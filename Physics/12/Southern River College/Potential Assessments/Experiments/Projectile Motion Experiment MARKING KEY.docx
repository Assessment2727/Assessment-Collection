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B0" w:rsidRPr="005F1AB0" w:rsidRDefault="005F1AB0" w:rsidP="005F1AB0">
      <w:pPr>
        <w:pStyle w:val="Heading1"/>
      </w:pPr>
      <w:r w:rsidRPr="005F1AB0">
        <w:t xml:space="preserve">Experiment: </w:t>
      </w:r>
      <w:r w:rsidR="00AA1481">
        <w:t>Projectile Motion</w:t>
      </w:r>
      <w:r w:rsidR="00AA1481">
        <w:tab/>
      </w:r>
      <w:r w:rsidR="00AA1481">
        <w:tab/>
      </w:r>
      <w:r w:rsidR="00AA1481">
        <w:tab/>
      </w:r>
      <w:r w:rsidR="008C440A">
        <w:tab/>
      </w:r>
      <w:r w:rsidR="008C440A">
        <w:tab/>
        <w:t xml:space="preserve">Time allocated: </w:t>
      </w:r>
      <w:r w:rsidR="00342486">
        <w:t>40</w:t>
      </w:r>
      <w:r w:rsidR="008C440A">
        <w:t xml:space="preserve"> min</w:t>
      </w:r>
    </w:p>
    <w:p w:rsidR="008638E4" w:rsidRDefault="00612F97">
      <w:r w:rsidRPr="008638E4">
        <w:rPr>
          <w:b/>
          <w:u w:val="single"/>
        </w:rPr>
        <w:t>Aim</w:t>
      </w:r>
    </w:p>
    <w:p w:rsidR="00612F97" w:rsidRDefault="00612F97" w:rsidP="00702303">
      <w:r>
        <w:t xml:space="preserve">To </w:t>
      </w:r>
      <w:r w:rsidR="00C2292E">
        <w:t xml:space="preserve">experimentally determine the value </w:t>
      </w:r>
      <w:r w:rsidR="00975B58">
        <w:t>of the acceleration due to gravity (</w:t>
      </w:r>
      <m:oMath>
        <m:r>
          <w:rPr>
            <w:rFonts w:ascii="Cambria Math" w:hAnsi="Cambria Math"/>
          </w:rPr>
          <m:t>g</m:t>
        </m:r>
      </m:oMath>
      <w:r w:rsidR="00975B58">
        <w:t>)</w:t>
      </w:r>
      <w:r w:rsidR="00C2292E">
        <w:t xml:space="preserve"> using the motion of a </w:t>
      </w:r>
      <w:r w:rsidR="00AA1481">
        <w:t>projectile.</w:t>
      </w:r>
    </w:p>
    <w:p w:rsidR="00C12763" w:rsidRDefault="00C12763" w:rsidP="00975B58">
      <w:pPr>
        <w:ind w:left="142"/>
      </w:pPr>
    </w:p>
    <w:p w:rsidR="00975B58" w:rsidRDefault="00C12763" w:rsidP="00C12763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C12763" w:rsidRDefault="00C12763" w:rsidP="00C12763">
      <w:r>
        <w:t>In the absence of air resistance, the only force acting on a projectile is gravity. This makes predicting the motion of a projectile fairly simple. For example, the range of a projectile which returns to the same starting height it was launched from can be calculated using:</w:t>
      </w:r>
    </w:p>
    <w:p w:rsidR="00C12763" w:rsidRPr="00C12763" w:rsidRDefault="00C012B3" w:rsidP="00C1276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(2θ)</m:t>
          </m:r>
        </m:oMath>
      </m:oMathPara>
    </w:p>
    <w:p w:rsidR="00C12763" w:rsidRDefault="00C12763" w:rsidP="00C12763">
      <w:r>
        <w:t>where</w:t>
      </w:r>
    </w:p>
    <w:p w:rsidR="00C12763" w:rsidRDefault="00C012B3" w:rsidP="00C12763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12763">
        <w:t xml:space="preserve"> is the horizontal range</w:t>
      </w:r>
    </w:p>
    <w:p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the launch velocity</w:t>
      </w:r>
    </w:p>
    <w:p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g</m:t>
        </m:r>
      </m:oMath>
      <w:r>
        <w:t xml:space="preserve"> is the gravitational acceleration</w:t>
      </w:r>
    </w:p>
    <w:p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θ</m:t>
        </m:r>
      </m:oMath>
      <w:r>
        <w:t xml:space="preserve"> is the angle the projectile is launched </w:t>
      </w:r>
      <w:proofErr w:type="gramStart"/>
      <w:r>
        <w:t>at</w:t>
      </w:r>
      <w:proofErr w:type="gramEnd"/>
    </w:p>
    <w:p w:rsidR="00702303" w:rsidRDefault="00702303" w:rsidP="00702303"/>
    <w:p w:rsidR="00702303" w:rsidRDefault="00702303" w:rsidP="00702303">
      <w:r>
        <w:t>This relationship between horizontal range and launch angle will be used to determine the gravitational acceleration.</w:t>
      </w:r>
    </w:p>
    <w:p w:rsidR="00C12763" w:rsidRDefault="00C12763" w:rsidP="00C12763"/>
    <w:p w:rsidR="00975B58" w:rsidRDefault="00975B58" w:rsidP="00975B58">
      <w:pPr>
        <w:rPr>
          <w:b/>
          <w:u w:val="single"/>
        </w:rPr>
      </w:pPr>
      <w:r>
        <w:rPr>
          <w:b/>
          <w:u w:val="single"/>
        </w:rPr>
        <w:t>Equipment</w:t>
      </w:r>
    </w:p>
    <w:p w:rsidR="008C440A" w:rsidRPr="008638E4" w:rsidRDefault="008C440A" w:rsidP="00975B58">
      <w:pPr>
        <w:rPr>
          <w:b/>
          <w:u w:val="single"/>
        </w:rPr>
      </w:pPr>
    </w:p>
    <w:p w:rsidR="008638E4" w:rsidRDefault="00AA1481" w:rsidP="00AA1481">
      <w:pPr>
        <w:pStyle w:val="ListParagraph"/>
        <w:numPr>
          <w:ilvl w:val="0"/>
          <w:numId w:val="6"/>
        </w:numPr>
      </w:pPr>
      <w:r>
        <w:t>Projectile launcher</w:t>
      </w:r>
    </w:p>
    <w:p w:rsidR="00AA1481" w:rsidRDefault="00AA1481" w:rsidP="00AA1481">
      <w:pPr>
        <w:pStyle w:val="ListParagraph"/>
        <w:numPr>
          <w:ilvl w:val="0"/>
          <w:numId w:val="6"/>
        </w:numPr>
      </w:pPr>
      <w:r>
        <w:t>Ball</w:t>
      </w:r>
    </w:p>
    <w:p w:rsidR="00AA1481" w:rsidRDefault="00AA1481" w:rsidP="00AA1481">
      <w:pPr>
        <w:pStyle w:val="ListParagraph"/>
        <w:numPr>
          <w:ilvl w:val="0"/>
          <w:numId w:val="6"/>
        </w:numPr>
      </w:pPr>
      <w:r>
        <w:t>Metre ruler</w:t>
      </w:r>
    </w:p>
    <w:p w:rsidR="00AA1481" w:rsidRDefault="00AA1481" w:rsidP="00AA1481">
      <w:pPr>
        <w:pStyle w:val="ListParagraph"/>
      </w:pPr>
    </w:p>
    <w:p w:rsidR="008638E4" w:rsidRPr="008638E4" w:rsidRDefault="008638E4" w:rsidP="008638E4">
      <w:pPr>
        <w:rPr>
          <w:b/>
          <w:u w:val="single"/>
        </w:rPr>
      </w:pPr>
      <w:r w:rsidRPr="008638E4">
        <w:rPr>
          <w:b/>
          <w:u w:val="single"/>
        </w:rPr>
        <w:t xml:space="preserve">Diagram of </w:t>
      </w:r>
      <w:r w:rsidR="005F1AB0">
        <w:rPr>
          <w:b/>
          <w:u w:val="single"/>
        </w:rPr>
        <w:t>S</w:t>
      </w:r>
      <w:r w:rsidRPr="008638E4">
        <w:rPr>
          <w:b/>
          <w:u w:val="single"/>
        </w:rPr>
        <w:t>etup</w:t>
      </w:r>
    </w:p>
    <w:p w:rsidR="008638E4" w:rsidRDefault="008638E4" w:rsidP="008638E4"/>
    <w:p w:rsidR="008638E4" w:rsidRDefault="0094208C" w:rsidP="008638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C5961" wp14:editId="662DBBD2">
                <wp:simplePos x="0" y="0"/>
                <wp:positionH relativeFrom="margin">
                  <wp:posOffset>4015105</wp:posOffset>
                </wp:positionH>
                <wp:positionV relativeFrom="paragraph">
                  <wp:posOffset>285115</wp:posOffset>
                </wp:positionV>
                <wp:extent cx="45720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29C" w:rsidRDefault="0085129C">
                            <w: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C596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6.15pt;margin-top:22.45pt;width:36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fdRwIAAKI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" fillcolor="white [3201]" strokeweight=".5pt">
                <v:textbox>
                  <w:txbxContent>
                    <w:p w:rsidR="0085129C" w:rsidRDefault="0085129C">
                      <w:r>
                        <w:t>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1364615</wp:posOffset>
                </wp:positionV>
                <wp:extent cx="14859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29C" w:rsidRDefault="0085129C">
                            <w:r>
                              <w:t>Projectile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0;margin-top:107.45pt;width:117pt;height:22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" fillcolor="white [3201]" strokeweight=".5pt">
                <v:textbox>
                  <w:txbxContent>
                    <w:p w:rsidR="0085129C" w:rsidRDefault="0085129C">
                      <w:r>
                        <w:t>Projectile Launcher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481">
        <w:rPr>
          <w:noProof/>
        </w:rPr>
        <w:drawing>
          <wp:inline distT="0" distB="0" distL="0" distR="0">
            <wp:extent cx="6226896" cy="2923482"/>
            <wp:effectExtent l="0" t="0" r="2540" b="0"/>
            <wp:docPr id="15" name="Picture 15" descr="Image result for projectile launcher range 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ojectile launcher range experi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32" cy="29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81" w:rsidRDefault="00AA1481" w:rsidP="008638E4"/>
    <w:p w:rsidR="008638E4" w:rsidRDefault="00AA1481" w:rsidP="008638E4">
      <w:pPr>
        <w:rPr>
          <w:b/>
          <w:u w:val="single"/>
        </w:rPr>
      </w:pPr>
      <w:r w:rsidRPr="00AA1481">
        <w:rPr>
          <w:b/>
          <w:u w:val="single"/>
        </w:rPr>
        <w:t>Procedure</w:t>
      </w:r>
    </w:p>
    <w:p w:rsidR="00AA1481" w:rsidRDefault="00AA1481" w:rsidP="00AA1481">
      <w:pPr>
        <w:pStyle w:val="ListParagraph"/>
        <w:numPr>
          <w:ilvl w:val="0"/>
          <w:numId w:val="7"/>
        </w:numPr>
      </w:pPr>
      <w:r>
        <w:t>Align the end of the projectile launcher such that the ball exits in line with the table surface</w:t>
      </w:r>
      <w:r w:rsidR="00C12763">
        <w:t xml:space="preserve"> and clamp the launcher to the table.</w:t>
      </w:r>
    </w:p>
    <w:p w:rsidR="00C12763" w:rsidRDefault="00C12763" w:rsidP="00AA1481">
      <w:pPr>
        <w:pStyle w:val="ListParagraph"/>
        <w:numPr>
          <w:ilvl w:val="0"/>
          <w:numId w:val="7"/>
        </w:numPr>
      </w:pPr>
      <w:r>
        <w:t>Record the launch angle of the projectile from the protractor on the projectile launcher.</w:t>
      </w:r>
    </w:p>
    <w:p w:rsidR="00C12763" w:rsidRDefault="00C12763" w:rsidP="00AA1481">
      <w:pPr>
        <w:pStyle w:val="ListParagraph"/>
        <w:numPr>
          <w:ilvl w:val="0"/>
          <w:numId w:val="7"/>
        </w:numPr>
      </w:pPr>
      <w:r>
        <w:t xml:space="preserve">Launch the ball and watch where the ball first hits the table. Record the horizontal range as the distance from the </w:t>
      </w:r>
      <w:r w:rsidR="00702303">
        <w:t xml:space="preserve">launch </w:t>
      </w:r>
      <w:r>
        <w:t>edge of the table to this point. Repeat for 3 trials.</w:t>
      </w:r>
    </w:p>
    <w:p w:rsidR="00C12763" w:rsidRDefault="00C12763" w:rsidP="00AA1481">
      <w:pPr>
        <w:pStyle w:val="ListParagraph"/>
        <w:numPr>
          <w:ilvl w:val="0"/>
          <w:numId w:val="7"/>
        </w:numPr>
      </w:pPr>
      <w:r>
        <w:t xml:space="preserve">Adjust the launch angle and repeat steps 2-3 </w:t>
      </w:r>
      <w:r w:rsidR="0094208C">
        <w:t>over</w:t>
      </w:r>
      <w:r>
        <w:t xml:space="preserve"> different launch angles.</w:t>
      </w:r>
    </w:p>
    <w:p w:rsidR="00975B58" w:rsidRDefault="00F126DE" w:rsidP="008638E4">
      <w:pPr>
        <w:rPr>
          <w:b/>
          <w:u w:val="single"/>
        </w:rPr>
      </w:pPr>
      <w:r>
        <w:rPr>
          <w:b/>
          <w:u w:val="single"/>
        </w:rPr>
        <w:lastRenderedPageBreak/>
        <w:t>Results</w:t>
      </w:r>
    </w:p>
    <w:p w:rsidR="00F126DE" w:rsidRDefault="00F126DE" w:rsidP="008638E4">
      <w:pPr>
        <w:rPr>
          <w:b/>
          <w:u w:val="single"/>
        </w:rPr>
      </w:pPr>
    </w:p>
    <w:p w:rsidR="00F126DE" w:rsidRPr="00F63C78" w:rsidRDefault="00F126DE" w:rsidP="00F126DE">
      <w:pPr>
        <w:rPr>
          <w:u w:val="single"/>
        </w:rPr>
      </w:pPr>
      <w:r w:rsidRPr="00F63C78">
        <w:rPr>
          <w:rStyle w:val="Emphasis"/>
          <w:i w:val="0"/>
          <w:u w:val="single"/>
        </w:rPr>
        <w:t xml:space="preserve">Launch Velocity: </w:t>
      </w:r>
      <w:r w:rsidR="0056521B" w:rsidRPr="00F63C78">
        <w:rPr>
          <w:rStyle w:val="Emphasis"/>
          <w:i w:val="0"/>
          <w:u w:val="single"/>
        </w:rPr>
        <w:t>1</w:t>
      </w:r>
      <w:r w:rsidRPr="00F63C78">
        <w:rPr>
          <w:rStyle w:val="Emphasis"/>
          <w:i w:val="0"/>
          <w:u w:val="single"/>
        </w:rPr>
        <w:t>.5 m s</w:t>
      </w:r>
      <w:r w:rsidRPr="00F63C78">
        <w:rPr>
          <w:rStyle w:val="Emphasis"/>
          <w:i w:val="0"/>
          <w:u w:val="single"/>
          <w:vertAlign w:val="superscript"/>
        </w:rPr>
        <w:t>-1</w:t>
      </w:r>
    </w:p>
    <w:p w:rsidR="00575645" w:rsidRDefault="00575645" w:rsidP="00575645">
      <w:pPr>
        <w:pStyle w:val="ListParagraph"/>
      </w:pPr>
    </w:p>
    <w:tbl>
      <w:tblPr>
        <w:tblStyle w:val="TableGrid"/>
        <w:tblW w:w="9096" w:type="dxa"/>
        <w:tblInd w:w="846" w:type="dxa"/>
        <w:tblLook w:val="04A0" w:firstRow="1" w:lastRow="0" w:firstColumn="1" w:lastColumn="0" w:noHBand="0" w:noVBand="1"/>
      </w:tblPr>
      <w:tblGrid>
        <w:gridCol w:w="2515"/>
        <w:gridCol w:w="2167"/>
        <w:gridCol w:w="2420"/>
        <w:gridCol w:w="1994"/>
      </w:tblGrid>
      <w:tr w:rsidR="00F126DE" w:rsidTr="00F126DE">
        <w:trPr>
          <w:trHeight w:val="567"/>
        </w:trPr>
        <w:tc>
          <w:tcPr>
            <w:tcW w:w="2515" w:type="dxa"/>
            <w:vAlign w:val="center"/>
          </w:tcPr>
          <w:p w:rsidR="00F126DE" w:rsidRDefault="00F126DE" w:rsidP="003B21D8">
            <w:pPr>
              <w:pStyle w:val="ListParagraph"/>
              <w:ind w:left="0"/>
              <w:jc w:val="center"/>
            </w:pPr>
            <w:r>
              <w:t>Launch angle (degrees)</w:t>
            </w:r>
          </w:p>
        </w:tc>
        <w:tc>
          <w:tcPr>
            <w:tcW w:w="2167" w:type="dxa"/>
          </w:tcPr>
          <w:p w:rsidR="00F126DE" w:rsidRDefault="00F126DE" w:rsidP="003B21D8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F126DE" w:rsidP="0056521B">
            <w:pPr>
              <w:pStyle w:val="ListParagraph"/>
              <w:ind w:left="0"/>
              <w:jc w:val="center"/>
            </w:pPr>
            <w:r>
              <w:t>Average Horizontal Range (</w:t>
            </w:r>
            <w:r w:rsidR="0056521B">
              <w:t>m</w:t>
            </w:r>
            <w:r>
              <w:t>)</w:t>
            </w:r>
          </w:p>
        </w:tc>
        <w:tc>
          <w:tcPr>
            <w:tcW w:w="1994" w:type="dxa"/>
            <w:vAlign w:val="center"/>
          </w:tcPr>
          <w:p w:rsidR="00F126DE" w:rsidRPr="00575645" w:rsidRDefault="00F126DE" w:rsidP="003B21D8">
            <w:pPr>
              <w:pStyle w:val="ListParagraph"/>
              <w:ind w:left="0"/>
              <w:jc w:val="center"/>
            </w:pPr>
          </w:p>
        </w:tc>
      </w:tr>
      <w:tr w:rsidR="00F126DE" w:rsidTr="00F126DE">
        <w:trPr>
          <w:trHeight w:val="510"/>
        </w:trPr>
        <w:tc>
          <w:tcPr>
            <w:tcW w:w="2515" w:type="dxa"/>
            <w:vAlign w:val="center"/>
          </w:tcPr>
          <w:p w:rsidR="00F126DE" w:rsidRDefault="0056521B" w:rsidP="0085129C">
            <w:pPr>
              <w:pStyle w:val="ListParagraph"/>
              <w:ind w:left="0"/>
              <w:jc w:val="center"/>
            </w:pPr>
            <w:r>
              <w:t>1</w:t>
            </w:r>
            <w:r w:rsidR="00F126DE">
              <w:t xml:space="preserve">0 </w:t>
            </w:r>
          </w:p>
        </w:tc>
        <w:tc>
          <w:tcPr>
            <w:tcW w:w="2167" w:type="dxa"/>
          </w:tcPr>
          <w:p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56521B" w:rsidP="00DF7025">
            <w:pPr>
              <w:pStyle w:val="ListParagraph"/>
              <w:ind w:left="0"/>
              <w:jc w:val="center"/>
            </w:pPr>
            <w:r>
              <w:t>0.08</w:t>
            </w:r>
          </w:p>
        </w:tc>
        <w:tc>
          <w:tcPr>
            <w:tcW w:w="1994" w:type="dxa"/>
          </w:tcPr>
          <w:p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:rsidTr="00F126DE">
        <w:trPr>
          <w:trHeight w:val="510"/>
        </w:trPr>
        <w:tc>
          <w:tcPr>
            <w:tcW w:w="2515" w:type="dxa"/>
            <w:vAlign w:val="center"/>
          </w:tcPr>
          <w:p w:rsidR="00F126DE" w:rsidRDefault="0056521B" w:rsidP="0085129C">
            <w:pPr>
              <w:pStyle w:val="ListParagraph"/>
              <w:ind w:left="0"/>
              <w:jc w:val="center"/>
            </w:pPr>
            <w:r>
              <w:t>15</w:t>
            </w:r>
            <w:r w:rsidR="00F126DE">
              <w:t xml:space="preserve"> </w:t>
            </w:r>
          </w:p>
        </w:tc>
        <w:tc>
          <w:tcPr>
            <w:tcW w:w="2167" w:type="dxa"/>
          </w:tcPr>
          <w:p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56521B" w:rsidP="00DF7025">
            <w:pPr>
              <w:pStyle w:val="ListParagraph"/>
              <w:ind w:left="0"/>
              <w:jc w:val="center"/>
            </w:pPr>
            <w:r>
              <w:t>0.12</w:t>
            </w:r>
          </w:p>
        </w:tc>
        <w:tc>
          <w:tcPr>
            <w:tcW w:w="1994" w:type="dxa"/>
          </w:tcPr>
          <w:p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:rsidTr="00F126DE">
        <w:trPr>
          <w:trHeight w:val="510"/>
        </w:trPr>
        <w:tc>
          <w:tcPr>
            <w:tcW w:w="2515" w:type="dxa"/>
            <w:vAlign w:val="center"/>
          </w:tcPr>
          <w:p w:rsidR="00F126DE" w:rsidRDefault="0056521B" w:rsidP="0085129C">
            <w:pPr>
              <w:pStyle w:val="ListParagraph"/>
              <w:ind w:left="0"/>
              <w:jc w:val="center"/>
            </w:pPr>
            <w:r>
              <w:t>25</w:t>
            </w:r>
            <w:r w:rsidR="00F126DE">
              <w:t xml:space="preserve"> </w:t>
            </w:r>
          </w:p>
        </w:tc>
        <w:tc>
          <w:tcPr>
            <w:tcW w:w="2167" w:type="dxa"/>
          </w:tcPr>
          <w:p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56521B" w:rsidP="00DF7025">
            <w:pPr>
              <w:pStyle w:val="ListParagraph"/>
              <w:ind w:left="0"/>
              <w:jc w:val="center"/>
            </w:pPr>
            <w:r>
              <w:t>0.19</w:t>
            </w:r>
          </w:p>
        </w:tc>
        <w:tc>
          <w:tcPr>
            <w:tcW w:w="1994" w:type="dxa"/>
          </w:tcPr>
          <w:p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:rsidTr="00F126DE">
        <w:trPr>
          <w:trHeight w:val="510"/>
        </w:trPr>
        <w:tc>
          <w:tcPr>
            <w:tcW w:w="2515" w:type="dxa"/>
            <w:vAlign w:val="center"/>
          </w:tcPr>
          <w:p w:rsidR="00F126DE" w:rsidRDefault="0056521B" w:rsidP="0085129C">
            <w:pPr>
              <w:pStyle w:val="ListParagraph"/>
              <w:ind w:left="0"/>
              <w:jc w:val="center"/>
            </w:pPr>
            <w:r>
              <w:t>35</w:t>
            </w:r>
            <w:r w:rsidR="00F126DE">
              <w:t xml:space="preserve"> </w:t>
            </w:r>
          </w:p>
        </w:tc>
        <w:tc>
          <w:tcPr>
            <w:tcW w:w="2167" w:type="dxa"/>
          </w:tcPr>
          <w:p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56521B" w:rsidP="00DF7025">
            <w:pPr>
              <w:pStyle w:val="ListParagraph"/>
              <w:ind w:left="0"/>
              <w:jc w:val="center"/>
            </w:pPr>
            <w:r>
              <w:t>0.23</w:t>
            </w:r>
          </w:p>
        </w:tc>
        <w:tc>
          <w:tcPr>
            <w:tcW w:w="1994" w:type="dxa"/>
          </w:tcPr>
          <w:p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:rsidTr="00F126DE">
        <w:trPr>
          <w:trHeight w:val="510"/>
        </w:trPr>
        <w:tc>
          <w:tcPr>
            <w:tcW w:w="2515" w:type="dxa"/>
            <w:vAlign w:val="center"/>
          </w:tcPr>
          <w:p w:rsidR="00F126DE" w:rsidRDefault="0056521B" w:rsidP="0085129C">
            <w:pPr>
              <w:pStyle w:val="ListParagraph"/>
              <w:ind w:left="0"/>
              <w:jc w:val="center"/>
            </w:pPr>
            <w:r>
              <w:t>45</w:t>
            </w:r>
            <w:r w:rsidR="00F126DE">
              <w:t xml:space="preserve"> </w:t>
            </w:r>
          </w:p>
        </w:tc>
        <w:tc>
          <w:tcPr>
            <w:tcW w:w="2167" w:type="dxa"/>
          </w:tcPr>
          <w:p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:rsidR="00F126DE" w:rsidRDefault="0056521B" w:rsidP="0056521B">
            <w:pPr>
              <w:pStyle w:val="ListParagraph"/>
              <w:ind w:left="0"/>
              <w:jc w:val="center"/>
            </w:pPr>
            <w:r>
              <w:t>0.24</w:t>
            </w:r>
          </w:p>
        </w:tc>
        <w:tc>
          <w:tcPr>
            <w:tcW w:w="1994" w:type="dxa"/>
          </w:tcPr>
          <w:p w:rsidR="00F126DE" w:rsidRDefault="00F126DE" w:rsidP="001C41F2">
            <w:pPr>
              <w:pStyle w:val="ListParagraph"/>
              <w:ind w:left="0"/>
              <w:jc w:val="center"/>
            </w:pPr>
          </w:p>
        </w:tc>
      </w:tr>
    </w:tbl>
    <w:p w:rsidR="00575645" w:rsidRDefault="00575645" w:rsidP="00575645">
      <w:pPr>
        <w:pStyle w:val="ListParagraph"/>
      </w:pPr>
    </w:p>
    <w:p w:rsidR="00850A92" w:rsidRDefault="00850A92" w:rsidP="001C41F2">
      <w:pPr>
        <w:pStyle w:val="ListParagraph"/>
      </w:pPr>
    </w:p>
    <w:p w:rsidR="003B21D8" w:rsidRDefault="003B21D8" w:rsidP="001C41F2">
      <w:pPr>
        <w:pStyle w:val="ListParagraph"/>
      </w:pPr>
    </w:p>
    <w:p w:rsidR="001C41F2" w:rsidRDefault="001C41F2" w:rsidP="001C41F2">
      <w:pPr>
        <w:pStyle w:val="ListParagraph"/>
      </w:pPr>
    </w:p>
    <w:p w:rsidR="00702303" w:rsidRDefault="00F126DE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 xml:space="preserve">Using the equipment list, </w:t>
      </w:r>
      <w:r w:rsidR="00702303">
        <w:t>procedure</w:t>
      </w:r>
      <w:r>
        <w:t xml:space="preserve"> and table of results</w:t>
      </w:r>
      <w:r w:rsidR="00702303">
        <w:t xml:space="preserve"> as a guide, estimate the size of the </w:t>
      </w:r>
      <w:r w:rsidR="00702303" w:rsidRPr="004A5D25">
        <w:rPr>
          <w:b/>
        </w:rPr>
        <w:t>absolute</w:t>
      </w:r>
      <w:r w:rsidR="00702303">
        <w:t xml:space="preserve"> uncertainty of the horizontal range measurements. Justify your choice.</w:t>
      </w:r>
      <w:r w:rsidR="00702303">
        <w:tab/>
        <w:t>[3 marks]</w:t>
      </w:r>
    </w:p>
    <w:p w:rsidR="00702303" w:rsidRDefault="00702303" w:rsidP="00702303">
      <w:pPr>
        <w:tabs>
          <w:tab w:val="left" w:pos="9072"/>
        </w:tabs>
      </w:pPr>
    </w:p>
    <w:p w:rsidR="00702303" w:rsidRPr="00F63C78" w:rsidRDefault="00C012B3" w:rsidP="00702303">
      <w:pPr>
        <w:tabs>
          <w:tab w:val="left" w:pos="9072"/>
        </w:tabs>
        <w:rPr>
          <w:color w:val="FF0000"/>
        </w:rPr>
      </w:pPr>
      <w:r>
        <w:rPr>
          <w:color w:val="FF0000"/>
        </w:rPr>
        <w:t>±0.5 m</w:t>
      </w:r>
      <w:r w:rsidR="00F126DE" w:rsidRPr="00F63C78">
        <w:rPr>
          <w:color w:val="FF0000"/>
        </w:rPr>
        <w:t>m</w:t>
      </w:r>
      <w:r>
        <w:rPr>
          <w:color w:val="FF0000"/>
        </w:rPr>
        <w:t xml:space="preserve"> </w:t>
      </w:r>
    </w:p>
    <w:p w:rsidR="00702303" w:rsidRPr="00F63C78" w:rsidRDefault="00702303" w:rsidP="00702303">
      <w:pPr>
        <w:tabs>
          <w:tab w:val="left" w:pos="9072"/>
        </w:tabs>
        <w:rPr>
          <w:color w:val="FF0000"/>
        </w:rPr>
      </w:pPr>
      <w:r w:rsidRPr="00F63C78">
        <w:rPr>
          <w:color w:val="FF0000"/>
        </w:rPr>
        <w:t>This is half of the smallest interval that the ruler shows</w:t>
      </w:r>
      <w:r w:rsidRPr="00F63C78">
        <w:rPr>
          <w:color w:val="FF0000"/>
        </w:rPr>
        <w:tab/>
        <w:t>1-2</w:t>
      </w:r>
    </w:p>
    <w:p w:rsidR="00702303" w:rsidRPr="00F63C78" w:rsidRDefault="00C012B3" w:rsidP="00702303">
      <w:pPr>
        <w:tabs>
          <w:tab w:val="left" w:pos="9072"/>
        </w:tabs>
        <w:rPr>
          <w:color w:val="FF0000"/>
        </w:rPr>
      </w:pPr>
      <w:r>
        <w:rPr>
          <w:color w:val="FF0000"/>
        </w:rPr>
        <w:t>or ±0.5 c</w:t>
      </w:r>
      <w:r w:rsidRPr="00F63C78">
        <w:rPr>
          <w:color w:val="FF0000"/>
        </w:rPr>
        <w:t>m</w:t>
      </w:r>
      <w:r>
        <w:rPr>
          <w:color w:val="FF0000"/>
        </w:rPr>
        <w:t xml:space="preserve"> as this is the error indicated in the results table</w:t>
      </w:r>
      <w:bookmarkStart w:id="0" w:name="_GoBack"/>
      <w:bookmarkEnd w:id="0"/>
    </w:p>
    <w:p w:rsidR="00702303" w:rsidRPr="00F63C78" w:rsidRDefault="00702303" w:rsidP="00702303">
      <w:pPr>
        <w:tabs>
          <w:tab w:val="left" w:pos="9072"/>
        </w:tabs>
        <w:rPr>
          <w:b/>
          <w:color w:val="FF0000"/>
        </w:rPr>
      </w:pPr>
      <w:r w:rsidRPr="00F63C78">
        <w:rPr>
          <w:b/>
          <w:color w:val="FF0000"/>
        </w:rPr>
        <w:t>OR</w:t>
      </w:r>
    </w:p>
    <w:p w:rsidR="00702303" w:rsidRDefault="00702303" w:rsidP="00702303">
      <w:pPr>
        <w:tabs>
          <w:tab w:val="left" w:pos="9072"/>
        </w:tabs>
      </w:pPr>
    </w:p>
    <w:p w:rsidR="00702303" w:rsidRPr="00F63C78" w:rsidRDefault="00702303" w:rsidP="00702303">
      <w:pPr>
        <w:tabs>
          <w:tab w:val="left" w:pos="9072"/>
        </w:tabs>
        <w:rPr>
          <w:color w:val="FF0000"/>
        </w:rPr>
      </w:pPr>
      <w:r w:rsidRPr="00F63C78">
        <w:rPr>
          <w:color w:val="FF0000"/>
        </w:rPr>
        <w:t>±1-3 cm</w:t>
      </w:r>
    </w:p>
    <w:p w:rsidR="00702303" w:rsidRPr="00F63C78" w:rsidRDefault="00702303" w:rsidP="00702303">
      <w:pPr>
        <w:tabs>
          <w:tab w:val="left" w:pos="9072"/>
        </w:tabs>
        <w:rPr>
          <w:color w:val="FF0000"/>
        </w:rPr>
      </w:pPr>
      <w:r w:rsidRPr="00F63C78">
        <w:rPr>
          <w:color w:val="FF0000"/>
        </w:rPr>
        <w:t>Trying to pinpoint exactly where the ball lands would likely produce errors of this magnitude/ measuring from the table edge is not where the ball was launched from exactly</w:t>
      </w:r>
      <w:r w:rsidRPr="00F63C78">
        <w:rPr>
          <w:color w:val="FF0000"/>
        </w:rPr>
        <w:tab/>
        <w:t>1-3</w:t>
      </w:r>
    </w:p>
    <w:p w:rsidR="00702303" w:rsidRDefault="00702303" w:rsidP="00702303">
      <w:pPr>
        <w:tabs>
          <w:tab w:val="left" w:pos="9072"/>
        </w:tabs>
      </w:pPr>
    </w:p>
    <w:p w:rsidR="00702303" w:rsidRDefault="00702303" w:rsidP="00702303">
      <w:pPr>
        <w:tabs>
          <w:tab w:val="left" w:pos="9072"/>
        </w:tabs>
      </w:pPr>
    </w:p>
    <w:p w:rsidR="00702303" w:rsidRDefault="00702303" w:rsidP="00702303">
      <w:pPr>
        <w:tabs>
          <w:tab w:val="left" w:pos="9072"/>
        </w:tabs>
      </w:pPr>
    </w:p>
    <w:p w:rsidR="00702303" w:rsidRDefault="00702303" w:rsidP="00702303">
      <w:pPr>
        <w:tabs>
          <w:tab w:val="left" w:pos="9072"/>
        </w:tabs>
      </w:pPr>
    </w:p>
    <w:p w:rsidR="00702303" w:rsidRDefault="00702303" w:rsidP="00702303">
      <w:pPr>
        <w:tabs>
          <w:tab w:val="left" w:pos="9072"/>
        </w:tabs>
      </w:pPr>
    </w:p>
    <w:p w:rsidR="0085129C" w:rsidRDefault="003B21D8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>P</w:t>
      </w:r>
      <w:r w:rsidR="00F0320A">
        <w:t xml:space="preserve">roduce a </w:t>
      </w:r>
      <w:r w:rsidR="00F0320A" w:rsidRPr="00850A92">
        <w:rPr>
          <w:b/>
        </w:rPr>
        <w:t>linear</w:t>
      </w:r>
      <w:r w:rsidR="00F0320A">
        <w:t xml:space="preserve"> graph to show the relationship between </w:t>
      </w:r>
      <w:r w:rsidR="00702303">
        <w:t>launch angle</w:t>
      </w:r>
      <w:r w:rsidR="00F0320A">
        <w:t xml:space="preserve"> and the </w:t>
      </w:r>
      <w:r w:rsidR="00702303">
        <w:t>horizontal range</w:t>
      </w:r>
      <w:r w:rsidR="00F0320A">
        <w:t xml:space="preserve"> of the </w:t>
      </w:r>
      <w:r w:rsidR="00702303">
        <w:t>projectile</w:t>
      </w:r>
      <w:r w:rsidR="00F0320A">
        <w:t xml:space="preserve">. Use the formula </w:t>
      </w:r>
      <w:r w:rsidR="00850A92">
        <w:t xml:space="preserve">in </w:t>
      </w:r>
      <w:r w:rsidR="00702303">
        <w:t>the background information</w:t>
      </w:r>
      <w:r w:rsidR="00850A92">
        <w:t xml:space="preserve"> to help guide you to produce a </w:t>
      </w:r>
      <w:r w:rsidR="00850A92" w:rsidRPr="00850A92">
        <w:rPr>
          <w:b/>
        </w:rPr>
        <w:t>linear</w:t>
      </w:r>
      <w:r w:rsidR="00850A92">
        <w:t xml:space="preserve"> graph.</w:t>
      </w:r>
      <w:r w:rsidR="00715CE5">
        <w:t xml:space="preserve"> Include error bars for </w:t>
      </w:r>
      <w:r w:rsidR="0056521B">
        <w:t>both axes</w:t>
      </w:r>
      <w:r w:rsidR="0085129C">
        <w:t xml:space="preserve"> – you may assume your horizontal axis values have an uncertainty of ±10%</w:t>
      </w:r>
      <w:r w:rsidR="00F126DE">
        <w:t>. Extra columns are provided in the table to assist you, but are not required to be used.</w:t>
      </w:r>
      <w:r w:rsidR="00386C65">
        <w:tab/>
      </w:r>
    </w:p>
    <w:p w:rsidR="001C41F2" w:rsidRPr="001C41F2" w:rsidRDefault="0085129C" w:rsidP="0085129C">
      <w:pPr>
        <w:pStyle w:val="ListParagraph"/>
        <w:tabs>
          <w:tab w:val="left" w:pos="9072"/>
        </w:tabs>
      </w:pPr>
      <w:r>
        <w:tab/>
      </w:r>
      <w:r w:rsidR="00386C65">
        <w:t>[6 marks]</w:t>
      </w: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484ED5" w:rsidRDefault="00484ED5" w:rsidP="00447DFF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Labelled axes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</w:t>
      </w:r>
    </w:p>
    <w:p w:rsidR="00447DFF" w:rsidRPr="00F63C78" w:rsidRDefault="00447DFF" w:rsidP="00447DFF">
      <w:pPr>
        <w:pStyle w:val="ListParagraph"/>
        <w:numPr>
          <w:ilvl w:val="0"/>
          <w:numId w:val="10"/>
        </w:numPr>
        <w:rPr>
          <w:color w:val="FF0000"/>
        </w:rPr>
      </w:pPr>
      <w:r w:rsidRPr="00F63C78">
        <w:rPr>
          <w:color w:val="FF0000"/>
        </w:rPr>
        <w:t>units (</w:t>
      </w:r>
      <w:r w:rsidR="00484ED5">
        <w:rPr>
          <w:color w:val="FF0000"/>
        </w:rPr>
        <w:t xml:space="preserve">must be </w:t>
      </w:r>
      <w:r w:rsidRPr="00F63C78">
        <w:rPr>
          <w:color w:val="FF0000"/>
        </w:rPr>
        <w:t>dimensionless for sine)</w:t>
      </w:r>
      <w:r w:rsidRPr="00F63C78">
        <w:rPr>
          <w:color w:val="FF0000"/>
        </w:rPr>
        <w:tab/>
      </w:r>
      <w:r w:rsidR="00484ED5">
        <w:rPr>
          <w:color w:val="FF0000"/>
        </w:rPr>
        <w:tab/>
      </w:r>
      <w:r w:rsidRPr="00F63C78">
        <w:rPr>
          <w:color w:val="FF0000"/>
        </w:rPr>
        <w:tab/>
        <w:t>1</w:t>
      </w:r>
    </w:p>
    <w:p w:rsidR="00447DFF" w:rsidRPr="00F63C78" w:rsidRDefault="00447DFF" w:rsidP="00447DFF">
      <w:pPr>
        <w:pStyle w:val="ListParagraph"/>
        <w:numPr>
          <w:ilvl w:val="0"/>
          <w:numId w:val="10"/>
        </w:numPr>
        <w:rPr>
          <w:color w:val="FF0000"/>
        </w:rPr>
      </w:pPr>
      <w:r w:rsidRPr="00F63C78">
        <w:rPr>
          <w:color w:val="FF0000"/>
        </w:rPr>
        <w:t>Suitable choice of axes to produce linear graph</w:t>
      </w:r>
      <w:r w:rsidRPr="00F63C78">
        <w:rPr>
          <w:color w:val="FF0000"/>
        </w:rPr>
        <w:tab/>
      </w:r>
      <w:r w:rsidRPr="00F63C78">
        <w:rPr>
          <w:color w:val="FF0000"/>
        </w:rPr>
        <w:tab/>
        <w:t>1</w:t>
      </w:r>
    </w:p>
    <w:p w:rsidR="00447DFF" w:rsidRPr="00F63C78" w:rsidRDefault="00447DFF" w:rsidP="00447DFF">
      <w:pPr>
        <w:pStyle w:val="ListParagraph"/>
        <w:numPr>
          <w:ilvl w:val="0"/>
          <w:numId w:val="10"/>
        </w:numPr>
        <w:rPr>
          <w:color w:val="FF0000"/>
        </w:rPr>
      </w:pPr>
      <w:r w:rsidRPr="00F63C78">
        <w:rPr>
          <w:color w:val="FF0000"/>
        </w:rPr>
        <w:t>Accuracy of points</w:t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  <w:t>1</w:t>
      </w:r>
    </w:p>
    <w:p w:rsidR="00447DFF" w:rsidRPr="00F63C78" w:rsidRDefault="00447DFF" w:rsidP="00447DFF">
      <w:pPr>
        <w:pStyle w:val="ListParagraph"/>
        <w:numPr>
          <w:ilvl w:val="0"/>
          <w:numId w:val="10"/>
        </w:numPr>
        <w:rPr>
          <w:color w:val="FF0000"/>
        </w:rPr>
      </w:pPr>
      <w:r w:rsidRPr="00F63C78">
        <w:rPr>
          <w:color w:val="FF0000"/>
        </w:rPr>
        <w:t xml:space="preserve">Size of error bars, </w:t>
      </w:r>
      <w:r w:rsidR="00484ED5">
        <w:rPr>
          <w:color w:val="FF0000"/>
        </w:rPr>
        <w:t>based on q 1.</w:t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  <w:t>1</w:t>
      </w:r>
    </w:p>
    <w:p w:rsidR="00447DFF" w:rsidRPr="00F63C78" w:rsidRDefault="00447DFF" w:rsidP="00447DFF">
      <w:pPr>
        <w:pStyle w:val="ListParagraph"/>
        <w:numPr>
          <w:ilvl w:val="0"/>
          <w:numId w:val="10"/>
        </w:numPr>
        <w:rPr>
          <w:color w:val="FF0000"/>
        </w:rPr>
      </w:pPr>
      <w:r w:rsidRPr="00F63C78">
        <w:rPr>
          <w:color w:val="FF0000"/>
        </w:rPr>
        <w:t>Line of best fit</w:t>
      </w:r>
      <w:r w:rsidRPr="00F63C78">
        <w:rPr>
          <w:color w:val="FF0000"/>
        </w:rPr>
        <w:tab/>
        <w:t xml:space="preserve"> through error bars</w:t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</w:r>
      <w:r w:rsidRPr="00F63C78">
        <w:rPr>
          <w:color w:val="FF0000"/>
        </w:rPr>
        <w:tab/>
        <w:t>1</w:t>
      </w:r>
    </w:p>
    <w:p w:rsidR="00702303" w:rsidRDefault="007023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73C79" w:rsidRDefault="00373C79" w:rsidP="007429B9">
      <w:pPr>
        <w:pStyle w:val="ListParagraph"/>
        <w:ind w:left="0"/>
        <w:rPr>
          <w:b/>
          <w:u w:val="single"/>
        </w:rPr>
      </w:pPr>
    </w:p>
    <w:p w:rsidR="00373C79" w:rsidRDefault="00373C79" w:rsidP="007429B9">
      <w:pPr>
        <w:pStyle w:val="ListParagraph"/>
        <w:ind w:left="0"/>
        <w:rPr>
          <w:b/>
          <w:u w:val="single"/>
        </w:rPr>
      </w:pPr>
    </w:p>
    <w:p w:rsidR="00702303" w:rsidRDefault="00702303" w:rsidP="00850A92">
      <w:pPr>
        <w:pStyle w:val="ListParagraph"/>
        <w:ind w:left="0"/>
        <w:jc w:val="center"/>
        <w:rPr>
          <w:b/>
          <w:u w:val="single"/>
        </w:rPr>
      </w:pPr>
    </w:p>
    <w:p w:rsidR="00702303" w:rsidRDefault="00484ED5" w:rsidP="00850A92">
      <w:pPr>
        <w:pStyle w:val="ListParagraph"/>
        <w:ind w:left="0"/>
        <w:jc w:val="center"/>
        <w:rPr>
          <w:b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2BD118" wp14:editId="7837A050">
                <wp:simplePos x="0" y="0"/>
                <wp:positionH relativeFrom="column">
                  <wp:posOffset>1365250</wp:posOffset>
                </wp:positionH>
                <wp:positionV relativeFrom="paragraph">
                  <wp:posOffset>8255</wp:posOffset>
                </wp:positionV>
                <wp:extent cx="4661297" cy="5297091"/>
                <wp:effectExtent l="0" t="0" r="6350" b="1841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297" cy="5297091"/>
                          <a:chOff x="0" y="0"/>
                          <a:chExt cx="4661297" cy="5297091"/>
                        </a:xfrm>
                      </wpg:grpSpPr>
                      <wpg:graphicFrame>
                        <wpg:cNvPr id="2" name="Chart 2"/>
                        <wpg:cNvFrPr/>
                        <wpg:xfrm>
                          <a:off x="0" y="0"/>
                          <a:ext cx="4661297" cy="5297091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3" name="Straight Connector 3"/>
                        <wps:cNvCnPr/>
                        <wps:spPr>
                          <a:xfrm flipV="1">
                            <a:off x="1748518" y="1492705"/>
                            <a:ext cx="2068286" cy="17634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F1AC8" id="Group 8" o:spid="_x0000_s1026" style="position:absolute;margin-left:107.5pt;margin-top:.65pt;width:367.05pt;height:417.1pt;z-index:251666432" coordsize="46612,529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60;top:-60;width:46755;height:530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">
                  <v:imagedata r:id="rId9" o:title=""/>
                  <o:lock v:ext="edit" aspectratio="f"/>
                </v:shape>
                <v:line id="Straight Connector 3" o:spid="_x0000_s1028" style="position:absolute;flip:y;visibility:visible;mso-wrap-style:square" from="17485,14927" to="38168,3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" strokecolor="red"/>
              </v:group>
            </w:pict>
          </mc:Fallback>
        </mc:AlternateContent>
      </w:r>
    </w:p>
    <w:p w:rsidR="00850A92" w:rsidRDefault="00850A92" w:rsidP="00850A92">
      <w:pPr>
        <w:pStyle w:val="ListParagraph"/>
        <w:ind w:left="0"/>
        <w:jc w:val="center"/>
        <w:rPr>
          <w:b/>
          <w:u w:val="single"/>
        </w:rPr>
      </w:pPr>
    </w:p>
    <w:p w:rsidR="00702303" w:rsidRDefault="00702303" w:rsidP="00850A92">
      <w:pPr>
        <w:pStyle w:val="ListParagraph"/>
        <w:ind w:left="0"/>
        <w:jc w:val="center"/>
        <w:rPr>
          <w:b/>
          <w:u w:val="single"/>
        </w:rPr>
      </w:pP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373C79" w:rsidRDefault="00373C79" w:rsidP="007429B9">
      <w:pPr>
        <w:pStyle w:val="ListParagraph"/>
        <w:ind w:left="0"/>
        <w:rPr>
          <w:b/>
          <w:u w:val="single"/>
        </w:rPr>
      </w:pP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715CE5" w:rsidRDefault="00715CE5" w:rsidP="00484ED5">
      <w:pPr>
        <w:jc w:val="center"/>
      </w:pPr>
      <w:r>
        <w:br w:type="page"/>
      </w:r>
    </w:p>
    <w:p w:rsidR="00850A92" w:rsidRDefault="00373C79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lastRenderedPageBreak/>
        <w:t>Determine the gradient of the graph.</w:t>
      </w:r>
      <w:r w:rsidR="00386C65">
        <w:t xml:space="preserve"> Include units.</w:t>
      </w:r>
      <w:r w:rsidR="00386C65">
        <w:tab/>
        <w:t>[3 marks]</w:t>
      </w:r>
    </w:p>
    <w:p w:rsidR="00373C79" w:rsidRDefault="00373C79" w:rsidP="00373C79">
      <w:pPr>
        <w:pStyle w:val="ListParagraph"/>
      </w:pPr>
    </w:p>
    <w:p w:rsidR="00373C79" w:rsidRDefault="00373C79" w:rsidP="00373C79">
      <w:pPr>
        <w:pStyle w:val="ListParagraph"/>
      </w:pPr>
    </w:p>
    <w:p w:rsidR="00373C79" w:rsidRPr="00BB3DCB" w:rsidRDefault="00447DFF" w:rsidP="00373C79">
      <w:pPr>
        <w:pStyle w:val="ListParagraph"/>
        <w:rPr>
          <w:color w:val="FF0000"/>
        </w:rPr>
      </w:pPr>
      <w:r w:rsidRPr="00BB3DCB">
        <w:rPr>
          <w:color w:val="FF0000"/>
        </w:rPr>
        <w:t>Shows working</w:t>
      </w:r>
      <w:r w:rsidRPr="00BB3DCB">
        <w:rPr>
          <w:color w:val="FF0000"/>
        </w:rPr>
        <w:tab/>
      </w:r>
      <w:r w:rsidR="00BB3DCB">
        <w:rPr>
          <w:color w:val="FF0000"/>
        </w:rPr>
        <w:tab/>
      </w:r>
      <w:r w:rsidRPr="00BB3DCB">
        <w:rPr>
          <w:color w:val="FF0000"/>
        </w:rPr>
        <w:tab/>
        <w:t>1</w:t>
      </w:r>
    </w:p>
    <w:p w:rsidR="00447DFF" w:rsidRPr="00BB3DCB" w:rsidRDefault="00447DFF" w:rsidP="00373C79">
      <w:pPr>
        <w:pStyle w:val="ListParagraph"/>
        <w:rPr>
          <w:color w:val="FF0000"/>
        </w:rPr>
      </w:pPr>
      <w:r w:rsidRPr="00BB3DCB">
        <w:rPr>
          <w:color w:val="FF0000"/>
        </w:rPr>
        <w:t>Clearly uses graph data</w:t>
      </w:r>
      <w:r w:rsidR="00BB3DCB">
        <w:rPr>
          <w:color w:val="FF0000"/>
        </w:rPr>
        <w:t>, not table</w:t>
      </w:r>
      <w:r w:rsidRPr="00BB3DCB">
        <w:rPr>
          <w:color w:val="FF0000"/>
        </w:rPr>
        <w:tab/>
        <w:t>1</w:t>
      </w:r>
    </w:p>
    <w:p w:rsidR="00447DFF" w:rsidRPr="00BB3DCB" w:rsidRDefault="00447DFF" w:rsidP="00373C79">
      <w:pPr>
        <w:pStyle w:val="ListParagraph"/>
        <w:rPr>
          <w:color w:val="FF0000"/>
        </w:rPr>
      </w:pPr>
      <w:r w:rsidRPr="00BB3DCB">
        <w:rPr>
          <w:color w:val="FF0000"/>
        </w:rPr>
        <w:t>Units (m)</w:t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="00BB3DCB">
        <w:rPr>
          <w:color w:val="FF0000"/>
        </w:rPr>
        <w:tab/>
      </w:r>
      <w:r w:rsidRPr="00BB3DCB">
        <w:rPr>
          <w:color w:val="FF0000"/>
        </w:rPr>
        <w:t>1</w:t>
      </w:r>
    </w:p>
    <w:p w:rsidR="00373C79" w:rsidRPr="00BB3DCB" w:rsidRDefault="00373C79" w:rsidP="00373C79">
      <w:pPr>
        <w:pStyle w:val="ListParagraph"/>
        <w:rPr>
          <w:color w:val="FF0000"/>
        </w:rPr>
      </w:pPr>
    </w:p>
    <w:p w:rsidR="00373C79" w:rsidRPr="00BB3DCB" w:rsidRDefault="00447DFF" w:rsidP="00373C79">
      <w:pPr>
        <w:pStyle w:val="ListParagraph"/>
        <w:rPr>
          <w:color w:val="FF0000"/>
        </w:rPr>
      </w:pPr>
      <w:r w:rsidRPr="00BB3DCB">
        <w:rPr>
          <w:color w:val="FF0000"/>
        </w:rPr>
        <w:t>(</w:t>
      </w:r>
      <w:proofErr w:type="spellStart"/>
      <w:r w:rsidRPr="00BB3DCB">
        <w:rPr>
          <w:color w:val="FF0000"/>
        </w:rPr>
        <w:t>Approx</w:t>
      </w:r>
      <w:proofErr w:type="spellEnd"/>
      <w:r w:rsidRPr="00BB3DCB">
        <w:rPr>
          <w:color w:val="FF0000"/>
        </w:rPr>
        <w:t xml:space="preserve"> 0.25 m for good line of best fit)</w:t>
      </w:r>
    </w:p>
    <w:p w:rsidR="00373C79" w:rsidRDefault="00373C79" w:rsidP="00373C79">
      <w:pPr>
        <w:pStyle w:val="ListParagraph"/>
      </w:pPr>
    </w:p>
    <w:p w:rsidR="00373C79" w:rsidRDefault="00373C79" w:rsidP="00447DFF"/>
    <w:p w:rsidR="00715CE5" w:rsidRDefault="00373C79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 w:rsidRPr="00715CE5">
        <w:rPr>
          <w:b/>
        </w:rPr>
        <w:t>Using the gradient</w:t>
      </w:r>
      <w:r>
        <w:t xml:space="preserve">, determine the experimental value for the acceleration </w:t>
      </w:r>
      <w:r w:rsidR="008C440A">
        <w:t>due to</w:t>
      </w:r>
      <w:r>
        <w:t xml:space="preserve"> gravity (</w:t>
      </w:r>
      <m:oMath>
        <m:r>
          <w:rPr>
            <w:rFonts w:ascii="Cambria Math" w:hAnsi="Cambria Math"/>
          </w:rPr>
          <m:t>g</m:t>
        </m:r>
      </m:oMath>
      <w:r>
        <w:t>)</w:t>
      </w:r>
      <w:r w:rsidR="008C440A">
        <w:t>.</w:t>
      </w:r>
    </w:p>
    <w:p w:rsidR="00373C79" w:rsidRDefault="00386C65" w:rsidP="00715CE5">
      <w:pPr>
        <w:pStyle w:val="ListParagraph"/>
        <w:tabs>
          <w:tab w:val="left" w:pos="9072"/>
        </w:tabs>
      </w:pPr>
      <w:r>
        <w:tab/>
        <w:t>[2 marks]</w:t>
      </w:r>
    </w:p>
    <w:p w:rsidR="00373C79" w:rsidRPr="00373C79" w:rsidRDefault="00373C79" w:rsidP="00373C79"/>
    <w:p w:rsidR="00850A92" w:rsidRPr="00BB3DCB" w:rsidRDefault="00447DFF" w:rsidP="00447DFF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gradient=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g</m:t>
            </m:r>
          </m:den>
        </m:f>
      </m:oMath>
      <w:r w:rsidRPr="00BB3DCB">
        <w:rPr>
          <w:color w:val="FF0000"/>
        </w:rPr>
        <w:t xml:space="preserve"> </w:t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Pr="00BB3DCB">
        <w:rPr>
          <w:color w:val="FF0000"/>
        </w:rPr>
        <w:tab/>
        <w:t>1</w:t>
      </w:r>
    </w:p>
    <w:p w:rsidR="00447DFF" w:rsidRPr="00BB3DCB" w:rsidRDefault="00447DFF" w:rsidP="00447DFF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g=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gradient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1.5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0.25</m:t>
            </m:r>
          </m:den>
        </m:f>
        <m:r>
          <w:rPr>
            <w:rFonts w:ascii="Cambria Math" w:hAnsi="Cambria Math"/>
            <w:color w:val="FF0000"/>
          </w:rPr>
          <m:t xml:space="preserve">=9.0 m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Pr="00BB3DCB">
        <w:rPr>
          <w:color w:val="FF0000"/>
        </w:rPr>
        <w:t xml:space="preserve"> </w:t>
      </w:r>
      <w:r w:rsidRPr="00BB3DCB">
        <w:rPr>
          <w:color w:val="FF0000"/>
        </w:rPr>
        <w:tab/>
      </w:r>
      <w:r w:rsidRPr="00BB3DCB">
        <w:rPr>
          <w:color w:val="FF0000"/>
        </w:rPr>
        <w:tab/>
        <w:t>1</w:t>
      </w:r>
    </w:p>
    <w:p w:rsidR="00850A92" w:rsidRPr="00BB3DCB" w:rsidRDefault="00850A92" w:rsidP="007429B9">
      <w:pPr>
        <w:pStyle w:val="ListParagraph"/>
        <w:ind w:left="0"/>
        <w:rPr>
          <w:b/>
          <w:color w:val="FF0000"/>
          <w:u w:val="single"/>
        </w:rPr>
      </w:pPr>
    </w:p>
    <w:p w:rsidR="00850A92" w:rsidRPr="00BB3DCB" w:rsidRDefault="00850A92" w:rsidP="00447DFF">
      <w:pPr>
        <w:rPr>
          <w:color w:val="FF0000"/>
        </w:rPr>
      </w:pPr>
    </w:p>
    <w:p w:rsidR="008C440A" w:rsidRPr="00BB3DCB" w:rsidRDefault="00447DFF" w:rsidP="00447DFF">
      <w:pPr>
        <w:rPr>
          <w:color w:val="FF0000"/>
        </w:rPr>
      </w:pPr>
      <w:r w:rsidRPr="00BB3DCB">
        <w:rPr>
          <w:color w:val="FF0000"/>
        </w:rPr>
        <w:t xml:space="preserve">No marks for using table data/single point </w:t>
      </w:r>
      <w:r w:rsidR="00F63C78">
        <w:rPr>
          <w:color w:val="FF0000"/>
        </w:rPr>
        <w:t xml:space="preserve">and applying </w:t>
      </w:r>
      <w:r w:rsidRPr="00BB3DCB">
        <w:rPr>
          <w:color w:val="FF0000"/>
        </w:rPr>
        <w:t>formula</w:t>
      </w:r>
    </w:p>
    <w:p w:rsidR="008C440A" w:rsidRDefault="008C440A" w:rsidP="00447DFF"/>
    <w:p w:rsidR="00850A92" w:rsidRDefault="00850A92" w:rsidP="00447DFF"/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BB3DCB" w:rsidRDefault="008C440A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>Determine the percentage difference between your experimentally determined value of the acceleration due to gravity and the accepted value of the acceleration due to gravity</w:t>
      </w:r>
      <w:r w:rsidR="00BB3DCB">
        <w:t xml:space="preserve"> near the Earth’s surface</w:t>
      </w:r>
      <w:r>
        <w:t>.</w:t>
      </w:r>
      <w:r w:rsidR="00386C65">
        <w:tab/>
      </w:r>
    </w:p>
    <w:p w:rsidR="008C440A" w:rsidRDefault="00BB3DCB" w:rsidP="00BB3DCB">
      <w:pPr>
        <w:pStyle w:val="ListParagraph"/>
        <w:tabs>
          <w:tab w:val="left" w:pos="9072"/>
        </w:tabs>
      </w:pPr>
      <w:r>
        <w:tab/>
      </w:r>
      <w:r w:rsidR="00386C65">
        <w:t>[1 mark]</w:t>
      </w:r>
    </w:p>
    <w:p w:rsidR="008C440A" w:rsidRDefault="008C440A" w:rsidP="008C440A">
      <w:pPr>
        <w:pStyle w:val="ListParagraph"/>
      </w:pPr>
    </w:p>
    <w:p w:rsidR="008C440A" w:rsidRDefault="008C440A" w:rsidP="008C440A">
      <w:pPr>
        <w:pStyle w:val="ListParagraph"/>
      </w:pPr>
    </w:p>
    <w:p w:rsidR="008C440A" w:rsidRPr="00BB3DCB" w:rsidRDefault="00C012B3" w:rsidP="00447DFF">
      <w:pPr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9.0-9.8</m:t>
            </m:r>
          </m:num>
          <m:den>
            <m:r>
              <w:rPr>
                <w:rFonts w:ascii="Cambria Math" w:hAnsi="Cambria Math"/>
                <w:color w:val="FF0000"/>
              </w:rPr>
              <m:t>9.8</m:t>
            </m:r>
          </m:den>
        </m:f>
        <m:r>
          <w:rPr>
            <w:rFonts w:ascii="Cambria Math" w:hAnsi="Cambria Math"/>
            <w:color w:val="FF0000"/>
          </w:rPr>
          <m:t xml:space="preserve">×100= -8.16% </m:t>
        </m:r>
      </m:oMath>
      <w:r w:rsidR="00BB3DCB" w:rsidRPr="00BB3DCB">
        <w:rPr>
          <w:color w:val="FF0000"/>
        </w:rPr>
        <w:t xml:space="preserve"> </w:t>
      </w:r>
      <w:r w:rsidR="00BB3DCB" w:rsidRPr="00BB3DCB">
        <w:rPr>
          <w:color w:val="FF0000"/>
        </w:rPr>
        <w:tab/>
      </w:r>
      <w:r w:rsidR="00484ED5">
        <w:rPr>
          <w:color w:val="FF0000"/>
        </w:rPr>
        <w:t>(+ or – acceptable)</w:t>
      </w:r>
      <w:r w:rsidR="00BB3DCB" w:rsidRPr="00BB3DCB">
        <w:rPr>
          <w:color w:val="FF0000"/>
        </w:rPr>
        <w:tab/>
      </w:r>
      <w:r w:rsidR="00BB3DCB" w:rsidRPr="00BB3DCB">
        <w:rPr>
          <w:color w:val="FF0000"/>
        </w:rPr>
        <w:tab/>
      </w:r>
      <w:r w:rsidR="00BB3DCB" w:rsidRPr="00BB3DCB">
        <w:rPr>
          <w:color w:val="FF0000"/>
        </w:rPr>
        <w:tab/>
        <w:t>1</w:t>
      </w:r>
    </w:p>
    <w:p w:rsidR="008C440A" w:rsidRDefault="008C440A" w:rsidP="008C440A">
      <w:pPr>
        <w:pStyle w:val="ListParagraph"/>
      </w:pPr>
    </w:p>
    <w:p w:rsidR="008C440A" w:rsidRDefault="008C440A" w:rsidP="00BB3DCB"/>
    <w:p w:rsidR="008C440A" w:rsidRDefault="008C440A" w:rsidP="008C440A">
      <w:pPr>
        <w:pStyle w:val="ListParagraph"/>
      </w:pPr>
    </w:p>
    <w:p w:rsidR="00715CE5" w:rsidRDefault="00715CE5" w:rsidP="00D97CA8">
      <w:pPr>
        <w:pStyle w:val="ListParagraph"/>
        <w:numPr>
          <w:ilvl w:val="0"/>
          <w:numId w:val="4"/>
        </w:numPr>
        <w:tabs>
          <w:tab w:val="left" w:pos="9072"/>
        </w:tabs>
      </w:pPr>
      <w:r>
        <w:t>Your gravitational acceleration is either too high or too low compared to the accepted value.</w:t>
      </w:r>
    </w:p>
    <w:p w:rsidR="00342486" w:rsidRDefault="00715CE5" w:rsidP="00715CE5">
      <w:pPr>
        <w:pStyle w:val="ListParagraph"/>
        <w:numPr>
          <w:ilvl w:val="1"/>
          <w:numId w:val="4"/>
        </w:numPr>
        <w:tabs>
          <w:tab w:val="left" w:pos="9072"/>
        </w:tabs>
      </w:pPr>
      <w:r>
        <w:t xml:space="preserve">By considering the range of the error bars in your graph, </w:t>
      </w:r>
    </w:p>
    <w:p w:rsidR="00342486" w:rsidRDefault="00342486" w:rsidP="00342486">
      <w:pPr>
        <w:pStyle w:val="ListParagraph"/>
        <w:numPr>
          <w:ilvl w:val="2"/>
          <w:numId w:val="4"/>
        </w:numPr>
        <w:tabs>
          <w:tab w:val="left" w:pos="9072"/>
        </w:tabs>
      </w:pPr>
      <w:r>
        <w:t>produce a new line of best fit that may achieve a gravitational acceleration closer to the accepted value</w:t>
      </w:r>
      <w:r w:rsidR="00715CE5">
        <w:t>. Draw in the new line of best fit and clearly label the lines of best fit as “</w:t>
      </w:r>
      <w:proofErr w:type="gramStart"/>
      <w:r w:rsidR="00715CE5">
        <w:t>original”  and</w:t>
      </w:r>
      <w:proofErr w:type="gramEnd"/>
      <w:r w:rsidR="00715CE5">
        <w:t xml:space="preserve"> “adjusted”.</w:t>
      </w:r>
      <w:r w:rsidR="00715CE5">
        <w:tab/>
      </w:r>
      <w:r w:rsidR="00D97CA8">
        <w:t>[</w:t>
      </w:r>
      <w:r>
        <w:t>1</w:t>
      </w:r>
      <w:r w:rsidR="00D97CA8">
        <w:t xml:space="preserve"> marks]</w:t>
      </w:r>
    </w:p>
    <w:p w:rsidR="00342486" w:rsidRPr="00BB3DCB" w:rsidRDefault="00342486" w:rsidP="00342486">
      <w:pPr>
        <w:pStyle w:val="ListParagraph"/>
        <w:tabs>
          <w:tab w:val="left" w:pos="9072"/>
        </w:tabs>
        <w:ind w:left="1440"/>
        <w:rPr>
          <w:color w:val="FF0000"/>
        </w:rPr>
      </w:pPr>
      <w:r w:rsidRPr="00BB3DCB">
        <w:rPr>
          <w:color w:val="FF0000"/>
        </w:rPr>
        <w:t>Adjusted line is</w:t>
      </w:r>
      <w:r w:rsidR="00484ED5">
        <w:rPr>
          <w:color w:val="FF0000"/>
        </w:rPr>
        <w:t xml:space="preserve"> through error bars and is</w:t>
      </w:r>
      <w:r w:rsidRPr="00BB3DCB">
        <w:rPr>
          <w:color w:val="FF0000"/>
        </w:rPr>
        <w:t>:</w:t>
      </w:r>
      <w:r w:rsidRPr="00BB3DCB">
        <w:rPr>
          <w:color w:val="FF0000"/>
        </w:rPr>
        <w:tab/>
        <w:t>1</w:t>
      </w:r>
    </w:p>
    <w:p w:rsidR="00342486" w:rsidRPr="00BB3DCB" w:rsidRDefault="00342486" w:rsidP="00342486">
      <w:pPr>
        <w:pStyle w:val="ListParagraph"/>
        <w:numPr>
          <w:ilvl w:val="0"/>
          <w:numId w:val="11"/>
        </w:numPr>
        <w:tabs>
          <w:tab w:val="left" w:pos="9072"/>
        </w:tabs>
        <w:rPr>
          <w:color w:val="FF0000"/>
        </w:rPr>
      </w:pPr>
      <w:r w:rsidRPr="00BB3DCB">
        <w:rPr>
          <w:color w:val="FF0000"/>
        </w:rPr>
        <w:t>Shallower if calculate</w:t>
      </w:r>
      <w:r>
        <w:rPr>
          <w:color w:val="FF0000"/>
        </w:rPr>
        <w:t>d</w:t>
      </w:r>
      <w:r w:rsidRPr="00BB3DCB">
        <w:rPr>
          <w:color w:val="FF0000"/>
        </w:rPr>
        <w:t xml:space="preserve"> g is too low (expected </w:t>
      </w:r>
      <w:r>
        <w:rPr>
          <w:color w:val="FF0000"/>
        </w:rPr>
        <w:t>for correct work so far</w:t>
      </w:r>
      <w:r w:rsidRPr="00BB3DCB">
        <w:rPr>
          <w:color w:val="FF0000"/>
        </w:rPr>
        <w:t>)</w:t>
      </w:r>
    </w:p>
    <w:p w:rsidR="00342486" w:rsidRPr="00342486" w:rsidRDefault="00342486" w:rsidP="00342486">
      <w:pPr>
        <w:pStyle w:val="ListParagraph"/>
        <w:numPr>
          <w:ilvl w:val="0"/>
          <w:numId w:val="11"/>
        </w:numPr>
        <w:tabs>
          <w:tab w:val="left" w:pos="9072"/>
        </w:tabs>
        <w:rPr>
          <w:color w:val="FF0000"/>
        </w:rPr>
      </w:pPr>
      <w:r w:rsidRPr="00BB3DCB">
        <w:rPr>
          <w:color w:val="FF0000"/>
        </w:rPr>
        <w:t>Steeper if calculated g was too high</w:t>
      </w:r>
    </w:p>
    <w:p w:rsidR="00342486" w:rsidRDefault="00342486" w:rsidP="00342486">
      <w:pPr>
        <w:pStyle w:val="ListParagraph"/>
        <w:numPr>
          <w:ilvl w:val="2"/>
          <w:numId w:val="4"/>
        </w:numPr>
        <w:tabs>
          <w:tab w:val="left" w:pos="9072"/>
        </w:tabs>
      </w:pPr>
      <w:r>
        <w:t>Calculate the gravitational acceleration from this new line of best fit.</w:t>
      </w:r>
      <w:r>
        <w:tab/>
        <w:t>[2 marks]</w:t>
      </w:r>
    </w:p>
    <w:p w:rsidR="00F126DE" w:rsidRPr="00BB3DCB" w:rsidRDefault="00F126D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:rsidR="00F126DE" w:rsidRPr="00BB3DCB" w:rsidRDefault="00BB3DCB" w:rsidP="00F126DE">
      <w:pPr>
        <w:pStyle w:val="ListParagraph"/>
        <w:tabs>
          <w:tab w:val="left" w:pos="9072"/>
        </w:tabs>
        <w:ind w:left="1440"/>
        <w:rPr>
          <w:color w:val="FF0000"/>
        </w:rPr>
      </w:pPr>
      <w:r w:rsidRPr="00BB3DCB">
        <w:rPr>
          <w:color w:val="FF0000"/>
        </w:rPr>
        <w:t>Calculated gradient</w:t>
      </w:r>
      <w:r w:rsidRPr="00BB3DCB">
        <w:rPr>
          <w:color w:val="FF0000"/>
        </w:rPr>
        <w:tab/>
        <w:t>1</w:t>
      </w:r>
    </w:p>
    <w:p w:rsidR="00BB3DCB" w:rsidRPr="00BB3DCB" w:rsidRDefault="00BB3DCB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:rsidR="00BB3DCB" w:rsidRPr="00BB3DCB" w:rsidRDefault="00BB3DCB" w:rsidP="00F126DE">
      <w:pPr>
        <w:pStyle w:val="ListParagraph"/>
        <w:tabs>
          <w:tab w:val="left" w:pos="9072"/>
        </w:tabs>
        <w:ind w:left="1440"/>
        <w:rPr>
          <w:color w:val="FF0000"/>
        </w:rPr>
      </w:pPr>
      <w:r w:rsidRPr="00BB3DCB">
        <w:rPr>
          <w:color w:val="FF0000"/>
        </w:rPr>
        <w:t>Calculated g</w:t>
      </w:r>
      <w:r w:rsidRPr="00BB3DCB">
        <w:rPr>
          <w:color w:val="FF0000"/>
        </w:rPr>
        <w:tab/>
        <w:t>1</w:t>
      </w:r>
    </w:p>
    <w:p w:rsidR="00F126DE" w:rsidRDefault="00F126DE" w:rsidP="00F126DE">
      <w:pPr>
        <w:pStyle w:val="ListParagraph"/>
        <w:tabs>
          <w:tab w:val="left" w:pos="9072"/>
        </w:tabs>
        <w:ind w:left="1440"/>
      </w:pPr>
    </w:p>
    <w:p w:rsidR="00F126DE" w:rsidRDefault="00F126DE" w:rsidP="00715CE5">
      <w:pPr>
        <w:pStyle w:val="ListParagraph"/>
        <w:numPr>
          <w:ilvl w:val="1"/>
          <w:numId w:val="4"/>
        </w:numPr>
        <w:tabs>
          <w:tab w:val="left" w:pos="9072"/>
        </w:tabs>
      </w:pPr>
      <w:r>
        <w:t xml:space="preserve">Based on your findings to part (a), comment on whether this experiment has confirmed that the gravitational acceleration </w:t>
      </w:r>
      <w:r w:rsidR="00BB3DCB">
        <w:t>could be</w:t>
      </w:r>
      <w:r>
        <w:t xml:space="preserve"> 9.8 m s</w:t>
      </w:r>
      <w:r>
        <w:rPr>
          <w:vertAlign w:val="superscript"/>
        </w:rPr>
        <w:t>-2</w:t>
      </w:r>
      <w:r>
        <w:t>.</w:t>
      </w:r>
      <w:r>
        <w:tab/>
        <w:t>[2 marks]</w:t>
      </w:r>
    </w:p>
    <w:p w:rsidR="00850A92" w:rsidRDefault="00850A92" w:rsidP="007429B9">
      <w:pPr>
        <w:pStyle w:val="ListParagraph"/>
        <w:ind w:left="0"/>
        <w:rPr>
          <w:b/>
          <w:u w:val="single"/>
        </w:rPr>
      </w:pPr>
    </w:p>
    <w:p w:rsidR="007429B9" w:rsidRPr="00BB3DCB" w:rsidRDefault="00BB3DCB" w:rsidP="00BB3DCB">
      <w:pPr>
        <w:ind w:left="1440"/>
        <w:rPr>
          <w:color w:val="FF0000"/>
        </w:rPr>
      </w:pPr>
      <w:r w:rsidRPr="00BB3DCB">
        <w:rPr>
          <w:color w:val="FF0000"/>
        </w:rPr>
        <w:t>Comments on whether range of calculated g spans the accepted value. E.g.:</w:t>
      </w:r>
      <w:r w:rsidRPr="00BB3DCB">
        <w:rPr>
          <w:color w:val="FF0000"/>
        </w:rPr>
        <w:tab/>
      </w:r>
      <w:r w:rsidRPr="00BB3DCB">
        <w:rPr>
          <w:color w:val="FF0000"/>
        </w:rPr>
        <w:tab/>
        <w:t>1</w:t>
      </w:r>
    </w:p>
    <w:p w:rsidR="00BB3DCB" w:rsidRPr="00BB3DCB" w:rsidRDefault="00BB3DCB" w:rsidP="00BB3DCB">
      <w:pPr>
        <w:ind w:left="1440"/>
        <w:rPr>
          <w:color w:val="FF0000"/>
        </w:rPr>
      </w:pPr>
      <w:r w:rsidRPr="00BB3DCB">
        <w:rPr>
          <w:color w:val="FF0000"/>
        </w:rPr>
        <w:t>“Original g was below 9.8 m s</w:t>
      </w:r>
      <w:r w:rsidRPr="00BB3DCB">
        <w:rPr>
          <w:color w:val="FF0000"/>
          <w:vertAlign w:val="superscript"/>
        </w:rPr>
        <w:t>-2</w:t>
      </w:r>
      <w:r w:rsidRPr="00BB3DCB">
        <w:rPr>
          <w:color w:val="FF0000"/>
        </w:rPr>
        <w:t xml:space="preserve"> and the adjusted g is more than 9.8 m s</w:t>
      </w:r>
      <w:r w:rsidRPr="00BB3DCB">
        <w:rPr>
          <w:color w:val="FF0000"/>
          <w:vertAlign w:val="superscript"/>
        </w:rPr>
        <w:t>-2</w:t>
      </w:r>
      <w:r w:rsidR="00342486">
        <w:rPr>
          <w:color w:val="FF0000"/>
        </w:rPr>
        <w:t>”</w:t>
      </w:r>
    </w:p>
    <w:p w:rsidR="00BB3DCB" w:rsidRPr="00BB3DCB" w:rsidRDefault="00BB3DCB" w:rsidP="00BB3DCB">
      <w:pPr>
        <w:ind w:left="1440"/>
        <w:rPr>
          <w:color w:val="FF0000"/>
        </w:rPr>
      </w:pPr>
    </w:p>
    <w:p w:rsidR="00BB3DCB" w:rsidRPr="00BB3DCB" w:rsidRDefault="00BB3DCB" w:rsidP="00BB3DCB">
      <w:pPr>
        <w:ind w:left="1440"/>
        <w:rPr>
          <w:color w:val="FF0000"/>
        </w:rPr>
      </w:pPr>
      <w:r w:rsidRPr="00BB3DCB">
        <w:rPr>
          <w:color w:val="FF0000"/>
        </w:rPr>
        <w:t>States that the accepted value of 9.8 is possible within uncertainty:</w:t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Pr="00BB3DCB">
        <w:rPr>
          <w:color w:val="FF0000"/>
        </w:rPr>
        <w:tab/>
      </w:r>
      <w:r w:rsidRPr="00BB3DCB">
        <w:rPr>
          <w:color w:val="FF0000"/>
        </w:rPr>
        <w:tab/>
        <w:t>1</w:t>
      </w:r>
    </w:p>
    <w:p w:rsidR="00BB3DCB" w:rsidRPr="00BB3DCB" w:rsidRDefault="00BB3DCB" w:rsidP="00BB3DCB">
      <w:pPr>
        <w:ind w:left="1440"/>
        <w:rPr>
          <w:color w:val="FF0000"/>
        </w:rPr>
      </w:pPr>
      <w:r w:rsidRPr="00BB3DCB">
        <w:rPr>
          <w:color w:val="FF0000"/>
        </w:rPr>
        <w:t>“Therefore this experiment has shown that 9.8 m s</w:t>
      </w:r>
      <w:r w:rsidRPr="00BB3DCB">
        <w:rPr>
          <w:color w:val="FF0000"/>
          <w:vertAlign w:val="superscript"/>
        </w:rPr>
        <w:t xml:space="preserve">-2 </w:t>
      </w:r>
      <w:r w:rsidRPr="00BB3DCB">
        <w:rPr>
          <w:color w:val="FF0000"/>
        </w:rPr>
        <w:t>could have been the acceleration due to gravity</w:t>
      </w:r>
      <w:r w:rsidRPr="00BB3DCB">
        <w:rPr>
          <w:color w:val="FF0000"/>
        </w:rPr>
        <w:tab/>
      </w:r>
      <w:r w:rsidR="00342486">
        <w:rPr>
          <w:color w:val="FF0000"/>
        </w:rPr>
        <w:t>“</w:t>
      </w:r>
    </w:p>
    <w:sectPr w:rsidR="00BB3DCB" w:rsidRPr="00BB3DCB" w:rsidSect="00702303">
      <w:headerReference w:type="first" r:id="rId10"/>
      <w:pgSz w:w="11906" w:h="16838"/>
      <w:pgMar w:top="568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9C" w:rsidRDefault="0085129C" w:rsidP="005F1AB0">
      <w:r>
        <w:separator/>
      </w:r>
    </w:p>
  </w:endnote>
  <w:endnote w:type="continuationSeparator" w:id="0">
    <w:p w:rsidR="0085129C" w:rsidRDefault="0085129C" w:rsidP="005F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9C" w:rsidRDefault="0085129C" w:rsidP="005F1AB0">
      <w:r>
        <w:separator/>
      </w:r>
    </w:p>
  </w:footnote>
  <w:footnote w:type="continuationSeparator" w:id="0">
    <w:p w:rsidR="0085129C" w:rsidRDefault="0085129C" w:rsidP="005F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29C" w:rsidRDefault="0085129C" w:rsidP="00386C65">
    <w:pPr>
      <w:pStyle w:val="Header"/>
      <w:tabs>
        <w:tab w:val="clear" w:pos="9026"/>
        <w:tab w:val="right" w:pos="9781"/>
      </w:tabs>
    </w:pPr>
    <w:r>
      <w:t>Name: _______________________</w:t>
    </w:r>
    <w:r>
      <w:tab/>
    </w:r>
    <w:r>
      <w:tab/>
      <w:t>Mark: ______/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10D"/>
    <w:multiLevelType w:val="hybridMultilevel"/>
    <w:tmpl w:val="7DD4C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C136A"/>
    <w:multiLevelType w:val="hybridMultilevel"/>
    <w:tmpl w:val="D5E06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5AE"/>
    <w:multiLevelType w:val="hybridMultilevel"/>
    <w:tmpl w:val="1256E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979"/>
    <w:multiLevelType w:val="hybridMultilevel"/>
    <w:tmpl w:val="3DAEBFE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45835"/>
    <w:multiLevelType w:val="hybridMultilevel"/>
    <w:tmpl w:val="51BAC0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057F8A"/>
    <w:multiLevelType w:val="hybridMultilevel"/>
    <w:tmpl w:val="562EA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143B2"/>
    <w:multiLevelType w:val="hybridMultilevel"/>
    <w:tmpl w:val="6D2CC1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3730"/>
    <w:multiLevelType w:val="hybridMultilevel"/>
    <w:tmpl w:val="D924E3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C6FDA"/>
    <w:multiLevelType w:val="hybridMultilevel"/>
    <w:tmpl w:val="B6880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32F"/>
    <w:multiLevelType w:val="hybridMultilevel"/>
    <w:tmpl w:val="E5405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A4664"/>
    <w:multiLevelType w:val="hybridMultilevel"/>
    <w:tmpl w:val="4B72E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97"/>
    <w:rsid w:val="00026D29"/>
    <w:rsid w:val="00026F1B"/>
    <w:rsid w:val="000340AA"/>
    <w:rsid w:val="00034718"/>
    <w:rsid w:val="000633B2"/>
    <w:rsid w:val="00063D7C"/>
    <w:rsid w:val="000A3DA0"/>
    <w:rsid w:val="000B7D4C"/>
    <w:rsid w:val="000E504B"/>
    <w:rsid w:val="00101B60"/>
    <w:rsid w:val="001117FA"/>
    <w:rsid w:val="0012035A"/>
    <w:rsid w:val="00123004"/>
    <w:rsid w:val="00132339"/>
    <w:rsid w:val="0014008C"/>
    <w:rsid w:val="00141E26"/>
    <w:rsid w:val="0015713F"/>
    <w:rsid w:val="001616D1"/>
    <w:rsid w:val="00162968"/>
    <w:rsid w:val="00162EDE"/>
    <w:rsid w:val="001A7621"/>
    <w:rsid w:val="001B5215"/>
    <w:rsid w:val="001C41F2"/>
    <w:rsid w:val="001D0B78"/>
    <w:rsid w:val="00210699"/>
    <w:rsid w:val="00212F34"/>
    <w:rsid w:val="00225921"/>
    <w:rsid w:val="0023228F"/>
    <w:rsid w:val="002B1C9D"/>
    <w:rsid w:val="002B6522"/>
    <w:rsid w:val="002C084E"/>
    <w:rsid w:val="002E6C2E"/>
    <w:rsid w:val="003151A6"/>
    <w:rsid w:val="00330107"/>
    <w:rsid w:val="00331FB8"/>
    <w:rsid w:val="00336098"/>
    <w:rsid w:val="00342486"/>
    <w:rsid w:val="00373C79"/>
    <w:rsid w:val="00386C65"/>
    <w:rsid w:val="003B21D8"/>
    <w:rsid w:val="003B66AD"/>
    <w:rsid w:val="003D158D"/>
    <w:rsid w:val="003E0A2D"/>
    <w:rsid w:val="003E6F8C"/>
    <w:rsid w:val="003F2FBF"/>
    <w:rsid w:val="00412406"/>
    <w:rsid w:val="004136CA"/>
    <w:rsid w:val="00415A12"/>
    <w:rsid w:val="00447DFF"/>
    <w:rsid w:val="00456CEE"/>
    <w:rsid w:val="0046752E"/>
    <w:rsid w:val="00484C28"/>
    <w:rsid w:val="00484ED5"/>
    <w:rsid w:val="00487158"/>
    <w:rsid w:val="004A1926"/>
    <w:rsid w:val="004A271A"/>
    <w:rsid w:val="004A58D7"/>
    <w:rsid w:val="004A5D25"/>
    <w:rsid w:val="004C692C"/>
    <w:rsid w:val="004D7FD9"/>
    <w:rsid w:val="00535E0E"/>
    <w:rsid w:val="00541889"/>
    <w:rsid w:val="005560AA"/>
    <w:rsid w:val="00563608"/>
    <w:rsid w:val="0056521B"/>
    <w:rsid w:val="00575645"/>
    <w:rsid w:val="005756F0"/>
    <w:rsid w:val="005B09C2"/>
    <w:rsid w:val="005B1FBC"/>
    <w:rsid w:val="005C0102"/>
    <w:rsid w:val="005D24C0"/>
    <w:rsid w:val="005F1AB0"/>
    <w:rsid w:val="00612F97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02303"/>
    <w:rsid w:val="007126D8"/>
    <w:rsid w:val="00715CE5"/>
    <w:rsid w:val="00722978"/>
    <w:rsid w:val="00735E3B"/>
    <w:rsid w:val="007429B9"/>
    <w:rsid w:val="0075789B"/>
    <w:rsid w:val="00767303"/>
    <w:rsid w:val="00767CB3"/>
    <w:rsid w:val="00785F23"/>
    <w:rsid w:val="007A787D"/>
    <w:rsid w:val="007B0512"/>
    <w:rsid w:val="007B06B7"/>
    <w:rsid w:val="007E1E16"/>
    <w:rsid w:val="00803AF8"/>
    <w:rsid w:val="008136AD"/>
    <w:rsid w:val="00835BDC"/>
    <w:rsid w:val="00850A92"/>
    <w:rsid w:val="0085129C"/>
    <w:rsid w:val="00853B62"/>
    <w:rsid w:val="00861264"/>
    <w:rsid w:val="008638E4"/>
    <w:rsid w:val="00873FFF"/>
    <w:rsid w:val="00885FCD"/>
    <w:rsid w:val="00896E6B"/>
    <w:rsid w:val="008A2AD5"/>
    <w:rsid w:val="008C440A"/>
    <w:rsid w:val="008D36F7"/>
    <w:rsid w:val="008E0937"/>
    <w:rsid w:val="008E5312"/>
    <w:rsid w:val="00933430"/>
    <w:rsid w:val="0094208C"/>
    <w:rsid w:val="009646D8"/>
    <w:rsid w:val="00975B58"/>
    <w:rsid w:val="009B3589"/>
    <w:rsid w:val="009D29C7"/>
    <w:rsid w:val="009F78A5"/>
    <w:rsid w:val="00A11FB8"/>
    <w:rsid w:val="00A42C99"/>
    <w:rsid w:val="00A7313D"/>
    <w:rsid w:val="00A9310D"/>
    <w:rsid w:val="00AA1481"/>
    <w:rsid w:val="00AB01AB"/>
    <w:rsid w:val="00AD465B"/>
    <w:rsid w:val="00AF1281"/>
    <w:rsid w:val="00B43068"/>
    <w:rsid w:val="00B76693"/>
    <w:rsid w:val="00B93329"/>
    <w:rsid w:val="00B94163"/>
    <w:rsid w:val="00B94CF3"/>
    <w:rsid w:val="00BA4D7D"/>
    <w:rsid w:val="00BB24E5"/>
    <w:rsid w:val="00BB3DCB"/>
    <w:rsid w:val="00BC46EA"/>
    <w:rsid w:val="00BC5015"/>
    <w:rsid w:val="00BF53C8"/>
    <w:rsid w:val="00C012B3"/>
    <w:rsid w:val="00C07832"/>
    <w:rsid w:val="00C12763"/>
    <w:rsid w:val="00C2292E"/>
    <w:rsid w:val="00C3367F"/>
    <w:rsid w:val="00C86368"/>
    <w:rsid w:val="00C86D9D"/>
    <w:rsid w:val="00CA6460"/>
    <w:rsid w:val="00CB0F5B"/>
    <w:rsid w:val="00CC1116"/>
    <w:rsid w:val="00CC1EE0"/>
    <w:rsid w:val="00CE49DD"/>
    <w:rsid w:val="00D25E15"/>
    <w:rsid w:val="00D37674"/>
    <w:rsid w:val="00D57951"/>
    <w:rsid w:val="00D623F2"/>
    <w:rsid w:val="00D643F1"/>
    <w:rsid w:val="00D924BC"/>
    <w:rsid w:val="00D9439E"/>
    <w:rsid w:val="00D97341"/>
    <w:rsid w:val="00D97CA8"/>
    <w:rsid w:val="00DA2B8D"/>
    <w:rsid w:val="00DE1D85"/>
    <w:rsid w:val="00DE70A1"/>
    <w:rsid w:val="00DF7025"/>
    <w:rsid w:val="00E0119F"/>
    <w:rsid w:val="00E02685"/>
    <w:rsid w:val="00E43D0A"/>
    <w:rsid w:val="00EB1B2F"/>
    <w:rsid w:val="00EB46C3"/>
    <w:rsid w:val="00EC03D6"/>
    <w:rsid w:val="00EC7C3E"/>
    <w:rsid w:val="00EE348C"/>
    <w:rsid w:val="00EF72F7"/>
    <w:rsid w:val="00F0320A"/>
    <w:rsid w:val="00F126DE"/>
    <w:rsid w:val="00F23132"/>
    <w:rsid w:val="00F31BCE"/>
    <w:rsid w:val="00F41A77"/>
    <w:rsid w:val="00F54A14"/>
    <w:rsid w:val="00F63C78"/>
    <w:rsid w:val="00F6775A"/>
    <w:rsid w:val="00F96964"/>
    <w:rsid w:val="00F9733F"/>
    <w:rsid w:val="00FA0408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4CCDE9D"/>
  <w15:docId w15:val="{E30E7466-6457-4403-B71C-E488974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1A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8E4"/>
    <w:rPr>
      <w:color w:val="808080"/>
    </w:rPr>
  </w:style>
  <w:style w:type="paragraph" w:styleId="BalloonText">
    <w:name w:val="Balloon Text"/>
    <w:basedOn w:val="Normal"/>
    <w:link w:val="BalloonTextChar"/>
    <w:rsid w:val="00863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3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F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5F1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1AB0"/>
    <w:rPr>
      <w:sz w:val="24"/>
      <w:szCs w:val="24"/>
    </w:rPr>
  </w:style>
  <w:style w:type="paragraph" w:styleId="Footer">
    <w:name w:val="footer"/>
    <w:basedOn w:val="Normal"/>
    <w:link w:val="FooterChar"/>
    <w:rsid w:val="005F1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1AB0"/>
    <w:rPr>
      <w:sz w:val="24"/>
      <w:szCs w:val="24"/>
    </w:rPr>
  </w:style>
  <w:style w:type="character" w:styleId="Emphasis">
    <w:name w:val="Emphasis"/>
    <w:basedOn w:val="DefaultParagraphFont"/>
    <w:qFormat/>
    <w:rsid w:val="00F12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E4048S01SV001.green.schools.internal\Shared\AdminShared\Teaching%20Staff\SCIENCE\A%20Science%20Resources\Australian%20Curriculum\ATAR%20Upper%20School%20Courses\ATAR%20Physics\Year%2012\2020\Assessments\Sem%201%20Experiment\Projectile%20Motion%20Experimen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Range against</a:t>
            </a:r>
            <a:r>
              <a:rPr lang="en-AU" baseline="0"/>
              <a:t> launch angle</a:t>
            </a:r>
            <a:endParaRPr lang="en-A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fixedVal"/>
            <c:noEndCap val="0"/>
            <c:val val="2.0000000000000004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Sheet1!$A$10:$A$14</c:f>
              <c:numCache>
                <c:formatCode>General</c:formatCode>
                <c:ptCount val="5"/>
                <c:pt idx="0">
                  <c:v>0.34202014332566871</c:v>
                </c:pt>
                <c:pt idx="1">
                  <c:v>0.49999999999999994</c:v>
                </c:pt>
                <c:pt idx="2">
                  <c:v>0.76604444311897801</c:v>
                </c:pt>
                <c:pt idx="3">
                  <c:v>0.93969262078590832</c:v>
                </c:pt>
                <c:pt idx="4">
                  <c:v>1</c:v>
                </c:pt>
              </c:numCache>
            </c:numRef>
          </c:xVal>
          <c:yVal>
            <c:numRef>
              <c:f>Sheet1!$B$10:$B$14</c:f>
              <c:numCache>
                <c:formatCode>General</c:formatCode>
                <c:ptCount val="5"/>
                <c:pt idx="0">
                  <c:v>8.4565420053049956E-2</c:v>
                </c:pt>
                <c:pt idx="1">
                  <c:v>0.12362637362637362</c:v>
                </c:pt>
                <c:pt idx="2">
                  <c:v>0.1894065930788682</c:v>
                </c:pt>
                <c:pt idx="3">
                  <c:v>0.23234158206244987</c:v>
                </c:pt>
                <c:pt idx="4">
                  <c:v>0.24725274725274726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61-4295-914E-788FFB71D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52984"/>
        <c:axId val="304457904"/>
      </c:scatterChart>
      <c:valAx>
        <c:axId val="304452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85000"/>
                  <a:lumOff val="1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sin(2</a:t>
                </a: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en-A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A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457904"/>
        <c:crosses val="autoZero"/>
        <c:crossBetween val="midCat"/>
      </c:valAx>
      <c:valAx>
        <c:axId val="30445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Range (m)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452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F73FE5E-0B24-42A2-8F22-01CAEA5ED233}"/>
</file>

<file path=customXml/itemProps2.xml><?xml version="1.0" encoding="utf-8"?>
<ds:datastoreItem xmlns:ds="http://schemas.openxmlformats.org/officeDocument/2006/customXml" ds:itemID="{DF18D673-A77A-412A-800E-AB01525DBA76}"/>
</file>

<file path=customXml/itemProps3.xml><?xml version="1.0" encoding="utf-8"?>
<ds:datastoreItem xmlns:ds="http://schemas.openxmlformats.org/officeDocument/2006/customXml" ds:itemID="{8572456F-8FBB-4909-8C04-4142CCBA5351}"/>
</file>

<file path=docProps/app.xml><?xml version="1.0" encoding="utf-8"?>
<Properties xmlns="http://schemas.openxmlformats.org/officeDocument/2006/extended-properties" xmlns:vt="http://schemas.openxmlformats.org/officeDocument/2006/docPropsVTypes">
  <Template>92970795</Template>
  <TotalTime>131</TotalTime>
  <Pages>4</Pages>
  <Words>750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Charge: Science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PATTERSON Damien</dc:creator>
  <cp:lastModifiedBy>HOLYOAKE Stephen [Rossmoyne Senior High School]</cp:lastModifiedBy>
  <cp:revision>6</cp:revision>
  <cp:lastPrinted>2016-11-29T02:52:00Z</cp:lastPrinted>
  <dcterms:created xsi:type="dcterms:W3CDTF">2020-02-11T01:00:00Z</dcterms:created>
  <dcterms:modified xsi:type="dcterms:W3CDTF">2020-02-24T00:52:00Z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