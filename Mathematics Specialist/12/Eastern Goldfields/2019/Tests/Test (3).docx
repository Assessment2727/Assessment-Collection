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921379" w14:textId="77777777" w:rsidR="00117B0E" w:rsidRPr="004169E3" w:rsidRDefault="00117B0E" w:rsidP="00117B0E">
      <w:pPr>
        <w:pStyle w:val="ArNormal"/>
        <w:rPr>
          <w:rFonts w:cs="Arial"/>
        </w:rPr>
      </w:pPr>
      <w:r w:rsidRPr="004169E3">
        <w:rPr>
          <w:rFonts w:cs="Arial"/>
          <w:i/>
          <w:noProof/>
          <w:sz w:val="36"/>
          <w:szCs w:val="36"/>
          <w:lang w:val="en-AU" w:eastAsia="en-AU"/>
        </w:rPr>
        <w:drawing>
          <wp:anchor distT="0" distB="0" distL="114300" distR="114300" simplePos="0" relativeHeight="251640832" behindDoc="0" locked="0" layoutInCell="1" allowOverlap="1" wp14:anchorId="507BE102" wp14:editId="7048253F">
            <wp:simplePos x="0" y="0"/>
            <wp:positionH relativeFrom="column">
              <wp:posOffset>276860</wp:posOffset>
            </wp:positionH>
            <wp:positionV relativeFrom="paragraph">
              <wp:posOffset>85090</wp:posOffset>
            </wp:positionV>
            <wp:extent cx="1605280" cy="167957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S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34CD3" w14:textId="77777777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>MATHEMATICS:</w:t>
      </w:r>
    </w:p>
    <w:p w14:paraId="4716F3BF" w14:textId="77777777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  <w:r>
        <w:rPr>
          <w:rFonts w:cs="Arial"/>
          <w:b/>
          <w:sz w:val="36"/>
          <w:szCs w:val="36"/>
        </w:rPr>
        <w:t>SPECIALIST 3</w:t>
      </w:r>
      <w:r w:rsidRPr="004169E3">
        <w:rPr>
          <w:rFonts w:cs="Arial"/>
          <w:b/>
          <w:sz w:val="36"/>
          <w:szCs w:val="36"/>
        </w:rPr>
        <w:t xml:space="preserve"> &amp; </w:t>
      </w:r>
      <w:r>
        <w:rPr>
          <w:rFonts w:cs="Arial"/>
          <w:b/>
          <w:sz w:val="36"/>
          <w:szCs w:val="36"/>
        </w:rPr>
        <w:t>4</w:t>
      </w:r>
    </w:p>
    <w:p w14:paraId="5691CFF6" w14:textId="77777777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</w:p>
    <w:p w14:paraId="32E3E796" w14:textId="65EE3E3C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SEMESTER </w:t>
      </w:r>
      <w:r w:rsidR="006C45DD">
        <w:rPr>
          <w:rFonts w:cs="Arial"/>
          <w:b/>
          <w:sz w:val="36"/>
          <w:szCs w:val="36"/>
        </w:rPr>
        <w:t>2</w:t>
      </w:r>
      <w:r w:rsidRPr="004169E3">
        <w:rPr>
          <w:rFonts w:cs="Arial"/>
          <w:b/>
          <w:sz w:val="36"/>
          <w:szCs w:val="36"/>
        </w:rPr>
        <w:tab/>
        <w:t>201</w:t>
      </w:r>
      <w:r>
        <w:rPr>
          <w:rFonts w:cs="Arial"/>
          <w:b/>
          <w:sz w:val="36"/>
          <w:szCs w:val="36"/>
        </w:rPr>
        <w:t>9</w:t>
      </w:r>
    </w:p>
    <w:p w14:paraId="6C382973" w14:textId="77777777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</w:p>
    <w:p w14:paraId="419B1750" w14:textId="60D57C3B" w:rsidR="003F101B" w:rsidRPr="004169E3" w:rsidRDefault="003F101B" w:rsidP="003F101B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TEST </w:t>
      </w:r>
      <w:r w:rsidR="006C45DD">
        <w:rPr>
          <w:rFonts w:cs="Arial"/>
          <w:b/>
          <w:sz w:val="36"/>
          <w:szCs w:val="36"/>
        </w:rPr>
        <w:t>5</w:t>
      </w:r>
    </w:p>
    <w:p w14:paraId="75DA3FAF" w14:textId="77777777" w:rsidR="003F101B" w:rsidRPr="004169E3" w:rsidRDefault="003F101B" w:rsidP="003F101B">
      <w:pPr>
        <w:jc w:val="center"/>
        <w:rPr>
          <w:rFonts w:cs="Arial"/>
          <w:b/>
          <w:sz w:val="28"/>
          <w:szCs w:val="28"/>
        </w:rPr>
      </w:pPr>
    </w:p>
    <w:p w14:paraId="50CA24CB" w14:textId="77777777" w:rsidR="003F101B" w:rsidRPr="004169E3" w:rsidRDefault="003F101B" w:rsidP="003F101B">
      <w:pPr>
        <w:jc w:val="center"/>
        <w:rPr>
          <w:rFonts w:cs="Arial"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>Resource Free</w:t>
      </w:r>
    </w:p>
    <w:p w14:paraId="75F26246" w14:textId="77777777" w:rsidR="003F101B" w:rsidRDefault="003F101B" w:rsidP="003F101B">
      <w:pPr>
        <w:pStyle w:val="ArNormal"/>
        <w:rPr>
          <w:rFonts w:cs="Arial"/>
        </w:rPr>
      </w:pPr>
    </w:p>
    <w:p w14:paraId="6EB11229" w14:textId="363E0366" w:rsidR="003F101B" w:rsidRPr="004169E3" w:rsidRDefault="00E5695F" w:rsidP="003F101B">
      <w:pPr>
        <w:pStyle w:val="ArNormal"/>
        <w:rPr>
          <w:rFonts w:cs="Arial"/>
        </w:rPr>
      </w:pPr>
      <w:r>
        <w:rPr>
          <w:rFonts w:cs="Arial"/>
        </w:rPr>
        <w:t xml:space="preserve">Reading Time:  </w:t>
      </w:r>
      <w:r w:rsidR="00FD3BC6">
        <w:rPr>
          <w:rFonts w:cs="Arial"/>
        </w:rPr>
        <w:t>2</w:t>
      </w:r>
      <w:r w:rsidR="003F101B">
        <w:rPr>
          <w:rFonts w:cs="Arial"/>
        </w:rPr>
        <w:t xml:space="preserve"> minutes</w:t>
      </w:r>
    </w:p>
    <w:p w14:paraId="1A129D1E" w14:textId="10A8FBAC" w:rsidR="003F101B" w:rsidRPr="004169E3" w:rsidRDefault="00BA6E98" w:rsidP="00354C78">
      <w:pPr>
        <w:pStyle w:val="ArNormal"/>
        <w:tabs>
          <w:tab w:val="right" w:pos="10630"/>
        </w:tabs>
        <w:rPr>
          <w:rFonts w:cs="Arial"/>
        </w:rPr>
      </w:pPr>
      <w:r>
        <w:rPr>
          <w:rFonts w:cs="Arial"/>
        </w:rPr>
        <w:t xml:space="preserve">Time Allowed:  </w:t>
      </w:r>
      <w:r w:rsidR="00FD3BC6">
        <w:rPr>
          <w:rFonts w:cs="Arial"/>
        </w:rPr>
        <w:t>15</w:t>
      </w:r>
      <w:r w:rsidR="003F101B">
        <w:rPr>
          <w:rFonts w:cs="Arial"/>
        </w:rPr>
        <w:t xml:space="preserve"> </w:t>
      </w:r>
      <w:r w:rsidR="00765844">
        <w:rPr>
          <w:rFonts w:cs="Arial"/>
        </w:rPr>
        <w:t>minutes</w:t>
      </w:r>
      <w:r w:rsidR="00765844">
        <w:rPr>
          <w:rFonts w:cs="Arial"/>
        </w:rPr>
        <w:tab/>
        <w:t xml:space="preserve">Total Marks:  </w:t>
      </w:r>
      <w:r w:rsidR="00530FBE">
        <w:rPr>
          <w:rFonts w:cs="Arial"/>
        </w:rPr>
        <w:t>15</w:t>
      </w:r>
    </w:p>
    <w:p w14:paraId="572242DE" w14:textId="77777777" w:rsidR="003F101B" w:rsidRPr="004169E3" w:rsidRDefault="003F101B" w:rsidP="003F101B">
      <w:pPr>
        <w:pStyle w:val="ArNormal"/>
        <w:rPr>
          <w:rFonts w:cs="Arial"/>
        </w:rPr>
      </w:pPr>
    </w:p>
    <w:p w14:paraId="586C169D" w14:textId="0B84746E" w:rsidR="003F101B" w:rsidRPr="00F8465D" w:rsidRDefault="002330AD" w:rsidP="00911625">
      <w:pPr>
        <w:tabs>
          <w:tab w:val="right" w:pos="10630"/>
        </w:tabs>
        <w:rPr>
          <w:rFonts w:ascii="Arial" w:hAnsi="Arial" w:cs="Arial"/>
        </w:rPr>
      </w:pPr>
      <w:r w:rsidRPr="00F8465D">
        <w:rPr>
          <w:rFonts w:ascii="Arial" w:hAnsi="Arial" w:cs="Arial"/>
          <w:b/>
        </w:rPr>
        <w:t>Question 1</w:t>
      </w:r>
      <w:r w:rsidRPr="00F8465D">
        <w:rPr>
          <w:rFonts w:ascii="Arial" w:hAnsi="Arial" w:cs="Arial"/>
          <w:b/>
        </w:rPr>
        <w:tab/>
        <w:t>(7</w:t>
      </w:r>
      <w:r w:rsidR="003F101B" w:rsidRPr="00F8465D">
        <w:rPr>
          <w:rFonts w:ascii="Arial" w:hAnsi="Arial" w:cs="Arial"/>
          <w:b/>
        </w:rPr>
        <w:t xml:space="preserve"> marks)</w:t>
      </w:r>
    </w:p>
    <w:p w14:paraId="0200F808" w14:textId="77777777" w:rsidR="008D2399" w:rsidRDefault="008D2399" w:rsidP="003F101B">
      <w:pPr>
        <w:tabs>
          <w:tab w:val="right" w:pos="10488"/>
        </w:tabs>
      </w:pPr>
    </w:p>
    <w:p w14:paraId="45AC6851" w14:textId="32278272" w:rsidR="003F101B" w:rsidRPr="005F17CD" w:rsidRDefault="008D2399" w:rsidP="003F101B">
      <w:pPr>
        <w:tabs>
          <w:tab w:val="right" w:pos="10488"/>
        </w:tabs>
        <w:rPr>
          <w:rFonts w:ascii="Arial" w:hAnsi="Arial" w:cs="Arial"/>
        </w:rPr>
      </w:pPr>
      <w:r w:rsidRPr="005F17CD">
        <w:rPr>
          <w:rFonts w:ascii="Arial" w:hAnsi="Arial" w:cs="Arial"/>
        </w:rPr>
        <w:t xml:space="preserve">The relationship </w:t>
      </w:r>
      <m:oMath>
        <m:r>
          <w:rPr>
            <w:rFonts w:ascii="Cambria Math" w:hAnsi="Cambria Math" w:cs="Arial"/>
          </w:rPr>
          <m:t>2</m:t>
        </m:r>
        <m:sSup>
          <m:sSupPr>
            <m:ctrlPr>
              <w:rPr>
                <w:rFonts w:ascii="Cambria Math" w:hAnsi="Cambria Math" w:cs="Arial"/>
                <w:i/>
                <w:iCs/>
                <w:lang w:val="en-GB" w:eastAsia="ja-JP"/>
              </w:rPr>
            </m:ctrlPr>
          </m:sSupPr>
          <m:e>
            <m:r>
              <w:rPr>
                <w:rFonts w:ascii="Cambria Math" w:hAnsi="Cambria Math" w:cs="Arial"/>
              </w:rPr>
              <m:t>y</m:t>
            </m:r>
          </m:e>
          <m:sup>
            <m:r>
              <w:rPr>
                <w:rFonts w:ascii="Cambria Math" w:hAnsi="Cambria Math" w:cs="Arial"/>
              </w:rPr>
              <m:t>2</m:t>
            </m:r>
          </m:sup>
        </m:sSup>
        <m:r>
          <w:rPr>
            <w:rFonts w:ascii="Cambria Math" w:hAnsi="Cambria Math" w:cs="Arial"/>
          </w:rPr>
          <m:t>+3xy+5x=3</m:t>
        </m:r>
      </m:oMath>
      <w:r w:rsidRPr="005F17CD">
        <w:rPr>
          <w:rFonts w:ascii="Arial" w:hAnsi="Arial" w:cs="Arial"/>
        </w:rPr>
        <w:t xml:space="preserve"> is graphed below.</w:t>
      </w:r>
    </w:p>
    <w:p w14:paraId="2E1C439A" w14:textId="67271463" w:rsidR="008D2399" w:rsidRDefault="008D2399" w:rsidP="00071233">
      <w:pPr>
        <w:pStyle w:val="ArNormal"/>
      </w:pPr>
    </w:p>
    <w:p w14:paraId="23EFCA03" w14:textId="1D7CC741" w:rsidR="00625EFF" w:rsidRPr="00E82ADE" w:rsidRDefault="008D2399" w:rsidP="008D2399">
      <w:pPr>
        <w:pStyle w:val="ArIndent1"/>
        <w:tabs>
          <w:tab w:val="right" w:pos="10630"/>
        </w:tabs>
      </w:pPr>
      <w:r w:rsidRPr="00636B8A">
        <w:rPr>
          <w:noProof/>
          <w:lang w:val="en-AU" w:eastAsia="en-AU"/>
        </w:rPr>
        <w:drawing>
          <wp:anchor distT="0" distB="0" distL="114300" distR="114300" simplePos="0" relativeHeight="251645952" behindDoc="0" locked="0" layoutInCell="1" allowOverlap="1" wp14:anchorId="452F2339" wp14:editId="1FB68D11">
            <wp:simplePos x="0" y="0"/>
            <wp:positionH relativeFrom="column">
              <wp:posOffset>3633943</wp:posOffset>
            </wp:positionH>
            <wp:positionV relativeFrom="paragraph">
              <wp:posOffset>204470</wp:posOffset>
            </wp:positionV>
            <wp:extent cx="3175000" cy="26365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(a)</w:t>
      </w:r>
      <w:r>
        <w:tab/>
        <w:t xml:space="preserve">Find an expression for </w:t>
      </w:r>
      <m:oMath>
        <m:f>
          <m:fPr>
            <m:ctrlPr>
              <w:rPr>
                <w:rFonts w:ascii="Cambria Math" w:eastAsia="Times New Roman" w:hAnsi="Cambria Math"/>
                <w:i/>
              </w:rPr>
            </m:ctrlPr>
          </m:fPr>
          <m:num>
            <m:r>
              <w:rPr>
                <w:rFonts w:ascii="Cambria Math" w:eastAsia="Times New Roman" w:hAnsi="Cambria Math"/>
              </w:rPr>
              <m:t>dy</m:t>
            </m:r>
          </m:num>
          <m:den>
            <m:r>
              <w:rPr>
                <w:rFonts w:ascii="Cambria Math" w:eastAsia="Times New Roman" w:hAnsi="Cambria Math"/>
              </w:rPr>
              <m:t>dx</m:t>
            </m:r>
          </m:den>
        </m:f>
      </m:oMath>
      <w:r>
        <w:t xml:space="preserve"> for the given relationship.</w:t>
      </w:r>
      <w:r>
        <w:tab/>
        <w:t>(3 marks)</w:t>
      </w:r>
    </w:p>
    <w:p w14:paraId="789EDECF" w14:textId="20DE2CFE" w:rsidR="008D2399" w:rsidRDefault="008D2399">
      <w:pPr>
        <w:pStyle w:val="ArNormal"/>
      </w:pPr>
    </w:p>
    <w:p w14:paraId="752B5C7B" w14:textId="1B87CAB4" w:rsidR="008D2399" w:rsidRDefault="008D2399">
      <w:pPr>
        <w:pStyle w:val="ArNormal"/>
      </w:pPr>
    </w:p>
    <w:p w14:paraId="43782425" w14:textId="730F8797" w:rsidR="008D2399" w:rsidRDefault="008D2399">
      <w:pPr>
        <w:pStyle w:val="ArNormal"/>
      </w:pPr>
    </w:p>
    <w:p w14:paraId="35D19821" w14:textId="44C5EF99" w:rsidR="008D2399" w:rsidRDefault="008D2399">
      <w:pPr>
        <w:pStyle w:val="ArNormal"/>
      </w:pPr>
    </w:p>
    <w:p w14:paraId="7885909A" w14:textId="370963D9" w:rsidR="008D2399" w:rsidRDefault="008D2399">
      <w:pPr>
        <w:pStyle w:val="ArNormal"/>
      </w:pPr>
    </w:p>
    <w:p w14:paraId="7E485811" w14:textId="38677505" w:rsidR="008D2399" w:rsidRDefault="008D2399">
      <w:pPr>
        <w:pStyle w:val="ArNormal"/>
      </w:pPr>
    </w:p>
    <w:p w14:paraId="74010992" w14:textId="5A8D8F9A" w:rsidR="008D2399" w:rsidRDefault="008D2399">
      <w:pPr>
        <w:pStyle w:val="ArNormal"/>
      </w:pPr>
    </w:p>
    <w:p w14:paraId="03CAEF1A" w14:textId="6183E5FF" w:rsidR="008D2399" w:rsidRDefault="008D2399">
      <w:pPr>
        <w:pStyle w:val="ArNormal"/>
      </w:pPr>
    </w:p>
    <w:p w14:paraId="1C1B453A" w14:textId="48304687" w:rsidR="008D2399" w:rsidRDefault="008D2399">
      <w:pPr>
        <w:pStyle w:val="ArNormal"/>
      </w:pPr>
    </w:p>
    <w:p w14:paraId="332BA1B8" w14:textId="3A5C73B4" w:rsidR="008D2399" w:rsidRDefault="005B2E19">
      <w:pPr>
        <w:pStyle w:val="ArNormal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1E4C632" wp14:editId="394E8EAE">
                <wp:simplePos x="0" y="0"/>
                <wp:positionH relativeFrom="column">
                  <wp:posOffset>5603875</wp:posOffset>
                </wp:positionH>
                <wp:positionV relativeFrom="paragraph">
                  <wp:posOffset>149387</wp:posOffset>
                </wp:positionV>
                <wp:extent cx="648335" cy="33972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335" cy="339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140F13" w14:textId="601DDBCE" w:rsidR="008D2399" w:rsidRDefault="008D2399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1E4C63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41.25pt;margin-top:11.75pt;width:51.05pt;height:26.7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" filled="f" stroked="f" strokeweight=".5pt">
                <v:textbox>
                  <w:txbxContent>
                    <w:p w14:paraId="08140F13" w14:textId="601DDBCE" w:rsidR="008D2399" w:rsidRDefault="008D2399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A5D276C" w14:textId="577B9052" w:rsidR="008D2399" w:rsidRDefault="008D2399">
      <w:pPr>
        <w:pStyle w:val="ArNormal"/>
      </w:pPr>
    </w:p>
    <w:p w14:paraId="387720CE" w14:textId="672C1294" w:rsidR="008D2399" w:rsidRDefault="008D2399">
      <w:pPr>
        <w:pStyle w:val="ArNormal"/>
      </w:pPr>
    </w:p>
    <w:p w14:paraId="1B9583A8" w14:textId="2E3B5FA2" w:rsidR="008D2399" w:rsidRDefault="008D2399">
      <w:pPr>
        <w:pStyle w:val="ArNormal"/>
      </w:pPr>
    </w:p>
    <w:p w14:paraId="0A195F68" w14:textId="2BD41090" w:rsidR="008D2399" w:rsidRDefault="008D2399">
      <w:pPr>
        <w:pStyle w:val="ArNormal"/>
      </w:pPr>
    </w:p>
    <w:p w14:paraId="2EF1AC4A" w14:textId="7D9C0EA1" w:rsidR="008D2399" w:rsidRDefault="008D2399">
      <w:pPr>
        <w:pStyle w:val="ArNormal"/>
      </w:pPr>
    </w:p>
    <w:p w14:paraId="60FDC836" w14:textId="06BBF6D0" w:rsidR="008D2399" w:rsidRDefault="008D2399" w:rsidP="005B2E19">
      <w:pPr>
        <w:pStyle w:val="ArNormal"/>
        <w:tabs>
          <w:tab w:val="left" w:pos="709"/>
          <w:tab w:val="right" w:pos="10630"/>
        </w:tabs>
      </w:pPr>
      <w:r>
        <w:t>(b)</w:t>
      </w:r>
      <w:r>
        <w:tab/>
        <w:t>Determine the gradient of the graph at the poin</w:t>
      </w:r>
      <w:r w:rsidR="005B2E19">
        <w:t xml:space="preserve">t </w:t>
      </w:r>
      <m:oMath>
        <m:r>
          <w:rPr>
            <w:rFonts w:ascii="Cambria Math" w:hAnsi="Cambria Math"/>
          </w:rPr>
          <m:t>P(5, -2)</m:t>
        </m:r>
      </m:oMath>
      <w:r w:rsidR="005B2E19">
        <w:t>.</w:t>
      </w:r>
      <w:r w:rsidR="005B2E19">
        <w:tab/>
        <w:t>(2 marks)</w:t>
      </w:r>
    </w:p>
    <w:p w14:paraId="73F839D0" w14:textId="14CEDFDE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5F6F1280" w14:textId="59F01C53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6B7B7DDB" w14:textId="7B98355D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194425E7" w14:textId="666EBECC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419A7492" w14:textId="77777777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160F66E3" w14:textId="67EAE27C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38FFAEF3" w14:textId="43E77C70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229DBE90" w14:textId="5D76E46C" w:rsidR="005B2E19" w:rsidRDefault="005B2E19" w:rsidP="005B2E19">
      <w:pPr>
        <w:pStyle w:val="ArNormal"/>
        <w:tabs>
          <w:tab w:val="left" w:pos="709"/>
          <w:tab w:val="right" w:pos="10630"/>
        </w:tabs>
      </w:pPr>
      <w:r>
        <w:t>(c)</w:t>
      </w:r>
      <w:r>
        <w:tab/>
        <w:t xml:space="preserve">Hence, determine the approximate value of </w:t>
      </w:r>
      <m:oMath>
        <m:r>
          <w:rPr>
            <w:rFonts w:ascii="Cambria Math" w:hAnsi="Cambria Math"/>
          </w:rPr>
          <m:t>y</m:t>
        </m:r>
      </m:oMath>
      <w:r>
        <w:t xml:space="preserve"> when </w:t>
      </w:r>
      <m:oMath>
        <m:r>
          <w:rPr>
            <w:rFonts w:ascii="Cambria Math" w:hAnsi="Cambria Math"/>
          </w:rPr>
          <m:t>x = 5.1</m:t>
        </m:r>
      </m:oMath>
      <w:r>
        <w:t>.</w:t>
      </w:r>
      <w:r>
        <w:tab/>
        <w:t>(2 marks)</w:t>
      </w:r>
    </w:p>
    <w:p w14:paraId="3525E5D7" w14:textId="09EF4472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3B218D00" w14:textId="112B0CB3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799F42D6" w14:textId="2A52EDCA" w:rsidR="00856F4B" w:rsidRPr="00856F4B" w:rsidRDefault="00911625" w:rsidP="00856F4B">
      <w:pPr>
        <w:tabs>
          <w:tab w:val="right" w:pos="10630"/>
        </w:tabs>
        <w:rPr>
          <w:rFonts w:ascii="Arial" w:hAnsi="Arial" w:cs="Arial"/>
        </w:rPr>
      </w:pPr>
      <w:r>
        <w:br w:type="page"/>
      </w:r>
      <w:r w:rsidR="00856F4B" w:rsidRPr="00856F4B">
        <w:rPr>
          <w:rFonts w:ascii="Arial" w:hAnsi="Arial" w:cs="Arial"/>
          <w:b/>
        </w:rPr>
        <w:lastRenderedPageBreak/>
        <w:t xml:space="preserve">Question </w:t>
      </w:r>
      <w:r w:rsidR="006454AB">
        <w:rPr>
          <w:rFonts w:ascii="Arial" w:hAnsi="Arial" w:cs="Arial"/>
          <w:b/>
        </w:rPr>
        <w:t>2</w:t>
      </w:r>
      <w:r w:rsidR="00856F4B" w:rsidRPr="00856F4B">
        <w:rPr>
          <w:rFonts w:ascii="Arial" w:hAnsi="Arial" w:cs="Arial"/>
          <w:b/>
        </w:rPr>
        <w:tab/>
        <w:t>(3 marks)</w:t>
      </w:r>
    </w:p>
    <w:p w14:paraId="6DD41130" w14:textId="77777777" w:rsidR="00856F4B" w:rsidRDefault="00856F4B" w:rsidP="00856F4B">
      <w:pPr>
        <w:pStyle w:val="ArNormal"/>
        <w:tabs>
          <w:tab w:val="left" w:pos="709"/>
          <w:tab w:val="right" w:pos="10630"/>
        </w:tabs>
      </w:pPr>
    </w:p>
    <w:p w14:paraId="7BA44B9B" w14:textId="77777777" w:rsidR="00856F4B" w:rsidRDefault="00856F4B" w:rsidP="00856F4B">
      <w:pPr>
        <w:pStyle w:val="ArNormal"/>
        <w:tabs>
          <w:tab w:val="left" w:pos="709"/>
          <w:tab w:val="right" w:pos="10630"/>
        </w:tabs>
      </w:pPr>
      <w:r>
        <w:t xml:space="preserve">A function is defined parametrically by </w:t>
      </w:r>
      <m:oMath>
        <m:r>
          <w:rPr>
            <w:rFonts w:ascii="Cambria Math" w:hAnsi="Cambria Math"/>
          </w:rPr>
          <m:t>x=3 - sin t</m:t>
        </m:r>
      </m:oMath>
      <w:r>
        <w:t xml:space="preserve">, </w:t>
      </w:r>
      <m:oMath>
        <m:r>
          <w:rPr>
            <w:rFonts w:ascii="Cambria Math" w:hAnsi="Cambria Math"/>
          </w:rPr>
          <m:t>y=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2t</m:t>
            </m:r>
          </m:e>
        </m:func>
      </m:oMath>
      <w:r>
        <w:t>.</w:t>
      </w:r>
    </w:p>
    <w:p w14:paraId="68F56C2C" w14:textId="77777777" w:rsidR="00856F4B" w:rsidRDefault="00856F4B" w:rsidP="00856F4B">
      <w:pPr>
        <w:pStyle w:val="ArNormal"/>
        <w:tabs>
          <w:tab w:val="left" w:pos="709"/>
          <w:tab w:val="right" w:pos="10630"/>
        </w:tabs>
      </w:pPr>
    </w:p>
    <w:p w14:paraId="2A43BF5C" w14:textId="77777777" w:rsidR="00856F4B" w:rsidRDefault="00856F4B" w:rsidP="00856F4B">
      <w:pPr>
        <w:pStyle w:val="ArIndent1"/>
        <w:tabs>
          <w:tab w:val="right" w:pos="10630"/>
        </w:tabs>
      </w:pPr>
      <w:r>
        <w:t xml:space="preserve">Determine an equation for the gradient function,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</m:oMath>
      <w:r>
        <w:t>, simplifying your answer.</w:t>
      </w:r>
    </w:p>
    <w:p w14:paraId="0410EB11" w14:textId="181698F6" w:rsidR="00856F4B" w:rsidRDefault="00856F4B" w:rsidP="00856F4B">
      <w:pPr>
        <w:pStyle w:val="ArIndent1"/>
        <w:tabs>
          <w:tab w:val="right" w:pos="10630"/>
        </w:tabs>
      </w:pPr>
    </w:p>
    <w:p w14:paraId="35F6C82B" w14:textId="5769F94E" w:rsidR="00856F4B" w:rsidRDefault="00856F4B" w:rsidP="00856F4B">
      <w:pPr>
        <w:pStyle w:val="ArIndent1"/>
        <w:tabs>
          <w:tab w:val="right" w:pos="10630"/>
        </w:tabs>
      </w:pPr>
    </w:p>
    <w:p w14:paraId="178DFD74" w14:textId="3D4115FF" w:rsidR="00856F4B" w:rsidRDefault="00856F4B" w:rsidP="00856F4B">
      <w:pPr>
        <w:pStyle w:val="ArIndent1"/>
        <w:tabs>
          <w:tab w:val="right" w:pos="10630"/>
        </w:tabs>
      </w:pPr>
    </w:p>
    <w:p w14:paraId="04F59CB9" w14:textId="5D8A2AD0" w:rsidR="00856F4B" w:rsidRDefault="00856F4B" w:rsidP="00856F4B">
      <w:pPr>
        <w:pStyle w:val="ArIndent1"/>
        <w:tabs>
          <w:tab w:val="right" w:pos="10630"/>
        </w:tabs>
      </w:pPr>
    </w:p>
    <w:p w14:paraId="189963F4" w14:textId="4F9C3AD1" w:rsidR="00856F4B" w:rsidRDefault="00856F4B" w:rsidP="00856F4B">
      <w:pPr>
        <w:pStyle w:val="ArIndent1"/>
        <w:tabs>
          <w:tab w:val="right" w:pos="10630"/>
        </w:tabs>
      </w:pPr>
    </w:p>
    <w:p w14:paraId="37894017" w14:textId="276C75DE" w:rsidR="00856F4B" w:rsidRDefault="00856F4B" w:rsidP="00856F4B">
      <w:pPr>
        <w:pStyle w:val="ArIndent1"/>
        <w:tabs>
          <w:tab w:val="right" w:pos="10630"/>
        </w:tabs>
      </w:pPr>
    </w:p>
    <w:p w14:paraId="06F29261" w14:textId="22E646B7" w:rsidR="00856F4B" w:rsidRDefault="00856F4B" w:rsidP="00856F4B">
      <w:pPr>
        <w:pStyle w:val="ArIndent1"/>
        <w:tabs>
          <w:tab w:val="right" w:pos="10630"/>
        </w:tabs>
      </w:pPr>
    </w:p>
    <w:p w14:paraId="7733AC26" w14:textId="14602D8F" w:rsidR="00856F4B" w:rsidRDefault="00856F4B" w:rsidP="00856F4B">
      <w:pPr>
        <w:pStyle w:val="ArIndent1"/>
        <w:tabs>
          <w:tab w:val="right" w:pos="10630"/>
        </w:tabs>
      </w:pPr>
    </w:p>
    <w:p w14:paraId="48C09540" w14:textId="1F2A8AF9" w:rsidR="00856F4B" w:rsidRDefault="00856F4B" w:rsidP="00856F4B">
      <w:pPr>
        <w:pStyle w:val="ArIndent1"/>
        <w:tabs>
          <w:tab w:val="right" w:pos="10630"/>
        </w:tabs>
      </w:pPr>
    </w:p>
    <w:p w14:paraId="3E223A50" w14:textId="4223F052" w:rsidR="00856F4B" w:rsidRDefault="00856F4B" w:rsidP="00856F4B">
      <w:pPr>
        <w:pStyle w:val="ArIndent1"/>
        <w:tabs>
          <w:tab w:val="right" w:pos="10630"/>
        </w:tabs>
      </w:pPr>
    </w:p>
    <w:p w14:paraId="77C74AC9" w14:textId="338CE86C" w:rsidR="00856F4B" w:rsidRDefault="00856F4B" w:rsidP="00856F4B">
      <w:pPr>
        <w:pStyle w:val="ArIndent1"/>
        <w:tabs>
          <w:tab w:val="right" w:pos="10630"/>
        </w:tabs>
      </w:pPr>
    </w:p>
    <w:p w14:paraId="3FBD4430" w14:textId="5AEDADD1" w:rsidR="00856F4B" w:rsidRDefault="00856F4B" w:rsidP="00856F4B">
      <w:pPr>
        <w:pStyle w:val="ArIndent1"/>
        <w:tabs>
          <w:tab w:val="right" w:pos="10630"/>
        </w:tabs>
      </w:pPr>
    </w:p>
    <w:p w14:paraId="6B321698" w14:textId="7B99C618" w:rsidR="00856F4B" w:rsidRDefault="00856F4B" w:rsidP="00856F4B">
      <w:pPr>
        <w:pStyle w:val="ArIndent1"/>
        <w:tabs>
          <w:tab w:val="right" w:pos="10630"/>
        </w:tabs>
      </w:pPr>
    </w:p>
    <w:p w14:paraId="7BD9B79C" w14:textId="77777777" w:rsidR="00856F4B" w:rsidRDefault="00856F4B" w:rsidP="00856F4B">
      <w:pPr>
        <w:pStyle w:val="ArIndent1"/>
        <w:tabs>
          <w:tab w:val="right" w:pos="10630"/>
        </w:tabs>
      </w:pPr>
    </w:p>
    <w:p w14:paraId="49DC599E" w14:textId="277A33DD" w:rsidR="00911625" w:rsidRPr="00F8465D" w:rsidRDefault="00911625" w:rsidP="00911625">
      <w:pPr>
        <w:tabs>
          <w:tab w:val="right" w:pos="10630"/>
        </w:tabs>
        <w:rPr>
          <w:rFonts w:ascii="Arial" w:hAnsi="Arial" w:cs="Arial"/>
        </w:rPr>
      </w:pPr>
      <w:r w:rsidRPr="00F8465D">
        <w:rPr>
          <w:rFonts w:ascii="Arial" w:hAnsi="Arial" w:cs="Arial"/>
          <w:b/>
        </w:rPr>
        <w:t xml:space="preserve">Question </w:t>
      </w:r>
      <w:r w:rsidR="006454AB">
        <w:rPr>
          <w:rFonts w:ascii="Arial" w:hAnsi="Arial" w:cs="Arial"/>
          <w:b/>
        </w:rPr>
        <w:t>3</w:t>
      </w:r>
      <w:r w:rsidRPr="00F8465D">
        <w:rPr>
          <w:rFonts w:ascii="Arial" w:hAnsi="Arial" w:cs="Arial"/>
          <w:b/>
        </w:rPr>
        <w:tab/>
        <w:t>(</w:t>
      </w:r>
      <w:r w:rsidR="000F0275" w:rsidRPr="00F8465D">
        <w:rPr>
          <w:rFonts w:ascii="Arial" w:hAnsi="Arial" w:cs="Arial"/>
          <w:b/>
        </w:rPr>
        <w:t>5</w:t>
      </w:r>
      <w:r w:rsidRPr="00F8465D">
        <w:rPr>
          <w:rFonts w:ascii="Arial" w:hAnsi="Arial" w:cs="Arial"/>
          <w:b/>
        </w:rPr>
        <w:t xml:space="preserve"> marks)</w:t>
      </w:r>
    </w:p>
    <w:p w14:paraId="3B92DE62" w14:textId="08B6C788" w:rsidR="005B2E19" w:rsidRDefault="005B2E19" w:rsidP="005B2E19">
      <w:pPr>
        <w:pStyle w:val="ArNormal"/>
        <w:tabs>
          <w:tab w:val="left" w:pos="709"/>
          <w:tab w:val="right" w:pos="10630"/>
        </w:tabs>
      </w:pPr>
    </w:p>
    <w:p w14:paraId="67116187" w14:textId="4A8F8A8A" w:rsidR="00911625" w:rsidRDefault="00911625" w:rsidP="005B2E19">
      <w:pPr>
        <w:pStyle w:val="ArNormal"/>
        <w:tabs>
          <w:tab w:val="left" w:pos="709"/>
          <w:tab w:val="right" w:pos="10630"/>
        </w:tabs>
      </w:pPr>
      <w:r>
        <w:t xml:space="preserve">Determine a general solution </w:t>
      </w:r>
      <w:r w:rsidR="000F0275">
        <w:t xml:space="preserve">(with </w:t>
      </w:r>
      <m:oMath>
        <m:r>
          <w:rPr>
            <w:rFonts w:ascii="Cambria Math" w:hAnsi="Cambria Math"/>
          </w:rPr>
          <m:t>y</m:t>
        </m:r>
      </m:oMath>
      <w:r w:rsidR="000F0275">
        <w:t xml:space="preserve"> in terms of </w:t>
      </w:r>
      <m:oMath>
        <m:r>
          <w:rPr>
            <w:rFonts w:ascii="Cambria Math" w:hAnsi="Cambria Math"/>
          </w:rPr>
          <m:t>x</m:t>
        </m:r>
      </m:oMath>
      <w:r w:rsidR="000F0275">
        <w:t>) to</w:t>
      </w:r>
      <w:r>
        <w:t xml:space="preserve"> the following differential equations.</w:t>
      </w:r>
    </w:p>
    <w:p w14:paraId="5D30162C" w14:textId="18CF7047" w:rsidR="00911625" w:rsidRDefault="00911625" w:rsidP="005B2E19">
      <w:pPr>
        <w:pStyle w:val="ArNormal"/>
        <w:tabs>
          <w:tab w:val="left" w:pos="709"/>
          <w:tab w:val="right" w:pos="10630"/>
        </w:tabs>
      </w:pPr>
    </w:p>
    <w:p w14:paraId="6913028C" w14:textId="257B5D3E" w:rsidR="00911625" w:rsidRDefault="00911625" w:rsidP="005B2E19">
      <w:pPr>
        <w:pStyle w:val="ArNormal"/>
        <w:tabs>
          <w:tab w:val="left" w:pos="709"/>
          <w:tab w:val="right" w:pos="10630"/>
        </w:tabs>
      </w:pPr>
      <w:r>
        <w:t>(a)</w:t>
      </w:r>
      <w:r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=3x(y + 1)</m:t>
        </m:r>
      </m:oMath>
      <w:r w:rsidR="000F0275">
        <w:tab/>
        <w:t>(3 marks)</w:t>
      </w:r>
    </w:p>
    <w:p w14:paraId="14B61A58" w14:textId="291D5AB1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662CFF08" w14:textId="6740C1BA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3A54E505" w14:textId="65E2D299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49B612FF" w14:textId="69038B30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47FFA660" w14:textId="359E86F8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1DACA69F" w14:textId="1DD504B7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1022A498" w14:textId="1C1112F8" w:rsidR="00354C78" w:rsidRDefault="00354C78" w:rsidP="005B2E19">
      <w:pPr>
        <w:pStyle w:val="ArNormal"/>
        <w:tabs>
          <w:tab w:val="left" w:pos="709"/>
          <w:tab w:val="right" w:pos="10630"/>
        </w:tabs>
      </w:pPr>
    </w:p>
    <w:p w14:paraId="56116CF7" w14:textId="77777777" w:rsidR="00354C78" w:rsidRDefault="00354C78" w:rsidP="005B2E19">
      <w:pPr>
        <w:pStyle w:val="ArNormal"/>
        <w:tabs>
          <w:tab w:val="left" w:pos="709"/>
          <w:tab w:val="right" w:pos="10630"/>
        </w:tabs>
      </w:pPr>
    </w:p>
    <w:p w14:paraId="02923F0A" w14:textId="6490EC9D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26D22604" w14:textId="67093F44" w:rsidR="00354C78" w:rsidRDefault="00354C78" w:rsidP="005B2E19">
      <w:pPr>
        <w:pStyle w:val="ArNormal"/>
        <w:tabs>
          <w:tab w:val="left" w:pos="709"/>
          <w:tab w:val="right" w:pos="10630"/>
        </w:tabs>
      </w:pPr>
    </w:p>
    <w:p w14:paraId="68CD0F68" w14:textId="77777777" w:rsidR="00354C78" w:rsidRDefault="00354C78" w:rsidP="005B2E19">
      <w:pPr>
        <w:pStyle w:val="ArNormal"/>
        <w:tabs>
          <w:tab w:val="left" w:pos="709"/>
          <w:tab w:val="right" w:pos="10630"/>
        </w:tabs>
      </w:pPr>
    </w:p>
    <w:p w14:paraId="0A69B31B" w14:textId="1408D366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31A2B98F" w14:textId="5CBF26F4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2C464585" w14:textId="77777777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3097F683" w14:textId="19D989CB" w:rsidR="000F0275" w:rsidRDefault="000F0275" w:rsidP="005B2E19">
      <w:pPr>
        <w:pStyle w:val="ArNormal"/>
        <w:tabs>
          <w:tab w:val="left" w:pos="709"/>
          <w:tab w:val="right" w:pos="10630"/>
        </w:tabs>
      </w:pPr>
      <w:r>
        <w:t>(b)</w:t>
      </w:r>
      <w:r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 + 2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+ 4x + 2</m:t>
            </m:r>
          </m:den>
        </m:f>
      </m:oMath>
      <w:r>
        <w:tab/>
        <w:t>(2 marks)</w:t>
      </w:r>
    </w:p>
    <w:p w14:paraId="55CCD6ED" w14:textId="2E5E3869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6FA6E6B7" w14:textId="70EDDAC3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6FEE5469" w14:textId="11C99758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7DBFC855" w14:textId="41755C04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4E57D819" w14:textId="1B0A1E56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6E3A8841" w14:textId="568A1C99" w:rsidR="000F0275" w:rsidRDefault="000F0275" w:rsidP="005B2E19">
      <w:pPr>
        <w:pStyle w:val="ArNormal"/>
        <w:tabs>
          <w:tab w:val="left" w:pos="709"/>
          <w:tab w:val="right" w:pos="10630"/>
        </w:tabs>
      </w:pPr>
    </w:p>
    <w:p w14:paraId="568E0F2A" w14:textId="22E8A42A" w:rsidR="005936BD" w:rsidRDefault="005936BD" w:rsidP="005936BD">
      <w:pPr>
        <w:pStyle w:val="ArIndent1"/>
        <w:tabs>
          <w:tab w:val="right" w:pos="10630"/>
        </w:tabs>
      </w:pPr>
    </w:p>
    <w:p w14:paraId="51EE93EE" w14:textId="48AE05E6" w:rsidR="005936BD" w:rsidRDefault="005936BD" w:rsidP="005936BD">
      <w:pPr>
        <w:pStyle w:val="ArIndent1"/>
        <w:tabs>
          <w:tab w:val="right" w:pos="10630"/>
        </w:tabs>
      </w:pPr>
    </w:p>
    <w:p w14:paraId="57252CBC" w14:textId="4831FC84" w:rsidR="005936BD" w:rsidRDefault="005936BD" w:rsidP="005936BD">
      <w:pPr>
        <w:pStyle w:val="ArIndent1"/>
        <w:tabs>
          <w:tab w:val="right" w:pos="10630"/>
        </w:tabs>
      </w:pPr>
    </w:p>
    <w:p w14:paraId="40B13416" w14:textId="69280B8D" w:rsidR="005936BD" w:rsidRDefault="005936BD" w:rsidP="005936BD">
      <w:pPr>
        <w:pStyle w:val="ArIndent1"/>
        <w:tabs>
          <w:tab w:val="right" w:pos="10630"/>
        </w:tabs>
      </w:pPr>
    </w:p>
    <w:p w14:paraId="2370DC71" w14:textId="3BC59AF7" w:rsidR="000C395D" w:rsidRDefault="000C395D" w:rsidP="005B2E19">
      <w:pPr>
        <w:pStyle w:val="ArNormal"/>
        <w:tabs>
          <w:tab w:val="left" w:pos="709"/>
          <w:tab w:val="right" w:pos="10630"/>
        </w:tabs>
      </w:pPr>
    </w:p>
    <w:p w14:paraId="36DB1EC0" w14:textId="77777777" w:rsidR="00AA3F9E" w:rsidRDefault="00AA3F9E" w:rsidP="000C395D">
      <w:pPr>
        <w:pStyle w:val="ArNormal"/>
        <w:sectPr w:rsidR="00AA3F9E" w:rsidSect="001F6CDA">
          <w:footerReference w:type="even" r:id="rId9"/>
          <w:footerReference w:type="default" r:id="rId10"/>
          <w:pgSz w:w="11900" w:h="16840"/>
          <w:pgMar w:top="567" w:right="567" w:bottom="567" w:left="567" w:header="709" w:footer="709" w:gutter="0"/>
          <w:cols w:space="708"/>
          <w:docGrid w:linePitch="360"/>
        </w:sectPr>
      </w:pPr>
    </w:p>
    <w:p w14:paraId="49237DE5" w14:textId="0F37872A" w:rsidR="000C395D" w:rsidRPr="004169E3" w:rsidRDefault="001D402B" w:rsidP="000C395D">
      <w:pPr>
        <w:pStyle w:val="ArNormal"/>
        <w:rPr>
          <w:rFonts w:cs="Arial"/>
        </w:rPr>
      </w:pPr>
      <w:r>
        <w:rPr>
          <w:rFonts w:cs="Arial"/>
          <w:noProof/>
          <w:lang w:val="en-AU" w:eastAsia="en-AU"/>
        </w:rPr>
        <w:lastRenderedPageBreak/>
        <w:drawing>
          <wp:anchor distT="0" distB="0" distL="114300" distR="114300" simplePos="0" relativeHeight="251659264" behindDoc="0" locked="0" layoutInCell="1" allowOverlap="1" wp14:anchorId="4A7BB422" wp14:editId="3635456F">
            <wp:simplePos x="0" y="0"/>
            <wp:positionH relativeFrom="column">
              <wp:posOffset>268605</wp:posOffset>
            </wp:positionH>
            <wp:positionV relativeFrom="paragraph">
              <wp:posOffset>85090</wp:posOffset>
            </wp:positionV>
            <wp:extent cx="1605280" cy="167894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SC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1A1A32A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>MATHEMATICS:</w:t>
      </w:r>
    </w:p>
    <w:p w14:paraId="60FD6E74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  <w:r>
        <w:rPr>
          <w:rFonts w:cs="Arial"/>
          <w:b/>
          <w:sz w:val="36"/>
          <w:szCs w:val="36"/>
        </w:rPr>
        <w:t>SPECIALIST 3</w:t>
      </w:r>
      <w:r w:rsidRPr="004169E3">
        <w:rPr>
          <w:rFonts w:cs="Arial"/>
          <w:b/>
          <w:sz w:val="36"/>
          <w:szCs w:val="36"/>
        </w:rPr>
        <w:t xml:space="preserve"> &amp; </w:t>
      </w:r>
      <w:r>
        <w:rPr>
          <w:rFonts w:cs="Arial"/>
          <w:b/>
          <w:sz w:val="36"/>
          <w:szCs w:val="36"/>
        </w:rPr>
        <w:t>4</w:t>
      </w:r>
    </w:p>
    <w:p w14:paraId="75833D11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</w:p>
    <w:p w14:paraId="46CAA8B7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SEMESTER </w:t>
      </w:r>
      <w:r>
        <w:rPr>
          <w:rFonts w:cs="Arial"/>
          <w:b/>
          <w:sz w:val="36"/>
          <w:szCs w:val="36"/>
        </w:rPr>
        <w:t>2</w:t>
      </w:r>
      <w:r w:rsidRPr="004169E3">
        <w:rPr>
          <w:rFonts w:cs="Arial"/>
          <w:b/>
          <w:sz w:val="36"/>
          <w:szCs w:val="36"/>
        </w:rPr>
        <w:tab/>
        <w:t>201</w:t>
      </w:r>
      <w:r>
        <w:rPr>
          <w:rFonts w:cs="Arial"/>
          <w:b/>
          <w:sz w:val="36"/>
          <w:szCs w:val="36"/>
        </w:rPr>
        <w:t>9</w:t>
      </w:r>
      <w:bookmarkStart w:id="0" w:name="_GoBack"/>
      <w:bookmarkEnd w:id="0"/>
    </w:p>
    <w:p w14:paraId="67B751EA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</w:p>
    <w:p w14:paraId="7ECE6B40" w14:textId="77777777" w:rsidR="000C395D" w:rsidRPr="004169E3" w:rsidRDefault="000C395D" w:rsidP="000C395D">
      <w:pPr>
        <w:jc w:val="center"/>
        <w:rPr>
          <w:rFonts w:cs="Arial"/>
          <w:b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TEST </w:t>
      </w:r>
      <w:r>
        <w:rPr>
          <w:rFonts w:cs="Arial"/>
          <w:b/>
          <w:sz w:val="36"/>
          <w:szCs w:val="36"/>
        </w:rPr>
        <w:t>5</w:t>
      </w:r>
    </w:p>
    <w:p w14:paraId="4FF57002" w14:textId="77777777" w:rsidR="000C395D" w:rsidRPr="004169E3" w:rsidRDefault="000C395D" w:rsidP="000C395D">
      <w:pPr>
        <w:jc w:val="center"/>
        <w:rPr>
          <w:rFonts w:cs="Arial"/>
          <w:b/>
          <w:sz w:val="28"/>
          <w:szCs w:val="28"/>
        </w:rPr>
      </w:pPr>
    </w:p>
    <w:p w14:paraId="15D6DD03" w14:textId="28C17DEB" w:rsidR="000C395D" w:rsidRPr="004169E3" w:rsidRDefault="000C395D" w:rsidP="000C395D">
      <w:pPr>
        <w:jc w:val="center"/>
        <w:rPr>
          <w:rFonts w:cs="Arial"/>
          <w:i/>
          <w:sz w:val="36"/>
          <w:szCs w:val="36"/>
        </w:rPr>
      </w:pPr>
      <w:r w:rsidRPr="004169E3">
        <w:rPr>
          <w:rFonts w:cs="Arial"/>
          <w:b/>
          <w:sz w:val="36"/>
          <w:szCs w:val="36"/>
        </w:rPr>
        <w:t xml:space="preserve">Resource </w:t>
      </w:r>
      <w:r>
        <w:rPr>
          <w:rFonts w:cs="Arial"/>
          <w:b/>
          <w:sz w:val="36"/>
          <w:szCs w:val="36"/>
        </w:rPr>
        <w:t>Assumed</w:t>
      </w:r>
    </w:p>
    <w:p w14:paraId="6EE97F39" w14:textId="77777777" w:rsidR="000C395D" w:rsidRDefault="000C395D" w:rsidP="000C395D">
      <w:pPr>
        <w:pStyle w:val="ArNormal"/>
        <w:rPr>
          <w:rFonts w:cs="Arial"/>
        </w:rPr>
      </w:pPr>
    </w:p>
    <w:p w14:paraId="0EC2A452" w14:textId="11739D4C" w:rsidR="000C395D" w:rsidRPr="004169E3" w:rsidRDefault="000C395D" w:rsidP="000C395D">
      <w:pPr>
        <w:pStyle w:val="ArNormal"/>
        <w:rPr>
          <w:rFonts w:cs="Arial"/>
        </w:rPr>
      </w:pPr>
      <w:r>
        <w:rPr>
          <w:rFonts w:cs="Arial"/>
        </w:rPr>
        <w:t xml:space="preserve">Reading Time:  </w:t>
      </w:r>
      <w:r w:rsidR="00FD3BC6">
        <w:rPr>
          <w:rFonts w:cs="Arial"/>
        </w:rPr>
        <w:t>2</w:t>
      </w:r>
      <w:r>
        <w:rPr>
          <w:rFonts w:cs="Arial"/>
        </w:rPr>
        <w:t xml:space="preserve"> minutes</w:t>
      </w:r>
    </w:p>
    <w:p w14:paraId="5C26A5F2" w14:textId="461287E6" w:rsidR="000C395D" w:rsidRPr="004169E3" w:rsidRDefault="000C395D" w:rsidP="00354C78">
      <w:pPr>
        <w:pStyle w:val="ArNormal"/>
        <w:tabs>
          <w:tab w:val="right" w:pos="10630"/>
        </w:tabs>
        <w:rPr>
          <w:rFonts w:cs="Arial"/>
        </w:rPr>
      </w:pPr>
      <w:r>
        <w:rPr>
          <w:rFonts w:cs="Arial"/>
        </w:rPr>
        <w:t xml:space="preserve">Time Allowed:  </w:t>
      </w:r>
      <w:r w:rsidR="00FD3BC6">
        <w:rPr>
          <w:rFonts w:cs="Arial"/>
        </w:rPr>
        <w:t>35</w:t>
      </w:r>
      <w:r>
        <w:rPr>
          <w:rFonts w:cs="Arial"/>
        </w:rPr>
        <w:t xml:space="preserve"> minutes</w:t>
      </w:r>
      <w:r>
        <w:rPr>
          <w:rFonts w:cs="Arial"/>
        </w:rPr>
        <w:tab/>
        <w:t xml:space="preserve">Total Marks:  </w:t>
      </w:r>
      <w:r w:rsidR="005F17CD">
        <w:rPr>
          <w:rFonts w:cs="Arial"/>
        </w:rPr>
        <w:t>28</w:t>
      </w:r>
    </w:p>
    <w:p w14:paraId="51B90BAE" w14:textId="77777777" w:rsidR="000C395D" w:rsidRPr="004169E3" w:rsidRDefault="000C395D" w:rsidP="000C395D">
      <w:pPr>
        <w:pStyle w:val="ArNormal"/>
        <w:rPr>
          <w:rFonts w:cs="Arial"/>
        </w:rPr>
      </w:pPr>
    </w:p>
    <w:p w14:paraId="4301F916" w14:textId="0EA41D87" w:rsidR="000C395D" w:rsidRPr="00F8465D" w:rsidRDefault="000C395D" w:rsidP="000C395D">
      <w:pPr>
        <w:tabs>
          <w:tab w:val="right" w:pos="10630"/>
        </w:tabs>
        <w:rPr>
          <w:rFonts w:ascii="Arial" w:hAnsi="Arial" w:cs="Arial"/>
        </w:rPr>
      </w:pPr>
      <w:r w:rsidRPr="00F8465D">
        <w:rPr>
          <w:rFonts w:ascii="Arial" w:hAnsi="Arial" w:cs="Arial"/>
          <w:b/>
        </w:rPr>
        <w:t xml:space="preserve">Question </w:t>
      </w:r>
      <w:r w:rsidR="006454AB">
        <w:rPr>
          <w:rFonts w:ascii="Arial" w:hAnsi="Arial" w:cs="Arial"/>
          <w:b/>
        </w:rPr>
        <w:t>4</w:t>
      </w:r>
      <w:r w:rsidRPr="00F8465D">
        <w:rPr>
          <w:rFonts w:ascii="Arial" w:hAnsi="Arial" w:cs="Arial"/>
          <w:b/>
        </w:rPr>
        <w:tab/>
        <w:t>(</w:t>
      </w:r>
      <w:r w:rsidR="00F8465D" w:rsidRPr="00F8465D">
        <w:rPr>
          <w:rFonts w:ascii="Arial" w:hAnsi="Arial" w:cs="Arial"/>
          <w:b/>
        </w:rPr>
        <w:t>6</w:t>
      </w:r>
      <w:r w:rsidRPr="00F8465D">
        <w:rPr>
          <w:rFonts w:ascii="Arial" w:hAnsi="Arial" w:cs="Arial"/>
          <w:b/>
        </w:rPr>
        <w:t xml:space="preserve"> marks)</w:t>
      </w:r>
    </w:p>
    <w:p w14:paraId="3DBDA9E4" w14:textId="77777777" w:rsidR="000C395D" w:rsidRDefault="000C395D" w:rsidP="000C395D">
      <w:pPr>
        <w:tabs>
          <w:tab w:val="right" w:pos="10488"/>
        </w:tabs>
      </w:pPr>
    </w:p>
    <w:p w14:paraId="26D6CD40" w14:textId="2647E93C" w:rsidR="000C395D" w:rsidRDefault="008D2343" w:rsidP="008D2343">
      <w:pPr>
        <w:pStyle w:val="ArNormal"/>
        <w:rPr>
          <w:rFonts w:cs="Arial"/>
        </w:rPr>
      </w:pPr>
      <w:r>
        <w:t xml:space="preserve">An observer on the ground is watching a helicopter land on a landing pad.  The landing pad is level with the observer </w:t>
      </w:r>
      <w:r w:rsidR="00E357C4">
        <w:t>and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100</m:t>
        </m:r>
      </m:oMath>
      <w:r>
        <w:t xml:space="preserve"> metres away.  The helicopter is dropping vertically at a constant </w:t>
      </w:r>
      <w:r w:rsidRPr="008D2343">
        <w:rPr>
          <w:rFonts w:ascii="Cambria Math" w:hAnsi="Cambria Math"/>
        </w:rPr>
        <w:t>3</w:t>
      </w:r>
      <w:r>
        <w:rPr>
          <w:rFonts w:ascii="Cambria Math" w:hAnsi="Cambria Math"/>
        </w:rPr>
        <w:t xml:space="preserve"> </w:t>
      </w:r>
      <w:r>
        <w:rPr>
          <w:rFonts w:cs="Arial"/>
        </w:rPr>
        <w:t>metres per second.</w:t>
      </w:r>
    </w:p>
    <w:p w14:paraId="6B1E9CD8" w14:textId="70EBAE0A" w:rsidR="008D2343" w:rsidRDefault="001D402B" w:rsidP="008D2343">
      <w:pPr>
        <w:pStyle w:val="ArNormal"/>
        <w:rPr>
          <w:rFonts w:cs="Arial"/>
        </w:rPr>
      </w:pPr>
      <w:r>
        <w:rPr>
          <w:rFonts w:cs="Arial"/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C501B88" wp14:editId="2FFB2EDA">
                <wp:simplePos x="0" y="0"/>
                <wp:positionH relativeFrom="column">
                  <wp:posOffset>3275965</wp:posOffset>
                </wp:positionH>
                <wp:positionV relativeFrom="paragraph">
                  <wp:posOffset>16037</wp:posOffset>
                </wp:positionV>
                <wp:extent cx="3497004" cy="1455406"/>
                <wp:effectExtent l="0" t="0" r="0" b="31115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7004" cy="1455406"/>
                          <a:chOff x="0" y="0"/>
                          <a:chExt cx="3497004" cy="1455406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/var/folders/wb/tfh64bln3yl29d0q6lc8q_yw0000gn/T/com.microsoft.Word/Content.MSO/13D3C5F4.tmp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956931"/>
                            <a:ext cx="638810" cy="49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Straight Connector 5"/>
                        <wps:cNvCnPr/>
                        <wps:spPr>
                          <a:xfrm>
                            <a:off x="223284" y="1382233"/>
                            <a:ext cx="3200051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" name="Picture 6" descr="Image result for helicopter outline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0279" y="0"/>
                            <a:ext cx="466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traight Connector 10"/>
                        <wps:cNvCnPr/>
                        <wps:spPr>
                          <a:xfrm>
                            <a:off x="478465" y="1116419"/>
                            <a:ext cx="616518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 flipV="1">
                            <a:off x="478465" y="255182"/>
                            <a:ext cx="2562168" cy="860839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754912" y="893135"/>
                            <a:ext cx="457150" cy="297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F7BCF7" w14:textId="39199419" w:rsidR="00082EAA" w:rsidRDefault="00082EAA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θ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Arrow Connector 22"/>
                        <wps:cNvCnPr/>
                        <wps:spPr>
                          <a:xfrm>
                            <a:off x="3202172" y="408172"/>
                            <a:ext cx="0" cy="988743"/>
                          </a:xfrm>
                          <a:prstGeom prst="straightConnector1">
                            <a:avLst/>
                          </a:prstGeom>
                          <a:ln>
                            <a:headEnd type="arrow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3136605" y="723014"/>
                            <a:ext cx="340205" cy="3608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6C212D" w14:textId="3D87A4A3" w:rsidR="00082EAA" w:rsidRPr="001D402B" w:rsidRDefault="001D402B">
                              <w:pPr>
                                <w:rPr>
                                  <w:i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C501B88" id="Group 25" o:spid="_x0000_s1027" style="position:absolute;margin-left:257.95pt;margin-top:1.25pt;width:275.35pt;height:114.6pt;z-index:251668480" coordsize="34970,14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alt="/var/folders/wb/tfh64bln3yl29d0q6lc8q_yw0000gn/T/com.microsoft.Word/Content.MSO/13D3C5F4.tmp" style="position:absolute;top:9569;width:6388;height:4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">
                  <v:imagedata r:id="rId13" o:title="13D3C5F4"/>
                </v:shape>
                <v:line id="Straight Connector 5" o:spid="_x0000_s1029" style="position:absolute;visibility:visible;mso-wrap-style:square" from="2232,13822" to="34233,13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" strokecolor="black [3040]"/>
                <v:shape id="Picture 6" o:spid="_x0000_s1030" type="#_x0000_t75" alt="Image result for helicopter outline" style="position:absolute;left:30302;width:4668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">
                  <v:imagedata r:id="rId14" o:title="Image result for helicopter outline"/>
                </v:shape>
                <v:line id="Straight Connector 10" o:spid="_x0000_s1031" style="position:absolute;visibility:visible;mso-wrap-style:square" from="4784,11164" to="10949,11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" strokecolor="black [3040]">
                  <v:stroke dashstyle="dash"/>
                </v:line>
                <v:line id="Straight Connector 14" o:spid="_x0000_s1032" style="position:absolute;flip:y;visibility:visible;mso-wrap-style:square" from="4784,2551" to="30406,11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" strokecolor="black [3040]">
                  <v:stroke dashstyle="dash"/>
                </v:line>
                <v:shape id="Text Box 16" o:spid="_x0000_s1033" type="#_x0000_t202" style="position:absolute;left:7549;top:8931;width:4571;height:2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" filled="f" stroked="f" strokeweight=".5pt">
                  <v:textbox>
                    <w:txbxContent>
                      <w:p w14:paraId="3CF7BCF7" w14:textId="39199419" w:rsidR="00082EAA" w:rsidRDefault="00082EAA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oMath>
                        </m:oMathPara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2" o:spid="_x0000_s1034" type="#_x0000_t32" style="position:absolute;left:32021;top:4081;width:0;height:98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" strokecolor="black [3040]">
                  <v:stroke startarrow="open" endarrow="open"/>
                </v:shape>
                <v:shape id="Text Box 23" o:spid="_x0000_s1035" type="#_x0000_t202" style="position:absolute;left:31366;top:7230;width:3402;height:3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" filled="f" stroked="f" strokeweight=".5pt">
                  <v:textbox>
                    <w:txbxContent>
                      <w:p w14:paraId="076C212D" w14:textId="3D87A4A3" w:rsidR="00082EAA" w:rsidRPr="001D402B" w:rsidRDefault="001D402B">
                        <w:pPr>
                          <w:rPr>
                            <w:i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oMath>
                        </m:oMathPara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C0AACBB" w14:textId="77777777" w:rsidR="00E357C4" w:rsidRDefault="008D2343" w:rsidP="00B20441">
      <w:pPr>
        <w:pStyle w:val="ArNormal"/>
      </w:pPr>
      <w:r>
        <w:t>Determine the rate at which the angle of elevation</w:t>
      </w:r>
      <w:r w:rsidR="00B20441">
        <w:t xml:space="preserve">, </w:t>
      </w:r>
      <m:oMath>
        <m:r>
          <w:rPr>
            <w:rFonts w:ascii="Cambria Math" w:hAnsi="Cambria Math"/>
          </w:rPr>
          <m:t>θ</m:t>
        </m:r>
      </m:oMath>
      <w:r w:rsidR="00082EAA">
        <w:t>,</w:t>
      </w:r>
      <w:r>
        <w:t xml:space="preserve"> of the helicopter</w:t>
      </w:r>
      <w:r w:rsidR="00B20441">
        <w:t xml:space="preserve"> </w:t>
      </w:r>
      <w:r>
        <w:t xml:space="preserve">is changing when the helicopter is </w:t>
      </w:r>
      <w:r w:rsidRPr="008D2343">
        <w:rPr>
          <w:rFonts w:ascii="Cambria Math" w:hAnsi="Cambria Math"/>
        </w:rPr>
        <w:t>50</w:t>
      </w:r>
      <w:r>
        <w:t xml:space="preserve"> metres above the landing pad.</w:t>
      </w:r>
    </w:p>
    <w:p w14:paraId="40A34D52" w14:textId="77777777" w:rsidR="00E357C4" w:rsidRDefault="00E357C4" w:rsidP="00B20441">
      <w:pPr>
        <w:pStyle w:val="ArNormal"/>
      </w:pPr>
    </w:p>
    <w:p w14:paraId="4F916FFB" w14:textId="2B7C5645" w:rsidR="00B20441" w:rsidRDefault="00E357C4" w:rsidP="00B20441">
      <w:pPr>
        <w:pStyle w:val="ArNormal"/>
        <w:rPr>
          <w:rFonts w:ascii="Times New Roman" w:hAnsi="Times New Roman"/>
          <w:lang w:eastAsia="en-GB"/>
        </w:rPr>
      </w:pPr>
      <w:r>
        <w:t>Assume that the height of the observer is negligible.</w:t>
      </w:r>
      <w:r w:rsidR="00B20441">
        <w:fldChar w:fldCharType="begin"/>
      </w:r>
      <w:r w:rsidR="00B20441">
        <w:instrText xml:space="preserve"> INCLUDEPICTURE "https://encrypted-tbn0.gstatic.com/images?q=tbn:ANd9GcTbVFTuaT7pl7ZQsafrLIj-Uigwvta9RdQyo0zsZ3ApV0uHo72MwQ" \* MERGEFORMATINET </w:instrText>
      </w:r>
      <w:r w:rsidR="00B20441">
        <w:fldChar w:fldCharType="end"/>
      </w:r>
    </w:p>
    <w:p w14:paraId="18DB81F1" w14:textId="77777777" w:rsidR="00E357C4" w:rsidRDefault="00E357C4" w:rsidP="00F8465D">
      <w:pPr>
        <w:pStyle w:val="ArNormal"/>
      </w:pPr>
    </w:p>
    <w:p w14:paraId="263897E3" w14:textId="43108383" w:rsidR="00082EAA" w:rsidRDefault="00F8465D" w:rsidP="00F8465D">
      <w:pPr>
        <w:pStyle w:val="ArNormal"/>
      </w:pPr>
      <w:r>
        <w:t xml:space="preserve">Give your answer to three </w:t>
      </w:r>
      <w:r w:rsidR="00FE2D06">
        <w:t>decimal</w:t>
      </w:r>
      <w:r>
        <w:t xml:space="preserve"> </w:t>
      </w:r>
      <w:r w:rsidR="00FE2D06">
        <w:t>places</w:t>
      </w:r>
      <w:r>
        <w:t>.</w:t>
      </w:r>
    </w:p>
    <w:p w14:paraId="4F069771" w14:textId="121DD284" w:rsidR="008D2343" w:rsidRDefault="008D2343" w:rsidP="00F8465D">
      <w:pPr>
        <w:pStyle w:val="ArNormal"/>
        <w:rPr>
          <w:rFonts w:cs="Arial"/>
        </w:rPr>
      </w:pPr>
    </w:p>
    <w:p w14:paraId="1D21BD0A" w14:textId="325DED1E" w:rsidR="00530FBE" w:rsidRDefault="00530FBE" w:rsidP="00F8465D">
      <w:pPr>
        <w:pStyle w:val="ArNormal"/>
        <w:rPr>
          <w:rFonts w:cs="Arial"/>
        </w:rPr>
      </w:pPr>
    </w:p>
    <w:p w14:paraId="585E727C" w14:textId="3A5AF00A" w:rsidR="00530FBE" w:rsidRDefault="00530FBE" w:rsidP="00F8465D">
      <w:pPr>
        <w:pStyle w:val="ArNormal"/>
        <w:rPr>
          <w:rFonts w:cs="Arial"/>
        </w:rPr>
      </w:pPr>
    </w:p>
    <w:p w14:paraId="2635E967" w14:textId="1310E0C0" w:rsidR="006454AB" w:rsidRPr="00F8465D" w:rsidRDefault="00530FBE" w:rsidP="006454AB">
      <w:pPr>
        <w:tabs>
          <w:tab w:val="right" w:pos="10630"/>
        </w:tabs>
        <w:rPr>
          <w:rFonts w:ascii="Arial" w:hAnsi="Arial" w:cs="Arial"/>
        </w:rPr>
      </w:pPr>
      <w:r>
        <w:rPr>
          <w:rFonts w:cs="Arial"/>
        </w:rPr>
        <w:br w:type="page"/>
      </w:r>
      <w:r w:rsidR="006454AB" w:rsidRPr="00F8465D">
        <w:rPr>
          <w:rFonts w:ascii="Arial" w:hAnsi="Arial" w:cs="Arial"/>
          <w:b/>
        </w:rPr>
        <w:lastRenderedPageBreak/>
        <w:t xml:space="preserve">Question </w:t>
      </w:r>
      <w:r w:rsidR="006454AB">
        <w:rPr>
          <w:rFonts w:ascii="Arial" w:hAnsi="Arial" w:cs="Arial"/>
          <w:b/>
        </w:rPr>
        <w:t>5</w:t>
      </w:r>
      <w:r w:rsidR="006454AB" w:rsidRPr="00F8465D">
        <w:rPr>
          <w:rFonts w:ascii="Arial" w:hAnsi="Arial" w:cs="Arial"/>
          <w:b/>
        </w:rPr>
        <w:tab/>
        <w:t>(</w:t>
      </w:r>
      <w:r w:rsidR="000F0733">
        <w:rPr>
          <w:rFonts w:ascii="Arial" w:hAnsi="Arial" w:cs="Arial"/>
          <w:b/>
        </w:rPr>
        <w:t>9</w:t>
      </w:r>
      <w:r w:rsidR="006454AB" w:rsidRPr="00F8465D">
        <w:rPr>
          <w:rFonts w:ascii="Arial" w:hAnsi="Arial" w:cs="Arial"/>
          <w:b/>
        </w:rPr>
        <w:t xml:space="preserve"> marks)</w:t>
      </w:r>
    </w:p>
    <w:p w14:paraId="4DB7862D" w14:textId="5EE6EFC1" w:rsidR="00530FBE" w:rsidRDefault="00AD0373" w:rsidP="00F8465D">
      <w:pPr>
        <w:pStyle w:val="ArNormal"/>
        <w:rPr>
          <w:rFonts w:cs="Arial"/>
        </w:rPr>
      </w:pPr>
      <w:r>
        <w:rPr>
          <w:rFonts w:cs="Arial"/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C88AC0F" wp14:editId="5E8F5492">
                <wp:simplePos x="0" y="0"/>
                <wp:positionH relativeFrom="column">
                  <wp:posOffset>262728</wp:posOffset>
                </wp:positionH>
                <wp:positionV relativeFrom="paragraph">
                  <wp:posOffset>176530</wp:posOffset>
                </wp:positionV>
                <wp:extent cx="4752340" cy="3946525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340" cy="3946525"/>
                          <a:chOff x="0" y="0"/>
                          <a:chExt cx="4752340" cy="3946525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340" cy="394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27"/>
                        <wps:cNvSpPr txBox="1"/>
                        <wps:spPr>
                          <a:xfrm>
                            <a:off x="3264195" y="935666"/>
                            <a:ext cx="414670" cy="3508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D0D4F5" w14:textId="2F261D69" w:rsidR="00AD0373" w:rsidRPr="00AD0373" w:rsidRDefault="00AD0373">
                              <w:pPr>
                                <w:rPr>
                                  <w:iCs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C88AC0F" id="Group 28" o:spid="_x0000_s1036" style="position:absolute;margin-left:20.7pt;margin-top:13.9pt;width:374.2pt;height:310.75pt;z-index:251670528" coordsize="47523,39465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QAAAEUAAAA/AAAAPwAAAD8AAABFAAAAPQAAAAIAAAAAAAAAAAAAACoAAABEAAAAPwAA&#10;AD8AAABCAAAAQwAAAA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YAAADdAAAA+QAAAPkAAAD7AAAA1wAAAHoAAAADAAAAAAAA&#10;AAAAAABnAAAA5gAAAPkAAAD6AAAA7wAAAJcAAAA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YAAAAP0AAAD/AAAA5wAA&#10;ADAAAAAAAAAAAAAAAAAAAAAAAAAAAAAAAIsAAAD/AAAA+AAAAF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8AAADzAAAA/wAAALsAAAADAAAAAAAAAAAAAAAAAAAAAAAAAAAAAACqAAAA/wAAAH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KAAAA5QAAAP8AAAC8AAAABwAAAAAAAAAAAAAAAAAAAAAAAAA8AAAA&#10;+QAAAL4AAAA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QAAAMcAAAD/AAAAzgAAAA8AAAAAAAAA&#10;AAAAAAAAAAANAAAAxgAAAO0AAAA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CpAAAA&#10;/wAAAOIAAAAXAAAAAAAAAAAAAAAAAAAAhAAAAP8AAAB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wAAAP8AAAD2AAAAIAAAAAAAAAAAAAAANwAAAPoAAACuAAAAB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wAAAD/AAAA/wAAADEAAAAAAAAADwAAAMgAAADe&#10;AAAAH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SAAAA/wAAAP8AAABL&#10;AAAAAAAAAHsAAAD+AAAAU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PwAAAPkAAAD/AAAAXwAAADIAAAD3AAAAmw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0AAADpAAAA/wAAAIwAAADCAAAA3wAAAB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ZAAAA2gAAAP8AAADxAAAA9wAAAE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QAAAMoA&#10;AAD/AAAA/wAAAI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2AAAA/wAAAMUAAAA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AAAAPYAAAA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VwAAAP4AAAC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wAA&#10;APAAAACzAAAA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4AAAAPAAA&#10;AAAAAAAAAAAAKwAAAOMAAADYAAAAH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LAAAAxgAAANwAAABFAAAAWAAAAN4AAADpAAAAN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JwAAAPUAAAD/AAAA/wAAAP8AAADUAAAAN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QAAADSAAAA3AAAAMkAAACNAAAA&#10;H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EAAAABUAAAA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YAAAA0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nAAAA2QAAAA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AAAA7AAAAP0AAAB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AAAAP8A&#10;AAD/AAAAwgAAAA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JwAAAOEAAADpAAAA8AAAAOwAAAB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4AAADOAAAApAAAAMkAAACoAAAAyQ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YAAADzAAAAVwAAAJEAAADJAAAAMAAA&#10;APcAAAB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dAAAA1gAA&#10;AAgAAACVAAAAzQAAAAAAAACeAAAAzgAAAA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oAAAA7wAAAGsAAAAAAAAAmAAAAM4AAAAAAAAAMwAAAPIAAAB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AAAANgAAAAMAAAAAAAAAJgAAADOAAAAAAAAAAAAAACqAAAA&#10;xA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gAAAPAAAABlAAAAAAAAAAAAAACYAAAA&#10;zgAAAAAAAAAAAAAANQAAAPgAAAB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sAAADYAAAA&#10;DwAAAAAAAAAAAAAAmAAAAM4AAAAAAAAAAAAAAAIAAACuAAAAygAAAA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cAAADwAAAAZAAAAAAAAAAAAAAAAAAAAJgAAADOAAAAAAAAAAAAAAAAAAAANgAAAPYAAAB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XAAAA2wAAAA8AAAAAAAAAAAAAAAAAAACYAAAAzgAAAAAAAAAA&#10;AAAAAAAAAAAAAACnAAAAywAAAA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AAAA7gAAAHIAAAAAAAAAAAAAAAAAAAAA&#10;AAAAmAAAAM4AAAAAAAAAAAAAAAAAAAAAAAAANgAAAPQAAAB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jwAAAN0AAAAQ&#10;AAAAAAAAAAAAAAAAAAAAAAAAAJgAAADOAAAAAAAAAAAAAAAAAAAAAAAAAAAAAACuAAAAywAAAA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JwAAAPMAAABmAAAAAAAAAAAAAAAAAAAAAAAAAAAAAACYAAAAzgAAAAAAAAAAAAAAAAAAAAAA&#10;AAAAAAAANAAAAPgAAAB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wAAADXAAAADwAAAAAAAAAAAAAAAAAAAAAAAAAAAAAAmAAAAM4A&#10;AAAAAAAAAAAAAAAAAAAAAAAAAAAAAAIAAACfAAAAz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gAAADxAAAAawAAAAAAAAAAAAAAAAAAAAAA&#10;AAAAAAAAAAAAAJgAAADOAAAAAAAAAAAAAAAAAAAAAAAAAAAAAAAAAAAANAAAAPMAAAB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VAAAA1wAAAA0A&#10;AAAAAAAAAAAAAAAAAAAAAAAAAAAAAAAAAACYAAAAzgAAAAAAAAAAAAAAAAAAAAAAAAAAAAAAAAAA&#10;AAAAAACqAAAAx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AAAA7wAAAGcAAAAAAAAAAAAAAAAAAAAAAAAAAAAAAAAAAAAAAAAAmAAAAM4AAAAAAAAAAAAA&#10;AAAAAAAAAAAAAAAAAAAAAAAAAAAANwAAAPgAAAB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AAAANkAAAAOAAAAAAAAAAAAAAAAAAAAAAAAAAAAAAAAAAAAAAAA&#10;AJgAAADOAAAAAAAAAAAAAAAAAAAAAAAAAAAAAAAAAAAAAAAAAAIAAACtAAAAywAAAA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gAAAPIAAABlAAAAAAAAAAAAAAAAAAAAAAAA&#10;AAAAAAAAAAAAAAAAAAAAAACYAAAAzgAAAAAAAAAAAAAAAAAAAAAAAAAAAAAAAAAAAAAAAAAAAAAA&#10;NgAAAPgAAAB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cAAADbAAAAEAAA&#10;AAAAAAAAAAAAAAAAAAAAAAAAAAAAAAAAAAAAAAAAAAAAmAAAAM4AAAAAAAAAAAAAAAAAAAAAAAAA&#10;AAAAAAAAAAAAAAAAAAAAAAAAAACmAAAAzAA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kAAADuAAAAcAAAAAAAAAAAAAAAAAAAAAAAAAAAAAAAAAAAAAAAAAAAAAAAAAAAAJgAAADOAAAA&#10;AAAAAAAAAAAAAAAAAAAAAAAAAAAAAAAAAAAAAAAAAAAAAAAANgAAAPMAAAB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WAAAA2AAAAAwAAAAAAAAAAAAAAAAAAAAAAAAAAAAAAAAAAAAAAAAA&#10;AAAAAAAAAACYAAAAzgAAAAAAAAAAAAAAAAAAAAAAAAAAAAAAAAAAAAAAAAAAAAAAAAAAAAAAAACo&#10;AAAA0QAAAA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sAAAA9AAAAGUAAAAAAAAAAAAAAAAAAAAAAAAA&#10;AAAAAAAAAAAAAAAAAAAAAAAAAAAAAAAAmAAAAM4AAAAAAAAAAAAAAAAAAAAAAAAAAAAAAAAAAAAA&#10;AAAAAAAAAAAAAAAAAAAANAAAAPc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QAAAMgAAAAQAAAA&#10;AAAAAAAAAAAAAAAAAAAAAAAAAAAAAAAAAAAAAAAAAAAAAAAAAAAAAJgAAADOAAAAAAAAAAAAAAAA&#10;AAAAAAAAAAAAAAAAAAAAAAAAAAAAAAAAAAAAAAAAAAIAAACYAAAAo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AAAASAAAAAAAAAAAAAAAAAAAAAAAAAAAAAAAAAAAAAAAAAAAAAAAAAAAAAAAAAAAAAACY&#10;AAAAzgAAAAAAAAAAAAAAAAAAAAAAAAAAAAAAAAAAAAAAAAAAAAAAAAAAAAAAAAAAAAAACgAAA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M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4AAABbAAAA&#10;WgAAAD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Y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TAAAAowAAAKEAAAB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wAAACgAAAAAAAAAAAAAAAAA&#10;AAAAAAAAAAAAAAAAAAAAAAAAAAAAAAAAAAAAAAAAAAAAAAAAAAAAAAAAAAAAAAAAAAAAAAAAAAAA&#10;AA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AAAAAAAAAAAAAAAAAAAAAAAAAAAAAAAAAAAAAAAAAAAAAAAAAAAAAAAAAAAAAAAA&#10;AAAAAAAAAAAAAAAAAAAAAAAAAAAAAAAAIAAAAC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QAAAIgA&#10;AACQAAAALgAAAAAAAAAAAAAAAAAAAAAAAAAAAAAAAAAAAAAAAAAAAAAAAAAAAAAAAAAAAAAAAAAA&#10;AAAAAAAAAAAAAAAAAAAAAAAAAAAAAA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AAAAAAAAAAAAAAAAAAAAAAAAAAAAAAAAAAAAAAAAAAAAAAAA&#10;AAAAAAAAAAAAAAAAAAAAAAAAAAAAAAAAAAAAAAAAAAAAAAAAHwAAAIcAAACPAAAAMA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wAAAHwAAACcAAAAmAAAAI4AAAAvAAAAAAAAAAAAAAAAAAAAAAAAAAAAAAAAAAAAAAAA&#10;AAAAAAAAAAAAAAAAAAAAAAAAAAAAAAAAAAAAAAAAAAAAAAAAAAAAAAAAAAAAAAAAAAAAAAAA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AAAAAAAAAAAAAAAAAAAAAAAAAAAAAAAAAAAAAAAAAAA&#10;AAAAAAAAAAAAAAAAAAAAAAAAAAAAAAAAAAAAAAAAAAAAAAAAAAAAAAAAAAAAAAAAIQAAAIMAAACZ&#10;AAAAmwAAAIoAAAAX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8AAAAlAAAAJgAAACZAAAAjwAAAC8AAAAAAAAAAAAA&#10;AAAAAAAAAAAAAAAAAAAAAAAAAAAAAAAAAAAAAAAAAAAAAAAAAAAAAAAAAAAAAAAAAAAAAAAAAAAA&#10;AAAAAAAAAAAA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AAAAAAAAAAAAAAAA&#10;AAAAAAAAAAAAAAAAAAAAAAAAAAAAAAAAAAAAAAAAAAAAAAAAAAAAAAAAAAAAAAAAAAAAAAAAAAAA&#10;AAAAIQAAAIUAAACZAAAAlwAAAJcAAABMAAAA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AAD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gAAABVAAAAiwAAAJkAAAA3AAAAAAAA&#10;AAAAAAAAAAAAAAAAAAAAAAAAAAAAAAAAAAAAAAAAAAAAAAAAAAAAAAAAAAAAAAAAAAAAAAAAAAAA&#10;AAAAAAAAAAAAAAAAAAAAAAAAAAAAAAAAAAAAAAAAAAAAAAAAAAAAAAAAAAAwAAAAjgAAAJkAAACY&#10;AAAAkgAAADgAAAAAAAAAAA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AAAAAKQAAAIoAAACZ&#10;AAAAmAAAAJQAAABAAAAAAAAAAAAAAAAAAAAAAAAAAAAAAAAAAAAAAAAAAAAAAAAAAAAAAAAAAAAA&#10;AAAAAAAAAAAAAAAAAAAAAAAAAAAAAAAAAAAAAAAAAAAAAAAAAAAAAAAAAAAAAAAAAAAAAAAAAAAA&#10;AAAAAAAgAAAAlAAAAJAAAABdAAAAH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I8AAACZAAAAmAAAAJEAAAA6AAAAAgAAAAAA&#10;AAAAAAAAAAAAAAAAAAAAAAAAAAAAAAAAAAAAAAAAAAAAAAAAAAAAAAAAAAAAAAAAAAAAAAAAAAAA&#10;AAAAAAAAAAAAAAAAAAAAAAAAAAAAAAAAAE8AAACbAAAAmQAAAGgAAAAAAAAAAAAAAAAAAAAAAAAA&#10;AAAAAAAAAAAAAAAAAAAAAAAAAAAAAAAAAAAAAAAAAAAAAAAAAAAAAAAAAAAAAAAAAAAAAAAAAAAA&#10;AAAAAAAAAAAAAAAAAAAALAAAAIwAAACZAAAAmAAAAJQAAAA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Y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uAAAAjgAAAJkA&#10;AACaAAAAjAAAABkAAAAAAAAAAAAAAAAAAAAAAAAAAAAAAAAAAAAAAAAAAAAAAAAAAAAAAAAAAAAA&#10;AAAAAAAAAAAAAAAAAAAAAAAAAAAAAAAAAAAAAAAAAAAAAAAAAAAAAABPAAAAmwAAAJkAAABoAAAA&#10;AAAAAAAAAAAAAAAAAAAAAAAAAAAAAAAAAAAAAAAAAAAAAAAAAAAAAAAAAAAAAAAAAAAAAAAAAAAA&#10;AAAAAAAAAAAAAAAAAAAAAAAAAAAAAAAAAAAADAAAAIAAAACbAAAAmAAAAJMAAAB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M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gA&#10;AAD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LwAAAD0AAAAAAAAAAAAAAAAAAAAAAAAAAAAA&#10;AAAAAAAAAAAAAAAAAAAAAAAAAAAAAAAAAAAAAAAAAAAAAAAAAAAAAAAAAAAAAAAAAAAAAAAAAAAA&#10;AAAAAAAAAAAAAAAAAAAAAE8AAACbAAAAmQAAAGgAAAAAAAAAAAAAAAAAAAAAAAAAAAAAAAAAAAAA&#10;AAAAAAAAAAAAAAAAAAAAAAAAAAAAAAAAAAAAAAAAAAAAAAAAAAAAAAAAAAAAAAAAAAAAAAAAAAAA&#10;AAAAAAAAAAAAADQAAAA8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Y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AAAAmwAAAJkAAAB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M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wAAAJsAAAC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AAD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IAAAChAAAAnwAAAG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AAAAz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4AAAAbwAAAG0AAAB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M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AAD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Y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5AAAAcQAAAHAAAAB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M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QAAAJ4AAACc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gAAA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8AAACbAAAAmQAA&#10;AG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AAAAmwAAAJkAAAB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M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oAAABDAAAAAAAAAAAAAAAAAAAAAAAAAAAAAAAAAAAAAAAAAAAAAAAAAAAAAAAAAAAAAAAA&#10;AAAAAAAAAAAAAAAAAAAAAAAAAAAAAAAAAAAAAAAAAAAAAAAAAAAAAA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AAAAAAAAAAAAAAAAAAAAAAAAAAAAAAAAAAAAAAAAAAAAAAAAAAAAAAAA&#10;AAAAAAAAAAAAAAAAAAAAAAAAAAAAAAAAAAAAAAAAAAAAAAAAAAAAAAAAAAAAADcAAAB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gAAAD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M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gAAAD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PgAAAHsAAACUAAAAKgAAAAAAAAAAAAAAAAAAAAAAAAAAAAAAAAAAAAAAAAAAAAAAAAAAAAAA&#10;AAAAAAAAAAAAAAAAAAAAAAAAAAAAAAAAAAAAAAAAAAAAAAAAAAAAAAAAAAAAAAAAAAAAAAAAAAAA&#10;AAAAAAAAAAAAHgAAAIAAAACaAAAAlwAAAJgAAABLAAAAAQ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DwAAACTAAAAmAAAAJkAAACMAAAALgAAAAAAAAAAAAAAAAAAAAAAAAAAAAAA&#10;AAAAAAAAAAAAAAAAAAAAAAAAAAAAAAAAAAAAAAAAAAAAAAAAAAAAAAAAAAAAAAAAAAAAAAAAAAAA&#10;AAAAAAAAAAAAAAAAAAAAAAAAAAAAAAAAAAAAFwAAAI0AAACBAAAARQAAAA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KAAAAJwAAAAIAAAAAAAAAAAAAAAAAAAAAAAAAAAAAAAAA&#10;AAAAAAAAAAAAAAAAAAAAAAAAAAAAAAAAAAAAAAAAAAAAAAAAAAAAAAAAAAAAAAAAAAAAAAAAAAAA&#10;AAAAAAAAAAAAAAAAAAAAAAAAAAAAAAAAAAAAAAAbAAAAgQAAAJoAAACWAAAAmAAAAEoAAAAC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EAAAACTAAAAlwAAAJkAAACLAAAAKwAAAAAAAAAAAAAA&#10;AAAAAAAAAAAAAAAAAAAAAAAAAAAAAAAAAAAAAAAAAAAAAAAAAAAAAAAAAAAAAAAAAAAAAAAAAAAA&#10;AAAAAAAAAAAAAAAAAAAAAAAAAAAAAAAAAAAAAAAAAAAAAAAAAAAAAAAAAAEAAAAkAAAA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AAD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AgQAAAI4AAAAt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IQAAAIYAAACMAAAAK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4AAAAp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kAAAAK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M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gAAAD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Y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RAAAAoAAAAJ4AAAB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KQAAAFIAAABQAAAA&#10;N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gAAAD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YAAAAz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AAAADwAAAA8AAAA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M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wAAAIMAAACBAAAA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gAAAD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EAAACe&#10;AAAAnAAAAG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Y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AAAD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BNAAAAWAAAAAUAAAAAAAAAAAAAAAAAAAAAAAAAAAAA&#10;AAAAAAAAAAAAAAAAAAAAAAAAAAAAAAAAAAAAAAAAAAAAAAAAAAAAAAAAAAAAAAAAAAA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AAAAAAAAAA&#10;AAAAAAAAAAAAAAAAAAAAAAAAAAAAAAAAAAAAAAAAAAAAAAAAAAAAAAAAAAAAAAAAAAAAAAAAAAAA&#10;AAAAAAAAAAEAAABKAAAAVg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AAABKAAAAlwAAAJoAAABaAAAAAwAA&#10;AAAAAAAAAAAAAAAAAAAAAAAAAAAAAAAAAAAAAAAAAAAAAAAAAAAAAAAAAAAAAAAAAAAAAAAAAAAA&#10;AAAAAAAAAAAAAAAAAAAAAAAAAAAA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AAAAA&#10;AAAAAAAAAAAAAAAAAAAAAAAAAAAAAAAAAAAAAAAAAAAAAAAAAAAAAAAAAAAAAAAAAAAAAAAAAAAA&#10;AAAAAAAAAAAAAAAAAAAAAAAAAAAAAABGAAAAlwAAAJsAAABaAAAAB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NAAAAdwAA&#10;AJsAAACWAAAAmQAAAFoAAAAFAAAAAAAAAAAAAAAAAAAAAAAAAAAAAAAAAAAAAAAAAAAAAAAAAAAA&#10;AAAAAAAAAAAAAAAAAAAAAAAAAAAAAAAAAAAAAAAAAAAAAAAAA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AAAAAAAAAAAAAAAAAAAAAAAAAAAAAAAAAAAAAAAAAAAAAAAAAAAAAAAAAAAA&#10;AAAAAAAAAAAAAAAAAAAAAAAAAAAAAAAAAAAAAAAAAAEAAABHAAAAlwAAAJcAAACbAAAAhwAAAB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YAAABPAAAARAAAAAg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UAAACiAAAA+QAAANsAAAAaAAAAAAAAAAA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aAAAA+gAAAP8AAADhAAAAGwAA&#10;AAAAAAAA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wAAABFAAAATQAAAE0A&#10;AABOAAAATgAAAE4AAABOAAAATQAAAL4AAAD/AAAA6gAAAGEAAABNAAAAUAAAADE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dAAAA/wAAAN8AAAATAAAAAAAA&#10;AAAAAAAAAAAAAAAAAAAAAAAAAAAAAAAAAAAAAAAAAAAAAAAAAAAAAAAAAAAAAAAAAAAAAAAAAAAA&#10;AAAAAAAAAAAAAAAAAAAAAAAAAAAAAAAAAAAAAAAAAAAAAAAAAAAAAAAAAAAAAAAAAAAAAAAAAAAA&#10;AAAAmAAAAM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gAA&#10;AP8AAADgAAAAGwAAAAAAAAAAAAAAAAAAAAAAAAAAAAAAAAAAAAAAAAAAAAAAAAAAAAAAAAAAAAAA&#10;AAAAAAAAAAAAAAAAAAAAAAAAAAAAAAAAAAAAAAAAAAAAAAAAAAAAAAAAAAAAAAAAAAAAAAAAAAAA&#10;AAAAAAAAAAAAAAAAAAAAAAAAAJgAAAD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YAAAD/AAAA4QAAABw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9AAAA/wAAAO8AAAAuAAAAAAAAAAAAAAAAAAAA&#10;AAAAAAAAAAAAAAAAAAAAAAAAAAAAAAAAAAAAAAAAAAAAAAAAAAAAAAAAAAAAAAAAAAAAAAAAAAAA&#10;AAAAAAAAAAAAAAAAAAAAAAAAAAAAAAAAAAAAAAAAAAAAAAAAAAAAAAAAAAAAAAAAAAAAmAAAAM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QAAACaAAAA/wAAAP8AAAD/AAAA&#10;yQAAAEsAAAAAAAAAAAAAAAAAAAAAAAAAAAAAAAAAAAAAAAAAAAAAAAAAAAAAAAAAAAAAAAAAAAAA&#10;AAAAAAAAAAAAAAAAAAAAAAAAAAAAAAAAAAAAAAAAAAAAAAAAAAAAAAAAAAAAAAAAAAAAAAAAAAAA&#10;AAAAAAAAAAAAAJgAAAD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4AAABvAAAAmgAAAJsAAACAAAAAEwAA&#10;AAAAAAAAAAAAAAAAAAAAAAAAAAAAAAAAAAAAAAAAAAAAAAAAAAAAAAAAAAAAAAAAAAAAAAAAAAAA&#10;AAAAAAAAAAAAAAAAAAAAAAAAAAAAAAAAAAAAAE8AAACbAAAAmQAAAGgAAAAAAAAAAAAAAAAAAAAA&#10;AAAAAAAAAAAAAAAAAAAAAAAAAAAAAAAAAAAAAAAAAAAAAAAAAAAAAAAAAAAAAAAAAAAAAAAAAAAA&#10;AAAAAAAAAAAAAAAAAAAIAAAAcwAAAJsAAACaAAAAfQAAAB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DAAAA&#10;nQAAAJoAAACYAAAAmAAAAJ0AAAByAAAAAQ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wAA&#10;AHMAAACBAAAAHAAAAAAAAAAAAAAAAAAAAAAAAAAAAAAAAAAAAAAAAAAAAAAAAAAAAAAAAAAAAAAA&#10;AAAAAAAAAAAAAAAAAAAAAAAAAAAAAAAAAAAAAAAAAAAAAAAAAAAAAAAAAABPAAAAmwAAAJkAAABo&#10;AAAAAAAAAAAAAAAAAAAAAAAAAAAAAAAAAAAAAAAAAAAAAAAAAAAAAAAAAAAAAAAAAAAAAAAAAAAA&#10;AAAAAAAAAAAAAAAAAAAAAAAAAAAAAAAAAAAAAAAAAAAAABMAAAB5AAAAgQAAAB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M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gAAAD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8AAACbAAAAmQAAAG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AAAAnAAAAJoAAAB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M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wAAAJsA&#10;AAC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gAAAD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AAAAA+AAAAPQAAAC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Y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M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wAAAB0AAAAdAAAAF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AAAD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wAAACVAAAAlAAAAG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Y&#10;AAAAz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AAAAnAAAAJoAAAB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M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Y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AAAAYwAAAG0AAAAN&#10;AAAAAAAAAAAAAAAAAAAAAAAAAAAAAAAAAAAAAAAAAAAAAAAAAAAAAAAAAAAAAAAAAAAAAAAAAAAA&#10;AAAAAAAAAAAAAAAAAAAAAAAAAAAAAAA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AAAAAAAAAAAAAAAAAAAAAAAAAAAAAAAAAAAAAAAAAAAAAAAAAAAAAAAAAAAAAAAAAAAA&#10;AAAAAAAAAAAAAAAAAAAAAAAAAAAAAAAAAAAAAAAEAAAAYAAAAG0AAAAM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AAAAXQAAAJsAAACcAAAAawAAAA0AAAAAAAAAAAAAAAAAAAAAAAAAAAAAAAAAAAAAAAAAAAAAAAAA&#10;AAAAAAAAAAAAAAAAAAAAAAAAAAAAAAAAAAAAAAAAAAAAAAA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AAAAAAAAAAAAAAAAAAAAAAAAAAAAAAAAAAAAAAAAA&#10;AAAAAAAAAAAAAAAAAAAAAAAAAAAAAAAAAAAAAAAAAAAAAAAAAAAAAAAGAAAAWgAAAJoAAACcAAAA&#10;bgAAAA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wAAAGcAAACbAAAAlgAAAJsAAABuAAAADgAAAAAAAAAAAAAAAAAAAAAA&#10;AAAAAAAAAAAAAAAAAAAAAAAAAAAAAAAAAAAAAAAAAAAAAAAAAAAAAAAAAAAAAAAAAAAA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AAAAAAAAAAAAAAA&#10;AAAAAAAAAAAAAAAAAAAAAAAAAAAAAAAAAAAAAAAAAAAAAAAAAAAAAAAAAAAAAAAAAAAAAAAFAAAA&#10;XwAAAJoAAACWAAAAnAAAAHcAAAA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AAAD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KAAAAZwAAAJsAAACWAAAA&#10;mwAAAG0AAAAMAAAAAAAAAAAAAAAAAAAAAAAAAAAAAAAAAAAAAAAAAAAAAAAAAAAAAAAAAAAAAAAA&#10;AAAAAAAAAAAAAAAAAAAAAAAAAAAAAAAAAAAAAAAAAAAAAAAAAAAAAAAAAAAAAAAAAAAAAAAAADwA&#10;AACaAAAAmwAAAIgAAABRAAAAFg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PAAAAQwAAAHEA&#10;AAASAAAAAAAAAAAAAAAAAAAAAAAAAAAAAAAAAAAAAAAAAAAAAAAAAAAAAAAAAAAAAAAAAAAAAAAA&#10;AAAAAAAAAAAAAAAAAAAAAAAAAAAAAAAAAAAAAAAAAAAAAAAAAAAAAAAAAAAAAAAAAAAAAAAFAAAA&#10;VgAAAJkAAACXAAAAmgAAAHkAAAAU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MAAAA&#10;awAAAJoAAACWAAAAmwAAAGgAAAALAAAAAAAAAAAAAAAAAAAAAAAAAAAAAAAAAAAAAAAAAAAAAAAA&#10;AAAAAAAAAAAAAAAAAAAAAAAAAAAAAAAAAAAAAAAAAAAAAAAAAAAAAAAAAAAAAAAAAAAAAAAAAAAA&#10;AAAAAAAAAAAAAAAAAAAIAAAAaQAAAE4AAAA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AAAAAAAAAAAAAAAAAAAAAAAAAAAAAAAAAAAAAAAAAAAAAAAAAAAAAAAA&#10;AAAAAAAAAAAAAAAAAAAAAAAAAAAAAAAAAAAAAAAAAAAAAAAAAAAAAAAAAAAAAAAAAAAAAAAAAAAA&#10;AAAAAAAAAAAAAAAAAAAAAAMAAABdAAAAmQAAAJcAAACbAAAAdAAAABQ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KAAAAagAAAJsAAACWAAAAmwAAAGsAAAAMAAAAAAAAAAAAAAAAAAAAAAAAAAAAAAAA&#10;AAAAAAAAAAAAAAAAAAAAAAAAAAAAAAAAAAAAAAAAAAAAAAAAAAAAAAAAAAAAAAAAAAAAAAAAAAAA&#10;AAAAAAAAAAAAAAAAAAAAAAAAAAAAAAAAAAAAAAAAAAAAAA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gAAAF0AAACaAAAAlgAAAJsAAAB6&#10;AAAAEgAAAAAAAAAAAAAAAAAAAAAAAAAAAAAAAAAAAAAAAAAAAAAAAAAAAAAAAAAAAAAAAAAAAAAA&#10;AAAAAAAAAAAAAAAAAAAAAAAAAAAAAAAAAAAAAAAAAAAAAE8AAACbAAAAmQAAAGgAAAAAAAAAAAAA&#10;AAAAAAAAAAAAAAAAAAAAAAAAAAAAAAAAAAAAAAAAAAAAAAAAAAAAAAAAAAAAAAAAAAAAAAAAAAAA&#10;AAAAAAAAAAAAAAAAAAAAAAAAAAAIAAAAagAAAJwAAACWAAAAmwAAAG0AAAA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F&#10;AAAAXAAAAJoAAACbAAAAcQAAAA8AAAAAAAAAAAAAAAAAAAAAAAAAAAAAAAAAAAAAAAAAAAAAAAAA&#10;AAAAAAAAAAAAAAAAAAAAAAAAAAAAAAAAAAAAAAAAAAAAAAAAAAAAAAAAAAAAAAAAAABPAAAAmwAA&#10;AJkAAABoAAAAAAAAAAAAAAAAAAAAAAAAAAAAAAAAAAAAAAAAAAAAAAAAAAAAAAAAAAAAAAAAAAAA&#10;AAAAAAAAAAAAAAAAAAAAAAAAAAAAAAAAAAAAAAAAAAAAAAAABwAAAGIAAACbAAAAmwAAAGsAAAA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AAAAgAAAAAAAAAAAAAAAAA&#10;AAAAAAAAAAAAAAAAAAAAAAAAAAAAAAAAAAAAAAAAAAAAAAAAAAAAAAAAAAAAAAAAAAAAAAAAAAAA&#10;AAAAAAAAAAAAAAAAAAAAAAAAAAAAAAAAAE8AAACbAAAAmQAAAGgAAAAAAAAAAAAAAAAAAAAAAAAA&#10;AAAAAAAAAAAAAAAAAAAAAAAAAAAAAAAAAAAAAAAAAAAAAAAAAAAAAAAAAAAAAAAAAAAAAAAAAAAA&#10;AAAAAAAAAAAAAAAAAAAAAAAAAAYAAAA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Y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AAAAmwAAAJkAAAB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M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wAAAJsAAAC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gA&#10;AAD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8AAACbAAAAmQAAAG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Y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NAAAAGwAAABoAAAA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M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AAD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kAAAAyAAAAMQAAAC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AAAAz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TAAAAogAAAKAAAAB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M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wAAAJsAAAC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AAD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8A&#10;AACbAAAAmQAAAG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Y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M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gAAA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M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gAAAD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gAAAB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IAAABxAAAAxgAAANsAAADbAAAA&#10;xQAAAHE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QAA&#10;AIAAAADmAAAA/wAAAP8AAAD/AAAA/wAAAOYAAAB/AAAAC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JQAAAGQAAACPAAAAjwAAAGQAAAA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Y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AAADQAAABzAAAA&#10;lwAAAJwAAABHAAAAAAAAAAAAAAAAAAAAAAAAAAAAAAAAAAAAAAAAAAAAAAAAAAAAAAAAAAAAAAAA&#10;AAAAAAAAAAAAAAAAAAAAAAAAAAAAAAAAAAAAAAAAAAAAAAAAAAAAAAAAAAAAAAAAAAAAAAAAAAAA&#10;AABLAAAAlwAAAJcAAACaAAAAgwAAAB8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EwAAAHgAAACaAAAAlwAAAJoAAABcAAAABgAAAAAAAAAAAAAAAAAAAAAAAAAAAAAAAAAA&#10;AAAAAAAAAAAAAAAAAAAAAAAAAAAAAAAAAAAAAAAAAAAAAAAAAAAAAAAAAAAAAAAAAAAAAAAAAAAA&#10;AAAAAAAAAAAAAAAAAAAAAAAAAAAwAAAAmAAAAJgAAAB5AAAAPgAAAA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QAAAC8AAABfAAAADAAAAAAAAAAAAAAAAAAAAAAAAAAAAAAAAAAAAAAAAAAA&#10;AAAAAAAAAAAAAAAAAAAAAAAAAAAAAAAAAAAAAAAAAAAAAAAAAAAAAAAAAAAAAAAAAAAAAAAAAAAA&#10;AAAAAAAAAAAAAAAAAAAAAAAAAAAAAEQAAACXAAAAlwAAAJoAAACFAAAAI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FwAAAHsAAACaAAAAlwAAAJkAAABWAAAABAAAAAAAAAAAAAAAAAAA&#10;AAAAAAAAAAAAAAAAAAAAAAAAAAAAAAAAAAAAAAAAAAAAAAAAAAAAAAAAAAAAAAAAAAAAAAAAAAAA&#10;AAAAAAAAAAAAAAAAAAAAAAAAAAAAAAAAAAAAAAAAAAAAAAAABQAAAFcAAAA6AAAA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gAAAJcAAACYAAAAmgAA&#10;AIQAAAAjAAAAAAAAAAAAAAAAAAAAAAAAAAAAAAAAAAAAAAAAAAAAAAAAAAAAAAAAAAAAAAAAAAAA&#10;AAAAAAAAAAAAAAAAAAAAAAAAAAAAAAAAAAAAAAAAAAAAAAAAAAAAAE8AAACbAAAAmQAAAGgAAAAA&#10;AAAAAAAAAAAAAAAAAAAAAAAAAAAAAAAAAAAAAAAAAAAAAAAAAAAAAAAAAAAAAAAAAAAAAAAAAAAA&#10;AAAAAAAAAAAAAAAAAAAAAAAAAAAAAAAAAAAAAAAAGAAAAH0AAACaAAAAlwAAAJkAAABW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wAAAFQAAAAE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QAAAEoAAABS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AAD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AAAACeAAAAnAAAAG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EAAAAhgAAAIUAAAB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M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QAA&#10;AAsAAAALAAAA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gAAAD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Y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AAAAVQAAAFQAAAA5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QAAAJ4AAACc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gAAAD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YAAAAz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M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AAAAAmAAAAAAAAAAAAAAAAAAAAAAAAAAAAAAAAAAAAAAAAAAAA&#10;AAAAAAAAAAAAAAAAAAAAAAAAAAAAAAAAAAAAAAAAAAAAAAAAAAAA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AAAAAAAAAAAAAAA&#10;AAAAAAAAAAAAAAAAAAAAAAAAAAAAAAAAAAAAAAAAAAAAAAAAAAAAAAAAAAAAAAAAAAAAAAAAAAAA&#10;AAAAAB4AAAA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gAAAD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4AAACFAAAAjgAAACsAAAAAAAAAAAAAAAAA&#10;AAAAAAAAAAAAAAAAAAAAAAAAAAAAAAAAAAAAAAAAAAAAAAAAAAAAAAAAAAAAAAAAAAAAAAAAAAAA&#10;AAA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AAAAAAAAAAAAAAAAAAAAAAAAAAAAAAAAAAAAAAAAAAAAAAAAAAAAAAAAAAAAAAAAAAAAAAAAAAA&#10;AAAAAAAAAAAAAAAAAAAAAB0AAACDAAAAjQAAAC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Y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AAAB5AAAAmwAAAJkA&#10;AACLAAAAKgAAAAAAAAAAAAAAAAAAAAAAAAAAAAAAAAAAAAAAAAAAAAAAAAAAAAAAAAAAAAAAAAAA&#10;AAAAAAAAAAAAAAAAAAAAAAAAAAAAAA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AAAAAAAAAAAAAAAAAAAAAAAAAAAAAAAAAAAAAAAAAAAAAAAAAAAAAAAAAAA&#10;AAAAAAAAAAAAAAAAAAAAAAAAAAAAAAAAAAAAABwAAAB/AAAAmgAAAJsAAACIAAAAF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PwAAAJMAAACYAAAAmQAAAI0AAAAtAAAAAAAAAAAAAAAAAAAAAAAAAAAAAAAAAAAAAAAA&#10;AAAAAAAAAAAAAAAAAAAAAAAAAAAAAAAAAAAAAAAAAAAAAAAAAAAAAAAA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AAAAAAAAAAAAAAAAAAAAAAAAAAAAAAAAAAAAAAAAAA&#10;AAAAAAAAAAAAAAAAAAAAAAAAAAAAAAAAAAAAAAAAAAAAAAAAAAAAACAAAACDAAAAmwAAAJcAAACX&#10;AAAATwAAAA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AAAD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YAAAAPAAAAAAAAAAAAAAAAAAAA&#10;AAAAAAAAAAAAAAAAAAAAAAAAAAAAAAAAAAAAAAAAAAAAAAAAAAAAAAAAAAAAAAAAAAAAAAAAAAAA&#10;AAAAAAAAAAAAAAAAAAAAAAAAAAAAAAAAAAAAAAAAAAAAAAAAAAAAAAAAAAAAAAAAAAAAAAAAAAAA&#10;AAAAAAAAAAAAAAAAAAAAAAAAAAAAAAAAAAA/AAAAkwAAAJgAAACYAAAAjQAAACsAAAAAAAAAAAAA&#10;AAAAAAAAAAAAAAAAAAAAAAAAAAAAAAAAAAAAAAAAAAAAAAAAAAAAAAAAAAAAAAAAAAA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Y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M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gAAA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M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QAAAI4AAACZAAAAmgAAAI0AAAAZAAAAAAAAAAAA&#10;AAAAAAAAAAAAAAAAAAAAAAAAAAAAAAAAAAAAAAAAAAAAAAAAAAAAAAAAAAAAAAAAAAAAAAAAAAAA&#10;AAAAAAAAAAAAAAAAAAAAAAAAAAAATwAAAJsAAACZAAAAaAAAAAAAAAAAAAAAAAAAAAAAAAAAAAAA&#10;AAAAAAAAAAAAAAAAAAAAAAAAAAAAAAAAAAAAAAAAAAAAAAAAAAAAAAAAAAAAAAAAAAAAAAAAAAAA&#10;AAAAAAAAAA4AAAB/AAAAmwAAAJgAAACUAAAAR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gAAAD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sAAAAjgAAAJcA&#10;AABBAAAAAgAAAAAAAAAAAAAAAAAAAAAAAAAAAAAAAAAAAAAAAAAAAAAAAAAAAAAAAAAAAAAAAAAA&#10;AAAAAAAAAAAAAAAAAAAAAAAAAAAAAAAAAAAAAAAAAAAAAAAAAE8AAACbAAAAmQAAAGgAAAAAAAAA&#10;AAAAAAAAAAAAAAAAAAAAAAAAAAAAAAAAAAAAAAAAAAAAAAAAAAAAAAAAAAAAAAAAAAAAAAAAAAAA&#10;AAAAAAAAAAAAAAAAAAAAAAAAAAAAAAABAAAAMwAAAJEAAACVAAAAP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AAABAAAAAAAAAAAAAAAAAAAAAAAAAAAAAAAAAAAAAAAAAAAAAAAAAAAAAAAAA&#10;AAAAAAAAAAAAAAAAAAAAAAAAAAAAAAAAAAAAAAAAAAAAAAAAAAAAAAAAAAAAAAAAAAAAAABPAAAA&#10;mwAAAJkAAABoAAAAAAAAAAAAAAAAAAAAAAAAAAAAAAAAAAAAAAAAAAAAAAAAAAAAAAAAAAAAAAAA&#10;AAAAAAAAAAAAAAAAAAAAAAAAAAAAAAAAAAAAAAAAAAAAAAAAAAAAAAAAAAAAAAA5AAAA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M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wAAAJsAAAC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gAAAD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8AAACbAAAAmQAAAG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RAAAAoAAAAJ0AAAB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M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gAAAGsAAABqAAAAS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gAAAD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DAAAAAw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AAAAQAAAAE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M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QAAAGgA&#10;AABnAAAAR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gAAAD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EAAACgAAAAngAAAG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Y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AAAAmwAAAJkAAAB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M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wAAAJsAAAC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AAAD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2AAAAPwAAAAAAAAAAAAAA&#10;AAAAAAAAAAAAAAAAAAAAAAAAAAAAAAAAAAAAAAAAAAAAAAAAAAAAAAAAAAAAAAAAAAAAAAAAAAAA&#10;AAAAAAAAAAAAAAAAAAAAA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A&#10;AAAAAAAAAAAAAAAAAAAAAAAAAAAAAAAAAAAAAAAAAAAAAAAAAAAAAAAAAAAAAAAAAAAAAAAAAAAA&#10;AAAAAAAAAAAAAAAAAAAAAAAAAAAAAAAAAAAzAAAAP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Y&#10;AAAAz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M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OAAAAfQAAAJsAAACXAAAAlAAAAEMAAAAAAAAAAAAAAAAAAAAAAAAAAAAAAAAAAAAA&#10;AAAAAAAAAAAAAAAAAAAAAAAAAAAAAAAAAAAAAAAAAAAAAAAAAAAAAAAAAAAAAAAAAAAAAAAAAAA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AAAAAAAAAAAAAAAAAAAAAAAAAAAAAAAAAAAAAAAAAAAAA&#10;AAAAAAAAAAAAAAAAAAAAAAAAAAAAAAAAAAAAAAAAAAAAAAAAAAAAAAAAAAAAAAAAAAAxAAAAjgAA&#10;AJgAAACaAAAAjQAAAB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AAACwAAAAQAAAAAAAAAAAAAAAAAAAAAAAAAAAAAAAAAAAAAAAAA&#10;AAAAAAAAAAAAAAAAAAAAAAAAAAAAAAAAAAAAAAAAAAAAAAAAAAAAAAAAAAAAAAAAAAAAAAAAAAAA&#10;AAAAAAAAAAAAAAAAAAAAAAAAAAAAAAAAAAAAAAAAAAAAAAAAAAAAAAAAAAAAAACY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KAAAAMwAAAHYAAAC2AAAA1QAAANsAAADOAAAAsQAAAGQAAAAM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BSAAAAuQAAAP0AAAD/AAAAwgAAAJgAAACfAAAA&#10;3QAAAP8AAAD/AAAAugAAABs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YgAAAP4AAADYAAAAIgAAAAAAAAAAAAAA&#10;AAAAAAAAAAAAAAAAAAAAAAAAAAAAAAAAAAAAAAAAAAAAAAAAAAAAAAAAAAAAAAAAAAAAAAAAAAAA&#10;AAAAAAAAAAAAAAAAAAAAAAAAAAAAAAAAAAAAAAAAAAAAAAAAAAAAAAAAAAAAAAAAAAAAAAAAAAAA&#10;AAAAAAAAAAAAAAAAAAAAAAAAmAAAAM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QAAAO0AAADzAAAA&#10;QQAAAAAAAAAAAAAAAAAAAAAAAAAAAAAAAAAAAF0AAAAxAAAAAAAAAAAAAAAAAAAAAAAAAAAAAAAA&#10;AAAAAAAAAAAAAAAAAAAAAAAAAAAAAAAAAAAAAAAAAAAAAAAAAAAAAAAAAAAAAAAAAAAAAAAAAAAA&#10;AAAAAAAAAAAAAAAAAAAAAAAAAAAAAAAAAAAAAAAAAAAAAJgAAAD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QAAADsAAAB7AAAAkwAAACoAAAAA&#10;AAAAAAAAAAAAAAAAAAAAAAAAAAAAAAAAAAAAAAAAAAAAAAAAAAAAAAAAAAAAAAAAAAAAAAAAAAAA&#10;AAAAAAAAAAAAAAAAAAAAAAAAAAAAAAAAAAAAAAAAAAAAAAAAAAAAAAAAAAAAACAAAACBAAAAmgAA&#10;AJcAAACXAAAATg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8AAAAkwAA&#10;AJgAAACZAAAAjQAAACwAAAAAAAAAAAAAAAAAAAAAAAAAAAAAAAAAAAAAAAAAAAAAAAAAAAAAAAAA&#10;AAAAAAAAAAAAAAAAAAAAAAAAAAAAAAAAAAAAAAAAAAAAAAAAAAAAAAAAAAAAAAAAAAAAAAAAAAAA&#10;AAAAAAAAABYAAACMAAAAgwAAAEEAAAA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QAAALsAAAD/AAAAdQAAAAAAAAAAAAAAAAAAAAAAAAAAAAAAAAAAADUAAAD7AAAAbQAAAAAAAAAA&#10;AAAAAAAAAAAAAAAAAAAAAAAAAAAAAAAAAAAAAAAAAAAAAAAAAAAAAAAAAAAAAAAAAAAAAAAAAAAA&#10;AAAAAAAAAAAAAAAAAAAAAAAAAAAAAAAAAAAAAAAAAAAAAAAAAAAAAAAAAAAAAAAAAACY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gAAACwAAAACAAAAAAAAAAAAAAAAAAAAAAAAAAAAAAAAAAAAAAAAAAAAAAAAAAAAAAAAAAAA&#10;AAAAAAAAAAAAAAAAAAAAAAAAAAAAAAAAAAAAAAAAAAAAAAAAAAAAAAAAAAAAAAAAAAAAAAAAAAAA&#10;AAAAAAAAAAAAHQAAAIMAAACaAAAAlwAAAJcAAABJAAAAAQ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8AAAAkwAAAJgAAACZAAAAjAAAACwAAAAAAAAAAAAAAAAAAAAAAAAAAAAAAAAAAAAAAAAA&#10;AAAAAAAAAAAAAAAAAAAAAAAAAAAAAAAAAAAAAAAAAAAAAAAAAAAAAAAAAAAAAAAAAAAAAAAAAAAA&#10;AAAAAAAAAAAAAAAAAAAAAAAAAAAAAAABAAAAKAAAAB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sAAAD+AAAA6gAAAGgAAABfAAAAXwAAAF8AAABfAAAAXwAAAHgAAADV&#10;AAAA/wAAAF0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AAAAgwAAAJoAAACXAAAAlwAAAE8AAAAFAAAA&#10;AAAAAAAAAAAAAAAAAAAAAAAAAAAAAAAAAAAAAAAAAAAAAAAAAAAAAAAAAAAAAAAAAAAAAAAAAAAA&#10;AAAAAAAAAAAAAAAAAAAAAAAAAAAAAAAAAAAATwAAAJsAAACZAAAAaAAAAAAAAAAAAAAAAAAAAAAA&#10;AAAAAAAAAAAAAAAAAAAAAAAAAAAAAAAAAAAAAAAAAAAAAAAAAAAAAAAAAAAAAAAAAAAAAAAAAAAA&#10;AAAAAAAAAAAAAAAAAAMAAAA+AAAAkwAAAJgAAACZAAAAjQAAAC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AAADXAAAA/wAAAP8AAAD/AAAA/wAAAP8AAAD/&#10;AAAA/wAAAP8AAAD/AAAA/wAAAP8AAABPAAAAAAAAAAAAAAAAAAAAAAAAAAAAAAAAAAAAAAAAAAAA&#10;AAAAAAAAAAAAAAAAAAAAAAAAAAAAAAAAAAAAAAAAAAAAAAAAAAAAAAAAAAAAAAAAAAAAAAAAAAAA&#10;AAAAAAAAAAAAAAAAAAAAAAAAAAAAAAAAAJgAAAD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IAAACEAAAA&#10;mgAAAJoAAACLAAAAGAAAAAAAAAAAAAAAAAAAAAAAAAAAAAAAAAAAAAAAAAAAAAAAAAAAAAAAAAAA&#10;AAAAAAAAAAAAAAAAAAAAAAAAAAAAAAAAAAAAAAAAAAAAAAAAAAAAAAAAAE8AAACbAAAAmQAAAGgA&#10;AAAAAAAAAAAAAAAAAAAAAAAAAAAAAAAAAAAAAAAAAAAAAAAAAAAAAAAAAAAAAAAAAAAAAAAAAAAA&#10;AAAAAAAAAAAAAAAAAAAAAAAAAAAAAAAAAAAAAAAMAAAAfwAAAJsAAACZAAAAjQAAAD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4AAAA6QAAAOgAAADo&#10;AAAA6AAAAOgAAADoAAAA6AAAAOgAAADoAAAA6AAAAOgAAADoAAAAPQAAAAAAAAAAAAAAAAAAAAAA&#10;AAAAAAAAAAAAAAAAAAAAAAAAAAAAAAAAAAAAAAAAAAAAAAAAAAAAAAAAAAAAAAAAAAAAAAAAAAAA&#10;AAAAAAAAAAAAAAAAAAAAAAAAAAAAAAAAAAAAAAAAAAAAAAAAAAAAAACY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AAAACsAAAApAAAAKQAAACkAAAApAAAAKQAAACkAAAApAAAAKQAAACkAAAApAAAAKgAAAAo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AAAAK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IgAAAC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8AAACbAAAAmQAAAG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UQAAAJ4AAACc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0AAABZAAAAWAAAAD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Y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M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kAAAAJAAAA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gA&#10;AAD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IAAACDAAAAgQAAAF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Y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RAAAAngAAAJwAAAB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M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wAAAJsAAAC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AAD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8AAACbAAAAmQAAAG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AAAAz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M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AAD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Y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M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gAAA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AAAD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Y&#10;AAAAz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M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ZAAAAAAAAAAAAAAAAAAAAAAAAAAAAAAAAAAAA&#10;AAAAAAAAAAAAAAAAAAAAAAAAAAAAAAAAAAAAAAAAAAAAAAAAAAAAAAAAAAAAAAAAAAAAAAAAAAAA&#10;AAAAAAAAAAAAAAAAAAAAAAAAAAAAAAAAAAAAAAAAAA4AAABzAAAAmgAAAJYAAACaAAAAXwAAAAc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BAAAAUwAAAJkAAACWAAAAmgAAAH8AAAAaAAAAAAAAAAAA&#10;AAAAAAAAAAAAAAAAAAAAAAAAAAAAAAAAAAAAAAAAAAAAAAAAAAAAAAAAAAAAAAAAAAAAAAAAAAAA&#10;AAAAAAAAAAAAAAAAAAAAAAAAAAAAAAAAAAAAAAAAAAAAAAAAAAAAAAAAAAAAAAAAABU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gAAAHUA&#10;AACaAAAAlgAAAJoAAABiAAAACwAAAAAAAAAAAAAAAAAAAAAAAAAAAAAAAAAAAAAAAAAAAAAAAAAA&#10;AAAAAAAAAAAAAAAAAAAAAAAAAAAAAAAAAAAAAAAAAAAAAAAAAAAAAAAAAAAAAAAAAE8AAACbAAAA&#10;mQAAAGgAAAAAAAAAAAAAAAAAAAAAAAAAAAAAAAAAAAAAAAAAAAAAAAAAAAAAAAAAAAAAAAAAAAAA&#10;AAAAAAAAAAAAAAAAAAAAAAAAAAAAAAAAAAAAAAAAAAAAAAAFAAAAUgAAAJkAAACXAAAAmgAAAIM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Y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4AAABzAAAAgAAAABw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RAAAAeAAAAIAAAAA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wAA&#10;ABc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BMAAAA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MAAACjAAAAoQAAAG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NgAAADUA&#10;AAA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AAD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sAAAAXAAAAFgAAAA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OAAAAmQAAAJcAAAB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M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gAAAD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Y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gAAAAYAAAAAAAAAAAAAAAAAAAAAAAAAAAAAAAAAAAAAAAAAAAAAAAAAAAAA&#10;AAAAAAAAAAAAAAAAAAAAAAAAAAAAAAAAAAAAAAAAAAAAAAAAAAAAA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AAAAAAAAAAAAAAAAAAAAAAAAAAAAAAAAAAA&#10;AAAAAAAAAAAAAAAAAAAAAAAAAAAAAAAAAAAAAAAAAAAAAAAAAAAAAAAAAAAAAAAAAAAAAAAABAAA&#10;A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GAAAABrAAAACwAAAAAAAAAAAAAAAAAAAAAAAAAA&#10;AAAAAAAAAAAAAAAAAAAAAAAAAAAAAAAAAAAAAAAAAAAAAAAAAAAAAAAAAAAAAAAAAAAAAAAAAAAA&#10;AAAA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AAAAAAAAAAAAAAAAAAA&#10;AAAAAAAAAAAAAAAAAAAAAAAAAAAAAAAAAAAAAAAAAAAAAAAAAAAAAAAAAAAAAAAAAAAAAAAAAAAA&#10;AAAAAAAAAAAABAAAAF0AAABpAAAAC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gAAAD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gAAAF4AAACbAAAAmwAAAG0AAAAN&#10;AAAAAAAAAAAAAAAAAAAAAAAAAAAAAAAAAAAAAAAAAAAAAAAAAAAAAAAAAAAAAAAAAAAAAAAAAAAA&#10;AAAAAAAAAAAAAAAAAAAAAAAAAAAAAAA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AAA&#10;AAAAAAAAAAAAAAAAAAAAAAAAAAAAAAAAAAAAAAAAAAAAAAAAAAAAAAAAAAAAAAAAAAAAAAAAAAAA&#10;AAAAAAAAAAAAAAAAAAAAAAAAAAAABgAAAF0AAACaAAAAmwAAAG8AAAA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YAAAAz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AAABq&#10;AAAAmwAAAJYAAACbAAAAbAAAAAoAAAAAAAAAAAAAAAAAAAAAAAAAAAAAAAAAAAAAAAAAAAAAAAAA&#10;AAAAAAAAAAAAAAAAAAAAAAAAAAAAAAAAAAAAAAAAAAAAAAAAAAAA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AAAAAAAAAAAAAAAAAAAAAAAAAAAAAAAAAAAAAAAAAAAAAAAAAAAAAAAAA&#10;AAAAAAAAAAAAAAAAAAAAAAAAAAAAAAAAAAAAAAAAAAAABgAAAF0AAACaAAAAlwAAAJsAAAB6AAAA&#10;E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M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QAAAAAAAAAAAAAAAAAAAAAAAAAAAAAAAAAA&#10;AAAAAAAAAAAAAAAAAAAAAAAAAAAAAAAAAAAAAAAAAAAAAAAAAAAAAAAAAAAAAAAAAAAAAAAAAAAA&#10;AAAAAAAAAAAAAAAAAAAAAAAAAAAAAAAAAAAAAAAAAAAAAAAAAAAAAAAAAAAAAAAAAAAAAAAAAAAA&#10;AAAAAAAAAAAAAAAAAAAACgAAAGsAAACbAAAAlgAAAJoAAABsAAAACwAAAAAAAAAAAAAAAAAAAAAA&#10;AAAAAAAAAAAAAAAAAAAAAAAAAAAAAAAAAAAAAAAAAAAAAAAAAAAA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AAAAAAAAAAAAAAA&#10;AAAAAAAAAAAAAAAAAAAAAAAAAAAAAAAAAAAAAAAAAAAAAAAAAAAAAAAAAAAABQAAAF0AAACZAAAA&#10;lwAAAJoAAAB2AAAAFAAAAAAAAAAAAAAAAAAAAAAAAAAAAAAAAAAAAAAAAAAAAAAAAAAAAAAAAAAA&#10;AAAAAAAAAAAAAAAAAAAAAAAAAAAAAAAAAAAAAAAAAAAAAAAAAAAAAAAAAAAAAAAAAAAAAAAAAAAA&#10;AAAAAAAAAAAAAAAAAAAAAAAAAAAAAAAAAAAAAAAAAAAAAAAAAAAAAAAAAAAAAAAAAAAAAAAA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gAAAD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AAD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AAAAz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M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AAD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Y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M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gAAAFsAAACaAAAAnAAAAHIAAAAP&#10;AAAAAAAAAAAAAAAAAAAAAAAAAAAAAAAAAAAAAAAAAAAAAAAAAAAAAAAAAAAAAAAAAAAAAAAAAAAA&#10;AAAAAAAAAAAAAAAAAAAAAAAAAAAAAAAAAAAAAAAATwAAAJsAAACZAAAAaAAAAAAAAAAAAAAAAAAA&#10;AAAAAAAAAAAAAAAAAAAAAAAAAAAAAAAAAAAAAAAAAAAAAAAAAAAAAAAAAAAAAAAAAAAAAAAAAAAA&#10;AAAAAAAAAAAAAAAAAAAAAAgAAABhAAAAmwAAAJsAAABqAAAAD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gAAA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F&#10;AAAAXwAAAHAAAAAPAAAAAAAAAAAAAAAAAAAAAAAAAAAAAAAAAAAAAAAAAAAAAAAAAAAAAAAAAAAA&#10;AAAAAAAAAAAAAAAAAAAAAAAAAAAAAAAAAAAAAAAAAAAAAAAAAAAAAAAAAAAAAE8AAACbAAAAmQAA&#10;AGgAAAAAAAAAAAAAAAAAAAAAAAAAAAAAAAAAAAAAAAAAAAAAAAAAAAAAAAAAAAAAAAAAAAAAAAAA&#10;AAAAAAAAAAAAAAAAAAAAAAAAAAAAAAAAAAAAAAAAAAAAAAAACAAAAGUAAABtAAAAD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M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gAAAD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8AAACcAAAAmgAAAG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NAAAA&#10;lwAAAJYAAAB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M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CEAAAAhAAAAF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gAAAD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OwAAADoAAAA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M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wAAAJoAAACYAAAAZ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gAAAD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8AAACcAAAAmgAAAG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AAAAmwAAAJkAAAB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M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gAAAD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Y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M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AAAD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Y&#10;AAAAz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Y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wAAAAdAAAAJcAAACdAAAARQAAAAAAAAAAAAAA&#10;AAAAAAAAAAAAAAAAAAAAAAAAAAAAAAAAAAAAAAAAAAAAAAAAAAAAAAAAAAAAAAAAAAAAAAAAAAAA&#10;AAAAAAAAAAAAAAAAAAAAAAAAAAAAAAAAAAAAAAAAAAAAAAABAAAASQAAAJcAAACXAAAAmgAAAIYA&#10;AAAg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BYAAAB5AAAAmwAAAJcA&#10;AACaAAAAWwAAAAYAAAAAAAAAAAAAAAAAAAAAAAAAAAAAAAAAAAAAAAAAAAAAAAAAAAAAAAAAAAAA&#10;AAAAAAAAAAAAAAAAAAAAAAAAAAAAAAAAAAAAAAAAAAAAAAAAAAAAAAAAAAAAAAAAAAAAAAAAAAAA&#10;MAAAAJkAAACYAAAAeQAAADoAAAAJ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gAAAD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AAAA1AAAA&#10;YgAAAAwAAAAAAAAAAAAAAAAAAAAAAAAAAAAAAAAAAAAAAAAAAAAAAAAAAAAAAAAAAAAAAAAAAAAA&#10;AAAAAAAAAAAAAAAAAAAAAAAAAAAAAAAAAAAAAAAAAAAAAAAAAAAAAAAAAAAAAAAAAAAAAAAAAAAA&#10;AABHAAAAlwAAAJcAAACaAAAAhAAAABw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BUA&#10;AAB4AAAAmwAAAJcAAACZAAAAXAAAAAQAAAAAAAAAAAAAAAAAAAAAAAAAAAAAAAAAAAAAAAAAAAAA&#10;AAAAAAAAAAAAAAAAAAAAAAAAAAAAAAAAAAAAAAAAAAAAAAAAAAAAAAAAAAAAAAAAAAAAAAAAAAAA&#10;AAAAAAAAAAAAAAAAAAAAAAUAAABaAAAAQAA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YAAAAz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M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gAAAJcAAACYAAAAmwAA&#10;AIcAAAAXAAAAAAAAAAAAAAAAAAAAAAAAAAAAAAAAAAAAAAAAAAAAAAAAAAAAAAAAAAAAAAAAAAAA&#10;AAAAAAAAAAAAAAAAAAAAAAAAAAAAAAAAAAAAAAAAAAAAAAAATwAAAJsAAACZAAAAaAAAAAAAAAAA&#10;AAAAAAAAAAAAAAAAAAAAAAAAAAAAAAAAAAAAAAAAAAAAAAAAAAAAAAAAAAAAAAAAAAAAAAAAAAAA&#10;AAAAAAAAAAAAAAAAAAAAAAAAAAAAAA0AAAB5AAAAnAAAAJcAAACZAAAAWw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gAAAD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Y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EoAAABaAAAABQ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IAAABRAAAAWQAAAA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AAAD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RAAAAngAAAJwAAAB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RAAAAIUAAACEAAAAW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kAAAARAAAAEQAAAA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wAAAE0AAABMAAAAN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EAAACfAAAAnQAAAG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Y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AAAAmgAAAJgAAAB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gAAAA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oAAAAS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KAAAAE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M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wAAAKEAAAC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OAAAA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wAAAA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AAAAOAAAAAAAAAAAAAAAAAAAAAAAAAAAAAAAAAAAAAAAAAAAAAAAAAAAA&#10;AAAAAAAAAAAAAAAAAAAAAAAAAAAAAAAAAAAAAAAAAAAAAAAAAAAAAAAAAAAAAAAAAAAAAAAAAAAA&#10;AAAAAAAAAAAAAAAAAAAAAAAAAAAAAAAAAAAAAAAAAAAAAAAGAAAAD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F4AAADGAAAAf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kAAAAuAAAAA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L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gA&#10;AADS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wAAAJI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EAAA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ChAAAAjQAAAAAAAAAAAAAAAAAAAAAAAAAAAAAA&#10;AAAAAAAAAAAAAAAAAAAAAAAAAAAAAAAAAAAAAAAAAAAAAAAAAAAAAAAAAAAAAAAAAAAAAAAAAAAA&#10;AAAAAAAAAAAAAAAAAAAAAAAAAAAAAAAAAAAAAAAAAAAAAAAAAAAAAAAAAAAAAAAAAAAAWgAAAM4A&#10;AABzAAAA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TgAAAMUAAADuAAAArwAAAC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AAAANYAAA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o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YAAAA0wAAAA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cAAACq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pAAAAq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uwAAAKQAAAAAAAAA&#10;AAAAAAAAAAAAAAAAAAAAAAAAAAAAAAAAAAAAAAAAAAAAAAAAAAAAAAAAAAAAAAAAAAAAAAAAAAAA&#10;AAAAAAAAAAAAAAAAAAAAAAAAAAAAAAAAAAAAAAAAAAAAAAAAAAAAAAAAAAAAAAAAAAAAAAAAAAAA&#10;AAAAAAAAAAAAAB4AAACaAAAA6QAAANcAAABhAAAA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YAAABUAAAAxgAAAPcA&#10;AACoAAAAN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IAAADT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4AAAA1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NMAAAA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kAAAApw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gAAAK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LgAAAChAAAAAAAAAAAAAAAAAAAAAAAAAAAAAAAAAAAAAAAAAAAAAAAAAAAAAAAAAAAAAAAA&#10;AAAAAAAAAAAAAAAAAAAAAAAAAAAAAAAAAAAAAAAAAAAAAAAAAAAAAAAAAAAAAAAAAAAAAAAAAAAA&#10;AAAAAAAAAAAAAAAAAAAAAAAAAAAAAAAAAAAAAAAAAAAAACsAAACVAAAA9AAAANQAAABn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E8A&#10;AADDAAAA9QAAALAAAAA9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yAAAA0wAAAA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AAAAN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AADT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AAAAKc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KYA&#10;AACm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C4AAAAoQAAAAAAAAAAAAAAAAAAAAAAAAAAAAAAAAAAAAAAAAAA&#10;AAAAAAAAAAAAAAAAAAAAAAAAAAAAAAAAAAAAAAAAAAAAAAAAAAAAAAAAAAAAAAAAAAAAAAAAAAAA&#10;AAAAAAAAAAAAAAAAAAAAAAAAAAAAAAAAAAAAAAAAAAAAAAAAAAAAAAAAAAAAAAAAAAAAAAAAAAAA&#10;ACwAAACdAAAA7gAAAM8AAABgAAAAD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JAAAAUQAAAMYAAADvAAAAqAAAAD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AAANM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gAAADX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AAAA0w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QAAACn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mAAAAp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uAAAAKEAAAAAAAAAAAAAAAAAAAAA&#10;AAAAAAAAAAAAAAAAAAAAAAAAAAAAAAAAAAAAAAAAAAAAAAAAAAAAAAAAAAAAAAAAAAAAAAAAAAAA&#10;AAAAAAAAAAAAAAAAAAAAAAAAAAAAAAAAAAAAAAAAAAAAAAAAAAAAAAAAAAAAAAAAAAAAAAAAAAAA&#10;AAAAAAAAAAAAAAAAAAAAAAAAAAAAAAAAACsAAACbAAAA7gAAANYAAABk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BWAAAAxwAAAPkAAACkAAAAO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IAAADT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4&#10;AAAA1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NM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kAAAApw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pgAAAK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LgAAACh&#10;AAAAAAAAAAAAAAAAAAAAAAAAAAAAAAAAAAAAAAAAAAAAAAAAAAAAAAAAAAAAAAAAAAAAAAAAAAAA&#10;AAAAAAAAAAAAAAAAAAAAAAAAAAAAAAAAAAAAAAAAAAAAAAAAAAAAAAAAAAAAAAAAAAAAAAAAAAAA&#10;AAAAAAAAAAAAAAAAAAAAAAAAAAAAAAAAAAAAAAAAAAAAAAAAAAAAAAAAAAAAAAAAACsAAACRAAAA&#10;8gAAANMAAABqAAAA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AAAE8AAADEAAAA8AAAAK8AAAA3AAAAAQAAAAAAAAAAAAAAAAAA&#10;AAAAAAAAAAAAAAAAAAAAAAAAAAAAAAAAAAAAAAAAAAAAAAAAAAAAAAAAAAAAAAAAAAAAAAAAAAAA&#10;AAAAAAAAAAAAAAAAAAAAAAAAAAAAAAAAAAAAAAAAAAAAAAAAAAAAAAAAAAAAAAAAAAAAAAAAAAAA&#10;AAAAAAAAAAAAAAAAAAAAAAAAAAAAAAAAAAAAAAAAAAAAAAAAAAAANAAAAGA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yAAAA0wAA&#10;A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YAAABj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AAAAN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6AAAAY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NAAAAT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YAAAC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TQAAAE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gAAANMAAAA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5AAAA3g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gAAADX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N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AAAAK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mAAAAp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KwAAAC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IAAADT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QAAANY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4AAAA1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pgAAAK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CmAAAAp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yAAAA0wAAAA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IA&#10;AADTAAAA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yAAAA0wAAAA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UAAADW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N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YAAAC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pgAAAK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gAAANMAAAA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4AAAA2w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gAAAD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wAAAN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gAAAK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mAAAAp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KoAAAC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IAAADT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AAAAJkAAAA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4AAAA1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gAAAC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NMAAAA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kAAAApw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YAAAB3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pgAAAK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B3AAAA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yAAAA0wAAAA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AAAAN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gAAADTAAAA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pAAAAKc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YAAAC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lAAAAjQAAAO0AAADcAAAAaAAAAB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AAANMAAAA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gAAADX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YAAAA0wAA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QAAACn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mAAAAp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uAAAAKEAAAAAAAAAAAAAAAAA&#10;AAAAAAAAAAAAAAAAAAAAAAAAAAAAAAAAAAAAAAAAAAAAAAAAAAAAAAAAAAAAAAAAAAAAAAAAAAAA&#10;AAAAAAAAAAAAAAAAAAAAAAAAAAAAAAAAAAAAAAAAAAAAAAAAAAAAAAAAAAAAAAAAAAAAAAAAAAAA&#10;AAAAAAAAAAAAAAAAAAAAAAAAAAAAAAAAAAAAAAwAAABdAAAAzwAAAPAAAACkAAAAM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AAAAhQAAAO0AAADZAAAAdg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IAAADTAAAA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4AAAA1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NM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yAAAAjwAAAJkAAACY&#10;AAAAkAAAADkAAAABAAAAAAAAAAAAAAAAAAAAAAAAAAAAAAAAAAAAAAAAAAAAAAAAAAAAAAAAAAAA&#10;AAAAAAAAAAAAAAAAAAAAAAAAAAAAAAAAAAAAAAAAAAAAAAAAAAAAAAAASgAAANwAAADmAAAAaQAA&#10;AAAAAAAAAAAAAAAAAAAAAAAAAAAAAAAAAAAAAAAAAAAAAAAAAAAAAAAAAAAAAAAAAAAAAAAAAAAA&#10;AAAAAAAAAAAAAAAAAAAAAAAAAAAAAAAAAAAAAAEAAAAqAAAAigAAAJkAAACXAAAAlgAAAE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kAAAApw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gAAAK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LgA&#10;AAChAAAAAAAAAAAAAAAAAAAAAAAAAAAAAAAAAAAAAAAAAAAAAAAAAAAAAAAAAAAAAAAAAAAAAAAA&#10;AAAAAAAAAAAAAAAAAAAAAAAAAAAAAAAAAAAAAAAAAAAAAAAAAAAAAAAAAAAAAAAAAAAAAAAAAAAA&#10;AAAAAAAAAAAAAAAAAAAAAAAAAAAAAAAAAAAAAAAAAAAAAAAACAAAAGMAAADNAAAA9AAAAJoAAAA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kAAAA&#10;jwAAAOYAAADgAAAAbAAAAB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yAAAA&#10;0wAAAA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AAAAN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AAADTAAAA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AAAAKc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YAAAC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C4AAAAoQAAAAAAAAAAAAAAAAAAAAAAAAAAAAAAAAAAAAAAAAAAAAAAAAAA&#10;AAAAAAAAAAAAAAAAAAAAAAAAAAAAAAAAAAAAAAAAAAAAAAAAAAAAAAAAAAAAAAAAAAAAAAAAAAAA&#10;AAAAAAAAAAAAAAAAAAAAAAAAAAAAAAAAAAAAAAAAAAAAAAAAAAAAAAAAAAAKAAAAWQAAAM8AAADt&#10;AAAApQAAAC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mAAAAiQAAAPAAAADXAAAAbwAAAA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gAAANMAAAA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gAAAD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Y&#10;AAAA0wAAAA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wAAAJAAAACYAAAARwAAAAQAAAAAAAAAAAAAAAAA&#10;AAAAAAAAAAAAAAAAAAAAAAAAAAAAAAAAAAAAAAAAAAAAAAAAAAAAAAAAAAAAAAAAAAAAAAAAAAAA&#10;AAAAAAAAAAAAAAAAAAAAAABKAAAA3AAAAOYAAABpAAAAAAAAAAAAAAAAAAAAAAAAAAAAAAAAAAAA&#10;AAAAAAAAAAAAAAAAAAAAAAAAAAAAAAAAAAAAAAAAAAAAAAAAAAAAAAAAAAAAAAAAAAAAAAAAAAAA&#10;AAAAAQAAADgAAACTAAAAlwAAAE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QAAACn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mAAAAp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uAAAAKEAAAAAAAAAAAAAAAAAAAAAAAAAAAAA&#10;AAAAAAAAAAAAAAAAAAAAAAAAAAAAAAAAAAAAAAAAAAAAAAAAAAAAAAAAAAAAAAAAAAAAAAAAAAAA&#10;AAAAAAAAAAAAAAAAAAAAAAAAAAAAAAAAAAAAAAAAAAAAAAAAAAAAAAAAAAAAAAAAAAAAAAgAAABc&#10;AAAAzAAAAPUAAACeAAAAM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AAAAlwAAAOwAAAC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UAAADYAAAA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7AAAA3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NMAAAA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AAAARAAAAAAA&#10;AAAAAAAAAAAAAAAAAAAAAAAAAAAAAAAAAAAAAAAAAAAAAAAAAAAAAAAAAAAAAAAAAAAAAAAAAAAA&#10;AAAAAAAAAAAAAAAAAAAAAAAAAAAAAAAAAAAAAAAAAAAASgAAAN4AAADoAAAAaQAAAAAAAAAAAAAA&#10;AAAAAAAAAAAAAAAAAAAAAAAAAAAAAAAAAAAAAAAAAAAAAAAAAAAAAAAAAAAAAAAAAAAAAAAAAAAA&#10;AAAAAAAAAAAAAAAAAAAAAAAAAAAAAAAAAAAAPAAAAE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oAAAAqw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gAAAK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L0AAAClAAAAAAAA&#10;AAAAAAAAAAAAAAAAAAAAAAAAAAAAAAAAAAAAAAAAAAAAAAAAAAAAAAAAAAAAAAAAAAAAAAAAAAAA&#10;AAAAAAAAAAAAAAAAAAAAAAAAAAAAAAAAAAAAAAAAAAAAAAAAAAAAAAAAAAAAAAAAAAAAAAAAAAAA&#10;AAAAAAAAAAAAAABfAAAA9QAAAKsAAAA1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AAAA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ZAAAALw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gAAAD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P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4AAACpAAAA&#10;qgAAAG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AAAAC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UAAAA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pAAAAJAAAAAAAAAAAAAAAAAAAAAAAAAAAAAAAAAAAAAAAAAAAAAAAAAAAAAAAAAAAAAAA&#10;AAAAAAAAAAAAAAAAAAAAAAAAAAAAAAAAAAAAAAAAAAAAAAAAAAAAAAAAAAAAAAAAAAAAAAAAAAAA&#10;AAAAAAAAAAAAAAAAAAAAAAAAAAAAAAAAAAAAFAAAAC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Y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AAAAmQAAAJcAAAB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QAAAJ4AAACc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sAAAB1AAAAdAAAAE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YAAABrAAAAagAAAE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SAAAAoQAAAJ8A&#10;AAB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AAD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wAAADsAAAAAAAAAAAAAAAAAAAAAAAAAAAAAAAAAAAAAAAAA&#10;AAAAAAAAAAAAAAAAAAAAAAAAAAAAAAAAAAAAAAAAAAAAAAAAAAAAAAAAAAAAAAAAAAAAAAA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AAAAAAAAAAAAAAAAAAAAAAAAAAA&#10;AAAAAAAAAAAAAAAAAAAAAAAAAAAAAAAAAAAAAAAAAAAAAAAAAAAAAAAAAAAAAAAAAAAAAAAAAAAA&#10;AAAAAAAAMAAAAD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M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MAAAAI8AAACWAAAAPgAAAAAAAAAAAAAA&#10;AAAAAAAAAAAAAAAAAAAAAAAAAAAAAAAAAAAAAAAAAAAAAAAAAAAAAAAAAAAAAAAAAAAAAAAAAAAA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AAAAAAAAAAAAAAAAAAAAAAAAAAAAAAAAAAAAAAAAAAAAAAAAAAAAAAAAAAAAAAAAAAA&#10;AAAAAAAAAAAAAAAAAAAAAAAALQAAAI8AAACVAAAAPw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gAAAD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AAAH4AAACcAAAA&#10;mAAAAJQAAAA/AAAAAAAAAAAAAAAAAAAAAAAAAAAAAAAAAAAAAAAAAAAAAAAAAAAAAAAAAAAAAAAA&#10;AAAAAAAAAAAAAAAAAAAAAAAAAA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AAAAAAAAAAAAAAAAAAAAAAAAAAAAAAAAAAAAAAAAAAAAAAAAAAA&#10;AAAAAAAAAAAAAAAAAAAAAAAAAAAAAAAAAAAAAAAALwAAAI0AAACYAAAAmgAAAIwAAAA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Y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tAAAAjQAAAJkAAACYAAAAlAAAAD8AAAAAAAAAAAAAAAAAAAAAAAAAAAAAAAAAAAAA&#10;AAAAAAAAAAAAAAAAAAAAAAAAAAAAAAAAAAAAAAAAAAAAAAAAAAAAA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AAAAAAAAAAAAAAAAAAAAAAAAAAAAAAAAAAA&#10;AAAAAAAAAAAAAAAAAAAAAAAAAAAAAAAAAAAAAAAAAAAAAAAAAAAAAAAAMAAAAI4AAACZAAAAmAAA&#10;AJIAAAA7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gAAAD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QAAAPcAAAD/&#10;AAAA/wAAAF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C5AAAA/wAAANsAAAAyAAAAAAAAAAAAAAAAAAAABwAAAIQAAAD/AAAA/wAA&#10;AJ0AAAA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gAAANUAAADzAAAA/gAAAP8AAAB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MAAADbAAAA/wAAAHcAAAAAAAAAAAAAAAAAAAAAAAAAAAAAAE0AAAD+AAAA/wAAANQAAAA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CIAAAA/wAAAOwAAABZ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2AAAA/wAAAP4AAABNAAAAAAAAAAAAAAAAAAAAAAAA&#10;AAAAAAAEAAAAuQAAAP8AAAD8AAAAP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kAAAD/AAAAewAAAPsAAAD/AAAA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AAAAmgAAAKsAAAAVAAAAAAAAAAAAAAAAAAAAAAAAAAAAAAASAAAA&#10;6gAAAP8AAAD5AAAAG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/AAAA/wAAAO8AAAB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ygAAAP8AAADnAAAAGAAA&#10;AAAAAAAAAAAAAAAAAAAAAAAAAAAAAAAAAGoAAAD/AAAA/wAAAH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kAAAD/AAAAoQAAADQAAAD/AAAA/wAAAF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CAAAAAAAAAAAAAAAAAAAA&#10;AAAAAAAAAAAAAAAADQAAANgAAAD/AAAA+QAAAB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gA&#10;AAD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DAAAA9AAAAP8AAAB3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QAA&#10;AOcAAAD/AAAA2AAAABMAAAAAAAAAAAAAAAAAAAAAAAAAAAAAAAAAAABVAAAA/wAAAP8AAAC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MAAADVAAAA5gAAABwA&#10;AAA5AAAA/wAAAP8AAAB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QAAADtAAAA/wAAANgAAAA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Y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sAAADZAAAA4gAA&#10;ABgAAABOAAAA/QAAAP4AAAB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AAAAwwAAAP8AAADTAAAA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AADZAAAA/wAAAOcAAAAXAAAAAAAAAAAAAAAAAAAAAAAAAAAAAAAAAAAA&#10;XwAAAP8AAAD/AAAA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COAAAA/wAAAGAAAAAAAAAARAAAAP8AAAD/AAAA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SAAAA/gAAAP8AAACG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M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eAAAA/wAAAGAAAAAAAAAAVwAAAP4AAAD9AAAAX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wAAAP0AAAD/AAAAd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mwAAAP8AAAD+AAAAQwAAAAAAAAAAAAAA&#10;AAAAAAAAAAAAAAAAAAAAAJgAAAD/AAAA8QAAAC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IAAAA/AAAALkAAAAGAAAAAAAAAEcAAAD/AAAA/wAAAF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uQAAAP8AAADiAAAAJ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AAD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UAAAA/gAAALEAAAADAAAAAAAAAFoAAAD/AAAA/QAAAF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KoAAAD/AAAA7gAAACIAAAAAAAAAIgAAAEMA&#10;AABZAAAAVQAAADkAAAA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UAAADvAAAA&#10;/wAAAL4AAAARAAAAAAAAAAAAAAAAAAAAAAAAAD4AAADwAAAA/wAAAH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AAAA0QAAAPQAAAAxAAAAAAAAAAAAAABIAAAA/wAA&#10;AP8AAAB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QAAAPsAAAD8AAAAW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AAAAz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AAAAgwAAAJkAAACaAAAAiwAAABgAAAAAAAAA&#10;AAAAAAAAAAAAAAAAAAAAAAAAAAAAAAAAAAAAAAAAAAAAAAAAAAAAAAAAAAAAAAAAAAAAAAAAAAAA&#10;AAAAAAAAAAAAAAAAAAAAAAAAAAAAAABPAAAAmwAAAJMAAADBAAAA/wAAAPIAAABGAAAAAAAAAAAA&#10;AAAAAAAAAAAAAAAAAAAAAAAAAAAAAAAAAAAAAAAAAAAAAAAAAAAAAAAAAAAAAAAAAAAAAAAAAAAA&#10;AAAAAAAAAAAACwAAAH8AAACbAAAAmQAAAI0AAAA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ZAAAA3QAAAOoAAAAtAAAAAAAAAAAAAABaAAAA&#10;/wAAAP0AAAB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kAAADdAAAA/wAAAMQA&#10;AAApAAAApQAAAOQAAAD/AAAA/wAAAP8AAAD9AAAAwgAAAD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gAAAN4AAAD/AAAAywAAAG8AAABGAAAATQAAAIYAAADnAAAA5gAAAG8AAAA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AAAAP8AAACJAAAAAAAA&#10;AAAAAAAAAAAASAAAAP8AAAD/AAAA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OAAAAOoAAAD/AAAAg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M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8AAACGAAAA&#10;kAAAADQAAAABAAAAAAAAAAAAAAAAAAAAAAAAAAAAAAAAAAAAAAAAAAAAAAAAAAAAAAAAAAAAAAAA&#10;AAAAAAAAAAAAAAAAAAAAAAAAAAAAAAAAAAAAAAAAAAAAAAAAAAAATwAAAJgAAACyAAAA+gAAAPwA&#10;AABsAAAAAAAAAAAAAAAAAAAAAAAAAAAAAAAAAAAAAAAAAAAAAAAAAAAAAAAAAAAAAAAAAAAAAAAA&#10;AAAAAAAAAAAAAAAAAAAAAAAAAAAAAAAAAAEAAAAlAAAAigAAAJAAAAA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lQAAAP8AAAB5AAAA&#10;AAAAAAAAAAAAAAAAWgAAAP8AAAD9AAAAX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yAAAA/QAAAP8AAADhAAAA5gAAAMEAAAB2AAAATAAAAFYAAAChAAAA+wAAAP8AAADkAAAAL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zAAAA5wAAAP8AAAD/AAAA6QAAAPUAAAD/&#10;AAAA/wAAAJ0AAAAS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LAAAADAAAAAwA&#10;AAAMAAAADAAAAAwAAAAMAAAADAAAAAwAAAAMAAAADAAAAA0AAAAJAAAAAAAAAAAAAAAAAAAASQAA&#10;APsAAADOAAAAEAAAAAAAAAAAAAAAAAAAAEgAAAD/AAAA/wAAAFQAAAAAAAAABgAAAD0AAAA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HAAAADQAAAAwAAAAMAAAADAAAAAwAAAAMAAAADAAAAAwAAAAMAAAADAAAAAwAAAAM&#10;AAAABAAAAAAAAAAAAAAAAAAAAAAAAAAAAAAAAAAAAAAAAAAAAAAAIgAAANYAAAD/AAAAkQAAAA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AAD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AAAACwAAAAAAAAAAAAAAAAAAAAAAAAAAAAAAAAAAAAAAAAAAAAAAAAAAAAA&#10;AAAAAAAAAAAAAAAAAAAAAAAAAAAAAAAAAAAAAAAAAAAAAAAAAAAAAAAAAAAAAAAAAAAAAAAAAEsA&#10;AACtAAAA8gAAAP0AAAB5AAAAAQAAAAAAAAAAAAAAAAAAAAAAAAAAAAAAAAAAAAAAAAAAAAAAAAAA&#10;AAAAAAAAAAAAAAAAAAAAAAAAAAAAAAAAAAAAAAAAAAAAAAAAAAAAAAAAAAAAAAAAACQAAAA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SQAAAPwAAADCAAAADQAAAAAAAAAAAAAAAAAAAFoAAAD/AAAA/QAAAF0AAAAAAAAACAAAADsAAAA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AAAAP8AAAD/AAAA8AAAAGEAAAAFAAAAAAAAAAAAAAAAAAAAAAAA&#10;AH4AAAD+AAAA/wAAAKw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AAAAywAAAPcAAACY&#10;AAAAOQAAACcAAAAuAAAAcQAAAOgAAAD/AAAAygAAAC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AAAswAAAMkAAADIAAAAyAAAAMgAAADIAAAAyAAAAMgAAADIAAAAyAAAAMgAAADKAAAAlAAA&#10;AAAAAAAAAAAAFgAAANYAAAD0AAAAQgAAAAAAAAAAAAAAAAAAAAAAAABGAAAA/wAAAP8AAABSAAAA&#10;AAAAAFgAAAD/AAAAJ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wAAAMsAAADIAAAAyAAAAMgAAADIAAAAyAAAAMgAAADI&#10;AAAAyAAAAMgAAADJAAAAxgAAAEgAAAAAAAAAAAAAAAAAAAAAAAAAAAAAAAAAAAAAAAAAFgAAAMEA&#10;AAD/AAAAnA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Y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dAAAA8gAAAP8AAACq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AAAANkAAADwAAAANgAAAAAAAAAAAAAAAAAAAAAAAABYAAAA/wAAAP0AAABb&#10;AAAAAAAAAGkAAADxAAAAK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QAAAD/AAAA/wAAAJUAAAAAAAAAAAAA&#10;AAAAAAAAAAAAAAAAAAAAAAAVAAAA2AAAAP8AAADpAAAAH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7&#10;AAAA7gAAAP8AAACEAAAAAAAAAAAAAAAAAAAAAAAAAAAAAAA/AAAA8QAAAP8AAADKAAAAD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QAAAOQAAAD/AAAA/wAAAP8AAAD/AAAA/wAAAP8AAAD/AAAA/wAA&#10;AP8AAAD/AAAA/wAAAL0AAAAAAAAAAAAAAIYAAAD/AAAA7QAAAJsAAACXAAAAmAAAAJgAAACWAAAA&#10;tQAAAP8AAAD/AAAAugAAAKUAAADwAAAA/QAAAB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0AAAD/AAAA/wAAAP8AAAD/&#10;AAAA/wAAAP8AAAD/AAAA/wAAAP8AAAD/AAAA/wAAAPwAAABcAAAAAAAAAAAAAAAAAAAAAAAAAAAA&#10;AAAAAAAACgAAAKoAAAD/AAAAqQAAAA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M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VAAAAyQAAAP8AAAD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IAAAD/AAAA7QAAAJcAAACYAAAAmAAAAJgAAACW&#10;AAAAvQAAAP8AAAD+AAAAvgAAAKoAAAD1AAAA6QAAAC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nAAAA/wAA&#10;AP8AAAB7AAAAAAAAAAAAAAAAAAAAAAAAAAAAAAAAAAAAAAAAAK0AAAD/AAAA9wAAAE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tgAAAP8AAADqAAAAHAAAAAAAAAAAAAAAAAAAAAAAAAAAAAAAAAAAAJUA&#10;AAD/AAAA/wAAAF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gAAAA0AAAAOwAAADoAAAA6AAAAOgAA&#10;ADoAAAA6AAAAOgAAADoAAAA6AAAAOgAAADwAAAArAAAAAAAAAAAAAACbAAAA2wAAANkAAADfAAAA&#10;4AAAAOAAAADgAAAA3wAAAOkAAAD/AAAA/wAAAOoAAADeAAAA3AAAAMcAAAAT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PgAAADoAAAA6AAAAOgAAADoAAAA6AAAAOgAAADoAAAA6AAAAOgAAADsAAAA6AAAAFQAAAAAA&#10;AAAAAAAAAAAAAAAAAAAAAAAAAAAAAJQAAAD/AAAAvQAAAB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gAAA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JAAAArAAAAP8AAADiAAAApAAA&#10;AG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gAAAA3QAAANoAAADf&#10;AAAA4AAAAOAAAADgAAAA3wAAAOsAAAD/AAAA/wAAAOsAAADeAAAA3QAAALkAAAAX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QAAAP8AAAD/AAAAewAAAAAAAAAAAAAAAAAAAAAAAAAAAAAAAAAAAAAAAACXAAAA&#10;/wAAAP4AAAB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QAAAPIAAAD/AAAAwgAAAAkAAAAAAAAAAAAAAAAA&#10;AAAAAAAAAAAAAAAAAABVAAAA/wAAAP8AAAC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AAAAUAAAAFAAAABQAAAAUAAAAFAAAABQAAAAQAAABLAAAA/wAAAP8AAABXAAAABAAAAAU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kAAAD/AAAA2AAAAC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wAA&#10;AP8AAADNAAAAYgAAAFsAAAB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AAAAUAAAAFAAAABQAAAAUAAAAFAAAABQAAAAQAAABdAAAA/wAAAP0AAABgAAAABAAAAAU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EAAAD/AAAA/wAAAIcAAAAAAAAAAAAAAAAAAAAAAAAA&#10;AAAAAAAAAAAAAAAAlwAAAP8AAAD7AAAAS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YAAAD3AAAA/wAAALgA&#10;AAAFAAAAAAAAAAAAAAAAAAAAAAAAAAAAAAAAAAAAQwAAAPoAAAD/AAAAr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wAAAP8AAAD/&#10;AAAAU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EAAADvAAAA7QAA&#10;ADgAAAAAAAAAAAAAAAAAAAAAAAAAAAAAAAcAAABCAAAAH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M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AAAAPsAAADeAAAAJgAAAAAAAAAAAAAAAAAAAAAAAAAAAAAACQAAAEgAAAA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gAAAP8A&#10;AAD9AAAAX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jAAAA7QAAAP8AAACtAAAA&#10;AAAAAAAAAAAAAAAAAAAAAAAAAAAAAAAAAAAAAKwAAAD/AAAA7wAAAC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pAAAA9gAAAP8AAADGAAAACwAAAAAAAAAAAAAAAAAAAAAAAAAAAAAAAAAAAEoAAAD9AAAA/wAA&#10;AJ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kAAAD/AAAA/wAAAF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4AAADPAAAA/AAAAFwAAAAAAAAAAAAAAAAAAAAAAAAAAAAAAAAAAABEAAAA/wAAAF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gAAAD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QAAANwAAADyAAAAQgAAAAAAAAAAAAAAAAAAAAAAAAAAAAAA&#10;AAAAAF0AAAD/AAAAO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wAAAD/AAAA/gAAAF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gAAALgAAAD/AAAA4gAAABIAAAAAAAAAAAAAAAAAAAAAAAAAAAAAABIAAADTAAAA/wAAAMgAAAA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QAAANgAAAD/AAAA7wAAAB8AAAAAAAAAAAAAAAAAAAAAAAAAAAAA&#10;AAAAAAB0AAAA/wAAAP8AAAB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RAAAA/wAAAP8AAAB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0AAAA/wAAANoAAABMAAAASAAAAEgAAABIAAAASAAAAEoAAABfAAAA&#10;0gAAAP8AAAB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4AAAD/AAAAywAAAEcAAAB2AAAA&#10;ogAAAKIAAACEAAAASgAAAGcAAADfAAAA/wAAAC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lAAAA/wAAAP8AAAB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SAAAA/AAAAP8AAAB5AAAAAAAAAAAAAAAAAAAAAAAAAAAAAABn&#10;AAAA/wAAAP0AAAB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xAAAA/wAAAP8AAACGAAAAAAAA&#10;AAAAAAAAAAAAAAAAAAAAAAAYAAAA1QAAAP8AAADFAAAAD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lQAAAP8AAAD/AAAAnQAAAA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3QAAAP8AAAD/AAAA/wAAAP8AAAD/AAAA&#10;/wAAAP8AAAD/AAAA/wAAAP8AAAD9AAAAO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M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sAAADsAAAA&#10;/wAAAP8AAAD/AAAA/wAAAP8AAAD/AAAA/wAAAP8AAAD/AAAA/wAAAPcAAAA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KAAAAogAAAP8AAAD/AAAAoQAA&#10;AA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IgAAAD/AAAA9wAAAGwAAAAW&#10;AAAAEAAAABkAAAB1AAAA9wAAAP4AAACMAAAA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wAA&#10;AKUAAAD/AAAA/QAAAIkAAAAiAAAAEQAAABQAAAA+AAAAxQAAAP8AAADVAAAAL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NAAAAswAAAP8A&#10;AAD/AAAA/wAAAP8AAAC6AAA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VgAAAP8AAAD/AAAA&#10;/wAAAP8AAAD/AAAA/wAAAP8AAAD/AAAA/wAAAP8AAAD/AAAA/wAAAC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gAAAD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wAAAA/wAAAP8AAAD/AAAA/wAAAP8AAAD/AAAA/wAAAP8AAAD/AAAA/wAAAP8AAADv&#10;AAAA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VAAAAsgAA&#10;AP8AAAD/AAAA/wAAAP8AAACuAAA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AAAbwAAANcAAAD/AAAA7AAAANcAAADwAAAA/wAAAMwAAAB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dAAAANQAAAD/AAAA+AAAANkAAADjAAAA/wAAAOcAAACZAAAA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AAAC4AAAArAAAAKgAAACoAAAAqAAAALgAAAA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AAAAqAAAAKgAAACoAAAAqAAAAKgAAACoAAAAqAAAAKgAAACoAAAAqAAAAKgAAACkAAAA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QAAACoAAAAqAAAAKgAAACoAAABsAAAAqwAAAKoAAACB&#10;AAAAKgAAACoAAAAqAAAAJgAAAA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AAACwAAAAqAAAAKgAAACoAAAAqAAAALAAAAA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TAAAAOwAAAGAAAABqAAAAVwAAAC8AAAA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SAAAANAAAAFkAAABrAAAA&#10;XwAAAD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M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gAAAD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M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gAAAD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Y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M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LQAAAGwAAACMAAAAIQAA&#10;AAAAAAAAAAAAAAAAAAAAAAAAAAAAAAAAAAAAAAAAAAAAAAAAAAAAAAAAAAAAAAAAAAAAAAAAAAAA&#10;AAAAAAAAAAAAAAAAAAAAAAAAAAAAAAAAAAAAAAAAAAAAAAAAAAAAAAAAAAAAAAAAFAAAAHUAAACb&#10;AAAAlgAAAJoAAABbAAAABQ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QAAAEsAAACX&#10;AAAAlwAAAJoAAACDAAAAIQAAAAAAAAAAAAAAAAAAAAAAAAAAAAAAAAAAAAAAAAAAAAAAAAAAAAAA&#10;AAAAAAAAAAAAAAAAAAAAAAAAAAAAAAAAAAAAAAAAAAAAAAAAAAAAAAAAAAAAAAAAAAAAAAAAAAAA&#10;AAAAAAAAAAAAEQAAAIUAAAB1AAAANAAAAA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gAAAD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AAAAGAAAAAAAAAAAAAAAAAAAAAAAAAAAAAAAAAAAAAAAAAAAAAAAAAAAAAAAAAAAAAAA&#10;AAAAAAAAAAAAAAAAAAAAAAAAAAAAAAAAAAAAAAAAAAAAAAAAAAAAAAAAAAAAAAAAAAAAAAAAAAAA&#10;AAAAAAAAAAAAAAAQAAAAdAAAAJsAAACWAAAAmgAAAFsAAAAG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gAAAFIAAACYAAAAlwAAAJoAAACAAAAAHQAAAAAAAAAAAAAAAAAAAAAAAAAAAAAAAAAAAAAA&#10;AAAAAAAAAAAAAAAAAAAAAAAAAAAAAAAAAAAAAAAAAAAAAAAAAAAAAAAAAAAAAAAAAAAAAAAAAAAA&#10;AAAAAAAAAAAAAAAAAAAAAAAAAAAAAAAAAAAAAAAVAAAA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Y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AAAAB0AAAAmwAAAJYAAACaAAAAYgAAAAkA&#10;AAAAAAAAAAAAAAAAAAAAAAAAAAAAAAAAAAAAAAAAAAAAAAAAAAAAAAAAAAAAAAAAAAAAAAAAAAAA&#10;AAAAAAAAAAAAAAAAAAAAAAAAAAAAAAAAAAAAAABPAAAAmwAAAJkAAABoAAAAAAAAAAAAAAAAAAAA&#10;AAAAAAAAAAAAAAAAAAAAAAAAAAAAAAAAAAAAAAAAAAAAAAAAAAAAAAAAAAAAAAAAAAAAAAAAAAAA&#10;AAAAAAAAAAAAAAAAAAAAAwAAAFQAAACYAAAAlwAAAJsAAACCAAAAH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gAAAHQA&#10;AACbAAAAmgAAAIQAAAAWAAAAAAAAAAAAAAAAAAAAAAAAAAAAAAAAAAAAAAAAAAAAAAAAAAAAAAAA&#10;AAAAAAAAAAAAAAAAAAAAAAAAAAAAAAAAAAAAAAAAAAAAAAAAAAAAAAAAAAAATwAAAJsAAACZAAAA&#10;aAAAAAAAAAAAAAAAAAAAAAAAAAAAAAAAAAAAAAAAAAAAAAAAAAAAAAAAAAAAAAAAAAAAAAAAAAAA&#10;AAAAAAAAAAAAAAAAAAAAAAAAAAAAAAAAAAAAAAAAAAwAAAB1AAAAmwAAAJoAAACBAAAAH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gAAAD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YAAAAz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AAAAAX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TAAAA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M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gAAAD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Y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RAAAAnwAAAJ0AAAB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wAAADwAAAA7AAAAK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AAAD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OAAAAHAAAABsAAAA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QAAAJAAAACOAAAAY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AAAACdAAAAmwAAAG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Y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M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gA&#10;AAD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Y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M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M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gAAAD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M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gAAAD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Y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AAAAGUAAAB1AAAAEgAAAAAAAAAA&#10;AAAAAAAAAAAAAAAAAAAAAAAAAAAAAAAAAAAAAAAAAAAAAAAAAAAAAAAAAAAAAAAAAAAAAAAAAAAA&#10;AAAAAAAAAAAAAAAAAAAAAAAAAAAAAAAAAABPAAAAmwAAAJkAAABoAAAAAAAAAAAAAAAAAAAAAAAA&#10;AAAAAAAAAAAAAAAAAAAAAAAAAAAAAAAAAAAAAAAAAAAAAAAAAAAAAAAAAAAAAAAAAAAAAAAAAAAA&#10;AAAAAAAAAAAAAAAAAAAAAAsAAABsAAAAdAAAA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M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CgAAAAAAAAAAAAAAAAAAAAAAAAAAAAAAAAAAAAAAAAAAAAAAAAAAAAAAAAAAAAAAAAAAAAAA&#10;AAAAAAAAAAAAAAAAAAAAAAAAAAAAAAAAAAAAAAAAAAAAAAAAAAAAAAAATwAAAJsAAACZAAAAaAAA&#10;AAAAAAAAAAAAAAAAAAAAAAAAAAAAAAAAAAAAAAAAAAAAAAAAAAAAAAAAAAAAAAAAAAAAAAAAAAAA&#10;AAAAAAAAAAAAAAAAAAAAAAAAAAAAAAAAAAAAAAAAAAAAAAAACAAAA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AAAD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Y&#10;AAAAz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QAAAAnAAAAJoAAAB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M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AAAAJUAAACTAAAAZ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IAAAAkAAAA&#10;IwAAAB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Y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QAAADEAAAAxAAAAI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PAAAAEgAAAAAAAAAAAAAAAAAAAAAAAAAAAAAAAAAAAAAAAAAAAAAAAAAA&#10;AAAAAAAAAAAAAAAAAAAAAAAAAAAAAAAAAAAAAAAAAAAAAAAAAAAAAAAAAAAAAAAAAAAAAAAA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AAAAAAAAAAAAAAAAAAAAAAAAAAAAAAAAAAAAAAAAAAA&#10;AAAAAAAAAAAAAAAAAAAAAAAAAAAAAAAAAAAAAAAAAAAAAAAAAAAAAAAAAAAAAAAAAAAAAAAAAAAN&#10;AAAA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OAAAAcgAAAHwAAAAXAAAAAAAAAAAAAAAAAAAAAAAA&#10;AAAAAAAAAAAAAAAAAAAAAAAAAAAAAAAAAAAAAAAAAAAAAAAAAAAAAAAAAAAAAAAAAAAAAAAAAAAA&#10;AAAAAAAAAAAA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AAAAAAAAAAAAAAAA&#10;AAAAAAAAAAAAAAAAAAAAAAAAAAAAAAAAAAAAAAAAAAAAAAAAAAAAAAAAAAAAAAAAAAAAAAAAAAAA&#10;AAAAAAAAAAAAAAAMAAAAcAAAAHwAAAA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KAAAAawAAAJsAAACbAAAAeQAA&#10;ABYAAAAAAAAAAAAAAAAAAAAAAAAAAAAAAAAAAAAAAAAAAAAAAAAAAAAAAAAAAAAAAAAAAAAAAAAA&#10;AAAAAAAAAAAAAAAAAA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AAAAAAAAAAAAAAAAAAAAAAAAAAAAAAAAAAAAAAAAAAAAAAAAAAAAAAA&#10;AAAAAAAAAAAAAAAAAAAAAAAAAAAAAAANAAAAaQAAAJwAAACbAAAAewAAAB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AAAAjAAAAQwAAAGkAAAB2AAAAaQAAAEcAAAAbAAAAAAAAAAAA&#10;AAAAAAAAAAAAAAAAAAAAAAAAAAAAAAAAAAAAAAAAAAAAAAAAAAAAAAAAAAAAAAAAAAAAAAAAAAAA&#10;AAAAAAAAAAAAAAAAAAAAAAAAAAAAAAAAAAAAAAAAAAAAAAAAAAAAAAAAAAAAAAAAAAAAAAAAAAAA&#10;AAAAAJgAAAD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QAA&#10;AFkAAACZAAAAlgAAAJsAAAB9AAAAGAAAAAAAAAAAAAAAAAAAAAAAAAAAAAAAAAAAAAAAAAAAAAAA&#10;AAAAAAAAAAAAAAAAAAAAAAAAAAAAAAAAAAAAAAAAAAAAAAAAAAAAAAA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AAAAAAAAAAAAAAAAAAAAAAAAAAAAAAAAAAAAAAAAAAAAAAAAAAAAAA&#10;AAAAAAAAAAAAAAAAAAAAAAAAAAAAAAAAAAAAAAAAAAAAAAANAAAAbwAAAJsAAACWAAAAmwAAAGkA&#10;AAA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gAAAGwAAAC4AAAA7gAAAP8AAADtAAAA8gAAAP8A&#10;AAD/AAAA3AAAAG0AAAAAAAAAAAAAAAAAAAAAAAAAAAAAAAAAAAAAAAAAAAAAAAAAAAAAAAAAAAAA&#10;AAAAAAAAAAAAAAAAAAAAAAAAAAAAAAAAAAAAAAAAAAAAAAAAAAAAAAAAAAAAAAAAAAAAAAAAAAAA&#10;AAAAAAAAAAAAAAAAAAAAAAAAAACY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PAAAAAgAAAAAAAAAAAAAAAAAAAAAAAAAA&#10;AAAAAAAAAAAAAAAAAAAAAAAAAAAAAAAAAAAAAAAAAAAAAAAAAAAAAAAAAAAAAAAAAAAAAAAAAAAA&#10;AAAAAAAAAAAAAAAAAAAAAAAAAAAAAAAAAAAAAAAAAAAAAAAAAAAAAAAAAAAAAAAAAAAAAAAAAAAA&#10;AAAAAAAAAAAAAAAAAAAAAAAEAAAAWQAAAJkAAACXAAAAmgAAAH0AAAAYAAAAAAAAAAAAAAAAAAAA&#10;AAAAAAAAAAAAAAAAAAAAAAAAAAAAAAAAAAAAAAAAAAAAAAAAAAAAAAAAAAAAAAAAAAAAAAA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AAAAAAAAAAAAAAAAAAAAAAAAAAA&#10;AAAAAAAAAAAAAAAAAAAAAAAAAAAAAAAAAAAAAAAAAAAAAAAAAAAAAAAAAAAAAAAPAAAAcAAAAJoA&#10;AACWAAAAmwAAAGMAAAAJAAAAAAAAAAAAAAAAAAAAAAAAAAAAAAAAAAAAAAAAAAAAAAAAAAAAAAAA&#10;AAAAAAAAAAAAAAAAAAAAAAAAAAAAAAAAAAAAAAAAAAAAAAAAAAAAAAAAAAAAAAAAAAAAAAAAAAAA&#10;AAAAAAAAAAAAAAAAAAAAAAAAAAAAAAAAAAAAAAAAAAAAAAAAAAAAAAAAAAAAAAAAAAAAAAA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AAALQAAAD/AAAA/wAAALcA&#10;AAA3AAAADwAAABIAAABbAAAA5AAAAP8AAAD/AAAAagAAAAAAAAAAAAAAAAAAAAAAAAAAAAAAAAAA&#10;AAAAAAAAAAAAAAAAAAAAAAAAAAAAAAAAAAAAAAAAAAAAAAAAAAAAAAAAAAAAAAAAAAAAAAAAAAAA&#10;AAAAAAAAAAAAAAAAAAAAAAAAAAAAAAAAAAAAAAAAAAAAAAAAmAAAAM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AAAAeQAAAGoAAAAn&#10;AAAAAQAAAAAAAAAAAAAAAAAAAAAAAAAAAAAAAAAAAAAAAAAAAAAAAAAAAAAAAAAAAAAAAAAAAAAA&#10;AAAAAAAAAAAAAAAAAAAAAAAAAAAAAAAAAAAAAAAAAAAAAAAAAAAAAAAAAAAAAAAAAAAAAAAAAAAA&#10;AAAAAAAAAAAAAAAAAAAAAAAAAAAAAAAAAAAAAAAAAAAAAAAAAAMAAABXAAAAmQAAAJcAAACbAAAA&#10;egAAABkAAAAAAAAAAAAAAAAAAAAAAAAAAAAAAAAAAAAAAAAAAAAAAAAAAAAAAAAAAAAAAAAAAAAA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+AAAA/wAAALcAAAAIAAAAAAAAAAAAAAAAAAAAAAAAAAAAAAARAAAA0AAAAGM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5AAAA8AAAAPEAAABDAAAAFgAAABgAAAAYAAAAGAAAABgAAAAiAAAAjwAA&#10;AP8AAABl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AAAArwAAAP8AAAD1AAAA1wAAANkAAADZAAAA2QAA&#10;ANkAAADZAAAA6gAAAP8AAAD/AAAAVAAAAAAAAAAAAAAAAAAAAAAAAAAAAAAAAAAAAAAAAAAAAAAA&#10;AAAAAAAAAAAAAAAAAAAAAAAAAAAAAAAAAAAAAAAAAAAAAAAAAAAAAAAAAAAAAAAAAAAAAAAAAAAA&#10;AAAAAAAAAAAAAAAAAAAAAAAAAAAAAACY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LwAAAP8AAAD/AAAA/wAA&#10;AP8AAAD/AAAA/wAAAP8AAAD/AAAA/wAAAP8AAAD/AAAA/wAAAEkAAAAAAAAAAAAAAAAAAAAAAAAA&#10;AAAAAAAAAAAAAAAAAAAAAAAAAAAAAAAAAAAAAAAAAAAAAAAAAAAAAAAAAAAAAAAAAAAAAAAAAAAA&#10;AAAAAAAAAAAAAAAAAAAAAAAAAAAAAAAAAAAAAAAAAAAAAAAAAAAAmAAAAM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IAAAB7AAAAegAAAHoAAAB6AAAAegAAAHoAAAB6AAAAegAAAHoAAAB6AAAAegAAAHoAAAAfAAAA&#10;AAAAAAAAAAAAAAAAAAAAAAAAAAAAAAAAAAAAAAAAAAAAAAAAAAAAAAAAAAAAAAAAAAAAAAAAAAAA&#10;AAAAAAAAAAAAAAAAAAAAAAAAAAAAAAAAAAAAAAAAAAAAAAAAAAAAAAAAAAAAAAAAAAAAAAAAAJgA&#10;AAD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Y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gAAAJcAAACbAAAAYwAA&#10;AAoAAAAAAAAAAAAAAAAAAAAAAAAAAAAAAAAAAAAAAAAAAAAAAAAAAAAAAAAAAAAAAAAAAAAAAAAA&#10;AAAAAAAAAAAAAAAAAAAAAAAAAAAAAAAAAAAAAAAAAABPAAAAmwAAAJkAAABoAAAAAAAAAAAAAAAA&#10;AAAAAAAAAAAAAAAAAAAAAAAAAAAAAAAAAAAAAAAAAAAAAAAAAAAAAAAAAAAAAAAAAAAAAAAAAAAA&#10;AAAAAAAAAAAAAAAAAAAAAAAABAAAAFQAAACZAAAAmgAAAF4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M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BMAAAAWwAAAAYAAAAAAAAAAAAAAAAAAAAAAAAAAAAAAAAAAAAAAAAAAAAAAAAAAAAAAAAA&#10;AAAAAAAAAAAAAAAAAAAAAAAAAAAAAAAAAAAAAAAAAAAAAAAAAAAAAAAAAAAAAAAATwAAAJsAAACZ&#10;AAAAaAAAAAAAAAAAAAAAAAAAAAAAAAAAAAAAAAAAAAAAAAAAAAAAAAAAAAAAAAAAAAAAAAAAAAAA&#10;AAAAAAAAAAAAAAAAAAAAAAAAAAAAAAAAAAAAAAAAAAAAAAAAAAACAAAAUwAAAFs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AAD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E8AAACbAAAAmQAAAGgAAAAAAAAAAAAAAAAAAAAAAAAAAAAAAAAAAAAAAAAAAAAAAAAA&#10;AAAAAAAAAAAAAAAAAAAAAAAAAAAAAAAAAAAAAAAAAAAAAAAAAAAAAAAAAAAAAAAAAAAAAAAAAAAA&#10;AAE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AAAAz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AAAAmwAAAJkAAAB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M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AAAAJ0AAACb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AAD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cA&#10;AACKAAAAiQAAAF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Y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AAAADwAAAA8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M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gAAA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QAAABHAAAARQAA&#10;AC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TAAAAogAAAKAAAABt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M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gAAAD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8AAACbAAAAmQAAAG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M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gAAAD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M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gAAAD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wAAABZAAAAkAAAAJkAAAA5AAAAAAAAAAAA&#10;AAAAAAAAAAAAAAAAAAAAAAAAAAAAAAAAAAAAAAAAAAAAAAAAAAAAAAAAAAAAAAAAAAAAAAAAAAAA&#10;AAAAAAAAAAAAAAAAAAAAAAAAAAAAAAAAAAAAAAAAAAAAAAAAAAAAAAA1AAAAkAAAAJgAAACZAAAA&#10;jwAAADMAAAAA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IwAAAIgAAACaAAAA&#10;mAAAAJcAAABEAAAAAAAAAAAAAAAAAAAAAAAAAAAAAAAAAAAAAAAAAAAAAAAAAAAAAAAAAAAAAAAA&#10;AAAAAAAAAAAAAAAAAAAAAAAAAAAAAAAAAAAAAAAAAAAAAAAAAAAAAAAAAAAAAAAAAAAAAAAAAAAA&#10;AAAjAAAAlQAAAJMAAABgAAAAI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0A&#10;AABMAAAABwAAAAAAAAAAAAAAAAAAAAAAAAAAAAAAAAAAAAAAAAAAAAAAAAAAAAAAAAAAAAAAAAAA&#10;AAAAAAAAAAAAAAAAAAAAAAAAAAAAAAAAAAAAAAAAAAAAAAAAAAAAAAAAAAAAAAAAAAAAAAAAAAAA&#10;AAAAADMAAACRAAAAmAAAAJkAAACOAAAALw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JAAAAIcAAACaAAAAlwAAAJYAAABEAAAAAAAAAAAAAAAAAAAAAAAAAAAAAAAAAAAAAAAAAAAAAAAA&#10;AAAAAAAAAAAAAAAAAAAAAAAAAAAAAAAAAAAAAAAAAAAAAAAAAAAAAAAAAAAAAAAAAAAAAAAAAAAA&#10;AAAAAAAAAAAAAAAAAAAAAAAAAwAAAEUAAAAm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AAD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4AAAAkQAAAJgAAACa&#10;AAAAiwAAABgAAAAAAAAAAAAAAAAAAAAAAAAAAAAAAAAAAAAAAAAAAAAAAAAAAAAAAAAAAAAAAAAA&#10;AAAAAAAAAAAAAAAAAAAAAAAAAAAAAAAAAAAAAAAAAAAAAAAAAABPAAAAmwAAAJkAAABoAAAAAAAA&#10;AAAAAAAAAAAAAAAAAAAAAAAAAAAAAAAAAAAAAAAAAAAAAAAAAAAAAAAAAAAAAAAAAAAAAAAAAAAA&#10;AAAAAAAAAAAAAAAAAAAAAAAAAAAAAAAACwAAAH8AAACcAAAAmAAAAJcAAAB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M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MAAACRAAAAmAAAAEoAAAAGAAAAAAAAAAAAAAAAAAAAAAAAAAAAAAAAAAAAAAAAAAAA&#10;AAAAAAAAAAAAAAAAAAAAAAAAAAAAAAAAAAAAAAAAAAAAAAAAAAAAAAAAAAAAAAAAAAAAAAAATwAA&#10;AJsAAACZAAAAaAAAAAAAAAAAAAAAAAAAAAAAAAAAAAAAAAAAAAAAAAAAAAAAAAAAAAAAAAAAAAAA&#10;AAAAAAAAAAAAAAAAAAAAAAAAAAAAAAAAAAAAAAAAAAAAAAAAAAAAAAMAAAA6AAAAlAAAAJcAAABD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gAAAD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wAAAEI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DkAAAB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Y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gAAAD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EAAACfAAAAnQAAAG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YAAAAz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+AAAAeQAAAHgAAAB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M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gAAAD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Y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2AAAAagAAAGkAAAB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QAAAJ8AAACdAAAAa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AAAD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4AAAA2AAAAAAAAAAAAAAAAAAAAAAAAAAAAAAAAAAAAAAAAAAAAAAAAAAAAAAAAAAAAAAAAAAAA&#10;AAAAAAAAAAAAAAAAAAAAAAAAAAAAAAAAAAAAAAAAAAAAAAAAA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AAAAAAAAAAAAAAAAAAAAAAAAAAAAAAAAAAAAAAAAAAAAAAAAAAAAAAAAAAAA&#10;AAAAAAAAAAAAAAAAAAAAAAAAAAAAAAAAAAAAAAAAAAAAAAAAAAAAAAAAACsAAAA1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wAAAB+AAAAnAAAAJgAAACUAAAAQAAAAAAAAAAAAAAA&#10;AAAAAAAAAAAAAAAAAAAAAAAAAAAAAAAAAAAAAAAAAAAAAAAAAAAAAAAAAAAAAAAAAAAAAAAAAAAA&#10;AAAAAAAAAAAAAAAAAAAAAA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AAAAAAAAAAAAAAAAA&#10;AAAAAAAAAAAAAAAAAAAAAAAAAAAAAAAAAAAAAAAAAAAAAAAAAAAAAAAAAAAAAAAAAAAAAAAAAAAA&#10;AAAAAAAAAAAAADAAAACNAAAAmQAAAJsAAACMAAAA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Y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M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gAAAD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MAAACHAAAAmQAA&#10;AJcAAACWAAAARgAAAAMAAAAAAAAAAAAAAAAAAAAAAAAAAAAAAAAAAAAAAAAAAAAAAAAAAAAAAAAA&#10;AAAAAAAAAAAAAAAAAAAAAAAAAAAAAAAAAAAAAAAAAAAAAAAAAAAAAAAAAABPAAAAmwAAAJkAAABo&#10;AAAAAAAAAAAAAAAAAAAAAAAAAAAAAAAAAAAAAAAAAAAAAAAAAAAAAAAAAAAAAAAAAAAAAAAAAAAA&#10;AAAAAAAAAAAAAAAAAAAAAAAAAAAAAAAAAAAAAAAAAAAAADgAAACRAAAAmAAAAJgAAACQAAAAM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M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gAAAD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hQAAAJEAAAAzAAAAAAAAAAAAAAAAAAAA&#10;AAAAAAAAAAAAAAAAAAAAAAAAAAAAAAAAAAAAAAAAAAAAAAAAAAAAAAAAAAAAAAAAAAAAAAAAAAAA&#10;AAAAAAAAAAAAAAAAAAAAAAAAAE8AAACbAAAAmQAAAGgAAAAAAAAAAAAAAAAAAAAAAAAAAAAAAAAA&#10;AAAAAAAAAAAAAAAAAAAAAAAAAAAAAAAAAAAAAAAAAAAAAAAAAAAAAAAAAAAAAAAAAAAAAAAAAAAA&#10;AAAAAAAAAAAAJQAAAIkAAACPAAAAL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IAAAAvAAAA&#10;AAAAAAAAAAAAAAAAAAAAAAAAAAAAAAAAAAAAAAAAAAAAAAAAAAAAAAAAAAAAAAAAAAAAAAAAAAAA&#10;AAAAAAAAAAAAAAAAAAAAAAAAAAAAAAAAAAAAAAAAAAAAAABPAAAAmwAAAJkAAABoAAAAAAAAAAAA&#10;AAAAAAAAAAAAAAAAAAAAAAAAAAAAAAAAAAAAAAAAAAAAAAAAAAAAAAAAAAAAAAAAAAAAAAAAAAAA&#10;AAAAAAAAAAAAAAAAAAAAAAAAAAAAAAAAAAAAAAAoAAAAL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M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wAAAJsA&#10;AAC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gAAAD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8AAACbAAAAmQAAAG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Y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SAAAAoQAAAJ8AAAB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M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LQAAAFgAAABXAAAAO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AAAD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Y&#10;AAAAz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CQAAAAkAAAA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M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gAAAHoAAAB5AAAAU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EAAACeAAAA&#10;nAAAAG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Y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GAAAAUAAAAAIAAAAAAAAAAAAAAAAAAAAAAAAAAAAAAAAA&#10;AAAAAAAAAAAAAAAAAAAAAAAAAAAAAAAAAAAAAAAAAAAAAAAAAAAAAAAAAAAAAAAAAAAA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AAAAAAAAAAAAAAA&#10;AAAAAAAAAAAAAAAAAAAAAAAAAAAAAAAAAAAAAAAAAAAAAAAAAAAAAAAAAAAAAAAAAAAAAAAAAAAA&#10;AAAAAAAAAABDAAAATg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AAABGAAAAlgAAAJkAAABVAAAAAgAAAAAA&#10;AAAAAAAAAAAAAAAAAAAAAAAAAAAAAAAAAAAAAAAAAAAAAAAAAAAAAAAAAAAAAAAAAAAAAAAAAAAA&#10;AA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AAAAAAAAAAAAAAAAAAAAAAAAAAAAAAAAAAAAAAAAAAAAAAAAAAAAAAAAAAAAAAAA&#10;AAAAAAAAAAAAAAAAAAAAAAAAAABBAAAAlgAAAJoAAABVAAAA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NAAAAeQAAAJsA&#10;AACXAAAAmQAAAFQAAAADAAAAAAAAAAAAAAAAAAAAAAAAAAAAAAAAAAAAAAAAAAAAAAAAAAAAAAAA&#10;AAAAAAAAAAAAAAAAAAAAAAAAAAAAAA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AAAAAAAAAAAAAAAAAAAAAAAAAAAAAAAAAAAAAAAAAAAAAAAA&#10;AAAAAAAAAAAAAAAAAAAAAAAAAAAAAAAAAAAAAAAAAABBAAAAlAAAAJcAAACaAAAAiQAAAB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wAAACBAAAAmgAAAJcAAACYAAAAVAAAAAEAAAAAAAAAAAAAAAAAAAAAAAAAAAAA&#10;AAAAAAAAAAAAAAAAAAAAAAAAAAAAAAAAAAAAAAAAAAAAAAAAAAAAAAAAAAAAAAAAAAAAAAAA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AAAAAAAAAAAAAAAAAAAAAAAAAAAAAAAAAAAAAAAAAAA&#10;AAAAAAAAAAAAAAAAAAAAAAAAAAAAAAAAAAAAAAAAAAAAAAAAAAAAAAAAAABCAAAAlgAAAJgAAACZ&#10;AAAAigAAAC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BzAAAAmwAAAJsAAACDAAAAEwAAAAAA&#10;AAAAAAAAAAAAAAAAAAAAAAAAAAAAAAAAAAAAAAAAAAAAAAAAAAAAAAAAAAAAAAAAAAAAAAAAAAAA&#10;AAAAAAAAAAAAAAAAAAAAAAAAAAAAAAAAAE8AAACbAAAAmQAAAGgAAAAAAAAAAAAAAAAAAAAAAAAA&#10;AAAAAAAAAAAAAAAAAAAAAAAAAAAAAAAAAAAAAAAAAAAAAAAAAAAAAAAAAAAAAAAAAAAAAAAAAAAA&#10;AAAAAAAAAAAAAAAKAAAAdQAAAJsAAACaAAAAgQAAAB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Y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wAAAHcA&#10;AACGAAAAIQAAAAAAAAAAAAAAAAAAAAAAAAAAAAAAAAAAAAAAAAAAAAAAAAAAAAAAAAAAAAAAAAAA&#10;AAAAAAAAAAAAAAAAAAAAAAAAAAAAAAAAAAAAAAAAAAAAAAAAAAAAAABPAAAAmwAAAJkAAABoAAAA&#10;AAAAAAAAAAAAAAAAAAAAAAAAAAAAAAAAAAAAAAAAAAAAAAAAAAAAAAAAAAAAAAAAAAAAAAAAAAAA&#10;AAAAAAAAAAAAAAAAAAAAAAAAAAAAAAAAAAAAAAAAABYAAAB9AAAAhAAAAB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M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TAAAAGgAAAAAAAAAAAAAAAAAAAAAAAAAAAAAAAAAAAAAAAAAAAAAAAAAA&#10;AAAAAAAAAAAAAAAAAAAAAAAAAAAAAAAAAAAAAAAAAAAAAAAAAAAAAAAAAAAAAAAAAAAAAAAAAAAA&#10;TwAAAJsAAACZAAAAaAAAAAAAAAAAAAAAAAAAAAAAAAAAAAAAAAAAAAAAAAAAAAAAAAAAAAAAAAAA&#10;AAAAAAAAAAAAAAAAAAAAAAAAAAAAAAAAAAAAAAAAAAAAAAAAAAAAAAAAAAAAAAAAAAAAFgAAAB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gA&#10;AAD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8AAACbAAAAmQAAAG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Y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AAAAmwAAAJkAAAB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M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AAAAJ0AAACb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gAAAD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AAABDAAAAQwAAAC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AAAAz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M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wAAABcAAAAWAAAAD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gAAAD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gA&#10;AACOAAAAjAAAAF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Y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AAAAnQAAAJsAAAB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M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wAAAJsAAAC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gAAA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M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AAAA&#10;VwAAAJkAAACbAAAAZgAAAAkAAAAAAAAAAAAAAAAAAAAAAAAAAAAAAAAAAAAAAAAAAAAAAAAAAAAA&#10;AAAAAAAAAAAAAAAAAAAAAAAAAAAAAAAAAAAAAAAAAAAAAAAAAAAAAA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AAAAAAAAAAAAAAAAAAAAAAAAAAAAAAAAAAAAAAAAAAAAAAAAAAAAAAAA&#10;AAAAAAAAAAAAAAAAAAAAAAAAAAAAAAAAAAAAAAAAAAAAAAAAAAAEAAAAUwAAAJoAAACbAAAAaAAA&#10;A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AAAGAAAAAQAAAAAAAAAAAAAAAAAAAAAAAAAAAAAAAAAAAAAAAAAAAAAAAAAAAAAAAAAAAAAA&#10;AAAAAAAAAAAAAAAAAAAAAAAAAAAAAAAAAAAAAAAAAAAAAAAAAAAAAAAAAAAAAAAAAAAAAAAAAAAA&#10;AAAAAAAAAAAAAAAAAAAAAAAAAJgAAAD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4AAADFAAAAqwAAABU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gAAADkAAAA/wAAAOUAAAAcAAAAAAAAAAAAAAAAAAAA&#10;AAAAAAAAAAAAAAAAAAAAAAAAAAAAAAAAAAAAAAAAAAAAAAAAAAAAAAAAAAAAAAAAAAAAAAAAAAAA&#10;AAAAAAAAAAAAAAAAAAAAAAAAAAAAAAAAAAAAAAAAAAAAAAAAAAAAAAAAAAAAAAAAAAAAmAAAAM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CxAAAA/wAAAP8AAADgAAAA&#10;GwAAAAAAAAAAAAAAAAAAAAAAAAAAAAAAAAAAAAAAAAAAAAAAAAAAAAAAAAAAAAAAAAAAAAAAAAAA&#10;AAAAAAAAAAAAAAAAAAAAAAAAAAAAAAAAAAAAAAAAAAAAAAAAAAAAAAAAAAAAAAAAAAAAAAAAAAAA&#10;AAAAAAAAAAAAAJgAAAD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AAAA&#10;/gAAAOkAAAD/AAAA4AAAABsAAAAAAAAAAA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hAAAA/wAAAOAAAAAb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owAAAP8AAADgAAAAGwAAAAA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4AAAD/AAAA5gAAAC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VAAAAVAAAAHoAAAAX&#10;AAAAAAAAAAAAAAAAAAAAAAAAAAAAAAAAAAAAAAAAAAAAAAAAAAAAAAAAAAAAAAAAAAAAAAAAAAAA&#10;AAAAAAAAAAAAAAAAAAAAAAAAAAAAAAAAAAAAAAAAAAAAAAAAAAAAAAAAAAAAAAAAAAAJAAAAYgAA&#10;AJoAAACXAAAAmwAAAHAAAAAN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IAAAAXwAA&#10;AJsAAACWAAAAmgAAAHMAAAAQAAAAAAAAAAAAAAAAAAAAAAAAAAAAAAAAAAAAAAAAAAAAAAAAAAAA&#10;AAAAAAAAAAAAAAAAAAAAAAAAAAAAAAAAAAAAAAAAAAAAAAAAAAAAAAAAAAAAAAAAAAAAAAAAAAAA&#10;AAAAAAAAAAAAAAAKAAAAcgAAAF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gAAADcAAADgAAAA/wAAAP4AAABxAAAADw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NAAAAAAAAAAAAAAAAAAAAAAAAAAAAAAAAAAAAAAAAAAAAAAAAAAAAAAAAAAAA&#10;AAAAAAAAAAAAAAAAAAAAAAAAAAAAAAAAAAAAAAAAAAAAAAAAAAAAAAAAAAAAAAAAAAAAAAAAAAAA&#10;AAAAAAAAAAAAAAAAAAcAAABjAAAAmgAAAJcAAACbAAAAbwAAAB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HAAAAYwAAAJsAAACWAAAAmgAAAHEAAAAOAAAAAAAAAAAAAAAAAAAAAAAAAAAAAAAAAAAA&#10;AAAAAAAAAAAAAAAAAAAAAAAAAAAAAAAAAAAAAAAAAAAAAAAAAAAAAAAAAAAAAAAAAAAAAAAAAAAA&#10;AAAAAAAAAAAAAAAAAAAAAAAAAAAAAAAAAAAAAAAAAA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0AAADYAAAA6AAAAOYAAADm&#10;AAAA6QAAAIoAAAABAAAAAAAAAAAAAAAAAAAAAAAAAAAAAAAAAAAAAAAAAAAAAAAAAAAAAAAAAAAA&#10;AAAAAAAAAAAAAAAAAAAAAAAAAAAAAAAAAAAAAAAAAAAAAAAAAAAAAAAAAAAAAAAAAAAAAAAAAAAA&#10;AAAAAAAAAAAAAAAAAJgAAAD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AAAAGEAAACaAAAAlgAAAJsAAAB2AAAA&#10;EgAAAAAAAAAAAAAAAAAAAAAAAAAAAAAAAAAAAAAAAAAAAAAAAAAAAAAAAAAAAAAAAAAAAAAAAAAA&#10;AAAAAAAAAAAAAAAAAAAAAAAAAAAAAAAAAAAAAAAAAE8AAACbAAAAmQAAAGgAAAAAAAAAAAAAAAAA&#10;AAAAAAAAAAAAAAAAAAAAAAAAAAAAAAAAAAAAAAAAAAAAAAAAAAAAAAAAAAAAAAAAAAAAAAAAAAAA&#10;AAAAAAAAAAAAAAAAAAAAAAAJAAAAZgAAAJsAAACWAAAAmwAAAHEAAAA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N&#10;AAAAGgAAABgAAAAXAAAAFwAAABkAAAAVAAAAAAAAAAAAAAAAAAAAAAAAAAAAAAAAAAAAAAAAAAAA&#10;AAAAAAAAAAAAAAAAAAAAAAAAAAAAAAAAAAAAAAAAAAAAAAAAAAAAAAAAAAAAAAAAAAAAAAAAAAAA&#10;AAAAAAAAAAAAAAAAAAAAAAAAAAAAAAAAAAAAAACY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AAAA&#10;YgAAAJkAAACcAAAAdQAAABAAAAAAAAAAAAAAAAAAAAAAAAAAAAAAAAAAAAAAAAAAAAAAAAAAAAAA&#10;AAAAAAAAAAAAAAAAAAAAAAAAAAAAAAAAAAAAAAAAAAAAAAAAAAAAAAAAAAAAAABPAAAAmwAAAJkA&#10;AABoAAAAAAAAAAAAAAAAAAAAAAAAAAAAAAAAAAAAAAAAAAAAAAAAAAAAAAAAAAAAAAAAAAAAAAAA&#10;AAAAAAAAAAAAAAAAAAAAAAAAAAAAAAAAAAAAAAAAAAAABgAAAGcAAACbAAAAmwAAAHEAAAA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gAAAD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wAAAA0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kAAAA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M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wAA&#10;AJwAAACaAA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gAAAD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4AAACaAAAAmAAAAG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Y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TAAAAJgAAACYAAAA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M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gAAAD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UAAAApAAAAKQAAAB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YAAAAz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RAAAAnwAAAJ0AAAB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M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gAAAD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Y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AAAA8A&#10;AAAAAAAAAAAAAAAAAAAAAAAAAAAAAAAAAAAAAAAAAAAAAAAAAAAAAAAAAAAAAAAAAAAAAAAAAAAA&#10;AAAAAAAAAAAAAAAAAAAAAAAAAAAAAA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AAAAAAAAAAAAAAAAAAAAAAAAAAAAAAAAAAAAAAAAAAAAAAAAAAAAAAAAAAA&#10;AAAAAAAAAAAAAAAAAAAAAAAAAAAAAAAAAAAAAAAAAAAAAAAACwAAAA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AAAAG8AAAB6AAAAFQAAAAAAAAAAAAAAAAAAAAAAAAAAAAAAAAAAAAAAAAAAAAAAAAAA&#10;AAAAAAAAAAAAAAAAAAAAAAAAAAAAAAAAAAAAAAAAAAAAAAAAAAAAAAAA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AAAAAAAAAAAAAAAAAAAAAAAAAAAAAAAAAAAAAAAAAAA&#10;AAAAAAAAAAAAAAAAAAAAAAAAAAAAAAAAAAAAAAAAAAAAAAAAAAAAAAAAAAAAAAAACgAAAG0AAAB4&#10;AAAAF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AAAD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AAAGsAAACcAAAAmwAAAHoAAAAWAAAAAAAAAAAAAAAAAAAAAAAA&#10;AAAAAAAAAAAAAAAAAAAAAAAAAAAAAAAAAAAAAAAAAAAAAAAAAAAAAAAAAAAAAAAAAAAAAAAAAAAA&#10;AAAAAAA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AAAAAAAAAAAAAAAAAAAAAAAAAAA&#10;AAAAAAAAAAAAAAAAAAAAAAAAAAAAAAAAAAAAAAAAAAAAAAAAAAAAAAAAAAAAAAAAAAAAAAAAAAAA&#10;AAAADQAAAGsAAACaAAAAmwAAAHwAAAA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gAAA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Y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M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gAAAD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gAAAJgAAACXAAAAmwAAAHwA&#10;AAAbAAAAAAAAAAAAAAAAAAAAAAAAAAAAAAAAAAAAAAAAAAAAAAAAAAAAAAAAAAAAAAAAAAAAAAAA&#10;AAAAAAAAAAAAAAAAAAAAAAAAAAAAAAAAAAAAAAAAAAAAAAAAAE8AAACbAAAAmQAAAGgAAAAAAAAA&#10;AAAAAAAAAAAAAAAAAAAAAAAAAAAAAAAAAAAAAAAAAAAAAAAAAAAAAAAAAAAAAAAAAAAAAAAAAAAA&#10;AAAAAAAAAAAAAAAAAAAAAAAAAAAAAAAAAAAAEQAAAHQAAACbAAAAlgAAAJsAAABhAAAAB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Y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M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gAAAD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AAAAGAAAAAHAAAAAAAA&#10;AAAAAAAAAAAAAAAAAAAAAAAAAAAAAAAAAAAAAAAAAAAAAAAAAAAAAAAAAAAAAAAAAAAAAAAAAAAA&#10;AAAAAAAAAAAAAAAAAAAAAAAAAAAAAAAAAAAAAE8AAACbAAAAmQAAAGgAAAAAAAAAAAAAAAAAAAAA&#10;AAAAAAAAAAAAAAAAAAAAAAAAAAAAAAAAAAAAAAAAAAAAAAAAAAAAAAAAAAAAAAAAAAAAAAAAAAAA&#10;AAAAAAAAAAAAAAAAAAAAAAAAAgAAAFUAAABeAAAAB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EAAAAAAAAAAAAAAAAAAAAAAAAAAAAAAAAAAAAAAAAAAAAAAAAAAAAAAAAAAAAAAAAAAAA&#10;AAAAAAAAAAAAAAAAAAAAAAAAAAAAAAAAAAAAAAAAAAAAAAAAAAAAAAAAAABPAAAAmwAAAJkAAABo&#10;AAAAAAAAAAAAAAAAAAAAAAAAAAAAAAAAAAAAAAAAAAAAAAAAAAAAAAAAAAAAAAAAAAAAAAAAAAAA&#10;AAAAAAAAAAAAAAAAAAAAAAAAAAAAAAAAAAAAAAAAAAAAAAAAAAACAAAA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M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wAAAJsAAAC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gAAAD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AAAACcAAAAmgAAAG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YAA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KAAAAkAAAAI4AAAB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M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wAAAA0A&#10;AAANAAAAC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gAAAD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Y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oAAAATgAAAE0AAAA0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M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QAAAJ8AAACd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AAAD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8AAACbAAAAmQAAAG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Y&#10;AAAAz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AAAAmwAAAJkAAAB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M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gAAAD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Y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M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gAAAD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Y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Y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M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gAAAD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gAAAD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2AAAAkgAAAJkAAABN&#10;AAAABAAAAAAAAAAAAAAAAAAAAAAAAAAAAAAAAAAAAAAAAAAAAAAAAAAAAAAAAAAAAAAAAAAAAAAA&#10;AAAAAAAAAAAAAAAAAAAAAAAAAAAAAAAAAAAAAAAAAAAAAE8AAACbAAAAmQAAAGgAAAAAAAAAAAAA&#10;AAAAAAAAAAAAAAAAAAAAAAAAAAAAAAAAAAAAAAAAAAAAAAAAAAAAAAAAAAAAAAAAAAAAAAAAAAAA&#10;AAAAAAAAAAAAAAAAAAAAAAAAAAACAAAAPgAAAJQAAACXAAAAS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Y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gAAABIAAAAAQAAAAAAAAAAAAAAAAAAAAAAAAAAAAAAAAAAAAAAAAAAAAAAAAAAAAAA&#10;AAAAAAAAAAAAAAAAAAAAAAAAAAAAAAAAAAAAAAAAAAAAAAAAAAAAAAAAAAAAAAAAAABPAAAAmwAA&#10;AJkAAABoAAAAAAAAAAAAAAAAAAAAAAAAAAAAAAAAAAAAAAAAAAAAAAAAAAAAAAAAAAAAAAAAAAAA&#10;AAAAAAAAAAAAAAAAAAAAAAAAAAAAAAAAAAAAAAAAAAAAAAAAAAAAAAAAAAA/AAAAR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AAAA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wAAAJsAAAC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gAAAD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8AAACbAAAAmQAAAG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Y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RAAAAoAAAAJ4AAAB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M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PQAAAHcAAAB2AAAAU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gA&#10;AAD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AAAAHAAAABw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Y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cAAAAmgAAAAcAAAAAAAAAAAAAAAAA&#10;AAAAAAAAAAAAAAAAAAAAAAAAAAAAAAAAAAAAAAAAmAAAAM4AAAAAAAAAAAAAAAAAAAAAAAAAAAAA&#10;AAAAAAAAAAAAAAAAAAAAAAAAAAAAAAAAAG4AAAC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AAAAPkA&#10;AABJAAAAAAAAAAAAAAAAAAAAAAAAAAAAAAAAAAAAAAAAAAAAAAAAAAAAAAAAAJgAAADOAAAAAAAA&#10;AAAAAAAAAAAAAAAAAAAAAAAAAAAAAAAAAAAAAAAAAAAAAAAAAB4AAADs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AC1AAAAvgAAAAIAAAAAAAAAAAAAAAAAAAAAAAAAAAAAAAAAAAAAAAAAAAAA&#10;AAAAAACYAAAAzgAAAAAAAAAAAAAAAAAAAAAAAAAAAAAAAAAAAAAAAAAAAAAAAAAAAAAAAACJAAAA&#10;5QAAAB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PwAAAPYAAABRAAAAAAAAAAAAAAAAAAAAAAAA&#10;AAAAAAAAAAAAAAAAAAAAAAAAAAAAmAAAAM4AAAAAAAAAAAAAAAAAAAAAAAAAAAAAAAAAAAAAAAAA&#10;AAAAAAAAAAAiAAAA6QAAAH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C1AAAAxAAA&#10;AAgAAAAAAAAAAAAAAAAAAAAAAAAAAAAAAAAAAAAAAAAAAAAAAJgAAADOAAAAAAAAAAAAAAAAAAAA&#10;AAAAAAAAAAAAAAAAAAAAAAAAAAAAAAAAhwAAAOIAAAA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PgAAAPoAAABHAAAAAAAAAAAAAAAAAAAAAAAAAAAAAAAAAAAAAAAAAAAAAACYAAAA&#10;zgAAAAAAAAAAAAAAAAAAAAAAAAAAAAAAAAAAAAAAAAAAAAAAHgAAAO8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CsAAAAwQAAAAMAAAAAAAAAAAAAAAAAAAAAAAAA&#10;AAAAAAAAAAAAAAAAmAAAAM4AAAAAAAAAAAAAAAAAAAAAAAAAAAAAAAAAAAAAAAAAAAAAAJAAAADg&#10;AAA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PwAAAPQAAABGAAAA&#10;AAAAAAAAAAAAAAAAAAAAAAAAAAAAAAAAAAAAAJgAAADOAAAAAAAAAAAAAAAAAAAAAAAAAAAAAAAA&#10;AAAAAAAAAB8AAADrAAAAe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C1AAAAuwAAAAQAAAAAAAAAAAAAAAAAAAAAAAAAAAAAAAAAAACYAAAAzgAAAAAAAAAA&#10;AAAAAAAAAAAAAAAAAAAAAAAAAAAAAACJAAAA4QAAAB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PQAAAPkAAABLAAAAAAAAAAAAAAAAAAAAAAAAAAAAAAAA&#10;AAAAmAAAAM4AAAAAAAAAAAAAAAAAAAAAAAAAAAAAAAAAAAAfAAAA7AAAAG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C4AAAAwQAAAAcAAAAA&#10;AAAAAAAAAAAAAAAAAAAAAAAAAJgAAADOAAAAAAAAAAAAAAAAAAAAAAAAAAAAAAAAAAAAgQAAAOIA&#10;AAA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gAAAPgAAABJAAAAAAAAAAAAAAAAAAAAAAAAAAAAAACYAAAAzgAAAAAAAAAAAAAAAAAAAAAA&#10;AAAAAAAAHgAAAO0AAAB0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AC2AAAAvQAAAAMAAAAAAAAAAAAAAAAAAAAAAAAAmAAAAM4A&#10;AAAAAAAAAAAAAAAAAAAAAAAAAAAAAIkAAADlAAAA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gAAAPQAAABTAAAAAAAAAAAA&#10;AAAAAAAAAAAAAJgAAADOAAAAAAAAAAAAAAAAAAAAAAAAACIAAADpAAAAf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C2AAAAxAAAAAcAAAAAAAAAAAAAAAAAAACYAAAAzgAAAAAAAAAAAAAAAAAAAAAAAACGAAAA4wAA&#10;AB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PwAAAPoAAABGAAAAAAAAAAAAAAAAAAAAmAAAAM4AAAAAAAAAAAAA&#10;AAAAAAAfAAAA7gAAAH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AAACqAAAAwQAAAAQAAAAAAAAAAAAA&#10;AJgAAADOAAAAAAAAAAAAAAAAAAAAkQAAAN8AAAA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QAA&#10;APUAAABLAAAAAAAAAAAAAACYAAAAzgAAAAAAAAAAAAAAIQAAAO8AAAB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C1AAAAvQAAAAMAAAAAAAAAmAAAAM4AAAAAAAAAAAAAAIkAAADfAAAA&#10;E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gAAAPgAAABMAAAAAAAAAJgAAADOAAAA&#10;AAAAAB8AAADqAAAA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UAAAC4AAAA&#10;wAAAAAIAAACWAAAAzgAAAAAAAACAAAAA4gAAAB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QQAAAPgAAAA6AAAAkgAAAMoAAAAaAAAA7AAAAH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CuAAAAtQAAAJkAAADFAAAAjAAAAN8AAAA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PgAAAOYAAADZ&#10;AAAA5QAAAOIAAAB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AAACuAAAA/wAAAP8AAADaAAAAE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wAAAPkAAAD/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DBAAAA7wAAAB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wAAAE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">
                <v:shape id="Picture 26" o:spid="_x0000_s1037" type="#_x0000_t75" style="position:absolute;width:47523;height:39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">
                  <v:imagedata r:id="rId16" o:title=""/>
                </v:shape>
                <v:shape id="Text Box 27" o:spid="_x0000_s1038" type="#_x0000_t202" style="position:absolute;left:32641;top:9356;width:4147;height:3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" filled="f" stroked="f" strokeweight=".5pt">
                  <v:textbox>
                    <w:txbxContent>
                      <w:p w14:paraId="35D0D4F5" w14:textId="2F261D69" w:rsidR="00AD0373" w:rsidRPr="00AD0373" w:rsidRDefault="00AD0373">
                        <w:pPr>
                          <w:rPr>
                            <w:iCs/>
                          </w:rPr>
                        </w:pPr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5A52D268" w14:textId="74669FB6" w:rsidR="006454AB" w:rsidRDefault="00AD0373" w:rsidP="00F8465D">
      <w:pPr>
        <w:pStyle w:val="ArNormal"/>
        <w:rPr>
          <w:rFonts w:cs="Arial"/>
        </w:rPr>
      </w:pPr>
      <w:r>
        <w:rPr>
          <w:rFonts w:cs="Arial"/>
        </w:rPr>
        <w:t>A first-order differential equation has a slope field as shown in the diagram below.</w:t>
      </w:r>
    </w:p>
    <w:p w14:paraId="2009FBB8" w14:textId="3A0A910B" w:rsidR="00AA4BC8" w:rsidRDefault="00AA4BC8" w:rsidP="00F8465D">
      <w:pPr>
        <w:pStyle w:val="ArNormal"/>
        <w:rPr>
          <w:rFonts w:cs="Arial"/>
        </w:rPr>
      </w:pPr>
    </w:p>
    <w:p w14:paraId="426B2C9C" w14:textId="249B3FCE" w:rsidR="00AA4BC8" w:rsidRDefault="00AA4BC8" w:rsidP="00F8465D">
      <w:pPr>
        <w:pStyle w:val="ArNormal"/>
        <w:rPr>
          <w:rFonts w:cs="Arial"/>
        </w:rPr>
      </w:pPr>
    </w:p>
    <w:p w14:paraId="72EB8139" w14:textId="4FC95B2C" w:rsidR="00AA4BC8" w:rsidRDefault="00AA4BC8" w:rsidP="00F8465D">
      <w:pPr>
        <w:pStyle w:val="ArNormal"/>
        <w:rPr>
          <w:rFonts w:cs="Arial"/>
        </w:rPr>
      </w:pPr>
    </w:p>
    <w:p w14:paraId="7ABB7D60" w14:textId="05C5B647" w:rsidR="00AA4BC8" w:rsidRDefault="00AA4BC8" w:rsidP="00F8465D">
      <w:pPr>
        <w:pStyle w:val="ArNormal"/>
        <w:rPr>
          <w:rFonts w:cs="Arial"/>
        </w:rPr>
      </w:pPr>
    </w:p>
    <w:p w14:paraId="0CEE7293" w14:textId="32AE2E65" w:rsidR="00AA4BC8" w:rsidRDefault="00AA4BC8" w:rsidP="00F8465D">
      <w:pPr>
        <w:pStyle w:val="ArNormal"/>
        <w:rPr>
          <w:rFonts w:cs="Arial"/>
        </w:rPr>
      </w:pPr>
    </w:p>
    <w:p w14:paraId="5F36ACFC" w14:textId="4F9726A6" w:rsidR="00AA4BC8" w:rsidRDefault="00AA4BC8" w:rsidP="00F8465D">
      <w:pPr>
        <w:pStyle w:val="ArNormal"/>
        <w:rPr>
          <w:rFonts w:cs="Arial"/>
        </w:rPr>
      </w:pPr>
    </w:p>
    <w:p w14:paraId="74B285BE" w14:textId="7FC1C940" w:rsidR="00AA4BC8" w:rsidRDefault="00AA4BC8" w:rsidP="00F8465D">
      <w:pPr>
        <w:pStyle w:val="ArNormal"/>
        <w:rPr>
          <w:rFonts w:cs="Arial"/>
        </w:rPr>
      </w:pPr>
    </w:p>
    <w:p w14:paraId="48528693" w14:textId="210185A7" w:rsidR="00AA4BC8" w:rsidRDefault="00AA4BC8" w:rsidP="00F8465D">
      <w:pPr>
        <w:pStyle w:val="ArNormal"/>
        <w:rPr>
          <w:rFonts w:cs="Arial"/>
        </w:rPr>
      </w:pPr>
    </w:p>
    <w:p w14:paraId="52711FC0" w14:textId="58DBD88C" w:rsidR="00AA4BC8" w:rsidRDefault="00AA4BC8" w:rsidP="00F8465D">
      <w:pPr>
        <w:pStyle w:val="ArNormal"/>
        <w:rPr>
          <w:rFonts w:cs="Arial"/>
        </w:rPr>
      </w:pPr>
    </w:p>
    <w:p w14:paraId="050F5DDC" w14:textId="39908316" w:rsidR="00AA4BC8" w:rsidRDefault="00AA4BC8" w:rsidP="00F8465D">
      <w:pPr>
        <w:pStyle w:val="ArNormal"/>
        <w:rPr>
          <w:rFonts w:cs="Arial"/>
        </w:rPr>
      </w:pPr>
    </w:p>
    <w:p w14:paraId="7801A560" w14:textId="72325187" w:rsidR="00AA4BC8" w:rsidRDefault="00AA4BC8" w:rsidP="00F8465D">
      <w:pPr>
        <w:pStyle w:val="ArNormal"/>
        <w:rPr>
          <w:rFonts w:cs="Arial"/>
        </w:rPr>
      </w:pPr>
    </w:p>
    <w:p w14:paraId="0F6E996A" w14:textId="2100243E" w:rsidR="00AA4BC8" w:rsidRDefault="00AA4BC8" w:rsidP="00F8465D">
      <w:pPr>
        <w:pStyle w:val="ArNormal"/>
        <w:rPr>
          <w:rFonts w:cs="Arial"/>
        </w:rPr>
      </w:pPr>
    </w:p>
    <w:p w14:paraId="1D7B22DC" w14:textId="17F51E94" w:rsidR="00AA4BC8" w:rsidRDefault="00AA4BC8" w:rsidP="00F8465D">
      <w:pPr>
        <w:pStyle w:val="ArNormal"/>
        <w:rPr>
          <w:rFonts w:cs="Arial"/>
        </w:rPr>
      </w:pPr>
    </w:p>
    <w:p w14:paraId="31A2C046" w14:textId="4BB71339" w:rsidR="00AA4BC8" w:rsidRDefault="00AA4BC8" w:rsidP="00F8465D">
      <w:pPr>
        <w:pStyle w:val="ArNormal"/>
        <w:rPr>
          <w:rFonts w:cs="Arial"/>
        </w:rPr>
      </w:pPr>
    </w:p>
    <w:p w14:paraId="49694AB9" w14:textId="67646CF4" w:rsidR="00AA4BC8" w:rsidRDefault="00AA4BC8" w:rsidP="00F8465D">
      <w:pPr>
        <w:pStyle w:val="ArNormal"/>
        <w:rPr>
          <w:rFonts w:cs="Arial"/>
        </w:rPr>
      </w:pPr>
    </w:p>
    <w:p w14:paraId="12B4AD00" w14:textId="385DA31B" w:rsidR="00AA4BC8" w:rsidRDefault="00AA4BC8" w:rsidP="00F8465D">
      <w:pPr>
        <w:pStyle w:val="ArNormal"/>
        <w:rPr>
          <w:rFonts w:cs="Arial"/>
        </w:rPr>
      </w:pPr>
    </w:p>
    <w:p w14:paraId="7B470EEF" w14:textId="7014D5A4" w:rsidR="00AA4BC8" w:rsidRDefault="00AA4BC8" w:rsidP="00F8465D">
      <w:pPr>
        <w:pStyle w:val="ArNormal"/>
        <w:rPr>
          <w:rFonts w:cs="Arial"/>
        </w:rPr>
      </w:pPr>
    </w:p>
    <w:p w14:paraId="6A54E74B" w14:textId="563A05AE" w:rsidR="00AA4BC8" w:rsidRDefault="00AA4BC8" w:rsidP="00F8465D">
      <w:pPr>
        <w:pStyle w:val="ArNormal"/>
        <w:rPr>
          <w:rFonts w:cs="Arial"/>
        </w:rPr>
      </w:pPr>
    </w:p>
    <w:p w14:paraId="0AF8D176" w14:textId="068848E7" w:rsidR="00AA4BC8" w:rsidRDefault="00AA4BC8" w:rsidP="00F8465D">
      <w:pPr>
        <w:pStyle w:val="ArNormal"/>
        <w:rPr>
          <w:rFonts w:cs="Arial"/>
        </w:rPr>
      </w:pPr>
    </w:p>
    <w:p w14:paraId="35617FC3" w14:textId="786F3E5E" w:rsidR="00AA4BC8" w:rsidRDefault="00AA4BC8" w:rsidP="00F8465D">
      <w:pPr>
        <w:pStyle w:val="ArNormal"/>
        <w:rPr>
          <w:rFonts w:cs="Arial"/>
        </w:rPr>
      </w:pPr>
    </w:p>
    <w:p w14:paraId="5EB896E1" w14:textId="6A8123F5" w:rsidR="00AA4BC8" w:rsidRDefault="00AA4BC8" w:rsidP="00F8465D">
      <w:pPr>
        <w:pStyle w:val="ArNormal"/>
        <w:rPr>
          <w:rFonts w:cs="Arial"/>
        </w:rPr>
      </w:pPr>
    </w:p>
    <w:p w14:paraId="774D4F42" w14:textId="6BE68E56" w:rsidR="00AA4BC8" w:rsidRDefault="00AA4BC8" w:rsidP="00F8465D">
      <w:pPr>
        <w:pStyle w:val="ArNormal"/>
        <w:rPr>
          <w:rFonts w:cs="Arial"/>
        </w:rPr>
      </w:pPr>
    </w:p>
    <w:p w14:paraId="06EF60B9" w14:textId="631D5455" w:rsidR="00AA4BC8" w:rsidRDefault="00AA4BC8" w:rsidP="00AA4BC8">
      <w:pPr>
        <w:pStyle w:val="ArIndent1"/>
        <w:tabs>
          <w:tab w:val="right" w:pos="10630"/>
        </w:tabs>
      </w:pPr>
      <w:r>
        <w:t>(a)</w:t>
      </w:r>
      <w:r>
        <w:tab/>
        <w:t>Determine the general differential equation that would yield this slope field.</w:t>
      </w:r>
      <w:r>
        <w:tab/>
        <w:t>(3 marks)</w:t>
      </w:r>
    </w:p>
    <w:p w14:paraId="77391AF1" w14:textId="64CB7620" w:rsidR="00AA4BC8" w:rsidRDefault="00AA4BC8" w:rsidP="00AA4BC8">
      <w:pPr>
        <w:pStyle w:val="ArIndent1"/>
        <w:tabs>
          <w:tab w:val="right" w:pos="10630"/>
        </w:tabs>
      </w:pPr>
    </w:p>
    <w:p w14:paraId="33091C1B" w14:textId="7F87F865" w:rsidR="00AA4BC8" w:rsidRDefault="00AA4BC8" w:rsidP="00AA4BC8">
      <w:pPr>
        <w:pStyle w:val="ArIndent1"/>
        <w:tabs>
          <w:tab w:val="right" w:pos="10630"/>
        </w:tabs>
      </w:pPr>
    </w:p>
    <w:p w14:paraId="1E512A90" w14:textId="2ADA9122" w:rsidR="00AA4BC8" w:rsidRDefault="00AA4BC8" w:rsidP="00AA4BC8">
      <w:pPr>
        <w:pStyle w:val="ArIndent1"/>
        <w:tabs>
          <w:tab w:val="right" w:pos="10630"/>
        </w:tabs>
      </w:pPr>
    </w:p>
    <w:p w14:paraId="1DFE8F62" w14:textId="49CF67C3" w:rsidR="00AA4BC8" w:rsidRDefault="00AA4BC8" w:rsidP="00AA4BC8">
      <w:pPr>
        <w:pStyle w:val="ArIndent1"/>
        <w:tabs>
          <w:tab w:val="right" w:pos="10630"/>
        </w:tabs>
      </w:pPr>
    </w:p>
    <w:p w14:paraId="34CC706B" w14:textId="05CD232E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  <w:r>
        <w:t xml:space="preserve">The slope field at point </w:t>
      </w:r>
      <m:oMath>
        <m:r>
          <w:rPr>
            <w:rFonts w:ascii="Cambria Math" w:hAnsi="Cambria Math"/>
          </w:rPr>
          <m:t>A(5, 3)</m:t>
        </m:r>
      </m:oMath>
      <w:r>
        <w:t xml:space="preserve"> has a val</w:t>
      </w:r>
      <w:r w:rsidR="004000FC">
        <w:t>ue</w:t>
      </w:r>
      <w:r>
        <w:t xml:space="preserve"> of </w:t>
      </w:r>
      <m:oMath>
        <m:f>
          <m:fPr>
            <m:ctrlPr>
              <w:rPr>
                <w:rFonts w:ascii="Cambria Math" w:hAnsi="Cambria Math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</m:oMath>
      <w:r>
        <w:rPr>
          <w:iCs w:val="0"/>
        </w:rPr>
        <w:t>.</w:t>
      </w:r>
    </w:p>
    <w:p w14:paraId="3726F94C" w14:textId="6D369D9E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</w:p>
    <w:p w14:paraId="63499B66" w14:textId="63BA7DBF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  <w:r>
        <w:rPr>
          <w:iCs w:val="0"/>
        </w:rPr>
        <w:t>(b)</w:t>
      </w:r>
      <w:r>
        <w:rPr>
          <w:iCs w:val="0"/>
        </w:rPr>
        <w:tab/>
        <w:t xml:space="preserve">Determine another point on the slope field that has a value of </w:t>
      </w:r>
      <m:oMath>
        <m:f>
          <m:fPr>
            <m:ctrlPr>
              <w:rPr>
                <w:rFonts w:ascii="Cambria Math" w:hAnsi="Cambria Math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</m:oMath>
      <w:r>
        <w:rPr>
          <w:iCs w:val="0"/>
        </w:rPr>
        <w:t>.</w:t>
      </w:r>
      <w:r>
        <w:rPr>
          <w:iCs w:val="0"/>
        </w:rPr>
        <w:tab/>
        <w:t>(1 mark)</w:t>
      </w:r>
    </w:p>
    <w:p w14:paraId="047704FF" w14:textId="650760BC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</w:p>
    <w:p w14:paraId="6716EBAE" w14:textId="755C54D0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</w:p>
    <w:p w14:paraId="722EB143" w14:textId="0453415E" w:rsidR="00AA4BC8" w:rsidRDefault="00AA4BC8" w:rsidP="00AA4BC8">
      <w:pPr>
        <w:pStyle w:val="ArIndent1"/>
        <w:tabs>
          <w:tab w:val="right" w:pos="10630"/>
        </w:tabs>
        <w:rPr>
          <w:iCs w:val="0"/>
        </w:rPr>
      </w:pPr>
    </w:p>
    <w:p w14:paraId="08FF6787" w14:textId="639E0B36" w:rsidR="00AA4BC8" w:rsidRDefault="00AA4BC8" w:rsidP="00AA4BC8">
      <w:pPr>
        <w:pStyle w:val="ArIndent1"/>
        <w:tabs>
          <w:tab w:val="right" w:pos="10630"/>
        </w:tabs>
      </w:pPr>
      <w:r>
        <w:rPr>
          <w:iCs w:val="0"/>
        </w:rPr>
        <w:t>(c)</w:t>
      </w:r>
      <w:r>
        <w:rPr>
          <w:iCs w:val="0"/>
        </w:rPr>
        <w:tab/>
        <w:t>Determine the equation of the curve</w:t>
      </w:r>
      <w:r w:rsidRPr="00AA4BC8">
        <w:rPr>
          <w:i/>
          <w:iCs w:val="0"/>
        </w:rPr>
        <w:t xml:space="preserve"> </w:t>
      </w:r>
      <m:oMath>
        <m:r>
          <w:rPr>
            <w:rFonts w:ascii="Cambria Math" w:hAnsi="Cambria Math"/>
          </w:rPr>
          <m:t>y = f(x)</m:t>
        </m:r>
      </m:oMath>
      <w:r>
        <w:t xml:space="preserve"> containing point </w:t>
      </w:r>
      <m:oMath>
        <m:r>
          <w:rPr>
            <w:rFonts w:ascii="Cambria Math" w:hAnsi="Cambria Math"/>
          </w:rPr>
          <m:t>A</m:t>
        </m:r>
      </m:oMath>
      <w:r>
        <w:t>.</w:t>
      </w:r>
      <w:r>
        <w:tab/>
        <w:t>(5 marks)</w:t>
      </w:r>
    </w:p>
    <w:p w14:paraId="4120F69A" w14:textId="28A13F93" w:rsidR="00AA4BC8" w:rsidRDefault="00AA4BC8" w:rsidP="00AA4BC8">
      <w:pPr>
        <w:pStyle w:val="ArIndent1"/>
        <w:tabs>
          <w:tab w:val="right" w:pos="10630"/>
        </w:tabs>
      </w:pPr>
    </w:p>
    <w:p w14:paraId="1F960926" w14:textId="7077E5CA" w:rsidR="00C1766D" w:rsidRPr="00F8465D" w:rsidRDefault="00C1766D" w:rsidP="00C1766D">
      <w:pPr>
        <w:tabs>
          <w:tab w:val="right" w:pos="10630"/>
        </w:tabs>
        <w:rPr>
          <w:rFonts w:ascii="Arial" w:hAnsi="Arial" w:cs="Arial"/>
        </w:rPr>
      </w:pPr>
      <w:r>
        <w:br w:type="page"/>
      </w:r>
      <w:r w:rsidRPr="00F8465D">
        <w:rPr>
          <w:rFonts w:ascii="Arial" w:hAnsi="Arial" w:cs="Arial"/>
          <w:b/>
        </w:rPr>
        <w:lastRenderedPageBreak/>
        <w:t xml:space="preserve">Question </w:t>
      </w:r>
      <w:r>
        <w:rPr>
          <w:rFonts w:ascii="Arial" w:hAnsi="Arial" w:cs="Arial"/>
          <w:b/>
        </w:rPr>
        <w:t>6</w:t>
      </w:r>
      <w:r w:rsidRPr="00F8465D">
        <w:rPr>
          <w:rFonts w:ascii="Arial" w:hAnsi="Arial" w:cs="Arial"/>
          <w:b/>
        </w:rPr>
        <w:tab/>
        <w:t>(</w:t>
      </w:r>
      <w:r w:rsidR="005F17CD">
        <w:rPr>
          <w:rFonts w:ascii="Arial" w:hAnsi="Arial" w:cs="Arial"/>
          <w:b/>
        </w:rPr>
        <w:t>13</w:t>
      </w:r>
      <w:r w:rsidRPr="00F8465D">
        <w:rPr>
          <w:rFonts w:ascii="Arial" w:hAnsi="Arial" w:cs="Arial"/>
          <w:b/>
        </w:rPr>
        <w:t xml:space="preserve"> marks)</w:t>
      </w:r>
    </w:p>
    <w:p w14:paraId="4D10A4C5" w14:textId="0BFB5BC1" w:rsidR="00AA4BC8" w:rsidRDefault="00AA4BC8" w:rsidP="00AA4BC8">
      <w:pPr>
        <w:pStyle w:val="ArIndent1"/>
        <w:tabs>
          <w:tab w:val="right" w:pos="10630"/>
        </w:tabs>
      </w:pPr>
    </w:p>
    <w:p w14:paraId="44FBBD46" w14:textId="6CB9761C" w:rsidR="00C1766D" w:rsidRDefault="004000FC" w:rsidP="00C1766D">
      <w:pPr>
        <w:pStyle w:val="ArNormal"/>
      </w:pPr>
      <w:r>
        <w:t>The MEG</w:t>
      </w:r>
      <w:r w:rsidR="00C1766D">
        <w:t xml:space="preserve"> mobile phone company introduces a new phone into the market, the Spec H-P</w:t>
      </w:r>
      <w:r w:rsidR="00C1766D">
        <w:rPr>
          <w:vertAlign w:val="superscript"/>
        </w:rPr>
        <w:t>2</w:t>
      </w:r>
      <w:r w:rsidR="00C1766D">
        <w:t xml:space="preserve">.  The marketing department in a capital city estimate that </w:t>
      </w:r>
      <w:r w:rsidR="009E29B1">
        <w:t>approximately</w:t>
      </w:r>
      <w:r w:rsidR="00C1766D">
        <w:t xml:space="preserve"> </w:t>
      </w:r>
      <m:oMath>
        <m:r>
          <m:rPr>
            <m:sty m:val="p"/>
          </m:rPr>
          <w:rPr>
            <w:rFonts w:ascii="Cambria Math" w:hAnsi="Cambria Math"/>
          </w:rPr>
          <m:t>1.5</m:t>
        </m:r>
      </m:oMath>
      <w:r w:rsidR="00C1766D">
        <w:t xml:space="preserve"> million </w:t>
      </w:r>
      <w:r w:rsidR="00AA3F9E">
        <w:t xml:space="preserve">people use </w:t>
      </w:r>
      <w:r w:rsidR="00C1766D">
        <w:t>mobile</w:t>
      </w:r>
      <w:r w:rsidR="00AA3F9E">
        <w:t xml:space="preserve"> phones</w:t>
      </w:r>
      <w:r w:rsidR="00C1766D">
        <w:t xml:space="preserve">.  In order to get the new mobile phone out into the </w:t>
      </w:r>
      <w:r w:rsidR="00A40162">
        <w:t>community the marketing department begins an advertising campaign that involves</w:t>
      </w:r>
      <w:r w:rsidR="00C1766D">
        <w:t xml:space="preserve"> </w:t>
      </w:r>
      <w:r w:rsidR="00A40162">
        <w:t xml:space="preserve">immediately </w:t>
      </w:r>
      <w:r w:rsidR="00C1766D">
        <w:t>giv</w:t>
      </w:r>
      <w:r w:rsidR="00A40162">
        <w:t>ing</w:t>
      </w:r>
      <w:r w:rsidR="00C1766D">
        <w:t xml:space="preserve"> away </w:t>
      </w:r>
      <m:oMath>
        <m:r>
          <w:rPr>
            <w:rFonts w:ascii="Cambria Math" w:hAnsi="Cambria Math"/>
          </w:rPr>
          <m:t>2000</m:t>
        </m:r>
      </m:oMath>
      <w:r w:rsidR="00C1766D">
        <w:t xml:space="preserve"> phones through </w:t>
      </w:r>
      <w:r w:rsidR="00A40162">
        <w:t>prizes and give-aways on mainstream and social media.</w:t>
      </w:r>
    </w:p>
    <w:p w14:paraId="5298D1F9" w14:textId="0950D79D" w:rsidR="00A40162" w:rsidRDefault="00A40162" w:rsidP="00C1766D">
      <w:pPr>
        <w:pStyle w:val="ArNormal"/>
      </w:pPr>
    </w:p>
    <w:p w14:paraId="1C5798C6" w14:textId="3AE1D16D" w:rsidR="00A40162" w:rsidRDefault="00A40162" w:rsidP="00C1766D">
      <w:pPr>
        <w:pStyle w:val="ArNormal"/>
      </w:pPr>
      <w:r>
        <w:t xml:space="preserve">Let </w:t>
      </w:r>
      <m:oMath>
        <m:r>
          <w:rPr>
            <w:rFonts w:ascii="Cambria Math" w:hAnsi="Cambria Math"/>
          </w:rPr>
          <m:t>N(t) =</m:t>
        </m:r>
      </m:oMath>
      <w:r>
        <w:t xml:space="preserve"> the number of people who have the new Spec H-P</w:t>
      </w:r>
      <w:r>
        <w:rPr>
          <w:vertAlign w:val="superscript"/>
        </w:rPr>
        <w:t>2</w:t>
      </w:r>
      <w:r>
        <w:t xml:space="preserve"> phone </w:t>
      </w:r>
      <m:oMath>
        <m:r>
          <w:rPr>
            <w:rFonts w:ascii="Cambria Math" w:hAnsi="Cambria Math"/>
          </w:rPr>
          <m:t>t</m:t>
        </m:r>
      </m:oMath>
      <w:r>
        <w:t xml:space="preserve"> weeks after it is released into the market.  Research shows that the rate at which new customers are purchasing the new phone is given by the equation:</w:t>
      </w:r>
    </w:p>
    <w:p w14:paraId="1A622262" w14:textId="50B22A96" w:rsidR="00A40162" w:rsidRPr="00A40162" w:rsidRDefault="0014345F" w:rsidP="00C1766D">
      <w:pPr>
        <w:pStyle w:val="ArNormal"/>
        <w:rPr>
          <w:iCs w:val="0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dN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 = k N(150 000-N)</m:t>
          </m:r>
        </m:oMath>
      </m:oMathPara>
    </w:p>
    <w:p w14:paraId="3BF180AA" w14:textId="325D2C94" w:rsidR="00A40162" w:rsidRDefault="00A40162" w:rsidP="00C1766D">
      <w:pPr>
        <w:pStyle w:val="ArNormal"/>
        <w:rPr>
          <w:iCs w:val="0"/>
        </w:rPr>
      </w:pPr>
    </w:p>
    <w:p w14:paraId="3B83F2D2" w14:textId="7B4F862D" w:rsidR="004000FC" w:rsidRDefault="000133EF" w:rsidP="00C1766D">
      <w:pPr>
        <w:pStyle w:val="ArNormal"/>
        <w:rPr>
          <w:iCs w:val="0"/>
        </w:rPr>
      </w:pPr>
      <w:r>
        <w:rPr>
          <w:iCs w:val="0"/>
        </w:rPr>
        <w:t xml:space="preserve">It is estimated that at the start of the advertising campaign, </w:t>
      </w:r>
      <w:r w:rsidRPr="000133EF">
        <w:rPr>
          <w:rFonts w:ascii="Cambria Math" w:hAnsi="Cambria Math"/>
          <w:iCs w:val="0"/>
        </w:rPr>
        <w:t>740</w:t>
      </w:r>
      <w:r>
        <w:rPr>
          <w:iCs w:val="0"/>
        </w:rPr>
        <w:t xml:space="preserve"> people per week are buying the new phone.</w:t>
      </w:r>
    </w:p>
    <w:p w14:paraId="2F462DF0" w14:textId="77777777" w:rsidR="004000FC" w:rsidRDefault="004000FC" w:rsidP="00C1766D">
      <w:pPr>
        <w:pStyle w:val="ArNormal"/>
        <w:rPr>
          <w:iCs w:val="0"/>
        </w:rPr>
      </w:pPr>
    </w:p>
    <w:p w14:paraId="2888A62D" w14:textId="7E1B791D" w:rsidR="00A40162" w:rsidRDefault="00A40162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  <w:r>
        <w:rPr>
          <w:iCs w:val="0"/>
        </w:rPr>
        <w:t>(a)</w:t>
      </w:r>
      <w:r>
        <w:rPr>
          <w:iCs w:val="0"/>
        </w:rPr>
        <w:tab/>
      </w:r>
      <w:r w:rsidR="004000FC">
        <w:rPr>
          <w:iCs w:val="0"/>
        </w:rPr>
        <w:t xml:space="preserve">Show that </w:t>
      </w:r>
      <w:r w:rsidR="000133EF" w:rsidRPr="000133EF">
        <w:rPr>
          <w:rFonts w:ascii="Cambria Math" w:hAnsi="Cambria Math"/>
          <w:i/>
        </w:rPr>
        <w:t>k</w:t>
      </w:r>
      <w:r w:rsidR="000133EF" w:rsidRPr="000133EF">
        <w:rPr>
          <w:rFonts w:ascii="Cambria Math" w:hAnsi="Cambria Math"/>
          <w:iCs w:val="0"/>
        </w:rPr>
        <w:t xml:space="preserve"> = 0.0000025</w:t>
      </w:r>
      <w:r w:rsidR="000133EF">
        <w:rPr>
          <w:rFonts w:cs="Arial"/>
          <w:iCs w:val="0"/>
        </w:rPr>
        <w:t>.</w:t>
      </w:r>
      <w:r w:rsidR="000133EF">
        <w:rPr>
          <w:rFonts w:cs="Arial"/>
          <w:iCs w:val="0"/>
        </w:rPr>
        <w:tab/>
        <w:t>(2 marks)</w:t>
      </w:r>
    </w:p>
    <w:p w14:paraId="7F023F7F" w14:textId="144AF5FB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1ACB67FE" w14:textId="08612B88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12CFB2FC" w14:textId="45123853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6707ACA1" w14:textId="2C768C95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5AFBFFC7" w14:textId="75C5B808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3D31F06F" w14:textId="3FE1B0F5" w:rsidR="00C77D37" w:rsidRDefault="00C77D37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504E90A7" w14:textId="711034DA" w:rsidR="00C77D37" w:rsidRDefault="00C77D37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15C87567" w14:textId="464C9A9A" w:rsidR="00C77D37" w:rsidRDefault="00C77D37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03D3E9E7" w14:textId="77777777" w:rsidR="00C77D37" w:rsidRDefault="00C77D37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0BB43777" w14:textId="1BC091DF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45A8CFFC" w14:textId="783FC452" w:rsidR="000133EF" w:rsidRDefault="000133EF" w:rsidP="000133EF">
      <w:pPr>
        <w:pStyle w:val="ArNormal"/>
        <w:tabs>
          <w:tab w:val="left" w:pos="709"/>
          <w:tab w:val="right" w:pos="10630"/>
        </w:tabs>
        <w:rPr>
          <w:rFonts w:cs="Arial"/>
          <w:iCs w:val="0"/>
        </w:rPr>
      </w:pPr>
    </w:p>
    <w:p w14:paraId="415B6C75" w14:textId="70CC2280" w:rsidR="000133EF" w:rsidRDefault="000133EF" w:rsidP="00AA3F9E">
      <w:pPr>
        <w:pStyle w:val="ArIndent1"/>
        <w:tabs>
          <w:tab w:val="right" w:pos="10630"/>
        </w:tabs>
      </w:pPr>
      <w:r>
        <w:t>(b)</w:t>
      </w:r>
      <w:r>
        <w:tab/>
      </w:r>
      <w:r w:rsidR="006773AF">
        <w:t xml:space="preserve">Six weeks after the </w:t>
      </w:r>
      <w:r w:rsidR="00AA3F9E">
        <w:t xml:space="preserve">new phone </w:t>
      </w:r>
      <w:r w:rsidR="006773AF">
        <w:t>ha</w:t>
      </w:r>
      <w:r w:rsidR="00AA3F9E">
        <w:t>d</w:t>
      </w:r>
      <w:r w:rsidR="006773AF">
        <w:t xml:space="preserve"> been released it </w:t>
      </w:r>
      <w:r w:rsidR="00AA3F9E">
        <w:t>wa</w:t>
      </w:r>
      <w:r w:rsidR="006773AF">
        <w:t xml:space="preserve">s estimated that approximately </w:t>
      </w:r>
      <w:r w:rsidR="006773AF">
        <w:rPr>
          <w:rFonts w:ascii="Cambria Math" w:hAnsi="Cambria Math"/>
        </w:rPr>
        <w:t>17 000</w:t>
      </w:r>
      <w:r w:rsidR="006773AF">
        <w:t xml:space="preserve"> </w:t>
      </w:r>
      <w:r w:rsidR="00AA3F9E">
        <w:t>people were using</w:t>
      </w:r>
      <w:r w:rsidR="009E29B1">
        <w:t xml:space="preserve"> the phone.</w:t>
      </w:r>
      <w:r w:rsidR="006773AF">
        <w:t xml:space="preserve"> </w:t>
      </w:r>
      <w:r w:rsidR="00AA3F9E">
        <w:t xml:space="preserve"> Using the incremental formula, determine the approximate number of people </w:t>
      </w:r>
      <w:r w:rsidR="00145E5E">
        <w:t xml:space="preserve">(to the nearest 10) </w:t>
      </w:r>
      <w:r w:rsidR="00AA3F9E">
        <w:t>who bought a Spec H-P</w:t>
      </w:r>
      <w:r w:rsidR="00AA3F9E">
        <w:rPr>
          <w:vertAlign w:val="superscript"/>
        </w:rPr>
        <w:t>2</w:t>
      </w:r>
      <w:r w:rsidR="00AA3F9E">
        <w:t xml:space="preserve"> in the first day of the seventh week.</w:t>
      </w:r>
      <w:r w:rsidR="00AA3F9E">
        <w:tab/>
        <w:t>(3 marks)</w:t>
      </w:r>
    </w:p>
    <w:p w14:paraId="065E3362" w14:textId="66E5F816" w:rsidR="00AA3F9E" w:rsidRDefault="00AA3F9E" w:rsidP="00AA3F9E">
      <w:pPr>
        <w:pStyle w:val="ArIndent1"/>
        <w:tabs>
          <w:tab w:val="right" w:pos="10630"/>
        </w:tabs>
      </w:pPr>
    </w:p>
    <w:p w14:paraId="1F6B5AC1" w14:textId="74857421" w:rsidR="00AA3F9E" w:rsidRDefault="00AA3F9E" w:rsidP="00AA3F9E">
      <w:pPr>
        <w:pStyle w:val="ArIndent1"/>
        <w:tabs>
          <w:tab w:val="right" w:pos="10630"/>
        </w:tabs>
      </w:pPr>
    </w:p>
    <w:p w14:paraId="3EC503E9" w14:textId="2733C71B" w:rsidR="00AA3F9E" w:rsidRDefault="00AA3F9E" w:rsidP="00AA3F9E">
      <w:pPr>
        <w:pStyle w:val="ArIndent1"/>
        <w:tabs>
          <w:tab w:val="right" w:pos="10630"/>
        </w:tabs>
      </w:pPr>
    </w:p>
    <w:p w14:paraId="086A18E6" w14:textId="6949EAF8" w:rsidR="00AA3F9E" w:rsidRDefault="00AA3F9E" w:rsidP="00AA3F9E">
      <w:pPr>
        <w:pStyle w:val="ArIndent1"/>
        <w:tabs>
          <w:tab w:val="right" w:pos="10630"/>
        </w:tabs>
      </w:pPr>
    </w:p>
    <w:p w14:paraId="53C82DDE" w14:textId="41948E91" w:rsidR="00AA3F9E" w:rsidRDefault="00AA3F9E" w:rsidP="00AA3F9E">
      <w:pPr>
        <w:pStyle w:val="ArIndent1"/>
        <w:tabs>
          <w:tab w:val="right" w:pos="10630"/>
        </w:tabs>
      </w:pPr>
    </w:p>
    <w:p w14:paraId="7B2E203F" w14:textId="33980D58" w:rsidR="00AA3F9E" w:rsidRDefault="00AA3F9E" w:rsidP="00AA3F9E">
      <w:pPr>
        <w:pStyle w:val="ArIndent1"/>
        <w:tabs>
          <w:tab w:val="right" w:pos="10630"/>
        </w:tabs>
      </w:pPr>
    </w:p>
    <w:p w14:paraId="6B44B791" w14:textId="46432445" w:rsidR="00AA3F9E" w:rsidRDefault="00AA3F9E" w:rsidP="00AA3F9E">
      <w:pPr>
        <w:pStyle w:val="ArIndent1"/>
        <w:tabs>
          <w:tab w:val="right" w:pos="10630"/>
        </w:tabs>
      </w:pPr>
    </w:p>
    <w:p w14:paraId="2C91D3FE" w14:textId="5AF47146" w:rsidR="0053412B" w:rsidRDefault="0053412B" w:rsidP="0053412B">
      <w:pPr>
        <w:pStyle w:val="ArNormal"/>
      </w:pPr>
      <w:r>
        <w:br w:type="page"/>
      </w:r>
      <w:r>
        <w:lastRenderedPageBreak/>
        <w:t>(c)</w:t>
      </w:r>
      <w:r>
        <w:tab/>
        <w:t xml:space="preserve">Given that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- </m:t>
            </m:r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 xml:space="preserve"> + 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- </m:t>
                </m:r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d>
      </m:oMath>
      <w:r>
        <w:t>, use the separation of variables technique to show that</w:t>
      </w:r>
    </w:p>
    <w:p w14:paraId="1C7B5AC6" w14:textId="77777777" w:rsidR="0053412B" w:rsidRDefault="0053412B" w:rsidP="0053412B">
      <w:pPr>
        <w:pStyle w:val="ArNormal"/>
      </w:pPr>
    </w:p>
    <w:p w14:paraId="18D348CE" w14:textId="1229700C" w:rsidR="00AA3F9E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  <w:r>
        <w:tab/>
      </w:r>
      <w:r>
        <w:tab/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 xml:space="preserve">) = 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150 000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 + 74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-0.375</m:t>
                </m:r>
                <m:r>
                  <w:rPr>
                    <w:rFonts w:ascii="Cambria Math" w:hAnsi="Cambria Math"/>
                  </w:rPr>
                  <m:t>t</m:t>
                </m:r>
              </m:sup>
            </m:sSup>
          </m:den>
        </m:f>
      </m:oMath>
      <w:r>
        <w:tab/>
        <w:t>(7 marks)</w:t>
      </w:r>
    </w:p>
    <w:p w14:paraId="5ABC4065" w14:textId="02FF39D6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45A83BD" w14:textId="6F7C979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9D079F6" w14:textId="6DE3A0D1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09D5295" w14:textId="3E76044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08E218E" w14:textId="77AA2CA9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68034B2" w14:textId="0F7280AF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36BF8241" w14:textId="6BF4D8CB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B2DD424" w14:textId="18302E3D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B6AA6BE" w14:textId="158B6C91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0D0AA3B" w14:textId="001F4BB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4BA85A63" w14:textId="14A0569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625CF4A" w14:textId="538E492F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49A8138" w14:textId="065BFF7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2641B9A" w14:textId="25838C3C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42A7907F" w14:textId="315F228B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9BCF023" w14:textId="505526B0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DB9FBB6" w14:textId="12FA63CA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AD2FACD" w14:textId="7AEC49B5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5D4B0A5" w14:textId="5B898893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4649590D" w14:textId="06EA25E9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FBD1B7B" w14:textId="74D4349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BF28F2D" w14:textId="736B70CF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7BD3AFA1" w14:textId="0305AC34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BABEBFC" w14:textId="5D88D2A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50632AA" w14:textId="39D284CA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C3D1BD6" w14:textId="2F61D48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7224B0E" w14:textId="59A62B0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6CDAEAB" w14:textId="2BB2AB04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0578A94" w14:textId="396C063D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0382E07" w14:textId="064A789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72002B17" w14:textId="0B820675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63E75D2" w14:textId="753ABF6B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9CE6CAC" w14:textId="2F2BE59E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42149DCA" w14:textId="2BF61B7C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B893A5E" w14:textId="7A90E536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3B64A3F" w14:textId="234B0FA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1A45F6C" w14:textId="69ED7F55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73ADC8F" w14:textId="082C3D62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43B8D81" w14:textId="1BB04A7C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55262880" w14:textId="33EC8BD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14BDB30A" w14:textId="4C8A4ABE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70623921" w14:textId="0336AC97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6387CB3C" w14:textId="6B8CA758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0DFCD70E" w14:textId="37D2DFC5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2FDF5E6F" w14:textId="2736A84F" w:rsidR="0053412B" w:rsidRDefault="0053412B" w:rsidP="0053412B">
      <w:pPr>
        <w:pStyle w:val="ArNormal"/>
        <w:tabs>
          <w:tab w:val="left" w:pos="709"/>
          <w:tab w:val="left" w:pos="1418"/>
          <w:tab w:val="right" w:pos="10630"/>
        </w:tabs>
      </w:pPr>
    </w:p>
    <w:p w14:paraId="76E3AC52" w14:textId="14E228D2" w:rsidR="0053412B" w:rsidRPr="005F17CD" w:rsidRDefault="0053412B" w:rsidP="005F17CD">
      <w:pPr>
        <w:pStyle w:val="ArIndent1"/>
        <w:tabs>
          <w:tab w:val="right" w:pos="10630"/>
        </w:tabs>
      </w:pPr>
      <w:r>
        <w:t>(d)</w:t>
      </w:r>
      <w:r>
        <w:tab/>
        <w:t xml:space="preserve">What proportion of the mobile phone </w:t>
      </w:r>
      <w:r w:rsidR="005F17CD">
        <w:t>users in the city do the marketing team estimate will eventually be using the Spec H-P</w:t>
      </w:r>
      <w:r w:rsidR="005F17CD">
        <w:rPr>
          <w:vertAlign w:val="superscript"/>
        </w:rPr>
        <w:t>2</w:t>
      </w:r>
      <w:r w:rsidR="005F17CD">
        <w:t>?</w:t>
      </w:r>
      <w:r w:rsidR="005F17CD">
        <w:tab/>
        <w:t>(1 mark)</w:t>
      </w:r>
    </w:p>
    <w:sectPr w:rsidR="0053412B" w:rsidRPr="005F17CD" w:rsidSect="00AA3F9E">
      <w:pgSz w:w="11900" w:h="16840"/>
      <w:pgMar w:top="567" w:right="567" w:bottom="567" w:left="56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48B593" w14:textId="77777777" w:rsidR="00F2325A" w:rsidRDefault="00F2325A" w:rsidP="00A94640">
      <w:r>
        <w:separator/>
      </w:r>
    </w:p>
  </w:endnote>
  <w:endnote w:type="continuationSeparator" w:id="0">
    <w:p w14:paraId="7BABE68F" w14:textId="77777777" w:rsidR="00F2325A" w:rsidRDefault="00F2325A" w:rsidP="00A946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Lucida Grande">
    <w:altName w:val="Arial"/>
    <w:charset w:val="00"/>
    <w:family w:val="swiss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-14271135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8C131" w14:textId="1EE1BF64" w:rsidR="00AA3F9E" w:rsidRDefault="00AA3F9E" w:rsidP="00535D4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56151096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0E181C" w14:textId="35EBB4F0" w:rsidR="00AA3F9E" w:rsidRDefault="00AA3F9E" w:rsidP="00535D4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DE68E7E" w14:textId="77777777" w:rsidR="00AA3F9E" w:rsidRDefault="00AA3F9E" w:rsidP="00AA3F9E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0A5EE5" w14:textId="657458A8" w:rsidR="00DA310D" w:rsidRDefault="00DA310D" w:rsidP="00A94640">
    <w:pPr>
      <w:pStyle w:val="Footer"/>
      <w:jc w:val="center"/>
    </w:pP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4345F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4073E0" w14:textId="77777777" w:rsidR="00F2325A" w:rsidRDefault="00F2325A" w:rsidP="00A94640">
      <w:r>
        <w:separator/>
      </w:r>
    </w:p>
  </w:footnote>
  <w:footnote w:type="continuationSeparator" w:id="0">
    <w:p w14:paraId="420CAEFF" w14:textId="77777777" w:rsidR="00F2325A" w:rsidRDefault="00F2325A" w:rsidP="00A946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9"/>
  <w:drawingGridHorizontalSpacing w:val="113"/>
  <w:drawingGridVerticalSpacing w:val="113"/>
  <w:characterSpacingControl w:val="doNotCompress"/>
  <w:footnotePr>
    <w:footnote w:id="-1"/>
    <w:footnote w:id="0"/>
  </w:footnotePr>
  <w:endnotePr>
    <w:endnote w:id="-1"/>
    <w:endnote w:id="0"/>
  </w:endnotePr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7B0E"/>
    <w:rsid w:val="000133EF"/>
    <w:rsid w:val="00033AC7"/>
    <w:rsid w:val="00071233"/>
    <w:rsid w:val="00082EAA"/>
    <w:rsid w:val="000C395D"/>
    <w:rsid w:val="000F0275"/>
    <w:rsid w:val="000F0733"/>
    <w:rsid w:val="00104A04"/>
    <w:rsid w:val="00117B0E"/>
    <w:rsid w:val="00132013"/>
    <w:rsid w:val="0014345F"/>
    <w:rsid w:val="00145E5E"/>
    <w:rsid w:val="0015165C"/>
    <w:rsid w:val="001832B1"/>
    <w:rsid w:val="001D402B"/>
    <w:rsid w:val="001F6CDA"/>
    <w:rsid w:val="002330AD"/>
    <w:rsid w:val="00272E32"/>
    <w:rsid w:val="002C16AD"/>
    <w:rsid w:val="002D62FA"/>
    <w:rsid w:val="00354C78"/>
    <w:rsid w:val="003743C7"/>
    <w:rsid w:val="003D60D7"/>
    <w:rsid w:val="003F101B"/>
    <w:rsid w:val="004000FC"/>
    <w:rsid w:val="00436A7D"/>
    <w:rsid w:val="004C10F7"/>
    <w:rsid w:val="0052522D"/>
    <w:rsid w:val="00530FBE"/>
    <w:rsid w:val="0053412B"/>
    <w:rsid w:val="005936BD"/>
    <w:rsid w:val="005B2E19"/>
    <w:rsid w:val="005F17CD"/>
    <w:rsid w:val="00601AD4"/>
    <w:rsid w:val="00625EFF"/>
    <w:rsid w:val="00636B8A"/>
    <w:rsid w:val="006454AB"/>
    <w:rsid w:val="006773AF"/>
    <w:rsid w:val="00694FF2"/>
    <w:rsid w:val="006A03EF"/>
    <w:rsid w:val="006C034B"/>
    <w:rsid w:val="006C45DD"/>
    <w:rsid w:val="0070482B"/>
    <w:rsid w:val="00753A3A"/>
    <w:rsid w:val="0075517F"/>
    <w:rsid w:val="00765844"/>
    <w:rsid w:val="00785A4D"/>
    <w:rsid w:val="00813C48"/>
    <w:rsid w:val="0082032A"/>
    <w:rsid w:val="00856F4B"/>
    <w:rsid w:val="008D2343"/>
    <w:rsid w:val="008D2399"/>
    <w:rsid w:val="00911625"/>
    <w:rsid w:val="00955818"/>
    <w:rsid w:val="009E29B1"/>
    <w:rsid w:val="00A03C38"/>
    <w:rsid w:val="00A15C6A"/>
    <w:rsid w:val="00A36AC7"/>
    <w:rsid w:val="00A40162"/>
    <w:rsid w:val="00A94640"/>
    <w:rsid w:val="00AA3F9E"/>
    <w:rsid w:val="00AA4BC8"/>
    <w:rsid w:val="00AD0373"/>
    <w:rsid w:val="00B20441"/>
    <w:rsid w:val="00B82639"/>
    <w:rsid w:val="00BA6E98"/>
    <w:rsid w:val="00BB4D30"/>
    <w:rsid w:val="00BF63B0"/>
    <w:rsid w:val="00C1766D"/>
    <w:rsid w:val="00C4528C"/>
    <w:rsid w:val="00C4550F"/>
    <w:rsid w:val="00C65198"/>
    <w:rsid w:val="00C77D37"/>
    <w:rsid w:val="00CC2D20"/>
    <w:rsid w:val="00CD4B3C"/>
    <w:rsid w:val="00CE5B39"/>
    <w:rsid w:val="00D64835"/>
    <w:rsid w:val="00D66A98"/>
    <w:rsid w:val="00D95EB1"/>
    <w:rsid w:val="00DA1F43"/>
    <w:rsid w:val="00DA310D"/>
    <w:rsid w:val="00DB346B"/>
    <w:rsid w:val="00E07FB6"/>
    <w:rsid w:val="00E329B2"/>
    <w:rsid w:val="00E357C4"/>
    <w:rsid w:val="00E40798"/>
    <w:rsid w:val="00E5695F"/>
    <w:rsid w:val="00E67A16"/>
    <w:rsid w:val="00E82ADE"/>
    <w:rsid w:val="00EA4CF1"/>
    <w:rsid w:val="00EC2EFA"/>
    <w:rsid w:val="00F1135F"/>
    <w:rsid w:val="00F2325A"/>
    <w:rsid w:val="00F2725F"/>
    <w:rsid w:val="00F43B14"/>
    <w:rsid w:val="00F63F68"/>
    <w:rsid w:val="00F8465D"/>
    <w:rsid w:val="00FD3BC6"/>
    <w:rsid w:val="00FE2D06"/>
    <w:rsid w:val="00FF4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BC5982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0441"/>
    <w:rPr>
      <w:rFonts w:ascii="Times New Roman" w:eastAsia="Times New Roman" w:hAnsi="Times New Roman" w:cs="Times New Roman"/>
      <w:lang w:val="en-AU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rIndent1">
    <w:name w:val="Ar Indent 1"/>
    <w:basedOn w:val="Normal"/>
    <w:qFormat/>
    <w:rsid w:val="00CD4B3C"/>
    <w:pPr>
      <w:ind w:left="709" w:hanging="709"/>
    </w:pPr>
    <w:rPr>
      <w:rFonts w:ascii="Arial" w:eastAsiaTheme="minorEastAsia" w:hAnsi="Arial"/>
      <w:iCs/>
      <w:lang w:val="en-GB" w:eastAsia="ja-JP"/>
    </w:rPr>
  </w:style>
  <w:style w:type="paragraph" w:customStyle="1" w:styleId="ArNormal">
    <w:name w:val="Ar Normal"/>
    <w:basedOn w:val="Normal"/>
    <w:qFormat/>
    <w:rsid w:val="00D95EB1"/>
    <w:rPr>
      <w:rFonts w:ascii="Arial" w:hAnsi="Arial"/>
      <w:iCs/>
      <w:lang w:val="en-GB" w:eastAsia="ja-JP"/>
    </w:rPr>
  </w:style>
  <w:style w:type="paragraph" w:customStyle="1" w:styleId="ArIndent2">
    <w:name w:val="Ar Indent 2"/>
    <w:basedOn w:val="ArNormal"/>
    <w:qFormat/>
    <w:rsid w:val="00033AC7"/>
    <w:pPr>
      <w:ind w:left="1418" w:hanging="709"/>
    </w:pPr>
  </w:style>
  <w:style w:type="paragraph" w:customStyle="1" w:styleId="ArIndent20">
    <w:name w:val="Ar Indent 2+"/>
    <w:basedOn w:val="ArIndent2"/>
    <w:next w:val="ArIndent3"/>
    <w:qFormat/>
    <w:rsid w:val="00C4528C"/>
    <w:pPr>
      <w:tabs>
        <w:tab w:val="left" w:pos="1418"/>
      </w:tabs>
      <w:ind w:left="2127" w:hanging="1418"/>
    </w:pPr>
  </w:style>
  <w:style w:type="paragraph" w:customStyle="1" w:styleId="ArIndent3">
    <w:name w:val="Ar Indent 3"/>
    <w:basedOn w:val="ArIndent2"/>
    <w:qFormat/>
    <w:rsid w:val="00033AC7"/>
    <w:pPr>
      <w:ind w:left="2127"/>
    </w:pPr>
    <w:rPr>
      <w:lang w:eastAsia="en-AU"/>
    </w:rPr>
  </w:style>
  <w:style w:type="paragraph" w:customStyle="1" w:styleId="BOSNormal">
    <w:name w:val="BOS Normal"/>
    <w:basedOn w:val="Normal"/>
    <w:qFormat/>
    <w:rsid w:val="00033AC7"/>
    <w:rPr>
      <w:rFonts w:ascii="Bookman Old Style" w:hAnsi="Bookman Old Style"/>
      <w:iCs/>
      <w:lang w:eastAsia="en-AU"/>
    </w:rPr>
  </w:style>
  <w:style w:type="paragraph" w:customStyle="1" w:styleId="BOSIndent1">
    <w:name w:val="BOS Indent 1"/>
    <w:basedOn w:val="BOSNormal"/>
    <w:next w:val="BOSNormal"/>
    <w:qFormat/>
    <w:rsid w:val="00033AC7"/>
    <w:pPr>
      <w:ind w:left="709" w:hanging="709"/>
    </w:pPr>
  </w:style>
  <w:style w:type="paragraph" w:customStyle="1" w:styleId="BOSIndent2">
    <w:name w:val="BOS Indent 2"/>
    <w:basedOn w:val="BOSNormal"/>
    <w:qFormat/>
    <w:rsid w:val="00033AC7"/>
    <w:pPr>
      <w:ind w:left="1418" w:hanging="709"/>
    </w:pPr>
  </w:style>
  <w:style w:type="paragraph" w:customStyle="1" w:styleId="BOSIndent20">
    <w:name w:val="BOS Indent 2+"/>
    <w:basedOn w:val="BOSNormal"/>
    <w:next w:val="BOSIndent3"/>
    <w:qFormat/>
    <w:rsid w:val="00E07FB6"/>
    <w:pPr>
      <w:tabs>
        <w:tab w:val="left" w:pos="1418"/>
      </w:tabs>
      <w:ind w:left="2127" w:hanging="1418"/>
    </w:pPr>
  </w:style>
  <w:style w:type="paragraph" w:customStyle="1" w:styleId="BOSIndent3">
    <w:name w:val="BOS Indent 3"/>
    <w:basedOn w:val="BOSNormal"/>
    <w:qFormat/>
    <w:rsid w:val="00033AC7"/>
    <w:pPr>
      <w:ind w:left="2127" w:hanging="709"/>
    </w:pPr>
  </w:style>
  <w:style w:type="paragraph" w:customStyle="1" w:styleId="CSNorm">
    <w:name w:val="CS Norm"/>
    <w:basedOn w:val="Normal"/>
    <w:qFormat/>
    <w:rsid w:val="00033AC7"/>
    <w:rPr>
      <w:rFonts w:ascii="Comic Sans MS" w:hAnsi="Comic Sans MS"/>
      <w:sz w:val="28"/>
      <w:lang w:val="en-GB" w:eastAsia="en-AU"/>
    </w:rPr>
  </w:style>
  <w:style w:type="paragraph" w:customStyle="1" w:styleId="CSIndent1">
    <w:name w:val="CS Indent 1"/>
    <w:basedOn w:val="CSNorm"/>
    <w:qFormat/>
    <w:rsid w:val="00033AC7"/>
    <w:pPr>
      <w:ind w:left="709" w:hanging="709"/>
    </w:pPr>
  </w:style>
  <w:style w:type="paragraph" w:customStyle="1" w:styleId="CSIndent2">
    <w:name w:val="CS Indent 2"/>
    <w:basedOn w:val="CSNorm"/>
    <w:qFormat/>
    <w:rsid w:val="00033AC7"/>
    <w:pPr>
      <w:ind w:left="1418" w:hanging="709"/>
    </w:pPr>
  </w:style>
  <w:style w:type="paragraph" w:customStyle="1" w:styleId="CSIndent20">
    <w:name w:val="CS Indent 2+"/>
    <w:basedOn w:val="CSIndent1"/>
    <w:next w:val="CSIndent3"/>
    <w:qFormat/>
    <w:rsid w:val="00E07FB6"/>
    <w:pPr>
      <w:tabs>
        <w:tab w:val="left" w:pos="1418"/>
      </w:tabs>
      <w:ind w:left="2127" w:hanging="1418"/>
    </w:pPr>
  </w:style>
  <w:style w:type="paragraph" w:customStyle="1" w:styleId="CSIndent3">
    <w:name w:val="CS Indent 3"/>
    <w:basedOn w:val="CSIndent2"/>
    <w:qFormat/>
    <w:rsid w:val="00033AC7"/>
    <w:pPr>
      <w:ind w:left="2127"/>
    </w:pPr>
  </w:style>
  <w:style w:type="character" w:styleId="PlaceholderText">
    <w:name w:val="Placeholder Text"/>
    <w:basedOn w:val="DefaultParagraphFont"/>
    <w:uiPriority w:val="99"/>
    <w:semiHidden/>
    <w:rsid w:val="00694FF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4FF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4FF2"/>
    <w:rPr>
      <w:rFonts w:ascii="Lucida Grande" w:hAnsi="Lucida Grande" w:cs="Lucida Grande"/>
      <w:sz w:val="18"/>
      <w:szCs w:val="18"/>
      <w:lang w:val="en-AU" w:eastAsia="ja-JP"/>
    </w:rPr>
  </w:style>
  <w:style w:type="table" w:styleId="TableGrid">
    <w:name w:val="Table Grid"/>
    <w:basedOn w:val="TableNormal"/>
    <w:uiPriority w:val="59"/>
    <w:rsid w:val="00D66A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94640"/>
    <w:pPr>
      <w:tabs>
        <w:tab w:val="center" w:pos="4320"/>
        <w:tab w:val="right" w:pos="8640"/>
      </w:tabs>
    </w:pPr>
    <w:rPr>
      <w:rFonts w:ascii="Arial" w:eastAsiaTheme="minorEastAsia" w:hAnsi="Arial" w:cstheme="minorBidi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A94640"/>
    <w:rPr>
      <w:rFonts w:ascii="Arial" w:hAnsi="Arial"/>
      <w:lang w:val="en-AU" w:eastAsia="ja-JP"/>
    </w:rPr>
  </w:style>
  <w:style w:type="paragraph" w:styleId="Footer">
    <w:name w:val="footer"/>
    <w:basedOn w:val="Normal"/>
    <w:link w:val="FooterChar"/>
    <w:uiPriority w:val="99"/>
    <w:unhideWhenUsed/>
    <w:rsid w:val="00A94640"/>
    <w:pPr>
      <w:tabs>
        <w:tab w:val="center" w:pos="4320"/>
        <w:tab w:val="right" w:pos="8640"/>
      </w:tabs>
    </w:pPr>
    <w:rPr>
      <w:rFonts w:ascii="Arial" w:eastAsiaTheme="minorEastAsia" w:hAnsi="Arial" w:cstheme="minorBidi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A94640"/>
    <w:rPr>
      <w:rFonts w:ascii="Arial" w:hAnsi="Arial"/>
      <w:lang w:val="en-AU" w:eastAsia="ja-JP"/>
    </w:rPr>
  </w:style>
  <w:style w:type="character" w:styleId="PageNumber">
    <w:name w:val="page number"/>
    <w:basedOn w:val="DefaultParagraphFont"/>
    <w:uiPriority w:val="99"/>
    <w:semiHidden/>
    <w:unhideWhenUsed/>
    <w:rsid w:val="00A94640"/>
  </w:style>
  <w:style w:type="character" w:styleId="CommentReference">
    <w:name w:val="annotation reference"/>
    <w:basedOn w:val="DefaultParagraphFont"/>
    <w:uiPriority w:val="99"/>
    <w:semiHidden/>
    <w:unhideWhenUsed/>
    <w:rsid w:val="00785A4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5A4D"/>
    <w:pPr>
      <w:spacing w:after="200"/>
    </w:pPr>
    <w:rPr>
      <w:rFonts w:ascii="Arial" w:eastAsiaTheme="minorEastAsia" w:hAnsi="Arial" w:cstheme="minorBidi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5A4D"/>
    <w:rPr>
      <w:rFonts w:ascii="Arial" w:hAnsi="Arial"/>
      <w:lang w:val="en-AU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5A4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5A4D"/>
    <w:rPr>
      <w:rFonts w:ascii="Arial" w:hAnsi="Arial"/>
      <w:b/>
      <w:bCs/>
      <w:sz w:val="20"/>
      <w:szCs w:val="20"/>
      <w:lang w:val="en-AU"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0441"/>
    <w:rPr>
      <w:rFonts w:ascii="Times New Roman" w:eastAsia="Times New Roman" w:hAnsi="Times New Roman" w:cs="Times New Roman"/>
      <w:lang w:val="en-AU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rIndent1">
    <w:name w:val="Ar Indent 1"/>
    <w:basedOn w:val="Normal"/>
    <w:qFormat/>
    <w:rsid w:val="00CD4B3C"/>
    <w:pPr>
      <w:ind w:left="709" w:hanging="709"/>
    </w:pPr>
    <w:rPr>
      <w:rFonts w:ascii="Arial" w:eastAsiaTheme="minorEastAsia" w:hAnsi="Arial"/>
      <w:iCs/>
      <w:lang w:val="en-GB" w:eastAsia="ja-JP"/>
    </w:rPr>
  </w:style>
  <w:style w:type="paragraph" w:customStyle="1" w:styleId="ArNormal">
    <w:name w:val="Ar Normal"/>
    <w:basedOn w:val="Normal"/>
    <w:qFormat/>
    <w:rsid w:val="00D95EB1"/>
    <w:rPr>
      <w:rFonts w:ascii="Arial" w:hAnsi="Arial"/>
      <w:iCs/>
      <w:lang w:val="en-GB" w:eastAsia="ja-JP"/>
    </w:rPr>
  </w:style>
  <w:style w:type="paragraph" w:customStyle="1" w:styleId="ArIndent2">
    <w:name w:val="Ar Indent 2"/>
    <w:basedOn w:val="ArNormal"/>
    <w:qFormat/>
    <w:rsid w:val="00033AC7"/>
    <w:pPr>
      <w:ind w:left="1418" w:hanging="709"/>
    </w:pPr>
  </w:style>
  <w:style w:type="paragraph" w:customStyle="1" w:styleId="ArIndent20">
    <w:name w:val="Ar Indent 2+"/>
    <w:basedOn w:val="ArIndent2"/>
    <w:next w:val="ArIndent3"/>
    <w:qFormat/>
    <w:rsid w:val="00C4528C"/>
    <w:pPr>
      <w:tabs>
        <w:tab w:val="left" w:pos="1418"/>
      </w:tabs>
      <w:ind w:left="2127" w:hanging="1418"/>
    </w:pPr>
  </w:style>
  <w:style w:type="paragraph" w:customStyle="1" w:styleId="ArIndent3">
    <w:name w:val="Ar Indent 3"/>
    <w:basedOn w:val="ArIndent2"/>
    <w:qFormat/>
    <w:rsid w:val="00033AC7"/>
    <w:pPr>
      <w:ind w:left="2127"/>
    </w:pPr>
    <w:rPr>
      <w:lang w:eastAsia="en-AU"/>
    </w:rPr>
  </w:style>
  <w:style w:type="paragraph" w:customStyle="1" w:styleId="BOSNormal">
    <w:name w:val="BOS Normal"/>
    <w:basedOn w:val="Normal"/>
    <w:qFormat/>
    <w:rsid w:val="00033AC7"/>
    <w:rPr>
      <w:rFonts w:ascii="Bookman Old Style" w:hAnsi="Bookman Old Style"/>
      <w:iCs/>
      <w:lang w:eastAsia="en-AU"/>
    </w:rPr>
  </w:style>
  <w:style w:type="paragraph" w:customStyle="1" w:styleId="BOSIndent1">
    <w:name w:val="BOS Indent 1"/>
    <w:basedOn w:val="BOSNormal"/>
    <w:next w:val="BOSNormal"/>
    <w:qFormat/>
    <w:rsid w:val="00033AC7"/>
    <w:pPr>
      <w:ind w:left="709" w:hanging="709"/>
    </w:pPr>
  </w:style>
  <w:style w:type="paragraph" w:customStyle="1" w:styleId="BOSIndent2">
    <w:name w:val="BOS Indent 2"/>
    <w:basedOn w:val="BOSNormal"/>
    <w:qFormat/>
    <w:rsid w:val="00033AC7"/>
    <w:pPr>
      <w:ind w:left="1418" w:hanging="709"/>
    </w:pPr>
  </w:style>
  <w:style w:type="paragraph" w:customStyle="1" w:styleId="BOSIndent20">
    <w:name w:val="BOS Indent 2+"/>
    <w:basedOn w:val="BOSNormal"/>
    <w:next w:val="BOSIndent3"/>
    <w:qFormat/>
    <w:rsid w:val="00E07FB6"/>
    <w:pPr>
      <w:tabs>
        <w:tab w:val="left" w:pos="1418"/>
      </w:tabs>
      <w:ind w:left="2127" w:hanging="1418"/>
    </w:pPr>
  </w:style>
  <w:style w:type="paragraph" w:customStyle="1" w:styleId="BOSIndent3">
    <w:name w:val="BOS Indent 3"/>
    <w:basedOn w:val="BOSNormal"/>
    <w:qFormat/>
    <w:rsid w:val="00033AC7"/>
    <w:pPr>
      <w:ind w:left="2127" w:hanging="709"/>
    </w:pPr>
  </w:style>
  <w:style w:type="paragraph" w:customStyle="1" w:styleId="CSNorm">
    <w:name w:val="CS Norm"/>
    <w:basedOn w:val="Normal"/>
    <w:qFormat/>
    <w:rsid w:val="00033AC7"/>
    <w:rPr>
      <w:rFonts w:ascii="Comic Sans MS" w:hAnsi="Comic Sans MS"/>
      <w:sz w:val="28"/>
      <w:lang w:val="en-GB" w:eastAsia="en-AU"/>
    </w:rPr>
  </w:style>
  <w:style w:type="paragraph" w:customStyle="1" w:styleId="CSIndent1">
    <w:name w:val="CS Indent 1"/>
    <w:basedOn w:val="CSNorm"/>
    <w:qFormat/>
    <w:rsid w:val="00033AC7"/>
    <w:pPr>
      <w:ind w:left="709" w:hanging="709"/>
    </w:pPr>
  </w:style>
  <w:style w:type="paragraph" w:customStyle="1" w:styleId="CSIndent2">
    <w:name w:val="CS Indent 2"/>
    <w:basedOn w:val="CSNorm"/>
    <w:qFormat/>
    <w:rsid w:val="00033AC7"/>
    <w:pPr>
      <w:ind w:left="1418" w:hanging="709"/>
    </w:pPr>
  </w:style>
  <w:style w:type="paragraph" w:customStyle="1" w:styleId="CSIndent20">
    <w:name w:val="CS Indent 2+"/>
    <w:basedOn w:val="CSIndent1"/>
    <w:next w:val="CSIndent3"/>
    <w:qFormat/>
    <w:rsid w:val="00E07FB6"/>
    <w:pPr>
      <w:tabs>
        <w:tab w:val="left" w:pos="1418"/>
      </w:tabs>
      <w:ind w:left="2127" w:hanging="1418"/>
    </w:pPr>
  </w:style>
  <w:style w:type="paragraph" w:customStyle="1" w:styleId="CSIndent3">
    <w:name w:val="CS Indent 3"/>
    <w:basedOn w:val="CSIndent2"/>
    <w:qFormat/>
    <w:rsid w:val="00033AC7"/>
    <w:pPr>
      <w:ind w:left="2127"/>
    </w:pPr>
  </w:style>
  <w:style w:type="character" w:styleId="PlaceholderText">
    <w:name w:val="Placeholder Text"/>
    <w:basedOn w:val="DefaultParagraphFont"/>
    <w:uiPriority w:val="99"/>
    <w:semiHidden/>
    <w:rsid w:val="00694FF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4FF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4FF2"/>
    <w:rPr>
      <w:rFonts w:ascii="Lucida Grande" w:hAnsi="Lucida Grande" w:cs="Lucida Grande"/>
      <w:sz w:val="18"/>
      <w:szCs w:val="18"/>
      <w:lang w:val="en-AU" w:eastAsia="ja-JP"/>
    </w:rPr>
  </w:style>
  <w:style w:type="table" w:styleId="TableGrid">
    <w:name w:val="Table Grid"/>
    <w:basedOn w:val="TableNormal"/>
    <w:uiPriority w:val="59"/>
    <w:rsid w:val="00D66A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94640"/>
    <w:pPr>
      <w:tabs>
        <w:tab w:val="center" w:pos="4320"/>
        <w:tab w:val="right" w:pos="8640"/>
      </w:tabs>
    </w:pPr>
    <w:rPr>
      <w:rFonts w:ascii="Arial" w:eastAsiaTheme="minorEastAsia" w:hAnsi="Arial" w:cstheme="minorBidi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A94640"/>
    <w:rPr>
      <w:rFonts w:ascii="Arial" w:hAnsi="Arial"/>
      <w:lang w:val="en-AU" w:eastAsia="ja-JP"/>
    </w:rPr>
  </w:style>
  <w:style w:type="paragraph" w:styleId="Footer">
    <w:name w:val="footer"/>
    <w:basedOn w:val="Normal"/>
    <w:link w:val="FooterChar"/>
    <w:uiPriority w:val="99"/>
    <w:unhideWhenUsed/>
    <w:rsid w:val="00A94640"/>
    <w:pPr>
      <w:tabs>
        <w:tab w:val="center" w:pos="4320"/>
        <w:tab w:val="right" w:pos="8640"/>
      </w:tabs>
    </w:pPr>
    <w:rPr>
      <w:rFonts w:ascii="Arial" w:eastAsiaTheme="minorEastAsia" w:hAnsi="Arial" w:cstheme="minorBidi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A94640"/>
    <w:rPr>
      <w:rFonts w:ascii="Arial" w:hAnsi="Arial"/>
      <w:lang w:val="en-AU" w:eastAsia="ja-JP"/>
    </w:rPr>
  </w:style>
  <w:style w:type="character" w:styleId="PageNumber">
    <w:name w:val="page number"/>
    <w:basedOn w:val="DefaultParagraphFont"/>
    <w:uiPriority w:val="99"/>
    <w:semiHidden/>
    <w:unhideWhenUsed/>
    <w:rsid w:val="00A94640"/>
  </w:style>
  <w:style w:type="character" w:styleId="CommentReference">
    <w:name w:val="annotation reference"/>
    <w:basedOn w:val="DefaultParagraphFont"/>
    <w:uiPriority w:val="99"/>
    <w:semiHidden/>
    <w:unhideWhenUsed/>
    <w:rsid w:val="00785A4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5A4D"/>
    <w:pPr>
      <w:spacing w:after="200"/>
    </w:pPr>
    <w:rPr>
      <w:rFonts w:ascii="Arial" w:eastAsiaTheme="minorEastAsia" w:hAnsi="Arial" w:cstheme="minorBidi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5A4D"/>
    <w:rPr>
      <w:rFonts w:ascii="Arial" w:hAnsi="Arial"/>
      <w:lang w:val="en-AU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5A4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5A4D"/>
    <w:rPr>
      <w:rFonts w:ascii="Arial" w:hAnsi="Arial"/>
      <w:b/>
      <w:bCs/>
      <w:sz w:val="20"/>
      <w:szCs w:val="20"/>
      <w:lang w:val="en-AU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27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1DA2EECE</Template>
  <TotalTime>3</TotalTime>
  <Pages>6</Pages>
  <Words>544</Words>
  <Characters>3102</Characters>
  <Application>Microsoft Office Word</Application>
  <DocSecurity>4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</dc:creator>
  <cp:lastModifiedBy>PALMER Patsy</cp:lastModifiedBy>
  <cp:revision>2</cp:revision>
  <cp:lastPrinted>2019-09-03T00:17:00Z</cp:lastPrinted>
  <dcterms:created xsi:type="dcterms:W3CDTF">2019-09-03T00:20:00Z</dcterms:created>
  <dcterms:modified xsi:type="dcterms:W3CDTF">2019-09-03T00:20:00Z</dcterms:modified>
</cp:coreProperties>
</file>