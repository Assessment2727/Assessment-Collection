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5866" w:rsidRDefault="00AE5866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AE5866" w:rsidRPr="005D79A0" w:rsidRDefault="00AE5866" w:rsidP="00AE5866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0" locked="1" layoutInCell="0" allowOverlap="0">
            <wp:simplePos x="0" y="0"/>
            <wp:positionH relativeFrom="column">
              <wp:posOffset>-259715</wp:posOffset>
            </wp:positionH>
            <wp:positionV relativeFrom="page">
              <wp:posOffset>781050</wp:posOffset>
            </wp:positionV>
            <wp:extent cx="1371600" cy="1470660"/>
            <wp:effectExtent l="0" t="0" r="0" b="0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80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8075"/>
      </w:tblGrid>
      <w:tr w:rsidR="00AE5866" w:rsidRPr="005D79A0" w:rsidTr="0068084D">
        <w:trPr>
          <w:trHeight w:val="1689"/>
        </w:trPr>
        <w:tc>
          <w:tcPr>
            <w:tcW w:w="8075" w:type="dxa"/>
          </w:tcPr>
          <w:p w:rsidR="0022773E" w:rsidRDefault="0022773E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</w:p>
          <w:p w:rsidR="00AE5866" w:rsidRPr="00677DF7" w:rsidRDefault="00AE5866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>MATHEMATICS DEPARTMENT</w:t>
            </w:r>
            <w:r w:rsidR="00804236">
              <w:rPr>
                <w:b/>
                <w:sz w:val="28"/>
                <w:u w:val="single"/>
              </w:rPr>
              <w:t xml:space="preserve"> 2015</w:t>
            </w:r>
            <w:r w:rsidRPr="00677DF7">
              <w:rPr>
                <w:b/>
                <w:sz w:val="28"/>
                <w:u w:val="single"/>
              </w:rPr>
              <w:t xml:space="preserve"> </w:t>
            </w:r>
          </w:p>
          <w:p w:rsidR="006A2252" w:rsidRDefault="00304DA9" w:rsidP="002545C4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Year</w:t>
            </w:r>
            <w:r w:rsidR="0010046A">
              <w:rPr>
                <w:b/>
                <w:sz w:val="36"/>
              </w:rPr>
              <w:t xml:space="preserve"> 11</w:t>
            </w:r>
            <w:r w:rsidR="00D93527">
              <w:rPr>
                <w:b/>
                <w:sz w:val="36"/>
              </w:rPr>
              <w:t xml:space="preserve"> </w:t>
            </w:r>
            <w:r w:rsidR="0068084D">
              <w:rPr>
                <w:b/>
                <w:sz w:val="36"/>
              </w:rPr>
              <w:t>Specialist</w:t>
            </w:r>
            <w:r w:rsidR="00D93527">
              <w:rPr>
                <w:b/>
                <w:sz w:val="36"/>
              </w:rPr>
              <w:t xml:space="preserve"> - Test Number </w:t>
            </w:r>
            <w:r w:rsidR="006A2252">
              <w:rPr>
                <w:b/>
                <w:sz w:val="36"/>
              </w:rPr>
              <w:t>4</w:t>
            </w:r>
          </w:p>
          <w:p w:rsidR="00AE5866" w:rsidRPr="005D79A0" w:rsidRDefault="006A2252" w:rsidP="006A2252">
            <w:pPr>
              <w:ind w:left="567" w:hanging="567"/>
              <w:jc w:val="center"/>
            </w:pPr>
            <w:r>
              <w:rPr>
                <w:b/>
                <w:sz w:val="36"/>
              </w:rPr>
              <w:t>Real Numbers and Matrices</w:t>
            </w:r>
            <w:r w:rsidR="0068084D">
              <w:rPr>
                <w:b/>
                <w:sz w:val="36"/>
              </w:rPr>
              <w:t xml:space="preserve"> </w:t>
            </w:r>
          </w:p>
        </w:tc>
      </w:tr>
    </w:tbl>
    <w:p w:rsidR="000B359F" w:rsidRDefault="00FB1866" w:rsidP="00B068C5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2143740</wp:posOffset>
                </wp:positionH>
                <wp:positionV relativeFrom="paragraph">
                  <wp:posOffset>184730</wp:posOffset>
                </wp:positionV>
                <wp:extent cx="141840" cy="205200"/>
                <wp:effectExtent l="57150" t="57150" r="48895" b="806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18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6D9F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66.95pt;margin-top:12.7pt;width:15.1pt;height:20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">
                <v:imagedata r:id="rId1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1912260</wp:posOffset>
                </wp:positionH>
                <wp:positionV relativeFrom="paragraph">
                  <wp:posOffset>198050</wp:posOffset>
                </wp:positionV>
                <wp:extent cx="147600" cy="178920"/>
                <wp:effectExtent l="57150" t="57150" r="43180" b="6921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476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701F0" id="Ink 66" o:spid="_x0000_s1026" type="#_x0000_t75" style="position:absolute;margin-left:148.55pt;margin-top:14.5pt;width:14.3pt;height:17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">
                <v:imagedata r:id="rId12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1385220</wp:posOffset>
                </wp:positionH>
                <wp:positionV relativeFrom="paragraph">
                  <wp:posOffset>219650</wp:posOffset>
                </wp:positionV>
                <wp:extent cx="187560" cy="8280"/>
                <wp:effectExtent l="38100" t="38100" r="41275" b="8699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ED0C" id="Ink 31" o:spid="_x0000_s1026" type="#_x0000_t75" style="position:absolute;margin-left:107.85pt;margin-top:15.3pt;width:16.3pt;height: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">
                <v:imagedata r:id="rId14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715620</wp:posOffset>
                </wp:positionH>
                <wp:positionV relativeFrom="paragraph">
                  <wp:posOffset>183290</wp:posOffset>
                </wp:positionV>
                <wp:extent cx="191880" cy="225000"/>
                <wp:effectExtent l="57150" t="57150" r="36830" b="800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918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DC127" id="Ink 26" o:spid="_x0000_s1026" type="#_x0000_t75" style="position:absolute;margin-left:54.9pt;margin-top:12.65pt;width:17.9pt;height:2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">
                <v:imagedata r:id="rId16" o:title=""/>
              </v:shape>
            </w:pict>
          </mc:Fallback>
        </mc:AlternateContent>
      </w:r>
    </w:p>
    <w:p w:rsidR="00AE5866" w:rsidRPr="00AE5866" w:rsidRDefault="00FB1866" w:rsidP="00B068C5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1736220</wp:posOffset>
                </wp:positionH>
                <wp:positionV relativeFrom="paragraph">
                  <wp:posOffset>-68015</wp:posOffset>
                </wp:positionV>
                <wp:extent cx="93240" cy="152280"/>
                <wp:effectExtent l="57150" t="57150" r="21590" b="7683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3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D9A7" id="Ink 65" o:spid="_x0000_s1026" type="#_x0000_t75" style="position:absolute;margin-left:135.1pt;margin-top:-7.4pt;width:11.05pt;height:1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">
                <v:imagedata r:id="rId18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1614180</wp:posOffset>
                </wp:positionH>
                <wp:positionV relativeFrom="paragraph">
                  <wp:posOffset>-68015</wp:posOffset>
                </wp:positionV>
                <wp:extent cx="38520" cy="171360"/>
                <wp:effectExtent l="57150" t="57150" r="57150" b="768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85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B7D3" id="Ink 64" o:spid="_x0000_s1026" type="#_x0000_t75" style="position:absolute;margin-left:125pt;margin-top:-7.25pt;width:5.55pt;height:17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">
                <v:imagedata r:id="rId2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1465860</wp:posOffset>
                </wp:positionH>
                <wp:positionV relativeFrom="paragraph">
                  <wp:posOffset>-51815</wp:posOffset>
                </wp:positionV>
                <wp:extent cx="17640" cy="147600"/>
                <wp:effectExtent l="38100" t="57150" r="78105" b="622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28C57" id="Ink 30" o:spid="_x0000_s1026" type="#_x0000_t75" style="position:absolute;margin-left:113.3pt;margin-top:-5.2pt;width:5.65pt;height:14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">
                <v:imagedata r:id="rId22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1255620</wp:posOffset>
                </wp:positionH>
                <wp:positionV relativeFrom="paragraph">
                  <wp:posOffset>-65495</wp:posOffset>
                </wp:positionV>
                <wp:extent cx="107280" cy="146880"/>
                <wp:effectExtent l="57150" t="57150" r="64770" b="819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7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BA9D" id="Ink 29" o:spid="_x0000_s1026" type="#_x0000_t75" style="position:absolute;margin-left:96.8pt;margin-top:-6.7pt;width:12.65pt;height:15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">
                <v:imagedata r:id="rId24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1115940</wp:posOffset>
                </wp:positionH>
                <wp:positionV relativeFrom="paragraph">
                  <wp:posOffset>-73775</wp:posOffset>
                </wp:positionV>
                <wp:extent cx="104760" cy="173520"/>
                <wp:effectExtent l="57150" t="57150" r="67310" b="742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47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9F23C" id="Ink 28" o:spid="_x0000_s1026" type="#_x0000_t75" style="position:absolute;margin-left:85.9pt;margin-top:-7.5pt;width:12.05pt;height:17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">
                <v:imagedata r:id="rId2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961500</wp:posOffset>
                </wp:positionH>
                <wp:positionV relativeFrom="paragraph">
                  <wp:posOffset>-70535</wp:posOffset>
                </wp:positionV>
                <wp:extent cx="119520" cy="168120"/>
                <wp:effectExtent l="57150" t="57150" r="33020" b="8001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95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A1693" id="Ink 27" o:spid="_x0000_s1026" type="#_x0000_t75" style="position:absolute;margin-left:74.05pt;margin-top:-7.6pt;width:13pt;height:17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">
                <v:imagedata r:id="rId28" o:title=""/>
              </v:shape>
            </w:pict>
          </mc:Fallback>
        </mc:AlternateContent>
      </w:r>
      <w:r w:rsidR="00AE5866" w:rsidRPr="00AE5866">
        <w:rPr>
          <w:rFonts w:ascii="Arial" w:hAnsi="Arial" w:cs="Arial"/>
          <w:b/>
        </w:rPr>
        <w:t>Name: _______</w:t>
      </w:r>
      <w:r w:rsidR="003F6239">
        <w:rPr>
          <w:rFonts w:ascii="Arial" w:hAnsi="Arial" w:cs="Arial"/>
          <w:b/>
        </w:rPr>
        <w:t>___</w:t>
      </w:r>
      <w:r w:rsidR="00AE5866" w:rsidRPr="00AE5866">
        <w:rPr>
          <w:rFonts w:ascii="Arial" w:hAnsi="Arial" w:cs="Arial"/>
          <w:b/>
        </w:rPr>
        <w:t>_____________________    Teacher: __________________</w:t>
      </w:r>
    </w:p>
    <w:p w:rsidR="00AE5866" w:rsidRP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 w:rsidR="0010046A">
        <w:rPr>
          <w:rFonts w:ascii="Arial" w:hAnsi="Arial" w:cs="Arial"/>
          <w:b/>
        </w:rPr>
        <w:t xml:space="preserve">                     </w:t>
      </w:r>
      <w:r w:rsidR="0010046A">
        <w:rPr>
          <w:rFonts w:ascii="Arial" w:hAnsi="Arial" w:cs="Arial"/>
          <w:b/>
        </w:rPr>
        <w:tab/>
      </w:r>
      <w:r w:rsidR="00E10097">
        <w:rPr>
          <w:rFonts w:ascii="Arial" w:hAnsi="Arial" w:cs="Arial"/>
          <w:b/>
        </w:rPr>
        <w:t>4</w:t>
      </w:r>
      <w:r w:rsidR="007773BB">
        <w:rPr>
          <w:rFonts w:ascii="Arial" w:hAnsi="Arial" w:cs="Arial"/>
          <w:b/>
        </w:rPr>
        <w:t>2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 w:rsidR="0010046A">
        <w:rPr>
          <w:rFonts w:ascii="Arial" w:hAnsi="Arial" w:cs="Arial"/>
          <w:b/>
        </w:rPr>
        <w:t xml:space="preserve">: </w:t>
      </w:r>
      <w:r w:rsidR="0010046A">
        <w:rPr>
          <w:rFonts w:ascii="Arial" w:hAnsi="Arial" w:cs="Arial"/>
          <w:b/>
        </w:rPr>
        <w:tab/>
      </w:r>
      <w:r w:rsidR="003F6239">
        <w:rPr>
          <w:rFonts w:ascii="Arial" w:hAnsi="Arial" w:cs="Arial"/>
          <w:b/>
        </w:rPr>
        <w:t>45</w:t>
      </w:r>
      <w:r w:rsidRPr="00AE5866">
        <w:rPr>
          <w:rFonts w:ascii="Arial" w:hAnsi="Arial" w:cs="Arial"/>
          <w:b/>
        </w:rPr>
        <w:t xml:space="preserve"> minutes</w:t>
      </w:r>
    </w:p>
    <w:p w:rsidR="00304DA9" w:rsidRPr="0010046A" w:rsidRDefault="00617138" w:rsidP="00AE5866">
      <w:pPr>
        <w:rPr>
          <w:rFonts w:ascii="Arial" w:hAnsi="Arial" w:cs="Arial"/>
        </w:rPr>
      </w:pPr>
      <w:r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  <w:u w:val="single"/>
        </w:rPr>
        <w:t>Instructions:</w:t>
      </w:r>
      <w:r w:rsidR="00AE5866" w:rsidRPr="00AE5866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 xml:space="preserve"> </w:t>
      </w:r>
      <w:r w:rsidR="00116C33" w:rsidRPr="00AE5866">
        <w:rPr>
          <w:rFonts w:ascii="Arial" w:hAnsi="Arial" w:cs="Arial"/>
        </w:rPr>
        <w:t xml:space="preserve">You </w:t>
      </w:r>
      <w:r w:rsidR="003F6239" w:rsidRPr="009C079F">
        <w:rPr>
          <w:rFonts w:ascii="Arial" w:hAnsi="Arial" w:cs="Arial"/>
        </w:rPr>
        <w:t>are</w:t>
      </w:r>
      <w:r w:rsidR="0010046A">
        <w:rPr>
          <w:rFonts w:ascii="Arial" w:hAnsi="Arial" w:cs="Arial"/>
          <w:b/>
        </w:rPr>
        <w:t xml:space="preserve"> </w:t>
      </w:r>
      <w:r w:rsidR="0010046A">
        <w:rPr>
          <w:rFonts w:ascii="Arial" w:hAnsi="Arial" w:cs="Arial"/>
        </w:rPr>
        <w:t xml:space="preserve">permitted </w:t>
      </w:r>
      <w:r w:rsidR="003F6239">
        <w:rPr>
          <w:rFonts w:ascii="Arial" w:hAnsi="Arial" w:cs="Arial"/>
        </w:rPr>
        <w:t>your</w:t>
      </w:r>
      <w:r w:rsidR="009C079F">
        <w:rPr>
          <w:rFonts w:ascii="Arial" w:hAnsi="Arial" w:cs="Arial"/>
        </w:rPr>
        <w:t xml:space="preserve"> calculator </w:t>
      </w:r>
      <w:r w:rsidR="00E60FC2">
        <w:rPr>
          <w:rFonts w:ascii="Arial" w:hAnsi="Arial" w:cs="Arial"/>
        </w:rPr>
        <w:t>and 1 A4 page of notes</w:t>
      </w:r>
      <w:r w:rsidR="009C079F">
        <w:rPr>
          <w:rFonts w:ascii="Arial" w:hAnsi="Arial" w:cs="Arial"/>
        </w:rPr>
        <w:t>.</w:t>
      </w:r>
    </w:p>
    <w:p w:rsidR="00864342" w:rsidRDefault="00304DA9" w:rsidP="00864342">
      <w:pPr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  <w:r w:rsidR="00AE5866" w:rsidRPr="00AE5866">
        <w:rPr>
          <w:rFonts w:ascii="Arial" w:hAnsi="Arial" w:cs="Arial"/>
        </w:rPr>
        <w:t xml:space="preserve"> </w:t>
      </w:r>
    </w:p>
    <w:p w:rsidR="006A2252" w:rsidRPr="00427DE5" w:rsidRDefault="006A2252" w:rsidP="006A2252">
      <w:pPr>
        <w:pStyle w:val="H2"/>
        <w:spacing w:after="0"/>
        <w:jc w:val="center"/>
        <w:rPr>
          <w:b/>
          <w:szCs w:val="40"/>
        </w:rPr>
      </w:pPr>
      <w:r w:rsidRPr="00427DE5">
        <w:rPr>
          <w:szCs w:val="40"/>
        </w:rPr>
        <w:t>Part A</w:t>
      </w:r>
    </w:p>
    <w:p w:rsidR="006A2252" w:rsidRDefault="00337EBB" w:rsidP="006A2252">
      <w:pPr>
        <w:pStyle w:val="i-bodytextcentred"/>
      </w:pPr>
      <w:r>
        <w:t>6</w:t>
      </w:r>
      <w:r w:rsidR="006A2252">
        <w:t xml:space="preserve"> multiple-choice questions </w:t>
      </w:r>
    </w:p>
    <w:p w:rsidR="006A2252" w:rsidRDefault="006A2252" w:rsidP="006A2252">
      <w:pPr>
        <w:pStyle w:val="i-bodytextcentred"/>
      </w:pPr>
      <w:r>
        <w:t xml:space="preserve">1 mark each: </w:t>
      </w:r>
      <w:r w:rsidR="00337EBB">
        <w:t>6</w:t>
      </w:r>
      <w:r>
        <w:t xml:space="preserve"> marks </w:t>
      </w:r>
    </w:p>
    <w:p w:rsidR="006A2252" w:rsidRDefault="006A2252" w:rsidP="006A2252">
      <w:pPr>
        <w:pStyle w:val="i-bodytextcentred"/>
        <w:spacing w:after="120"/>
      </w:pPr>
      <w:r>
        <w:t>Circle the correct answer.</w:t>
      </w:r>
    </w:p>
    <w:p w:rsidR="006A2252" w:rsidRDefault="00FB1866" w:rsidP="006A2252">
      <w:pPr>
        <w:pStyle w:val="N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3564300</wp:posOffset>
                </wp:positionH>
                <wp:positionV relativeFrom="paragraph">
                  <wp:posOffset>170660</wp:posOffset>
                </wp:positionV>
                <wp:extent cx="163080" cy="207000"/>
                <wp:effectExtent l="57150" t="57150" r="46990" b="7937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30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5F101" id="Ink 23" o:spid="_x0000_s1026" type="#_x0000_t75" style="position:absolute;margin-left:278.75pt;margin-top:11.45pt;width:16.85pt;height:20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">
                <v:imagedata r:id="rId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3367020</wp:posOffset>
                </wp:positionH>
                <wp:positionV relativeFrom="paragraph">
                  <wp:posOffset>330140</wp:posOffset>
                </wp:positionV>
                <wp:extent cx="75960" cy="11160"/>
                <wp:effectExtent l="57150" t="38100" r="57785" b="6540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5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B70C2" id="Ink 13" o:spid="_x0000_s1026" type="#_x0000_t75" style="position:absolute;margin-left:263.3pt;margin-top:24.6pt;width:8.1pt;height:4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">
                <v:imagedata r:id="rId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3377460</wp:posOffset>
                </wp:positionH>
                <wp:positionV relativeFrom="paragraph">
                  <wp:posOffset>264620</wp:posOffset>
                </wp:positionV>
                <wp:extent cx="70200" cy="5760"/>
                <wp:effectExtent l="57150" t="38100" r="82550" b="8953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0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CAEF" id="Ink 12" o:spid="_x0000_s1026" type="#_x0000_t75" style="position:absolute;margin-left:264.35pt;margin-top:19pt;width:9.1pt;height:4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">
                <v:imagedata r:id="rId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3166860</wp:posOffset>
                </wp:positionH>
                <wp:positionV relativeFrom="paragraph">
                  <wp:posOffset>246620</wp:posOffset>
                </wp:positionV>
                <wp:extent cx="100080" cy="106560"/>
                <wp:effectExtent l="57150" t="57150" r="52705" b="844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0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A5F9" id="Ink 10" o:spid="_x0000_s1026" type="#_x0000_t75" style="position:absolute;margin-left:247.25pt;margin-top:17.55pt;width:10.3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">
                <v:imagedata r:id="rId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3084060</wp:posOffset>
                </wp:positionH>
                <wp:positionV relativeFrom="paragraph">
                  <wp:posOffset>230780</wp:posOffset>
                </wp:positionV>
                <wp:extent cx="81360" cy="136440"/>
                <wp:effectExtent l="38100" t="57150" r="71120" b="736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1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C3026" id="Ink 9" o:spid="_x0000_s1026" type="#_x0000_t75" style="position:absolute;margin-left:241.6pt;margin-top:16.3pt;width:9.7pt;height:14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">
                <v:imagedata r:id="rId38" o:title=""/>
              </v:shape>
            </w:pict>
          </mc:Fallback>
        </mc:AlternateContent>
      </w:r>
      <w:r w:rsidR="006A2252" w:rsidRPr="00BA41A0">
        <w:rPr>
          <w:rStyle w:val="NLLLNUM"/>
        </w:rPr>
        <w:t>1</w:t>
      </w:r>
      <w:r w:rsidR="006A2252">
        <w:tab/>
      </w:r>
      <w:r w:rsidR="006A2252" w:rsidRPr="00BA41A0">
        <w:rPr>
          <w:rStyle w:val="NLLLNUM"/>
        </w:rPr>
        <w:tab/>
      </w:r>
      <w:r w:rsidR="006A2252">
        <w:t>The solution of 2</w:t>
      </w:r>
      <w:r w:rsidR="006A2252" w:rsidRPr="00CB49E6">
        <w:rPr>
          <w:rStyle w:val="i-listsuperscriptitalic"/>
        </w:rPr>
        <w:t>x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8 cannot be classified as:</w:t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137820</wp:posOffset>
                </wp:positionH>
                <wp:positionV relativeFrom="paragraph">
                  <wp:posOffset>-39415</wp:posOffset>
                </wp:positionV>
                <wp:extent cx="302400" cy="342000"/>
                <wp:effectExtent l="57150" t="57150" r="59690" b="774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024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59B2C" id="Ink 8" o:spid="_x0000_s1026" type="#_x0000_t75" style="position:absolute;margin-left:8.8pt;margin-top:-4.7pt;width:27.95pt;height:3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">
                <v:imagedata r:id="rId40" o:title=""/>
              </v:shape>
            </w:pict>
          </mc:Fallback>
        </mc:AlternateContent>
      </w:r>
      <w:r w:rsidR="006A2252" w:rsidRPr="00BA41A0">
        <w:rPr>
          <w:rStyle w:val="NLLLNUM"/>
        </w:rPr>
        <w:t>A</w:t>
      </w:r>
      <w:r w:rsidR="006A2252">
        <w:tab/>
        <w:t>an irrational number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B</w:t>
      </w:r>
      <w:r>
        <w:tab/>
        <w:t>an integer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C</w:t>
      </w:r>
      <w:r>
        <w:tab/>
        <w:t>a real number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D</w:t>
      </w:r>
      <w:r>
        <w:tab/>
        <w:t>an odd number</w:t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3241740</wp:posOffset>
                </wp:positionH>
                <wp:positionV relativeFrom="paragraph">
                  <wp:posOffset>60720</wp:posOffset>
                </wp:positionV>
                <wp:extent cx="360" cy="360"/>
                <wp:effectExtent l="57150" t="57150" r="57150" b="571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E5F1C" id="Ink 25" o:spid="_x0000_s1026" type="#_x0000_t75" style="position:absolute;margin-left:254.05pt;margin-top:3.6pt;width:2.45pt;height: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">
                <v:imagedata r:id="rId42" o:title=""/>
              </v:shape>
            </w:pict>
          </mc:Fallback>
        </mc:AlternateContent>
      </w:r>
      <w:r w:rsidR="006A2252" w:rsidRPr="00BA41A0">
        <w:rPr>
          <w:rStyle w:val="NLLLNUM"/>
        </w:rPr>
        <w:t>E</w:t>
      </w:r>
      <w:r w:rsidR="006A2252">
        <w:tab/>
        <w:t>a rational number</w:t>
      </w:r>
    </w:p>
    <w:p w:rsidR="006A2252" w:rsidRDefault="006A2252" w:rsidP="006A2252">
      <w:pPr>
        <w:pStyle w:val="spaces0"/>
      </w:pPr>
    </w:p>
    <w:p w:rsidR="006A2252" w:rsidRPr="00BA41A0" w:rsidRDefault="006A2252" w:rsidP="006A2252">
      <w:pPr>
        <w:pStyle w:val="NLLL2COL"/>
        <w:jc w:val="right"/>
        <w:rPr>
          <w:rStyle w:val="NLLLNUM"/>
        </w:rPr>
      </w:pPr>
      <w:r>
        <w:tab/>
      </w:r>
      <w:r w:rsidRPr="00BA41A0">
        <w:rPr>
          <w:rStyle w:val="NLLLNUM"/>
        </w:rPr>
        <w:t>[1 mark]</w:t>
      </w:r>
    </w:p>
    <w:p w:rsidR="006A2252" w:rsidRDefault="00337EBB" w:rsidP="006A2252">
      <w:pPr>
        <w:pStyle w:val="NL"/>
      </w:pPr>
      <w:r>
        <w:rPr>
          <w:rStyle w:val="NLLLNUM"/>
        </w:rPr>
        <w:t>2</w:t>
      </w:r>
      <w:r w:rsidR="006A2252">
        <w:rPr>
          <w:rStyle w:val="NLLLNUM"/>
        </w:rPr>
        <w:tab/>
      </w:r>
      <w:r w:rsidR="006A2252">
        <w:tab/>
        <w:t>3.85 does not equal:</w:t>
      </w:r>
    </w:p>
    <w:p w:rsidR="006A2252" w:rsidRDefault="006A2252" w:rsidP="006A2252">
      <w:pPr>
        <w:pStyle w:val="NLLL2COL"/>
      </w:pPr>
      <w:r w:rsidRPr="009B0861">
        <w:rPr>
          <w:rFonts w:ascii="HelveticaNeueLT Std" w:hAnsi="HelveticaNeueLT Std"/>
          <w:b/>
        </w:rPr>
        <w:t>A</w:t>
      </w:r>
      <w:r w:rsidRPr="00BA41A0">
        <w:rPr>
          <w:rStyle w:val="NLLLNUM"/>
        </w:rPr>
        <w:tab/>
      </w:r>
      <w:r>
        <w:rPr>
          <w:rStyle w:val="NLLLNUM"/>
          <w:noProof/>
          <w:position w:val="-6"/>
          <w:lang w:eastAsia="en-AU"/>
        </w:rPr>
        <w:drawing>
          <wp:inline distT="0" distB="0" distL="0" distR="0" wp14:anchorId="7465BDE5" wp14:editId="7E32E915">
            <wp:extent cx="328930" cy="17843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Default="006A2252" w:rsidP="006A2252">
      <w:pPr>
        <w:pStyle w:val="NLLL2COL"/>
      </w:pPr>
      <w:r w:rsidRPr="009B0861">
        <w:rPr>
          <w:rFonts w:ascii="HelveticaNeueLT Std" w:hAnsi="HelveticaNeueLT Std"/>
          <w:b/>
        </w:rPr>
        <w:t>B</w:t>
      </w:r>
      <w:r w:rsidRPr="00BA41A0">
        <w:rPr>
          <w:rStyle w:val="NLLLNUM"/>
        </w:rPr>
        <w:tab/>
      </w:r>
      <w:r>
        <w:rPr>
          <w:rStyle w:val="NLLLNUM"/>
          <w:noProof/>
          <w:position w:val="-22"/>
          <w:lang w:eastAsia="en-AU"/>
        </w:rPr>
        <w:drawing>
          <wp:inline distT="0" distB="0" distL="0" distR="0" wp14:anchorId="0224C43E" wp14:editId="57892A81">
            <wp:extent cx="200025" cy="34988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C</w:t>
      </w:r>
      <w:r>
        <w:tab/>
      </w:r>
      <w:r>
        <w:rPr>
          <w:noProof/>
          <w:position w:val="-22"/>
          <w:lang w:eastAsia="en-AU"/>
        </w:rPr>
        <w:drawing>
          <wp:inline distT="0" distB="0" distL="0" distR="0" wp14:anchorId="4430889B" wp14:editId="14F588D0">
            <wp:extent cx="257175" cy="34988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D</w:t>
      </w:r>
      <w:r>
        <w:tab/>
      </w:r>
      <w:r>
        <w:rPr>
          <w:noProof/>
          <w:position w:val="-6"/>
          <w:lang w:eastAsia="en-AU"/>
        </w:rPr>
        <w:drawing>
          <wp:inline distT="0" distB="0" distL="0" distR="0" wp14:anchorId="2A8E599F" wp14:editId="3210FC3C">
            <wp:extent cx="328930" cy="178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Pr="00BA41A0" w:rsidRDefault="00FB1866" w:rsidP="00337EBB">
      <w:pPr>
        <w:pStyle w:val="NLLL2COL"/>
        <w:tabs>
          <w:tab w:val="left" w:pos="426"/>
        </w:tabs>
        <w:ind w:left="709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144300</wp:posOffset>
                </wp:positionH>
                <wp:positionV relativeFrom="paragraph">
                  <wp:posOffset>5415</wp:posOffset>
                </wp:positionV>
                <wp:extent cx="283680" cy="295200"/>
                <wp:effectExtent l="57150" t="57150" r="40640" b="8636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836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96B92" id="Ink 69" o:spid="_x0000_s1026" type="#_x0000_t75" style="position:absolute;margin-left:9.3pt;margin-top:-1.35pt;width:26.5pt;height:27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">
                <v:imagedata r:id="rId48" o:title=""/>
              </v:shape>
            </w:pict>
          </mc:Fallback>
        </mc:AlternateContent>
      </w:r>
      <w:r w:rsidR="006A2252" w:rsidRPr="00BA41A0">
        <w:rPr>
          <w:rStyle w:val="NLLLNUM"/>
        </w:rPr>
        <w:t>E</w:t>
      </w:r>
      <w:r w:rsidR="006A2252">
        <w:tab/>
        <w:t>3.9</w:t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</w:r>
      <w:r w:rsidR="00337EBB">
        <w:tab/>
        <w:t xml:space="preserve">      </w:t>
      </w:r>
      <w:r w:rsidR="006A2252" w:rsidRPr="00BA41A0">
        <w:rPr>
          <w:rStyle w:val="NLLLNUM"/>
        </w:rPr>
        <w:t>[1 mark]</w:t>
      </w:r>
    </w:p>
    <w:p w:rsidR="006A2252" w:rsidRDefault="00337EBB" w:rsidP="006A2252">
      <w:pPr>
        <w:pStyle w:val="NL"/>
      </w:pPr>
      <w:r>
        <w:rPr>
          <w:rStyle w:val="NLLLNUM"/>
        </w:rPr>
        <w:lastRenderedPageBreak/>
        <w:t>3</w:t>
      </w:r>
      <w:r w:rsidR="006A2252" w:rsidRPr="00BA41A0">
        <w:rPr>
          <w:rStyle w:val="NLLLNUM"/>
        </w:rPr>
        <w:tab/>
      </w:r>
      <w:r w:rsidR="006A2252">
        <w:rPr>
          <w:rStyle w:val="NLLLNUM"/>
        </w:rPr>
        <w:tab/>
      </w:r>
      <w:r w:rsidR="006A2252">
        <w:t>Irrational numbers can never be written as:</w:t>
      </w:r>
    </w:p>
    <w:p w:rsidR="006A2252" w:rsidRDefault="006A2252" w:rsidP="006A2252">
      <w:pPr>
        <w:pStyle w:val="NLLL2COL"/>
      </w:pPr>
      <w:proofErr w:type="gramStart"/>
      <w:r w:rsidRPr="00BA41A0">
        <w:rPr>
          <w:rStyle w:val="NLLLNUM"/>
        </w:rPr>
        <w:t>A</w:t>
      </w:r>
      <w:proofErr w:type="gramEnd"/>
      <w:r w:rsidRPr="00BA41A0">
        <w:rPr>
          <w:rStyle w:val="NLLLNUM"/>
        </w:rPr>
        <w:tab/>
      </w:r>
      <w:r>
        <w:t>infinite continued fractions.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B</w:t>
      </w:r>
      <w:r>
        <w:tab/>
        <w:t xml:space="preserve">fractions of the </w:t>
      </w:r>
      <w:proofErr w:type="gramStart"/>
      <w:r>
        <w:t xml:space="preserve">form </w:t>
      </w:r>
      <w:proofErr w:type="gramEnd"/>
      <w:r>
        <w:rPr>
          <w:noProof/>
          <w:position w:val="-22"/>
          <w:lang w:eastAsia="en-AU"/>
        </w:rPr>
        <w:drawing>
          <wp:inline distT="0" distB="0" distL="0" distR="0" wp14:anchorId="50A94A9C" wp14:editId="09A02116">
            <wp:extent cx="128905" cy="34988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</w:t>
      </w:r>
      <w:r w:rsidRPr="008C45D4">
        <w:rPr>
          <w:i/>
        </w:rPr>
        <w:t>a</w:t>
      </w:r>
      <w:r>
        <w:t xml:space="preserve"> </w:t>
      </w:r>
      <w:r w:rsidRPr="00203A8A">
        <w:rPr>
          <w:rStyle w:val="Minonmath0"/>
          <w:sz w:val="16"/>
          <w:szCs w:val="16"/>
        </w:rPr>
        <w:sym w:font="Symbol" w:char="F0CE"/>
      </w:r>
      <w:r>
        <w:t xml:space="preserve"> </w:t>
      </w:r>
      <w:r w:rsidRPr="009D22C7">
        <w:rPr>
          <w:rStyle w:val="bolditalic"/>
        </w:rPr>
        <w:t>Q</w:t>
      </w:r>
      <w:r>
        <w:t xml:space="preserve">ʹ and </w:t>
      </w:r>
      <w:r w:rsidRPr="0080397F">
        <w:rPr>
          <w:i/>
        </w:rPr>
        <w:t>b</w:t>
      </w:r>
      <w:r>
        <w:t xml:space="preserve"> </w:t>
      </w:r>
      <w:r>
        <w:rPr>
          <w:rStyle w:val="MATH-1"/>
          <w:rFonts w:ascii="MathematicalPiLTStd-5" w:hAnsi="MathematicalPiLTStd-5" w:cs="MathematicalPiLTStd-5"/>
        </w:rPr>
        <w:sym w:font="Symbol" w:char="F020"/>
      </w:r>
      <w:r w:rsidRPr="00203A8A">
        <w:rPr>
          <w:rStyle w:val="Minonmath0"/>
          <w:sz w:val="16"/>
          <w:szCs w:val="16"/>
        </w:rPr>
        <w:sym w:font="Symbol" w:char="F0CE"/>
      </w:r>
      <w:r>
        <w:t xml:space="preserve"> </w:t>
      </w:r>
      <w:r w:rsidRPr="00B22AA1">
        <w:rPr>
          <w:rStyle w:val="bolditalic"/>
        </w:rPr>
        <w:t>Z</w:t>
      </w:r>
      <w:r>
        <w:t>.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C</w:t>
      </w:r>
      <w:r>
        <w:tab/>
        <w:t xml:space="preserve">fractions of the </w:t>
      </w:r>
      <w:proofErr w:type="gramStart"/>
      <w:r>
        <w:t xml:space="preserve">form </w:t>
      </w:r>
      <w:proofErr w:type="gramEnd"/>
      <w:r>
        <w:rPr>
          <w:noProof/>
          <w:position w:val="-22"/>
          <w:lang w:eastAsia="en-AU"/>
        </w:rPr>
        <w:drawing>
          <wp:inline distT="0" distB="0" distL="0" distR="0" wp14:anchorId="5F21F75F" wp14:editId="351BE210">
            <wp:extent cx="128905" cy="34988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where </w:t>
      </w:r>
      <w:r w:rsidRPr="008C45D4">
        <w:rPr>
          <w:i/>
        </w:rPr>
        <w:t>a</w:t>
      </w:r>
      <w:r>
        <w:t xml:space="preserve">, </w:t>
      </w:r>
      <w:r w:rsidRPr="008C45D4">
        <w:rPr>
          <w:i/>
        </w:rPr>
        <w:t>b</w:t>
      </w:r>
      <w:r>
        <w:t xml:space="preserve"> </w:t>
      </w:r>
      <w:r w:rsidRPr="00203A8A">
        <w:rPr>
          <w:rStyle w:val="Minonmath0"/>
          <w:sz w:val="16"/>
          <w:szCs w:val="16"/>
        </w:rPr>
        <w:sym w:font="Symbol" w:char="F0CE"/>
      </w:r>
      <w:r>
        <w:t xml:space="preserve"> </w:t>
      </w:r>
      <w:r w:rsidRPr="001D39F6">
        <w:rPr>
          <w:rStyle w:val="bolditalic"/>
        </w:rPr>
        <w:t>Q</w:t>
      </w:r>
      <w:r>
        <w:t>ʹ.</w:t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143940</wp:posOffset>
                </wp:positionH>
                <wp:positionV relativeFrom="paragraph">
                  <wp:posOffset>59070</wp:posOffset>
                </wp:positionV>
                <wp:extent cx="261000" cy="335880"/>
                <wp:effectExtent l="57150" t="57150" r="62865" b="8382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6100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7048C" id="Ink 70" o:spid="_x0000_s1026" type="#_x0000_t75" style="position:absolute;margin-left:9.35pt;margin-top:2.85pt;width:24.6pt;height:30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">
                <v:imagedata r:id="rId52" o:title=""/>
              </v:shape>
            </w:pict>
          </mc:Fallback>
        </mc:AlternateContent>
      </w:r>
      <w:r w:rsidR="006A2252" w:rsidRPr="00BA41A0">
        <w:rPr>
          <w:rStyle w:val="NLLLNUM"/>
        </w:rPr>
        <w:t>D</w:t>
      </w:r>
      <w:r w:rsidR="006A2252">
        <w:tab/>
        <w:t xml:space="preserve">fractions of the </w:t>
      </w:r>
      <w:proofErr w:type="gramStart"/>
      <w:r w:rsidR="006A2252">
        <w:t xml:space="preserve">form </w:t>
      </w:r>
      <w:proofErr w:type="gramEnd"/>
      <w:r w:rsidR="006A2252">
        <w:rPr>
          <w:noProof/>
          <w:position w:val="-22"/>
          <w:lang w:eastAsia="en-AU"/>
        </w:rPr>
        <w:drawing>
          <wp:inline distT="0" distB="0" distL="0" distR="0" wp14:anchorId="09BC3E88" wp14:editId="15B79C29">
            <wp:extent cx="128905" cy="34988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, where </w:t>
      </w:r>
      <w:r w:rsidR="006A2252" w:rsidRPr="008C45D4">
        <w:rPr>
          <w:i/>
        </w:rPr>
        <w:t>a</w:t>
      </w:r>
      <w:r w:rsidR="006A2252">
        <w:t xml:space="preserve">, </w:t>
      </w:r>
      <w:r w:rsidR="006A2252" w:rsidRPr="008C45D4">
        <w:rPr>
          <w:i/>
        </w:rPr>
        <w:t>b</w:t>
      </w:r>
      <w:r w:rsidR="006A2252">
        <w:t xml:space="preserve"> </w:t>
      </w:r>
      <w:r w:rsidR="006A2252" w:rsidRPr="00203A8A">
        <w:rPr>
          <w:rStyle w:val="Minonmath0"/>
          <w:sz w:val="16"/>
          <w:szCs w:val="16"/>
        </w:rPr>
        <w:sym w:font="Symbol" w:char="F0CE"/>
      </w:r>
      <w:r w:rsidR="006A2252">
        <w:t xml:space="preserve"> </w:t>
      </w:r>
      <w:r w:rsidR="006A2252" w:rsidRPr="001D39F6">
        <w:rPr>
          <w:rStyle w:val="bolditalic"/>
        </w:rPr>
        <w:t>Z</w:t>
      </w:r>
      <w:r w:rsidR="006A2252">
        <w:t>.</w:t>
      </w:r>
    </w:p>
    <w:p w:rsidR="006A2252" w:rsidRDefault="006A2252" w:rsidP="006A2252">
      <w:pPr>
        <w:pStyle w:val="NLLL2COL"/>
      </w:pPr>
      <w:r w:rsidRPr="00BA41A0">
        <w:rPr>
          <w:rStyle w:val="NLLLNUM"/>
        </w:rPr>
        <w:t>E</w:t>
      </w:r>
      <w:r>
        <w:tab/>
        <w:t xml:space="preserve">fractions of the </w:t>
      </w:r>
      <w:proofErr w:type="gramStart"/>
      <w:r>
        <w:t xml:space="preserve">form </w:t>
      </w:r>
      <w:proofErr w:type="gramEnd"/>
      <w:r>
        <w:rPr>
          <w:noProof/>
          <w:position w:val="-22"/>
          <w:lang w:eastAsia="en-AU"/>
        </w:rPr>
        <w:drawing>
          <wp:inline distT="0" distB="0" distL="0" distR="0" wp14:anchorId="3FEE7F93" wp14:editId="3BA10A76">
            <wp:extent cx="128905" cy="349885"/>
            <wp:effectExtent l="0" t="0" r="4445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where </w:t>
      </w:r>
      <w:r w:rsidRPr="008C45D4">
        <w:rPr>
          <w:i/>
        </w:rPr>
        <w:t>a</w:t>
      </w:r>
      <w:r>
        <w:t xml:space="preserve"> </w:t>
      </w:r>
      <w:r w:rsidRPr="00203A8A">
        <w:rPr>
          <w:rStyle w:val="Minonmath0"/>
          <w:sz w:val="16"/>
          <w:szCs w:val="16"/>
        </w:rPr>
        <w:sym w:font="Symbol" w:char="F0CE"/>
      </w:r>
      <w:r>
        <w:t xml:space="preserve"> </w:t>
      </w:r>
      <w:r w:rsidRPr="00BA1F39">
        <w:rPr>
          <w:rStyle w:val="bolditalic"/>
        </w:rPr>
        <w:t>Z</w:t>
      </w:r>
      <w:r>
        <w:rPr>
          <w:rStyle w:val="i-listitalic"/>
        </w:rPr>
        <w:t xml:space="preserve"> </w:t>
      </w:r>
      <w:r>
        <w:t xml:space="preserve">and </w:t>
      </w:r>
      <w:r w:rsidRPr="008C45D4">
        <w:rPr>
          <w:i/>
        </w:rPr>
        <w:t>b</w:t>
      </w:r>
      <w:r>
        <w:t xml:space="preserve"> </w:t>
      </w:r>
      <w:r w:rsidRPr="00203A8A">
        <w:rPr>
          <w:rStyle w:val="Minonmath0"/>
          <w:sz w:val="16"/>
          <w:szCs w:val="16"/>
        </w:rPr>
        <w:sym w:font="Symbol" w:char="F0CE"/>
      </w:r>
      <w:r>
        <w:t xml:space="preserve"> </w:t>
      </w:r>
      <w:r w:rsidRPr="00BA1F39">
        <w:rPr>
          <w:rStyle w:val="bolditalic"/>
        </w:rPr>
        <w:t>Q</w:t>
      </w:r>
      <w:r>
        <w:t>ʹ.</w:t>
      </w:r>
    </w:p>
    <w:p w:rsidR="006A2252" w:rsidRDefault="006A2252" w:rsidP="006A2252">
      <w:pPr>
        <w:pStyle w:val="spaces0"/>
      </w:pPr>
    </w:p>
    <w:p w:rsidR="006A2252" w:rsidRPr="00BA41A0" w:rsidRDefault="006A2252" w:rsidP="006A2252">
      <w:pPr>
        <w:pStyle w:val="NLLL2COL"/>
        <w:jc w:val="right"/>
        <w:rPr>
          <w:rStyle w:val="NLLLNUM"/>
        </w:rPr>
      </w:pPr>
      <w:r>
        <w:tab/>
      </w:r>
      <w:r w:rsidRPr="00BA41A0">
        <w:rPr>
          <w:rStyle w:val="NLLLNUM"/>
        </w:rPr>
        <w:t>[1 mark]</w:t>
      </w:r>
    </w:p>
    <w:p w:rsidR="006A2252" w:rsidRPr="00BA41A0" w:rsidRDefault="006A2252" w:rsidP="006A2252">
      <w:pPr>
        <w:pStyle w:val="NLLL2COL"/>
        <w:jc w:val="right"/>
        <w:rPr>
          <w:rStyle w:val="NLLLNUM"/>
        </w:rPr>
      </w:pPr>
    </w:p>
    <w:p w:rsidR="006A2252" w:rsidRDefault="00337EBB" w:rsidP="006A2252">
      <w:pPr>
        <w:pStyle w:val="NL"/>
      </w:pPr>
      <w:r w:rsidRPr="00CB7460">
        <w:rPr>
          <w:b/>
        </w:rPr>
        <w:t>4</w:t>
      </w:r>
      <w:r w:rsidR="006A2252" w:rsidRPr="00CB7460">
        <w:rPr>
          <w:b/>
        </w:rPr>
        <w:tab/>
      </w:r>
      <w:r w:rsidR="006A2252">
        <w:tab/>
        <w:t>A counter e</w:t>
      </w:r>
      <w:r w:rsidR="006A2252" w:rsidRPr="0031540E">
        <w:rPr>
          <w:rStyle w:val="i-listitalic"/>
          <w:rFonts w:ascii="Minion Pro" w:hAnsi="Minion Pro"/>
        </w:rPr>
        <w:t>x</w:t>
      </w:r>
      <w:r w:rsidR="006A2252">
        <w:t xml:space="preserve">ample to show that if </w:t>
      </w:r>
      <w:r w:rsidR="006A2252" w:rsidRPr="000306DE">
        <w:rPr>
          <w:i/>
        </w:rPr>
        <w:t>a</w:t>
      </w:r>
      <w:r w:rsidR="006A2252">
        <w:rPr>
          <w:rStyle w:val="i-listsuperscript"/>
        </w:rPr>
        <w:t>2</w:t>
      </w:r>
      <w:r w:rsidR="006A2252">
        <w:t xml:space="preserve"> </w:t>
      </w:r>
      <w:r w:rsidR="006A2252" w:rsidRPr="00BF409F">
        <w:rPr>
          <w:rStyle w:val="Minonmath0"/>
        </w:rPr>
        <w:t>+</w:t>
      </w:r>
      <w:r w:rsidR="006A2252">
        <w:t xml:space="preserve"> </w:t>
      </w:r>
      <w:r w:rsidR="006A2252" w:rsidRPr="000306DE">
        <w:rPr>
          <w:i/>
        </w:rPr>
        <w:t>b</w:t>
      </w:r>
      <w:r w:rsidR="006A2252" w:rsidRPr="000306DE">
        <w:rPr>
          <w:rStyle w:val="i-listsuperscript"/>
        </w:rPr>
        <w:t>2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</w:t>
      </w:r>
      <w:r w:rsidR="006A2252" w:rsidRPr="000306DE">
        <w:rPr>
          <w:i/>
        </w:rPr>
        <w:t>c</w:t>
      </w:r>
      <w:r w:rsidR="006A2252">
        <w:rPr>
          <w:rStyle w:val="i-listsuperscript"/>
        </w:rPr>
        <w:t>2</w:t>
      </w:r>
      <w:r w:rsidR="006A2252">
        <w:t xml:space="preserve">, then </w:t>
      </w:r>
      <w:r w:rsidR="006A2252" w:rsidRPr="000306DE">
        <w:rPr>
          <w:i/>
        </w:rPr>
        <w:t>a</w:t>
      </w:r>
      <w:r w:rsidR="006A2252">
        <w:t xml:space="preserve">, </w:t>
      </w:r>
      <w:r w:rsidR="006A2252" w:rsidRPr="000306DE">
        <w:rPr>
          <w:i/>
        </w:rPr>
        <w:t>b</w:t>
      </w:r>
      <w:r w:rsidR="006A2252">
        <w:t xml:space="preserve"> and </w:t>
      </w:r>
      <w:r w:rsidR="006A2252" w:rsidRPr="000306DE">
        <w:rPr>
          <w:i/>
        </w:rPr>
        <w:t>c</w:t>
      </w:r>
      <w:r w:rsidR="006A2252">
        <w:t xml:space="preserve"> have to be integer values is a false </w:t>
      </w:r>
      <w:r w:rsidR="006A2252">
        <w:br/>
        <w:t>statement is:</w:t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4887300</wp:posOffset>
                </wp:positionH>
                <wp:positionV relativeFrom="paragraph">
                  <wp:posOffset>238810</wp:posOffset>
                </wp:positionV>
                <wp:extent cx="130680" cy="21960"/>
                <wp:effectExtent l="38100" t="38100" r="6032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0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42B3C" id="Ink 96" o:spid="_x0000_s1026" type="#_x0000_t75" style="position:absolute;margin-left:383.55pt;margin-top:17.45pt;width:11.95pt;height:3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">
                <v:imagedata r:id="rId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4922580</wp:posOffset>
                </wp:positionH>
                <wp:positionV relativeFrom="paragraph">
                  <wp:posOffset>106330</wp:posOffset>
                </wp:positionV>
                <wp:extent cx="24120" cy="101160"/>
                <wp:effectExtent l="38100" t="38100" r="52705" b="5143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327A" id="Ink 95" o:spid="_x0000_s1026" type="#_x0000_t75" style="position:absolute;margin-left:386.15pt;margin-top:6.95pt;width:4.35pt;height:9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">
                <v:imagedata r:id="rId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4692540</wp:posOffset>
                </wp:positionH>
                <wp:positionV relativeFrom="paragraph">
                  <wp:posOffset>179050</wp:posOffset>
                </wp:positionV>
                <wp:extent cx="18720" cy="117720"/>
                <wp:effectExtent l="38100" t="57150" r="57785" b="5397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8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8E8DB" id="Ink 94" o:spid="_x0000_s1026" type="#_x0000_t75" style="position:absolute;margin-left:368.15pt;margin-top:12.95pt;width:3.95pt;height:1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">
                <v:imagedata r:id="rId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4637100</wp:posOffset>
                </wp:positionH>
                <wp:positionV relativeFrom="paragraph">
                  <wp:posOffset>216490</wp:posOffset>
                </wp:positionV>
                <wp:extent cx="119160" cy="7560"/>
                <wp:effectExtent l="57150" t="57150" r="52705" b="692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19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94D8A" id="Ink 93" o:spid="_x0000_s1026" type="#_x0000_t75" style="position:absolute;margin-left:364.05pt;margin-top:15.55pt;width:11.7pt;height:3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">
                <v:imagedata r:id="rId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4420020</wp:posOffset>
                </wp:positionH>
                <wp:positionV relativeFrom="paragraph">
                  <wp:posOffset>222970</wp:posOffset>
                </wp:positionV>
                <wp:extent cx="120600" cy="20880"/>
                <wp:effectExtent l="57150" t="38100" r="51435" b="7493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20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36C81" id="Ink 90" o:spid="_x0000_s1026" type="#_x0000_t75" style="position:absolute;margin-left:346.6pt;margin-top:16.05pt;width:11.25pt;height:4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">
                <v:imagedata r:id="rId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4465380</wp:posOffset>
                </wp:positionH>
                <wp:positionV relativeFrom="paragraph">
                  <wp:posOffset>64930</wp:posOffset>
                </wp:positionV>
                <wp:extent cx="6840" cy="142920"/>
                <wp:effectExtent l="38100" t="38100" r="69850" b="666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8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DCDD" id="Ink 89" o:spid="_x0000_s1026" type="#_x0000_t75" style="position:absolute;margin-left:350pt;margin-top:3.8pt;width:3.7pt;height:13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">
                <v:imagedata r:id="rId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3815580</wp:posOffset>
                </wp:positionH>
                <wp:positionV relativeFrom="paragraph">
                  <wp:posOffset>14890</wp:posOffset>
                </wp:positionV>
                <wp:extent cx="103680" cy="92160"/>
                <wp:effectExtent l="38100" t="38100" r="10795" b="603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03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69774" id="Ink 86" o:spid="_x0000_s1026" type="#_x0000_t75" style="position:absolute;margin-left:299.5pt;margin-top:-.05pt;width:9.35pt;height:9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">
                <v:imagedata r:id="rId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3567180</wp:posOffset>
                </wp:positionH>
                <wp:positionV relativeFrom="paragraph">
                  <wp:posOffset>111370</wp:posOffset>
                </wp:positionV>
                <wp:extent cx="5400" cy="105840"/>
                <wp:effectExtent l="38100" t="38100" r="71120" b="469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741E1" id="Ink 82" o:spid="_x0000_s1026" type="#_x0000_t75" style="position:absolute;margin-left:279.4pt;margin-top:7.4pt;width:3.25pt;height:10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">
                <v:imagedata r:id="rId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2953380</wp:posOffset>
                </wp:positionH>
                <wp:positionV relativeFrom="paragraph">
                  <wp:posOffset>-45230</wp:posOffset>
                </wp:positionV>
                <wp:extent cx="87840" cy="129960"/>
                <wp:effectExtent l="57150" t="57150" r="7620" b="609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7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2000" id="Ink 78" o:spid="_x0000_s1026" type="#_x0000_t75" style="position:absolute;margin-left:231.35pt;margin-top:-5pt;width:8.65pt;height:13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">
                <v:imagedata r:id="rId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2692380</wp:posOffset>
                </wp:positionH>
                <wp:positionV relativeFrom="paragraph">
                  <wp:posOffset>99490</wp:posOffset>
                </wp:positionV>
                <wp:extent cx="16560" cy="80640"/>
                <wp:effectExtent l="38100" t="38100" r="59690" b="723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3E3D8" id="Ink 72" o:spid="_x0000_s1026" type="#_x0000_t75" style="position:absolute;margin-left:211pt;margin-top:6.5pt;width:3.75pt;height:9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">
                <v:imagedata r:id="rId74" o:title=""/>
              </v:shape>
            </w:pict>
          </mc:Fallback>
        </mc:AlternateContent>
      </w:r>
      <w:r w:rsidR="006A2252" w:rsidRPr="00BA41A0">
        <w:rPr>
          <w:rStyle w:val="NLLLNUM"/>
        </w:rPr>
        <w:t>A</w:t>
      </w:r>
      <w:r w:rsidR="006A2252">
        <w:tab/>
      </w:r>
      <w:proofErr w:type="spellStart"/>
      <w:r w:rsidR="006A2252" w:rsidRPr="00FB52A1">
        <w:rPr>
          <w:i/>
        </w:rPr>
        <w:t>a</w:t>
      </w:r>
      <w:proofErr w:type="spellEnd"/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3, </w:t>
      </w:r>
      <w:r w:rsidR="006A2252" w:rsidRPr="00FB52A1">
        <w:rPr>
          <w:i/>
        </w:rPr>
        <w:t>b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4 and </w:t>
      </w:r>
      <w:r w:rsidR="006A2252" w:rsidRPr="00FB52A1">
        <w:rPr>
          <w:i/>
        </w:rPr>
        <w:t>c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5</w:t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4880460</wp:posOffset>
                </wp:positionH>
                <wp:positionV relativeFrom="paragraph">
                  <wp:posOffset>98335</wp:posOffset>
                </wp:positionV>
                <wp:extent cx="108720" cy="179640"/>
                <wp:effectExtent l="57150" t="57150" r="62865" b="685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08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01001" id="Ink 97" o:spid="_x0000_s1026" type="#_x0000_t75" style="position:absolute;margin-left:382.85pt;margin-top:6.35pt;width:11.4pt;height:1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">
                <v:imagedata r:id="rId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4512180</wp:posOffset>
                </wp:positionH>
                <wp:positionV relativeFrom="paragraph">
                  <wp:posOffset>114535</wp:posOffset>
                </wp:positionV>
                <wp:extent cx="26640" cy="142920"/>
                <wp:effectExtent l="38100" t="38100" r="50165" b="4762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66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03810" id="Ink 92" o:spid="_x0000_s1026" type="#_x0000_t75" style="position:absolute;margin-left:353.8pt;margin-top:8.2pt;width:4.45pt;height:12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">
                <v:imagedata r:id="rId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4425780</wp:posOffset>
                </wp:positionH>
                <wp:positionV relativeFrom="paragraph">
                  <wp:posOffset>84655</wp:posOffset>
                </wp:positionV>
                <wp:extent cx="126000" cy="101160"/>
                <wp:effectExtent l="57150" t="38100" r="26670" b="5143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26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CFFB" id="Ink 91" o:spid="_x0000_s1026" type="#_x0000_t75" style="position:absolute;margin-left:347.05pt;margin-top:5.9pt;width:11.55pt;height:10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">
                <v:imagedata r:id="rId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4035900</wp:posOffset>
                </wp:positionH>
                <wp:positionV relativeFrom="paragraph">
                  <wp:posOffset>140095</wp:posOffset>
                </wp:positionV>
                <wp:extent cx="43920" cy="12600"/>
                <wp:effectExtent l="57150" t="38100" r="51435" b="641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3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D936" id="Ink 88" o:spid="_x0000_s1026" type="#_x0000_t75" style="position:absolute;margin-left:316.35pt;margin-top:9.95pt;width:5.1pt;height:3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">
                <v:imagedata r:id="rId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4021860</wp:posOffset>
                </wp:positionH>
                <wp:positionV relativeFrom="paragraph">
                  <wp:posOffset>64495</wp:posOffset>
                </wp:positionV>
                <wp:extent cx="56880" cy="10440"/>
                <wp:effectExtent l="38100" t="57150" r="57785" b="660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6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5BDAF" id="Ink 87" o:spid="_x0000_s1026" type="#_x0000_t75" style="position:absolute;margin-left:315.4pt;margin-top:3.65pt;width:7.25pt;height:3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">
                <v:imagedata r:id="rId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3679860</wp:posOffset>
                </wp:positionH>
                <wp:positionV relativeFrom="paragraph">
                  <wp:posOffset>-219905</wp:posOffset>
                </wp:positionV>
                <wp:extent cx="128160" cy="628920"/>
                <wp:effectExtent l="38100" t="38100" r="62865" b="5715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28160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6C54F" id="Ink 85" o:spid="_x0000_s1026" type="#_x0000_t75" style="position:absolute;margin-left:288.45pt;margin-top:-18.6pt;width:12.9pt;height:51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">
                <v:imagedata r:id="rId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3570420</wp:posOffset>
                </wp:positionH>
                <wp:positionV relativeFrom="paragraph">
                  <wp:posOffset>131095</wp:posOffset>
                </wp:positionV>
                <wp:extent cx="86760" cy="150120"/>
                <wp:effectExtent l="38100" t="57150" r="27940" b="5969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6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ADFDB" id="Ink 84" o:spid="_x0000_s1026" type="#_x0000_t75" style="position:absolute;margin-left:280.05pt;margin-top:8.95pt;width:9.4pt;height:14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">
                <v:imagedata r:id="rId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3536220</wp:posOffset>
                </wp:positionH>
                <wp:positionV relativeFrom="paragraph">
                  <wp:posOffset>24535</wp:posOffset>
                </wp:positionV>
                <wp:extent cx="82080" cy="17640"/>
                <wp:effectExtent l="57150" t="38100" r="51435" b="590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2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1F569" id="Ink 83" o:spid="_x0000_s1026" type="#_x0000_t75" style="position:absolute;margin-left:277.25pt;margin-top:1pt;width:7.85pt;height:3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">
                <v:imagedata r:id="rId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3385740</wp:posOffset>
                </wp:positionH>
                <wp:positionV relativeFrom="paragraph">
                  <wp:posOffset>-214145</wp:posOffset>
                </wp:positionV>
                <wp:extent cx="65880" cy="555120"/>
                <wp:effectExtent l="38100" t="57150" r="48895" b="355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588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B42B9" id="Ink 81" o:spid="_x0000_s1026" type="#_x0000_t75" style="position:absolute;margin-left:265.25pt;margin-top:-17.75pt;width:7.1pt;height:44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">
                <v:imagedata r:id="rId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3153900</wp:posOffset>
                </wp:positionH>
                <wp:positionV relativeFrom="paragraph">
                  <wp:posOffset>-4265</wp:posOffset>
                </wp:positionV>
                <wp:extent cx="9720" cy="154800"/>
                <wp:effectExtent l="38100" t="57150" r="66675" b="5524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79BCC" id="Ink 80" o:spid="_x0000_s1026" type="#_x0000_t75" style="position:absolute;margin-left:246.85pt;margin-top:-1.75pt;width:3.6pt;height:13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">
                <v:imagedata r:id="rId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3082980</wp:posOffset>
                </wp:positionH>
                <wp:positionV relativeFrom="paragraph">
                  <wp:posOffset>31015</wp:posOffset>
                </wp:positionV>
                <wp:extent cx="119160" cy="20160"/>
                <wp:effectExtent l="38100" t="57150" r="71755" b="5651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91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FA766" id="Ink 79" o:spid="_x0000_s1026" type="#_x0000_t75" style="position:absolute;margin-left:241.45pt;margin-top:1pt;width:12.1pt;height:4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">
                <v:imagedata r:id="rId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2807580</wp:posOffset>
                </wp:positionH>
                <wp:positionV relativeFrom="paragraph">
                  <wp:posOffset>-217745</wp:posOffset>
                </wp:positionV>
                <wp:extent cx="112320" cy="566640"/>
                <wp:effectExtent l="57150" t="38100" r="59690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1232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1521E" id="Ink 77" o:spid="_x0000_s1026" type="#_x0000_t75" style="position:absolute;margin-left:220.1pt;margin-top:-18.15pt;width:11.25pt;height:45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">
                <v:imagedata r:id="rId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2563500</wp:posOffset>
                </wp:positionH>
                <wp:positionV relativeFrom="paragraph">
                  <wp:posOffset>-256625</wp:posOffset>
                </wp:positionV>
                <wp:extent cx="127440" cy="577800"/>
                <wp:effectExtent l="57150" t="38100" r="44450" b="5143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7440" cy="5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DA23" id="Ink 76" o:spid="_x0000_s1026" type="#_x0000_t75" style="position:absolute;margin-left:200.4pt;margin-top:-21pt;width:11.75pt;height:46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">
                <v:imagedata r:id="rId1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2704620</wp:posOffset>
                </wp:positionH>
                <wp:positionV relativeFrom="paragraph">
                  <wp:posOffset>106255</wp:posOffset>
                </wp:positionV>
                <wp:extent cx="86400" cy="109800"/>
                <wp:effectExtent l="38100" t="57150" r="66040" b="622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6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47453" id="Ink 75" o:spid="_x0000_s1026" type="#_x0000_t75" style="position:absolute;margin-left:211.6pt;margin-top:6.9pt;width:8.95pt;height:11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">
                <v:imagedata r:id="rId1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2655660</wp:posOffset>
                </wp:positionH>
                <wp:positionV relativeFrom="paragraph">
                  <wp:posOffset>-5345</wp:posOffset>
                </wp:positionV>
                <wp:extent cx="118080" cy="25560"/>
                <wp:effectExtent l="38100" t="57150" r="53975" b="698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8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B3B7" id="Ink 73" o:spid="_x0000_s1026" type="#_x0000_t75" style="position:absolute;margin-left:207.75pt;margin-top:-1.85pt;width:11.8pt;height:4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">
                <v:imagedata r:id="rId104" o:title=""/>
              </v:shape>
            </w:pict>
          </mc:Fallback>
        </mc:AlternateContent>
      </w:r>
      <w:r w:rsidR="006A2252" w:rsidRPr="00BA41A0">
        <w:rPr>
          <w:rStyle w:val="NLLLNUM"/>
        </w:rPr>
        <w:t>B</w:t>
      </w:r>
      <w:r w:rsidR="006A2252">
        <w:tab/>
      </w:r>
      <w:r w:rsidR="006A2252" w:rsidRPr="00FB52A1">
        <w:rPr>
          <w:i/>
        </w:rPr>
        <w:t>a</w:t>
      </w:r>
      <w:r w:rsidR="006A2252">
        <w:t xml:space="preserve"> </w:t>
      </w:r>
      <w:proofErr w:type="gramStart"/>
      <w:r w:rsidR="006A2252" w:rsidRPr="00265531">
        <w:rPr>
          <w:rStyle w:val="Minonmath0"/>
        </w:rPr>
        <w:t>=</w:t>
      </w:r>
      <w:r w:rsidR="006A2252">
        <w:rPr>
          <w:rStyle w:val="MATH-1"/>
        </w:rPr>
        <w:t xml:space="preserve"> </w:t>
      </w:r>
      <w:proofErr w:type="gramEnd"/>
      <w:r w:rsidR="006A2252">
        <w:rPr>
          <w:rStyle w:val="MATH-1"/>
          <w:noProof/>
          <w:position w:val="-20"/>
          <w:lang w:eastAsia="en-AU"/>
        </w:rPr>
        <w:drawing>
          <wp:inline distT="0" distB="0" distL="0" distR="0" wp14:anchorId="2C1B2576" wp14:editId="2878FC7B">
            <wp:extent cx="128905" cy="32893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, </w:t>
      </w:r>
      <w:r w:rsidR="006A2252" w:rsidRPr="00FB52A1">
        <w:rPr>
          <w:i/>
        </w:rPr>
        <w:t>b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ATH-1"/>
        </w:rPr>
        <w:t xml:space="preserve"> </w:t>
      </w:r>
      <w:r w:rsidR="006A2252">
        <w:rPr>
          <w:rStyle w:val="MATH-1"/>
          <w:noProof/>
          <w:position w:val="-22"/>
          <w:lang w:eastAsia="en-AU"/>
        </w:rPr>
        <w:drawing>
          <wp:inline distT="0" distB="0" distL="0" distR="0" wp14:anchorId="447AC1A4" wp14:editId="34638AF1">
            <wp:extent cx="128905" cy="349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 and </w:t>
      </w:r>
      <w:r w:rsidR="006A2252" w:rsidRPr="00FB52A1">
        <w:rPr>
          <w:i/>
        </w:rPr>
        <w:t>c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</w:t>
      </w:r>
      <w:r w:rsidR="006A2252">
        <w:rPr>
          <w:noProof/>
          <w:position w:val="-22"/>
          <w:lang w:eastAsia="en-AU"/>
        </w:rPr>
        <w:drawing>
          <wp:inline distT="0" distB="0" distL="0" distR="0" wp14:anchorId="69D61BA3" wp14:editId="55EF1F1F">
            <wp:extent cx="178435" cy="349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ab/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4762380</wp:posOffset>
                </wp:positionH>
                <wp:positionV relativeFrom="paragraph">
                  <wp:posOffset>-5190</wp:posOffset>
                </wp:positionV>
                <wp:extent cx="17640" cy="155520"/>
                <wp:effectExtent l="38100" t="38100" r="59055" b="355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76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CFBB" id="Ink 107" o:spid="_x0000_s1026" type="#_x0000_t75" style="position:absolute;margin-left:373.85pt;margin-top:-1.15pt;width:3.5pt;height:13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">
                <v:imagedata r:id="rId10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4684980</wp:posOffset>
                </wp:positionH>
                <wp:positionV relativeFrom="paragraph">
                  <wp:posOffset>1650</wp:posOffset>
                </wp:positionV>
                <wp:extent cx="97920" cy="70920"/>
                <wp:effectExtent l="38100" t="57150" r="35560" b="628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979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53DD8" id="Ink 106" o:spid="_x0000_s1026" type="#_x0000_t75" style="position:absolute;margin-left:367.5pt;margin-top:-.9pt;width:9.35pt;height:8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">
                <v:imagedata r:id="rId11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4622340</wp:posOffset>
                </wp:positionH>
                <wp:positionV relativeFrom="paragraph">
                  <wp:posOffset>26850</wp:posOffset>
                </wp:positionV>
                <wp:extent cx="15120" cy="81720"/>
                <wp:effectExtent l="38100" t="38100" r="61595" b="7112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1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FE4F1" id="Ink 105" o:spid="_x0000_s1026" type="#_x0000_t75" style="position:absolute;margin-left:362.45pt;margin-top:.95pt;width:3.9pt;height:8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">
                <v:imagedata r:id="rId11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4591380</wp:posOffset>
                </wp:positionH>
                <wp:positionV relativeFrom="paragraph">
                  <wp:posOffset>57810</wp:posOffset>
                </wp:positionV>
                <wp:extent cx="78480" cy="11880"/>
                <wp:effectExtent l="57150" t="38100" r="55245" b="647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8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F7D8" id="Ink 104" o:spid="_x0000_s1026" type="#_x0000_t75" style="position:absolute;margin-left:360.35pt;margin-top:3.1pt;width:8.6pt;height:3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">
                <v:imagedata r:id="rId11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4456020</wp:posOffset>
                </wp:positionH>
                <wp:positionV relativeFrom="paragraph">
                  <wp:posOffset>-26430</wp:posOffset>
                </wp:positionV>
                <wp:extent cx="88920" cy="167400"/>
                <wp:effectExtent l="38100" t="38100" r="63500" b="6159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889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19894" id="Ink 103" o:spid="_x0000_s1026" type="#_x0000_t75" style="position:absolute;margin-left:349.45pt;margin-top:-3.45pt;width:9.6pt;height:15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">
                <v:imagedata r:id="rId11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4497780</wp:posOffset>
                </wp:positionH>
                <wp:positionV relativeFrom="paragraph">
                  <wp:posOffset>221610</wp:posOffset>
                </wp:positionV>
                <wp:extent cx="322560" cy="21240"/>
                <wp:effectExtent l="38100" t="38100" r="20955" b="7429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22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C5522" id="Ink 100" o:spid="_x0000_s1026" type="#_x0000_t75" style="position:absolute;margin-left:352.8pt;margin-top:16.2pt;width:27pt;height:4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">
                <v:imagedata r:id="rId11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4062540</wp:posOffset>
                </wp:positionH>
                <wp:positionV relativeFrom="paragraph">
                  <wp:posOffset>181650</wp:posOffset>
                </wp:positionV>
                <wp:extent cx="87840" cy="14760"/>
                <wp:effectExtent l="38100" t="38100" r="64770" b="6159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7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48D1C" id="Ink 98" o:spid="_x0000_s1026" type="#_x0000_t75" style="position:absolute;margin-left:318.55pt;margin-top:12.95pt;width:9.65pt;height:3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">
                <v:imagedata r:id="rId121" o:title=""/>
              </v:shape>
            </w:pict>
          </mc:Fallback>
        </mc:AlternateContent>
      </w:r>
      <w:r w:rsidR="006A2252" w:rsidRPr="00BA41A0">
        <w:rPr>
          <w:rStyle w:val="NLLLNUM"/>
        </w:rPr>
        <w:t>C</w:t>
      </w:r>
      <w:r w:rsidR="006A2252">
        <w:tab/>
      </w:r>
      <w:r w:rsidR="006A2252" w:rsidRPr="00FB52A1">
        <w:rPr>
          <w:i/>
        </w:rPr>
        <w:t>a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3, </w:t>
      </w:r>
      <w:r w:rsidR="006A2252" w:rsidRPr="00FB52A1">
        <w:rPr>
          <w:i/>
        </w:rPr>
        <w:t>b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</w:t>
      </w:r>
      <w:r w:rsidR="006A2252" w:rsidRPr="00BF409F">
        <w:rPr>
          <w:rStyle w:val="Minonmath0"/>
        </w:rPr>
        <w:t>–</w:t>
      </w:r>
      <w:r w:rsidR="006A2252">
        <w:t xml:space="preserve">4 and </w:t>
      </w:r>
      <w:r w:rsidR="006A2252" w:rsidRPr="00FB52A1">
        <w:rPr>
          <w:i/>
        </w:rPr>
        <w:t>c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t xml:space="preserve"> 5</w:t>
      </w:r>
      <w:r w:rsidR="006A2252">
        <w:tab/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4690020</wp:posOffset>
                </wp:positionH>
                <wp:positionV relativeFrom="paragraph">
                  <wp:posOffset>103370</wp:posOffset>
                </wp:positionV>
                <wp:extent cx="87120" cy="132120"/>
                <wp:effectExtent l="57150" t="38100" r="65405" b="584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7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38AE" id="Ink 102" o:spid="_x0000_s1026" type="#_x0000_t75" style="position:absolute;margin-left:367.9pt;margin-top:6.9pt;width:9.65pt;height:1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">
                <v:imagedata r:id="rId1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4551780</wp:posOffset>
                </wp:positionH>
                <wp:positionV relativeFrom="paragraph">
                  <wp:posOffset>82130</wp:posOffset>
                </wp:positionV>
                <wp:extent cx="99000" cy="156600"/>
                <wp:effectExtent l="38100" t="38100" r="53975" b="723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99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62BB" id="Ink 101" o:spid="_x0000_s1026" type="#_x0000_t75" style="position:absolute;margin-left:357.35pt;margin-top:5.05pt;width:10.15pt;height:15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">
                <v:imagedata r:id="rId1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4092420</wp:posOffset>
                </wp:positionH>
                <wp:positionV relativeFrom="paragraph">
                  <wp:posOffset>-1750</wp:posOffset>
                </wp:positionV>
                <wp:extent cx="65520" cy="4680"/>
                <wp:effectExtent l="57150" t="38100" r="48895" b="7175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5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09CC" id="Ink 99" o:spid="_x0000_s1026" type="#_x0000_t75" style="position:absolute;margin-left:320.8pt;margin-top:-1.5pt;width:6.8pt;height:3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">
                <v:imagedata r:id="rId127" o:title=""/>
              </v:shape>
            </w:pict>
          </mc:Fallback>
        </mc:AlternateContent>
      </w:r>
      <w:r w:rsidR="006A2252" w:rsidRPr="00BA41A0">
        <w:rPr>
          <w:rStyle w:val="NLLLNUM"/>
        </w:rPr>
        <w:t>D</w:t>
      </w:r>
      <w:r w:rsidR="006A2252">
        <w:tab/>
      </w:r>
      <w:r w:rsidR="006A2252" w:rsidRPr="008C0058">
        <w:rPr>
          <w:i/>
        </w:rPr>
        <w:t>a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inonmath0"/>
          <w:noProof/>
          <w:position w:val="-20"/>
          <w:lang w:eastAsia="en-AU"/>
        </w:rPr>
        <w:drawing>
          <wp:inline distT="0" distB="0" distL="0" distR="0" wp14:anchorId="5189B91C" wp14:editId="2B8F40A3">
            <wp:extent cx="128905" cy="32893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, </w:t>
      </w:r>
      <w:r w:rsidR="006A2252" w:rsidRPr="008C0058">
        <w:rPr>
          <w:i/>
        </w:rPr>
        <w:t>b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inonmath0"/>
          <w:noProof/>
          <w:position w:val="-22"/>
          <w:lang w:eastAsia="en-AU"/>
        </w:rPr>
        <w:drawing>
          <wp:inline distT="0" distB="0" distL="0" distR="0" wp14:anchorId="31AF8269" wp14:editId="352ABDC7">
            <wp:extent cx="128905" cy="349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 and </w:t>
      </w:r>
      <w:r w:rsidR="006A2252" w:rsidRPr="008C0058">
        <w:rPr>
          <w:i/>
        </w:rPr>
        <w:t>c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ATH-1"/>
        </w:rPr>
        <w:t xml:space="preserve"> </w:t>
      </w:r>
      <w:r w:rsidR="006A2252">
        <w:rPr>
          <w:rStyle w:val="MATH-1"/>
          <w:noProof/>
          <w:position w:val="-22"/>
          <w:lang w:eastAsia="en-AU"/>
        </w:rPr>
        <w:drawing>
          <wp:inline distT="0" distB="0" distL="0" distR="0" wp14:anchorId="43BF47A5" wp14:editId="1C2C624E">
            <wp:extent cx="200025" cy="349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Default="00FB1866" w:rsidP="006A2252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4552860</wp:posOffset>
                </wp:positionH>
                <wp:positionV relativeFrom="paragraph">
                  <wp:posOffset>253645</wp:posOffset>
                </wp:positionV>
                <wp:extent cx="84240" cy="155880"/>
                <wp:effectExtent l="57150" t="38100" r="68580" b="7302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42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AD0D2" id="Ink 114" o:spid="_x0000_s1026" type="#_x0000_t75" style="position:absolute;margin-left:357.05pt;margin-top:18.55pt;width:9.6pt;height:15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">
                <v:imagedata r:id="rId1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4377540</wp:posOffset>
                </wp:positionH>
                <wp:positionV relativeFrom="paragraph">
                  <wp:posOffset>285685</wp:posOffset>
                </wp:positionV>
                <wp:extent cx="97560" cy="171000"/>
                <wp:effectExtent l="38100" t="38100" r="55245" b="5778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7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1F281" id="Ink 113" o:spid="_x0000_s1026" type="#_x0000_t75" style="position:absolute;margin-left:343.5pt;margin-top:21.1pt;width:10.35pt;height:16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">
                <v:imagedata r:id="rId1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4361340</wp:posOffset>
                </wp:positionH>
                <wp:positionV relativeFrom="paragraph">
                  <wp:posOffset>193165</wp:posOffset>
                </wp:positionV>
                <wp:extent cx="223920" cy="32760"/>
                <wp:effectExtent l="38100" t="57150" r="43180" b="628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23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5E64" id="Ink 112" o:spid="_x0000_s1026" type="#_x0000_t75" style="position:absolute;margin-left:342.15pt;margin-top:14.25pt;width:19.15pt;height: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">
                <v:imagedata r:id="rId1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4467180</wp:posOffset>
                </wp:positionH>
                <wp:positionV relativeFrom="paragraph">
                  <wp:posOffset>25045</wp:posOffset>
                </wp:positionV>
                <wp:extent cx="79200" cy="114480"/>
                <wp:effectExtent l="38100" t="57150" r="35560" b="571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9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C0CA" id="Ink 111" o:spid="_x0000_s1026" type="#_x0000_t75" style="position:absolute;margin-left:350.55pt;margin-top:.75pt;width:8.8pt;height:11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">
                <v:imagedata r:id="rId1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4402380</wp:posOffset>
                </wp:positionH>
                <wp:positionV relativeFrom="paragraph">
                  <wp:posOffset>39445</wp:posOffset>
                </wp:positionV>
                <wp:extent cx="6840" cy="106920"/>
                <wp:effectExtent l="57150" t="38100" r="69850" b="6477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8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B13E" id="Ink 110" o:spid="_x0000_s1026" type="#_x0000_t75" style="position:absolute;margin-left:345.1pt;margin-top:1.65pt;width:3.35pt;height:10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">
                <v:imagedata r:id="rId1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4145340</wp:posOffset>
                </wp:positionH>
                <wp:positionV relativeFrom="paragraph">
                  <wp:posOffset>219805</wp:posOffset>
                </wp:positionV>
                <wp:extent cx="84240" cy="23760"/>
                <wp:effectExtent l="57150" t="38100" r="49530" b="5270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84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A0A6" id="Ink 109" o:spid="_x0000_s1026" type="#_x0000_t75" style="position:absolute;margin-left:325pt;margin-top:17.1pt;width:8.3pt;height:3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">
                <v:imagedata r:id="rId1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4151460</wp:posOffset>
                </wp:positionH>
                <wp:positionV relativeFrom="paragraph">
                  <wp:posOffset>173005</wp:posOffset>
                </wp:positionV>
                <wp:extent cx="69480" cy="7200"/>
                <wp:effectExtent l="57150" t="57150" r="64135" b="692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9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6E6C" id="Ink 108" o:spid="_x0000_s1026" type="#_x0000_t75" style="position:absolute;margin-left:325.7pt;margin-top:12.15pt;width:7.95pt;height: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">
                <v:imagedata r:id="rId1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111540</wp:posOffset>
                </wp:positionH>
                <wp:positionV relativeFrom="paragraph">
                  <wp:posOffset>108205</wp:posOffset>
                </wp:positionV>
                <wp:extent cx="251640" cy="324000"/>
                <wp:effectExtent l="57150" t="57150" r="72390" b="7620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516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24501" id="Ink 71" o:spid="_x0000_s1026" type="#_x0000_t75" style="position:absolute;margin-left:6.75pt;margin-top:7.3pt;width:23.95pt;height:28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">
                <v:imagedata r:id="rId146" o:title=""/>
              </v:shape>
            </w:pict>
          </mc:Fallback>
        </mc:AlternateContent>
      </w:r>
      <w:r w:rsidR="006A2252" w:rsidRPr="00BA41A0">
        <w:rPr>
          <w:rStyle w:val="NLLLNUM"/>
        </w:rPr>
        <w:t>E</w:t>
      </w:r>
      <w:r w:rsidR="006A2252">
        <w:tab/>
      </w:r>
      <w:r w:rsidR="006A2252" w:rsidRPr="008C0058">
        <w:rPr>
          <w:i/>
        </w:rPr>
        <w:t>a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inonmath0"/>
          <w:noProof/>
          <w:position w:val="-20"/>
          <w:lang w:eastAsia="en-AU"/>
        </w:rPr>
        <w:drawing>
          <wp:inline distT="0" distB="0" distL="0" distR="0" wp14:anchorId="6DC40A3F" wp14:editId="14CA10C5">
            <wp:extent cx="128905" cy="32893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, </w:t>
      </w:r>
      <w:r w:rsidR="006A2252" w:rsidRPr="008C0058">
        <w:rPr>
          <w:i/>
        </w:rPr>
        <w:t>b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inonmath0"/>
          <w:noProof/>
          <w:position w:val="-22"/>
          <w:lang w:eastAsia="en-AU"/>
        </w:rPr>
        <w:drawing>
          <wp:inline distT="0" distB="0" distL="0" distR="0" wp14:anchorId="26F20F0A" wp14:editId="2F37B253">
            <wp:extent cx="128905" cy="349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2252">
        <w:t xml:space="preserve">and </w:t>
      </w:r>
      <w:r w:rsidR="006A2252" w:rsidRPr="008C0058">
        <w:rPr>
          <w:i/>
        </w:rPr>
        <w:t>c</w:t>
      </w:r>
      <w:r w:rsidR="006A2252">
        <w:t xml:space="preserve"> </w:t>
      </w:r>
      <w:r w:rsidR="006A2252" w:rsidRPr="00265531">
        <w:rPr>
          <w:rStyle w:val="Minonmath0"/>
        </w:rPr>
        <w:t>=</w:t>
      </w:r>
      <w:r w:rsidR="006A2252">
        <w:rPr>
          <w:rStyle w:val="Minonmath0"/>
          <w:noProof/>
          <w:position w:val="-22"/>
          <w:lang w:eastAsia="en-AU"/>
        </w:rPr>
        <w:drawing>
          <wp:inline distT="0" distB="0" distL="0" distR="0" wp14:anchorId="06C0DCC4" wp14:editId="2FE2110A">
            <wp:extent cx="278765" cy="371475"/>
            <wp:effectExtent l="0" t="0" r="698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52" w:rsidRDefault="00FB1866" w:rsidP="006A2252">
      <w:pPr>
        <w:pStyle w:val="spaces0"/>
        <w:tabs>
          <w:tab w:val="left" w:pos="284"/>
        </w:tabs>
        <w:spacing w:before="260"/>
        <w:ind w:left="672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4828620</wp:posOffset>
                </wp:positionH>
                <wp:positionV relativeFrom="paragraph">
                  <wp:posOffset>35125</wp:posOffset>
                </wp:positionV>
                <wp:extent cx="122400" cy="144000"/>
                <wp:effectExtent l="57150" t="57150" r="30480" b="6604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22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8BF5" id="Ink 124" o:spid="_x0000_s1026" type="#_x0000_t75" style="position:absolute;margin-left:378.9pt;margin-top:1.3pt;width:11.8pt;height:14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">
                <v:imagedata r:id="rId1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4282500</wp:posOffset>
                </wp:positionH>
                <wp:positionV relativeFrom="paragraph">
                  <wp:posOffset>81205</wp:posOffset>
                </wp:positionV>
                <wp:extent cx="98640" cy="629280"/>
                <wp:effectExtent l="57150" t="57150" r="53975" b="3810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8640" cy="6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57FE6" id="Ink 122" o:spid="_x0000_s1026" type="#_x0000_t75" style="position:absolute;margin-left:335.75pt;margin-top:5.3pt;width:10.05pt;height:50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">
                <v:imagedata r:id="rId1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4582380</wp:posOffset>
                </wp:positionH>
                <wp:positionV relativeFrom="paragraph">
                  <wp:posOffset>195325</wp:posOffset>
                </wp:positionV>
                <wp:extent cx="78120" cy="112680"/>
                <wp:effectExtent l="19050" t="57150" r="36195" b="5905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8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A4AD" id="Ink 119" o:spid="_x0000_s1026" type="#_x0000_t75" style="position:absolute;margin-left:360.55pt;margin-top:14.15pt;width:7.7pt;height:11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">
                <v:imagedata r:id="rId1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4514340</wp:posOffset>
                </wp:positionH>
                <wp:positionV relativeFrom="paragraph">
                  <wp:posOffset>211885</wp:posOffset>
                </wp:positionV>
                <wp:extent cx="6480" cy="105840"/>
                <wp:effectExtent l="57150" t="38100" r="69850" b="4699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4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D3BC2" id="Ink 118" o:spid="_x0000_s1026" type="#_x0000_t75" style="position:absolute;margin-left:354pt;margin-top:15.6pt;width:3.35pt;height:10.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">
                <v:imagedata r:id="rId1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4367100</wp:posOffset>
                </wp:positionH>
                <wp:positionV relativeFrom="paragraph">
                  <wp:posOffset>128365</wp:posOffset>
                </wp:positionV>
                <wp:extent cx="266040" cy="173880"/>
                <wp:effectExtent l="57150" t="57150" r="39370" b="7429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60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C9F3F" id="Ink 117" o:spid="_x0000_s1026" type="#_x0000_t75" style="position:absolute;margin-left:342.5pt;margin-top:8.65pt;width:22.75pt;height:16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">
                <v:imagedata r:id="rId1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4081620</wp:posOffset>
                </wp:positionH>
                <wp:positionV relativeFrom="paragraph">
                  <wp:posOffset>347245</wp:posOffset>
                </wp:positionV>
                <wp:extent cx="74880" cy="11160"/>
                <wp:effectExtent l="57150" t="38100" r="59055" b="654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4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0F93F" id="Ink 116" o:spid="_x0000_s1026" type="#_x0000_t75" style="position:absolute;margin-left:319.95pt;margin-top:26.2pt;width:7.75pt;height:3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">
                <v:imagedata r:id="rId1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4075500</wp:posOffset>
                </wp:positionH>
                <wp:positionV relativeFrom="paragraph">
                  <wp:posOffset>253285</wp:posOffset>
                </wp:positionV>
                <wp:extent cx="94680" cy="30960"/>
                <wp:effectExtent l="38100" t="57150" r="57785" b="6477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946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BEDD0" id="Ink 115" o:spid="_x0000_s1026" type="#_x0000_t75" style="position:absolute;margin-left:319.65pt;margin-top:18.9pt;width:9.75pt;height:4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">
                <v:imagedata r:id="rId163" o:title=""/>
              </v:shape>
            </w:pict>
          </mc:Fallback>
        </mc:AlternateContent>
      </w:r>
    </w:p>
    <w:p w:rsidR="006A2252" w:rsidRPr="00BA41A0" w:rsidRDefault="00FB1866" w:rsidP="006A2252">
      <w:pPr>
        <w:pStyle w:val="NLLL2COL"/>
        <w:tabs>
          <w:tab w:val="clear" w:pos="400"/>
          <w:tab w:val="left" w:pos="284"/>
        </w:tabs>
        <w:jc w:val="right"/>
        <w:rPr>
          <w:rStyle w:val="NLLLNUM"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4705140</wp:posOffset>
                </wp:positionH>
                <wp:positionV relativeFrom="paragraph">
                  <wp:posOffset>-267495</wp:posOffset>
                </wp:positionV>
                <wp:extent cx="90720" cy="618120"/>
                <wp:effectExtent l="38100" t="57150" r="62230" b="4889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90720" cy="6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14E06" id="Ink 123" o:spid="_x0000_s1026" type="#_x0000_t75" style="position:absolute;margin-left:369.95pt;margin-top:-22.15pt;width:9.2pt;height:50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">
                <v:imagedata r:id="rId165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4455300</wp:posOffset>
                </wp:positionH>
                <wp:positionV relativeFrom="paragraph">
                  <wp:posOffset>25545</wp:posOffset>
                </wp:positionV>
                <wp:extent cx="192960" cy="12240"/>
                <wp:effectExtent l="57150" t="57150" r="55245" b="641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92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FC119" id="Ink 120" o:spid="_x0000_s1026" type="#_x0000_t75" style="position:absolute;margin-left:349.5pt;margin-top:.55pt;width:16.75pt;height:3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">
                <v:imagedata r:id="rId167" o:title=""/>
              </v:shape>
            </w:pict>
          </mc:Fallback>
        </mc:AlternateContent>
      </w:r>
      <w:r w:rsidR="006A2252">
        <w:rPr>
          <w:rStyle w:val="i-listbold"/>
        </w:rPr>
        <w:tab/>
      </w:r>
      <w:r w:rsidR="006A2252" w:rsidRPr="00BA41A0">
        <w:rPr>
          <w:rStyle w:val="NLLLNUM"/>
        </w:rPr>
        <w:t>[1 mark]</w:t>
      </w:r>
    </w:p>
    <w:p w:rsidR="006A2252" w:rsidRDefault="00FB1866" w:rsidP="006A2252">
      <w:pPr>
        <w:pStyle w:val="NL"/>
        <w:rPr>
          <w:u w:color="CBCBCB"/>
        </w:rPr>
      </w:pPr>
      <w:r>
        <w:rPr>
          <w:b/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4502820</wp:posOffset>
                </wp:positionH>
                <wp:positionV relativeFrom="paragraph">
                  <wp:posOffset>-103755</wp:posOffset>
                </wp:positionV>
                <wp:extent cx="92880" cy="230760"/>
                <wp:effectExtent l="57150" t="57150" r="21590" b="5524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28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0508" id="Ink 121" o:spid="_x0000_s1026" type="#_x0000_t75" style="position:absolute;margin-left:353.1pt;margin-top:-8.95pt;width:10.2pt;height:20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">
                <v:imagedata r:id="rId169" o:title=""/>
              </v:shape>
            </w:pict>
          </mc:Fallback>
        </mc:AlternateContent>
      </w:r>
      <w:r w:rsidR="00337EBB" w:rsidRPr="00337EBB">
        <w:rPr>
          <w:b/>
          <w:u w:color="CBCBCB"/>
        </w:rPr>
        <w:t>5</w:t>
      </w:r>
      <w:r w:rsidR="006A2252">
        <w:rPr>
          <w:u w:color="CBCBCB"/>
        </w:rPr>
        <w:tab/>
      </w:r>
      <w:r w:rsidR="006A2252">
        <w:rPr>
          <w:u w:color="CBCBCB"/>
        </w:rPr>
        <w:tab/>
        <w:t>Consider the following matrix</w:t>
      </w:r>
      <w:r w:rsidR="006A2252" w:rsidRPr="00556E3E">
        <w:rPr>
          <w:position w:val="-28"/>
          <w:u w:color="CBCBCB"/>
        </w:rPr>
        <w:object w:dxaOrig="1320" w:dyaOrig="6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33.35pt" o:ole="">
            <v:imagedata r:id="rId170" o:title=""/>
          </v:shape>
          <o:OLEObject Type="Embed" ProgID="Equation.3" ShapeID="_x0000_i1025" DrawAspect="Content" ObjectID="_1500993940" r:id="rId171"/>
        </w:object>
      </w:r>
      <w:r w:rsidR="006A2252">
        <w:rPr>
          <w:u w:color="CBCBCB"/>
        </w:rPr>
        <w:t xml:space="preserve">. </w:t>
      </w:r>
    </w:p>
    <w:p w:rsidR="006A2252" w:rsidRDefault="006A2252" w:rsidP="006A2252">
      <w:pPr>
        <w:pStyle w:val="NLLL2COL"/>
        <w:spacing w:before="60"/>
        <w:ind w:left="0" w:firstLine="0"/>
        <w:rPr>
          <w:u w:color="CBCBCB"/>
        </w:rPr>
      </w:pPr>
      <w:r>
        <w:rPr>
          <w:u w:color="CBCBCB"/>
        </w:rPr>
        <w:tab/>
        <w:t>The order of the matrix is:</w: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A</w:t>
      </w:r>
      <w:r>
        <w:rPr>
          <w:rFonts w:cs="Minion Pro"/>
          <w:kern w:val="1"/>
          <w:u w:color="CBCBCB"/>
        </w:rPr>
        <w:tab/>
        <w:t>2</w: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B</w:t>
      </w:r>
      <w:r>
        <w:rPr>
          <w:rFonts w:cs="Minion Pro"/>
          <w:kern w:val="1"/>
          <w:u w:color="CBCBCB"/>
        </w:rPr>
        <w:tab/>
        <w:t>3</w:t>
      </w:r>
    </w:p>
    <w:p w:rsidR="006A2252" w:rsidRDefault="00FB1866" w:rsidP="006A2252">
      <w:pPr>
        <w:pStyle w:val="NLLL2COL"/>
        <w:rPr>
          <w:rFonts w:cs="Minion Pro"/>
          <w:kern w:val="1"/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141420</wp:posOffset>
                </wp:positionH>
                <wp:positionV relativeFrom="paragraph">
                  <wp:posOffset>32320</wp:posOffset>
                </wp:positionV>
                <wp:extent cx="253800" cy="258120"/>
                <wp:effectExtent l="57150" t="57150" r="32385" b="850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5380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8947" id="Ink 125" o:spid="_x0000_s1026" type="#_x0000_t75" style="position:absolute;margin-left:9.1pt;margin-top:1pt;width:24.2pt;height:23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">
                <v:imagedata r:id="rId173" o:title=""/>
              </v:shape>
            </w:pict>
          </mc:Fallback>
        </mc:AlternateContent>
      </w:r>
      <w:r w:rsidR="006A2252" w:rsidRPr="00E535EC">
        <w:rPr>
          <w:rStyle w:val="NLLLNUM"/>
        </w:rPr>
        <w:t>C</w:t>
      </w:r>
      <w:r w:rsidR="006A2252">
        <w:rPr>
          <w:rFonts w:cs="Minion Pro"/>
          <w:kern w:val="1"/>
          <w:u w:color="CBCBCB"/>
        </w:rPr>
        <w:tab/>
        <w:t xml:space="preserve">2 </w:t>
      </w:r>
      <w:r w:rsidR="006A2252" w:rsidRPr="000B38BC">
        <w:rPr>
          <w:rStyle w:val="minonmath1"/>
        </w:rPr>
        <w:t>×</w:t>
      </w:r>
      <w:r w:rsidR="006A2252">
        <w:rPr>
          <w:rFonts w:cs="Minion Pro"/>
          <w:kern w:val="1"/>
          <w:u w:color="CBCBCB"/>
        </w:rPr>
        <w:t xml:space="preserve"> 3</w:t>
      </w:r>
    </w:p>
    <w:p w:rsidR="006A2252" w:rsidRDefault="006A2252" w:rsidP="006A2252">
      <w:pPr>
        <w:pStyle w:val="NLLL2COL"/>
        <w:rPr>
          <w:rFonts w:ascii="Minion Pro Capt" w:hAnsi="Minion Pro Capt" w:cs="Minion Pro Capt"/>
          <w:b/>
          <w:bCs/>
          <w:spacing w:val="2"/>
          <w:kern w:val="1"/>
          <w:u w:color="CBCBCB"/>
        </w:rPr>
      </w:pPr>
      <w:r w:rsidRPr="00E535EC">
        <w:rPr>
          <w:rStyle w:val="NLLLNUM"/>
        </w:rPr>
        <w:t>D</w:t>
      </w:r>
      <w:r>
        <w:rPr>
          <w:rFonts w:cs="Minion Pro"/>
          <w:kern w:val="1"/>
          <w:u w:color="CBCBCB"/>
        </w:rPr>
        <w:tab/>
        <w:t xml:space="preserve">3 </w:t>
      </w:r>
      <w:r w:rsidRPr="000B38BC">
        <w:rPr>
          <w:rStyle w:val="minonmath1"/>
        </w:rPr>
        <w:t>×</w:t>
      </w:r>
      <w:r>
        <w:rPr>
          <w:rFonts w:cs="Minion Pro"/>
          <w:kern w:val="1"/>
          <w:u w:color="CBCBCB"/>
        </w:rPr>
        <w:t xml:space="preserve"> 2</w: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E</w:t>
      </w:r>
      <w:r>
        <w:rPr>
          <w:rFonts w:cs="Minion Pro"/>
          <w:kern w:val="1"/>
          <w:u w:color="CBCBCB"/>
        </w:rPr>
        <w:tab/>
        <w:t xml:space="preserve">3 </w:t>
      </w:r>
      <w:r w:rsidRPr="000B38BC">
        <w:rPr>
          <w:rStyle w:val="minonmath1"/>
        </w:rPr>
        <w:t>×</w:t>
      </w:r>
      <w:r>
        <w:rPr>
          <w:rFonts w:cs="Minion Pro"/>
          <w:kern w:val="1"/>
          <w:u w:color="CBCBCB"/>
        </w:rPr>
        <w:t xml:space="preserve"> 3</w:t>
      </w:r>
    </w:p>
    <w:p w:rsidR="006A2252" w:rsidRDefault="006A2252" w:rsidP="006A2252">
      <w:pPr>
        <w:widowControl w:val="0"/>
        <w:autoSpaceDE w:val="0"/>
        <w:autoSpaceDN w:val="0"/>
        <w:adjustRightInd w:val="0"/>
        <w:spacing w:before="60" w:after="60" w:line="300" w:lineRule="atLeast"/>
        <w:ind w:left="170" w:right="-1543"/>
        <w:rPr>
          <w:rFonts w:ascii="Minion Pro Capt" w:hAnsi="Minion Pro Capt" w:cs="Minion Pro Capt"/>
          <w:b/>
          <w:bCs/>
          <w:spacing w:val="2"/>
          <w:kern w:val="1"/>
          <w:u w:val="thick" w:color="CBCBCB"/>
        </w:rPr>
      </w:pPr>
    </w:p>
    <w:p w:rsidR="006A2252" w:rsidRDefault="006A2252" w:rsidP="006A2252">
      <w:pPr>
        <w:widowControl w:val="0"/>
        <w:autoSpaceDE w:val="0"/>
        <w:autoSpaceDN w:val="0"/>
        <w:adjustRightInd w:val="0"/>
        <w:spacing w:before="60" w:after="60" w:line="300" w:lineRule="atLeast"/>
        <w:ind w:left="170" w:right="-1543"/>
        <w:rPr>
          <w:rFonts w:ascii="Minion Pro Capt" w:hAnsi="Minion Pro Capt" w:cs="Minion Pro Capt"/>
          <w:b/>
          <w:bCs/>
          <w:spacing w:val="2"/>
          <w:kern w:val="1"/>
          <w:u w:val="thick" w:color="CBCBCB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jc w:val="right"/>
        <w:rPr>
          <w:rStyle w:val="NLLLNUM"/>
        </w:rPr>
      </w:pPr>
      <w:r w:rsidRPr="00E535EC">
        <w:rPr>
          <w:rStyle w:val="NLLLNUM"/>
        </w:rPr>
        <w:t>[1 mark]</w:t>
      </w:r>
    </w:p>
    <w:p w:rsidR="006A2252" w:rsidRDefault="00337EBB" w:rsidP="006A2252">
      <w:pPr>
        <w:pStyle w:val="NL"/>
        <w:rPr>
          <w:u w:color="CBCBCB"/>
        </w:rPr>
      </w:pPr>
      <w:r>
        <w:rPr>
          <w:rStyle w:val="NLLLNUM"/>
        </w:rPr>
        <w:lastRenderedPageBreak/>
        <w:t>6</w:t>
      </w:r>
      <w:r w:rsidR="006A2252" w:rsidRPr="00E535EC">
        <w:rPr>
          <w:rStyle w:val="NLLLNUM"/>
        </w:rPr>
        <w:tab/>
      </w:r>
      <w:r w:rsidR="006A2252" w:rsidRPr="00E535EC">
        <w:rPr>
          <w:rStyle w:val="NLLLNUM"/>
        </w:rPr>
        <w:tab/>
      </w:r>
      <w:r w:rsidR="006A2252">
        <w:rPr>
          <w:u w:color="CBCBCB"/>
        </w:rPr>
        <w:t xml:space="preserve">Consider the matrix </w:t>
      </w:r>
      <w:r w:rsidR="006A2252" w:rsidRPr="0034754E">
        <w:rPr>
          <w:rStyle w:val="i-listbold"/>
        </w:rPr>
        <w:t>A</w:t>
      </w:r>
      <w:r w:rsidR="006A2252">
        <w:rPr>
          <w:u w:color="CBCBCB"/>
        </w:rPr>
        <w:t xml:space="preserve"> </w:t>
      </w:r>
      <w:proofErr w:type="gramStart"/>
      <w:r w:rsidR="006A2252">
        <w:rPr>
          <w:rStyle w:val="minonmath1"/>
        </w:rPr>
        <w:t>=</w:t>
      </w:r>
      <w:r w:rsidR="006A2252">
        <w:rPr>
          <w:u w:color="CBCBCB"/>
        </w:rPr>
        <w:t xml:space="preserve"> </w:t>
      </w:r>
      <w:proofErr w:type="gramEnd"/>
      <w:r w:rsidR="006A2252" w:rsidRPr="005C1491">
        <w:rPr>
          <w:position w:val="-16"/>
          <w:u w:color="CBCBCB"/>
        </w:rPr>
        <w:object w:dxaOrig="780" w:dyaOrig="400">
          <v:shape id="_x0000_i1026" type="#_x0000_t75" style="width:39.35pt;height:20.65pt" o:ole="">
            <v:imagedata r:id="rId174" o:title=""/>
          </v:shape>
          <o:OLEObject Type="Embed" ProgID="Equation.DSMT4" ShapeID="_x0000_i1026" DrawAspect="Content" ObjectID="_1500993941" r:id="rId175"/>
        </w:object>
      </w:r>
      <w:r w:rsidR="006A2252">
        <w:rPr>
          <w:u w:color="CBCBCB"/>
        </w:rPr>
        <w:t xml:space="preserve">. </w:t>
      </w:r>
    </w:p>
    <w:p w:rsidR="006A2252" w:rsidRDefault="006A2252" w:rsidP="006A2252">
      <w:pPr>
        <w:pStyle w:val="NLLL2COL"/>
        <w:ind w:left="0" w:firstLine="0"/>
        <w:rPr>
          <w:u w:color="CBCBCB"/>
        </w:rPr>
      </w:pPr>
      <w:r>
        <w:rPr>
          <w:u w:color="CBCBCB"/>
        </w:rPr>
        <w:tab/>
        <w:t xml:space="preserve">Matrix multiplication </w:t>
      </w:r>
      <w:proofErr w:type="gramStart"/>
      <w:r w:rsidRPr="0034754E">
        <w:rPr>
          <w:rStyle w:val="i-listbold"/>
        </w:rPr>
        <w:t>A</w:t>
      </w:r>
      <w:proofErr w:type="gramEnd"/>
      <w:r w:rsidRPr="0034754E">
        <w:rPr>
          <w:rStyle w:val="i-listbold"/>
        </w:rPr>
        <w:t xml:space="preserve"> × B</w:t>
      </w:r>
      <w:r>
        <w:rPr>
          <w:u w:color="CBCBCB"/>
        </w:rPr>
        <w:t xml:space="preserve"> is possible where </w:t>
      </w:r>
      <w:r w:rsidRPr="0034754E">
        <w:rPr>
          <w:rStyle w:val="i-listbold"/>
        </w:rPr>
        <w:t>B</w:t>
      </w:r>
      <w:r>
        <w:rPr>
          <w:u w:color="CBCBCB"/>
        </w:rPr>
        <w:t xml:space="preserve"> is matrix:</w: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A</w:t>
      </w:r>
      <w:r w:rsidRPr="00E535EC">
        <w:rPr>
          <w:rStyle w:val="NLLLNUM"/>
        </w:rPr>
        <w:tab/>
      </w:r>
      <w:r w:rsidRPr="00E535EC">
        <w:rPr>
          <w:rStyle w:val="NLLLNUM"/>
        </w:rPr>
        <w:object w:dxaOrig="320" w:dyaOrig="340">
          <v:shape id="_x0000_i1027" type="#_x0000_t75" style="width:15.35pt;height:16.65pt" o:ole="">
            <v:imagedata r:id="rId176" o:title=""/>
          </v:shape>
          <o:OLEObject Type="Embed" ProgID="Equation.3" ShapeID="_x0000_i1027" DrawAspect="Content" ObjectID="_1500993942" r:id="rId177"/>
        </w:objec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B</w:t>
      </w:r>
      <w:r>
        <w:rPr>
          <w:rFonts w:cs="Minion Pro"/>
          <w:kern w:val="1"/>
          <w:u w:color="CBCBCB"/>
        </w:rPr>
        <w:tab/>
      </w:r>
      <w:r w:rsidRPr="00986518">
        <w:rPr>
          <w:rFonts w:cs="Minion Pro"/>
          <w:kern w:val="1"/>
          <w:position w:val="-16"/>
          <w:u w:color="CBCBCB"/>
        </w:rPr>
        <w:object w:dxaOrig="760" w:dyaOrig="400">
          <v:shape id="_x0000_i1028" type="#_x0000_t75" style="width:38.65pt;height:20.65pt" o:ole="">
            <v:imagedata r:id="rId178" o:title=""/>
          </v:shape>
          <o:OLEObject Type="Embed" ProgID="Equation.3" ShapeID="_x0000_i1028" DrawAspect="Content" ObjectID="_1500993943" r:id="rId179"/>
        </w:objec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C</w:t>
      </w:r>
      <w:r w:rsidRPr="00E535EC">
        <w:rPr>
          <w:rStyle w:val="NLLLNUM"/>
        </w:rPr>
        <w:tab/>
      </w:r>
      <w:r w:rsidRPr="00E535EC">
        <w:rPr>
          <w:rStyle w:val="NLLLNUM"/>
        </w:rPr>
        <w:object w:dxaOrig="760" w:dyaOrig="400">
          <v:shape id="_x0000_i1029" type="#_x0000_t75" style="width:38.65pt;height:20.65pt" o:ole="">
            <v:imagedata r:id="rId180" o:title=""/>
          </v:shape>
          <o:OLEObject Type="Embed" ProgID="Equation.3" ShapeID="_x0000_i1029" DrawAspect="Content" ObjectID="_1500993944" r:id="rId181"/>
        </w:object>
      </w:r>
    </w:p>
    <w:p w:rsidR="006A2252" w:rsidRDefault="00FB1866" w:rsidP="006A2252">
      <w:pPr>
        <w:pStyle w:val="NLLL2COL"/>
        <w:rPr>
          <w:rFonts w:ascii="Minion Pro Capt" w:hAnsi="Minion Pro Capt" w:cs="Minion Pro Capt"/>
          <w:b/>
          <w:bCs/>
          <w:spacing w:val="2"/>
          <w:kern w:val="1"/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138180</wp:posOffset>
                </wp:positionH>
                <wp:positionV relativeFrom="paragraph">
                  <wp:posOffset>93145</wp:posOffset>
                </wp:positionV>
                <wp:extent cx="277200" cy="320760"/>
                <wp:effectExtent l="57150" t="38100" r="46990" b="603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7720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8CBE" id="Ink 126" o:spid="_x0000_s1026" type="#_x0000_t75" style="position:absolute;margin-left:8.9pt;margin-top:6.6pt;width:25.95pt;height:28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">
                <v:imagedata r:id="rId183" o:title=""/>
              </v:shape>
            </w:pict>
          </mc:Fallback>
        </mc:AlternateContent>
      </w:r>
      <w:r w:rsidR="006A2252" w:rsidRPr="00E535EC">
        <w:rPr>
          <w:rStyle w:val="NLLLNUM"/>
        </w:rPr>
        <w:t>D</w:t>
      </w:r>
      <w:r w:rsidR="006A2252">
        <w:rPr>
          <w:rFonts w:cs="Minion Pro"/>
          <w:kern w:val="1"/>
          <w:u w:color="CBCBCB"/>
        </w:rPr>
        <w:tab/>
      </w:r>
      <w:r w:rsidR="006A2252" w:rsidRPr="00986518">
        <w:rPr>
          <w:rFonts w:cs="Minion Pro"/>
          <w:kern w:val="1"/>
          <w:position w:val="-28"/>
          <w:u w:color="CBCBCB"/>
        </w:rPr>
        <w:object w:dxaOrig="1100" w:dyaOrig="660">
          <v:shape id="_x0000_i1030" type="#_x0000_t75" style="width:55.35pt;height:33.35pt" o:ole="">
            <v:imagedata r:id="rId184" o:title=""/>
          </v:shape>
          <o:OLEObject Type="Embed" ProgID="Equation.3" ShapeID="_x0000_i1030" DrawAspect="Content" ObjectID="_1500993945" r:id="rId185"/>
        </w:object>
      </w:r>
    </w:p>
    <w:p w:rsidR="006A2252" w:rsidRDefault="006A2252" w:rsidP="006A2252">
      <w:pPr>
        <w:pStyle w:val="NLLL2COL"/>
        <w:rPr>
          <w:rFonts w:cs="Minion Pro"/>
          <w:kern w:val="1"/>
          <w:u w:color="CBCBCB"/>
        </w:rPr>
      </w:pPr>
      <w:r w:rsidRPr="00E535EC">
        <w:rPr>
          <w:rStyle w:val="NLLLNUM"/>
        </w:rPr>
        <w:t>E</w:t>
      </w:r>
      <w:r>
        <w:rPr>
          <w:rFonts w:cs="Minion Pro"/>
          <w:kern w:val="1"/>
          <w:u w:color="CBCBCB"/>
        </w:rPr>
        <w:tab/>
      </w:r>
      <w:r w:rsidRPr="00986518">
        <w:rPr>
          <w:rFonts w:cs="Minion Pro"/>
          <w:kern w:val="1"/>
          <w:position w:val="-16"/>
          <w:u w:color="CBCBCB"/>
        </w:rPr>
        <w:object w:dxaOrig="1300" w:dyaOrig="400">
          <v:shape id="_x0000_i1031" type="#_x0000_t75" style="width:65.35pt;height:20.65pt" o:ole="">
            <v:imagedata r:id="rId186" o:title=""/>
          </v:shape>
          <o:OLEObject Type="Embed" ProgID="Equation.DSMT4" ShapeID="_x0000_i1031" DrawAspect="Content" ObjectID="_1500993946" r:id="rId187"/>
        </w:object>
      </w:r>
    </w:p>
    <w:p w:rsidR="006A2252" w:rsidRDefault="006A2252" w:rsidP="006A2252">
      <w:pPr>
        <w:widowControl w:val="0"/>
        <w:autoSpaceDE w:val="0"/>
        <w:autoSpaceDN w:val="0"/>
        <w:adjustRightInd w:val="0"/>
        <w:spacing w:before="120" w:after="120" w:line="240" w:lineRule="atLeast"/>
        <w:ind w:left="170" w:right="-1543"/>
        <w:rPr>
          <w:rFonts w:ascii="Minion Pro Capt" w:hAnsi="Minion Pro Capt" w:cs="Minion Pro Capt"/>
          <w:b/>
          <w:bCs/>
          <w:spacing w:val="2"/>
          <w:kern w:val="1"/>
          <w:u w:val="thick" w:color="CBCBCB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240" w:lineRule="atLeast"/>
        <w:jc w:val="right"/>
        <w:rPr>
          <w:rStyle w:val="NLLLNUM"/>
        </w:rPr>
      </w:pPr>
      <w:r w:rsidRPr="00E535EC">
        <w:rPr>
          <w:rStyle w:val="NLLLNUM"/>
        </w:rPr>
        <w:t>[1 mark]</w:t>
      </w:r>
    </w:p>
    <w:p w:rsidR="006A2252" w:rsidRPr="00E83901" w:rsidRDefault="006A2252" w:rsidP="006A2252">
      <w:pPr>
        <w:pStyle w:val="H2"/>
        <w:spacing w:before="0" w:after="0"/>
        <w:jc w:val="center"/>
        <w:rPr>
          <w:szCs w:val="40"/>
        </w:rPr>
      </w:pPr>
      <w:r w:rsidRPr="00E83901">
        <w:rPr>
          <w:szCs w:val="40"/>
        </w:rPr>
        <w:t>Part B</w:t>
      </w:r>
    </w:p>
    <w:p w:rsidR="006A2252" w:rsidRDefault="0042575C" w:rsidP="006A2252">
      <w:pPr>
        <w:pStyle w:val="i-bodytextcentred"/>
      </w:pPr>
      <w:r>
        <w:t>8</w:t>
      </w:r>
      <w:r w:rsidR="006A2252">
        <w:t xml:space="preserve"> short answer questions </w:t>
      </w:r>
    </w:p>
    <w:p w:rsidR="006A2252" w:rsidRDefault="007773BB" w:rsidP="006A2252">
      <w:pPr>
        <w:pStyle w:val="i-bodytextcentred"/>
      </w:pPr>
      <w:r>
        <w:t>30</w:t>
      </w:r>
      <w:r w:rsidR="006A2252">
        <w:t xml:space="preserve"> marks</w:t>
      </w:r>
    </w:p>
    <w:p w:rsidR="006A2252" w:rsidRPr="00CB7460" w:rsidRDefault="006A2252" w:rsidP="006A2252">
      <w:pPr>
        <w:pStyle w:val="i-bodytextcentred"/>
        <w:rPr>
          <w:b/>
          <w:u w:val="single"/>
        </w:rPr>
      </w:pPr>
      <w:r w:rsidRPr="00CB7460">
        <w:rPr>
          <w:b/>
          <w:u w:val="single"/>
        </w:rPr>
        <w:t>Show</w:t>
      </w:r>
      <w:r w:rsidR="00CB7460">
        <w:rPr>
          <w:b/>
          <w:u w:val="single"/>
        </w:rPr>
        <w:t xml:space="preserve"> your working where appropriate to gain full marks.</w:t>
      </w:r>
    </w:p>
    <w:p w:rsidR="006A2252" w:rsidRDefault="00EB02C8" w:rsidP="006A2252">
      <w:pPr>
        <w:pStyle w:val="NL"/>
        <w:tabs>
          <w:tab w:val="clear" w:pos="120"/>
          <w:tab w:val="clear" w:pos="380"/>
          <w:tab w:val="left" w:pos="284"/>
        </w:tabs>
        <w:spacing w:before="120"/>
      </w:pPr>
      <w:r>
        <w:rPr>
          <w:rStyle w:val="NLLLNUM"/>
        </w:rPr>
        <w:t>7</w:t>
      </w:r>
      <w:r w:rsidR="006A2252" w:rsidRPr="00BA41A0">
        <w:rPr>
          <w:rStyle w:val="NLLLNUM"/>
        </w:rPr>
        <w:tab/>
      </w:r>
      <w:r w:rsidR="006A2252">
        <w:rPr>
          <w:rStyle w:val="NLLLNUM"/>
        </w:rPr>
        <w:tab/>
      </w:r>
      <w:r w:rsidR="006A2252" w:rsidRPr="00BA41A0">
        <w:rPr>
          <w:rStyle w:val="NLLLNUM"/>
        </w:rPr>
        <w:t>a</w:t>
      </w:r>
      <w:r w:rsidR="006A2252">
        <w:t> </w:t>
      </w:r>
      <w:r w:rsidR="006A2252">
        <w:t>Show that the set of positive integers is not closed under subtraction.</w:t>
      </w:r>
    </w:p>
    <w:p w:rsidR="006A2252" w:rsidRDefault="00FB1866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3577260</wp:posOffset>
                </wp:positionH>
                <wp:positionV relativeFrom="paragraph">
                  <wp:posOffset>229640</wp:posOffset>
                </wp:positionV>
                <wp:extent cx="10800" cy="4680"/>
                <wp:effectExtent l="38100" t="57150" r="65405" b="717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54A67" id="Ink 147" o:spid="_x0000_s1026" type="#_x0000_t75" style="position:absolute;margin-left:280.75pt;margin-top:16.65pt;width:3.2pt;height:3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">
                <v:imagedata r:id="rId1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3266220</wp:posOffset>
                </wp:positionH>
                <wp:positionV relativeFrom="paragraph">
                  <wp:posOffset>57560</wp:posOffset>
                </wp:positionV>
                <wp:extent cx="243360" cy="169920"/>
                <wp:effectExtent l="57150" t="38100" r="42545" b="5905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433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C7E1" id="Ink 146" o:spid="_x0000_s1026" type="#_x0000_t75" style="position:absolute;margin-left:256.25pt;margin-top:3.6pt;width:20.4pt;height:15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">
                <v:imagedata r:id="rId1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3127620</wp:posOffset>
                </wp:positionH>
                <wp:positionV relativeFrom="paragraph">
                  <wp:posOffset>137480</wp:posOffset>
                </wp:positionV>
                <wp:extent cx="101880" cy="81000"/>
                <wp:effectExtent l="19050" t="38100" r="50800" b="7175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1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DE95" id="Ink 145" o:spid="_x0000_s1026" type="#_x0000_t75" style="position:absolute;margin-left:245.4pt;margin-top:9.5pt;width:10.3pt;height:9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">
                <v:imagedata r:id="rId1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3143820</wp:posOffset>
                </wp:positionH>
                <wp:positionV relativeFrom="paragraph">
                  <wp:posOffset>161600</wp:posOffset>
                </wp:positionV>
                <wp:extent cx="13320" cy="183240"/>
                <wp:effectExtent l="38100" t="57150" r="63500" b="647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3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5A1C" id="Ink 144" o:spid="_x0000_s1026" type="#_x0000_t75" style="position:absolute;margin-left:246.05pt;margin-top:11.55pt;width:4.15pt;height:17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">
                <v:imagedata r:id="rId1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2689500</wp:posOffset>
                </wp:positionH>
                <wp:positionV relativeFrom="paragraph">
                  <wp:posOffset>141800</wp:posOffset>
                </wp:positionV>
                <wp:extent cx="448560" cy="110520"/>
                <wp:effectExtent l="57150" t="57150" r="0" b="6096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485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FA30A" id="Ink 143" o:spid="_x0000_s1026" type="#_x0000_t75" style="position:absolute;margin-left:210.3pt;margin-top:9.7pt;width:37.6pt;height:11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">
                <v:imagedata r:id="rId1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2564940</wp:posOffset>
                </wp:positionH>
                <wp:positionV relativeFrom="paragraph">
                  <wp:posOffset>134960</wp:posOffset>
                </wp:positionV>
                <wp:extent cx="86040" cy="127080"/>
                <wp:effectExtent l="57150" t="38100" r="47625" b="635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6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22940" id="Ink 142" o:spid="_x0000_s1026" type="#_x0000_t75" style="position:absolute;margin-left:201.05pt;margin-top:9.25pt;width:8.5pt;height:1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">
                <v:imagedata r:id="rId1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2342460</wp:posOffset>
                </wp:positionH>
                <wp:positionV relativeFrom="paragraph">
                  <wp:posOffset>154400</wp:posOffset>
                </wp:positionV>
                <wp:extent cx="322920" cy="118800"/>
                <wp:effectExtent l="38100" t="57150" r="1270" b="717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22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15B9" id="Ink 141" o:spid="_x0000_s1026" type="#_x0000_t75" style="position:absolute;margin-left:183.35pt;margin-top:10.75pt;width:27.2pt;height:12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">
                <v:imagedata r:id="rId2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2189100</wp:posOffset>
                </wp:positionH>
                <wp:positionV relativeFrom="paragraph">
                  <wp:posOffset>233600</wp:posOffset>
                </wp:positionV>
                <wp:extent cx="92520" cy="9720"/>
                <wp:effectExtent l="38100" t="38100" r="60325" b="666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2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B16D" id="Ink 140" o:spid="_x0000_s1026" type="#_x0000_t75" style="position:absolute;margin-left:171.25pt;margin-top:17.3pt;width:8.9pt;height:3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">
                <v:imagedata r:id="rId2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1913700</wp:posOffset>
                </wp:positionH>
                <wp:positionV relativeFrom="paragraph">
                  <wp:posOffset>158000</wp:posOffset>
                </wp:positionV>
                <wp:extent cx="230760" cy="135360"/>
                <wp:effectExtent l="38100" t="57150" r="36195" b="552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3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D7244" id="Ink 139" o:spid="_x0000_s1026" type="#_x0000_t75" style="position:absolute;margin-left:149.9pt;margin-top:11.05pt;width:19.2pt;height:13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">
                <v:imagedata r:id="rId2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1813620</wp:posOffset>
                </wp:positionH>
                <wp:positionV relativeFrom="paragraph">
                  <wp:posOffset>163400</wp:posOffset>
                </wp:positionV>
                <wp:extent cx="113760" cy="16560"/>
                <wp:effectExtent l="57150" t="38100" r="38735" b="596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3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2CC8" id="Ink 138" o:spid="_x0000_s1026" type="#_x0000_t75" style="position:absolute;margin-left:141.35pt;margin-top:11.5pt;width:10.6pt;height:3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">
                <v:imagedata r:id="rId2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1877340</wp:posOffset>
                </wp:positionH>
                <wp:positionV relativeFrom="paragraph">
                  <wp:posOffset>98960</wp:posOffset>
                </wp:positionV>
                <wp:extent cx="59760" cy="165960"/>
                <wp:effectExtent l="38100" t="38100" r="73660" b="6286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9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5B42E" id="Ink 137" o:spid="_x0000_s1026" type="#_x0000_t75" style="position:absolute;margin-left:146.35pt;margin-top:6.45pt;width:7.45pt;height:15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">
                <v:imagedata r:id="rId2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1713540</wp:posOffset>
                </wp:positionH>
                <wp:positionV relativeFrom="paragraph">
                  <wp:posOffset>188600</wp:posOffset>
                </wp:positionV>
                <wp:extent cx="170640" cy="88920"/>
                <wp:effectExtent l="57150" t="57150" r="39370" b="6350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706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75467" id="Ink 136" o:spid="_x0000_s1026" type="#_x0000_t75" style="position:absolute;margin-left:133.95pt;margin-top:13.45pt;width:14.65pt;height:9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">
                <v:imagedata r:id="rId21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1603020</wp:posOffset>
                </wp:positionH>
                <wp:positionV relativeFrom="paragraph">
                  <wp:posOffset>152600</wp:posOffset>
                </wp:positionV>
                <wp:extent cx="70200" cy="118080"/>
                <wp:effectExtent l="57150" t="38100" r="63500" b="730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02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5377" id="Ink 135" o:spid="_x0000_s1026" type="#_x0000_t75" style="position:absolute;margin-left:125pt;margin-top:10.65pt;width:8.2pt;height:12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">
                <v:imagedata r:id="rId2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1455060</wp:posOffset>
                </wp:positionH>
                <wp:positionV relativeFrom="paragraph">
                  <wp:posOffset>203000</wp:posOffset>
                </wp:positionV>
                <wp:extent cx="90720" cy="87480"/>
                <wp:effectExtent l="38100" t="57150" r="62230" b="6540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0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C9906" id="Ink 134" o:spid="_x0000_s1026" type="#_x0000_t75" style="position:absolute;margin-left:113.1pt;margin-top:14.55pt;width:10.05pt;height:9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">
                <v:imagedata r:id="rId21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1339140</wp:posOffset>
                </wp:positionH>
                <wp:positionV relativeFrom="paragraph">
                  <wp:posOffset>154400</wp:posOffset>
                </wp:positionV>
                <wp:extent cx="104760" cy="141480"/>
                <wp:effectExtent l="57150" t="57150" r="48260" b="6858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04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5239F" id="Ink 133" o:spid="_x0000_s1026" type="#_x0000_t75" style="position:absolute;margin-left:104pt;margin-top:10.85pt;width:9.95pt;height:13.9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">
                <v:imagedata r:id="rId21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1051860</wp:posOffset>
                </wp:positionH>
                <wp:positionV relativeFrom="paragraph">
                  <wp:posOffset>143960</wp:posOffset>
                </wp:positionV>
                <wp:extent cx="114840" cy="126360"/>
                <wp:effectExtent l="57150" t="57150" r="76200" b="6477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14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F676" id="Ink 132" o:spid="_x0000_s1026" type="#_x0000_t75" style="position:absolute;margin-left:81.35pt;margin-top:9.9pt;width:11.95pt;height:12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">
                <v:imagedata r:id="rId21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627420</wp:posOffset>
                </wp:positionH>
                <wp:positionV relativeFrom="paragraph">
                  <wp:posOffset>56480</wp:posOffset>
                </wp:positionV>
                <wp:extent cx="3960" cy="6480"/>
                <wp:effectExtent l="57150" t="57150" r="53340" b="5080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99738" id="Ink 131" o:spid="_x0000_s1026" type="#_x0000_t75" style="position:absolute;margin-left:48.4pt;margin-top:3.45pt;width:2.35pt;height:2.5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">
                <v:imagedata r:id="rId22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778620</wp:posOffset>
                </wp:positionH>
                <wp:positionV relativeFrom="paragraph">
                  <wp:posOffset>167720</wp:posOffset>
                </wp:positionV>
                <wp:extent cx="106200" cy="99720"/>
                <wp:effectExtent l="38100" t="57150" r="27305" b="7175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62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38BF0" id="Ink 130" o:spid="_x0000_s1026" type="#_x0000_t75" style="position:absolute;margin-left:60.2pt;margin-top:11.75pt;width:9.65pt;height:10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">
                <v:imagedata r:id="rId22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622740</wp:posOffset>
                </wp:positionH>
                <wp:positionV relativeFrom="paragraph">
                  <wp:posOffset>132080</wp:posOffset>
                </wp:positionV>
                <wp:extent cx="119520" cy="115560"/>
                <wp:effectExtent l="38100" t="57150" r="52070" b="7556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9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737D" id="Ink 129" o:spid="_x0000_s1026" type="#_x0000_t75" style="position:absolute;margin-left:48.15pt;margin-top:8.95pt;width:10.5pt;height:12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">
                <v:imagedata r:id="rId22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551100</wp:posOffset>
                </wp:positionH>
                <wp:positionV relativeFrom="paragraph">
                  <wp:posOffset>175280</wp:posOffset>
                </wp:positionV>
                <wp:extent cx="44280" cy="84240"/>
                <wp:effectExtent l="57150" t="38100" r="51435" b="6858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42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D294" id="Ink 128" o:spid="_x0000_s1026" type="#_x0000_t75" style="position:absolute;margin-left:42.3pt;margin-top:12.7pt;width:5.4pt;height:9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">
                <v:imagedata r:id="rId22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365340</wp:posOffset>
                </wp:positionH>
                <wp:positionV relativeFrom="paragraph">
                  <wp:posOffset>80240</wp:posOffset>
                </wp:positionV>
                <wp:extent cx="151920" cy="226080"/>
                <wp:effectExtent l="57150" t="57150" r="57785" b="5969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519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49A18" id="Ink 127" o:spid="_x0000_s1026" type="#_x0000_t75" style="position:absolute;margin-left:27.3pt;margin-top:4.9pt;width:14.55pt;height:20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">
                <v:imagedata r:id="rId229" o:title=""/>
              </v:shape>
            </w:pict>
          </mc:Fallback>
        </mc:AlternateContent>
      </w:r>
    </w:p>
    <w:p w:rsidR="00EB02C8" w:rsidRDefault="007773BB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5114200</wp:posOffset>
                </wp:positionH>
                <wp:positionV relativeFrom="paragraph">
                  <wp:posOffset>116350</wp:posOffset>
                </wp:positionV>
                <wp:extent cx="255240" cy="264600"/>
                <wp:effectExtent l="38100" t="19050" r="50165" b="5969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552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A3B4B" id="Ink 1419" o:spid="_x0000_s1026" type="#_x0000_t75" style="position:absolute;margin-left:401.35pt;margin-top:8.95pt;width:21.7pt;height:22.4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">
                <v:imagedata r:id="rId23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4641420</wp:posOffset>
                </wp:positionH>
                <wp:positionV relativeFrom="paragraph">
                  <wp:posOffset>69920</wp:posOffset>
                </wp:positionV>
                <wp:extent cx="14040" cy="120240"/>
                <wp:effectExtent l="38100" t="57150" r="62230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A661" id="Ink 169" o:spid="_x0000_s1026" type="#_x0000_t75" style="position:absolute;margin-left:364.15pt;margin-top:4.25pt;width:3.35pt;height:10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">
                <v:imagedata r:id="rId23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4598940</wp:posOffset>
                </wp:positionH>
                <wp:positionV relativeFrom="paragraph">
                  <wp:posOffset>126440</wp:posOffset>
                </wp:positionV>
                <wp:extent cx="110520" cy="8280"/>
                <wp:effectExtent l="38100" t="38100" r="60960" b="679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0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F0CB8" id="Ink 168" o:spid="_x0000_s1026" type="#_x0000_t75" style="position:absolute;margin-left:360.75pt;margin-top:8.6pt;width:10.35pt;height:3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">
                <v:imagedata r:id="rId235" o:title=""/>
              </v:shape>
            </w:pict>
          </mc:Fallback>
        </mc:AlternateContent>
      </w:r>
    </w:p>
    <w:p w:rsidR="00EB02C8" w:rsidRDefault="007773BB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5051920</wp:posOffset>
                </wp:positionH>
                <wp:positionV relativeFrom="paragraph">
                  <wp:posOffset>46570</wp:posOffset>
                </wp:positionV>
                <wp:extent cx="51120" cy="69840"/>
                <wp:effectExtent l="57150" t="57150" r="63500" b="6413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11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0190" id="Ink 1418" o:spid="_x0000_s1026" type="#_x0000_t75" style="position:absolute;margin-left:396.35pt;margin-top:2.2pt;width:7pt;height:7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">
                <v:imagedata r:id="rId23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3147420</wp:posOffset>
                </wp:positionH>
                <wp:positionV relativeFrom="paragraph">
                  <wp:posOffset>181940</wp:posOffset>
                </wp:positionV>
                <wp:extent cx="48240" cy="136440"/>
                <wp:effectExtent l="38100" t="57150" r="47625" b="546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48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70FE9" id="Ink 170" o:spid="_x0000_s1026" type="#_x0000_t75" style="position:absolute;margin-left:247.65pt;margin-top:12.9pt;width:5.5pt;height:12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">
                <v:imagedata r:id="rId23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4315620</wp:posOffset>
                </wp:positionH>
                <wp:positionV relativeFrom="paragraph">
                  <wp:posOffset>1580</wp:posOffset>
                </wp:positionV>
                <wp:extent cx="162000" cy="162720"/>
                <wp:effectExtent l="38100" t="57150" r="47625" b="469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20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3F2F" id="Ink 167" o:spid="_x0000_s1026" type="#_x0000_t75" style="position:absolute;margin-left:339.55pt;margin-top:-1.1pt;width:14.2pt;height:14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">
                <v:imagedata r:id="rId24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4359180</wp:posOffset>
                </wp:positionH>
                <wp:positionV relativeFrom="paragraph">
                  <wp:posOffset>-27580</wp:posOffset>
                </wp:positionV>
                <wp:extent cx="231480" cy="212760"/>
                <wp:effectExtent l="57150" t="57150" r="16510" b="7302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314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AD57" id="Ink 166" o:spid="_x0000_s1026" type="#_x0000_t75" style="position:absolute;margin-left:341.8pt;margin-top:-3.6pt;width:20.35pt;height:19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">
                <v:imagedata r:id="rId24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4067940</wp:posOffset>
                </wp:positionH>
                <wp:positionV relativeFrom="paragraph">
                  <wp:posOffset>-67540</wp:posOffset>
                </wp:positionV>
                <wp:extent cx="174960" cy="342000"/>
                <wp:effectExtent l="38100" t="38100" r="53975" b="393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49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76EFA" id="Ink 165" o:spid="_x0000_s1026" type="#_x0000_t75" style="position:absolute;margin-left:320.1pt;margin-top:-6.25pt;width:15pt;height:28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">
                <v:imagedata r:id="rId24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4097460</wp:posOffset>
                </wp:positionH>
                <wp:positionV relativeFrom="paragraph">
                  <wp:posOffset>96260</wp:posOffset>
                </wp:positionV>
                <wp:extent cx="113400" cy="13320"/>
                <wp:effectExtent l="38100" t="38100" r="58420" b="635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13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30847" id="Ink 164" o:spid="_x0000_s1026" type="#_x0000_t75" style="position:absolute;margin-left:321.55pt;margin-top:6.3pt;width:10.45pt;height:3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">
                <v:imagedata r:id="rId24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4080900</wp:posOffset>
                </wp:positionH>
                <wp:positionV relativeFrom="paragraph">
                  <wp:posOffset>11660</wp:posOffset>
                </wp:positionV>
                <wp:extent cx="155880" cy="150840"/>
                <wp:effectExtent l="57150" t="57150" r="34925" b="5905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55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7DFB" id="Ink 163" o:spid="_x0000_s1026" type="#_x0000_t75" style="position:absolute;margin-left:319.9pt;margin-top:-.5pt;width:13.9pt;height:14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">
                <v:imagedata r:id="rId24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3799020</wp:posOffset>
                </wp:positionH>
                <wp:positionV relativeFrom="paragraph">
                  <wp:posOffset>11300</wp:posOffset>
                </wp:positionV>
                <wp:extent cx="138240" cy="161280"/>
                <wp:effectExtent l="38100" t="57150" r="33655" b="6794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382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C8E5A" id="Ink 162" o:spid="_x0000_s1026" type="#_x0000_t75" style="position:absolute;margin-left:298.25pt;margin-top:-.55pt;width:12.05pt;height:15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">
                <v:imagedata r:id="rId25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3635220</wp:posOffset>
                </wp:positionH>
                <wp:positionV relativeFrom="paragraph">
                  <wp:posOffset>89060</wp:posOffset>
                </wp:positionV>
                <wp:extent cx="111600" cy="24480"/>
                <wp:effectExtent l="57150" t="38100" r="41275" b="7112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1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8A4A" id="Ink 161" o:spid="_x0000_s1026" type="#_x0000_t75" style="position:absolute;margin-left:284.85pt;margin-top:5.55pt;width:10.6pt;height:4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">
                <v:imagedata r:id="rId25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2743860</wp:posOffset>
                </wp:positionH>
                <wp:positionV relativeFrom="paragraph">
                  <wp:posOffset>140</wp:posOffset>
                </wp:positionV>
                <wp:extent cx="159480" cy="187200"/>
                <wp:effectExtent l="57150" t="57150" r="69215" b="6096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59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51F19" id="Ink 160" o:spid="_x0000_s1026" type="#_x0000_t75" style="position:absolute;margin-left:214.6pt;margin-top:-1.45pt;width:15.3pt;height:17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">
                <v:imagedata r:id="rId25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2559180</wp:posOffset>
                </wp:positionH>
                <wp:positionV relativeFrom="paragraph">
                  <wp:posOffset>102740</wp:posOffset>
                </wp:positionV>
                <wp:extent cx="90360" cy="3600"/>
                <wp:effectExtent l="57150" t="57150" r="43180" b="7302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0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E5B2" id="Ink 159" o:spid="_x0000_s1026" type="#_x0000_t75" style="position:absolute;margin-left:200.1pt;margin-top:6.5pt;width:8.75pt;height:3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">
                <v:imagedata r:id="rId25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2369460</wp:posOffset>
                </wp:positionH>
                <wp:positionV relativeFrom="paragraph">
                  <wp:posOffset>127940</wp:posOffset>
                </wp:positionV>
                <wp:extent cx="77760" cy="3600"/>
                <wp:effectExtent l="57150" t="57150" r="36830" b="7302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7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D7FB9" id="Ink 158" o:spid="_x0000_s1026" type="#_x0000_t75" style="position:absolute;margin-left:185.15pt;margin-top:8.5pt;width:7.75pt;height:3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">
                <v:imagedata r:id="rId25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2369460</wp:posOffset>
                </wp:positionH>
                <wp:positionV relativeFrom="paragraph">
                  <wp:posOffset>71780</wp:posOffset>
                </wp:positionV>
                <wp:extent cx="68760" cy="1440"/>
                <wp:effectExtent l="57150" t="57150" r="64770" b="749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8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71F3" id="Ink 157" o:spid="_x0000_s1026" type="#_x0000_t75" style="position:absolute;margin-left:185.5pt;margin-top:4.2pt;width:7.85pt;height: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">
                <v:imagedata r:id="rId26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2062020</wp:posOffset>
                </wp:positionH>
                <wp:positionV relativeFrom="paragraph">
                  <wp:posOffset>126860</wp:posOffset>
                </wp:positionV>
                <wp:extent cx="101520" cy="7920"/>
                <wp:effectExtent l="57150" t="38100" r="51435" b="685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01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B5E33" id="Ink 156" o:spid="_x0000_s1026" type="#_x0000_t75" style="position:absolute;margin-left:160.9pt;margin-top:8.65pt;width:9.95pt;height:3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">
                <v:imagedata r:id="rId26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2047260</wp:posOffset>
                </wp:positionH>
                <wp:positionV relativeFrom="paragraph">
                  <wp:posOffset>19580</wp:posOffset>
                </wp:positionV>
                <wp:extent cx="114480" cy="217080"/>
                <wp:effectExtent l="57150" t="57150" r="76200" b="6921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144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9BC0A" id="Ink 155" o:spid="_x0000_s1026" type="#_x0000_t75" style="position:absolute;margin-left:159.75pt;margin-top:.1pt;width:11.9pt;height:20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">
                <v:imagedata r:id="rId26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1900380</wp:posOffset>
                </wp:positionH>
                <wp:positionV relativeFrom="paragraph">
                  <wp:posOffset>108140</wp:posOffset>
                </wp:positionV>
                <wp:extent cx="92160" cy="13680"/>
                <wp:effectExtent l="38100" t="38100" r="60325" b="628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2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930A" id="Ink 154" o:spid="_x0000_s1026" type="#_x0000_t75" style="position:absolute;margin-left:148.55pt;margin-top:7.4pt;width:9.05pt;height:3.5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">
                <v:imagedata r:id="rId26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1737660</wp:posOffset>
                </wp:positionH>
                <wp:positionV relativeFrom="paragraph">
                  <wp:posOffset>5180</wp:posOffset>
                </wp:positionV>
                <wp:extent cx="104040" cy="8640"/>
                <wp:effectExtent l="38100" t="57150" r="48895" b="679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4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7BA5F" id="Ink 153" o:spid="_x0000_s1026" type="#_x0000_t75" style="position:absolute;margin-left:135.45pt;margin-top:-1.1pt;width:9.9pt;height:3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">
                <v:imagedata r:id="rId26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1729380</wp:posOffset>
                </wp:positionH>
                <wp:positionV relativeFrom="paragraph">
                  <wp:posOffset>26060</wp:posOffset>
                </wp:positionV>
                <wp:extent cx="115920" cy="168120"/>
                <wp:effectExtent l="57150" t="38100" r="55880" b="6096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159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2CDE" id="Ink 152" o:spid="_x0000_s1026" type="#_x0000_t75" style="position:absolute;margin-left:134.7pt;margin-top:.7pt;width:12.1pt;height:16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">
                <v:imagedata r:id="rId27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903180</wp:posOffset>
                </wp:positionH>
                <wp:positionV relativeFrom="paragraph">
                  <wp:posOffset>239180</wp:posOffset>
                </wp:positionV>
                <wp:extent cx="7200" cy="4320"/>
                <wp:effectExtent l="38100" t="38100" r="69215" b="723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7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0787" id="Ink 151" o:spid="_x0000_s1026" type="#_x0000_t75" style="position:absolute;margin-left:70.05pt;margin-top:17.65pt;width:3.1pt;height:3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">
                <v:imagedata r:id="rId27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714540</wp:posOffset>
                </wp:positionH>
                <wp:positionV relativeFrom="paragraph">
                  <wp:posOffset>97700</wp:posOffset>
                </wp:positionV>
                <wp:extent cx="124920" cy="291960"/>
                <wp:effectExtent l="38100" t="57150" r="66040" b="7048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49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DD27" id="Ink 150" o:spid="_x0000_s1026" type="#_x0000_t75" style="position:absolute;margin-left:55.2pt;margin-top:6.25pt;width:12.35pt;height:25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">
                <v:imagedata r:id="rId27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598620</wp:posOffset>
                </wp:positionH>
                <wp:positionV relativeFrom="paragraph">
                  <wp:posOffset>138380</wp:posOffset>
                </wp:positionV>
                <wp:extent cx="122760" cy="10080"/>
                <wp:effectExtent l="57150" t="38100" r="29845" b="666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2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D0B4" id="Ink 149" o:spid="_x0000_s1026" type="#_x0000_t75" style="position:absolute;margin-left:46pt;margin-top:9.45pt;width:11.05pt;height:3.5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">
                <v:imagedata r:id="rId27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575220</wp:posOffset>
                </wp:positionH>
                <wp:positionV relativeFrom="paragraph">
                  <wp:posOffset>-14260</wp:posOffset>
                </wp:positionV>
                <wp:extent cx="137880" cy="249840"/>
                <wp:effectExtent l="57150" t="38100" r="14605" b="742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78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9E59" id="Ink 148" o:spid="_x0000_s1026" type="#_x0000_t75" style="position:absolute;margin-left:43.85pt;margin-top:-2.4pt;width:12.8pt;height:22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">
                <v:imagedata r:id="rId279" o:title=""/>
              </v:shape>
            </w:pict>
          </mc:Fallback>
        </mc:AlternateContent>
      </w:r>
    </w:p>
    <w:p w:rsidR="006A2252" w:rsidRDefault="006A2252" w:rsidP="006A2252">
      <w:pPr>
        <w:pStyle w:val="spaces0"/>
        <w:tabs>
          <w:tab w:val="left" w:pos="426"/>
        </w:tabs>
        <w:spacing w:before="120"/>
      </w:pPr>
    </w:p>
    <w:p w:rsidR="006A2252" w:rsidRDefault="006A2252" w:rsidP="006A2252">
      <w:pPr>
        <w:pStyle w:val="NLLL2COL"/>
        <w:tabs>
          <w:tab w:val="clear" w:pos="400"/>
          <w:tab w:val="left" w:pos="426"/>
        </w:tabs>
        <w:ind w:left="567" w:hanging="141"/>
      </w:pPr>
      <w:proofErr w:type="gramStart"/>
      <w:r w:rsidRPr="00BA41A0">
        <w:rPr>
          <w:rStyle w:val="NLLLNUM"/>
        </w:rPr>
        <w:t>b</w:t>
      </w:r>
      <w:proofErr w:type="gramEnd"/>
      <w:r>
        <w:tab/>
        <w:t xml:space="preserve"> Prove that the set of even natural numbers is closed under multiplication.</w:t>
      </w:r>
    </w:p>
    <w:p w:rsidR="006A2252" w:rsidRDefault="007773BB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5772280</wp:posOffset>
                </wp:positionH>
                <wp:positionV relativeFrom="paragraph">
                  <wp:posOffset>102015</wp:posOffset>
                </wp:positionV>
                <wp:extent cx="347760" cy="238680"/>
                <wp:effectExtent l="38100" t="38100" r="33655" b="4762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477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C2161" id="Ink 1424" o:spid="_x0000_s1026" type="#_x0000_t75" style="position:absolute;margin-left:453.85pt;margin-top:7.85pt;width:28.3pt;height:20.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">
                <v:imagedata r:id="rId28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4601460</wp:posOffset>
                </wp:positionH>
                <wp:positionV relativeFrom="paragraph">
                  <wp:posOffset>8555</wp:posOffset>
                </wp:positionV>
                <wp:extent cx="291600" cy="245160"/>
                <wp:effectExtent l="57150" t="57150" r="51435" b="5969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916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0771B" id="Ink 193" o:spid="_x0000_s1026" type="#_x0000_t75" style="position:absolute;margin-left:361.1pt;margin-top:-.8pt;width:25.65pt;height:22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">
                <v:imagedata r:id="rId28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4699380</wp:posOffset>
                </wp:positionH>
                <wp:positionV relativeFrom="paragraph">
                  <wp:posOffset>112235</wp:posOffset>
                </wp:positionV>
                <wp:extent cx="27000" cy="126000"/>
                <wp:effectExtent l="57150" t="38100" r="68580" b="6477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70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3771" id="Ink 192" o:spid="_x0000_s1026" type="#_x0000_t75" style="position:absolute;margin-left:368.85pt;margin-top:7.65pt;width:4.85pt;height:12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">
                <v:imagedata r:id="rId28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4619460</wp:posOffset>
                </wp:positionH>
                <wp:positionV relativeFrom="paragraph">
                  <wp:posOffset>92435</wp:posOffset>
                </wp:positionV>
                <wp:extent cx="36720" cy="169920"/>
                <wp:effectExtent l="57150" t="38100" r="59055" b="5905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67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0C1A4" id="Ink 191" o:spid="_x0000_s1026" type="#_x0000_t75" style="position:absolute;margin-left:362.55pt;margin-top:6.15pt;width:4.8pt;height:1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">
                <v:imagedata r:id="rId28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4401660</wp:posOffset>
                </wp:positionH>
                <wp:positionV relativeFrom="paragraph">
                  <wp:posOffset>208355</wp:posOffset>
                </wp:positionV>
                <wp:extent cx="121680" cy="16920"/>
                <wp:effectExtent l="57150" t="38100" r="50165" b="5969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21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1520" id="Ink 190" o:spid="_x0000_s1026" type="#_x0000_t75" style="position:absolute;margin-left:345.3pt;margin-top:15.3pt;width:11.35pt;height:3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">
                <v:imagedata r:id="rId28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4381140</wp:posOffset>
                </wp:positionH>
                <wp:positionV relativeFrom="paragraph">
                  <wp:posOffset>136715</wp:posOffset>
                </wp:positionV>
                <wp:extent cx="132480" cy="117360"/>
                <wp:effectExtent l="57150" t="57150" r="39370" b="546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324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F38AB" id="Ink 189" o:spid="_x0000_s1026" type="#_x0000_t75" style="position:absolute;margin-left:343.5pt;margin-top:9.4pt;width:12.15pt;height:12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">
                <v:imagedata r:id="rId29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4120140</wp:posOffset>
                </wp:positionH>
                <wp:positionV relativeFrom="paragraph">
                  <wp:posOffset>176675</wp:posOffset>
                </wp:positionV>
                <wp:extent cx="147240" cy="255960"/>
                <wp:effectExtent l="38100" t="57150" r="43815" b="679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472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141C" id="Ink 188" o:spid="_x0000_s1026" type="#_x0000_t75" style="position:absolute;margin-left:324.2pt;margin-top:12.5pt;width:13.3pt;height:2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">
                <v:imagedata r:id="rId29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3846900</wp:posOffset>
                </wp:positionH>
                <wp:positionV relativeFrom="paragraph">
                  <wp:posOffset>154715</wp:posOffset>
                </wp:positionV>
                <wp:extent cx="186840" cy="109080"/>
                <wp:effectExtent l="19050" t="57150" r="41910" b="6286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86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6F035" id="Ink 186" o:spid="_x0000_s1026" type="#_x0000_t75" style="position:absolute;margin-left:302.1pt;margin-top:10.8pt;width:15.75pt;height:11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">
                <v:imagedata r:id="rId29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2857260</wp:posOffset>
                </wp:positionH>
                <wp:positionV relativeFrom="paragraph">
                  <wp:posOffset>186035</wp:posOffset>
                </wp:positionV>
                <wp:extent cx="229320" cy="75960"/>
                <wp:effectExtent l="38100" t="57150" r="56515" b="577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293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46F1" id="Ink 185" o:spid="_x0000_s1026" type="#_x0000_t75" style="position:absolute;margin-left:223.9pt;margin-top:13.4pt;width:20.6pt;height:8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">
                <v:imagedata r:id="rId29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2646300</wp:posOffset>
                </wp:positionH>
                <wp:positionV relativeFrom="paragraph">
                  <wp:posOffset>89195</wp:posOffset>
                </wp:positionV>
                <wp:extent cx="161280" cy="189360"/>
                <wp:effectExtent l="57150" t="57150" r="10795" b="5842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612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6858" id="Ink 184" o:spid="_x0000_s1026" type="#_x0000_t75" style="position:absolute;margin-left:206.95pt;margin-top:5.6pt;width:14.5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">
                <v:imagedata r:id="rId29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2435340</wp:posOffset>
                </wp:positionH>
                <wp:positionV relativeFrom="paragraph">
                  <wp:posOffset>227435</wp:posOffset>
                </wp:positionV>
                <wp:extent cx="100800" cy="7200"/>
                <wp:effectExtent l="38100" t="38100" r="52070" b="6921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00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7DF0F" id="Ink 183" o:spid="_x0000_s1026" type="#_x0000_t75" style="position:absolute;margin-left:190.4pt;margin-top:16.6pt;width:9.5pt;height:3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">
                <v:imagedata r:id="rId30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2434980</wp:posOffset>
                </wp:positionH>
                <wp:positionV relativeFrom="paragraph">
                  <wp:posOffset>171995</wp:posOffset>
                </wp:positionV>
                <wp:extent cx="71280" cy="15480"/>
                <wp:effectExtent l="38100" t="57150" r="43180" b="6096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1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C14E" id="Ink 182" o:spid="_x0000_s1026" type="#_x0000_t75" style="position:absolute;margin-left:190.45pt;margin-top:12.1pt;width:7.65pt;height:3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">
                <v:imagedata r:id="rId30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1649460</wp:posOffset>
                </wp:positionH>
                <wp:positionV relativeFrom="paragraph">
                  <wp:posOffset>173075</wp:posOffset>
                </wp:positionV>
                <wp:extent cx="132120" cy="85680"/>
                <wp:effectExtent l="38100" t="57150" r="58420" b="673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2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4AFB4" id="Ink 179" o:spid="_x0000_s1026" type="#_x0000_t75" style="position:absolute;margin-left:128.95pt;margin-top:12.2pt;width:12.75pt;height:9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">
                <v:imagedata r:id="rId30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1429140</wp:posOffset>
                </wp:positionH>
                <wp:positionV relativeFrom="paragraph">
                  <wp:posOffset>86675</wp:posOffset>
                </wp:positionV>
                <wp:extent cx="151920" cy="200880"/>
                <wp:effectExtent l="57150" t="38100" r="57785" b="6604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519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0DDE" id="Ink 178" o:spid="_x0000_s1026" type="#_x0000_t75" style="position:absolute;margin-left:111.15pt;margin-top:5.45pt;width:13.85pt;height:18.5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">
                <v:imagedata r:id="rId30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1242660</wp:posOffset>
                </wp:positionH>
                <wp:positionV relativeFrom="paragraph">
                  <wp:posOffset>218075</wp:posOffset>
                </wp:positionV>
                <wp:extent cx="74880" cy="15480"/>
                <wp:effectExtent l="38100" t="38100" r="40005" b="6096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4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8126" id="Ink 177" o:spid="_x0000_s1026" type="#_x0000_t75" style="position:absolute;margin-left:96.6pt;margin-top:16.45pt;width:7.4pt;height: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">
                <v:imagedata r:id="rId30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1234380</wp:posOffset>
                </wp:positionH>
                <wp:positionV relativeFrom="paragraph">
                  <wp:posOffset>187115</wp:posOffset>
                </wp:positionV>
                <wp:extent cx="63360" cy="3600"/>
                <wp:effectExtent l="38100" t="38100" r="51435" b="730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3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2CBE" id="Ink 176" o:spid="_x0000_s1026" type="#_x0000_t75" style="position:absolute;margin-left:96.5pt;margin-top:13.35pt;width:6.9pt;height: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">
                <v:imagedata r:id="rId31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989220</wp:posOffset>
                </wp:positionH>
                <wp:positionV relativeFrom="paragraph">
                  <wp:posOffset>160835</wp:posOffset>
                </wp:positionV>
                <wp:extent cx="184680" cy="123120"/>
                <wp:effectExtent l="38100" t="38100" r="25400" b="6794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84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06026" id="Ink 175" o:spid="_x0000_s1026" type="#_x0000_t75" style="position:absolute;margin-left:76.7pt;margin-top:11.3pt;width:16pt;height:12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">
                <v:imagedata r:id="rId31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575940</wp:posOffset>
                </wp:positionH>
                <wp:positionV relativeFrom="paragraph">
                  <wp:posOffset>202955</wp:posOffset>
                </wp:positionV>
                <wp:extent cx="100440" cy="16560"/>
                <wp:effectExtent l="57150" t="38100" r="52070" b="596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0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1BF61" id="Ink 174" o:spid="_x0000_s1026" type="#_x0000_t75" style="position:absolute;margin-left:43.95pt;margin-top:14.8pt;width:9.5pt;height:3.6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">
                <v:imagedata r:id="rId31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594300</wp:posOffset>
                </wp:positionH>
                <wp:positionV relativeFrom="paragraph">
                  <wp:posOffset>149675</wp:posOffset>
                </wp:positionV>
                <wp:extent cx="27720" cy="121320"/>
                <wp:effectExtent l="57150" t="38100" r="67945" b="692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77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52A1" id="Ink 173" o:spid="_x0000_s1026" type="#_x0000_t75" style="position:absolute;margin-left:45.65pt;margin-top:10.5pt;width:4.85pt;height:12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">
                <v:imagedata r:id="rId31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462540</wp:posOffset>
                </wp:positionH>
                <wp:positionV relativeFrom="paragraph">
                  <wp:posOffset>204395</wp:posOffset>
                </wp:positionV>
                <wp:extent cx="116640" cy="76320"/>
                <wp:effectExtent l="57150" t="57150" r="17145" b="762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16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BFFD" id="Ink 172" o:spid="_x0000_s1026" type="#_x0000_t75" style="position:absolute;margin-left:34.95pt;margin-top:14.65pt;width:10.9pt;height:8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">
                <v:imagedata r:id="rId31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342300</wp:posOffset>
                </wp:positionH>
                <wp:positionV relativeFrom="paragraph">
                  <wp:posOffset>85235</wp:posOffset>
                </wp:positionV>
                <wp:extent cx="112680" cy="194760"/>
                <wp:effectExtent l="57150" t="38100" r="59055" b="7239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26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2EF07" id="Ink 171" o:spid="_x0000_s1026" type="#_x0000_t75" style="position:absolute;margin-left:25.55pt;margin-top:5.5pt;width:11.6pt;height:1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">
                <v:imagedata r:id="rId321" o:title=""/>
              </v:shape>
            </w:pict>
          </mc:Fallback>
        </mc:AlternateContent>
      </w:r>
    </w:p>
    <w:p w:rsidR="00EB02C8" w:rsidRDefault="007773BB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5373760</wp:posOffset>
                </wp:positionH>
                <wp:positionV relativeFrom="paragraph">
                  <wp:posOffset>-298905</wp:posOffset>
                </wp:positionV>
                <wp:extent cx="190440" cy="614160"/>
                <wp:effectExtent l="19050" t="38100" r="57785" b="7175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90440" cy="6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E862" id="Ink 1423" o:spid="_x0000_s1026" type="#_x0000_t75" style="position:absolute;margin-left:422.9pt;margin-top:-24.75pt;width:16.6pt;height:50.9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">
                <v:imagedata r:id="rId32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4730700</wp:posOffset>
                </wp:positionH>
                <wp:positionV relativeFrom="paragraph">
                  <wp:posOffset>157715</wp:posOffset>
                </wp:positionV>
                <wp:extent cx="152280" cy="120240"/>
                <wp:effectExtent l="57150" t="57150" r="57785" b="5143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22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6DAD6" id="Ink 200" o:spid="_x0000_s1026" type="#_x0000_t75" style="position:absolute;margin-left:371.3pt;margin-top:11.25pt;width:14.3pt;height:11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">
                <v:imagedata r:id="rId32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4745460</wp:posOffset>
                </wp:positionH>
                <wp:positionV relativeFrom="paragraph">
                  <wp:posOffset>126395</wp:posOffset>
                </wp:positionV>
                <wp:extent cx="270720" cy="187920"/>
                <wp:effectExtent l="57150" t="57150" r="15240" b="6032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70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233D3" id="Ink 199" o:spid="_x0000_s1026" type="#_x0000_t75" style="position:absolute;margin-left:372.2pt;margin-top:8.5pt;width:24.05pt;height:17.7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">
                <v:imagedata r:id="rId32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4411380</wp:posOffset>
                </wp:positionH>
                <wp:positionV relativeFrom="paragraph">
                  <wp:posOffset>232235</wp:posOffset>
                </wp:positionV>
                <wp:extent cx="136440" cy="8280"/>
                <wp:effectExtent l="38100" t="38100" r="54610" b="679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6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65E84" id="Ink 198" o:spid="_x0000_s1026" type="#_x0000_t75" style="position:absolute;margin-left:346.05pt;margin-top:17.3pt;width:12.35pt;height:3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">
                <v:imagedata r:id="rId32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4439100</wp:posOffset>
                </wp:positionH>
                <wp:positionV relativeFrom="paragraph">
                  <wp:posOffset>179315</wp:posOffset>
                </wp:positionV>
                <wp:extent cx="112680" cy="97200"/>
                <wp:effectExtent l="57150" t="57150" r="20955" b="7429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12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00C3" id="Ink 197" o:spid="_x0000_s1026" type="#_x0000_t75" style="position:absolute;margin-left:348.1pt;margin-top:12.65pt;width:10.75pt;height:10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">
                <v:imagedata r:id="rId33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4164060</wp:posOffset>
                </wp:positionH>
                <wp:positionV relativeFrom="paragraph">
                  <wp:posOffset>215675</wp:posOffset>
                </wp:positionV>
                <wp:extent cx="182160" cy="69480"/>
                <wp:effectExtent l="38100" t="57150" r="8890" b="6413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82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EEA7" id="Ink 196" o:spid="_x0000_s1026" type="#_x0000_t75" style="position:absolute;margin-left:326.55pt;margin-top:15.55pt;width:16.15pt;height:8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">
                <v:imagedata r:id="rId33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3921780</wp:posOffset>
                </wp:positionH>
                <wp:positionV relativeFrom="paragraph">
                  <wp:posOffset>192635</wp:posOffset>
                </wp:positionV>
                <wp:extent cx="131400" cy="100080"/>
                <wp:effectExtent l="57150" t="38100" r="59690" b="527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1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F0B9" id="Ink 194" o:spid="_x0000_s1026" type="#_x0000_t75" style="position:absolute;margin-left:307.35pt;margin-top:14.05pt;width:12.5pt;height:10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">
                <v:imagedata r:id="rId33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4076220</wp:posOffset>
                </wp:positionH>
                <wp:positionV relativeFrom="paragraph">
                  <wp:posOffset>-31285</wp:posOffset>
                </wp:positionV>
                <wp:extent cx="9720" cy="79560"/>
                <wp:effectExtent l="38100" t="57150" r="66675" b="5397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9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02B0" id="Ink 187" o:spid="_x0000_s1026" type="#_x0000_t75" style="position:absolute;margin-left:319.75pt;margin-top:-3.8pt;width:3.35pt;height:8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">
                <v:imagedata r:id="rId33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2168940</wp:posOffset>
                </wp:positionH>
                <wp:positionV relativeFrom="paragraph">
                  <wp:posOffset>-126325</wp:posOffset>
                </wp:positionV>
                <wp:extent cx="137520" cy="287640"/>
                <wp:effectExtent l="38100" t="38100" r="53340" b="749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752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2A66" id="Ink 181" o:spid="_x0000_s1026" type="#_x0000_t75" style="position:absolute;margin-left:169.95pt;margin-top:-11.35pt;width:13.2pt;height:25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">
                <v:imagedata r:id="rId33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1835940</wp:posOffset>
                </wp:positionH>
                <wp:positionV relativeFrom="paragraph">
                  <wp:posOffset>-23365</wp:posOffset>
                </wp:positionV>
                <wp:extent cx="55800" cy="83880"/>
                <wp:effectExtent l="38100" t="57150" r="59055" b="4953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58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C580" id="Ink 180" o:spid="_x0000_s1026" type="#_x0000_t75" style="position:absolute;margin-left:144.35pt;margin-top:-3.1pt;width:6.1pt;height:8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">
                <v:imagedata r:id="rId341" o:title=""/>
              </v:shape>
            </w:pict>
          </mc:Fallback>
        </mc:AlternateContent>
      </w:r>
    </w:p>
    <w:p w:rsidR="00EB02C8" w:rsidRDefault="007773BB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6222280</wp:posOffset>
                </wp:positionH>
                <wp:positionV relativeFrom="paragraph">
                  <wp:posOffset>112635</wp:posOffset>
                </wp:positionV>
                <wp:extent cx="417600" cy="330480"/>
                <wp:effectExtent l="38100" t="38100" r="40005" b="5080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1760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4FBD5" id="Ink 1425" o:spid="_x0000_s1026" type="#_x0000_t75" style="position:absolute;margin-left:489.5pt;margin-top:8.65pt;width:33.55pt;height:27.6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">
                <v:imagedata r:id="rId34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4536300</wp:posOffset>
                </wp:positionH>
                <wp:positionV relativeFrom="paragraph">
                  <wp:posOffset>242015</wp:posOffset>
                </wp:positionV>
                <wp:extent cx="17640" cy="8640"/>
                <wp:effectExtent l="38100" t="57150" r="59055" b="4889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7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B39C0" id="Ink 229" o:spid="_x0000_s1026" type="#_x0000_t75" style="position:absolute;margin-left:356.2pt;margin-top:18.1pt;width:3.25pt;height:2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">
                <v:imagedata r:id="rId34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4088820</wp:posOffset>
                </wp:positionH>
                <wp:positionV relativeFrom="paragraph">
                  <wp:posOffset>19895</wp:posOffset>
                </wp:positionV>
                <wp:extent cx="12600" cy="98280"/>
                <wp:effectExtent l="38100" t="38100" r="64135" b="5461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2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CCAF9" id="Ink 195" o:spid="_x0000_s1026" type="#_x0000_t75" style="position:absolute;margin-left:320.9pt;margin-top:.9pt;width:3.55pt;height:9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">
                <v:imagedata r:id="rId347" o:title=""/>
              </v:shape>
            </w:pict>
          </mc:Fallback>
        </mc:AlternateContent>
      </w:r>
    </w:p>
    <w:p w:rsidR="00EB02C8" w:rsidRDefault="00FB1866" w:rsidP="006A2252">
      <w:pPr>
        <w:pStyle w:val="spaces0"/>
        <w:tabs>
          <w:tab w:val="left" w:pos="426"/>
        </w:tabs>
        <w:spacing w:before="12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5629260</wp:posOffset>
                </wp:positionH>
                <wp:positionV relativeFrom="paragraph">
                  <wp:posOffset>148835</wp:posOffset>
                </wp:positionV>
                <wp:extent cx="379440" cy="76680"/>
                <wp:effectExtent l="57150" t="57150" r="59055" b="7620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379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BD0C5" id="Ink 235" o:spid="_x0000_s1026" type="#_x0000_t75" style="position:absolute;margin-left:441.8pt;margin-top:10.25pt;width:31.95pt;height: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">
                <v:imagedata r:id="rId3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5480220</wp:posOffset>
                </wp:positionH>
                <wp:positionV relativeFrom="paragraph">
                  <wp:posOffset>125075</wp:posOffset>
                </wp:positionV>
                <wp:extent cx="114840" cy="87120"/>
                <wp:effectExtent l="57150" t="38100" r="57150" b="6540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48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F741" id="Ink 234" o:spid="_x0000_s1026" type="#_x0000_t75" style="position:absolute;margin-left:430.15pt;margin-top:8.75pt;width:11.9pt;height:9.3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">
                <v:imagedata r:id="rId3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5344500</wp:posOffset>
                </wp:positionH>
                <wp:positionV relativeFrom="paragraph">
                  <wp:posOffset>119675</wp:posOffset>
                </wp:positionV>
                <wp:extent cx="127800" cy="104760"/>
                <wp:effectExtent l="57150" t="57150" r="24765" b="673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27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0193F" id="Ink 233" o:spid="_x0000_s1026" type="#_x0000_t75" style="position:absolute;margin-left:419.8pt;margin-top:7.95pt;width:11.3pt;height:10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">
                <v:imagedata r:id="rId3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5076660</wp:posOffset>
                </wp:positionH>
                <wp:positionV relativeFrom="paragraph">
                  <wp:posOffset>15275</wp:posOffset>
                </wp:positionV>
                <wp:extent cx="360" cy="2880"/>
                <wp:effectExtent l="57150" t="57150" r="57150" b="5461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FC8B" id="Ink 232" o:spid="_x0000_s1026" type="#_x0000_t75" style="position:absolute;margin-left:399.75pt;margin-top:1.2pt;width:.05pt;height:.3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">
                <v:imagedata r:id="rId355" o:title="" cropright="1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5118060</wp:posOffset>
                </wp:positionH>
                <wp:positionV relativeFrom="paragraph">
                  <wp:posOffset>102755</wp:posOffset>
                </wp:positionV>
                <wp:extent cx="75600" cy="91440"/>
                <wp:effectExtent l="57150" t="57150" r="38735" b="6096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75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6338" id="Ink 231" o:spid="_x0000_s1026" type="#_x0000_t75" style="position:absolute;margin-left:401.55pt;margin-top:6.65pt;width:8.85pt;height:10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">
                <v:imagedata r:id="rId3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5038860</wp:posOffset>
                </wp:positionH>
                <wp:positionV relativeFrom="paragraph">
                  <wp:posOffset>105635</wp:posOffset>
                </wp:positionV>
                <wp:extent cx="44280" cy="102960"/>
                <wp:effectExtent l="57150" t="57150" r="51435" b="6858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442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6C0F" id="Ink 230" o:spid="_x0000_s1026" type="#_x0000_t75" style="position:absolute;margin-left:395.5pt;margin-top:6.95pt;width:5.2pt;height:10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">
                <v:imagedata r:id="rId3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4638900</wp:posOffset>
                </wp:positionH>
                <wp:positionV relativeFrom="paragraph">
                  <wp:posOffset>40835</wp:posOffset>
                </wp:positionV>
                <wp:extent cx="155520" cy="148680"/>
                <wp:effectExtent l="57150" t="57150" r="73660" b="609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555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FFF2B" id="Ink 228" o:spid="_x0000_s1026" type="#_x0000_t75" style="position:absolute;margin-left:363.8pt;margin-top:2pt;width:14.95pt;height:14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">
                <v:imagedata r:id="rId3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4560780</wp:posOffset>
                </wp:positionH>
                <wp:positionV relativeFrom="paragraph">
                  <wp:posOffset>118235</wp:posOffset>
                </wp:positionV>
                <wp:extent cx="120600" cy="85320"/>
                <wp:effectExtent l="38100" t="38100" r="13335" b="673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20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CAAC0" id="Ink 227" o:spid="_x0000_s1026" type="#_x0000_t75" style="position:absolute;margin-left:357.65pt;margin-top:7.95pt;width:11.2pt;height:9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">
                <v:imagedata r:id="rId3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4283220</wp:posOffset>
                </wp:positionH>
                <wp:positionV relativeFrom="paragraph">
                  <wp:posOffset>27515</wp:posOffset>
                </wp:positionV>
                <wp:extent cx="238320" cy="159840"/>
                <wp:effectExtent l="57150" t="38100" r="47625" b="6921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38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18E99" id="Ink 226" o:spid="_x0000_s1026" type="#_x0000_t75" style="position:absolute;margin-left:335.85pt;margin-top:.85pt;width:20.65pt;height:15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">
                <v:imagedata r:id="rId3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4086300</wp:posOffset>
                </wp:positionH>
                <wp:positionV relativeFrom="paragraph">
                  <wp:posOffset>91235</wp:posOffset>
                </wp:positionV>
                <wp:extent cx="177480" cy="94680"/>
                <wp:effectExtent l="38100" t="38100" r="51435" b="768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74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D6A34" id="Ink 225" o:spid="_x0000_s1026" type="#_x0000_t75" style="position:absolute;margin-left:320.4pt;margin-top:5.75pt;width:16.8pt;height:10.3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">
                <v:imagedata r:id="rId3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3604980</wp:posOffset>
                </wp:positionH>
                <wp:positionV relativeFrom="paragraph">
                  <wp:posOffset>-112165</wp:posOffset>
                </wp:positionV>
                <wp:extent cx="169200" cy="411120"/>
                <wp:effectExtent l="38100" t="57150" r="59690" b="6540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920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A099" id="Ink 222" o:spid="_x0000_s1026" type="#_x0000_t75" style="position:absolute;margin-left:282.85pt;margin-top:-10.05pt;width:15.75pt;height:34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">
                <v:imagedata r:id="rId3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3476100</wp:posOffset>
                </wp:positionH>
                <wp:positionV relativeFrom="paragraph">
                  <wp:posOffset>137675</wp:posOffset>
                </wp:positionV>
                <wp:extent cx="221400" cy="62640"/>
                <wp:effectExtent l="38100" t="57150" r="45720" b="7112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214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7865D" id="Ink 221" o:spid="_x0000_s1026" type="#_x0000_t75" style="position:absolute;margin-left:272.5pt;margin-top:9.4pt;width:19pt;height:7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">
                <v:imagedata r:id="rId3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3310500</wp:posOffset>
                </wp:positionH>
                <wp:positionV relativeFrom="paragraph">
                  <wp:posOffset>121475</wp:posOffset>
                </wp:positionV>
                <wp:extent cx="113400" cy="80640"/>
                <wp:effectExtent l="57150" t="57150" r="58420" b="7239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13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42CA8" id="Ink 220" o:spid="_x0000_s1026" type="#_x0000_t75" style="position:absolute;margin-left:259.2pt;margin-top:8.1pt;width:11.65pt;height:9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">
                <v:imagedata r:id="rId3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3099900</wp:posOffset>
                </wp:positionH>
                <wp:positionV relativeFrom="paragraph">
                  <wp:posOffset>24995</wp:posOffset>
                </wp:positionV>
                <wp:extent cx="190440" cy="218160"/>
                <wp:effectExtent l="38100" t="57150" r="57785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904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B9FC" id="Ink 219" o:spid="_x0000_s1026" type="#_x0000_t75" style="position:absolute;margin-left:242.9pt;margin-top:.5pt;width:16.55pt;height:1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">
                <v:imagedata r:id="rId3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2942220</wp:posOffset>
                </wp:positionH>
                <wp:positionV relativeFrom="paragraph">
                  <wp:posOffset>-101365</wp:posOffset>
                </wp:positionV>
                <wp:extent cx="158400" cy="421200"/>
                <wp:effectExtent l="57150" t="57150" r="51435" b="5524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5840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3553" id="Ink 217" o:spid="_x0000_s1026" type="#_x0000_t75" style="position:absolute;margin-left:230.2pt;margin-top:-9.05pt;width:14.1pt;height:34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">
                <v:imagedata r:id="rId3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2649180</wp:posOffset>
                </wp:positionH>
                <wp:positionV relativeFrom="paragraph">
                  <wp:posOffset>25715</wp:posOffset>
                </wp:positionV>
                <wp:extent cx="212400" cy="171360"/>
                <wp:effectExtent l="57150" t="57150" r="16510" b="5778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124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E337B" id="Ink 216" o:spid="_x0000_s1026" type="#_x0000_t75" style="position:absolute;margin-left:207.8pt;margin-top:.6pt;width:17.7pt;height:16.3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">
                <v:imagedata r:id="rId37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2355060</wp:posOffset>
                </wp:positionH>
                <wp:positionV relativeFrom="paragraph">
                  <wp:posOffset>168635</wp:posOffset>
                </wp:positionV>
                <wp:extent cx="119880" cy="11880"/>
                <wp:effectExtent l="57150" t="38100" r="33020" b="6477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19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DFD0" id="Ink 215" o:spid="_x0000_s1026" type="#_x0000_t75" style="position:absolute;margin-left:184.15pt;margin-top:12pt;width:10.95pt;height:3.7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">
                <v:imagedata r:id="rId38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2330220</wp:posOffset>
                </wp:positionH>
                <wp:positionV relativeFrom="paragraph">
                  <wp:posOffset>114995</wp:posOffset>
                </wp:positionV>
                <wp:extent cx="95400" cy="7560"/>
                <wp:effectExtent l="38100" t="38100" r="57150" b="6921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95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81F7" id="Ink 214" o:spid="_x0000_s1026" type="#_x0000_t75" style="position:absolute;margin-left:182.55pt;margin-top:8pt;width:9pt;height:3.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">
                <v:imagedata r:id="rId3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1990020</wp:posOffset>
                </wp:positionH>
                <wp:positionV relativeFrom="paragraph">
                  <wp:posOffset>-120805</wp:posOffset>
                </wp:positionV>
                <wp:extent cx="143640" cy="388800"/>
                <wp:effectExtent l="38100" t="57150" r="46990" b="495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4364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87CF" id="Ink 213" o:spid="_x0000_s1026" type="#_x0000_t75" style="position:absolute;margin-left:156.1pt;margin-top:-10.3pt;width:13.3pt;height:31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">
                <v:imagedata r:id="rId3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1923060</wp:posOffset>
                </wp:positionH>
                <wp:positionV relativeFrom="paragraph">
                  <wp:posOffset>108515</wp:posOffset>
                </wp:positionV>
                <wp:extent cx="173880" cy="72720"/>
                <wp:effectExtent l="38100" t="57150" r="17145" b="6096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738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40447" id="Ink 212" o:spid="_x0000_s1026" type="#_x0000_t75" style="position:absolute;margin-left:150.05pt;margin-top:7.1pt;width:15.65pt;height:8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">
                <v:imagedata r:id="rId3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1727940</wp:posOffset>
                </wp:positionH>
                <wp:positionV relativeFrom="paragraph">
                  <wp:posOffset>31835</wp:posOffset>
                </wp:positionV>
                <wp:extent cx="177480" cy="159480"/>
                <wp:effectExtent l="38100" t="57150" r="51435" b="692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7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41746" id="Ink 211" o:spid="_x0000_s1026" type="#_x0000_t75" style="position:absolute;margin-left:134.9pt;margin-top:1.1pt;width:15.3pt;height:15.4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">
                <v:imagedata r:id="rId3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1657380</wp:posOffset>
                </wp:positionH>
                <wp:positionV relativeFrom="paragraph">
                  <wp:posOffset>-67525</wp:posOffset>
                </wp:positionV>
                <wp:extent cx="91800" cy="307800"/>
                <wp:effectExtent l="57150" t="57150" r="4191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918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69DF2" id="Ink 210" o:spid="_x0000_s1026" type="#_x0000_t75" style="position:absolute;margin-left:129.1pt;margin-top:-6.4pt;width:8.85pt;height:25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">
                <v:imagedata r:id="rId3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1443540</wp:posOffset>
                </wp:positionH>
                <wp:positionV relativeFrom="paragraph">
                  <wp:posOffset>98075</wp:posOffset>
                </wp:positionV>
                <wp:extent cx="117000" cy="96120"/>
                <wp:effectExtent l="38100" t="38100" r="54610" b="7556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70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88C7" id="Ink 209" o:spid="_x0000_s1026" type="#_x0000_t75" style="position:absolute;margin-left:112.3pt;margin-top:6.25pt;width:11.45pt;height:10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">
                <v:imagedata r:id="rId3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1239780</wp:posOffset>
                </wp:positionH>
                <wp:positionV relativeFrom="paragraph">
                  <wp:posOffset>6275</wp:posOffset>
                </wp:positionV>
                <wp:extent cx="180720" cy="210240"/>
                <wp:effectExtent l="38100" t="38100" r="48260" b="5651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807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86EEA" id="Ink 208" o:spid="_x0000_s1026" type="#_x0000_t75" style="position:absolute;margin-left:96.5pt;margin-top:-.9pt;width:15.65pt;height:18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">
                <v:imagedata r:id="rId3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963660</wp:posOffset>
                </wp:positionH>
                <wp:positionV relativeFrom="paragraph">
                  <wp:posOffset>165755</wp:posOffset>
                </wp:positionV>
                <wp:extent cx="93600" cy="11160"/>
                <wp:effectExtent l="38100" t="38100" r="59055" b="6540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3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A930" id="Ink 207" o:spid="_x0000_s1026" type="#_x0000_t75" style="position:absolute;margin-left:74.55pt;margin-top:12.15pt;width:8.95pt;height:3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">
                <v:imagedata r:id="rId3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949620</wp:posOffset>
                </wp:positionH>
                <wp:positionV relativeFrom="paragraph">
                  <wp:posOffset>98795</wp:posOffset>
                </wp:positionV>
                <wp:extent cx="92880" cy="12960"/>
                <wp:effectExtent l="38100" t="57150" r="59690" b="6350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FE80B" id="Ink 206" o:spid="_x0000_s1026" type="#_x0000_t75" style="position:absolute;margin-left:73.65pt;margin-top:6.35pt;width:9.55pt;height:3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">
                <v:imagedata r:id="rId3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675660</wp:posOffset>
                </wp:positionH>
                <wp:positionV relativeFrom="paragraph">
                  <wp:posOffset>62075</wp:posOffset>
                </wp:positionV>
                <wp:extent cx="142560" cy="259200"/>
                <wp:effectExtent l="57150" t="57150" r="48260" b="647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25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28F4" id="Ink 205" o:spid="_x0000_s1026" type="#_x0000_t75" style="position:absolute;margin-left:52.1pt;margin-top:3.75pt;width:13.85pt;height:2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">
                <v:imagedata r:id="rId4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717780</wp:posOffset>
                </wp:positionH>
                <wp:positionV relativeFrom="paragraph">
                  <wp:posOffset>84395</wp:posOffset>
                </wp:positionV>
                <wp:extent cx="88200" cy="66240"/>
                <wp:effectExtent l="38100" t="57150" r="45720" b="673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882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AA33E" id="Ink 204" o:spid="_x0000_s1026" type="#_x0000_t75" style="position:absolute;margin-left:55.1pt;margin-top:5.5pt;width:8.6pt;height:7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">
                <v:imagedata r:id="rId4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565500</wp:posOffset>
                </wp:positionH>
                <wp:positionV relativeFrom="paragraph">
                  <wp:posOffset>61715</wp:posOffset>
                </wp:positionV>
                <wp:extent cx="93600" cy="109800"/>
                <wp:effectExtent l="57150" t="57150" r="20955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36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BC57" id="Ink 203" o:spid="_x0000_s1026" type="#_x0000_t75" style="position:absolute;margin-left:43.1pt;margin-top:3.5pt;width:9.1pt;height:11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">
                <v:imagedata r:id="rId4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464700</wp:posOffset>
                </wp:positionH>
                <wp:positionV relativeFrom="paragraph">
                  <wp:posOffset>29675</wp:posOffset>
                </wp:positionV>
                <wp:extent cx="74520" cy="135360"/>
                <wp:effectExtent l="57150" t="38100" r="40005" b="742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4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9D5F" id="Ink 202" o:spid="_x0000_s1026" type="#_x0000_t75" style="position:absolute;margin-left:35.85pt;margin-top:1pt;width:8.1pt;height:13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">
                <v:imagedata r:id="rId407" o:title=""/>
              </v:shape>
            </w:pict>
          </mc:Fallback>
        </mc:AlternateContent>
      </w:r>
    </w:p>
    <w:p w:rsidR="00EB02C8" w:rsidRDefault="00EB02C8" w:rsidP="006A2252">
      <w:pPr>
        <w:pStyle w:val="spaces0"/>
        <w:tabs>
          <w:tab w:val="left" w:pos="426"/>
        </w:tabs>
        <w:spacing w:before="120"/>
      </w:pPr>
    </w:p>
    <w:p w:rsidR="00CB7460" w:rsidRDefault="00CB7460" w:rsidP="006A2252">
      <w:pPr>
        <w:pStyle w:val="spaces0"/>
        <w:tabs>
          <w:tab w:val="left" w:pos="426"/>
        </w:tabs>
        <w:spacing w:before="120"/>
      </w:pPr>
    </w:p>
    <w:p w:rsidR="00CB7460" w:rsidRDefault="00CB7460" w:rsidP="006A2252">
      <w:pPr>
        <w:pStyle w:val="spaces0"/>
        <w:tabs>
          <w:tab w:val="left" w:pos="426"/>
        </w:tabs>
        <w:spacing w:before="120"/>
      </w:pPr>
    </w:p>
    <w:p w:rsidR="00EB02C8" w:rsidRDefault="00EB02C8" w:rsidP="006A2252">
      <w:pPr>
        <w:pStyle w:val="spaces0"/>
        <w:tabs>
          <w:tab w:val="left" w:pos="426"/>
        </w:tabs>
        <w:spacing w:before="120"/>
      </w:pPr>
    </w:p>
    <w:p w:rsidR="006A2252" w:rsidRDefault="006A2252" w:rsidP="006A2252">
      <w:pPr>
        <w:pStyle w:val="spaces0"/>
        <w:tabs>
          <w:tab w:val="left" w:pos="426"/>
        </w:tabs>
        <w:spacing w:before="120"/>
      </w:pPr>
    </w:p>
    <w:p w:rsidR="006A2252" w:rsidRPr="00BA41A0" w:rsidRDefault="006A2252" w:rsidP="006A2252">
      <w:pPr>
        <w:pStyle w:val="NLLL2COL"/>
        <w:tabs>
          <w:tab w:val="clear" w:pos="400"/>
          <w:tab w:val="left" w:pos="426"/>
        </w:tabs>
        <w:jc w:val="right"/>
        <w:rPr>
          <w:rStyle w:val="NLLLNUM"/>
        </w:rPr>
      </w:pPr>
      <w:r>
        <w:tab/>
      </w:r>
      <w:r w:rsidRPr="00BA41A0">
        <w:rPr>
          <w:rStyle w:val="NLLLNUM"/>
        </w:rPr>
        <w:t>[</w:t>
      </w:r>
      <w:r w:rsidR="00CB7460">
        <w:rPr>
          <w:rStyle w:val="NLLLNUM"/>
        </w:rPr>
        <w:t xml:space="preserve">1, 2:  </w:t>
      </w:r>
      <w:r w:rsidRPr="00BA41A0">
        <w:rPr>
          <w:rStyle w:val="NLLLNUM"/>
        </w:rPr>
        <w:t>3 marks]</w:t>
      </w:r>
    </w:p>
    <w:p w:rsidR="00EB02C8" w:rsidRDefault="00EB02C8" w:rsidP="006A2252">
      <w:pPr>
        <w:pStyle w:val="NL"/>
        <w:tabs>
          <w:tab w:val="clear" w:pos="120"/>
          <w:tab w:val="clear" w:pos="380"/>
          <w:tab w:val="left" w:pos="426"/>
        </w:tabs>
        <w:spacing w:before="120"/>
        <w:rPr>
          <w:rStyle w:val="NLLLNUM"/>
        </w:rPr>
      </w:pPr>
    </w:p>
    <w:p w:rsidR="006A2252" w:rsidRDefault="00EB02C8" w:rsidP="006A2252">
      <w:pPr>
        <w:pStyle w:val="NL"/>
        <w:tabs>
          <w:tab w:val="clear" w:pos="120"/>
          <w:tab w:val="clear" w:pos="380"/>
          <w:tab w:val="left" w:pos="426"/>
        </w:tabs>
        <w:spacing w:before="120"/>
      </w:pPr>
      <w:r>
        <w:rPr>
          <w:rStyle w:val="NLLLNUM"/>
        </w:rPr>
        <w:t>8</w:t>
      </w:r>
      <w:r w:rsidR="006A2252">
        <w:tab/>
        <w:t xml:space="preserve">Write </w:t>
      </w:r>
      <w:r w:rsidR="006A2252" w:rsidRPr="00996E8E">
        <w:rPr>
          <w:position w:val="-6"/>
        </w:rPr>
        <w:object w:dxaOrig="400" w:dyaOrig="280">
          <v:shape id="_x0000_i1032" type="#_x0000_t75" style="width:20.65pt;height:14pt" o:ole="">
            <v:imagedata r:id="rId408" o:title=""/>
          </v:shape>
          <o:OLEObject Type="Embed" ProgID="Equation.DSMT4" ShapeID="_x0000_i1032" DrawAspect="Content" ObjectID="_1500993947" r:id="rId409"/>
        </w:object>
      </w:r>
      <w:r w:rsidR="006A2252">
        <w:t xml:space="preserve"> as </w:t>
      </w:r>
      <w:r w:rsidR="00CB7460">
        <w:t>a mixed number.</w:t>
      </w:r>
    </w:p>
    <w:p w:rsidR="004F45F8" w:rsidRDefault="00FB1866" w:rsidP="006A2252">
      <w:pPr>
        <w:pStyle w:val="NLLL2COL"/>
        <w:tabs>
          <w:tab w:val="clear" w:pos="400"/>
          <w:tab w:val="left" w:pos="426"/>
        </w:tabs>
        <w:jc w:val="right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4352700</wp:posOffset>
                </wp:positionH>
                <wp:positionV relativeFrom="paragraph">
                  <wp:posOffset>-26285</wp:posOffset>
                </wp:positionV>
                <wp:extent cx="142200" cy="165960"/>
                <wp:effectExtent l="38100" t="38100" r="29845" b="6286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42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BC14D" id="Ink 255" o:spid="_x0000_s1026" type="#_x0000_t75" style="position:absolute;margin-left:341.7pt;margin-top:-3.4pt;width:13.7pt;height:15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">
                <v:imagedata r:id="rId4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4291860</wp:posOffset>
                </wp:positionH>
                <wp:positionV relativeFrom="paragraph">
                  <wp:posOffset>4675</wp:posOffset>
                </wp:positionV>
                <wp:extent cx="23400" cy="159480"/>
                <wp:effectExtent l="38100" t="57150" r="53340" b="5016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34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D66DD" id="Ink 254" o:spid="_x0000_s1026" type="#_x0000_t75" style="position:absolute;margin-left:336.55pt;margin-top:-1pt;width:3.95pt;height:14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">
                <v:imagedata r:id="rId4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4211220</wp:posOffset>
                </wp:positionH>
                <wp:positionV relativeFrom="paragraph">
                  <wp:posOffset>185035</wp:posOffset>
                </wp:positionV>
                <wp:extent cx="357480" cy="31680"/>
                <wp:effectExtent l="57150" t="38100" r="43180" b="450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57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6D91" id="Ink 251" o:spid="_x0000_s1026" type="#_x0000_t75" style="position:absolute;margin-left:330.5pt;margin-top:14.3pt;width:29.5pt;height:3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">
                <v:imagedata r:id="rId4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3832140</wp:posOffset>
                </wp:positionH>
                <wp:positionV relativeFrom="paragraph">
                  <wp:posOffset>85315</wp:posOffset>
                </wp:positionV>
                <wp:extent cx="291240" cy="295200"/>
                <wp:effectExtent l="57150" t="57150" r="52070" b="673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912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721C" id="Ink 250" o:spid="_x0000_s1026" type="#_x0000_t75" style="position:absolute;margin-left:300.3pt;margin-top:5.4pt;width:25.05pt;height:26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">
                <v:imagedata r:id="rId4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3327420</wp:posOffset>
                </wp:positionH>
                <wp:positionV relativeFrom="paragraph">
                  <wp:posOffset>155155</wp:posOffset>
                </wp:positionV>
                <wp:extent cx="138240" cy="82080"/>
                <wp:effectExtent l="38100" t="38100" r="52705" b="7048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38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B50A2" id="Ink 249" o:spid="_x0000_s1026" type="#_x0000_t75" style="position:absolute;margin-left:260.95pt;margin-top:11.1pt;width:12.2pt;height:8.9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">
                <v:imagedata r:id="rId4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3171180</wp:posOffset>
                </wp:positionH>
                <wp:positionV relativeFrom="paragraph">
                  <wp:posOffset>159835</wp:posOffset>
                </wp:positionV>
                <wp:extent cx="139320" cy="91080"/>
                <wp:effectExtent l="57150" t="57150" r="32385" b="6159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39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5264" id="Ink 248" o:spid="_x0000_s1026" type="#_x0000_t75" style="position:absolute;margin-left:248.35pt;margin-top:11.15pt;width:13.65pt;height:9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">
                <v:imagedata r:id="rId4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2535420</wp:posOffset>
                </wp:positionH>
                <wp:positionV relativeFrom="paragraph">
                  <wp:posOffset>211175</wp:posOffset>
                </wp:positionV>
                <wp:extent cx="254160" cy="19080"/>
                <wp:effectExtent l="38100" t="38100" r="50800" b="5715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54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B84C" id="Ink 245" o:spid="_x0000_s1026" type="#_x0000_t75" style="position:absolute;margin-left:198.5pt;margin-top:15.3pt;width:21.9pt;height:4.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">
                <v:imagedata r:id="rId4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2634420</wp:posOffset>
                </wp:positionH>
                <wp:positionV relativeFrom="paragraph">
                  <wp:posOffset>-70705</wp:posOffset>
                </wp:positionV>
                <wp:extent cx="113040" cy="152640"/>
                <wp:effectExtent l="57150" t="57150" r="58420" b="762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30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872D3" id="Ink 244" o:spid="_x0000_s1026" type="#_x0000_t75" style="position:absolute;margin-left:206pt;margin-top:-7pt;width:11.8pt;height:14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">
                <v:imagedata r:id="rId4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2463780</wp:posOffset>
                </wp:positionH>
                <wp:positionV relativeFrom="paragraph">
                  <wp:posOffset>-85105</wp:posOffset>
                </wp:positionV>
                <wp:extent cx="129960" cy="187560"/>
                <wp:effectExtent l="38100" t="57150" r="41910" b="6032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299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755FB" id="Ink 243" o:spid="_x0000_s1026" type="#_x0000_t75" style="position:absolute;margin-left:192.9pt;margin-top:-8.05pt;width:12.8pt;height:17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">
                <v:imagedata r:id="rId4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7701780</wp:posOffset>
                </wp:positionH>
                <wp:positionV relativeFrom="paragraph">
                  <wp:posOffset>181655</wp:posOffset>
                </wp:positionV>
                <wp:extent cx="80640" cy="102600"/>
                <wp:effectExtent l="57150" t="38100" r="53340" b="5016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80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8B72" id="Ink 201" o:spid="_x0000_s1026" type="#_x0000_t75" style="position:absolute;margin-left:605.6pt;margin-top:13.5pt;width:8.05pt;height:9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">
                <v:imagedata r:id="rId429" o:title=""/>
              </v:shape>
            </w:pict>
          </mc:Fallback>
        </mc:AlternateContent>
      </w:r>
    </w:p>
    <w:p w:rsidR="006A2252" w:rsidRPr="00BA41A0" w:rsidRDefault="00FB1866" w:rsidP="006A2252">
      <w:pPr>
        <w:pStyle w:val="NLLL2COL"/>
        <w:tabs>
          <w:tab w:val="clear" w:pos="400"/>
          <w:tab w:val="left" w:pos="426"/>
        </w:tabs>
        <w:jc w:val="right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4408860</wp:posOffset>
                </wp:positionH>
                <wp:positionV relativeFrom="paragraph">
                  <wp:posOffset>48985</wp:posOffset>
                </wp:positionV>
                <wp:extent cx="126360" cy="167760"/>
                <wp:effectExtent l="38100" t="38100" r="64770" b="609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6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A8CD2" id="Ink 253" o:spid="_x0000_s1026" type="#_x0000_t75" style="position:absolute;margin-left:346.15pt;margin-top:2.5pt;width:12.4pt;height:15.9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">
                <v:imagedata r:id="rId4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4254780</wp:posOffset>
                </wp:positionH>
                <wp:positionV relativeFrom="paragraph">
                  <wp:posOffset>45745</wp:posOffset>
                </wp:positionV>
                <wp:extent cx="118800" cy="175320"/>
                <wp:effectExtent l="38100" t="57150" r="14605" b="723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188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5D11" id="Ink 252" o:spid="_x0000_s1026" type="#_x0000_t75" style="position:absolute;margin-left:334.25pt;margin-top:2.25pt;width:11.55pt;height:16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">
                <v:imagedata r:id="rId4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2726940</wp:posOffset>
                </wp:positionH>
                <wp:positionV relativeFrom="paragraph">
                  <wp:posOffset>83765</wp:posOffset>
                </wp:positionV>
                <wp:extent cx="132840" cy="187560"/>
                <wp:effectExtent l="38100" t="57150" r="76835" b="6032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328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2A43" id="Ink 247" o:spid="_x0000_s1026" type="#_x0000_t75" style="position:absolute;margin-left:213.25pt;margin-top:5.15pt;width:13.35pt;height:17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">
                <v:imagedata r:id="rId4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2558820</wp:posOffset>
                </wp:positionH>
                <wp:positionV relativeFrom="paragraph">
                  <wp:posOffset>75845</wp:posOffset>
                </wp:positionV>
                <wp:extent cx="118080" cy="195480"/>
                <wp:effectExtent l="57150" t="57150" r="73025" b="717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180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FA3" id="Ink 246" o:spid="_x0000_s1026" type="#_x0000_t75" style="position:absolute;margin-left:200.05pt;margin-top:4.55pt;width:12.2pt;height:1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">
                <v:imagedata r:id="rId4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2179740</wp:posOffset>
                </wp:positionH>
                <wp:positionV relativeFrom="paragraph">
                  <wp:posOffset>-123235</wp:posOffset>
                </wp:positionV>
                <wp:extent cx="190440" cy="306720"/>
                <wp:effectExtent l="57150" t="57150" r="38735" b="742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904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62974" id="Ink 242" o:spid="_x0000_s1026" type="#_x0000_t75" style="position:absolute;margin-left:170.25pt;margin-top:-11.15pt;width:16.65pt;height:27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">
                <v:imagedata r:id="rId439" o:title=""/>
              </v:shape>
            </w:pict>
          </mc:Fallback>
        </mc:AlternateContent>
      </w:r>
      <w:r w:rsidR="006A2252">
        <w:tab/>
      </w:r>
      <w:r w:rsidR="006A2252" w:rsidRPr="00BA41A0">
        <w:rPr>
          <w:rStyle w:val="NLLLNUM"/>
        </w:rPr>
        <w:t>[</w:t>
      </w:r>
      <w:r w:rsidR="00EB02C8">
        <w:rPr>
          <w:rStyle w:val="NLLLNUM"/>
        </w:rPr>
        <w:t>1</w:t>
      </w:r>
      <w:r w:rsidR="006A2252" w:rsidRPr="00BA41A0">
        <w:rPr>
          <w:rStyle w:val="NLLLNUM"/>
        </w:rPr>
        <w:t xml:space="preserve"> marks]</w:t>
      </w:r>
    </w:p>
    <w:p w:rsidR="006A2252" w:rsidRDefault="00EB02C8" w:rsidP="006A2252">
      <w:pPr>
        <w:pStyle w:val="NL"/>
      </w:pPr>
      <w:r>
        <w:rPr>
          <w:rStyle w:val="NLLLNUM"/>
        </w:rPr>
        <w:lastRenderedPageBreak/>
        <w:t xml:space="preserve">9  </w:t>
      </w:r>
      <w:r w:rsidR="006A2252">
        <w:tab/>
        <w:t>Use a proof b</w:t>
      </w:r>
      <w:r w:rsidR="006A2252" w:rsidRPr="003B25E1">
        <w:t>y</w:t>
      </w:r>
      <w:r w:rsidR="006A2252">
        <w:t xml:space="preserve"> contraposition to show that if </w:t>
      </w:r>
      <w:r w:rsidR="006A2252" w:rsidRPr="000C48AF">
        <w:rPr>
          <w:rStyle w:val="i-listitalic"/>
          <w:rFonts w:ascii="Times New Roman" w:hAnsi="Times New Roman"/>
        </w:rPr>
        <w:t>x</w:t>
      </w:r>
      <w:r w:rsidR="006A2252">
        <w:t xml:space="preserve">, </w:t>
      </w:r>
      <w:r w:rsidR="006A2252" w:rsidRPr="003B25E1">
        <w:rPr>
          <w:rStyle w:val="i-listitalic"/>
          <w:rFonts w:ascii="Minion Pro" w:hAnsi="Minion Pro"/>
        </w:rPr>
        <w:t>y</w:t>
      </w:r>
      <w:r w:rsidR="006A2252">
        <w:t xml:space="preserve"> </w:t>
      </w:r>
      <w:r w:rsidR="006A2252" w:rsidRPr="00203A8A">
        <w:rPr>
          <w:rStyle w:val="Minonmath0"/>
          <w:sz w:val="16"/>
          <w:szCs w:val="16"/>
        </w:rPr>
        <w:sym w:font="Symbol" w:char="F0CE"/>
      </w:r>
      <w:r w:rsidR="006A2252">
        <w:t xml:space="preserve"> </w:t>
      </w:r>
      <w:r w:rsidR="006A2252" w:rsidRPr="003B25E1">
        <w:rPr>
          <w:rStyle w:val="bolditalic"/>
          <w:i/>
        </w:rPr>
        <w:t>Z</w:t>
      </w:r>
      <w:r w:rsidR="006A2252">
        <w:t xml:space="preserve"> and </w:t>
      </w:r>
      <w:r w:rsidR="006A2252" w:rsidRPr="003B25E1">
        <w:rPr>
          <w:rStyle w:val="i-listitalic"/>
          <w:rFonts w:ascii="Minion Pro" w:hAnsi="Minion Pro"/>
        </w:rPr>
        <w:t>x</w:t>
      </w:r>
      <w:r w:rsidR="006A2252">
        <w:t xml:space="preserve"> </w:t>
      </w:r>
      <w:r w:rsidR="006A2252" w:rsidRPr="00BF409F">
        <w:rPr>
          <w:rStyle w:val="Minonmath0"/>
        </w:rPr>
        <w:t>+</w:t>
      </w:r>
      <w:r w:rsidR="006A2252">
        <w:t xml:space="preserve"> </w:t>
      </w:r>
      <w:r w:rsidR="006A2252" w:rsidRPr="003B25E1">
        <w:rPr>
          <w:rStyle w:val="i-listitalic"/>
          <w:rFonts w:ascii="Minion Pro" w:hAnsi="Minion Pro"/>
        </w:rPr>
        <w:t>y</w:t>
      </w:r>
      <w:r w:rsidR="006A2252">
        <w:t xml:space="preserve"> </w:t>
      </w:r>
      <w:r w:rsidR="006A2252" w:rsidRPr="009F187C">
        <w:rPr>
          <w:rStyle w:val="Minonmath0"/>
        </w:rPr>
        <w:t>≥</w:t>
      </w:r>
      <w:r w:rsidR="006A2252">
        <w:t xml:space="preserve"> 9, then </w:t>
      </w:r>
      <w:r w:rsidR="006A2252" w:rsidRPr="000C48AF">
        <w:rPr>
          <w:rStyle w:val="i-listitalic"/>
          <w:rFonts w:ascii="Times New Roman" w:hAnsi="Times New Roman"/>
        </w:rPr>
        <w:t>x</w:t>
      </w:r>
      <w:r w:rsidR="006A2252">
        <w:rPr>
          <w:rStyle w:val="i-listitalic"/>
        </w:rPr>
        <w:t xml:space="preserve"> </w:t>
      </w:r>
      <w:r w:rsidR="006A2252" w:rsidRPr="00A63638">
        <w:rPr>
          <w:rStyle w:val="Minonmath0"/>
        </w:rPr>
        <w:t>≥</w:t>
      </w:r>
      <w:r w:rsidR="006A2252">
        <w:t xml:space="preserve"> 5 or </w:t>
      </w:r>
      <w:r w:rsidR="006A2252" w:rsidRPr="000C48AF">
        <w:rPr>
          <w:rStyle w:val="i-listitalic"/>
          <w:rFonts w:ascii="Times New Roman" w:hAnsi="Times New Roman"/>
        </w:rPr>
        <w:t>y</w:t>
      </w:r>
      <w:r w:rsidR="006A2252">
        <w:t xml:space="preserve"> </w:t>
      </w:r>
      <w:r w:rsidR="006A2252" w:rsidRPr="00A63638">
        <w:rPr>
          <w:rStyle w:val="Minonmath0"/>
        </w:rPr>
        <w:t>≥</w:t>
      </w:r>
      <w:r w:rsidR="006A2252">
        <w:t xml:space="preserve"> 5. </w:t>
      </w:r>
    </w:p>
    <w:p w:rsidR="006A2252" w:rsidRDefault="007773BB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4758520</wp:posOffset>
                </wp:positionH>
                <wp:positionV relativeFrom="paragraph">
                  <wp:posOffset>-14400</wp:posOffset>
                </wp:positionV>
                <wp:extent cx="262440" cy="169920"/>
                <wp:effectExtent l="57150" t="38100" r="42545" b="5905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624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9035" id="Ink 1413" o:spid="_x0000_s1026" type="#_x0000_t75" style="position:absolute;margin-left:373.3pt;margin-top:-1.35pt;width:22.3pt;height:15.1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">
                <v:imagedata r:id="rId44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4410243</wp:posOffset>
                </wp:positionH>
                <wp:positionV relativeFrom="paragraph">
                  <wp:posOffset>39171</wp:posOffset>
                </wp:positionV>
                <wp:extent cx="73080" cy="116280"/>
                <wp:effectExtent l="38100" t="38100" r="41275" b="361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30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FCEC" id="Ink 310" o:spid="_x0000_s1026" type="#_x0000_t75" style="position:absolute;margin-left:347pt;margin-top:2.85pt;width:6.2pt;height:9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">
                <v:imagedata r:id="rId44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4292883</wp:posOffset>
                </wp:positionH>
                <wp:positionV relativeFrom="paragraph">
                  <wp:posOffset>87051</wp:posOffset>
                </wp:positionV>
                <wp:extent cx="82440" cy="70920"/>
                <wp:effectExtent l="38100" t="38100" r="32385" b="4381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824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43169" id="Ink 309" o:spid="_x0000_s1026" type="#_x0000_t75" style="position:absolute;margin-left:337.75pt;margin-top:6.6pt;width:6.8pt;height: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">
                <v:imagedata r:id="rId44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4115403</wp:posOffset>
                </wp:positionH>
                <wp:positionV relativeFrom="paragraph">
                  <wp:posOffset>107211</wp:posOffset>
                </wp:positionV>
                <wp:extent cx="93960" cy="158760"/>
                <wp:effectExtent l="38100" t="38100" r="40005" b="317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93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A934B" id="Ink 308" o:spid="_x0000_s1026" type="#_x0000_t75" style="position:absolute;margin-left:324pt;margin-top:8.2pt;width:7.7pt;height:12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">
                <v:imagedata r:id="rId44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4106043</wp:posOffset>
                </wp:positionH>
                <wp:positionV relativeFrom="paragraph">
                  <wp:posOffset>91011</wp:posOffset>
                </wp:positionV>
                <wp:extent cx="16560" cy="75600"/>
                <wp:effectExtent l="38100" t="38100" r="40640" b="3873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65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5753" id="Ink 307" o:spid="_x0000_s1026" type="#_x0000_t75" style="position:absolute;margin-left:323.05pt;margin-top:7.05pt;width:1.55pt;height:6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">
                <v:imagedata r:id="rId44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4079043</wp:posOffset>
                </wp:positionH>
                <wp:positionV relativeFrom="paragraph">
                  <wp:posOffset>123411</wp:posOffset>
                </wp:positionV>
                <wp:extent cx="63000" cy="9360"/>
                <wp:effectExtent l="38100" t="38100" r="32385" b="2921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63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2B2E" id="Ink 306" o:spid="_x0000_s1026" type="#_x0000_t75" style="position:absolute;margin-left:321.05pt;margin-top:9.65pt;width:5.2pt;height:.9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">
                <v:imagedata r:id="rId45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4014243</wp:posOffset>
                </wp:positionH>
                <wp:positionV relativeFrom="paragraph">
                  <wp:posOffset>97131</wp:posOffset>
                </wp:positionV>
                <wp:extent cx="50040" cy="62640"/>
                <wp:effectExtent l="38100" t="38100" r="26670" b="3302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0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7F2C0" id="Ink 305" o:spid="_x0000_s1026" type="#_x0000_t75" style="position:absolute;margin-left:315.85pt;margin-top:7.45pt;width:4.25pt;height:5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">
                <v:imagedata r:id="rId45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3970323</wp:posOffset>
                </wp:positionH>
                <wp:positionV relativeFrom="paragraph">
                  <wp:posOffset>89211</wp:posOffset>
                </wp:positionV>
                <wp:extent cx="44640" cy="73800"/>
                <wp:effectExtent l="38100" t="38100" r="31750" b="4064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4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2168" id="Ink 304" o:spid="_x0000_s1026" type="#_x0000_t75" style="position:absolute;margin-left:312.45pt;margin-top:6.8pt;width:3.9pt;height:6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">
                <v:imagedata r:id="rId45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3661803</wp:posOffset>
                </wp:positionH>
                <wp:positionV relativeFrom="paragraph">
                  <wp:posOffset>71211</wp:posOffset>
                </wp:positionV>
                <wp:extent cx="63360" cy="100440"/>
                <wp:effectExtent l="38100" t="38100" r="32385" b="330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63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3B41" id="Ink 303" o:spid="_x0000_s1026" type="#_x0000_t75" style="position:absolute;margin-left:288.15pt;margin-top:5.4pt;width:5.45pt;height:8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">
                <v:imagedata r:id="rId45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3606003</wp:posOffset>
                </wp:positionH>
                <wp:positionV relativeFrom="paragraph">
                  <wp:posOffset>139251</wp:posOffset>
                </wp:positionV>
                <wp:extent cx="99000" cy="4680"/>
                <wp:effectExtent l="38100" t="38100" r="34925" b="3365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9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7FFC" id="Ink 302" o:spid="_x0000_s1026" type="#_x0000_t75" style="position:absolute;margin-left:283.75pt;margin-top:10.7pt;width:8.25pt;height: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">
                <v:imagedata r:id="rId45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3604563</wp:posOffset>
                </wp:positionH>
                <wp:positionV relativeFrom="paragraph">
                  <wp:posOffset>104331</wp:posOffset>
                </wp:positionV>
                <wp:extent cx="95040" cy="13320"/>
                <wp:effectExtent l="38100" t="19050" r="38735" b="444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95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4092A" id="Ink 301" o:spid="_x0000_s1026" type="#_x0000_t75" style="position:absolute;margin-left:283.6pt;margin-top:7.95pt;width:7.95pt;height: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">
                <v:imagedata r:id="rId46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3370923</wp:posOffset>
                </wp:positionH>
                <wp:positionV relativeFrom="paragraph">
                  <wp:posOffset>84531</wp:posOffset>
                </wp:positionV>
                <wp:extent cx="65520" cy="11880"/>
                <wp:effectExtent l="38100" t="38100" r="29845" b="266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5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D771" id="Ink 300" o:spid="_x0000_s1026" type="#_x0000_t75" style="position:absolute;margin-left:265.2pt;margin-top:6.4pt;width:5.4pt;height:1.3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">
                <v:imagedata r:id="rId46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3355443</wp:posOffset>
                </wp:positionH>
                <wp:positionV relativeFrom="paragraph">
                  <wp:posOffset>89931</wp:posOffset>
                </wp:positionV>
                <wp:extent cx="84600" cy="89280"/>
                <wp:effectExtent l="38100" t="19050" r="29845" b="444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84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6D5B" id="Ink 299" o:spid="_x0000_s1026" type="#_x0000_t75" style="position:absolute;margin-left:264pt;margin-top:6.9pt;width:7.1pt;height:7.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">
                <v:imagedata r:id="rId46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3248883</wp:posOffset>
                </wp:positionH>
                <wp:positionV relativeFrom="paragraph">
                  <wp:posOffset>111171</wp:posOffset>
                </wp:positionV>
                <wp:extent cx="69480" cy="49320"/>
                <wp:effectExtent l="19050" t="19050" r="45085" b="4635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94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8BD9E" id="Ink 298" o:spid="_x0000_s1026" type="#_x0000_t75" style="position:absolute;margin-left:255.55pt;margin-top:8.5pt;width:5.8pt;height:4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">
                <v:imagedata r:id="rId46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3141243</wp:posOffset>
                </wp:positionH>
                <wp:positionV relativeFrom="paragraph">
                  <wp:posOffset>105051</wp:posOffset>
                </wp:positionV>
                <wp:extent cx="81000" cy="156960"/>
                <wp:effectExtent l="38100" t="38100" r="33655" b="3365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10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4413" id="Ink 297" o:spid="_x0000_s1026" type="#_x0000_t75" style="position:absolute;margin-left:247.3pt;margin-top:8pt;width:6.7pt;height:12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">
                <v:imagedata r:id="rId46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3021723</wp:posOffset>
                </wp:positionH>
                <wp:positionV relativeFrom="paragraph">
                  <wp:posOffset>90291</wp:posOffset>
                </wp:positionV>
                <wp:extent cx="4680" cy="83520"/>
                <wp:effectExtent l="38100" t="38100" r="33655" b="3111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46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BA66E" id="Ink 296" o:spid="_x0000_s1026" type="#_x0000_t75" style="position:absolute;margin-left:237.7pt;margin-top:6.9pt;width:.8pt;height:6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">
                <v:imagedata r:id="rId47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2986443</wp:posOffset>
                </wp:positionH>
                <wp:positionV relativeFrom="paragraph">
                  <wp:posOffset>98571</wp:posOffset>
                </wp:positionV>
                <wp:extent cx="67680" cy="60840"/>
                <wp:effectExtent l="38100" t="38100" r="27940" b="349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67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A7083" id="Ink 295" o:spid="_x0000_s1026" type="#_x0000_t75" style="position:absolute;margin-left:234.9pt;margin-top:7.5pt;width:5.65pt;height:5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">
                <v:imagedata r:id="rId47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2798163</wp:posOffset>
                </wp:positionH>
                <wp:positionV relativeFrom="paragraph">
                  <wp:posOffset>81651</wp:posOffset>
                </wp:positionV>
                <wp:extent cx="55440" cy="11160"/>
                <wp:effectExtent l="38100" t="38100" r="40005" b="2730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5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409FF" id="Ink 294" o:spid="_x0000_s1026" type="#_x0000_t75" style="position:absolute;margin-left:220.2pt;margin-top:6.25pt;width:4.6pt;height:1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">
                <v:imagedata r:id="rId47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2792763</wp:posOffset>
                </wp:positionH>
                <wp:positionV relativeFrom="paragraph">
                  <wp:posOffset>88851</wp:posOffset>
                </wp:positionV>
                <wp:extent cx="59400" cy="71640"/>
                <wp:effectExtent l="38100" t="38100" r="36195" b="4318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94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80A05" id="Ink 293" o:spid="_x0000_s1026" type="#_x0000_t75" style="position:absolute;margin-left:219.65pt;margin-top:6.8pt;width:5.2pt;height:6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">
                <v:imagedata r:id="rId47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2695563</wp:posOffset>
                </wp:positionH>
                <wp:positionV relativeFrom="paragraph">
                  <wp:posOffset>92091</wp:posOffset>
                </wp:positionV>
                <wp:extent cx="74160" cy="59760"/>
                <wp:effectExtent l="38100" t="38100" r="40640" b="3556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4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EEDA9" id="Ink 292" o:spid="_x0000_s1026" type="#_x0000_t75" style="position:absolute;margin-left:212pt;margin-top:7pt;width:6.2pt;height: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">
                <v:imagedata r:id="rId47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2604483</wp:posOffset>
                </wp:positionH>
                <wp:positionV relativeFrom="paragraph">
                  <wp:posOffset>114411</wp:posOffset>
                </wp:positionV>
                <wp:extent cx="42840" cy="54360"/>
                <wp:effectExtent l="38100" t="38100" r="33655" b="4127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28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3DF56" id="Ink 291" o:spid="_x0000_s1026" type="#_x0000_t75" style="position:absolute;margin-left:204.85pt;margin-top:8.75pt;width:3.65pt;height:4.6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">
                <v:imagedata r:id="rId48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2553723</wp:posOffset>
                </wp:positionH>
                <wp:positionV relativeFrom="paragraph">
                  <wp:posOffset>88131</wp:posOffset>
                </wp:positionV>
                <wp:extent cx="33480" cy="82080"/>
                <wp:effectExtent l="38100" t="38100" r="43180" b="3238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3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2466" id="Ink 290" o:spid="_x0000_s1026" type="#_x0000_t75" style="position:absolute;margin-left:200.9pt;margin-top:6.75pt;width:3.1pt;height:6.9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">
                <v:imagedata r:id="rId48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2247723</wp:posOffset>
                </wp:positionH>
                <wp:positionV relativeFrom="paragraph">
                  <wp:posOffset>111531</wp:posOffset>
                </wp:positionV>
                <wp:extent cx="7920" cy="8640"/>
                <wp:effectExtent l="38100" t="38100" r="30480" b="2984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7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B054" id="Ink 289" o:spid="_x0000_s1026" type="#_x0000_t75" style="position:absolute;margin-left:176.75pt;margin-top:8.75pt;width:.9pt;height: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">
                <v:imagedata r:id="rId48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2245563</wp:posOffset>
                </wp:positionH>
                <wp:positionV relativeFrom="paragraph">
                  <wp:posOffset>68691</wp:posOffset>
                </wp:positionV>
                <wp:extent cx="10440" cy="6840"/>
                <wp:effectExtent l="38100" t="38100" r="27940" b="317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0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254B" id="Ink 288" o:spid="_x0000_s1026" type="#_x0000_t75" style="position:absolute;margin-left:176.6pt;margin-top:5.2pt;width:1.1pt;height: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">
                <v:imagedata r:id="rId48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2121003</wp:posOffset>
                </wp:positionH>
                <wp:positionV relativeFrom="paragraph">
                  <wp:posOffset>83451</wp:posOffset>
                </wp:positionV>
                <wp:extent cx="66600" cy="8640"/>
                <wp:effectExtent l="38100" t="38100" r="29210" b="2984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6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29F" id="Ink 287" o:spid="_x0000_s1026" type="#_x0000_t75" style="position:absolute;margin-left:166.75pt;margin-top:6.45pt;width:5.55pt;height: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">
                <v:imagedata r:id="rId48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2167443</wp:posOffset>
                </wp:positionH>
                <wp:positionV relativeFrom="paragraph">
                  <wp:posOffset>56811</wp:posOffset>
                </wp:positionV>
                <wp:extent cx="12600" cy="77760"/>
                <wp:effectExtent l="19050" t="38100" r="45085" b="3683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CD97" id="Ink 286" o:spid="_x0000_s1026" type="#_x0000_t75" style="position:absolute;margin-left:170.4pt;margin-top:4.25pt;width:1.5pt;height:6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">
                <v:imagedata r:id="rId49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1879443</wp:posOffset>
                </wp:positionH>
                <wp:positionV relativeFrom="paragraph">
                  <wp:posOffset>90651</wp:posOffset>
                </wp:positionV>
                <wp:extent cx="287640" cy="62280"/>
                <wp:effectExtent l="38100" t="38100" r="0" b="3302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876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EE1A" id="Ink 285" o:spid="_x0000_s1026" type="#_x0000_t75" style="position:absolute;margin-left:147.8pt;margin-top:6.9pt;width:22.95pt;height:5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">
                <v:imagedata r:id="rId49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1806363</wp:posOffset>
                </wp:positionH>
                <wp:positionV relativeFrom="paragraph">
                  <wp:posOffset>103611</wp:posOffset>
                </wp:positionV>
                <wp:extent cx="66960" cy="50760"/>
                <wp:effectExtent l="38100" t="19050" r="28575" b="4508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66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4DB1D" id="Ink 284" o:spid="_x0000_s1026" type="#_x0000_t75" style="position:absolute;margin-left:142pt;margin-top:7.9pt;width:5.55pt;height: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">
                <v:imagedata r:id="rId49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1704843</wp:posOffset>
                </wp:positionH>
                <wp:positionV relativeFrom="paragraph">
                  <wp:posOffset>91371</wp:posOffset>
                </wp:positionV>
                <wp:extent cx="71280" cy="7920"/>
                <wp:effectExtent l="38100" t="38100" r="24130" b="304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1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B18C" id="Ink 283" o:spid="_x0000_s1026" type="#_x0000_t75" style="position:absolute;margin-left:134.1pt;margin-top:6.95pt;width:5.8pt;height: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">
                <v:imagedata r:id="rId49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1650123</wp:posOffset>
                </wp:positionH>
                <wp:positionV relativeFrom="paragraph">
                  <wp:posOffset>62211</wp:posOffset>
                </wp:positionV>
                <wp:extent cx="110160" cy="95760"/>
                <wp:effectExtent l="38100" t="38100" r="42545" b="3810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0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324B" id="Ink 282" o:spid="_x0000_s1026" type="#_x0000_t75" style="position:absolute;margin-left:129.7pt;margin-top:4.7pt;width:9.1pt;height:8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">
                <v:imagedata r:id="rId49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1562283</wp:posOffset>
                </wp:positionH>
                <wp:positionV relativeFrom="paragraph">
                  <wp:posOffset>102531</wp:posOffset>
                </wp:positionV>
                <wp:extent cx="82800" cy="18360"/>
                <wp:effectExtent l="38100" t="38100" r="31750" b="3937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82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4DD12" id="Ink 281" o:spid="_x0000_s1026" type="#_x0000_t75" style="position:absolute;margin-left:122.8pt;margin-top:7.95pt;width:6.75pt;height:1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">
                <v:imagedata r:id="rId50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1580643</wp:posOffset>
                </wp:positionH>
                <wp:positionV relativeFrom="paragraph">
                  <wp:posOffset>70851</wp:posOffset>
                </wp:positionV>
                <wp:extent cx="29880" cy="84960"/>
                <wp:effectExtent l="38100" t="38100" r="27305" b="2984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98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1CC9" id="Ink 280" o:spid="_x0000_s1026" type="#_x0000_t75" style="position:absolute;margin-left:124.3pt;margin-top:5.45pt;width:2.7pt;height:7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">
                <v:imagedata r:id="rId50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1501803</wp:posOffset>
                </wp:positionH>
                <wp:positionV relativeFrom="paragraph">
                  <wp:posOffset>83091</wp:posOffset>
                </wp:positionV>
                <wp:extent cx="63360" cy="70200"/>
                <wp:effectExtent l="19050" t="38100" r="32385" b="444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33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B377" id="Ink 279" o:spid="_x0000_s1026" type="#_x0000_t75" style="position:absolute;margin-left:118.05pt;margin-top:6.35pt;width:5.45pt;height: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">
                <v:imagedata r:id="rId50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1194363</wp:posOffset>
                </wp:positionH>
                <wp:positionV relativeFrom="paragraph">
                  <wp:posOffset>52491</wp:posOffset>
                </wp:positionV>
                <wp:extent cx="4680" cy="2520"/>
                <wp:effectExtent l="0" t="0" r="0" b="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6CAC" id="Ink 278" o:spid="_x0000_s1026" type="#_x0000_t75" style="position:absolute;margin-left:93.85pt;margin-top:3.9pt;width:.7pt;height: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">
                <v:imagedata r:id="rId50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1212363</wp:posOffset>
                </wp:positionH>
                <wp:positionV relativeFrom="paragraph">
                  <wp:posOffset>92091</wp:posOffset>
                </wp:positionV>
                <wp:extent cx="150840" cy="58680"/>
                <wp:effectExtent l="38100" t="38100" r="40005" b="368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08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36D4" id="Ink 277" o:spid="_x0000_s1026" type="#_x0000_t75" style="position:absolute;margin-left:95.35pt;margin-top:7pt;width:12.05pt;height:5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">
                <v:imagedata r:id="rId50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1174563</wp:posOffset>
                </wp:positionH>
                <wp:positionV relativeFrom="paragraph">
                  <wp:posOffset>115131</wp:posOffset>
                </wp:positionV>
                <wp:extent cx="25560" cy="41040"/>
                <wp:effectExtent l="38100" t="38100" r="31750" b="3556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5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99B06" id="Ink 276" o:spid="_x0000_s1026" type="#_x0000_t75" style="position:absolute;margin-left:92.3pt;margin-top:8.85pt;width:2.25pt;height:3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">
                <v:imagedata r:id="rId51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1041363</wp:posOffset>
                </wp:positionH>
                <wp:positionV relativeFrom="paragraph">
                  <wp:posOffset>55731</wp:posOffset>
                </wp:positionV>
                <wp:extent cx="6480" cy="6120"/>
                <wp:effectExtent l="38100" t="38100" r="31750" b="3238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32F1D" id="Ink 275" o:spid="_x0000_s1026" type="#_x0000_t75" style="position:absolute;margin-left:81.85pt;margin-top:4.35pt;width:.7pt;height: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">
                <v:imagedata r:id="rId51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1091043</wp:posOffset>
                </wp:positionH>
                <wp:positionV relativeFrom="paragraph">
                  <wp:posOffset>108291</wp:posOffset>
                </wp:positionV>
                <wp:extent cx="66240" cy="8640"/>
                <wp:effectExtent l="38100" t="38100" r="29210" b="2984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6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61740" id="Ink 274" o:spid="_x0000_s1026" type="#_x0000_t75" style="position:absolute;margin-left:85.75pt;margin-top:8.5pt;width:5.4pt;height: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">
                <v:imagedata r:id="rId51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1060803</wp:posOffset>
                </wp:positionH>
                <wp:positionV relativeFrom="paragraph">
                  <wp:posOffset>79851</wp:posOffset>
                </wp:positionV>
                <wp:extent cx="74160" cy="82800"/>
                <wp:effectExtent l="38100" t="38100" r="40640" b="317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74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BC36" id="Ink 273" o:spid="_x0000_s1026" type="#_x0000_t75" style="position:absolute;margin-left:83.4pt;margin-top:6.05pt;width:6.25pt;height:6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">
                <v:imagedata r:id="rId51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987003</wp:posOffset>
                </wp:positionH>
                <wp:positionV relativeFrom="paragraph">
                  <wp:posOffset>89571</wp:posOffset>
                </wp:positionV>
                <wp:extent cx="49320" cy="63720"/>
                <wp:effectExtent l="19050" t="38100" r="46355" b="3175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93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37A6" id="Ink 272" o:spid="_x0000_s1026" type="#_x0000_t75" style="position:absolute;margin-left:77.45pt;margin-top:6.8pt;width:4.4pt;height:5.4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">
                <v:imagedata r:id="rId51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897363</wp:posOffset>
                </wp:positionH>
                <wp:positionV relativeFrom="paragraph">
                  <wp:posOffset>100011</wp:posOffset>
                </wp:positionV>
                <wp:extent cx="59400" cy="49680"/>
                <wp:effectExtent l="38100" t="19050" r="36195" b="4572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9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0644" id="Ink 271" o:spid="_x0000_s1026" type="#_x0000_t75" style="position:absolute;margin-left:70.45pt;margin-top:7.6pt;width:5.15pt;height:4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">
                <v:imagedata r:id="rId52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839403</wp:posOffset>
                </wp:positionH>
                <wp:positionV relativeFrom="paragraph">
                  <wp:posOffset>109731</wp:posOffset>
                </wp:positionV>
                <wp:extent cx="37440" cy="100800"/>
                <wp:effectExtent l="19050" t="38100" r="39370" b="330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74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D3EF" id="Ink 270" o:spid="_x0000_s1026" type="#_x0000_t75" style="position:absolute;margin-left:65.95pt;margin-top:8.4pt;width:3.4pt;height:8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">
                <v:imagedata r:id="rId52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759843</wp:posOffset>
                </wp:positionH>
                <wp:positionV relativeFrom="paragraph">
                  <wp:posOffset>115131</wp:posOffset>
                </wp:positionV>
                <wp:extent cx="80280" cy="45720"/>
                <wp:effectExtent l="38100" t="38100" r="34290" b="3048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02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A64C" id="Ink 269" o:spid="_x0000_s1026" type="#_x0000_t75" style="position:absolute;margin-left:59.6pt;margin-top:8.8pt;width:6.6pt;height:4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">
                <v:imagedata r:id="rId52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611163</wp:posOffset>
                </wp:positionH>
                <wp:positionV relativeFrom="paragraph">
                  <wp:posOffset>102531</wp:posOffset>
                </wp:positionV>
                <wp:extent cx="129240" cy="46800"/>
                <wp:effectExtent l="0" t="38100" r="23495" b="298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292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25253" id="Ink 268" o:spid="_x0000_s1026" type="#_x0000_t75" style="position:absolute;margin-left:48pt;margin-top:7.8pt;width:10.35pt;height:4.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">
                <v:imagedata r:id="rId52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630243</wp:posOffset>
                </wp:positionH>
                <wp:positionV relativeFrom="paragraph">
                  <wp:posOffset>69051</wp:posOffset>
                </wp:positionV>
                <wp:extent cx="23400" cy="84600"/>
                <wp:effectExtent l="38100" t="38100" r="34290" b="298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3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657C0" id="Ink 267" o:spid="_x0000_s1026" type="#_x0000_t75" style="position:absolute;margin-left:49.55pt;margin-top:5.35pt;width:2.2pt;height:6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">
                <v:imagedata r:id="rId52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545643</wp:posOffset>
                </wp:positionH>
                <wp:positionV relativeFrom="paragraph">
                  <wp:posOffset>114051</wp:posOffset>
                </wp:positionV>
                <wp:extent cx="68400" cy="39960"/>
                <wp:effectExtent l="38100" t="38100" r="27305" b="3683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684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361F3" id="Ink 266" o:spid="_x0000_s1026" type="#_x0000_t75" style="position:absolute;margin-left:42.8pt;margin-top:8.75pt;width:5.6pt;height:3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">
                <v:imagedata r:id="rId53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477243</wp:posOffset>
                </wp:positionH>
                <wp:positionV relativeFrom="paragraph">
                  <wp:posOffset>115491</wp:posOffset>
                </wp:positionV>
                <wp:extent cx="41760" cy="45000"/>
                <wp:effectExtent l="19050" t="38100" r="34925" b="317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417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9E5" id="Ink 265" o:spid="_x0000_s1026" type="#_x0000_t75" style="position:absolute;margin-left:37.4pt;margin-top:8.85pt;width:3.75pt;height:4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">
                <v:imagedata r:id="rId53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378243</wp:posOffset>
                </wp:positionH>
                <wp:positionV relativeFrom="paragraph">
                  <wp:posOffset>64371</wp:posOffset>
                </wp:positionV>
                <wp:extent cx="82080" cy="97200"/>
                <wp:effectExtent l="38100" t="38100" r="32385" b="3619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820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B1BA" id="Ink 264" o:spid="_x0000_s1026" type="#_x0000_t75" style="position:absolute;margin-left:29.55pt;margin-top:4.8pt;width:6.7pt;height:8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">
                <v:imagedata r:id="rId535" o:title=""/>
              </v:shape>
            </w:pict>
          </mc:Fallback>
        </mc:AlternateContent>
      </w:r>
    </w:p>
    <w:p w:rsidR="006A2252" w:rsidRDefault="00FB1866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3751076</wp:posOffset>
                </wp:positionH>
                <wp:positionV relativeFrom="paragraph">
                  <wp:posOffset>112671</wp:posOffset>
                </wp:positionV>
                <wp:extent cx="81360" cy="125640"/>
                <wp:effectExtent l="19050" t="38100" r="33020" b="2730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81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57A0" id="Ink 357" o:spid="_x0000_s1026" type="#_x0000_t75" style="position:absolute;margin-left:295.15pt;margin-top:8.65pt;width:6.65pt;height:10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">
                <v:imagedata r:id="rId53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3608516</wp:posOffset>
                </wp:positionH>
                <wp:positionV relativeFrom="paragraph">
                  <wp:posOffset>212031</wp:posOffset>
                </wp:positionV>
                <wp:extent cx="108360" cy="16560"/>
                <wp:effectExtent l="38100" t="38100" r="25400" b="4064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08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7AC9" id="Ink 356" o:spid="_x0000_s1026" type="#_x0000_t75" style="position:absolute;margin-left:283.95pt;margin-top:16.6pt;width:8.8pt;height:1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">
                <v:imagedata r:id="rId53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3601676</wp:posOffset>
                </wp:positionH>
                <wp:positionV relativeFrom="paragraph">
                  <wp:posOffset>148671</wp:posOffset>
                </wp:positionV>
                <wp:extent cx="87480" cy="37080"/>
                <wp:effectExtent l="38100" t="38100" r="27305" b="3937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74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A40A5" id="Ink 355" o:spid="_x0000_s1026" type="#_x0000_t75" style="position:absolute;margin-left:283.35pt;margin-top:11.5pt;width:7.2pt;height:3.2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">
                <v:imagedata r:id="rId54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3387476</wp:posOffset>
                </wp:positionH>
                <wp:positionV relativeFrom="paragraph">
                  <wp:posOffset>154431</wp:posOffset>
                </wp:positionV>
                <wp:extent cx="94320" cy="134640"/>
                <wp:effectExtent l="19050" t="38100" r="39370" b="3683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943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36AF" id="Ink 354" o:spid="_x0000_s1026" type="#_x0000_t75" style="position:absolute;margin-left:266.7pt;margin-top:11.9pt;width:7.75pt;height:11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">
                <v:imagedata r:id="rId5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3376676</wp:posOffset>
                </wp:positionH>
                <wp:positionV relativeFrom="paragraph">
                  <wp:posOffset>140031</wp:posOffset>
                </wp:positionV>
                <wp:extent cx="36720" cy="65160"/>
                <wp:effectExtent l="38100" t="38100" r="40005" b="3048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67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4916E" id="Ink 353" o:spid="_x0000_s1026" type="#_x0000_t75" style="position:absolute;margin-left:265.65pt;margin-top:10.9pt;width:3.2pt;height:5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">
                <v:imagedata r:id="rId5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3341036</wp:posOffset>
                </wp:positionH>
                <wp:positionV relativeFrom="paragraph">
                  <wp:posOffset>166671</wp:posOffset>
                </wp:positionV>
                <wp:extent cx="62280" cy="7560"/>
                <wp:effectExtent l="38100" t="38100" r="33020" b="3111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62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8B37B" id="Ink 352" o:spid="_x0000_s1026" type="#_x0000_t75" style="position:absolute;margin-left:262.9pt;margin-top:13.05pt;width:5.25pt;height: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">
                <v:imagedata r:id="rId54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3280556</wp:posOffset>
                </wp:positionH>
                <wp:positionV relativeFrom="paragraph">
                  <wp:posOffset>141831</wp:posOffset>
                </wp:positionV>
                <wp:extent cx="63720" cy="56520"/>
                <wp:effectExtent l="38100" t="38100" r="31750" b="3873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637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1D33D" id="Ink 351" o:spid="_x0000_s1026" type="#_x0000_t75" style="position:absolute;margin-left:258.05pt;margin-top:10.95pt;width:5.25pt;height:4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">
                <v:imagedata r:id="rId5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3219356</wp:posOffset>
                </wp:positionH>
                <wp:positionV relativeFrom="paragraph">
                  <wp:posOffset>133911</wp:posOffset>
                </wp:positionV>
                <wp:extent cx="50400" cy="64080"/>
                <wp:effectExtent l="19050" t="38100" r="45085" b="317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504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CEC0B" id="Ink 350" o:spid="_x0000_s1026" type="#_x0000_t75" style="position:absolute;margin-left:253.3pt;margin-top:10.35pt;width:4.4pt;height:5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">
                <v:imagedata r:id="rId5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2868716</wp:posOffset>
                </wp:positionH>
                <wp:positionV relativeFrom="paragraph">
                  <wp:posOffset>128151</wp:posOffset>
                </wp:positionV>
                <wp:extent cx="65880" cy="99000"/>
                <wp:effectExtent l="38100" t="38100" r="29845" b="3492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5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C2F43" id="Ink 349" o:spid="_x0000_s1026" type="#_x0000_t75" style="position:absolute;margin-left:225.7pt;margin-top:9.9pt;width:5.65pt;height:8.1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">
                <v:imagedata r:id="rId5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2809676</wp:posOffset>
                </wp:positionH>
                <wp:positionV relativeFrom="paragraph">
                  <wp:posOffset>183951</wp:posOffset>
                </wp:positionV>
                <wp:extent cx="101520" cy="5040"/>
                <wp:effectExtent l="38100" t="38100" r="32385" b="3365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01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C993" id="Ink 348" o:spid="_x0000_s1026" type="#_x0000_t75" style="position:absolute;margin-left:221.05pt;margin-top:14.25pt;width:8.4pt;height:1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">
                <v:imagedata r:id="rId5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2778716</wp:posOffset>
                </wp:positionH>
                <wp:positionV relativeFrom="paragraph">
                  <wp:posOffset>158031</wp:posOffset>
                </wp:positionV>
                <wp:extent cx="108720" cy="4680"/>
                <wp:effectExtent l="38100" t="38100" r="43815" b="336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08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BDB3D" id="Ink 347" o:spid="_x0000_s1026" type="#_x0000_t75" style="position:absolute;margin-left:218.6pt;margin-top:12.2pt;width:8.95pt;height: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">
                <v:imagedata r:id="rId5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2447156</wp:posOffset>
                </wp:positionH>
                <wp:positionV relativeFrom="paragraph">
                  <wp:posOffset>5391</wp:posOffset>
                </wp:positionV>
                <wp:extent cx="127440" cy="370080"/>
                <wp:effectExtent l="19050" t="38100" r="44450" b="3048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2744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F92C3" id="Ink 346" o:spid="_x0000_s1026" type="#_x0000_t75" style="position:absolute;margin-left:192.6pt;margin-top:.2pt;width:10.45pt;height:29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">
                <v:imagedata r:id="rId5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2118116</wp:posOffset>
                </wp:positionH>
                <wp:positionV relativeFrom="paragraph">
                  <wp:posOffset>191151</wp:posOffset>
                </wp:positionV>
                <wp:extent cx="84600" cy="49680"/>
                <wp:effectExtent l="38100" t="19050" r="29845" b="4572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846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5B73" id="Ink 344" o:spid="_x0000_s1026" type="#_x0000_t75" style="position:absolute;margin-left:166.65pt;margin-top:14.8pt;width:6.95pt;height:4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">
                <v:imagedata r:id="rId5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1998596</wp:posOffset>
                </wp:positionH>
                <wp:positionV relativeFrom="paragraph">
                  <wp:posOffset>204831</wp:posOffset>
                </wp:positionV>
                <wp:extent cx="63720" cy="45720"/>
                <wp:effectExtent l="38100" t="38100" r="31750" b="304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37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80320" id="Ink 342" o:spid="_x0000_s1026" type="#_x0000_t75" style="position:absolute;margin-left:157.1pt;margin-top:15.9pt;width:5.45pt;height:4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">
                <v:imagedata r:id="rId5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1384796</wp:posOffset>
                </wp:positionH>
                <wp:positionV relativeFrom="paragraph">
                  <wp:posOffset>207711</wp:posOffset>
                </wp:positionV>
                <wp:extent cx="62640" cy="7200"/>
                <wp:effectExtent l="38100" t="38100" r="33020" b="311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2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ADFFF" id="Ink 337" o:spid="_x0000_s1026" type="#_x0000_t75" style="position:absolute;margin-left:108.9pt;margin-top:16.1pt;width:5.2pt;height:1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">
                <v:imagedata r:id="rId5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2144036</wp:posOffset>
                </wp:positionH>
                <wp:positionV relativeFrom="paragraph">
                  <wp:posOffset>33111</wp:posOffset>
                </wp:positionV>
                <wp:extent cx="8640" cy="97920"/>
                <wp:effectExtent l="38100" t="38100" r="29845" b="3556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A2D96" id="Ink 333" o:spid="_x0000_s1026" type="#_x0000_t75" style="position:absolute;margin-left:168.55pt;margin-top:2.45pt;width:1.1pt;height:7.9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">
                <v:imagedata r:id="rId5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2081036</wp:posOffset>
                </wp:positionH>
                <wp:positionV relativeFrom="paragraph">
                  <wp:posOffset>43911</wp:posOffset>
                </wp:positionV>
                <wp:extent cx="100440" cy="45000"/>
                <wp:effectExtent l="38100" t="38100" r="13970" b="317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004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291BA" id="Ink 332" o:spid="_x0000_s1026" type="#_x0000_t75" style="position:absolute;margin-left:163.75pt;margin-top:3.25pt;width:8.1pt;height:4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">
                <v:imagedata r:id="rId5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1984916</wp:posOffset>
                </wp:positionH>
                <wp:positionV relativeFrom="paragraph">
                  <wp:posOffset>110151</wp:posOffset>
                </wp:positionV>
                <wp:extent cx="72360" cy="3600"/>
                <wp:effectExtent l="38100" t="38100" r="42545" b="349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2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79922" id="Ink 331" o:spid="_x0000_s1026" type="#_x0000_t75" style="position:absolute;margin-left:156.1pt;margin-top:8.45pt;width:6pt;height: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">
                <v:imagedata r:id="rId5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1974836</wp:posOffset>
                </wp:positionH>
                <wp:positionV relativeFrom="paragraph">
                  <wp:posOffset>46071</wp:posOffset>
                </wp:positionV>
                <wp:extent cx="78480" cy="47160"/>
                <wp:effectExtent l="38100" t="38100" r="36195" b="2921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84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C89D4" id="Ink 330" o:spid="_x0000_s1026" type="#_x0000_t75" style="position:absolute;margin-left:155.25pt;margin-top:3.4pt;width:6.5pt;height:3.9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">
                <v:imagedata r:id="rId5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1886636</wp:posOffset>
                </wp:positionH>
                <wp:positionV relativeFrom="paragraph">
                  <wp:posOffset>53631</wp:posOffset>
                </wp:positionV>
                <wp:extent cx="61560" cy="66240"/>
                <wp:effectExtent l="38100" t="38100" r="34290" b="2921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15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DA62F" id="Ink 329" o:spid="_x0000_s1026" type="#_x0000_t75" style="position:absolute;margin-left:148.3pt;margin-top:4.05pt;width:5.15pt;height:5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">
                <v:imagedata r:id="rId5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1827956</wp:posOffset>
                </wp:positionH>
                <wp:positionV relativeFrom="paragraph">
                  <wp:posOffset>46431</wp:posOffset>
                </wp:positionV>
                <wp:extent cx="51120" cy="85320"/>
                <wp:effectExtent l="19050" t="38100" r="44450" b="2921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1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7FA2" id="Ink 328" o:spid="_x0000_s1026" type="#_x0000_t75" style="position:absolute;margin-left:143.8pt;margin-top:3.45pt;width:4.45pt;height:7.1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">
                <v:imagedata r:id="rId5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1591436</wp:posOffset>
                </wp:positionH>
                <wp:positionV relativeFrom="paragraph">
                  <wp:posOffset>52191</wp:posOffset>
                </wp:positionV>
                <wp:extent cx="67320" cy="74880"/>
                <wp:effectExtent l="38100" t="38100" r="27940" b="4000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67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BE68" id="Ink 327" o:spid="_x0000_s1026" type="#_x0000_t75" style="position:absolute;margin-left:125.1pt;margin-top:3.85pt;width:5.75pt;height:6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">
                <v:imagedata r:id="rId57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1545356</wp:posOffset>
                </wp:positionH>
                <wp:positionV relativeFrom="paragraph">
                  <wp:posOffset>89991</wp:posOffset>
                </wp:positionV>
                <wp:extent cx="93600" cy="3240"/>
                <wp:effectExtent l="38100" t="38100" r="40005" b="3492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93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C7AE" id="Ink 326" o:spid="_x0000_s1026" type="#_x0000_t75" style="position:absolute;margin-left:121.6pt;margin-top:6.95pt;width:7.5pt;height:.6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">
                <v:imagedata r:id="rId58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1527716</wp:posOffset>
                </wp:positionH>
                <wp:positionV relativeFrom="paragraph">
                  <wp:posOffset>69831</wp:posOffset>
                </wp:positionV>
                <wp:extent cx="85680" cy="8280"/>
                <wp:effectExtent l="38100" t="38100" r="29210" b="2984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85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042DD" id="Ink 325" o:spid="_x0000_s1026" type="#_x0000_t75" style="position:absolute;margin-left:120.1pt;margin-top:5.35pt;width:7.2pt;height:1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">
                <v:imagedata r:id="rId5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1360676</wp:posOffset>
                </wp:positionH>
                <wp:positionV relativeFrom="paragraph">
                  <wp:posOffset>48591</wp:posOffset>
                </wp:positionV>
                <wp:extent cx="81360" cy="9360"/>
                <wp:effectExtent l="38100" t="38100" r="33020" b="292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1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E398" id="Ink 324" o:spid="_x0000_s1026" type="#_x0000_t75" style="position:absolute;margin-left:107pt;margin-top:3.75pt;width:6.6pt;height:1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">
                <v:imagedata r:id="rId5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1365356</wp:posOffset>
                </wp:positionH>
                <wp:positionV relativeFrom="paragraph">
                  <wp:posOffset>59391</wp:posOffset>
                </wp:positionV>
                <wp:extent cx="70200" cy="70200"/>
                <wp:effectExtent l="38100" t="38100" r="44450" b="4445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0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46CFA" id="Ink 323" o:spid="_x0000_s1026" type="#_x0000_t75" style="position:absolute;margin-left:107.25pt;margin-top:4.55pt;width:6.05pt;height:5.9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">
                <v:imagedata r:id="rId5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1266716</wp:posOffset>
                </wp:positionH>
                <wp:positionV relativeFrom="paragraph">
                  <wp:posOffset>62991</wp:posOffset>
                </wp:positionV>
                <wp:extent cx="70920" cy="53640"/>
                <wp:effectExtent l="38100" t="38100" r="43815" b="4191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709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592C" id="Ink 322" o:spid="_x0000_s1026" type="#_x0000_t75" style="position:absolute;margin-left:99.5pt;margin-top:4.7pt;width:5.9pt;height:4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">
                <v:imagedata r:id="rId5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1208756</wp:posOffset>
                </wp:positionH>
                <wp:positionV relativeFrom="paragraph">
                  <wp:posOffset>59031</wp:posOffset>
                </wp:positionV>
                <wp:extent cx="38160" cy="75240"/>
                <wp:effectExtent l="38100" t="38100" r="38100" b="3937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8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A056C" id="Ink 321" o:spid="_x0000_s1026" type="#_x0000_t75" style="position:absolute;margin-left:94.95pt;margin-top:4.45pt;width:3.25pt;height:6.3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">
                <v:imagedata r:id="rId5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1141796</wp:posOffset>
                </wp:positionH>
                <wp:positionV relativeFrom="paragraph">
                  <wp:posOffset>56511</wp:posOffset>
                </wp:positionV>
                <wp:extent cx="50400" cy="78840"/>
                <wp:effectExtent l="19050" t="38100" r="45085" b="3556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504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8A14" id="Ink 320" o:spid="_x0000_s1026" type="#_x0000_t75" style="position:absolute;margin-left:89.8pt;margin-top:4.25pt;width:4.3pt;height:6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">
                <v:imagedata r:id="rId5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774236</wp:posOffset>
                </wp:positionH>
                <wp:positionV relativeFrom="paragraph">
                  <wp:posOffset>134991</wp:posOffset>
                </wp:positionV>
                <wp:extent cx="1080" cy="7920"/>
                <wp:effectExtent l="38100" t="38100" r="37465" b="304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632F2" id="Ink 319" o:spid="_x0000_s1026" type="#_x0000_t75" style="position:absolute;margin-left:60.65pt;margin-top:10.6pt;width:.75pt;height:.9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">
                <v:imagedata r:id="rId5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768836</wp:posOffset>
                </wp:positionH>
                <wp:positionV relativeFrom="paragraph">
                  <wp:posOffset>93231</wp:posOffset>
                </wp:positionV>
                <wp:extent cx="7560" cy="720"/>
                <wp:effectExtent l="38100" t="38100" r="31115" b="374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5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FEDD" id="Ink 318" o:spid="_x0000_s1026" type="#_x0000_t75" style="position:absolute;margin-left:60.4pt;margin-top:7.1pt;width:.9pt;height: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">
                <v:imagedata r:id="rId5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665156</wp:posOffset>
                </wp:positionH>
                <wp:positionV relativeFrom="paragraph">
                  <wp:posOffset>91791</wp:posOffset>
                </wp:positionV>
                <wp:extent cx="77760" cy="5040"/>
                <wp:effectExtent l="38100" t="38100" r="36830" b="3365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77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24DB" id="Ink 317" o:spid="_x0000_s1026" type="#_x0000_t75" style="position:absolute;margin-left:52.15pt;margin-top:7pt;width:6.35pt;height:.9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">
                <v:imagedata r:id="rId5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691796</wp:posOffset>
                </wp:positionH>
                <wp:positionV relativeFrom="paragraph">
                  <wp:posOffset>30951</wp:posOffset>
                </wp:positionV>
                <wp:extent cx="38880" cy="204480"/>
                <wp:effectExtent l="38100" t="38100" r="37465" b="4318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88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97829" id="Ink 316" o:spid="_x0000_s1026" type="#_x0000_t75" style="position:absolute;margin-left:54.2pt;margin-top:2.2pt;width:3.3pt;height:16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">
                <v:imagedata r:id="rId6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639596</wp:posOffset>
                </wp:positionH>
                <wp:positionV relativeFrom="paragraph">
                  <wp:posOffset>88911</wp:posOffset>
                </wp:positionV>
                <wp:extent cx="28080" cy="51480"/>
                <wp:effectExtent l="38100" t="38100" r="29210" b="2476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80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C2CD" id="Ink 315" o:spid="_x0000_s1026" type="#_x0000_t75" style="position:absolute;margin-left:50.1pt;margin-top:6.95pt;width:2.55pt;height:4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">
                <v:imagedata r:id="rId6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582356</wp:posOffset>
                </wp:positionH>
                <wp:positionV relativeFrom="paragraph">
                  <wp:posOffset>101151</wp:posOffset>
                </wp:positionV>
                <wp:extent cx="37440" cy="38520"/>
                <wp:effectExtent l="38100" t="38100" r="39370" b="3810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7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A747" id="Ink 314" o:spid="_x0000_s1026" type="#_x0000_t75" style="position:absolute;margin-left:45.65pt;margin-top:7.7pt;width:3.45pt;height:3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">
                <v:imagedata r:id="rId6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500636</wp:posOffset>
                </wp:positionH>
                <wp:positionV relativeFrom="paragraph">
                  <wp:posOffset>84951</wp:posOffset>
                </wp:positionV>
                <wp:extent cx="64080" cy="62640"/>
                <wp:effectExtent l="38100" t="38100" r="31750" b="3302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640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6E1BA" id="Ink 313" o:spid="_x0000_s1026" type="#_x0000_t75" style="position:absolute;margin-left:39.3pt;margin-top:6.45pt;width:5.2pt;height:5.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">
                <v:imagedata r:id="rId6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439076</wp:posOffset>
                </wp:positionH>
                <wp:positionV relativeFrom="paragraph">
                  <wp:posOffset>25911</wp:posOffset>
                </wp:positionV>
                <wp:extent cx="65880" cy="66960"/>
                <wp:effectExtent l="38100" t="38100" r="29845" b="2857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58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C81C" id="Ink 312" o:spid="_x0000_s1026" type="#_x0000_t75" style="position:absolute;margin-left:34.4pt;margin-top:1.8pt;width:5.6pt;height:5.7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">
                <v:imagedata r:id="rId6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458516</wp:posOffset>
                </wp:positionH>
                <wp:positionV relativeFrom="paragraph">
                  <wp:posOffset>49311</wp:posOffset>
                </wp:positionV>
                <wp:extent cx="9000" cy="83520"/>
                <wp:effectExtent l="38100" t="38100" r="29210" b="3111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9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3AD34" id="Ink 311" o:spid="_x0000_s1026" type="#_x0000_t75" style="position:absolute;margin-left:35.85pt;margin-top:3.65pt;width:1.15pt;height:7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">
                <v:imagedata r:id="rId611" o:title=""/>
              </v:shape>
            </w:pict>
          </mc:Fallback>
        </mc:AlternateContent>
      </w:r>
    </w:p>
    <w:p w:rsidR="00EB02C8" w:rsidRDefault="007773BB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4405000</wp:posOffset>
                </wp:positionH>
                <wp:positionV relativeFrom="paragraph">
                  <wp:posOffset>-33780</wp:posOffset>
                </wp:positionV>
                <wp:extent cx="208080" cy="140040"/>
                <wp:effectExtent l="57150" t="38100" r="59055" b="5080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080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93424" id="Ink 1415" o:spid="_x0000_s1026" type="#_x0000_t75" style="position:absolute;margin-left:345.4pt;margin-top:-2.85pt;width:18.1pt;height:12.7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">
                <v:imagedata r:id="rId6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4188280</wp:posOffset>
                </wp:positionH>
                <wp:positionV relativeFrom="paragraph">
                  <wp:posOffset>-176700</wp:posOffset>
                </wp:positionV>
                <wp:extent cx="112320" cy="475920"/>
                <wp:effectExtent l="57150" t="38100" r="40640" b="5778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1232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3427" id="Ink 1414" o:spid="_x0000_s1026" type="#_x0000_t75" style="position:absolute;margin-left:328.8pt;margin-top:-14.9pt;width:11.1pt;height:39.7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">
                <v:imagedata r:id="rId61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3750356</wp:posOffset>
                </wp:positionH>
                <wp:positionV relativeFrom="paragraph">
                  <wp:posOffset>137871</wp:posOffset>
                </wp:positionV>
                <wp:extent cx="88560" cy="111960"/>
                <wp:effectExtent l="19050" t="38100" r="45085" b="4064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85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F52E4" id="Ink 367" o:spid="_x0000_s1026" type="#_x0000_t75" style="position:absolute;margin-left:295.05pt;margin-top:10.6pt;width:7.45pt;height:9.1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">
                <v:imagedata r:id="rId61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3629396</wp:posOffset>
                </wp:positionH>
                <wp:positionV relativeFrom="paragraph">
                  <wp:posOffset>186831</wp:posOffset>
                </wp:positionV>
                <wp:extent cx="91440" cy="59400"/>
                <wp:effectExtent l="19050" t="38100" r="41910" b="361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914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FBD13" id="Ink 366" o:spid="_x0000_s1026" type="#_x0000_t75" style="position:absolute;margin-left:285.55pt;margin-top:14.5pt;width:7.45pt;height:5.1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">
                <v:imagedata r:id="rId61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3406196</wp:posOffset>
                </wp:positionH>
                <wp:positionV relativeFrom="paragraph">
                  <wp:posOffset>223551</wp:posOffset>
                </wp:positionV>
                <wp:extent cx="76320" cy="13680"/>
                <wp:effectExtent l="38100" t="38100" r="38100" b="247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6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6960A" id="Ink 363" o:spid="_x0000_s1026" type="#_x0000_t75" style="position:absolute;margin-left:268.05pt;margin-top:17.55pt;width:6.2pt;height:1.3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">
                <v:imagedata r:id="rId62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3266516</wp:posOffset>
                </wp:positionH>
                <wp:positionV relativeFrom="paragraph">
                  <wp:posOffset>188631</wp:posOffset>
                </wp:positionV>
                <wp:extent cx="64800" cy="77400"/>
                <wp:effectExtent l="38100" t="38100" r="30480" b="3746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4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E1ED0" id="Ink 361" o:spid="_x0000_s1026" type="#_x0000_t75" style="position:absolute;margin-left:257.1pt;margin-top:14.65pt;width:5.4pt;height:6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">
                <v:imagedata r:id="rId62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2166356</wp:posOffset>
                </wp:positionH>
                <wp:positionV relativeFrom="paragraph">
                  <wp:posOffset>-28809</wp:posOffset>
                </wp:positionV>
                <wp:extent cx="3600" cy="78120"/>
                <wp:effectExtent l="38100" t="38100" r="34925" b="3619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29EA" id="Ink 345" o:spid="_x0000_s1026" type="#_x0000_t75" style="position:absolute;margin-left:170.45pt;margin-top:-2.45pt;width:.7pt;height:6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">
                <v:imagedata r:id="rId62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2012276</wp:posOffset>
                </wp:positionH>
                <wp:positionV relativeFrom="paragraph">
                  <wp:posOffset>24111</wp:posOffset>
                </wp:positionV>
                <wp:extent cx="61920" cy="8640"/>
                <wp:effectExtent l="38100" t="38100" r="33655" b="298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1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1B5A9" id="Ink 343" o:spid="_x0000_s1026" type="#_x0000_t75" style="position:absolute;margin-left:158.2pt;margin-top:1.7pt;width:5.2pt;height:1.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">
                <v:imagedata r:id="rId62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1864316</wp:posOffset>
                </wp:positionH>
                <wp:positionV relativeFrom="paragraph">
                  <wp:posOffset>-14769</wp:posOffset>
                </wp:positionV>
                <wp:extent cx="75600" cy="138240"/>
                <wp:effectExtent l="19050" t="38100" r="38735" b="3365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5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19F5" id="Ink 341" o:spid="_x0000_s1026" type="#_x0000_t75" style="position:absolute;margin-left:146.65pt;margin-top:-1.4pt;width:6.3pt;height:11.4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">
                <v:imagedata r:id="rId62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1620956</wp:posOffset>
                </wp:positionH>
                <wp:positionV relativeFrom="paragraph">
                  <wp:posOffset>-13329</wp:posOffset>
                </wp:positionV>
                <wp:extent cx="60120" cy="73440"/>
                <wp:effectExtent l="38100" t="38100" r="35560" b="4127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0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02C8F" id="Ink 340" o:spid="_x0000_s1026" type="#_x0000_t75" style="position:absolute;margin-left:127.5pt;margin-top:-1.3pt;width:5.2pt;height:6.1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">
                <v:imagedata r:id="rId63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1573436</wp:posOffset>
                </wp:positionH>
                <wp:positionV relativeFrom="paragraph">
                  <wp:posOffset>22671</wp:posOffset>
                </wp:positionV>
                <wp:extent cx="92520" cy="12960"/>
                <wp:effectExtent l="38100" t="38100" r="41275" b="254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92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401A" id="Ink 339" o:spid="_x0000_s1026" type="#_x0000_t75" style="position:absolute;margin-left:123.7pt;margin-top:1.75pt;width:7.65pt;height:1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">
                <v:imagedata r:id="rId63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1565156</wp:posOffset>
                </wp:positionH>
                <wp:positionV relativeFrom="paragraph">
                  <wp:posOffset>5031</wp:posOffset>
                </wp:positionV>
                <wp:extent cx="83880" cy="10440"/>
                <wp:effectExtent l="38100" t="38100" r="30480" b="279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3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1D6E" id="Ink 338" o:spid="_x0000_s1026" type="#_x0000_t75" style="position:absolute;margin-left:123.1pt;margin-top:.15pt;width:6.95pt;height:1.1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">
                <v:imagedata r:id="rId63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1376876</wp:posOffset>
                </wp:positionH>
                <wp:positionV relativeFrom="paragraph">
                  <wp:posOffset>-7929</wp:posOffset>
                </wp:positionV>
                <wp:extent cx="73800" cy="61560"/>
                <wp:effectExtent l="38100" t="38100" r="40640" b="3429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38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0086" id="Ink 336" o:spid="_x0000_s1026" type="#_x0000_t75" style="position:absolute;margin-left:108.15pt;margin-top:-.75pt;width:6.25pt;height:5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">
                <v:imagedata r:id="rId63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1274276</wp:posOffset>
                </wp:positionH>
                <wp:positionV relativeFrom="paragraph">
                  <wp:posOffset>-5409</wp:posOffset>
                </wp:positionV>
                <wp:extent cx="79200" cy="54360"/>
                <wp:effectExtent l="19050" t="38100" r="35560" b="4127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9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A6FC" id="Ink 335" o:spid="_x0000_s1026" type="#_x0000_t75" style="position:absolute;margin-left:100.1pt;margin-top:-.7pt;width:6.55pt;height:4.7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">
                <v:imagedata r:id="rId63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1161956</wp:posOffset>
                </wp:positionH>
                <wp:positionV relativeFrom="paragraph">
                  <wp:posOffset>-14769</wp:posOffset>
                </wp:positionV>
                <wp:extent cx="56880" cy="134280"/>
                <wp:effectExtent l="38100" t="38100" r="38735" b="3746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68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3265D" id="Ink 334" o:spid="_x0000_s1026" type="#_x0000_t75" style="position:absolute;margin-left:91.25pt;margin-top:-1.3pt;width:5pt;height:10.9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">
                <v:imagedata r:id="rId641" o:title=""/>
              </v:shape>
            </w:pict>
          </mc:Fallback>
        </mc:AlternateContent>
      </w:r>
    </w:p>
    <w:p w:rsidR="00EB02C8" w:rsidRDefault="00FB1866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2250956</wp:posOffset>
                </wp:positionH>
                <wp:positionV relativeFrom="paragraph">
                  <wp:posOffset>176031</wp:posOffset>
                </wp:positionV>
                <wp:extent cx="201600" cy="57600"/>
                <wp:effectExtent l="38100" t="38100" r="27305" b="3810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016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B172D" id="Ink 386" o:spid="_x0000_s1026" type="#_x0000_t75" style="position:absolute;margin-left:177.05pt;margin-top:13.6pt;width:16.3pt;height:5.0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">
                <v:imagedata r:id="rId6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2086436</wp:posOffset>
                </wp:positionH>
                <wp:positionV relativeFrom="paragraph">
                  <wp:posOffset>164511</wp:posOffset>
                </wp:positionV>
                <wp:extent cx="145080" cy="55800"/>
                <wp:effectExtent l="38100" t="38100" r="26670" b="4000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5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8BD06" id="Ink 385" o:spid="_x0000_s1026" type="#_x0000_t75" style="position:absolute;margin-left:164.15pt;margin-top:12.75pt;width:11.6pt;height:4.8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">
                <v:imagedata r:id="rId6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2121356</wp:posOffset>
                </wp:positionH>
                <wp:positionV relativeFrom="paragraph">
                  <wp:posOffset>150471</wp:posOffset>
                </wp:positionV>
                <wp:extent cx="19800" cy="82800"/>
                <wp:effectExtent l="38100" t="38100" r="37465" b="3175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9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AD36C" id="Ink 384" o:spid="_x0000_s1026" type="#_x0000_t75" style="position:absolute;margin-left:166.85pt;margin-top:11.65pt;width:1.95pt;height:6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">
                <v:imagedata r:id="rId64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858836</wp:posOffset>
                </wp:positionH>
                <wp:positionV relativeFrom="paragraph">
                  <wp:posOffset>174591</wp:posOffset>
                </wp:positionV>
                <wp:extent cx="12960" cy="15480"/>
                <wp:effectExtent l="19050" t="38100" r="44450" b="4191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2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FFCBD" id="Ink 383" o:spid="_x0000_s1026" type="#_x0000_t75" style="position:absolute;margin-left:67.35pt;margin-top:13.65pt;width:1.3pt;height:1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">
                <v:imagedata r:id="rId6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1815356</wp:posOffset>
                </wp:positionH>
                <wp:positionV relativeFrom="paragraph">
                  <wp:posOffset>106911</wp:posOffset>
                </wp:positionV>
                <wp:extent cx="15480" cy="3600"/>
                <wp:effectExtent l="19050" t="38100" r="41910" b="349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5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2C5B1" id="Ink 382" o:spid="_x0000_s1026" type="#_x0000_t75" style="position:absolute;margin-left:142.9pt;margin-top:8.2pt;width:1.35pt;height: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">
                <v:imagedata r:id="rId6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1757756</wp:posOffset>
                </wp:positionH>
                <wp:positionV relativeFrom="paragraph">
                  <wp:posOffset>190791</wp:posOffset>
                </wp:positionV>
                <wp:extent cx="211320" cy="58680"/>
                <wp:effectExtent l="38100" t="38100" r="17780" b="3683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2113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9E8EE" id="Ink 381" o:spid="_x0000_s1026" type="#_x0000_t75" style="position:absolute;margin-left:138.25pt;margin-top:14.75pt;width:16.9pt;height:5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">
                <v:imagedata r:id="rId6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1588916</wp:posOffset>
                </wp:positionH>
                <wp:positionV relativeFrom="paragraph">
                  <wp:posOffset>151911</wp:posOffset>
                </wp:positionV>
                <wp:extent cx="19440" cy="2880"/>
                <wp:effectExtent l="38100" t="38100" r="38100" b="3556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9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CB0D1" id="Ink 380" o:spid="_x0000_s1026" type="#_x0000_t75" style="position:absolute;margin-left:124.9pt;margin-top:11.7pt;width:1.95pt;height: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">
                <v:imagedata r:id="rId6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1654796</wp:posOffset>
                </wp:positionH>
                <wp:positionV relativeFrom="paragraph">
                  <wp:posOffset>197271</wp:posOffset>
                </wp:positionV>
                <wp:extent cx="71640" cy="14400"/>
                <wp:effectExtent l="38100" t="19050" r="43180" b="4318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71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4FC53" id="Ink 379" o:spid="_x0000_s1026" type="#_x0000_t75" style="position:absolute;margin-left:130.15pt;margin-top:15.5pt;width:5.9pt;height:1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">
                <v:imagedata r:id="rId6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1607996</wp:posOffset>
                </wp:positionH>
                <wp:positionV relativeFrom="paragraph">
                  <wp:posOffset>173511</wp:posOffset>
                </wp:positionV>
                <wp:extent cx="102240" cy="86040"/>
                <wp:effectExtent l="38100" t="38100" r="31115" b="2857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22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0AF6" id="Ink 378" o:spid="_x0000_s1026" type="#_x0000_t75" style="position:absolute;margin-left:126.5pt;margin-top:13.4pt;width:8.35pt;height:7.1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">
                <v:imagedata r:id="rId6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1551836</wp:posOffset>
                </wp:positionH>
                <wp:positionV relativeFrom="paragraph">
                  <wp:posOffset>190791</wp:posOffset>
                </wp:positionV>
                <wp:extent cx="38880" cy="74160"/>
                <wp:effectExtent l="38100" t="38100" r="37465" b="4064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38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78228" id="Ink 377" o:spid="_x0000_s1026" type="#_x0000_t75" style="position:absolute;margin-left:121.95pt;margin-top:14.75pt;width:3.5pt;height:6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">
                <v:imagedata r:id="rId6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1472276</wp:posOffset>
                </wp:positionH>
                <wp:positionV relativeFrom="paragraph">
                  <wp:posOffset>197631</wp:posOffset>
                </wp:positionV>
                <wp:extent cx="57600" cy="56520"/>
                <wp:effectExtent l="38100" t="38100" r="38100" b="3873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576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16062" id="Ink 376" o:spid="_x0000_s1026" type="#_x0000_t75" style="position:absolute;margin-left:115.75pt;margin-top:15.3pt;width:5pt;height:4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">
                <v:imagedata r:id="rId6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1343756</wp:posOffset>
                </wp:positionH>
                <wp:positionV relativeFrom="paragraph">
                  <wp:posOffset>198711</wp:posOffset>
                </wp:positionV>
                <wp:extent cx="71640" cy="55440"/>
                <wp:effectExtent l="38100" t="38100" r="43180" b="4000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716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8E5B" id="Ink 374" o:spid="_x0000_s1026" type="#_x0000_t75" style="position:absolute;margin-left:105.55pt;margin-top:15.4pt;width:5.95pt;height:4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">
                <v:imagedata r:id="rId6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1237916</wp:posOffset>
                </wp:positionH>
                <wp:positionV relativeFrom="paragraph">
                  <wp:posOffset>184311</wp:posOffset>
                </wp:positionV>
                <wp:extent cx="93600" cy="68760"/>
                <wp:effectExtent l="38100" t="38100" r="40005" b="4572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36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2BDF" id="Ink 373" o:spid="_x0000_s1026" type="#_x0000_t75" style="position:absolute;margin-left:97.2pt;margin-top:14.3pt;width:7.65pt;height:5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">
                <v:imagedata r:id="rId6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1034156</wp:posOffset>
                </wp:positionH>
                <wp:positionV relativeFrom="paragraph">
                  <wp:posOffset>165591</wp:posOffset>
                </wp:positionV>
                <wp:extent cx="73800" cy="91440"/>
                <wp:effectExtent l="19050" t="38100" r="40640" b="4191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3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4157" id="Ink 370" o:spid="_x0000_s1026" type="#_x0000_t75" style="position:absolute;margin-left:81.2pt;margin-top:12.8pt;width:6.05pt;height:7.6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">
                <v:imagedata r:id="rId6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3487556</wp:posOffset>
                </wp:positionH>
                <wp:positionV relativeFrom="paragraph">
                  <wp:posOffset>-20169</wp:posOffset>
                </wp:positionV>
                <wp:extent cx="75240" cy="106200"/>
                <wp:effectExtent l="38100" t="38100" r="39370" b="4635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75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6DCE4" id="Ink 365" o:spid="_x0000_s1026" type="#_x0000_t75" style="position:absolute;margin-left:274.55pt;margin-top:-1.85pt;width:6.2pt;height:8.8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">
                <v:imagedata r:id="rId6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3441836</wp:posOffset>
                </wp:positionH>
                <wp:positionV relativeFrom="paragraph">
                  <wp:posOffset>-24489</wp:posOffset>
                </wp:positionV>
                <wp:extent cx="25920" cy="59040"/>
                <wp:effectExtent l="38100" t="38100" r="31750" b="3683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59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F97EA" id="Ink 364" o:spid="_x0000_s1026" type="#_x0000_t75" style="position:absolute;margin-left:270.75pt;margin-top:-2.1pt;width:2.35pt;height: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">
                <v:imagedata r:id="rId6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3328076</wp:posOffset>
                </wp:positionH>
                <wp:positionV relativeFrom="paragraph">
                  <wp:posOffset>-17649</wp:posOffset>
                </wp:positionV>
                <wp:extent cx="55440" cy="56880"/>
                <wp:effectExtent l="38100" t="38100" r="40005" b="3873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554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7ADB" id="Ink 362" o:spid="_x0000_s1026" type="#_x0000_t75" style="position:absolute;margin-left:261.8pt;margin-top:-1.6pt;width:4.6pt;height:4.9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">
                <v:imagedata r:id="rId6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2961236</wp:posOffset>
                </wp:positionH>
                <wp:positionV relativeFrom="paragraph">
                  <wp:posOffset>-25569</wp:posOffset>
                </wp:positionV>
                <wp:extent cx="95760" cy="99720"/>
                <wp:effectExtent l="38100" t="38100" r="19050" b="3365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57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1A3DF" id="Ink 360" o:spid="_x0000_s1026" type="#_x0000_t75" style="position:absolute;margin-left:233pt;margin-top:-2.2pt;width:8pt;height:8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">
                <v:imagedata r:id="rId6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2881676</wp:posOffset>
                </wp:positionH>
                <wp:positionV relativeFrom="paragraph">
                  <wp:posOffset>32751</wp:posOffset>
                </wp:positionV>
                <wp:extent cx="158400" cy="8640"/>
                <wp:effectExtent l="38100" t="38100" r="32385" b="2984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58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3E87C" id="Ink 359" o:spid="_x0000_s1026" type="#_x0000_t75" style="position:absolute;margin-left:226.75pt;margin-top:2.55pt;width:12.75pt;height:.9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">
                <v:imagedata r:id="rId67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2860796</wp:posOffset>
                </wp:positionH>
                <wp:positionV relativeFrom="paragraph">
                  <wp:posOffset>5031</wp:posOffset>
                </wp:positionV>
                <wp:extent cx="153360" cy="11520"/>
                <wp:effectExtent l="38100" t="38100" r="37465" b="2667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3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E41C" id="Ink 358" o:spid="_x0000_s1026" type="#_x0000_t75" style="position:absolute;margin-left:225.05pt;margin-top:.15pt;width:12.5pt;height:1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">
                <v:imagedata r:id="rId681" o:title=""/>
              </v:shape>
            </w:pict>
          </mc:Fallback>
        </mc:AlternateContent>
      </w:r>
    </w:p>
    <w:p w:rsidR="00EB02C8" w:rsidRDefault="007773BB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4572400</wp:posOffset>
                </wp:positionH>
                <wp:positionV relativeFrom="paragraph">
                  <wp:posOffset>19140</wp:posOffset>
                </wp:positionV>
                <wp:extent cx="257400" cy="153000"/>
                <wp:effectExtent l="57150" t="38100" r="47625" b="5715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57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F8422" id="Ink 1417" o:spid="_x0000_s1026" type="#_x0000_t75" style="position:absolute;margin-left:358.65pt;margin-top:1.3pt;width:21.9pt;height:13.7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">
                <v:imagedata r:id="rId6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4323280</wp:posOffset>
                </wp:positionH>
                <wp:positionV relativeFrom="paragraph">
                  <wp:posOffset>-51420</wp:posOffset>
                </wp:positionV>
                <wp:extent cx="117000" cy="372240"/>
                <wp:effectExtent l="38100" t="57150" r="54610" b="6604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170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4661" id="Ink 1416" o:spid="_x0000_s1026" type="#_x0000_t75" style="position:absolute;margin-left:339.5pt;margin-top:-5.2pt;width:11.4pt;height:31.6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">
                <v:imagedata r:id="rId68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4054311</wp:posOffset>
                </wp:positionH>
                <wp:positionV relativeFrom="paragraph">
                  <wp:posOffset>94311</wp:posOffset>
                </wp:positionV>
                <wp:extent cx="71640" cy="12240"/>
                <wp:effectExtent l="38100" t="38100" r="24130" b="2603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1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FADA" id="Ink 423" o:spid="_x0000_s1026" type="#_x0000_t75" style="position:absolute;margin-left:319.15pt;margin-top:7.3pt;width:5.85pt;height:1.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">
                <v:imagedata r:id="rId68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4038471</wp:posOffset>
                </wp:positionH>
                <wp:positionV relativeFrom="paragraph">
                  <wp:posOffset>99711</wp:posOffset>
                </wp:positionV>
                <wp:extent cx="96480" cy="100080"/>
                <wp:effectExtent l="38100" t="38100" r="37465" b="3365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6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45382" id="Ink 422" o:spid="_x0000_s1026" type="#_x0000_t75" style="position:absolute;margin-left:317.75pt;margin-top:7.65pt;width:8.1pt;height:8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">
                <v:imagedata r:id="rId68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3930831</wp:posOffset>
                </wp:positionH>
                <wp:positionV relativeFrom="paragraph">
                  <wp:posOffset>163791</wp:posOffset>
                </wp:positionV>
                <wp:extent cx="75240" cy="36360"/>
                <wp:effectExtent l="38100" t="38100" r="39370" b="4000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52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9262F" id="Ink 421" o:spid="_x0000_s1026" type="#_x0000_t75" style="position:absolute;margin-left:309.25pt;margin-top:12.75pt;width:6.35pt;height:3.2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">
                <v:imagedata r:id="rId69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3891951</wp:posOffset>
                </wp:positionH>
                <wp:positionV relativeFrom="paragraph">
                  <wp:posOffset>114471</wp:posOffset>
                </wp:positionV>
                <wp:extent cx="85680" cy="52200"/>
                <wp:effectExtent l="38100" t="38100" r="29210" b="4318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856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3A055" id="Ink 420" o:spid="_x0000_s1026" type="#_x0000_t75" style="position:absolute;margin-left:306.35pt;margin-top:8.75pt;width:7.15pt;height:4.5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">
                <v:imagedata r:id="rId69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3764871</wp:posOffset>
                </wp:positionH>
                <wp:positionV relativeFrom="paragraph">
                  <wp:posOffset>132111</wp:posOffset>
                </wp:positionV>
                <wp:extent cx="72360" cy="173880"/>
                <wp:effectExtent l="19050" t="38100" r="42545" b="3619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23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3BA4" id="Ink 419" o:spid="_x0000_s1026" type="#_x0000_t75" style="position:absolute;margin-left:296.2pt;margin-top:10.15pt;width:6.2pt;height:1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">
                <v:imagedata r:id="rId69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3584756</wp:posOffset>
                </wp:positionH>
                <wp:positionV relativeFrom="paragraph">
                  <wp:posOffset>132831</wp:posOffset>
                </wp:positionV>
                <wp:extent cx="76680" cy="52560"/>
                <wp:effectExtent l="38100" t="38100" r="38100" b="4318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6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C9798" id="Ink 417" o:spid="_x0000_s1026" type="#_x0000_t75" style="position:absolute;margin-left:282.15pt;margin-top:10.2pt;width:6.25pt;height:4.6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">
                <v:imagedata r:id="rId69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3504116</wp:posOffset>
                </wp:positionH>
                <wp:positionV relativeFrom="paragraph">
                  <wp:posOffset>138231</wp:posOffset>
                </wp:positionV>
                <wp:extent cx="73080" cy="47160"/>
                <wp:effectExtent l="19050" t="38100" r="41275" b="2921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30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D108" id="Ink 416" o:spid="_x0000_s1026" type="#_x0000_t75" style="position:absolute;margin-left:275.7pt;margin-top:10.65pt;width:6.2pt;height:4.1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">
                <v:imagedata r:id="rId69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3312236</wp:posOffset>
                </wp:positionH>
                <wp:positionV relativeFrom="paragraph">
                  <wp:posOffset>109431</wp:posOffset>
                </wp:positionV>
                <wp:extent cx="92520" cy="13320"/>
                <wp:effectExtent l="19050" t="19050" r="41275" b="4445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2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603A" id="Ink 415" o:spid="_x0000_s1026" type="#_x0000_t75" style="position:absolute;margin-left:260.65pt;margin-top:8.35pt;width:7.55pt;height:1.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">
                <v:imagedata r:id="rId70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3320876</wp:posOffset>
                </wp:positionH>
                <wp:positionV relativeFrom="paragraph">
                  <wp:posOffset>123831</wp:posOffset>
                </wp:positionV>
                <wp:extent cx="67320" cy="77400"/>
                <wp:effectExtent l="38100" t="38100" r="27940" b="3746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73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BF747" id="Ink 414" o:spid="_x0000_s1026" type="#_x0000_t75" style="position:absolute;margin-left:261.25pt;margin-top:9.6pt;width:5.75pt;height:6.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">
                <v:imagedata r:id="rId70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3215036</wp:posOffset>
                </wp:positionH>
                <wp:positionV relativeFrom="paragraph">
                  <wp:posOffset>171351</wp:posOffset>
                </wp:positionV>
                <wp:extent cx="72000" cy="24480"/>
                <wp:effectExtent l="38100" t="38100" r="42545" b="3302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2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899F" id="Ink 413" o:spid="_x0000_s1026" type="#_x0000_t75" style="position:absolute;margin-left:253.1pt;margin-top:13.3pt;width:5.95pt;height:2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">
                <v:imagedata r:id="rId70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3206036</wp:posOffset>
                </wp:positionH>
                <wp:positionV relativeFrom="paragraph">
                  <wp:posOffset>118791</wp:posOffset>
                </wp:positionV>
                <wp:extent cx="80640" cy="53280"/>
                <wp:effectExtent l="38100" t="19050" r="34290" b="4254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80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94CA" id="Ink 412" o:spid="_x0000_s1026" type="#_x0000_t75" style="position:absolute;margin-left:252.2pt;margin-top:9.1pt;width:6.85pt;height:4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">
                <v:imagedata r:id="rId70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3142316</wp:posOffset>
                </wp:positionH>
                <wp:positionV relativeFrom="paragraph">
                  <wp:posOffset>136431</wp:posOffset>
                </wp:positionV>
                <wp:extent cx="42480" cy="61920"/>
                <wp:effectExtent l="38100" t="38100" r="34290" b="3365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2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7739" id="Ink 411" o:spid="_x0000_s1026" type="#_x0000_t75" style="position:absolute;margin-left:247.2pt;margin-top:10.55pt;width:3.65pt;height:5.2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">
                <v:imagedata r:id="rId70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3084356</wp:posOffset>
                </wp:positionH>
                <wp:positionV relativeFrom="paragraph">
                  <wp:posOffset>124551</wp:posOffset>
                </wp:positionV>
                <wp:extent cx="56880" cy="73080"/>
                <wp:effectExtent l="38100" t="38100" r="38735" b="412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68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5725" id="Ink 410" o:spid="_x0000_s1026" type="#_x0000_t75" style="position:absolute;margin-left:242.7pt;margin-top:9.65pt;width:4.95pt;height:6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">
                <v:imagedata r:id="rId71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2758556</wp:posOffset>
                </wp:positionH>
                <wp:positionV relativeFrom="paragraph">
                  <wp:posOffset>125631</wp:posOffset>
                </wp:positionV>
                <wp:extent cx="66240" cy="98640"/>
                <wp:effectExtent l="38100" t="38100" r="29210" b="349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6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FDFB0" id="Ink 409" o:spid="_x0000_s1026" type="#_x0000_t75" style="position:absolute;margin-left:217.05pt;margin-top:9.65pt;width:5.6pt;height:8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">
                <v:imagedata r:id="rId71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2708516</wp:posOffset>
                </wp:positionH>
                <wp:positionV relativeFrom="paragraph">
                  <wp:posOffset>182511</wp:posOffset>
                </wp:positionV>
                <wp:extent cx="96480" cy="19440"/>
                <wp:effectExtent l="38100" t="38100" r="37465" b="3810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6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43DC" id="Ink 408" o:spid="_x0000_s1026" type="#_x0000_t75" style="position:absolute;margin-left:213.1pt;margin-top:14.3pt;width:8.05pt;height:1.8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">
                <v:imagedata r:id="rId71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2673956</wp:posOffset>
                </wp:positionH>
                <wp:positionV relativeFrom="paragraph">
                  <wp:posOffset>162351</wp:posOffset>
                </wp:positionV>
                <wp:extent cx="127080" cy="10080"/>
                <wp:effectExtent l="19050" t="38100" r="44450" b="2857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7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A110" id="Ink 407" o:spid="_x0000_s1026" type="#_x0000_t75" style="position:absolute;margin-left:210.4pt;margin-top:12.55pt;width:10.4pt;height:1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">
                <v:imagedata r:id="rId71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2318996</wp:posOffset>
                </wp:positionH>
                <wp:positionV relativeFrom="paragraph">
                  <wp:posOffset>128871</wp:posOffset>
                </wp:positionV>
                <wp:extent cx="55440" cy="109800"/>
                <wp:effectExtent l="38100" t="38100" r="40005" b="4318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5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7248" id="Ink 406" o:spid="_x0000_s1026" type="#_x0000_t75" style="position:absolute;margin-left:182.35pt;margin-top:9.9pt;width:4.8pt;height:9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">
                <v:imagedata r:id="rId71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2212796</wp:posOffset>
                </wp:positionH>
                <wp:positionV relativeFrom="paragraph">
                  <wp:posOffset>202671</wp:posOffset>
                </wp:positionV>
                <wp:extent cx="66960" cy="24840"/>
                <wp:effectExtent l="38100" t="38100" r="28575" b="323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6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75126" id="Ink 405" o:spid="_x0000_s1026" type="#_x0000_t75" style="position:absolute;margin-left:174.2pt;margin-top:15.7pt;width:5.55pt;height:2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">
                <v:imagedata r:id="rId72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2184356</wp:posOffset>
                </wp:positionH>
                <wp:positionV relativeFrom="paragraph">
                  <wp:posOffset>129951</wp:posOffset>
                </wp:positionV>
                <wp:extent cx="73440" cy="63720"/>
                <wp:effectExtent l="38100" t="38100" r="41275" b="317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34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9B874" id="Ink 404" o:spid="_x0000_s1026" type="#_x0000_t75" style="position:absolute;margin-left:171.85pt;margin-top:10pt;width:6.25pt;height:5.3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">
                <v:imagedata r:id="rId72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2030636</wp:posOffset>
                </wp:positionH>
                <wp:positionV relativeFrom="paragraph">
                  <wp:posOffset>157311</wp:posOffset>
                </wp:positionV>
                <wp:extent cx="15840" cy="64800"/>
                <wp:effectExtent l="19050" t="38100" r="41910" b="3048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5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C1C6" id="Ink 402" o:spid="_x0000_s1026" type="#_x0000_t75" style="position:absolute;margin-left:159.65pt;margin-top:12.3pt;width:1.55pt;height:5.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">
                <v:imagedata r:id="rId72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2004356</wp:posOffset>
                </wp:positionH>
                <wp:positionV relativeFrom="paragraph">
                  <wp:posOffset>174951</wp:posOffset>
                </wp:positionV>
                <wp:extent cx="65520" cy="12600"/>
                <wp:effectExtent l="38100" t="38100" r="29845" b="2603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5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1329" id="Ink 401" o:spid="_x0000_s1026" type="#_x0000_t75" style="position:absolute;margin-left:157.65pt;margin-top:13.75pt;width:5.4pt;height:1.3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">
                <v:imagedata r:id="rId72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1890956</wp:posOffset>
                </wp:positionH>
                <wp:positionV relativeFrom="paragraph">
                  <wp:posOffset>143271</wp:posOffset>
                </wp:positionV>
                <wp:extent cx="101880" cy="86760"/>
                <wp:effectExtent l="38100" t="38100" r="31750" b="2794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1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040E" id="Ink 400" o:spid="_x0000_s1026" type="#_x0000_t75" style="position:absolute;margin-left:148.7pt;margin-top:11.05pt;width:8.25pt;height:7.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">
                <v:imagedata r:id="rId72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1671356</wp:posOffset>
                </wp:positionH>
                <wp:positionV relativeFrom="paragraph">
                  <wp:posOffset>159111</wp:posOffset>
                </wp:positionV>
                <wp:extent cx="15840" cy="96840"/>
                <wp:effectExtent l="38100" t="38100" r="41910" b="3683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5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1F11" id="Ink 399" o:spid="_x0000_s1026" type="#_x0000_t75" style="position:absolute;margin-left:131.4pt;margin-top:12.35pt;width:1.6pt;height:8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">
                <v:imagedata r:id="rId73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1642196</wp:posOffset>
                </wp:positionH>
                <wp:positionV relativeFrom="paragraph">
                  <wp:posOffset>172431</wp:posOffset>
                </wp:positionV>
                <wp:extent cx="57240" cy="64440"/>
                <wp:effectExtent l="38100" t="38100" r="38100" b="311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572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7D558" id="Ink 398" o:spid="_x0000_s1026" type="#_x0000_t75" style="position:absolute;margin-left:129.05pt;margin-top:13.35pt;width:4.8pt;height:5.5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">
                <v:imagedata r:id="rId73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1412156</wp:posOffset>
                </wp:positionH>
                <wp:positionV relativeFrom="paragraph">
                  <wp:posOffset>147951</wp:posOffset>
                </wp:positionV>
                <wp:extent cx="64440" cy="90000"/>
                <wp:effectExtent l="38100" t="19050" r="31115" b="438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44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79DB" id="Ink 397" o:spid="_x0000_s1026" type="#_x0000_t75" style="position:absolute;margin-left:111.1pt;margin-top:11.45pt;width:5.35pt;height:7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">
                <v:imagedata r:id="rId73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1410356</wp:posOffset>
                </wp:positionH>
                <wp:positionV relativeFrom="paragraph">
                  <wp:posOffset>140751</wp:posOffset>
                </wp:positionV>
                <wp:extent cx="108360" cy="116280"/>
                <wp:effectExtent l="38100" t="38100" r="25400" b="3619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8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A97C" id="Ink 396" o:spid="_x0000_s1026" type="#_x0000_t75" style="position:absolute;margin-left:110.8pt;margin-top:10.85pt;width:9.05pt;height:9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">
                <v:imagedata r:id="rId73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1299116</wp:posOffset>
                </wp:positionH>
                <wp:positionV relativeFrom="paragraph">
                  <wp:posOffset>204831</wp:posOffset>
                </wp:positionV>
                <wp:extent cx="77040" cy="11160"/>
                <wp:effectExtent l="38100" t="38100" r="37465" b="273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7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E69D8" id="Ink 395" o:spid="_x0000_s1026" type="#_x0000_t75" style="position:absolute;margin-left:102.05pt;margin-top:16.1pt;width:6.3pt;height:1.2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">
                <v:imagedata r:id="rId73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1299116</wp:posOffset>
                </wp:positionH>
                <wp:positionV relativeFrom="paragraph">
                  <wp:posOffset>180351</wp:posOffset>
                </wp:positionV>
                <wp:extent cx="63720" cy="68400"/>
                <wp:effectExtent l="38100" t="38100" r="31750" b="2730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37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01FB4" id="Ink 394" o:spid="_x0000_s1026" type="#_x0000_t75" style="position:absolute;margin-left:102.05pt;margin-top:14pt;width:5.25pt;height:5.8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">
                <v:imagedata r:id="rId74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1103996</wp:posOffset>
                </wp:positionH>
                <wp:positionV relativeFrom="paragraph">
                  <wp:posOffset>182871</wp:posOffset>
                </wp:positionV>
                <wp:extent cx="46800" cy="57240"/>
                <wp:effectExtent l="38100" t="38100" r="29845" b="3810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68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B155" id="Ink 391" o:spid="_x0000_s1026" type="#_x0000_t75" style="position:absolute;margin-left:86.7pt;margin-top:14.15pt;width:4pt;height:4.9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">
                <v:imagedata r:id="rId74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1070516</wp:posOffset>
                </wp:positionH>
                <wp:positionV relativeFrom="paragraph">
                  <wp:posOffset>180351</wp:posOffset>
                </wp:positionV>
                <wp:extent cx="44280" cy="64800"/>
                <wp:effectExtent l="38100" t="38100" r="32385" b="304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44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4B305" id="Ink 390" o:spid="_x0000_s1026" type="#_x0000_t75" style="position:absolute;margin-left:84.15pt;margin-top:14pt;width:3.75pt;height:5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">
                <v:imagedata r:id="rId74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807716</wp:posOffset>
                </wp:positionH>
                <wp:positionV relativeFrom="paragraph">
                  <wp:posOffset>174591</wp:posOffset>
                </wp:positionV>
                <wp:extent cx="9720" cy="1800"/>
                <wp:effectExtent l="38100" t="38100" r="28575" b="368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7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403CD" id="Ink 389" o:spid="_x0000_s1026" type="#_x0000_t75" style="position:absolute;margin-left:63.35pt;margin-top:13.55pt;width:1.05pt;height:.6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">
                <v:imagedata r:id="rId747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1418276</wp:posOffset>
                </wp:positionH>
                <wp:positionV relativeFrom="paragraph">
                  <wp:posOffset>-30609</wp:posOffset>
                </wp:positionV>
                <wp:extent cx="25560" cy="104760"/>
                <wp:effectExtent l="38100" t="38100" r="31750" b="292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55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C1348" id="Ink 375" o:spid="_x0000_s1026" type="#_x0000_t75" style="position:absolute;margin-left:111.55pt;margin-top:-2.65pt;width:2.4pt;height:8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">
                <v:imagedata r:id="rId749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1170236</wp:posOffset>
                </wp:positionH>
                <wp:positionV relativeFrom="paragraph">
                  <wp:posOffset>-14769</wp:posOffset>
                </wp:positionV>
                <wp:extent cx="72360" cy="38880"/>
                <wp:effectExtent l="38100" t="38100" r="42545" b="374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723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F705" id="Ink 372" o:spid="_x0000_s1026" type="#_x0000_t75" style="position:absolute;margin-left:92pt;margin-top:-1.4pt;width:5.95pt;height:3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">
                <v:imagedata r:id="rId751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1108676</wp:posOffset>
                </wp:positionH>
                <wp:positionV relativeFrom="paragraph">
                  <wp:posOffset>-26289</wp:posOffset>
                </wp:positionV>
                <wp:extent cx="48960" cy="54360"/>
                <wp:effectExtent l="19050" t="38100" r="46355" b="412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8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C16BB" id="Ink 371" o:spid="_x0000_s1026" type="#_x0000_t75" style="position:absolute;margin-left:87.05pt;margin-top:-2.3pt;width:4.3pt;height:4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">
                <v:imagedata r:id="rId753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888356</wp:posOffset>
                </wp:positionH>
                <wp:positionV relativeFrom="paragraph">
                  <wp:posOffset>26271</wp:posOffset>
                </wp:positionV>
                <wp:extent cx="21600" cy="5040"/>
                <wp:effectExtent l="38100" t="38100" r="35560" b="3365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1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4DB1B" id="Ink 369" o:spid="_x0000_s1026" type="#_x0000_t75" style="position:absolute;margin-left:69.75pt;margin-top:1.8pt;width:1.95pt;height: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">
                <v:imagedata r:id="rId755" o:title=""/>
              </v:shape>
            </w:pict>
          </mc:Fallback>
        </mc:AlternateContent>
      </w:r>
      <w:r w:rsidR="00FB1866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834716</wp:posOffset>
                </wp:positionH>
                <wp:positionV relativeFrom="paragraph">
                  <wp:posOffset>20511</wp:posOffset>
                </wp:positionV>
                <wp:extent cx="5400" cy="9000"/>
                <wp:effectExtent l="38100" t="38100" r="33020" b="292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102C" id="Ink 368" o:spid="_x0000_s1026" type="#_x0000_t75" style="position:absolute;margin-left:65.55pt;margin-top:1.55pt;width:.7pt;height: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">
                <v:imagedata r:id="rId757" o:title=""/>
              </v:shape>
            </w:pict>
          </mc:Fallback>
        </mc:AlternateContent>
      </w:r>
    </w:p>
    <w:p w:rsidR="00CB7460" w:rsidRDefault="00FB1866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2062676</wp:posOffset>
                </wp:positionH>
                <wp:positionV relativeFrom="paragraph">
                  <wp:posOffset>-53289</wp:posOffset>
                </wp:positionV>
                <wp:extent cx="88560" cy="119520"/>
                <wp:effectExtent l="19050" t="38100" r="26035" b="3302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8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3324" id="Ink 403" o:spid="_x0000_s1026" type="#_x0000_t75" style="position:absolute;margin-left:162.35pt;margin-top:-4.3pt;width:7.25pt;height:9.7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">
                <v:imagedata r:id="rId7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1192916</wp:posOffset>
                </wp:positionH>
                <wp:positionV relativeFrom="paragraph">
                  <wp:posOffset>-48249</wp:posOffset>
                </wp:positionV>
                <wp:extent cx="70200" cy="132840"/>
                <wp:effectExtent l="38100" t="38100" r="44450" b="387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70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F57AD" id="Ink 393" o:spid="_x0000_s1026" type="#_x0000_t75" style="position:absolute;margin-left:93.8pt;margin-top:-4.05pt;width:5.95pt;height:10.9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">
                <v:imagedata r:id="rId7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1160516</wp:posOffset>
                </wp:positionH>
                <wp:positionV relativeFrom="paragraph">
                  <wp:posOffset>11151</wp:posOffset>
                </wp:positionV>
                <wp:extent cx="16560" cy="52560"/>
                <wp:effectExtent l="38100" t="19050" r="40640" b="4318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5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2F17" id="Ink 392" o:spid="_x0000_s1026" type="#_x0000_t75" style="position:absolute;margin-left:91.35pt;margin-top:.75pt;width:1.55pt;height:4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">
                <v:imagedata r:id="rId7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860636</wp:posOffset>
                </wp:positionH>
                <wp:positionV relativeFrom="paragraph">
                  <wp:posOffset>2511</wp:posOffset>
                </wp:positionV>
                <wp:extent cx="14400" cy="6120"/>
                <wp:effectExtent l="19050" t="38100" r="43180" b="3238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4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AF19A" id="Ink 388" o:spid="_x0000_s1026" type="#_x0000_t75" style="position:absolute;margin-left:67.6pt;margin-top:.05pt;width:1.55pt;height:.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">
                <v:imagedata r:id="rId7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775676</wp:posOffset>
                </wp:positionH>
                <wp:positionV relativeFrom="paragraph">
                  <wp:posOffset>-2169</wp:posOffset>
                </wp:positionV>
                <wp:extent cx="10440" cy="18000"/>
                <wp:effectExtent l="38100" t="38100" r="27940" b="3937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4303F" id="Ink 387" o:spid="_x0000_s1026" type="#_x0000_t75" style="position:absolute;margin-left:60.9pt;margin-top:-.25pt;width:1.05pt;height:1.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">
                <v:imagedata r:id="rId767" o:title=""/>
              </v:shape>
            </w:pict>
          </mc:Fallback>
        </mc:AlternateContent>
      </w:r>
    </w:p>
    <w:p w:rsidR="00CB7460" w:rsidRDefault="00FB1866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2961603</wp:posOffset>
                </wp:positionH>
                <wp:positionV relativeFrom="paragraph">
                  <wp:posOffset>19431</wp:posOffset>
                </wp:positionV>
                <wp:extent cx="360" cy="360"/>
                <wp:effectExtent l="57150" t="57150" r="57150" b="571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5C2C" id="Ink 263" o:spid="_x0000_s1026" type="#_x0000_t75" style="position:absolute;margin-left:232.4pt;margin-top:.75pt;width:1.7pt;height:1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">
                <v:imagedata r:id="rId769" o:title=""/>
              </v:shape>
            </w:pict>
          </mc:Fallback>
        </mc:AlternateContent>
      </w:r>
    </w:p>
    <w:p w:rsidR="00EB02C8" w:rsidRDefault="00EB02C8" w:rsidP="006A2252">
      <w:pPr>
        <w:pStyle w:val="spaces0"/>
      </w:pPr>
    </w:p>
    <w:p w:rsidR="00EB02C8" w:rsidRDefault="00EB02C8" w:rsidP="006A2252">
      <w:pPr>
        <w:pStyle w:val="spaces0"/>
      </w:pPr>
    </w:p>
    <w:p w:rsidR="00EB02C8" w:rsidRDefault="00EB02C8" w:rsidP="006A2252">
      <w:pPr>
        <w:pStyle w:val="spaces0"/>
      </w:pPr>
    </w:p>
    <w:p w:rsidR="006A2252" w:rsidRDefault="006A2252" w:rsidP="006A2252">
      <w:pPr>
        <w:pStyle w:val="spaces0"/>
        <w:spacing w:after="0"/>
      </w:pPr>
    </w:p>
    <w:p w:rsidR="006A2252" w:rsidRPr="00BA41A0" w:rsidRDefault="006A2252" w:rsidP="006A2252">
      <w:pPr>
        <w:pStyle w:val="NLLL2COL"/>
        <w:jc w:val="right"/>
        <w:rPr>
          <w:rStyle w:val="NLLLNUM"/>
        </w:rPr>
      </w:pPr>
      <w:r>
        <w:rPr>
          <w:rStyle w:val="i-listbold"/>
        </w:rPr>
        <w:tab/>
      </w:r>
      <w:r w:rsidRPr="00BA41A0">
        <w:rPr>
          <w:rStyle w:val="NLLLNUM"/>
        </w:rPr>
        <w:t>[3 marks]</w:t>
      </w:r>
    </w:p>
    <w:p w:rsidR="006A2252" w:rsidRDefault="006A2252" w:rsidP="006A2252">
      <w:pPr>
        <w:pStyle w:val="NLLL2COL"/>
        <w:ind w:hanging="672"/>
        <w:rPr>
          <w:rStyle w:val="i-listbold"/>
        </w:rPr>
      </w:pPr>
      <w:r w:rsidRPr="00BA41A0">
        <w:rPr>
          <w:rStyle w:val="NLLLNUM"/>
        </w:rPr>
        <w:t>1</w:t>
      </w:r>
      <w:r w:rsidR="00EB02C8">
        <w:rPr>
          <w:rStyle w:val="NLLLNUM"/>
        </w:rPr>
        <w:t>0</w:t>
      </w:r>
      <w:r>
        <w:rPr>
          <w:rStyle w:val="i-listbold"/>
        </w:rPr>
        <w:tab/>
      </w:r>
      <w:r>
        <w:t>Prove b</w:t>
      </w:r>
      <w:r w:rsidRPr="0090260F">
        <w:t>y</w:t>
      </w:r>
      <w:r>
        <w:t xml:space="preserve"> mathematical induction that 3</w:t>
      </w:r>
      <w:r w:rsidRPr="003174A1">
        <w:rPr>
          <w:rStyle w:val="i-listsuperscript"/>
        </w:rPr>
        <w:t>4</w:t>
      </w:r>
      <w:r>
        <w:rPr>
          <w:rStyle w:val="i-listsuperscriptitalic"/>
        </w:rPr>
        <w:t>n</w:t>
      </w:r>
      <w:r>
        <w:t xml:space="preserve"> </w:t>
      </w:r>
      <w:r w:rsidRPr="00BF409F">
        <w:rPr>
          <w:rStyle w:val="Minonmath0"/>
        </w:rPr>
        <w:t>–</w:t>
      </w:r>
      <w:r>
        <w:t xml:space="preserve"> 1 is divisible by 8 for </w:t>
      </w:r>
      <w:r w:rsidRPr="009038DD">
        <w:rPr>
          <w:i/>
        </w:rPr>
        <w:t>n</w:t>
      </w:r>
      <w:r>
        <w:t xml:space="preserve"> </w:t>
      </w:r>
      <w:r w:rsidRPr="004A2B58">
        <w:rPr>
          <w:rStyle w:val="Minonmath0"/>
          <w:sz w:val="16"/>
          <w:szCs w:val="16"/>
        </w:rPr>
        <w:sym w:font="Symbol" w:char="F0CE"/>
      </w:r>
      <w:r>
        <w:t xml:space="preserve"> </w:t>
      </w:r>
      <w:proofErr w:type="spellStart"/>
      <w:r w:rsidRPr="0090260F">
        <w:rPr>
          <w:rStyle w:val="bolditalic"/>
          <w:i/>
        </w:rPr>
        <w:t>N</w:t>
      </w:r>
      <w:proofErr w:type="spellEnd"/>
      <w:r>
        <w:t>.</w:t>
      </w:r>
      <w:r>
        <w:rPr>
          <w:rStyle w:val="i-listbold"/>
        </w:rPr>
        <w:tab/>
      </w:r>
    </w:p>
    <w:p w:rsidR="006A2252" w:rsidRDefault="006E4B7F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2297573</wp:posOffset>
                </wp:positionH>
                <wp:positionV relativeFrom="paragraph">
                  <wp:posOffset>240145</wp:posOffset>
                </wp:positionV>
                <wp:extent cx="15840" cy="48600"/>
                <wp:effectExtent l="19050" t="38100" r="41910" b="2794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5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DF4CC" id="Ink 514" o:spid="_x0000_s1026" type="#_x0000_t75" style="position:absolute;margin-left:180.6pt;margin-top:18.75pt;width:1.65pt;height:4.1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">
                <v:imagedata r:id="rId7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2266253</wp:posOffset>
                </wp:positionH>
                <wp:positionV relativeFrom="paragraph">
                  <wp:posOffset>248425</wp:posOffset>
                </wp:positionV>
                <wp:extent cx="58680" cy="18720"/>
                <wp:effectExtent l="38100" t="38100" r="36830" b="3873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8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DF72F" id="Ink 513" o:spid="_x0000_s1026" type="#_x0000_t75" style="position:absolute;margin-left:178.25pt;margin-top:19.35pt;width:4.9pt;height:1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">
                <v:imagedata r:id="rId7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1401173</wp:posOffset>
                </wp:positionH>
                <wp:positionV relativeFrom="paragraph">
                  <wp:posOffset>245185</wp:posOffset>
                </wp:positionV>
                <wp:extent cx="14760" cy="38520"/>
                <wp:effectExtent l="19050" t="38100" r="42545" b="3810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4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42414" id="Ink 506" o:spid="_x0000_s1026" type="#_x0000_t75" style="position:absolute;margin-left:110.1pt;margin-top:19.1pt;width:1.4pt;height:3.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">
                <v:imagedata r:id="rId7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1381733</wp:posOffset>
                </wp:positionH>
                <wp:positionV relativeFrom="paragraph">
                  <wp:posOffset>246625</wp:posOffset>
                </wp:positionV>
                <wp:extent cx="48960" cy="28440"/>
                <wp:effectExtent l="38100" t="38100" r="27305" b="2921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8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6E14" id="Ink 505" o:spid="_x0000_s1026" type="#_x0000_t75" style="position:absolute;margin-left:108.55pt;margin-top:19.25pt;width:4.3pt;height:2.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">
                <v:imagedata r:id="rId7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3180293</wp:posOffset>
                </wp:positionH>
                <wp:positionV relativeFrom="paragraph">
                  <wp:posOffset>111625</wp:posOffset>
                </wp:positionV>
                <wp:extent cx="15480" cy="18720"/>
                <wp:effectExtent l="19050" t="38100" r="41910" b="3873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5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24110" id="Ink 471" o:spid="_x0000_s1026" type="#_x0000_t75" style="position:absolute;margin-left:250.15pt;margin-top:8.75pt;width:1.45pt;height:1.7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">
                <v:imagedata r:id="rId77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3011453</wp:posOffset>
                </wp:positionH>
                <wp:positionV relativeFrom="paragraph">
                  <wp:posOffset>58705</wp:posOffset>
                </wp:positionV>
                <wp:extent cx="119880" cy="92160"/>
                <wp:effectExtent l="38100" t="38100" r="33020" b="4127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19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9C84" id="Ink 470" o:spid="_x0000_s1026" type="#_x0000_t75" style="position:absolute;margin-left:236.9pt;margin-top:4.35pt;width:9.9pt;height:7.7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">
                <v:imagedata r:id="rId78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3049253</wp:posOffset>
                </wp:positionH>
                <wp:positionV relativeFrom="paragraph">
                  <wp:posOffset>70585</wp:posOffset>
                </wp:positionV>
                <wp:extent cx="7200" cy="81360"/>
                <wp:effectExtent l="38100" t="38100" r="31115" b="330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72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3E767" id="Ink 469" o:spid="_x0000_s1026" type="#_x0000_t75" style="position:absolute;margin-left:240pt;margin-top:5.35pt;width:.9pt;height:6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">
                <v:imagedata r:id="rId7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3023333</wp:posOffset>
                </wp:positionH>
                <wp:positionV relativeFrom="paragraph">
                  <wp:posOffset>64465</wp:posOffset>
                </wp:positionV>
                <wp:extent cx="13320" cy="91440"/>
                <wp:effectExtent l="38100" t="38100" r="25400" b="4191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3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F39E6" id="Ink 468" o:spid="_x0000_s1026" type="#_x0000_t75" style="position:absolute;margin-left:237.85pt;margin-top:4.9pt;width:1.35pt;height:7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">
                <v:imagedata r:id="rId7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2907413</wp:posOffset>
                </wp:positionH>
                <wp:positionV relativeFrom="paragraph">
                  <wp:posOffset>120265</wp:posOffset>
                </wp:positionV>
                <wp:extent cx="78480" cy="11160"/>
                <wp:effectExtent l="38100" t="38100" r="36195" b="2730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78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A94A" id="Ink 465" o:spid="_x0000_s1026" type="#_x0000_t75" style="position:absolute;margin-left:228.8pt;margin-top:9.4pt;width:6.45pt;height:1.1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">
                <v:imagedata r:id="rId7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2904533</wp:posOffset>
                </wp:positionH>
                <wp:positionV relativeFrom="paragraph">
                  <wp:posOffset>90745</wp:posOffset>
                </wp:positionV>
                <wp:extent cx="63000" cy="62640"/>
                <wp:effectExtent l="38100" t="38100" r="32385" b="3302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630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4EBC1" id="Ink 464" o:spid="_x0000_s1026" type="#_x0000_t75" style="position:absolute;margin-left:228.45pt;margin-top:6.9pt;width:5.25pt;height:5.4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">
                <v:imagedata r:id="rId7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2824973</wp:posOffset>
                </wp:positionH>
                <wp:positionV relativeFrom="paragraph">
                  <wp:posOffset>101185</wp:posOffset>
                </wp:positionV>
                <wp:extent cx="53640" cy="50760"/>
                <wp:effectExtent l="19050" t="38100" r="41910" b="2603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536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29A2" id="Ink 463" o:spid="_x0000_s1026" type="#_x0000_t75" style="position:absolute;margin-left:222.2pt;margin-top:7.7pt;width:4.5pt;height:4.4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">
                <v:imagedata r:id="rId7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2738213</wp:posOffset>
                </wp:positionH>
                <wp:positionV relativeFrom="paragraph">
                  <wp:posOffset>108385</wp:posOffset>
                </wp:positionV>
                <wp:extent cx="64080" cy="12240"/>
                <wp:effectExtent l="38100" t="38100" r="31750" b="260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4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57B33" id="Ink 462" o:spid="_x0000_s1026" type="#_x0000_t75" style="position:absolute;margin-left:215.5pt;margin-top:8.45pt;width:5.25pt;height:1.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">
                <v:imagedata r:id="rId7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2711933</wp:posOffset>
                </wp:positionH>
                <wp:positionV relativeFrom="paragraph">
                  <wp:posOffset>28825</wp:posOffset>
                </wp:positionV>
                <wp:extent cx="76320" cy="138240"/>
                <wp:effectExtent l="38100" t="38100" r="38100" b="3365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76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D985E" id="Ink 461" o:spid="_x0000_s1026" type="#_x0000_t75" style="position:absolute;margin-left:213.3pt;margin-top:2pt;width:6.35pt;height:11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">
                <v:imagedata r:id="rId7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2481533</wp:posOffset>
                </wp:positionH>
                <wp:positionV relativeFrom="paragraph">
                  <wp:posOffset>52225</wp:posOffset>
                </wp:positionV>
                <wp:extent cx="72720" cy="110160"/>
                <wp:effectExtent l="38100" t="38100" r="41910" b="4254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72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B1436" id="Ink 460" o:spid="_x0000_s1026" type="#_x0000_t75" style="position:absolute;margin-left:195.15pt;margin-top:3.9pt;width:6.25pt;height:9.1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">
                <v:imagedata r:id="rId7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2161853</wp:posOffset>
                </wp:positionH>
                <wp:positionV relativeFrom="paragraph">
                  <wp:posOffset>58705</wp:posOffset>
                </wp:positionV>
                <wp:extent cx="88560" cy="92520"/>
                <wp:effectExtent l="19050" t="38100" r="45085" b="4127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8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E5FD5" id="Ink 458" o:spid="_x0000_s1026" type="#_x0000_t75" style="position:absolute;margin-left:170.05pt;margin-top:4.45pt;width:7.35pt;height:7.7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">
                <v:imagedata r:id="rId7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2005613</wp:posOffset>
                </wp:positionH>
                <wp:positionV relativeFrom="paragraph">
                  <wp:posOffset>56905</wp:posOffset>
                </wp:positionV>
                <wp:extent cx="112680" cy="95040"/>
                <wp:effectExtent l="38100" t="38100" r="40005" b="3873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2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5C59A" id="Ink 457" o:spid="_x0000_s1026" type="#_x0000_t75" style="position:absolute;margin-left:157.65pt;margin-top:4.35pt;width:9.15pt;height:7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">
                <v:imagedata r:id="rId8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1868453</wp:posOffset>
                </wp:positionH>
                <wp:positionV relativeFrom="paragraph">
                  <wp:posOffset>39985</wp:posOffset>
                </wp:positionV>
                <wp:extent cx="6840" cy="9360"/>
                <wp:effectExtent l="38100" t="38100" r="31750" b="292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ACD63" id="Ink 456" o:spid="_x0000_s1026" type="#_x0000_t75" style="position:absolute;margin-left:147pt;margin-top:3.1pt;width:.9pt;height: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">
                <v:imagedata r:id="rId8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1901573</wp:posOffset>
                </wp:positionH>
                <wp:positionV relativeFrom="paragraph">
                  <wp:posOffset>61585</wp:posOffset>
                </wp:positionV>
                <wp:extent cx="79920" cy="90360"/>
                <wp:effectExtent l="38100" t="19050" r="34925" b="4318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99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39BB5" id="Ink 455" o:spid="_x0000_s1026" type="#_x0000_t75" style="position:absolute;margin-left:149.5pt;margin-top:4.7pt;width:6.8pt;height:7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">
                <v:imagedata r:id="rId8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1863773</wp:posOffset>
                </wp:positionH>
                <wp:positionV relativeFrom="paragraph">
                  <wp:posOffset>110185</wp:posOffset>
                </wp:positionV>
                <wp:extent cx="47520" cy="31680"/>
                <wp:effectExtent l="38100" t="38100" r="29210" b="2603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75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5484" id="Ink 454" o:spid="_x0000_s1026" type="#_x0000_t75" style="position:absolute;margin-left:146.65pt;margin-top:8.6pt;width:3.9pt;height:2.8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">
                <v:imagedata r:id="rId8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1802573</wp:posOffset>
                </wp:positionH>
                <wp:positionV relativeFrom="paragraph">
                  <wp:posOffset>91825</wp:posOffset>
                </wp:positionV>
                <wp:extent cx="53280" cy="53640"/>
                <wp:effectExtent l="19050" t="38100" r="42545" b="4191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3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45F2A" id="Ink 453" o:spid="_x0000_s1026" type="#_x0000_t75" style="position:absolute;margin-left:141.7pt;margin-top:7.05pt;width:4.6pt;height:4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">
                <v:imagedata r:id="rId8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1756133</wp:posOffset>
                </wp:positionH>
                <wp:positionV relativeFrom="paragraph">
                  <wp:posOffset>67705</wp:posOffset>
                </wp:positionV>
                <wp:extent cx="16920" cy="9360"/>
                <wp:effectExtent l="38100" t="38100" r="40640" b="292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6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7FB9D" id="Ink 452" o:spid="_x0000_s1026" type="#_x0000_t75" style="position:absolute;margin-left:138.1pt;margin-top:5.15pt;width:1.6pt;height:1.1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">
                <v:imagedata r:id="rId81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1763333</wp:posOffset>
                </wp:positionH>
                <wp:positionV relativeFrom="paragraph">
                  <wp:posOffset>109465</wp:posOffset>
                </wp:positionV>
                <wp:extent cx="7920" cy="30960"/>
                <wp:effectExtent l="38100" t="38100" r="30480" b="2667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7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6ACD1" id="Ink 451" o:spid="_x0000_s1026" type="#_x0000_t75" style="position:absolute;margin-left:138.7pt;margin-top:8.45pt;width:1pt;height:2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">
                <v:imagedata r:id="rId8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1674413</wp:posOffset>
                </wp:positionH>
                <wp:positionV relativeFrom="paragraph">
                  <wp:posOffset>96505</wp:posOffset>
                </wp:positionV>
                <wp:extent cx="58680" cy="52200"/>
                <wp:effectExtent l="38100" t="19050" r="3683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86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84AFD" id="Ink 450" o:spid="_x0000_s1026" type="#_x0000_t75" style="position:absolute;margin-left:131.65pt;margin-top:7.5pt;width:5.05pt;height:4.4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">
                <v:imagedata r:id="rId81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1641293</wp:posOffset>
                </wp:positionH>
                <wp:positionV relativeFrom="paragraph">
                  <wp:posOffset>75625</wp:posOffset>
                </wp:positionV>
                <wp:extent cx="9360" cy="9000"/>
                <wp:effectExtent l="38100" t="38100" r="29210" b="2921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9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26641" id="Ink 449" o:spid="_x0000_s1026" type="#_x0000_t75" style="position:absolute;margin-left:129.05pt;margin-top:5.75pt;width:1pt;height:.9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">
                <v:imagedata r:id="rId81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1640573</wp:posOffset>
                </wp:positionH>
                <wp:positionV relativeFrom="paragraph">
                  <wp:posOffset>113425</wp:posOffset>
                </wp:positionV>
                <wp:extent cx="18720" cy="32760"/>
                <wp:effectExtent l="38100" t="38100" r="38735" b="4381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8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01CC" id="Ink 448" o:spid="_x0000_s1026" type="#_x0000_t75" style="position:absolute;margin-left:129.05pt;margin-top:8.75pt;width:1.7pt;height:2.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">
                <v:imagedata r:id="rId81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1550933</wp:posOffset>
                </wp:positionH>
                <wp:positionV relativeFrom="paragraph">
                  <wp:posOffset>61585</wp:posOffset>
                </wp:positionV>
                <wp:extent cx="77400" cy="91800"/>
                <wp:effectExtent l="38100" t="38100" r="37465" b="4191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77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F7D11" id="Ink 447" o:spid="_x0000_s1026" type="#_x0000_t75" style="position:absolute;margin-left:121.85pt;margin-top:4.6pt;width:6.5pt;height:7.7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">
                <v:imagedata r:id="rId82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1405133</wp:posOffset>
                </wp:positionH>
                <wp:positionV relativeFrom="paragraph">
                  <wp:posOffset>43585</wp:posOffset>
                </wp:positionV>
                <wp:extent cx="9360" cy="15120"/>
                <wp:effectExtent l="38100" t="38100" r="29210" b="425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9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F97A" id="Ink 446" o:spid="_x0000_s1026" type="#_x0000_t75" style="position:absolute;margin-left:110.4pt;margin-top:3.25pt;width:1.05pt;height:1.6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">
                <v:imagedata r:id="rId82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1415573</wp:posOffset>
                </wp:positionH>
                <wp:positionV relativeFrom="paragraph">
                  <wp:posOffset>82105</wp:posOffset>
                </wp:positionV>
                <wp:extent cx="43560" cy="60480"/>
                <wp:effectExtent l="38100" t="38100" r="33020" b="349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435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2D5F" id="Ink 445" o:spid="_x0000_s1026" type="#_x0000_t75" style="position:absolute;margin-left:111.4pt;margin-top:6.2pt;width:3.75pt;height:5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">
                <v:imagedata r:id="rId82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1387853</wp:posOffset>
                </wp:positionH>
                <wp:positionV relativeFrom="paragraph">
                  <wp:posOffset>92185</wp:posOffset>
                </wp:positionV>
                <wp:extent cx="24840" cy="57600"/>
                <wp:effectExtent l="38100" t="38100" r="32385" b="3810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48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C91C" id="Ink 444" o:spid="_x0000_s1026" type="#_x0000_t75" style="position:absolute;margin-left:109.15pt;margin-top:7.05pt;width:2.15pt;height: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">
                <v:imagedata r:id="rId82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1159253</wp:posOffset>
                </wp:positionH>
                <wp:positionV relativeFrom="paragraph">
                  <wp:posOffset>76345</wp:posOffset>
                </wp:positionV>
                <wp:extent cx="13680" cy="76680"/>
                <wp:effectExtent l="19050" t="38100" r="43815" b="3810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36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F49C" id="Ink 439" o:spid="_x0000_s1026" type="#_x0000_t75" style="position:absolute;margin-left:91.15pt;margin-top:5.85pt;width:1.45pt;height:6.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">
                <v:imagedata r:id="rId82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1072133</wp:posOffset>
                </wp:positionH>
                <wp:positionV relativeFrom="paragraph">
                  <wp:posOffset>120625</wp:posOffset>
                </wp:positionV>
                <wp:extent cx="61200" cy="6840"/>
                <wp:effectExtent l="38100" t="38100" r="34290" b="3175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61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38C4" id="Ink 438" o:spid="_x0000_s1026" type="#_x0000_t75" style="position:absolute;margin-left:84.2pt;margin-top:9.25pt;width:5.1pt;height:1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">
                <v:imagedata r:id="rId83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984653</wp:posOffset>
                </wp:positionH>
                <wp:positionV relativeFrom="paragraph">
                  <wp:posOffset>23425</wp:posOffset>
                </wp:positionV>
                <wp:extent cx="55440" cy="30960"/>
                <wp:effectExtent l="38100" t="38100" r="40005" b="2667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55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5B4FC" id="Ink 437" o:spid="_x0000_s1026" type="#_x0000_t75" style="position:absolute;margin-left:77.4pt;margin-top:1.65pt;width:4.75pt;height:2.8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">
                <v:imagedata r:id="rId83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958733</wp:posOffset>
                </wp:positionH>
                <wp:positionV relativeFrom="paragraph">
                  <wp:posOffset>3985</wp:posOffset>
                </wp:positionV>
                <wp:extent cx="8640" cy="47880"/>
                <wp:effectExtent l="38100" t="38100" r="29845" b="285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8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63B90" id="Ink 436" o:spid="_x0000_s1026" type="#_x0000_t75" style="position:absolute;margin-left:75.3pt;margin-top:.15pt;width:1.15pt;height:4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">
                <v:imagedata r:id="rId83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925253</wp:posOffset>
                </wp:positionH>
                <wp:positionV relativeFrom="paragraph">
                  <wp:posOffset>7945</wp:posOffset>
                </wp:positionV>
                <wp:extent cx="59400" cy="37800"/>
                <wp:effectExtent l="38100" t="38100" r="36195" b="3873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594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9BCD" id="Ink 435" o:spid="_x0000_s1026" type="#_x0000_t75" style="position:absolute;margin-left:72.65pt;margin-top:.5pt;width:5.1pt;height:3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">
                <v:imagedata r:id="rId83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853973</wp:posOffset>
                </wp:positionH>
                <wp:positionV relativeFrom="paragraph">
                  <wp:posOffset>56905</wp:posOffset>
                </wp:positionV>
                <wp:extent cx="73800" cy="106920"/>
                <wp:effectExtent l="38100" t="38100" r="40640" b="4572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738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BEE4F" id="Ink 434" o:spid="_x0000_s1026" type="#_x0000_t75" style="position:absolute;margin-left:67pt;margin-top:4.25pt;width:6.25pt;height:8.8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">
                <v:imagedata r:id="rId83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582533</wp:posOffset>
                </wp:positionH>
                <wp:positionV relativeFrom="paragraph">
                  <wp:posOffset>133945</wp:posOffset>
                </wp:positionV>
                <wp:extent cx="1080" cy="2880"/>
                <wp:effectExtent l="38100" t="38100" r="37465" b="3556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8B9A" id="Ink 433" o:spid="_x0000_s1026" type="#_x0000_t75" style="position:absolute;margin-left:45.5pt;margin-top:10.3pt;width:.75pt;height:.7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">
                <v:imagedata r:id="rId84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577133</wp:posOffset>
                </wp:positionH>
                <wp:positionV relativeFrom="paragraph">
                  <wp:posOffset>96865</wp:posOffset>
                </wp:positionV>
                <wp:extent cx="6480" cy="3960"/>
                <wp:effectExtent l="38100" t="38100" r="31750" b="3429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6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716F5" id="Ink 432" o:spid="_x0000_s1026" type="#_x0000_t75" style="position:absolute;margin-left:45.25pt;margin-top:7.45pt;width:.8pt;height:.6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">
                <v:imagedata r:id="rId8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470933</wp:posOffset>
                </wp:positionH>
                <wp:positionV relativeFrom="paragraph">
                  <wp:posOffset>69865</wp:posOffset>
                </wp:positionV>
                <wp:extent cx="60840" cy="41040"/>
                <wp:effectExtent l="38100" t="38100" r="34925" b="3556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60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FB62F" id="Ink 431" o:spid="_x0000_s1026" type="#_x0000_t75" style="position:absolute;margin-left:37pt;margin-top:5.3pt;width:5.15pt;height:3.7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">
                <v:imagedata r:id="rId8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472373</wp:posOffset>
                </wp:positionH>
                <wp:positionV relativeFrom="paragraph">
                  <wp:posOffset>98305</wp:posOffset>
                </wp:positionV>
                <wp:extent cx="18000" cy="42480"/>
                <wp:effectExtent l="38100" t="38100" r="39370" b="342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80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B9191" id="Ink 430" o:spid="_x0000_s1026" type="#_x0000_t75" style="position:absolute;margin-left:37.1pt;margin-top:7.65pt;width:1.65pt;height:3.7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">
                <v:imagedata r:id="rId84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448973</wp:posOffset>
                </wp:positionH>
                <wp:positionV relativeFrom="paragraph">
                  <wp:posOffset>146185</wp:posOffset>
                </wp:positionV>
                <wp:extent cx="9360" cy="3960"/>
                <wp:effectExtent l="38100" t="38100" r="29210" b="3429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0A6F" id="Ink 429" o:spid="_x0000_s1026" type="#_x0000_t75" style="position:absolute;margin-left:35.15pt;margin-top:11.45pt;width:1.05pt;height: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">
                <v:imagedata r:id="rId8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377693</wp:posOffset>
                </wp:positionH>
                <wp:positionV relativeFrom="paragraph">
                  <wp:posOffset>76705</wp:posOffset>
                </wp:positionV>
                <wp:extent cx="79920" cy="15840"/>
                <wp:effectExtent l="38100" t="19050" r="34925" b="4191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79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28BC9" id="Ink 428" o:spid="_x0000_s1026" type="#_x0000_t75" style="position:absolute;margin-left:29.55pt;margin-top:5.85pt;width:6.65pt;height:1.6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">
                <v:imagedata r:id="rId8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409373</wp:posOffset>
                </wp:positionH>
                <wp:positionV relativeFrom="paragraph">
                  <wp:posOffset>86065</wp:posOffset>
                </wp:positionV>
                <wp:extent cx="13680" cy="56160"/>
                <wp:effectExtent l="19050" t="38100" r="43815" b="3937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3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908F" id="Ink 427" o:spid="_x0000_s1026" type="#_x0000_t75" style="position:absolute;margin-left:32.1pt;margin-top:6.65pt;width:1.45pt;height:4.7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">
                <v:imagedata r:id="rId8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384173</wp:posOffset>
                </wp:positionH>
                <wp:positionV relativeFrom="paragraph">
                  <wp:posOffset>147265</wp:posOffset>
                </wp:positionV>
                <wp:extent cx="360" cy="360"/>
                <wp:effectExtent l="38100" t="38100" r="38100" b="3810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5F0C7" id="Ink 426" o:spid="_x0000_s1026" type="#_x0000_t75" style="position:absolute;margin-left:30pt;margin-top:11.35pt;width:.55pt;height:.5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">
                <v:imagedata r:id="rId8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275093</wp:posOffset>
                </wp:positionH>
                <wp:positionV relativeFrom="paragraph">
                  <wp:posOffset>58345</wp:posOffset>
                </wp:positionV>
                <wp:extent cx="78840" cy="92520"/>
                <wp:effectExtent l="38100" t="38100" r="35560" b="412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88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5E6C" id="Ink 425" o:spid="_x0000_s1026" type="#_x0000_t75" style="position:absolute;margin-left:21.5pt;margin-top:4.4pt;width:6.4pt;height:7.7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">
                <v:imagedata r:id="rId8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282293</wp:posOffset>
                </wp:positionH>
                <wp:positionV relativeFrom="paragraph">
                  <wp:posOffset>70945</wp:posOffset>
                </wp:positionV>
                <wp:extent cx="11880" cy="78120"/>
                <wp:effectExtent l="38100" t="38100" r="26670" b="3619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1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3541" id="Ink 424" o:spid="_x0000_s1026" type="#_x0000_t75" style="position:absolute;margin-left:22.05pt;margin-top:5.45pt;width:1.35pt;height:6.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">
                <v:imagedata r:id="rId859" o:title=""/>
              </v:shape>
            </w:pict>
          </mc:Fallback>
        </mc:AlternateContent>
      </w:r>
    </w:p>
    <w:p w:rsidR="006A2252" w:rsidRDefault="007773BB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4767520</wp:posOffset>
                </wp:positionH>
                <wp:positionV relativeFrom="paragraph">
                  <wp:posOffset>-1695</wp:posOffset>
                </wp:positionV>
                <wp:extent cx="228960" cy="166680"/>
                <wp:effectExtent l="38100" t="38100" r="38100" b="431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289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DA5EA" id="Ink 1412" o:spid="_x0000_s1026" type="#_x0000_t75" style="position:absolute;margin-left:374.65pt;margin-top:-.35pt;width:19.05pt;height:14.7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">
                <v:imagedata r:id="rId8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4526320</wp:posOffset>
                </wp:positionH>
                <wp:positionV relativeFrom="paragraph">
                  <wp:posOffset>-98175</wp:posOffset>
                </wp:positionV>
                <wp:extent cx="144000" cy="452520"/>
                <wp:effectExtent l="38100" t="38100" r="46990" b="6223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4400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B59F" id="Ink 1411" o:spid="_x0000_s1026" type="#_x0000_t75" style="position:absolute;margin-left:356.1pt;margin-top:-8.65pt;width:12.8pt;height:37.5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">
                <v:imagedata r:id="rId86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4257053</wp:posOffset>
                </wp:positionH>
                <wp:positionV relativeFrom="paragraph">
                  <wp:posOffset>19525</wp:posOffset>
                </wp:positionV>
                <wp:extent cx="84960" cy="65880"/>
                <wp:effectExtent l="38100" t="38100" r="29845" b="2984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4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198E2" id="Ink 533" o:spid="_x0000_s1026" type="#_x0000_t75" style="position:absolute;margin-left:335pt;margin-top:1.3pt;width:7.15pt;height:5.6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">
                <v:imagedata r:id="rId86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4210613</wp:posOffset>
                </wp:positionH>
                <wp:positionV relativeFrom="paragraph">
                  <wp:posOffset>4045</wp:posOffset>
                </wp:positionV>
                <wp:extent cx="37800" cy="79920"/>
                <wp:effectExtent l="38100" t="38100" r="38735" b="3492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37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1027B" id="Ink 532" o:spid="_x0000_s1026" type="#_x0000_t75" style="position:absolute;margin-left:331.3pt;margin-top:.1pt;width:3.3pt;height:6.6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">
                <v:imagedata r:id="rId86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4111253</wp:posOffset>
                </wp:positionH>
                <wp:positionV relativeFrom="paragraph">
                  <wp:posOffset>43285</wp:posOffset>
                </wp:positionV>
                <wp:extent cx="71640" cy="43200"/>
                <wp:effectExtent l="38100" t="38100" r="43180" b="3302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716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4C00E" id="Ink 531" o:spid="_x0000_s1026" type="#_x0000_t75" style="position:absolute;margin-left:323.5pt;margin-top:3.25pt;width:5.9pt;height:3.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">
                <v:imagedata r:id="rId86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4126373</wp:posOffset>
                </wp:positionH>
                <wp:positionV relativeFrom="paragraph">
                  <wp:posOffset>32125</wp:posOffset>
                </wp:positionV>
                <wp:extent cx="41400" cy="65520"/>
                <wp:effectExtent l="38100" t="38100" r="34925" b="2984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14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D0749" id="Ink 530" o:spid="_x0000_s1026" type="#_x0000_t75" style="position:absolute;margin-left:324.7pt;margin-top:2.4pt;width:3.65pt;height:5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">
                <v:imagedata r:id="rId87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4005053</wp:posOffset>
                </wp:positionH>
                <wp:positionV relativeFrom="paragraph">
                  <wp:posOffset>5845</wp:posOffset>
                </wp:positionV>
                <wp:extent cx="75960" cy="99000"/>
                <wp:effectExtent l="19050" t="38100" r="38735" b="3492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75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1028" id="Ink 529" o:spid="_x0000_s1026" type="#_x0000_t75" style="position:absolute;margin-left:315.1pt;margin-top:.2pt;width:6.5pt;height:8.3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">
                <v:imagedata r:id="rId87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3810293</wp:posOffset>
                </wp:positionH>
                <wp:positionV relativeFrom="paragraph">
                  <wp:posOffset>88645</wp:posOffset>
                </wp:positionV>
                <wp:extent cx="70560" cy="6120"/>
                <wp:effectExtent l="38100" t="38100" r="43815" b="3238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70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BB73A" id="Ink 528" o:spid="_x0000_s1026" type="#_x0000_t75" style="position:absolute;margin-left:299.8pt;margin-top:6.75pt;width:5.85pt;height:.9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">
                <v:imagedata r:id="rId87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3822533</wp:posOffset>
                </wp:positionH>
                <wp:positionV relativeFrom="paragraph">
                  <wp:posOffset>56965</wp:posOffset>
                </wp:positionV>
                <wp:extent cx="44640" cy="7920"/>
                <wp:effectExtent l="38100" t="38100" r="31750" b="3048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44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E6EA" id="Ink 527" o:spid="_x0000_s1026" type="#_x0000_t75" style="position:absolute;margin-left:300.8pt;margin-top:4.25pt;width:3.9pt;height:.9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">
                <v:imagedata r:id="rId87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3613373</wp:posOffset>
                </wp:positionH>
                <wp:positionV relativeFrom="paragraph">
                  <wp:posOffset>38245</wp:posOffset>
                </wp:positionV>
                <wp:extent cx="78480" cy="71640"/>
                <wp:effectExtent l="38100" t="38100" r="36195" b="4318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8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12D7D" id="Ink 526" o:spid="_x0000_s1026" type="#_x0000_t75" style="position:absolute;margin-left:284.35pt;margin-top:2.75pt;width:6.6pt;height:6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">
                <v:imagedata r:id="rId87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3516893</wp:posOffset>
                </wp:positionH>
                <wp:positionV relativeFrom="paragraph">
                  <wp:posOffset>23125</wp:posOffset>
                </wp:positionV>
                <wp:extent cx="84240" cy="104040"/>
                <wp:effectExtent l="38100" t="38100" r="30480" b="2984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842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E3BE8" id="Ink 525" o:spid="_x0000_s1026" type="#_x0000_t75" style="position:absolute;margin-left:276.65pt;margin-top:1.55pt;width:6.95pt;height:8.7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">
                <v:imagedata r:id="rId88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3343733</wp:posOffset>
                </wp:positionH>
                <wp:positionV relativeFrom="paragraph">
                  <wp:posOffset>92965</wp:posOffset>
                </wp:positionV>
                <wp:extent cx="70920" cy="7200"/>
                <wp:effectExtent l="38100" t="38100" r="43815" b="3111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70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F4E48" id="Ink 524" o:spid="_x0000_s1026" type="#_x0000_t75" style="position:absolute;margin-left:263.1pt;margin-top:7.2pt;width:5.9pt;height: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">
                <v:imagedata r:id="rId88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3331493</wp:posOffset>
                </wp:positionH>
                <wp:positionV relativeFrom="paragraph">
                  <wp:posOffset>63445</wp:posOffset>
                </wp:positionV>
                <wp:extent cx="63000" cy="4320"/>
                <wp:effectExtent l="38100" t="38100" r="32385" b="3429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63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DFD4" id="Ink 523" o:spid="_x0000_s1026" type="#_x0000_t75" style="position:absolute;margin-left:262.1pt;margin-top:4.75pt;width:5.35pt;height: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">
                <v:imagedata r:id="rId88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3192533</wp:posOffset>
                </wp:positionH>
                <wp:positionV relativeFrom="paragraph">
                  <wp:posOffset>34285</wp:posOffset>
                </wp:positionV>
                <wp:extent cx="20520" cy="80280"/>
                <wp:effectExtent l="38100" t="38100" r="36830" b="3429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0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B58D6" id="Ink 522" o:spid="_x0000_s1026" type="#_x0000_t75" style="position:absolute;margin-left:251.25pt;margin-top:2.5pt;width:2pt;height:6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">
                <v:imagedata r:id="rId88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3101813</wp:posOffset>
                </wp:positionH>
                <wp:positionV relativeFrom="paragraph">
                  <wp:posOffset>81445</wp:posOffset>
                </wp:positionV>
                <wp:extent cx="61200" cy="5040"/>
                <wp:effectExtent l="38100" t="38100" r="34290" b="3365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61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C714" id="Ink 521" o:spid="_x0000_s1026" type="#_x0000_t75" style="position:absolute;margin-left:244.1pt;margin-top:6.3pt;width:5pt;height:.8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">
                <v:imagedata r:id="rId88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3038453</wp:posOffset>
                </wp:positionH>
                <wp:positionV relativeFrom="paragraph">
                  <wp:posOffset>25645</wp:posOffset>
                </wp:positionV>
                <wp:extent cx="13320" cy="86400"/>
                <wp:effectExtent l="19050" t="38100" r="44450" b="279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33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019FF" id="Ink 520" o:spid="_x0000_s1026" type="#_x0000_t75" style="position:absolute;margin-left:239pt;margin-top:1.85pt;width:1.55pt;height:7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">
                <v:imagedata r:id="rId89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2954573</wp:posOffset>
                </wp:positionH>
                <wp:positionV relativeFrom="paragraph">
                  <wp:posOffset>24925</wp:posOffset>
                </wp:positionV>
                <wp:extent cx="65880" cy="92880"/>
                <wp:effectExtent l="38100" t="38100" r="29845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5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DEBB" id="Ink 519" o:spid="_x0000_s1026" type="#_x0000_t75" style="position:absolute;margin-left:232.45pt;margin-top:1.75pt;width:5.6pt;height:7.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">
                <v:imagedata r:id="rId89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2757653</wp:posOffset>
                </wp:positionH>
                <wp:positionV relativeFrom="paragraph">
                  <wp:posOffset>99445</wp:posOffset>
                </wp:positionV>
                <wp:extent cx="53280" cy="6840"/>
                <wp:effectExtent l="19050" t="38100" r="42545" b="3175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3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114D" id="Ink 518" o:spid="_x0000_s1026" type="#_x0000_t75" style="position:absolute;margin-left:217pt;margin-top:7.8pt;width:4.4pt;height:.8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">
                <v:imagedata r:id="rId89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2742533</wp:posOffset>
                </wp:positionH>
                <wp:positionV relativeFrom="paragraph">
                  <wp:posOffset>79285</wp:posOffset>
                </wp:positionV>
                <wp:extent cx="62280" cy="6120"/>
                <wp:effectExtent l="38100" t="38100" r="33020" b="3238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62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D62E" id="Ink 517" o:spid="_x0000_s1026" type="#_x0000_t75" style="position:absolute;margin-left:215.85pt;margin-top:6pt;width:5.2pt;height:1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">
                <v:imagedata r:id="rId89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2485133</wp:posOffset>
                </wp:positionH>
                <wp:positionV relativeFrom="paragraph">
                  <wp:posOffset>48685</wp:posOffset>
                </wp:positionV>
                <wp:extent cx="26640" cy="87480"/>
                <wp:effectExtent l="38100" t="38100" r="31115" b="2730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6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164A0" id="Ink 516" o:spid="_x0000_s1026" type="#_x0000_t75" style="position:absolute;margin-left:195.55pt;margin-top:3.7pt;width:2.55pt;height:7.3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">
                <v:imagedata r:id="rId89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2365973</wp:posOffset>
                </wp:positionH>
                <wp:positionV relativeFrom="paragraph">
                  <wp:posOffset>108445</wp:posOffset>
                </wp:positionV>
                <wp:extent cx="78480" cy="5040"/>
                <wp:effectExtent l="38100" t="38100" r="36195" b="3365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8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2DAC" id="Ink 515" o:spid="_x0000_s1026" type="#_x0000_t75" style="position:absolute;margin-left:186.1pt;margin-top:8.3pt;width:6.6pt;height:.9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">
                <v:imagedata r:id="rId90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2201453</wp:posOffset>
                </wp:positionH>
                <wp:positionV relativeFrom="paragraph">
                  <wp:posOffset>25645</wp:posOffset>
                </wp:positionV>
                <wp:extent cx="93600" cy="95760"/>
                <wp:effectExtent l="38100" t="38100" r="40005" b="381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93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9E71C" id="Ink 512" o:spid="_x0000_s1026" type="#_x0000_t75" style="position:absolute;margin-left:173.15pt;margin-top:1.75pt;width:7.8pt;height:8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">
                <v:imagedata r:id="rId90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1908773</wp:posOffset>
                </wp:positionH>
                <wp:positionV relativeFrom="paragraph">
                  <wp:posOffset>107365</wp:posOffset>
                </wp:positionV>
                <wp:extent cx="59400" cy="2880"/>
                <wp:effectExtent l="38100" t="38100" r="36195" b="3556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9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9725" id="Ink 511" o:spid="_x0000_s1026" type="#_x0000_t75" style="position:absolute;margin-left:150.1pt;margin-top:8.4pt;width:4.95pt;height:.5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">
                <v:imagedata r:id="rId90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1904813</wp:posOffset>
                </wp:positionH>
                <wp:positionV relativeFrom="paragraph">
                  <wp:posOffset>85045</wp:posOffset>
                </wp:positionV>
                <wp:extent cx="54000" cy="3600"/>
                <wp:effectExtent l="38100" t="38100" r="41275" b="349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54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F90CF" id="Ink 510" o:spid="_x0000_s1026" type="#_x0000_t75" style="position:absolute;margin-left:149.8pt;margin-top:6.45pt;width:4.7pt;height: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">
                <v:imagedata r:id="rId90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1651373</wp:posOffset>
                </wp:positionH>
                <wp:positionV relativeFrom="paragraph">
                  <wp:posOffset>51925</wp:posOffset>
                </wp:positionV>
                <wp:extent cx="24840" cy="86760"/>
                <wp:effectExtent l="38100" t="38100" r="32385" b="279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48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5C863" id="Ink 509" o:spid="_x0000_s1026" type="#_x0000_t75" style="position:absolute;margin-left:129.9pt;margin-top:3.95pt;width:2.35pt;height:7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">
                <v:imagedata r:id="rId90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1556693</wp:posOffset>
                </wp:positionH>
                <wp:positionV relativeFrom="paragraph">
                  <wp:posOffset>115645</wp:posOffset>
                </wp:positionV>
                <wp:extent cx="41400" cy="6480"/>
                <wp:effectExtent l="38100" t="38100" r="34925" b="317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41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D3EA" id="Ink 508" o:spid="_x0000_s1026" type="#_x0000_t75" style="position:absolute;margin-left:122.4pt;margin-top:8.95pt;width:3.55pt;height: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">
                <v:imagedata r:id="rId91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1433213</wp:posOffset>
                </wp:positionH>
                <wp:positionV relativeFrom="paragraph">
                  <wp:posOffset>-13235</wp:posOffset>
                </wp:positionV>
                <wp:extent cx="43560" cy="33480"/>
                <wp:effectExtent l="19050" t="38100" r="33020" b="4318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35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3819F" id="Ink 507" o:spid="_x0000_s1026" type="#_x0000_t75" style="position:absolute;margin-left:112.7pt;margin-top:-1.3pt;width:3.8pt;height:3.1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">
                <v:imagedata r:id="rId91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1314773</wp:posOffset>
                </wp:positionH>
                <wp:positionV relativeFrom="paragraph">
                  <wp:posOffset>47965</wp:posOffset>
                </wp:positionV>
                <wp:extent cx="90360" cy="99000"/>
                <wp:effectExtent l="38100" t="38100" r="43180" b="3492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0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DEE5" id="Ink 486" o:spid="_x0000_s1026" type="#_x0000_t75" style="position:absolute;margin-left:103.3pt;margin-top:3.55pt;width:7.55pt;height:8.3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">
                <v:imagedata r:id="rId91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1018493</wp:posOffset>
                </wp:positionH>
                <wp:positionV relativeFrom="paragraph">
                  <wp:posOffset>119605</wp:posOffset>
                </wp:positionV>
                <wp:extent cx="29880" cy="61920"/>
                <wp:effectExtent l="38100" t="38100" r="27305" b="336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98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2F8B" id="Ink 485" o:spid="_x0000_s1026" type="#_x0000_t75" style="position:absolute;margin-left:80.15pt;margin-top:9.2pt;width:2.6pt;height:5.1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">
                <v:imagedata r:id="rId91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926693</wp:posOffset>
                </wp:positionH>
                <wp:positionV relativeFrom="paragraph">
                  <wp:posOffset>24205</wp:posOffset>
                </wp:positionV>
                <wp:extent cx="28080" cy="88920"/>
                <wp:effectExtent l="38100" t="19050" r="29210" b="4445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8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30E96" id="Ink 484" o:spid="_x0000_s1026" type="#_x0000_t75" style="position:absolute;margin-left:72.75pt;margin-top:1.7pt;width:2.45pt;height:7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">
                <v:imagedata r:id="rId91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849293</wp:posOffset>
                </wp:positionH>
                <wp:positionV relativeFrom="paragraph">
                  <wp:posOffset>104125</wp:posOffset>
                </wp:positionV>
                <wp:extent cx="40680" cy="9360"/>
                <wp:effectExtent l="38100" t="38100" r="35560" b="292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40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69984" id="Ink 483" o:spid="_x0000_s1026" type="#_x0000_t75" style="position:absolute;margin-left:66.65pt;margin-top:8.1pt;width:3.5pt;height:1.1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">
                <v:imagedata r:id="rId92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851093</wp:posOffset>
                </wp:positionH>
                <wp:positionV relativeFrom="paragraph">
                  <wp:posOffset>80365</wp:posOffset>
                </wp:positionV>
                <wp:extent cx="38880" cy="3960"/>
                <wp:effectExtent l="38100" t="38100" r="37465" b="342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8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8937" id="Ink 482" o:spid="_x0000_s1026" type="#_x0000_t75" style="position:absolute;margin-left:66.75pt;margin-top:6.1pt;width:3.5pt;height: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">
                <v:imagedata r:id="rId92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752453</wp:posOffset>
                </wp:positionH>
                <wp:positionV relativeFrom="paragraph">
                  <wp:posOffset>67045</wp:posOffset>
                </wp:positionV>
                <wp:extent cx="58320" cy="60840"/>
                <wp:effectExtent l="38100" t="38100" r="37465" b="3492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583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8BAC7" id="Ink 481" o:spid="_x0000_s1026" type="#_x0000_t75" style="position:absolute;margin-left:59pt;margin-top:5.05pt;width:5.05pt;height:5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">
                <v:imagedata r:id="rId92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456173</wp:posOffset>
                </wp:positionH>
                <wp:positionV relativeFrom="paragraph">
                  <wp:posOffset>55165</wp:posOffset>
                </wp:positionV>
                <wp:extent cx="83520" cy="18360"/>
                <wp:effectExtent l="38100" t="38100" r="31115" b="3937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83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434E" id="Ink 480" o:spid="_x0000_s1026" type="#_x0000_t75" style="position:absolute;margin-left:35.65pt;margin-top:4.3pt;width:6.9pt;height:1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">
                <v:imagedata r:id="rId92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547613</wp:posOffset>
                </wp:positionH>
                <wp:positionV relativeFrom="paragraph">
                  <wp:posOffset>120325</wp:posOffset>
                </wp:positionV>
                <wp:extent cx="1440" cy="8280"/>
                <wp:effectExtent l="38100" t="38100" r="36830" b="298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ECA4" id="Ink 479" o:spid="_x0000_s1026" type="#_x0000_t75" style="position:absolute;margin-left:42.9pt;margin-top:9.4pt;width:.5pt;height:.9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">
                <v:imagedata r:id="rId92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552293</wp:posOffset>
                </wp:positionH>
                <wp:positionV relativeFrom="paragraph">
                  <wp:posOffset>68125</wp:posOffset>
                </wp:positionV>
                <wp:extent cx="5040" cy="9720"/>
                <wp:effectExtent l="38100" t="38100" r="33655" b="2857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C072" id="Ink 478" o:spid="_x0000_s1026" type="#_x0000_t75" style="position:absolute;margin-left:43.25pt;margin-top:5.1pt;width:.95pt;height:1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">
                <v:imagedata r:id="rId93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460493</wp:posOffset>
                </wp:positionH>
                <wp:positionV relativeFrom="paragraph">
                  <wp:posOffset>14485</wp:posOffset>
                </wp:positionV>
                <wp:extent cx="58320" cy="206280"/>
                <wp:effectExtent l="19050" t="38100" r="37465" b="4191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583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F9D68" id="Ink 477" o:spid="_x0000_s1026" type="#_x0000_t75" style="position:absolute;margin-left:36pt;margin-top:.9pt;width:5pt;height:16.7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">
                <v:imagedata r:id="rId93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429893</wp:posOffset>
                </wp:positionH>
                <wp:positionV relativeFrom="paragraph">
                  <wp:posOffset>86845</wp:posOffset>
                </wp:positionV>
                <wp:extent cx="44640" cy="43920"/>
                <wp:effectExtent l="38100" t="38100" r="31750" b="3238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44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9BC6" id="Ink 476" o:spid="_x0000_s1026" type="#_x0000_t75" style="position:absolute;margin-left:33.6pt;margin-top:6.6pt;width:3.95pt;height:3.9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">
                <v:imagedata r:id="rId93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391373</wp:posOffset>
                </wp:positionH>
                <wp:positionV relativeFrom="paragraph">
                  <wp:posOffset>89005</wp:posOffset>
                </wp:positionV>
                <wp:extent cx="41760" cy="43920"/>
                <wp:effectExtent l="19050" t="38100" r="34925" b="3238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417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4CB68" id="Ink 475" o:spid="_x0000_s1026" type="#_x0000_t75" style="position:absolute;margin-left:30.55pt;margin-top:6.75pt;width:3.8pt;height:3.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">
                <v:imagedata r:id="rId93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341693</wp:posOffset>
                </wp:positionH>
                <wp:positionV relativeFrom="paragraph">
                  <wp:posOffset>61285</wp:posOffset>
                </wp:positionV>
                <wp:extent cx="56880" cy="57600"/>
                <wp:effectExtent l="38100" t="38100" r="38735" b="3810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68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7AA5E" id="Ink 474" o:spid="_x0000_s1026" type="#_x0000_t75" style="position:absolute;margin-left:26.65pt;margin-top:4.6pt;width:4.8pt;height:5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">
                <v:imagedata r:id="rId93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281213</wp:posOffset>
                </wp:positionH>
                <wp:positionV relativeFrom="paragraph">
                  <wp:posOffset>13405</wp:posOffset>
                </wp:positionV>
                <wp:extent cx="49680" cy="59040"/>
                <wp:effectExtent l="38100" t="38100" r="26670" b="3683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9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399E6" id="Ink 473" o:spid="_x0000_s1026" type="#_x0000_t75" style="position:absolute;margin-left:22.05pt;margin-top:.8pt;width:4.2pt;height:5.1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">
                <v:imagedata r:id="rId94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294173</wp:posOffset>
                </wp:positionH>
                <wp:positionV relativeFrom="paragraph">
                  <wp:posOffset>36085</wp:posOffset>
                </wp:positionV>
                <wp:extent cx="13320" cy="93960"/>
                <wp:effectExtent l="19050" t="38100" r="44450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3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D07F" id="Ink 472" o:spid="_x0000_s1026" type="#_x0000_t75" style="position:absolute;margin-left:22.95pt;margin-top:2.65pt;width:1.55pt;height:7.9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">
                <v:imagedata r:id="rId943" o:title=""/>
              </v:shape>
            </w:pict>
          </mc:Fallback>
        </mc:AlternateContent>
      </w:r>
    </w:p>
    <w:p w:rsidR="006A2252" w:rsidRDefault="006E4B7F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2629853</wp:posOffset>
                </wp:positionH>
                <wp:positionV relativeFrom="paragraph">
                  <wp:posOffset>55885</wp:posOffset>
                </wp:positionV>
                <wp:extent cx="11520" cy="10080"/>
                <wp:effectExtent l="38100" t="38100" r="26670" b="2857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1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0B7A" id="Ink 547" o:spid="_x0000_s1026" type="#_x0000_t75" style="position:absolute;margin-left:207.05pt;margin-top:4.35pt;width:1.15pt;height:1.1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">
                <v:imagedata r:id="rId9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2560373</wp:posOffset>
                </wp:positionH>
                <wp:positionV relativeFrom="paragraph">
                  <wp:posOffset>-5675</wp:posOffset>
                </wp:positionV>
                <wp:extent cx="23760" cy="78480"/>
                <wp:effectExtent l="38100" t="38100" r="33655" b="361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3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92CF8" id="Ink 546" o:spid="_x0000_s1026" type="#_x0000_t75" style="position:absolute;margin-left:201.4pt;margin-top:-.7pt;width:2.15pt;height:6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">
                <v:imagedata r:id="rId94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2444453</wp:posOffset>
                </wp:positionH>
                <wp:positionV relativeFrom="paragraph">
                  <wp:posOffset>48325</wp:posOffset>
                </wp:positionV>
                <wp:extent cx="59040" cy="10080"/>
                <wp:effectExtent l="38100" t="38100" r="36830" b="2857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59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556DD" id="Ink 545" o:spid="_x0000_s1026" type="#_x0000_t75" style="position:absolute;margin-left:192.3pt;margin-top:3.75pt;width:4.95pt;height:1.1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">
                <v:imagedata r:id="rId9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2430773</wp:posOffset>
                </wp:positionH>
                <wp:positionV relativeFrom="paragraph">
                  <wp:posOffset>35725</wp:posOffset>
                </wp:positionV>
                <wp:extent cx="56520" cy="3240"/>
                <wp:effectExtent l="38100" t="38100" r="38735" b="3492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6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92F8D" id="Ink 544" o:spid="_x0000_s1026" type="#_x0000_t75" style="position:absolute;margin-left:191.25pt;margin-top:2.6pt;width:4.75pt;height:.6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">
                <v:imagedata r:id="rId9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2315573</wp:posOffset>
                </wp:positionH>
                <wp:positionV relativeFrom="paragraph">
                  <wp:posOffset>23845</wp:posOffset>
                </wp:positionV>
                <wp:extent cx="80280" cy="47880"/>
                <wp:effectExtent l="38100" t="38100" r="34290" b="2857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802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637A" id="Ink 543" o:spid="_x0000_s1026" type="#_x0000_t75" style="position:absolute;margin-left:182.15pt;margin-top:1.65pt;width:6.65pt;height:4.1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">
                <v:imagedata r:id="rId9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2150693</wp:posOffset>
                </wp:positionH>
                <wp:positionV relativeFrom="paragraph">
                  <wp:posOffset>31405</wp:posOffset>
                </wp:positionV>
                <wp:extent cx="63000" cy="36720"/>
                <wp:effectExtent l="38100" t="38100" r="32385" b="4000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63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28BA" id="Ink 542" o:spid="_x0000_s1026" type="#_x0000_t75" style="position:absolute;margin-left:169.25pt;margin-top:2.2pt;width:5.05pt;height:3.4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">
                <v:imagedata r:id="rId9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2075813</wp:posOffset>
                </wp:positionH>
                <wp:positionV relativeFrom="paragraph">
                  <wp:posOffset>31405</wp:posOffset>
                </wp:positionV>
                <wp:extent cx="55080" cy="43560"/>
                <wp:effectExtent l="19050" t="38100" r="40640" b="3302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50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DF769" id="Ink 541" o:spid="_x0000_s1026" type="#_x0000_t75" style="position:absolute;margin-left:163.3pt;margin-top:2.2pt;width:4.75pt;height:3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">
                <v:imagedata r:id="rId9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2003453</wp:posOffset>
                </wp:positionH>
                <wp:positionV relativeFrom="paragraph">
                  <wp:posOffset>-16475</wp:posOffset>
                </wp:positionV>
                <wp:extent cx="65160" cy="200160"/>
                <wp:effectExtent l="19050" t="38100" r="30480" b="2857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65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F6C9" id="Ink 540" o:spid="_x0000_s1026" type="#_x0000_t75" style="position:absolute;margin-left:157.65pt;margin-top:-1.55pt;width:5.45pt;height:16.2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">
                <v:imagedata r:id="rId9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1765853</wp:posOffset>
                </wp:positionH>
                <wp:positionV relativeFrom="paragraph">
                  <wp:posOffset>36085</wp:posOffset>
                </wp:positionV>
                <wp:extent cx="155880" cy="42480"/>
                <wp:effectExtent l="38100" t="38100" r="34925" b="3429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55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3D6AB" id="Ink 539" o:spid="_x0000_s1026" type="#_x0000_t75" style="position:absolute;margin-left:138.85pt;margin-top:2.6pt;width:12.5pt;height:3.8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">
                <v:imagedata r:id="rId9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1629053</wp:posOffset>
                </wp:positionH>
                <wp:positionV relativeFrom="paragraph">
                  <wp:posOffset>21685</wp:posOffset>
                </wp:positionV>
                <wp:extent cx="124200" cy="45720"/>
                <wp:effectExtent l="19050" t="38100" r="28575" b="304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24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6409E" id="Ink 538" o:spid="_x0000_s1026" type="#_x0000_t75" style="position:absolute;margin-left:128.1pt;margin-top:1.45pt;width:10pt;height:4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">
                <v:imagedata r:id="rId9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1654613</wp:posOffset>
                </wp:positionH>
                <wp:positionV relativeFrom="paragraph">
                  <wp:posOffset>-3515</wp:posOffset>
                </wp:positionV>
                <wp:extent cx="14040" cy="82440"/>
                <wp:effectExtent l="38100" t="38100" r="43180" b="3238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4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B1C94" id="Ink 537" o:spid="_x0000_s1026" type="#_x0000_t75" style="position:absolute;margin-left:130.15pt;margin-top:-.45pt;width:1.45pt;height:6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">
                <v:imagedata r:id="rId9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1456973</wp:posOffset>
                </wp:positionH>
                <wp:positionV relativeFrom="paragraph">
                  <wp:posOffset>22405</wp:posOffset>
                </wp:positionV>
                <wp:extent cx="15120" cy="1440"/>
                <wp:effectExtent l="19050" t="38100" r="42545" b="3683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5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3BFE" id="Ink 536" o:spid="_x0000_s1026" type="#_x0000_t75" style="position:absolute;margin-left:114.45pt;margin-top:1.5pt;width:1.5pt;height:.5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">
                <v:imagedata r:id="rId9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1526453</wp:posOffset>
                </wp:positionH>
                <wp:positionV relativeFrom="paragraph">
                  <wp:posOffset>68485</wp:posOffset>
                </wp:positionV>
                <wp:extent cx="7200" cy="8640"/>
                <wp:effectExtent l="38100" t="38100" r="31115" b="2984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899C" id="Ink 535" o:spid="_x0000_s1026" type="#_x0000_t75" style="position:absolute;margin-left:120pt;margin-top:5.35pt;width:1pt;height:1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">
                <v:imagedata r:id="rId9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1428533</wp:posOffset>
                </wp:positionH>
                <wp:positionV relativeFrom="paragraph">
                  <wp:posOffset>75685</wp:posOffset>
                </wp:positionV>
                <wp:extent cx="11520" cy="9000"/>
                <wp:effectExtent l="38100" t="38100" r="26670" b="292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F6E3C" id="Ink 534" o:spid="_x0000_s1026" type="#_x0000_t75" style="position:absolute;margin-left:112.25pt;margin-top:5.85pt;width:1.2pt;height:1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">
                <v:imagedata r:id="rId971" o:title=""/>
              </v:shape>
            </w:pict>
          </mc:Fallback>
        </mc:AlternateContent>
      </w:r>
    </w:p>
    <w:p w:rsidR="006A2252" w:rsidRDefault="007773BB" w:rsidP="006A2252">
      <w:pPr>
        <w:pStyle w:val="spaces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3403120</wp:posOffset>
                </wp:positionH>
                <wp:positionV relativeFrom="paragraph">
                  <wp:posOffset>-89895</wp:posOffset>
                </wp:positionV>
                <wp:extent cx="150840" cy="636480"/>
                <wp:effectExtent l="19050" t="38100" r="59055" b="6858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50840" cy="6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C875" id="Ink 1410" o:spid="_x0000_s1026" type="#_x0000_t75" style="position:absolute;margin-left:267.75pt;margin-top:-8.25pt;width:13.4pt;height:52.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">
                <v:imagedata r:id="rId9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3601120</wp:posOffset>
                </wp:positionH>
                <wp:positionV relativeFrom="paragraph">
                  <wp:posOffset>35385</wp:posOffset>
                </wp:positionV>
                <wp:extent cx="244080" cy="174240"/>
                <wp:effectExtent l="57150" t="38100" r="41910" b="5461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440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AED9" id="Ink 1400" o:spid="_x0000_s1026" type="#_x0000_t75" style="position:absolute;margin-left:282.25pt;margin-top:2.6pt;width:20.7pt;height:15.3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">
                <v:imagedata r:id="rId97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3454613</wp:posOffset>
                </wp:positionH>
                <wp:positionV relativeFrom="paragraph">
                  <wp:posOffset>83605</wp:posOffset>
                </wp:positionV>
                <wp:extent cx="15480" cy="77760"/>
                <wp:effectExtent l="19050" t="38100" r="41910" b="3683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1B88" id="Ink 585" o:spid="_x0000_s1026" type="#_x0000_t75" style="position:absolute;margin-left:271.8pt;margin-top:6.4pt;width:1.45pt;height:6.3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">
                <v:imagedata r:id="rId97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3424733</wp:posOffset>
                </wp:positionH>
                <wp:positionV relativeFrom="paragraph">
                  <wp:posOffset>102325</wp:posOffset>
                </wp:positionV>
                <wp:extent cx="57600" cy="13320"/>
                <wp:effectExtent l="38100" t="38100" r="38100" b="2540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57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DBD9" id="Ink 584" o:spid="_x0000_s1026" type="#_x0000_t75" style="position:absolute;margin-left:269.45pt;margin-top:8pt;width:5pt;height:1.3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">
                <v:imagedata r:id="rId97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3291893</wp:posOffset>
                </wp:positionH>
                <wp:positionV relativeFrom="paragraph">
                  <wp:posOffset>145885</wp:posOffset>
                </wp:positionV>
                <wp:extent cx="83160" cy="81360"/>
                <wp:effectExtent l="38100" t="38100" r="31750" b="3302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83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DECD" id="Ink 583" o:spid="_x0000_s1026" type="#_x0000_t75" style="position:absolute;margin-left:259.05pt;margin-top:11.3pt;width:6.95pt;height:6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">
                <v:imagedata r:id="rId98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3282893</wp:posOffset>
                </wp:positionH>
                <wp:positionV relativeFrom="paragraph">
                  <wp:posOffset>141205</wp:posOffset>
                </wp:positionV>
                <wp:extent cx="115560" cy="102600"/>
                <wp:effectExtent l="19050" t="38100" r="37465" b="3111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15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8E6A2" id="Ink 582" o:spid="_x0000_s1026" type="#_x0000_t75" style="position:absolute;margin-left:258.3pt;margin-top:10.85pt;width:9.6pt;height:8.6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">
                <v:imagedata r:id="rId98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3188213</wp:posOffset>
                </wp:positionH>
                <wp:positionV relativeFrom="paragraph">
                  <wp:posOffset>209965</wp:posOffset>
                </wp:positionV>
                <wp:extent cx="56880" cy="7200"/>
                <wp:effectExtent l="38100" t="38100" r="38735" b="311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56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E88EB" id="Ink 581" o:spid="_x0000_s1026" type="#_x0000_t75" style="position:absolute;margin-left:250.85pt;margin-top:16.35pt;width:4.75pt;height:.9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">
                <v:imagedata r:id="rId98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3190733</wp:posOffset>
                </wp:positionH>
                <wp:positionV relativeFrom="paragraph">
                  <wp:posOffset>165325</wp:posOffset>
                </wp:positionV>
                <wp:extent cx="66240" cy="68040"/>
                <wp:effectExtent l="19050" t="38100" r="29210" b="4635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662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E47AB" id="Ink 580" o:spid="_x0000_s1026" type="#_x0000_t75" style="position:absolute;margin-left:251pt;margin-top:12.75pt;width:5.55pt;height:5.8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">
                <v:imagedata r:id="rId98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3014333</wp:posOffset>
                </wp:positionH>
                <wp:positionV relativeFrom="paragraph">
                  <wp:posOffset>178285</wp:posOffset>
                </wp:positionV>
                <wp:extent cx="125280" cy="70920"/>
                <wp:effectExtent l="38100" t="38100" r="27305" b="4381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25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473E8" id="Ink 579" o:spid="_x0000_s1026" type="#_x0000_t75" style="position:absolute;margin-left:237.15pt;margin-top:13.8pt;width:10.1pt;height:6.1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">
                <v:imagedata r:id="rId98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2432213</wp:posOffset>
                </wp:positionH>
                <wp:positionV relativeFrom="paragraph">
                  <wp:posOffset>174685</wp:posOffset>
                </wp:positionV>
                <wp:extent cx="102960" cy="107280"/>
                <wp:effectExtent l="19050" t="38100" r="30480" b="4572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2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D0DDB" id="Ink 576" o:spid="_x0000_s1026" type="#_x0000_t75" style="position:absolute;margin-left:191.25pt;margin-top:13.55pt;width:8.55pt;height:8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">
                <v:imagedata r:id="rId99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1865933</wp:posOffset>
                </wp:positionH>
                <wp:positionV relativeFrom="paragraph">
                  <wp:posOffset>128965</wp:posOffset>
                </wp:positionV>
                <wp:extent cx="41400" cy="54720"/>
                <wp:effectExtent l="38100" t="38100" r="34925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14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0CF55" id="Ink 571" o:spid="_x0000_s1026" type="#_x0000_t75" style="position:absolute;margin-left:146.65pt;margin-top:10pt;width:3.55pt;height:4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">
                <v:imagedata r:id="rId99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1849373</wp:posOffset>
                </wp:positionH>
                <wp:positionV relativeFrom="paragraph">
                  <wp:posOffset>128605</wp:posOffset>
                </wp:positionV>
                <wp:extent cx="16920" cy="45360"/>
                <wp:effectExtent l="38100" t="38100" r="40640" b="311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69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DA9F0" id="Ink 570" o:spid="_x0000_s1026" type="#_x0000_t75" style="position:absolute;margin-left:145.4pt;margin-top:9.95pt;width:1.8pt;height:4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">
                <v:imagedata r:id="rId99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1819133</wp:posOffset>
                </wp:positionH>
                <wp:positionV relativeFrom="paragraph">
                  <wp:posOffset>142645</wp:posOffset>
                </wp:positionV>
                <wp:extent cx="10440" cy="38880"/>
                <wp:effectExtent l="38100" t="38100" r="27940" b="374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04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355C0" id="Ink 569" o:spid="_x0000_s1026" type="#_x0000_t75" style="position:absolute;margin-left:143pt;margin-top:11.05pt;width:1.15pt;height:3.4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">
                <v:imagedata r:id="rId99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1779173</wp:posOffset>
                </wp:positionH>
                <wp:positionV relativeFrom="paragraph">
                  <wp:posOffset>133285</wp:posOffset>
                </wp:positionV>
                <wp:extent cx="58680" cy="39240"/>
                <wp:effectExtent l="38100" t="38100" r="36830" b="3746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58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F7A1" id="Ink 568" o:spid="_x0000_s1026" type="#_x0000_t75" style="position:absolute;margin-left:140pt;margin-top:10.3pt;width:4.95pt;height:3.5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">
                <v:imagedata r:id="rId99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1775213</wp:posOffset>
                </wp:positionH>
                <wp:positionV relativeFrom="paragraph">
                  <wp:posOffset>154885</wp:posOffset>
                </wp:positionV>
                <wp:extent cx="2160" cy="3600"/>
                <wp:effectExtent l="0" t="0" r="0" b="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DCA5" id="Ink 567" o:spid="_x0000_s1026" type="#_x0000_t75" style="position:absolute;margin-left:139.75pt;margin-top:12.15pt;width:.3pt;height: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">
                <v:imagedata r:id="rId100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1261853</wp:posOffset>
                </wp:positionH>
                <wp:positionV relativeFrom="paragraph">
                  <wp:posOffset>212485</wp:posOffset>
                </wp:positionV>
                <wp:extent cx="86760" cy="18000"/>
                <wp:effectExtent l="38100" t="38100" r="27940" b="3937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86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F6EA" id="Ink 563" o:spid="_x0000_s1026" type="#_x0000_t75" style="position:absolute;margin-left:99.2pt;margin-top:16.6pt;width:7.3pt;height:1.6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">
                <v:imagedata r:id="rId100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2255093</wp:posOffset>
                </wp:positionH>
                <wp:positionV relativeFrom="paragraph">
                  <wp:posOffset>-37355</wp:posOffset>
                </wp:positionV>
                <wp:extent cx="114480" cy="94320"/>
                <wp:effectExtent l="38100" t="38100" r="38100" b="3937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14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95BD2" id="Ink 562" o:spid="_x0000_s1026" type="#_x0000_t75" style="position:absolute;margin-left:177.3pt;margin-top:-3.15pt;width:9.25pt;height:7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">
                <v:imagedata r:id="rId100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2153933</wp:posOffset>
                </wp:positionH>
                <wp:positionV relativeFrom="paragraph">
                  <wp:posOffset>32125</wp:posOffset>
                </wp:positionV>
                <wp:extent cx="68040" cy="14040"/>
                <wp:effectExtent l="38100" t="19050" r="27305" b="4318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68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6097F" id="Ink 561" o:spid="_x0000_s1026" type="#_x0000_t75" style="position:absolute;margin-left:169.4pt;margin-top:2.5pt;width:5.6pt;height:1.3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">
                <v:imagedata r:id="rId100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2145653</wp:posOffset>
                </wp:positionH>
                <wp:positionV relativeFrom="paragraph">
                  <wp:posOffset>20965</wp:posOffset>
                </wp:positionV>
                <wp:extent cx="53640" cy="2520"/>
                <wp:effectExtent l="38100" t="38100" r="41910" b="3619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53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91BA" id="Ink 560" o:spid="_x0000_s1026" type="#_x0000_t75" style="position:absolute;margin-left:168.8pt;margin-top:1.35pt;width:4.55pt;height:.8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">
                <v:imagedata r:id="rId100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2020373</wp:posOffset>
                </wp:positionH>
                <wp:positionV relativeFrom="paragraph">
                  <wp:posOffset>24565</wp:posOffset>
                </wp:positionV>
                <wp:extent cx="87120" cy="40320"/>
                <wp:effectExtent l="19050" t="38100" r="27305" b="3619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871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0962" id="Ink 559" o:spid="_x0000_s1026" type="#_x0000_t75" style="position:absolute;margin-left:158.95pt;margin-top:1.7pt;width:7.1pt;height:3.6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">
                <v:imagedata r:id="rId101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1672613</wp:posOffset>
                </wp:positionH>
                <wp:positionV relativeFrom="paragraph">
                  <wp:posOffset>18805</wp:posOffset>
                </wp:positionV>
                <wp:extent cx="185400" cy="55080"/>
                <wp:effectExtent l="38100" t="38100" r="24765" b="4064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854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C2640" id="Ink 558" o:spid="_x0000_s1026" type="#_x0000_t75" style="position:absolute;margin-left:131.55pt;margin-top:1.25pt;width:14.85pt;height:4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">
                <v:imagedata r:id="rId101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1674413</wp:posOffset>
                </wp:positionH>
                <wp:positionV relativeFrom="paragraph">
                  <wp:posOffset>-61835</wp:posOffset>
                </wp:positionV>
                <wp:extent cx="62280" cy="204480"/>
                <wp:effectExtent l="38100" t="38100" r="33020" b="4318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62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A0D7" id="Ink 557" o:spid="_x0000_s1026" type="#_x0000_t75" style="position:absolute;margin-left:131.6pt;margin-top:-5.1pt;width:5.25pt;height:16.5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">
                <v:imagedata r:id="rId101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1359053</wp:posOffset>
                </wp:positionH>
                <wp:positionV relativeFrom="paragraph">
                  <wp:posOffset>37525</wp:posOffset>
                </wp:positionV>
                <wp:extent cx="151920" cy="43560"/>
                <wp:effectExtent l="38100" t="38100" r="38735" b="3302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51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89DD0" id="Ink 556" o:spid="_x0000_s1026" type="#_x0000_t75" style="position:absolute;margin-left:106.8pt;margin-top:2.7pt;width:12.25pt;height:3.9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">
                <v:imagedata r:id="rId101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1224053</wp:posOffset>
                </wp:positionH>
                <wp:positionV relativeFrom="paragraph">
                  <wp:posOffset>24205</wp:posOffset>
                </wp:positionV>
                <wp:extent cx="113040" cy="61560"/>
                <wp:effectExtent l="38100" t="38100" r="39370" b="3429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13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2B59" id="Ink 555" o:spid="_x0000_s1026" type="#_x0000_t75" style="position:absolute;margin-left:96.2pt;margin-top:1.7pt;width:9.15pt;height:5.3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">
                <v:imagedata r:id="rId101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1241693</wp:posOffset>
                </wp:positionH>
                <wp:positionV relativeFrom="paragraph">
                  <wp:posOffset>-28715</wp:posOffset>
                </wp:positionV>
                <wp:extent cx="25560" cy="131400"/>
                <wp:effectExtent l="38100" t="38100" r="31750" b="4064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5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1C508" id="Ink 554" o:spid="_x0000_s1026" type="#_x0000_t75" style="position:absolute;margin-left:97.55pt;margin-top:-2.4pt;width:2.45pt;height:10.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">
                <v:imagedata r:id="rId102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929573</wp:posOffset>
                </wp:positionH>
                <wp:positionV relativeFrom="paragraph">
                  <wp:posOffset>29605</wp:posOffset>
                </wp:positionV>
                <wp:extent cx="168480" cy="57240"/>
                <wp:effectExtent l="0" t="38100" r="41275" b="381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684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4523" id="Ink 553" o:spid="_x0000_s1026" type="#_x0000_t75" style="position:absolute;margin-left:73.05pt;margin-top:2.1pt;width:13.45pt;height:4.9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">
                <v:imagedata r:id="rId102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857933</wp:posOffset>
                </wp:positionH>
                <wp:positionV relativeFrom="paragraph">
                  <wp:posOffset>23125</wp:posOffset>
                </wp:positionV>
                <wp:extent cx="57960" cy="54720"/>
                <wp:effectExtent l="38100" t="38100" r="37465" b="4064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579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85859" id="Ink 552" o:spid="_x0000_s1026" type="#_x0000_t75" style="position:absolute;margin-left:67.3pt;margin-top:1.6pt;width:5pt;height:4.7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">
                <v:imagedata r:id="rId102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780533</wp:posOffset>
                </wp:positionH>
                <wp:positionV relativeFrom="paragraph">
                  <wp:posOffset>17725</wp:posOffset>
                </wp:positionV>
                <wp:extent cx="49320" cy="59040"/>
                <wp:effectExtent l="38100" t="38100" r="27305" b="3683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9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B25E5" id="Ink 551" o:spid="_x0000_s1026" type="#_x0000_t75" style="position:absolute;margin-left:61.4pt;margin-top:1.15pt;width:4.2pt;height:5.1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">
                <v:imagedata r:id="rId102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704573</wp:posOffset>
                </wp:positionH>
                <wp:positionV relativeFrom="paragraph">
                  <wp:posOffset>21325</wp:posOffset>
                </wp:positionV>
                <wp:extent cx="61200" cy="61560"/>
                <wp:effectExtent l="38100" t="38100" r="34290" b="3429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612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8B31" id="Ink 550" o:spid="_x0000_s1026" type="#_x0000_t75" style="position:absolute;margin-left:55.25pt;margin-top:1.45pt;width:5.3pt;height:5.3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">
                <v:imagedata r:id="rId102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630413</wp:posOffset>
                </wp:positionH>
                <wp:positionV relativeFrom="paragraph">
                  <wp:posOffset>-41315</wp:posOffset>
                </wp:positionV>
                <wp:extent cx="68760" cy="127440"/>
                <wp:effectExtent l="38100" t="19050" r="45720" b="4445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8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EDCAF" id="Ink 549" o:spid="_x0000_s1026" type="#_x0000_t75" style="position:absolute;margin-left:49.5pt;margin-top:-3.5pt;width:5.8pt;height:10.5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">
                <v:imagedata r:id="rId103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627893</wp:posOffset>
                </wp:positionH>
                <wp:positionV relativeFrom="paragraph">
                  <wp:posOffset>45085</wp:posOffset>
                </wp:positionV>
                <wp:extent cx="51120" cy="5760"/>
                <wp:effectExtent l="38100" t="38100" r="25400" b="3238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51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6023F" id="Ink 548" o:spid="_x0000_s1026" type="#_x0000_t75" style="position:absolute;margin-left:49.25pt;margin-top:3.4pt;width:4.35pt;height: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">
                <v:imagedata r:id="rId1033" o:title=""/>
              </v:shape>
            </w:pict>
          </mc:Fallback>
        </mc:AlternateContent>
      </w:r>
    </w:p>
    <w:p w:rsidR="006A2252" w:rsidRDefault="006E4B7F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2643533</wp:posOffset>
                </wp:positionH>
                <wp:positionV relativeFrom="paragraph">
                  <wp:posOffset>178070</wp:posOffset>
                </wp:positionV>
                <wp:extent cx="19800" cy="91440"/>
                <wp:effectExtent l="38100" t="19050" r="37465" b="4191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9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0A4D" id="Ink 641" o:spid="_x0000_s1026" type="#_x0000_t75" style="position:absolute;margin-left:208.05pt;margin-top:13.8pt;width:1.7pt;height:7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">
                <v:imagedata r:id="rId103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2579453</wp:posOffset>
                </wp:positionH>
                <wp:positionV relativeFrom="paragraph">
                  <wp:posOffset>215870</wp:posOffset>
                </wp:positionV>
                <wp:extent cx="18360" cy="60120"/>
                <wp:effectExtent l="38100" t="38100" r="39370" b="355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83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17F26" id="Ink 640" o:spid="_x0000_s1026" type="#_x0000_t75" style="position:absolute;margin-left:202.9pt;margin-top:16.8pt;width:1.75pt;height:5.0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">
                <v:imagedata r:id="rId103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2540573</wp:posOffset>
                </wp:positionH>
                <wp:positionV relativeFrom="paragraph">
                  <wp:posOffset>243590</wp:posOffset>
                </wp:positionV>
                <wp:extent cx="97560" cy="8640"/>
                <wp:effectExtent l="38100" t="38100" r="36195" b="2984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97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2E123" id="Ink 639" o:spid="_x0000_s1026" type="#_x0000_t75" style="position:absolute;margin-left:199.95pt;margin-top:19pt;width:8.05pt;height:1.1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">
                <v:imagedata r:id="rId103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2377133</wp:posOffset>
                </wp:positionH>
                <wp:positionV relativeFrom="paragraph">
                  <wp:posOffset>208670</wp:posOffset>
                </wp:positionV>
                <wp:extent cx="121320" cy="73440"/>
                <wp:effectExtent l="38100" t="38100" r="31115" b="4127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21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1E2D" id="Ink 638" o:spid="_x0000_s1026" type="#_x0000_t75" style="position:absolute;margin-left:186.95pt;margin-top:16.2pt;width:9.9pt;height:6.2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">
                <v:imagedata r:id="rId104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2290733</wp:posOffset>
                </wp:positionH>
                <wp:positionV relativeFrom="paragraph">
                  <wp:posOffset>199310</wp:posOffset>
                </wp:positionV>
                <wp:extent cx="80640" cy="97920"/>
                <wp:effectExtent l="38100" t="38100" r="34290" b="3556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80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4B314" id="Ink 637" o:spid="_x0000_s1026" type="#_x0000_t75" style="position:absolute;margin-left:180.15pt;margin-top:15.5pt;width:6.8pt;height:8.1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">
                <v:imagedata r:id="rId10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2089133</wp:posOffset>
                </wp:positionH>
                <wp:positionV relativeFrom="paragraph">
                  <wp:posOffset>288950</wp:posOffset>
                </wp:positionV>
                <wp:extent cx="75600" cy="2520"/>
                <wp:effectExtent l="38100" t="38100" r="38735" b="3619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75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6DA26" id="Ink 636" o:spid="_x0000_s1026" type="#_x0000_t75" style="position:absolute;margin-left:164.35pt;margin-top:22.5pt;width:6.1pt;height:.7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">
                <v:imagedata r:id="rId10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2100653</wp:posOffset>
                </wp:positionH>
                <wp:positionV relativeFrom="paragraph">
                  <wp:posOffset>256550</wp:posOffset>
                </wp:positionV>
                <wp:extent cx="47880" cy="10080"/>
                <wp:effectExtent l="38100" t="38100" r="28575" b="2857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47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4DD3" id="Ink 635" o:spid="_x0000_s1026" type="#_x0000_t75" style="position:absolute;margin-left:165.25pt;margin-top:20pt;width:4.05pt;height:1.2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">
                <v:imagedata r:id="rId104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1977173</wp:posOffset>
                </wp:positionH>
                <wp:positionV relativeFrom="paragraph">
                  <wp:posOffset>131990</wp:posOffset>
                </wp:positionV>
                <wp:extent cx="86040" cy="53640"/>
                <wp:effectExtent l="38100" t="19050" r="28575" b="4191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6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7B4C" id="Ink 634" o:spid="_x0000_s1026" type="#_x0000_t75" style="position:absolute;margin-left:155.6pt;margin-top:10.25pt;width:6.9pt;height:4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">
                <v:imagedata r:id="rId10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1954493</wp:posOffset>
                </wp:positionH>
                <wp:positionV relativeFrom="paragraph">
                  <wp:posOffset>135590</wp:posOffset>
                </wp:positionV>
                <wp:extent cx="7920" cy="48240"/>
                <wp:effectExtent l="38100" t="38100" r="30480" b="285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79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4825D" id="Ink 633" o:spid="_x0000_s1026" type="#_x0000_t75" style="position:absolute;margin-left:153.75pt;margin-top:10.55pt;width:1pt;height:4.0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">
                <v:imagedata r:id="rId10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1912373</wp:posOffset>
                </wp:positionH>
                <wp:positionV relativeFrom="paragraph">
                  <wp:posOffset>138830</wp:posOffset>
                </wp:positionV>
                <wp:extent cx="60480" cy="39600"/>
                <wp:effectExtent l="38100" t="38100" r="34925" b="3683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04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8E7B" id="Ink 632" o:spid="_x0000_s1026" type="#_x0000_t75" style="position:absolute;margin-left:150.45pt;margin-top:10.75pt;width:5.1pt;height:3.5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">
                <v:imagedata r:id="rId10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1814093</wp:posOffset>
                </wp:positionH>
                <wp:positionV relativeFrom="paragraph">
                  <wp:posOffset>193550</wp:posOffset>
                </wp:positionV>
                <wp:extent cx="100440" cy="111960"/>
                <wp:effectExtent l="38100" t="38100" r="33020" b="4064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004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2FA23" id="Ink 631" o:spid="_x0000_s1026" type="#_x0000_t75" style="position:absolute;margin-left:142.7pt;margin-top:15pt;width:8.3pt;height:9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">
                <v:imagedata r:id="rId10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1323773</wp:posOffset>
                </wp:positionH>
                <wp:positionV relativeFrom="paragraph">
                  <wp:posOffset>190670</wp:posOffset>
                </wp:positionV>
                <wp:extent cx="62640" cy="82800"/>
                <wp:effectExtent l="38100" t="38100" r="33020" b="3175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62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F0007" id="Ink 630" o:spid="_x0000_s1026" type="#_x0000_t75" style="position:absolute;margin-left:104.15pt;margin-top:14.75pt;width:5.35pt;height:6.8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">
                <v:imagedata r:id="rId10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1278413</wp:posOffset>
                </wp:positionH>
                <wp:positionV relativeFrom="paragraph">
                  <wp:posOffset>248630</wp:posOffset>
                </wp:positionV>
                <wp:extent cx="86040" cy="10800"/>
                <wp:effectExtent l="38100" t="19050" r="2857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86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0B3A" id="Ink 629" o:spid="_x0000_s1026" type="#_x0000_t75" style="position:absolute;margin-left:100.45pt;margin-top:19.35pt;width:7.2pt;height:1.3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">
                <v:imagedata r:id="rId10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1276613</wp:posOffset>
                </wp:positionH>
                <wp:positionV relativeFrom="paragraph">
                  <wp:posOffset>228110</wp:posOffset>
                </wp:positionV>
                <wp:extent cx="95400" cy="7560"/>
                <wp:effectExtent l="38100" t="38100" r="38100" b="3111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5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372AE" id="Ink 628" o:spid="_x0000_s1026" type="#_x0000_t75" style="position:absolute;margin-left:100.35pt;margin-top:17.7pt;width:7.9pt;height:1.1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">
                <v:imagedata r:id="rId10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2905613</wp:posOffset>
                </wp:positionH>
                <wp:positionV relativeFrom="paragraph">
                  <wp:posOffset>31765</wp:posOffset>
                </wp:positionV>
                <wp:extent cx="28080" cy="39960"/>
                <wp:effectExtent l="38100" t="38100" r="29210" b="3683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F1E89" id="Ink 578" o:spid="_x0000_s1026" type="#_x0000_t75" style="position:absolute;margin-left:228.7pt;margin-top:2.3pt;width:2.5pt;height:3.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">
                <v:imagedata r:id="rId10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2553893</wp:posOffset>
                </wp:positionH>
                <wp:positionV relativeFrom="paragraph">
                  <wp:posOffset>-42395</wp:posOffset>
                </wp:positionV>
                <wp:extent cx="126360" cy="90360"/>
                <wp:effectExtent l="19050" t="38100" r="45720" b="4318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26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0B52" id="Ink 577" o:spid="_x0000_s1026" type="#_x0000_t75" style="position:absolute;margin-left:200.85pt;margin-top:-3.6pt;width:10.45pt;height:7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">
                <v:imagedata r:id="rId10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2257613</wp:posOffset>
                </wp:positionH>
                <wp:positionV relativeFrom="paragraph">
                  <wp:posOffset>24565</wp:posOffset>
                </wp:positionV>
                <wp:extent cx="85680" cy="5760"/>
                <wp:effectExtent l="38100" t="38100" r="29210" b="323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5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B4F12" id="Ink 575" o:spid="_x0000_s1026" type="#_x0000_t75" style="position:absolute;margin-left:177.55pt;margin-top:1.8pt;width:7.05pt;height:.8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">
                <v:imagedata r:id="rId10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2264093</wp:posOffset>
                </wp:positionH>
                <wp:positionV relativeFrom="paragraph">
                  <wp:posOffset>6205</wp:posOffset>
                </wp:positionV>
                <wp:extent cx="59760" cy="7560"/>
                <wp:effectExtent l="38100" t="38100" r="35560" b="3111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59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D6EA" id="Ink 574" o:spid="_x0000_s1026" type="#_x0000_t75" style="position:absolute;margin-left:178.15pt;margin-top:.25pt;width:5.05pt;height:1.1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">
                <v:imagedata r:id="rId10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2040173</wp:posOffset>
                </wp:positionH>
                <wp:positionV relativeFrom="paragraph">
                  <wp:posOffset>-18995</wp:posOffset>
                </wp:positionV>
                <wp:extent cx="33840" cy="87840"/>
                <wp:effectExtent l="38100" t="19050" r="42545" b="457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3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9E4D" id="Ink 573" o:spid="_x0000_s1026" type="#_x0000_t75" style="position:absolute;margin-left:160.45pt;margin-top:-1.7pt;width:3.05pt;height:7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">
                <v:imagedata r:id="rId10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1947293</wp:posOffset>
                </wp:positionH>
                <wp:positionV relativeFrom="paragraph">
                  <wp:posOffset>22405</wp:posOffset>
                </wp:positionV>
                <wp:extent cx="72360" cy="5040"/>
                <wp:effectExtent l="38100" t="38100" r="42545" b="3365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2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3724" id="Ink 572" o:spid="_x0000_s1026" type="#_x0000_t75" style="position:absolute;margin-left:153.15pt;margin-top:1.5pt;width:6.05pt;height: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">
                <v:imagedata r:id="rId10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1699973</wp:posOffset>
                </wp:positionH>
                <wp:positionV relativeFrom="paragraph">
                  <wp:posOffset>-39875</wp:posOffset>
                </wp:positionV>
                <wp:extent cx="82080" cy="102960"/>
                <wp:effectExtent l="38100" t="38100" r="32385" b="3048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20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C5B15" id="Ink 566" o:spid="_x0000_s1026" type="#_x0000_t75" style="position:absolute;margin-left:133.65pt;margin-top:-3.4pt;width:6.9pt;height:8.5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">
                <v:imagedata r:id="rId10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1319813</wp:posOffset>
                </wp:positionH>
                <wp:positionV relativeFrom="paragraph">
                  <wp:posOffset>-33035</wp:posOffset>
                </wp:positionV>
                <wp:extent cx="50400" cy="86760"/>
                <wp:effectExtent l="19050" t="38100" r="45085" b="279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0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A130" id="Ink 565" o:spid="_x0000_s1026" type="#_x0000_t75" style="position:absolute;margin-left:103.7pt;margin-top:-2.8pt;width:4.4pt;height:7.2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">
                <v:imagedata r:id="rId10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1279133</wp:posOffset>
                </wp:positionH>
                <wp:positionV relativeFrom="paragraph">
                  <wp:posOffset>14845</wp:posOffset>
                </wp:positionV>
                <wp:extent cx="84600" cy="4680"/>
                <wp:effectExtent l="38100" t="38100" r="29845" b="336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84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9DB9" id="Ink 564" o:spid="_x0000_s1026" type="#_x0000_t75" style="position:absolute;margin-left:100.5pt;margin-top:.95pt;width:7pt;height: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">
                <v:imagedata r:id="rId1079" o:title=""/>
              </v:shape>
            </w:pict>
          </mc:Fallback>
        </mc:AlternateContent>
      </w:r>
    </w:p>
    <w:p w:rsidR="00EB02C8" w:rsidRDefault="006E4B7F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1938653</wp:posOffset>
                </wp:positionH>
                <wp:positionV relativeFrom="paragraph">
                  <wp:posOffset>300310</wp:posOffset>
                </wp:positionV>
                <wp:extent cx="7920" cy="67680"/>
                <wp:effectExtent l="38100" t="38100" r="30480" b="279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8F8AB" id="Ink 674" o:spid="_x0000_s1026" type="#_x0000_t75" style="position:absolute;margin-left:152.45pt;margin-top:23.5pt;width:.95pt;height:5.6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">
                <v:imagedata r:id="rId108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1895453</wp:posOffset>
                </wp:positionH>
                <wp:positionV relativeFrom="paragraph">
                  <wp:posOffset>313630</wp:posOffset>
                </wp:positionV>
                <wp:extent cx="64080" cy="33840"/>
                <wp:effectExtent l="38100" t="38100" r="31750" b="4254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640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99463" id="Ink 673" o:spid="_x0000_s1026" type="#_x0000_t75" style="position:absolute;margin-left:149pt;margin-top:24.5pt;width:5.35pt;height:3.1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">
                <v:imagedata r:id="rId10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1649933</wp:posOffset>
                </wp:positionH>
                <wp:positionV relativeFrom="paragraph">
                  <wp:posOffset>310030</wp:posOffset>
                </wp:positionV>
                <wp:extent cx="48240" cy="62640"/>
                <wp:effectExtent l="38100" t="38100" r="28575" b="3302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482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001C" id="Ink 670" o:spid="_x0000_s1026" type="#_x0000_t75" style="position:absolute;margin-left:129.65pt;margin-top:24.2pt;width:4.1pt;height:5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">
                <v:imagedata r:id="rId10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1636613</wp:posOffset>
                </wp:positionH>
                <wp:positionV relativeFrom="paragraph">
                  <wp:posOffset>300310</wp:posOffset>
                </wp:positionV>
                <wp:extent cx="10440" cy="58320"/>
                <wp:effectExtent l="38100" t="38100" r="27940" b="3746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04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8692" id="Ink 669" o:spid="_x0000_s1026" type="#_x0000_t75" style="position:absolute;margin-left:128.6pt;margin-top:23.45pt;width:1.1pt;height: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">
                <v:imagedata r:id="rId10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1590173</wp:posOffset>
                </wp:positionH>
                <wp:positionV relativeFrom="paragraph">
                  <wp:posOffset>316510</wp:posOffset>
                </wp:positionV>
                <wp:extent cx="14400" cy="51840"/>
                <wp:effectExtent l="19050" t="19050" r="43180" b="4381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4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5A0D" id="Ink 668" o:spid="_x0000_s1026" type="#_x0000_t75" style="position:absolute;margin-left:124.95pt;margin-top:24.7pt;width:1.45pt;height:4.4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">
                <v:imagedata r:id="rId10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1551653</wp:posOffset>
                </wp:positionH>
                <wp:positionV relativeFrom="paragraph">
                  <wp:posOffset>314350</wp:posOffset>
                </wp:positionV>
                <wp:extent cx="57960" cy="38520"/>
                <wp:effectExtent l="38100" t="38100" r="37465" b="3810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57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0E9FB" id="Ink 667" o:spid="_x0000_s1026" type="#_x0000_t75" style="position:absolute;margin-left:122pt;margin-top:24.55pt;width:4.8pt;height:3.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">
                <v:imagedata r:id="rId10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1260773</wp:posOffset>
                </wp:positionH>
                <wp:positionV relativeFrom="paragraph">
                  <wp:posOffset>420550</wp:posOffset>
                </wp:positionV>
                <wp:extent cx="92880" cy="7200"/>
                <wp:effectExtent l="38100" t="38100" r="2540" b="3111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92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94BC0" id="Ink 665" o:spid="_x0000_s1026" type="#_x0000_t75" style="position:absolute;margin-left:99pt;margin-top:33.05pt;width:7.55pt;height: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">
                <v:imagedata r:id="rId10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1260413</wp:posOffset>
                </wp:positionH>
                <wp:positionV relativeFrom="paragraph">
                  <wp:posOffset>391390</wp:posOffset>
                </wp:positionV>
                <wp:extent cx="55080" cy="6480"/>
                <wp:effectExtent l="38100" t="38100" r="40640" b="3175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5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B869" id="Ink 664" o:spid="_x0000_s1026" type="#_x0000_t75" style="position:absolute;margin-left:99pt;margin-top:30.55pt;width:4.65pt;height:.7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">
                <v:imagedata r:id="rId10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2110013</wp:posOffset>
                </wp:positionH>
                <wp:positionV relativeFrom="paragraph">
                  <wp:posOffset>77470</wp:posOffset>
                </wp:positionV>
                <wp:extent cx="17640" cy="137880"/>
                <wp:effectExtent l="38100" t="38100" r="40005" b="3365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7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67B28" id="Ink 663" o:spid="_x0000_s1026" type="#_x0000_t75" style="position:absolute;margin-left:165.95pt;margin-top:5.9pt;width:1.75pt;height:11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">
                <v:imagedata r:id="rId10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1959533</wp:posOffset>
                </wp:positionH>
                <wp:positionV relativeFrom="paragraph">
                  <wp:posOffset>157390</wp:posOffset>
                </wp:positionV>
                <wp:extent cx="81000" cy="13320"/>
                <wp:effectExtent l="38100" t="19050" r="33655" b="4445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1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51AD7" id="Ink 662" o:spid="_x0000_s1026" type="#_x0000_t75" style="position:absolute;margin-left:154.15pt;margin-top:12.2pt;width:6.65pt;height:1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">
                <v:imagedata r:id="rId10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1870973</wp:posOffset>
                </wp:positionH>
                <wp:positionV relativeFrom="paragraph">
                  <wp:posOffset>-40970</wp:posOffset>
                </wp:positionV>
                <wp:extent cx="59040" cy="100800"/>
                <wp:effectExtent l="38100" t="38100" r="36830" b="3302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59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1CD0" id="Ink 661" o:spid="_x0000_s1026" type="#_x0000_t75" style="position:absolute;margin-left:147.15pt;margin-top:-3.4pt;width:5.05pt;height:8.2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">
                <v:imagedata r:id="rId11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1866293</wp:posOffset>
                </wp:positionH>
                <wp:positionV relativeFrom="paragraph">
                  <wp:posOffset>-1010</wp:posOffset>
                </wp:positionV>
                <wp:extent cx="18720" cy="36360"/>
                <wp:effectExtent l="38100" t="38100" r="38735" b="400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87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C10D" id="Ink 660" o:spid="_x0000_s1026" type="#_x0000_t75" style="position:absolute;margin-left:146.75pt;margin-top:-.3pt;width:1.75pt;height:3.1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">
                <v:imagedata r:id="rId11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1827773</wp:posOffset>
                </wp:positionH>
                <wp:positionV relativeFrom="paragraph">
                  <wp:posOffset>-9290</wp:posOffset>
                </wp:positionV>
                <wp:extent cx="11160" cy="54000"/>
                <wp:effectExtent l="38100" t="19050" r="27305" b="4127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11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A5EE" id="Ink 659" o:spid="_x0000_s1026" type="#_x0000_t75" style="position:absolute;margin-left:143.7pt;margin-top:-.9pt;width:1.15pt;height:4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">
                <v:imagedata r:id="rId11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1799333</wp:posOffset>
                </wp:positionH>
                <wp:positionV relativeFrom="paragraph">
                  <wp:posOffset>12670</wp:posOffset>
                </wp:positionV>
                <wp:extent cx="58680" cy="7560"/>
                <wp:effectExtent l="19050" t="38100" r="36830" b="3111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8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784F2" id="Ink 658" o:spid="_x0000_s1026" type="#_x0000_t75" style="position:absolute;margin-left:141.55pt;margin-top:.95pt;width:4.8pt;height:.9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">
                <v:imagedata r:id="rId11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1746413</wp:posOffset>
                </wp:positionH>
                <wp:positionV relativeFrom="paragraph">
                  <wp:posOffset>-12170</wp:posOffset>
                </wp:positionV>
                <wp:extent cx="55800" cy="51840"/>
                <wp:effectExtent l="19050" t="38100" r="40005" b="2476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558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869A9" id="Ink 657" o:spid="_x0000_s1026" type="#_x0000_t75" style="position:absolute;margin-left:137.25pt;margin-top:-1.1pt;width:4.7pt;height:4.3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">
                <v:imagedata r:id="rId11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1727693</wp:posOffset>
                </wp:positionH>
                <wp:positionV relativeFrom="paragraph">
                  <wp:posOffset>-20090</wp:posOffset>
                </wp:positionV>
                <wp:extent cx="15480" cy="62640"/>
                <wp:effectExtent l="19050" t="38100" r="41910" b="3302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54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44659" id="Ink 656" o:spid="_x0000_s1026" type="#_x0000_t75" style="position:absolute;margin-left:135.9pt;margin-top:-1.75pt;width:1.4pt;height:5.3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">
                <v:imagedata r:id="rId111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1660733</wp:posOffset>
                </wp:positionH>
                <wp:positionV relativeFrom="paragraph">
                  <wp:posOffset>-34850</wp:posOffset>
                </wp:positionV>
                <wp:extent cx="50040" cy="92160"/>
                <wp:effectExtent l="38100" t="19050" r="26670" b="4127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50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5E938" id="Ink 655" o:spid="_x0000_s1026" type="#_x0000_t75" style="position:absolute;margin-left:130.5pt;margin-top:-2.9pt;width:4.25pt;height:7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">
                <v:imagedata r:id="rId11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1607813</wp:posOffset>
                </wp:positionH>
                <wp:positionV relativeFrom="paragraph">
                  <wp:posOffset>-6050</wp:posOffset>
                </wp:positionV>
                <wp:extent cx="7200" cy="57240"/>
                <wp:effectExtent l="38100" t="38100" r="31115" b="3810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7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DF3D2" id="Ink 654" o:spid="_x0000_s1026" type="#_x0000_t75" style="position:absolute;margin-left:126.35pt;margin-top:-.65pt;width:.95pt;height:4.7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">
                <v:imagedata r:id="rId111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1576493</wp:posOffset>
                </wp:positionH>
                <wp:positionV relativeFrom="paragraph">
                  <wp:posOffset>-7850</wp:posOffset>
                </wp:positionV>
                <wp:extent cx="71280" cy="35640"/>
                <wp:effectExtent l="38100" t="38100" r="43180" b="4064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71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28AD7" id="Ink 653" o:spid="_x0000_s1026" type="#_x0000_t75" style="position:absolute;margin-left:124pt;margin-top:-.75pt;width:5.8pt;height:3.2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">
                <v:imagedata r:id="rId111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1459133</wp:posOffset>
                </wp:positionH>
                <wp:positionV relativeFrom="paragraph">
                  <wp:posOffset>74230</wp:posOffset>
                </wp:positionV>
                <wp:extent cx="137880" cy="170640"/>
                <wp:effectExtent l="38100" t="38100" r="33655" b="3937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78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D1B5" id="Ink 652" o:spid="_x0000_s1026" type="#_x0000_t75" style="position:absolute;margin-left:114.8pt;margin-top:5.65pt;width:11.15pt;height:13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">
                <v:imagedata r:id="rId111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1079333</wp:posOffset>
                </wp:positionH>
                <wp:positionV relativeFrom="paragraph">
                  <wp:posOffset>155230</wp:posOffset>
                </wp:positionV>
                <wp:extent cx="9720" cy="12600"/>
                <wp:effectExtent l="38100" t="38100" r="28575" b="2603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9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76930" id="Ink 651" o:spid="_x0000_s1026" type="#_x0000_t75" style="position:absolute;margin-left:84.8pt;margin-top:12pt;width:1.2pt;height:1.3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">
                <v:imagedata r:id="rId112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1063853</wp:posOffset>
                </wp:positionH>
                <wp:positionV relativeFrom="paragraph">
                  <wp:posOffset>100150</wp:posOffset>
                </wp:positionV>
                <wp:extent cx="19440" cy="10440"/>
                <wp:effectExtent l="38100" t="38100" r="38100" b="279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9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B1E4A" id="Ink 650" o:spid="_x0000_s1026" type="#_x0000_t75" style="position:absolute;margin-left:83.55pt;margin-top:7.65pt;width:2pt;height:1.3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">
                <v:imagedata r:id="rId112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960173</wp:posOffset>
                </wp:positionH>
                <wp:positionV relativeFrom="paragraph">
                  <wp:posOffset>91150</wp:posOffset>
                </wp:positionV>
                <wp:extent cx="23040" cy="90720"/>
                <wp:effectExtent l="38100" t="19050" r="3429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30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EDE7" id="Ink 649" o:spid="_x0000_s1026" type="#_x0000_t75" style="position:absolute;margin-left:75.4pt;margin-top:7pt;width:2.05pt;height:7.4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">
                <v:imagedata r:id="rId112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906893</wp:posOffset>
                </wp:positionH>
                <wp:positionV relativeFrom="paragraph">
                  <wp:posOffset>108070</wp:posOffset>
                </wp:positionV>
                <wp:extent cx="11160" cy="56160"/>
                <wp:effectExtent l="38100" t="38100" r="27305" b="3937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1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9134" id="Ink 648" o:spid="_x0000_s1026" type="#_x0000_t75" style="position:absolute;margin-left:71.2pt;margin-top:8.3pt;width:1.15pt;height:4.6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">
                <v:imagedata r:id="rId112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893933</wp:posOffset>
                </wp:positionH>
                <wp:positionV relativeFrom="paragraph">
                  <wp:posOffset>125350</wp:posOffset>
                </wp:positionV>
                <wp:extent cx="57960" cy="8640"/>
                <wp:effectExtent l="38100" t="38100" r="37465" b="2984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57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0C8FF" id="Ink 647" o:spid="_x0000_s1026" type="#_x0000_t75" style="position:absolute;margin-left:70.25pt;margin-top:9.6pt;width:4.9pt;height:1.1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">
                <v:imagedata r:id="rId112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817253</wp:posOffset>
                </wp:positionH>
                <wp:positionV relativeFrom="paragraph">
                  <wp:posOffset>108070</wp:posOffset>
                </wp:positionV>
                <wp:extent cx="60480" cy="60840"/>
                <wp:effectExtent l="19050" t="38100" r="34925" b="3492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604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9EE6C" id="Ink 646" o:spid="_x0000_s1026" type="#_x0000_t75" style="position:absolute;margin-left:64.1pt;margin-top:8.3pt;width:5.05pt;height:5.1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">
                <v:imagedata r:id="rId113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808973</wp:posOffset>
                </wp:positionH>
                <wp:positionV relativeFrom="paragraph">
                  <wp:posOffset>71710</wp:posOffset>
                </wp:positionV>
                <wp:extent cx="13320" cy="97200"/>
                <wp:effectExtent l="38100" t="38100" r="25400" b="3619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3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7EBF8" id="Ink 645" o:spid="_x0000_s1026" type="#_x0000_t75" style="position:absolute;margin-left:63.45pt;margin-top:5.45pt;width:1.35pt;height:7.9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">
                <v:imagedata r:id="rId113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725813</wp:posOffset>
                </wp:positionH>
                <wp:positionV relativeFrom="paragraph">
                  <wp:posOffset>124630</wp:posOffset>
                </wp:positionV>
                <wp:extent cx="62640" cy="3240"/>
                <wp:effectExtent l="38100" t="38100" r="33020" b="3492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62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2BF7" id="Ink 644" o:spid="_x0000_s1026" type="#_x0000_t75" style="position:absolute;margin-left:56.95pt;margin-top:9.6pt;width:5.2pt;height:.6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">
                <v:imagedata r:id="rId113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721493</wp:posOffset>
                </wp:positionH>
                <wp:positionV relativeFrom="paragraph">
                  <wp:posOffset>94750</wp:posOffset>
                </wp:positionV>
                <wp:extent cx="56880" cy="6120"/>
                <wp:effectExtent l="38100" t="38100" r="38735" b="3238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26D7" id="Ink 643" o:spid="_x0000_s1026" type="#_x0000_t75" style="position:absolute;margin-left:56.65pt;margin-top:7.25pt;width:4.8pt;height: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">
                <v:imagedata r:id="rId113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616733</wp:posOffset>
                </wp:positionH>
                <wp:positionV relativeFrom="paragraph">
                  <wp:posOffset>81070</wp:posOffset>
                </wp:positionV>
                <wp:extent cx="61560" cy="78840"/>
                <wp:effectExtent l="38100" t="38100" r="34290" b="3556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1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2781A" id="Ink 642" o:spid="_x0000_s1026" type="#_x0000_t75" style="position:absolute;margin-left:48.3pt;margin-top:6.25pt;width:5.15pt;height:6.5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">
                <v:imagedata r:id="rId1139" o:title=""/>
              </v:shape>
            </w:pict>
          </mc:Fallback>
        </mc:AlternateContent>
      </w:r>
    </w:p>
    <w:p w:rsidR="00CB7460" w:rsidRDefault="007773BB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5042920</wp:posOffset>
                </wp:positionH>
                <wp:positionV relativeFrom="paragraph">
                  <wp:posOffset>74305</wp:posOffset>
                </wp:positionV>
                <wp:extent cx="181440" cy="232560"/>
                <wp:effectExtent l="38100" t="38100" r="47625" b="5334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814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0C90C" id="Ink 1407" o:spid="_x0000_s1026" type="#_x0000_t75" style="position:absolute;margin-left:395.8pt;margin-top:5.65pt;width:15.85pt;height:19.9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">
                <v:imagedata r:id="rId114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4892440</wp:posOffset>
                </wp:positionH>
                <wp:positionV relativeFrom="paragraph">
                  <wp:posOffset>9865</wp:posOffset>
                </wp:positionV>
                <wp:extent cx="211320" cy="249480"/>
                <wp:effectExtent l="57150" t="38100" r="55880" b="5588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2113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78A9" id="Ink 1406" o:spid="_x0000_s1026" type="#_x0000_t75" style="position:absolute;margin-left:383.8pt;margin-top:.6pt;width:18.35pt;height:21.3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">
                <v:imagedata r:id="rId11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4454320</wp:posOffset>
                </wp:positionH>
                <wp:positionV relativeFrom="paragraph">
                  <wp:posOffset>-506735</wp:posOffset>
                </wp:positionV>
                <wp:extent cx="390600" cy="1463400"/>
                <wp:effectExtent l="38100" t="38100" r="47625" b="6096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90600" cy="14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7A64" id="Ink 1405" o:spid="_x0000_s1026" type="#_x0000_t75" style="position:absolute;margin-left:349.5pt;margin-top:-41.25pt;width:33.45pt;height:118.1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">
                <v:imagedata r:id="rId114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2630573</wp:posOffset>
                </wp:positionH>
                <wp:positionV relativeFrom="paragraph">
                  <wp:posOffset>218070</wp:posOffset>
                </wp:positionV>
                <wp:extent cx="25200" cy="121320"/>
                <wp:effectExtent l="38100" t="38100" r="32385" b="311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5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192E4" id="Ink 689" o:spid="_x0000_s1026" type="#_x0000_t75" style="position:absolute;margin-left:207pt;margin-top:17pt;width:2.2pt;height:9.7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">
                <v:imagedata r:id="rId114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2458493</wp:posOffset>
                </wp:positionH>
                <wp:positionV relativeFrom="paragraph">
                  <wp:posOffset>267390</wp:posOffset>
                </wp:positionV>
                <wp:extent cx="101160" cy="6120"/>
                <wp:effectExtent l="38100" t="38100" r="32385" b="3238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01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F0C4B" id="Ink 688" o:spid="_x0000_s1026" type="#_x0000_t75" style="position:absolute;margin-left:193.4pt;margin-top:20.85pt;width:8.2pt;height: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">
                <v:imagedata r:id="rId114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2324573</wp:posOffset>
                </wp:positionH>
                <wp:positionV relativeFrom="paragraph">
                  <wp:posOffset>209070</wp:posOffset>
                </wp:positionV>
                <wp:extent cx="12600" cy="117000"/>
                <wp:effectExtent l="38100" t="38100" r="26035" b="355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6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E2CA" id="Ink 687" o:spid="_x0000_s1026" type="#_x0000_t75" style="position:absolute;margin-left:182.85pt;margin-top:16.35pt;width:1.3pt;height:9.4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">
                <v:imagedata r:id="rId115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2236013</wp:posOffset>
                </wp:positionH>
                <wp:positionV relativeFrom="paragraph">
                  <wp:posOffset>227070</wp:posOffset>
                </wp:positionV>
                <wp:extent cx="74160" cy="109440"/>
                <wp:effectExtent l="19050" t="38100" r="40640" b="431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4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07B99" id="Ink 686" o:spid="_x0000_s1026" type="#_x0000_t75" style="position:absolute;margin-left:175.85pt;margin-top:17.7pt;width:6.3pt;height:9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">
                <v:imagedata r:id="rId115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1548053</wp:posOffset>
                </wp:positionH>
                <wp:positionV relativeFrom="paragraph">
                  <wp:posOffset>177030</wp:posOffset>
                </wp:positionV>
                <wp:extent cx="71280" cy="222480"/>
                <wp:effectExtent l="38100" t="38100" r="43180" b="2540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712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6DE0" id="Ink 685" o:spid="_x0000_s1026" type="#_x0000_t75" style="position:absolute;margin-left:121.65pt;margin-top:13.8pt;width:6pt;height:17.7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">
                <v:imagedata r:id="rId115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2025053</wp:posOffset>
                </wp:positionH>
                <wp:positionV relativeFrom="paragraph">
                  <wp:posOffset>163710</wp:posOffset>
                </wp:positionV>
                <wp:extent cx="90000" cy="228600"/>
                <wp:effectExtent l="38100" t="38100" r="5715" b="381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00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FF97" id="Ink 684" o:spid="_x0000_s1026" type="#_x0000_t75" style="position:absolute;margin-left:159.4pt;margin-top:12.75pt;width:7.4pt;height:18.2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">
                <v:imagedata r:id="rId115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1998413</wp:posOffset>
                </wp:positionH>
                <wp:positionV relativeFrom="paragraph">
                  <wp:posOffset>269190</wp:posOffset>
                </wp:positionV>
                <wp:extent cx="21960" cy="71640"/>
                <wp:effectExtent l="38100" t="38100" r="35560" b="4318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1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6AD8F" id="Ink 683" o:spid="_x0000_s1026" type="#_x0000_t75" style="position:absolute;margin-left:157.2pt;margin-top:21.05pt;width:2pt;height:5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">
                <v:imagedata r:id="rId115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1923173</wp:posOffset>
                </wp:positionH>
                <wp:positionV relativeFrom="paragraph">
                  <wp:posOffset>265950</wp:posOffset>
                </wp:positionV>
                <wp:extent cx="18000" cy="87480"/>
                <wp:effectExtent l="38100" t="38100" r="39370" b="2730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80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B0487" id="Ink 682" o:spid="_x0000_s1026" type="#_x0000_t75" style="position:absolute;margin-left:151.2pt;margin-top:20.75pt;width:1.65pt;height:7.1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">
                <v:imagedata r:id="rId116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1874933</wp:posOffset>
                </wp:positionH>
                <wp:positionV relativeFrom="paragraph">
                  <wp:posOffset>300150</wp:posOffset>
                </wp:positionV>
                <wp:extent cx="84600" cy="8640"/>
                <wp:effectExtent l="38100" t="38100" r="29845" b="2984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4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F77F7" id="Ink 681" o:spid="_x0000_s1026" type="#_x0000_t75" style="position:absolute;margin-left:147.5pt;margin-top:23.6pt;width:6.85pt;height:1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">
                <v:imagedata r:id="rId116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1711133</wp:posOffset>
                </wp:positionH>
                <wp:positionV relativeFrom="paragraph">
                  <wp:posOffset>255510</wp:posOffset>
                </wp:positionV>
                <wp:extent cx="122760" cy="86400"/>
                <wp:effectExtent l="38100" t="38100" r="29845" b="2794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2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C7CEE" id="Ink 680" o:spid="_x0000_s1026" type="#_x0000_t75" style="position:absolute;margin-left:134.5pt;margin-top:19.85pt;width:10.1pt;height:7.2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">
                <v:imagedata r:id="rId116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1617893</wp:posOffset>
                </wp:positionH>
                <wp:positionV relativeFrom="paragraph">
                  <wp:posOffset>234990</wp:posOffset>
                </wp:positionV>
                <wp:extent cx="61200" cy="117000"/>
                <wp:effectExtent l="38100" t="38100" r="34290" b="355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1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9D89" id="Ink 679" o:spid="_x0000_s1026" type="#_x0000_t75" style="position:absolute;margin-left:127.2pt;margin-top:18.3pt;width:5.15pt;height:9.6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">
                <v:imagedata r:id="rId116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1332773</wp:posOffset>
                </wp:positionH>
                <wp:positionV relativeFrom="paragraph">
                  <wp:posOffset>326430</wp:posOffset>
                </wp:positionV>
                <wp:extent cx="67320" cy="7560"/>
                <wp:effectExtent l="38100" t="38100" r="27940" b="311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67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D3C73" id="Ink 678" o:spid="_x0000_s1026" type="#_x0000_t75" style="position:absolute;margin-left:104.75pt;margin-top:25.6pt;width:5.55pt;height: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">
                <v:imagedata r:id="rId116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1327013</wp:posOffset>
                </wp:positionH>
                <wp:positionV relativeFrom="paragraph">
                  <wp:posOffset>297270</wp:posOffset>
                </wp:positionV>
                <wp:extent cx="61200" cy="8640"/>
                <wp:effectExtent l="38100" t="38100" r="34290" b="298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61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45D0" id="Ink 677" o:spid="_x0000_s1026" type="#_x0000_t75" style="position:absolute;margin-left:104.3pt;margin-top:23.15pt;width:5.15pt;height: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">
                <v:imagedata r:id="rId117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2228453</wp:posOffset>
                </wp:positionH>
                <wp:positionV relativeFrom="paragraph">
                  <wp:posOffset>-41130</wp:posOffset>
                </wp:positionV>
                <wp:extent cx="12240" cy="148680"/>
                <wp:effectExtent l="38100" t="38100" r="26035" b="4191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22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85C1C" id="Ink 676" o:spid="_x0000_s1026" type="#_x0000_t75" style="position:absolute;margin-left:175.3pt;margin-top:-3.45pt;width:1.3pt;height:11.9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">
                <v:imagedata r:id="rId117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2050973</wp:posOffset>
                </wp:positionH>
                <wp:positionV relativeFrom="paragraph">
                  <wp:posOffset>51030</wp:posOffset>
                </wp:positionV>
                <wp:extent cx="78480" cy="10080"/>
                <wp:effectExtent l="38100" t="38100" r="36195" b="285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8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D810B" id="Ink 675" o:spid="_x0000_s1026" type="#_x0000_t75" style="position:absolute;margin-left:161.3pt;margin-top:3.75pt;width:6.45pt;height:1.1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">
                <v:imagedata r:id="rId117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1797893</wp:posOffset>
                </wp:positionH>
                <wp:positionV relativeFrom="paragraph">
                  <wp:posOffset>-40770</wp:posOffset>
                </wp:positionV>
                <wp:extent cx="108000" cy="138600"/>
                <wp:effectExtent l="38100" t="38100" r="25400" b="3302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08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9EB5" id="Ink 672" o:spid="_x0000_s1026" type="#_x0000_t75" style="position:absolute;margin-left:141.5pt;margin-top:-3.45pt;width:8.75pt;height:11.3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">
                <v:imagedata r:id="rId117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1726253</wp:posOffset>
                </wp:positionH>
                <wp:positionV relativeFrom="paragraph">
                  <wp:posOffset>97470</wp:posOffset>
                </wp:positionV>
                <wp:extent cx="16560" cy="21960"/>
                <wp:effectExtent l="38100" t="38100" r="40640" b="3556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6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E7B7" id="Ink 671" o:spid="_x0000_s1026" type="#_x0000_t75" style="position:absolute;margin-left:135.7pt;margin-top:7.45pt;width:1.75pt;height:2.2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">
                <v:imagedata r:id="rId117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1469933</wp:posOffset>
                </wp:positionH>
                <wp:positionV relativeFrom="paragraph">
                  <wp:posOffset>-46530</wp:posOffset>
                </wp:positionV>
                <wp:extent cx="87840" cy="156960"/>
                <wp:effectExtent l="38100" t="38100" r="26670" b="336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78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E69E" id="Ink 666" o:spid="_x0000_s1026" type="#_x0000_t75" style="position:absolute;margin-left:115.65pt;margin-top:-3.9pt;width:7.25pt;height:12.8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">
                <v:imagedata r:id="rId1181" o:title=""/>
              </v:shape>
            </w:pict>
          </mc:Fallback>
        </mc:AlternateContent>
      </w:r>
    </w:p>
    <w:p w:rsidR="00CB7460" w:rsidRDefault="006E4B7F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4485653</wp:posOffset>
                </wp:positionH>
                <wp:positionV relativeFrom="paragraph">
                  <wp:posOffset>340892</wp:posOffset>
                </wp:positionV>
                <wp:extent cx="77400" cy="118800"/>
                <wp:effectExtent l="38100" t="38100" r="37465" b="336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77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E240" id="Ink 752" o:spid="_x0000_s1026" type="#_x0000_t75" style="position:absolute;margin-left:352.95pt;margin-top:26.65pt;width:6.45pt;height:9.8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">
                <v:imagedata r:id="rId11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4277213</wp:posOffset>
                </wp:positionH>
                <wp:positionV relativeFrom="paragraph">
                  <wp:posOffset>371852</wp:posOffset>
                </wp:positionV>
                <wp:extent cx="68040" cy="88200"/>
                <wp:effectExtent l="38100" t="38100" r="27305" b="2667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8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82372" id="Ink 750" o:spid="_x0000_s1026" type="#_x0000_t75" style="position:absolute;margin-left:336.6pt;margin-top:29.1pt;width:5.8pt;height:7.4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">
                <v:imagedata r:id="rId11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3998933</wp:posOffset>
                </wp:positionH>
                <wp:positionV relativeFrom="paragraph">
                  <wp:posOffset>359252</wp:posOffset>
                </wp:positionV>
                <wp:extent cx="12240" cy="6120"/>
                <wp:effectExtent l="38100" t="38100" r="26035" b="323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378C" id="Ink 749" o:spid="_x0000_s1026" type="#_x0000_t75" style="position:absolute;margin-left:314.7pt;margin-top:28.1pt;width:1.2pt;height:.8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">
                <v:imagedata r:id="rId11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4119533</wp:posOffset>
                </wp:positionH>
                <wp:positionV relativeFrom="paragraph">
                  <wp:posOffset>390212</wp:posOffset>
                </wp:positionV>
                <wp:extent cx="92880" cy="76680"/>
                <wp:effectExtent l="19050" t="38100" r="40640" b="3810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92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0C940" id="Ink 748" o:spid="_x0000_s1026" type="#_x0000_t75" style="position:absolute;margin-left:324.2pt;margin-top:30.6pt;width:7.5pt;height:6.4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">
                <v:imagedata r:id="rId11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3878333</wp:posOffset>
                </wp:positionH>
                <wp:positionV relativeFrom="paragraph">
                  <wp:posOffset>408932</wp:posOffset>
                </wp:positionV>
                <wp:extent cx="18000" cy="9000"/>
                <wp:effectExtent l="38100" t="38100" r="39370" b="2921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8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17CE" id="Ink 744" o:spid="_x0000_s1026" type="#_x0000_t75" style="position:absolute;margin-left:305.25pt;margin-top:32.05pt;width:1.6pt;height: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">
                <v:imagedata r:id="rId11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3776453</wp:posOffset>
                </wp:positionH>
                <wp:positionV relativeFrom="paragraph">
                  <wp:posOffset>411092</wp:posOffset>
                </wp:positionV>
                <wp:extent cx="14400" cy="15120"/>
                <wp:effectExtent l="19050" t="19050" r="43180" b="4254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4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985BA" id="Ink 741" o:spid="_x0000_s1026" type="#_x0000_t75" style="position:absolute;margin-left:297.15pt;margin-top:32.15pt;width:1.4pt;height:1.4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">
                <v:imagedata r:id="rId11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3475493</wp:posOffset>
                </wp:positionH>
                <wp:positionV relativeFrom="paragraph">
                  <wp:posOffset>379772</wp:posOffset>
                </wp:positionV>
                <wp:extent cx="19440" cy="7920"/>
                <wp:effectExtent l="38100" t="38100" r="38100" b="3048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9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98253" id="Ink 738" o:spid="_x0000_s1026" type="#_x0000_t75" style="position:absolute;margin-left:273.5pt;margin-top:29.7pt;width:1.8pt;height: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">
                <v:imagedata r:id="rId11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3216293</wp:posOffset>
                </wp:positionH>
                <wp:positionV relativeFrom="paragraph">
                  <wp:posOffset>408212</wp:posOffset>
                </wp:positionV>
                <wp:extent cx="4320" cy="1800"/>
                <wp:effectExtent l="38100" t="38100" r="34290" b="3683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FC62C" id="Ink 735" o:spid="_x0000_s1026" type="#_x0000_t75" style="position:absolute;margin-left:253.05pt;margin-top:31.9pt;width:.65pt;height:.6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">
                <v:imagedata r:id="rId11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2498813</wp:posOffset>
                </wp:positionH>
                <wp:positionV relativeFrom="paragraph">
                  <wp:posOffset>204812</wp:posOffset>
                </wp:positionV>
                <wp:extent cx="157320" cy="102240"/>
                <wp:effectExtent l="19050" t="38100" r="33655" b="3111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57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97C8" id="Ink 716" o:spid="_x0000_s1026" type="#_x0000_t75" style="position:absolute;margin-left:196.5pt;margin-top:15.9pt;width:12.9pt;height:8.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">
                <v:imagedata r:id="rId11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2325293</wp:posOffset>
                </wp:positionH>
                <wp:positionV relativeFrom="paragraph">
                  <wp:posOffset>236852</wp:posOffset>
                </wp:positionV>
                <wp:extent cx="12240" cy="71640"/>
                <wp:effectExtent l="19050" t="38100" r="45085" b="4318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2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AA6B2" id="Ink 715" o:spid="_x0000_s1026" type="#_x0000_t75" style="position:absolute;margin-left:182.9pt;margin-top:18.45pt;width:1.4pt;height:6.1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">
                <v:imagedata r:id="rId12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2281373</wp:posOffset>
                </wp:positionH>
                <wp:positionV relativeFrom="paragraph">
                  <wp:posOffset>264932</wp:posOffset>
                </wp:positionV>
                <wp:extent cx="87120" cy="10080"/>
                <wp:effectExtent l="38100" t="38100" r="27305" b="2857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8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E688" id="Ink 714" o:spid="_x0000_s1026" type="#_x0000_t75" style="position:absolute;margin-left:179.45pt;margin-top:20.6pt;width:7.3pt;height:1.3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">
                <v:imagedata r:id="rId12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2118653</wp:posOffset>
                </wp:positionH>
                <wp:positionV relativeFrom="paragraph">
                  <wp:posOffset>225692</wp:posOffset>
                </wp:positionV>
                <wp:extent cx="18360" cy="79560"/>
                <wp:effectExtent l="38100" t="38100" r="39370" b="3492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8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0BAD" id="Ink 713" o:spid="_x0000_s1026" type="#_x0000_t75" style="position:absolute;margin-left:166.55pt;margin-top:17.6pt;width:1.85pt;height:6.5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">
                <v:imagedata r:id="rId12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2024693</wp:posOffset>
                </wp:positionH>
                <wp:positionV relativeFrom="paragraph">
                  <wp:posOffset>222092</wp:posOffset>
                </wp:positionV>
                <wp:extent cx="69480" cy="92520"/>
                <wp:effectExtent l="38100" t="38100" r="26035" b="4127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69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DEC43" id="Ink 712" o:spid="_x0000_s1026" type="#_x0000_t75" style="position:absolute;margin-left:159.15pt;margin-top:17.25pt;width:5.75pt;height:7.8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">
                <v:imagedata r:id="rId12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1929653</wp:posOffset>
                </wp:positionH>
                <wp:positionV relativeFrom="paragraph">
                  <wp:posOffset>262412</wp:posOffset>
                </wp:positionV>
                <wp:extent cx="56520" cy="42480"/>
                <wp:effectExtent l="38100" t="38100" r="38735" b="3429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56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A499" id="Ink 711" o:spid="_x0000_s1026" type="#_x0000_t75" style="position:absolute;margin-left:151.8pt;margin-top:20.5pt;width:4.65pt;height:3.6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">
                <v:imagedata r:id="rId12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1935053</wp:posOffset>
                </wp:positionH>
                <wp:positionV relativeFrom="paragraph">
                  <wp:posOffset>256292</wp:posOffset>
                </wp:positionV>
                <wp:extent cx="50400" cy="47880"/>
                <wp:effectExtent l="38100" t="38100" r="26035" b="285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0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36C3F" id="Ink 710" o:spid="_x0000_s1026" type="#_x0000_t75" style="position:absolute;margin-left:152.3pt;margin-top:20pt;width:4.15pt;height:4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">
                <v:imagedata r:id="rId121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1768733</wp:posOffset>
                </wp:positionH>
                <wp:positionV relativeFrom="paragraph">
                  <wp:posOffset>244412</wp:posOffset>
                </wp:positionV>
                <wp:extent cx="104760" cy="65160"/>
                <wp:effectExtent l="38100" t="38100" r="29210" b="304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47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47F3D" id="Ink 709" o:spid="_x0000_s1026" type="#_x0000_t75" style="position:absolute;margin-left:139.05pt;margin-top:19pt;width:8.75pt;height:5.5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">
                <v:imagedata r:id="rId12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1661093</wp:posOffset>
                </wp:positionH>
                <wp:positionV relativeFrom="paragraph">
                  <wp:posOffset>228572</wp:posOffset>
                </wp:positionV>
                <wp:extent cx="79200" cy="102600"/>
                <wp:effectExtent l="19050" t="38100" r="35560" b="3111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79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2CD7" id="Ink 708" o:spid="_x0000_s1026" type="#_x0000_t75" style="position:absolute;margin-left:130.6pt;margin-top:17.8pt;width:6.7pt;height:8.5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">
                <v:imagedata r:id="rId121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1373093</wp:posOffset>
                </wp:positionH>
                <wp:positionV relativeFrom="paragraph">
                  <wp:posOffset>284732</wp:posOffset>
                </wp:positionV>
                <wp:extent cx="82440" cy="17280"/>
                <wp:effectExtent l="38100" t="38100" r="32385" b="4000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2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960FA" id="Ink 707" o:spid="_x0000_s1026" type="#_x0000_t75" style="position:absolute;margin-left:107.9pt;margin-top:22.35pt;width:6.75pt;height:1.5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">
                <v:imagedata r:id="rId121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1370573</wp:posOffset>
                </wp:positionH>
                <wp:positionV relativeFrom="paragraph">
                  <wp:posOffset>308132</wp:posOffset>
                </wp:positionV>
                <wp:extent cx="65160" cy="12960"/>
                <wp:effectExtent l="38100" t="19050" r="30480" b="4445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5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0848E" id="Ink 706" o:spid="_x0000_s1026" type="#_x0000_t75" style="position:absolute;margin-left:107.7pt;margin-top:24.1pt;width:5.45pt;height:1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">
                <v:imagedata r:id="rId121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2803373</wp:posOffset>
                </wp:positionH>
                <wp:positionV relativeFrom="paragraph">
                  <wp:posOffset>-15370</wp:posOffset>
                </wp:positionV>
                <wp:extent cx="14760" cy="93600"/>
                <wp:effectExtent l="19050" t="38100" r="42545" b="4000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4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ABC69" id="Ink 703" o:spid="_x0000_s1026" type="#_x0000_t75" style="position:absolute;margin-left:220.55pt;margin-top:-1.45pt;width:1.4pt;height:7.6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">
                <v:imagedata r:id="rId122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2620493</wp:posOffset>
                </wp:positionH>
                <wp:positionV relativeFrom="paragraph">
                  <wp:posOffset>42950</wp:posOffset>
                </wp:positionV>
                <wp:extent cx="106920" cy="12960"/>
                <wp:effectExtent l="38100" t="38100" r="26670" b="2540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06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E2FB7" id="Ink 702" o:spid="_x0000_s1026" type="#_x0000_t75" style="position:absolute;margin-left:206.1pt;margin-top:3.35pt;width:8.65pt;height:1.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">
                <v:imagedata r:id="rId122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2519333</wp:posOffset>
                </wp:positionH>
                <wp:positionV relativeFrom="paragraph">
                  <wp:posOffset>4070</wp:posOffset>
                </wp:positionV>
                <wp:extent cx="11160" cy="68760"/>
                <wp:effectExtent l="38100" t="38100" r="27305" b="2667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1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1B92" id="Ink 701" o:spid="_x0000_s1026" type="#_x0000_t75" style="position:absolute;margin-left:198.1pt;margin-top:.2pt;width:1.25pt;height:5.6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">
                <v:imagedata r:id="rId122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2406653</wp:posOffset>
                </wp:positionH>
                <wp:positionV relativeFrom="paragraph">
                  <wp:posOffset>830</wp:posOffset>
                </wp:positionV>
                <wp:extent cx="104400" cy="95400"/>
                <wp:effectExtent l="38100" t="38100" r="29210" b="3810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044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9C0B" id="Ink 700" o:spid="_x0000_s1026" type="#_x0000_t75" style="position:absolute;margin-left:189.25pt;margin-top:-.2pt;width:8.65pt;height:7.9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">
                <v:imagedata r:id="rId122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2291093</wp:posOffset>
                </wp:positionH>
                <wp:positionV relativeFrom="paragraph">
                  <wp:posOffset>18470</wp:posOffset>
                </wp:positionV>
                <wp:extent cx="20880" cy="77760"/>
                <wp:effectExtent l="38100" t="38100" r="36830" b="3683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0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8CCA" id="Ink 699" o:spid="_x0000_s1026" type="#_x0000_t75" style="position:absolute;margin-left:180.15pt;margin-top:1.3pt;width:2pt;height:6.3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">
                <v:imagedata r:id="rId122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2242853</wp:posOffset>
                </wp:positionH>
                <wp:positionV relativeFrom="paragraph">
                  <wp:posOffset>59150</wp:posOffset>
                </wp:positionV>
                <wp:extent cx="110520" cy="5040"/>
                <wp:effectExtent l="19050" t="38100" r="41910" b="3365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10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777E1" id="Ink 698" o:spid="_x0000_s1026" type="#_x0000_t75" style="position:absolute;margin-left:176.5pt;margin-top:4.4pt;width:8.95pt;height:.8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">
                <v:imagedata r:id="rId123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2094893</wp:posOffset>
                </wp:positionH>
                <wp:positionV relativeFrom="paragraph">
                  <wp:posOffset>9830</wp:posOffset>
                </wp:positionV>
                <wp:extent cx="19440" cy="83520"/>
                <wp:effectExtent l="38100" t="38100" r="38100" b="311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9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4C75" id="Ink 697" o:spid="_x0000_s1026" type="#_x0000_t75" style="position:absolute;margin-left:164.85pt;margin-top:.65pt;width:1.85pt;height:6.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">
                <v:imagedata r:id="rId123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2000573</wp:posOffset>
                </wp:positionH>
                <wp:positionV relativeFrom="paragraph">
                  <wp:posOffset>14150</wp:posOffset>
                </wp:positionV>
                <wp:extent cx="57960" cy="84240"/>
                <wp:effectExtent l="38100" t="38100" r="37465" b="3048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57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F9EF" id="Ink 696" o:spid="_x0000_s1026" type="#_x0000_t75" style="position:absolute;margin-left:157.35pt;margin-top:.9pt;width:4.8pt;height:7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">
                <v:imagedata r:id="rId123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1906613</wp:posOffset>
                </wp:positionH>
                <wp:positionV relativeFrom="paragraph">
                  <wp:posOffset>64190</wp:posOffset>
                </wp:positionV>
                <wp:extent cx="55440" cy="40320"/>
                <wp:effectExtent l="38100" t="38100" r="40005" b="3619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55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EB8AE" id="Ink 695" o:spid="_x0000_s1026" type="#_x0000_t75" style="position:absolute;margin-left:150pt;margin-top:4.9pt;width:4.55pt;height:3.4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">
                <v:imagedata r:id="rId123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1910573</wp:posOffset>
                </wp:positionH>
                <wp:positionV relativeFrom="paragraph">
                  <wp:posOffset>57350</wp:posOffset>
                </wp:positionV>
                <wp:extent cx="39960" cy="48960"/>
                <wp:effectExtent l="38100" t="38100" r="36830" b="2730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39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289E2" id="Ink 694" o:spid="_x0000_s1026" type="#_x0000_t75" style="position:absolute;margin-left:150.4pt;margin-top:4.35pt;width:3.4pt;height:4.1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">
                <v:imagedata r:id="rId123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1754693</wp:posOffset>
                </wp:positionH>
                <wp:positionV relativeFrom="paragraph">
                  <wp:posOffset>38270</wp:posOffset>
                </wp:positionV>
                <wp:extent cx="109440" cy="67680"/>
                <wp:effectExtent l="38100" t="38100" r="43180" b="2794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09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3681A" id="Ink 693" o:spid="_x0000_s1026" type="#_x0000_t75" style="position:absolute;margin-left:137.95pt;margin-top:2.75pt;width:9pt;height:5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">
                <v:imagedata r:id="rId124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1663973</wp:posOffset>
                </wp:positionH>
                <wp:positionV relativeFrom="paragraph">
                  <wp:posOffset>16310</wp:posOffset>
                </wp:positionV>
                <wp:extent cx="71640" cy="102240"/>
                <wp:effectExtent l="38100" t="38100" r="43180" b="3111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1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EB7E6" id="Ink 692" o:spid="_x0000_s1026" type="#_x0000_t75" style="position:absolute;margin-left:130.8pt;margin-top:1.1pt;width:6.1pt;height:8.4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">
                <v:imagedata r:id="rId124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1382093</wp:posOffset>
                </wp:positionH>
                <wp:positionV relativeFrom="paragraph">
                  <wp:posOffset>60590</wp:posOffset>
                </wp:positionV>
                <wp:extent cx="65520" cy="7200"/>
                <wp:effectExtent l="38100" t="38100" r="29845" b="311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65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5075" id="Ink 691" o:spid="_x0000_s1026" type="#_x0000_t75" style="position:absolute;margin-left:108.6pt;margin-top:4.65pt;width:5.4pt;height: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">
                <v:imagedata r:id="rId124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1370213</wp:posOffset>
                </wp:positionH>
                <wp:positionV relativeFrom="paragraph">
                  <wp:posOffset>31790</wp:posOffset>
                </wp:positionV>
                <wp:extent cx="57600" cy="8280"/>
                <wp:effectExtent l="38100" t="38100" r="38100" b="2984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57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2905D" id="Ink 690" o:spid="_x0000_s1026" type="#_x0000_t75" style="position:absolute;margin-left:107.7pt;margin-top:2.3pt;width:4.8pt;height:1.0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">
                <v:imagedata r:id="rId1247" o:title=""/>
              </v:shape>
            </w:pict>
          </mc:Fallback>
        </mc:AlternateContent>
      </w:r>
    </w:p>
    <w:p w:rsidR="00EB02C8" w:rsidRDefault="007773BB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5782360</wp:posOffset>
                </wp:positionH>
                <wp:positionV relativeFrom="paragraph">
                  <wp:posOffset>175145</wp:posOffset>
                </wp:positionV>
                <wp:extent cx="257760" cy="212400"/>
                <wp:effectExtent l="57150" t="38100" r="47625" b="5461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77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7B9D8" id="Ink 1409" o:spid="_x0000_s1026" type="#_x0000_t75" style="position:absolute;margin-left:453.85pt;margin-top:13.6pt;width:22pt;height:18.3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">
                <v:imagedata r:id="rId12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5425240</wp:posOffset>
                </wp:positionH>
                <wp:positionV relativeFrom="paragraph">
                  <wp:posOffset>75425</wp:posOffset>
                </wp:positionV>
                <wp:extent cx="218520" cy="498600"/>
                <wp:effectExtent l="19050" t="57150" r="10160" b="5397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21852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55465" id="Ink 1408" o:spid="_x0000_s1026" type="#_x0000_t75" style="position:absolute;margin-left:425.9pt;margin-top:4.6pt;width:19.9pt;height:41.5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">
                <v:imagedata r:id="rId125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5290973</wp:posOffset>
                </wp:positionH>
                <wp:positionV relativeFrom="paragraph">
                  <wp:posOffset>357292</wp:posOffset>
                </wp:positionV>
                <wp:extent cx="92880" cy="129600"/>
                <wp:effectExtent l="38100" t="19050" r="40640" b="4191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92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BE54" id="Ink 823" o:spid="_x0000_s1026" type="#_x0000_t75" style="position:absolute;margin-left:416.35pt;margin-top:28.1pt;width:7.65pt;height:10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">
                <v:imagedata r:id="rId125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5114573</wp:posOffset>
                </wp:positionH>
                <wp:positionV relativeFrom="paragraph">
                  <wp:posOffset>320932</wp:posOffset>
                </wp:positionV>
                <wp:extent cx="86040" cy="193680"/>
                <wp:effectExtent l="38100" t="19050" r="28575" b="3492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60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6C0A6" id="Ink 816" o:spid="_x0000_s1026" type="#_x0000_t75" style="position:absolute;margin-left:402.5pt;margin-top:25.2pt;width:7pt;height:15.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">
                <v:imagedata r:id="rId125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5006573</wp:posOffset>
                </wp:positionH>
                <wp:positionV relativeFrom="paragraph">
                  <wp:posOffset>356212</wp:posOffset>
                </wp:positionV>
                <wp:extent cx="73080" cy="110880"/>
                <wp:effectExtent l="19050" t="38100" r="41275" b="4191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73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1B23" id="Ink 813" o:spid="_x0000_s1026" type="#_x0000_t75" style="position:absolute;margin-left:393.95pt;margin-top:27.8pt;width:6.2pt;height:9.2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">
                <v:imagedata r:id="rId125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4266053</wp:posOffset>
                </wp:positionH>
                <wp:positionV relativeFrom="paragraph">
                  <wp:posOffset>411292</wp:posOffset>
                </wp:positionV>
                <wp:extent cx="24480" cy="16920"/>
                <wp:effectExtent l="38100" t="38100" r="33020" b="4064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4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B2751" id="Ink 808" o:spid="_x0000_s1026" type="#_x0000_t75" style="position:absolute;margin-left:335.8pt;margin-top:32.2pt;width:2.1pt;height:1.6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">
                <v:imagedata r:id="rId125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3755573</wp:posOffset>
                </wp:positionH>
                <wp:positionV relativeFrom="paragraph">
                  <wp:posOffset>421372</wp:posOffset>
                </wp:positionV>
                <wp:extent cx="24480" cy="18360"/>
                <wp:effectExtent l="38100" t="38100" r="33020" b="3937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4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C91B" id="Ink 801" o:spid="_x0000_s1026" type="#_x0000_t75" style="position:absolute;margin-left:295.5pt;margin-top:32.95pt;width:2.2pt;height:1.9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">
                <v:imagedata r:id="rId126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3345533</wp:posOffset>
                </wp:positionH>
                <wp:positionV relativeFrom="paragraph">
                  <wp:posOffset>337132</wp:posOffset>
                </wp:positionV>
                <wp:extent cx="85680" cy="67680"/>
                <wp:effectExtent l="38100" t="38100" r="29210" b="279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856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3ED0C" id="Ink 797" o:spid="_x0000_s1026" type="#_x0000_t75" style="position:absolute;margin-left:263.2pt;margin-top:26.35pt;width:7.05pt;height:5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">
                <v:imagedata r:id="rId126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3316373</wp:posOffset>
                </wp:positionH>
                <wp:positionV relativeFrom="paragraph">
                  <wp:posOffset>356212</wp:posOffset>
                </wp:positionV>
                <wp:extent cx="8640" cy="52920"/>
                <wp:effectExtent l="38100" t="19050" r="29845" b="4254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86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69FC4" id="Ink 796" o:spid="_x0000_s1026" type="#_x0000_t75" style="position:absolute;margin-left:260.95pt;margin-top:27.9pt;width:1.05pt;height:4.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">
                <v:imagedata r:id="rId126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3289013</wp:posOffset>
                </wp:positionH>
                <wp:positionV relativeFrom="paragraph">
                  <wp:posOffset>328852</wp:posOffset>
                </wp:positionV>
                <wp:extent cx="54720" cy="61200"/>
                <wp:effectExtent l="38100" t="38100" r="40640" b="3429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547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981B0" id="Ink 795" o:spid="_x0000_s1026" type="#_x0000_t75" style="position:absolute;margin-left:258.75pt;margin-top:25.75pt;width:4.6pt;height:5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">
                <v:imagedata r:id="rId126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2535533</wp:posOffset>
                </wp:positionH>
                <wp:positionV relativeFrom="paragraph">
                  <wp:posOffset>235612</wp:posOffset>
                </wp:positionV>
                <wp:extent cx="22320" cy="100440"/>
                <wp:effectExtent l="38100" t="38100" r="34925" b="3302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23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F05C" id="Ink 769" o:spid="_x0000_s1026" type="#_x0000_t75" style="position:absolute;margin-left:199.5pt;margin-top:18.4pt;width:1.95pt;height:8.1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">
                <v:imagedata r:id="rId126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2464613</wp:posOffset>
                </wp:positionH>
                <wp:positionV relativeFrom="paragraph">
                  <wp:posOffset>268732</wp:posOffset>
                </wp:positionV>
                <wp:extent cx="30240" cy="60840"/>
                <wp:effectExtent l="38100" t="38100" r="27305" b="3492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02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D362" id="Ink 768" o:spid="_x0000_s1026" type="#_x0000_t75" style="position:absolute;margin-left:193.8pt;margin-top:21pt;width:2.7pt;height:5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">
                <v:imagedata r:id="rId127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2430773</wp:posOffset>
                </wp:positionH>
                <wp:positionV relativeFrom="paragraph">
                  <wp:posOffset>295012</wp:posOffset>
                </wp:positionV>
                <wp:extent cx="86040" cy="16560"/>
                <wp:effectExtent l="38100" t="19050" r="28575" b="4064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86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8A784" id="Ink 767" o:spid="_x0000_s1026" type="#_x0000_t75" style="position:absolute;margin-left:191.3pt;margin-top:23.2pt;width:6.9pt;height:1.4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">
                <v:imagedata r:id="rId127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2363453</wp:posOffset>
                </wp:positionH>
                <wp:positionV relativeFrom="paragraph">
                  <wp:posOffset>264412</wp:posOffset>
                </wp:positionV>
                <wp:extent cx="67680" cy="55800"/>
                <wp:effectExtent l="38100" t="38100" r="27940" b="400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676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06B96" id="Ink 766" o:spid="_x0000_s1026" type="#_x0000_t75" style="position:absolute;margin-left:185.85pt;margin-top:20.6pt;width:5.65pt;height:4.7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">
                <v:imagedata r:id="rId127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2344733</wp:posOffset>
                </wp:positionH>
                <wp:positionV relativeFrom="paragraph">
                  <wp:posOffset>247132</wp:posOffset>
                </wp:positionV>
                <wp:extent cx="39960" cy="75240"/>
                <wp:effectExtent l="38100" t="38100" r="36830" b="3937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6F6C" id="Ink 765" o:spid="_x0000_s1026" type="#_x0000_t75" style="position:absolute;margin-left:184.35pt;margin-top:19.25pt;width:3.45pt;height:6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">
                <v:imagedata r:id="rId127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2236013</wp:posOffset>
                </wp:positionH>
                <wp:positionV relativeFrom="paragraph">
                  <wp:posOffset>303292</wp:posOffset>
                </wp:positionV>
                <wp:extent cx="95040" cy="4680"/>
                <wp:effectExtent l="38100" t="38100" r="19685" b="3365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5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9C880" id="Ink 764" o:spid="_x0000_s1026" type="#_x0000_t75" style="position:absolute;margin-left:175.8pt;margin-top:23.7pt;width:7.8pt;height:.8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">
                <v:imagedata r:id="rId127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2219813</wp:posOffset>
                </wp:positionH>
                <wp:positionV relativeFrom="paragraph">
                  <wp:posOffset>284932</wp:posOffset>
                </wp:positionV>
                <wp:extent cx="65520" cy="7200"/>
                <wp:effectExtent l="38100" t="38100" r="29845" b="3111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5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0E03" id="Ink 763" o:spid="_x0000_s1026" type="#_x0000_t75" style="position:absolute;margin-left:174.65pt;margin-top:22.3pt;width:5.35pt;height:.9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">
                <v:imagedata r:id="rId128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2103173</wp:posOffset>
                </wp:positionH>
                <wp:positionV relativeFrom="paragraph">
                  <wp:posOffset>279892</wp:posOffset>
                </wp:positionV>
                <wp:extent cx="80280" cy="51840"/>
                <wp:effectExtent l="38100" t="38100" r="34290" b="2476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02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6D681" id="Ink 762" o:spid="_x0000_s1026" type="#_x0000_t75" style="position:absolute;margin-left:165.4pt;margin-top:21.95pt;width:6.55pt;height:4.3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">
                <v:imagedata r:id="rId128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1646333</wp:posOffset>
                </wp:positionH>
                <wp:positionV relativeFrom="paragraph">
                  <wp:posOffset>238492</wp:posOffset>
                </wp:positionV>
                <wp:extent cx="279000" cy="219600"/>
                <wp:effectExtent l="19050" t="38100" r="0" b="2857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790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F2621" id="Ink 759" o:spid="_x0000_s1026" type="#_x0000_t75" style="position:absolute;margin-left:129.4pt;margin-top:18.55pt;width:22.2pt;height:17.8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">
                <v:imagedata r:id="rId128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1381733</wp:posOffset>
                </wp:positionH>
                <wp:positionV relativeFrom="paragraph">
                  <wp:posOffset>318412</wp:posOffset>
                </wp:positionV>
                <wp:extent cx="176040" cy="36360"/>
                <wp:effectExtent l="38100" t="38100" r="33655" b="4000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76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8E0E" id="Ink 758" o:spid="_x0000_s1026" type="#_x0000_t75" style="position:absolute;margin-left:108.55pt;margin-top:24.8pt;width:14.3pt;height:3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">
                <v:imagedata r:id="rId128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1197773</wp:posOffset>
                </wp:positionH>
                <wp:positionV relativeFrom="paragraph">
                  <wp:posOffset>296092</wp:posOffset>
                </wp:positionV>
                <wp:extent cx="177120" cy="56880"/>
                <wp:effectExtent l="38100" t="38100" r="33020" b="3873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771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5726A" id="Ink 757" o:spid="_x0000_s1026" type="#_x0000_t75" style="position:absolute;margin-left:94.2pt;margin-top:23.05pt;width:14.15pt;height: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">
                <v:imagedata r:id="rId128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1232333</wp:posOffset>
                </wp:positionH>
                <wp:positionV relativeFrom="paragraph">
                  <wp:posOffset>244972</wp:posOffset>
                </wp:positionV>
                <wp:extent cx="27720" cy="122760"/>
                <wp:effectExtent l="38100" t="38100" r="29845" b="2984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7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29C0" id="Ink 756" o:spid="_x0000_s1026" type="#_x0000_t75" style="position:absolute;margin-left:96.9pt;margin-top:19.15pt;width:2.6pt;height:10.0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">
                <v:imagedata r:id="rId129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936773</wp:posOffset>
                </wp:positionH>
                <wp:positionV relativeFrom="paragraph">
                  <wp:posOffset>282772</wp:posOffset>
                </wp:positionV>
                <wp:extent cx="83160" cy="112680"/>
                <wp:effectExtent l="38100" t="38100" r="31750" b="4000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831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27C3E" id="Ink 755" o:spid="_x0000_s1026" type="#_x0000_t75" style="position:absolute;margin-left:73.6pt;margin-top:22.05pt;width:7pt;height:9.1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">
                <v:imagedata r:id="rId129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877373</wp:posOffset>
                </wp:positionH>
                <wp:positionV relativeFrom="paragraph">
                  <wp:posOffset>342172</wp:posOffset>
                </wp:positionV>
                <wp:extent cx="130680" cy="13320"/>
                <wp:effectExtent l="38100" t="19050" r="41275" b="4445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30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88E8A" id="Ink 754" o:spid="_x0000_s1026" type="#_x0000_t75" style="position:absolute;margin-left:68.9pt;margin-top:26.75pt;width:10.65pt;height:1.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">
                <v:imagedata r:id="rId129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865493</wp:posOffset>
                </wp:positionH>
                <wp:positionV relativeFrom="paragraph">
                  <wp:posOffset>311932</wp:posOffset>
                </wp:positionV>
                <wp:extent cx="133200" cy="18000"/>
                <wp:effectExtent l="38100" t="38100" r="38735" b="3937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33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59887" id="Ink 753" o:spid="_x0000_s1026" type="#_x0000_t75" style="position:absolute;margin-left:68pt;margin-top:24.4pt;width:10.9pt;height:1.6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">
                <v:imagedata r:id="rId129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4321493</wp:posOffset>
                </wp:positionH>
                <wp:positionV relativeFrom="paragraph">
                  <wp:posOffset>-21788</wp:posOffset>
                </wp:positionV>
                <wp:extent cx="89280" cy="133560"/>
                <wp:effectExtent l="19050" t="38100" r="44450" b="381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89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E532A" id="Ink 751" o:spid="_x0000_s1026" type="#_x0000_t75" style="position:absolute;margin-left:340.05pt;margin-top:-1.9pt;width:7.55pt;height:10.9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">
                <v:imagedata r:id="rId129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4036733</wp:posOffset>
                </wp:positionH>
                <wp:positionV relativeFrom="paragraph">
                  <wp:posOffset>-34388</wp:posOffset>
                </wp:positionV>
                <wp:extent cx="83520" cy="82800"/>
                <wp:effectExtent l="38100" t="38100" r="31115" b="3175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835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DEE30" id="Ink 747" o:spid="_x0000_s1026" type="#_x0000_t75" style="position:absolute;margin-left:317.6pt;margin-top:-2.9pt;width:7.1pt;height:6.9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">
                <v:imagedata r:id="rId130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3995333</wp:posOffset>
                </wp:positionH>
                <wp:positionV relativeFrom="paragraph">
                  <wp:posOffset>5212</wp:posOffset>
                </wp:positionV>
                <wp:extent cx="49320" cy="37080"/>
                <wp:effectExtent l="38100" t="38100" r="27305" b="3937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9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C6DB" id="Ink 746" o:spid="_x0000_s1026" type="#_x0000_t75" style="position:absolute;margin-left:314.45pt;margin-top:.25pt;width:4.1pt;height:3.2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">
                <v:imagedata r:id="rId130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3935573</wp:posOffset>
                </wp:positionH>
                <wp:positionV relativeFrom="paragraph">
                  <wp:posOffset>-908</wp:posOffset>
                </wp:positionV>
                <wp:extent cx="55440" cy="56880"/>
                <wp:effectExtent l="38100" t="38100" r="40005" b="3873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54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A3C0" id="Ink 745" o:spid="_x0000_s1026" type="#_x0000_t75" style="position:absolute;margin-left:309.65pt;margin-top:-.25pt;width:4.8pt;height:4.9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">
                <v:imagedata r:id="rId130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3897413</wp:posOffset>
                </wp:positionH>
                <wp:positionV relativeFrom="paragraph">
                  <wp:posOffset>22852</wp:posOffset>
                </wp:positionV>
                <wp:extent cx="10800" cy="34200"/>
                <wp:effectExtent l="38100" t="38100" r="27305" b="4254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08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40DED" id="Ink 743" o:spid="_x0000_s1026" type="#_x0000_t75" style="position:absolute;margin-left:306.75pt;margin-top:1.6pt;width:1.05pt;height:3.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">
                <v:imagedata r:id="rId130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3812813</wp:posOffset>
                </wp:positionH>
                <wp:positionV relativeFrom="paragraph">
                  <wp:posOffset>8092</wp:posOffset>
                </wp:positionV>
                <wp:extent cx="49680" cy="51840"/>
                <wp:effectExtent l="38100" t="19050" r="26670" b="4381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49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E6263" id="Ink 742" o:spid="_x0000_s1026" type="#_x0000_t75" style="position:absolute;margin-left:300.05pt;margin-top:.45pt;width:4.3pt;height:4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">
                <v:imagedata r:id="rId130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3772133</wp:posOffset>
                </wp:positionH>
                <wp:positionV relativeFrom="paragraph">
                  <wp:posOffset>9532</wp:posOffset>
                </wp:positionV>
                <wp:extent cx="32040" cy="51840"/>
                <wp:effectExtent l="38100" t="19050" r="25400" b="4381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2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83A96" id="Ink 740" o:spid="_x0000_s1026" type="#_x0000_t75" style="position:absolute;margin-left:296.85pt;margin-top:.6pt;width:2.7pt;height:4.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">
                <v:imagedata r:id="rId131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3671333</wp:posOffset>
                </wp:positionH>
                <wp:positionV relativeFrom="paragraph">
                  <wp:posOffset>-29348</wp:posOffset>
                </wp:positionV>
                <wp:extent cx="81720" cy="96120"/>
                <wp:effectExtent l="19050" t="38100" r="33020" b="3746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1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37BDF" id="Ink 739" o:spid="_x0000_s1026" type="#_x0000_t75" style="position:absolute;margin-left:288.85pt;margin-top:-2.55pt;width:6.75pt;height:8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">
                <v:imagedata r:id="rId131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3521573</wp:posOffset>
                </wp:positionH>
                <wp:positionV relativeFrom="paragraph">
                  <wp:posOffset>8452</wp:posOffset>
                </wp:positionV>
                <wp:extent cx="41760" cy="56520"/>
                <wp:effectExtent l="38100" t="38100" r="34925" b="3873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417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D1570" id="Ink 737" o:spid="_x0000_s1026" type="#_x0000_t75" style="position:absolute;margin-left:277.25pt;margin-top:.4pt;width:3.6pt;height:4.9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">
                <v:imagedata r:id="rId131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3486293</wp:posOffset>
                </wp:positionH>
                <wp:positionV relativeFrom="paragraph">
                  <wp:posOffset>12412</wp:posOffset>
                </wp:positionV>
                <wp:extent cx="36000" cy="45360"/>
                <wp:effectExtent l="38100" t="38100" r="40640" b="3111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60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518E" id="Ink 736" o:spid="_x0000_s1026" type="#_x0000_t75" style="position:absolute;margin-left:274.25pt;margin-top:.85pt;width:3.15pt;height:3.9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">
                <v:imagedata r:id="rId131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3246893</wp:posOffset>
                </wp:positionH>
                <wp:positionV relativeFrom="paragraph">
                  <wp:posOffset>-8468</wp:posOffset>
                </wp:positionV>
                <wp:extent cx="104760" cy="80640"/>
                <wp:effectExtent l="38100" t="38100" r="29210" b="3429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47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14B5" id="Ink 734" o:spid="_x0000_s1026" type="#_x0000_t75" style="position:absolute;margin-left:255.4pt;margin-top:-.85pt;width:8.75pt;height:6.8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">
                <v:imagedata r:id="rId131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3111173</wp:posOffset>
                </wp:positionH>
                <wp:positionV relativeFrom="paragraph">
                  <wp:posOffset>-28268</wp:posOffset>
                </wp:positionV>
                <wp:extent cx="126360" cy="101520"/>
                <wp:effectExtent l="38100" t="38100" r="26670" b="3238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6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A841F" id="Ink 733" o:spid="_x0000_s1026" type="#_x0000_t75" style="position:absolute;margin-left:244.75pt;margin-top:-2.4pt;width:10.25pt;height:8.4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">
                <v:imagedata r:id="rId132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2995613</wp:posOffset>
                </wp:positionH>
                <wp:positionV relativeFrom="paragraph">
                  <wp:posOffset>11692</wp:posOffset>
                </wp:positionV>
                <wp:extent cx="114480" cy="64080"/>
                <wp:effectExtent l="38100" t="38100" r="38100" b="3175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14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94C3B" id="Ink 732" o:spid="_x0000_s1026" type="#_x0000_t75" style="position:absolute;margin-left:235.75pt;margin-top:.65pt;width:9.4pt;height:5.5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">
                <v:imagedata r:id="rId132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2523293</wp:posOffset>
                </wp:positionH>
                <wp:positionV relativeFrom="paragraph">
                  <wp:posOffset>-52028</wp:posOffset>
                </wp:positionV>
                <wp:extent cx="113040" cy="190800"/>
                <wp:effectExtent l="38100" t="38100" r="39370" b="381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13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BF349" id="Ink 728" o:spid="_x0000_s1026" type="#_x0000_t75" style="position:absolute;margin-left:198.55pt;margin-top:-4.3pt;width:9.3pt;height:15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">
                <v:imagedata r:id="rId132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2489093</wp:posOffset>
                </wp:positionH>
                <wp:positionV relativeFrom="paragraph">
                  <wp:posOffset>42292</wp:posOffset>
                </wp:positionV>
                <wp:extent cx="63720" cy="39960"/>
                <wp:effectExtent l="38100" t="38100" r="31750" b="3683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637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7AF0" id="Ink 727" o:spid="_x0000_s1026" type="#_x0000_t75" style="position:absolute;margin-left:195.75pt;margin-top:3.15pt;width:5.45pt;height:3.6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">
                <v:imagedata r:id="rId132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2448053</wp:posOffset>
                </wp:positionH>
                <wp:positionV relativeFrom="paragraph">
                  <wp:posOffset>23212</wp:posOffset>
                </wp:positionV>
                <wp:extent cx="37080" cy="64440"/>
                <wp:effectExtent l="38100" t="38100" r="39370" b="3111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70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ECEC" id="Ink 726" o:spid="_x0000_s1026" type="#_x0000_t75" style="position:absolute;margin-left:192.55pt;margin-top:1.65pt;width:3.15pt;height:5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">
                <v:imagedata r:id="rId132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2354813</wp:posOffset>
                </wp:positionH>
                <wp:positionV relativeFrom="paragraph">
                  <wp:posOffset>30052</wp:posOffset>
                </wp:positionV>
                <wp:extent cx="27360" cy="63000"/>
                <wp:effectExtent l="38100" t="38100" r="29845" b="3238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73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C9A3F" id="Ink 725" o:spid="_x0000_s1026" type="#_x0000_t75" style="position:absolute;margin-left:185.15pt;margin-top:2.2pt;width:2.45pt;height:5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">
                <v:imagedata r:id="rId133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2320253</wp:posOffset>
                </wp:positionH>
                <wp:positionV relativeFrom="paragraph">
                  <wp:posOffset>50932</wp:posOffset>
                </wp:positionV>
                <wp:extent cx="80280" cy="16200"/>
                <wp:effectExtent l="38100" t="38100" r="34290" b="412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8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1CA85" id="Ink 724" o:spid="_x0000_s1026" type="#_x0000_t75" style="position:absolute;margin-left:182.5pt;margin-top:3.85pt;width:6.7pt;height:1.7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">
                <v:imagedata r:id="rId133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2131253</wp:posOffset>
                </wp:positionH>
                <wp:positionV relativeFrom="paragraph">
                  <wp:posOffset>28252</wp:posOffset>
                </wp:positionV>
                <wp:extent cx="108720" cy="77760"/>
                <wp:effectExtent l="38100" t="38100" r="43815" b="3683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08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4CF18" id="Ink 723" o:spid="_x0000_s1026" type="#_x0000_t75" style="position:absolute;margin-left:167.55pt;margin-top:1.95pt;width:9pt;height:6.4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">
                <v:imagedata r:id="rId133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2089853</wp:posOffset>
                </wp:positionH>
                <wp:positionV relativeFrom="paragraph">
                  <wp:posOffset>10972</wp:posOffset>
                </wp:positionV>
                <wp:extent cx="11520" cy="92520"/>
                <wp:effectExtent l="38100" t="38100" r="26670" b="4127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15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2E6BD" id="Ink 722" o:spid="_x0000_s1026" type="#_x0000_t75" style="position:absolute;margin-left:164.35pt;margin-top:.7pt;width:1.25pt;height:7.6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">
                <v:imagedata r:id="rId1337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1997693</wp:posOffset>
                </wp:positionH>
                <wp:positionV relativeFrom="paragraph">
                  <wp:posOffset>11332</wp:posOffset>
                </wp:positionV>
                <wp:extent cx="69840" cy="104040"/>
                <wp:effectExtent l="38100" t="38100" r="45085" b="2984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9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B2EA" id="Ink 721" o:spid="_x0000_s1026" type="#_x0000_t75" style="position:absolute;margin-left:157.1pt;margin-top:.7pt;width:6pt;height:8.6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">
                <v:imagedata r:id="rId1339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1885733</wp:posOffset>
                </wp:positionH>
                <wp:positionV relativeFrom="paragraph">
                  <wp:posOffset>-44468</wp:posOffset>
                </wp:positionV>
                <wp:extent cx="80640" cy="254160"/>
                <wp:effectExtent l="38100" t="38100" r="34290" b="317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806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8186" id="Ink 720" o:spid="_x0000_s1026" type="#_x0000_t75" style="position:absolute;margin-left:148.25pt;margin-top:-3.65pt;width:6.65pt;height:20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">
                <v:imagedata r:id="rId1341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1656773</wp:posOffset>
                </wp:positionH>
                <wp:positionV relativeFrom="paragraph">
                  <wp:posOffset>13492</wp:posOffset>
                </wp:positionV>
                <wp:extent cx="77400" cy="115920"/>
                <wp:effectExtent l="19050" t="38100" r="37465" b="3683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77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F4F13" id="Ink 719" o:spid="_x0000_s1026" type="#_x0000_t75" style="position:absolute;margin-left:130.2pt;margin-top:.8pt;width:6.6pt;height:9.6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">
                <v:imagedata r:id="rId1343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1408733</wp:posOffset>
                </wp:positionH>
                <wp:positionV relativeFrom="paragraph">
                  <wp:posOffset>97012</wp:posOffset>
                </wp:positionV>
                <wp:extent cx="57240" cy="4680"/>
                <wp:effectExtent l="38100" t="38100" r="19050" b="3365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57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81265" id="Ink 718" o:spid="_x0000_s1026" type="#_x0000_t75" style="position:absolute;margin-left:110.75pt;margin-top:7.5pt;width:4.7pt;height:.7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">
                <v:imagedata r:id="rId1345" o:title=""/>
              </v:shape>
            </w:pict>
          </mc:Fallback>
        </mc:AlternateContent>
      </w:r>
      <w:r w:rsidR="006E4B7F"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1400093</wp:posOffset>
                </wp:positionH>
                <wp:positionV relativeFrom="paragraph">
                  <wp:posOffset>76852</wp:posOffset>
                </wp:positionV>
                <wp:extent cx="51120" cy="5040"/>
                <wp:effectExtent l="19050" t="38100" r="44450" b="3365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51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57FF" id="Ink 717" o:spid="_x0000_s1026" type="#_x0000_t75" style="position:absolute;margin-left:110pt;margin-top:5.8pt;width:4.45pt;height:.9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">
                <v:imagedata r:id="rId1347" o:title=""/>
              </v:shape>
            </w:pict>
          </mc:Fallback>
        </mc:AlternateContent>
      </w:r>
    </w:p>
    <w:p w:rsidR="00EB02C8" w:rsidRDefault="006E4B7F" w:rsidP="006A2252">
      <w:pPr>
        <w:pStyle w:val="spaces0"/>
        <w:spacing w:after="380"/>
      </w:pP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5300693</wp:posOffset>
                </wp:positionH>
                <wp:positionV relativeFrom="paragraph">
                  <wp:posOffset>-10068</wp:posOffset>
                </wp:positionV>
                <wp:extent cx="27000" cy="71280"/>
                <wp:effectExtent l="38100" t="38100" r="30480" b="4318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27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0A3F" id="Ink 822" o:spid="_x0000_s1026" type="#_x0000_t75" style="position:absolute;margin-left:417.15pt;margin-top:-1pt;width:2.6pt;height:6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">
                <v:imagedata r:id="rId134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5284133</wp:posOffset>
                </wp:positionH>
                <wp:positionV relativeFrom="paragraph">
                  <wp:posOffset>-13308</wp:posOffset>
                </wp:positionV>
                <wp:extent cx="33480" cy="72360"/>
                <wp:effectExtent l="38100" t="38100" r="43180" b="4254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33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94DC" id="Ink 821" o:spid="_x0000_s1026" type="#_x0000_t75" style="position:absolute;margin-left:415.8pt;margin-top:-1.25pt;width:2.95pt;height:6.1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">
                <v:imagedata r:id="rId135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5241653</wp:posOffset>
                </wp:positionH>
                <wp:positionV relativeFrom="paragraph">
                  <wp:posOffset>27012</wp:posOffset>
                </wp:positionV>
                <wp:extent cx="31320" cy="16200"/>
                <wp:effectExtent l="38100" t="38100" r="26035" b="4127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1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FD633" id="Ink 820" o:spid="_x0000_s1026" type="#_x0000_t75" style="position:absolute;margin-left:412.55pt;margin-top:2.1pt;width:2.7pt;height:1.5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">
                <v:imagedata r:id="rId135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5226173</wp:posOffset>
                </wp:positionH>
                <wp:positionV relativeFrom="paragraph">
                  <wp:posOffset>2892</wp:posOffset>
                </wp:positionV>
                <wp:extent cx="55080" cy="57600"/>
                <wp:effectExtent l="38100" t="38100" r="40640" b="381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55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2AEF" id="Ink 819" o:spid="_x0000_s1026" type="#_x0000_t75" style="position:absolute;margin-left:411.25pt;margin-top:0;width:4.65pt;height:5.0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">
                <v:imagedata r:id="rId135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5180813</wp:posOffset>
                </wp:positionH>
                <wp:positionV relativeFrom="paragraph">
                  <wp:posOffset>2532</wp:posOffset>
                </wp:positionV>
                <wp:extent cx="46080" cy="66240"/>
                <wp:effectExtent l="38100" t="38100" r="30480" b="2921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60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B497C" id="Ink 818" o:spid="_x0000_s1026" type="#_x0000_t75" style="position:absolute;margin-left:407.7pt;margin-top:-.05pt;width:3.95pt;height:5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">
                <v:imagedata r:id="rId135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5119253</wp:posOffset>
                </wp:positionH>
                <wp:positionV relativeFrom="paragraph">
                  <wp:posOffset>-13308</wp:posOffset>
                </wp:positionV>
                <wp:extent cx="60840" cy="39240"/>
                <wp:effectExtent l="38100" t="38100" r="34925" b="3746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60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8809C" id="Ink 817" o:spid="_x0000_s1026" type="#_x0000_t75" style="position:absolute;margin-left:402.9pt;margin-top:-1.1pt;width:5.05pt;height:3.3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">
                <v:imagedata r:id="rId135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4767893</wp:posOffset>
                </wp:positionH>
                <wp:positionV relativeFrom="paragraph">
                  <wp:posOffset>-5748</wp:posOffset>
                </wp:positionV>
                <wp:extent cx="111240" cy="131760"/>
                <wp:effectExtent l="38100" t="38100" r="22225" b="4000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11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4AD13" id="Ink 812" o:spid="_x0000_s1026" type="#_x0000_t75" style="position:absolute;margin-left:375.25pt;margin-top:-.7pt;width:9pt;height:10.8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">
                <v:imagedata r:id="rId136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4691933</wp:posOffset>
                </wp:positionH>
                <wp:positionV relativeFrom="paragraph">
                  <wp:posOffset>-39948</wp:posOffset>
                </wp:positionV>
                <wp:extent cx="81000" cy="87120"/>
                <wp:effectExtent l="38100" t="38100" r="33655" b="2730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810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03F15" id="Ink 811" o:spid="_x0000_s1026" type="#_x0000_t75" style="position:absolute;margin-left:369.2pt;margin-top:-3.35pt;width:6.9pt;height:7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">
                <v:imagedata r:id="rId136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4504373</wp:posOffset>
                </wp:positionH>
                <wp:positionV relativeFrom="paragraph">
                  <wp:posOffset>-20508</wp:posOffset>
                </wp:positionV>
                <wp:extent cx="128160" cy="190080"/>
                <wp:effectExtent l="38100" t="38100" r="24765" b="3873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281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A9F27" id="Ink 810" o:spid="_x0000_s1026" type="#_x0000_t75" style="position:absolute;margin-left:354.55pt;margin-top:-1.75pt;width:10.35pt;height:15.3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">
                <v:imagedata r:id="rId136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4378013</wp:posOffset>
                </wp:positionH>
                <wp:positionV relativeFrom="paragraph">
                  <wp:posOffset>-16188</wp:posOffset>
                </wp:positionV>
                <wp:extent cx="119520" cy="96480"/>
                <wp:effectExtent l="38100" t="38100" r="33020" b="3746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19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1B644" id="Ink 809" o:spid="_x0000_s1026" type="#_x0000_t75" style="position:absolute;margin-left:344.6pt;margin-top:-1.5pt;width:9.8pt;height:8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">
                <v:imagedata r:id="rId136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4296293</wp:posOffset>
                </wp:positionH>
                <wp:positionV relativeFrom="paragraph">
                  <wp:posOffset>27372</wp:posOffset>
                </wp:positionV>
                <wp:extent cx="47520" cy="51840"/>
                <wp:effectExtent l="38100" t="38100" r="29210" b="438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47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4D4B1" id="Ink 807" o:spid="_x0000_s1026" type="#_x0000_t75" style="position:absolute;margin-left:338.05pt;margin-top:1.9pt;width:4.25pt;height:4.5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">
                <v:imagedata r:id="rId136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4244453</wp:posOffset>
                </wp:positionH>
                <wp:positionV relativeFrom="paragraph">
                  <wp:posOffset>39252</wp:posOffset>
                </wp:positionV>
                <wp:extent cx="49320" cy="42480"/>
                <wp:effectExtent l="38100" t="38100" r="27305" b="342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49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EF38A" id="Ink 806" o:spid="_x0000_s1026" type="#_x0000_t75" style="position:absolute;margin-left:334.1pt;margin-top:3pt;width:4.1pt;height:3.7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">
                <v:imagedata r:id="rId137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4170293</wp:posOffset>
                </wp:positionH>
                <wp:positionV relativeFrom="paragraph">
                  <wp:posOffset>26652</wp:posOffset>
                </wp:positionV>
                <wp:extent cx="56520" cy="52560"/>
                <wp:effectExtent l="38100" t="19050" r="38735" b="4318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56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8339F" id="Ink 805" o:spid="_x0000_s1026" type="#_x0000_t75" style="position:absolute;margin-left:328.2pt;margin-top:2pt;width:4.8pt;height:4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">
                <v:imagedata r:id="rId137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4138613</wp:posOffset>
                </wp:positionH>
                <wp:positionV relativeFrom="paragraph">
                  <wp:posOffset>7932</wp:posOffset>
                </wp:positionV>
                <wp:extent cx="3600" cy="6120"/>
                <wp:effectExtent l="38100" t="38100" r="34925" b="3238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E59BB" id="Ink 804" o:spid="_x0000_s1026" type="#_x0000_t75" style="position:absolute;margin-left:325.7pt;margin-top:.4pt;width:.55pt;height:.7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">
                <v:imagedata r:id="rId137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4131413</wp:posOffset>
                </wp:positionH>
                <wp:positionV relativeFrom="paragraph">
                  <wp:posOffset>37812</wp:posOffset>
                </wp:positionV>
                <wp:extent cx="24120" cy="50760"/>
                <wp:effectExtent l="38100" t="38100" r="33655" b="2603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41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628A" id="Ink 803" o:spid="_x0000_s1026" type="#_x0000_t75" style="position:absolute;margin-left:325.05pt;margin-top:2.85pt;width:2.25pt;height:4.3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">
                <v:imagedata r:id="rId137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4020893</wp:posOffset>
                </wp:positionH>
                <wp:positionV relativeFrom="paragraph">
                  <wp:posOffset>-2868</wp:posOffset>
                </wp:positionV>
                <wp:extent cx="95040" cy="93600"/>
                <wp:effectExtent l="38100" t="38100" r="38735" b="4000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95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127F" id="Ink 802" o:spid="_x0000_s1026" type="#_x0000_t75" style="position:absolute;margin-left:316.35pt;margin-top:-.5pt;width:7.8pt;height:7.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">
                <v:imagedata r:id="rId137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3746573</wp:posOffset>
                </wp:positionH>
                <wp:positionV relativeFrom="paragraph">
                  <wp:posOffset>43572</wp:posOffset>
                </wp:positionV>
                <wp:extent cx="114120" cy="67680"/>
                <wp:effectExtent l="38100" t="38100" r="38735" b="2794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141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DFE7" id="Ink 800" o:spid="_x0000_s1026" type="#_x0000_t75" style="position:absolute;margin-left:294.75pt;margin-top:3.25pt;width:9.5pt;height:5.8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">
                <v:imagedata r:id="rId138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3534533</wp:posOffset>
                </wp:positionH>
                <wp:positionV relativeFrom="paragraph">
                  <wp:posOffset>18012</wp:posOffset>
                </wp:positionV>
                <wp:extent cx="39960" cy="115200"/>
                <wp:effectExtent l="38100" t="38100" r="36830" b="3746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39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BB631" id="Ink 799" o:spid="_x0000_s1026" type="#_x0000_t75" style="position:absolute;margin-left:278.15pt;margin-top:1.25pt;width:3.4pt;height:9.2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">
                <v:imagedata r:id="rId138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3450653</wp:posOffset>
                </wp:positionH>
                <wp:positionV relativeFrom="paragraph">
                  <wp:posOffset>57252</wp:posOffset>
                </wp:positionV>
                <wp:extent cx="70200" cy="3600"/>
                <wp:effectExtent l="38100" t="38100" r="25400" b="3492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70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FBD46" id="Ink 798" o:spid="_x0000_s1026" type="#_x0000_t75" style="position:absolute;margin-left:271.5pt;margin-top:4.25pt;width:5.85pt;height:.8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">
                <v:imagedata r:id="rId138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3198653</wp:posOffset>
                </wp:positionH>
                <wp:positionV relativeFrom="paragraph">
                  <wp:posOffset>2172</wp:posOffset>
                </wp:positionV>
                <wp:extent cx="101160" cy="127440"/>
                <wp:effectExtent l="38100" t="19050" r="32385" b="4445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011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811DC" id="Ink 794" o:spid="_x0000_s1026" type="#_x0000_t75" style="position:absolute;margin-left:251.7pt;margin-top:-.05pt;width:8.35pt;height:10.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">
                <v:imagedata r:id="rId138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2812733</wp:posOffset>
                </wp:positionH>
                <wp:positionV relativeFrom="paragraph">
                  <wp:posOffset>16212</wp:posOffset>
                </wp:positionV>
                <wp:extent cx="1440" cy="3240"/>
                <wp:effectExtent l="38100" t="38100" r="36830" b="3492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F32A7" id="Ink 793" o:spid="_x0000_s1026" type="#_x0000_t75" style="position:absolute;margin-left:221.45pt;margin-top:1.25pt;width:.3pt;height:.4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">
                <v:imagedata r:id="rId138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2645333</wp:posOffset>
                </wp:positionH>
                <wp:positionV relativeFrom="paragraph">
                  <wp:posOffset>71652</wp:posOffset>
                </wp:positionV>
                <wp:extent cx="309960" cy="65160"/>
                <wp:effectExtent l="19050" t="38100" r="33020" b="3048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09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61F3" id="Ink 792" o:spid="_x0000_s1026" type="#_x0000_t75" style="position:absolute;margin-left:208.15pt;margin-top:5.4pt;width:24.75pt;height:5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">
                <v:imagedata r:id="rId139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2597453</wp:posOffset>
                </wp:positionH>
                <wp:positionV relativeFrom="paragraph">
                  <wp:posOffset>45372</wp:posOffset>
                </wp:positionV>
                <wp:extent cx="101880" cy="86040"/>
                <wp:effectExtent l="38100" t="38100" r="31750" b="2857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01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13A27" id="Ink 791" o:spid="_x0000_s1026" type="#_x0000_t75" style="position:absolute;margin-left:204.25pt;margin-top:3.3pt;width:8.45pt;height:7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">
                <v:imagedata r:id="rId139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2484773</wp:posOffset>
                </wp:positionH>
                <wp:positionV relativeFrom="paragraph">
                  <wp:posOffset>96852</wp:posOffset>
                </wp:positionV>
                <wp:extent cx="105120" cy="42120"/>
                <wp:effectExtent l="38100" t="38100" r="28575" b="3429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5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1641" id="Ink 790" o:spid="_x0000_s1026" type="#_x0000_t75" style="position:absolute;margin-left:195.4pt;margin-top:7.45pt;width:8.6pt;height:3.7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">
                <v:imagedata r:id="rId139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2373173</wp:posOffset>
                </wp:positionH>
                <wp:positionV relativeFrom="paragraph">
                  <wp:posOffset>45012</wp:posOffset>
                </wp:positionV>
                <wp:extent cx="112680" cy="106200"/>
                <wp:effectExtent l="38100" t="38100" r="40005" b="4635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12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44E2B" id="Ink 789" o:spid="_x0000_s1026" type="#_x0000_t75" style="position:absolute;margin-left:186.6pt;margin-top:3.3pt;width:9.15pt;height:8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">
                <v:imagedata r:id="rId139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2264453</wp:posOffset>
                </wp:positionH>
                <wp:positionV relativeFrom="paragraph">
                  <wp:posOffset>43572</wp:posOffset>
                </wp:positionV>
                <wp:extent cx="14400" cy="6120"/>
                <wp:effectExtent l="19050" t="38100" r="43180" b="3238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4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7A8C2" id="Ink 788" o:spid="_x0000_s1026" type="#_x0000_t75" style="position:absolute;margin-left:178.05pt;margin-top:3.2pt;width:1.45pt;height:.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">
                <v:imagedata r:id="rId139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2274893</wp:posOffset>
                </wp:positionH>
                <wp:positionV relativeFrom="paragraph">
                  <wp:posOffset>104772</wp:posOffset>
                </wp:positionV>
                <wp:extent cx="80280" cy="45000"/>
                <wp:effectExtent l="38100" t="38100" r="34290" b="317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802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A342" id="Ink 787" o:spid="_x0000_s1026" type="#_x0000_t75" style="position:absolute;margin-left:178.9pt;margin-top:8.05pt;width:6.6pt;height:3.9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">
                <v:imagedata r:id="rId140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2224133</wp:posOffset>
                </wp:positionH>
                <wp:positionV relativeFrom="paragraph">
                  <wp:posOffset>92892</wp:posOffset>
                </wp:positionV>
                <wp:extent cx="28440" cy="51480"/>
                <wp:effectExtent l="38100" t="19050" r="29210" b="4381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8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07411" id="Ink 786" o:spid="_x0000_s1026" type="#_x0000_t75" style="position:absolute;margin-left:174.9pt;margin-top:7.15pt;width:2.55pt;height:4.4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">
                <v:imagedata r:id="rId140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1930373</wp:posOffset>
                </wp:positionH>
                <wp:positionV relativeFrom="paragraph">
                  <wp:posOffset>43572</wp:posOffset>
                </wp:positionV>
                <wp:extent cx="167400" cy="118080"/>
                <wp:effectExtent l="19050" t="38100" r="42545" b="3492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67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E9FC" id="Ink 785" o:spid="_x0000_s1026" type="#_x0000_t75" style="position:absolute;margin-left:151.75pt;margin-top:3.2pt;width:13.55pt;height:9.8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">
                <v:imagedata r:id="rId140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1829213</wp:posOffset>
                </wp:positionH>
                <wp:positionV relativeFrom="paragraph">
                  <wp:posOffset>68052</wp:posOffset>
                </wp:positionV>
                <wp:extent cx="10440" cy="10440"/>
                <wp:effectExtent l="38100" t="38100" r="27940" b="2794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0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49C20" id="Ink 784" o:spid="_x0000_s1026" type="#_x0000_t75" style="position:absolute;margin-left:143.85pt;margin-top:5.2pt;width:1.05pt;height:1.1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">
                <v:imagedata r:id="rId140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1852253</wp:posOffset>
                </wp:positionH>
                <wp:positionV relativeFrom="paragraph">
                  <wp:posOffset>118452</wp:posOffset>
                </wp:positionV>
                <wp:extent cx="61920" cy="43920"/>
                <wp:effectExtent l="38100" t="38100" r="33655" b="3238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619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EDA2" id="Ink 783" o:spid="_x0000_s1026" type="#_x0000_t75" style="position:absolute;margin-left:145.6pt;margin-top:9.1pt;width:5.2pt;height:3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">
                <v:imagedata r:id="rId140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1797893</wp:posOffset>
                </wp:positionH>
                <wp:positionV relativeFrom="paragraph">
                  <wp:posOffset>121692</wp:posOffset>
                </wp:positionV>
                <wp:extent cx="29520" cy="40680"/>
                <wp:effectExtent l="38100" t="38100" r="27940" b="3556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295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4CE7E" id="Ink 782" o:spid="_x0000_s1026" type="#_x0000_t75" style="position:absolute;margin-left:141.3pt;margin-top:9.45pt;width:2.6pt;height:3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">
                <v:imagedata r:id="rId141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1711853</wp:posOffset>
                </wp:positionH>
                <wp:positionV relativeFrom="paragraph">
                  <wp:posOffset>112692</wp:posOffset>
                </wp:positionV>
                <wp:extent cx="74160" cy="23400"/>
                <wp:effectExtent l="38100" t="38100" r="40640" b="3429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4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F947" id="Ink 781" o:spid="_x0000_s1026" type="#_x0000_t75" style="position:absolute;margin-left:134.65pt;margin-top:8.6pt;width:6.1pt;height:2.2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">
                <v:imagedata r:id="rId141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1625813</wp:posOffset>
                </wp:positionH>
                <wp:positionV relativeFrom="paragraph">
                  <wp:posOffset>96492</wp:posOffset>
                </wp:positionV>
                <wp:extent cx="128880" cy="79920"/>
                <wp:effectExtent l="19050" t="38100" r="43180" b="3492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8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F89F" id="Ink 780" o:spid="_x0000_s1026" type="#_x0000_t75" style="position:absolute;margin-left:127.75pt;margin-top:7.35pt;width:10.65pt;height:6.8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">
                <v:imagedata r:id="rId141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1316573</wp:posOffset>
                </wp:positionH>
                <wp:positionV relativeFrom="paragraph">
                  <wp:posOffset>109812</wp:posOffset>
                </wp:positionV>
                <wp:extent cx="313920" cy="81360"/>
                <wp:effectExtent l="38100" t="38100" r="29210" b="3302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13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DE38" id="Ink 779" o:spid="_x0000_s1026" type="#_x0000_t75" style="position:absolute;margin-left:103.4pt;margin-top:8.55pt;width:24.95pt;height:6.7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">
                <v:imagedata r:id="rId141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1221173</wp:posOffset>
                </wp:positionH>
                <wp:positionV relativeFrom="paragraph">
                  <wp:posOffset>143292</wp:posOffset>
                </wp:positionV>
                <wp:extent cx="102240" cy="21960"/>
                <wp:effectExtent l="38100" t="38100" r="31115" b="3556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02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2B90" id="Ink 778" o:spid="_x0000_s1026" type="#_x0000_t75" style="position:absolute;margin-left:96pt;margin-top:11.25pt;width:8.2pt;height:2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">
                <v:imagedata r:id="rId141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1139093</wp:posOffset>
                </wp:positionH>
                <wp:positionV relativeFrom="paragraph">
                  <wp:posOffset>118092</wp:posOffset>
                </wp:positionV>
                <wp:extent cx="147600" cy="86760"/>
                <wp:effectExtent l="38100" t="38100" r="43180" b="2794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47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B9414" id="Ink 777" o:spid="_x0000_s1026" type="#_x0000_t75" style="position:absolute;margin-left:89.45pt;margin-top:9.05pt;width:12.05pt;height:7.2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">
                <v:imagedata r:id="rId142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1000493</wp:posOffset>
                </wp:positionH>
                <wp:positionV relativeFrom="paragraph">
                  <wp:posOffset>145812</wp:posOffset>
                </wp:positionV>
                <wp:extent cx="138960" cy="48960"/>
                <wp:effectExtent l="38100" t="38100" r="33020" b="2730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38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109E4" id="Ink 776" o:spid="_x0000_s1026" type="#_x0000_t75" style="position:absolute;margin-left:78.6pt;margin-top:11.25pt;width:11.2pt;height:4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">
                <v:imagedata r:id="rId142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771533</wp:posOffset>
                </wp:positionH>
                <wp:positionV relativeFrom="paragraph">
                  <wp:posOffset>169212</wp:posOffset>
                </wp:positionV>
                <wp:extent cx="92520" cy="215280"/>
                <wp:effectExtent l="38100" t="38100" r="41275" b="3238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25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5C8E" id="Ink 775" o:spid="_x0000_s1026" type="#_x0000_t75" style="position:absolute;margin-left:60.5pt;margin-top:13.05pt;width:7.8pt;height:17.4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">
                <v:imagedata r:id="rId1425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690893</wp:posOffset>
                </wp:positionH>
                <wp:positionV relativeFrom="paragraph">
                  <wp:posOffset>92532</wp:posOffset>
                </wp:positionV>
                <wp:extent cx="91080" cy="140040"/>
                <wp:effectExtent l="38100" t="38100" r="42545" b="317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910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19621" id="Ink 774" o:spid="_x0000_s1026" type="#_x0000_t75" style="position:absolute;margin-left:54.3pt;margin-top:7.05pt;width:7.5pt;height:11.5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">
                <v:imagedata r:id="rId1427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715373</wp:posOffset>
                </wp:positionH>
                <wp:positionV relativeFrom="paragraph">
                  <wp:posOffset>120612</wp:posOffset>
                </wp:positionV>
                <wp:extent cx="11520" cy="70200"/>
                <wp:effectExtent l="19050" t="38100" r="45720" b="444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15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448A3" id="Ink 773" o:spid="_x0000_s1026" type="#_x0000_t75" style="position:absolute;margin-left:56.1pt;margin-top:9.25pt;width:1.35pt;height:6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">
                <v:imagedata r:id="rId1429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618173</wp:posOffset>
                </wp:positionH>
                <wp:positionV relativeFrom="paragraph">
                  <wp:posOffset>199812</wp:posOffset>
                </wp:positionV>
                <wp:extent cx="18000" cy="720"/>
                <wp:effectExtent l="38100" t="38100" r="39370" b="3746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0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1159" id="Ink 772" o:spid="_x0000_s1026" type="#_x0000_t75" style="position:absolute;margin-left:48.55pt;margin-top:15.5pt;width:1.6pt;height:.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">
                <v:imagedata r:id="rId1431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544373</wp:posOffset>
                </wp:positionH>
                <wp:positionV relativeFrom="paragraph">
                  <wp:posOffset>207372</wp:posOffset>
                </wp:positionV>
                <wp:extent cx="6120" cy="7920"/>
                <wp:effectExtent l="38100" t="38100" r="32385" b="3048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A2BE" id="Ink 771" o:spid="_x0000_s1026" type="#_x0000_t75" style="position:absolute;margin-left:42.65pt;margin-top:16.2pt;width:.75pt;height: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">
                <v:imagedata r:id="rId1433" o:title=""/>
              </v:shape>
            </w:pict>
          </mc:Fallback>
        </mc:AlternateContent>
      </w:r>
      <w:r>
        <w:rPr>
          <w:noProof/>
          <w:lang w:val="en-AU" w:eastAsia="en-AU"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0000"/>
            </w14:solidFill>
          </w14:textFill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591533</wp:posOffset>
                </wp:positionH>
                <wp:positionV relativeFrom="paragraph">
                  <wp:posOffset>109452</wp:posOffset>
                </wp:positionV>
                <wp:extent cx="16200" cy="24840"/>
                <wp:effectExtent l="19050" t="38100" r="41275" b="3238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6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9002" id="Ink 770" o:spid="_x0000_s1026" type="#_x0000_t75" style="position:absolute;margin-left:46.55pt;margin-top:8.45pt;width:1.5pt;height:2.1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">
                <v:imagedata r:id="rId1435" o:title=""/>
              </v:shape>
            </w:pict>
          </mc:Fallback>
        </mc:AlternateContent>
      </w:r>
    </w:p>
    <w:p w:rsidR="00EB02C8" w:rsidRDefault="00EB02C8" w:rsidP="006A2252">
      <w:pPr>
        <w:pStyle w:val="spaces0"/>
        <w:spacing w:after="380"/>
      </w:pPr>
    </w:p>
    <w:p w:rsidR="00CB7460" w:rsidRDefault="00CB7460" w:rsidP="006A2252">
      <w:pPr>
        <w:pStyle w:val="spaces0"/>
        <w:spacing w:after="380"/>
      </w:pPr>
    </w:p>
    <w:p w:rsidR="00EB02C8" w:rsidRDefault="00EB02C8" w:rsidP="006A2252">
      <w:pPr>
        <w:pStyle w:val="spaces0"/>
        <w:spacing w:after="380"/>
      </w:pPr>
    </w:p>
    <w:p w:rsidR="00EB02C8" w:rsidRDefault="00EB02C8" w:rsidP="006A2252">
      <w:pPr>
        <w:pStyle w:val="spaces0"/>
        <w:spacing w:after="380"/>
      </w:pPr>
    </w:p>
    <w:p w:rsidR="006A2252" w:rsidRDefault="006A2252" w:rsidP="006A2252">
      <w:pPr>
        <w:pStyle w:val="NLLL2COL"/>
        <w:jc w:val="right"/>
        <w:rPr>
          <w:rStyle w:val="NLLLNUM"/>
        </w:rPr>
      </w:pPr>
      <w:r>
        <w:tab/>
      </w:r>
      <w:r w:rsidRPr="00BA41A0">
        <w:rPr>
          <w:rStyle w:val="NLLLNUM"/>
        </w:rPr>
        <w:t>[5 marks]</w:t>
      </w:r>
    </w:p>
    <w:p w:rsidR="006A2252" w:rsidRDefault="006A2252" w:rsidP="006A2252">
      <w:pPr>
        <w:pStyle w:val="NLLL2COL"/>
        <w:jc w:val="right"/>
        <w:rPr>
          <w:rStyle w:val="NLLLNUM"/>
        </w:rPr>
      </w:pPr>
    </w:p>
    <w:p w:rsidR="006A2252" w:rsidRDefault="00EB02C8" w:rsidP="006A2252">
      <w:pPr>
        <w:pStyle w:val="NL"/>
        <w:rPr>
          <w:u w:color="CBCBCB"/>
        </w:rPr>
      </w:pPr>
      <w:r>
        <w:rPr>
          <w:rStyle w:val="NLLLNUM"/>
        </w:rPr>
        <w:lastRenderedPageBreak/>
        <w:t>11</w:t>
      </w:r>
      <w:r w:rsidR="006A2252">
        <w:rPr>
          <w:u w:color="CBCBCB"/>
        </w:rPr>
        <w:tab/>
      </w:r>
      <w:r w:rsidR="006A2252">
        <w:rPr>
          <w:u w:color="CBCBCB"/>
        </w:rPr>
        <w:tab/>
      </w:r>
      <w:bookmarkStart w:id="0" w:name="_GoBack"/>
      <w:bookmarkEnd w:id="0"/>
      <w:r w:rsidR="006A2252">
        <w:rPr>
          <w:u w:color="CBCBCB"/>
        </w:rPr>
        <w:t>Find the following:</w:t>
      </w:r>
    </w:p>
    <w:p w:rsidR="006A2252" w:rsidRDefault="006E4B7F" w:rsidP="006A2252">
      <w:pPr>
        <w:pStyle w:val="NLLL2COL"/>
        <w:rPr>
          <w:u w:color="CBCBCB"/>
        </w:rPr>
      </w:pP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3798773</wp:posOffset>
                </wp:positionH>
                <wp:positionV relativeFrom="paragraph">
                  <wp:posOffset>-21394</wp:posOffset>
                </wp:positionV>
                <wp:extent cx="225360" cy="598680"/>
                <wp:effectExtent l="57150" t="38100" r="60960" b="4953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2536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806C7" id="Ink 837" o:spid="_x0000_s1026" type="#_x0000_t75" style="position:absolute;margin-left:298.15pt;margin-top:-3pt;width:20.15pt;height:48.7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">
                <v:imagedata r:id="rId1437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3784733</wp:posOffset>
                </wp:positionH>
                <wp:positionV relativeFrom="paragraph">
                  <wp:posOffset>405566</wp:posOffset>
                </wp:positionV>
                <wp:extent cx="15120" cy="126000"/>
                <wp:effectExtent l="38100" t="57150" r="61595" b="4572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5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C608" id="Ink 836" o:spid="_x0000_s1026" type="#_x0000_t75" style="position:absolute;margin-left:296.55pt;margin-top:30.75pt;width:3.85pt;height:11.8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">
                <v:imagedata r:id="rId1439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3600053</wp:posOffset>
                </wp:positionH>
                <wp:positionV relativeFrom="paragraph">
                  <wp:posOffset>460286</wp:posOffset>
                </wp:positionV>
                <wp:extent cx="120960" cy="11160"/>
                <wp:effectExtent l="57150" t="57150" r="50800" b="6540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2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F1A6B" id="Ink 835" o:spid="_x0000_s1026" type="#_x0000_t75" style="position:absolute;margin-left:282.15pt;margin-top:34.7pt;width:11.5pt;height:4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">
                <v:imagedata r:id="rId1441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3178493</wp:posOffset>
                </wp:positionH>
                <wp:positionV relativeFrom="paragraph">
                  <wp:posOffset>462806</wp:posOffset>
                </wp:positionV>
                <wp:extent cx="155520" cy="14040"/>
                <wp:effectExtent l="57150" t="57150" r="54610" b="6223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55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CBAAC" id="Ink 834" o:spid="_x0000_s1026" type="#_x0000_t75" style="position:absolute;margin-left:249.1pt;margin-top:35pt;width:13.85pt;height:3.7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">
                <v:imagedata r:id="rId1443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3130613</wp:posOffset>
                </wp:positionH>
                <wp:positionV relativeFrom="paragraph">
                  <wp:posOffset>388286</wp:posOffset>
                </wp:positionV>
                <wp:extent cx="150480" cy="142560"/>
                <wp:effectExtent l="19050" t="57150" r="59690" b="673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504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0D76" id="Ink 833" o:spid="_x0000_s1026" type="#_x0000_t75" style="position:absolute;margin-left:245.05pt;margin-top:29.1pt;width:14.8pt;height:14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">
                <v:imagedata r:id="rId1445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2763413</wp:posOffset>
                </wp:positionH>
                <wp:positionV relativeFrom="paragraph">
                  <wp:posOffset>400886</wp:posOffset>
                </wp:positionV>
                <wp:extent cx="103680" cy="149400"/>
                <wp:effectExtent l="38100" t="57150" r="48895" b="6032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036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E45ED" id="Ink 832" o:spid="_x0000_s1026" type="#_x0000_t75" style="position:absolute;margin-left:216.15pt;margin-top:30.15pt;width:10.35pt;height:14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">
                <v:imagedata r:id="rId1447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2639573</wp:posOffset>
                </wp:positionH>
                <wp:positionV relativeFrom="paragraph">
                  <wp:posOffset>470006</wp:posOffset>
                </wp:positionV>
                <wp:extent cx="69840" cy="8640"/>
                <wp:effectExtent l="57150" t="57150" r="64135" b="6794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69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ED4EF" id="Ink 831" o:spid="_x0000_s1026" type="#_x0000_t75" style="position:absolute;margin-left:206.5pt;margin-top:35.5pt;width:8.35pt;height:3.7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">
                <v:imagedata r:id="rId1449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3686453</wp:posOffset>
                </wp:positionH>
                <wp:positionV relativeFrom="paragraph">
                  <wp:posOffset>90926</wp:posOffset>
                </wp:positionV>
                <wp:extent cx="107640" cy="154080"/>
                <wp:effectExtent l="38100" t="57150" r="45085" b="7493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07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9B33" id="Ink 830" o:spid="_x0000_s1026" type="#_x0000_t75" style="position:absolute;margin-left:289.95pt;margin-top:5.7pt;width:10.25pt;height:15.1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">
                <v:imagedata r:id="rId1451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3559373</wp:posOffset>
                </wp:positionH>
                <wp:positionV relativeFrom="paragraph">
                  <wp:posOffset>157886</wp:posOffset>
                </wp:positionV>
                <wp:extent cx="86040" cy="3600"/>
                <wp:effectExtent l="57150" t="57150" r="66675" b="7302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6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5A42" id="Ink 829" o:spid="_x0000_s1026" type="#_x0000_t75" style="position:absolute;margin-left:278.8pt;margin-top:10.85pt;width:9.55pt;height:3.5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">
                <v:imagedata r:id="rId1453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3106493</wp:posOffset>
                </wp:positionH>
                <wp:positionV relativeFrom="paragraph">
                  <wp:posOffset>99926</wp:posOffset>
                </wp:positionV>
                <wp:extent cx="97200" cy="131400"/>
                <wp:effectExtent l="38100" t="57150" r="36195" b="5969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97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FA6C" id="Ink 828" o:spid="_x0000_s1026" type="#_x0000_t75" style="position:absolute;margin-left:243.4pt;margin-top:6.4pt;width:10.3pt;height:13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">
                <v:imagedata r:id="rId1455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2727053</wp:posOffset>
                </wp:positionH>
                <wp:positionV relativeFrom="paragraph">
                  <wp:posOffset>131966</wp:posOffset>
                </wp:positionV>
                <wp:extent cx="5400" cy="124920"/>
                <wp:effectExtent l="38100" t="57150" r="71120" b="6604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5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DC94" id="Ink 827" o:spid="_x0000_s1026" type="#_x0000_t75" style="position:absolute;margin-left:213.4pt;margin-top:8.95pt;width:3.35pt;height:12.8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">
                <v:imagedata r:id="rId1457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2517533</wp:posOffset>
                </wp:positionH>
                <wp:positionV relativeFrom="paragraph">
                  <wp:posOffset>-6634</wp:posOffset>
                </wp:positionV>
                <wp:extent cx="88560" cy="672120"/>
                <wp:effectExtent l="57150" t="38100" r="64135" b="520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8856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CD8F" id="Ink 826" o:spid="_x0000_s1026" type="#_x0000_t75" style="position:absolute;margin-left:196.8pt;margin-top:-1.85pt;width:9.65pt;height:54.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">
                <v:imagedata r:id="rId1459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2274173</wp:posOffset>
                </wp:positionH>
                <wp:positionV relativeFrom="paragraph">
                  <wp:posOffset>290006</wp:posOffset>
                </wp:positionV>
                <wp:extent cx="67320" cy="3240"/>
                <wp:effectExtent l="57150" t="57150" r="46990" b="7302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7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F981D" id="Ink 825" o:spid="_x0000_s1026" type="#_x0000_t75" style="position:absolute;margin-left:177.65pt;margin-top:21.4pt;width:7.1pt;height:3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">
                <v:imagedata r:id="rId1461" o:title=""/>
              </v:shape>
            </w:pict>
          </mc:Fallback>
        </mc:AlternateContent>
      </w:r>
      <w:r>
        <w:rPr>
          <w:noProof/>
          <w:u w:color="CBCBCB"/>
          <w:lang w:eastAsia="en-A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2270933</wp:posOffset>
                </wp:positionH>
                <wp:positionV relativeFrom="paragraph">
                  <wp:posOffset>235646</wp:posOffset>
                </wp:positionV>
                <wp:extent cx="78120" cy="11520"/>
                <wp:effectExtent l="38100" t="57150" r="55245" b="647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78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B14A9" id="Ink 824" o:spid="_x0000_s1026" type="#_x0000_t75" style="position:absolute;margin-left:177.35pt;margin-top:17.1pt;width:9pt;height:3.8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">
                <v:imagedata r:id="rId1463" o:title=""/>
              </v:shape>
            </w:pict>
          </mc:Fallback>
        </mc:AlternateContent>
      </w:r>
      <w:r w:rsidR="006A2252">
        <w:rPr>
          <w:u w:color="CBCBCB"/>
        </w:rPr>
        <w:tab/>
      </w:r>
      <w:r w:rsidR="006A2252" w:rsidRPr="00887D70">
        <w:rPr>
          <w:position w:val="-28"/>
          <w:u w:color="CBCBCB"/>
        </w:rPr>
        <w:object w:dxaOrig="2900" w:dyaOrig="660">
          <v:shape id="_x0000_i1033" type="#_x0000_t75" style="width:145.35pt;height:33.35pt" o:ole="">
            <v:imagedata r:id="rId1464" o:title=""/>
          </v:shape>
          <o:OLEObject Type="Embed" ProgID="Equation.DSMT4" ShapeID="_x0000_i1033" DrawAspect="Content" ObjectID="_1500993948" r:id="rId1465"/>
        </w:object>
      </w:r>
    </w:p>
    <w:p w:rsidR="006A2252" w:rsidRPr="00E535EC" w:rsidRDefault="006A2252" w:rsidP="006A2252">
      <w:pPr>
        <w:pStyle w:val="NLLL2COL"/>
        <w:rPr>
          <w:rStyle w:val="NLLLNUM"/>
        </w:rPr>
      </w:pPr>
    </w:p>
    <w:p w:rsidR="006A2252" w:rsidRPr="00E535EC" w:rsidRDefault="006A2252" w:rsidP="006A2252">
      <w:pPr>
        <w:pStyle w:val="NLLL2COL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547"/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hanging="283"/>
        <w:jc w:val="right"/>
        <w:rPr>
          <w:rStyle w:val="NLLLNUM"/>
        </w:rPr>
      </w:pPr>
      <w:r w:rsidRPr="00E535EC">
        <w:rPr>
          <w:rStyle w:val="NLLLNUM"/>
        </w:rPr>
        <w:tab/>
      </w:r>
      <w:r w:rsidRPr="00E535EC">
        <w:rPr>
          <w:rStyle w:val="NLLLNUM"/>
        </w:rPr>
        <w:tab/>
        <w:t>[</w:t>
      </w:r>
      <w:r w:rsidR="00EB02C8">
        <w:rPr>
          <w:rStyle w:val="NLLLNUM"/>
        </w:rPr>
        <w:t>1</w:t>
      </w:r>
      <w:r w:rsidRPr="00E535EC">
        <w:rPr>
          <w:rStyle w:val="NLLLNUM"/>
        </w:rPr>
        <w:t xml:space="preserve"> mark]</w:t>
      </w:r>
    </w:p>
    <w:p w:rsidR="006A2252" w:rsidRDefault="00EB02C8" w:rsidP="006A2252">
      <w:pPr>
        <w:pStyle w:val="NL"/>
        <w:rPr>
          <w:u w:color="CBCBCB"/>
        </w:rPr>
      </w:pPr>
      <w:r>
        <w:rPr>
          <w:rStyle w:val="NLLLNUM"/>
        </w:rPr>
        <w:t>12</w:t>
      </w:r>
      <w:r w:rsidR="006A2252" w:rsidRPr="00E535EC">
        <w:rPr>
          <w:rStyle w:val="NLLLNUM"/>
        </w:rPr>
        <w:tab/>
      </w:r>
      <w:r w:rsidR="006A2252" w:rsidRPr="00E535EC">
        <w:rPr>
          <w:rStyle w:val="NLLLNUM"/>
        </w:rPr>
        <w:tab/>
      </w:r>
      <w:proofErr w:type="gramStart"/>
      <w:r w:rsidR="006A2252" w:rsidRPr="0034754E">
        <w:rPr>
          <w:rStyle w:val="i-listbold"/>
        </w:rPr>
        <w:t>X</w:t>
      </w:r>
      <w:r w:rsidR="006A2252">
        <w:rPr>
          <w:u w:color="CBCBCB"/>
        </w:rPr>
        <w:t xml:space="preserve"> </w:t>
      </w:r>
      <w:r w:rsidR="006A2252">
        <w:rPr>
          <w:rFonts w:ascii="s" w:hAnsi="s" w:cs="Helvetica"/>
          <w:u w:color="CBCBCB"/>
        </w:rPr>
        <w:sym w:font="Symbol" w:char="F020"/>
      </w:r>
      <w:proofErr w:type="gramEnd"/>
      <w:r w:rsidR="006A2252">
        <w:rPr>
          <w:rFonts w:ascii="s" w:hAnsi="s" w:cs="Helvetica"/>
          <w:u w:color="CBCBCB"/>
        </w:rPr>
        <w:sym w:font="Symbol" w:char="F03D"/>
      </w:r>
      <w:r w:rsidR="006A2252">
        <w:rPr>
          <w:u w:color="CBCBCB"/>
        </w:rPr>
        <w:t xml:space="preserve"> </w:t>
      </w:r>
      <w:r w:rsidR="006A2252" w:rsidRPr="001E5239">
        <w:rPr>
          <w:position w:val="-42"/>
          <w:u w:color="CBCBCB"/>
        </w:rPr>
        <w:object w:dxaOrig="1360" w:dyaOrig="920">
          <v:shape id="_x0000_i1034" type="#_x0000_t75" style="width:68pt;height:46pt" o:ole="">
            <v:imagedata r:id="rId1466" o:title=""/>
          </v:shape>
          <o:OLEObject Type="Embed" ProgID="Equation.DSMT4" ShapeID="_x0000_i1034" DrawAspect="Content" ObjectID="_1500993949" r:id="rId1467"/>
        </w:object>
      </w:r>
      <w:r w:rsidR="006A2252">
        <w:rPr>
          <w:u w:color="CBCBCB"/>
        </w:rPr>
        <w:t xml:space="preserve">. Find </w:t>
      </w:r>
      <w:r w:rsidR="006A2252" w:rsidRPr="0034754E">
        <w:rPr>
          <w:rStyle w:val="i-listbold"/>
        </w:rPr>
        <w:t>X</w:t>
      </w:r>
      <w:r w:rsidR="006A2252">
        <w:rPr>
          <w:u w:color="CBCBCB"/>
          <w:vertAlign w:val="superscript"/>
        </w:rPr>
        <w:t>2</w:t>
      </w:r>
      <w:r w:rsidR="007773BB">
        <w:rPr>
          <w:u w:color="CBCBCB"/>
        </w:rPr>
        <w:t xml:space="preserve"> without the aid of a calculator.</w:t>
      </w:r>
    </w:p>
    <w:p w:rsidR="006A2252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noProof/>
          <w:lang w:eastAsia="en-AU"/>
        </w:rPr>
        <w:drawing>
          <wp:inline distT="0" distB="0" distL="0" distR="0" wp14:anchorId="2366E5D2" wp14:editId="40986DE6">
            <wp:extent cx="4516120" cy="1559614"/>
            <wp:effectExtent l="0" t="0" r="0" b="254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4520270" cy="15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60" w:rsidRDefault="00CB7460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7773BB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7773BB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7773BB" w:rsidRDefault="007773BB" w:rsidP="007773BB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2" w:firstLine="550"/>
        <w:rPr>
          <w:rStyle w:val="NLLLNUM"/>
        </w:rPr>
      </w:pPr>
      <w:proofErr w:type="gramStart"/>
      <w:r>
        <w:rPr>
          <w:u w:color="CBCBCB"/>
        </w:rPr>
        <w:t xml:space="preserve">M </w:t>
      </w:r>
      <w:r>
        <w:rPr>
          <w:rFonts w:ascii="s" w:hAnsi="s" w:cs="Helvetica"/>
          <w:u w:color="CBCBCB"/>
        </w:rPr>
        <w:sym w:font="Symbol" w:char="F020"/>
      </w:r>
      <w:proofErr w:type="gramEnd"/>
      <w:r>
        <w:rPr>
          <w:rFonts w:ascii="s" w:hAnsi="s" w:cs="Helvetica"/>
          <w:u w:color="CBCBCB"/>
        </w:rPr>
        <w:sym w:font="Symbol" w:char="F03D"/>
      </w:r>
      <w:r>
        <w:rPr>
          <w:u w:color="CBCBCB"/>
        </w:rPr>
        <w:t xml:space="preserve"> </w:t>
      </w:r>
      <w:r w:rsidRPr="007773BB">
        <w:rPr>
          <w:position w:val="-28"/>
          <w:u w:color="CBCBCB"/>
        </w:rPr>
        <w:object w:dxaOrig="740" w:dyaOrig="660">
          <v:shape id="_x0000_i1035" type="#_x0000_t75" style="width:36.65pt;height:33.35pt" o:ole="">
            <v:imagedata r:id="rId1469" o:title=""/>
          </v:shape>
          <o:OLEObject Type="Embed" ProgID="Equation.DSMT4" ShapeID="_x0000_i1035" DrawAspect="Content" ObjectID="_1500993950" r:id="rId1470"/>
        </w:object>
      </w:r>
      <w:r>
        <w:rPr>
          <w:u w:color="CBCBCB"/>
        </w:rPr>
        <w:t xml:space="preserve">. Find </w:t>
      </w:r>
      <m:oMath>
        <m:sSup>
          <m:sSupPr>
            <m:ctrlPr>
              <w:rPr>
                <w:rFonts w:ascii="Cambria Math" w:hAnsi="Cambria Math"/>
                <w:i/>
                <w:u w:color="CBCBCB"/>
              </w:rPr>
            </m:ctrlPr>
          </m:sSupPr>
          <m:e>
            <m:r>
              <w:rPr>
                <w:rFonts w:ascii="Cambria Math" w:hAnsi="Cambria Math"/>
                <w:u w:color="CBCBCB"/>
              </w:rPr>
              <m:t>M</m:t>
            </m:r>
          </m:e>
          <m:sup>
            <m:r>
              <w:rPr>
                <w:rFonts w:ascii="Cambria Math" w:hAnsi="Cambria Math"/>
                <w:u w:color="CBCBCB"/>
              </w:rPr>
              <m:t>-1</m:t>
            </m:r>
          </m:sup>
        </m:sSup>
      </m:oMath>
      <w:r>
        <w:rPr>
          <w:u w:color="CBCBCB"/>
        </w:rPr>
        <w:t xml:space="preserve"> without the aid of a calculator</w:t>
      </w: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2281360</wp:posOffset>
                </wp:positionH>
                <wp:positionV relativeFrom="paragraph">
                  <wp:posOffset>50880</wp:posOffset>
                </wp:positionV>
                <wp:extent cx="7200" cy="165960"/>
                <wp:effectExtent l="38100" t="19050" r="31115" b="4381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7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4D060" id="Ink 1655" o:spid="_x0000_s1026" type="#_x0000_t75" style="position:absolute;margin-left:179.4pt;margin-top:3.85pt;width:.95pt;height:13.3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">
                <v:imagedata r:id="rId14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1705000</wp:posOffset>
                </wp:positionH>
                <wp:positionV relativeFrom="paragraph">
                  <wp:posOffset>82920</wp:posOffset>
                </wp:positionV>
                <wp:extent cx="129960" cy="151920"/>
                <wp:effectExtent l="38100" t="38100" r="41910" b="3873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299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C8C66" id="Ink 1649" o:spid="_x0000_s1026" type="#_x0000_t75" style="position:absolute;margin-left:134pt;margin-top:6.3pt;width:10.7pt;height:12.4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">
                <v:imagedata r:id="rId14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895720</wp:posOffset>
                </wp:positionH>
                <wp:positionV relativeFrom="paragraph">
                  <wp:posOffset>132600</wp:posOffset>
                </wp:positionV>
                <wp:extent cx="7920" cy="155160"/>
                <wp:effectExtent l="38100" t="38100" r="30480" b="3556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7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5516E" id="Ink 1641" o:spid="_x0000_s1026" type="#_x0000_t75" style="position:absolute;margin-left:70.45pt;margin-top:10.3pt;width:.9pt;height:12.6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">
                <v:imagedata r:id="rId1476" o:title=""/>
              </v:shape>
            </w:pict>
          </mc:Fallback>
        </mc:AlternateContent>
      </w: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2405200</wp:posOffset>
                </wp:positionH>
                <wp:positionV relativeFrom="paragraph">
                  <wp:posOffset>-313380</wp:posOffset>
                </wp:positionV>
                <wp:extent cx="148680" cy="833760"/>
                <wp:effectExtent l="38100" t="38100" r="41910" b="4254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48680" cy="8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2176E" id="Ink 1656" o:spid="_x0000_s1026" type="#_x0000_t75" style="position:absolute;margin-left:189.3pt;margin-top:-24.95pt;width:12pt;height:66.1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">
                <v:imagedata r:id="rId14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2235280</wp:posOffset>
                </wp:positionH>
                <wp:positionV relativeFrom="paragraph">
                  <wp:posOffset>229500</wp:posOffset>
                </wp:positionV>
                <wp:extent cx="198720" cy="72360"/>
                <wp:effectExtent l="38100" t="38100" r="30480" b="4254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987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B306" id="Ink 1650" o:spid="_x0000_s1026" type="#_x0000_t75" style="position:absolute;margin-left:175.75pt;margin-top:17.85pt;width:16.15pt;height:6.2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">
                <v:imagedata r:id="rId14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1530040</wp:posOffset>
                </wp:positionH>
                <wp:positionV relativeFrom="paragraph">
                  <wp:posOffset>-278100</wp:posOffset>
                </wp:positionV>
                <wp:extent cx="201960" cy="825840"/>
                <wp:effectExtent l="38100" t="38100" r="26670" b="3175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201960" cy="82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7FEC" id="Ink 1647" o:spid="_x0000_s1026" type="#_x0000_t75" style="position:absolute;margin-left:120.25pt;margin-top:-22.1pt;width:16.15pt;height:65.3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">
                <v:imagedata r:id="rId14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596200</wp:posOffset>
                </wp:positionH>
                <wp:positionV relativeFrom="paragraph">
                  <wp:posOffset>72540</wp:posOffset>
                </wp:positionV>
                <wp:extent cx="887760" cy="70200"/>
                <wp:effectExtent l="38100" t="38100" r="26670" b="2540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887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325D9" id="Ink 1642" o:spid="_x0000_s1026" type="#_x0000_t75" style="position:absolute;margin-left:46.85pt;margin-top:5.65pt;width:70.05pt;height:5.8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">
                <v:imagedata r:id="rId1484" o:title=""/>
              </v:shape>
            </w:pict>
          </mc:Fallback>
        </mc:AlternateContent>
      </w:r>
    </w:p>
    <w:p w:rsidR="00EB02C8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1829560</wp:posOffset>
                </wp:positionH>
                <wp:positionV relativeFrom="paragraph">
                  <wp:posOffset>-67080</wp:posOffset>
                </wp:positionV>
                <wp:extent cx="81360" cy="171000"/>
                <wp:effectExtent l="38100" t="38100" r="33020" b="3873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813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DD34" id="Ink 1654" o:spid="_x0000_s1026" type="#_x0000_t75" style="position:absolute;margin-left:143.8pt;margin-top:-5.55pt;width:6.85pt;height:13.7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">
                <v:imagedata r:id="rId14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1646320</wp:posOffset>
                </wp:positionH>
                <wp:positionV relativeFrom="paragraph">
                  <wp:posOffset>39840</wp:posOffset>
                </wp:positionV>
                <wp:extent cx="123840" cy="5040"/>
                <wp:effectExtent l="38100" t="38100" r="28575" b="3365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23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101F9" id="Ink 1653" o:spid="_x0000_s1026" type="#_x0000_t75" style="position:absolute;margin-left:129.55pt;margin-top:3pt;width:9.85pt;height:.8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">
                <v:imagedata r:id="rId14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2340400</wp:posOffset>
                </wp:positionH>
                <wp:positionV relativeFrom="paragraph">
                  <wp:posOffset>-56640</wp:posOffset>
                </wp:positionV>
                <wp:extent cx="15480" cy="159120"/>
                <wp:effectExtent l="38100" t="38100" r="41910" b="3175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54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B51CB" id="Ink 1651" o:spid="_x0000_s1026" type="#_x0000_t75" style="position:absolute;margin-left:184.15pt;margin-top:-4.6pt;width:1.55pt;height:12.8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">
                <v:imagedata r:id="rId14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1220440</wp:posOffset>
                </wp:positionH>
                <wp:positionV relativeFrom="paragraph">
                  <wp:posOffset>-86880</wp:posOffset>
                </wp:positionV>
                <wp:extent cx="127440" cy="185400"/>
                <wp:effectExtent l="0" t="38100" r="44450" b="4381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274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328DC" id="Ink 1646" o:spid="_x0000_s1026" type="#_x0000_t75" style="position:absolute;margin-left:95.95pt;margin-top:-7.1pt;width:10.5pt;height:14.9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">
                <v:imagedata r:id="rId14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1099480</wp:posOffset>
                </wp:positionH>
                <wp:positionV relativeFrom="paragraph">
                  <wp:posOffset>23280</wp:posOffset>
                </wp:positionV>
                <wp:extent cx="94320" cy="6480"/>
                <wp:effectExtent l="38100" t="38100" r="39370" b="3175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94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44625" id="Ink 1645" o:spid="_x0000_s1026" type="#_x0000_t75" style="position:absolute;margin-left:86.35pt;margin-top:1.7pt;width:7.75pt;height:.8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">
                <v:imagedata r:id="rId14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861880</wp:posOffset>
                </wp:positionH>
                <wp:positionV relativeFrom="paragraph">
                  <wp:posOffset>38040</wp:posOffset>
                </wp:positionV>
                <wp:extent cx="131040" cy="16200"/>
                <wp:effectExtent l="19050" t="38100" r="40640" b="4127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31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D57FB" id="Ink 1644" o:spid="_x0000_s1026" type="#_x0000_t75" style="position:absolute;margin-left:67.7pt;margin-top:2.75pt;width:10.5pt;height:1.8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">
                <v:imagedata r:id="rId14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693400</wp:posOffset>
                </wp:positionH>
                <wp:positionV relativeFrom="paragraph">
                  <wp:posOffset>-43680</wp:posOffset>
                </wp:positionV>
                <wp:extent cx="102240" cy="169560"/>
                <wp:effectExtent l="19050" t="38100" r="31115" b="4000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022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8A373" id="Ink 1643" o:spid="_x0000_s1026" type="#_x0000_t75" style="position:absolute;margin-left:54.4pt;margin-top:-3.7pt;width:8.45pt;height:13.8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">
                <v:imagedata r:id="rId1498" o:title=""/>
              </v:shape>
            </w:pict>
          </mc:Fallback>
        </mc:AlternateContent>
      </w:r>
    </w:p>
    <w:p w:rsidR="00EB02C8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2163640</wp:posOffset>
                </wp:positionH>
                <wp:positionV relativeFrom="paragraph">
                  <wp:posOffset>144660</wp:posOffset>
                </wp:positionV>
                <wp:extent cx="15480" cy="171360"/>
                <wp:effectExtent l="38100" t="38100" r="41910" b="3873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5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39794" id="Ink 1665" o:spid="_x0000_s1026" type="#_x0000_t75" style="position:absolute;margin-left:170.1pt;margin-top:11.2pt;width:1.65pt;height:13.8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">
                <v:imagedata r:id="rId15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1579000</wp:posOffset>
                </wp:positionH>
                <wp:positionV relativeFrom="paragraph">
                  <wp:posOffset>191820</wp:posOffset>
                </wp:positionV>
                <wp:extent cx="124560" cy="129960"/>
                <wp:effectExtent l="38100" t="38100" r="8890" b="4191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24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A4BF1" id="Ink 1664" o:spid="_x0000_s1026" type="#_x0000_t75" style="position:absolute;margin-left:124.1pt;margin-top:14.85pt;width:10.05pt;height:10.7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">
                <v:imagedata r:id="rId1502" o:title=""/>
              </v:shape>
            </w:pict>
          </mc:Fallback>
        </mc:AlternateContent>
      </w:r>
    </w:p>
    <w:p w:rsidR="00EB02C8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2528680</wp:posOffset>
                </wp:positionH>
                <wp:positionV relativeFrom="paragraph">
                  <wp:posOffset>-50040</wp:posOffset>
                </wp:positionV>
                <wp:extent cx="282960" cy="307440"/>
                <wp:effectExtent l="57150" t="38100" r="41275" b="5461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282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B6124" id="Ink 1697" o:spid="_x0000_s1026" type="#_x0000_t75" style="position:absolute;margin-left:198pt;margin-top:-4.15pt;width:23.6pt;height:25.8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">
                <v:imagedata r:id="rId15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2197840</wp:posOffset>
                </wp:positionH>
                <wp:positionV relativeFrom="paragraph">
                  <wp:posOffset>-154440</wp:posOffset>
                </wp:positionV>
                <wp:extent cx="172800" cy="712440"/>
                <wp:effectExtent l="38100" t="38100" r="36830" b="3111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72800" cy="7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9CD17" id="Ink 1670" o:spid="_x0000_s1026" type="#_x0000_t75" style="position:absolute;margin-left:173pt;margin-top:-12.4pt;width:13.85pt;height:56.6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">
                <v:imagedata r:id="rId15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1406560</wp:posOffset>
                </wp:positionH>
                <wp:positionV relativeFrom="paragraph">
                  <wp:posOffset>-154080</wp:posOffset>
                </wp:positionV>
                <wp:extent cx="163440" cy="748440"/>
                <wp:effectExtent l="19050" t="38100" r="46355" b="3302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63440" cy="7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4225E" id="Ink 1663" o:spid="_x0000_s1026" type="#_x0000_t75" style="position:absolute;margin-left:110.5pt;margin-top:-12.35pt;width:13.3pt;height:59.4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">
                <v:imagedata r:id="rId15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966640</wp:posOffset>
                </wp:positionH>
                <wp:positionV relativeFrom="paragraph">
                  <wp:posOffset>155160</wp:posOffset>
                </wp:positionV>
                <wp:extent cx="318600" cy="32040"/>
                <wp:effectExtent l="38100" t="38100" r="24765" b="2540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318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58498" id="Ink 1660" o:spid="_x0000_s1026" type="#_x0000_t75" style="position:absolute;margin-left:76pt;margin-top:12.15pt;width:25.3pt;height:2.7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">
                <v:imagedata r:id="rId15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1078240</wp:posOffset>
                </wp:positionH>
                <wp:positionV relativeFrom="paragraph">
                  <wp:posOffset>-57240</wp:posOffset>
                </wp:positionV>
                <wp:extent cx="8640" cy="153720"/>
                <wp:effectExtent l="38100" t="38100" r="29845" b="3683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86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7C0C" id="Ink 1659" o:spid="_x0000_s1026" type="#_x0000_t75" style="position:absolute;margin-left:84.65pt;margin-top:-4.7pt;width:1.2pt;height:12.5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">
                <v:imagedata r:id="rId15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415480</wp:posOffset>
                </wp:positionH>
                <wp:positionV relativeFrom="paragraph">
                  <wp:posOffset>139680</wp:posOffset>
                </wp:positionV>
                <wp:extent cx="107640" cy="12960"/>
                <wp:effectExtent l="38100" t="38100" r="26035" b="2540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07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1C49C" id="Ink 1658" o:spid="_x0000_s1026" type="#_x0000_t75" style="position:absolute;margin-left:32.45pt;margin-top:10.95pt;width:8.8pt;height:1.3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">
                <v:imagedata r:id="rId15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415120</wp:posOffset>
                </wp:positionH>
                <wp:positionV relativeFrom="paragraph">
                  <wp:posOffset>69840</wp:posOffset>
                </wp:positionV>
                <wp:extent cx="72000" cy="10800"/>
                <wp:effectExtent l="38100" t="38100" r="42545" b="2730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72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64F3C" id="Ink 1657" o:spid="_x0000_s1026" type="#_x0000_t75" style="position:absolute;margin-left:32.45pt;margin-top:5.25pt;width:5.9pt;height:1.1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">
                <v:imagedata r:id="rId1516" o:title=""/>
              </v:shape>
            </w:pict>
          </mc:Fallback>
        </mc:AlternateContent>
      </w: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2159680</wp:posOffset>
                </wp:positionH>
                <wp:positionV relativeFrom="paragraph">
                  <wp:posOffset>-6060</wp:posOffset>
                </wp:positionV>
                <wp:extent cx="30600" cy="138240"/>
                <wp:effectExtent l="38100" t="38100" r="26670" b="3365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30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0CE7F" id="Ink 1669" o:spid="_x0000_s1026" type="#_x0000_t75" style="position:absolute;margin-left:169.8pt;margin-top:-.6pt;width:2.75pt;height:11.1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">
                <v:imagedata r:id="rId15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2083000</wp:posOffset>
                </wp:positionH>
                <wp:positionV relativeFrom="paragraph">
                  <wp:posOffset>18780</wp:posOffset>
                </wp:positionV>
                <wp:extent cx="131040" cy="49680"/>
                <wp:effectExtent l="19050" t="19050" r="40640" b="4572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31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72F7" id="Ink 1668" o:spid="_x0000_s1026" type="#_x0000_t75" style="position:absolute;margin-left:163.9pt;margin-top:1.35pt;width:10.45pt;height:4.3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">
                <v:imagedata r:id="rId15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1653160</wp:posOffset>
                </wp:positionH>
                <wp:positionV relativeFrom="paragraph">
                  <wp:posOffset>-19020</wp:posOffset>
                </wp:positionV>
                <wp:extent cx="105120" cy="142920"/>
                <wp:effectExtent l="38100" t="38100" r="28575" b="2857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051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0122" id="Ink 1667" o:spid="_x0000_s1026" type="#_x0000_t75" style="position:absolute;margin-left:129.95pt;margin-top:-1.75pt;width:8.75pt;height:11.5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">
                <v:imagedata r:id="rId15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1543360</wp:posOffset>
                </wp:positionH>
                <wp:positionV relativeFrom="paragraph">
                  <wp:posOffset>79260</wp:posOffset>
                </wp:positionV>
                <wp:extent cx="104760" cy="14400"/>
                <wp:effectExtent l="38100" t="19050" r="29210" b="4318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4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4EBE7" id="Ink 1666" o:spid="_x0000_s1026" type="#_x0000_t75" style="position:absolute;margin-left:121.3pt;margin-top:6.15pt;width:8.55pt;height:1.4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">
                <v:imagedata r:id="rId15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1111000</wp:posOffset>
                </wp:positionH>
                <wp:positionV relativeFrom="paragraph">
                  <wp:posOffset>-41700</wp:posOffset>
                </wp:positionV>
                <wp:extent cx="116640" cy="166680"/>
                <wp:effectExtent l="38100" t="38100" r="36195" b="4318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166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8648" id="Ink 1662" o:spid="_x0000_s1026" type="#_x0000_t75" style="position:absolute;margin-left:87.45pt;margin-top:-3.55pt;width:9.5pt;height:13.6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">
                <v:imagedata r:id="rId15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1044760</wp:posOffset>
                </wp:positionH>
                <wp:positionV relativeFrom="paragraph">
                  <wp:posOffset>-35940</wp:posOffset>
                </wp:positionV>
                <wp:extent cx="8280" cy="158040"/>
                <wp:effectExtent l="38100" t="38100" r="29845" b="3302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8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AAE1" id="Ink 1661" o:spid="_x0000_s1026" type="#_x0000_t75" style="position:absolute;margin-left:82.05pt;margin-top:-3pt;width:1pt;height:12.8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">
                <v:imagedata r:id="rId1528" o:title=""/>
              </v:shape>
            </w:pict>
          </mc:Fallback>
        </mc:AlternateContent>
      </w:r>
    </w:p>
    <w:p w:rsidR="00CB7460" w:rsidRDefault="00CB7460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2054920</wp:posOffset>
                </wp:positionH>
                <wp:positionV relativeFrom="paragraph">
                  <wp:posOffset>237060</wp:posOffset>
                </wp:positionV>
                <wp:extent cx="77400" cy="26280"/>
                <wp:effectExtent l="38100" t="38100" r="37465" b="3111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77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3539" id="Ink 1682" o:spid="_x0000_s1026" type="#_x0000_t75" style="position:absolute;margin-left:161.7pt;margin-top:18.6pt;width:6.3pt;height:2.2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">
                <v:imagedata r:id="rId15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1934320</wp:posOffset>
                </wp:positionH>
                <wp:positionV relativeFrom="paragraph">
                  <wp:posOffset>157500</wp:posOffset>
                </wp:positionV>
                <wp:extent cx="198360" cy="27360"/>
                <wp:effectExtent l="38100" t="38100" r="30480" b="2984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98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A5E7" id="Ink 1679" o:spid="_x0000_s1026" type="#_x0000_t75" style="position:absolute;margin-left:152.15pt;margin-top:12.35pt;width:15.8pt;height:2.4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">
                <v:imagedata r:id="rId15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1977880</wp:posOffset>
                </wp:positionH>
                <wp:positionV relativeFrom="paragraph">
                  <wp:posOffset>45180</wp:posOffset>
                </wp:positionV>
                <wp:extent cx="31320" cy="91440"/>
                <wp:effectExtent l="38100" t="19050" r="26035" b="4191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31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0E101" id="Ink 1678" o:spid="_x0000_s1026" type="#_x0000_t75" style="position:absolute;margin-left:155.5pt;margin-top:3.35pt;width:2.7pt;height:7.4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">
                <v:imagedata r:id="rId15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1332760</wp:posOffset>
                </wp:positionH>
                <wp:positionV relativeFrom="paragraph">
                  <wp:posOffset>243900</wp:posOffset>
                </wp:positionV>
                <wp:extent cx="121680" cy="36000"/>
                <wp:effectExtent l="38100" t="38100" r="31115" b="4064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216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467A" id="Ink 1677" o:spid="_x0000_s1026" type="#_x0000_t75" style="position:absolute;margin-left:104.8pt;margin-top:19.15pt;width:9.85pt;height:3.1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">
                <v:imagedata r:id="rId15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1248520</wp:posOffset>
                </wp:positionH>
                <wp:positionV relativeFrom="paragraph">
                  <wp:posOffset>190980</wp:posOffset>
                </wp:positionV>
                <wp:extent cx="168840" cy="23760"/>
                <wp:effectExtent l="19050" t="38100" r="41275" b="3365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68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0DD47" id="Ink 1674" o:spid="_x0000_s1026" type="#_x0000_t75" style="position:absolute;margin-left:98.05pt;margin-top:15pt;width:13.6pt;height:2.1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">
                <v:imagedata r:id="rId15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1240960</wp:posOffset>
                </wp:positionH>
                <wp:positionV relativeFrom="paragraph">
                  <wp:posOffset>56340</wp:posOffset>
                </wp:positionV>
                <wp:extent cx="132120" cy="95400"/>
                <wp:effectExtent l="19050" t="38100" r="1270" b="3810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32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C2904" id="Ink 1673" o:spid="_x0000_s1026" type="#_x0000_t75" style="position:absolute;margin-left:97.5pt;margin-top:4.2pt;width:10.65pt;height:7.9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">
                <v:imagedata r:id="rId1540" o:title=""/>
              </v:shape>
            </w:pict>
          </mc:Fallback>
        </mc:AlternateContent>
      </w:r>
    </w:p>
    <w:p w:rsidR="00CB7460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2594200</wp:posOffset>
                </wp:positionH>
                <wp:positionV relativeFrom="paragraph">
                  <wp:posOffset>36960</wp:posOffset>
                </wp:positionV>
                <wp:extent cx="212400" cy="303120"/>
                <wp:effectExtent l="38100" t="38100" r="54610" b="5905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212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4BAD9" id="Ink 1696" o:spid="_x0000_s1026" type="#_x0000_t75" style="position:absolute;margin-left:203.15pt;margin-top:2.7pt;width:18.05pt;height:25.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">
                <v:imagedata r:id="rId15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2037280</wp:posOffset>
                </wp:positionH>
                <wp:positionV relativeFrom="paragraph">
                  <wp:posOffset>-13800</wp:posOffset>
                </wp:positionV>
                <wp:extent cx="82440" cy="82080"/>
                <wp:effectExtent l="19050" t="38100" r="32385" b="3238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2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9FE8" id="Ink 1681" o:spid="_x0000_s1026" type="#_x0000_t75" style="position:absolute;margin-left:160.2pt;margin-top:-1.2pt;width:6.95pt;height:6.7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">
                <v:imagedata r:id="rId15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1974640</wp:posOffset>
                </wp:positionH>
                <wp:positionV relativeFrom="paragraph">
                  <wp:posOffset>-25680</wp:posOffset>
                </wp:positionV>
                <wp:extent cx="23040" cy="99000"/>
                <wp:effectExtent l="38100" t="38100" r="34290" b="3492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23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6D1BD" id="Ink 1680" o:spid="_x0000_s1026" type="#_x0000_t75" style="position:absolute;margin-left:155.25pt;margin-top:-2.15pt;width:2.05pt;height:8.0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">
                <v:imagedata r:id="rId15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1323400</wp:posOffset>
                </wp:positionH>
                <wp:positionV relativeFrom="paragraph">
                  <wp:posOffset>26160</wp:posOffset>
                </wp:positionV>
                <wp:extent cx="107640" cy="77040"/>
                <wp:effectExtent l="38100" t="38100" r="45085" b="3746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076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E32E" id="Ink 1676" o:spid="_x0000_s1026" type="#_x0000_t75" style="position:absolute;margin-left:104pt;margin-top:1.85pt;width:8.95pt;height:6.4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">
                <v:imagedata r:id="rId15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1270480</wp:posOffset>
                </wp:positionH>
                <wp:positionV relativeFrom="paragraph">
                  <wp:posOffset>10320</wp:posOffset>
                </wp:positionV>
                <wp:extent cx="12240" cy="88920"/>
                <wp:effectExtent l="38100" t="38100" r="26035" b="2540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2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4048D" id="Ink 1675" o:spid="_x0000_s1026" type="#_x0000_t75" style="position:absolute;margin-left:99.85pt;margin-top:.6pt;width:1.2pt;height:7.2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">
                <v:imagedata r:id="rId15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454000</wp:posOffset>
                </wp:positionH>
                <wp:positionV relativeFrom="paragraph">
                  <wp:posOffset>99960</wp:posOffset>
                </wp:positionV>
                <wp:extent cx="159840" cy="27360"/>
                <wp:effectExtent l="38100" t="38100" r="31115" b="2984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159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1600" id="Ink 1672" o:spid="_x0000_s1026" type="#_x0000_t75" style="position:absolute;margin-left:35.5pt;margin-top:7.8pt;width:12.9pt;height:2.3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">
                <v:imagedata r:id="rId15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446080</wp:posOffset>
                </wp:positionH>
                <wp:positionV relativeFrom="paragraph">
                  <wp:posOffset>175200</wp:posOffset>
                </wp:positionV>
                <wp:extent cx="96120" cy="27360"/>
                <wp:effectExtent l="38100" t="38100" r="37465" b="2984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96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2AAE" id="Ink 1671" o:spid="_x0000_s1026" type="#_x0000_t75" style="position:absolute;margin-left:34.85pt;margin-top:13.75pt;width:7.8pt;height:2.4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">
                <v:imagedata r:id="rId1554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1001560</wp:posOffset>
                </wp:positionH>
                <wp:positionV relativeFrom="paragraph">
                  <wp:posOffset>-517020</wp:posOffset>
                </wp:positionV>
                <wp:extent cx="163080" cy="1189800"/>
                <wp:effectExtent l="38100" t="38100" r="27940" b="2984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63080" cy="11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86456" id="Ink 1695" o:spid="_x0000_s1026" type="#_x0000_t75" style="position:absolute;margin-left:78.6pt;margin-top:-40.9pt;width:13.15pt;height:94.1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">
                <v:imagedata r:id="rId15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2134480</wp:posOffset>
                </wp:positionH>
                <wp:positionV relativeFrom="paragraph">
                  <wp:posOffset>-564540</wp:posOffset>
                </wp:positionV>
                <wp:extent cx="245520" cy="1195560"/>
                <wp:effectExtent l="38100" t="38100" r="40640" b="4318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245520" cy="11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8163" id="Ink 1694" o:spid="_x0000_s1026" type="#_x0000_t75" style="position:absolute;margin-left:167.9pt;margin-top:-44.7pt;width:19.75pt;height:94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">
                <v:imagedata r:id="rId15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2020000</wp:posOffset>
                </wp:positionH>
                <wp:positionV relativeFrom="paragraph">
                  <wp:posOffset>142140</wp:posOffset>
                </wp:positionV>
                <wp:extent cx="20880" cy="130320"/>
                <wp:effectExtent l="38100" t="19050" r="36830" b="412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20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76891" id="Ink 1689" o:spid="_x0000_s1026" type="#_x0000_t75" style="position:absolute;margin-left:158.8pt;margin-top:11pt;width:2.1pt;height:10.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">
                <v:imagedata r:id="rId15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1951240</wp:posOffset>
                </wp:positionH>
                <wp:positionV relativeFrom="paragraph">
                  <wp:posOffset>151140</wp:posOffset>
                </wp:positionV>
                <wp:extent cx="110520" cy="54000"/>
                <wp:effectExtent l="38100" t="38100" r="3810" b="4127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10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B1D5" id="Ink 1688" o:spid="_x0000_s1026" type="#_x0000_t75" style="position:absolute;margin-left:153.45pt;margin-top:11.7pt;width:8.95pt;height:4.7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">
                <v:imagedata r:id="rId15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1278040</wp:posOffset>
                </wp:positionH>
                <wp:positionV relativeFrom="paragraph">
                  <wp:posOffset>148980</wp:posOffset>
                </wp:positionV>
                <wp:extent cx="60480" cy="108000"/>
                <wp:effectExtent l="38100" t="38100" r="34925" b="2540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60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D711C" id="Ink 1684" o:spid="_x0000_s1026" type="#_x0000_t75" style="position:absolute;margin-left:100.4pt;margin-top:11.5pt;width:5pt;height:8.7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">
                <v:imagedata r:id="rId15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1174000</wp:posOffset>
                </wp:positionH>
                <wp:positionV relativeFrom="paragraph">
                  <wp:posOffset>234300</wp:posOffset>
                </wp:positionV>
                <wp:extent cx="86040" cy="18720"/>
                <wp:effectExtent l="38100" t="38100" r="28575" b="3873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86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9A16" id="Ink 1683" o:spid="_x0000_s1026" type="#_x0000_t75" style="position:absolute;margin-left:92.2pt;margin-top:18.3pt;width:7.05pt;height:1.8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">
                <v:imagedata r:id="rId1566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2042320</wp:posOffset>
                </wp:positionH>
                <wp:positionV relativeFrom="paragraph">
                  <wp:posOffset>131400</wp:posOffset>
                </wp:positionV>
                <wp:extent cx="106920" cy="60840"/>
                <wp:effectExtent l="38100" t="38100" r="26670" b="3492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069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4C13A" id="Ink 1693" o:spid="_x0000_s1026" type="#_x0000_t75" style="position:absolute;margin-left:160.7pt;margin-top:10.3pt;width:8.55pt;height: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">
                <v:imagedata r:id="rId15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2022520</wp:posOffset>
                </wp:positionH>
                <wp:positionV relativeFrom="paragraph">
                  <wp:posOffset>177840</wp:posOffset>
                </wp:positionV>
                <wp:extent cx="83160" cy="88200"/>
                <wp:effectExtent l="38100" t="38100" r="31750" b="2667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83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0712" id="Ink 1692" o:spid="_x0000_s1026" type="#_x0000_t75" style="position:absolute;margin-left:159.05pt;margin-top:13.8pt;width:7.05pt;height:7.3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">
                <v:imagedata r:id="rId15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1956280</wp:posOffset>
                </wp:positionH>
                <wp:positionV relativeFrom="paragraph">
                  <wp:posOffset>165960</wp:posOffset>
                </wp:positionV>
                <wp:extent cx="16200" cy="105840"/>
                <wp:effectExtent l="38100" t="38100" r="41275" b="2794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6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41C95" id="Ink 1691" o:spid="_x0000_s1026" type="#_x0000_t75" style="position:absolute;margin-left:153.8pt;margin-top:12.85pt;width:1.6pt;height:8.7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">
                <v:imagedata r:id="rId15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1940440</wp:posOffset>
                </wp:positionH>
                <wp:positionV relativeFrom="paragraph">
                  <wp:posOffset>63720</wp:posOffset>
                </wp:positionV>
                <wp:extent cx="177120" cy="41040"/>
                <wp:effectExtent l="38100" t="38100" r="33020" b="3556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77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42FA" id="Ink 1690" o:spid="_x0000_s1026" type="#_x0000_t75" style="position:absolute;margin-left:152.6pt;margin-top:4.9pt;width:14.25pt;height:3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">
                <v:imagedata r:id="rId15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1334560</wp:posOffset>
                </wp:positionH>
                <wp:positionV relativeFrom="paragraph">
                  <wp:posOffset>130320</wp:posOffset>
                </wp:positionV>
                <wp:extent cx="95040" cy="137520"/>
                <wp:effectExtent l="38100" t="38100" r="38735" b="3429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95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9453" id="Ink 1687" o:spid="_x0000_s1026" type="#_x0000_t75" style="position:absolute;margin-left:104.85pt;margin-top:10pt;width:8pt;height:11.2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">
                <v:imagedata r:id="rId15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1263280</wp:posOffset>
                </wp:positionH>
                <wp:positionV relativeFrom="paragraph">
                  <wp:posOffset>148680</wp:posOffset>
                </wp:positionV>
                <wp:extent cx="6120" cy="105480"/>
                <wp:effectExtent l="38100" t="38100" r="32385" b="279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6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345A" id="Ink 1686" o:spid="_x0000_s1026" type="#_x0000_t75" style="position:absolute;margin-left:99.25pt;margin-top:11.5pt;width:.95pt;height:8.6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">
                <v:imagedata r:id="rId15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1255000</wp:posOffset>
                </wp:positionH>
                <wp:positionV relativeFrom="paragraph">
                  <wp:posOffset>55440</wp:posOffset>
                </wp:positionV>
                <wp:extent cx="164160" cy="11520"/>
                <wp:effectExtent l="38100" t="38100" r="26670" b="2667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64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905E8" id="Ink 1685" o:spid="_x0000_s1026" type="#_x0000_t75" style="position:absolute;margin-left:98.6pt;margin-top:4.3pt;width:13.2pt;height:1.1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">
                <v:imagedata r:id="rId1580" o:title=""/>
              </v:shape>
            </w:pict>
          </mc:Fallback>
        </mc:AlternateContent>
      </w:r>
    </w:p>
    <w:p w:rsidR="006A2252" w:rsidRDefault="006A2252" w:rsidP="006A2252">
      <w:pPr>
        <w:widowControl w:val="0"/>
        <w:tabs>
          <w:tab w:val="left" w:pos="454"/>
        </w:tabs>
        <w:autoSpaceDE w:val="0"/>
        <w:autoSpaceDN w:val="0"/>
        <w:adjustRightInd w:val="0"/>
        <w:spacing w:before="120" w:after="120" w:line="300" w:lineRule="atLeast"/>
        <w:ind w:left="283" w:hanging="283"/>
        <w:jc w:val="right"/>
        <w:rPr>
          <w:rFonts w:ascii="Minion Pro" w:hAnsi="Minion Pro" w:cs="Minion Pro"/>
          <w:kern w:val="1"/>
          <w:u w:color="CBCBCB"/>
        </w:rPr>
      </w:pPr>
      <w:r>
        <w:rPr>
          <w:rFonts w:ascii="Minion Pro" w:hAnsi="Minion Pro" w:cs="Minion Pro"/>
          <w:kern w:val="1"/>
          <w:u w:color="CBCBCB"/>
        </w:rPr>
        <w:tab/>
      </w:r>
    </w:p>
    <w:p w:rsidR="006A2252" w:rsidRPr="00E535EC" w:rsidRDefault="006A2252" w:rsidP="006A2252">
      <w:pPr>
        <w:widowControl w:val="0"/>
        <w:tabs>
          <w:tab w:val="left" w:pos="454"/>
        </w:tabs>
        <w:autoSpaceDE w:val="0"/>
        <w:autoSpaceDN w:val="0"/>
        <w:adjustRightInd w:val="0"/>
        <w:spacing w:before="120" w:after="120" w:line="300" w:lineRule="atLeast"/>
        <w:ind w:left="283" w:hanging="283"/>
        <w:jc w:val="right"/>
        <w:rPr>
          <w:rStyle w:val="NLLLNUM"/>
        </w:rPr>
      </w:pPr>
      <w:r w:rsidRPr="00E535EC">
        <w:rPr>
          <w:rStyle w:val="NLLLNUM"/>
        </w:rPr>
        <w:t>[</w:t>
      </w:r>
      <w:r w:rsidR="007773BB">
        <w:rPr>
          <w:rStyle w:val="NLLLNUM"/>
        </w:rPr>
        <w:t>2</w:t>
      </w:r>
      <w:r w:rsidR="00CB7460">
        <w:rPr>
          <w:rStyle w:val="NLLLNUM"/>
        </w:rPr>
        <w:t xml:space="preserve">, </w:t>
      </w:r>
      <w:r w:rsidR="007773BB">
        <w:rPr>
          <w:rStyle w:val="NLLLNUM"/>
        </w:rPr>
        <w:t>2</w:t>
      </w:r>
      <w:r w:rsidR="00CB7460">
        <w:rPr>
          <w:rStyle w:val="NLLLNUM"/>
        </w:rPr>
        <w:t>:  3</w:t>
      </w:r>
      <w:r w:rsidRPr="00E535EC">
        <w:rPr>
          <w:rStyle w:val="NLLLNUM"/>
        </w:rPr>
        <w:t xml:space="preserve"> marks]</w:t>
      </w:r>
    </w:p>
    <w:p w:rsidR="00CB7460" w:rsidRDefault="00CB7460">
      <w:pPr>
        <w:rPr>
          <w:rStyle w:val="NLLLNUM"/>
          <w:rFonts w:eastAsia="Times New Roman" w:cs="Times New Roman"/>
          <w:lang w:eastAsia="en-US"/>
        </w:rPr>
      </w:pPr>
      <w:r>
        <w:rPr>
          <w:rStyle w:val="NLLLNUM"/>
        </w:rPr>
        <w:br w:type="page"/>
      </w:r>
    </w:p>
    <w:p w:rsidR="006A2252" w:rsidRDefault="00EB02C8" w:rsidP="006A2252">
      <w:pPr>
        <w:pStyle w:val="NL"/>
        <w:rPr>
          <w:u w:color="CBCBCB"/>
        </w:rPr>
      </w:pPr>
      <w:r>
        <w:rPr>
          <w:rStyle w:val="NLLLNUM"/>
        </w:rPr>
        <w:lastRenderedPageBreak/>
        <w:t>13</w:t>
      </w:r>
      <w:r w:rsidR="006A2252">
        <w:rPr>
          <w:u w:color="CBCBCB"/>
        </w:rPr>
        <w:tab/>
      </w:r>
      <w:r w:rsidR="006A2252">
        <w:rPr>
          <w:u w:color="CBCBCB"/>
        </w:rPr>
        <w:tab/>
        <w:t xml:space="preserve">Factorise each of the following matrix expressions, where possible. </w:t>
      </w:r>
    </w:p>
    <w:p w:rsidR="006A2252" w:rsidRDefault="00152A94" w:rsidP="006A2252">
      <w:pPr>
        <w:pStyle w:val="NLLL2COL"/>
        <w:rPr>
          <w:rFonts w:ascii="Minion Pro Capt" w:hAnsi="Minion Pro Capt" w:cs="Minion Pro Capt"/>
          <w:b/>
          <w:spacing w:val="2"/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5271351</wp:posOffset>
                </wp:positionH>
                <wp:positionV relativeFrom="paragraph">
                  <wp:posOffset>-26044</wp:posOffset>
                </wp:positionV>
                <wp:extent cx="207720" cy="208080"/>
                <wp:effectExtent l="57150" t="38100" r="40005" b="5905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207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3141" id="Ink 1709" o:spid="_x0000_s1026" type="#_x0000_t75" style="position:absolute;margin-left:414.3pt;margin-top:-2.25pt;width:17.3pt;height:18.0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">
                <v:imagedata r:id="rId15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4565818</wp:posOffset>
                </wp:positionH>
                <wp:positionV relativeFrom="paragraph">
                  <wp:posOffset>131641</wp:posOffset>
                </wp:positionV>
                <wp:extent cx="117720" cy="10800"/>
                <wp:effectExtent l="38100" t="38100" r="34925" b="2730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117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A840" id="Ink 259" o:spid="_x0000_s1026" type="#_x0000_t75" style="position:absolute;margin-left:359.3pt;margin-top:10.3pt;width:9.5pt;height:1.1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">
                <v:imagedata r:id="rId15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4553218</wp:posOffset>
                </wp:positionH>
                <wp:positionV relativeFrom="paragraph">
                  <wp:posOffset>233161</wp:posOffset>
                </wp:positionV>
                <wp:extent cx="135360" cy="5400"/>
                <wp:effectExtent l="38100" t="38100" r="36195" b="3302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135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EF09" id="Ink 258" o:spid="_x0000_s1026" type="#_x0000_t75" style="position:absolute;margin-left:358.35pt;margin-top:18.2pt;width:10.9pt;height:.8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">
                <v:imagedata r:id="rId15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4601458</wp:posOffset>
                </wp:positionH>
                <wp:positionV relativeFrom="paragraph">
                  <wp:posOffset>139201</wp:posOffset>
                </wp:positionV>
                <wp:extent cx="19800" cy="75960"/>
                <wp:effectExtent l="38100" t="38100" r="37465" b="3873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9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CC122" id="Ink 257" o:spid="_x0000_s1026" type="#_x0000_t75" style="position:absolute;margin-left:362.05pt;margin-top:10.8pt;width:1.95pt;height:6.4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">
                <v:imagedata r:id="rId15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4437658</wp:posOffset>
                </wp:positionH>
                <wp:positionV relativeFrom="paragraph">
                  <wp:posOffset>123361</wp:posOffset>
                </wp:positionV>
                <wp:extent cx="102600" cy="124560"/>
                <wp:effectExtent l="38100" t="38100" r="12065" b="279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102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50B0" id="Ink 256" o:spid="_x0000_s1026" type="#_x0000_t75" style="position:absolute;margin-left:349.3pt;margin-top:9.6pt;width:8.45pt;height:10.1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">
                <v:imagedata r:id="rId15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4906378</wp:posOffset>
                </wp:positionH>
                <wp:positionV relativeFrom="paragraph">
                  <wp:posOffset>69361</wp:posOffset>
                </wp:positionV>
                <wp:extent cx="199080" cy="125640"/>
                <wp:effectExtent l="19050" t="19050" r="29845" b="463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990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6ADB" id="Ink 240" o:spid="_x0000_s1026" type="#_x0000_t75" style="position:absolute;margin-left:386.1pt;margin-top:5.2pt;width:16pt;height:10.4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">
                <v:imagedata r:id="rId15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3940138</wp:posOffset>
                </wp:positionH>
                <wp:positionV relativeFrom="paragraph">
                  <wp:posOffset>22561</wp:posOffset>
                </wp:positionV>
                <wp:extent cx="176040" cy="315720"/>
                <wp:effectExtent l="38100" t="38100" r="33655" b="273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17604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09707" id="Ink 239" o:spid="_x0000_s1026" type="#_x0000_t75" style="position:absolute;margin-left:310pt;margin-top:1.7pt;width:14.1pt;height: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">
                <v:imagedata r:id="rId15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4599298</wp:posOffset>
                </wp:positionH>
                <wp:positionV relativeFrom="paragraph">
                  <wp:posOffset>10321</wp:posOffset>
                </wp:positionV>
                <wp:extent cx="206640" cy="323280"/>
                <wp:effectExtent l="38100" t="38100" r="41275" b="3873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2066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C751D" id="Ink 238" o:spid="_x0000_s1026" type="#_x0000_t75" style="position:absolute;margin-left:362pt;margin-top:.6pt;width:16.65pt;height:25.7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">
                <v:imagedata r:id="rId15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4426138</wp:posOffset>
                </wp:positionH>
                <wp:positionV relativeFrom="paragraph">
                  <wp:posOffset>89881</wp:posOffset>
                </wp:positionV>
                <wp:extent cx="140400" cy="28080"/>
                <wp:effectExtent l="38100" t="38100" r="31115" b="2921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40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A1C6B" id="Ink 223" o:spid="_x0000_s1026" type="#_x0000_t75" style="position:absolute;margin-left:348.3pt;margin-top:7.05pt;width:11.3pt;height:2.4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">
                <v:imagedata r:id="rId15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4296538</wp:posOffset>
                </wp:positionH>
                <wp:positionV relativeFrom="paragraph">
                  <wp:posOffset>124081</wp:posOffset>
                </wp:positionV>
                <wp:extent cx="32040" cy="144360"/>
                <wp:effectExtent l="38100" t="38100" r="44450" b="273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32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9BABD" id="Ink 68" o:spid="_x0000_s1026" type="#_x0000_t75" style="position:absolute;margin-left:338.05pt;margin-top:9.6pt;width:2.8pt;height:11.7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">
                <v:imagedata r:id="rId16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4253698</wp:posOffset>
                </wp:positionH>
                <wp:positionV relativeFrom="paragraph">
                  <wp:posOffset>162601</wp:posOffset>
                </wp:positionV>
                <wp:extent cx="133920" cy="12240"/>
                <wp:effectExtent l="38100" t="19050" r="38100" b="4508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33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21FB0" id="Ink 1422" o:spid="_x0000_s1026" type="#_x0000_t75" style="position:absolute;margin-left:334.75pt;margin-top:12.55pt;width:10.95pt;height:1.4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">
                <v:imagedata r:id="rId16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4058938</wp:posOffset>
                </wp:positionH>
                <wp:positionV relativeFrom="paragraph">
                  <wp:posOffset>91681</wp:posOffset>
                </wp:positionV>
                <wp:extent cx="126360" cy="159840"/>
                <wp:effectExtent l="38100" t="38100" r="26670" b="3111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263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EF07" id="Ink 1421" o:spid="_x0000_s1026" type="#_x0000_t75" style="position:absolute;margin-left:319.35pt;margin-top:6.95pt;width:10.25pt;height:13.1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">
                <v:imagedata r:id="rId16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3484378</wp:posOffset>
                </wp:positionH>
                <wp:positionV relativeFrom="paragraph">
                  <wp:posOffset>146401</wp:posOffset>
                </wp:positionV>
                <wp:extent cx="82080" cy="86760"/>
                <wp:effectExtent l="38100" t="38100" r="32385" b="279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820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9F796" id="Ink 1404" o:spid="_x0000_s1026" type="#_x0000_t75" style="position:absolute;margin-left:274.1pt;margin-top:11.4pt;width:6.7pt;height:7.3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">
                <v:imagedata r:id="rId16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3335338</wp:posOffset>
                </wp:positionH>
                <wp:positionV relativeFrom="paragraph">
                  <wp:posOffset>156841</wp:posOffset>
                </wp:positionV>
                <wp:extent cx="98640" cy="88920"/>
                <wp:effectExtent l="38100" t="19050" r="34925" b="4445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986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47383" id="Ink 1403" o:spid="_x0000_s1026" type="#_x0000_t75" style="position:absolute;margin-left:262.55pt;margin-top:12.1pt;width:8.1pt;height:7.4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">
                <v:imagedata r:id="rId16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2642698</wp:posOffset>
                </wp:positionH>
                <wp:positionV relativeFrom="paragraph">
                  <wp:posOffset>47041</wp:posOffset>
                </wp:positionV>
                <wp:extent cx="185040" cy="255600"/>
                <wp:effectExtent l="38100" t="38100" r="24765" b="3048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850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61D9" id="Ink 1402" o:spid="_x0000_s1026" type="#_x0000_t75" style="position:absolute;margin-left:207.95pt;margin-top:3.55pt;width:14.95pt;height:20.3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">
                <v:imagedata r:id="rId16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2634058</wp:posOffset>
                </wp:positionH>
                <wp:positionV relativeFrom="paragraph">
                  <wp:posOffset>146401</wp:posOffset>
                </wp:positionV>
                <wp:extent cx="106560" cy="38880"/>
                <wp:effectExtent l="38100" t="38100" r="27305" b="3746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065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76CB" id="Ink 1401" o:spid="_x0000_s1026" type="#_x0000_t75" style="position:absolute;margin-left:207.15pt;margin-top:11.5pt;width:8.7pt;height:3.2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">
                <v:imagedata r:id="rId16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2642338</wp:posOffset>
                </wp:positionH>
                <wp:positionV relativeFrom="paragraph">
                  <wp:posOffset>232081</wp:posOffset>
                </wp:positionV>
                <wp:extent cx="115920" cy="15120"/>
                <wp:effectExtent l="38100" t="19050" r="36830" b="4254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15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226C4" id="Ink 1399" o:spid="_x0000_s1026" type="#_x0000_t75" style="position:absolute;margin-left:207.85pt;margin-top:18.15pt;width:9.45pt;height:1.5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">
                <v:imagedata r:id="rId16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2677258</wp:posOffset>
                </wp:positionH>
                <wp:positionV relativeFrom="paragraph">
                  <wp:posOffset>161881</wp:posOffset>
                </wp:positionV>
                <wp:extent cx="18360" cy="76680"/>
                <wp:effectExtent l="38100" t="38100" r="39370" b="3810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8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8313A" id="Ink 1398" o:spid="_x0000_s1026" type="#_x0000_t75" style="position:absolute;margin-left:210.55pt;margin-top:12.5pt;width:1.9pt;height:6.5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">
                <v:imagedata r:id="rId16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2487538</wp:posOffset>
                </wp:positionH>
                <wp:positionV relativeFrom="paragraph">
                  <wp:posOffset>121201</wp:posOffset>
                </wp:positionV>
                <wp:extent cx="106200" cy="127440"/>
                <wp:effectExtent l="38100" t="19050" r="27305" b="444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06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DC5C" id="Ink 1397" o:spid="_x0000_s1026" type="#_x0000_t75" style="position:absolute;margin-left:195.6pt;margin-top:9.3pt;width:8.8pt;height:10.5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">
                <v:imagedata r:id="rId16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2341018</wp:posOffset>
                </wp:positionH>
                <wp:positionV relativeFrom="paragraph">
                  <wp:posOffset>146761</wp:posOffset>
                </wp:positionV>
                <wp:extent cx="12240" cy="119520"/>
                <wp:effectExtent l="19050" t="38100" r="45085" b="3302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1C2A6" id="Ink 1396" o:spid="_x0000_s1026" type="#_x0000_t75" style="position:absolute;margin-left:184.1pt;margin-top:11.4pt;width:1.35pt;height:9.7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">
                <v:imagedata r:id="rId16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2310418</wp:posOffset>
                </wp:positionH>
                <wp:positionV relativeFrom="paragraph">
                  <wp:posOffset>182761</wp:posOffset>
                </wp:positionV>
                <wp:extent cx="86760" cy="16560"/>
                <wp:effectExtent l="38100" t="38100" r="27940" b="4064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86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FA867" id="Ink 1394" o:spid="_x0000_s1026" type="#_x0000_t75" style="position:absolute;margin-left:181.7pt;margin-top:14.2pt;width:7.3pt;height:1.7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">
                <v:imagedata r:id="rId16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2127538</wp:posOffset>
                </wp:positionH>
                <wp:positionV relativeFrom="paragraph">
                  <wp:posOffset>130921</wp:posOffset>
                </wp:positionV>
                <wp:extent cx="88200" cy="129960"/>
                <wp:effectExtent l="38100" t="38100" r="26670" b="4191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882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7DDAD" id="Ink 1393" o:spid="_x0000_s1026" type="#_x0000_t75" style="position:absolute;margin-left:167.25pt;margin-top:10.05pt;width:7.3pt;height:10.7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">
                <v:imagedata r:id="rId16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1990378</wp:posOffset>
                </wp:positionH>
                <wp:positionV relativeFrom="paragraph">
                  <wp:posOffset>36601</wp:posOffset>
                </wp:positionV>
                <wp:extent cx="105120" cy="342360"/>
                <wp:effectExtent l="38100" t="38100" r="28575" b="3873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0512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03C86" id="Ink 1391" o:spid="_x0000_s1026" type="#_x0000_t75" style="position:absolute;margin-left:156.45pt;margin-top:2.65pt;width:8.75pt;height:27.2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">
                <v:imagedata r:id="rId16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1744498</wp:posOffset>
                </wp:positionH>
                <wp:positionV relativeFrom="paragraph">
                  <wp:posOffset>124801</wp:posOffset>
                </wp:positionV>
                <wp:extent cx="124920" cy="156240"/>
                <wp:effectExtent l="38100" t="38100" r="27940" b="3429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24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45F91" id="Ink 1380" o:spid="_x0000_s1026" type="#_x0000_t75" style="position:absolute;margin-left:137.1pt;margin-top:9.6pt;width:10.35pt;height:12.7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">
                <v:imagedata r:id="rId1628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a</w:t>
      </w:r>
      <w:proofErr w:type="gramEnd"/>
      <w:r w:rsidR="006A2252">
        <w:rPr>
          <w:u w:color="CBCBCB"/>
        </w:rPr>
        <w:tab/>
      </w:r>
      <w:r w:rsidR="006A2252" w:rsidRPr="0034754E">
        <w:rPr>
          <w:rStyle w:val="i-listbold"/>
        </w:rPr>
        <w:t>C</w:t>
      </w:r>
      <w:r w:rsidR="006A2252">
        <w:rPr>
          <w:u w:color="CBCBCB"/>
        </w:rPr>
        <w:t xml:space="preserve"> </w:t>
      </w:r>
      <w:r w:rsidR="006A2252" w:rsidRPr="009D57C1">
        <w:rPr>
          <w:rStyle w:val="Superscript"/>
        </w:rPr>
        <w:t>2</w:t>
      </w:r>
      <w:r w:rsidR="006A2252" w:rsidRPr="00715095">
        <w:rPr>
          <w:rStyle w:val="minonmath1"/>
        </w:rPr>
        <w:sym w:font="Symbol" w:char="F02B"/>
      </w:r>
      <w:r w:rsidR="006A2252">
        <w:rPr>
          <w:u w:color="CBCBCB"/>
        </w:rPr>
        <w:t xml:space="preserve"> </w:t>
      </w:r>
      <w:r w:rsidR="006A2252" w:rsidRPr="00A83138">
        <w:t>5</w:t>
      </w:r>
      <w:r w:rsidR="006A2252" w:rsidRPr="0034754E">
        <w:rPr>
          <w:rStyle w:val="i-listbold"/>
        </w:rPr>
        <w:t>C</w:t>
      </w:r>
      <w:r w:rsidR="006A2252">
        <w:rPr>
          <w:rFonts w:ascii="Minion Pro Capt" w:hAnsi="Minion Pro Capt" w:cs="Minion Pro Capt"/>
          <w:b/>
          <w:spacing w:val="2"/>
          <w:u w:color="CBCBCB"/>
        </w:rPr>
        <w:tab/>
      </w:r>
    </w:p>
    <w:p w:rsidR="006A2252" w:rsidRPr="00E535EC" w:rsidRDefault="006A2252" w:rsidP="006A2252">
      <w:pPr>
        <w:pStyle w:val="NLLL2COL"/>
        <w:rPr>
          <w:rStyle w:val="NLLLNUM"/>
        </w:rPr>
      </w:pPr>
    </w:p>
    <w:p w:rsidR="006A2252" w:rsidRPr="00E535EC" w:rsidRDefault="006A2252" w:rsidP="006A2252">
      <w:pPr>
        <w:pStyle w:val="NLLL2COL"/>
        <w:rPr>
          <w:rStyle w:val="NLLLNUM"/>
        </w:rPr>
      </w:pPr>
    </w:p>
    <w:p w:rsidR="006A2252" w:rsidRDefault="00152A94" w:rsidP="006A2252">
      <w:pPr>
        <w:pStyle w:val="NLLL2COL"/>
        <w:rPr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2772298</wp:posOffset>
                </wp:positionH>
                <wp:positionV relativeFrom="paragraph">
                  <wp:posOffset>146591</wp:posOffset>
                </wp:positionV>
                <wp:extent cx="194760" cy="177840"/>
                <wp:effectExtent l="19050" t="38100" r="34290" b="3175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947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B3E3D" id="Ink 1704" o:spid="_x0000_s1026" type="#_x0000_t75" style="position:absolute;margin-left:218.05pt;margin-top:11.3pt;width:15.65pt;height:14.4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">
                <v:imagedata r:id="rId16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2604178</wp:posOffset>
                </wp:positionH>
                <wp:positionV relativeFrom="paragraph">
                  <wp:posOffset>169631</wp:posOffset>
                </wp:positionV>
                <wp:extent cx="111600" cy="117000"/>
                <wp:effectExtent l="38100" t="38100" r="41275" b="3556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116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C709" id="Ink 1703" o:spid="_x0000_s1026" type="#_x0000_t75" style="position:absolute;margin-left:204.85pt;margin-top:13.15pt;width:9.05pt;height:9.6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">
                <v:imagedata r:id="rId16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2620378</wp:posOffset>
                </wp:positionH>
                <wp:positionV relativeFrom="paragraph">
                  <wp:posOffset>146231</wp:posOffset>
                </wp:positionV>
                <wp:extent cx="104400" cy="146880"/>
                <wp:effectExtent l="38100" t="38100" r="29210" b="4381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04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5B43" id="Ink 1702" o:spid="_x0000_s1026" type="#_x0000_t75" style="position:absolute;margin-left:206.2pt;margin-top:11.35pt;width:8.55pt;height:11.9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">
                <v:imagedata r:id="rId16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2364778</wp:posOffset>
                </wp:positionH>
                <wp:positionV relativeFrom="paragraph">
                  <wp:posOffset>239471</wp:posOffset>
                </wp:positionV>
                <wp:extent cx="118440" cy="16560"/>
                <wp:effectExtent l="38100" t="38100" r="34290" b="4064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18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66307" id="Ink 1701" o:spid="_x0000_s1026" type="#_x0000_t75" style="position:absolute;margin-left:186pt;margin-top:18.8pt;width:9.65pt;height:1.5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">
                <v:imagedata r:id="rId16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2265418</wp:posOffset>
                </wp:positionH>
                <wp:positionV relativeFrom="paragraph">
                  <wp:posOffset>153431</wp:posOffset>
                </wp:positionV>
                <wp:extent cx="18360" cy="196920"/>
                <wp:effectExtent l="38100" t="38100" r="39370" b="3175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83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33BC3" id="Ink 1700" o:spid="_x0000_s1026" type="#_x0000_t75" style="position:absolute;margin-left:178.2pt;margin-top:11.9pt;width:1.75pt;height:15.9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">
                <v:imagedata r:id="rId16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2195218</wp:posOffset>
                </wp:positionH>
                <wp:positionV relativeFrom="paragraph">
                  <wp:posOffset>139031</wp:posOffset>
                </wp:positionV>
                <wp:extent cx="70920" cy="104760"/>
                <wp:effectExtent l="38100" t="38100" r="43815" b="2921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09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25836" id="Ink 1699" o:spid="_x0000_s1026" type="#_x0000_t75" style="position:absolute;margin-left:172.65pt;margin-top:10.75pt;width:5.85pt;height:8.7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">
                <v:imagedata r:id="rId16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3268378</wp:posOffset>
                </wp:positionH>
                <wp:positionV relativeFrom="paragraph">
                  <wp:posOffset>130391</wp:posOffset>
                </wp:positionV>
                <wp:extent cx="237600" cy="217440"/>
                <wp:effectExtent l="0" t="38100" r="29210" b="3048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2376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E074" id="Ink 1698" o:spid="_x0000_s1026" type="#_x0000_t75" style="position:absolute;margin-left:257.1pt;margin-top:10pt;width:19pt;height:17.5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">
                <v:imagedata r:id="rId16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3024658</wp:posOffset>
                </wp:positionH>
                <wp:positionV relativeFrom="paragraph">
                  <wp:posOffset>25631</wp:posOffset>
                </wp:positionV>
                <wp:extent cx="107280" cy="433080"/>
                <wp:effectExtent l="38100" t="38100" r="26670" b="4318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0728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C8DE" id="Ink 1652" o:spid="_x0000_s1026" type="#_x0000_t75" style="position:absolute;margin-left:238.05pt;margin-top:1.8pt;width:8.8pt;height:34.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">
                <v:imagedata r:id="rId16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1993978</wp:posOffset>
                </wp:positionH>
                <wp:positionV relativeFrom="paragraph">
                  <wp:posOffset>-4969</wp:posOffset>
                </wp:positionV>
                <wp:extent cx="93600" cy="499680"/>
                <wp:effectExtent l="38100" t="38100" r="40005" b="3429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93600" cy="4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334E" id="Ink 1648" o:spid="_x0000_s1026" type="#_x0000_t75" style="position:absolute;margin-left:156.75pt;margin-top:-.6pt;width:7.8pt;height:39.8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">
                <v:imagedata r:id="rId16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1667818</wp:posOffset>
                </wp:positionH>
                <wp:positionV relativeFrom="paragraph">
                  <wp:posOffset>163871</wp:posOffset>
                </wp:positionV>
                <wp:extent cx="157320" cy="189000"/>
                <wp:effectExtent l="38100" t="38100" r="33655" b="400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1573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07E5" id="Ink 262" o:spid="_x0000_s1026" type="#_x0000_t75" style="position:absolute;margin-left:131.15pt;margin-top:12.65pt;width:12.8pt;height:15.4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">
                <v:imagedata r:id="rId16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1649098</wp:posOffset>
                </wp:positionH>
                <wp:positionV relativeFrom="paragraph">
                  <wp:posOffset>126071</wp:posOffset>
                </wp:positionV>
                <wp:extent cx="121680" cy="187920"/>
                <wp:effectExtent l="38100" t="38100" r="31115" b="4127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216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8B79" id="Ink 261" o:spid="_x0000_s1026" type="#_x0000_t75" style="position:absolute;margin-left:129.6pt;margin-top:9.7pt;width:10.1pt;height:15.2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">
                <v:imagedata r:id="rId1650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b</w:t>
      </w:r>
      <w:proofErr w:type="gramEnd"/>
      <w:r w:rsidR="006A2252">
        <w:rPr>
          <w:u w:color="CBCBCB"/>
        </w:rPr>
        <w:tab/>
      </w:r>
      <w:r w:rsidR="006A2252" w:rsidRPr="00771943">
        <w:rPr>
          <w:rStyle w:val="i-listbold"/>
        </w:rPr>
        <w:t>XYZ</w:t>
      </w:r>
      <w:r w:rsidR="006A2252">
        <w:rPr>
          <w:rFonts w:ascii="Minion Pro Capt" w:hAnsi="Minion Pro Capt" w:cs="Minion Pro Capt"/>
          <w:b/>
          <w:spacing w:val="2"/>
          <w:u w:color="CBCBCB"/>
        </w:rPr>
        <w:t xml:space="preserve"> </w:t>
      </w:r>
      <w:r w:rsidR="006A2252" w:rsidRPr="00715095">
        <w:rPr>
          <w:rStyle w:val="minonmath1"/>
        </w:rPr>
        <w:sym w:font="Symbol" w:char="F02D"/>
      </w:r>
      <w:r w:rsidR="006A2252">
        <w:rPr>
          <w:u w:color="CBCBCB"/>
        </w:rPr>
        <w:t xml:space="preserve"> </w:t>
      </w:r>
      <w:r w:rsidR="006A2252" w:rsidRPr="0034754E">
        <w:rPr>
          <w:rStyle w:val="i-listbold"/>
        </w:rPr>
        <w:t>X</w:t>
      </w:r>
      <w:r w:rsidR="006A2252" w:rsidRPr="00A83138">
        <w:rPr>
          <w:rStyle w:val="Superscript"/>
        </w:rPr>
        <w:t>2</w:t>
      </w:r>
      <w:r w:rsidR="006A2252" w:rsidRPr="0034754E">
        <w:rPr>
          <w:rStyle w:val="i-listbold"/>
        </w:rPr>
        <w:t>Z</w:t>
      </w:r>
      <w:r w:rsidR="006A2252" w:rsidRPr="00A83138">
        <w:rPr>
          <w:rStyle w:val="Superscript"/>
        </w:rPr>
        <w:t>2</w:t>
      </w:r>
    </w:p>
    <w:p w:rsidR="006A2252" w:rsidRDefault="00152A94" w:rsidP="00152A94">
      <w:pPr>
        <w:pStyle w:val="NLLL2COL"/>
        <w:tabs>
          <w:tab w:val="clear" w:pos="2600"/>
          <w:tab w:val="clear" w:pos="2720"/>
          <w:tab w:val="left" w:pos="3690"/>
        </w:tabs>
        <w:rPr>
          <w:rStyle w:val="NLLLNUM"/>
        </w:rPr>
      </w:pPr>
      <w:r>
        <w:rPr>
          <w:rStyle w:val="NLLLNUM"/>
        </w:rPr>
        <w:tab/>
      </w:r>
      <w:r>
        <w:rPr>
          <w:rStyle w:val="NLLLNUM"/>
        </w:rPr>
        <w:tab/>
      </w:r>
      <w:r>
        <w:rPr>
          <w:rStyle w:val="NLLLNUM"/>
        </w:rPr>
        <w:tab/>
      </w:r>
    </w:p>
    <w:p w:rsidR="00EB02C8" w:rsidRDefault="00152A94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3257511</wp:posOffset>
                </wp:positionH>
                <wp:positionV relativeFrom="paragraph">
                  <wp:posOffset>-49869</wp:posOffset>
                </wp:positionV>
                <wp:extent cx="134280" cy="190080"/>
                <wp:effectExtent l="38100" t="38100" r="56515" b="5778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342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5EC8" id="Ink 1711" o:spid="_x0000_s1026" type="#_x0000_t75" style="position:absolute;margin-left:255.4pt;margin-top:-4.15pt;width:11.85pt;height:16.6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">
                <v:imagedata r:id="rId16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1806351</wp:posOffset>
                </wp:positionH>
                <wp:positionV relativeFrom="paragraph">
                  <wp:posOffset>-18909</wp:posOffset>
                </wp:positionV>
                <wp:extent cx="148680" cy="173880"/>
                <wp:effectExtent l="38100" t="38100" r="41910" b="5524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486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6E668" id="Ink 1710" o:spid="_x0000_s1026" type="#_x0000_t75" style="position:absolute;margin-left:141.1pt;margin-top:-1.7pt;width:13.05pt;height:15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">
                <v:imagedata r:id="rId1654" o:title=""/>
              </v:shape>
            </w:pict>
          </mc:Fallback>
        </mc:AlternateContent>
      </w:r>
    </w:p>
    <w:p w:rsidR="00EB02C8" w:rsidRPr="00E535EC" w:rsidRDefault="00EB02C8" w:rsidP="006A2252">
      <w:pPr>
        <w:pStyle w:val="NLLL2COL"/>
        <w:rPr>
          <w:rStyle w:val="NLLLNUM"/>
        </w:rPr>
      </w:pPr>
    </w:p>
    <w:p w:rsidR="006A2252" w:rsidRPr="00E535EC" w:rsidRDefault="006A2252" w:rsidP="006A2252">
      <w:pPr>
        <w:pStyle w:val="NLLL2COL"/>
        <w:rPr>
          <w:rStyle w:val="NLLLNUM"/>
        </w:rPr>
      </w:pPr>
    </w:p>
    <w:p w:rsidR="006A2252" w:rsidRDefault="00152A94" w:rsidP="006A2252">
      <w:pPr>
        <w:pStyle w:val="NLLL2COL"/>
        <w:rPr>
          <w:rFonts w:ascii="Minion Pro Capt" w:hAnsi="Minion Pro Capt" w:cs="Minion Pro Capt"/>
          <w:b/>
          <w:spacing w:val="2"/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4909551</wp:posOffset>
                </wp:positionH>
                <wp:positionV relativeFrom="paragraph">
                  <wp:posOffset>4851</wp:posOffset>
                </wp:positionV>
                <wp:extent cx="224280" cy="150840"/>
                <wp:effectExtent l="38100" t="38100" r="61595" b="5905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224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A0493" id="Ink 1712" o:spid="_x0000_s1026" type="#_x0000_t75" style="position:absolute;margin-left:385.15pt;margin-top:.2pt;width:19.3pt;height:13.5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">
                <v:imagedata r:id="rId16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4612911</wp:posOffset>
                </wp:positionH>
                <wp:positionV relativeFrom="paragraph">
                  <wp:posOffset>-27549</wp:posOffset>
                </wp:positionV>
                <wp:extent cx="139680" cy="344160"/>
                <wp:effectExtent l="38100" t="38100" r="32385" b="3746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3968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E37B8" id="Ink 1708" o:spid="_x0000_s1026" type="#_x0000_t75" style="position:absolute;margin-left:363pt;margin-top:-2.35pt;width:11.5pt;height:27.6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">
                <v:imagedata r:id="rId16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4476471</wp:posOffset>
                </wp:positionH>
                <wp:positionV relativeFrom="paragraph">
                  <wp:posOffset>88371</wp:posOffset>
                </wp:positionV>
                <wp:extent cx="113760" cy="114120"/>
                <wp:effectExtent l="19050" t="38100" r="38735" b="3873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13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4BE1" id="Ink 1707" o:spid="_x0000_s1026" type="#_x0000_t75" style="position:absolute;margin-left:352.45pt;margin-top:6.8pt;width:9.2pt;height:9.4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">
                <v:imagedata r:id="rId16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4507071</wp:posOffset>
                </wp:positionH>
                <wp:positionV relativeFrom="paragraph">
                  <wp:posOffset>108531</wp:posOffset>
                </wp:positionV>
                <wp:extent cx="6120" cy="74160"/>
                <wp:effectExtent l="38100" t="38100" r="32385" b="4064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6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ADD93" id="Ink 1706" o:spid="_x0000_s1026" type="#_x0000_t75" style="position:absolute;margin-left:354.65pt;margin-top:8.35pt;width:.95pt;height:6.2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">
                <v:imagedata r:id="rId16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4321311</wp:posOffset>
                </wp:positionH>
                <wp:positionV relativeFrom="paragraph">
                  <wp:posOffset>86931</wp:posOffset>
                </wp:positionV>
                <wp:extent cx="101520" cy="133200"/>
                <wp:effectExtent l="38100" t="38100" r="32385" b="3873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01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73D5" id="Ink 1705" o:spid="_x0000_s1026" type="#_x0000_t75" style="position:absolute;margin-left:340.1pt;margin-top:6.65pt;width:8.4pt;height:10.9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">
                <v:imagedata r:id="rId166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4150278</wp:posOffset>
                </wp:positionH>
                <wp:positionV relativeFrom="paragraph">
                  <wp:posOffset>108273</wp:posOffset>
                </wp:positionV>
                <wp:extent cx="24840" cy="104040"/>
                <wp:effectExtent l="38100" t="38100" r="32385" b="2984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4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22C8" id="Ink 1034" o:spid="_x0000_s1026" type="#_x0000_t75" style="position:absolute;margin-left:326.55pt;margin-top:8.4pt;width:2.25pt;height:8.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">
                <v:imagedata r:id="rId166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4121478</wp:posOffset>
                </wp:positionH>
                <wp:positionV relativeFrom="paragraph">
                  <wp:posOffset>152193</wp:posOffset>
                </wp:positionV>
                <wp:extent cx="84240" cy="9000"/>
                <wp:effectExtent l="38100" t="38100" r="30480" b="2921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84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1359" id="Ink 1033" o:spid="_x0000_s1026" type="#_x0000_t75" style="position:absolute;margin-left:324.35pt;margin-top:11.9pt;width:7.1pt;height:1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">
                <v:imagedata r:id="rId166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3940758</wp:posOffset>
                </wp:positionH>
                <wp:positionV relativeFrom="paragraph">
                  <wp:posOffset>102153</wp:posOffset>
                </wp:positionV>
                <wp:extent cx="108000" cy="118800"/>
                <wp:effectExtent l="38100" t="38100" r="6350" b="3365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08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B797" id="Ink 1032" o:spid="_x0000_s1026" type="#_x0000_t75" style="position:absolute;margin-left:310.05pt;margin-top:7.85pt;width:8.75pt;height:9.8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">
                <v:imagedata r:id="rId167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3843558</wp:posOffset>
                </wp:positionH>
                <wp:positionV relativeFrom="paragraph">
                  <wp:posOffset>9273</wp:posOffset>
                </wp:positionV>
                <wp:extent cx="98280" cy="290880"/>
                <wp:effectExtent l="38100" t="38100" r="35560" b="3302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982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BBC5" id="Ink 1031" o:spid="_x0000_s1026" type="#_x0000_t75" style="position:absolute;margin-left:302.4pt;margin-top:.5pt;width:8.05pt;height:23.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">
                <v:imagedata r:id="rId167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3682278</wp:posOffset>
                </wp:positionH>
                <wp:positionV relativeFrom="paragraph">
                  <wp:posOffset>111873</wp:posOffset>
                </wp:positionV>
                <wp:extent cx="111600" cy="118800"/>
                <wp:effectExtent l="38100" t="38100" r="22225" b="3365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116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EC5C2" id="Ink 1030" o:spid="_x0000_s1026" type="#_x0000_t75" style="position:absolute;margin-left:289.9pt;margin-top:8.6pt;width:9.1pt;height:9.6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">
                <v:imagedata r:id="rId167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3701718</wp:posOffset>
                </wp:positionH>
                <wp:positionV relativeFrom="paragraph">
                  <wp:posOffset>132393</wp:posOffset>
                </wp:positionV>
                <wp:extent cx="11880" cy="79200"/>
                <wp:effectExtent l="38100" t="38100" r="26670" b="3556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1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C594" id="Ink 1029" o:spid="_x0000_s1026" type="#_x0000_t75" style="position:absolute;margin-left:291.2pt;margin-top:10.25pt;width:1.25pt;height:6.7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">
                <v:imagedata r:id="rId167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3527838</wp:posOffset>
                </wp:positionH>
                <wp:positionV relativeFrom="paragraph">
                  <wp:posOffset>103953</wp:posOffset>
                </wp:positionV>
                <wp:extent cx="124200" cy="113760"/>
                <wp:effectExtent l="38100" t="38100" r="28575" b="3873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24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8F52" id="Ink 1028" o:spid="_x0000_s1026" type="#_x0000_t75" style="position:absolute;margin-left:277.75pt;margin-top:8pt;width:10.1pt;height:9.4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">
                <v:imagedata r:id="rId167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3311478</wp:posOffset>
                </wp:positionH>
                <wp:positionV relativeFrom="paragraph">
                  <wp:posOffset>118353</wp:posOffset>
                </wp:positionV>
                <wp:extent cx="20880" cy="96480"/>
                <wp:effectExtent l="38100" t="38100" r="36830" b="3746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0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D13B" id="Ink 1027" o:spid="_x0000_s1026" type="#_x0000_t75" style="position:absolute;margin-left:260.55pt;margin-top:9.15pt;width:1.95pt;height:7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">
                <v:imagedata r:id="rId168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3268998</wp:posOffset>
                </wp:positionH>
                <wp:positionV relativeFrom="paragraph">
                  <wp:posOffset>161193</wp:posOffset>
                </wp:positionV>
                <wp:extent cx="104760" cy="12960"/>
                <wp:effectExtent l="38100" t="19050" r="29210" b="4445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04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5E01" id="Ink 1026" o:spid="_x0000_s1026" type="#_x0000_t75" style="position:absolute;margin-left:257.25pt;margin-top:12.45pt;width:8.7pt;height:1.4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">
                <v:imagedata r:id="rId168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3017718</wp:posOffset>
                </wp:positionH>
                <wp:positionV relativeFrom="paragraph">
                  <wp:posOffset>19713</wp:posOffset>
                </wp:positionV>
                <wp:extent cx="93600" cy="241560"/>
                <wp:effectExtent l="38100" t="19050" r="40005" b="4445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936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8E78" id="Ink 1025" o:spid="_x0000_s1026" type="#_x0000_t75" style="position:absolute;margin-left:237.5pt;margin-top:1.35pt;width:7.7pt;height:19.4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">
                <v:imagedata r:id="rId168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2930958</wp:posOffset>
                </wp:positionH>
                <wp:positionV relativeFrom="paragraph">
                  <wp:posOffset>108273</wp:posOffset>
                </wp:positionV>
                <wp:extent cx="91440" cy="95040"/>
                <wp:effectExtent l="19050" t="38100" r="41910" b="3873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91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1F4DF" id="Ink 1024" o:spid="_x0000_s1026" type="#_x0000_t75" style="position:absolute;margin-left:230.75pt;margin-top:8.35pt;width:7.45pt;height:7.9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">
                <v:imagedata r:id="rId168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2947878</wp:posOffset>
                </wp:positionH>
                <wp:positionV relativeFrom="paragraph">
                  <wp:posOffset>122673</wp:posOffset>
                </wp:positionV>
                <wp:extent cx="14040" cy="68760"/>
                <wp:effectExtent l="38100" t="38100" r="43180" b="4572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4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B6B9E" id="Ink 1023" o:spid="_x0000_s1026" type="#_x0000_t75" style="position:absolute;margin-left:231.9pt;margin-top:9.45pt;width:1.5pt;height:5.8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">
                <v:imagedata r:id="rId168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2823678</wp:posOffset>
                </wp:positionH>
                <wp:positionV relativeFrom="paragraph">
                  <wp:posOffset>107913</wp:posOffset>
                </wp:positionV>
                <wp:extent cx="94320" cy="103320"/>
                <wp:effectExtent l="38100" t="38100" r="39370" b="3048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94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EEED" id="Ink 1022" o:spid="_x0000_s1026" type="#_x0000_t75" style="position:absolute;margin-left:222.15pt;margin-top:8.3pt;width:7.9pt;height:8.6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">
                <v:imagedata r:id="rId169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2723958</wp:posOffset>
                </wp:positionH>
                <wp:positionV relativeFrom="paragraph">
                  <wp:posOffset>122673</wp:posOffset>
                </wp:positionV>
                <wp:extent cx="29880" cy="90000"/>
                <wp:effectExtent l="38100" t="19050" r="27305" b="4381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29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DC91A" id="Ink 1021" o:spid="_x0000_s1026" type="#_x0000_t75" style="position:absolute;margin-left:214.25pt;margin-top:9.55pt;width:2.6pt;height:7.4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">
                <v:imagedata r:id="rId169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2682918</wp:posOffset>
                </wp:positionH>
                <wp:positionV relativeFrom="paragraph">
                  <wp:posOffset>156873</wp:posOffset>
                </wp:positionV>
                <wp:extent cx="82440" cy="19080"/>
                <wp:effectExtent l="38100" t="38100" r="32385" b="3810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82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8307" id="Ink 1020" o:spid="_x0000_s1026" type="#_x0000_t75" style="position:absolute;margin-left:211.05pt;margin-top:12.3pt;width:6.95pt;height:1.7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">
                <v:imagedata r:id="rId169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2542878</wp:posOffset>
                </wp:positionH>
                <wp:positionV relativeFrom="paragraph">
                  <wp:posOffset>116913</wp:posOffset>
                </wp:positionV>
                <wp:extent cx="98280" cy="110880"/>
                <wp:effectExtent l="19050" t="38100" r="35560" b="4191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98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47CA3" id="Ink 1019" o:spid="_x0000_s1026" type="#_x0000_t75" style="position:absolute;margin-left:200pt;margin-top:9pt;width:8.1pt;height:9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">
                <v:imagedata r:id="rId169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2458998</wp:posOffset>
                </wp:positionH>
                <wp:positionV relativeFrom="paragraph">
                  <wp:posOffset>24033</wp:posOffset>
                </wp:positionV>
                <wp:extent cx="106920" cy="286560"/>
                <wp:effectExtent l="38100" t="38100" r="26670" b="3746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069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C7B22" id="Ink 1018" o:spid="_x0000_s1026" type="#_x0000_t75" style="position:absolute;margin-left:193.35pt;margin-top:1.75pt;width:8.65pt;height:22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">
                <v:imagedata r:id="rId169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2337678</wp:posOffset>
                </wp:positionH>
                <wp:positionV relativeFrom="paragraph">
                  <wp:posOffset>126633</wp:posOffset>
                </wp:positionV>
                <wp:extent cx="99000" cy="98640"/>
                <wp:effectExtent l="19050" t="38100" r="34925" b="3492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99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27954" id="Ink 1017" o:spid="_x0000_s1026" type="#_x0000_t75" style="position:absolute;margin-left:183.8pt;margin-top:9.75pt;width:8.1pt;height:8.2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">
                <v:imagedata r:id="rId170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2219598</wp:posOffset>
                </wp:positionH>
                <wp:positionV relativeFrom="paragraph">
                  <wp:posOffset>120153</wp:posOffset>
                </wp:positionV>
                <wp:extent cx="84960" cy="119520"/>
                <wp:effectExtent l="38100" t="38100" r="29845" b="3302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84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DAF1" id="Ink 1016" o:spid="_x0000_s1026" type="#_x0000_t75" style="position:absolute;margin-left:174.6pt;margin-top:9.25pt;width:7.15pt;height:9.8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">
                <v:imagedata r:id="rId170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1806678</wp:posOffset>
                </wp:positionH>
                <wp:positionV relativeFrom="paragraph">
                  <wp:posOffset>204753</wp:posOffset>
                </wp:positionV>
                <wp:extent cx="75600" cy="10440"/>
                <wp:effectExtent l="38100" t="38100" r="38735" b="2794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75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4A36" id="Ink 1015" o:spid="_x0000_s1026" type="#_x0000_t75" style="position:absolute;margin-left:142.05pt;margin-top:15.9pt;width:6.25pt;height:1.1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">
                <v:imagedata r:id="rId170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1804518</wp:posOffset>
                </wp:positionH>
                <wp:positionV relativeFrom="paragraph">
                  <wp:posOffset>159753</wp:posOffset>
                </wp:positionV>
                <wp:extent cx="56520" cy="10440"/>
                <wp:effectExtent l="38100" t="38100" r="38735" b="2794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56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747F3" id="Ink 1014" o:spid="_x0000_s1026" type="#_x0000_t75" style="position:absolute;margin-left:141.9pt;margin-top:12.4pt;width:4.85pt;height:1.0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">
                <v:imagedata r:id="rId1706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c</w:t>
      </w:r>
      <w:proofErr w:type="gramEnd"/>
      <w:r w:rsidR="006A2252">
        <w:rPr>
          <w:u w:color="CBCBCB"/>
        </w:rPr>
        <w:tab/>
      </w:r>
      <w:r w:rsidR="006A2252" w:rsidRPr="0034754E">
        <w:rPr>
          <w:rStyle w:val="i-listbold"/>
        </w:rPr>
        <w:t>2C</w:t>
      </w:r>
      <w:r w:rsidR="006A2252">
        <w:rPr>
          <w:u w:color="CBCBCB"/>
          <w:vertAlign w:val="superscript"/>
        </w:rPr>
        <w:t>2</w:t>
      </w:r>
      <w:r w:rsidR="006A2252">
        <w:rPr>
          <w:u w:color="CBCBCB"/>
        </w:rPr>
        <w:t xml:space="preserve"> </w:t>
      </w:r>
      <w:r w:rsidR="006A2252" w:rsidRPr="00715095">
        <w:rPr>
          <w:rStyle w:val="minonmath1"/>
        </w:rPr>
        <w:sym w:font="Symbol" w:char="F02B"/>
      </w:r>
      <w:r w:rsidR="006A2252">
        <w:rPr>
          <w:u w:color="CBCBCB"/>
        </w:rPr>
        <w:t xml:space="preserve"> </w:t>
      </w:r>
      <w:r w:rsidR="006A2252" w:rsidRPr="0034754E">
        <w:rPr>
          <w:rStyle w:val="i-listbold"/>
        </w:rPr>
        <w:t>6CD</w:t>
      </w:r>
      <w:r w:rsidR="006A2252">
        <w:rPr>
          <w:rFonts w:ascii="Minion Pro Capt" w:hAnsi="Minion Pro Capt" w:cs="Minion Pro Capt"/>
          <w:b/>
          <w:spacing w:val="2"/>
          <w:u w:color="CBCBCB"/>
        </w:rPr>
        <w:t xml:space="preserve"> </w:t>
      </w:r>
      <w:r w:rsidR="006A2252" w:rsidRPr="00715095">
        <w:rPr>
          <w:rStyle w:val="minonmath1"/>
        </w:rPr>
        <w:sym w:font="Symbol" w:char="F02B"/>
      </w:r>
      <w:r w:rsidR="006A2252">
        <w:rPr>
          <w:u w:color="CBCBCB"/>
        </w:rPr>
        <w:t xml:space="preserve"> </w:t>
      </w:r>
      <w:r w:rsidR="006A2252" w:rsidRPr="0034754E">
        <w:rPr>
          <w:rStyle w:val="i-listbold"/>
        </w:rPr>
        <w:t>3DC</w:t>
      </w:r>
      <w:r w:rsidR="006A2252">
        <w:rPr>
          <w:rFonts w:ascii="Minion Pro Capt" w:hAnsi="Minion Pro Capt" w:cs="Minion Pro Capt"/>
          <w:b/>
          <w:spacing w:val="2"/>
          <w:u w:color="CBCBCB"/>
        </w:rPr>
        <w:t xml:space="preserve"> </w:t>
      </w:r>
      <w:r w:rsidR="006A2252" w:rsidRPr="00715095">
        <w:rPr>
          <w:rStyle w:val="minonmath1"/>
        </w:rPr>
        <w:sym w:font="Symbol" w:char="F02B"/>
      </w:r>
      <w:r w:rsidR="006A2252">
        <w:rPr>
          <w:u w:color="CBCBCB"/>
        </w:rPr>
        <w:t xml:space="preserve"> </w:t>
      </w:r>
      <w:r w:rsidR="006A2252" w:rsidRPr="00A83138">
        <w:t>9</w:t>
      </w:r>
      <w:r w:rsidR="006A2252" w:rsidRPr="0034754E">
        <w:rPr>
          <w:rStyle w:val="i-listbold"/>
        </w:rPr>
        <w:t>D</w:t>
      </w:r>
      <w:r w:rsidR="006A2252" w:rsidRPr="00BE4880">
        <w:rPr>
          <w:rStyle w:val="Superscript"/>
        </w:rPr>
        <w:t>2</w:t>
      </w:r>
    </w:p>
    <w:p w:rsidR="006A2252" w:rsidRPr="00E535EC" w:rsidRDefault="007773BB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3997120</wp:posOffset>
                </wp:positionH>
                <wp:positionV relativeFrom="paragraph">
                  <wp:posOffset>123835</wp:posOffset>
                </wp:positionV>
                <wp:extent cx="219600" cy="205200"/>
                <wp:effectExtent l="38100" t="38100" r="47625" b="4254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196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57C3" id="Ink 1395" o:spid="_x0000_s1026" type="#_x0000_t75" style="position:absolute;margin-left:313.55pt;margin-top:9.55pt;width:18.75pt;height:17.8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">
                <v:imagedata r:id="rId170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3508758</wp:posOffset>
                </wp:positionH>
                <wp:positionV relativeFrom="paragraph">
                  <wp:posOffset>83623</wp:posOffset>
                </wp:positionV>
                <wp:extent cx="109440" cy="286200"/>
                <wp:effectExtent l="38100" t="38100" r="43180" b="3810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094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797F4" id="Ink 1056" o:spid="_x0000_s1026" type="#_x0000_t75" style="position:absolute;margin-left:276.1pt;margin-top:6.35pt;width:9.05pt;height:23.0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">
                <v:imagedata r:id="rId171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3440358</wp:posOffset>
                </wp:positionH>
                <wp:positionV relativeFrom="paragraph">
                  <wp:posOffset>171103</wp:posOffset>
                </wp:positionV>
                <wp:extent cx="95760" cy="92160"/>
                <wp:effectExtent l="38100" t="38100" r="19050" b="4127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95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B9273" id="Ink 1055" o:spid="_x0000_s1026" type="#_x0000_t75" style="position:absolute;margin-left:270.8pt;margin-top:13.25pt;width:7.95pt;height:7.7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">
                <v:imagedata r:id="rId171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3466998</wp:posOffset>
                </wp:positionH>
                <wp:positionV relativeFrom="paragraph">
                  <wp:posOffset>189103</wp:posOffset>
                </wp:positionV>
                <wp:extent cx="8640" cy="74520"/>
                <wp:effectExtent l="38100" t="38100" r="29845" b="4000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8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CA47D" id="Ink 1054" o:spid="_x0000_s1026" type="#_x0000_t75" style="position:absolute;margin-left:272.75pt;margin-top:14.7pt;width:1.1pt;height:6.2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">
                <v:imagedata r:id="rId171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3316518</wp:posOffset>
                </wp:positionH>
                <wp:positionV relativeFrom="paragraph">
                  <wp:posOffset>166783</wp:posOffset>
                </wp:positionV>
                <wp:extent cx="87840" cy="106920"/>
                <wp:effectExtent l="19050" t="38100" r="45720" b="4572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878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AA2F" id="Ink 1053" o:spid="_x0000_s1026" type="#_x0000_t75" style="position:absolute;margin-left:261pt;margin-top:12.95pt;width:7.3pt;height:8.8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">
                <v:imagedata r:id="rId1716" o:title=""/>
              </v:shape>
            </w:pict>
          </mc:Fallback>
        </mc:AlternateContent>
      </w:r>
    </w:p>
    <w:p w:rsidR="006A2252" w:rsidRDefault="00152A94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4031938</wp:posOffset>
                </wp:positionH>
                <wp:positionV relativeFrom="paragraph">
                  <wp:posOffset>346686</wp:posOffset>
                </wp:positionV>
                <wp:extent cx="360" cy="360"/>
                <wp:effectExtent l="38100" t="38100" r="38100" b="3810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A1C2" id="Ink 1392" o:spid="_x0000_s1026" type="#_x0000_t75" style="position:absolute;margin-left:317.4pt;margin-top:27.2pt;width:.3pt;height:.3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">
                <v:imagedata r:id="rId171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3212478</wp:posOffset>
                </wp:positionH>
                <wp:positionV relativeFrom="paragraph">
                  <wp:posOffset>-24377</wp:posOffset>
                </wp:positionV>
                <wp:extent cx="25200" cy="69480"/>
                <wp:effectExtent l="38100" t="38100" r="32385" b="2603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52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80FE8" id="Ink 1052" o:spid="_x0000_s1026" type="#_x0000_t75" style="position:absolute;margin-left:252.7pt;margin-top:-2.1pt;width:2.3pt;height:5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">
                <v:imagedata r:id="rId172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3180798</wp:posOffset>
                </wp:positionH>
                <wp:positionV relativeFrom="paragraph">
                  <wp:posOffset>5863</wp:posOffset>
                </wp:positionV>
                <wp:extent cx="92520" cy="9000"/>
                <wp:effectExtent l="38100" t="38100" r="41275" b="2921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92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A3640" id="Ink 1051" o:spid="_x0000_s1026" type="#_x0000_t75" style="position:absolute;margin-left:250.25pt;margin-top:.35pt;width:7.6pt;height:1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">
                <v:imagedata r:id="rId172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3038958</wp:posOffset>
                </wp:positionH>
                <wp:positionV relativeFrom="paragraph">
                  <wp:posOffset>-42377</wp:posOffset>
                </wp:positionV>
                <wp:extent cx="102960" cy="97920"/>
                <wp:effectExtent l="19050" t="38100" r="30480" b="3556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029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B27DA" id="Ink 1050" o:spid="_x0000_s1026" type="#_x0000_t75" style="position:absolute;margin-left:239.05pt;margin-top:-3.6pt;width:8.35pt;height:8.1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">
                <v:imagedata r:id="rId172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2941758</wp:posOffset>
                </wp:positionH>
                <wp:positionV relativeFrom="paragraph">
                  <wp:posOffset>-119057</wp:posOffset>
                </wp:positionV>
                <wp:extent cx="118440" cy="317520"/>
                <wp:effectExtent l="19050" t="38100" r="34290" b="2540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184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745C" id="Ink 1049" o:spid="_x0000_s1026" type="#_x0000_t75" style="position:absolute;margin-left:231.4pt;margin-top:-9.55pt;width:9.65pt;height:25.2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">
                <v:imagedata r:id="rId172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2098278</wp:posOffset>
                </wp:positionH>
                <wp:positionV relativeFrom="paragraph">
                  <wp:posOffset>-118697</wp:posOffset>
                </wp:positionV>
                <wp:extent cx="113760" cy="316800"/>
                <wp:effectExtent l="38100" t="38100" r="38735" b="2667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137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9089" id="Ink 1048" o:spid="_x0000_s1026" type="#_x0000_t75" style="position:absolute;margin-left:164.95pt;margin-top:-9.5pt;width:9.2pt;height:25.1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">
                <v:imagedata r:id="rId172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2834838</wp:posOffset>
                </wp:positionH>
                <wp:positionV relativeFrom="paragraph">
                  <wp:posOffset>-125177</wp:posOffset>
                </wp:positionV>
                <wp:extent cx="105120" cy="281520"/>
                <wp:effectExtent l="38100" t="38100" r="28575" b="4254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051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5A9D4" id="Ink 1047" o:spid="_x0000_s1026" type="#_x0000_t75" style="position:absolute;margin-left:223pt;margin-top:-10.1pt;width:8.75pt;height:22.6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">
                <v:imagedata r:id="rId173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2716398</wp:posOffset>
                </wp:positionH>
                <wp:positionV relativeFrom="paragraph">
                  <wp:posOffset>-35897</wp:posOffset>
                </wp:positionV>
                <wp:extent cx="116640" cy="92880"/>
                <wp:effectExtent l="38100" t="38100" r="17145" b="4064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16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ECFBC" id="Ink 1046" o:spid="_x0000_s1026" type="#_x0000_t75" style="position:absolute;margin-left:213.75pt;margin-top:-3.1pt;width:9.65pt;height:7.7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">
                <v:imagedata r:id="rId173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2741238</wp:posOffset>
                </wp:positionH>
                <wp:positionV relativeFrom="paragraph">
                  <wp:posOffset>-16817</wp:posOffset>
                </wp:positionV>
                <wp:extent cx="9000" cy="68400"/>
                <wp:effectExtent l="38100" t="38100" r="29210" b="2730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90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8A04" id="Ink 1045" o:spid="_x0000_s1026" type="#_x0000_t75" style="position:absolute;margin-left:215.6pt;margin-top:-1.5pt;width:1.15pt;height:5.7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">
                <v:imagedata r:id="rId173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2610918</wp:posOffset>
                </wp:positionH>
                <wp:positionV relativeFrom="paragraph">
                  <wp:posOffset>-35537</wp:posOffset>
                </wp:positionV>
                <wp:extent cx="92160" cy="96840"/>
                <wp:effectExtent l="38100" t="38100" r="41275" b="3683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921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9067" id="Ink 1044" o:spid="_x0000_s1026" type="#_x0000_t75" style="position:absolute;margin-left:205.45pt;margin-top:-3pt;width:7.65pt;height:8.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">
                <v:imagedata r:id="rId173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2509038</wp:posOffset>
                </wp:positionH>
                <wp:positionV relativeFrom="paragraph">
                  <wp:posOffset>-29417</wp:posOffset>
                </wp:positionV>
                <wp:extent cx="11880" cy="95760"/>
                <wp:effectExtent l="38100" t="38100" r="26670" b="3810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18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3CE3" id="Ink 1043" o:spid="_x0000_s1026" type="#_x0000_t75" style="position:absolute;margin-left:197.3pt;margin-top:-2.5pt;width:1.4pt;height:7.8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">
                <v:imagedata r:id="rId173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2466918</wp:posOffset>
                </wp:positionH>
                <wp:positionV relativeFrom="paragraph">
                  <wp:posOffset>17023</wp:posOffset>
                </wp:positionV>
                <wp:extent cx="91800" cy="11880"/>
                <wp:effectExtent l="19050" t="38100" r="41910" b="2667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91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3D2A0" id="Ink 1042" o:spid="_x0000_s1026" type="#_x0000_t75" style="position:absolute;margin-left:194.1pt;margin-top:1.3pt;width:7.6pt;height:1.2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">
                <v:imagedata r:id="rId174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2323638</wp:posOffset>
                </wp:positionH>
                <wp:positionV relativeFrom="paragraph">
                  <wp:posOffset>-19337</wp:posOffset>
                </wp:positionV>
                <wp:extent cx="85320" cy="80640"/>
                <wp:effectExtent l="38100" t="38100" r="29210" b="3429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85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6E40" id="Ink 1041" o:spid="_x0000_s1026" type="#_x0000_t75" style="position:absolute;margin-left:182.7pt;margin-top:-1.7pt;width:6.95pt;height:6.8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">
                <v:imagedata r:id="rId174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2189358</wp:posOffset>
                </wp:positionH>
                <wp:positionV relativeFrom="paragraph">
                  <wp:posOffset>-35177</wp:posOffset>
                </wp:positionV>
                <wp:extent cx="120240" cy="104400"/>
                <wp:effectExtent l="38100" t="38100" r="32385" b="2921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20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77A92" id="Ink 1040" o:spid="_x0000_s1026" type="#_x0000_t75" style="position:absolute;margin-left:172.15pt;margin-top:-2.95pt;width:9.7pt;height:8.6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">
                <v:imagedata r:id="rId174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1826118</wp:posOffset>
                </wp:positionH>
                <wp:positionV relativeFrom="paragraph">
                  <wp:posOffset>823</wp:posOffset>
                </wp:positionV>
                <wp:extent cx="113040" cy="30600"/>
                <wp:effectExtent l="38100" t="38100" r="39370" b="4572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130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628C1" id="Ink 1039" o:spid="_x0000_s1026" type="#_x0000_t75" style="position:absolute;margin-left:143.55pt;margin-top:-.2pt;width:9.15pt;height:2.8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">
                <v:imagedata r:id="rId1746" o:title=""/>
              </v:shape>
            </w:pict>
          </mc:Fallback>
        </mc:AlternateContent>
      </w:r>
    </w:p>
    <w:p w:rsidR="00CB7460" w:rsidRDefault="00CB7460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CB7460" w:rsidRDefault="00CB7460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EB02C8" w:rsidRPr="00E535EC" w:rsidRDefault="00EB02C8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hanging="283"/>
        <w:jc w:val="right"/>
        <w:rPr>
          <w:rStyle w:val="NLLLNUM"/>
        </w:rPr>
      </w:pPr>
      <w:r>
        <w:rPr>
          <w:rFonts w:ascii="Minion Pro Capt" w:hAnsi="Minion Pro Capt" w:cs="Minion Pro Capt"/>
          <w:b/>
          <w:bCs/>
          <w:spacing w:val="2"/>
          <w:kern w:val="1"/>
          <w:u w:color="CBCBCB"/>
        </w:rPr>
        <w:tab/>
      </w:r>
      <w:r w:rsidRPr="00E535EC">
        <w:rPr>
          <w:rStyle w:val="NLLLNUM"/>
        </w:rPr>
        <w:t>[</w:t>
      </w:r>
      <w:r w:rsidR="00CB7460">
        <w:rPr>
          <w:rStyle w:val="NLLLNUM"/>
        </w:rPr>
        <w:t>1, 2, 2: 5</w:t>
      </w:r>
      <w:r w:rsidRPr="00E535EC">
        <w:rPr>
          <w:rStyle w:val="NLLLNUM"/>
        </w:rPr>
        <w:t xml:space="preserve"> marks]</w:t>
      </w:r>
    </w:p>
    <w:p w:rsidR="006A2252" w:rsidRDefault="006A2252" w:rsidP="006A2252">
      <w:pPr>
        <w:pStyle w:val="NL"/>
        <w:rPr>
          <w:u w:color="CBCBCB"/>
        </w:rPr>
      </w:pPr>
      <w:r w:rsidRPr="00E535EC">
        <w:rPr>
          <w:rStyle w:val="NLLLNUM"/>
        </w:rPr>
        <w:t>1</w:t>
      </w:r>
      <w:r w:rsidR="00EB02C8">
        <w:rPr>
          <w:rStyle w:val="NLLLNUM"/>
        </w:rPr>
        <w:t>4</w:t>
      </w:r>
      <w:r w:rsidRPr="00E535EC">
        <w:rPr>
          <w:rStyle w:val="NLLLNUM"/>
        </w:rPr>
        <w:tab/>
      </w:r>
      <w:r>
        <w:rPr>
          <w:u w:color="CBCBCB"/>
        </w:rPr>
        <w:t xml:space="preserve">Solve the following equations for </w:t>
      </w:r>
      <w:r w:rsidRPr="0034754E">
        <w:rPr>
          <w:rStyle w:val="i-listbold"/>
        </w:rPr>
        <w:t>X</w:t>
      </w:r>
      <w:r>
        <w:rPr>
          <w:u w:color="CBCBCB"/>
        </w:rPr>
        <w:t>.</w:t>
      </w:r>
    </w:p>
    <w:p w:rsidR="006A2252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  <w:rPr>
          <w:rFonts w:ascii="Minion Pro" w:hAnsi="Minion Pro" w:cs="Minion Pro"/>
          <w:kern w:val="1"/>
          <w:u w:color="CBCBCB"/>
        </w:rPr>
      </w:pPr>
      <w:r>
        <w:rPr>
          <w:noProof/>
          <w:lang w:eastAsia="en-AU"/>
        </w:rPr>
        <w:drawing>
          <wp:anchor distT="0" distB="0" distL="114300" distR="114300" simplePos="0" relativeHeight="252913664" behindDoc="0" locked="0" layoutInCell="1" allowOverlap="1" wp14:anchorId="5F7D49B1" wp14:editId="6480FA91">
            <wp:simplePos x="0" y="0"/>
            <wp:positionH relativeFrom="column">
              <wp:posOffset>3820160</wp:posOffset>
            </wp:positionH>
            <wp:positionV relativeFrom="paragraph">
              <wp:posOffset>132080</wp:posOffset>
            </wp:positionV>
            <wp:extent cx="2083416" cy="2453640"/>
            <wp:effectExtent l="0" t="0" r="0" b="3810"/>
            <wp:wrapNone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994" cy="2457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37026E80" wp14:editId="7355F665">
                <wp:simplePos x="0" y="0"/>
                <wp:positionH relativeFrom="column">
                  <wp:posOffset>1917918</wp:posOffset>
                </wp:positionH>
                <wp:positionV relativeFrom="paragraph">
                  <wp:posOffset>518235</wp:posOffset>
                </wp:positionV>
                <wp:extent cx="19440" cy="95760"/>
                <wp:effectExtent l="38100" t="38100" r="38100" b="3810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9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31922" id="Ink 1069" o:spid="_x0000_s1026" type="#_x0000_t75" style="position:absolute;margin-left:150.8pt;margin-top:40.6pt;width:2pt;height:8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">
                <v:imagedata r:id="rId174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43DA6EFC" wp14:editId="2DE0A1C6">
                <wp:simplePos x="0" y="0"/>
                <wp:positionH relativeFrom="column">
                  <wp:posOffset>1803438</wp:posOffset>
                </wp:positionH>
                <wp:positionV relativeFrom="paragraph">
                  <wp:posOffset>568995</wp:posOffset>
                </wp:positionV>
                <wp:extent cx="68400" cy="3240"/>
                <wp:effectExtent l="38100" t="38100" r="27305" b="3492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68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12A8" id="Ink 1068" o:spid="_x0000_s1026" type="#_x0000_t75" style="position:absolute;margin-left:141.75pt;margin-top:44.55pt;width:5.85pt;height:.7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">
                <v:imagedata r:id="rId1751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a</w:t>
      </w:r>
      <w:proofErr w:type="gramEnd"/>
      <w:r w:rsidR="006A2252">
        <w:rPr>
          <w:rFonts w:ascii="Minion Pro" w:hAnsi="Minion Pro" w:cs="Minion Pro"/>
          <w:kern w:val="1"/>
          <w:u w:color="CBCBCB"/>
        </w:rPr>
        <w:tab/>
      </w:r>
      <w:r w:rsidR="006A2252" w:rsidRPr="001E5239">
        <w:rPr>
          <w:rFonts w:ascii="Minion Pro" w:hAnsi="Minion Pro" w:cs="Minion Pro"/>
          <w:kern w:val="1"/>
          <w:position w:val="-28"/>
          <w:u w:color="CBCBCB"/>
        </w:rPr>
        <w:object w:dxaOrig="2040" w:dyaOrig="660">
          <v:shape id="_x0000_i1036" type="#_x0000_t75" style="width:102pt;height:33.35pt" o:ole="">
            <v:imagedata r:id="rId1752" o:title=""/>
          </v:shape>
          <o:OLEObject Type="Embed" ProgID="Equation.DSMT4" ShapeID="_x0000_i1036" DrawAspect="Content" ObjectID="_1500993951" r:id="rId1753"/>
        </w:object>
      </w:r>
    </w:p>
    <w:p w:rsidR="006A2252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2694280</wp:posOffset>
                </wp:positionH>
                <wp:positionV relativeFrom="paragraph">
                  <wp:posOffset>-20300</wp:posOffset>
                </wp:positionV>
                <wp:extent cx="279000" cy="290520"/>
                <wp:effectExtent l="57150" t="38100" r="45085" b="5270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790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0F1D1" id="Ink 1378" o:spid="_x0000_s1026" type="#_x0000_t75" style="position:absolute;margin-left:211.05pt;margin-top:-1.8pt;width:23.25pt;height:24.4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">
                <v:imagedata r:id="rId175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1D7B8956" wp14:editId="275076C5">
                <wp:simplePos x="0" y="0"/>
                <wp:positionH relativeFrom="column">
                  <wp:posOffset>2476638</wp:posOffset>
                </wp:positionH>
                <wp:positionV relativeFrom="paragraph">
                  <wp:posOffset>-27705</wp:posOffset>
                </wp:positionV>
                <wp:extent cx="155520" cy="491760"/>
                <wp:effectExtent l="38100" t="38100" r="35560" b="4191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5552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8708" id="Ink 1075" o:spid="_x0000_s1026" type="#_x0000_t75" style="position:absolute;margin-left:194.75pt;margin-top:-2.45pt;width:12.75pt;height:39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">
                <v:imagedata r:id="rId175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4E924D4" wp14:editId="0F36BAE0">
                <wp:simplePos x="0" y="0"/>
                <wp:positionH relativeFrom="column">
                  <wp:posOffset>2396358</wp:posOffset>
                </wp:positionH>
                <wp:positionV relativeFrom="paragraph">
                  <wp:posOffset>19815</wp:posOffset>
                </wp:positionV>
                <wp:extent cx="59400" cy="111240"/>
                <wp:effectExtent l="38100" t="38100" r="36195" b="4127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59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1144" id="Ink 1072" o:spid="_x0000_s1026" type="#_x0000_t75" style="position:absolute;margin-left:188.45pt;margin-top:1.3pt;width:5.2pt;height:9.0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">
                <v:imagedata r:id="rId175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1ABDF65" wp14:editId="79A5EC1F">
                <wp:simplePos x="0" y="0"/>
                <wp:positionH relativeFrom="column">
                  <wp:posOffset>2106918</wp:posOffset>
                </wp:positionH>
                <wp:positionV relativeFrom="paragraph">
                  <wp:posOffset>32775</wp:posOffset>
                </wp:positionV>
                <wp:extent cx="78480" cy="92520"/>
                <wp:effectExtent l="38100" t="38100" r="36195" b="4127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78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964A8" id="Ink 1071" o:spid="_x0000_s1026" type="#_x0000_t75" style="position:absolute;margin-left:165.7pt;margin-top:2.35pt;width:6.65pt;height:7.7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">
                <v:imagedata r:id="rId176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6D605792" wp14:editId="240C750D">
                <wp:simplePos x="0" y="0"/>
                <wp:positionH relativeFrom="column">
                  <wp:posOffset>2004318</wp:posOffset>
                </wp:positionH>
                <wp:positionV relativeFrom="paragraph">
                  <wp:posOffset>3975</wp:posOffset>
                </wp:positionV>
                <wp:extent cx="92160" cy="456840"/>
                <wp:effectExtent l="38100" t="38100" r="41275" b="3873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9216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5E92" id="Ink 1070" o:spid="_x0000_s1026" type="#_x0000_t75" style="position:absolute;margin-left:157.55pt;margin-top:.15pt;width:7.5pt;height:36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">
                <v:imagedata r:id="rId176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0CF334B0" wp14:editId="693909EB">
                <wp:simplePos x="0" y="0"/>
                <wp:positionH relativeFrom="column">
                  <wp:posOffset>1729998</wp:posOffset>
                </wp:positionH>
                <wp:positionV relativeFrom="paragraph">
                  <wp:posOffset>-14385</wp:posOffset>
                </wp:positionV>
                <wp:extent cx="106200" cy="434520"/>
                <wp:effectExtent l="38100" t="38100" r="27305" b="4191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0620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DCCA1" id="Ink 1067" o:spid="_x0000_s1026" type="#_x0000_t75" style="position:absolute;margin-left:136pt;margin-top:-1.35pt;width:8.8pt;height:34.6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">
                <v:imagedata r:id="rId176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4C3E6F3C" wp14:editId="123E3C19">
                <wp:simplePos x="0" y="0"/>
                <wp:positionH relativeFrom="column">
                  <wp:posOffset>1612638</wp:posOffset>
                </wp:positionH>
                <wp:positionV relativeFrom="paragraph">
                  <wp:posOffset>32055</wp:posOffset>
                </wp:positionV>
                <wp:extent cx="107280" cy="103680"/>
                <wp:effectExtent l="38100" t="38100" r="45720" b="2984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72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39F60" id="Ink 1063" o:spid="_x0000_s1026" type="#_x0000_t75" style="position:absolute;margin-left:126.75pt;margin-top:2.25pt;width:8.95pt;height:8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">
                <v:imagedata r:id="rId176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789442C0" wp14:editId="6AD1BE60">
                <wp:simplePos x="0" y="0"/>
                <wp:positionH relativeFrom="column">
                  <wp:posOffset>1369998</wp:posOffset>
                </wp:positionH>
                <wp:positionV relativeFrom="paragraph">
                  <wp:posOffset>39255</wp:posOffset>
                </wp:positionV>
                <wp:extent cx="79560" cy="110880"/>
                <wp:effectExtent l="38100" t="38100" r="34925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79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A9E82" id="Ink 1062" o:spid="_x0000_s1026" type="#_x0000_t75" style="position:absolute;margin-left:107.65pt;margin-top:2.85pt;width:6.7pt;height:9.2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">
                <v:imagedata r:id="rId176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0B81682F" wp14:editId="7E867790">
                <wp:simplePos x="0" y="0"/>
                <wp:positionH relativeFrom="column">
                  <wp:posOffset>1272798</wp:posOffset>
                </wp:positionH>
                <wp:positionV relativeFrom="paragraph">
                  <wp:posOffset>-16545</wp:posOffset>
                </wp:positionV>
                <wp:extent cx="94320" cy="464400"/>
                <wp:effectExtent l="38100" t="38100" r="39370" b="3111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94320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D904A" id="Ink 1061" o:spid="_x0000_s1026" type="#_x0000_t75" style="position:absolute;margin-left:99.95pt;margin-top:-1.5pt;width:7.8pt;height:3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">
                <v:imagedata r:id="rId177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07A5BAC3" wp14:editId="7BFA9098">
                <wp:simplePos x="0" y="0"/>
                <wp:positionH relativeFrom="column">
                  <wp:posOffset>1040238</wp:posOffset>
                </wp:positionH>
                <wp:positionV relativeFrom="paragraph">
                  <wp:posOffset>123855</wp:posOffset>
                </wp:positionV>
                <wp:extent cx="84960" cy="1800"/>
                <wp:effectExtent l="38100" t="38100" r="29845" b="368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84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D9D9" id="Ink 1060" o:spid="_x0000_s1026" type="#_x0000_t75" style="position:absolute;margin-left:81.75pt;margin-top:9.5pt;width:7pt;height:.7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">
                <v:imagedata r:id="rId177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568A1B8B" wp14:editId="0B4F74F2">
                <wp:simplePos x="0" y="0"/>
                <wp:positionH relativeFrom="column">
                  <wp:posOffset>1035918</wp:posOffset>
                </wp:positionH>
                <wp:positionV relativeFrom="paragraph">
                  <wp:posOffset>86055</wp:posOffset>
                </wp:positionV>
                <wp:extent cx="84600" cy="5760"/>
                <wp:effectExtent l="38100" t="38100" r="29845" b="323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84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C7AE" id="Ink 1059" o:spid="_x0000_s1026" type="#_x0000_t75" style="position:absolute;margin-left:81.35pt;margin-top:6.55pt;width:7.05pt;height:.9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">
                <v:imagedata r:id="rId177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02462C67" wp14:editId="59221FA4">
                <wp:simplePos x="0" y="0"/>
                <wp:positionH relativeFrom="column">
                  <wp:posOffset>868878</wp:posOffset>
                </wp:positionH>
                <wp:positionV relativeFrom="paragraph">
                  <wp:posOffset>48615</wp:posOffset>
                </wp:positionV>
                <wp:extent cx="92520" cy="109080"/>
                <wp:effectExtent l="38100" t="38100" r="41275" b="4381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92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A63B0" id="Ink 1058" o:spid="_x0000_s1026" type="#_x0000_t75" style="position:absolute;margin-left:68.15pt;margin-top:3.6pt;width:7.8pt;height:9.1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">
                <v:imagedata r:id="rId177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0D24C793" wp14:editId="57091995">
                <wp:simplePos x="0" y="0"/>
                <wp:positionH relativeFrom="column">
                  <wp:posOffset>879318</wp:posOffset>
                </wp:positionH>
                <wp:positionV relativeFrom="paragraph">
                  <wp:posOffset>34575</wp:posOffset>
                </wp:positionV>
                <wp:extent cx="68760" cy="130320"/>
                <wp:effectExtent l="38100" t="38100" r="26670" b="4127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68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1CD07" id="Ink 1057" o:spid="_x0000_s1026" type="#_x0000_t75" style="position:absolute;margin-left:69.15pt;margin-top:2.5pt;width:5.65pt;height:10.7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">
                <v:imagedata r:id="rId1779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13275867" wp14:editId="677710C7">
                <wp:simplePos x="0" y="0"/>
                <wp:positionH relativeFrom="column">
                  <wp:posOffset>2403918</wp:posOffset>
                </wp:positionH>
                <wp:positionV relativeFrom="paragraph">
                  <wp:posOffset>-21885</wp:posOffset>
                </wp:positionV>
                <wp:extent cx="100800" cy="119160"/>
                <wp:effectExtent l="38100" t="38100" r="13970" b="3365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00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51F78" id="Ink 1074" o:spid="_x0000_s1026" type="#_x0000_t75" style="position:absolute;margin-left:189.1pt;margin-top:-1.95pt;width:8.4pt;height:9.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">
                <v:imagedata r:id="rId17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5DCB8652" wp14:editId="63ECE46F">
                <wp:simplePos x="0" y="0"/>
                <wp:positionH relativeFrom="column">
                  <wp:posOffset>2138958</wp:posOffset>
                </wp:positionH>
                <wp:positionV relativeFrom="paragraph">
                  <wp:posOffset>-20085</wp:posOffset>
                </wp:positionV>
                <wp:extent cx="8640" cy="89280"/>
                <wp:effectExtent l="38100" t="19050" r="29845" b="4445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86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6AED" id="Ink 1073" o:spid="_x0000_s1026" type="#_x0000_t75" style="position:absolute;margin-left:168.2pt;margin-top:-1.8pt;width:1.15pt;height:7.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">
                <v:imagedata r:id="rId17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12045EB4" wp14:editId="4CB1D3D7">
                <wp:simplePos x="0" y="0"/>
                <wp:positionH relativeFrom="column">
                  <wp:posOffset>1704798</wp:posOffset>
                </wp:positionH>
                <wp:positionV relativeFrom="paragraph">
                  <wp:posOffset>-5325</wp:posOffset>
                </wp:positionV>
                <wp:extent cx="13320" cy="88560"/>
                <wp:effectExtent l="19050" t="19050" r="44450" b="4508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3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EFC5" id="Ink 1066" o:spid="_x0000_s1026" type="#_x0000_t75" style="position:absolute;margin-left:134.05pt;margin-top:-.6pt;width:1.5pt;height:7.3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">
                <v:imagedata r:id="rId17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5D18BEA3" wp14:editId="195663C3">
                <wp:simplePos x="0" y="0"/>
                <wp:positionH relativeFrom="column">
                  <wp:posOffset>1651158</wp:posOffset>
                </wp:positionH>
                <wp:positionV relativeFrom="paragraph">
                  <wp:posOffset>-17205</wp:posOffset>
                </wp:positionV>
                <wp:extent cx="105840" cy="64440"/>
                <wp:effectExtent l="38100" t="38100" r="8890" b="3111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5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962F0" id="Ink 1065" o:spid="_x0000_s1026" type="#_x0000_t75" style="position:absolute;margin-left:129.75pt;margin-top:-1.6pt;width:8.85pt;height:5.5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">
                <v:imagedata r:id="rId17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223DDC93" wp14:editId="3A43B7BD">
                <wp:simplePos x="0" y="0"/>
                <wp:positionH relativeFrom="column">
                  <wp:posOffset>1383318</wp:posOffset>
                </wp:positionH>
                <wp:positionV relativeFrom="paragraph">
                  <wp:posOffset>-20805</wp:posOffset>
                </wp:positionV>
                <wp:extent cx="111600" cy="104400"/>
                <wp:effectExtent l="38100" t="38100" r="41275" b="2921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11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E877E" id="Ink 1064" o:spid="_x0000_s1026" type="#_x0000_t75" style="position:absolute;margin-left:108.7pt;margin-top:-1.9pt;width:9.25pt;height:8.7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">
                <v:imagedata r:id="rId1789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2980120</wp:posOffset>
                </wp:positionH>
                <wp:positionV relativeFrom="paragraph">
                  <wp:posOffset>70540</wp:posOffset>
                </wp:positionV>
                <wp:extent cx="188640" cy="218160"/>
                <wp:effectExtent l="38100" t="38100" r="59055" b="4889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88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94AD" id="Ink 1390" o:spid="_x0000_s1026" type="#_x0000_t75" style="position:absolute;margin-left:233.3pt;margin-top:5.35pt;width:16.4pt;height:18.8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">
                <v:imagedata r:id="rId179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52EC9A50" wp14:editId="59E8C1EF">
                <wp:simplePos x="0" y="0"/>
                <wp:positionH relativeFrom="column">
                  <wp:posOffset>2106558</wp:posOffset>
                </wp:positionH>
                <wp:positionV relativeFrom="paragraph">
                  <wp:posOffset>52695</wp:posOffset>
                </wp:positionV>
                <wp:extent cx="87120" cy="17640"/>
                <wp:effectExtent l="38100" t="38100" r="27305" b="4000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87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A231" id="Ink 1145" o:spid="_x0000_s1026" type="#_x0000_t75" style="position:absolute;margin-left:165.7pt;margin-top:3.95pt;width:7.05pt;height:1.8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">
                <v:imagedata r:id="rId179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5164C39E" wp14:editId="21B15D6A">
                <wp:simplePos x="0" y="0"/>
                <wp:positionH relativeFrom="column">
                  <wp:posOffset>2110518</wp:posOffset>
                </wp:positionH>
                <wp:positionV relativeFrom="paragraph">
                  <wp:posOffset>63135</wp:posOffset>
                </wp:positionV>
                <wp:extent cx="78480" cy="99000"/>
                <wp:effectExtent l="38100" t="38100" r="36195" b="3492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8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32330" id="Ink 1144" o:spid="_x0000_s1026" type="#_x0000_t75" style="position:absolute;margin-left:166pt;margin-top:4.8pt;width:6.65pt;height:8.2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">
                <v:imagedata r:id="rId179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2C597D42" wp14:editId="002706FA">
                <wp:simplePos x="0" y="0"/>
                <wp:positionH relativeFrom="column">
                  <wp:posOffset>2010078</wp:posOffset>
                </wp:positionH>
                <wp:positionV relativeFrom="paragraph">
                  <wp:posOffset>101655</wp:posOffset>
                </wp:positionV>
                <wp:extent cx="75960" cy="5760"/>
                <wp:effectExtent l="38100" t="38100" r="38735" b="3238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5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D3399" id="Ink 1143" o:spid="_x0000_s1026" type="#_x0000_t75" style="position:absolute;margin-left:158.05pt;margin-top:7.8pt;width:6.3pt;height:.8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">
                <v:imagedata r:id="rId179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443488F" wp14:editId="54438871">
                <wp:simplePos x="0" y="0"/>
                <wp:positionH relativeFrom="column">
                  <wp:posOffset>2790558</wp:posOffset>
                </wp:positionH>
                <wp:positionV relativeFrom="paragraph">
                  <wp:posOffset>-36945</wp:posOffset>
                </wp:positionV>
                <wp:extent cx="138240" cy="457920"/>
                <wp:effectExtent l="38100" t="38100" r="33655" b="374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3824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A167" id="Ink 1100" o:spid="_x0000_s1026" type="#_x0000_t75" style="position:absolute;margin-left:219.5pt;margin-top:-3.15pt;width:11.4pt;height:36.4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">
                <v:imagedata r:id="rId179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3DD62DE5" wp14:editId="5CAB71AC">
                <wp:simplePos x="0" y="0"/>
                <wp:positionH relativeFrom="column">
                  <wp:posOffset>2700558</wp:posOffset>
                </wp:positionH>
                <wp:positionV relativeFrom="paragraph">
                  <wp:posOffset>15975</wp:posOffset>
                </wp:positionV>
                <wp:extent cx="93960" cy="105120"/>
                <wp:effectExtent l="38100" t="38100" r="40005" b="2857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93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CF4A5" id="Ink 1097" o:spid="_x0000_s1026" type="#_x0000_t75" style="position:absolute;margin-left:212.4pt;margin-top:1.05pt;width:7.9pt;height:8.7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">
                <v:imagedata r:id="rId180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3834B844" wp14:editId="598DC7F1">
                <wp:simplePos x="0" y="0"/>
                <wp:positionH relativeFrom="column">
                  <wp:posOffset>2436318</wp:posOffset>
                </wp:positionH>
                <wp:positionV relativeFrom="paragraph">
                  <wp:posOffset>49455</wp:posOffset>
                </wp:positionV>
                <wp:extent cx="90720" cy="82080"/>
                <wp:effectExtent l="19050" t="38100" r="43180" b="3238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907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B10E" id="Ink 1096" o:spid="_x0000_s1026" type="#_x0000_t75" style="position:absolute;margin-left:191.75pt;margin-top:3.7pt;width:7.5pt;height:6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">
                <v:imagedata r:id="rId180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2F3C4E14" wp14:editId="378C33D3">
                <wp:simplePos x="0" y="0"/>
                <wp:positionH relativeFrom="column">
                  <wp:posOffset>2330118</wp:posOffset>
                </wp:positionH>
                <wp:positionV relativeFrom="paragraph">
                  <wp:posOffset>7695</wp:posOffset>
                </wp:positionV>
                <wp:extent cx="77400" cy="468360"/>
                <wp:effectExtent l="38100" t="38100" r="37465" b="2730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7740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D731" id="Ink 1095" o:spid="_x0000_s1026" type="#_x0000_t75" style="position:absolute;margin-left:183.2pt;margin-top:.45pt;width:6.45pt;height:37.3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">
                <v:imagedata r:id="rId180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18AD0856" wp14:editId="4125872F">
                <wp:simplePos x="0" y="0"/>
                <wp:positionH relativeFrom="column">
                  <wp:posOffset>2143998</wp:posOffset>
                </wp:positionH>
                <wp:positionV relativeFrom="paragraph">
                  <wp:posOffset>-17145</wp:posOffset>
                </wp:positionV>
                <wp:extent cx="150840" cy="523800"/>
                <wp:effectExtent l="38100" t="38100" r="40005" b="2921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5084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B9B2" id="Ink 1094" o:spid="_x0000_s1026" type="#_x0000_t75" style="position:absolute;margin-left:168.6pt;margin-top:-1.6pt;width:12.35pt;height:41.6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">
                <v:imagedata r:id="rId180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57BFFBE7" wp14:editId="7B2FA0FC">
                <wp:simplePos x="0" y="0"/>
                <wp:positionH relativeFrom="column">
                  <wp:posOffset>1806678</wp:posOffset>
                </wp:positionH>
                <wp:positionV relativeFrom="paragraph">
                  <wp:posOffset>57735</wp:posOffset>
                </wp:positionV>
                <wp:extent cx="95400" cy="68760"/>
                <wp:effectExtent l="38100" t="38100" r="38100" b="2667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95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14C9" id="Ink 1088" o:spid="_x0000_s1026" type="#_x0000_t75" style="position:absolute;margin-left:142pt;margin-top:4.4pt;width:7.75pt;height:5.8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">
                <v:imagedata r:id="rId180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6D3FDC1B" wp14:editId="45EBDBB0">
                <wp:simplePos x="0" y="0"/>
                <wp:positionH relativeFrom="column">
                  <wp:posOffset>1857798</wp:posOffset>
                </wp:positionH>
                <wp:positionV relativeFrom="paragraph">
                  <wp:posOffset>69975</wp:posOffset>
                </wp:positionV>
                <wp:extent cx="12960" cy="86400"/>
                <wp:effectExtent l="19050" t="38100" r="44450" b="2794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2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E837" id="Ink 1087" o:spid="_x0000_s1026" type="#_x0000_t75" style="position:absolute;margin-left:146.05pt;margin-top:5.3pt;width:1.45pt;height:7.2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">
                <v:imagedata r:id="rId181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0457CDBA" wp14:editId="377C036E">
                <wp:simplePos x="0" y="0"/>
                <wp:positionH relativeFrom="column">
                  <wp:posOffset>1704798</wp:posOffset>
                </wp:positionH>
                <wp:positionV relativeFrom="paragraph">
                  <wp:posOffset>1215</wp:posOffset>
                </wp:positionV>
                <wp:extent cx="114840" cy="432000"/>
                <wp:effectExtent l="38100" t="19050" r="38100" b="4445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484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6EE4" id="Ink 1086" o:spid="_x0000_s1026" type="#_x0000_t75" style="position:absolute;margin-left:134pt;margin-top:-.05pt;width:9.4pt;height:34.3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">
                <v:imagedata r:id="rId181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2B9C68E8" wp14:editId="2A714CDF">
                <wp:simplePos x="0" y="0"/>
                <wp:positionH relativeFrom="column">
                  <wp:posOffset>1225998</wp:posOffset>
                </wp:positionH>
                <wp:positionV relativeFrom="paragraph">
                  <wp:posOffset>204975</wp:posOffset>
                </wp:positionV>
                <wp:extent cx="389520" cy="27000"/>
                <wp:effectExtent l="38100" t="38100" r="29845" b="3048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389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0334" id="Ink 1079" o:spid="_x0000_s1026" type="#_x0000_t75" style="position:absolute;margin-left:96.4pt;margin-top:16pt;width:30.85pt;height:2.5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">
                <v:imagedata r:id="rId181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579ED084" wp14:editId="02B23910">
                <wp:simplePos x="0" y="0"/>
                <wp:positionH relativeFrom="column">
                  <wp:posOffset>1347318</wp:posOffset>
                </wp:positionH>
                <wp:positionV relativeFrom="paragraph">
                  <wp:posOffset>41175</wp:posOffset>
                </wp:positionV>
                <wp:extent cx="20880" cy="110160"/>
                <wp:effectExtent l="38100" t="38100" r="36830" b="4254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0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ED95" id="Ink 1078" o:spid="_x0000_s1026" type="#_x0000_t75" style="position:absolute;margin-left:105.9pt;margin-top:3.05pt;width:2.1pt;height:9.0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">
                <v:imagedata r:id="rId181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0A43DDE0" wp14:editId="68A3A3A8">
                <wp:simplePos x="0" y="0"/>
                <wp:positionH relativeFrom="column">
                  <wp:posOffset>1063998</wp:posOffset>
                </wp:positionH>
                <wp:positionV relativeFrom="paragraph">
                  <wp:posOffset>161415</wp:posOffset>
                </wp:positionV>
                <wp:extent cx="67320" cy="7560"/>
                <wp:effectExtent l="38100" t="38100" r="27940" b="3111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67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ACD48" id="Ink 1077" o:spid="_x0000_s1026" type="#_x0000_t75" style="position:absolute;margin-left:83.55pt;margin-top:12.45pt;width:5.6pt;height:1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">
                <v:imagedata r:id="rId181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68CA473A" wp14:editId="331B5982">
                <wp:simplePos x="0" y="0"/>
                <wp:positionH relativeFrom="column">
                  <wp:posOffset>1053558</wp:posOffset>
                </wp:positionH>
                <wp:positionV relativeFrom="paragraph">
                  <wp:posOffset>121095</wp:posOffset>
                </wp:positionV>
                <wp:extent cx="68040" cy="5760"/>
                <wp:effectExtent l="38100" t="38100" r="27305" b="3238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68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F9B1" id="Ink 1076" o:spid="_x0000_s1026" type="#_x0000_t75" style="position:absolute;margin-left:82.7pt;margin-top:9.35pt;width:5.8pt;height:.7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">
                <v:imagedata r:id="rId1821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16B49BDD" wp14:editId="29CC2FF9">
                <wp:simplePos x="0" y="0"/>
                <wp:positionH relativeFrom="column">
                  <wp:posOffset>1852398</wp:posOffset>
                </wp:positionH>
                <wp:positionV relativeFrom="paragraph">
                  <wp:posOffset>4875</wp:posOffset>
                </wp:positionV>
                <wp:extent cx="73800" cy="136080"/>
                <wp:effectExtent l="38100" t="38100" r="40640" b="3556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38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A487" id="Ink 1151" o:spid="_x0000_s1026" type="#_x0000_t75" style="position:absolute;margin-left:145.65pt;margin-top:.2pt;width:6.2pt;height:11.1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">
                <v:imagedata r:id="rId18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19593043" wp14:editId="0D9D34CA">
                <wp:simplePos x="0" y="0"/>
                <wp:positionH relativeFrom="column">
                  <wp:posOffset>1791198</wp:posOffset>
                </wp:positionH>
                <wp:positionV relativeFrom="paragraph">
                  <wp:posOffset>72195</wp:posOffset>
                </wp:positionV>
                <wp:extent cx="76680" cy="9720"/>
                <wp:effectExtent l="38100" t="38100" r="38100" b="2857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76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62A4" id="Ink 1150" o:spid="_x0000_s1026" type="#_x0000_t75" style="position:absolute;margin-left:140.85pt;margin-top:5.45pt;width:6.45pt;height:1.2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">
                <v:imagedata r:id="rId18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62FED092" wp14:editId="64944ACD">
                <wp:simplePos x="0" y="0"/>
                <wp:positionH relativeFrom="column">
                  <wp:posOffset>2699478</wp:posOffset>
                </wp:positionH>
                <wp:positionV relativeFrom="paragraph">
                  <wp:posOffset>-12045</wp:posOffset>
                </wp:positionV>
                <wp:extent cx="93240" cy="90000"/>
                <wp:effectExtent l="38100" t="19050" r="40640" b="4381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93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5C007" id="Ink 1099" o:spid="_x0000_s1026" type="#_x0000_t75" style="position:absolute;margin-left:212.5pt;margin-top:-1.2pt;width:7.65pt;height:7.6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">
                <v:imagedata r:id="rId182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28068B8B" wp14:editId="1E240AA5">
                <wp:simplePos x="0" y="0"/>
                <wp:positionH relativeFrom="column">
                  <wp:posOffset>2461158</wp:posOffset>
                </wp:positionH>
                <wp:positionV relativeFrom="paragraph">
                  <wp:posOffset>-7725</wp:posOffset>
                </wp:positionV>
                <wp:extent cx="11520" cy="105120"/>
                <wp:effectExtent l="19050" t="38100" r="45720" b="2857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15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B1B7" id="Ink 1098" o:spid="_x0000_s1026" type="#_x0000_t75" style="position:absolute;margin-left:193.6pt;margin-top:-.8pt;width:1.35pt;height:8.7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">
                <v:imagedata r:id="rId182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7B929CA" wp14:editId="45852005">
                <wp:simplePos x="0" y="0"/>
                <wp:positionH relativeFrom="column">
                  <wp:posOffset>2071278</wp:posOffset>
                </wp:positionH>
                <wp:positionV relativeFrom="paragraph">
                  <wp:posOffset>8475</wp:posOffset>
                </wp:positionV>
                <wp:extent cx="91440" cy="108720"/>
                <wp:effectExtent l="0" t="38100" r="41910" b="4381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1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76769" id="Ink 1089" o:spid="_x0000_s1026" type="#_x0000_t75" style="position:absolute;margin-left:163.05pt;margin-top:.4pt;width:7.45pt;height: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">
                <v:imagedata r:id="rId183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1F2A4067" wp14:editId="32F56811">
                <wp:simplePos x="0" y="0"/>
                <wp:positionH relativeFrom="column">
                  <wp:posOffset>1492398</wp:posOffset>
                </wp:positionH>
                <wp:positionV relativeFrom="paragraph">
                  <wp:posOffset>29715</wp:posOffset>
                </wp:positionV>
                <wp:extent cx="60480" cy="43560"/>
                <wp:effectExtent l="38100" t="38100" r="34925" b="3302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604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C010C" id="Ink 1084" o:spid="_x0000_s1026" type="#_x0000_t75" style="position:absolute;margin-left:117.4pt;margin-top:2.1pt;width:5.1pt;height:3.9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">
                <v:imagedata r:id="rId183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0BA613F1" wp14:editId="7D57CE20">
                <wp:simplePos x="0" y="0"/>
                <wp:positionH relativeFrom="column">
                  <wp:posOffset>1444518</wp:posOffset>
                </wp:positionH>
                <wp:positionV relativeFrom="paragraph">
                  <wp:posOffset>15315</wp:posOffset>
                </wp:positionV>
                <wp:extent cx="14040" cy="62280"/>
                <wp:effectExtent l="19050" t="38100" r="43180" b="3302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4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403A0" id="Ink 1083" o:spid="_x0000_s1026" type="#_x0000_t75" style="position:absolute;margin-left:113.55pt;margin-top:1pt;width:1.45pt;height:5.2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">
                <v:imagedata r:id="rId183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C8BB011" wp14:editId="05EE3B32">
                <wp:simplePos x="0" y="0"/>
                <wp:positionH relativeFrom="column">
                  <wp:posOffset>1355598</wp:posOffset>
                </wp:positionH>
                <wp:positionV relativeFrom="paragraph">
                  <wp:posOffset>40515</wp:posOffset>
                </wp:positionV>
                <wp:extent cx="52200" cy="9360"/>
                <wp:effectExtent l="19050" t="38100" r="43180" b="2921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2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D2A9C" id="Ink 1082" o:spid="_x0000_s1026" type="#_x0000_t75" style="position:absolute;margin-left:106.5pt;margin-top:2.95pt;width:4.4pt;height:1.1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">
                <v:imagedata r:id="rId183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1F61976D" wp14:editId="7DFAF527">
                <wp:simplePos x="0" y="0"/>
                <wp:positionH relativeFrom="column">
                  <wp:posOffset>1280718</wp:posOffset>
                </wp:positionH>
                <wp:positionV relativeFrom="paragraph">
                  <wp:posOffset>1995</wp:posOffset>
                </wp:positionV>
                <wp:extent cx="61920" cy="68040"/>
                <wp:effectExtent l="38100" t="38100" r="33655" b="273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619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BF604" id="Ink 1081" o:spid="_x0000_s1026" type="#_x0000_t75" style="position:absolute;margin-left:100.7pt;margin-top:-.05pt;width:5.1pt;height:5.6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">
                <v:imagedata r:id="rId183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1F9BE117" wp14:editId="3A16F603">
                <wp:simplePos x="0" y="0"/>
                <wp:positionH relativeFrom="column">
                  <wp:posOffset>1258758</wp:posOffset>
                </wp:positionH>
                <wp:positionV relativeFrom="paragraph">
                  <wp:posOffset>7395</wp:posOffset>
                </wp:positionV>
                <wp:extent cx="10440" cy="68040"/>
                <wp:effectExtent l="38100" t="38100" r="27940" b="2730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04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9660" id="Ink 1080" o:spid="_x0000_s1026" type="#_x0000_t75" style="position:absolute;margin-left:98.85pt;margin-top:.4pt;width:1.3pt;height:5.6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">
                <v:imagedata r:id="rId1841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1DE8B5F2" wp14:editId="0398CB20">
                <wp:simplePos x="0" y="0"/>
                <wp:positionH relativeFrom="column">
                  <wp:posOffset>2653038</wp:posOffset>
                </wp:positionH>
                <wp:positionV relativeFrom="paragraph">
                  <wp:posOffset>207615</wp:posOffset>
                </wp:positionV>
                <wp:extent cx="72720" cy="117360"/>
                <wp:effectExtent l="38100" t="38100" r="41910" b="3556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72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842C" id="Ink 1174" o:spid="_x0000_s1026" type="#_x0000_t75" style="position:absolute;margin-left:208.65pt;margin-top:16.1pt;width:6.15pt;height:9.5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">
                <v:imagedata r:id="rId184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17B545AC" wp14:editId="203E900F">
                <wp:simplePos x="0" y="0"/>
                <wp:positionH relativeFrom="column">
                  <wp:posOffset>2573838</wp:posOffset>
                </wp:positionH>
                <wp:positionV relativeFrom="paragraph">
                  <wp:posOffset>232095</wp:posOffset>
                </wp:positionV>
                <wp:extent cx="28080" cy="69480"/>
                <wp:effectExtent l="38100" t="38100" r="29210" b="2603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8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A0FC" id="Ink 1173" o:spid="_x0000_s1026" type="#_x0000_t75" style="position:absolute;margin-left:202.45pt;margin-top:18.1pt;width:2.45pt;height:5.7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">
                <v:imagedata r:id="rId184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1B29483F" wp14:editId="19C56697">
                <wp:simplePos x="0" y="0"/>
                <wp:positionH relativeFrom="column">
                  <wp:posOffset>2536758</wp:posOffset>
                </wp:positionH>
                <wp:positionV relativeFrom="paragraph">
                  <wp:posOffset>259455</wp:posOffset>
                </wp:positionV>
                <wp:extent cx="67680" cy="10440"/>
                <wp:effectExtent l="38100" t="38100" r="27940" b="2794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67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AEC07" id="Ink 1172" o:spid="_x0000_s1026" type="#_x0000_t75" style="position:absolute;margin-left:199.6pt;margin-top:20.4pt;width:5.6pt;height:1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">
                <v:imagedata r:id="rId18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44FD7031" wp14:editId="49C5F0A0">
                <wp:simplePos x="0" y="0"/>
                <wp:positionH relativeFrom="column">
                  <wp:posOffset>2405358</wp:posOffset>
                </wp:positionH>
                <wp:positionV relativeFrom="paragraph">
                  <wp:posOffset>225975</wp:posOffset>
                </wp:positionV>
                <wp:extent cx="118080" cy="78480"/>
                <wp:effectExtent l="19050" t="38100" r="34925" b="3619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180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F31C" id="Ink 1171" o:spid="_x0000_s1026" type="#_x0000_t75" style="position:absolute;margin-left:189.3pt;margin-top:17.55pt;width:9.5pt;height:6.7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">
                <v:imagedata r:id="rId18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49AD0862" wp14:editId="0E2784C7">
                <wp:simplePos x="0" y="0"/>
                <wp:positionH relativeFrom="column">
                  <wp:posOffset>2629278</wp:posOffset>
                </wp:positionH>
                <wp:positionV relativeFrom="paragraph">
                  <wp:posOffset>19695</wp:posOffset>
                </wp:positionV>
                <wp:extent cx="84240" cy="16200"/>
                <wp:effectExtent l="38100" t="38100" r="30480" b="4127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84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0B598" id="Ink 1162" o:spid="_x0000_s1026" type="#_x0000_t75" style="position:absolute;margin-left:206.9pt;margin-top:1.3pt;width:6.9pt;height:1.7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">
                <v:imagedata r:id="rId18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1D1D6C5C" wp14:editId="0CD2C364">
                <wp:simplePos x="0" y="0"/>
                <wp:positionH relativeFrom="column">
                  <wp:posOffset>2635038</wp:posOffset>
                </wp:positionH>
                <wp:positionV relativeFrom="paragraph">
                  <wp:posOffset>38055</wp:posOffset>
                </wp:positionV>
                <wp:extent cx="74520" cy="79920"/>
                <wp:effectExtent l="38100" t="38100" r="40005" b="3492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45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2164F" id="Ink 1161" o:spid="_x0000_s1026" type="#_x0000_t75" style="position:absolute;margin-left:207.35pt;margin-top:2.85pt;width:6.25pt;height:6.7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">
                <v:imagedata r:id="rId18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0C9E8F20" wp14:editId="39E57027">
                <wp:simplePos x="0" y="0"/>
                <wp:positionH relativeFrom="column">
                  <wp:posOffset>2581038</wp:posOffset>
                </wp:positionH>
                <wp:positionV relativeFrom="paragraph">
                  <wp:posOffset>31935</wp:posOffset>
                </wp:positionV>
                <wp:extent cx="20160" cy="76680"/>
                <wp:effectExtent l="38100" t="38100" r="37465" b="3810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01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88134" id="Ink 1160" o:spid="_x0000_s1026" type="#_x0000_t75" style="position:absolute;margin-left:203.05pt;margin-top:2.4pt;width:1.85pt;height:6.2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">
                <v:imagedata r:id="rId185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320C647B" wp14:editId="20779422">
                <wp:simplePos x="0" y="0"/>
                <wp:positionH relativeFrom="column">
                  <wp:posOffset>2499678</wp:posOffset>
                </wp:positionH>
                <wp:positionV relativeFrom="paragraph">
                  <wp:posOffset>72615</wp:posOffset>
                </wp:positionV>
                <wp:extent cx="66240" cy="4320"/>
                <wp:effectExtent l="38100" t="38100" r="29210" b="3429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66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40A5" id="Ink 1159" o:spid="_x0000_s1026" type="#_x0000_t75" style="position:absolute;margin-left:196.7pt;margin-top:5.5pt;width:5.45pt;height: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">
                <v:imagedata r:id="rId185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267AA0D7" wp14:editId="49790C55">
                <wp:simplePos x="0" y="0"/>
                <wp:positionH relativeFrom="column">
                  <wp:posOffset>2435598</wp:posOffset>
                </wp:positionH>
                <wp:positionV relativeFrom="paragraph">
                  <wp:posOffset>22575</wp:posOffset>
                </wp:positionV>
                <wp:extent cx="20880" cy="91080"/>
                <wp:effectExtent l="38100" t="19050" r="36830" b="4254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08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9B14" id="Ink 1158" o:spid="_x0000_s1026" type="#_x0000_t75" style="position:absolute;margin-left:191.6pt;margin-top:1.65pt;width:2pt;height:7.4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">
                <v:imagedata r:id="rId185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43DAE382" wp14:editId="3F56C8C5">
                <wp:simplePos x="0" y="0"/>
                <wp:positionH relativeFrom="column">
                  <wp:posOffset>2395278</wp:posOffset>
                </wp:positionH>
                <wp:positionV relativeFrom="paragraph">
                  <wp:posOffset>49935</wp:posOffset>
                </wp:positionV>
                <wp:extent cx="73080" cy="27720"/>
                <wp:effectExtent l="38100" t="38100" r="41275" b="2984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73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F212B" id="Ink 1157" o:spid="_x0000_s1026" type="#_x0000_t75" style="position:absolute;margin-left:188.4pt;margin-top:3.85pt;width:6pt;height:2.5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">
                <v:imagedata r:id="rId186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7F60FF89" wp14:editId="47382008">
                <wp:simplePos x="0" y="0"/>
                <wp:positionH relativeFrom="column">
                  <wp:posOffset>2302758</wp:posOffset>
                </wp:positionH>
                <wp:positionV relativeFrom="paragraph">
                  <wp:posOffset>25095</wp:posOffset>
                </wp:positionV>
                <wp:extent cx="83160" cy="98280"/>
                <wp:effectExtent l="38100" t="38100" r="31750" b="3556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3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3F8D" id="Ink 1156" o:spid="_x0000_s1026" type="#_x0000_t75" style="position:absolute;margin-left:181.1pt;margin-top:1.8pt;width:6.85pt;height:8.2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">
                <v:imagedata r:id="rId186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4F31B716" wp14:editId="41499B36">
                <wp:simplePos x="0" y="0"/>
                <wp:positionH relativeFrom="column">
                  <wp:posOffset>1837638</wp:posOffset>
                </wp:positionH>
                <wp:positionV relativeFrom="paragraph">
                  <wp:posOffset>29415</wp:posOffset>
                </wp:positionV>
                <wp:extent cx="74880" cy="11880"/>
                <wp:effectExtent l="38100" t="38100" r="40005" b="2667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74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BB90" id="Ink 1155" o:spid="_x0000_s1026" type="#_x0000_t75" style="position:absolute;margin-left:144.6pt;margin-top:2.1pt;width:6.1pt;height:1.3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">
                <v:imagedata r:id="rId186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3FD446C0" wp14:editId="4DAB0F50">
                <wp:simplePos x="0" y="0"/>
                <wp:positionH relativeFrom="column">
                  <wp:posOffset>1833318</wp:posOffset>
                </wp:positionH>
                <wp:positionV relativeFrom="paragraph">
                  <wp:posOffset>39855</wp:posOffset>
                </wp:positionV>
                <wp:extent cx="78840" cy="84960"/>
                <wp:effectExtent l="38100" t="38100" r="35560" b="2984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78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BDBE" id="Ink 1154" o:spid="_x0000_s1026" type="#_x0000_t75" style="position:absolute;margin-left:144.15pt;margin-top:3pt;width:6.6pt;height:7.1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">
                <v:imagedata r:id="rId186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677488E" wp14:editId="192736EC">
                <wp:simplePos x="0" y="0"/>
                <wp:positionH relativeFrom="column">
                  <wp:posOffset>1744038</wp:posOffset>
                </wp:positionH>
                <wp:positionV relativeFrom="paragraph">
                  <wp:posOffset>79095</wp:posOffset>
                </wp:positionV>
                <wp:extent cx="58320" cy="7920"/>
                <wp:effectExtent l="38100" t="38100" r="37465" b="304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58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F66A" id="Ink 1153" o:spid="_x0000_s1026" type="#_x0000_t75" style="position:absolute;margin-left:137.2pt;margin-top:6.15pt;width:4.9pt;height:.9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">
                <v:imagedata r:id="rId186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1072AC37" wp14:editId="1A458177">
                <wp:simplePos x="0" y="0"/>
                <wp:positionH relativeFrom="column">
                  <wp:posOffset>1665198</wp:posOffset>
                </wp:positionH>
                <wp:positionV relativeFrom="paragraph">
                  <wp:posOffset>25455</wp:posOffset>
                </wp:positionV>
                <wp:extent cx="57240" cy="99360"/>
                <wp:effectExtent l="38100" t="38100" r="38100" b="3429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57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52C0" id="Ink 1152" o:spid="_x0000_s1026" type="#_x0000_t75" style="position:absolute;margin-left:130.9pt;margin-top:1.8pt;width:4.9pt;height:8.2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">
                <v:imagedata r:id="rId187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78470A5" wp14:editId="2EE24F8C">
                <wp:simplePos x="0" y="0"/>
                <wp:positionH relativeFrom="column">
                  <wp:posOffset>2724678</wp:posOffset>
                </wp:positionH>
                <wp:positionV relativeFrom="paragraph">
                  <wp:posOffset>-60585</wp:posOffset>
                </wp:positionV>
                <wp:extent cx="148680" cy="412560"/>
                <wp:effectExtent l="38100" t="38100" r="41910" b="2603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4868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0DB9" id="Ink 1127" o:spid="_x0000_s1026" type="#_x0000_t75" style="position:absolute;margin-left:214.35pt;margin-top:-4.95pt;width:12.15pt;height:32.8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">
                <v:imagedata r:id="rId187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3B126D06" wp14:editId="4CED5DBD">
                <wp:simplePos x="0" y="0"/>
                <wp:positionH relativeFrom="column">
                  <wp:posOffset>1576638</wp:posOffset>
                </wp:positionH>
                <wp:positionV relativeFrom="paragraph">
                  <wp:posOffset>-49065</wp:posOffset>
                </wp:positionV>
                <wp:extent cx="137520" cy="463680"/>
                <wp:effectExtent l="38100" t="38100" r="34290" b="317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37520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4B8C2" id="Ink 1106" o:spid="_x0000_s1026" type="#_x0000_t75" style="position:absolute;margin-left:123.9pt;margin-top:-4pt;width:11.3pt;height:36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">
                <v:imagedata r:id="rId187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4931FE57" wp14:editId="1DF731EA">
                <wp:simplePos x="0" y="0"/>
                <wp:positionH relativeFrom="column">
                  <wp:posOffset>1341558</wp:posOffset>
                </wp:positionH>
                <wp:positionV relativeFrom="paragraph">
                  <wp:posOffset>151815</wp:posOffset>
                </wp:positionV>
                <wp:extent cx="96480" cy="106200"/>
                <wp:effectExtent l="38100" t="38100" r="37465" b="2730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6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91865" id="Ink 1105" o:spid="_x0000_s1026" type="#_x0000_t75" style="position:absolute;margin-left:105.4pt;margin-top:11.7pt;width:7.95pt;height:8.6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">
                <v:imagedata r:id="rId187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2F429D79" wp14:editId="299FFF07">
                <wp:simplePos x="0" y="0"/>
                <wp:positionH relativeFrom="column">
                  <wp:posOffset>1313118</wp:posOffset>
                </wp:positionH>
                <wp:positionV relativeFrom="paragraph">
                  <wp:posOffset>96015</wp:posOffset>
                </wp:positionV>
                <wp:extent cx="104040" cy="10440"/>
                <wp:effectExtent l="38100" t="38100" r="29845" b="2794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04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45297" id="Ink 1104" o:spid="_x0000_s1026" type="#_x0000_t75" style="position:absolute;margin-left:103.2pt;margin-top:7.3pt;width:8.65pt;height:1.1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">
                <v:imagedata r:id="rId187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7A0781BC" wp14:editId="0D091378">
                <wp:simplePos x="0" y="0"/>
                <wp:positionH relativeFrom="column">
                  <wp:posOffset>1355238</wp:posOffset>
                </wp:positionH>
                <wp:positionV relativeFrom="paragraph">
                  <wp:posOffset>-5145</wp:posOffset>
                </wp:positionV>
                <wp:extent cx="15480" cy="77040"/>
                <wp:effectExtent l="38100" t="38100" r="41910" b="3746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54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45AD6" id="Ink 1103" o:spid="_x0000_s1026" type="#_x0000_t75" style="position:absolute;margin-left:106.55pt;margin-top:-.55pt;width:1.6pt;height:6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">
                <v:imagedata r:id="rId18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303C93F9" wp14:editId="1F0585D6">
                <wp:simplePos x="0" y="0"/>
                <wp:positionH relativeFrom="column">
                  <wp:posOffset>1079838</wp:posOffset>
                </wp:positionH>
                <wp:positionV relativeFrom="paragraph">
                  <wp:posOffset>122295</wp:posOffset>
                </wp:positionV>
                <wp:extent cx="77040" cy="3600"/>
                <wp:effectExtent l="38100" t="38100" r="37465" b="3492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7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B6D54" id="Ink 1102" o:spid="_x0000_s1026" type="#_x0000_t75" style="position:absolute;margin-left:84.9pt;margin-top:9.45pt;width:6.35pt;height:.7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">
                <v:imagedata r:id="rId18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1EC1612" wp14:editId="49177446">
                <wp:simplePos x="0" y="0"/>
                <wp:positionH relativeFrom="column">
                  <wp:posOffset>1088838</wp:posOffset>
                </wp:positionH>
                <wp:positionV relativeFrom="paragraph">
                  <wp:posOffset>78735</wp:posOffset>
                </wp:positionV>
                <wp:extent cx="48240" cy="17640"/>
                <wp:effectExtent l="38100" t="38100" r="28575" b="4000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8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C90C" id="Ink 1101" o:spid="_x0000_s1026" type="#_x0000_t75" style="position:absolute;margin-left:85.5pt;margin-top:5.95pt;width:4.3pt;height:1.7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">
                <v:imagedata r:id="rId1885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3D48310" wp14:editId="2AB4CA4A">
                <wp:simplePos x="0" y="0"/>
                <wp:positionH relativeFrom="column">
                  <wp:posOffset>2365758</wp:posOffset>
                </wp:positionH>
                <wp:positionV relativeFrom="paragraph">
                  <wp:posOffset>-28485</wp:posOffset>
                </wp:positionV>
                <wp:extent cx="12960" cy="63000"/>
                <wp:effectExtent l="38100" t="38100" r="25400" b="3238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29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384D9" id="Ink 1170" o:spid="_x0000_s1026" type="#_x0000_t75" style="position:absolute;margin-left:186.05pt;margin-top:-2.45pt;width:1.3pt;height:5.2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">
                <v:imagedata r:id="rId18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74C14BAD" wp14:editId="36812109">
                <wp:simplePos x="0" y="0"/>
                <wp:positionH relativeFrom="column">
                  <wp:posOffset>2266038</wp:posOffset>
                </wp:positionH>
                <wp:positionV relativeFrom="paragraph">
                  <wp:posOffset>19035</wp:posOffset>
                </wp:positionV>
                <wp:extent cx="69480" cy="7920"/>
                <wp:effectExtent l="38100" t="38100" r="26035" b="3048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69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D4410" id="Ink 1169" o:spid="_x0000_s1026" type="#_x0000_t75" style="position:absolute;margin-left:178.35pt;margin-top:1.3pt;width:5.6pt;height:1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">
                <v:imagedata r:id="rId18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12DD3369" wp14:editId="4B09EE27">
                <wp:simplePos x="0" y="0"/>
                <wp:positionH relativeFrom="column">
                  <wp:posOffset>1976958</wp:posOffset>
                </wp:positionH>
                <wp:positionV relativeFrom="paragraph">
                  <wp:posOffset>-35325</wp:posOffset>
                </wp:positionV>
                <wp:extent cx="77400" cy="99720"/>
                <wp:effectExtent l="38100" t="38100" r="37465" b="336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77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BB84" id="Ink 1168" o:spid="_x0000_s1026" type="#_x0000_t75" style="position:absolute;margin-left:155.5pt;margin-top:-3.05pt;width:6.5pt;height:8.3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">
                <v:imagedata r:id="rId189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5702320C" wp14:editId="0A46D513">
                <wp:simplePos x="0" y="0"/>
                <wp:positionH relativeFrom="column">
                  <wp:posOffset>1926198</wp:posOffset>
                </wp:positionH>
                <wp:positionV relativeFrom="paragraph">
                  <wp:posOffset>-3645</wp:posOffset>
                </wp:positionV>
                <wp:extent cx="10800" cy="51480"/>
                <wp:effectExtent l="38100" t="19050" r="27305" b="4381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0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3E3F0" id="Ink 1167" o:spid="_x0000_s1026" type="#_x0000_t75" style="position:absolute;margin-left:151.5pt;margin-top:-.4pt;width:1.2pt;height:4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">
                <v:imagedata r:id="rId189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5A68DDCB" wp14:editId="04118ED0">
                <wp:simplePos x="0" y="0"/>
                <wp:positionH relativeFrom="column">
                  <wp:posOffset>1891278</wp:posOffset>
                </wp:positionH>
                <wp:positionV relativeFrom="paragraph">
                  <wp:posOffset>21195</wp:posOffset>
                </wp:positionV>
                <wp:extent cx="71640" cy="9360"/>
                <wp:effectExtent l="38100" t="38100" r="43180" b="292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1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C0A4D" id="Ink 1166" o:spid="_x0000_s1026" type="#_x0000_t75" style="position:absolute;margin-left:148.75pt;margin-top:1.6pt;width:5.9pt;height:1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">
                <v:imagedata r:id="rId189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30A081C7" wp14:editId="189F7C52">
                <wp:simplePos x="0" y="0"/>
                <wp:positionH relativeFrom="column">
                  <wp:posOffset>1846638</wp:posOffset>
                </wp:positionH>
                <wp:positionV relativeFrom="paragraph">
                  <wp:posOffset>-16245</wp:posOffset>
                </wp:positionV>
                <wp:extent cx="18720" cy="84600"/>
                <wp:effectExtent l="38100" t="38100" r="38735" b="2984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8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BC4E" id="Ink 1165" o:spid="_x0000_s1026" type="#_x0000_t75" style="position:absolute;margin-left:145.2pt;margin-top:-1.45pt;width:1.7pt;height:6.9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">
                <v:imagedata r:id="rId189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39712524" wp14:editId="44AA9744">
                <wp:simplePos x="0" y="0"/>
                <wp:positionH relativeFrom="column">
                  <wp:posOffset>1790838</wp:posOffset>
                </wp:positionH>
                <wp:positionV relativeFrom="paragraph">
                  <wp:posOffset>-12285</wp:posOffset>
                </wp:positionV>
                <wp:extent cx="83520" cy="41760"/>
                <wp:effectExtent l="38100" t="38100" r="31115" b="3492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83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B484" id="Ink 1164" o:spid="_x0000_s1026" type="#_x0000_t75" style="position:absolute;margin-left:140.85pt;margin-top:-1.1pt;width:6.85pt;height:3.7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">
                <v:imagedata r:id="rId189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F79E697" wp14:editId="6290155B">
                <wp:simplePos x="0" y="0"/>
                <wp:positionH relativeFrom="column">
                  <wp:posOffset>1695798</wp:posOffset>
                </wp:positionH>
                <wp:positionV relativeFrom="paragraph">
                  <wp:posOffset>20115</wp:posOffset>
                </wp:positionV>
                <wp:extent cx="78840" cy="12240"/>
                <wp:effectExtent l="38100" t="19050" r="35560" b="4508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8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10FE7" id="Ink 1163" o:spid="_x0000_s1026" type="#_x0000_t75" style="position:absolute;margin-left:133.35pt;margin-top:1.35pt;width:6.5pt;height:1.4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">
                <v:imagedata r:id="rId190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4C90307B" wp14:editId="52A0B227">
                <wp:simplePos x="0" y="0"/>
                <wp:positionH relativeFrom="column">
                  <wp:posOffset>2762838</wp:posOffset>
                </wp:positionH>
                <wp:positionV relativeFrom="paragraph">
                  <wp:posOffset>155475</wp:posOffset>
                </wp:positionV>
                <wp:extent cx="360" cy="360"/>
                <wp:effectExtent l="38100" t="38100" r="38100" b="3810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05B1" id="Ink 1085" o:spid="_x0000_s1026" type="#_x0000_t75" style="position:absolute;margin-left:217.45pt;margin-top:12.15pt;width:.3pt;height:.3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">
                <v:imagedata r:id="rId1903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autoSpaceDE w:val="0"/>
        <w:autoSpaceDN w:val="0"/>
        <w:adjustRightInd w:val="0"/>
        <w:spacing w:before="120" w:after="12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6218680</wp:posOffset>
                </wp:positionH>
                <wp:positionV relativeFrom="paragraph">
                  <wp:posOffset>75820</wp:posOffset>
                </wp:positionV>
                <wp:extent cx="60120" cy="173160"/>
                <wp:effectExtent l="38100" t="38100" r="54610" b="5588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601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34B9" id="Ink 1386" o:spid="_x0000_s1026" type="#_x0000_t75" style="position:absolute;margin-left:488.35pt;margin-top:4.65pt;width:7.25pt;height:15.1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">
                <v:imagedata r:id="rId190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6118600</wp:posOffset>
                </wp:positionH>
                <wp:positionV relativeFrom="paragraph">
                  <wp:posOffset>206860</wp:posOffset>
                </wp:positionV>
                <wp:extent cx="64080" cy="60120"/>
                <wp:effectExtent l="38100" t="38100" r="50800" b="5461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64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4CA4C" id="Ink 1385" o:spid="_x0000_s1026" type="#_x0000_t75" style="position:absolute;margin-left:481.2pt;margin-top:15.05pt;width:6.55pt;height:7.0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">
                <v:imagedata r:id="rId190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5927080</wp:posOffset>
                </wp:positionH>
                <wp:positionV relativeFrom="paragraph">
                  <wp:posOffset>-61340</wp:posOffset>
                </wp:positionV>
                <wp:extent cx="152640" cy="285120"/>
                <wp:effectExtent l="57150" t="38100" r="57150" b="5778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526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F3B11" id="Ink 1383" o:spid="_x0000_s1026" type="#_x0000_t75" style="position:absolute;margin-left:465.4pt;margin-top:-5.05pt;width:13.5pt;height:24.0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">
                <v:imagedata r:id="rId190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2461518</wp:posOffset>
                </wp:positionH>
                <wp:positionV relativeFrom="paragraph">
                  <wp:posOffset>130335</wp:posOffset>
                </wp:positionV>
                <wp:extent cx="95040" cy="105840"/>
                <wp:effectExtent l="38100" t="38100" r="38735" b="2794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95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EA5FA" id="Ink 1180" o:spid="_x0000_s1026" type="#_x0000_t75" style="position:absolute;margin-left:193.75pt;margin-top:10.05pt;width:7.8pt;height:8.7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">
                <v:imagedata r:id="rId191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2380878</wp:posOffset>
                </wp:positionH>
                <wp:positionV relativeFrom="paragraph">
                  <wp:posOffset>181095</wp:posOffset>
                </wp:positionV>
                <wp:extent cx="68760" cy="9000"/>
                <wp:effectExtent l="38100" t="38100" r="26670" b="2921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68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7DAC" id="Ink 1179" o:spid="_x0000_s1026" type="#_x0000_t75" style="position:absolute;margin-left:187.25pt;margin-top:14.2pt;width:5.65pt;height:.9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">
                <v:imagedata r:id="rId191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1998918</wp:posOffset>
                </wp:positionH>
                <wp:positionV relativeFrom="paragraph">
                  <wp:posOffset>139695</wp:posOffset>
                </wp:positionV>
                <wp:extent cx="29520" cy="100080"/>
                <wp:effectExtent l="38100" t="38100" r="27940" b="3365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95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6DCB" id="Ink 1178" o:spid="_x0000_s1026" type="#_x0000_t75" style="position:absolute;margin-left:157.15pt;margin-top:10.85pt;width:2.6pt;height:8.1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">
                <v:imagedata r:id="rId191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1867518</wp:posOffset>
                </wp:positionH>
                <wp:positionV relativeFrom="paragraph">
                  <wp:posOffset>194415</wp:posOffset>
                </wp:positionV>
                <wp:extent cx="70560" cy="8640"/>
                <wp:effectExtent l="38100" t="38100" r="43815" b="2984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70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A1DE" id="Ink 1177" o:spid="_x0000_s1026" type="#_x0000_t75" style="position:absolute;margin-left:146.9pt;margin-top:15.2pt;width:5.9pt;height:1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">
                <v:imagedata r:id="rId191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2379078</wp:posOffset>
                </wp:positionH>
                <wp:positionV relativeFrom="paragraph">
                  <wp:posOffset>-44625</wp:posOffset>
                </wp:positionV>
                <wp:extent cx="73080" cy="116640"/>
                <wp:effectExtent l="38100" t="38100" r="41275" b="3619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73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8D95" id="Ink 1176" o:spid="_x0000_s1026" type="#_x0000_t75" style="position:absolute;margin-left:187.1pt;margin-top:-3.7pt;width:6.2pt;height:9.6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">
                <v:imagedata r:id="rId191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1825398</wp:posOffset>
                </wp:positionH>
                <wp:positionV relativeFrom="paragraph">
                  <wp:posOffset>-22665</wp:posOffset>
                </wp:positionV>
                <wp:extent cx="87480" cy="91440"/>
                <wp:effectExtent l="38100" t="38100" r="27305" b="419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87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B68D9" id="Ink 1175" o:spid="_x0000_s1026" type="#_x0000_t75" style="position:absolute;margin-left:143.7pt;margin-top:-2pt;width:7.15pt;height:7.6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">
                <v:imagedata r:id="rId192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2564838</wp:posOffset>
                </wp:positionH>
                <wp:positionV relativeFrom="paragraph">
                  <wp:posOffset>-122745</wp:posOffset>
                </wp:positionV>
                <wp:extent cx="132120" cy="383760"/>
                <wp:effectExtent l="38100" t="38100" r="39370" b="3556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3212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84CBA" id="Ink 1142" o:spid="_x0000_s1026" type="#_x0000_t75" style="position:absolute;margin-left:201.75pt;margin-top:-9.85pt;width:10.85pt;height:30.4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">
                <v:imagedata r:id="rId192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1717038</wp:posOffset>
                </wp:positionH>
                <wp:positionV relativeFrom="paragraph">
                  <wp:posOffset>-77025</wp:posOffset>
                </wp:positionV>
                <wp:extent cx="96120" cy="393840"/>
                <wp:effectExtent l="38100" t="38100" r="37465" b="2540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9612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AFAEE" id="Ink 1133" o:spid="_x0000_s1026" type="#_x0000_t75" style="position:absolute;margin-left:134.95pt;margin-top:-6.2pt;width:7.85pt;height:31.2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">
                <v:imagedata r:id="rId192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1440558</wp:posOffset>
                </wp:positionH>
                <wp:positionV relativeFrom="paragraph">
                  <wp:posOffset>111975</wp:posOffset>
                </wp:positionV>
                <wp:extent cx="105480" cy="84600"/>
                <wp:effectExtent l="38100" t="38100" r="27940" b="2984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054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2B40C" id="Ink 1132" o:spid="_x0000_s1026" type="#_x0000_t75" style="position:absolute;margin-left:113.2pt;margin-top:8.6pt;width:8.55pt;height:6.9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">
                <v:imagedata r:id="rId192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1416078</wp:posOffset>
                </wp:positionH>
                <wp:positionV relativeFrom="paragraph">
                  <wp:posOffset>67695</wp:posOffset>
                </wp:positionV>
                <wp:extent cx="111240" cy="5760"/>
                <wp:effectExtent l="38100" t="38100" r="41275" b="3238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11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94D41" id="Ink 1131" o:spid="_x0000_s1026" type="#_x0000_t75" style="position:absolute;margin-left:111.3pt;margin-top:5.15pt;width:9pt;height:.8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">
                <v:imagedata r:id="rId192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1449198</wp:posOffset>
                </wp:positionH>
                <wp:positionV relativeFrom="paragraph">
                  <wp:posOffset>-4305</wp:posOffset>
                </wp:positionV>
                <wp:extent cx="9720" cy="63720"/>
                <wp:effectExtent l="38100" t="38100" r="28575" b="3175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97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8DAA" id="Ink 1130" o:spid="_x0000_s1026" type="#_x0000_t75" style="position:absolute;margin-left:113.85pt;margin-top:-.55pt;width:1.2pt;height:5.4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">
                <v:imagedata r:id="rId193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1096758</wp:posOffset>
                </wp:positionH>
                <wp:positionV relativeFrom="paragraph">
                  <wp:posOffset>96135</wp:posOffset>
                </wp:positionV>
                <wp:extent cx="62640" cy="3960"/>
                <wp:effectExtent l="38100" t="38100" r="33020" b="3429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62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AEEA" id="Ink 1129" o:spid="_x0000_s1026" type="#_x0000_t75" style="position:absolute;margin-left:86.1pt;margin-top:7.35pt;width:5.25pt;height:.7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">
                <v:imagedata r:id="rId193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1085238</wp:posOffset>
                </wp:positionH>
                <wp:positionV relativeFrom="paragraph">
                  <wp:posOffset>44655</wp:posOffset>
                </wp:positionV>
                <wp:extent cx="74160" cy="10800"/>
                <wp:effectExtent l="38100" t="38100" r="40640" b="2730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74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8AB82" id="Ink 1128" o:spid="_x0000_s1026" type="#_x0000_t75" style="position:absolute;margin-left:85.25pt;margin-top:3.25pt;width:6.3pt;height:1.1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">
                <v:imagedata r:id="rId1935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6194560</wp:posOffset>
                </wp:positionH>
                <wp:positionV relativeFrom="paragraph">
                  <wp:posOffset>162640</wp:posOffset>
                </wp:positionV>
                <wp:extent cx="155160" cy="113760"/>
                <wp:effectExtent l="57150" t="38100" r="0" b="5778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55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B010" id="Ink 1389" o:spid="_x0000_s1026" type="#_x0000_t75" style="position:absolute;margin-left:486.6pt;margin-top:12.25pt;width:13.55pt;height:10.8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">
                <v:imagedata r:id="rId193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6050920</wp:posOffset>
                </wp:positionH>
                <wp:positionV relativeFrom="paragraph">
                  <wp:posOffset>212680</wp:posOffset>
                </wp:positionV>
                <wp:extent cx="124920" cy="136080"/>
                <wp:effectExtent l="57150" t="38100" r="46990" b="5461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24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95CF" id="Ink 1388" o:spid="_x0000_s1026" type="#_x0000_t75" style="position:absolute;margin-left:475.15pt;margin-top:16.25pt;width:11.35pt;height:12.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">
                <v:imagedata r:id="rId193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6007720</wp:posOffset>
                </wp:positionH>
                <wp:positionV relativeFrom="paragraph">
                  <wp:posOffset>-13040</wp:posOffset>
                </wp:positionV>
                <wp:extent cx="122760" cy="158040"/>
                <wp:effectExtent l="57150" t="57150" r="1079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227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449D" id="Ink 1384" o:spid="_x0000_s1026" type="#_x0000_t75" style="position:absolute;margin-left:471.95pt;margin-top:-2.25pt;width:10.95pt;height:14.9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">
                <v:imagedata r:id="rId194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1924038</wp:posOffset>
                </wp:positionH>
                <wp:positionV relativeFrom="paragraph">
                  <wp:posOffset>170245</wp:posOffset>
                </wp:positionV>
                <wp:extent cx="65160" cy="89280"/>
                <wp:effectExtent l="38100" t="19050" r="30480" b="4445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5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B25C5" id="Ink 1186" o:spid="_x0000_s1026" type="#_x0000_t75" style="position:absolute;margin-left:151.25pt;margin-top:13.2pt;width:5.65pt;height:7.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">
                <v:imagedata r:id="rId194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1506078</wp:posOffset>
                </wp:positionH>
                <wp:positionV relativeFrom="paragraph">
                  <wp:posOffset>175285</wp:posOffset>
                </wp:positionV>
                <wp:extent cx="67680" cy="81000"/>
                <wp:effectExtent l="19050" t="38100" r="27940" b="3365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676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914CB" id="Ink 1183" o:spid="_x0000_s1026" type="#_x0000_t75" style="position:absolute;margin-left:118.45pt;margin-top:13.6pt;width:5.75pt;height:6.8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">
                <v:imagedata r:id="rId1945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5876680</wp:posOffset>
                </wp:positionH>
                <wp:positionV relativeFrom="paragraph">
                  <wp:posOffset>47860</wp:posOffset>
                </wp:positionV>
                <wp:extent cx="139680" cy="111240"/>
                <wp:effectExtent l="38100" t="57150" r="32385" b="6032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396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7902" id="Ink 1387" o:spid="_x0000_s1026" type="#_x0000_t75" style="position:absolute;margin-left:461.5pt;margin-top:2.45pt;width:12.65pt;height:11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">
                <v:imagedata r:id="rId19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5492560</wp:posOffset>
                </wp:positionH>
                <wp:positionV relativeFrom="paragraph">
                  <wp:posOffset>-5780</wp:posOffset>
                </wp:positionV>
                <wp:extent cx="104760" cy="109440"/>
                <wp:effectExtent l="38100" t="38100" r="48260" b="4318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04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C04B" id="Ink 1382" o:spid="_x0000_s1026" type="#_x0000_t75" style="position:absolute;margin-left:431.55pt;margin-top:-.9pt;width:9.45pt;height:10.3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">
                <v:imagedata r:id="rId19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5377000</wp:posOffset>
                </wp:positionH>
                <wp:positionV relativeFrom="paragraph">
                  <wp:posOffset>8620</wp:posOffset>
                </wp:positionV>
                <wp:extent cx="92160" cy="113760"/>
                <wp:effectExtent l="38100" t="57150" r="41275" b="5778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2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6D55" id="Ink 1381" o:spid="_x0000_s1026" type="#_x0000_t75" style="position:absolute;margin-left:422.25pt;margin-top:-.55pt;width:9.65pt;height:11.4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">
                <v:imagedata r:id="rId19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2260840</wp:posOffset>
                </wp:positionH>
                <wp:positionV relativeFrom="paragraph">
                  <wp:posOffset>24820</wp:posOffset>
                </wp:positionV>
                <wp:extent cx="176760" cy="220680"/>
                <wp:effectExtent l="38100" t="38100" r="52070" b="4635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767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1E05C" id="Ink 1379" o:spid="_x0000_s1026" type="#_x0000_t75" style="position:absolute;margin-left:176.65pt;margin-top:1.75pt;width:15.5pt;height:19.0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">
                <v:imagedata r:id="rId195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868158</wp:posOffset>
                </wp:positionH>
                <wp:positionV relativeFrom="paragraph">
                  <wp:posOffset>46825</wp:posOffset>
                </wp:positionV>
                <wp:extent cx="118080" cy="146880"/>
                <wp:effectExtent l="38100" t="38100" r="34925" b="2476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80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2AD2F" id="Ink 1203" o:spid="_x0000_s1026" type="#_x0000_t75" style="position:absolute;margin-left:68.15pt;margin-top:3.5pt;width:9.6pt;height:11.8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">
                <v:imagedata r:id="rId195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882918</wp:posOffset>
                </wp:positionH>
                <wp:positionV relativeFrom="paragraph">
                  <wp:posOffset>56185</wp:posOffset>
                </wp:positionV>
                <wp:extent cx="70560" cy="130680"/>
                <wp:effectExtent l="38100" t="38100" r="43815" b="4127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70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4DEE" id="Ink 1202" o:spid="_x0000_s1026" type="#_x0000_t75" style="position:absolute;margin-left:69.3pt;margin-top:4.2pt;width:5.95pt;height:10.7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">
                <v:imagedata r:id="rId195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751518</wp:posOffset>
                </wp:positionH>
                <wp:positionV relativeFrom="paragraph">
                  <wp:posOffset>178225</wp:posOffset>
                </wp:positionV>
                <wp:extent cx="13680" cy="2520"/>
                <wp:effectExtent l="38100" t="38100" r="24765" b="3619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3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386C" id="Ink 1201" o:spid="_x0000_s1026" type="#_x0000_t75" style="position:absolute;margin-left:58.95pt;margin-top:13.8pt;width:1.35pt;height:.7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">
                <v:imagedata r:id="rId195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684918</wp:posOffset>
                </wp:positionH>
                <wp:positionV relativeFrom="paragraph">
                  <wp:posOffset>169945</wp:posOffset>
                </wp:positionV>
                <wp:extent cx="7200" cy="5760"/>
                <wp:effectExtent l="38100" t="38100" r="31115" b="3238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7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5914" id="Ink 1200" o:spid="_x0000_s1026" type="#_x0000_t75" style="position:absolute;margin-left:53.75pt;margin-top:13.25pt;width:.8pt;height:.8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">
                <v:imagedata r:id="rId196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723078</wp:posOffset>
                </wp:positionH>
                <wp:positionV relativeFrom="paragraph">
                  <wp:posOffset>32785</wp:posOffset>
                </wp:positionV>
                <wp:extent cx="8640" cy="12240"/>
                <wp:effectExtent l="38100" t="38100" r="29845" b="2603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8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3F1F" id="Ink 1199" o:spid="_x0000_s1026" type="#_x0000_t75" style="position:absolute;margin-left:56.9pt;margin-top:2.35pt;width:1pt;height:1.2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">
                <v:imagedata r:id="rId196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1375038</wp:posOffset>
                </wp:positionH>
                <wp:positionV relativeFrom="paragraph">
                  <wp:posOffset>-160175</wp:posOffset>
                </wp:positionV>
                <wp:extent cx="130320" cy="661680"/>
                <wp:effectExtent l="38100" t="19050" r="41275" b="4318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30320" cy="6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3D508" id="Ink 1198" o:spid="_x0000_s1026" type="#_x0000_t75" style="position:absolute;margin-left:108pt;margin-top:-12.75pt;width:10.5pt;height:52.3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">
                <v:imagedata r:id="rId196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2039598</wp:posOffset>
                </wp:positionH>
                <wp:positionV relativeFrom="paragraph">
                  <wp:posOffset>-147935</wp:posOffset>
                </wp:positionV>
                <wp:extent cx="162000" cy="650520"/>
                <wp:effectExtent l="38100" t="38100" r="28575" b="3556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62000" cy="6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F61EB" id="Ink 1197" o:spid="_x0000_s1026" type="#_x0000_t75" style="position:absolute;margin-left:160.45pt;margin-top:-11.85pt;width:13.15pt;height:51.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">
                <v:imagedata r:id="rId196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1996398</wp:posOffset>
                </wp:positionH>
                <wp:positionV relativeFrom="paragraph">
                  <wp:posOffset>41785</wp:posOffset>
                </wp:positionV>
                <wp:extent cx="75960" cy="55080"/>
                <wp:effectExtent l="38100" t="38100" r="38735" b="4064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759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46ED9" id="Ink 1188" o:spid="_x0000_s1026" type="#_x0000_t75" style="position:absolute;margin-left:156.95pt;margin-top:3.1pt;width:6.3pt;height:4.6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">
                <v:imagedata r:id="rId1969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1933398</wp:posOffset>
                </wp:positionH>
                <wp:positionV relativeFrom="paragraph">
                  <wp:posOffset>-11135</wp:posOffset>
                </wp:positionV>
                <wp:extent cx="103320" cy="55800"/>
                <wp:effectExtent l="38100" t="38100" r="30480" b="4000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033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FD527" id="Ink 1187" o:spid="_x0000_s1026" type="#_x0000_t75" style="position:absolute;margin-left:152.2pt;margin-top:-1.1pt;width:8.4pt;height:4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">
                <v:imagedata r:id="rId1971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1533798</wp:posOffset>
                </wp:positionH>
                <wp:positionV relativeFrom="paragraph">
                  <wp:posOffset>60865</wp:posOffset>
                </wp:positionV>
                <wp:extent cx="53280" cy="82800"/>
                <wp:effectExtent l="38100" t="38100" r="42545" b="3175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53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2DA1E" id="Ink 1185" o:spid="_x0000_s1026" type="#_x0000_t75" style="position:absolute;margin-left:120.6pt;margin-top:4.55pt;width:4.6pt;height:6.8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">
                <v:imagedata r:id="rId1973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1509678</wp:posOffset>
                </wp:positionH>
                <wp:positionV relativeFrom="paragraph">
                  <wp:posOffset>16585</wp:posOffset>
                </wp:positionV>
                <wp:extent cx="79920" cy="12600"/>
                <wp:effectExtent l="38100" t="19050" r="34925" b="4508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9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7257" id="Ink 1184" o:spid="_x0000_s1026" type="#_x0000_t75" style="position:absolute;margin-left:118.65pt;margin-top:1.05pt;width:6.7pt;height:1.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">
                <v:imagedata r:id="rId1975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1090998</wp:posOffset>
                </wp:positionH>
                <wp:positionV relativeFrom="paragraph">
                  <wp:posOffset>122785</wp:posOffset>
                </wp:positionV>
                <wp:extent cx="70200" cy="5400"/>
                <wp:effectExtent l="38100" t="38100" r="25400" b="3302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70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F5B5" id="Ink 1182" o:spid="_x0000_s1026" type="#_x0000_t75" style="position:absolute;margin-left:85.7pt;margin-top:9.4pt;width:5.85pt;height:.9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">
                <v:imagedata r:id="rId1977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1079118</wp:posOffset>
                </wp:positionH>
                <wp:positionV relativeFrom="paragraph">
                  <wp:posOffset>76705</wp:posOffset>
                </wp:positionV>
                <wp:extent cx="62280" cy="15840"/>
                <wp:effectExtent l="38100" t="19050" r="33020" b="4191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62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2B58B" id="Ink 1181" o:spid="_x0000_s1026" type="#_x0000_t75" style="position:absolute;margin-left:84.75pt;margin-top:5.8pt;width:5.25pt;height:1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">
                <v:imagedata r:id="rId1979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  <w:rPr>
          <w:rStyle w:val="NLLLNUM"/>
        </w:rPr>
      </w:pPr>
      <w:r>
        <w:rPr>
          <w:noProof/>
          <w:lang w:eastAsia="en-AU"/>
        </w:rPr>
        <w:drawing>
          <wp:anchor distT="0" distB="0" distL="114300" distR="114300" simplePos="0" relativeHeight="252914688" behindDoc="0" locked="0" layoutInCell="1" allowOverlap="1" wp14:anchorId="3E49ECA7" wp14:editId="3508A6B3">
            <wp:simplePos x="0" y="0"/>
            <wp:positionH relativeFrom="column">
              <wp:posOffset>3997960</wp:posOffset>
            </wp:positionH>
            <wp:positionV relativeFrom="paragraph">
              <wp:posOffset>200025</wp:posOffset>
            </wp:positionV>
            <wp:extent cx="1838960" cy="1258570"/>
            <wp:effectExtent l="0" t="0" r="8890" b="0"/>
            <wp:wrapNone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02DB17F6" wp14:editId="2A32E16E">
                <wp:simplePos x="0" y="0"/>
                <wp:positionH relativeFrom="column">
                  <wp:posOffset>2011518</wp:posOffset>
                </wp:positionH>
                <wp:positionV relativeFrom="paragraph">
                  <wp:posOffset>150205</wp:posOffset>
                </wp:positionV>
                <wp:extent cx="81000" cy="47880"/>
                <wp:effectExtent l="38100" t="38100" r="33655" b="2857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810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06933" id="Ink 1196" o:spid="_x0000_s1026" type="#_x0000_t75" style="position:absolute;margin-left:158.15pt;margin-top:11.65pt;width:6.7pt;height:4.1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">
                <v:imagedata r:id="rId198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7CFF011E" wp14:editId="5DDAC9AB">
                <wp:simplePos x="0" y="0"/>
                <wp:positionH relativeFrom="column">
                  <wp:posOffset>1989558</wp:posOffset>
                </wp:positionH>
                <wp:positionV relativeFrom="paragraph">
                  <wp:posOffset>107365</wp:posOffset>
                </wp:positionV>
                <wp:extent cx="83520" cy="12600"/>
                <wp:effectExtent l="38100" t="38100" r="31115" b="2603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83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295BC" id="Ink 1195" o:spid="_x0000_s1026" type="#_x0000_t75" style="position:absolute;margin-left:156.55pt;margin-top:8.35pt;width:6.75pt;height:1.3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">
                <v:imagedata r:id="rId198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2D778302" wp14:editId="5CE9AE0E">
                <wp:simplePos x="0" y="0"/>
                <wp:positionH relativeFrom="column">
                  <wp:posOffset>1992078</wp:posOffset>
                </wp:positionH>
                <wp:positionV relativeFrom="paragraph">
                  <wp:posOffset>8365</wp:posOffset>
                </wp:positionV>
                <wp:extent cx="58320" cy="64440"/>
                <wp:effectExtent l="38100" t="38100" r="37465" b="3111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583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F37CB" id="Ink 1194" o:spid="_x0000_s1026" type="#_x0000_t75" style="position:absolute;margin-left:156.8pt;margin-top:.4pt;width:4.9pt;height:5.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">
                <v:imagedata r:id="rId198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0BC7301F" wp14:editId="738DD15A">
                <wp:simplePos x="0" y="0"/>
                <wp:positionH relativeFrom="column">
                  <wp:posOffset>1904958</wp:posOffset>
                </wp:positionH>
                <wp:positionV relativeFrom="paragraph">
                  <wp:posOffset>79285</wp:posOffset>
                </wp:positionV>
                <wp:extent cx="62640" cy="6840"/>
                <wp:effectExtent l="38100" t="38100" r="33020" b="3175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62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32A6C" id="Ink 1193" o:spid="_x0000_s1026" type="#_x0000_t75" style="position:absolute;margin-left:149.8pt;margin-top:6.1pt;width:5.2pt;height:.9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">
                <v:imagedata r:id="rId198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22A55D76" wp14:editId="3CFF43C5">
                <wp:simplePos x="0" y="0"/>
                <wp:positionH relativeFrom="column">
                  <wp:posOffset>1620198</wp:posOffset>
                </wp:positionH>
                <wp:positionV relativeFrom="paragraph">
                  <wp:posOffset>141565</wp:posOffset>
                </wp:positionV>
                <wp:extent cx="70920" cy="64800"/>
                <wp:effectExtent l="38100" t="38100" r="43815" b="3048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70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F4A5B" id="Ink 1192" o:spid="_x0000_s1026" type="#_x0000_t75" style="position:absolute;margin-left:127.3pt;margin-top:10.95pt;width:5.9pt;height:5.4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">
                <v:imagedata r:id="rId199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27D7B67B" wp14:editId="19806554">
                <wp:simplePos x="0" y="0"/>
                <wp:positionH relativeFrom="column">
                  <wp:posOffset>1589238</wp:posOffset>
                </wp:positionH>
                <wp:positionV relativeFrom="paragraph">
                  <wp:posOffset>78565</wp:posOffset>
                </wp:positionV>
                <wp:extent cx="43920" cy="55440"/>
                <wp:effectExtent l="38100" t="38100" r="32385" b="4000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439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88942" id="Ink 1191" o:spid="_x0000_s1026" type="#_x0000_t75" style="position:absolute;margin-left:125.05pt;margin-top:6.05pt;width:3.75pt;height:4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">
                <v:imagedata r:id="rId199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6DBBF66B" wp14:editId="5EE95BD5">
                <wp:simplePos x="0" y="0"/>
                <wp:positionH relativeFrom="column">
                  <wp:posOffset>1584558</wp:posOffset>
                </wp:positionH>
                <wp:positionV relativeFrom="paragraph">
                  <wp:posOffset>18805</wp:posOffset>
                </wp:positionV>
                <wp:extent cx="6840" cy="63720"/>
                <wp:effectExtent l="38100" t="38100" r="31750" b="3175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68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74877" id="Ink 1190" o:spid="_x0000_s1026" type="#_x0000_t75" style="position:absolute;margin-left:124.5pt;margin-top:1.3pt;width:1.05pt;height:5.2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">
                <v:imagedata r:id="rId199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3974E90C" wp14:editId="551D5610">
                <wp:simplePos x="0" y="0"/>
                <wp:positionH relativeFrom="column">
                  <wp:posOffset>1479438</wp:posOffset>
                </wp:positionH>
                <wp:positionV relativeFrom="paragraph">
                  <wp:posOffset>65965</wp:posOffset>
                </wp:positionV>
                <wp:extent cx="69840" cy="16920"/>
                <wp:effectExtent l="38100" t="38100" r="45085" b="4064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69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EF0AF" id="Ink 1189" o:spid="_x0000_s1026" type="#_x0000_t75" style="position:absolute;margin-left:116.35pt;margin-top:5.05pt;width:5.9pt;height:1.8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">
                <v:imagedata r:id="rId1996" o:title=""/>
              </v:shape>
            </w:pict>
          </mc:Fallback>
        </mc:AlternateContent>
      </w: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  <w:rPr>
          <w:rStyle w:val="NLLLNUM"/>
        </w:rPr>
      </w:pPr>
    </w:p>
    <w:p w:rsidR="00CB7460" w:rsidRDefault="00CB7460">
      <w:pPr>
        <w:rPr>
          <w:rStyle w:val="NLLLNUM"/>
        </w:rPr>
      </w:pPr>
      <w:r>
        <w:rPr>
          <w:rStyle w:val="NLLLNUM"/>
        </w:rPr>
        <w:br w:type="page"/>
      </w:r>
    </w:p>
    <w:p w:rsidR="006A2252" w:rsidRPr="00167A47" w:rsidRDefault="00E70C82" w:rsidP="00CB7460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120" w:line="300" w:lineRule="atLeast"/>
        <w:ind w:left="567" w:right="-1826" w:hanging="283"/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2843008" behindDoc="0" locked="0" layoutInCell="1" allowOverlap="1" wp14:anchorId="78F504D9" wp14:editId="6AC7F68F">
            <wp:simplePos x="0" y="0"/>
            <wp:positionH relativeFrom="column">
              <wp:posOffset>4323080</wp:posOffset>
            </wp:positionH>
            <wp:positionV relativeFrom="paragraph">
              <wp:posOffset>111760</wp:posOffset>
            </wp:positionV>
            <wp:extent cx="1666240" cy="1796150"/>
            <wp:effectExtent l="0" t="0" r="0" b="0"/>
            <wp:wrapNone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86" cy="181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6A2252" w:rsidRPr="00766C04">
        <w:rPr>
          <w:rStyle w:val="NLLLNUM"/>
          <w:b w:val="0"/>
        </w:rPr>
        <w:t>b</w:t>
      </w:r>
      <w:proofErr w:type="gramEnd"/>
      <w:r w:rsidR="006A2252" w:rsidRPr="00167A47">
        <w:tab/>
      </w:r>
      <w:r w:rsidR="006A2252" w:rsidRPr="007B79A9">
        <w:rPr>
          <w:rStyle w:val="i-bodytextbold"/>
        </w:rPr>
        <w:t>AX</w:t>
      </w:r>
      <w:r w:rsidR="006A2252" w:rsidRPr="00167A47">
        <w:t xml:space="preserve"> </w:t>
      </w:r>
      <w:r w:rsidR="006A2252" w:rsidRPr="00167A47">
        <w:sym w:font="Symbol" w:char="F020"/>
      </w:r>
      <w:r w:rsidR="006A2252" w:rsidRPr="00167A47">
        <w:sym w:font="Symbol" w:char="F02D"/>
      </w:r>
      <w:r w:rsidR="006A2252" w:rsidRPr="00167A47">
        <w:t xml:space="preserve"> 2</w:t>
      </w:r>
      <w:r w:rsidR="006A2252" w:rsidRPr="00326E2E">
        <w:rPr>
          <w:rStyle w:val="i-bodytextbold"/>
          <w:rFonts w:asciiTheme="majorHAnsi" w:hAnsiTheme="majorHAnsi"/>
        </w:rPr>
        <w:t>I</w:t>
      </w:r>
      <w:r w:rsidR="006A2252" w:rsidRPr="007B79A9">
        <w:rPr>
          <w:rStyle w:val="i-bodytextbold"/>
        </w:rPr>
        <w:t>A</w:t>
      </w:r>
      <w:r w:rsidR="006A2252" w:rsidRPr="00167A47">
        <w:t xml:space="preserve"> </w:t>
      </w:r>
      <w:r w:rsidR="006A2252" w:rsidRPr="00167A47">
        <w:sym w:font="Symbol" w:char="F02B"/>
      </w:r>
      <w:r w:rsidR="006A2252" w:rsidRPr="00167A47">
        <w:t xml:space="preserve"> </w:t>
      </w:r>
      <w:r w:rsidR="006A2252" w:rsidRPr="007B79A9">
        <w:rPr>
          <w:rStyle w:val="i-bodytextbold"/>
        </w:rPr>
        <w:t>B</w:t>
      </w:r>
      <w:r w:rsidR="006A2252" w:rsidRPr="00167A47">
        <w:t xml:space="preserve"> </w:t>
      </w:r>
      <w:r w:rsidR="006A2252" w:rsidRPr="00167A47">
        <w:sym w:font="Symbol" w:char="F03D"/>
      </w:r>
      <w:r w:rsidR="006A2252" w:rsidRPr="00167A47">
        <w:t xml:space="preserve"> </w:t>
      </w:r>
      <w:r w:rsidR="006A2252" w:rsidRPr="00326E2E">
        <w:rPr>
          <w:rFonts w:asciiTheme="majorHAnsi" w:hAnsiTheme="majorHAnsi"/>
          <w:b/>
        </w:rPr>
        <w:t>I</w:t>
      </w:r>
      <w:r w:rsidR="006A2252" w:rsidRPr="00167A47">
        <w:t xml:space="preserve"> </w:t>
      </w:r>
      <w:r w:rsidR="006A2252" w:rsidRPr="00167A47">
        <w:sym w:font="Symbol" w:char="F02D"/>
      </w:r>
      <w:r w:rsidR="006A2252" w:rsidRPr="00167A47">
        <w:t xml:space="preserve"> </w:t>
      </w:r>
      <w:r w:rsidR="006A2252" w:rsidRPr="007B79A9">
        <w:rPr>
          <w:rStyle w:val="i-bodytextbold"/>
        </w:rPr>
        <w:t>ABX</w:t>
      </w:r>
      <w:r w:rsidR="006A2252" w:rsidRPr="00167A47">
        <w:t xml:space="preserve">, where </w:t>
      </w:r>
      <w:r w:rsidR="006A2252" w:rsidRPr="007B79A9">
        <w:rPr>
          <w:rStyle w:val="i-bodytextbold"/>
        </w:rPr>
        <w:t>A</w:t>
      </w:r>
      <w:r w:rsidR="006A2252" w:rsidRPr="00167A47">
        <w:t xml:space="preserve"> </w:t>
      </w:r>
      <w:r w:rsidR="006A2252" w:rsidRPr="00167A47">
        <w:sym w:font="Symbol" w:char="F03D"/>
      </w:r>
      <w:r w:rsidR="006A2252" w:rsidRPr="00167A47">
        <w:t xml:space="preserve"> </w:t>
      </w:r>
      <w:r w:rsidR="006A2252" w:rsidRPr="007B79A9">
        <w:rPr>
          <w:position w:val="-28"/>
        </w:rPr>
        <w:object w:dxaOrig="1080" w:dyaOrig="660">
          <v:shape id="_x0000_i1037" type="#_x0000_t75" style="width:54pt;height:33.35pt" o:ole="">
            <v:imagedata r:id="rId1998" o:title=""/>
          </v:shape>
          <o:OLEObject Type="Embed" ProgID="Equation.3" ShapeID="_x0000_i1037" DrawAspect="Content" ObjectID="_1500993952" r:id="rId1999"/>
        </w:object>
      </w:r>
      <w:r w:rsidR="006A2252" w:rsidRPr="00167A47">
        <w:t xml:space="preserve"> and </w:t>
      </w:r>
      <w:r w:rsidR="006A2252" w:rsidRPr="007B79A9">
        <w:rPr>
          <w:rStyle w:val="i-bodytextbold"/>
        </w:rPr>
        <w:t>B</w:t>
      </w:r>
      <w:r w:rsidR="006A2252" w:rsidRPr="00167A47">
        <w:t xml:space="preserve"> </w:t>
      </w:r>
      <w:r w:rsidR="006A2252" w:rsidRPr="00167A47">
        <w:sym w:font="Symbol" w:char="F03D"/>
      </w:r>
      <w:r w:rsidR="006A2252" w:rsidRPr="00167A47">
        <w:t xml:space="preserve"> </w:t>
      </w:r>
      <w:r w:rsidR="006A2252" w:rsidRPr="007B79A9">
        <w:rPr>
          <w:position w:val="-28"/>
        </w:rPr>
        <w:object w:dxaOrig="980" w:dyaOrig="660">
          <v:shape id="_x0000_i1038" type="#_x0000_t75" style="width:49.35pt;height:33.35pt" o:ole="">
            <v:imagedata r:id="rId2000" o:title=""/>
          </v:shape>
          <o:OLEObject Type="Embed" ProgID="Equation.3" ShapeID="_x0000_i1038" DrawAspect="Content" ObjectID="_1500993953" r:id="rId2001"/>
        </w:objec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3129520</wp:posOffset>
                </wp:positionH>
                <wp:positionV relativeFrom="paragraph">
                  <wp:posOffset>121700</wp:posOffset>
                </wp:positionV>
                <wp:extent cx="212040" cy="177840"/>
                <wp:effectExtent l="38100" t="38100" r="55245" b="508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120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4A5A" id="Ink 1371" o:spid="_x0000_s1026" type="#_x0000_t75" style="position:absolute;margin-left:245.1pt;margin-top:9.4pt;width:18.25pt;height:15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">
                <v:imagedata r:id="rId200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2356038</wp:posOffset>
                </wp:positionH>
                <wp:positionV relativeFrom="paragraph">
                  <wp:posOffset>149549</wp:posOffset>
                </wp:positionV>
                <wp:extent cx="93240" cy="6120"/>
                <wp:effectExtent l="38100" t="38100" r="21590" b="3238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9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A3FA8" id="Ink 1350" o:spid="_x0000_s1026" type="#_x0000_t75" style="position:absolute;margin-left:185.35pt;margin-top:11.6pt;width:7.6pt;height: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">
                <v:imagedata r:id="rId200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2231478</wp:posOffset>
                </wp:positionH>
                <wp:positionV relativeFrom="paragraph">
                  <wp:posOffset>68549</wp:posOffset>
                </wp:positionV>
                <wp:extent cx="89280" cy="129960"/>
                <wp:effectExtent l="19050" t="38100" r="44450" b="4191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892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1894D" id="Ink 1349" o:spid="_x0000_s1026" type="#_x0000_t75" style="position:absolute;margin-left:175.55pt;margin-top:5.2pt;width:7.4pt;height:10.6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">
                <v:imagedata r:id="rId200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7EEFEF80" wp14:editId="55C404B3">
                <wp:simplePos x="0" y="0"/>
                <wp:positionH relativeFrom="column">
                  <wp:posOffset>2494998</wp:posOffset>
                </wp:positionH>
                <wp:positionV relativeFrom="paragraph">
                  <wp:posOffset>64740</wp:posOffset>
                </wp:positionV>
                <wp:extent cx="124920" cy="117720"/>
                <wp:effectExtent l="19050" t="38100" r="27940" b="3492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24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2A19F" id="Ink 1233" o:spid="_x0000_s1026" type="#_x0000_t75" style="position:absolute;margin-left:196.3pt;margin-top:4.85pt;width:10.25pt;height:9.7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">
                <v:imagedata r:id="rId200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5BF522F7" wp14:editId="664B32B2">
                <wp:simplePos x="0" y="0"/>
                <wp:positionH relativeFrom="column">
                  <wp:posOffset>2506518</wp:posOffset>
                </wp:positionH>
                <wp:positionV relativeFrom="paragraph">
                  <wp:posOffset>87060</wp:posOffset>
                </wp:positionV>
                <wp:extent cx="13680" cy="72000"/>
                <wp:effectExtent l="19050" t="38100" r="43815" b="4254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36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11BCE" id="Ink 1232" o:spid="_x0000_s1026" type="#_x0000_t75" style="position:absolute;margin-left:197.2pt;margin-top:6.75pt;width:1.5pt;height:6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">
                <v:imagedata r:id="rId201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4315821F" wp14:editId="2B2DB55B">
                <wp:simplePos x="0" y="0"/>
                <wp:positionH relativeFrom="column">
                  <wp:posOffset>2227158</wp:posOffset>
                </wp:positionH>
                <wp:positionV relativeFrom="paragraph">
                  <wp:posOffset>141060</wp:posOffset>
                </wp:positionV>
                <wp:extent cx="68040" cy="10440"/>
                <wp:effectExtent l="38100" t="38100" r="27305" b="2794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68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F4C21" id="Ink 1229" o:spid="_x0000_s1026" type="#_x0000_t75" style="position:absolute;margin-left:175.15pt;margin-top:10.95pt;width:5.65pt;height:1.2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">
                <v:imagedata r:id="rId201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0A347EF9" wp14:editId="1AF7D27A">
                <wp:simplePos x="0" y="0"/>
                <wp:positionH relativeFrom="column">
                  <wp:posOffset>2100438</wp:posOffset>
                </wp:positionH>
                <wp:positionV relativeFrom="paragraph">
                  <wp:posOffset>80220</wp:posOffset>
                </wp:positionV>
                <wp:extent cx="108720" cy="22320"/>
                <wp:effectExtent l="38100" t="38100" r="24765" b="3492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08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ABB3B" id="Ink 1227" o:spid="_x0000_s1026" type="#_x0000_t75" style="position:absolute;margin-left:165.25pt;margin-top:6.1pt;width:8.75pt;height:2.0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">
                <v:imagedata r:id="rId201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305258C1" wp14:editId="6223B40F">
                <wp:simplePos x="0" y="0"/>
                <wp:positionH relativeFrom="column">
                  <wp:posOffset>2126358</wp:posOffset>
                </wp:positionH>
                <wp:positionV relativeFrom="paragraph">
                  <wp:posOffset>175980</wp:posOffset>
                </wp:positionV>
                <wp:extent cx="91080" cy="14040"/>
                <wp:effectExtent l="19050" t="19050" r="42545" b="4318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91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2F82" id="Ink 1226" o:spid="_x0000_s1026" type="#_x0000_t75" style="position:absolute;margin-left:167.3pt;margin-top:13.75pt;width:7.45pt;height:1.4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">
                <v:imagedata r:id="rId201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EBF9C63" wp14:editId="67DF3BE2">
                <wp:simplePos x="0" y="0"/>
                <wp:positionH relativeFrom="column">
                  <wp:posOffset>2142918</wp:posOffset>
                </wp:positionH>
                <wp:positionV relativeFrom="paragraph">
                  <wp:posOffset>75180</wp:posOffset>
                </wp:positionV>
                <wp:extent cx="24480" cy="101520"/>
                <wp:effectExtent l="38100" t="38100" r="33020" b="3238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24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D2983" id="Ink 1225" o:spid="_x0000_s1026" type="#_x0000_t75" style="position:absolute;margin-left:168.55pt;margin-top:5.75pt;width:2.4pt;height:8.4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">
                <v:imagedata r:id="rId201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7A093699" wp14:editId="4E808231">
                <wp:simplePos x="0" y="0"/>
                <wp:positionH relativeFrom="column">
                  <wp:posOffset>1989918</wp:posOffset>
                </wp:positionH>
                <wp:positionV relativeFrom="paragraph">
                  <wp:posOffset>72660</wp:posOffset>
                </wp:positionV>
                <wp:extent cx="103320" cy="105840"/>
                <wp:effectExtent l="38100" t="38100" r="30480" b="2794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03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246FF" id="Ink 1224" o:spid="_x0000_s1026" type="#_x0000_t75" style="position:absolute;margin-left:156.5pt;margin-top:5.45pt;width:8.4pt;height:8.8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">
                <v:imagedata r:id="rId202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330F8052" wp14:editId="74BAA08E">
                <wp:simplePos x="0" y="0"/>
                <wp:positionH relativeFrom="column">
                  <wp:posOffset>1881918</wp:posOffset>
                </wp:positionH>
                <wp:positionV relativeFrom="paragraph">
                  <wp:posOffset>83460</wp:posOffset>
                </wp:positionV>
                <wp:extent cx="19440" cy="87480"/>
                <wp:effectExtent l="38100" t="38100" r="38100" b="2730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94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A5B84" id="Ink 1223" o:spid="_x0000_s1026" type="#_x0000_t75" style="position:absolute;margin-left:147.95pt;margin-top:6.35pt;width:1.85pt;height:7.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">
                <v:imagedata r:id="rId20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36AE4E77" wp14:editId="5804EDD7">
                <wp:simplePos x="0" y="0"/>
                <wp:positionH relativeFrom="column">
                  <wp:posOffset>1847718</wp:posOffset>
                </wp:positionH>
                <wp:positionV relativeFrom="paragraph">
                  <wp:posOffset>124140</wp:posOffset>
                </wp:positionV>
                <wp:extent cx="87480" cy="6480"/>
                <wp:effectExtent l="38100" t="38100" r="27305" b="317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87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136D" id="Ink 1222" o:spid="_x0000_s1026" type="#_x0000_t75" style="position:absolute;margin-left:145.35pt;margin-top:9.65pt;width:7.3pt;height:.8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">
                <v:imagedata r:id="rId20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50253D4D" wp14:editId="3FAD97E7">
                <wp:simplePos x="0" y="0"/>
                <wp:positionH relativeFrom="column">
                  <wp:posOffset>1655478</wp:posOffset>
                </wp:positionH>
                <wp:positionV relativeFrom="paragraph">
                  <wp:posOffset>67620</wp:posOffset>
                </wp:positionV>
                <wp:extent cx="117720" cy="15480"/>
                <wp:effectExtent l="38100" t="38100" r="34925" b="4191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17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E8EEC" id="Ink 1221" o:spid="_x0000_s1026" type="#_x0000_t75" style="position:absolute;margin-left:130.15pt;margin-top:5.05pt;width:9.5pt;height:1.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">
                <v:imagedata r:id="rId202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01A94619" wp14:editId="55F2E401">
                <wp:simplePos x="0" y="0"/>
                <wp:positionH relativeFrom="column">
                  <wp:posOffset>1666278</wp:posOffset>
                </wp:positionH>
                <wp:positionV relativeFrom="paragraph">
                  <wp:posOffset>171300</wp:posOffset>
                </wp:positionV>
                <wp:extent cx="115560" cy="10080"/>
                <wp:effectExtent l="38100" t="38100" r="37465" b="2857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15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6EDF6" id="Ink 1220" o:spid="_x0000_s1026" type="#_x0000_t75" style="position:absolute;margin-left:131pt;margin-top:13.45pt;width:9.6pt;height:1.1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">
                <v:imagedata r:id="rId202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6221D9AC" wp14:editId="47A88296">
                <wp:simplePos x="0" y="0"/>
                <wp:positionH relativeFrom="column">
                  <wp:posOffset>1690038</wp:posOffset>
                </wp:positionH>
                <wp:positionV relativeFrom="paragraph">
                  <wp:posOffset>81660</wp:posOffset>
                </wp:positionV>
                <wp:extent cx="33120" cy="90720"/>
                <wp:effectExtent l="38100" t="38100" r="43180" b="4318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33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0478" id="Ink 1219" o:spid="_x0000_s1026" type="#_x0000_t75" style="position:absolute;margin-left:132.85pt;margin-top:6.25pt;width:3.05pt;height:7.6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">
                <v:imagedata r:id="rId203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26A68BEF" wp14:editId="5E5328B0">
                <wp:simplePos x="0" y="0"/>
                <wp:positionH relativeFrom="column">
                  <wp:posOffset>1445238</wp:posOffset>
                </wp:positionH>
                <wp:positionV relativeFrom="paragraph">
                  <wp:posOffset>157980</wp:posOffset>
                </wp:positionV>
                <wp:extent cx="104040" cy="3240"/>
                <wp:effectExtent l="38100" t="38100" r="29845" b="3492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04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BF047" id="Ink 1218" o:spid="_x0000_s1026" type="#_x0000_t75" style="position:absolute;margin-left:113.6pt;margin-top:12.25pt;width:8.55pt;height:.7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">
                <v:imagedata r:id="rId203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374CD21D" wp14:editId="192564C6">
                <wp:simplePos x="0" y="0"/>
                <wp:positionH relativeFrom="column">
                  <wp:posOffset>1432638</wp:posOffset>
                </wp:positionH>
                <wp:positionV relativeFrom="paragraph">
                  <wp:posOffset>119100</wp:posOffset>
                </wp:positionV>
                <wp:extent cx="105120" cy="8640"/>
                <wp:effectExtent l="38100" t="38100" r="28575" b="2984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5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6D70" id="Ink 1217" o:spid="_x0000_s1026" type="#_x0000_t75" style="position:absolute;margin-left:112.65pt;margin-top:9.15pt;width:8.75pt;height:1.1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">
                <v:imagedata r:id="rId203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4A97C949" wp14:editId="3C11C8B1">
                <wp:simplePos x="0" y="0"/>
                <wp:positionH relativeFrom="column">
                  <wp:posOffset>1168398</wp:posOffset>
                </wp:positionH>
                <wp:positionV relativeFrom="paragraph">
                  <wp:posOffset>77340</wp:posOffset>
                </wp:positionV>
                <wp:extent cx="100800" cy="121680"/>
                <wp:effectExtent l="38100" t="38100" r="33020" b="3111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008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27258" id="Ink 1216" o:spid="_x0000_s1026" type="#_x0000_t75" style="position:absolute;margin-left:91.8pt;margin-top:5.9pt;width:8.25pt;height:9.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">
                <v:imagedata r:id="rId203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114CF99B" wp14:editId="511077D7">
                <wp:simplePos x="0" y="0"/>
                <wp:positionH relativeFrom="column">
                  <wp:posOffset>1186398</wp:posOffset>
                </wp:positionH>
                <wp:positionV relativeFrom="paragraph">
                  <wp:posOffset>79140</wp:posOffset>
                </wp:positionV>
                <wp:extent cx="63000" cy="108000"/>
                <wp:effectExtent l="38100" t="38100" r="32385" b="4445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63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1DCE8" id="Ink 1215" o:spid="_x0000_s1026" type="#_x0000_t75" style="position:absolute;margin-left:93.15pt;margin-top:6.05pt;width:5.4pt;height:8.9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">
                <v:imagedata r:id="rId203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7FD24659" wp14:editId="40E1BCF8">
                <wp:simplePos x="0" y="0"/>
                <wp:positionH relativeFrom="column">
                  <wp:posOffset>1052838</wp:posOffset>
                </wp:positionH>
                <wp:positionV relativeFrom="paragraph">
                  <wp:posOffset>69060</wp:posOffset>
                </wp:positionV>
                <wp:extent cx="93960" cy="117360"/>
                <wp:effectExtent l="38100" t="38100" r="40005" b="3556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939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DFD8" id="Ink 1214" o:spid="_x0000_s1026" type="#_x0000_t75" style="position:absolute;margin-left:82.85pt;margin-top:5.2pt;width:7.7pt;height:9.7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">
                <v:imagedata r:id="rId204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2F1B3AA8" wp14:editId="42A5FA3A">
                <wp:simplePos x="0" y="0"/>
                <wp:positionH relativeFrom="column">
                  <wp:posOffset>1074438</wp:posOffset>
                </wp:positionH>
                <wp:positionV relativeFrom="paragraph">
                  <wp:posOffset>97500</wp:posOffset>
                </wp:positionV>
                <wp:extent cx="10080" cy="83160"/>
                <wp:effectExtent l="38100" t="38100" r="28575" b="3175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9232" id="Ink 1213" o:spid="_x0000_s1026" type="#_x0000_t75" style="position:absolute;margin-left:84.4pt;margin-top:7.5pt;width:1.25pt;height:7.0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">
                <v:imagedata r:id="rId204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747D4993" wp14:editId="057C89B0">
                <wp:simplePos x="0" y="0"/>
                <wp:positionH relativeFrom="column">
                  <wp:posOffset>940878</wp:posOffset>
                </wp:positionH>
                <wp:positionV relativeFrom="paragraph">
                  <wp:posOffset>138540</wp:posOffset>
                </wp:positionV>
                <wp:extent cx="86760" cy="11160"/>
                <wp:effectExtent l="38100" t="38100" r="27940" b="2730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86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04BDD" id="Ink 1212" o:spid="_x0000_s1026" type="#_x0000_t75" style="position:absolute;margin-left:73.9pt;margin-top:10.8pt;width:7.1pt;height:1.2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">
                <v:imagedata r:id="rId204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15BACD07" wp14:editId="3A583FD6">
                <wp:simplePos x="0" y="0"/>
                <wp:positionH relativeFrom="column">
                  <wp:posOffset>939438</wp:posOffset>
                </wp:positionH>
                <wp:positionV relativeFrom="paragraph">
                  <wp:posOffset>70500</wp:posOffset>
                </wp:positionV>
                <wp:extent cx="98640" cy="130320"/>
                <wp:effectExtent l="38100" t="38100" r="34925" b="4127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98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4FE5" id="Ink 1211" o:spid="_x0000_s1026" type="#_x0000_t75" style="position:absolute;margin-left:73.75pt;margin-top:5.3pt;width:8.2pt;height:10.6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">
                <v:imagedata r:id="rId20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6695DAB8" wp14:editId="1DF4A6DA">
                <wp:simplePos x="0" y="0"/>
                <wp:positionH relativeFrom="column">
                  <wp:posOffset>829638</wp:posOffset>
                </wp:positionH>
                <wp:positionV relativeFrom="paragraph">
                  <wp:posOffset>89580</wp:posOffset>
                </wp:positionV>
                <wp:extent cx="7560" cy="90000"/>
                <wp:effectExtent l="38100" t="19050" r="31115" b="4381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75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791F6" id="Ink 1210" o:spid="_x0000_s1026" type="#_x0000_t75" style="position:absolute;margin-left:65.15pt;margin-top:6.85pt;width:1.1pt;height:7.4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">
                <v:imagedata r:id="rId20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4DB1C326" wp14:editId="37986D5C">
                <wp:simplePos x="0" y="0"/>
                <wp:positionH relativeFrom="column">
                  <wp:posOffset>788238</wp:posOffset>
                </wp:positionH>
                <wp:positionV relativeFrom="paragraph">
                  <wp:posOffset>127380</wp:posOffset>
                </wp:positionV>
                <wp:extent cx="90000" cy="11520"/>
                <wp:effectExtent l="19050" t="38100" r="43815" b="2667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90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22C6" id="Ink 1209" o:spid="_x0000_s1026" type="#_x0000_t75" style="position:absolute;margin-left:61.8pt;margin-top:9.8pt;width:7.55pt;height:1.2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">
                <v:imagedata r:id="rId20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6DA8331E" wp14:editId="68BDF7CA">
                <wp:simplePos x="0" y="0"/>
                <wp:positionH relativeFrom="column">
                  <wp:posOffset>646398</wp:posOffset>
                </wp:positionH>
                <wp:positionV relativeFrom="paragraph">
                  <wp:posOffset>66180</wp:posOffset>
                </wp:positionV>
                <wp:extent cx="93240" cy="117720"/>
                <wp:effectExtent l="38100" t="38100" r="40640" b="3492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932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B8C79" id="Ink 1208" o:spid="_x0000_s1026" type="#_x0000_t75" style="position:absolute;margin-left:50.7pt;margin-top:5pt;width:7.6pt;height:9.5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">
                <v:imagedata r:id="rId20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5AD7DDD1" wp14:editId="2665882C">
                <wp:simplePos x="0" y="0"/>
                <wp:positionH relativeFrom="column">
                  <wp:posOffset>666918</wp:posOffset>
                </wp:positionH>
                <wp:positionV relativeFrom="paragraph">
                  <wp:posOffset>72300</wp:posOffset>
                </wp:positionV>
                <wp:extent cx="65520" cy="101520"/>
                <wp:effectExtent l="38100" t="38100" r="29845" b="3238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65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D7E0" id="Ink 1207" o:spid="_x0000_s1026" type="#_x0000_t75" style="position:absolute;margin-left:52.25pt;margin-top:5.45pt;width:5.6pt;height:8.4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">
                <v:imagedata r:id="rId205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2025D362" wp14:editId="662B1072">
                <wp:simplePos x="0" y="0"/>
                <wp:positionH relativeFrom="column">
                  <wp:posOffset>545238</wp:posOffset>
                </wp:positionH>
                <wp:positionV relativeFrom="paragraph">
                  <wp:posOffset>137100</wp:posOffset>
                </wp:positionV>
                <wp:extent cx="78840" cy="7200"/>
                <wp:effectExtent l="38100" t="38100" r="35560" b="3111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78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A5E89" id="Ink 1206" o:spid="_x0000_s1026" type="#_x0000_t75" style="position:absolute;margin-left:42.8pt;margin-top:10.7pt;width:6.4pt;height:.8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">
                <v:imagedata r:id="rId205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1D22C7F2" wp14:editId="5A5D6348">
                <wp:simplePos x="0" y="0"/>
                <wp:positionH relativeFrom="column">
                  <wp:posOffset>538398</wp:posOffset>
                </wp:positionH>
                <wp:positionV relativeFrom="paragraph">
                  <wp:posOffset>65460</wp:posOffset>
                </wp:positionV>
                <wp:extent cx="78480" cy="129960"/>
                <wp:effectExtent l="19050" t="19050" r="36195" b="4191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8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82E93" id="Ink 1205" o:spid="_x0000_s1026" type="#_x0000_t75" style="position:absolute;margin-left:42.25pt;margin-top:4.95pt;width:6.55pt;height:10.5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">
                <v:imagedata r:id="rId205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4BB6AF3A" wp14:editId="3A6D1764">
                <wp:simplePos x="0" y="0"/>
                <wp:positionH relativeFrom="column">
                  <wp:posOffset>538758</wp:posOffset>
                </wp:positionH>
                <wp:positionV relativeFrom="paragraph">
                  <wp:posOffset>81300</wp:posOffset>
                </wp:positionV>
                <wp:extent cx="5760" cy="92880"/>
                <wp:effectExtent l="38100" t="38100" r="32385" b="4064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57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1D51A" id="Ink 1204" o:spid="_x0000_s1026" type="#_x0000_t75" style="position:absolute;margin-left:42.35pt;margin-top:6.2pt;width:.75pt;height:7.7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">
                <v:imagedata r:id="rId2061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2870680</wp:posOffset>
                </wp:positionH>
                <wp:positionV relativeFrom="paragraph">
                  <wp:posOffset>-235260</wp:posOffset>
                </wp:positionV>
                <wp:extent cx="158400" cy="522720"/>
                <wp:effectExtent l="57150" t="38100" r="51435" b="4889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5840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356D8" id="Ink 1370" o:spid="_x0000_s1026" type="#_x0000_t75" style="position:absolute;margin-left:225.4pt;margin-top:-19.5pt;width:14.35pt;height:43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">
                <v:imagedata r:id="rId206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2458278</wp:posOffset>
                </wp:positionH>
                <wp:positionV relativeFrom="paragraph">
                  <wp:posOffset>188229</wp:posOffset>
                </wp:positionV>
                <wp:extent cx="66240" cy="9000"/>
                <wp:effectExtent l="38100" t="38100" r="29210" b="2921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66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EE437" id="Ink 1353" o:spid="_x0000_s1026" type="#_x0000_t75" style="position:absolute;margin-left:193.4pt;margin-top:14.75pt;width:5.4pt;height: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">
                <v:imagedata r:id="rId206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2359278</wp:posOffset>
                </wp:positionH>
                <wp:positionV relativeFrom="paragraph">
                  <wp:posOffset>195429</wp:posOffset>
                </wp:positionV>
                <wp:extent cx="66600" cy="19080"/>
                <wp:effectExtent l="38100" t="38100" r="29210" b="3810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66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611C" id="Ink 1352" o:spid="_x0000_s1026" type="#_x0000_t75" style="position:absolute;margin-left:185.55pt;margin-top:15.35pt;width:5.5pt;height:1.7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">
                <v:imagedata r:id="rId206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2348478</wp:posOffset>
                </wp:positionH>
                <wp:positionV relativeFrom="paragraph">
                  <wp:posOffset>153669</wp:posOffset>
                </wp:positionV>
                <wp:extent cx="82080" cy="92880"/>
                <wp:effectExtent l="38100" t="38100" r="13335" b="4064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820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A586" id="Ink 1351" o:spid="_x0000_s1026" type="#_x0000_t75" style="position:absolute;margin-left:184.65pt;margin-top:11.85pt;width:6.85pt;height:7.7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">
                <v:imagedata r:id="rId206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684975C1" wp14:editId="653762E6">
                <wp:simplePos x="0" y="0"/>
                <wp:positionH relativeFrom="column">
                  <wp:posOffset>2582838</wp:posOffset>
                </wp:positionH>
                <wp:positionV relativeFrom="paragraph">
                  <wp:posOffset>137260</wp:posOffset>
                </wp:positionV>
                <wp:extent cx="145800" cy="98280"/>
                <wp:effectExtent l="38100" t="38100" r="26035" b="3556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45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3B11" id="Ink 1269" o:spid="_x0000_s1026" type="#_x0000_t75" style="position:absolute;margin-left:203.3pt;margin-top:10.6pt;width:11.8pt;height:8.2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">
                <v:imagedata r:id="rId207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18DA0014" wp14:editId="7E41AFAA">
                <wp:simplePos x="0" y="0"/>
                <wp:positionH relativeFrom="column">
                  <wp:posOffset>2616678</wp:posOffset>
                </wp:positionH>
                <wp:positionV relativeFrom="paragraph">
                  <wp:posOffset>149140</wp:posOffset>
                </wp:positionV>
                <wp:extent cx="9360" cy="66600"/>
                <wp:effectExtent l="38100" t="38100" r="29210" b="2921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9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50C61" id="Ink 1268" o:spid="_x0000_s1026" type="#_x0000_t75" style="position:absolute;margin-left:205.95pt;margin-top:11.65pt;width:1.1pt;height:5.6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">
                <v:imagedata r:id="rId207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6DD958E1" wp14:editId="46339976">
                <wp:simplePos x="0" y="0"/>
                <wp:positionH relativeFrom="column">
                  <wp:posOffset>2217078</wp:posOffset>
                </wp:positionH>
                <wp:positionV relativeFrom="paragraph">
                  <wp:posOffset>145180</wp:posOffset>
                </wp:positionV>
                <wp:extent cx="117360" cy="17280"/>
                <wp:effectExtent l="38100" t="38100" r="35560" b="4000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7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D6FD2" id="Ink 1263" o:spid="_x0000_s1026" type="#_x0000_t75" style="position:absolute;margin-left:174.35pt;margin-top:11.25pt;width:9.5pt;height:1.6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">
                <v:imagedata r:id="rId207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44932918" wp14:editId="5C9C66C4">
                <wp:simplePos x="0" y="0"/>
                <wp:positionH relativeFrom="column">
                  <wp:posOffset>2220318</wp:posOffset>
                </wp:positionH>
                <wp:positionV relativeFrom="paragraph">
                  <wp:posOffset>233380</wp:posOffset>
                </wp:positionV>
                <wp:extent cx="101520" cy="5760"/>
                <wp:effectExtent l="38100" t="38100" r="32385" b="3238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0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D6EF1" id="Ink 1262" o:spid="_x0000_s1026" type="#_x0000_t75" style="position:absolute;margin-left:174.7pt;margin-top:18.25pt;width:8.25pt;height:.8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">
                <v:imagedata r:id="rId207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771F605D" wp14:editId="09C0D6F6">
                <wp:simplePos x="0" y="0"/>
                <wp:positionH relativeFrom="column">
                  <wp:posOffset>2251278</wp:posOffset>
                </wp:positionH>
                <wp:positionV relativeFrom="paragraph">
                  <wp:posOffset>150940</wp:posOffset>
                </wp:positionV>
                <wp:extent cx="22320" cy="73800"/>
                <wp:effectExtent l="38100" t="38100" r="34925" b="4064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2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E7C24" id="Ink 1261" o:spid="_x0000_s1026" type="#_x0000_t75" style="position:absolute;margin-left:177.1pt;margin-top:11.75pt;width:2.1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">
                <v:imagedata r:id="rId207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603428E" wp14:editId="061D1B5B">
                <wp:simplePos x="0" y="0"/>
                <wp:positionH relativeFrom="column">
                  <wp:posOffset>2118438</wp:posOffset>
                </wp:positionH>
                <wp:positionV relativeFrom="paragraph">
                  <wp:posOffset>135460</wp:posOffset>
                </wp:positionV>
                <wp:extent cx="108000" cy="90000"/>
                <wp:effectExtent l="38100" t="19050" r="25400" b="4381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80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F35EF" id="Ink 1260" o:spid="_x0000_s1026" type="#_x0000_t75" style="position:absolute;margin-left:166.55pt;margin-top:10.45pt;width:8.75pt;height:7.5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">
                <v:imagedata r:id="rId20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25AF1667" wp14:editId="48FB2491">
                <wp:simplePos x="0" y="0"/>
                <wp:positionH relativeFrom="column">
                  <wp:posOffset>2003598</wp:posOffset>
                </wp:positionH>
                <wp:positionV relativeFrom="paragraph">
                  <wp:posOffset>161740</wp:posOffset>
                </wp:positionV>
                <wp:extent cx="25920" cy="83160"/>
                <wp:effectExtent l="38100" t="38100" r="31750" b="3175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5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BF01" id="Ink 1259" o:spid="_x0000_s1026" type="#_x0000_t75" style="position:absolute;margin-left:157.55pt;margin-top:12.6pt;width:2.3pt;height:6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">
                <v:imagedata r:id="rId20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65B69C86" wp14:editId="299FB652">
                <wp:simplePos x="0" y="0"/>
                <wp:positionH relativeFrom="column">
                  <wp:posOffset>1986318</wp:posOffset>
                </wp:positionH>
                <wp:positionV relativeFrom="paragraph">
                  <wp:posOffset>191980</wp:posOffset>
                </wp:positionV>
                <wp:extent cx="79560" cy="5400"/>
                <wp:effectExtent l="38100" t="38100" r="34925" b="3302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9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5DB3E" id="Ink 1258" o:spid="_x0000_s1026" type="#_x0000_t75" style="position:absolute;margin-left:156.2pt;margin-top:14.85pt;width:6.6pt;height:.9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">
                <v:imagedata r:id="rId20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6F222201" wp14:editId="0B7F85BD">
                <wp:simplePos x="0" y="0"/>
                <wp:positionH relativeFrom="column">
                  <wp:posOffset>1812438</wp:posOffset>
                </wp:positionH>
                <wp:positionV relativeFrom="paragraph">
                  <wp:posOffset>128620</wp:posOffset>
                </wp:positionV>
                <wp:extent cx="119880" cy="16200"/>
                <wp:effectExtent l="38100" t="19050" r="33020" b="4127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19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D13C" id="Ink 1257" o:spid="_x0000_s1026" type="#_x0000_t75" style="position:absolute;margin-left:142.5pt;margin-top:9.95pt;width:9.7pt;height:1.5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">
                <v:imagedata r:id="rId20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363A636D" wp14:editId="7905162D">
                <wp:simplePos x="0" y="0"/>
                <wp:positionH relativeFrom="column">
                  <wp:posOffset>1822518</wp:posOffset>
                </wp:positionH>
                <wp:positionV relativeFrom="paragraph">
                  <wp:posOffset>228340</wp:posOffset>
                </wp:positionV>
                <wp:extent cx="120960" cy="16200"/>
                <wp:effectExtent l="38100" t="38100" r="31750" b="4127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20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965C" id="Ink 1256" o:spid="_x0000_s1026" type="#_x0000_t75" style="position:absolute;margin-left:143.4pt;margin-top:17.85pt;width:9.8pt;height:1.6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">
                <v:imagedata r:id="rId20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5330A46C" wp14:editId="0C20A89E">
                <wp:simplePos x="0" y="0"/>
                <wp:positionH relativeFrom="column">
                  <wp:posOffset>1852038</wp:posOffset>
                </wp:positionH>
                <wp:positionV relativeFrom="paragraph">
                  <wp:posOffset>151300</wp:posOffset>
                </wp:positionV>
                <wp:extent cx="34560" cy="76320"/>
                <wp:effectExtent l="38100" t="38100" r="41910" b="3810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345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F5DD9" id="Ink 1255" o:spid="_x0000_s1026" type="#_x0000_t75" style="position:absolute;margin-left:145.75pt;margin-top:11.8pt;width:3pt;height:6.2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">
                <v:imagedata r:id="rId209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5BF15FA8" wp14:editId="55EF9AF4">
                <wp:simplePos x="0" y="0"/>
                <wp:positionH relativeFrom="column">
                  <wp:posOffset>1537398</wp:posOffset>
                </wp:positionH>
                <wp:positionV relativeFrom="paragraph">
                  <wp:posOffset>220420</wp:posOffset>
                </wp:positionV>
                <wp:extent cx="102960" cy="11880"/>
                <wp:effectExtent l="38100" t="38100" r="30480" b="2667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02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7178" id="Ink 1254" o:spid="_x0000_s1026" type="#_x0000_t75" style="position:absolute;margin-left:120.9pt;margin-top:17.2pt;width:8.3pt;height:1.3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">
                <v:imagedata r:id="rId209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64186432" wp14:editId="16C8BF0A">
                <wp:simplePos x="0" y="0"/>
                <wp:positionH relativeFrom="column">
                  <wp:posOffset>1515798</wp:posOffset>
                </wp:positionH>
                <wp:positionV relativeFrom="paragraph">
                  <wp:posOffset>184780</wp:posOffset>
                </wp:positionV>
                <wp:extent cx="106560" cy="3240"/>
                <wp:effectExtent l="38100" t="38100" r="27305" b="3492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065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53330" id="Ink 1253" o:spid="_x0000_s1026" type="#_x0000_t75" style="position:absolute;margin-left:119.25pt;margin-top:14.3pt;width:8.7pt;height:.6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">
                <v:imagedata r:id="rId209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2E559330" wp14:editId="23FC66E4">
                <wp:simplePos x="0" y="0"/>
                <wp:positionH relativeFrom="column">
                  <wp:posOffset>1276398</wp:posOffset>
                </wp:positionH>
                <wp:positionV relativeFrom="paragraph">
                  <wp:posOffset>166420</wp:posOffset>
                </wp:positionV>
                <wp:extent cx="140400" cy="86040"/>
                <wp:effectExtent l="38100" t="38100" r="31115" b="2857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40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4C6B9" id="Ink 1252" o:spid="_x0000_s1026" type="#_x0000_t75" style="position:absolute;margin-left:100.25pt;margin-top:12.85pt;width:11.3pt;height:7.0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">
                <v:imagedata r:id="rId209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503F320" wp14:editId="2392D23E">
                <wp:simplePos x="0" y="0"/>
                <wp:positionH relativeFrom="column">
                  <wp:posOffset>1287918</wp:posOffset>
                </wp:positionH>
                <wp:positionV relativeFrom="paragraph">
                  <wp:posOffset>164980</wp:posOffset>
                </wp:positionV>
                <wp:extent cx="70920" cy="84600"/>
                <wp:effectExtent l="38100" t="38100" r="43815" b="2984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70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55C48" id="Ink 1251" o:spid="_x0000_s1026" type="#_x0000_t75" style="position:absolute;margin-left:101.2pt;margin-top:12.8pt;width:6.05pt;height:7.1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">
                <v:imagedata r:id="rId209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5298502A" wp14:editId="38484B93">
                <wp:simplePos x="0" y="0"/>
                <wp:positionH relativeFrom="column">
                  <wp:posOffset>607878</wp:posOffset>
                </wp:positionH>
                <wp:positionV relativeFrom="paragraph">
                  <wp:posOffset>59500</wp:posOffset>
                </wp:positionV>
                <wp:extent cx="148680" cy="298800"/>
                <wp:effectExtent l="38100" t="38100" r="41910" b="2540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486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3943" id="Ink 1250" o:spid="_x0000_s1026" type="#_x0000_t75" style="position:absolute;margin-left:47.6pt;margin-top:4.6pt;width:11.95pt;height:23.7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">
                <v:imagedata r:id="rId210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48882AF5" wp14:editId="2AE4C9B4">
                <wp:simplePos x="0" y="0"/>
                <wp:positionH relativeFrom="column">
                  <wp:posOffset>1099638</wp:posOffset>
                </wp:positionH>
                <wp:positionV relativeFrom="paragraph">
                  <wp:posOffset>68500</wp:posOffset>
                </wp:positionV>
                <wp:extent cx="130320" cy="290160"/>
                <wp:effectExtent l="38100" t="38100" r="3175" b="3429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303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FAC6" id="Ink 1249" o:spid="_x0000_s1026" type="#_x0000_t75" style="position:absolute;margin-left:86.5pt;margin-top:5.2pt;width:10.6pt;height:23.1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">
                <v:imagedata r:id="rId210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261AC9EC" wp14:editId="6CC119CE">
                <wp:simplePos x="0" y="0"/>
                <wp:positionH relativeFrom="column">
                  <wp:posOffset>1048158</wp:posOffset>
                </wp:positionH>
                <wp:positionV relativeFrom="paragraph">
                  <wp:posOffset>161020</wp:posOffset>
                </wp:positionV>
                <wp:extent cx="104040" cy="84240"/>
                <wp:effectExtent l="38100" t="38100" r="29845" b="3048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04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97CA4" id="Ink 1248" o:spid="_x0000_s1026" type="#_x0000_t75" style="position:absolute;margin-left:82.35pt;margin-top:12.45pt;width:8.65pt;height:7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">
                <v:imagedata r:id="rId210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4707E115" wp14:editId="1452B62D">
                <wp:simplePos x="0" y="0"/>
                <wp:positionH relativeFrom="column">
                  <wp:posOffset>1069758</wp:posOffset>
                </wp:positionH>
                <wp:positionV relativeFrom="paragraph">
                  <wp:posOffset>191260</wp:posOffset>
                </wp:positionV>
                <wp:extent cx="3240" cy="54000"/>
                <wp:effectExtent l="38100" t="38100" r="34925" b="4127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FBF84" id="Ink 1247" o:spid="_x0000_s1026" type="#_x0000_t75" style="position:absolute;margin-left:84.05pt;margin-top:14.85pt;width:.7pt;height:4.6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">
                <v:imagedata r:id="rId210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4423A421" wp14:editId="265C6047">
                <wp:simplePos x="0" y="0"/>
                <wp:positionH relativeFrom="column">
                  <wp:posOffset>961398</wp:posOffset>
                </wp:positionH>
                <wp:positionV relativeFrom="paragraph">
                  <wp:posOffset>216100</wp:posOffset>
                </wp:positionV>
                <wp:extent cx="88560" cy="10080"/>
                <wp:effectExtent l="38100" t="38100" r="26035" b="2857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88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81D5F" id="Ink 1246" o:spid="_x0000_s1026" type="#_x0000_t75" style="position:absolute;margin-left:75.5pt;margin-top:16.75pt;width:7.2pt;height:1.3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">
                <v:imagedata r:id="rId210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40E658E9" wp14:editId="5FEDC9AB">
                <wp:simplePos x="0" y="0"/>
                <wp:positionH relativeFrom="column">
                  <wp:posOffset>956358</wp:posOffset>
                </wp:positionH>
                <wp:positionV relativeFrom="paragraph">
                  <wp:posOffset>165340</wp:posOffset>
                </wp:positionV>
                <wp:extent cx="97560" cy="87480"/>
                <wp:effectExtent l="38100" t="38100" r="36195" b="2730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97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5EDC9" id="Ink 1245" o:spid="_x0000_s1026" type="#_x0000_t75" style="position:absolute;margin-left:75.1pt;margin-top:12.75pt;width:8.15pt;height:7.3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">
                <v:imagedata r:id="rId211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405E9BF5" wp14:editId="0891E2FE">
                <wp:simplePos x="0" y="0"/>
                <wp:positionH relativeFrom="column">
                  <wp:posOffset>854838</wp:posOffset>
                </wp:positionH>
                <wp:positionV relativeFrom="paragraph">
                  <wp:posOffset>159940</wp:posOffset>
                </wp:positionV>
                <wp:extent cx="15480" cy="90360"/>
                <wp:effectExtent l="19050" t="19050" r="41910" b="4318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5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5161" id="Ink 1244" o:spid="_x0000_s1026" type="#_x0000_t75" style="position:absolute;margin-left:67.1pt;margin-top:12.45pt;width:1.45pt;height:7.3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">
                <v:imagedata r:id="rId211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5FBDEDB5" wp14:editId="145524E1">
                <wp:simplePos x="0" y="0"/>
                <wp:positionH relativeFrom="column">
                  <wp:posOffset>828918</wp:posOffset>
                </wp:positionH>
                <wp:positionV relativeFrom="paragraph">
                  <wp:posOffset>197380</wp:posOffset>
                </wp:positionV>
                <wp:extent cx="79560" cy="11160"/>
                <wp:effectExtent l="38100" t="38100" r="34925" b="2730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79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7F181" id="Ink 1243" o:spid="_x0000_s1026" type="#_x0000_t75" style="position:absolute;margin-left:65.1pt;margin-top:15.3pt;width:6.65pt;height:1.3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">
                <v:imagedata r:id="rId211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21748356" wp14:editId="0DDF4B8B">
                <wp:simplePos x="0" y="0"/>
                <wp:positionH relativeFrom="column">
                  <wp:posOffset>699678</wp:posOffset>
                </wp:positionH>
                <wp:positionV relativeFrom="paragraph">
                  <wp:posOffset>199900</wp:posOffset>
                </wp:positionV>
                <wp:extent cx="75960" cy="6120"/>
                <wp:effectExtent l="38100" t="38100" r="38735" b="3238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75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D9A0" id="Ink 1242" o:spid="_x0000_s1026" type="#_x0000_t75" style="position:absolute;margin-left:54.9pt;margin-top:15.65pt;width:6.25pt;height: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">
                <v:imagedata r:id="rId211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4A61CA0B" wp14:editId="2490EAD4">
                <wp:simplePos x="0" y="0"/>
                <wp:positionH relativeFrom="column">
                  <wp:posOffset>683838</wp:posOffset>
                </wp:positionH>
                <wp:positionV relativeFrom="paragraph">
                  <wp:posOffset>162100</wp:posOffset>
                </wp:positionV>
                <wp:extent cx="95040" cy="90000"/>
                <wp:effectExtent l="38100" t="38100" r="38735" b="4381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950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1543" id="Ink 1241" o:spid="_x0000_s1026" type="#_x0000_t75" style="position:absolute;margin-left:53.7pt;margin-top:12.5pt;width:7.9pt;height:7.6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">
                <v:imagedata r:id="rId2119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3807760</wp:posOffset>
                </wp:positionH>
                <wp:positionV relativeFrom="paragraph">
                  <wp:posOffset>100060</wp:posOffset>
                </wp:positionV>
                <wp:extent cx="196560" cy="190080"/>
                <wp:effectExtent l="57150" t="38100" r="51435" b="5778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965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169F" id="Ink 1372" o:spid="_x0000_s1026" type="#_x0000_t75" style="position:absolute;margin-left:298.5pt;margin-top:7.7pt;width:17pt;height:16.5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">
                <v:imagedata r:id="rId212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1BD1685A" wp14:editId="4B9CFB2B">
                <wp:simplePos x="0" y="0"/>
                <wp:positionH relativeFrom="column">
                  <wp:posOffset>3588678</wp:posOffset>
                </wp:positionH>
                <wp:positionV relativeFrom="paragraph">
                  <wp:posOffset>80540</wp:posOffset>
                </wp:positionV>
                <wp:extent cx="148320" cy="345960"/>
                <wp:effectExtent l="38100" t="38100" r="42545" b="3556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4832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9023A" id="Ink 1305" o:spid="_x0000_s1026" type="#_x0000_t75" style="position:absolute;margin-left:282.3pt;margin-top:6.1pt;width:12.2pt;height:27.5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">
                <v:imagedata r:id="rId21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605C7C7B" wp14:editId="57206F0C">
                <wp:simplePos x="0" y="0"/>
                <wp:positionH relativeFrom="column">
                  <wp:posOffset>3531438</wp:posOffset>
                </wp:positionH>
                <wp:positionV relativeFrom="paragraph">
                  <wp:posOffset>196100</wp:posOffset>
                </wp:positionV>
                <wp:extent cx="105480" cy="122400"/>
                <wp:effectExtent l="19050" t="38100" r="27940" b="3048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054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FD3C" id="Ink 1304" o:spid="_x0000_s1026" type="#_x0000_t75" style="position:absolute;margin-left:277.9pt;margin-top:15.2pt;width:8.65pt;height:10.1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">
                <v:imagedata r:id="rId21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1250FC93" wp14:editId="47F64561">
                <wp:simplePos x="0" y="0"/>
                <wp:positionH relativeFrom="column">
                  <wp:posOffset>3145518</wp:posOffset>
                </wp:positionH>
                <wp:positionV relativeFrom="paragraph">
                  <wp:posOffset>231740</wp:posOffset>
                </wp:positionV>
                <wp:extent cx="127080" cy="11880"/>
                <wp:effectExtent l="38100" t="38100" r="25400" b="2667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27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73D8" id="Ink 1298" o:spid="_x0000_s1026" type="#_x0000_t75" style="position:absolute;margin-left:247.55pt;margin-top:18.05pt;width:10.2pt;height:1.3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">
                <v:imagedata r:id="rId212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4DD079FF" wp14:editId="51E50AB8">
                <wp:simplePos x="0" y="0"/>
                <wp:positionH relativeFrom="column">
                  <wp:posOffset>2736558</wp:posOffset>
                </wp:positionH>
                <wp:positionV relativeFrom="paragraph">
                  <wp:posOffset>227780</wp:posOffset>
                </wp:positionV>
                <wp:extent cx="137520" cy="23760"/>
                <wp:effectExtent l="38100" t="38100" r="34290" b="3365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37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3DE2C" id="Ink 1292" o:spid="_x0000_s1026" type="#_x0000_t75" style="position:absolute;margin-left:215.4pt;margin-top:17.75pt;width:11.05pt;height:2.2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">
                <v:imagedata r:id="rId212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AD921F0" wp14:editId="56F7E002">
                <wp:simplePos x="0" y="0"/>
                <wp:positionH relativeFrom="column">
                  <wp:posOffset>2520918</wp:posOffset>
                </wp:positionH>
                <wp:positionV relativeFrom="paragraph">
                  <wp:posOffset>90980</wp:posOffset>
                </wp:positionV>
                <wp:extent cx="20160" cy="96120"/>
                <wp:effectExtent l="38100" t="38100" r="37465" b="3746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01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505C1" id="Ink 1288" o:spid="_x0000_s1026" type="#_x0000_t75" style="position:absolute;margin-left:198.3pt;margin-top:7pt;width:1.85pt;height:7.7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">
                <v:imagedata r:id="rId213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7E59952C" wp14:editId="4DBCC121">
                <wp:simplePos x="0" y="0"/>
                <wp:positionH relativeFrom="column">
                  <wp:posOffset>2383758</wp:posOffset>
                </wp:positionH>
                <wp:positionV relativeFrom="paragraph">
                  <wp:posOffset>142100</wp:posOffset>
                </wp:positionV>
                <wp:extent cx="78480" cy="11160"/>
                <wp:effectExtent l="38100" t="38100" r="36195" b="2730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78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01021" id="Ink 1287" o:spid="_x0000_s1026" type="#_x0000_t75" style="position:absolute;margin-left:187.5pt;margin-top:10.95pt;width:6.65pt;height:1.3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">
                <v:imagedata r:id="rId2133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3421638</wp:posOffset>
                </wp:positionH>
                <wp:positionV relativeFrom="paragraph">
                  <wp:posOffset>19349</wp:posOffset>
                </wp:positionV>
                <wp:extent cx="74520" cy="13320"/>
                <wp:effectExtent l="38100" t="38100" r="40005" b="2540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74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C280" id="Ink 1356" o:spid="_x0000_s1026" type="#_x0000_t75" style="position:absolute;margin-left:269.2pt;margin-top:1.4pt;width:6.1pt;height:1.4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">
                <v:imagedata r:id="rId21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3299958</wp:posOffset>
                </wp:positionH>
                <wp:positionV relativeFrom="paragraph">
                  <wp:posOffset>33029</wp:posOffset>
                </wp:positionV>
                <wp:extent cx="58320" cy="14400"/>
                <wp:effectExtent l="38100" t="38100" r="37465" b="2413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58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8423B" id="Ink 1355" o:spid="_x0000_s1026" type="#_x0000_t75" style="position:absolute;margin-left:259.7pt;margin-top:2.55pt;width:4.85pt;height:1.3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">
                <v:imagedata r:id="rId21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3293118</wp:posOffset>
                </wp:positionH>
                <wp:positionV relativeFrom="paragraph">
                  <wp:posOffset>-37171</wp:posOffset>
                </wp:positionV>
                <wp:extent cx="66960" cy="128880"/>
                <wp:effectExtent l="38100" t="19050" r="28575" b="431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66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9CD8" id="Ink 1354" o:spid="_x0000_s1026" type="#_x0000_t75" style="position:absolute;margin-left:259.05pt;margin-top:-3.2pt;width:5.65pt;height:10.6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">
                <v:imagedata r:id="rId213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451B9B7B" wp14:editId="4F2898A5">
                <wp:simplePos x="0" y="0"/>
                <wp:positionH relativeFrom="column">
                  <wp:posOffset>3536478</wp:posOffset>
                </wp:positionH>
                <wp:positionV relativeFrom="paragraph">
                  <wp:posOffset>-22980</wp:posOffset>
                </wp:positionV>
                <wp:extent cx="19800" cy="55080"/>
                <wp:effectExtent l="38100" t="38100" r="37465" b="4064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9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F681" id="Ink 1303" o:spid="_x0000_s1026" type="#_x0000_t75" style="position:absolute;margin-left:278.25pt;margin-top:-2pt;width:1.95pt;height:4.7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">
                <v:imagedata r:id="rId214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6374DF69" wp14:editId="15ABA773">
                <wp:simplePos x="0" y="0"/>
                <wp:positionH relativeFrom="column">
                  <wp:posOffset>3176838</wp:posOffset>
                </wp:positionH>
                <wp:positionV relativeFrom="paragraph">
                  <wp:posOffset>65580</wp:posOffset>
                </wp:positionV>
                <wp:extent cx="84240" cy="11160"/>
                <wp:effectExtent l="38100" t="38100" r="30480" b="273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84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6C913" id="Ink 1297" o:spid="_x0000_s1026" type="#_x0000_t75" style="position:absolute;margin-left:250pt;margin-top:5.1pt;width:6.85pt;height:1.1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">
                <v:imagedata r:id="rId214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75439442" wp14:editId="3C9B8BA2">
                <wp:simplePos x="0" y="0"/>
                <wp:positionH relativeFrom="column">
                  <wp:posOffset>3202038</wp:posOffset>
                </wp:positionH>
                <wp:positionV relativeFrom="paragraph">
                  <wp:posOffset>-16140</wp:posOffset>
                </wp:positionV>
                <wp:extent cx="28440" cy="74160"/>
                <wp:effectExtent l="38100" t="38100" r="29210" b="4064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28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5A22C" id="Ink 1296" o:spid="_x0000_s1026" type="#_x0000_t75" style="position:absolute;margin-left:251.95pt;margin-top:-1.4pt;width:2.7pt;height:6.1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">
                <v:imagedata r:id="rId214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36488FCF" wp14:editId="18C1B664">
                <wp:simplePos x="0" y="0"/>
                <wp:positionH relativeFrom="column">
                  <wp:posOffset>3050838</wp:posOffset>
                </wp:positionH>
                <wp:positionV relativeFrom="paragraph">
                  <wp:posOffset>-38100</wp:posOffset>
                </wp:positionV>
                <wp:extent cx="105120" cy="118080"/>
                <wp:effectExtent l="38100" t="38100" r="28575" b="3492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05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8AF2F" id="Ink 1295" o:spid="_x0000_s1026" type="#_x0000_t75" style="position:absolute;margin-left:240.05pt;margin-top:-3.25pt;width:8.55pt;height:9.8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">
                <v:imagedata r:id="rId21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5A7EEB06" wp14:editId="520B3712">
                <wp:simplePos x="0" y="0"/>
                <wp:positionH relativeFrom="column">
                  <wp:posOffset>2924118</wp:posOffset>
                </wp:positionH>
                <wp:positionV relativeFrom="paragraph">
                  <wp:posOffset>8340</wp:posOffset>
                </wp:positionV>
                <wp:extent cx="18720" cy="83880"/>
                <wp:effectExtent l="38100" t="38100" r="38735" b="3048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87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3413" id="Ink 1294" o:spid="_x0000_s1026" type="#_x0000_t75" style="position:absolute;margin-left:230.05pt;margin-top:.45pt;width:1.85pt;height:6.8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">
                <v:imagedata r:id="rId21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134C8AFA" wp14:editId="7A7C5FB3">
                <wp:simplePos x="0" y="0"/>
                <wp:positionH relativeFrom="column">
                  <wp:posOffset>2879838</wp:posOffset>
                </wp:positionH>
                <wp:positionV relativeFrom="paragraph">
                  <wp:posOffset>37140</wp:posOffset>
                </wp:positionV>
                <wp:extent cx="97920" cy="7560"/>
                <wp:effectExtent l="38100" t="38100" r="35560" b="3111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97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39400" id="Ink 1293" o:spid="_x0000_s1026" type="#_x0000_t75" style="position:absolute;margin-left:226.6pt;margin-top:2.85pt;width:8pt;height:.9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">
                <v:imagedata r:id="rId21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0704FCA" wp14:editId="3FB1B24D">
                <wp:simplePos x="0" y="0"/>
                <wp:positionH relativeFrom="column">
                  <wp:posOffset>2746998</wp:posOffset>
                </wp:positionH>
                <wp:positionV relativeFrom="paragraph">
                  <wp:posOffset>75300</wp:posOffset>
                </wp:positionV>
                <wp:extent cx="108720" cy="10080"/>
                <wp:effectExtent l="38100" t="38100" r="43815" b="2857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08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DF4E9" id="Ink 1291" o:spid="_x0000_s1026" type="#_x0000_t75" style="position:absolute;margin-left:216.1pt;margin-top:5.75pt;width:8.85pt;height:1.3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">
                <v:imagedata r:id="rId21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1F121D79" wp14:editId="15017B35">
                <wp:simplePos x="0" y="0"/>
                <wp:positionH relativeFrom="column">
                  <wp:posOffset>2774718</wp:posOffset>
                </wp:positionH>
                <wp:positionV relativeFrom="paragraph">
                  <wp:posOffset>-26220</wp:posOffset>
                </wp:positionV>
                <wp:extent cx="28440" cy="74880"/>
                <wp:effectExtent l="38100" t="38100" r="29210" b="4000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8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D1CC" id="Ink 1290" o:spid="_x0000_s1026" type="#_x0000_t75" style="position:absolute;margin-left:218.4pt;margin-top:-2.2pt;width:2.65pt;height:6.3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">
                <v:imagedata r:id="rId215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74E06855" wp14:editId="600F7B0A">
                <wp:simplePos x="0" y="0"/>
                <wp:positionH relativeFrom="column">
                  <wp:posOffset>2626398</wp:posOffset>
                </wp:positionH>
                <wp:positionV relativeFrom="paragraph">
                  <wp:posOffset>-101820</wp:posOffset>
                </wp:positionV>
                <wp:extent cx="91800" cy="254520"/>
                <wp:effectExtent l="19050" t="38100" r="41910" b="3175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918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3BF11" id="Ink 1289" o:spid="_x0000_s1026" type="#_x0000_t75" style="position:absolute;margin-left:206.55pt;margin-top:-8.15pt;width:7.55pt;height:20.3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">
                <v:imagedata r:id="rId215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4CF019B4" wp14:editId="3216FDE3">
                <wp:simplePos x="0" y="0"/>
                <wp:positionH relativeFrom="column">
                  <wp:posOffset>1737198</wp:posOffset>
                </wp:positionH>
                <wp:positionV relativeFrom="paragraph">
                  <wp:posOffset>-114780</wp:posOffset>
                </wp:positionV>
                <wp:extent cx="131040" cy="304560"/>
                <wp:effectExtent l="38100" t="38100" r="40640" b="3873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3104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DC693" id="Ink 1286" o:spid="_x0000_s1026" type="#_x0000_t75" style="position:absolute;margin-left:136.55pt;margin-top:-9.15pt;width:10.55pt;height:24.1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">
                <v:imagedata r:id="rId215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3716ABBB" wp14:editId="7BC6FC99">
                <wp:simplePos x="0" y="0"/>
                <wp:positionH relativeFrom="column">
                  <wp:posOffset>2285118</wp:posOffset>
                </wp:positionH>
                <wp:positionV relativeFrom="paragraph">
                  <wp:posOffset>-127740</wp:posOffset>
                </wp:positionV>
                <wp:extent cx="140040" cy="291600"/>
                <wp:effectExtent l="38100" t="38100" r="12700" b="3238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400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471F" id="Ink 1285" o:spid="_x0000_s1026" type="#_x0000_t75" style="position:absolute;margin-left:179.85pt;margin-top:-10.2pt;width:11.4pt;height:23.1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">
                <v:imagedata r:id="rId216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1BD5675B" wp14:editId="64EAC594">
                <wp:simplePos x="0" y="0"/>
                <wp:positionH relativeFrom="column">
                  <wp:posOffset>2231478</wp:posOffset>
                </wp:positionH>
                <wp:positionV relativeFrom="paragraph">
                  <wp:posOffset>-39900</wp:posOffset>
                </wp:positionV>
                <wp:extent cx="114120" cy="125640"/>
                <wp:effectExtent l="19050" t="38100" r="38735" b="2730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14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FFB6" id="Ink 1284" o:spid="_x0000_s1026" type="#_x0000_t75" style="position:absolute;margin-left:175.55pt;margin-top:-3.4pt;width:9.45pt;height:10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">
                <v:imagedata r:id="rId216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1DAAAF76" wp14:editId="3819FC89">
                <wp:simplePos x="0" y="0"/>
                <wp:positionH relativeFrom="column">
                  <wp:posOffset>2249118</wp:posOffset>
                </wp:positionH>
                <wp:positionV relativeFrom="paragraph">
                  <wp:posOffset>-22980</wp:posOffset>
                </wp:positionV>
                <wp:extent cx="18360" cy="88560"/>
                <wp:effectExtent l="38100" t="38100" r="39370" b="2603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8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7E24" id="Ink 1283" o:spid="_x0000_s1026" type="#_x0000_t75" style="position:absolute;margin-left:176.9pt;margin-top:-1.95pt;width:1.9pt;height:7.3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">
                <v:imagedata r:id="rId216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57F9F639" wp14:editId="2B67DC79">
                <wp:simplePos x="0" y="0"/>
                <wp:positionH relativeFrom="column">
                  <wp:posOffset>2113758</wp:posOffset>
                </wp:positionH>
                <wp:positionV relativeFrom="paragraph">
                  <wp:posOffset>39660</wp:posOffset>
                </wp:positionV>
                <wp:extent cx="105840" cy="10080"/>
                <wp:effectExtent l="38100" t="38100" r="8890" b="285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05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E6F7" id="Ink 1282" o:spid="_x0000_s1026" type="#_x0000_t75" style="position:absolute;margin-left:166.25pt;margin-top:2.9pt;width:8.6pt;height:1.2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">
                <v:imagedata r:id="rId216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4A81D9C9" wp14:editId="728CC6F6">
                <wp:simplePos x="0" y="0"/>
                <wp:positionH relativeFrom="column">
                  <wp:posOffset>2105118</wp:posOffset>
                </wp:positionH>
                <wp:positionV relativeFrom="paragraph">
                  <wp:posOffset>-31980</wp:posOffset>
                </wp:positionV>
                <wp:extent cx="120240" cy="127080"/>
                <wp:effectExtent l="38100" t="19050" r="32385" b="4445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202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5D5C" id="Ink 1281" o:spid="_x0000_s1026" type="#_x0000_t75" style="position:absolute;margin-left:165.55pt;margin-top:-2.75pt;width:9.9pt;height:10.4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">
                <v:imagedata r:id="rId216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1DB9CE7E" wp14:editId="7C338CD0">
                <wp:simplePos x="0" y="0"/>
                <wp:positionH relativeFrom="column">
                  <wp:posOffset>2012238</wp:posOffset>
                </wp:positionH>
                <wp:positionV relativeFrom="paragraph">
                  <wp:posOffset>-5340</wp:posOffset>
                </wp:positionV>
                <wp:extent cx="9720" cy="97920"/>
                <wp:effectExtent l="38100" t="38100" r="28575" b="3556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87079" id="Ink 1280" o:spid="_x0000_s1026" type="#_x0000_t75" style="position:absolute;margin-left:158.2pt;margin-top:-.6pt;width:1.2pt;height:7.9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">
                <v:imagedata r:id="rId217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60AE0DFB" wp14:editId="105B514B">
                <wp:simplePos x="0" y="0"/>
                <wp:positionH relativeFrom="column">
                  <wp:posOffset>1964358</wp:posOffset>
                </wp:positionH>
                <wp:positionV relativeFrom="paragraph">
                  <wp:posOffset>31020</wp:posOffset>
                </wp:positionV>
                <wp:extent cx="100080" cy="15120"/>
                <wp:effectExtent l="38100" t="38100" r="33655" b="4254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00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4A8E8" id="Ink 1279" o:spid="_x0000_s1026" type="#_x0000_t75" style="position:absolute;margin-left:154.45pt;margin-top:2.2pt;width:8.35pt;height:1.6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">
                <v:imagedata r:id="rId217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1A4A6E6F" wp14:editId="347B570A">
                <wp:simplePos x="0" y="0"/>
                <wp:positionH relativeFrom="column">
                  <wp:posOffset>1832958</wp:posOffset>
                </wp:positionH>
                <wp:positionV relativeFrom="paragraph">
                  <wp:posOffset>-28020</wp:posOffset>
                </wp:positionV>
                <wp:extent cx="102600" cy="127440"/>
                <wp:effectExtent l="38100" t="19050" r="31115" b="444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02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D9F18" id="Ink 1278" o:spid="_x0000_s1026" type="#_x0000_t75" style="position:absolute;margin-left:144.15pt;margin-top:-2.45pt;width:8.45pt;height:10.4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">
                <v:imagedata r:id="rId217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7AC6F5BE" wp14:editId="3DCE756E">
                <wp:simplePos x="0" y="0"/>
                <wp:positionH relativeFrom="column">
                  <wp:posOffset>1851678</wp:posOffset>
                </wp:positionH>
                <wp:positionV relativeFrom="paragraph">
                  <wp:posOffset>45060</wp:posOffset>
                </wp:positionV>
                <wp:extent cx="55800" cy="9360"/>
                <wp:effectExtent l="38100" t="38100" r="40005" b="2921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55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50689" id="Ink 1277" o:spid="_x0000_s1026" type="#_x0000_t75" style="position:absolute;margin-left:145.6pt;margin-top:3.35pt;width:4.75pt;height:1.2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">
                <v:imagedata r:id="rId217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347BDD18" wp14:editId="0EDDBD49">
                <wp:simplePos x="0" y="0"/>
                <wp:positionH relativeFrom="column">
                  <wp:posOffset>1527678</wp:posOffset>
                </wp:positionH>
                <wp:positionV relativeFrom="paragraph">
                  <wp:posOffset>60540</wp:posOffset>
                </wp:positionV>
                <wp:extent cx="60480" cy="5040"/>
                <wp:effectExtent l="38100" t="38100" r="34925" b="3365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0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E1509" id="Ink 1276" o:spid="_x0000_s1026" type="#_x0000_t75" style="position:absolute;margin-left:120.1pt;margin-top:4.5pt;width:5pt;height:.9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">
                <v:imagedata r:id="rId217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6BB34BA5" wp14:editId="5869E6A3">
                <wp:simplePos x="0" y="0"/>
                <wp:positionH relativeFrom="column">
                  <wp:posOffset>1523358</wp:posOffset>
                </wp:positionH>
                <wp:positionV relativeFrom="paragraph">
                  <wp:posOffset>27780</wp:posOffset>
                </wp:positionV>
                <wp:extent cx="60120" cy="7560"/>
                <wp:effectExtent l="38100" t="38100" r="35560" b="3111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0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5373C" id="Ink 1275" o:spid="_x0000_s1026" type="#_x0000_t75" style="position:absolute;margin-left:119.8pt;margin-top:1.95pt;width:5.2pt;height:1.1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">
                <v:imagedata r:id="rId21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71C1D20E" wp14:editId="33A450EF">
                <wp:simplePos x="0" y="0"/>
                <wp:positionH relativeFrom="column">
                  <wp:posOffset>1304478</wp:posOffset>
                </wp:positionH>
                <wp:positionV relativeFrom="paragraph">
                  <wp:posOffset>4380</wp:posOffset>
                </wp:positionV>
                <wp:extent cx="134640" cy="105480"/>
                <wp:effectExtent l="38100" t="38100" r="36830" b="2794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34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1A1C" id="Ink 1274" o:spid="_x0000_s1026" type="#_x0000_t75" style="position:absolute;margin-left:102.45pt;margin-top:.1pt;width:10.85pt;height:8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">
                <v:imagedata r:id="rId21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41C19F64" wp14:editId="3C0C8C81">
                <wp:simplePos x="0" y="0"/>
                <wp:positionH relativeFrom="column">
                  <wp:posOffset>1319598</wp:posOffset>
                </wp:positionH>
                <wp:positionV relativeFrom="paragraph">
                  <wp:posOffset>-4620</wp:posOffset>
                </wp:positionV>
                <wp:extent cx="80640" cy="110160"/>
                <wp:effectExtent l="38100" t="38100" r="34290" b="4254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0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4052" id="Ink 1273" o:spid="_x0000_s1026" type="#_x0000_t75" style="position:absolute;margin-left:103.7pt;margin-top:-.55pt;width:6.8pt;height:9.1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">
                <v:imagedata r:id="rId21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48770E26" wp14:editId="1A66A71E">
                <wp:simplePos x="0" y="0"/>
                <wp:positionH relativeFrom="column">
                  <wp:posOffset>1140318</wp:posOffset>
                </wp:positionH>
                <wp:positionV relativeFrom="paragraph">
                  <wp:posOffset>14820</wp:posOffset>
                </wp:positionV>
                <wp:extent cx="28440" cy="16200"/>
                <wp:effectExtent l="38100" t="38100" r="29210" b="412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28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23A0" id="Ink 1272" o:spid="_x0000_s1026" type="#_x0000_t75" style="position:absolute;margin-left:89.55pt;margin-top:.9pt;width:2.55pt;height:1.6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">
                <v:imagedata r:id="rId21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6F25DF2B" wp14:editId="1AEF7A72">
                <wp:simplePos x="0" y="0"/>
                <wp:positionH relativeFrom="column">
                  <wp:posOffset>1213398</wp:posOffset>
                </wp:positionH>
                <wp:positionV relativeFrom="paragraph">
                  <wp:posOffset>85740</wp:posOffset>
                </wp:positionV>
                <wp:extent cx="10080" cy="7560"/>
                <wp:effectExtent l="38100" t="38100" r="28575" b="3111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0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B586" id="Ink 1271" o:spid="_x0000_s1026" type="#_x0000_t75" style="position:absolute;margin-left:95.3pt;margin-top:6.7pt;width:1.1pt;height:.9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">
                <v:imagedata r:id="rId21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70392AC6" wp14:editId="5C2AD315">
                <wp:simplePos x="0" y="0"/>
                <wp:positionH relativeFrom="column">
                  <wp:posOffset>1121958</wp:posOffset>
                </wp:positionH>
                <wp:positionV relativeFrom="paragraph">
                  <wp:posOffset>90780</wp:posOffset>
                </wp:positionV>
                <wp:extent cx="14040" cy="12960"/>
                <wp:effectExtent l="19050" t="19050" r="43180" b="4445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4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A3745" id="Ink 1270" o:spid="_x0000_s1026" type="#_x0000_t75" style="position:absolute;margin-left:88.1pt;margin-top:7.05pt;width:1.35pt;height:1.3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">
                <v:imagedata r:id="rId2191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3E1F5F4" wp14:editId="1EA56E1B">
                <wp:simplePos x="0" y="0"/>
                <wp:positionH relativeFrom="column">
                  <wp:posOffset>3085038</wp:posOffset>
                </wp:positionH>
                <wp:positionV relativeFrom="paragraph">
                  <wp:posOffset>135789</wp:posOffset>
                </wp:positionV>
                <wp:extent cx="95400" cy="131400"/>
                <wp:effectExtent l="38100" t="19050" r="38100" b="4064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954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815F2" id="Ink 1343" o:spid="_x0000_s1026" type="#_x0000_t75" style="position:absolute;margin-left:242.7pt;margin-top:10.6pt;width:7.95pt;height:10.5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">
                <v:imagedata r:id="rId219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4B7DBAD4" wp14:editId="3175399F">
                <wp:simplePos x="0" y="0"/>
                <wp:positionH relativeFrom="column">
                  <wp:posOffset>2932038</wp:posOffset>
                </wp:positionH>
                <wp:positionV relativeFrom="paragraph">
                  <wp:posOffset>207789</wp:posOffset>
                </wp:positionV>
                <wp:extent cx="111240" cy="12240"/>
                <wp:effectExtent l="38100" t="19050" r="41275" b="4508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11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767E" id="Ink 1342" o:spid="_x0000_s1026" type="#_x0000_t75" style="position:absolute;margin-left:230.7pt;margin-top:16.2pt;width:8.95pt;height:1.3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">
                <v:imagedata r:id="rId219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79306419" wp14:editId="507CFD08">
                <wp:simplePos x="0" y="0"/>
                <wp:positionH relativeFrom="column">
                  <wp:posOffset>2635398</wp:posOffset>
                </wp:positionH>
                <wp:positionV relativeFrom="paragraph">
                  <wp:posOffset>159189</wp:posOffset>
                </wp:positionV>
                <wp:extent cx="117360" cy="126360"/>
                <wp:effectExtent l="38100" t="38100" r="35560" b="2667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17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E2008" id="Ink 1341" o:spid="_x0000_s1026" type="#_x0000_t75" style="position:absolute;margin-left:207.35pt;margin-top:12.35pt;width:9.65pt;height:10.4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">
                <v:imagedata r:id="rId219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6603EFC0" wp14:editId="40117C68">
                <wp:simplePos x="0" y="0"/>
                <wp:positionH relativeFrom="column">
                  <wp:posOffset>2234718</wp:posOffset>
                </wp:positionH>
                <wp:positionV relativeFrom="paragraph">
                  <wp:posOffset>174690</wp:posOffset>
                </wp:positionV>
                <wp:extent cx="13320" cy="117360"/>
                <wp:effectExtent l="38100" t="38100" r="25400" b="3556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33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E9148" id="Ink 1313" o:spid="_x0000_s1026" type="#_x0000_t75" style="position:absolute;margin-left:175.8pt;margin-top:13.6pt;width:1.35pt;height:9.4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">
                <v:imagedata r:id="rId219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79DE6B95" wp14:editId="64D2301B">
                <wp:simplePos x="0" y="0"/>
                <wp:positionH relativeFrom="column">
                  <wp:posOffset>1873638</wp:posOffset>
                </wp:positionH>
                <wp:positionV relativeFrom="paragraph">
                  <wp:posOffset>216450</wp:posOffset>
                </wp:positionV>
                <wp:extent cx="78840" cy="3960"/>
                <wp:effectExtent l="38100" t="38100" r="35560" b="3429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78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BA23F" id="Ink 1311" o:spid="_x0000_s1026" type="#_x0000_t75" style="position:absolute;margin-left:147.4pt;margin-top:16.85pt;width:6.4pt;height:.7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">
                <v:imagedata r:id="rId220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6E8C7B1C" wp14:editId="1E5BD251">
                <wp:simplePos x="0" y="0"/>
                <wp:positionH relativeFrom="column">
                  <wp:posOffset>1907118</wp:posOffset>
                </wp:positionH>
                <wp:positionV relativeFrom="paragraph">
                  <wp:posOffset>128250</wp:posOffset>
                </wp:positionV>
                <wp:extent cx="5400" cy="75600"/>
                <wp:effectExtent l="38100" t="38100" r="33020" b="3873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54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B243F" id="Ink 1310" o:spid="_x0000_s1026" type="#_x0000_t75" style="position:absolute;margin-left:150.1pt;margin-top:9.9pt;width:.7pt;height:6.2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">
                <v:imagedata r:id="rId220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43A02BB1" wp14:editId="72B8FCF7">
                <wp:simplePos x="0" y="0"/>
                <wp:positionH relativeFrom="column">
                  <wp:posOffset>1537758</wp:posOffset>
                </wp:positionH>
                <wp:positionV relativeFrom="paragraph">
                  <wp:posOffset>211410</wp:posOffset>
                </wp:positionV>
                <wp:extent cx="73800" cy="5400"/>
                <wp:effectExtent l="38100" t="38100" r="40640" b="3302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73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8468" id="Ink 1308" o:spid="_x0000_s1026" type="#_x0000_t75" style="position:absolute;margin-left:120.95pt;margin-top:16.45pt;width:6pt;height:.7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">
                <v:imagedata r:id="rId2205" o:title=""/>
              </v:shape>
            </w:pict>
          </mc:Fallback>
        </mc:AlternateContent>
      </w:r>
    </w:p>
    <w:p w:rsidR="006A2252" w:rsidRPr="00E535EC" w:rsidRDefault="004B5641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noProof/>
          <w:lang w:eastAsia="en-AU"/>
        </w:rPr>
        <w:drawing>
          <wp:anchor distT="0" distB="0" distL="114300" distR="114300" simplePos="0" relativeHeight="252876800" behindDoc="0" locked="0" layoutInCell="1" allowOverlap="1" wp14:anchorId="3628214B" wp14:editId="3C921B47">
            <wp:simplePos x="0" y="0"/>
            <wp:positionH relativeFrom="margin">
              <wp:posOffset>4257040</wp:posOffset>
            </wp:positionH>
            <wp:positionV relativeFrom="paragraph">
              <wp:posOffset>226060</wp:posOffset>
            </wp:positionV>
            <wp:extent cx="1716112" cy="2235200"/>
            <wp:effectExtent l="0" t="0" r="0" b="0"/>
            <wp:wrapNone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63" cy="2237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6638B47" wp14:editId="63E31CA0">
                <wp:simplePos x="0" y="0"/>
                <wp:positionH relativeFrom="column">
                  <wp:posOffset>3163518</wp:posOffset>
                </wp:positionH>
                <wp:positionV relativeFrom="paragraph">
                  <wp:posOffset>-202790</wp:posOffset>
                </wp:positionV>
                <wp:extent cx="171720" cy="692640"/>
                <wp:effectExtent l="38100" t="38100" r="38100" b="3175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7172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0AF0" id="Ink 1331" o:spid="_x0000_s1026" type="#_x0000_t75" style="position:absolute;margin-left:249pt;margin-top:-16.1pt;width:13.85pt;height:54.9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">
                <v:imagedata r:id="rId2208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1ACE0D74" wp14:editId="6DE6E11F">
                <wp:simplePos x="0" y="0"/>
                <wp:positionH relativeFrom="column">
                  <wp:posOffset>2510118</wp:posOffset>
                </wp:positionH>
                <wp:positionV relativeFrom="paragraph">
                  <wp:posOffset>-166790</wp:posOffset>
                </wp:positionV>
                <wp:extent cx="176400" cy="733680"/>
                <wp:effectExtent l="38100" t="38100" r="33655" b="285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76400" cy="7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944E" id="Ink 1324" o:spid="_x0000_s1026" type="#_x0000_t75" style="position:absolute;margin-left:197.45pt;margin-top:-13.3pt;width:14.15pt;height:58.0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">
                <v:imagedata r:id="rId2210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4D575520" wp14:editId="2A699800">
                <wp:simplePos x="0" y="0"/>
                <wp:positionH relativeFrom="column">
                  <wp:posOffset>1695438</wp:posOffset>
                </wp:positionH>
                <wp:positionV relativeFrom="paragraph">
                  <wp:posOffset>-172910</wp:posOffset>
                </wp:positionV>
                <wp:extent cx="144000" cy="752040"/>
                <wp:effectExtent l="38100" t="38100" r="27940" b="2921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44000" cy="75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09F35" id="Ink 1323" o:spid="_x0000_s1026" type="#_x0000_t75" style="position:absolute;margin-left:133.25pt;margin-top:-13.75pt;width:11.65pt;height:59.6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">
                <v:imagedata r:id="rId2212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2FF8F6A4" wp14:editId="7D1AC5B8">
                <wp:simplePos x="0" y="0"/>
                <wp:positionH relativeFrom="column">
                  <wp:posOffset>2330478</wp:posOffset>
                </wp:positionH>
                <wp:positionV relativeFrom="paragraph">
                  <wp:posOffset>-184430</wp:posOffset>
                </wp:positionV>
                <wp:extent cx="200880" cy="760320"/>
                <wp:effectExtent l="0" t="38100" r="27940" b="4000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00880" cy="7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74A0" id="Ink 1322" o:spid="_x0000_s1026" type="#_x0000_t75" style="position:absolute;margin-left:183.35pt;margin-top:-14.7pt;width:16.2pt;height:60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">
                <v:imagedata r:id="rId2214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07202360" wp14:editId="76F9D358">
                <wp:simplePos x="0" y="0"/>
                <wp:positionH relativeFrom="column">
                  <wp:posOffset>1866438</wp:posOffset>
                </wp:positionH>
                <wp:positionV relativeFrom="paragraph">
                  <wp:posOffset>-4070</wp:posOffset>
                </wp:positionV>
                <wp:extent cx="90000" cy="92160"/>
                <wp:effectExtent l="19050" t="38100" r="43815" b="4127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90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4788" id="Ink 1312" o:spid="_x0000_s1026" type="#_x0000_t75" style="position:absolute;margin-left:146.9pt;margin-top:-.55pt;width:7.4pt;height:7.6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">
                <v:imagedata r:id="rId2216" o:title=""/>
              </v:shape>
            </w:pict>
          </mc:Fallback>
        </mc:AlternateContent>
      </w:r>
      <w:r w:rsidR="00E70C82"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692DBD05" wp14:editId="1AB951F2">
                <wp:simplePos x="0" y="0"/>
                <wp:positionH relativeFrom="column">
                  <wp:posOffset>1535238</wp:posOffset>
                </wp:positionH>
                <wp:positionV relativeFrom="paragraph">
                  <wp:posOffset>7810</wp:posOffset>
                </wp:positionV>
                <wp:extent cx="78120" cy="3600"/>
                <wp:effectExtent l="38100" t="38100" r="36195" b="3492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78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21B9" id="Ink 1309" o:spid="_x0000_s1026" type="#_x0000_t75" style="position:absolute;margin-left:120.7pt;margin-top:.3pt;width:6.4pt;height:.7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">
                <v:imagedata r:id="rId2218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2999920</wp:posOffset>
                </wp:positionH>
                <wp:positionV relativeFrom="paragraph">
                  <wp:posOffset>156860</wp:posOffset>
                </wp:positionV>
                <wp:extent cx="144360" cy="147600"/>
                <wp:effectExtent l="38100" t="38100" r="46355" b="4318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44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ADED" id="Ink 1374" o:spid="_x0000_s1026" type="#_x0000_t75" style="position:absolute;margin-left:234.8pt;margin-top:12.15pt;width:12.95pt;height:13.2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">
                <v:imagedata r:id="rId22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2023240</wp:posOffset>
                </wp:positionH>
                <wp:positionV relativeFrom="paragraph">
                  <wp:posOffset>144980</wp:posOffset>
                </wp:positionV>
                <wp:extent cx="126720" cy="162720"/>
                <wp:effectExtent l="57150" t="38100" r="45085" b="4699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1267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9AE0E" id="Ink 1373" o:spid="_x0000_s1026" type="#_x0000_t75" style="position:absolute;margin-left:158.1pt;margin-top:11.2pt;width:11.45pt;height:14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">
                <v:imagedata r:id="rId22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3143718</wp:posOffset>
                </wp:positionH>
                <wp:positionV relativeFrom="paragraph">
                  <wp:posOffset>-2851</wp:posOffset>
                </wp:positionV>
                <wp:extent cx="8640" cy="164880"/>
                <wp:effectExtent l="38100" t="38100" r="29845" b="2603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8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CD5FF" id="Ink 1348" o:spid="_x0000_s1026" type="#_x0000_t75" style="position:absolute;margin-left:247.3pt;margin-top:-.35pt;width:1.05pt;height:13.2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">
                <v:imagedata r:id="rId22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3080358</wp:posOffset>
                </wp:positionH>
                <wp:positionV relativeFrom="paragraph">
                  <wp:posOffset>5429</wp:posOffset>
                </wp:positionV>
                <wp:extent cx="104400" cy="59040"/>
                <wp:effectExtent l="38100" t="38100" r="29210" b="3683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044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9D8A" id="Ink 1347" o:spid="_x0000_s1026" type="#_x0000_t75" style="position:absolute;margin-left:242.35pt;margin-top:.3pt;width:8.5pt;height:5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">
                <v:imagedata r:id="rId22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2786958</wp:posOffset>
                </wp:positionH>
                <wp:positionV relativeFrom="paragraph">
                  <wp:posOffset>3629</wp:posOffset>
                </wp:positionV>
                <wp:extent cx="94320" cy="7200"/>
                <wp:effectExtent l="38100" t="38100" r="20320" b="3111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94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1FE1" id="Ink 1346" o:spid="_x0000_s1026" type="#_x0000_t75" style="position:absolute;margin-left:219.3pt;margin-top:.1pt;width:7.7pt;height:.9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">
                <v:imagedata r:id="rId22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2776518</wp:posOffset>
                </wp:positionH>
                <wp:positionV relativeFrom="paragraph">
                  <wp:posOffset>12989</wp:posOffset>
                </wp:positionV>
                <wp:extent cx="87120" cy="111960"/>
                <wp:effectExtent l="38100" t="38100" r="27305" b="4064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871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5707A" id="Ink 1345" o:spid="_x0000_s1026" type="#_x0000_t75" style="position:absolute;margin-left:218.4pt;margin-top:.9pt;width:7.3pt;height:9.1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">
                <v:imagedata r:id="rId22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2672838</wp:posOffset>
                </wp:positionH>
                <wp:positionV relativeFrom="paragraph">
                  <wp:posOffset>69509</wp:posOffset>
                </wp:positionV>
                <wp:extent cx="62640" cy="3240"/>
                <wp:effectExtent l="38100" t="38100" r="33020" b="3492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62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28E3D" id="Ink 1344" o:spid="_x0000_s1026" type="#_x0000_t75" style="position:absolute;margin-left:210.25pt;margin-top:5.25pt;width:5.2pt;height:.6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">
                <v:imagedata r:id="rId22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F3949D8" wp14:editId="23D2A9FA">
                <wp:simplePos x="0" y="0"/>
                <wp:positionH relativeFrom="column">
                  <wp:posOffset>2285838</wp:posOffset>
                </wp:positionH>
                <wp:positionV relativeFrom="paragraph">
                  <wp:posOffset>163490</wp:posOffset>
                </wp:positionV>
                <wp:extent cx="70200" cy="60120"/>
                <wp:effectExtent l="38100" t="38100" r="25400" b="3556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70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C5700" id="Ink 1321" o:spid="_x0000_s1026" type="#_x0000_t75" style="position:absolute;margin-left:179.75pt;margin-top:12.65pt;width:5.85pt;height:5.2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">
                <v:imagedata r:id="rId22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63CFB2BC" wp14:editId="3208CB1C">
                <wp:simplePos x="0" y="0"/>
                <wp:positionH relativeFrom="column">
                  <wp:posOffset>2278638</wp:posOffset>
                </wp:positionH>
                <wp:positionV relativeFrom="paragraph">
                  <wp:posOffset>132170</wp:posOffset>
                </wp:positionV>
                <wp:extent cx="68760" cy="11160"/>
                <wp:effectExtent l="38100" t="38100" r="26670" b="2730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68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ACBB5" id="Ink 1320" o:spid="_x0000_s1026" type="#_x0000_t75" style="position:absolute;margin-left:179.25pt;margin-top:10.2pt;width:5.6pt;height:1.3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">
                <v:imagedata r:id="rId22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1664D1D5" wp14:editId="34D297FE">
                <wp:simplePos x="0" y="0"/>
                <wp:positionH relativeFrom="column">
                  <wp:posOffset>2274678</wp:posOffset>
                </wp:positionH>
                <wp:positionV relativeFrom="paragraph">
                  <wp:posOffset>-15070</wp:posOffset>
                </wp:positionV>
                <wp:extent cx="61200" cy="82800"/>
                <wp:effectExtent l="38100" t="38100" r="34290" b="3175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61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69BE2" id="Ink 1319" o:spid="_x0000_s1026" type="#_x0000_t75" style="position:absolute;margin-left:178.95pt;margin-top:-1.4pt;width:5.2pt;height:6.8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">
                <v:imagedata r:id="rId22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0E1DCD48" wp14:editId="28590D1D">
                <wp:simplePos x="0" y="0"/>
                <wp:positionH relativeFrom="column">
                  <wp:posOffset>2180358</wp:posOffset>
                </wp:positionH>
                <wp:positionV relativeFrom="paragraph">
                  <wp:posOffset>81410</wp:posOffset>
                </wp:positionV>
                <wp:extent cx="56880" cy="8640"/>
                <wp:effectExtent l="38100" t="38100" r="38735" b="2984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56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F5DD" id="Ink 1318" o:spid="_x0000_s1026" type="#_x0000_t75" style="position:absolute;margin-left:171.5pt;margin-top:6.35pt;width:4.75pt;height:.9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">
                <v:imagedata r:id="rId22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7B58CFB9" wp14:editId="1925E345">
                <wp:simplePos x="0" y="0"/>
                <wp:positionH relativeFrom="column">
                  <wp:posOffset>1868238</wp:posOffset>
                </wp:positionH>
                <wp:positionV relativeFrom="paragraph">
                  <wp:posOffset>113090</wp:posOffset>
                </wp:positionV>
                <wp:extent cx="93600" cy="92520"/>
                <wp:effectExtent l="19050" t="38100" r="40005" b="4127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93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BEB8" id="Ink 1317" o:spid="_x0000_s1026" type="#_x0000_t75" style="position:absolute;margin-left:147.05pt;margin-top:8.7pt;width:7.6pt;height:7.7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">
                <v:imagedata r:id="rId22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5D8C99AB" wp14:editId="75F01986">
                <wp:simplePos x="0" y="0"/>
                <wp:positionH relativeFrom="column">
                  <wp:posOffset>1864278</wp:posOffset>
                </wp:positionH>
                <wp:positionV relativeFrom="paragraph">
                  <wp:posOffset>73130</wp:posOffset>
                </wp:positionV>
                <wp:extent cx="71280" cy="3960"/>
                <wp:effectExtent l="38100" t="38100" r="43180" b="3429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71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F789" id="Ink 1316" o:spid="_x0000_s1026" type="#_x0000_t75" style="position:absolute;margin-left:146.6pt;margin-top:5.6pt;width:5.85pt;height:.7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">
                <v:imagedata r:id="rId22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171012CF" wp14:editId="5EAE3CAE">
                <wp:simplePos x="0" y="0"/>
                <wp:positionH relativeFrom="column">
                  <wp:posOffset>1894518</wp:posOffset>
                </wp:positionH>
                <wp:positionV relativeFrom="paragraph">
                  <wp:posOffset>-1750</wp:posOffset>
                </wp:positionV>
                <wp:extent cx="12240" cy="63000"/>
                <wp:effectExtent l="38100" t="38100" r="26035" b="323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22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D706" id="Ink 1315" o:spid="_x0000_s1026" type="#_x0000_t75" style="position:absolute;margin-left:149pt;margin-top:-.3pt;width:1.2pt;height:5.1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">
                <v:imagedata r:id="rId22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5D5AC2DD" wp14:editId="7DF28873">
                <wp:simplePos x="0" y="0"/>
                <wp:positionH relativeFrom="column">
                  <wp:posOffset>1765638</wp:posOffset>
                </wp:positionH>
                <wp:positionV relativeFrom="paragraph">
                  <wp:posOffset>86450</wp:posOffset>
                </wp:positionV>
                <wp:extent cx="79560" cy="8280"/>
                <wp:effectExtent l="38100" t="38100" r="34925" b="2984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79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AA25" id="Ink 1314" o:spid="_x0000_s1026" type="#_x0000_t75" style="position:absolute;margin-left:138.95pt;margin-top:6.7pt;width:6.4pt;height:.9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">
                <v:imagedata r:id="rId2248" o:title=""/>
              </v:shape>
            </w:pict>
          </mc:Fallback>
        </mc:AlternateContent>
      </w:r>
    </w:p>
    <w:p w:rsidR="006A2252" w:rsidRPr="00E535EC" w:rsidRDefault="006A225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2134278</wp:posOffset>
                </wp:positionH>
                <wp:positionV relativeFrom="paragraph">
                  <wp:posOffset>101316</wp:posOffset>
                </wp:positionV>
                <wp:extent cx="104760" cy="90000"/>
                <wp:effectExtent l="38100" t="19050" r="29210" b="4381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104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DA70" id="Ink 1360" o:spid="_x0000_s1026" type="#_x0000_t75" style="position:absolute;margin-left:167.9pt;margin-top:7.8pt;width:8.55pt;height:7.5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">
                <v:imagedata r:id="rId22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1646478</wp:posOffset>
                </wp:positionH>
                <wp:positionV relativeFrom="paragraph">
                  <wp:posOffset>148116</wp:posOffset>
                </wp:positionV>
                <wp:extent cx="75960" cy="3960"/>
                <wp:effectExtent l="38100" t="38100" r="38735" b="3429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75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EC15" id="Ink 1359" o:spid="_x0000_s1026" type="#_x0000_t75" style="position:absolute;margin-left:129.45pt;margin-top:11.5pt;width:6.25pt;height: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">
                <v:imagedata r:id="rId22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1810638</wp:posOffset>
                </wp:positionH>
                <wp:positionV relativeFrom="paragraph">
                  <wp:posOffset>114996</wp:posOffset>
                </wp:positionV>
                <wp:extent cx="19800" cy="92880"/>
                <wp:effectExtent l="38100" t="38100" r="37465" b="4064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198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ECD1" id="Ink 1358" o:spid="_x0000_s1026" type="#_x0000_t75" style="position:absolute;margin-left:142.35pt;margin-top:8.85pt;width:1.8pt;height:7.5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">
                <v:imagedata r:id="rId22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1756998</wp:posOffset>
                </wp:positionH>
                <wp:positionV relativeFrom="paragraph">
                  <wp:posOffset>93396</wp:posOffset>
                </wp:positionV>
                <wp:extent cx="83160" cy="86040"/>
                <wp:effectExtent l="38100" t="38100" r="12700" b="285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83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92C8" id="Ink 1357" o:spid="_x0000_s1026" type="#_x0000_t75" style="position:absolute;margin-left:138.1pt;margin-top:7.2pt;width:7.05pt;height:7.1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">
                <v:imagedata r:id="rId22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74608624" wp14:editId="3607142E">
                <wp:simplePos x="0" y="0"/>
                <wp:positionH relativeFrom="column">
                  <wp:posOffset>1441638</wp:posOffset>
                </wp:positionH>
                <wp:positionV relativeFrom="paragraph">
                  <wp:posOffset>184330</wp:posOffset>
                </wp:positionV>
                <wp:extent cx="87840" cy="7560"/>
                <wp:effectExtent l="38100" t="38100" r="26670" b="3111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87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B038" id="Ink 1333" o:spid="_x0000_s1026" type="#_x0000_t75" style="position:absolute;margin-left:113.3pt;margin-top:14.3pt;width:7.15pt;height:.9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">
                <v:imagedata r:id="rId22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489E015A" wp14:editId="70A6AEF6">
                <wp:simplePos x="0" y="0"/>
                <wp:positionH relativeFrom="column">
                  <wp:posOffset>1427238</wp:posOffset>
                </wp:positionH>
                <wp:positionV relativeFrom="paragraph">
                  <wp:posOffset>155170</wp:posOffset>
                </wp:positionV>
                <wp:extent cx="72000" cy="11520"/>
                <wp:effectExtent l="38100" t="38100" r="42545" b="2667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72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743E" id="Ink 1332" o:spid="_x0000_s1026" type="#_x0000_t75" style="position:absolute;margin-left:112.2pt;margin-top:11.95pt;width:6pt;height:1.2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">
                <v:imagedata r:id="rId2260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2466040</wp:posOffset>
                </wp:positionH>
                <wp:positionV relativeFrom="paragraph">
                  <wp:posOffset>-65500</wp:posOffset>
                </wp:positionV>
                <wp:extent cx="195120" cy="225720"/>
                <wp:effectExtent l="57150" t="19050" r="52705" b="6032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951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C477" id="Ink 1375" o:spid="_x0000_s1026" type="#_x0000_t75" style="position:absolute;margin-left:192.8pt;margin-top:-5.35pt;width:17pt;height:19.4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">
                <v:imagedata r:id="rId22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1563318</wp:posOffset>
                </wp:positionH>
                <wp:positionV relativeFrom="paragraph">
                  <wp:posOffset>-220004</wp:posOffset>
                </wp:positionV>
                <wp:extent cx="143280" cy="648360"/>
                <wp:effectExtent l="38100" t="38100" r="28575" b="3746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43280" cy="64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1C55" id="Ink 1369" o:spid="_x0000_s1026" type="#_x0000_t75" style="position:absolute;margin-left:122.9pt;margin-top:-17.5pt;width:11.55pt;height:51.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">
                <v:imagedata r:id="rId22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2237598</wp:posOffset>
                </wp:positionH>
                <wp:positionV relativeFrom="paragraph">
                  <wp:posOffset>-234764</wp:posOffset>
                </wp:positionV>
                <wp:extent cx="154800" cy="636840"/>
                <wp:effectExtent l="38100" t="38100" r="36195" b="304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154800" cy="6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33B2C" id="Ink 1368" o:spid="_x0000_s1026" type="#_x0000_t75" style="position:absolute;margin-left:176.05pt;margin-top:-18.7pt;width:12.6pt;height:50.6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">
                <v:imagedata r:id="rId22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2253438</wp:posOffset>
                </wp:positionH>
                <wp:positionV relativeFrom="paragraph">
                  <wp:posOffset>171316</wp:posOffset>
                </wp:positionV>
                <wp:extent cx="23040" cy="100800"/>
                <wp:effectExtent l="38100" t="38100" r="34290" b="3302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23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CE71" id="Ink 1367" o:spid="_x0000_s1026" type="#_x0000_t75" style="position:absolute;margin-left:177.3pt;margin-top:13.4pt;width:2pt;height:8.1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">
                <v:imagedata r:id="rId22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2210958</wp:posOffset>
                </wp:positionH>
                <wp:positionV relativeFrom="paragraph">
                  <wp:posOffset>182116</wp:posOffset>
                </wp:positionV>
                <wp:extent cx="71280" cy="42120"/>
                <wp:effectExtent l="38100" t="38100" r="43180" b="3429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712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5B69" id="Ink 1366" o:spid="_x0000_s1026" type="#_x0000_t75" style="position:absolute;margin-left:173.95pt;margin-top:14.2pt;width:5.8pt;height:3.7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">
                <v:imagedata r:id="rId22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2106558</wp:posOffset>
                </wp:positionH>
                <wp:positionV relativeFrom="paragraph">
                  <wp:posOffset>215236</wp:posOffset>
                </wp:positionV>
                <wp:extent cx="62280" cy="2880"/>
                <wp:effectExtent l="38100" t="38100" r="33020" b="3556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62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DFD61" id="Ink 1365" o:spid="_x0000_s1026" type="#_x0000_t75" style="position:absolute;margin-left:165.6pt;margin-top:16.7pt;width:5.35pt;height:.7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">
                <v:imagedata r:id="rId22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1736478</wp:posOffset>
                </wp:positionH>
                <wp:positionV relativeFrom="paragraph">
                  <wp:posOffset>238996</wp:posOffset>
                </wp:positionV>
                <wp:extent cx="103320" cy="8280"/>
                <wp:effectExtent l="38100" t="38100" r="30480" b="2984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103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749C1" id="Ink 1363" o:spid="_x0000_s1026" type="#_x0000_t75" style="position:absolute;margin-left:136.6pt;margin-top:18.6pt;width:8.4pt;height:1.0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">
                <v:imagedata r:id="rId22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1780758</wp:posOffset>
                </wp:positionH>
                <wp:positionV relativeFrom="paragraph">
                  <wp:posOffset>119836</wp:posOffset>
                </wp:positionV>
                <wp:extent cx="59040" cy="77040"/>
                <wp:effectExtent l="38100" t="38100" r="36830" b="3746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590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FF150" id="Ink 1362" o:spid="_x0000_s1026" type="#_x0000_t75" style="position:absolute;margin-left:140.05pt;margin-top:9.25pt;width:5.05pt;height:6.4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">
                <v:imagedata r:id="rId22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1743318</wp:posOffset>
                </wp:positionH>
                <wp:positionV relativeFrom="paragraph">
                  <wp:posOffset>130276</wp:posOffset>
                </wp:positionV>
                <wp:extent cx="21960" cy="77040"/>
                <wp:effectExtent l="38100" t="38100" r="35560" b="3746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219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8A9A6" id="Ink 1361" o:spid="_x0000_s1026" type="#_x0000_t75" style="position:absolute;margin-left:137.1pt;margin-top:10.15pt;width:2.05pt;height:6.4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">
                <v:imagedata r:id="rId2278" o:title=""/>
              </v:shape>
            </w:pict>
          </mc:Fallback>
        </mc:AlternateContent>
      </w:r>
    </w:p>
    <w:p w:rsidR="006A2252" w:rsidRPr="00E535EC" w:rsidRDefault="00E70C8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1760238</wp:posOffset>
                </wp:positionH>
                <wp:positionV relativeFrom="paragraph">
                  <wp:posOffset>15236</wp:posOffset>
                </wp:positionV>
                <wp:extent cx="87840" cy="87120"/>
                <wp:effectExtent l="38100" t="38100" r="26670" b="2730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878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B2DD" id="Ink 1364" o:spid="_x0000_s1026" type="#_x0000_t75" style="position:absolute;margin-left:138.4pt;margin-top:1pt;width:7.15pt;height:7.2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">
                <v:imagedata r:id="rId2280" o:title=""/>
              </v:shape>
            </w:pict>
          </mc:Fallback>
        </mc:AlternateContent>
      </w:r>
    </w:p>
    <w:p w:rsidR="006A2252" w:rsidRPr="00E535EC" w:rsidRDefault="006A2252" w:rsidP="006A2252">
      <w:pPr>
        <w:widowControl w:val="0"/>
        <w:autoSpaceDE w:val="0"/>
        <w:autoSpaceDN w:val="0"/>
        <w:adjustRightInd w:val="0"/>
        <w:spacing w:before="100" w:after="100" w:line="300" w:lineRule="atLeast"/>
        <w:ind w:left="170" w:right="-1543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4F45F8" w:rsidRDefault="004F45F8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  <w:r w:rsidRPr="00E535EC">
        <w:rPr>
          <w:rStyle w:val="NLLLNUM"/>
        </w:rPr>
        <w:tab/>
      </w: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6A2252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CB7460" w:rsidRPr="00E535EC" w:rsidRDefault="00CB7460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</w:p>
    <w:p w:rsidR="006A2252" w:rsidRPr="00E535EC" w:rsidRDefault="006A2252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left="567" w:hanging="283"/>
        <w:jc w:val="right"/>
        <w:rPr>
          <w:rStyle w:val="NLLLNUM"/>
        </w:rPr>
      </w:pPr>
      <w:r w:rsidRPr="00E535EC">
        <w:rPr>
          <w:rStyle w:val="NLLLNUM"/>
        </w:rPr>
        <w:t>[</w:t>
      </w:r>
      <w:r w:rsidR="00CB7460">
        <w:rPr>
          <w:rStyle w:val="NLLLNUM"/>
        </w:rPr>
        <w:t>3, 5: 8</w:t>
      </w:r>
      <w:r w:rsidRPr="00E535EC">
        <w:rPr>
          <w:rStyle w:val="NLLLNUM"/>
        </w:rPr>
        <w:t xml:space="preserve"> marks]</w:t>
      </w:r>
    </w:p>
    <w:p w:rsidR="006A2252" w:rsidRPr="00E83901" w:rsidRDefault="006A2252" w:rsidP="006A2252">
      <w:pPr>
        <w:pStyle w:val="H2"/>
        <w:spacing w:before="0" w:after="0"/>
        <w:jc w:val="center"/>
        <w:rPr>
          <w:b/>
          <w:szCs w:val="40"/>
        </w:rPr>
      </w:pPr>
      <w:r w:rsidRPr="00E83901">
        <w:rPr>
          <w:szCs w:val="40"/>
        </w:rPr>
        <w:lastRenderedPageBreak/>
        <w:t>Part C</w:t>
      </w:r>
    </w:p>
    <w:p w:rsidR="006A2252" w:rsidRDefault="006A2252" w:rsidP="006A2252">
      <w:pPr>
        <w:pStyle w:val="i-bodytextcentred"/>
      </w:pPr>
      <w:r>
        <w:t xml:space="preserve">2 analysis questions </w:t>
      </w:r>
    </w:p>
    <w:p w:rsidR="006A2252" w:rsidRDefault="00EB02C8" w:rsidP="006A2252">
      <w:pPr>
        <w:pStyle w:val="i-bodytextcentred"/>
      </w:pPr>
      <w:r>
        <w:t>6</w:t>
      </w:r>
      <w:r w:rsidR="006A2252">
        <w:t xml:space="preserve"> marks</w:t>
      </w:r>
    </w:p>
    <w:p w:rsidR="006A2252" w:rsidRDefault="006A2252" w:rsidP="006A2252">
      <w:pPr>
        <w:pStyle w:val="i-bodytextcentred"/>
      </w:pPr>
      <w:r>
        <w:t>Show your working where appropriate.</w:t>
      </w:r>
    </w:p>
    <w:p w:rsidR="006A2252" w:rsidRDefault="006A2252" w:rsidP="00EB02C8">
      <w:pPr>
        <w:pStyle w:val="NL"/>
        <w:spacing w:before="120"/>
      </w:pPr>
      <w:r w:rsidRPr="00BA41A0">
        <w:rPr>
          <w:rStyle w:val="NLLLNUM"/>
        </w:rPr>
        <w:t>1</w:t>
      </w:r>
      <w:r w:rsidR="00910697">
        <w:rPr>
          <w:rStyle w:val="NLLLNUM"/>
        </w:rPr>
        <w:t>5</w:t>
      </w:r>
      <w:r w:rsidRPr="00BA41A0">
        <w:rPr>
          <w:rStyle w:val="NLLLNUM"/>
        </w:rPr>
        <w:tab/>
      </w:r>
      <w:r>
        <w:t>How many prime numbers do you need to check to see if 193 is a prime number?</w:t>
      </w:r>
    </w:p>
    <w:p w:rsidR="006A2252" w:rsidRDefault="007773BB" w:rsidP="006A2252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5395360</wp:posOffset>
                </wp:positionH>
                <wp:positionV relativeFrom="paragraph">
                  <wp:posOffset>179075</wp:posOffset>
                </wp:positionV>
                <wp:extent cx="204480" cy="84960"/>
                <wp:effectExtent l="0" t="38100" r="43180" b="2984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204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E40A4" id="Ink 1473" o:spid="_x0000_s1026" type="#_x0000_t75" style="position:absolute;margin-left:424.7pt;margin-top:13.9pt;width:16.45pt;height:7.1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">
                <v:imagedata r:id="rId228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5433160</wp:posOffset>
                </wp:positionH>
                <wp:positionV relativeFrom="paragraph">
                  <wp:posOffset>107795</wp:posOffset>
                </wp:positionV>
                <wp:extent cx="41400" cy="141120"/>
                <wp:effectExtent l="38100" t="38100" r="34925" b="3048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414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F354" id="Ink 1472" o:spid="_x0000_s1026" type="#_x0000_t75" style="position:absolute;margin-left:427.7pt;margin-top:8.35pt;width:3.45pt;height:11.3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">
                <v:imagedata r:id="rId228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5193760</wp:posOffset>
                </wp:positionH>
                <wp:positionV relativeFrom="paragraph">
                  <wp:posOffset>136955</wp:posOffset>
                </wp:positionV>
                <wp:extent cx="131760" cy="144720"/>
                <wp:effectExtent l="38100" t="38100" r="40005" b="2730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317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61B99" id="Ink 1471" o:spid="_x0000_s1026" type="#_x0000_t75" style="position:absolute;margin-left:408.75pt;margin-top:10.6pt;width:10.6pt;height:11.6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">
                <v:imagedata r:id="rId228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5036800</wp:posOffset>
                </wp:positionH>
                <wp:positionV relativeFrom="paragraph">
                  <wp:posOffset>193835</wp:posOffset>
                </wp:positionV>
                <wp:extent cx="77760" cy="110520"/>
                <wp:effectExtent l="38100" t="38100" r="36830" b="4191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77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943BC" id="Ink 1470" o:spid="_x0000_s1026" type="#_x0000_t75" style="position:absolute;margin-left:396.4pt;margin-top:15.05pt;width:6.35pt;height:8.9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">
                <v:imagedata r:id="rId228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4916200</wp:posOffset>
                </wp:positionH>
                <wp:positionV relativeFrom="paragraph">
                  <wp:posOffset>179795</wp:posOffset>
                </wp:positionV>
                <wp:extent cx="257400" cy="106560"/>
                <wp:effectExtent l="38100" t="38100" r="28575" b="2730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257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2D4AE" id="Ink 1469" o:spid="_x0000_s1026" type="#_x0000_t75" style="position:absolute;margin-left:386.95pt;margin-top:13.95pt;width:20.65pt;height:8.6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">
                <v:imagedata r:id="rId229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2811280</wp:posOffset>
                </wp:positionH>
                <wp:positionV relativeFrom="paragraph">
                  <wp:posOffset>148835</wp:posOffset>
                </wp:positionV>
                <wp:extent cx="130320" cy="165240"/>
                <wp:effectExtent l="38100" t="38100" r="3175" b="2540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30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EB9A7" id="Ink 1468" o:spid="_x0000_s1026" type="#_x0000_t75" style="position:absolute;margin-left:221.2pt;margin-top:11.55pt;width:10.65pt;height:13.2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">
                <v:imagedata r:id="rId229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2694280</wp:posOffset>
                </wp:positionH>
                <wp:positionV relativeFrom="paragraph">
                  <wp:posOffset>238835</wp:posOffset>
                </wp:positionV>
                <wp:extent cx="219960" cy="9000"/>
                <wp:effectExtent l="38100" t="38100" r="27940" b="2921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219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5A50" id="Ink 1467" o:spid="_x0000_s1026" type="#_x0000_t75" style="position:absolute;margin-left:212pt;margin-top:18.65pt;width:17.5pt;height:1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">
                <v:imagedata r:id="rId229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2669080</wp:posOffset>
                </wp:positionH>
                <wp:positionV relativeFrom="paragraph">
                  <wp:posOffset>198875</wp:posOffset>
                </wp:positionV>
                <wp:extent cx="192960" cy="19080"/>
                <wp:effectExtent l="38100" t="38100" r="36195" b="3810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92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DCDE1" id="Ink 1466" o:spid="_x0000_s1026" type="#_x0000_t75" style="position:absolute;margin-left:210.05pt;margin-top:15.45pt;width:15.55pt;height:1.8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">
                <v:imagedata r:id="rId229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4598320</wp:posOffset>
                </wp:positionH>
                <wp:positionV relativeFrom="paragraph">
                  <wp:posOffset>141995</wp:posOffset>
                </wp:positionV>
                <wp:extent cx="127800" cy="138960"/>
                <wp:effectExtent l="19050" t="38100" r="43815" b="3302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27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357" id="Ink 1454" o:spid="_x0000_s1026" type="#_x0000_t75" style="position:absolute;margin-left:361.9pt;margin-top:11pt;width:10.45pt;height:11.4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">
                <v:imagedata r:id="rId229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4527400</wp:posOffset>
                </wp:positionH>
                <wp:positionV relativeFrom="paragraph">
                  <wp:posOffset>170435</wp:posOffset>
                </wp:positionV>
                <wp:extent cx="19440" cy="93960"/>
                <wp:effectExtent l="38100" t="38100" r="38100" b="4000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9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47D03" id="Ink 1453" o:spid="_x0000_s1026" type="#_x0000_t75" style="position:absolute;margin-left:356.25pt;margin-top:13.3pt;width:1.95pt;height:7.7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">
                <v:imagedata r:id="rId230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4371520</wp:posOffset>
                </wp:positionH>
                <wp:positionV relativeFrom="paragraph">
                  <wp:posOffset>161795</wp:posOffset>
                </wp:positionV>
                <wp:extent cx="23040" cy="114480"/>
                <wp:effectExtent l="38100" t="38100" r="34290" b="3810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23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6AC5F" id="Ink 1451" o:spid="_x0000_s1026" type="#_x0000_t75" style="position:absolute;margin-left:343.95pt;margin-top:12.6pt;width:2.1pt;height:9.4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">
                <v:imagedata r:id="rId230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4273960</wp:posOffset>
                </wp:positionH>
                <wp:positionV relativeFrom="paragraph">
                  <wp:posOffset>162155</wp:posOffset>
                </wp:positionV>
                <wp:extent cx="23040" cy="119160"/>
                <wp:effectExtent l="38100" t="38100" r="34290" b="3365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23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A6D3" id="Ink 1450" o:spid="_x0000_s1026" type="#_x0000_t75" style="position:absolute;margin-left:336.4pt;margin-top:12.6pt;width:2pt;height:9.7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">
                <v:imagedata r:id="rId230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4005040</wp:posOffset>
                </wp:positionH>
                <wp:positionV relativeFrom="paragraph">
                  <wp:posOffset>167555</wp:posOffset>
                </wp:positionV>
                <wp:extent cx="108000" cy="124920"/>
                <wp:effectExtent l="38100" t="38100" r="44450" b="2794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080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440B6" id="Ink 1448" o:spid="_x0000_s1026" type="#_x0000_t75" style="position:absolute;margin-left:315.1pt;margin-top:13.05pt;width:8.95pt;height:10.2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">
                <v:imagedata r:id="rId230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3778600</wp:posOffset>
                </wp:positionH>
                <wp:positionV relativeFrom="paragraph">
                  <wp:posOffset>145955</wp:posOffset>
                </wp:positionV>
                <wp:extent cx="138600" cy="33120"/>
                <wp:effectExtent l="38100" t="38100" r="33020" b="2413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138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B148" id="Ink 1446" o:spid="_x0000_s1026" type="#_x0000_t75" style="position:absolute;margin-left:297.45pt;margin-top:11.4pt;width:11.05pt;height:2.8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">
                <v:imagedata r:id="rId230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3785440</wp:posOffset>
                </wp:positionH>
                <wp:positionV relativeFrom="paragraph">
                  <wp:posOffset>165755</wp:posOffset>
                </wp:positionV>
                <wp:extent cx="120240" cy="119160"/>
                <wp:effectExtent l="19050" t="38100" r="32385" b="3365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20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38C44" id="Ink 1445" o:spid="_x0000_s1026" type="#_x0000_t75" style="position:absolute;margin-left:297.85pt;margin-top:12.9pt;width:9.9pt;height:9.8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">
                <v:imagedata r:id="rId23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3601840</wp:posOffset>
                </wp:positionH>
                <wp:positionV relativeFrom="paragraph">
                  <wp:posOffset>148475</wp:posOffset>
                </wp:positionV>
                <wp:extent cx="99360" cy="135000"/>
                <wp:effectExtent l="38100" t="38100" r="34290" b="3683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99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20FA0" id="Ink 1443" o:spid="_x0000_s1026" type="#_x0000_t75" style="position:absolute;margin-left:283.45pt;margin-top:11.5pt;width:8.15pt;height:11.1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">
                <v:imagedata r:id="rId23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3397720</wp:posOffset>
                </wp:positionH>
                <wp:positionV relativeFrom="paragraph">
                  <wp:posOffset>145235</wp:posOffset>
                </wp:positionV>
                <wp:extent cx="118440" cy="115560"/>
                <wp:effectExtent l="38100" t="38100" r="34290" b="3746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118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C9CB" id="Ink 1441" o:spid="_x0000_s1026" type="#_x0000_t75" style="position:absolute;margin-left:267.4pt;margin-top:11.25pt;width:9.7pt;height:9.6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">
                <v:imagedata r:id="rId23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2104960</wp:posOffset>
                </wp:positionH>
                <wp:positionV relativeFrom="paragraph">
                  <wp:posOffset>170435</wp:posOffset>
                </wp:positionV>
                <wp:extent cx="11160" cy="126720"/>
                <wp:effectExtent l="19050" t="38100" r="27305" b="2603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1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9F908" id="Ink 1440" o:spid="_x0000_s1026" type="#_x0000_t75" style="position:absolute;margin-left:165.5pt;margin-top:13.25pt;width:1.35pt;height:10.2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">
                <v:imagedata r:id="rId231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2044480</wp:posOffset>
                </wp:positionH>
                <wp:positionV relativeFrom="paragraph">
                  <wp:posOffset>176915</wp:posOffset>
                </wp:positionV>
                <wp:extent cx="109440" cy="58320"/>
                <wp:effectExtent l="38100" t="38100" r="24130" b="3746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1094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4A71" id="Ink 1439" o:spid="_x0000_s1026" type="#_x0000_t75" style="position:absolute;margin-left:160.9pt;margin-top:13.75pt;width:8.75pt;height:5.0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">
                <v:imagedata r:id="rId231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1978240</wp:posOffset>
                </wp:positionH>
                <wp:positionV relativeFrom="paragraph">
                  <wp:posOffset>158555</wp:posOffset>
                </wp:positionV>
                <wp:extent cx="24120" cy="114480"/>
                <wp:effectExtent l="38100" t="38100" r="33655" b="3810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24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4492" id="Ink 1438" o:spid="_x0000_s1026" type="#_x0000_t75" style="position:absolute;margin-left:155.5pt;margin-top:12.3pt;width:2.2pt;height:9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">
                <v:imagedata r:id="rId232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1743160</wp:posOffset>
                </wp:positionH>
                <wp:positionV relativeFrom="paragraph">
                  <wp:posOffset>185555</wp:posOffset>
                </wp:positionV>
                <wp:extent cx="146520" cy="102600"/>
                <wp:effectExtent l="38100" t="38100" r="44450" b="3111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146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58A17" id="Ink 1437" o:spid="_x0000_s1026" type="#_x0000_t75" style="position:absolute;margin-left:137pt;margin-top:14.4pt;width:12pt;height:8.5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">
                <v:imagedata r:id="rId232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1475680</wp:posOffset>
                </wp:positionH>
                <wp:positionV relativeFrom="paragraph">
                  <wp:posOffset>167195</wp:posOffset>
                </wp:positionV>
                <wp:extent cx="95400" cy="121680"/>
                <wp:effectExtent l="38100" t="38100" r="38100" b="3111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954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DBA63" id="Ink 1436" o:spid="_x0000_s1026" type="#_x0000_t75" style="position:absolute;margin-left:115.95pt;margin-top:12.9pt;width:7.9pt;height:10.0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">
                <v:imagedata r:id="rId232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1370920</wp:posOffset>
                </wp:positionH>
                <wp:positionV relativeFrom="paragraph">
                  <wp:posOffset>170075</wp:posOffset>
                </wp:positionV>
                <wp:extent cx="91800" cy="126360"/>
                <wp:effectExtent l="19050" t="38100" r="41910" b="266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91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14C2B" id="Ink 1435" o:spid="_x0000_s1026" type="#_x0000_t75" style="position:absolute;margin-left:107.75pt;margin-top:13.2pt;width:7.5pt;height:10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">
                <v:imagedata r:id="rId232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1306840</wp:posOffset>
                </wp:positionH>
                <wp:positionV relativeFrom="paragraph">
                  <wp:posOffset>246755</wp:posOffset>
                </wp:positionV>
                <wp:extent cx="360" cy="360"/>
                <wp:effectExtent l="38100" t="38100" r="38100" b="3810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7C6C5" id="Ink 1434" o:spid="_x0000_s1026" type="#_x0000_t75" style="position:absolute;margin-left:102.65pt;margin-top:19.2pt;width:.55pt;height:.5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">
                <v:imagedata r:id="rId232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1189480</wp:posOffset>
                </wp:positionH>
                <wp:positionV relativeFrom="paragraph">
                  <wp:posOffset>168995</wp:posOffset>
                </wp:positionV>
                <wp:extent cx="86040" cy="126720"/>
                <wp:effectExtent l="38100" t="19050" r="28575" b="4508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860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E386E" id="Ink 1433" o:spid="_x0000_s1026" type="#_x0000_t75" style="position:absolute;margin-left:93.5pt;margin-top:13.1pt;width:7.15pt;height:10.4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">
                <v:imagedata r:id="rId233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1135840</wp:posOffset>
                </wp:positionH>
                <wp:positionV relativeFrom="paragraph">
                  <wp:posOffset>167555</wp:posOffset>
                </wp:positionV>
                <wp:extent cx="15480" cy="102240"/>
                <wp:effectExtent l="19050" t="38100" r="41910" b="3111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5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C03F" id="Ink 1432" o:spid="_x0000_s1026" type="#_x0000_t75" style="position:absolute;margin-left:89.2pt;margin-top:13.05pt;width:1.45pt;height:8.4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">
                <v:imagedata r:id="rId233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812200</wp:posOffset>
                </wp:positionH>
                <wp:positionV relativeFrom="paragraph">
                  <wp:posOffset>200315</wp:posOffset>
                </wp:positionV>
                <wp:extent cx="124200" cy="51840"/>
                <wp:effectExtent l="38100" t="38100" r="28575" b="2476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24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EDD8" id="Ink 1430" o:spid="_x0000_s1026" type="#_x0000_t75" style="position:absolute;margin-left:63.8pt;margin-top:15.7pt;width:10.05pt;height:4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">
                <v:imagedata r:id="rId233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196600</wp:posOffset>
                </wp:positionH>
                <wp:positionV relativeFrom="paragraph">
                  <wp:posOffset>138395</wp:posOffset>
                </wp:positionV>
                <wp:extent cx="504720" cy="193680"/>
                <wp:effectExtent l="38100" t="38100" r="29210" b="3492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5047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83D69" id="Ink 1426" o:spid="_x0000_s1026" type="#_x0000_t75" style="position:absolute;margin-left:15.3pt;margin-top:10.65pt;width:40.1pt;height:15.7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">
                <v:imagedata r:id="rId2336" o:title=""/>
              </v:shape>
            </w:pict>
          </mc:Fallback>
        </mc:AlternateContent>
      </w:r>
    </w:p>
    <w:p w:rsidR="006A2252" w:rsidRDefault="007773BB" w:rsidP="006A2252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5744200</wp:posOffset>
                </wp:positionH>
                <wp:positionV relativeFrom="paragraph">
                  <wp:posOffset>94145</wp:posOffset>
                </wp:positionV>
                <wp:extent cx="103320" cy="147240"/>
                <wp:effectExtent l="38100" t="38100" r="30480" b="2476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033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049A" id="Ink 1480" o:spid="_x0000_s1026" type="#_x0000_t75" style="position:absolute;margin-left:452.05pt;margin-top:7.2pt;width:8.45pt;height:11.8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">
                <v:imagedata r:id="rId233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5546560</wp:posOffset>
                </wp:positionH>
                <wp:positionV relativeFrom="paragraph">
                  <wp:posOffset>123665</wp:posOffset>
                </wp:positionV>
                <wp:extent cx="180720" cy="104040"/>
                <wp:effectExtent l="38100" t="38100" r="29210" b="2984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80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FCB83" id="Ink 1479" o:spid="_x0000_s1026" type="#_x0000_t75" style="position:absolute;margin-left:436.55pt;margin-top:9.6pt;width:14.5pt;height:8.6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">
                <v:imagedata r:id="rId23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5473120</wp:posOffset>
                </wp:positionH>
                <wp:positionV relativeFrom="paragraph">
                  <wp:posOffset>178385</wp:posOffset>
                </wp:positionV>
                <wp:extent cx="100800" cy="68040"/>
                <wp:effectExtent l="38100" t="38100" r="33020" b="2730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00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43ED" id="Ink 1478" o:spid="_x0000_s1026" type="#_x0000_t75" style="position:absolute;margin-left:430.7pt;margin-top:13.85pt;width:8.25pt;height:5.7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">
                <v:imagedata r:id="rId234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5230840</wp:posOffset>
                </wp:positionH>
                <wp:positionV relativeFrom="paragraph">
                  <wp:posOffset>118625</wp:posOffset>
                </wp:positionV>
                <wp:extent cx="232560" cy="128880"/>
                <wp:effectExtent l="38100" t="19050" r="34290" b="4318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232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E2A7" id="Ink 1477" o:spid="_x0000_s1026" type="#_x0000_t75" style="position:absolute;margin-left:411.7pt;margin-top:9.2pt;width:18.55pt;height:10.4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">
                <v:imagedata r:id="rId234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5145880</wp:posOffset>
                </wp:positionH>
                <wp:positionV relativeFrom="paragraph">
                  <wp:posOffset>170105</wp:posOffset>
                </wp:positionV>
                <wp:extent cx="120960" cy="75240"/>
                <wp:effectExtent l="38100" t="38100" r="31750" b="3937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20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96E5B" id="Ink 1476" o:spid="_x0000_s1026" type="#_x0000_t75" style="position:absolute;margin-left:404.95pt;margin-top:13.2pt;width:9.8pt;height:6.3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">
                <v:imagedata r:id="rId234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4859680</wp:posOffset>
                </wp:positionH>
                <wp:positionV relativeFrom="paragraph">
                  <wp:posOffset>148865</wp:posOffset>
                </wp:positionV>
                <wp:extent cx="213120" cy="99720"/>
                <wp:effectExtent l="38100" t="38100" r="15875" b="3365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213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3A15" id="Ink 1475" o:spid="_x0000_s1026" type="#_x0000_t75" style="position:absolute;margin-left:382.45pt;margin-top:11.55pt;width:17.05pt;height:8.1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">
                <v:imagedata r:id="rId234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4856080</wp:posOffset>
                </wp:positionH>
                <wp:positionV relativeFrom="paragraph">
                  <wp:posOffset>92345</wp:posOffset>
                </wp:positionV>
                <wp:extent cx="25560" cy="131760"/>
                <wp:effectExtent l="38100" t="38100" r="31750" b="4000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25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2364C" id="Ink 1474" o:spid="_x0000_s1026" type="#_x0000_t75" style="position:absolute;margin-left:382.15pt;margin-top:7.1pt;width:2.25pt;height:10.7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">
                <v:imagedata r:id="rId235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4388800</wp:posOffset>
                </wp:positionH>
                <wp:positionV relativeFrom="paragraph">
                  <wp:posOffset>55625</wp:posOffset>
                </wp:positionV>
                <wp:extent cx="65520" cy="50400"/>
                <wp:effectExtent l="19050" t="38100" r="29845" b="2603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65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F654" id="Ink 1452" o:spid="_x0000_s1026" type="#_x0000_t75" style="position:absolute;margin-left:345.5pt;margin-top:4.3pt;width:5.4pt;height:4.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">
                <v:imagedata r:id="rId235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4108720</wp:posOffset>
                </wp:positionH>
                <wp:positionV relativeFrom="paragraph">
                  <wp:posOffset>56705</wp:posOffset>
                </wp:positionV>
                <wp:extent cx="63360" cy="65880"/>
                <wp:effectExtent l="38100" t="38100" r="32385" b="2984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63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0BF0" id="Ink 1449" o:spid="_x0000_s1026" type="#_x0000_t75" style="position:absolute;margin-left:323.45pt;margin-top:4.35pt;width:5.25pt;height:5.4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">
                <v:imagedata r:id="rId235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3914320</wp:posOffset>
                </wp:positionH>
                <wp:positionV relativeFrom="paragraph">
                  <wp:posOffset>29705</wp:posOffset>
                </wp:positionV>
                <wp:extent cx="37800" cy="68760"/>
                <wp:effectExtent l="38100" t="38100" r="38735" b="2667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37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5A0AB" id="Ink 1447" o:spid="_x0000_s1026" type="#_x0000_t75" style="position:absolute;margin-left:308.1pt;margin-top:2.25pt;width:3.2pt;height:5.6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">
                <v:imagedata r:id="rId235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3695440</wp:posOffset>
                </wp:positionH>
                <wp:positionV relativeFrom="paragraph">
                  <wp:posOffset>49145</wp:posOffset>
                </wp:positionV>
                <wp:extent cx="49320" cy="65520"/>
                <wp:effectExtent l="38100" t="38100" r="27305" b="2984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493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FCF6" id="Ink 1444" o:spid="_x0000_s1026" type="#_x0000_t75" style="position:absolute;margin-left:290.95pt;margin-top:3.7pt;width:4.15pt;height:5.3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">
                <v:imagedata r:id="rId235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3525520</wp:posOffset>
                </wp:positionH>
                <wp:positionV relativeFrom="paragraph">
                  <wp:posOffset>28265</wp:posOffset>
                </wp:positionV>
                <wp:extent cx="17640" cy="69840"/>
                <wp:effectExtent l="38100" t="38100" r="40005" b="260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76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D4578" id="Ink 1442" o:spid="_x0000_s1026" type="#_x0000_t75" style="position:absolute;margin-left:277.55pt;margin-top:2.15pt;width:1.7pt;height:5.7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">
                <v:imagedata r:id="rId236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828040</wp:posOffset>
                </wp:positionH>
                <wp:positionV relativeFrom="paragraph">
                  <wp:posOffset>1265</wp:posOffset>
                </wp:positionV>
                <wp:extent cx="113040" cy="52200"/>
                <wp:effectExtent l="38100" t="38100" r="39370" b="2413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1130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D6BAB" id="Ink 1431" o:spid="_x0000_s1026" type="#_x0000_t75" style="position:absolute;margin-left:65.05pt;margin-top:.05pt;width:9.1pt;height:4.2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">
                <v:imagedata r:id="rId236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467680</wp:posOffset>
                </wp:positionH>
                <wp:positionV relativeFrom="paragraph">
                  <wp:posOffset>-50215</wp:posOffset>
                </wp:positionV>
                <wp:extent cx="108000" cy="118080"/>
                <wp:effectExtent l="38100" t="38100" r="25400" b="349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08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7C49" id="Ink 1429" o:spid="_x0000_s1026" type="#_x0000_t75" style="position:absolute;margin-left:36.75pt;margin-top:-4.15pt;width:8.8pt;height:9.7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">
                <v:imagedata r:id="rId236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355360</wp:posOffset>
                </wp:positionH>
                <wp:positionV relativeFrom="paragraph">
                  <wp:posOffset>-59215</wp:posOffset>
                </wp:positionV>
                <wp:extent cx="75240" cy="137160"/>
                <wp:effectExtent l="38100" t="38100" r="39370" b="3429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752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686EE" id="Ink 1428" o:spid="_x0000_s1026" type="#_x0000_t75" style="position:absolute;margin-left:27.75pt;margin-top:-4.9pt;width:6.35pt;height:11.2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">
                <v:imagedata r:id="rId236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318280</wp:posOffset>
                </wp:positionH>
                <wp:positionV relativeFrom="paragraph">
                  <wp:posOffset>-48415</wp:posOffset>
                </wp:positionV>
                <wp:extent cx="16560" cy="109080"/>
                <wp:effectExtent l="38100" t="38100" r="40640" b="4381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16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C6ED5" id="Ink 1427" o:spid="_x0000_s1026" type="#_x0000_t75" style="position:absolute;margin-left:24.8pt;margin-top:-4pt;width:1.55pt;height:9.0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">
                <v:imagedata r:id="rId2368" o:title=""/>
              </v:shape>
            </w:pict>
          </mc:Fallback>
        </mc:AlternateContent>
      </w:r>
    </w:p>
    <w:p w:rsidR="006A2252" w:rsidRDefault="007773BB" w:rsidP="006A2252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3345160</wp:posOffset>
                </wp:positionH>
                <wp:positionV relativeFrom="paragraph">
                  <wp:posOffset>199295</wp:posOffset>
                </wp:positionV>
                <wp:extent cx="340920" cy="95760"/>
                <wp:effectExtent l="38100" t="38100" r="40640" b="381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340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0207" id="Ink 1465" o:spid="_x0000_s1026" type="#_x0000_t75" style="position:absolute;margin-left:263.35pt;margin-top:15.5pt;width:27.2pt;height:7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">
                <v:imagedata r:id="rId237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3201520</wp:posOffset>
                </wp:positionH>
                <wp:positionV relativeFrom="paragraph">
                  <wp:posOffset>142055</wp:posOffset>
                </wp:positionV>
                <wp:extent cx="149040" cy="150120"/>
                <wp:effectExtent l="38100" t="38100" r="41910" b="4064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490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1927" id="Ink 1464" o:spid="_x0000_s1026" type="#_x0000_t75" style="position:absolute;margin-left:251.9pt;margin-top:11.05pt;width:12.2pt;height:12.2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">
                <v:imagedata r:id="rId237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2450920</wp:posOffset>
                </wp:positionH>
                <wp:positionV relativeFrom="paragraph">
                  <wp:posOffset>148175</wp:posOffset>
                </wp:positionV>
                <wp:extent cx="27000" cy="28800"/>
                <wp:effectExtent l="38100" t="38100" r="30480" b="285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27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56F0" id="Ink 1460" o:spid="_x0000_s1026" type="#_x0000_t75" style="position:absolute;margin-left:192.85pt;margin-top:11.6pt;width:2.4pt;height:2.4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">
                <v:imagedata r:id="rId2374" o:title=""/>
              </v:shape>
            </w:pict>
          </mc:Fallback>
        </mc:AlternateContent>
      </w:r>
    </w:p>
    <w:p w:rsidR="006A2252" w:rsidRDefault="007773BB" w:rsidP="006A2252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3082720</wp:posOffset>
                </wp:positionH>
                <wp:positionV relativeFrom="paragraph">
                  <wp:posOffset>2405</wp:posOffset>
                </wp:positionV>
                <wp:extent cx="156240" cy="53280"/>
                <wp:effectExtent l="38100" t="38100" r="34290" b="4254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56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53C42" id="Ink 1463" o:spid="_x0000_s1026" type="#_x0000_t75" style="position:absolute;margin-left:242.55pt;margin-top:0;width:12.55pt;height:4.6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">
                <v:imagedata r:id="rId237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2949160</wp:posOffset>
                </wp:positionH>
                <wp:positionV relativeFrom="paragraph">
                  <wp:posOffset>-9475</wp:posOffset>
                </wp:positionV>
                <wp:extent cx="93600" cy="75960"/>
                <wp:effectExtent l="38100" t="38100" r="40005" b="3873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936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28551" id="Ink 1462" o:spid="_x0000_s1026" type="#_x0000_t75" style="position:absolute;margin-left:232.05pt;margin-top:-.8pt;width:7.7pt;height:6.3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">
                <v:imagedata r:id="rId237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2800120</wp:posOffset>
                </wp:positionH>
                <wp:positionV relativeFrom="paragraph">
                  <wp:posOffset>-6235</wp:posOffset>
                </wp:positionV>
                <wp:extent cx="156600" cy="77760"/>
                <wp:effectExtent l="38100" t="38100" r="34290" b="3683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56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8CE72" id="Ink 1461" o:spid="_x0000_s1026" type="#_x0000_t75" style="position:absolute;margin-left:220.3pt;margin-top:-.75pt;width:12.6pt;height:6.5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">
                <v:imagedata r:id="rId238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2323840</wp:posOffset>
                </wp:positionH>
                <wp:positionV relativeFrom="paragraph">
                  <wp:posOffset>18965</wp:posOffset>
                </wp:positionV>
                <wp:extent cx="319680" cy="63360"/>
                <wp:effectExtent l="19050" t="38100" r="42545" b="3238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3196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E6180" id="Ink 1459" o:spid="_x0000_s1026" type="#_x0000_t75" style="position:absolute;margin-left:182.85pt;margin-top:1.25pt;width:25.35pt;height:5.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">
                <v:imagedata r:id="rId238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2216200</wp:posOffset>
                </wp:positionH>
                <wp:positionV relativeFrom="paragraph">
                  <wp:posOffset>12845</wp:posOffset>
                </wp:positionV>
                <wp:extent cx="103320" cy="86400"/>
                <wp:effectExtent l="38100" t="38100" r="30480" b="2794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033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203F" id="Ink 1458" o:spid="_x0000_s1026" type="#_x0000_t75" style="position:absolute;margin-left:174.35pt;margin-top:.75pt;width:8.4pt;height:7.2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">
                <v:imagedata r:id="rId238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2086960</wp:posOffset>
                </wp:positionH>
                <wp:positionV relativeFrom="paragraph">
                  <wp:posOffset>4925</wp:posOffset>
                </wp:positionV>
                <wp:extent cx="101520" cy="85320"/>
                <wp:effectExtent l="38100" t="38100" r="32385" b="2921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01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83E63" id="Ink 1457" o:spid="_x0000_s1026" type="#_x0000_t75" style="position:absolute;margin-left:164.2pt;margin-top:.2pt;width:8.4pt;height:7.1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">
                <v:imagedata r:id="rId238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2096320</wp:posOffset>
                </wp:positionH>
                <wp:positionV relativeFrom="paragraph">
                  <wp:posOffset>13565</wp:posOffset>
                </wp:positionV>
                <wp:extent cx="29160" cy="176040"/>
                <wp:effectExtent l="38100" t="38100" r="28575" b="3365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29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097C" id="Ink 1456" o:spid="_x0000_s1026" type="#_x0000_t75" style="position:absolute;margin-left:164.85pt;margin-top:.9pt;width:2.6pt;height:14.2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">
                <v:imagedata r:id="rId238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1815880</wp:posOffset>
                </wp:positionH>
                <wp:positionV relativeFrom="paragraph">
                  <wp:posOffset>-81475</wp:posOffset>
                </wp:positionV>
                <wp:extent cx="154800" cy="191520"/>
                <wp:effectExtent l="38100" t="38100" r="36195" b="3746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548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8342" id="Ink 1455" o:spid="_x0000_s1026" type="#_x0000_t75" style="position:absolute;margin-left:142.75pt;margin-top:-6.6pt;width:12.7pt;height:15.3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">
                <v:imagedata r:id="rId2390" o:title=""/>
              </v:shape>
            </w:pict>
          </mc:Fallback>
        </mc:AlternateContent>
      </w:r>
    </w:p>
    <w:p w:rsidR="006A2252" w:rsidRDefault="006A2252" w:rsidP="006A2252">
      <w:pPr>
        <w:pStyle w:val="NLLL2COL"/>
        <w:jc w:val="right"/>
        <w:rPr>
          <w:rStyle w:val="NLLLNUM"/>
        </w:rPr>
      </w:pPr>
      <w:r>
        <w:rPr>
          <w:rStyle w:val="i-listbold"/>
        </w:rPr>
        <w:tab/>
      </w:r>
      <w:r w:rsidRPr="00BA41A0">
        <w:rPr>
          <w:rStyle w:val="NLLLNUM"/>
        </w:rPr>
        <w:t>[1 mark]</w:t>
      </w:r>
    </w:p>
    <w:p w:rsidR="006A2252" w:rsidRDefault="006A2252" w:rsidP="006A2252">
      <w:pPr>
        <w:pStyle w:val="NLLL2COL"/>
        <w:jc w:val="right"/>
        <w:rPr>
          <w:rStyle w:val="NLLLNUM"/>
        </w:rPr>
      </w:pPr>
    </w:p>
    <w:p w:rsidR="006A2252" w:rsidRDefault="006A2252" w:rsidP="006A2252">
      <w:pPr>
        <w:pStyle w:val="NL"/>
        <w:spacing w:after="120"/>
        <w:rPr>
          <w:u w:color="CBCBCB"/>
        </w:rPr>
      </w:pPr>
      <w:r w:rsidRPr="00E535EC">
        <w:rPr>
          <w:rStyle w:val="NLLLNUM"/>
        </w:rPr>
        <w:t>1</w:t>
      </w:r>
      <w:r w:rsidR="00910697">
        <w:rPr>
          <w:rStyle w:val="NLLLNUM"/>
        </w:rPr>
        <w:t>6</w:t>
      </w:r>
      <w:r>
        <w:rPr>
          <w:u w:color="CBCBCB"/>
        </w:rPr>
        <w:tab/>
        <w:t xml:space="preserve">Aaron, Byron and Callum all completed a multiple choice examination containing 40 problems. </w:t>
      </w:r>
      <w:r>
        <w:rPr>
          <w:u w:color="CBCBCB"/>
        </w:rPr>
        <w:br/>
        <w:t>Callum completed all questions. The table shows the results of the examination and the marks awarded.</w:t>
      </w:r>
    </w:p>
    <w:tbl>
      <w:tblPr>
        <w:tblW w:w="5998" w:type="dxa"/>
        <w:tblInd w:w="284" w:type="dxa"/>
        <w:tblBorders>
          <w:top w:val="nil"/>
          <w:left w:val="nil"/>
          <w:right w:val="nil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3"/>
        <w:gridCol w:w="1276"/>
        <w:gridCol w:w="1559"/>
        <w:gridCol w:w="1560"/>
      </w:tblGrid>
      <w:tr w:rsidR="006A2252" w:rsidTr="004B5641">
        <w:trPr>
          <w:trHeight w:val="157"/>
        </w:trPr>
        <w:tc>
          <w:tcPr>
            <w:tcW w:w="1603" w:type="dxa"/>
            <w:tcBorders>
              <w:top w:val="nil"/>
              <w:left w:val="nil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Default="006A2252" w:rsidP="004B5641">
            <w:pPr>
              <w:widowControl w:val="0"/>
              <w:autoSpaceDE w:val="0"/>
              <w:autoSpaceDN w:val="0"/>
              <w:adjustRightInd w:val="0"/>
              <w:rPr>
                <w:rFonts w:ascii="Minion Pro" w:hAnsi="Minion Pro" w:cs="Minion Pro"/>
                <w:kern w:val="1"/>
                <w:u w:color="CBCBCB"/>
              </w:rPr>
            </w:pPr>
          </w:p>
        </w:tc>
        <w:tc>
          <w:tcPr>
            <w:tcW w:w="1276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Default="006A2252" w:rsidP="004B5641">
            <w:pPr>
              <w:pStyle w:val="i-tablecolumnheadcentred"/>
              <w:rPr>
                <w:u w:color="CBCBCB"/>
              </w:rPr>
            </w:pPr>
            <w:r>
              <w:rPr>
                <w:u w:color="CBCBCB"/>
              </w:rPr>
              <w:t>Correct</w:t>
            </w:r>
          </w:p>
        </w:tc>
        <w:tc>
          <w:tcPr>
            <w:tcW w:w="1559" w:type="dxa"/>
            <w:tcBorders>
              <w:top w:val="single" w:sz="6" w:space="0" w:color="D4D6CB"/>
              <w:left w:val="single" w:sz="6" w:space="0" w:color="FFFFFF"/>
              <w:bottom w:val="single" w:sz="6" w:space="0" w:color="D4D6CB"/>
              <w:right w:val="single" w:sz="6" w:space="0" w:color="FFFFFF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Default="006A2252" w:rsidP="004B5641">
            <w:pPr>
              <w:pStyle w:val="i-tablecolumnheadcentred"/>
              <w:rPr>
                <w:u w:color="CBCBCB"/>
              </w:rPr>
            </w:pPr>
            <w:r>
              <w:rPr>
                <w:u w:color="CBCBCB"/>
              </w:rPr>
              <w:t>Incorrect</w:t>
            </w:r>
          </w:p>
        </w:tc>
        <w:tc>
          <w:tcPr>
            <w:tcW w:w="1560" w:type="dxa"/>
            <w:tcBorders>
              <w:top w:val="single" w:sz="6" w:space="0" w:color="D4D6CB"/>
              <w:left w:val="single" w:sz="6" w:space="0" w:color="FFFFFF"/>
              <w:bottom w:val="single" w:sz="6" w:space="0" w:color="D4D6CB"/>
              <w:right w:val="single" w:sz="6" w:space="0" w:color="D4D6CB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Default="006A2252" w:rsidP="004B5641">
            <w:pPr>
              <w:pStyle w:val="i-tablecolumnheadcentred"/>
              <w:rPr>
                <w:u w:color="CBCBCB"/>
              </w:rPr>
            </w:pPr>
            <w:r>
              <w:rPr>
                <w:u w:color="CBCBCB"/>
              </w:rPr>
              <w:t>Not attempted</w:t>
            </w:r>
          </w:p>
        </w:tc>
      </w:tr>
      <w:tr w:rsidR="006A2252" w:rsidTr="004B5641">
        <w:tblPrEx>
          <w:tblBorders>
            <w:top w:val="none" w:sz="0" w:space="0" w:color="auto"/>
          </w:tblBorders>
        </w:tblPrEx>
        <w:trPr>
          <w:trHeight w:val="266"/>
        </w:trPr>
        <w:tc>
          <w:tcPr>
            <w:tcW w:w="1603" w:type="dxa"/>
            <w:tcBorders>
              <w:top w:val="single" w:sz="6" w:space="0" w:color="D4D6CB"/>
              <w:left w:val="single" w:sz="6" w:space="0" w:color="D4D6CB"/>
              <w:bottom w:val="single" w:sz="6" w:space="0" w:color="FFFFFF"/>
              <w:right w:val="single" w:sz="6" w:space="0" w:color="D4D6CB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:rsidR="006A2252" w:rsidRPr="00A7747F" w:rsidRDefault="006A2252" w:rsidP="004B5641">
            <w:pPr>
              <w:pStyle w:val="i-tablecolumnheadalignedleft"/>
              <w:spacing w:before="0" w:after="0"/>
              <w:ind w:hanging="132"/>
              <w:rPr>
                <w:iCs w:val="0"/>
                <w:position w:val="2"/>
                <w:szCs w:val="18"/>
                <w:u w:color="CBCBCB"/>
              </w:rPr>
            </w:pPr>
            <w:r w:rsidRPr="00A7747F">
              <w:rPr>
                <w:iCs w:val="0"/>
                <w:position w:val="2"/>
                <w:szCs w:val="18"/>
                <w:u w:color="CBCBCB"/>
              </w:rPr>
              <w:t>Aaron</w:t>
            </w:r>
          </w:p>
        </w:tc>
        <w:tc>
          <w:tcPr>
            <w:tcW w:w="1276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30</w:t>
            </w:r>
          </w:p>
        </w:tc>
        <w:tc>
          <w:tcPr>
            <w:tcW w:w="1559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6</w:t>
            </w:r>
          </w:p>
        </w:tc>
        <w:tc>
          <w:tcPr>
            <w:tcW w:w="1560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4</w:t>
            </w:r>
          </w:p>
        </w:tc>
      </w:tr>
      <w:tr w:rsidR="006A2252" w:rsidTr="004B5641">
        <w:tblPrEx>
          <w:tblBorders>
            <w:top w:val="none" w:sz="0" w:space="0" w:color="auto"/>
          </w:tblBorders>
        </w:tblPrEx>
        <w:trPr>
          <w:trHeight w:val="270"/>
        </w:trPr>
        <w:tc>
          <w:tcPr>
            <w:tcW w:w="1603" w:type="dxa"/>
            <w:tcBorders>
              <w:top w:val="single" w:sz="6" w:space="0" w:color="FFFFFF"/>
              <w:left w:val="single" w:sz="6" w:space="0" w:color="D4D6CB"/>
              <w:bottom w:val="single" w:sz="6" w:space="0" w:color="FFFFFF"/>
              <w:right w:val="single" w:sz="6" w:space="0" w:color="D4D6CB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:rsidR="006A2252" w:rsidRPr="00A7747F" w:rsidRDefault="006A2252" w:rsidP="004B5641">
            <w:pPr>
              <w:pStyle w:val="i-tablecolumnheadalignedleft"/>
              <w:spacing w:before="0" w:after="0"/>
              <w:ind w:hanging="132"/>
              <w:rPr>
                <w:iCs w:val="0"/>
                <w:position w:val="2"/>
                <w:szCs w:val="18"/>
                <w:u w:color="CBCBCB"/>
              </w:rPr>
            </w:pPr>
            <w:r w:rsidRPr="00A7747F">
              <w:rPr>
                <w:iCs w:val="0"/>
                <w:position w:val="2"/>
                <w:szCs w:val="18"/>
                <w:u w:color="CBCBCB"/>
              </w:rPr>
              <w:t>Byron</w:t>
            </w:r>
          </w:p>
        </w:tc>
        <w:tc>
          <w:tcPr>
            <w:tcW w:w="1276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32</w:t>
            </w:r>
          </w:p>
        </w:tc>
        <w:tc>
          <w:tcPr>
            <w:tcW w:w="1559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7</w:t>
            </w:r>
          </w:p>
        </w:tc>
        <w:tc>
          <w:tcPr>
            <w:tcW w:w="1560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1</w:t>
            </w:r>
          </w:p>
        </w:tc>
      </w:tr>
      <w:tr w:rsidR="006A2252" w:rsidTr="004B5641">
        <w:tblPrEx>
          <w:tblBorders>
            <w:top w:val="none" w:sz="0" w:space="0" w:color="auto"/>
          </w:tblBorders>
        </w:tblPrEx>
        <w:trPr>
          <w:trHeight w:val="214"/>
        </w:trPr>
        <w:tc>
          <w:tcPr>
            <w:tcW w:w="1603" w:type="dxa"/>
            <w:tcBorders>
              <w:top w:val="single" w:sz="6" w:space="0" w:color="FFFFFF"/>
              <w:left w:val="single" w:sz="6" w:space="0" w:color="D4D6CB"/>
              <w:bottom w:val="single" w:sz="6" w:space="0" w:color="FFFFFF"/>
              <w:right w:val="single" w:sz="6" w:space="0" w:color="D4D6CB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:rsidR="006A2252" w:rsidRPr="00A7747F" w:rsidRDefault="006A2252" w:rsidP="004B5641">
            <w:pPr>
              <w:pStyle w:val="i-tablecolumnheadalignedleft"/>
              <w:spacing w:before="0" w:after="0"/>
              <w:ind w:hanging="132"/>
              <w:rPr>
                <w:iCs w:val="0"/>
                <w:position w:val="2"/>
                <w:szCs w:val="18"/>
                <w:u w:color="CBCBCB"/>
              </w:rPr>
            </w:pPr>
            <w:r w:rsidRPr="00A7747F">
              <w:rPr>
                <w:iCs w:val="0"/>
                <w:position w:val="2"/>
                <w:szCs w:val="18"/>
                <w:u w:color="CBCBCB"/>
              </w:rPr>
              <w:t>Callum</w:t>
            </w:r>
          </w:p>
        </w:tc>
        <w:tc>
          <w:tcPr>
            <w:tcW w:w="1276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rFonts w:ascii="Minion Pro Capt" w:hAnsi="Minion Pro Capt" w:cs="Minion Pro Capt"/>
                <w:i/>
                <w:iCs/>
                <w:position w:val="2"/>
                <w:szCs w:val="18"/>
                <w:u w:color="CBCBCB"/>
              </w:rPr>
              <w:t>x</w:t>
            </w:r>
          </w:p>
        </w:tc>
        <w:tc>
          <w:tcPr>
            <w:tcW w:w="1559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 xml:space="preserve">40 </w:t>
            </w:r>
            <w:r w:rsidRPr="002A0EAB">
              <w:rPr>
                <w:position w:val="2"/>
                <w:szCs w:val="18"/>
              </w:rPr>
              <w:sym w:font="Symbol" w:char="F02D"/>
            </w:r>
            <w:r w:rsidRPr="002A0EAB">
              <w:rPr>
                <w:position w:val="2"/>
                <w:szCs w:val="18"/>
                <w:u w:color="CBCBCB"/>
              </w:rPr>
              <w:t xml:space="preserve"> </w:t>
            </w:r>
            <w:r w:rsidRPr="002A0EAB">
              <w:rPr>
                <w:rFonts w:ascii="Minion Pro Capt" w:hAnsi="Minion Pro Capt" w:cs="Minion Pro Capt"/>
                <w:i/>
                <w:iCs/>
                <w:position w:val="2"/>
                <w:szCs w:val="18"/>
                <w:u w:color="CBCBCB"/>
              </w:rPr>
              <w:t>x</w:t>
            </w:r>
          </w:p>
        </w:tc>
        <w:tc>
          <w:tcPr>
            <w:tcW w:w="1560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0</w:t>
            </w:r>
          </w:p>
        </w:tc>
      </w:tr>
      <w:tr w:rsidR="006A2252" w:rsidTr="004B5641">
        <w:trPr>
          <w:trHeight w:val="66"/>
        </w:trPr>
        <w:tc>
          <w:tcPr>
            <w:tcW w:w="1603" w:type="dxa"/>
            <w:tcBorders>
              <w:top w:val="single" w:sz="6" w:space="0" w:color="FFFFFF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shd w:val="clear" w:color="auto" w:fill="D7D9CD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:rsidR="006A2252" w:rsidRPr="00A7747F" w:rsidRDefault="006A2252" w:rsidP="004B5641">
            <w:pPr>
              <w:pStyle w:val="i-tablecolumnheadalignedleft"/>
              <w:spacing w:before="0" w:after="0"/>
              <w:ind w:hanging="132"/>
              <w:rPr>
                <w:iCs w:val="0"/>
                <w:position w:val="2"/>
                <w:szCs w:val="18"/>
                <w:u w:color="CBCBCB"/>
              </w:rPr>
            </w:pPr>
            <w:r w:rsidRPr="00A7747F">
              <w:rPr>
                <w:iCs w:val="0"/>
                <w:position w:val="2"/>
                <w:szCs w:val="18"/>
                <w:u w:color="CBCBCB"/>
              </w:rPr>
              <w:t>Marks awarded</w:t>
            </w:r>
          </w:p>
        </w:tc>
        <w:tc>
          <w:tcPr>
            <w:tcW w:w="1276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2</w:t>
            </w:r>
          </w:p>
        </w:tc>
        <w:tc>
          <w:tcPr>
            <w:tcW w:w="1559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715095">
              <w:rPr>
                <w:rStyle w:val="minonmath1"/>
              </w:rPr>
              <w:t xml:space="preserve">    </w:t>
            </w:r>
            <w:r w:rsidRPr="002A0EAB">
              <w:rPr>
                <w:position w:val="2"/>
                <w:szCs w:val="18"/>
              </w:rPr>
              <w:sym w:font="Symbol" w:char="F02D"/>
            </w:r>
            <w:r w:rsidRPr="002A0EAB">
              <w:rPr>
                <w:position w:val="2"/>
                <w:szCs w:val="18"/>
                <w:u w:color="CBCBCB"/>
              </w:rPr>
              <w:t>1</w:t>
            </w:r>
          </w:p>
        </w:tc>
        <w:tc>
          <w:tcPr>
            <w:tcW w:w="1560" w:type="dxa"/>
            <w:tcBorders>
              <w:top w:val="single" w:sz="6" w:space="0" w:color="D4D6CB"/>
              <w:left w:val="single" w:sz="6" w:space="0" w:color="D4D6CB"/>
              <w:bottom w:val="single" w:sz="6" w:space="0" w:color="D4D6CB"/>
              <w:right w:val="single" w:sz="6" w:space="0" w:color="D4D6CB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6A2252" w:rsidRPr="002A0EAB" w:rsidRDefault="006A2252" w:rsidP="004B5641">
            <w:pPr>
              <w:pStyle w:val="i-tabletext"/>
              <w:jc w:val="center"/>
              <w:rPr>
                <w:position w:val="2"/>
                <w:szCs w:val="18"/>
                <w:u w:color="CBCBCB"/>
              </w:rPr>
            </w:pPr>
            <w:r w:rsidRPr="002A0EAB">
              <w:rPr>
                <w:position w:val="2"/>
                <w:szCs w:val="18"/>
                <w:u w:color="CBCBCB"/>
              </w:rPr>
              <w:t>0</w:t>
            </w:r>
          </w:p>
        </w:tc>
      </w:tr>
    </w:tbl>
    <w:p w:rsidR="006A2252" w:rsidRDefault="007773BB" w:rsidP="006A2252">
      <w:pPr>
        <w:pStyle w:val="NLLL2COL"/>
        <w:rPr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5862640</wp:posOffset>
                </wp:positionH>
                <wp:positionV relativeFrom="paragraph">
                  <wp:posOffset>177445</wp:posOffset>
                </wp:positionV>
                <wp:extent cx="164520" cy="168840"/>
                <wp:effectExtent l="57150" t="38100" r="45085" b="6032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64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1FBA" id="Ink 1637" o:spid="_x0000_s1026" type="#_x0000_t75" style="position:absolute;margin-left:460.2pt;margin-top:13.75pt;width:14.6pt;height:1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">
                <v:imagedata r:id="rId23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5751400</wp:posOffset>
                </wp:positionH>
                <wp:positionV relativeFrom="paragraph">
                  <wp:posOffset>118405</wp:posOffset>
                </wp:positionV>
                <wp:extent cx="104760" cy="470880"/>
                <wp:effectExtent l="57150" t="38100" r="48260" b="6286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0476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EB93" id="Ink 1636" o:spid="_x0000_s1026" type="#_x0000_t75" style="position:absolute;margin-left:451.85pt;margin-top:8.2pt;width:10.65pt;height:39.5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">
                <v:imagedata r:id="rId23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5435680</wp:posOffset>
                </wp:positionH>
                <wp:positionV relativeFrom="paragraph">
                  <wp:posOffset>127885</wp:posOffset>
                </wp:positionV>
                <wp:extent cx="246600" cy="842040"/>
                <wp:effectExtent l="38100" t="38100" r="39370" b="3429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246600" cy="8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D256" id="Ink 1523" o:spid="_x0000_s1026" type="#_x0000_t75" style="position:absolute;margin-left:427.75pt;margin-top:9.8pt;width:19.85pt;height:66.7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">
                <v:imagedata r:id="rId23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4997200</wp:posOffset>
                </wp:positionH>
                <wp:positionV relativeFrom="paragraph">
                  <wp:posOffset>558445</wp:posOffset>
                </wp:positionV>
                <wp:extent cx="123840" cy="23400"/>
                <wp:effectExtent l="38100" t="38100" r="28575" b="3429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123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A523C" id="Ink 1515" o:spid="_x0000_s1026" type="#_x0000_t75" style="position:absolute;margin-left:393.3pt;margin-top:43.8pt;width:10.05pt;height:2.2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">
                <v:imagedata r:id="rId23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4958320</wp:posOffset>
                </wp:positionH>
                <wp:positionV relativeFrom="paragraph">
                  <wp:posOffset>509485</wp:posOffset>
                </wp:positionV>
                <wp:extent cx="126360" cy="125280"/>
                <wp:effectExtent l="0" t="38100" r="45720" b="2730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263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314EA" id="Ink 1514" o:spid="_x0000_s1026" type="#_x0000_t75" style="position:absolute;margin-left:390.2pt;margin-top:39.85pt;width:10.45pt;height:10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">
                <v:imagedata r:id="rId24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4819720</wp:posOffset>
                </wp:positionH>
                <wp:positionV relativeFrom="paragraph">
                  <wp:posOffset>501205</wp:posOffset>
                </wp:positionV>
                <wp:extent cx="83880" cy="2160"/>
                <wp:effectExtent l="38100" t="38100" r="30480" b="3619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83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3A68" id="Ink 1513" o:spid="_x0000_s1026" type="#_x0000_t75" style="position:absolute;margin-left:379.3pt;margin-top:39.25pt;width:6.85pt;height:.5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">
                <v:imagedata r:id="rId24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4789120</wp:posOffset>
                </wp:positionH>
                <wp:positionV relativeFrom="paragraph">
                  <wp:posOffset>505885</wp:posOffset>
                </wp:positionV>
                <wp:extent cx="115560" cy="132840"/>
                <wp:effectExtent l="38100" t="38100" r="37465" b="3873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15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9477" id="Ink 1512" o:spid="_x0000_s1026" type="#_x0000_t75" style="position:absolute;margin-left:376.85pt;margin-top:39.65pt;width:9.6pt;height:10.9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">
                <v:imagedata r:id="rId24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4980280</wp:posOffset>
                </wp:positionH>
                <wp:positionV relativeFrom="paragraph">
                  <wp:posOffset>216085</wp:posOffset>
                </wp:positionV>
                <wp:extent cx="23400" cy="162720"/>
                <wp:effectExtent l="38100" t="38100" r="34290" b="2794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23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B242C" id="Ink 1511" o:spid="_x0000_s1026" type="#_x0000_t75" style="position:absolute;margin-left:391.9pt;margin-top:16.85pt;width:2.3pt;height:13.0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">
                <v:imagedata r:id="rId24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4920880</wp:posOffset>
                </wp:positionH>
                <wp:positionV relativeFrom="paragraph">
                  <wp:posOffset>236605</wp:posOffset>
                </wp:positionV>
                <wp:extent cx="118800" cy="81720"/>
                <wp:effectExtent l="38100" t="38100" r="14605" b="3302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118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6255" id="Ink 1510" o:spid="_x0000_s1026" type="#_x0000_t75" style="position:absolute;margin-left:387.3pt;margin-top:18.5pt;width:9.7pt;height:6.9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">
                <v:imagedata r:id="rId24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4794880</wp:posOffset>
                </wp:positionH>
                <wp:positionV relativeFrom="paragraph">
                  <wp:posOffset>200605</wp:posOffset>
                </wp:positionV>
                <wp:extent cx="109800" cy="37440"/>
                <wp:effectExtent l="38100" t="38100" r="43180" b="3937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1098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F75AE" id="Ink 1509" o:spid="_x0000_s1026" type="#_x0000_t75" style="position:absolute;margin-left:377.4pt;margin-top:15.65pt;width:9pt;height:3.3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">
                <v:imagedata r:id="rId24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4784800</wp:posOffset>
                </wp:positionH>
                <wp:positionV relativeFrom="paragraph">
                  <wp:posOffset>211765</wp:posOffset>
                </wp:positionV>
                <wp:extent cx="101520" cy="161640"/>
                <wp:effectExtent l="38100" t="38100" r="13335" b="2921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1015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32DA1" id="Ink 1508" o:spid="_x0000_s1026" type="#_x0000_t75" style="position:absolute;margin-left:376.5pt;margin-top:16.55pt;width:8.5pt;height:13.1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">
                <v:imagedata r:id="rId24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4600840</wp:posOffset>
                </wp:positionH>
                <wp:positionV relativeFrom="paragraph">
                  <wp:posOffset>100525</wp:posOffset>
                </wp:positionV>
                <wp:extent cx="102960" cy="924480"/>
                <wp:effectExtent l="38100" t="38100" r="30480" b="285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102960" cy="9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EBD9" id="Ink 1507" o:spid="_x0000_s1026" type="#_x0000_t75" style="position:absolute;margin-left:362pt;margin-top:7.75pt;width:8.5pt;height:73.2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">
                <v:imagedata r:id="rId24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4257760</wp:posOffset>
                </wp:positionH>
                <wp:positionV relativeFrom="paragraph">
                  <wp:posOffset>465205</wp:posOffset>
                </wp:positionV>
                <wp:extent cx="130320" cy="19440"/>
                <wp:effectExtent l="38100" t="38100" r="41275" b="3810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30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61C0" id="Ink 1506" o:spid="_x0000_s1026" type="#_x0000_t75" style="position:absolute;margin-left:335.05pt;margin-top:36.55pt;width:10.5pt;height:1.9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">
                <v:imagedata r:id="rId24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4266760</wp:posOffset>
                </wp:positionH>
                <wp:positionV relativeFrom="paragraph">
                  <wp:posOffset>432085</wp:posOffset>
                </wp:positionV>
                <wp:extent cx="91080" cy="10800"/>
                <wp:effectExtent l="19050" t="38100" r="42545" b="2730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91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90C7" id="Ink 1505" o:spid="_x0000_s1026" type="#_x0000_t75" style="position:absolute;margin-left:335.75pt;margin-top:33.75pt;width:7.5pt;height:1.3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">
                <v:imagedata r:id="rId24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2592400</wp:posOffset>
                </wp:positionH>
                <wp:positionV relativeFrom="paragraph">
                  <wp:posOffset>80365</wp:posOffset>
                </wp:positionV>
                <wp:extent cx="228600" cy="882720"/>
                <wp:effectExtent l="19050" t="38100" r="38100" b="3175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228600" cy="8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1451" id="Ink 1504" o:spid="_x0000_s1026" type="#_x0000_t75" style="position:absolute;margin-left:203.95pt;margin-top:6.3pt;width:18.25pt;height:69.6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">
                <v:imagedata r:id="rId24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3675280</wp:posOffset>
                </wp:positionH>
                <wp:positionV relativeFrom="paragraph">
                  <wp:posOffset>91165</wp:posOffset>
                </wp:positionV>
                <wp:extent cx="319680" cy="869760"/>
                <wp:effectExtent l="38100" t="38100" r="42545" b="2603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319680" cy="86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C3F2" id="Ink 1503" o:spid="_x0000_s1026" type="#_x0000_t75" style="position:absolute;margin-left:289.25pt;margin-top:7.05pt;width:25.55pt;height:68.7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">
                <v:imagedata r:id="rId24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3181000</wp:posOffset>
                </wp:positionH>
                <wp:positionV relativeFrom="paragraph">
                  <wp:posOffset>406525</wp:posOffset>
                </wp:positionV>
                <wp:extent cx="93960" cy="152640"/>
                <wp:effectExtent l="0" t="38100" r="40005" b="3810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93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63746" id="Ink 1491" o:spid="_x0000_s1026" type="#_x0000_t75" style="position:absolute;margin-left:250.25pt;margin-top:31.75pt;width:7.9pt;height:12.2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">
                <v:imagedata r:id="rId24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3047800</wp:posOffset>
                </wp:positionH>
                <wp:positionV relativeFrom="paragraph">
                  <wp:posOffset>473845</wp:posOffset>
                </wp:positionV>
                <wp:extent cx="102960" cy="13320"/>
                <wp:effectExtent l="38100" t="38100" r="30480" b="2540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102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F85E" id="Ink 1490" o:spid="_x0000_s1026" type="#_x0000_t75" style="position:absolute;margin-left:239.8pt;margin-top:37.25pt;width:8.35pt;height:1.3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">
                <v:imagedata r:id="rId24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2781760</wp:posOffset>
                </wp:positionH>
                <wp:positionV relativeFrom="paragraph">
                  <wp:posOffset>404365</wp:posOffset>
                </wp:positionV>
                <wp:extent cx="87840" cy="142200"/>
                <wp:effectExtent l="19050" t="38100" r="45720" b="2984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878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C900B" id="Ink 1489" o:spid="_x0000_s1026" type="#_x0000_t75" style="position:absolute;margin-left:218.8pt;margin-top:31.75pt;width:7.35pt;height:11.4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">
                <v:imagedata r:id="rId24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2946640</wp:posOffset>
                </wp:positionH>
                <wp:positionV relativeFrom="paragraph">
                  <wp:posOffset>419485</wp:posOffset>
                </wp:positionV>
                <wp:extent cx="26280" cy="105840"/>
                <wp:effectExtent l="38100" t="38100" r="31115" b="2794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26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F4674" id="Ink 1488" o:spid="_x0000_s1026" type="#_x0000_t75" style="position:absolute;margin-left:231.75pt;margin-top:32.95pt;width:2.4pt;height:8.6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">
                <v:imagedata r:id="rId24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2899480</wp:posOffset>
                </wp:positionH>
                <wp:positionV relativeFrom="paragraph">
                  <wp:posOffset>448645</wp:posOffset>
                </wp:positionV>
                <wp:extent cx="89640" cy="45720"/>
                <wp:effectExtent l="19050" t="38100" r="24765" b="3048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896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DB192" id="Ink 1487" o:spid="_x0000_s1026" type="#_x0000_t75" style="position:absolute;margin-left:228.1pt;margin-top:35.15pt;width:7.3pt;height:4.0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">
                <v:imagedata r:id="rId24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3162640</wp:posOffset>
                </wp:positionH>
                <wp:positionV relativeFrom="paragraph">
                  <wp:posOffset>141205</wp:posOffset>
                </wp:positionV>
                <wp:extent cx="112320" cy="137880"/>
                <wp:effectExtent l="38100" t="38100" r="40640" b="3365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12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E4018" id="Ink 1486" o:spid="_x0000_s1026" type="#_x0000_t75" style="position:absolute;margin-left:248.8pt;margin-top:10.95pt;width:9.35pt;height:11.2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">
                <v:imagedata r:id="rId24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3023320</wp:posOffset>
                </wp:positionH>
                <wp:positionV relativeFrom="paragraph">
                  <wp:posOffset>218245</wp:posOffset>
                </wp:positionV>
                <wp:extent cx="93240" cy="10440"/>
                <wp:effectExtent l="38100" t="38100" r="40640" b="2794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93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454E" id="Ink 1485" o:spid="_x0000_s1026" type="#_x0000_t75" style="position:absolute;margin-left:237.85pt;margin-top:17.15pt;width:7.6pt;height:1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">
                <v:imagedata r:id="rId24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2899120</wp:posOffset>
                </wp:positionH>
                <wp:positionV relativeFrom="paragraph">
                  <wp:posOffset>182965</wp:posOffset>
                </wp:positionV>
                <wp:extent cx="84600" cy="87840"/>
                <wp:effectExtent l="38100" t="19050" r="29845" b="4572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84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19A9" id="Ink 1484" o:spid="_x0000_s1026" type="#_x0000_t75" style="position:absolute;margin-left:228.1pt;margin-top:14.15pt;width:7.1pt;height:7.3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">
                <v:imagedata r:id="rId24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2800840</wp:posOffset>
                </wp:positionH>
                <wp:positionV relativeFrom="paragraph">
                  <wp:posOffset>129325</wp:posOffset>
                </wp:positionV>
                <wp:extent cx="92880" cy="150120"/>
                <wp:effectExtent l="38100" t="38100" r="40640" b="4064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92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E8D0F" id="Ink 1483" o:spid="_x0000_s1026" type="#_x0000_t75" style="position:absolute;margin-left:220.3pt;margin-top:10pt;width:7.65pt;height:12.1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">
                <v:imagedata r:id="rId24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2405920</wp:posOffset>
                </wp:positionH>
                <wp:positionV relativeFrom="paragraph">
                  <wp:posOffset>398605</wp:posOffset>
                </wp:positionV>
                <wp:extent cx="101520" cy="14400"/>
                <wp:effectExtent l="38100" t="19050" r="32385" b="4318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101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7CEA0" id="Ink 1482" o:spid="_x0000_s1026" type="#_x0000_t75" style="position:absolute;margin-left:189.2pt;margin-top:31.15pt;width:8.3pt;height:1.6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">
                <v:imagedata r:id="rId24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2400160</wp:posOffset>
                </wp:positionH>
                <wp:positionV relativeFrom="paragraph">
                  <wp:posOffset>341725</wp:posOffset>
                </wp:positionV>
                <wp:extent cx="93600" cy="9000"/>
                <wp:effectExtent l="38100" t="38100" r="40005" b="2921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93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E9D2" id="Ink 1481" o:spid="_x0000_s1026" type="#_x0000_t75" style="position:absolute;margin-left:188.8pt;margin-top:26.65pt;width:7.8pt;height:1.1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">
                <v:imagedata r:id="rId2444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a</w:t>
      </w:r>
      <w:proofErr w:type="gramEnd"/>
      <w:r w:rsidR="006A2252">
        <w:rPr>
          <w:u w:color="CBCBCB"/>
        </w:rPr>
        <w:tab/>
        <w:t xml:space="preserve">Find </w:t>
      </w:r>
      <w:r w:rsidR="006A2252" w:rsidRPr="00250329">
        <w:rPr>
          <w:position w:val="-44"/>
          <w:u w:color="CBCBCB"/>
        </w:rPr>
        <w:object w:dxaOrig="2340" w:dyaOrig="980">
          <v:shape id="_x0000_i1039" type="#_x0000_t75" style="width:117.35pt;height:49.35pt" o:ole="">
            <v:imagedata r:id="rId2445" o:title=""/>
          </v:shape>
          <o:OLEObject Type="Embed" ProgID="Equation.DSMT4" ShapeID="_x0000_i1039" DrawAspect="Content" ObjectID="_1500993954" r:id="rId2446"/>
        </w:object>
      </w:r>
      <w:r w:rsidR="006A2252">
        <w:rPr>
          <w:u w:color="CBCBCB"/>
        </w:rPr>
        <w:t>.</w:t>
      </w:r>
    </w:p>
    <w:p w:rsidR="006A2252" w:rsidRDefault="007773BB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5758240</wp:posOffset>
                </wp:positionH>
                <wp:positionV relativeFrom="paragraph">
                  <wp:posOffset>17485</wp:posOffset>
                </wp:positionV>
                <wp:extent cx="241560" cy="190800"/>
                <wp:effectExtent l="57150" t="38100" r="44450" b="5715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2415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82ADF" id="Ink 1638" o:spid="_x0000_s1026" type="#_x0000_t75" style="position:absolute;margin-left:452pt;margin-top:1.2pt;width:20.6pt;height:16.6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">
                <v:imagedata r:id="rId24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5376640</wp:posOffset>
                </wp:positionH>
                <wp:positionV relativeFrom="paragraph">
                  <wp:posOffset>83485</wp:posOffset>
                </wp:positionV>
                <wp:extent cx="115560" cy="127080"/>
                <wp:effectExtent l="38100" t="19050" r="37465" b="4445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15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2911" id="Ink 1522" o:spid="_x0000_s1026" type="#_x0000_t75" style="position:absolute;margin-left:423.15pt;margin-top:6.3pt;width:9.6pt;height:10.4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">
                <v:imagedata r:id="rId24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5281240</wp:posOffset>
                </wp:positionH>
                <wp:positionV relativeFrom="paragraph">
                  <wp:posOffset>71605</wp:posOffset>
                </wp:positionV>
                <wp:extent cx="29160" cy="149400"/>
                <wp:effectExtent l="38100" t="38100" r="28575" b="4127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29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FA95" id="Ink 1521" o:spid="_x0000_s1026" type="#_x0000_t75" style="position:absolute;margin-left:415.6pt;margin-top:5.5pt;width:2.65pt;height:12.1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">
                <v:imagedata r:id="rId24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5221840</wp:posOffset>
                </wp:positionH>
                <wp:positionV relativeFrom="paragraph">
                  <wp:posOffset>65485</wp:posOffset>
                </wp:positionV>
                <wp:extent cx="125280" cy="85680"/>
                <wp:effectExtent l="38100" t="38100" r="27305" b="2921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1252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09D60" id="Ink 1520" o:spid="_x0000_s1026" type="#_x0000_t75" style="position:absolute;margin-left:410.9pt;margin-top:4.95pt;width:10.3pt;height:7.2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">
                <v:imagedata r:id="rId24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5077120</wp:posOffset>
                </wp:positionH>
                <wp:positionV relativeFrom="paragraph">
                  <wp:posOffset>152965</wp:posOffset>
                </wp:positionV>
                <wp:extent cx="114480" cy="10800"/>
                <wp:effectExtent l="38100" t="38100" r="38100" b="273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114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26CA" id="Ink 1519" o:spid="_x0000_s1026" type="#_x0000_t75" style="position:absolute;margin-left:399.6pt;margin-top:11.85pt;width:9.35pt;height:1.2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">
                <v:imagedata r:id="rId24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4930240</wp:posOffset>
                </wp:positionH>
                <wp:positionV relativeFrom="paragraph">
                  <wp:posOffset>112285</wp:posOffset>
                </wp:positionV>
                <wp:extent cx="81360" cy="95040"/>
                <wp:effectExtent l="38100" t="38100" r="33020" b="3873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81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BF60" id="Ink 1518" o:spid="_x0000_s1026" type="#_x0000_t75" style="position:absolute;margin-left:388.1pt;margin-top:8.7pt;width:6.6pt;height:7.7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">
                <v:imagedata r:id="rId24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4889560</wp:posOffset>
                </wp:positionH>
                <wp:positionV relativeFrom="paragraph">
                  <wp:posOffset>107965</wp:posOffset>
                </wp:positionV>
                <wp:extent cx="130680" cy="98640"/>
                <wp:effectExtent l="19050" t="38100" r="41275" b="3492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130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CB745" id="Ink 1517" o:spid="_x0000_s1026" type="#_x0000_t75" style="position:absolute;margin-left:384.85pt;margin-top:8.25pt;width:10.55pt;height:8.2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">
                <v:imagedata r:id="rId24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4761040</wp:posOffset>
                </wp:positionH>
                <wp:positionV relativeFrom="paragraph">
                  <wp:posOffset>52525</wp:posOffset>
                </wp:positionV>
                <wp:extent cx="109080" cy="159840"/>
                <wp:effectExtent l="38100" t="38100" r="43815" b="3111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09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628E" id="Ink 1516" o:spid="_x0000_s1026" type="#_x0000_t75" style="position:absolute;margin-left:374.75pt;margin-top:3.95pt;width:9.05pt;height:13.0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">
                <v:imagedata r:id="rId24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3709480</wp:posOffset>
                </wp:positionH>
                <wp:positionV relativeFrom="paragraph">
                  <wp:posOffset>-2555</wp:posOffset>
                </wp:positionV>
                <wp:extent cx="85680" cy="83160"/>
                <wp:effectExtent l="38100" t="38100" r="29210" b="317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85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AB8B" id="Ink 1502" o:spid="_x0000_s1026" type="#_x0000_t75" style="position:absolute;margin-left:291.85pt;margin-top:-.4pt;width:7.05pt;height:6.9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">
                <v:imagedata r:id="rId24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3643960</wp:posOffset>
                </wp:positionH>
                <wp:positionV relativeFrom="paragraph">
                  <wp:posOffset>3205</wp:posOffset>
                </wp:positionV>
                <wp:extent cx="47160" cy="108360"/>
                <wp:effectExtent l="38100" t="38100" r="29210" b="4445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47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CE79" id="Ink 1501" o:spid="_x0000_s1026" type="#_x0000_t75" style="position:absolute;margin-left:286.8pt;margin-top:.05pt;width:4.1pt;height:9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">
                <v:imagedata r:id="rId24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3549640</wp:posOffset>
                </wp:positionH>
                <wp:positionV relativeFrom="paragraph">
                  <wp:posOffset>18685</wp:posOffset>
                </wp:positionV>
                <wp:extent cx="19440" cy="106560"/>
                <wp:effectExtent l="38100" t="38100" r="38100" b="2730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19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40AC" id="Ink 1500" o:spid="_x0000_s1026" type="#_x0000_t75" style="position:absolute;margin-left:279.3pt;margin-top:1.3pt;width:1.8pt;height:8.6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">
                <v:imagedata r:id="rId24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3511120</wp:posOffset>
                </wp:positionH>
                <wp:positionV relativeFrom="paragraph">
                  <wp:posOffset>56125</wp:posOffset>
                </wp:positionV>
                <wp:extent cx="108000" cy="24480"/>
                <wp:effectExtent l="38100" t="38100" r="44450" b="3302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108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9C066" id="Ink 1499" o:spid="_x0000_s1026" type="#_x0000_t75" style="position:absolute;margin-left:276.3pt;margin-top:4.15pt;width:8.85pt;height:2.3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">
                <v:imagedata r:id="rId24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3358120</wp:posOffset>
                </wp:positionH>
                <wp:positionV relativeFrom="paragraph">
                  <wp:posOffset>21925</wp:posOffset>
                </wp:positionV>
                <wp:extent cx="90000" cy="82440"/>
                <wp:effectExtent l="0" t="38100" r="43815" b="3238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90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319C" id="Ink 1498" o:spid="_x0000_s1026" type="#_x0000_t75" style="position:absolute;margin-left:264.2pt;margin-top:1.5pt;width:7.55pt;height:6.9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">
                <v:imagedata r:id="rId24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3314200</wp:posOffset>
                </wp:positionH>
                <wp:positionV relativeFrom="paragraph">
                  <wp:posOffset>4645</wp:posOffset>
                </wp:positionV>
                <wp:extent cx="26640" cy="109440"/>
                <wp:effectExtent l="38100" t="38100" r="31115" b="2413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26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71645" id="Ink 1497" o:spid="_x0000_s1026" type="#_x0000_t75" style="position:absolute;margin-left:260.75pt;margin-top:.2pt;width:2.4pt;height:8.8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">
                <v:imagedata r:id="rId24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3241840</wp:posOffset>
                </wp:positionH>
                <wp:positionV relativeFrom="paragraph">
                  <wp:posOffset>-8315</wp:posOffset>
                </wp:positionV>
                <wp:extent cx="129960" cy="74160"/>
                <wp:effectExtent l="19050" t="38100" r="41910" b="4064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129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A089A" id="Ink 1496" o:spid="_x0000_s1026" type="#_x0000_t75" style="position:absolute;margin-left:255pt;margin-top:-.8pt;width:10.55pt;height:6.3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">
                <v:imagedata r:id="rId24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3064720</wp:posOffset>
                </wp:positionH>
                <wp:positionV relativeFrom="paragraph">
                  <wp:posOffset>62245</wp:posOffset>
                </wp:positionV>
                <wp:extent cx="106920" cy="10800"/>
                <wp:effectExtent l="38100" t="38100" r="45720" b="2730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06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8EA83" id="Ink 1495" o:spid="_x0000_s1026" type="#_x0000_t75" style="position:absolute;margin-left:241.1pt;margin-top:4.65pt;width:8.85pt;height:1.3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">
                <v:imagedata r:id="rId24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2949160</wp:posOffset>
                </wp:positionH>
                <wp:positionV relativeFrom="paragraph">
                  <wp:posOffset>21205</wp:posOffset>
                </wp:positionV>
                <wp:extent cx="61920" cy="72360"/>
                <wp:effectExtent l="38100" t="38100" r="33655" b="4254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619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8E36" id="Ink 1494" o:spid="_x0000_s1026" type="#_x0000_t75" style="position:absolute;margin-left:231.95pt;margin-top:1.45pt;width:5.2pt;height:6.1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">
                <v:imagedata r:id="rId24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2917480</wp:posOffset>
                </wp:positionH>
                <wp:positionV relativeFrom="paragraph">
                  <wp:posOffset>23365</wp:posOffset>
                </wp:positionV>
                <wp:extent cx="30240" cy="94320"/>
                <wp:effectExtent l="38100" t="38100" r="27305" b="3937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302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4B785" id="Ink 1493" o:spid="_x0000_s1026" type="#_x0000_t75" style="position:absolute;margin-left:229.5pt;margin-top:1.65pt;width:2.85pt;height:7.9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">
                <v:imagedata r:id="rId24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2790040</wp:posOffset>
                </wp:positionH>
                <wp:positionV relativeFrom="paragraph">
                  <wp:posOffset>-36755</wp:posOffset>
                </wp:positionV>
                <wp:extent cx="113040" cy="153360"/>
                <wp:effectExtent l="38100" t="38100" r="39370" b="3746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113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F60C4" id="Ink 1492" o:spid="_x0000_s1026" type="#_x0000_t75" style="position:absolute;margin-left:219.5pt;margin-top:-3.1pt;width:9.2pt;height:12.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">
                <v:imagedata r:id="rId2484" o:title=""/>
              </v:shape>
            </w:pict>
          </mc:Fallback>
        </mc:AlternateContent>
      </w:r>
    </w:p>
    <w:p w:rsidR="006A2252" w:rsidRDefault="006A2252" w:rsidP="006A2252">
      <w:pPr>
        <w:pStyle w:val="NLLL2COL"/>
        <w:rPr>
          <w:rStyle w:val="NLLLNUM"/>
        </w:rPr>
      </w:pPr>
    </w:p>
    <w:p w:rsidR="006A2252" w:rsidRDefault="007773BB" w:rsidP="006A2252">
      <w:pPr>
        <w:pStyle w:val="NLLL2COL"/>
        <w:rPr>
          <w:rFonts w:ascii="Minion Pro Capt" w:hAnsi="Minion Pro Capt" w:cs="Minion Pro Capt"/>
          <w:b/>
          <w:bCs/>
          <w:spacing w:val="2"/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2853400</wp:posOffset>
                </wp:positionH>
                <wp:positionV relativeFrom="paragraph">
                  <wp:posOffset>165925</wp:posOffset>
                </wp:positionV>
                <wp:extent cx="99360" cy="165240"/>
                <wp:effectExtent l="38100" t="19050" r="34290" b="4445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993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D9FC" id="Ink 1526" o:spid="_x0000_s1026" type="#_x0000_t75" style="position:absolute;margin-left:224.5pt;margin-top:12.95pt;width:8.05pt;height:13.3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">
                <v:imagedata r:id="rId24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2664760</wp:posOffset>
                </wp:positionH>
                <wp:positionV relativeFrom="paragraph">
                  <wp:posOffset>151165</wp:posOffset>
                </wp:positionV>
                <wp:extent cx="212400" cy="63360"/>
                <wp:effectExtent l="38100" t="38100" r="35560" b="3238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212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71740" id="Ink 1525" o:spid="_x0000_s1026" type="#_x0000_t75" style="position:absolute;margin-left:209.65pt;margin-top:11.65pt;width:17.1pt;height:5.4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">
                <v:imagedata r:id="rId2488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b</w:t>
      </w:r>
      <w:proofErr w:type="gramEnd"/>
      <w:r w:rsidR="006A2252">
        <w:rPr>
          <w:rFonts w:ascii="Minion Pro Capt" w:hAnsi="Minion Pro Capt" w:cs="Minion Pro Capt"/>
          <w:b/>
          <w:bCs/>
          <w:spacing w:val="2"/>
          <w:u w:color="CBCBCB"/>
        </w:rPr>
        <w:tab/>
      </w:r>
      <w:r w:rsidR="006A2252">
        <w:rPr>
          <w:u w:color="CBCBCB"/>
        </w:rPr>
        <w:t xml:space="preserve">Explain what your answer to </w:t>
      </w:r>
      <w:r w:rsidR="006A2252" w:rsidRPr="00D85B50">
        <w:rPr>
          <w:rStyle w:val="i-bodytextbold"/>
        </w:rPr>
        <w:t>a</w:t>
      </w:r>
      <w:r w:rsidR="006A2252">
        <w:rPr>
          <w:u w:color="CBCBCB"/>
        </w:rPr>
        <w:t xml:space="preserve"> represents.</w:t>
      </w:r>
    </w:p>
    <w:p w:rsidR="006A2252" w:rsidRDefault="007773BB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5523880</wp:posOffset>
                </wp:positionH>
                <wp:positionV relativeFrom="paragraph">
                  <wp:posOffset>-65290</wp:posOffset>
                </wp:positionV>
                <wp:extent cx="403920" cy="190800"/>
                <wp:effectExtent l="38100" t="38100" r="34290" b="3810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4039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0DC21" id="Ink 1539" o:spid="_x0000_s1026" type="#_x0000_t75" style="position:absolute;margin-left:434.75pt;margin-top:-5.35pt;width:32.05pt;height:15.4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">
                <v:imagedata r:id="rId24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5591200</wp:posOffset>
                </wp:positionH>
                <wp:positionV relativeFrom="paragraph">
                  <wp:posOffset>-65290</wp:posOffset>
                </wp:positionV>
                <wp:extent cx="25560" cy="159840"/>
                <wp:effectExtent l="38100" t="38100" r="31750" b="3111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255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421A" id="Ink 1538" o:spid="_x0000_s1026" type="#_x0000_t75" style="position:absolute;margin-left:440.05pt;margin-top:-5.2pt;width:2.45pt;height:12.9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">
                <v:imagedata r:id="rId24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5214640</wp:posOffset>
                </wp:positionH>
                <wp:positionV relativeFrom="paragraph">
                  <wp:posOffset>-63490</wp:posOffset>
                </wp:positionV>
                <wp:extent cx="159840" cy="339480"/>
                <wp:effectExtent l="38100" t="38100" r="31115" b="4191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598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B20E" id="Ink 1537" o:spid="_x0000_s1026" type="#_x0000_t75" style="position:absolute;margin-left:410.4pt;margin-top:-5.25pt;width:12.9pt;height:27.2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">
                <v:imagedata r:id="rId24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4665640</wp:posOffset>
                </wp:positionH>
                <wp:positionV relativeFrom="paragraph">
                  <wp:posOffset>-50170</wp:posOffset>
                </wp:positionV>
                <wp:extent cx="434880" cy="153720"/>
                <wp:effectExtent l="19050" t="38100" r="41910" b="3683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434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0CF5" id="Ink 1536" o:spid="_x0000_s1026" type="#_x0000_t75" style="position:absolute;margin-left:367.1pt;margin-top:-4.15pt;width:34.55pt;height:12.5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">
                <v:imagedata r:id="rId24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4518760</wp:posOffset>
                </wp:positionH>
                <wp:positionV relativeFrom="paragraph">
                  <wp:posOffset>22910</wp:posOffset>
                </wp:positionV>
                <wp:extent cx="150480" cy="90720"/>
                <wp:effectExtent l="19050" t="19050" r="40640" b="4318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1504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4EC2" id="Ink 1535" o:spid="_x0000_s1026" type="#_x0000_t75" style="position:absolute;margin-left:355.55pt;margin-top:1.55pt;width:12.15pt;height:7.6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">
                <v:imagedata r:id="rId24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4138240</wp:posOffset>
                </wp:positionH>
                <wp:positionV relativeFrom="paragraph">
                  <wp:posOffset>35150</wp:posOffset>
                </wp:positionV>
                <wp:extent cx="235800" cy="86400"/>
                <wp:effectExtent l="38100" t="38100" r="31115" b="2794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235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C29D" id="Ink 1534" o:spid="_x0000_s1026" type="#_x0000_t75" style="position:absolute;margin-left:325.6pt;margin-top:2.5pt;width:18.8pt;height:7.2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">
                <v:imagedata r:id="rId25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4079920</wp:posOffset>
                </wp:positionH>
                <wp:positionV relativeFrom="paragraph">
                  <wp:posOffset>-96970</wp:posOffset>
                </wp:positionV>
                <wp:extent cx="85680" cy="335880"/>
                <wp:effectExtent l="38100" t="38100" r="29210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8568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DCBCC" id="Ink 1533" o:spid="_x0000_s1026" type="#_x0000_t75" style="position:absolute;margin-left:321pt;margin-top:-7.85pt;width:7.25pt;height:26.9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">
                <v:imagedata r:id="rId25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3774280</wp:posOffset>
                </wp:positionH>
                <wp:positionV relativeFrom="paragraph">
                  <wp:posOffset>7070</wp:posOffset>
                </wp:positionV>
                <wp:extent cx="92160" cy="101520"/>
                <wp:effectExtent l="38100" t="38100" r="41275" b="323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921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DD9B" id="Ink 1532" o:spid="_x0000_s1026" type="#_x0000_t75" style="position:absolute;margin-left:297.15pt;margin-top:.3pt;width:7.5pt;height:8.4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">
                <v:imagedata r:id="rId25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3673120</wp:posOffset>
                </wp:positionH>
                <wp:positionV relativeFrom="paragraph">
                  <wp:posOffset>-63130</wp:posOffset>
                </wp:positionV>
                <wp:extent cx="130680" cy="163080"/>
                <wp:effectExtent l="38100" t="38100" r="22225" b="2794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1306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A002F" id="Ink 1531" o:spid="_x0000_s1026" type="#_x0000_t75" style="position:absolute;margin-left:288.95pt;margin-top:-5.15pt;width:10.6pt;height:13.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">
                <v:imagedata r:id="rId25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3577360</wp:posOffset>
                </wp:positionH>
                <wp:positionV relativeFrom="paragraph">
                  <wp:posOffset>20390</wp:posOffset>
                </wp:positionV>
                <wp:extent cx="120960" cy="100800"/>
                <wp:effectExtent l="38100" t="38100" r="31750" b="3302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20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84CE" id="Ink 1530" o:spid="_x0000_s1026" type="#_x0000_t75" style="position:absolute;margin-left:281.55pt;margin-top:1.35pt;width:9.7pt;height:8.4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">
                <v:imagedata r:id="rId25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3433000</wp:posOffset>
                </wp:positionH>
                <wp:positionV relativeFrom="paragraph">
                  <wp:posOffset>40190</wp:posOffset>
                </wp:positionV>
                <wp:extent cx="155520" cy="85320"/>
                <wp:effectExtent l="19050" t="38100" r="0" b="2921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55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49FE" id="Ink 1529" o:spid="_x0000_s1026" type="#_x0000_t75" style="position:absolute;margin-left:270.05pt;margin-top:2.9pt;width:12.55pt;height:7.1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">
                <v:imagedata r:id="rId25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3214840</wp:posOffset>
                </wp:positionH>
                <wp:positionV relativeFrom="paragraph">
                  <wp:posOffset>9590</wp:posOffset>
                </wp:positionV>
                <wp:extent cx="196920" cy="116640"/>
                <wp:effectExtent l="38100" t="38100" r="31750" b="3619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969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48B37" id="Ink 1528" o:spid="_x0000_s1026" type="#_x0000_t75" style="position:absolute;margin-left:253pt;margin-top:.6pt;width:15.7pt;height:9.6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">
                <v:imagedata r:id="rId25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2958520</wp:posOffset>
                </wp:positionH>
                <wp:positionV relativeFrom="paragraph">
                  <wp:posOffset>14630</wp:posOffset>
                </wp:positionV>
                <wp:extent cx="136800" cy="85320"/>
                <wp:effectExtent l="38100" t="38100" r="34925" b="2921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36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4486" id="Ink 1527" o:spid="_x0000_s1026" type="#_x0000_t75" style="position:absolute;margin-left:232.85pt;margin-top:.9pt;width:10.9pt;height:7.1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">
                <v:imagedata r:id="rId25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2760160</wp:posOffset>
                </wp:positionH>
                <wp:positionV relativeFrom="paragraph">
                  <wp:posOffset>-72490</wp:posOffset>
                </wp:positionV>
                <wp:extent cx="9000" cy="162000"/>
                <wp:effectExtent l="38100" t="38100" r="29210" b="2857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9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BD1D3" id="Ink 1524" o:spid="_x0000_s1026" type="#_x0000_t75" style="position:absolute;margin-left:217.1pt;margin-top:-5.85pt;width:1.1pt;height:13.1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">
                <v:imagedata r:id="rId2516" o:title=""/>
              </v:shape>
            </w:pict>
          </mc:Fallback>
        </mc:AlternateContent>
      </w:r>
    </w:p>
    <w:p w:rsidR="006A2252" w:rsidRDefault="007773BB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5595880</wp:posOffset>
                </wp:positionH>
                <wp:positionV relativeFrom="paragraph">
                  <wp:posOffset>19150</wp:posOffset>
                </wp:positionV>
                <wp:extent cx="285840" cy="281520"/>
                <wp:effectExtent l="57150" t="38100" r="38100" b="6159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2858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D0EB" id="Ink 1635" o:spid="_x0000_s1026" type="#_x0000_t75" style="position:absolute;margin-left:439.65pt;margin-top:1.3pt;width:23.65pt;height:23.8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">
                <v:imagedata r:id="rId25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4614880</wp:posOffset>
                </wp:positionH>
                <wp:positionV relativeFrom="paragraph">
                  <wp:posOffset>65390</wp:posOffset>
                </wp:positionV>
                <wp:extent cx="268920" cy="88920"/>
                <wp:effectExtent l="38100" t="38100" r="36195" b="2540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268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CD3F" id="Ink 1551" o:spid="_x0000_s1026" type="#_x0000_t75" style="position:absolute;margin-left:363.2pt;margin-top:4.9pt;width:21.5pt;height:7.2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">
                <v:imagedata r:id="rId25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4474120</wp:posOffset>
                </wp:positionH>
                <wp:positionV relativeFrom="paragraph">
                  <wp:posOffset>68990</wp:posOffset>
                </wp:positionV>
                <wp:extent cx="140400" cy="76680"/>
                <wp:effectExtent l="38100" t="38100" r="31115" b="3810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140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7836" id="Ink 1550" o:spid="_x0000_s1026" type="#_x0000_t75" style="position:absolute;margin-left:352.05pt;margin-top:5.25pt;width:11.3pt;height:6.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">
                <v:imagedata r:id="rId25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4363600</wp:posOffset>
                </wp:positionH>
                <wp:positionV relativeFrom="paragraph">
                  <wp:posOffset>120830</wp:posOffset>
                </wp:positionV>
                <wp:extent cx="101160" cy="15840"/>
                <wp:effectExtent l="38100" t="19050" r="32385" b="4191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101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D9D75" id="Ink 1549" o:spid="_x0000_s1026" type="#_x0000_t75" style="position:absolute;margin-left:343.5pt;margin-top:9.45pt;width:8.1pt;height:1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">
                <v:imagedata r:id="rId25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4351720</wp:posOffset>
                </wp:positionH>
                <wp:positionV relativeFrom="paragraph">
                  <wp:posOffset>22910</wp:posOffset>
                </wp:positionV>
                <wp:extent cx="108000" cy="154440"/>
                <wp:effectExtent l="38100" t="38100" r="6350" b="3619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108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2EB7" id="Ink 1548" o:spid="_x0000_s1026" type="#_x0000_t75" style="position:absolute;margin-left:342.45pt;margin-top:1.55pt;width:8.85pt;height:12.6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">
                <v:imagedata r:id="rId25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4194760</wp:posOffset>
                </wp:positionH>
                <wp:positionV relativeFrom="paragraph">
                  <wp:posOffset>-41170</wp:posOffset>
                </wp:positionV>
                <wp:extent cx="153000" cy="503640"/>
                <wp:effectExtent l="38100" t="38100" r="38100" b="2984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15300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D61E" id="Ink 1547" o:spid="_x0000_s1026" type="#_x0000_t75" style="position:absolute;margin-left:330.05pt;margin-top:-3.4pt;width:12.35pt;height:40.0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">
                <v:imagedata r:id="rId25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3104320</wp:posOffset>
                </wp:positionH>
                <wp:positionV relativeFrom="paragraph">
                  <wp:posOffset>156110</wp:posOffset>
                </wp:positionV>
                <wp:extent cx="263160" cy="153000"/>
                <wp:effectExtent l="38100" t="38100" r="41910" b="3810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2631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098E0" id="Ink 1544" o:spid="_x0000_s1026" type="#_x0000_t75" style="position:absolute;margin-left:244.35pt;margin-top:12.05pt;width:20.9pt;height:12.5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">
                <v:imagedata r:id="rId25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3000640</wp:posOffset>
                </wp:positionH>
                <wp:positionV relativeFrom="paragraph">
                  <wp:posOffset>126230</wp:posOffset>
                </wp:positionV>
                <wp:extent cx="114840" cy="173520"/>
                <wp:effectExtent l="38100" t="38100" r="38100" b="3619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1148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81F64" id="Ink 1543" o:spid="_x0000_s1026" type="#_x0000_t75" style="position:absolute;margin-left:236pt;margin-top:9.7pt;width:9.35pt;height:14.1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">
                <v:imagedata r:id="rId25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2774920</wp:posOffset>
                </wp:positionH>
                <wp:positionV relativeFrom="paragraph">
                  <wp:posOffset>104270</wp:posOffset>
                </wp:positionV>
                <wp:extent cx="33480" cy="190800"/>
                <wp:effectExtent l="38100" t="38100" r="43180" b="3810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33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2ED3A" id="Ink 1541" o:spid="_x0000_s1026" type="#_x0000_t75" style="position:absolute;margin-left:218.25pt;margin-top:8pt;width:3.1pt;height:15.4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">
                <v:imagedata r:id="rId25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2624440</wp:posOffset>
                </wp:positionH>
                <wp:positionV relativeFrom="paragraph">
                  <wp:posOffset>143510</wp:posOffset>
                </wp:positionV>
                <wp:extent cx="127800" cy="172080"/>
                <wp:effectExtent l="38100" t="38100" r="24765" b="3810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127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CFAAD" id="Ink 1540" o:spid="_x0000_s1026" type="#_x0000_t75" style="position:absolute;margin-left:206.45pt;margin-top:11.1pt;width:10.5pt;height:14.0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">
                <v:imagedata r:id="rId2536" o:title=""/>
              </v:shape>
            </w:pict>
          </mc:Fallback>
        </mc:AlternateContent>
      </w:r>
    </w:p>
    <w:p w:rsidR="006A2252" w:rsidRDefault="007773BB" w:rsidP="006A2252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4978120</wp:posOffset>
                </wp:positionH>
                <wp:positionV relativeFrom="paragraph">
                  <wp:posOffset>-244570</wp:posOffset>
                </wp:positionV>
                <wp:extent cx="159840" cy="514440"/>
                <wp:effectExtent l="38100" t="38100" r="31115" b="381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5984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532C" id="Ink 1560" o:spid="_x0000_s1026" type="#_x0000_t75" style="position:absolute;margin-left:391.8pt;margin-top:-19.45pt;width:13.05pt;height:40.7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">
                <v:imagedata r:id="rId25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4500040</wp:posOffset>
                </wp:positionH>
                <wp:positionV relativeFrom="paragraph">
                  <wp:posOffset>9230</wp:posOffset>
                </wp:positionV>
                <wp:extent cx="479880" cy="218160"/>
                <wp:effectExtent l="38100" t="38100" r="15875" b="2984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479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7A7F" id="Ink 1553" o:spid="_x0000_s1026" type="#_x0000_t75" style="position:absolute;margin-left:354.2pt;margin-top:.5pt;width:38.05pt;height:17.7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">
                <v:imagedata r:id="rId25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4384120</wp:posOffset>
                </wp:positionH>
                <wp:positionV relativeFrom="paragraph">
                  <wp:posOffset>1670</wp:posOffset>
                </wp:positionV>
                <wp:extent cx="106560" cy="117360"/>
                <wp:effectExtent l="38100" t="38100" r="27305" b="3556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106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708FB" id="Ink 1552" o:spid="_x0000_s1026" type="#_x0000_t75" style="position:absolute;margin-left:345.05pt;margin-top:0;width:8.85pt;height:9.7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">
                <v:imagedata r:id="rId25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3508600</wp:posOffset>
                </wp:positionH>
                <wp:positionV relativeFrom="paragraph">
                  <wp:posOffset>63950</wp:posOffset>
                </wp:positionV>
                <wp:extent cx="360" cy="5760"/>
                <wp:effectExtent l="38100" t="38100" r="38100" b="3238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CF3D" id="Ink 1546" o:spid="_x0000_s1026" type="#_x0000_t75" style="position:absolute;margin-left:276pt;margin-top:4.9pt;width:.55pt;height:.8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">
                <v:imagedata r:id="rId25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3288280</wp:posOffset>
                </wp:positionH>
                <wp:positionV relativeFrom="paragraph">
                  <wp:posOffset>-34330</wp:posOffset>
                </wp:positionV>
                <wp:extent cx="173520" cy="88200"/>
                <wp:effectExtent l="38100" t="19050" r="36195" b="4572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73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2F086" id="Ink 1545" o:spid="_x0000_s1026" type="#_x0000_t75" style="position:absolute;margin-left:258.8pt;margin-top:-2.95pt;width:14pt;height:7.4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">
                <v:imagedata r:id="rId25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2745040</wp:posOffset>
                </wp:positionH>
                <wp:positionV relativeFrom="paragraph">
                  <wp:posOffset>-41170</wp:posOffset>
                </wp:positionV>
                <wp:extent cx="238320" cy="107640"/>
                <wp:effectExtent l="0" t="38100" r="28575" b="4508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2383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A8710" id="Ink 1542" o:spid="_x0000_s1026" type="#_x0000_t75" style="position:absolute;margin-left:3in;margin-top:-3.5pt;width:18.95pt;height:8.8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">
                <v:imagedata r:id="rId2548" o:title=""/>
              </v:shape>
            </w:pict>
          </mc:Fallback>
        </mc:AlternateContent>
      </w:r>
    </w:p>
    <w:p w:rsidR="006A2252" w:rsidRDefault="007773BB" w:rsidP="006A2252">
      <w:pPr>
        <w:pStyle w:val="NLLL2COL"/>
        <w:rPr>
          <w:u w:color="CBCBCB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4884880</wp:posOffset>
                </wp:positionH>
                <wp:positionV relativeFrom="paragraph">
                  <wp:posOffset>23630</wp:posOffset>
                </wp:positionV>
                <wp:extent cx="156600" cy="46440"/>
                <wp:effectExtent l="38100" t="38100" r="0" b="2984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156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92B98" id="Ink 1559" o:spid="_x0000_s1026" type="#_x0000_t75" style="position:absolute;margin-left:384.5pt;margin-top:1.6pt;width:12.55pt;height:4.1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">
                <v:imagedata r:id="rId25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4774360</wp:posOffset>
                </wp:positionH>
                <wp:positionV relativeFrom="paragraph">
                  <wp:posOffset>950</wp:posOffset>
                </wp:positionV>
                <wp:extent cx="64080" cy="77400"/>
                <wp:effectExtent l="38100" t="38100" r="31750" b="3746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64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7C6B" id="Ink 1558" o:spid="_x0000_s1026" type="#_x0000_t75" style="position:absolute;margin-left:375.75pt;margin-top:-.05pt;width:5.55pt;height:6.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">
                <v:imagedata r:id="rId25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4687960</wp:posOffset>
                </wp:positionH>
                <wp:positionV relativeFrom="paragraph">
                  <wp:posOffset>-5890</wp:posOffset>
                </wp:positionV>
                <wp:extent cx="75240" cy="84240"/>
                <wp:effectExtent l="38100" t="38100" r="39370" b="3048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75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CDD7C" id="Ink 1557" o:spid="_x0000_s1026" type="#_x0000_t75" style="position:absolute;margin-left:368.95pt;margin-top:-.65pt;width:6.15pt;height:7.0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">
                <v:imagedata r:id="rId25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4644400</wp:posOffset>
                </wp:positionH>
                <wp:positionV relativeFrom="paragraph">
                  <wp:posOffset>-4090</wp:posOffset>
                </wp:positionV>
                <wp:extent cx="31680" cy="97200"/>
                <wp:effectExtent l="38100" t="38100" r="26035" b="3619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31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E7691" id="Ink 1556" o:spid="_x0000_s1026" type="#_x0000_t75" style="position:absolute;margin-left:365.55pt;margin-top:-.45pt;width:2.75pt;height:8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">
                <v:imagedata r:id="rId25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4530280</wp:posOffset>
                </wp:positionH>
                <wp:positionV relativeFrom="paragraph">
                  <wp:posOffset>33350</wp:posOffset>
                </wp:positionV>
                <wp:extent cx="125280" cy="64800"/>
                <wp:effectExtent l="38100" t="38100" r="27305" b="3048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125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8FC6" id="Ink 1555" o:spid="_x0000_s1026" type="#_x0000_t75" style="position:absolute;margin-left:356.45pt;margin-top:2.4pt;width:10.1pt;height:5.5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">
                <v:imagedata r:id="rId25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4388080</wp:posOffset>
                </wp:positionH>
                <wp:positionV relativeFrom="paragraph">
                  <wp:posOffset>-10570</wp:posOffset>
                </wp:positionV>
                <wp:extent cx="124200" cy="109080"/>
                <wp:effectExtent l="38100" t="38100" r="28575" b="4381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1242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C00EC" id="Ink 1554" o:spid="_x0000_s1026" type="#_x0000_t75" style="position:absolute;margin-left:345.25pt;margin-top:-1pt;width:10.1pt;height:9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">
                <v:imagedata r:id="rId2560" o:title=""/>
              </v:shape>
            </w:pict>
          </mc:Fallback>
        </mc:AlternateContent>
      </w:r>
      <w:proofErr w:type="gramStart"/>
      <w:r w:rsidR="006A2252" w:rsidRPr="00E535EC">
        <w:rPr>
          <w:rStyle w:val="NLLLNUM"/>
        </w:rPr>
        <w:t>c</w:t>
      </w:r>
      <w:proofErr w:type="gramEnd"/>
      <w:r w:rsidR="006A2252">
        <w:rPr>
          <w:rFonts w:ascii="Minion Pro Capt" w:hAnsi="Minion Pro Capt" w:cs="Minion Pro Capt"/>
          <w:b/>
          <w:bCs/>
          <w:spacing w:val="2"/>
          <w:u w:color="CBCBCB"/>
        </w:rPr>
        <w:tab/>
      </w:r>
      <w:r w:rsidR="006A2252">
        <w:rPr>
          <w:u w:color="CBCBCB"/>
        </w:rPr>
        <w:t xml:space="preserve">If Callum scored the highest mark, use your answer in </w:t>
      </w:r>
      <w:r w:rsidR="006A2252" w:rsidRPr="0034754E">
        <w:rPr>
          <w:rStyle w:val="i-listbold"/>
        </w:rPr>
        <w:t>a</w:t>
      </w:r>
      <w:r w:rsidR="006A2252">
        <w:rPr>
          <w:u w:color="CBCBCB"/>
        </w:rPr>
        <w:t xml:space="preserve"> to find his least number of correct answers.</w:t>
      </w:r>
    </w:p>
    <w:p w:rsidR="006A2252" w:rsidRDefault="007773BB" w:rsidP="006A2252">
      <w:pPr>
        <w:widowControl w:val="0"/>
        <w:autoSpaceDE w:val="0"/>
        <w:autoSpaceDN w:val="0"/>
        <w:adjustRightInd w:val="0"/>
        <w:spacing w:before="12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2673040</wp:posOffset>
                </wp:positionH>
                <wp:positionV relativeFrom="paragraph">
                  <wp:posOffset>254495</wp:posOffset>
                </wp:positionV>
                <wp:extent cx="185760" cy="11520"/>
                <wp:effectExtent l="38100" t="38100" r="0" b="2667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85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F927D" id="Ink 1572" o:spid="_x0000_s1026" type="#_x0000_t75" style="position:absolute;margin-left:210.35pt;margin-top:20pt;width:14.9pt;height:1.1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">
                <v:imagedata r:id="rId25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2632000</wp:posOffset>
                </wp:positionH>
                <wp:positionV relativeFrom="paragraph">
                  <wp:posOffset>197615</wp:posOffset>
                </wp:positionV>
                <wp:extent cx="132480" cy="140400"/>
                <wp:effectExtent l="38100" t="38100" r="39370" b="3111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132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58F3" id="Ink 1571" o:spid="_x0000_s1026" type="#_x0000_t75" style="position:absolute;margin-left:207.05pt;margin-top:15.3pt;width:10.9pt;height:11.4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">
                <v:imagedata r:id="rId25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2461000</wp:posOffset>
                </wp:positionH>
                <wp:positionV relativeFrom="paragraph">
                  <wp:posOffset>198695</wp:posOffset>
                </wp:positionV>
                <wp:extent cx="155880" cy="9360"/>
                <wp:effectExtent l="38100" t="38100" r="34925" b="2921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55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5A886" id="Ink 1570" o:spid="_x0000_s1026" type="#_x0000_t75" style="position:absolute;margin-left:193.65pt;margin-top:15.45pt;width:12.45pt;height:1.1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">
                <v:imagedata r:id="rId25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2467840</wp:posOffset>
                </wp:positionH>
                <wp:positionV relativeFrom="paragraph">
                  <wp:posOffset>197255</wp:posOffset>
                </wp:positionV>
                <wp:extent cx="131040" cy="137520"/>
                <wp:effectExtent l="38100" t="38100" r="40640" b="3429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31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9220F" id="Ink 1569" o:spid="_x0000_s1026" type="#_x0000_t75" style="position:absolute;margin-left:194.15pt;margin-top:15.4pt;width:10.7pt;height:11.3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">
                <v:imagedata r:id="rId25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2156800</wp:posOffset>
                </wp:positionH>
                <wp:positionV relativeFrom="paragraph">
                  <wp:posOffset>235775</wp:posOffset>
                </wp:positionV>
                <wp:extent cx="168120" cy="123120"/>
                <wp:effectExtent l="38100" t="38100" r="3810" b="2984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681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3F54" id="Ink 1568" o:spid="_x0000_s1026" type="#_x0000_t75" style="position:absolute;margin-left:169.65pt;margin-top:18.4pt;width:13.7pt;height:9.9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">
                <v:imagedata r:id="rId25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1914160</wp:posOffset>
                </wp:positionH>
                <wp:positionV relativeFrom="paragraph">
                  <wp:posOffset>261335</wp:posOffset>
                </wp:positionV>
                <wp:extent cx="116280" cy="92880"/>
                <wp:effectExtent l="38100" t="38100" r="36195" b="4064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16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67264" id="Ink 1567" o:spid="_x0000_s1026" type="#_x0000_t75" style="position:absolute;margin-left:150.65pt;margin-top:20.4pt;width:9.45pt;height:7.7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">
                <v:imagedata r:id="rId25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1846480</wp:posOffset>
                </wp:positionH>
                <wp:positionV relativeFrom="paragraph">
                  <wp:posOffset>232175</wp:posOffset>
                </wp:positionV>
                <wp:extent cx="32760" cy="131400"/>
                <wp:effectExtent l="38100" t="38100" r="43815" b="4064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32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233B6" id="Ink 1566" o:spid="_x0000_s1026" type="#_x0000_t75" style="position:absolute;margin-left:145.2pt;margin-top:18.15pt;width:2.9pt;height:10.6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">
                <v:imagedata r:id="rId25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1766920</wp:posOffset>
                </wp:positionH>
                <wp:positionV relativeFrom="paragraph">
                  <wp:posOffset>202295</wp:posOffset>
                </wp:positionV>
                <wp:extent cx="143280" cy="95040"/>
                <wp:effectExtent l="38100" t="38100" r="28575" b="3873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432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C0349" id="Ink 1565" o:spid="_x0000_s1026" type="#_x0000_t75" style="position:absolute;margin-left:138.95pt;margin-top:15.8pt;width:11.7pt;height:7.9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">
                <v:imagedata r:id="rId25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1608880</wp:posOffset>
                </wp:positionH>
                <wp:positionV relativeFrom="paragraph">
                  <wp:posOffset>280775</wp:posOffset>
                </wp:positionV>
                <wp:extent cx="129240" cy="18360"/>
                <wp:effectExtent l="19050" t="38100" r="42545" b="3937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129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FC37" id="Ink 1564" o:spid="_x0000_s1026" type="#_x0000_t75" style="position:absolute;margin-left:126.55pt;margin-top:22.05pt;width:10.5pt;height:1.7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">
                <v:imagedata r:id="rId25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1491880</wp:posOffset>
                </wp:positionH>
                <wp:positionV relativeFrom="paragraph">
                  <wp:posOffset>242975</wp:posOffset>
                </wp:positionV>
                <wp:extent cx="48960" cy="112320"/>
                <wp:effectExtent l="38100" t="38100" r="27305" b="4064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48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0AA88" id="Ink 1563" o:spid="_x0000_s1026" type="#_x0000_t75" style="position:absolute;margin-left:117.35pt;margin-top:19pt;width:4.15pt;height:9.2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">
                <v:imagedata r:id="rId25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1414480</wp:posOffset>
                </wp:positionH>
                <wp:positionV relativeFrom="paragraph">
                  <wp:posOffset>219935</wp:posOffset>
                </wp:positionV>
                <wp:extent cx="157680" cy="133560"/>
                <wp:effectExtent l="38100" t="38100" r="33020" b="3810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157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D0B0" id="Ink 1562" o:spid="_x0000_s1026" type="#_x0000_t75" style="position:absolute;margin-left:111.25pt;margin-top:17.05pt;width:12.65pt;height:10.9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">
                <v:imagedata r:id="rId25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1284520</wp:posOffset>
                </wp:positionH>
                <wp:positionV relativeFrom="paragraph">
                  <wp:posOffset>182495</wp:posOffset>
                </wp:positionV>
                <wp:extent cx="115200" cy="188280"/>
                <wp:effectExtent l="38100" t="38100" r="37465" b="4064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115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E991" id="Ink 1561" o:spid="_x0000_s1026" type="#_x0000_t75" style="position:absolute;margin-left:101pt;margin-top:14.15pt;width:9.45pt;height:15.2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">
                <v:imagedata r:id="rId2584" o:title=""/>
              </v:shape>
            </w:pict>
          </mc:Fallback>
        </mc:AlternateContent>
      </w: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3304120</wp:posOffset>
                </wp:positionH>
                <wp:positionV relativeFrom="paragraph">
                  <wp:posOffset>-44385</wp:posOffset>
                </wp:positionV>
                <wp:extent cx="332280" cy="182880"/>
                <wp:effectExtent l="38100" t="38100" r="48895" b="4572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332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780" id="Ink 1632" o:spid="_x0000_s1026" type="#_x0000_t75" style="position:absolute;margin-left:258.8pt;margin-top:-3.75pt;width:27.7pt;height:16.0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">
                <v:imagedata r:id="rId25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3047080</wp:posOffset>
                </wp:positionH>
                <wp:positionV relativeFrom="paragraph">
                  <wp:posOffset>-168585</wp:posOffset>
                </wp:positionV>
                <wp:extent cx="73800" cy="475920"/>
                <wp:effectExtent l="19050" t="38100" r="59690" b="5778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7380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9FEC4" id="Ink 1631" o:spid="_x0000_s1026" type="#_x0000_t75" style="position:absolute;margin-left:239.5pt;margin-top:-14.4pt;width:7.65pt;height:39.9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">
                <v:imagedata r:id="rId25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2661520</wp:posOffset>
                </wp:positionH>
                <wp:positionV relativeFrom="paragraph">
                  <wp:posOffset>231735</wp:posOffset>
                </wp:positionV>
                <wp:extent cx="132120" cy="7200"/>
                <wp:effectExtent l="38100" t="38100" r="1270" b="3111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132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574C" id="Ink 1579" o:spid="_x0000_s1026" type="#_x0000_t75" style="position:absolute;margin-left:209.35pt;margin-top:18.1pt;width:10.65pt;height:.9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">
                <v:imagedata r:id="rId25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2632000</wp:posOffset>
                </wp:positionH>
                <wp:positionV relativeFrom="paragraph">
                  <wp:posOffset>165855</wp:posOffset>
                </wp:positionV>
                <wp:extent cx="130320" cy="143280"/>
                <wp:effectExtent l="38100" t="38100" r="41275" b="2857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30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240CA" id="Ink 1578" o:spid="_x0000_s1026" type="#_x0000_t75" style="position:absolute;margin-left:207.05pt;margin-top:12.85pt;width:10.7pt;height:11.5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">
                <v:imagedata r:id="rId25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2473600</wp:posOffset>
                </wp:positionH>
                <wp:positionV relativeFrom="paragraph">
                  <wp:posOffset>123015</wp:posOffset>
                </wp:positionV>
                <wp:extent cx="139680" cy="168480"/>
                <wp:effectExtent l="38100" t="38100" r="32385" b="4127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1396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AA44E" id="Ink 1577" o:spid="_x0000_s1026" type="#_x0000_t75" style="position:absolute;margin-left:194.5pt;margin-top:9.5pt;width:11.35pt;height:13.6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">
                <v:imagedata r:id="rId25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2243560</wp:posOffset>
                </wp:positionH>
                <wp:positionV relativeFrom="paragraph">
                  <wp:posOffset>188535</wp:posOffset>
                </wp:positionV>
                <wp:extent cx="159480" cy="133920"/>
                <wp:effectExtent l="38100" t="38100" r="12065" b="3810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59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9F070" id="Ink 1576" o:spid="_x0000_s1026" type="#_x0000_t75" style="position:absolute;margin-left:176.45pt;margin-top:14.65pt;width:13pt;height:10.8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">
                <v:imagedata r:id="rId25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2019280</wp:posOffset>
                </wp:positionH>
                <wp:positionV relativeFrom="paragraph">
                  <wp:posOffset>206535</wp:posOffset>
                </wp:positionV>
                <wp:extent cx="60120" cy="99720"/>
                <wp:effectExtent l="38100" t="38100" r="35560" b="3365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60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3AB3" id="Ink 1575" o:spid="_x0000_s1026" type="#_x0000_t75" style="position:absolute;margin-left:158.85pt;margin-top:16.05pt;width:5.15pt;height:8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">
                <v:imagedata r:id="rId25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1963840</wp:posOffset>
                </wp:positionH>
                <wp:positionV relativeFrom="paragraph">
                  <wp:posOffset>193575</wp:posOffset>
                </wp:positionV>
                <wp:extent cx="133920" cy="100800"/>
                <wp:effectExtent l="38100" t="38100" r="38100" b="3302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339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AF21E" id="Ink 1574" o:spid="_x0000_s1026" type="#_x0000_t75" style="position:absolute;margin-left:154.5pt;margin-top:15.05pt;width:10.8pt;height:8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">
                <v:imagedata r:id="rId26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1815520</wp:posOffset>
                </wp:positionH>
                <wp:positionV relativeFrom="paragraph">
                  <wp:posOffset>150015</wp:posOffset>
                </wp:positionV>
                <wp:extent cx="119520" cy="155880"/>
                <wp:effectExtent l="38100" t="38100" r="33020" b="3492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1195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2AA8B" id="Ink 1573" o:spid="_x0000_s1026" type="#_x0000_t75" style="position:absolute;margin-left:142.8pt;margin-top:11.6pt;width:9.8pt;height:12.6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">
                <v:imagedata r:id="rId2602" o:title=""/>
              </v:shape>
            </w:pict>
          </mc:Fallback>
        </mc:AlternateContent>
      </w:r>
    </w:p>
    <w:p w:rsidR="004F45F8" w:rsidRDefault="007773BB" w:rsidP="006A2252">
      <w:pPr>
        <w:widowControl w:val="0"/>
        <w:autoSpaceDE w:val="0"/>
        <w:autoSpaceDN w:val="0"/>
        <w:adjustRightInd w:val="0"/>
        <w:spacing w:before="12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2961040</wp:posOffset>
                </wp:positionH>
                <wp:positionV relativeFrom="paragraph">
                  <wp:posOffset>135315</wp:posOffset>
                </wp:positionV>
                <wp:extent cx="35640" cy="36000"/>
                <wp:effectExtent l="38100" t="38100" r="40640" b="4064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356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6F747" id="Ink 1587" o:spid="_x0000_s1026" type="#_x0000_t75" style="position:absolute;margin-left:232.95pt;margin-top:10.55pt;width:3.15pt;height:3.1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">
                <v:imagedata r:id="rId26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1953400</wp:posOffset>
                </wp:positionH>
                <wp:positionV relativeFrom="paragraph">
                  <wp:posOffset>206955</wp:posOffset>
                </wp:positionV>
                <wp:extent cx="128520" cy="112320"/>
                <wp:effectExtent l="38100" t="38100" r="24130" b="4064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1285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C2E58" id="Ink 1580" o:spid="_x0000_s1026" type="#_x0000_t75" style="position:absolute;margin-left:153.65pt;margin-top:16.05pt;width:10.3pt;height:9.3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">
                <v:imagedata r:id="rId2606" o:title=""/>
              </v:shape>
            </w:pict>
          </mc:Fallback>
        </mc:AlternateContent>
      </w:r>
    </w:p>
    <w:p w:rsidR="00CB7460" w:rsidRDefault="007773BB" w:rsidP="006A2252">
      <w:pPr>
        <w:widowControl w:val="0"/>
        <w:autoSpaceDE w:val="0"/>
        <w:autoSpaceDN w:val="0"/>
        <w:adjustRightInd w:val="0"/>
        <w:spacing w:before="12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2948800</wp:posOffset>
                </wp:positionH>
                <wp:positionV relativeFrom="paragraph">
                  <wp:posOffset>-41385</wp:posOffset>
                </wp:positionV>
                <wp:extent cx="112680" cy="136800"/>
                <wp:effectExtent l="38100" t="38100" r="40005" b="3492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1126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FE71" id="Ink 1586" o:spid="_x0000_s1026" type="#_x0000_t75" style="position:absolute;margin-left:232.15pt;margin-top:-3.45pt;width:9.15pt;height:11.1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">
                <v:imagedata r:id="rId26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2877160</wp:posOffset>
                </wp:positionH>
                <wp:positionV relativeFrom="paragraph">
                  <wp:posOffset>16575</wp:posOffset>
                </wp:positionV>
                <wp:extent cx="21600" cy="16200"/>
                <wp:effectExtent l="38100" t="38100" r="35560" b="4127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21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4C31" id="Ink 1585" o:spid="_x0000_s1026" type="#_x0000_t75" style="position:absolute;margin-left:226.4pt;margin-top:1.1pt;width:2.05pt;height:1.7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">
                <v:imagedata r:id="rId26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2696440</wp:posOffset>
                </wp:positionH>
                <wp:positionV relativeFrom="paragraph">
                  <wp:posOffset>-43545</wp:posOffset>
                </wp:positionV>
                <wp:extent cx="170640" cy="142200"/>
                <wp:effectExtent l="38100" t="38100" r="39370" b="2984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706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D449" id="Ink 1584" o:spid="_x0000_s1026" type="#_x0000_t75" style="position:absolute;margin-left:212.1pt;margin-top:-3.65pt;width:13.7pt;height:11.6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">
                <v:imagedata r:id="rId26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2525080</wp:posOffset>
                </wp:positionH>
                <wp:positionV relativeFrom="paragraph">
                  <wp:posOffset>-58305</wp:posOffset>
                </wp:positionV>
                <wp:extent cx="160560" cy="154800"/>
                <wp:effectExtent l="19050" t="38100" r="30480" b="3619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1605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F7CB1" id="Ink 1583" o:spid="_x0000_s1026" type="#_x0000_t75" style="position:absolute;margin-left:198.7pt;margin-top:-4.85pt;width:13.1pt;height:12.6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">
                <v:imagedata r:id="rId26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2226640</wp:posOffset>
                </wp:positionH>
                <wp:positionV relativeFrom="paragraph">
                  <wp:posOffset>-43545</wp:posOffset>
                </wp:positionV>
                <wp:extent cx="167040" cy="110520"/>
                <wp:effectExtent l="38100" t="38100" r="4445" b="4191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670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10D2" id="Ink 1582" o:spid="_x0000_s1026" type="#_x0000_t75" style="position:absolute;margin-left:175.1pt;margin-top:-3.55pt;width:13.6pt;height:8.8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">
                <v:imagedata r:id="rId26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1999840</wp:posOffset>
                </wp:positionH>
                <wp:positionV relativeFrom="paragraph">
                  <wp:posOffset>-39585</wp:posOffset>
                </wp:positionV>
                <wp:extent cx="74520" cy="122400"/>
                <wp:effectExtent l="38100" t="38100" r="40005" b="3048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74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92CC" id="Ink 1581" o:spid="_x0000_s1026" type="#_x0000_t75" style="position:absolute;margin-left:157.3pt;margin-top:-3.2pt;width:6.15pt;height:9.8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">
                <v:imagedata r:id="rId2618" o:title=""/>
              </v:shape>
            </w:pict>
          </mc:Fallback>
        </mc:AlternateContent>
      </w:r>
    </w:p>
    <w:p w:rsidR="00CB7460" w:rsidRPr="00E535EC" w:rsidRDefault="007773BB" w:rsidP="006A2252">
      <w:pPr>
        <w:widowControl w:val="0"/>
        <w:autoSpaceDE w:val="0"/>
        <w:autoSpaceDN w:val="0"/>
        <w:adjustRightInd w:val="0"/>
        <w:spacing w:before="120" w:after="100" w:line="300" w:lineRule="atLeast"/>
        <w:ind w:left="170" w:right="-1543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4826920</wp:posOffset>
                </wp:positionH>
                <wp:positionV relativeFrom="paragraph">
                  <wp:posOffset>84555</wp:posOffset>
                </wp:positionV>
                <wp:extent cx="73080" cy="92520"/>
                <wp:effectExtent l="38100" t="38100" r="22225" b="4127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73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2987" id="Ink 1639" o:spid="_x0000_s1026" type="#_x0000_t75" style="position:absolute;margin-left:379.9pt;margin-top:6.45pt;width:6pt;height:7.6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">
                <v:imagedata r:id="rId26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5649520</wp:posOffset>
                </wp:positionH>
                <wp:positionV relativeFrom="paragraph">
                  <wp:posOffset>-25485</wp:posOffset>
                </wp:positionV>
                <wp:extent cx="184320" cy="411120"/>
                <wp:effectExtent l="38100" t="38100" r="6350" b="4635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18432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6C9D" id="Ink 1613" o:spid="_x0000_s1026" type="#_x0000_t75" style="position:absolute;margin-left:444.6pt;margin-top:-2.25pt;width:14.75pt;height:32.8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">
                <v:imagedata r:id="rId26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5450080</wp:posOffset>
                </wp:positionH>
                <wp:positionV relativeFrom="paragraph">
                  <wp:posOffset>66315</wp:posOffset>
                </wp:positionV>
                <wp:extent cx="94320" cy="88920"/>
                <wp:effectExtent l="38100" t="19050" r="39370" b="4445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94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DB243" id="Ink 1612" o:spid="_x0000_s1026" type="#_x0000_t75" style="position:absolute;margin-left:428.9pt;margin-top:4.95pt;width:7.75pt;height:7.4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">
                <v:imagedata r:id="rId26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5304280</wp:posOffset>
                </wp:positionH>
                <wp:positionV relativeFrom="paragraph">
                  <wp:posOffset>79275</wp:posOffset>
                </wp:positionV>
                <wp:extent cx="137880" cy="75960"/>
                <wp:effectExtent l="38100" t="38100" r="33655" b="3873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137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B437" id="Ink 1611" o:spid="_x0000_s1026" type="#_x0000_t75" style="position:absolute;margin-left:417.55pt;margin-top:6pt;width:10.95pt;height:6.4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">
                <v:imagedata r:id="rId26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5224360</wp:posOffset>
                </wp:positionH>
                <wp:positionV relativeFrom="paragraph">
                  <wp:posOffset>-645</wp:posOffset>
                </wp:positionV>
                <wp:extent cx="91080" cy="162360"/>
                <wp:effectExtent l="38100" t="38100" r="42545" b="2857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910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86001" id="Ink 1610" o:spid="_x0000_s1026" type="#_x0000_t75" style="position:absolute;margin-left:411.1pt;margin-top:-.2pt;width:7.65pt;height:13.2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">
                <v:imagedata r:id="rId26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5073520</wp:posOffset>
                </wp:positionH>
                <wp:positionV relativeFrom="paragraph">
                  <wp:posOffset>95475</wp:posOffset>
                </wp:positionV>
                <wp:extent cx="181800" cy="73440"/>
                <wp:effectExtent l="38100" t="38100" r="27940" b="4127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181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61A5" id="Ink 1609" o:spid="_x0000_s1026" type="#_x0000_t75" style="position:absolute;margin-left:399.4pt;margin-top:7.25pt;width:14.45pt;height:6.2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">
                <v:imagedata r:id="rId26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4973800</wp:posOffset>
                </wp:positionH>
                <wp:positionV relativeFrom="paragraph">
                  <wp:posOffset>61275</wp:posOffset>
                </wp:positionV>
                <wp:extent cx="83880" cy="98280"/>
                <wp:effectExtent l="38100" t="38100" r="30480" b="3556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83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2A90" id="Ink 1608" o:spid="_x0000_s1026" type="#_x0000_t75" style="position:absolute;margin-left:391.45pt;margin-top:4.65pt;width:7.05pt;height:8.2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">
                <v:imagedata r:id="rId26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4355320</wp:posOffset>
                </wp:positionH>
                <wp:positionV relativeFrom="paragraph">
                  <wp:posOffset>20235</wp:posOffset>
                </wp:positionV>
                <wp:extent cx="12240" cy="14400"/>
                <wp:effectExtent l="38100" t="19050" r="26035" b="4318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12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06ADF" id="Ink 1607" o:spid="_x0000_s1026" type="#_x0000_t75" style="position:absolute;margin-left:342.8pt;margin-top:1.45pt;width:1.25pt;height:1.4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">
                <v:imagedata r:id="rId26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4165960</wp:posOffset>
                </wp:positionH>
                <wp:positionV relativeFrom="paragraph">
                  <wp:posOffset>104115</wp:posOffset>
                </wp:positionV>
                <wp:extent cx="419040" cy="224280"/>
                <wp:effectExtent l="38100" t="38100" r="19685" b="4254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419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B522" id="Ink 1606" o:spid="_x0000_s1026" type="#_x0000_t75" style="position:absolute;margin-left:327.8pt;margin-top:7.95pt;width:33.3pt;height:18.1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">
                <v:imagedata r:id="rId26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4042120</wp:posOffset>
                </wp:positionH>
                <wp:positionV relativeFrom="paragraph">
                  <wp:posOffset>-14325</wp:posOffset>
                </wp:positionV>
                <wp:extent cx="112680" cy="203760"/>
                <wp:effectExtent l="38100" t="38100" r="40005" b="2540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1126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C6D5E" id="Ink 1605" o:spid="_x0000_s1026" type="#_x0000_t75" style="position:absolute;margin-left:318.15pt;margin-top:-1.25pt;width:9.25pt;height:16.4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">
                <v:imagedata r:id="rId26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3736840</wp:posOffset>
                </wp:positionH>
                <wp:positionV relativeFrom="paragraph">
                  <wp:posOffset>111315</wp:posOffset>
                </wp:positionV>
                <wp:extent cx="154440" cy="114480"/>
                <wp:effectExtent l="38100" t="38100" r="36195" b="3810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154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56672" id="Ink 1604" o:spid="_x0000_s1026" type="#_x0000_t75" style="position:absolute;margin-left:294.1pt;margin-top:8.6pt;width:12.35pt;height:9.4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">
                <v:imagedata r:id="rId264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3405640</wp:posOffset>
                </wp:positionH>
                <wp:positionV relativeFrom="paragraph">
                  <wp:posOffset>213915</wp:posOffset>
                </wp:positionV>
                <wp:extent cx="84600" cy="90720"/>
                <wp:effectExtent l="38100" t="38100" r="29845" b="2413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84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5FC82" id="Ink 1603" o:spid="_x0000_s1026" type="#_x0000_t75" style="position:absolute;margin-left:268.1pt;margin-top:16.7pt;width:6.9pt;height:7.4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">
                <v:imagedata r:id="rId26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3443800</wp:posOffset>
                </wp:positionH>
                <wp:positionV relativeFrom="paragraph">
                  <wp:posOffset>117795</wp:posOffset>
                </wp:positionV>
                <wp:extent cx="10080" cy="9720"/>
                <wp:effectExtent l="38100" t="38100" r="28575" b="2857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10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058B3" id="Ink 1602" o:spid="_x0000_s1026" type="#_x0000_t75" style="position:absolute;margin-left:271pt;margin-top:9.1pt;width:1.05pt;height:1.1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">
                <v:imagedata r:id="rId26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3133840</wp:posOffset>
                </wp:positionH>
                <wp:positionV relativeFrom="paragraph">
                  <wp:posOffset>94035</wp:posOffset>
                </wp:positionV>
                <wp:extent cx="161280" cy="145440"/>
                <wp:effectExtent l="19050" t="38100" r="10795" b="4508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161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67E9" id="Ink 1601" o:spid="_x0000_s1026" type="#_x0000_t75" style="position:absolute;margin-left:246.7pt;margin-top:7.2pt;width:13pt;height:11.8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">
                <v:imagedata r:id="rId26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2981920</wp:posOffset>
                </wp:positionH>
                <wp:positionV relativeFrom="paragraph">
                  <wp:posOffset>92955</wp:posOffset>
                </wp:positionV>
                <wp:extent cx="150480" cy="141120"/>
                <wp:effectExtent l="38100" t="38100" r="21590" b="3048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1504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CF2DB" id="Ink 1600" o:spid="_x0000_s1026" type="#_x0000_t75" style="position:absolute;margin-left:234.6pt;margin-top:7.05pt;width:12.35pt;height:11.5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">
                <v:imagedata r:id="rId26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2642440</wp:posOffset>
                </wp:positionH>
                <wp:positionV relativeFrom="paragraph">
                  <wp:posOffset>109875</wp:posOffset>
                </wp:positionV>
                <wp:extent cx="176760" cy="149400"/>
                <wp:effectExtent l="38100" t="38100" r="13970" b="4127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1767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5774" id="Ink 1599" o:spid="_x0000_s1026" type="#_x0000_t75" style="position:absolute;margin-left:207.9pt;margin-top:8.55pt;width:14.1pt;height:12.1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">
                <v:imagedata r:id="rId26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2450200</wp:posOffset>
                </wp:positionH>
                <wp:positionV relativeFrom="paragraph">
                  <wp:posOffset>150915</wp:posOffset>
                </wp:positionV>
                <wp:extent cx="193320" cy="99000"/>
                <wp:effectExtent l="38100" t="38100" r="35560" b="3492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193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A659B" id="Ink 1598" o:spid="_x0000_s1026" type="#_x0000_t75" style="position:absolute;margin-left:192.7pt;margin-top:11.7pt;width:15.7pt;height:8.2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">
                <v:imagedata r:id="rId26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2342200</wp:posOffset>
                </wp:positionH>
                <wp:positionV relativeFrom="paragraph">
                  <wp:posOffset>159915</wp:posOffset>
                </wp:positionV>
                <wp:extent cx="119160" cy="87840"/>
                <wp:effectExtent l="19050" t="19050" r="33655" b="4572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1191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D52C8" id="Ink 1597" o:spid="_x0000_s1026" type="#_x0000_t75" style="position:absolute;margin-left:184.3pt;margin-top:12.35pt;width:9.6pt;height:7.3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">
                <v:imagedata r:id="rId26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2305480</wp:posOffset>
                </wp:positionH>
                <wp:positionV relativeFrom="paragraph">
                  <wp:posOffset>85395</wp:posOffset>
                </wp:positionV>
                <wp:extent cx="14760" cy="170280"/>
                <wp:effectExtent l="19050" t="38100" r="42545" b="3937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147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B1697" id="Ink 1596" o:spid="_x0000_s1026" type="#_x0000_t75" style="position:absolute;margin-left:181.35pt;margin-top:6.6pt;width:1.45pt;height:13.7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">
                <v:imagedata r:id="rId26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1968160</wp:posOffset>
                </wp:positionH>
                <wp:positionV relativeFrom="paragraph">
                  <wp:posOffset>154875</wp:posOffset>
                </wp:positionV>
                <wp:extent cx="124920" cy="19440"/>
                <wp:effectExtent l="38100" t="38100" r="27940" b="3810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124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BDACD" id="Ink 1595" o:spid="_x0000_s1026" type="#_x0000_t75" style="position:absolute;margin-left:154.75pt;margin-top:12.1pt;width:10.1pt;height:1.8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">
                <v:imagedata r:id="rId26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2020000</wp:posOffset>
                </wp:positionH>
                <wp:positionV relativeFrom="paragraph">
                  <wp:posOffset>89355</wp:posOffset>
                </wp:positionV>
                <wp:extent cx="16200" cy="155520"/>
                <wp:effectExtent l="38100" t="38100" r="41275" b="3556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162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EC5AD" id="Ink 1594" o:spid="_x0000_s1026" type="#_x0000_t75" style="position:absolute;margin-left:158.9pt;margin-top:6.85pt;width:1.7pt;height:12.6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">
                <v:imagedata r:id="rId26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1880680</wp:posOffset>
                </wp:positionH>
                <wp:positionV relativeFrom="paragraph">
                  <wp:posOffset>154155</wp:posOffset>
                </wp:positionV>
                <wp:extent cx="106560" cy="105840"/>
                <wp:effectExtent l="38100" t="38100" r="27305" b="2794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06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551B" id="Ink 1593" o:spid="_x0000_s1026" type="#_x0000_t75" style="position:absolute;margin-left:147.85pt;margin-top:11.95pt;width:8.7pt;height:8.8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">
                <v:imagedata r:id="rId26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1612840</wp:posOffset>
                </wp:positionH>
                <wp:positionV relativeFrom="paragraph">
                  <wp:posOffset>140115</wp:posOffset>
                </wp:positionV>
                <wp:extent cx="77400" cy="146160"/>
                <wp:effectExtent l="38100" t="38100" r="37465" b="2540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77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7A165" id="Ink 1592" o:spid="_x0000_s1026" type="#_x0000_t75" style="position:absolute;margin-left:126.95pt;margin-top:10.85pt;width:6.35pt;height:11.7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">
                <v:imagedata r:id="rId26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1564600</wp:posOffset>
                </wp:positionH>
                <wp:positionV relativeFrom="paragraph">
                  <wp:posOffset>117075</wp:posOffset>
                </wp:positionV>
                <wp:extent cx="150840" cy="144720"/>
                <wp:effectExtent l="38100" t="38100" r="40005" b="2730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150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BD2B" id="Ink 1591" o:spid="_x0000_s1026" type="#_x0000_t75" style="position:absolute;margin-left:123.05pt;margin-top:8.95pt;width:12.25pt;height:11.8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">
                <v:imagedata r:id="rId26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1432120</wp:posOffset>
                </wp:positionH>
                <wp:positionV relativeFrom="paragraph">
                  <wp:posOffset>211395</wp:posOffset>
                </wp:positionV>
                <wp:extent cx="23400" cy="7560"/>
                <wp:effectExtent l="38100" t="38100" r="34290" b="3111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23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252D" id="Ink 1590" o:spid="_x0000_s1026" type="#_x0000_t75" style="position:absolute;margin-left:112.65pt;margin-top:16.6pt;width:2.25pt;height:.9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">
                <v:imagedata r:id="rId26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1323040</wp:posOffset>
                </wp:positionH>
                <wp:positionV relativeFrom="paragraph">
                  <wp:posOffset>227595</wp:posOffset>
                </wp:positionV>
                <wp:extent cx="24840" cy="21240"/>
                <wp:effectExtent l="38100" t="38100" r="32385" b="3619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24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574CC" id="Ink 1589" o:spid="_x0000_s1026" type="#_x0000_t75" style="position:absolute;margin-left:104pt;margin-top:17.85pt;width:2.2pt;height:1.9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">
                <v:imagedata r:id="rId26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1409440</wp:posOffset>
                </wp:positionH>
                <wp:positionV relativeFrom="paragraph">
                  <wp:posOffset>89715</wp:posOffset>
                </wp:positionV>
                <wp:extent cx="2160" cy="19800"/>
                <wp:effectExtent l="38100" t="38100" r="36195" b="3746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2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6E2A9" id="Ink 1588" o:spid="_x0000_s1026" type="#_x0000_t75" style="position:absolute;margin-left:110.75pt;margin-top:6.8pt;width:.5pt;height:1.8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">
                <v:imagedata r:id="rId2672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57" w:line="300" w:lineRule="atLeast"/>
        <w:jc w:val="right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622120</wp:posOffset>
                </wp:positionH>
                <wp:positionV relativeFrom="paragraph">
                  <wp:posOffset>-80865</wp:posOffset>
                </wp:positionV>
                <wp:extent cx="225360" cy="211320"/>
                <wp:effectExtent l="38100" t="38100" r="41910" b="5588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2253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76C6A" id="Ink 1634" o:spid="_x0000_s1026" type="#_x0000_t75" style="position:absolute;margin-left:47.9pt;margin-top:-6.55pt;width:19.1pt;height:18.3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">
                <v:imagedata r:id="rId26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1152760</wp:posOffset>
                </wp:positionH>
                <wp:positionV relativeFrom="paragraph">
                  <wp:posOffset>-532665</wp:posOffset>
                </wp:positionV>
                <wp:extent cx="232560" cy="1069920"/>
                <wp:effectExtent l="57150" t="38100" r="15240" b="5461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232560" cy="10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97C2" id="Ink 1633" o:spid="_x0000_s1026" type="#_x0000_t75" style="position:absolute;margin-left:89.35pt;margin-top:-42.55pt;width:19.9pt;height:85.9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">
                <v:imagedata r:id="rId26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2794720</wp:posOffset>
                </wp:positionH>
                <wp:positionV relativeFrom="paragraph">
                  <wp:posOffset>127575</wp:posOffset>
                </wp:positionV>
                <wp:extent cx="12600" cy="94320"/>
                <wp:effectExtent l="19050" t="38100" r="45085" b="3937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126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BE08" id="Ink 1621" o:spid="_x0000_s1026" type="#_x0000_t75" style="position:absolute;margin-left:219.85pt;margin-top:9.85pt;width:1.45pt;height:7.7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">
                <v:imagedata r:id="rId2678" o:title=""/>
              </v:shape>
            </w:pict>
          </mc:Fallback>
        </mc:AlternateContent>
      </w:r>
    </w:p>
    <w:p w:rsidR="006A2252" w:rsidRPr="00E535EC" w:rsidRDefault="007773BB" w:rsidP="006A2252">
      <w:pPr>
        <w:widowControl w:val="0"/>
        <w:tabs>
          <w:tab w:val="left" w:pos="680"/>
        </w:tabs>
        <w:autoSpaceDE w:val="0"/>
        <w:autoSpaceDN w:val="0"/>
        <w:adjustRightInd w:val="0"/>
        <w:spacing w:before="120" w:after="57" w:line="300" w:lineRule="atLeast"/>
        <w:jc w:val="right"/>
        <w:rPr>
          <w:rStyle w:val="NLLLNUM"/>
        </w:rPr>
      </w:pP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4855360</wp:posOffset>
                </wp:positionH>
                <wp:positionV relativeFrom="paragraph">
                  <wp:posOffset>63500</wp:posOffset>
                </wp:positionV>
                <wp:extent cx="6120" cy="3960"/>
                <wp:effectExtent l="38100" t="38100" r="32385" b="3429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6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50AD4" id="Ink 1630" o:spid="_x0000_s1026" type="#_x0000_t75" style="position:absolute;margin-left:382.25pt;margin-top:4.95pt;width:.8pt;height:.5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">
                <v:imagedata r:id="rId26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4407160</wp:posOffset>
                </wp:positionH>
                <wp:positionV relativeFrom="paragraph">
                  <wp:posOffset>-33340</wp:posOffset>
                </wp:positionV>
                <wp:extent cx="421920" cy="120240"/>
                <wp:effectExtent l="38100" t="38100" r="35560" b="3238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421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86B4" id="Ink 1629" o:spid="_x0000_s1026" type="#_x0000_t75" style="position:absolute;margin-left:346.75pt;margin-top:-2.9pt;width:33.7pt;height:9.9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">
                <v:imagedata r:id="rId26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4297360</wp:posOffset>
                </wp:positionH>
                <wp:positionV relativeFrom="paragraph">
                  <wp:posOffset>-18940</wp:posOffset>
                </wp:positionV>
                <wp:extent cx="76680" cy="102600"/>
                <wp:effectExtent l="38100" t="38100" r="38100" b="3111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766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D18F" id="Ink 1628" o:spid="_x0000_s1026" type="#_x0000_t75" style="position:absolute;margin-left:338.25pt;margin-top:-1.75pt;width:6.45pt;height:8.6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">
                <v:imagedata r:id="rId26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4019080</wp:posOffset>
                </wp:positionH>
                <wp:positionV relativeFrom="paragraph">
                  <wp:posOffset>-8140</wp:posOffset>
                </wp:positionV>
                <wp:extent cx="267480" cy="92880"/>
                <wp:effectExtent l="38100" t="38100" r="0" b="4064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267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70F2D" id="Ink 1627" o:spid="_x0000_s1026" type="#_x0000_t75" style="position:absolute;margin-left:316.2pt;margin-top:-.9pt;width:21.3pt;height:7.7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">
                <v:imagedata r:id="rId26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3703360</wp:posOffset>
                </wp:positionH>
                <wp:positionV relativeFrom="paragraph">
                  <wp:posOffset>11300</wp:posOffset>
                </wp:positionV>
                <wp:extent cx="133560" cy="32760"/>
                <wp:effectExtent l="38100" t="38100" r="0" b="2476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33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306E6" id="Ink 1626" o:spid="_x0000_s1026" type="#_x0000_t75" style="position:absolute;margin-left:291.4pt;margin-top:.85pt;width:10.75pt;height:2.8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">
                <v:imagedata r:id="rId26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3636040</wp:posOffset>
                </wp:positionH>
                <wp:positionV relativeFrom="paragraph">
                  <wp:posOffset>-32980</wp:posOffset>
                </wp:positionV>
                <wp:extent cx="138600" cy="121680"/>
                <wp:effectExtent l="38100" t="38100" r="33020" b="311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386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91FE" id="Ink 1625" o:spid="_x0000_s1026" type="#_x0000_t75" style="position:absolute;margin-left:286.05pt;margin-top:-2.8pt;width:11.35pt;height:10.0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">
                <v:imagedata r:id="rId26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3553600</wp:posOffset>
                </wp:positionH>
                <wp:positionV relativeFrom="paragraph">
                  <wp:posOffset>15620</wp:posOffset>
                </wp:positionV>
                <wp:extent cx="90720" cy="75600"/>
                <wp:effectExtent l="19050" t="38100" r="43180" b="3873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90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6C9BE" id="Ink 1624" o:spid="_x0000_s1026" type="#_x0000_t75" style="position:absolute;margin-left:279.55pt;margin-top:1pt;width:7.45pt;height:6.4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">
                <v:imagedata r:id="rId26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3353800</wp:posOffset>
                </wp:positionH>
                <wp:positionV relativeFrom="paragraph">
                  <wp:posOffset>-4540</wp:posOffset>
                </wp:positionV>
                <wp:extent cx="188640" cy="101880"/>
                <wp:effectExtent l="38100" t="38100" r="40005" b="3175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886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1CAA" id="Ink 1623" o:spid="_x0000_s1026" type="#_x0000_t75" style="position:absolute;margin-left:263.95pt;margin-top:-.55pt;width:15.05pt;height:8.4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">
                <v:imagedata r:id="rId26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3154360</wp:posOffset>
                </wp:positionH>
                <wp:positionV relativeFrom="paragraph">
                  <wp:posOffset>-8860</wp:posOffset>
                </wp:positionV>
                <wp:extent cx="185760" cy="111240"/>
                <wp:effectExtent l="19050" t="38100" r="43180" b="4127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185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7BB5D" id="Ink 1622" o:spid="_x0000_s1026" type="#_x0000_t75" style="position:absolute;margin-left:248.1pt;margin-top:-.9pt;width:15.15pt;height:9.2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">
                <v:imagedata r:id="rId26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2858800</wp:posOffset>
                </wp:positionH>
                <wp:positionV relativeFrom="paragraph">
                  <wp:posOffset>-7780</wp:posOffset>
                </wp:positionV>
                <wp:extent cx="74880" cy="94320"/>
                <wp:effectExtent l="38100" t="38100" r="40005" b="3937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748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EE3A" id="Ink 1620" o:spid="_x0000_s1026" type="#_x0000_t75" style="position:absolute;margin-left:224.85pt;margin-top:-.8pt;width:6.4pt;height:7.9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">
                <v:imagedata r:id="rId26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2666560</wp:posOffset>
                </wp:positionH>
                <wp:positionV relativeFrom="paragraph">
                  <wp:posOffset>22460</wp:posOffset>
                </wp:positionV>
                <wp:extent cx="180000" cy="64440"/>
                <wp:effectExtent l="38100" t="38100" r="29845" b="3111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180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93D50" id="Ink 1619" o:spid="_x0000_s1026" type="#_x0000_t75" style="position:absolute;margin-left:209.8pt;margin-top:1.5pt;width:14.35pt;height:5.5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">
                <v:imagedata r:id="rId27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10940</wp:posOffset>
                </wp:positionV>
                <wp:extent cx="76680" cy="69840"/>
                <wp:effectExtent l="38100" t="38100" r="38100" b="4508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76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DA56" id="Ink 1618" o:spid="_x0000_s1026" type="#_x0000_t75" style="position:absolute;margin-left:201.75pt;margin-top:.65pt;width:6.55pt;height:6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">
                <v:imagedata r:id="rId27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2497360</wp:posOffset>
                </wp:positionH>
                <wp:positionV relativeFrom="paragraph">
                  <wp:posOffset>-29740</wp:posOffset>
                </wp:positionV>
                <wp:extent cx="66240" cy="108720"/>
                <wp:effectExtent l="38100" t="38100" r="29210" b="4381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66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50763" id="Ink 1617" o:spid="_x0000_s1026" type="#_x0000_t75" style="position:absolute;margin-left:196.45pt;margin-top:-2.55pt;width:5.45pt;height:8.9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">
                <v:imagedata r:id="rId27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2435800</wp:posOffset>
                </wp:positionH>
                <wp:positionV relativeFrom="paragraph">
                  <wp:posOffset>-17140</wp:posOffset>
                </wp:positionV>
                <wp:extent cx="54720" cy="117360"/>
                <wp:effectExtent l="38100" t="38100" r="40640" b="3556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54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2660" id="Ink 1616" o:spid="_x0000_s1026" type="#_x0000_t75" style="position:absolute;margin-left:191.55pt;margin-top:-1.55pt;width:4.55pt;height:9.6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">
                <v:imagedata r:id="rId27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2287120</wp:posOffset>
                </wp:positionH>
                <wp:positionV relativeFrom="paragraph">
                  <wp:posOffset>20300</wp:posOffset>
                </wp:positionV>
                <wp:extent cx="135360" cy="88560"/>
                <wp:effectExtent l="38100" t="19050" r="36195" b="4508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35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CF2BE" id="Ink 1615" o:spid="_x0000_s1026" type="#_x0000_t75" style="position:absolute;margin-left:179.85pt;margin-top:1.35pt;width:10.9pt;height:7.4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">
                <v:imagedata r:id="rId27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 w:val="20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2151400</wp:posOffset>
                </wp:positionH>
                <wp:positionV relativeFrom="paragraph">
                  <wp:posOffset>-80860</wp:posOffset>
                </wp:positionV>
                <wp:extent cx="155520" cy="186480"/>
                <wp:effectExtent l="38100" t="38100" r="16510" b="4254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55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76C3" id="Ink 1614" o:spid="_x0000_s1026" type="#_x0000_t75" style="position:absolute;margin-left:169.15pt;margin-top:-6.55pt;width:12.55pt;height:15.1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">
                <v:imagedata r:id="rId2710" o:title=""/>
              </v:shape>
            </w:pict>
          </mc:Fallback>
        </mc:AlternateContent>
      </w:r>
      <w:r w:rsidR="006A2252" w:rsidRPr="00E535EC">
        <w:rPr>
          <w:rStyle w:val="NLLLNUM"/>
        </w:rPr>
        <w:t>[5 marks]</w:t>
      </w:r>
    </w:p>
    <w:p w:rsidR="006A2252" w:rsidRPr="00E535EC" w:rsidRDefault="006A2252" w:rsidP="00910697">
      <w:pPr>
        <w:widowControl w:val="0"/>
        <w:tabs>
          <w:tab w:val="left" w:pos="454"/>
        </w:tabs>
        <w:autoSpaceDE w:val="0"/>
        <w:autoSpaceDN w:val="0"/>
        <w:adjustRightInd w:val="0"/>
        <w:spacing w:before="57" w:after="57" w:line="300" w:lineRule="atLeast"/>
        <w:jc w:val="right"/>
        <w:rPr>
          <w:rStyle w:val="NLLLNUM"/>
        </w:rPr>
      </w:pPr>
      <w:r w:rsidRPr="00E535EC">
        <w:rPr>
          <w:rStyle w:val="NLLLNUM"/>
        </w:rPr>
        <w:t>Total marks: 4</w:t>
      </w:r>
      <w:r w:rsidR="007773BB">
        <w:rPr>
          <w:rStyle w:val="NLLLNUM"/>
        </w:rPr>
        <w:t>2</w:t>
      </w:r>
    </w:p>
    <w:p w:rsidR="000B359F" w:rsidRDefault="000B359F" w:rsidP="000B359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End of test</w:t>
      </w:r>
    </w:p>
    <w:sectPr w:rsidR="000B359F" w:rsidSect="004F45F8">
      <w:footerReference w:type="default" r:id="rId2711"/>
      <w:pgSz w:w="11900" w:h="16840"/>
      <w:pgMar w:top="1440" w:right="1440" w:bottom="851" w:left="1440" w:header="709" w:footer="709" w:gutter="0"/>
      <w:cols w:space="48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0605" w:rsidRDefault="00A70605" w:rsidP="00A55EAD">
      <w:pPr>
        <w:spacing w:after="0" w:line="240" w:lineRule="auto"/>
      </w:pPr>
      <w:r>
        <w:separator/>
      </w:r>
    </w:p>
  </w:endnote>
  <w:endnote w:type="continuationSeparator" w:id="0">
    <w:p w:rsidR="00A70605" w:rsidRDefault="00A70605" w:rsidP="00A5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inionPro-It">
    <w:altName w:val="Minion Pro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Roman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 Ital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MinionPro-BoldIt">
    <w:altName w:val="Minion Pro Bold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thematicalPiLTStd-5">
    <w:altName w:val="Mathematical Pi LT Std 5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Capt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5641" w:rsidRPr="00261760" w:rsidRDefault="004B5641" w:rsidP="002617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0605" w:rsidRDefault="00A70605" w:rsidP="00A55EAD">
      <w:pPr>
        <w:spacing w:after="0" w:line="240" w:lineRule="auto"/>
      </w:pPr>
      <w:r>
        <w:separator/>
      </w:r>
    </w:p>
  </w:footnote>
  <w:footnote w:type="continuationSeparator" w:id="0">
    <w:p w:rsidR="00A70605" w:rsidRDefault="00A70605" w:rsidP="00A55E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90C58"/>
    <w:multiLevelType w:val="hybridMultilevel"/>
    <w:tmpl w:val="C5C6B9C8"/>
    <w:lvl w:ilvl="0" w:tplc="9CEC9CE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A944B2"/>
    <w:multiLevelType w:val="hybridMultilevel"/>
    <w:tmpl w:val="59D6D7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A3D3A"/>
    <w:multiLevelType w:val="hybridMultilevel"/>
    <w:tmpl w:val="E1FAC7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668D2"/>
    <w:multiLevelType w:val="hybridMultilevel"/>
    <w:tmpl w:val="E6D4EFD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400DF"/>
    <w:multiLevelType w:val="hybridMultilevel"/>
    <w:tmpl w:val="11B46DB2"/>
    <w:lvl w:ilvl="0" w:tplc="AED219E8">
      <w:start w:val="1"/>
      <w:numFmt w:val="lowerLetter"/>
      <w:lvlText w:val="(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123B85"/>
    <w:multiLevelType w:val="hybridMultilevel"/>
    <w:tmpl w:val="56ACA128"/>
    <w:lvl w:ilvl="0" w:tplc="12023172">
      <w:start w:val="1"/>
      <w:numFmt w:val="lowerLetter"/>
      <w:lvlText w:val="%1)"/>
      <w:lvlJc w:val="left"/>
      <w:pPr>
        <w:ind w:left="1070" w:hanging="360"/>
      </w:pPr>
      <w:rPr>
        <w:rFonts w:ascii="Helvetica" w:hAnsi="Helvetica" w:cs="Helvetica"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 w15:restartNumberingAfterBreak="0">
    <w:nsid w:val="194B053A"/>
    <w:multiLevelType w:val="singleLevel"/>
    <w:tmpl w:val="6A629DFA"/>
    <w:lvl w:ilvl="0">
      <w:start w:val="1"/>
      <w:numFmt w:val="lowerLetter"/>
      <w:lvlText w:val="(%1)"/>
      <w:lvlJc w:val="left"/>
      <w:pPr>
        <w:tabs>
          <w:tab w:val="num" w:pos="540"/>
        </w:tabs>
        <w:ind w:left="540" w:hanging="540"/>
      </w:pPr>
      <w:rPr>
        <w:rFonts w:hint="default"/>
      </w:rPr>
    </w:lvl>
  </w:abstractNum>
  <w:abstractNum w:abstractNumId="7" w15:restartNumberingAfterBreak="0">
    <w:nsid w:val="1B6645B3"/>
    <w:multiLevelType w:val="hybridMultilevel"/>
    <w:tmpl w:val="C136C566"/>
    <w:lvl w:ilvl="0" w:tplc="582E4B94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E6F39A5"/>
    <w:multiLevelType w:val="hybridMultilevel"/>
    <w:tmpl w:val="5784C1E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F651046"/>
    <w:multiLevelType w:val="hybridMultilevel"/>
    <w:tmpl w:val="2086F98E"/>
    <w:lvl w:ilvl="0" w:tplc="2B8C01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24C49"/>
    <w:multiLevelType w:val="multilevel"/>
    <w:tmpl w:val="4CB6619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59B70D5"/>
    <w:multiLevelType w:val="hybridMultilevel"/>
    <w:tmpl w:val="9D8C9B1C"/>
    <w:lvl w:ilvl="0" w:tplc="D474F2F4">
      <w:start w:val="1"/>
      <w:numFmt w:val="lowerLetter"/>
      <w:lvlText w:val="%1)"/>
      <w:lvlJc w:val="left"/>
      <w:pPr>
        <w:ind w:left="1080" w:hanging="360"/>
      </w:pPr>
      <w:rPr>
        <w:rFonts w:ascii="Helvetica" w:hAnsi="Helvetica" w:cs="Helvetica" w:hint="default"/>
        <w:b/>
        <w:sz w:val="20"/>
        <w:szCs w:val="20"/>
      </w:rPr>
    </w:lvl>
    <w:lvl w:ilvl="1" w:tplc="0C090019" w:tentative="1">
      <w:start w:val="1"/>
      <w:numFmt w:val="lowerLetter"/>
      <w:lvlText w:val="%2."/>
      <w:lvlJc w:val="left"/>
      <w:pPr>
        <w:ind w:left="1450" w:hanging="360"/>
      </w:pPr>
    </w:lvl>
    <w:lvl w:ilvl="2" w:tplc="0C09001B" w:tentative="1">
      <w:start w:val="1"/>
      <w:numFmt w:val="lowerRoman"/>
      <w:lvlText w:val="%3."/>
      <w:lvlJc w:val="right"/>
      <w:pPr>
        <w:ind w:left="2170" w:hanging="180"/>
      </w:pPr>
    </w:lvl>
    <w:lvl w:ilvl="3" w:tplc="0C09000F" w:tentative="1">
      <w:start w:val="1"/>
      <w:numFmt w:val="decimal"/>
      <w:lvlText w:val="%4."/>
      <w:lvlJc w:val="left"/>
      <w:pPr>
        <w:ind w:left="2890" w:hanging="360"/>
      </w:pPr>
    </w:lvl>
    <w:lvl w:ilvl="4" w:tplc="0C090019" w:tentative="1">
      <w:start w:val="1"/>
      <w:numFmt w:val="lowerLetter"/>
      <w:lvlText w:val="%5."/>
      <w:lvlJc w:val="left"/>
      <w:pPr>
        <w:ind w:left="3610" w:hanging="360"/>
      </w:pPr>
    </w:lvl>
    <w:lvl w:ilvl="5" w:tplc="0C09001B" w:tentative="1">
      <w:start w:val="1"/>
      <w:numFmt w:val="lowerRoman"/>
      <w:lvlText w:val="%6."/>
      <w:lvlJc w:val="right"/>
      <w:pPr>
        <w:ind w:left="4330" w:hanging="180"/>
      </w:pPr>
    </w:lvl>
    <w:lvl w:ilvl="6" w:tplc="0C09000F" w:tentative="1">
      <w:start w:val="1"/>
      <w:numFmt w:val="decimal"/>
      <w:lvlText w:val="%7."/>
      <w:lvlJc w:val="left"/>
      <w:pPr>
        <w:ind w:left="5050" w:hanging="360"/>
      </w:pPr>
    </w:lvl>
    <w:lvl w:ilvl="7" w:tplc="0C090019" w:tentative="1">
      <w:start w:val="1"/>
      <w:numFmt w:val="lowerLetter"/>
      <w:lvlText w:val="%8."/>
      <w:lvlJc w:val="left"/>
      <w:pPr>
        <w:ind w:left="5770" w:hanging="360"/>
      </w:pPr>
    </w:lvl>
    <w:lvl w:ilvl="8" w:tplc="0C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 w15:restartNumberingAfterBreak="0">
    <w:nsid w:val="266C476C"/>
    <w:multiLevelType w:val="hybridMultilevel"/>
    <w:tmpl w:val="A1C0F0BC"/>
    <w:lvl w:ilvl="0" w:tplc="1BC6C42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DA3094"/>
    <w:multiLevelType w:val="hybridMultilevel"/>
    <w:tmpl w:val="F6DAD2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A47519"/>
    <w:multiLevelType w:val="hybridMultilevel"/>
    <w:tmpl w:val="146E3D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76AFD"/>
    <w:multiLevelType w:val="hybridMultilevel"/>
    <w:tmpl w:val="777EBC58"/>
    <w:lvl w:ilvl="0" w:tplc="1E2CE71E">
      <w:start w:val="1"/>
      <w:numFmt w:val="decimal"/>
      <w:lvlText w:val="%1."/>
      <w:lvlJc w:val="left"/>
      <w:pPr>
        <w:ind w:left="384" w:hanging="384"/>
      </w:pPr>
      <w:rPr>
        <w:rFonts w:hint="default"/>
        <w:b w:val="0"/>
      </w:rPr>
    </w:lvl>
    <w:lvl w:ilvl="1" w:tplc="12023172">
      <w:start w:val="1"/>
      <w:numFmt w:val="lowerLetter"/>
      <w:lvlText w:val="%2)"/>
      <w:lvlJc w:val="left"/>
      <w:pPr>
        <w:ind w:left="1080" w:hanging="360"/>
      </w:pPr>
      <w:rPr>
        <w:rFonts w:ascii="Helvetica" w:hAnsi="Helvetica" w:cs="Helvetica" w:hint="default"/>
        <w:b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A516771"/>
    <w:multiLevelType w:val="hybridMultilevel"/>
    <w:tmpl w:val="D5C2F29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C2A0A"/>
    <w:multiLevelType w:val="hybridMultilevel"/>
    <w:tmpl w:val="ADF41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C17FB"/>
    <w:multiLevelType w:val="hybridMultilevel"/>
    <w:tmpl w:val="6AE8B15E"/>
    <w:lvl w:ilvl="0" w:tplc="05A626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A67B6"/>
    <w:multiLevelType w:val="hybridMultilevel"/>
    <w:tmpl w:val="93B2B162"/>
    <w:lvl w:ilvl="0" w:tplc="6076E99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2D82C62"/>
    <w:multiLevelType w:val="hybridMultilevel"/>
    <w:tmpl w:val="07328B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1F2CF3"/>
    <w:multiLevelType w:val="hybridMultilevel"/>
    <w:tmpl w:val="30AA6E1A"/>
    <w:lvl w:ilvl="0" w:tplc="C36A2C5A">
      <w:start w:val="1"/>
      <w:numFmt w:val="decimal"/>
      <w:lvlText w:val="%1."/>
      <w:lvlJc w:val="left"/>
      <w:pPr>
        <w:ind w:left="384" w:hanging="384"/>
      </w:pPr>
      <w:rPr>
        <w:rFonts w:asciiTheme="minorHAnsi" w:hAnsiTheme="minorHAnsi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ABA0949"/>
    <w:multiLevelType w:val="hybridMultilevel"/>
    <w:tmpl w:val="42FC2208"/>
    <w:lvl w:ilvl="0" w:tplc="F45606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7643E8"/>
    <w:multiLevelType w:val="hybridMultilevel"/>
    <w:tmpl w:val="B560D982"/>
    <w:lvl w:ilvl="0" w:tplc="FAE01C5E">
      <w:start w:val="1"/>
      <w:numFmt w:val="decimal"/>
      <w:lvlText w:val="%1."/>
      <w:lvlJc w:val="left"/>
      <w:pPr>
        <w:ind w:left="975" w:hanging="615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FC11DC"/>
    <w:multiLevelType w:val="hybridMultilevel"/>
    <w:tmpl w:val="8BF608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9E5E73"/>
    <w:multiLevelType w:val="singleLevel"/>
    <w:tmpl w:val="86E43C74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26" w15:restartNumberingAfterBreak="0">
    <w:nsid w:val="51282AC4"/>
    <w:multiLevelType w:val="multilevel"/>
    <w:tmpl w:val="D2F4937A"/>
    <w:lvl w:ilvl="0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2EF69BD"/>
    <w:multiLevelType w:val="hybridMultilevel"/>
    <w:tmpl w:val="DE1444F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0A6497"/>
    <w:multiLevelType w:val="multilevel"/>
    <w:tmpl w:val="82FC67E2"/>
    <w:lvl w:ilvl="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3893970"/>
    <w:multiLevelType w:val="hybridMultilevel"/>
    <w:tmpl w:val="D2CA462A"/>
    <w:lvl w:ilvl="0" w:tplc="43C200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B3617"/>
    <w:multiLevelType w:val="hybridMultilevel"/>
    <w:tmpl w:val="919A30B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E5199A"/>
    <w:multiLevelType w:val="hybridMultilevel"/>
    <w:tmpl w:val="6E74B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BE233B"/>
    <w:multiLevelType w:val="singleLevel"/>
    <w:tmpl w:val="C73AA3BC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33" w15:restartNumberingAfterBreak="0">
    <w:nsid w:val="73EA25C6"/>
    <w:multiLevelType w:val="hybridMultilevel"/>
    <w:tmpl w:val="5582F4F2"/>
    <w:lvl w:ilvl="0" w:tplc="94C6DBE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7611249"/>
    <w:multiLevelType w:val="hybridMultilevel"/>
    <w:tmpl w:val="D74ABE46"/>
    <w:lvl w:ilvl="0" w:tplc="F6E412B0">
      <w:start w:val="1"/>
      <w:numFmt w:val="upperLetter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5" w15:restartNumberingAfterBreak="0">
    <w:nsid w:val="799E0729"/>
    <w:multiLevelType w:val="hybridMultilevel"/>
    <w:tmpl w:val="08C031C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235BED"/>
    <w:multiLevelType w:val="hybridMultilevel"/>
    <w:tmpl w:val="6E46FA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5"/>
  </w:num>
  <w:num w:numId="3">
    <w:abstractNumId w:val="30"/>
  </w:num>
  <w:num w:numId="4">
    <w:abstractNumId w:val="3"/>
  </w:num>
  <w:num w:numId="5">
    <w:abstractNumId w:val="2"/>
  </w:num>
  <w:num w:numId="6">
    <w:abstractNumId w:val="9"/>
  </w:num>
  <w:num w:numId="7">
    <w:abstractNumId w:val="23"/>
  </w:num>
  <w:num w:numId="8">
    <w:abstractNumId w:val="14"/>
  </w:num>
  <w:num w:numId="9">
    <w:abstractNumId w:val="16"/>
  </w:num>
  <w:num w:numId="10">
    <w:abstractNumId w:val="18"/>
  </w:num>
  <w:num w:numId="11">
    <w:abstractNumId w:val="10"/>
  </w:num>
  <w:num w:numId="12">
    <w:abstractNumId w:val="26"/>
  </w:num>
  <w:num w:numId="13">
    <w:abstractNumId w:val="2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2"/>
    <w:lvlOverride w:ilvl="0">
      <w:startOverride w:val="1"/>
    </w:lvlOverride>
  </w:num>
  <w:num w:numId="17">
    <w:abstractNumId w:val="28"/>
  </w:num>
  <w:num w:numId="18">
    <w:abstractNumId w:val="25"/>
    <w:lvlOverride w:ilvl="0">
      <w:startOverride w:val="1"/>
    </w:lvlOverride>
  </w:num>
  <w:num w:numId="1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36"/>
  </w:num>
  <w:num w:numId="22">
    <w:abstractNumId w:val="12"/>
  </w:num>
  <w:num w:numId="23">
    <w:abstractNumId w:val="0"/>
  </w:num>
  <w:num w:numId="24">
    <w:abstractNumId w:val="7"/>
  </w:num>
  <w:num w:numId="25">
    <w:abstractNumId w:val="29"/>
  </w:num>
  <w:num w:numId="26">
    <w:abstractNumId w:val="17"/>
  </w:num>
  <w:num w:numId="27">
    <w:abstractNumId w:val="33"/>
  </w:num>
  <w:num w:numId="28">
    <w:abstractNumId w:val="22"/>
  </w:num>
  <w:num w:numId="29">
    <w:abstractNumId w:val="19"/>
  </w:num>
  <w:num w:numId="30">
    <w:abstractNumId w:val="13"/>
  </w:num>
  <w:num w:numId="31">
    <w:abstractNumId w:val="31"/>
  </w:num>
  <w:num w:numId="32">
    <w:abstractNumId w:val="21"/>
  </w:num>
  <w:num w:numId="33">
    <w:abstractNumId w:val="15"/>
  </w:num>
  <w:num w:numId="34">
    <w:abstractNumId w:val="5"/>
  </w:num>
  <w:num w:numId="35">
    <w:abstractNumId w:val="11"/>
  </w:num>
  <w:num w:numId="36">
    <w:abstractNumId w:val="27"/>
  </w:num>
  <w:num w:numId="37">
    <w:abstractNumId w:val="1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7"/>
    <w:rsid w:val="00004E8A"/>
    <w:rsid w:val="000130AD"/>
    <w:rsid w:val="0001492A"/>
    <w:rsid w:val="000256EB"/>
    <w:rsid w:val="000309A4"/>
    <w:rsid w:val="00037617"/>
    <w:rsid w:val="00040A81"/>
    <w:rsid w:val="00045AA3"/>
    <w:rsid w:val="00052142"/>
    <w:rsid w:val="000661B6"/>
    <w:rsid w:val="0007099B"/>
    <w:rsid w:val="00081E4D"/>
    <w:rsid w:val="00083B39"/>
    <w:rsid w:val="0008656F"/>
    <w:rsid w:val="00096534"/>
    <w:rsid w:val="000B321F"/>
    <w:rsid w:val="000B359F"/>
    <w:rsid w:val="000C1BC2"/>
    <w:rsid w:val="000C425F"/>
    <w:rsid w:val="000E7349"/>
    <w:rsid w:val="0010046A"/>
    <w:rsid w:val="0010407F"/>
    <w:rsid w:val="001064C0"/>
    <w:rsid w:val="00116B34"/>
    <w:rsid w:val="00116C33"/>
    <w:rsid w:val="00144002"/>
    <w:rsid w:val="00152A94"/>
    <w:rsid w:val="00162354"/>
    <w:rsid w:val="001765DF"/>
    <w:rsid w:val="001767F5"/>
    <w:rsid w:val="001808BB"/>
    <w:rsid w:val="001A3481"/>
    <w:rsid w:val="001C0E89"/>
    <w:rsid w:val="001D4ACE"/>
    <w:rsid w:val="001D5207"/>
    <w:rsid w:val="001E6A42"/>
    <w:rsid w:val="001F5452"/>
    <w:rsid w:val="002012F6"/>
    <w:rsid w:val="00211079"/>
    <w:rsid w:val="002203EA"/>
    <w:rsid w:val="0022773E"/>
    <w:rsid w:val="00227C99"/>
    <w:rsid w:val="002311F4"/>
    <w:rsid w:val="002327EE"/>
    <w:rsid w:val="00241F87"/>
    <w:rsid w:val="00242F99"/>
    <w:rsid w:val="002545C4"/>
    <w:rsid w:val="00261760"/>
    <w:rsid w:val="00263A12"/>
    <w:rsid w:val="00296F30"/>
    <w:rsid w:val="002B4565"/>
    <w:rsid w:val="002D29C7"/>
    <w:rsid w:val="002D4711"/>
    <w:rsid w:val="002E4EAE"/>
    <w:rsid w:val="00301BE9"/>
    <w:rsid w:val="00304DA9"/>
    <w:rsid w:val="00326E2E"/>
    <w:rsid w:val="00337EBB"/>
    <w:rsid w:val="00342ACB"/>
    <w:rsid w:val="0036128E"/>
    <w:rsid w:val="00395B16"/>
    <w:rsid w:val="003D0225"/>
    <w:rsid w:val="003D3760"/>
    <w:rsid w:val="003E01D8"/>
    <w:rsid w:val="003E15C3"/>
    <w:rsid w:val="003F6239"/>
    <w:rsid w:val="00424C96"/>
    <w:rsid w:val="0042575C"/>
    <w:rsid w:val="004258B2"/>
    <w:rsid w:val="00434AED"/>
    <w:rsid w:val="0043545D"/>
    <w:rsid w:val="00453361"/>
    <w:rsid w:val="0046185B"/>
    <w:rsid w:val="004763DE"/>
    <w:rsid w:val="0047716E"/>
    <w:rsid w:val="00480244"/>
    <w:rsid w:val="004805B1"/>
    <w:rsid w:val="0048681C"/>
    <w:rsid w:val="00493530"/>
    <w:rsid w:val="004B5641"/>
    <w:rsid w:val="004B6E82"/>
    <w:rsid w:val="004F45F8"/>
    <w:rsid w:val="004F609E"/>
    <w:rsid w:val="00580EEF"/>
    <w:rsid w:val="00583D67"/>
    <w:rsid w:val="00584646"/>
    <w:rsid w:val="00584B14"/>
    <w:rsid w:val="005957A6"/>
    <w:rsid w:val="005A21A6"/>
    <w:rsid w:val="005B0F58"/>
    <w:rsid w:val="005B700D"/>
    <w:rsid w:val="005C4577"/>
    <w:rsid w:val="005D21D8"/>
    <w:rsid w:val="005D5563"/>
    <w:rsid w:val="00601019"/>
    <w:rsid w:val="00602AC9"/>
    <w:rsid w:val="00605926"/>
    <w:rsid w:val="00612BCF"/>
    <w:rsid w:val="00617138"/>
    <w:rsid w:val="00630A21"/>
    <w:rsid w:val="006325EE"/>
    <w:rsid w:val="00632D28"/>
    <w:rsid w:val="00641B80"/>
    <w:rsid w:val="006474DF"/>
    <w:rsid w:val="00663625"/>
    <w:rsid w:val="00677DF7"/>
    <w:rsid w:val="0068084D"/>
    <w:rsid w:val="006A2252"/>
    <w:rsid w:val="006E4B7F"/>
    <w:rsid w:val="0070769F"/>
    <w:rsid w:val="007479D0"/>
    <w:rsid w:val="00766C04"/>
    <w:rsid w:val="00773DF7"/>
    <w:rsid w:val="007773BB"/>
    <w:rsid w:val="0079753A"/>
    <w:rsid w:val="007B0A7F"/>
    <w:rsid w:val="007B0B6F"/>
    <w:rsid w:val="007B4E3B"/>
    <w:rsid w:val="007C3C73"/>
    <w:rsid w:val="007D0852"/>
    <w:rsid w:val="007E7E6A"/>
    <w:rsid w:val="007F05E3"/>
    <w:rsid w:val="00804236"/>
    <w:rsid w:val="0081617B"/>
    <w:rsid w:val="00826D7F"/>
    <w:rsid w:val="008368EF"/>
    <w:rsid w:val="008441F6"/>
    <w:rsid w:val="0084557C"/>
    <w:rsid w:val="008614C4"/>
    <w:rsid w:val="00864342"/>
    <w:rsid w:val="00870412"/>
    <w:rsid w:val="008B3D78"/>
    <w:rsid w:val="008C1F76"/>
    <w:rsid w:val="008C727B"/>
    <w:rsid w:val="00910697"/>
    <w:rsid w:val="0091265F"/>
    <w:rsid w:val="00912A34"/>
    <w:rsid w:val="00936996"/>
    <w:rsid w:val="009740CD"/>
    <w:rsid w:val="009815F2"/>
    <w:rsid w:val="0099127C"/>
    <w:rsid w:val="009A42BE"/>
    <w:rsid w:val="009A4597"/>
    <w:rsid w:val="009A7574"/>
    <w:rsid w:val="009B315D"/>
    <w:rsid w:val="009C079F"/>
    <w:rsid w:val="009D7C27"/>
    <w:rsid w:val="009D7E58"/>
    <w:rsid w:val="009F29B4"/>
    <w:rsid w:val="009F3D90"/>
    <w:rsid w:val="00A04DDC"/>
    <w:rsid w:val="00A05373"/>
    <w:rsid w:val="00A1274B"/>
    <w:rsid w:val="00A21C5E"/>
    <w:rsid w:val="00A46DCD"/>
    <w:rsid w:val="00A52DCB"/>
    <w:rsid w:val="00A55EAD"/>
    <w:rsid w:val="00A569B3"/>
    <w:rsid w:val="00A63EAC"/>
    <w:rsid w:val="00A70605"/>
    <w:rsid w:val="00A92888"/>
    <w:rsid w:val="00A93252"/>
    <w:rsid w:val="00AA3F5A"/>
    <w:rsid w:val="00AA45E2"/>
    <w:rsid w:val="00AB0539"/>
    <w:rsid w:val="00AB6FEA"/>
    <w:rsid w:val="00AC7A25"/>
    <w:rsid w:val="00AD08F0"/>
    <w:rsid w:val="00AE00AA"/>
    <w:rsid w:val="00AE5866"/>
    <w:rsid w:val="00AE58F7"/>
    <w:rsid w:val="00B006C0"/>
    <w:rsid w:val="00B068C5"/>
    <w:rsid w:val="00B07264"/>
    <w:rsid w:val="00B441A7"/>
    <w:rsid w:val="00BC4C57"/>
    <w:rsid w:val="00BC4DF0"/>
    <w:rsid w:val="00BD36E9"/>
    <w:rsid w:val="00C01B0E"/>
    <w:rsid w:val="00C2189A"/>
    <w:rsid w:val="00C43847"/>
    <w:rsid w:val="00C93E99"/>
    <w:rsid w:val="00C9464C"/>
    <w:rsid w:val="00C953E6"/>
    <w:rsid w:val="00CB00F1"/>
    <w:rsid w:val="00CB7087"/>
    <w:rsid w:val="00CB7460"/>
    <w:rsid w:val="00CC3CC9"/>
    <w:rsid w:val="00CD2C38"/>
    <w:rsid w:val="00CD7505"/>
    <w:rsid w:val="00CF149C"/>
    <w:rsid w:val="00D0245E"/>
    <w:rsid w:val="00D37D87"/>
    <w:rsid w:val="00D425E4"/>
    <w:rsid w:val="00D63FD5"/>
    <w:rsid w:val="00D664A1"/>
    <w:rsid w:val="00D81445"/>
    <w:rsid w:val="00D9317D"/>
    <w:rsid w:val="00D93527"/>
    <w:rsid w:val="00DA3801"/>
    <w:rsid w:val="00DC0954"/>
    <w:rsid w:val="00DD295F"/>
    <w:rsid w:val="00E05D96"/>
    <w:rsid w:val="00E10097"/>
    <w:rsid w:val="00E117AE"/>
    <w:rsid w:val="00E13465"/>
    <w:rsid w:val="00E150FD"/>
    <w:rsid w:val="00E31E8F"/>
    <w:rsid w:val="00E34D2F"/>
    <w:rsid w:val="00E478CD"/>
    <w:rsid w:val="00E60FC2"/>
    <w:rsid w:val="00E61405"/>
    <w:rsid w:val="00E70C82"/>
    <w:rsid w:val="00EA33A4"/>
    <w:rsid w:val="00EB02C8"/>
    <w:rsid w:val="00EB7AE8"/>
    <w:rsid w:val="00ED5068"/>
    <w:rsid w:val="00EF28D3"/>
    <w:rsid w:val="00F040CA"/>
    <w:rsid w:val="00F06083"/>
    <w:rsid w:val="00F07245"/>
    <w:rsid w:val="00F07CE7"/>
    <w:rsid w:val="00F218E4"/>
    <w:rsid w:val="00F335A4"/>
    <w:rsid w:val="00F5429F"/>
    <w:rsid w:val="00F76561"/>
    <w:rsid w:val="00F7760C"/>
    <w:rsid w:val="00F859B9"/>
    <w:rsid w:val="00FA7ED8"/>
    <w:rsid w:val="00FB1866"/>
    <w:rsid w:val="00FC7D79"/>
    <w:rsid w:val="00FD25B1"/>
    <w:rsid w:val="00FD7A59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F657AFA2-9FBD-4E39-A018-48E2D5AB6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3"/>
    <w:next w:val="Normal"/>
    <w:link w:val="Heading1Char"/>
    <w:uiPriority w:val="99"/>
    <w:qFormat/>
    <w:rsid w:val="005D5563"/>
    <w:pPr>
      <w:keepNext w:val="0"/>
      <w:keepLines w:val="0"/>
      <w:tabs>
        <w:tab w:val="right" w:pos="10440"/>
      </w:tabs>
      <w:spacing w:before="0" w:line="240" w:lineRule="auto"/>
      <w:outlineLvl w:val="0"/>
    </w:pPr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5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EAD"/>
  </w:style>
  <w:style w:type="paragraph" w:styleId="Footer">
    <w:name w:val="footer"/>
    <w:basedOn w:val="Normal"/>
    <w:link w:val="Foot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EAD"/>
  </w:style>
  <w:style w:type="paragraph" w:styleId="BalloonText">
    <w:name w:val="Balloon Text"/>
    <w:basedOn w:val="Normal"/>
    <w:link w:val="BalloonTextChar"/>
    <w:uiPriority w:val="99"/>
    <w:semiHidden/>
    <w:unhideWhenUsed/>
    <w:rsid w:val="00A55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EA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0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068C5"/>
    <w:rPr>
      <w:color w:val="808080"/>
    </w:rPr>
  </w:style>
  <w:style w:type="paragraph" w:customStyle="1" w:styleId="PTablebodytext">
    <w:name w:val="P: Table body text"/>
    <w:basedOn w:val="Normal"/>
    <w:rsid w:val="00A21C5E"/>
    <w:pPr>
      <w:tabs>
        <w:tab w:val="left" w:pos="284"/>
      </w:tabs>
      <w:spacing w:before="40" w:after="80" w:line="240" w:lineRule="auto"/>
    </w:pPr>
    <w:rPr>
      <w:rFonts w:ascii="Times New Roman" w:eastAsia="Times New Roman" w:hAnsi="Times New Roman" w:cs="Times New Roman"/>
      <w:sz w:val="24"/>
      <w:szCs w:val="20"/>
      <w:lang w:val="en-US" w:eastAsia="en-US"/>
    </w:rPr>
  </w:style>
  <w:style w:type="character" w:styleId="Emphasis">
    <w:name w:val="Emphasis"/>
    <w:basedOn w:val="DefaultParagraphFont"/>
    <w:uiPriority w:val="20"/>
    <w:qFormat/>
    <w:rsid w:val="006474D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9"/>
    <w:rsid w:val="005D5563"/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customStyle="1" w:styleId="Answer">
    <w:name w:val="Answer"/>
    <w:basedOn w:val="Heading4"/>
    <w:uiPriority w:val="99"/>
    <w:rsid w:val="005D5563"/>
    <w:pPr>
      <w:keepLines w:val="0"/>
      <w:tabs>
        <w:tab w:val="left" w:pos="547"/>
        <w:tab w:val="right" w:pos="8485"/>
      </w:tabs>
      <w:spacing w:before="0" w:line="240" w:lineRule="auto"/>
      <w:ind w:left="547" w:hanging="547"/>
    </w:pPr>
    <w:rPr>
      <w:rFonts w:ascii="Times New Roman" w:eastAsia="SimSun" w:hAnsi="Times New Roman" w:cs="Times New Roman"/>
      <w:b/>
      <w:bCs/>
      <w:i w:val="0"/>
      <w:iCs w:val="0"/>
      <w:color w:val="FF0000"/>
      <w:sz w:val="24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5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56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LLLNUM">
    <w:name w:val="NL_LL_NUM"/>
    <w:qFormat/>
    <w:rsid w:val="0010046A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10046A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NLLL2COL">
    <w:name w:val="NL_LL_2COL"/>
    <w:rsid w:val="0010046A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i-listitalic">
    <w:name w:val="i - list italic"/>
    <w:uiPriority w:val="99"/>
    <w:qFormat/>
    <w:rsid w:val="0010046A"/>
    <w:rPr>
      <w:rFonts w:ascii="Arial" w:hAnsi="Arial"/>
      <w:i/>
    </w:rPr>
  </w:style>
  <w:style w:type="character" w:customStyle="1" w:styleId="i-listsuperscript">
    <w:name w:val="i - list superscript"/>
    <w:uiPriority w:val="99"/>
    <w:qFormat/>
    <w:rsid w:val="0010046A"/>
    <w:rPr>
      <w:rFonts w:ascii="Calibri" w:hAnsi="Calibri"/>
      <w:vertAlign w:val="superscript"/>
      <w:lang w:eastAsia="en-AU"/>
    </w:rPr>
  </w:style>
  <w:style w:type="character" w:customStyle="1" w:styleId="MATH-1">
    <w:name w:val="MATH-1"/>
    <w:uiPriority w:val="99"/>
    <w:rsid w:val="0010046A"/>
    <w:rPr>
      <w:rFonts w:ascii="MathematicalPiLTStd-1" w:hAnsi="MathematicalPiLTStd-1" w:cs="MathematicalPiLTStd-1"/>
    </w:rPr>
  </w:style>
  <w:style w:type="paragraph" w:customStyle="1" w:styleId="i-bodytextfo">
    <w:name w:val="i - body text f/o"/>
    <w:basedOn w:val="Normal"/>
    <w:next w:val="Normal"/>
    <w:uiPriority w:val="99"/>
    <w:rsid w:val="0010046A"/>
    <w:pPr>
      <w:widowControl w:val="0"/>
      <w:suppressAutoHyphens/>
      <w:autoSpaceDE w:val="0"/>
      <w:autoSpaceDN w:val="0"/>
      <w:adjustRightInd w:val="0"/>
      <w:spacing w:after="0" w:line="300" w:lineRule="atLeast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paragraph" w:customStyle="1" w:styleId="Spaces">
    <w:name w:val="Spaces"/>
    <w:basedOn w:val="Normal"/>
    <w:uiPriority w:val="99"/>
    <w:rsid w:val="0010046A"/>
    <w:pPr>
      <w:widowControl w:val="0"/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  <w:textAlignment w:val="center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u w:val="thick" w:color="CBCBCB"/>
      <w:lang w:val="en-US" w:eastAsia="en-US"/>
    </w:rPr>
  </w:style>
  <w:style w:type="paragraph" w:styleId="List2">
    <w:name w:val="List 2"/>
    <w:basedOn w:val="Normal"/>
    <w:rsid w:val="00040A81"/>
    <w:pPr>
      <w:tabs>
        <w:tab w:val="left" w:pos="567"/>
        <w:tab w:val="left" w:pos="1134"/>
        <w:tab w:val="left" w:pos="1701"/>
      </w:tabs>
      <w:spacing w:after="0" w:line="240" w:lineRule="auto"/>
      <w:ind w:left="1134" w:hanging="567"/>
    </w:pPr>
    <w:rPr>
      <w:rFonts w:ascii="Times New Roman" w:eastAsia="Times New Roman" w:hAnsi="Times New Roman" w:cs="Times New Roman"/>
      <w:sz w:val="24"/>
      <w:lang w:eastAsia="en-AU"/>
    </w:rPr>
  </w:style>
  <w:style w:type="paragraph" w:styleId="List">
    <w:name w:val="List"/>
    <w:basedOn w:val="Normal"/>
    <w:uiPriority w:val="99"/>
    <w:semiHidden/>
    <w:unhideWhenUsed/>
    <w:rsid w:val="002D4711"/>
    <w:pPr>
      <w:ind w:left="283" w:hanging="283"/>
      <w:contextualSpacing/>
    </w:pPr>
  </w:style>
  <w:style w:type="character" w:customStyle="1" w:styleId="i-listbold">
    <w:name w:val="i - list bold"/>
    <w:uiPriority w:val="99"/>
    <w:qFormat/>
    <w:rsid w:val="0068084D"/>
    <w:rPr>
      <w:rFonts w:ascii="Minion Pro" w:hAnsi="Minion Pro"/>
      <w:b/>
    </w:rPr>
  </w:style>
  <w:style w:type="paragraph" w:customStyle="1" w:styleId="i-numberedlist1">
    <w:name w:val="i - numbered list 1"/>
    <w:uiPriority w:val="99"/>
    <w:rsid w:val="0068084D"/>
    <w:pPr>
      <w:spacing w:before="120" w:after="0" w:line="360" w:lineRule="auto"/>
      <w:ind w:left="227" w:hanging="227"/>
    </w:pPr>
    <w:rPr>
      <w:rFonts w:ascii="Verdana" w:eastAsia="Times New Roman" w:hAnsi="Verdana" w:cs="Times New Roman"/>
      <w:szCs w:val="24"/>
      <w:lang w:eastAsia="en-US"/>
    </w:rPr>
  </w:style>
  <w:style w:type="character" w:customStyle="1" w:styleId="i-listnumber">
    <w:name w:val="i - list number"/>
    <w:uiPriority w:val="99"/>
    <w:qFormat/>
    <w:rsid w:val="0068084D"/>
    <w:rPr>
      <w:rFonts w:ascii="HelveticaNeueLT Std" w:hAnsi="HelveticaNeueLT Std"/>
      <w:b/>
      <w:color w:val="auto"/>
      <w:sz w:val="20"/>
    </w:rPr>
  </w:style>
  <w:style w:type="paragraph" w:customStyle="1" w:styleId="i-numberedlist2">
    <w:name w:val="i - numbered list 2"/>
    <w:basedOn w:val="Normal"/>
    <w:uiPriority w:val="99"/>
    <w:qFormat/>
    <w:rsid w:val="0068084D"/>
    <w:pPr>
      <w:overflowPunct w:val="0"/>
      <w:autoSpaceDE w:val="0"/>
      <w:autoSpaceDN w:val="0"/>
      <w:adjustRightInd w:val="0"/>
      <w:spacing w:before="120" w:after="0" w:line="360" w:lineRule="auto"/>
      <w:ind w:left="568" w:hanging="284"/>
      <w:textAlignment w:val="baseline"/>
    </w:pPr>
    <w:rPr>
      <w:rFonts w:ascii="Verdana" w:eastAsia="Times New Roman" w:hAnsi="Verdana" w:cs="Times New Roman"/>
      <w:szCs w:val="20"/>
      <w:lang w:eastAsia="en-US"/>
    </w:rPr>
  </w:style>
  <w:style w:type="character" w:customStyle="1" w:styleId="MinonMath">
    <w:name w:val="Minon Math"/>
    <w:uiPriority w:val="1"/>
    <w:qFormat/>
    <w:rsid w:val="0068084D"/>
    <w:rPr>
      <w:rFonts w:ascii="Minion Pro" w:hAnsi="Minion Pro"/>
      <w:b w:val="0"/>
      <w:i w:val="0"/>
    </w:rPr>
  </w:style>
  <w:style w:type="paragraph" w:customStyle="1" w:styleId="PARAcenter">
    <w:name w:val="PARA_center"/>
    <w:qFormat/>
    <w:rsid w:val="003F6239"/>
    <w:pPr>
      <w:spacing w:after="0" w:line="240" w:lineRule="atLeast"/>
      <w:jc w:val="center"/>
    </w:pPr>
    <w:rPr>
      <w:rFonts w:ascii="Minion Pro" w:eastAsia="Calibri" w:hAnsi="Minion Pro" w:cs="Times-Bold"/>
      <w:bCs/>
      <w:sz w:val="20"/>
      <w:szCs w:val="20"/>
      <w:lang w:eastAsia="en-AU"/>
    </w:rPr>
  </w:style>
  <w:style w:type="character" w:customStyle="1" w:styleId="i-notetoDTOcharacter">
    <w:name w:val="&lt;i - note to DTO character&gt;"/>
    <w:uiPriority w:val="99"/>
    <w:qFormat/>
    <w:rsid w:val="003F6239"/>
    <w:rPr>
      <w:rFonts w:ascii="Arial" w:hAnsi="Arial"/>
      <w:b/>
      <w:bCs/>
      <w:color w:val="FF0000"/>
      <w:sz w:val="28"/>
      <w:szCs w:val="24"/>
      <w:lang w:eastAsia="ja-JP"/>
    </w:rPr>
  </w:style>
  <w:style w:type="paragraph" w:customStyle="1" w:styleId="H2">
    <w:name w:val="H2"/>
    <w:basedOn w:val="Normal"/>
    <w:rsid w:val="003F6239"/>
    <w:pPr>
      <w:spacing w:before="180" w:after="120" w:line="288" w:lineRule="auto"/>
    </w:pPr>
    <w:rPr>
      <w:rFonts w:ascii="HelveticaNeueLT Std" w:eastAsia="Times New Roman" w:hAnsi="HelveticaNeueLT Std" w:cs="Arial"/>
      <w:color w:val="007FC7"/>
      <w:sz w:val="40"/>
      <w:szCs w:val="52"/>
      <w:lang w:eastAsia="en-US"/>
    </w:rPr>
  </w:style>
  <w:style w:type="character" w:customStyle="1" w:styleId="i-listbolditalic">
    <w:name w:val="i - list bold italic"/>
    <w:uiPriority w:val="99"/>
    <w:rsid w:val="003F6239"/>
    <w:rPr>
      <w:b/>
      <w:bCs/>
      <w:i/>
      <w:iCs/>
      <w:w w:val="100"/>
    </w:rPr>
  </w:style>
  <w:style w:type="character" w:customStyle="1" w:styleId="minionmath">
    <w:name w:val="minion math"/>
    <w:uiPriority w:val="1"/>
    <w:qFormat/>
    <w:rsid w:val="003F6239"/>
    <w:rPr>
      <w:rFonts w:ascii="Minion Pro" w:hAnsi="Minion Pro" w:cs="MathematicalPiLTStd-1"/>
      <w:b w:val="0"/>
      <w:sz w:val="20"/>
    </w:rPr>
  </w:style>
  <w:style w:type="character" w:customStyle="1" w:styleId="i-listsubscript">
    <w:name w:val="i - list subscript"/>
    <w:uiPriority w:val="99"/>
    <w:qFormat/>
    <w:rsid w:val="003F6239"/>
    <w:rPr>
      <w:vertAlign w:val="subscript"/>
    </w:rPr>
  </w:style>
  <w:style w:type="paragraph" w:customStyle="1" w:styleId="i-bodytextcentred">
    <w:name w:val="i - body text centred"/>
    <w:link w:val="i-bodytextcentredChar"/>
    <w:uiPriority w:val="99"/>
    <w:rsid w:val="006A2252"/>
    <w:pPr>
      <w:spacing w:after="0" w:line="240" w:lineRule="auto"/>
      <w:jc w:val="center"/>
    </w:pPr>
    <w:rPr>
      <w:rFonts w:ascii="Minion Pro" w:eastAsia="Times New Roman" w:hAnsi="Minion Pro" w:cs="Times New Roman"/>
      <w:sz w:val="20"/>
      <w:szCs w:val="24"/>
      <w:lang w:eastAsia="en-AU"/>
    </w:rPr>
  </w:style>
  <w:style w:type="character" w:customStyle="1" w:styleId="i-bodytextcentredChar">
    <w:name w:val="i - body text centred Char"/>
    <w:link w:val="i-bodytextcentred"/>
    <w:uiPriority w:val="99"/>
    <w:rsid w:val="006A2252"/>
    <w:rPr>
      <w:rFonts w:ascii="Minion Pro" w:eastAsia="Times New Roman" w:hAnsi="Minion Pro" w:cs="Times New Roman"/>
      <w:sz w:val="20"/>
      <w:szCs w:val="24"/>
      <w:lang w:eastAsia="en-AU"/>
    </w:rPr>
  </w:style>
  <w:style w:type="character" w:customStyle="1" w:styleId="i-listsuperscriptitalic">
    <w:name w:val="i - list superscript italic"/>
    <w:uiPriority w:val="99"/>
    <w:rsid w:val="006A2252"/>
    <w:rPr>
      <w:rFonts w:ascii="MinionPro-It" w:hAnsi="MinionPro-It" w:cs="MinionPro-It"/>
      <w:i/>
      <w:iCs/>
      <w:w w:val="100"/>
      <w:position w:val="4"/>
      <w:sz w:val="20"/>
      <w:szCs w:val="20"/>
      <w:vertAlign w:val="superscript"/>
    </w:rPr>
  </w:style>
  <w:style w:type="paragraph" w:customStyle="1" w:styleId="spaces0">
    <w:name w:val="spaces"/>
    <w:basedOn w:val="Normal"/>
    <w:uiPriority w:val="99"/>
    <w:rsid w:val="006A2252"/>
    <w:pPr>
      <w:widowControl w:val="0"/>
      <w:suppressAutoHyphens/>
      <w:autoSpaceDE w:val="0"/>
      <w:autoSpaceDN w:val="0"/>
      <w:adjustRightInd w:val="0"/>
      <w:spacing w:before="60" w:after="60" w:line="300" w:lineRule="atLeast"/>
      <w:ind w:left="170" w:right="283"/>
      <w:textAlignment w:val="center"/>
    </w:pPr>
    <w:rPr>
      <w:rFonts w:ascii="HelveticaNeueLTStd-Roman" w:eastAsia="Times New Roman" w:hAnsi="HelveticaNeueLTStd-Roman" w:cs="HelveticaNeueLTStd-Roman"/>
      <w:outline/>
      <w:color w:val="000000"/>
      <w:sz w:val="24"/>
      <w:szCs w:val="24"/>
      <w:u w:val="thick"/>
      <w:lang w:val="en-US" w:eastAsia="en-US"/>
      <w14:textOutline w14:w="9525" w14:cap="flat" w14:cmpd="sng" w14:algn="ctr">
        <w14:solidFill>
          <w14:srgbClr w14:val="000000"/>
        </w14:solidFill>
        <w14:prstDash w14:val="solid"/>
        <w14:round/>
      </w14:textOutline>
      <w14:textFill>
        <w14:noFill/>
      </w14:textFill>
    </w:rPr>
  </w:style>
  <w:style w:type="character" w:customStyle="1" w:styleId="Minonmath0">
    <w:name w:val="Minon math"/>
    <w:uiPriority w:val="1"/>
    <w:qFormat/>
    <w:rsid w:val="006A2252"/>
    <w:rPr>
      <w:rFonts w:ascii="Minion Pro" w:hAnsi="Minion Pro"/>
      <w:b w:val="0"/>
      <w:i w:val="0"/>
      <w:sz w:val="20"/>
    </w:rPr>
  </w:style>
  <w:style w:type="character" w:customStyle="1" w:styleId="bolditalic">
    <w:name w:val="bold italic"/>
    <w:uiPriority w:val="1"/>
    <w:qFormat/>
    <w:rsid w:val="006A2252"/>
    <w:rPr>
      <w:rFonts w:ascii="Minion Pro Bold Ital" w:hAnsi="Minion Pro Bold Ital" w:cs="MinionPro-BoldIt"/>
      <w:b w:val="0"/>
      <w:bCs w:val="0"/>
      <w:i w:val="0"/>
      <w:iCs w:val="0"/>
    </w:rPr>
  </w:style>
  <w:style w:type="character" w:customStyle="1" w:styleId="minonmath1">
    <w:name w:val="minon math"/>
    <w:uiPriority w:val="1"/>
    <w:qFormat/>
    <w:rsid w:val="006A2252"/>
    <w:rPr>
      <w:rFonts w:ascii="Minion Pro" w:hAnsi="Minion Pro" w:cs="Helvetica"/>
      <w:b w:val="0"/>
      <w:i w:val="0"/>
    </w:rPr>
  </w:style>
  <w:style w:type="character" w:customStyle="1" w:styleId="i-bodytextbold">
    <w:name w:val="i - body text bold"/>
    <w:uiPriority w:val="99"/>
    <w:qFormat/>
    <w:rsid w:val="006A2252"/>
    <w:rPr>
      <w:b/>
    </w:rPr>
  </w:style>
  <w:style w:type="character" w:customStyle="1" w:styleId="Superscript">
    <w:name w:val="Super script"/>
    <w:uiPriority w:val="1"/>
    <w:qFormat/>
    <w:rsid w:val="006A2252"/>
    <w:rPr>
      <w:rFonts w:ascii="Minion Pro" w:hAnsi="Minion Pro"/>
      <w:b w:val="0"/>
      <w:i w:val="0"/>
      <w:position w:val="4"/>
      <w:u w:color="CBCBCB"/>
      <w:vertAlign w:val="superscript"/>
    </w:rPr>
  </w:style>
  <w:style w:type="paragraph" w:customStyle="1" w:styleId="i-tablecolumnheadalignedleft">
    <w:name w:val="i - table column head aligned left"/>
    <w:basedOn w:val="Normal"/>
    <w:uiPriority w:val="99"/>
    <w:rsid w:val="006A2252"/>
    <w:pPr>
      <w:spacing w:before="240" w:after="120" w:line="260" w:lineRule="exact"/>
      <w:ind w:left="284" w:hanging="284"/>
    </w:pPr>
    <w:rPr>
      <w:rFonts w:ascii="Minion Pro Bold" w:eastAsia="Times New Roman" w:hAnsi="Minion Pro Bold" w:cs="Arial"/>
      <w:iCs/>
      <w:sz w:val="18"/>
      <w:szCs w:val="24"/>
      <w:lang w:eastAsia="en-US"/>
    </w:rPr>
  </w:style>
  <w:style w:type="paragraph" w:customStyle="1" w:styleId="i-tablecolumnheadcentred">
    <w:name w:val="i - table column head centred"/>
    <w:uiPriority w:val="99"/>
    <w:qFormat/>
    <w:rsid w:val="006A2252"/>
    <w:pPr>
      <w:spacing w:after="0" w:line="240" w:lineRule="auto"/>
      <w:jc w:val="center"/>
    </w:pPr>
    <w:rPr>
      <w:rFonts w:ascii="Minion Pro" w:eastAsia="Times New Roman" w:hAnsi="Minion Pro" w:cs="Times New Roman"/>
      <w:b/>
      <w:color w:val="000000"/>
      <w:sz w:val="18"/>
      <w:szCs w:val="24"/>
      <w:lang w:eastAsia="en-US"/>
    </w:rPr>
  </w:style>
  <w:style w:type="paragraph" w:customStyle="1" w:styleId="i-tabletext">
    <w:name w:val="i - table text"/>
    <w:basedOn w:val="Normal"/>
    <w:uiPriority w:val="99"/>
    <w:rsid w:val="006A2252"/>
    <w:pPr>
      <w:widowControl w:val="0"/>
      <w:suppressAutoHyphens/>
      <w:autoSpaceDE w:val="0"/>
      <w:autoSpaceDN w:val="0"/>
      <w:adjustRightInd w:val="0"/>
      <w:spacing w:after="0" w:line="240" w:lineRule="exact"/>
      <w:textAlignment w:val="center"/>
    </w:pPr>
    <w:rPr>
      <w:rFonts w:ascii="MinionPro-Regular" w:eastAsia="Times New Roman" w:hAnsi="MinionPro-Regular" w:cs="MinionPro-Regular"/>
      <w:color w:val="000000"/>
      <w:sz w:val="18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67.emf"/><Relationship Id="rId1827" Type="http://schemas.openxmlformats.org/officeDocument/2006/relationships/image" Target="media/image877.emf"/><Relationship Id="rId21" Type="http://schemas.openxmlformats.org/officeDocument/2006/relationships/customXml" Target="ink/ink7.xml"/><Relationship Id="rId2089" Type="http://schemas.openxmlformats.org/officeDocument/2006/relationships/image" Target="media/image1009.emf"/><Relationship Id="rId170" Type="http://schemas.openxmlformats.org/officeDocument/2006/relationships/image" Target="media/image91.emf"/><Relationship Id="rId2296" Type="http://schemas.openxmlformats.org/officeDocument/2006/relationships/image" Target="media/image1113.emf"/><Relationship Id="rId268" Type="http://schemas.openxmlformats.org/officeDocument/2006/relationships/customXml" Target="ink/ink115.xml"/><Relationship Id="rId475" Type="http://schemas.openxmlformats.org/officeDocument/2006/relationships/image" Target="media/image243.emf"/><Relationship Id="rId682" Type="http://schemas.openxmlformats.org/officeDocument/2006/relationships/customXml" Target="ink/ink321.xml"/><Relationship Id="rId2156" Type="http://schemas.openxmlformats.org/officeDocument/2006/relationships/customXml" Target="ink/ink1050.xml"/><Relationship Id="rId2363" Type="http://schemas.openxmlformats.org/officeDocument/2006/relationships/customXml" Target="ink/ink1153.xml"/><Relationship Id="rId2570" Type="http://schemas.openxmlformats.org/officeDocument/2006/relationships/image" Target="media/image1250.emf"/><Relationship Id="rId128" Type="http://schemas.openxmlformats.org/officeDocument/2006/relationships/image" Target="media/image67.emf"/><Relationship Id="rId335" Type="http://schemas.openxmlformats.org/officeDocument/2006/relationships/image" Target="media/image173.emf"/><Relationship Id="rId542" Type="http://schemas.openxmlformats.org/officeDocument/2006/relationships/customXml" Target="ink/ink251.xml"/><Relationship Id="rId987" Type="http://schemas.openxmlformats.org/officeDocument/2006/relationships/image" Target="media/image499.emf"/><Relationship Id="rId1172" Type="http://schemas.openxmlformats.org/officeDocument/2006/relationships/customXml" Target="ink/ink566.xml"/><Relationship Id="rId2016" Type="http://schemas.openxmlformats.org/officeDocument/2006/relationships/customXml" Target="ink/ink980.xml"/><Relationship Id="rId2223" Type="http://schemas.openxmlformats.org/officeDocument/2006/relationships/customXml" Target="ink/ink1083.xml"/><Relationship Id="rId2430" Type="http://schemas.openxmlformats.org/officeDocument/2006/relationships/image" Target="media/image1180.emf"/><Relationship Id="rId2668" Type="http://schemas.openxmlformats.org/officeDocument/2006/relationships/image" Target="media/image1299.emf"/><Relationship Id="rId402" Type="http://schemas.openxmlformats.org/officeDocument/2006/relationships/customXml" Target="ink/ink182.xml"/><Relationship Id="rId847" Type="http://schemas.openxmlformats.org/officeDocument/2006/relationships/image" Target="media/image429.emf"/><Relationship Id="rId1032" Type="http://schemas.openxmlformats.org/officeDocument/2006/relationships/customXml" Target="ink/ink496.xml"/><Relationship Id="rId1477" Type="http://schemas.openxmlformats.org/officeDocument/2006/relationships/customXml" Target="ink/ink715.xml"/><Relationship Id="rId1684" Type="http://schemas.openxmlformats.org/officeDocument/2006/relationships/image" Target="media/image8060.emf"/><Relationship Id="rId1891" Type="http://schemas.openxmlformats.org/officeDocument/2006/relationships/image" Target="media/image909.emf"/><Relationship Id="rId2528" Type="http://schemas.openxmlformats.org/officeDocument/2006/relationships/image" Target="media/image1229.emf"/><Relationship Id="rId707" Type="http://schemas.openxmlformats.org/officeDocument/2006/relationships/image" Target="media/image359.emf"/><Relationship Id="rId914" Type="http://schemas.openxmlformats.org/officeDocument/2006/relationships/customXml" Target="ink/ink437.xml"/><Relationship Id="rId1337" Type="http://schemas.openxmlformats.org/officeDocument/2006/relationships/image" Target="media/image674.emf"/><Relationship Id="rId1544" Type="http://schemas.openxmlformats.org/officeDocument/2006/relationships/image" Target="media/image778.emf"/><Relationship Id="rId1751" Type="http://schemas.openxmlformats.org/officeDocument/2006/relationships/image" Target="media/image8390.emf"/><Relationship Id="rId1989" Type="http://schemas.openxmlformats.org/officeDocument/2006/relationships/customXml" Target="ink/ink969.xml"/><Relationship Id="rId43" Type="http://schemas.openxmlformats.org/officeDocument/2006/relationships/image" Target="media/image19.emf"/><Relationship Id="rId1404" Type="http://schemas.openxmlformats.org/officeDocument/2006/relationships/customXml" Target="ink/ink682.xml"/><Relationship Id="rId1611" Type="http://schemas.openxmlformats.org/officeDocument/2006/relationships/customXml" Target="ink/ink782.xml"/><Relationship Id="rId1849" Type="http://schemas.openxmlformats.org/officeDocument/2006/relationships/image" Target="media/image888.emf"/><Relationship Id="rId192" Type="http://schemas.openxmlformats.org/officeDocument/2006/relationships/customXml" Target="ink/ink77.xml"/><Relationship Id="rId1709" Type="http://schemas.openxmlformats.org/officeDocument/2006/relationships/customXml" Target="ink/ink831.xml"/><Relationship Id="rId1916" Type="http://schemas.openxmlformats.org/officeDocument/2006/relationships/customXml" Target="ink/ink933.xml"/><Relationship Id="rId497" Type="http://schemas.openxmlformats.org/officeDocument/2006/relationships/image" Target="media/image254.emf"/><Relationship Id="rId2080" Type="http://schemas.openxmlformats.org/officeDocument/2006/relationships/customXml" Target="ink/ink1012.xml"/><Relationship Id="rId2178" Type="http://schemas.openxmlformats.org/officeDocument/2006/relationships/customXml" Target="ink/ink1061.xml"/><Relationship Id="rId2385" Type="http://schemas.openxmlformats.org/officeDocument/2006/relationships/customXml" Target="ink/ink1164.xml"/><Relationship Id="rId357" Type="http://schemas.openxmlformats.org/officeDocument/2006/relationships/image" Target="media/image184.emf"/><Relationship Id="rId1194" Type="http://schemas.openxmlformats.org/officeDocument/2006/relationships/customXml" Target="ink/ink577.xml"/><Relationship Id="rId2038" Type="http://schemas.openxmlformats.org/officeDocument/2006/relationships/customXml" Target="ink/ink991.xml"/><Relationship Id="rId2592" Type="http://schemas.openxmlformats.org/officeDocument/2006/relationships/image" Target="media/image1261.emf"/><Relationship Id="rId217" Type="http://schemas.openxmlformats.org/officeDocument/2006/relationships/image" Target="media/image114.emf"/><Relationship Id="rId564" Type="http://schemas.openxmlformats.org/officeDocument/2006/relationships/customXml" Target="ink/ink262.xml"/><Relationship Id="rId771" Type="http://schemas.openxmlformats.org/officeDocument/2006/relationships/image" Target="media/image391.emf"/><Relationship Id="rId869" Type="http://schemas.openxmlformats.org/officeDocument/2006/relationships/image" Target="media/image440.emf"/><Relationship Id="rId1499" Type="http://schemas.openxmlformats.org/officeDocument/2006/relationships/customXml" Target="ink/ink726.xml"/><Relationship Id="rId2245" Type="http://schemas.openxmlformats.org/officeDocument/2006/relationships/customXml" Target="ink/ink1094.xml"/><Relationship Id="rId2452" Type="http://schemas.openxmlformats.org/officeDocument/2006/relationships/image" Target="media/image1191.emf"/><Relationship Id="rId424" Type="http://schemas.openxmlformats.org/officeDocument/2006/relationships/customXml" Target="ink/ink192.xml"/><Relationship Id="rId631" Type="http://schemas.openxmlformats.org/officeDocument/2006/relationships/image" Target="media/image321.emf"/><Relationship Id="rId729" Type="http://schemas.openxmlformats.org/officeDocument/2006/relationships/image" Target="media/image370.emf"/><Relationship Id="rId1054" Type="http://schemas.openxmlformats.org/officeDocument/2006/relationships/customXml" Target="ink/ink507.xml"/><Relationship Id="rId1261" Type="http://schemas.openxmlformats.org/officeDocument/2006/relationships/image" Target="media/image636.emf"/><Relationship Id="rId1359" Type="http://schemas.openxmlformats.org/officeDocument/2006/relationships/image" Target="media/image685.emf"/><Relationship Id="rId2105" Type="http://schemas.openxmlformats.org/officeDocument/2006/relationships/image" Target="media/image1017.emf"/><Relationship Id="rId2312" Type="http://schemas.openxmlformats.org/officeDocument/2006/relationships/image" Target="media/image1121.emf"/><Relationship Id="rId936" Type="http://schemas.openxmlformats.org/officeDocument/2006/relationships/customXml" Target="ink/ink448.xml"/><Relationship Id="rId1121" Type="http://schemas.openxmlformats.org/officeDocument/2006/relationships/image" Target="media/image566.emf"/><Relationship Id="rId1219" Type="http://schemas.openxmlformats.org/officeDocument/2006/relationships/image" Target="media/image615.emf"/><Relationship Id="rId1566" Type="http://schemas.openxmlformats.org/officeDocument/2006/relationships/image" Target="media/image789.emf"/><Relationship Id="rId1773" Type="http://schemas.openxmlformats.org/officeDocument/2006/relationships/image" Target="media/image850.emf"/><Relationship Id="rId1980" Type="http://schemas.openxmlformats.org/officeDocument/2006/relationships/image" Target="media/image842.png"/><Relationship Id="rId2617" Type="http://schemas.openxmlformats.org/officeDocument/2006/relationships/customXml" Target="ink/ink1279.xml"/><Relationship Id="rId65" Type="http://schemas.openxmlformats.org/officeDocument/2006/relationships/customXml" Target="ink/ink25.xml"/><Relationship Id="rId1426" Type="http://schemas.openxmlformats.org/officeDocument/2006/relationships/customXml" Target="ink/ink693.xml"/><Relationship Id="rId1633" Type="http://schemas.openxmlformats.org/officeDocument/2006/relationships/customXml" Target="ink/ink793.xml"/><Relationship Id="rId1840" Type="http://schemas.openxmlformats.org/officeDocument/2006/relationships/customXml" Target="ink/ink895.xml"/><Relationship Id="rId1700" Type="http://schemas.openxmlformats.org/officeDocument/2006/relationships/image" Target="media/image8140.emf"/><Relationship Id="rId1938" Type="http://schemas.openxmlformats.org/officeDocument/2006/relationships/customXml" Target="ink/ink944.xml"/><Relationship Id="rId281" Type="http://schemas.openxmlformats.org/officeDocument/2006/relationships/image" Target="media/image146.emf"/><Relationship Id="rId141" Type="http://schemas.openxmlformats.org/officeDocument/2006/relationships/customXml" Target="ink/ink60.xml"/><Relationship Id="rId379" Type="http://schemas.openxmlformats.org/officeDocument/2006/relationships/image" Target="media/image195.emf"/><Relationship Id="rId586" Type="http://schemas.openxmlformats.org/officeDocument/2006/relationships/customXml" Target="ink/ink273.xml"/><Relationship Id="rId793" Type="http://schemas.openxmlformats.org/officeDocument/2006/relationships/image" Target="media/image402.emf"/><Relationship Id="rId2267" Type="http://schemas.openxmlformats.org/officeDocument/2006/relationships/customXml" Target="ink/ink1105.xml"/><Relationship Id="rId2474" Type="http://schemas.openxmlformats.org/officeDocument/2006/relationships/image" Target="media/image1202.emf"/><Relationship Id="rId2681" Type="http://schemas.openxmlformats.org/officeDocument/2006/relationships/customXml" Target="ink/ink1311.xml"/><Relationship Id="rId7" Type="http://schemas.openxmlformats.org/officeDocument/2006/relationships/endnotes" Target="endnotes.xml"/><Relationship Id="rId239" Type="http://schemas.openxmlformats.org/officeDocument/2006/relationships/image" Target="media/image125.emf"/><Relationship Id="rId446" Type="http://schemas.openxmlformats.org/officeDocument/2006/relationships/customXml" Target="ink/ink203.xml"/><Relationship Id="rId653" Type="http://schemas.openxmlformats.org/officeDocument/2006/relationships/image" Target="media/image332.emf"/><Relationship Id="rId1076" Type="http://schemas.openxmlformats.org/officeDocument/2006/relationships/customXml" Target="ink/ink518.xml"/><Relationship Id="rId1283" Type="http://schemas.openxmlformats.org/officeDocument/2006/relationships/image" Target="media/image647.emf"/><Relationship Id="rId1490" Type="http://schemas.openxmlformats.org/officeDocument/2006/relationships/image" Target="media/image751.emf"/><Relationship Id="rId2127" Type="http://schemas.openxmlformats.org/officeDocument/2006/relationships/image" Target="media/image1028.emf"/><Relationship Id="rId2334" Type="http://schemas.openxmlformats.org/officeDocument/2006/relationships/image" Target="media/image1132.emf"/><Relationship Id="rId306" Type="http://schemas.openxmlformats.org/officeDocument/2006/relationships/customXml" Target="ink/ink134.xml"/><Relationship Id="rId860" Type="http://schemas.openxmlformats.org/officeDocument/2006/relationships/customXml" Target="ink/ink410.xml"/><Relationship Id="rId958" Type="http://schemas.openxmlformats.org/officeDocument/2006/relationships/customXml" Target="ink/ink459.xml"/><Relationship Id="rId1143" Type="http://schemas.openxmlformats.org/officeDocument/2006/relationships/image" Target="media/image577.emf"/><Relationship Id="rId1588" Type="http://schemas.openxmlformats.org/officeDocument/2006/relationships/image" Target="media/image800.emf"/><Relationship Id="rId1795" Type="http://schemas.openxmlformats.org/officeDocument/2006/relationships/image" Target="media/image861.emf"/><Relationship Id="rId2541" Type="http://schemas.openxmlformats.org/officeDocument/2006/relationships/customXml" Target="ink/ink1241.xml"/><Relationship Id="rId2639" Type="http://schemas.openxmlformats.org/officeDocument/2006/relationships/customXml" Target="ink/ink1290.xml"/><Relationship Id="rId87" Type="http://schemas.openxmlformats.org/officeDocument/2006/relationships/customXml" Target="ink/ink36.xml"/><Relationship Id="rId513" Type="http://schemas.openxmlformats.org/officeDocument/2006/relationships/image" Target="media/image262.emf"/><Relationship Id="rId720" Type="http://schemas.openxmlformats.org/officeDocument/2006/relationships/customXml" Target="ink/ink340.xml"/><Relationship Id="rId818" Type="http://schemas.openxmlformats.org/officeDocument/2006/relationships/customXml" Target="ink/ink389.xml"/><Relationship Id="rId1350" Type="http://schemas.openxmlformats.org/officeDocument/2006/relationships/customXml" Target="ink/ink655.xml"/><Relationship Id="rId1448" Type="http://schemas.openxmlformats.org/officeDocument/2006/relationships/customXml" Target="ink/ink704.xml"/><Relationship Id="rId1655" Type="http://schemas.openxmlformats.org/officeDocument/2006/relationships/customXml" Target="ink/ink804.xml"/><Relationship Id="rId2401" Type="http://schemas.openxmlformats.org/officeDocument/2006/relationships/customXml" Target="ink/ink1172.xml"/><Relationship Id="rId2706" Type="http://schemas.openxmlformats.org/officeDocument/2006/relationships/image" Target="media/image1318.emf"/><Relationship Id="rId1003" Type="http://schemas.openxmlformats.org/officeDocument/2006/relationships/image" Target="media/image507.emf"/><Relationship Id="rId1210" Type="http://schemas.openxmlformats.org/officeDocument/2006/relationships/customXml" Target="ink/ink585.xml"/><Relationship Id="rId1308" Type="http://schemas.openxmlformats.org/officeDocument/2006/relationships/customXml" Target="ink/ink634.xml"/><Relationship Id="rId1862" Type="http://schemas.openxmlformats.org/officeDocument/2006/relationships/customXml" Target="ink/ink906.xml"/><Relationship Id="rId1515" Type="http://schemas.openxmlformats.org/officeDocument/2006/relationships/customXml" Target="ink/ink734.xml"/><Relationship Id="rId1722" Type="http://schemas.openxmlformats.org/officeDocument/2006/relationships/image" Target="media/image8240.emf"/><Relationship Id="rId14" Type="http://schemas.openxmlformats.org/officeDocument/2006/relationships/image" Target="media/image4.emf"/><Relationship Id="rId2191" Type="http://schemas.openxmlformats.org/officeDocument/2006/relationships/image" Target="media/image1060.emf"/><Relationship Id="rId163" Type="http://schemas.openxmlformats.org/officeDocument/2006/relationships/image" Target="media/image87.emf"/><Relationship Id="rId370" Type="http://schemas.openxmlformats.org/officeDocument/2006/relationships/customXml" Target="ink/ink166.xml"/><Relationship Id="rId2051" Type="http://schemas.openxmlformats.org/officeDocument/2006/relationships/image" Target="media/image990.emf"/><Relationship Id="rId2289" Type="http://schemas.openxmlformats.org/officeDocument/2006/relationships/customXml" Target="ink/ink1116.xml"/><Relationship Id="rId2496" Type="http://schemas.openxmlformats.org/officeDocument/2006/relationships/image" Target="media/image1213.emf"/><Relationship Id="rId230" Type="http://schemas.openxmlformats.org/officeDocument/2006/relationships/customXml" Target="ink/ink96.xml"/><Relationship Id="rId468" Type="http://schemas.openxmlformats.org/officeDocument/2006/relationships/customXml" Target="ink/ink214.xml"/><Relationship Id="rId675" Type="http://schemas.openxmlformats.org/officeDocument/2006/relationships/image" Target="media/image343.emf"/><Relationship Id="rId882" Type="http://schemas.openxmlformats.org/officeDocument/2006/relationships/customXml" Target="ink/ink421.xml"/><Relationship Id="rId1098" Type="http://schemas.openxmlformats.org/officeDocument/2006/relationships/customXml" Target="ink/ink529.xml"/><Relationship Id="rId2149" Type="http://schemas.openxmlformats.org/officeDocument/2006/relationships/image" Target="media/image1039.emf"/><Relationship Id="rId2356" Type="http://schemas.openxmlformats.org/officeDocument/2006/relationships/image" Target="media/image1143.emf"/><Relationship Id="rId2563" Type="http://schemas.openxmlformats.org/officeDocument/2006/relationships/customXml" Target="ink/ink1252.xml"/><Relationship Id="rId328" Type="http://schemas.openxmlformats.org/officeDocument/2006/relationships/customXml" Target="ink/ink145.xml"/><Relationship Id="rId535" Type="http://schemas.openxmlformats.org/officeDocument/2006/relationships/image" Target="media/image273.emf"/><Relationship Id="rId742" Type="http://schemas.openxmlformats.org/officeDocument/2006/relationships/customXml" Target="ink/ink351.xml"/><Relationship Id="rId1165" Type="http://schemas.openxmlformats.org/officeDocument/2006/relationships/image" Target="media/image588.emf"/><Relationship Id="rId1372" Type="http://schemas.openxmlformats.org/officeDocument/2006/relationships/customXml" Target="ink/ink666.xml"/><Relationship Id="rId2009" Type="http://schemas.openxmlformats.org/officeDocument/2006/relationships/image" Target="media/image969.emf"/><Relationship Id="rId2216" Type="http://schemas.openxmlformats.org/officeDocument/2006/relationships/image" Target="media/image1073.emf"/><Relationship Id="rId2423" Type="http://schemas.openxmlformats.org/officeDocument/2006/relationships/customXml" Target="ink/ink1183.xml"/><Relationship Id="rId2630" Type="http://schemas.openxmlformats.org/officeDocument/2006/relationships/image" Target="media/image1280.emf"/><Relationship Id="rId602" Type="http://schemas.openxmlformats.org/officeDocument/2006/relationships/customXml" Target="ink/ink281.xml"/><Relationship Id="rId1025" Type="http://schemas.openxmlformats.org/officeDocument/2006/relationships/image" Target="media/image518.emf"/><Relationship Id="rId1232" Type="http://schemas.openxmlformats.org/officeDocument/2006/relationships/customXml" Target="ink/ink596.xml"/><Relationship Id="rId1677" Type="http://schemas.openxmlformats.org/officeDocument/2006/relationships/customXml" Target="ink/ink815.xml"/><Relationship Id="rId1884" Type="http://schemas.openxmlformats.org/officeDocument/2006/relationships/customXml" Target="ink/ink917.xml"/><Relationship Id="rId907" Type="http://schemas.openxmlformats.org/officeDocument/2006/relationships/image" Target="media/image459.emf"/><Relationship Id="rId1537" Type="http://schemas.openxmlformats.org/officeDocument/2006/relationships/customXml" Target="ink/ink745.xml"/><Relationship Id="rId1744" Type="http://schemas.openxmlformats.org/officeDocument/2006/relationships/image" Target="media/image8350.emf"/><Relationship Id="rId1951" Type="http://schemas.openxmlformats.org/officeDocument/2006/relationships/image" Target="media/image939.emf"/><Relationship Id="rId36" Type="http://schemas.openxmlformats.org/officeDocument/2006/relationships/image" Target="media/image15.emf"/><Relationship Id="rId1604" Type="http://schemas.openxmlformats.org/officeDocument/2006/relationships/image" Target="media/image808.emf"/><Relationship Id="rId185" Type="http://schemas.openxmlformats.org/officeDocument/2006/relationships/oleObject" Target="embeddings/oleObject6.bin"/><Relationship Id="rId1811" Type="http://schemas.openxmlformats.org/officeDocument/2006/relationships/image" Target="media/image869.emf"/><Relationship Id="rId1909" Type="http://schemas.openxmlformats.org/officeDocument/2006/relationships/image" Target="media/image918.emf"/><Relationship Id="rId392" Type="http://schemas.openxmlformats.org/officeDocument/2006/relationships/customXml" Target="ink/ink177.xml"/><Relationship Id="rId697" Type="http://schemas.openxmlformats.org/officeDocument/2006/relationships/image" Target="media/image354.emf"/><Relationship Id="rId2073" Type="http://schemas.openxmlformats.org/officeDocument/2006/relationships/image" Target="media/image1001.emf"/><Relationship Id="rId2280" Type="http://schemas.openxmlformats.org/officeDocument/2006/relationships/image" Target="media/image1105.emf"/><Relationship Id="rId2378" Type="http://schemas.openxmlformats.org/officeDocument/2006/relationships/image" Target="media/image1154.emf"/><Relationship Id="rId252" Type="http://schemas.openxmlformats.org/officeDocument/2006/relationships/customXml" Target="ink/ink107.xml"/><Relationship Id="rId1187" Type="http://schemas.openxmlformats.org/officeDocument/2006/relationships/image" Target="media/image599.emf"/><Relationship Id="rId2140" Type="http://schemas.openxmlformats.org/officeDocument/2006/relationships/customXml" Target="ink/ink1042.xml"/><Relationship Id="rId2585" Type="http://schemas.openxmlformats.org/officeDocument/2006/relationships/customXml" Target="ink/ink1263.xml"/><Relationship Id="rId112" Type="http://schemas.openxmlformats.org/officeDocument/2006/relationships/customXml" Target="ink/ink47.xml"/><Relationship Id="rId557" Type="http://schemas.openxmlformats.org/officeDocument/2006/relationships/image" Target="media/image284.emf"/><Relationship Id="rId764" Type="http://schemas.openxmlformats.org/officeDocument/2006/relationships/customXml" Target="ink/ink362.xml"/><Relationship Id="rId971" Type="http://schemas.openxmlformats.org/officeDocument/2006/relationships/image" Target="media/image491.emf"/><Relationship Id="rId1394" Type="http://schemas.openxmlformats.org/officeDocument/2006/relationships/customXml" Target="ink/ink677.xml"/><Relationship Id="rId1699" Type="http://schemas.openxmlformats.org/officeDocument/2006/relationships/customXml" Target="ink/ink826.xml"/><Relationship Id="rId2000" Type="http://schemas.openxmlformats.org/officeDocument/2006/relationships/image" Target="media/image963.emf"/><Relationship Id="rId2238" Type="http://schemas.openxmlformats.org/officeDocument/2006/relationships/image" Target="media/image1084.emf"/><Relationship Id="rId2445" Type="http://schemas.openxmlformats.org/officeDocument/2006/relationships/image" Target="media/image965.emf"/><Relationship Id="rId2652" Type="http://schemas.openxmlformats.org/officeDocument/2006/relationships/image" Target="media/image1291.emf"/><Relationship Id="rId417" Type="http://schemas.openxmlformats.org/officeDocument/2006/relationships/image" Target="media/image214.emf"/><Relationship Id="rId624" Type="http://schemas.openxmlformats.org/officeDocument/2006/relationships/customXml" Target="ink/ink292.xml"/><Relationship Id="rId831" Type="http://schemas.openxmlformats.org/officeDocument/2006/relationships/image" Target="media/image421.emf"/><Relationship Id="rId1047" Type="http://schemas.openxmlformats.org/officeDocument/2006/relationships/image" Target="media/image529.emf"/><Relationship Id="rId1254" Type="http://schemas.openxmlformats.org/officeDocument/2006/relationships/customXml" Target="ink/ink607.xml"/><Relationship Id="rId1461" Type="http://schemas.openxmlformats.org/officeDocument/2006/relationships/image" Target="media/image736.emf"/><Relationship Id="rId2305" Type="http://schemas.openxmlformats.org/officeDocument/2006/relationships/customXml" Target="ink/ink1124.xml"/><Relationship Id="rId2512" Type="http://schemas.openxmlformats.org/officeDocument/2006/relationships/image" Target="media/image1221.emf"/><Relationship Id="rId929" Type="http://schemas.openxmlformats.org/officeDocument/2006/relationships/image" Target="media/image470.emf"/><Relationship Id="rId1114" Type="http://schemas.openxmlformats.org/officeDocument/2006/relationships/customXml" Target="ink/ink537.xml"/><Relationship Id="rId1321" Type="http://schemas.openxmlformats.org/officeDocument/2006/relationships/image" Target="media/image666.emf"/><Relationship Id="rId1559" Type="http://schemas.openxmlformats.org/officeDocument/2006/relationships/customXml" Target="ink/ink756.xml"/><Relationship Id="rId1766" Type="http://schemas.openxmlformats.org/officeDocument/2006/relationships/customXml" Target="ink/ink858.xml"/><Relationship Id="rId1973" Type="http://schemas.openxmlformats.org/officeDocument/2006/relationships/image" Target="media/image950.emf"/><Relationship Id="rId58" Type="http://schemas.openxmlformats.org/officeDocument/2006/relationships/image" Target="media/image30.emf"/><Relationship Id="rId1419" Type="http://schemas.openxmlformats.org/officeDocument/2006/relationships/image" Target="media/image715.emf"/><Relationship Id="rId1626" Type="http://schemas.openxmlformats.org/officeDocument/2006/relationships/image" Target="media/image819.emf"/><Relationship Id="rId1833" Type="http://schemas.openxmlformats.org/officeDocument/2006/relationships/image" Target="media/image880.emf"/><Relationship Id="rId1900" Type="http://schemas.openxmlformats.org/officeDocument/2006/relationships/customXml" Target="ink/ink925.xml"/><Relationship Id="rId2095" Type="http://schemas.openxmlformats.org/officeDocument/2006/relationships/image" Target="media/image1012.emf"/><Relationship Id="rId274" Type="http://schemas.openxmlformats.org/officeDocument/2006/relationships/customXml" Target="ink/ink118.xml"/><Relationship Id="rId481" Type="http://schemas.openxmlformats.org/officeDocument/2006/relationships/image" Target="media/image246.emf"/><Relationship Id="rId2162" Type="http://schemas.openxmlformats.org/officeDocument/2006/relationships/customXml" Target="ink/ink1053.xml"/><Relationship Id="rId134" Type="http://schemas.openxmlformats.org/officeDocument/2006/relationships/image" Target="media/image71.emf"/><Relationship Id="rId579" Type="http://schemas.openxmlformats.org/officeDocument/2006/relationships/image" Target="media/image295.emf"/><Relationship Id="rId786" Type="http://schemas.openxmlformats.org/officeDocument/2006/relationships/customXml" Target="ink/ink373.xml"/><Relationship Id="rId993" Type="http://schemas.openxmlformats.org/officeDocument/2006/relationships/image" Target="media/image502.emf"/><Relationship Id="rId2467" Type="http://schemas.openxmlformats.org/officeDocument/2006/relationships/customXml" Target="ink/ink1204.xml"/><Relationship Id="rId2674" Type="http://schemas.openxmlformats.org/officeDocument/2006/relationships/image" Target="media/image1302.emf"/><Relationship Id="rId341" Type="http://schemas.openxmlformats.org/officeDocument/2006/relationships/image" Target="media/image176.emf"/><Relationship Id="rId439" Type="http://schemas.openxmlformats.org/officeDocument/2006/relationships/image" Target="media/image225.emf"/><Relationship Id="rId646" Type="http://schemas.openxmlformats.org/officeDocument/2006/relationships/customXml" Target="ink/ink303.xml"/><Relationship Id="rId1069" Type="http://schemas.openxmlformats.org/officeDocument/2006/relationships/image" Target="media/image540.emf"/><Relationship Id="rId1276" Type="http://schemas.openxmlformats.org/officeDocument/2006/relationships/customXml" Target="ink/ink618.xml"/><Relationship Id="rId1483" Type="http://schemas.openxmlformats.org/officeDocument/2006/relationships/customXml" Target="ink/ink718.xml"/><Relationship Id="rId2022" Type="http://schemas.openxmlformats.org/officeDocument/2006/relationships/customXml" Target="ink/ink983.xml"/><Relationship Id="rId2327" Type="http://schemas.openxmlformats.org/officeDocument/2006/relationships/customXml" Target="ink/ink1135.xml"/><Relationship Id="rId201" Type="http://schemas.openxmlformats.org/officeDocument/2006/relationships/image" Target="media/image106.emf"/><Relationship Id="rId506" Type="http://schemas.openxmlformats.org/officeDocument/2006/relationships/customXml" Target="ink/ink233.xml"/><Relationship Id="rId853" Type="http://schemas.openxmlformats.org/officeDocument/2006/relationships/image" Target="media/image432.emf"/><Relationship Id="rId1136" Type="http://schemas.openxmlformats.org/officeDocument/2006/relationships/customXml" Target="ink/ink548.xml"/><Relationship Id="rId1690" Type="http://schemas.openxmlformats.org/officeDocument/2006/relationships/image" Target="media/image8090.emf"/><Relationship Id="rId1788" Type="http://schemas.openxmlformats.org/officeDocument/2006/relationships/customXml" Target="ink/ink869.xml"/><Relationship Id="rId1995" Type="http://schemas.openxmlformats.org/officeDocument/2006/relationships/customXml" Target="ink/ink972.xml"/><Relationship Id="rId2534" Type="http://schemas.openxmlformats.org/officeDocument/2006/relationships/image" Target="media/image1232.emf"/><Relationship Id="rId713" Type="http://schemas.openxmlformats.org/officeDocument/2006/relationships/image" Target="media/image362.emf"/><Relationship Id="rId920" Type="http://schemas.openxmlformats.org/officeDocument/2006/relationships/customXml" Target="ink/ink440.xml"/><Relationship Id="rId1343" Type="http://schemas.openxmlformats.org/officeDocument/2006/relationships/image" Target="media/image677.emf"/><Relationship Id="rId1550" Type="http://schemas.openxmlformats.org/officeDocument/2006/relationships/image" Target="media/image781.emf"/><Relationship Id="rId1648" Type="http://schemas.openxmlformats.org/officeDocument/2006/relationships/image" Target="media/image830.emf"/><Relationship Id="rId2601" Type="http://schemas.openxmlformats.org/officeDocument/2006/relationships/customXml" Target="ink/ink1271.xml"/><Relationship Id="rId1203" Type="http://schemas.openxmlformats.org/officeDocument/2006/relationships/image" Target="media/image607.emf"/><Relationship Id="rId1410" Type="http://schemas.openxmlformats.org/officeDocument/2006/relationships/customXml" Target="ink/ink685.xml"/><Relationship Id="rId1508" Type="http://schemas.openxmlformats.org/officeDocument/2006/relationships/image" Target="media/image760.emf"/><Relationship Id="rId1855" Type="http://schemas.openxmlformats.org/officeDocument/2006/relationships/image" Target="media/image891.emf"/><Relationship Id="rId1715" Type="http://schemas.openxmlformats.org/officeDocument/2006/relationships/customXml" Target="ink/ink834.xml"/><Relationship Id="rId1922" Type="http://schemas.openxmlformats.org/officeDocument/2006/relationships/customXml" Target="ink/ink936.xml"/><Relationship Id="rId296" Type="http://schemas.openxmlformats.org/officeDocument/2006/relationships/customXml" Target="ink/ink129.xml"/><Relationship Id="rId2184" Type="http://schemas.openxmlformats.org/officeDocument/2006/relationships/customXml" Target="ink/ink1064.xml"/><Relationship Id="rId2391" Type="http://schemas.openxmlformats.org/officeDocument/2006/relationships/customXml" Target="ink/ink1167.xml"/><Relationship Id="rId156" Type="http://schemas.openxmlformats.org/officeDocument/2006/relationships/customXml" Target="ink/ink66.xml"/><Relationship Id="rId363" Type="http://schemas.openxmlformats.org/officeDocument/2006/relationships/image" Target="media/image187.emf"/><Relationship Id="rId570" Type="http://schemas.openxmlformats.org/officeDocument/2006/relationships/customXml" Target="ink/ink265.xml"/><Relationship Id="rId2044" Type="http://schemas.openxmlformats.org/officeDocument/2006/relationships/customXml" Target="ink/ink994.xml"/><Relationship Id="rId2251" Type="http://schemas.openxmlformats.org/officeDocument/2006/relationships/customXml" Target="ink/ink1097.xml"/><Relationship Id="rId2489" Type="http://schemas.openxmlformats.org/officeDocument/2006/relationships/customXml" Target="ink/ink1215.xml"/><Relationship Id="rId2696" Type="http://schemas.openxmlformats.org/officeDocument/2006/relationships/image" Target="media/image1313.emf"/><Relationship Id="rId223" Type="http://schemas.openxmlformats.org/officeDocument/2006/relationships/image" Target="media/image117.emf"/><Relationship Id="rId430" Type="http://schemas.openxmlformats.org/officeDocument/2006/relationships/customXml" Target="ink/ink195.xml"/><Relationship Id="rId668" Type="http://schemas.openxmlformats.org/officeDocument/2006/relationships/customXml" Target="ink/ink314.xml"/><Relationship Id="rId875" Type="http://schemas.openxmlformats.org/officeDocument/2006/relationships/image" Target="media/image443.emf"/><Relationship Id="rId1060" Type="http://schemas.openxmlformats.org/officeDocument/2006/relationships/customXml" Target="ink/ink510.xml"/><Relationship Id="rId1298" Type="http://schemas.openxmlformats.org/officeDocument/2006/relationships/customXml" Target="ink/ink629.xml"/><Relationship Id="rId2111" Type="http://schemas.openxmlformats.org/officeDocument/2006/relationships/image" Target="media/image1020.emf"/><Relationship Id="rId2349" Type="http://schemas.openxmlformats.org/officeDocument/2006/relationships/customXml" Target="ink/ink1146.xml"/><Relationship Id="rId2556" Type="http://schemas.openxmlformats.org/officeDocument/2006/relationships/image" Target="media/image1243.emf"/><Relationship Id="rId528" Type="http://schemas.openxmlformats.org/officeDocument/2006/relationships/customXml" Target="ink/ink244.xml"/><Relationship Id="rId735" Type="http://schemas.openxmlformats.org/officeDocument/2006/relationships/image" Target="media/image373.emf"/><Relationship Id="rId942" Type="http://schemas.openxmlformats.org/officeDocument/2006/relationships/customXml" Target="ink/ink451.xml"/><Relationship Id="rId1158" Type="http://schemas.openxmlformats.org/officeDocument/2006/relationships/customXml" Target="ink/ink559.xml"/><Relationship Id="rId1365" Type="http://schemas.openxmlformats.org/officeDocument/2006/relationships/image" Target="media/image688.emf"/><Relationship Id="rId1572" Type="http://schemas.openxmlformats.org/officeDocument/2006/relationships/image" Target="media/image792.emf"/><Relationship Id="rId2209" Type="http://schemas.openxmlformats.org/officeDocument/2006/relationships/customXml" Target="ink/ink1076.xml"/><Relationship Id="rId2416" Type="http://schemas.openxmlformats.org/officeDocument/2006/relationships/image" Target="media/image1173.emf"/><Relationship Id="rId2623" Type="http://schemas.openxmlformats.org/officeDocument/2006/relationships/customXml" Target="ink/ink1282.xml"/><Relationship Id="rId1018" Type="http://schemas.openxmlformats.org/officeDocument/2006/relationships/customXml" Target="ink/ink489.xml"/><Relationship Id="rId1225" Type="http://schemas.openxmlformats.org/officeDocument/2006/relationships/image" Target="media/image618.emf"/><Relationship Id="rId1432" Type="http://schemas.openxmlformats.org/officeDocument/2006/relationships/customXml" Target="ink/ink696.xml"/><Relationship Id="rId1877" Type="http://schemas.openxmlformats.org/officeDocument/2006/relationships/image" Target="media/image902.emf"/><Relationship Id="rId71" Type="http://schemas.openxmlformats.org/officeDocument/2006/relationships/customXml" Target="ink/ink28.xml"/><Relationship Id="rId802" Type="http://schemas.openxmlformats.org/officeDocument/2006/relationships/customXml" Target="ink/ink381.xml"/><Relationship Id="rId1737" Type="http://schemas.openxmlformats.org/officeDocument/2006/relationships/customXml" Target="ink/ink845.xml"/><Relationship Id="rId1944" Type="http://schemas.openxmlformats.org/officeDocument/2006/relationships/customXml" Target="ink/ink947.xml"/><Relationship Id="rId29" Type="http://schemas.openxmlformats.org/officeDocument/2006/relationships/customXml" Target="ink/ink11.xml"/><Relationship Id="rId178" Type="http://schemas.openxmlformats.org/officeDocument/2006/relationships/image" Target="media/image95.emf"/><Relationship Id="rId1804" Type="http://schemas.openxmlformats.org/officeDocument/2006/relationships/customXml" Target="ink/ink877.xml"/><Relationship Id="rId385" Type="http://schemas.openxmlformats.org/officeDocument/2006/relationships/image" Target="media/image198.emf"/><Relationship Id="rId592" Type="http://schemas.openxmlformats.org/officeDocument/2006/relationships/customXml" Target="ink/ink276.xml"/><Relationship Id="rId2066" Type="http://schemas.openxmlformats.org/officeDocument/2006/relationships/customXml" Target="ink/ink1005.xml"/><Relationship Id="rId2273" Type="http://schemas.openxmlformats.org/officeDocument/2006/relationships/customXml" Target="ink/ink1108.xml"/><Relationship Id="rId2480" Type="http://schemas.openxmlformats.org/officeDocument/2006/relationships/image" Target="media/image1205.emf"/><Relationship Id="rId245" Type="http://schemas.openxmlformats.org/officeDocument/2006/relationships/image" Target="media/image128.emf"/><Relationship Id="rId452" Type="http://schemas.openxmlformats.org/officeDocument/2006/relationships/customXml" Target="ink/ink206.xml"/><Relationship Id="rId897" Type="http://schemas.openxmlformats.org/officeDocument/2006/relationships/image" Target="media/image454.emf"/><Relationship Id="rId1082" Type="http://schemas.openxmlformats.org/officeDocument/2006/relationships/customXml" Target="ink/ink521.xml"/><Relationship Id="rId2133" Type="http://schemas.openxmlformats.org/officeDocument/2006/relationships/image" Target="media/image1031.emf"/><Relationship Id="rId2340" Type="http://schemas.openxmlformats.org/officeDocument/2006/relationships/image" Target="media/image1135.emf"/><Relationship Id="rId2578" Type="http://schemas.openxmlformats.org/officeDocument/2006/relationships/image" Target="media/image1254.emf"/><Relationship Id="rId105" Type="http://schemas.openxmlformats.org/officeDocument/2006/relationships/image" Target="media/image54.emf"/><Relationship Id="rId312" Type="http://schemas.openxmlformats.org/officeDocument/2006/relationships/customXml" Target="ink/ink137.xml"/><Relationship Id="rId757" Type="http://schemas.openxmlformats.org/officeDocument/2006/relationships/image" Target="media/image384.emf"/><Relationship Id="rId964" Type="http://schemas.openxmlformats.org/officeDocument/2006/relationships/customXml" Target="ink/ink462.xml"/><Relationship Id="rId1387" Type="http://schemas.openxmlformats.org/officeDocument/2006/relationships/image" Target="media/image699.emf"/><Relationship Id="rId1594" Type="http://schemas.openxmlformats.org/officeDocument/2006/relationships/image" Target="media/image803.emf"/><Relationship Id="rId2200" Type="http://schemas.openxmlformats.org/officeDocument/2006/relationships/customXml" Target="ink/ink1072.xml"/><Relationship Id="rId2438" Type="http://schemas.openxmlformats.org/officeDocument/2006/relationships/image" Target="media/image1184.emf"/><Relationship Id="rId2645" Type="http://schemas.openxmlformats.org/officeDocument/2006/relationships/customXml" Target="ink/ink1293.xml"/><Relationship Id="rId93" Type="http://schemas.openxmlformats.org/officeDocument/2006/relationships/customXml" Target="ink/ink39.xml"/><Relationship Id="rId617" Type="http://schemas.openxmlformats.org/officeDocument/2006/relationships/image" Target="media/image314.emf"/><Relationship Id="rId824" Type="http://schemas.openxmlformats.org/officeDocument/2006/relationships/customXml" Target="ink/ink392.xml"/><Relationship Id="rId1247" Type="http://schemas.openxmlformats.org/officeDocument/2006/relationships/image" Target="media/image629.emf"/><Relationship Id="rId1454" Type="http://schemas.openxmlformats.org/officeDocument/2006/relationships/customXml" Target="ink/ink707.xml"/><Relationship Id="rId1661" Type="http://schemas.openxmlformats.org/officeDocument/2006/relationships/customXml" Target="ink/ink807.xml"/><Relationship Id="rId1899" Type="http://schemas.openxmlformats.org/officeDocument/2006/relationships/image" Target="media/image913.emf"/><Relationship Id="rId2505" Type="http://schemas.openxmlformats.org/officeDocument/2006/relationships/customXml" Target="ink/ink1223.xml"/><Relationship Id="rId2712" Type="http://schemas.openxmlformats.org/officeDocument/2006/relationships/fontTable" Target="fontTable.xml"/><Relationship Id="rId1107" Type="http://schemas.openxmlformats.org/officeDocument/2006/relationships/image" Target="media/image559.emf"/><Relationship Id="rId1314" Type="http://schemas.openxmlformats.org/officeDocument/2006/relationships/customXml" Target="ink/ink637.xml"/><Relationship Id="rId1521" Type="http://schemas.openxmlformats.org/officeDocument/2006/relationships/customXml" Target="ink/ink737.xml"/><Relationship Id="rId1759" Type="http://schemas.openxmlformats.org/officeDocument/2006/relationships/image" Target="media/image843.emf"/><Relationship Id="rId1966" Type="http://schemas.openxmlformats.org/officeDocument/2006/relationships/customXml" Target="ink/ink958.xml"/><Relationship Id="rId1619" Type="http://schemas.openxmlformats.org/officeDocument/2006/relationships/customXml" Target="ink/ink786.xml"/><Relationship Id="rId1826" Type="http://schemas.openxmlformats.org/officeDocument/2006/relationships/customXml" Target="ink/ink888.xml"/><Relationship Id="rId20" Type="http://schemas.openxmlformats.org/officeDocument/2006/relationships/image" Target="media/image7.emf"/><Relationship Id="rId2088" Type="http://schemas.openxmlformats.org/officeDocument/2006/relationships/customXml" Target="ink/ink1016.xml"/><Relationship Id="rId2295" Type="http://schemas.openxmlformats.org/officeDocument/2006/relationships/customXml" Target="ink/ink1119.xml"/><Relationship Id="rId267" Type="http://schemas.openxmlformats.org/officeDocument/2006/relationships/image" Target="media/image139.emf"/><Relationship Id="rId474" Type="http://schemas.openxmlformats.org/officeDocument/2006/relationships/customXml" Target="ink/ink217.xml"/><Relationship Id="rId2155" Type="http://schemas.openxmlformats.org/officeDocument/2006/relationships/image" Target="media/image1042.emf"/><Relationship Id="rId127" Type="http://schemas.openxmlformats.org/officeDocument/2006/relationships/image" Target="media/image66.emf"/><Relationship Id="rId681" Type="http://schemas.openxmlformats.org/officeDocument/2006/relationships/image" Target="media/image346.emf"/><Relationship Id="rId779" Type="http://schemas.openxmlformats.org/officeDocument/2006/relationships/image" Target="media/image395.emf"/><Relationship Id="rId986" Type="http://schemas.openxmlformats.org/officeDocument/2006/relationships/customXml" Target="ink/ink473.xml"/><Relationship Id="rId2362" Type="http://schemas.openxmlformats.org/officeDocument/2006/relationships/image" Target="media/image1146.emf"/><Relationship Id="rId2667" Type="http://schemas.openxmlformats.org/officeDocument/2006/relationships/customXml" Target="ink/ink1304.xml"/><Relationship Id="rId334" Type="http://schemas.openxmlformats.org/officeDocument/2006/relationships/customXml" Target="ink/ink148.xml"/><Relationship Id="rId541" Type="http://schemas.openxmlformats.org/officeDocument/2006/relationships/image" Target="media/image276.emf"/><Relationship Id="rId639" Type="http://schemas.openxmlformats.org/officeDocument/2006/relationships/image" Target="media/image325.emf"/><Relationship Id="rId1171" Type="http://schemas.openxmlformats.org/officeDocument/2006/relationships/image" Target="media/image591.emf"/><Relationship Id="rId1269" Type="http://schemas.openxmlformats.org/officeDocument/2006/relationships/image" Target="media/image640.emf"/><Relationship Id="rId1476" Type="http://schemas.openxmlformats.org/officeDocument/2006/relationships/image" Target="media/image744.emf"/><Relationship Id="rId2015" Type="http://schemas.openxmlformats.org/officeDocument/2006/relationships/image" Target="media/image972.emf"/><Relationship Id="rId2222" Type="http://schemas.openxmlformats.org/officeDocument/2006/relationships/image" Target="media/image1076.emf"/><Relationship Id="rId401" Type="http://schemas.openxmlformats.org/officeDocument/2006/relationships/image" Target="media/image206.emf"/><Relationship Id="rId846" Type="http://schemas.openxmlformats.org/officeDocument/2006/relationships/customXml" Target="ink/ink403.xml"/><Relationship Id="rId1031" Type="http://schemas.openxmlformats.org/officeDocument/2006/relationships/image" Target="media/image521.emf"/><Relationship Id="rId1129" Type="http://schemas.openxmlformats.org/officeDocument/2006/relationships/image" Target="media/image570.emf"/><Relationship Id="rId1683" Type="http://schemas.openxmlformats.org/officeDocument/2006/relationships/customXml" Target="ink/ink818.xml"/><Relationship Id="rId1890" Type="http://schemas.openxmlformats.org/officeDocument/2006/relationships/customXml" Target="ink/ink920.xml"/><Relationship Id="rId1988" Type="http://schemas.openxmlformats.org/officeDocument/2006/relationships/image" Target="media/image958.emf"/><Relationship Id="rId2527" Type="http://schemas.openxmlformats.org/officeDocument/2006/relationships/customXml" Target="ink/ink1234.xml"/><Relationship Id="rId706" Type="http://schemas.openxmlformats.org/officeDocument/2006/relationships/customXml" Target="ink/ink333.xml"/><Relationship Id="rId913" Type="http://schemas.openxmlformats.org/officeDocument/2006/relationships/image" Target="media/image462.emf"/><Relationship Id="rId1336" Type="http://schemas.openxmlformats.org/officeDocument/2006/relationships/customXml" Target="ink/ink648.xml"/><Relationship Id="rId1543" Type="http://schemas.openxmlformats.org/officeDocument/2006/relationships/customXml" Target="ink/ink748.xml"/><Relationship Id="rId1750" Type="http://schemas.openxmlformats.org/officeDocument/2006/relationships/customXml" Target="ink/ink851.xml"/><Relationship Id="rId42" Type="http://schemas.openxmlformats.org/officeDocument/2006/relationships/image" Target="media/image18.emf"/><Relationship Id="rId1403" Type="http://schemas.openxmlformats.org/officeDocument/2006/relationships/image" Target="media/image707.emf"/><Relationship Id="rId1610" Type="http://schemas.openxmlformats.org/officeDocument/2006/relationships/image" Target="media/image811.emf"/><Relationship Id="rId1848" Type="http://schemas.openxmlformats.org/officeDocument/2006/relationships/customXml" Target="ink/ink899.xml"/><Relationship Id="rId191" Type="http://schemas.openxmlformats.org/officeDocument/2006/relationships/image" Target="media/image101.emf"/><Relationship Id="rId1708" Type="http://schemas.openxmlformats.org/officeDocument/2006/relationships/image" Target="media/image8180.emf"/><Relationship Id="rId1915" Type="http://schemas.openxmlformats.org/officeDocument/2006/relationships/image" Target="media/image921.emf"/><Relationship Id="rId289" Type="http://schemas.openxmlformats.org/officeDocument/2006/relationships/image" Target="media/image150.emf"/><Relationship Id="rId496" Type="http://schemas.openxmlformats.org/officeDocument/2006/relationships/customXml" Target="ink/ink228.xml"/><Relationship Id="rId2177" Type="http://schemas.openxmlformats.org/officeDocument/2006/relationships/image" Target="media/image1053.emf"/><Relationship Id="rId2384" Type="http://schemas.openxmlformats.org/officeDocument/2006/relationships/image" Target="media/image1157.emf"/><Relationship Id="rId2591" Type="http://schemas.openxmlformats.org/officeDocument/2006/relationships/customXml" Target="ink/ink1266.xml"/><Relationship Id="rId149" Type="http://schemas.openxmlformats.org/officeDocument/2006/relationships/image" Target="media/image80.emf"/><Relationship Id="rId356" Type="http://schemas.openxmlformats.org/officeDocument/2006/relationships/customXml" Target="ink/ink159.xml"/><Relationship Id="rId563" Type="http://schemas.openxmlformats.org/officeDocument/2006/relationships/image" Target="media/image287.emf"/><Relationship Id="rId770" Type="http://schemas.openxmlformats.org/officeDocument/2006/relationships/customXml" Target="ink/ink365.xml"/><Relationship Id="rId1193" Type="http://schemas.openxmlformats.org/officeDocument/2006/relationships/image" Target="media/image602.emf"/><Relationship Id="rId2037" Type="http://schemas.openxmlformats.org/officeDocument/2006/relationships/image" Target="media/image983.emf"/><Relationship Id="rId2244" Type="http://schemas.openxmlformats.org/officeDocument/2006/relationships/image" Target="media/image1087.emf"/><Relationship Id="rId2451" Type="http://schemas.openxmlformats.org/officeDocument/2006/relationships/customXml" Target="ink/ink1196.xml"/><Relationship Id="rId2689" Type="http://schemas.openxmlformats.org/officeDocument/2006/relationships/customXml" Target="ink/ink1315.xml"/><Relationship Id="rId216" Type="http://schemas.openxmlformats.org/officeDocument/2006/relationships/customXml" Target="ink/ink89.xml"/><Relationship Id="rId423" Type="http://schemas.openxmlformats.org/officeDocument/2006/relationships/image" Target="media/image217.emf"/><Relationship Id="rId868" Type="http://schemas.openxmlformats.org/officeDocument/2006/relationships/customXml" Target="ink/ink414.xml"/><Relationship Id="rId1053" Type="http://schemas.openxmlformats.org/officeDocument/2006/relationships/image" Target="media/image532.emf"/><Relationship Id="rId1260" Type="http://schemas.openxmlformats.org/officeDocument/2006/relationships/customXml" Target="ink/ink610.xml"/><Relationship Id="rId1498" Type="http://schemas.openxmlformats.org/officeDocument/2006/relationships/image" Target="media/image755.emf"/><Relationship Id="rId2104" Type="http://schemas.openxmlformats.org/officeDocument/2006/relationships/customXml" Target="ink/ink1024.xml"/><Relationship Id="rId2549" Type="http://schemas.openxmlformats.org/officeDocument/2006/relationships/customXml" Target="ink/ink1245.xml"/><Relationship Id="rId630" Type="http://schemas.openxmlformats.org/officeDocument/2006/relationships/customXml" Target="ink/ink295.xml"/><Relationship Id="rId728" Type="http://schemas.openxmlformats.org/officeDocument/2006/relationships/customXml" Target="ink/ink344.xml"/><Relationship Id="rId935" Type="http://schemas.openxmlformats.org/officeDocument/2006/relationships/image" Target="media/image473.emf"/><Relationship Id="rId1358" Type="http://schemas.openxmlformats.org/officeDocument/2006/relationships/customXml" Target="ink/ink659.xml"/><Relationship Id="rId1565" Type="http://schemas.openxmlformats.org/officeDocument/2006/relationships/customXml" Target="ink/ink759.xml"/><Relationship Id="rId1772" Type="http://schemas.openxmlformats.org/officeDocument/2006/relationships/customXml" Target="ink/ink861.xml"/><Relationship Id="rId2311" Type="http://schemas.openxmlformats.org/officeDocument/2006/relationships/customXml" Target="ink/ink1127.xml"/><Relationship Id="rId2409" Type="http://schemas.openxmlformats.org/officeDocument/2006/relationships/customXml" Target="ink/ink1176.xml"/><Relationship Id="rId2616" Type="http://schemas.openxmlformats.org/officeDocument/2006/relationships/image" Target="media/image1273.emf"/><Relationship Id="rId64" Type="http://schemas.openxmlformats.org/officeDocument/2006/relationships/image" Target="media/image33.emf"/><Relationship Id="rId1120" Type="http://schemas.openxmlformats.org/officeDocument/2006/relationships/customXml" Target="ink/ink540.xml"/><Relationship Id="rId1218" Type="http://schemas.openxmlformats.org/officeDocument/2006/relationships/customXml" Target="ink/ink589.xml"/><Relationship Id="rId1425" Type="http://schemas.openxmlformats.org/officeDocument/2006/relationships/image" Target="media/image718.emf"/><Relationship Id="rId1632" Type="http://schemas.openxmlformats.org/officeDocument/2006/relationships/image" Target="media/image822.emf"/><Relationship Id="rId1937" Type="http://schemas.openxmlformats.org/officeDocument/2006/relationships/image" Target="media/image932.emf"/><Relationship Id="rId2199" Type="http://schemas.openxmlformats.org/officeDocument/2006/relationships/image" Target="media/image1064.emf"/><Relationship Id="rId280" Type="http://schemas.openxmlformats.org/officeDocument/2006/relationships/customXml" Target="ink/ink121.xml"/><Relationship Id="rId140" Type="http://schemas.openxmlformats.org/officeDocument/2006/relationships/image" Target="media/image74.emf"/><Relationship Id="rId378" Type="http://schemas.openxmlformats.org/officeDocument/2006/relationships/customXml" Target="ink/ink170.xml"/><Relationship Id="rId585" Type="http://schemas.openxmlformats.org/officeDocument/2006/relationships/image" Target="media/image298.emf"/><Relationship Id="rId792" Type="http://schemas.openxmlformats.org/officeDocument/2006/relationships/customXml" Target="ink/ink376.xml"/><Relationship Id="rId2059" Type="http://schemas.openxmlformats.org/officeDocument/2006/relationships/image" Target="media/image994.emf"/><Relationship Id="rId2266" Type="http://schemas.openxmlformats.org/officeDocument/2006/relationships/image" Target="media/image1098.emf"/><Relationship Id="rId2473" Type="http://schemas.openxmlformats.org/officeDocument/2006/relationships/customXml" Target="ink/ink1207.xml"/><Relationship Id="rId2680" Type="http://schemas.openxmlformats.org/officeDocument/2006/relationships/image" Target="media/image1305.emf"/><Relationship Id="rId6" Type="http://schemas.openxmlformats.org/officeDocument/2006/relationships/footnotes" Target="footnotes.xml"/><Relationship Id="rId238" Type="http://schemas.openxmlformats.org/officeDocument/2006/relationships/customXml" Target="ink/ink100.xml"/><Relationship Id="rId445" Type="http://schemas.openxmlformats.org/officeDocument/2006/relationships/image" Target="media/image228.emf"/><Relationship Id="rId652" Type="http://schemas.openxmlformats.org/officeDocument/2006/relationships/customXml" Target="ink/ink306.xml"/><Relationship Id="rId1075" Type="http://schemas.openxmlformats.org/officeDocument/2006/relationships/image" Target="media/image543.emf"/><Relationship Id="rId1282" Type="http://schemas.openxmlformats.org/officeDocument/2006/relationships/customXml" Target="ink/ink621.xml"/><Relationship Id="rId2126" Type="http://schemas.openxmlformats.org/officeDocument/2006/relationships/customXml" Target="ink/ink1035.xml"/><Relationship Id="rId2333" Type="http://schemas.openxmlformats.org/officeDocument/2006/relationships/customXml" Target="ink/ink1138.xml"/><Relationship Id="rId2540" Type="http://schemas.openxmlformats.org/officeDocument/2006/relationships/image" Target="media/image1235.emf"/><Relationship Id="rId305" Type="http://schemas.openxmlformats.org/officeDocument/2006/relationships/image" Target="media/image158.emf"/><Relationship Id="rId512" Type="http://schemas.openxmlformats.org/officeDocument/2006/relationships/customXml" Target="ink/ink236.xml"/><Relationship Id="rId957" Type="http://schemas.openxmlformats.org/officeDocument/2006/relationships/image" Target="media/image484.emf"/><Relationship Id="rId1142" Type="http://schemas.openxmlformats.org/officeDocument/2006/relationships/customXml" Target="ink/ink551.xml"/><Relationship Id="rId1587" Type="http://schemas.openxmlformats.org/officeDocument/2006/relationships/customXml" Target="ink/ink770.xml"/><Relationship Id="rId1794" Type="http://schemas.openxmlformats.org/officeDocument/2006/relationships/customXml" Target="ink/ink872.xml"/><Relationship Id="rId2400" Type="http://schemas.openxmlformats.org/officeDocument/2006/relationships/image" Target="media/image1165.emf"/><Relationship Id="rId2638" Type="http://schemas.openxmlformats.org/officeDocument/2006/relationships/image" Target="media/image1284.emf"/><Relationship Id="rId86" Type="http://schemas.openxmlformats.org/officeDocument/2006/relationships/image" Target="media/image44.emf"/><Relationship Id="rId817" Type="http://schemas.openxmlformats.org/officeDocument/2006/relationships/image" Target="media/image414.emf"/><Relationship Id="rId1002" Type="http://schemas.openxmlformats.org/officeDocument/2006/relationships/customXml" Target="ink/ink481.xml"/><Relationship Id="rId1447" Type="http://schemas.openxmlformats.org/officeDocument/2006/relationships/image" Target="media/image729.emf"/><Relationship Id="rId1654" Type="http://schemas.openxmlformats.org/officeDocument/2006/relationships/image" Target="media/image833.emf"/><Relationship Id="rId1861" Type="http://schemas.openxmlformats.org/officeDocument/2006/relationships/image" Target="media/image894.emf"/><Relationship Id="rId2705" Type="http://schemas.openxmlformats.org/officeDocument/2006/relationships/customXml" Target="ink/ink1323.xml"/><Relationship Id="rId1307" Type="http://schemas.openxmlformats.org/officeDocument/2006/relationships/image" Target="media/image659.emf"/><Relationship Id="rId1514" Type="http://schemas.openxmlformats.org/officeDocument/2006/relationships/image" Target="media/image763.emf"/><Relationship Id="rId1721" Type="http://schemas.openxmlformats.org/officeDocument/2006/relationships/customXml" Target="ink/ink837.xml"/><Relationship Id="rId1959" Type="http://schemas.openxmlformats.org/officeDocument/2006/relationships/image" Target="media/image943.emf"/><Relationship Id="rId13" Type="http://schemas.openxmlformats.org/officeDocument/2006/relationships/customXml" Target="ink/ink3.xml"/><Relationship Id="rId1819" Type="http://schemas.openxmlformats.org/officeDocument/2006/relationships/image" Target="media/image873.emf"/><Relationship Id="rId2190" Type="http://schemas.openxmlformats.org/officeDocument/2006/relationships/customXml" Target="ink/ink1067.xml"/><Relationship Id="rId2288" Type="http://schemas.openxmlformats.org/officeDocument/2006/relationships/image" Target="media/image1109.emf"/><Relationship Id="rId2495" Type="http://schemas.openxmlformats.org/officeDocument/2006/relationships/customXml" Target="ink/ink1218.xml"/><Relationship Id="rId162" Type="http://schemas.openxmlformats.org/officeDocument/2006/relationships/customXml" Target="ink/ink69.xml"/><Relationship Id="rId467" Type="http://schemas.openxmlformats.org/officeDocument/2006/relationships/image" Target="media/image239.emf"/><Relationship Id="rId1097" Type="http://schemas.openxmlformats.org/officeDocument/2006/relationships/image" Target="media/image554.emf"/><Relationship Id="rId2050" Type="http://schemas.openxmlformats.org/officeDocument/2006/relationships/customXml" Target="ink/ink997.xml"/><Relationship Id="rId2148" Type="http://schemas.openxmlformats.org/officeDocument/2006/relationships/customXml" Target="ink/ink1046.xml"/><Relationship Id="rId674" Type="http://schemas.openxmlformats.org/officeDocument/2006/relationships/customXml" Target="ink/ink317.xml"/><Relationship Id="rId881" Type="http://schemas.openxmlformats.org/officeDocument/2006/relationships/image" Target="media/image446.emf"/><Relationship Id="rId979" Type="http://schemas.openxmlformats.org/officeDocument/2006/relationships/image" Target="media/image495.emf"/><Relationship Id="rId2355" Type="http://schemas.openxmlformats.org/officeDocument/2006/relationships/customXml" Target="ink/ink1149.xml"/><Relationship Id="rId2562" Type="http://schemas.openxmlformats.org/officeDocument/2006/relationships/image" Target="media/image1246.emf"/><Relationship Id="rId327" Type="http://schemas.openxmlformats.org/officeDocument/2006/relationships/image" Target="media/image169.emf"/><Relationship Id="rId534" Type="http://schemas.openxmlformats.org/officeDocument/2006/relationships/customXml" Target="ink/ink247.xml"/><Relationship Id="rId741" Type="http://schemas.openxmlformats.org/officeDocument/2006/relationships/image" Target="media/image376.emf"/><Relationship Id="rId839" Type="http://schemas.openxmlformats.org/officeDocument/2006/relationships/image" Target="media/image425.emf"/><Relationship Id="rId1164" Type="http://schemas.openxmlformats.org/officeDocument/2006/relationships/customXml" Target="ink/ink562.xml"/><Relationship Id="rId1371" Type="http://schemas.openxmlformats.org/officeDocument/2006/relationships/image" Target="media/image691.emf"/><Relationship Id="rId1469" Type="http://schemas.openxmlformats.org/officeDocument/2006/relationships/image" Target="media/image741.wmf"/><Relationship Id="rId2008" Type="http://schemas.openxmlformats.org/officeDocument/2006/relationships/customXml" Target="ink/ink976.xml"/><Relationship Id="rId2215" Type="http://schemas.openxmlformats.org/officeDocument/2006/relationships/customXml" Target="ink/ink1079.xml"/><Relationship Id="rId2422" Type="http://schemas.openxmlformats.org/officeDocument/2006/relationships/image" Target="media/image1176.emf"/><Relationship Id="rId601" Type="http://schemas.openxmlformats.org/officeDocument/2006/relationships/image" Target="media/image306.emf"/><Relationship Id="rId1024" Type="http://schemas.openxmlformats.org/officeDocument/2006/relationships/customXml" Target="ink/ink492.xml"/><Relationship Id="rId1231" Type="http://schemas.openxmlformats.org/officeDocument/2006/relationships/image" Target="media/image621.emf"/><Relationship Id="rId1676" Type="http://schemas.openxmlformats.org/officeDocument/2006/relationships/image" Target="media/image8020.emf"/><Relationship Id="rId1883" Type="http://schemas.openxmlformats.org/officeDocument/2006/relationships/image" Target="media/image905.emf"/><Relationship Id="rId906" Type="http://schemas.openxmlformats.org/officeDocument/2006/relationships/customXml" Target="ink/ink433.xml"/><Relationship Id="rId1329" Type="http://schemas.openxmlformats.org/officeDocument/2006/relationships/image" Target="media/image670.emf"/><Relationship Id="rId1536" Type="http://schemas.openxmlformats.org/officeDocument/2006/relationships/image" Target="media/image774.emf"/><Relationship Id="rId1743" Type="http://schemas.openxmlformats.org/officeDocument/2006/relationships/customXml" Target="ink/ink848.xml"/><Relationship Id="rId1950" Type="http://schemas.openxmlformats.org/officeDocument/2006/relationships/customXml" Target="ink/ink950.xml"/><Relationship Id="rId35" Type="http://schemas.openxmlformats.org/officeDocument/2006/relationships/customXml" Target="ink/ink14.xml"/><Relationship Id="rId1603" Type="http://schemas.openxmlformats.org/officeDocument/2006/relationships/customXml" Target="ink/ink778.xml"/><Relationship Id="rId1810" Type="http://schemas.openxmlformats.org/officeDocument/2006/relationships/customXml" Target="ink/ink880.xml"/><Relationship Id="rId184" Type="http://schemas.openxmlformats.org/officeDocument/2006/relationships/image" Target="media/image98.emf"/><Relationship Id="rId391" Type="http://schemas.openxmlformats.org/officeDocument/2006/relationships/image" Target="media/image201.emf"/><Relationship Id="rId1908" Type="http://schemas.openxmlformats.org/officeDocument/2006/relationships/customXml" Target="ink/ink929.xml"/><Relationship Id="rId2072" Type="http://schemas.openxmlformats.org/officeDocument/2006/relationships/customXml" Target="ink/ink1008.xml"/><Relationship Id="rId251" Type="http://schemas.openxmlformats.org/officeDocument/2006/relationships/image" Target="media/image131.emf"/><Relationship Id="rId489" Type="http://schemas.openxmlformats.org/officeDocument/2006/relationships/image" Target="media/image250.emf"/><Relationship Id="rId696" Type="http://schemas.openxmlformats.org/officeDocument/2006/relationships/customXml" Target="ink/ink328.xml"/><Relationship Id="rId2377" Type="http://schemas.openxmlformats.org/officeDocument/2006/relationships/customXml" Target="ink/ink1160.xml"/><Relationship Id="rId2584" Type="http://schemas.openxmlformats.org/officeDocument/2006/relationships/image" Target="media/image1257.emf"/><Relationship Id="rId349" Type="http://schemas.openxmlformats.org/officeDocument/2006/relationships/image" Target="media/image180.emf"/><Relationship Id="rId556" Type="http://schemas.openxmlformats.org/officeDocument/2006/relationships/customXml" Target="ink/ink258.xml"/><Relationship Id="rId763" Type="http://schemas.openxmlformats.org/officeDocument/2006/relationships/image" Target="media/image387.emf"/><Relationship Id="rId1186" Type="http://schemas.openxmlformats.org/officeDocument/2006/relationships/customXml" Target="ink/ink573.xml"/><Relationship Id="rId1393" Type="http://schemas.openxmlformats.org/officeDocument/2006/relationships/image" Target="media/image702.emf"/><Relationship Id="rId2237" Type="http://schemas.openxmlformats.org/officeDocument/2006/relationships/customXml" Target="ink/ink1090.xml"/><Relationship Id="rId2444" Type="http://schemas.openxmlformats.org/officeDocument/2006/relationships/image" Target="media/image1187.emf"/><Relationship Id="rId111" Type="http://schemas.openxmlformats.org/officeDocument/2006/relationships/image" Target="media/image58.emf"/><Relationship Id="rId209" Type="http://schemas.openxmlformats.org/officeDocument/2006/relationships/image" Target="media/image110.emf"/><Relationship Id="rId416" Type="http://schemas.openxmlformats.org/officeDocument/2006/relationships/customXml" Target="ink/ink188.xml"/><Relationship Id="rId970" Type="http://schemas.openxmlformats.org/officeDocument/2006/relationships/customXml" Target="ink/ink465.xml"/><Relationship Id="rId1046" Type="http://schemas.openxmlformats.org/officeDocument/2006/relationships/customXml" Target="ink/ink503.xml"/><Relationship Id="rId1253" Type="http://schemas.openxmlformats.org/officeDocument/2006/relationships/image" Target="media/image632.emf"/><Relationship Id="rId1698" Type="http://schemas.openxmlformats.org/officeDocument/2006/relationships/image" Target="media/image8130.emf"/><Relationship Id="rId2651" Type="http://schemas.openxmlformats.org/officeDocument/2006/relationships/customXml" Target="ink/ink1296.xml"/><Relationship Id="rId623" Type="http://schemas.openxmlformats.org/officeDocument/2006/relationships/image" Target="media/image317.emf"/><Relationship Id="rId830" Type="http://schemas.openxmlformats.org/officeDocument/2006/relationships/customXml" Target="ink/ink395.xml"/><Relationship Id="rId928" Type="http://schemas.openxmlformats.org/officeDocument/2006/relationships/customXml" Target="ink/ink444.xml"/><Relationship Id="rId1460" Type="http://schemas.openxmlformats.org/officeDocument/2006/relationships/customXml" Target="ink/ink710.xml"/><Relationship Id="rId1558" Type="http://schemas.openxmlformats.org/officeDocument/2006/relationships/image" Target="media/image785.emf"/><Relationship Id="rId1765" Type="http://schemas.openxmlformats.org/officeDocument/2006/relationships/image" Target="media/image846.emf"/><Relationship Id="rId2304" Type="http://schemas.openxmlformats.org/officeDocument/2006/relationships/image" Target="media/image1117.emf"/><Relationship Id="rId2511" Type="http://schemas.openxmlformats.org/officeDocument/2006/relationships/customXml" Target="ink/ink1226.xml"/><Relationship Id="rId2609" Type="http://schemas.openxmlformats.org/officeDocument/2006/relationships/customXml" Target="ink/ink1275.xml"/><Relationship Id="rId57" Type="http://schemas.openxmlformats.org/officeDocument/2006/relationships/customXml" Target="ink/ink21.xml"/><Relationship Id="rId1113" Type="http://schemas.openxmlformats.org/officeDocument/2006/relationships/image" Target="media/image562.emf"/><Relationship Id="rId1320" Type="http://schemas.openxmlformats.org/officeDocument/2006/relationships/customXml" Target="ink/ink640.xml"/><Relationship Id="rId1418" Type="http://schemas.openxmlformats.org/officeDocument/2006/relationships/customXml" Target="ink/ink689.xml"/><Relationship Id="rId1972" Type="http://schemas.openxmlformats.org/officeDocument/2006/relationships/customXml" Target="ink/ink961.xml"/><Relationship Id="rId1625" Type="http://schemas.openxmlformats.org/officeDocument/2006/relationships/customXml" Target="ink/ink789.xml"/><Relationship Id="rId1832" Type="http://schemas.openxmlformats.org/officeDocument/2006/relationships/customXml" Target="ink/ink891.xml"/><Relationship Id="rId2094" Type="http://schemas.openxmlformats.org/officeDocument/2006/relationships/customXml" Target="ink/ink1019.xml"/><Relationship Id="rId273" Type="http://schemas.openxmlformats.org/officeDocument/2006/relationships/image" Target="media/image142.emf"/><Relationship Id="rId480" Type="http://schemas.openxmlformats.org/officeDocument/2006/relationships/customXml" Target="ink/ink220.xml"/><Relationship Id="rId2161" Type="http://schemas.openxmlformats.org/officeDocument/2006/relationships/image" Target="media/image1045.emf"/><Relationship Id="rId2399" Type="http://schemas.openxmlformats.org/officeDocument/2006/relationships/customXml" Target="ink/ink1171.xml"/><Relationship Id="rId133" Type="http://schemas.openxmlformats.org/officeDocument/2006/relationships/customXml" Target="ink/ink56.xml"/><Relationship Id="rId340" Type="http://schemas.openxmlformats.org/officeDocument/2006/relationships/customXml" Target="ink/ink151.xml"/><Relationship Id="rId578" Type="http://schemas.openxmlformats.org/officeDocument/2006/relationships/customXml" Target="ink/ink269.xml"/><Relationship Id="rId785" Type="http://schemas.openxmlformats.org/officeDocument/2006/relationships/image" Target="media/image398.emf"/><Relationship Id="rId992" Type="http://schemas.openxmlformats.org/officeDocument/2006/relationships/customXml" Target="ink/ink476.xml"/><Relationship Id="rId2021" Type="http://schemas.openxmlformats.org/officeDocument/2006/relationships/image" Target="media/image975.emf"/><Relationship Id="rId2259" Type="http://schemas.openxmlformats.org/officeDocument/2006/relationships/customXml" Target="ink/ink1101.xml"/><Relationship Id="rId2466" Type="http://schemas.openxmlformats.org/officeDocument/2006/relationships/image" Target="media/image1198.emf"/><Relationship Id="rId2673" Type="http://schemas.openxmlformats.org/officeDocument/2006/relationships/customXml" Target="ink/ink1307.xml"/><Relationship Id="rId200" Type="http://schemas.openxmlformats.org/officeDocument/2006/relationships/customXml" Target="ink/ink81.xml"/><Relationship Id="rId438" Type="http://schemas.openxmlformats.org/officeDocument/2006/relationships/customXml" Target="ink/ink199.xml"/><Relationship Id="rId645" Type="http://schemas.openxmlformats.org/officeDocument/2006/relationships/image" Target="media/image328.emf"/><Relationship Id="rId852" Type="http://schemas.openxmlformats.org/officeDocument/2006/relationships/customXml" Target="ink/ink406.xml"/><Relationship Id="rId1068" Type="http://schemas.openxmlformats.org/officeDocument/2006/relationships/customXml" Target="ink/ink514.xml"/><Relationship Id="rId1275" Type="http://schemas.openxmlformats.org/officeDocument/2006/relationships/image" Target="media/image643.emf"/><Relationship Id="rId1482" Type="http://schemas.openxmlformats.org/officeDocument/2006/relationships/image" Target="media/image747.emf"/><Relationship Id="rId2119" Type="http://schemas.openxmlformats.org/officeDocument/2006/relationships/image" Target="media/image1024.emf"/><Relationship Id="rId2326" Type="http://schemas.openxmlformats.org/officeDocument/2006/relationships/image" Target="media/image1128.emf"/><Relationship Id="rId2533" Type="http://schemas.openxmlformats.org/officeDocument/2006/relationships/customXml" Target="ink/ink1237.xml"/><Relationship Id="rId505" Type="http://schemas.openxmlformats.org/officeDocument/2006/relationships/image" Target="media/image258.emf"/><Relationship Id="rId712" Type="http://schemas.openxmlformats.org/officeDocument/2006/relationships/customXml" Target="ink/ink336.xml"/><Relationship Id="rId1135" Type="http://schemas.openxmlformats.org/officeDocument/2006/relationships/image" Target="media/image573.emf"/><Relationship Id="rId1342" Type="http://schemas.openxmlformats.org/officeDocument/2006/relationships/customXml" Target="ink/ink651.xml"/><Relationship Id="rId1787" Type="http://schemas.openxmlformats.org/officeDocument/2006/relationships/image" Target="media/image857.emf"/><Relationship Id="rId1994" Type="http://schemas.openxmlformats.org/officeDocument/2006/relationships/image" Target="media/image961.emf"/><Relationship Id="rId79" Type="http://schemas.openxmlformats.org/officeDocument/2006/relationships/customXml" Target="ink/ink32.xml"/><Relationship Id="rId1202" Type="http://schemas.openxmlformats.org/officeDocument/2006/relationships/customXml" Target="ink/ink581.xml"/><Relationship Id="rId1647" Type="http://schemas.openxmlformats.org/officeDocument/2006/relationships/customXml" Target="ink/ink800.xml"/><Relationship Id="rId1854" Type="http://schemas.openxmlformats.org/officeDocument/2006/relationships/customXml" Target="ink/ink902.xml"/><Relationship Id="rId2600" Type="http://schemas.openxmlformats.org/officeDocument/2006/relationships/image" Target="media/image1265.emf"/><Relationship Id="rId1507" Type="http://schemas.openxmlformats.org/officeDocument/2006/relationships/customXml" Target="ink/ink730.xml"/><Relationship Id="rId1714" Type="http://schemas.openxmlformats.org/officeDocument/2006/relationships/image" Target="media/image8210.emf"/><Relationship Id="rId295" Type="http://schemas.openxmlformats.org/officeDocument/2006/relationships/image" Target="media/image153.emf"/><Relationship Id="rId1921" Type="http://schemas.openxmlformats.org/officeDocument/2006/relationships/image" Target="media/image924.emf"/><Relationship Id="rId2183" Type="http://schemas.openxmlformats.org/officeDocument/2006/relationships/image" Target="media/image1056.emf"/><Relationship Id="rId2390" Type="http://schemas.openxmlformats.org/officeDocument/2006/relationships/image" Target="media/image1160.emf"/><Relationship Id="rId2488" Type="http://schemas.openxmlformats.org/officeDocument/2006/relationships/image" Target="media/image1209.emf"/><Relationship Id="rId155" Type="http://schemas.openxmlformats.org/officeDocument/2006/relationships/image" Target="media/image83.emf"/><Relationship Id="rId362" Type="http://schemas.openxmlformats.org/officeDocument/2006/relationships/customXml" Target="ink/ink162.xml"/><Relationship Id="rId1297" Type="http://schemas.openxmlformats.org/officeDocument/2006/relationships/image" Target="media/image654.emf"/><Relationship Id="rId2043" Type="http://schemas.openxmlformats.org/officeDocument/2006/relationships/image" Target="media/image986.emf"/><Relationship Id="rId2250" Type="http://schemas.openxmlformats.org/officeDocument/2006/relationships/image" Target="media/image1090.emf"/><Relationship Id="rId2695" Type="http://schemas.openxmlformats.org/officeDocument/2006/relationships/customXml" Target="ink/ink1318.xml"/><Relationship Id="rId222" Type="http://schemas.openxmlformats.org/officeDocument/2006/relationships/customXml" Target="ink/ink92.xml"/><Relationship Id="rId667" Type="http://schemas.openxmlformats.org/officeDocument/2006/relationships/image" Target="media/image339.emf"/><Relationship Id="rId874" Type="http://schemas.openxmlformats.org/officeDocument/2006/relationships/customXml" Target="ink/ink417.xml"/><Relationship Id="rId2110" Type="http://schemas.openxmlformats.org/officeDocument/2006/relationships/customXml" Target="ink/ink1027.xml"/><Relationship Id="rId2348" Type="http://schemas.openxmlformats.org/officeDocument/2006/relationships/image" Target="media/image1139.emf"/><Relationship Id="rId2555" Type="http://schemas.openxmlformats.org/officeDocument/2006/relationships/customXml" Target="ink/ink1248.xml"/><Relationship Id="rId527" Type="http://schemas.openxmlformats.org/officeDocument/2006/relationships/image" Target="media/image269.emf"/><Relationship Id="rId734" Type="http://schemas.openxmlformats.org/officeDocument/2006/relationships/customXml" Target="ink/ink347.xml"/><Relationship Id="rId941" Type="http://schemas.openxmlformats.org/officeDocument/2006/relationships/image" Target="media/image476.emf"/><Relationship Id="rId1157" Type="http://schemas.openxmlformats.org/officeDocument/2006/relationships/image" Target="media/image584.emf"/><Relationship Id="rId1364" Type="http://schemas.openxmlformats.org/officeDocument/2006/relationships/customXml" Target="ink/ink662.xml"/><Relationship Id="rId1571" Type="http://schemas.openxmlformats.org/officeDocument/2006/relationships/customXml" Target="ink/ink762.xml"/><Relationship Id="rId2208" Type="http://schemas.openxmlformats.org/officeDocument/2006/relationships/image" Target="media/image1069.emf"/><Relationship Id="rId2415" Type="http://schemas.openxmlformats.org/officeDocument/2006/relationships/customXml" Target="ink/ink1179.xml"/><Relationship Id="rId2622" Type="http://schemas.openxmlformats.org/officeDocument/2006/relationships/image" Target="media/image1276.emf"/><Relationship Id="rId70" Type="http://schemas.openxmlformats.org/officeDocument/2006/relationships/image" Target="media/image36.emf"/><Relationship Id="rId801" Type="http://schemas.openxmlformats.org/officeDocument/2006/relationships/image" Target="media/image406.emf"/><Relationship Id="rId1017" Type="http://schemas.openxmlformats.org/officeDocument/2006/relationships/image" Target="media/image514.emf"/><Relationship Id="rId1224" Type="http://schemas.openxmlformats.org/officeDocument/2006/relationships/customXml" Target="ink/ink592.xml"/><Relationship Id="rId1431" Type="http://schemas.openxmlformats.org/officeDocument/2006/relationships/image" Target="media/image721.emf"/><Relationship Id="rId1669" Type="http://schemas.openxmlformats.org/officeDocument/2006/relationships/customXml" Target="ink/ink811.xml"/><Relationship Id="rId1876" Type="http://schemas.openxmlformats.org/officeDocument/2006/relationships/customXml" Target="ink/ink913.xml"/><Relationship Id="rId1529" Type="http://schemas.openxmlformats.org/officeDocument/2006/relationships/customXml" Target="ink/ink741.xml"/><Relationship Id="rId1736" Type="http://schemas.openxmlformats.org/officeDocument/2006/relationships/image" Target="media/image8310.emf"/><Relationship Id="rId1943" Type="http://schemas.openxmlformats.org/officeDocument/2006/relationships/image" Target="media/image935.emf"/><Relationship Id="rId28" Type="http://schemas.openxmlformats.org/officeDocument/2006/relationships/image" Target="media/image11.emf"/><Relationship Id="rId1803" Type="http://schemas.openxmlformats.org/officeDocument/2006/relationships/image" Target="media/image865.emf"/><Relationship Id="rId177" Type="http://schemas.openxmlformats.org/officeDocument/2006/relationships/oleObject" Target="embeddings/oleObject3.bin"/><Relationship Id="rId384" Type="http://schemas.openxmlformats.org/officeDocument/2006/relationships/customXml" Target="ink/ink173.xml"/><Relationship Id="rId591" Type="http://schemas.openxmlformats.org/officeDocument/2006/relationships/image" Target="media/image301.emf"/><Relationship Id="rId2065" Type="http://schemas.openxmlformats.org/officeDocument/2006/relationships/image" Target="media/image997.emf"/><Relationship Id="rId2272" Type="http://schemas.openxmlformats.org/officeDocument/2006/relationships/image" Target="media/image1101.emf"/><Relationship Id="rId244" Type="http://schemas.openxmlformats.org/officeDocument/2006/relationships/customXml" Target="ink/ink103.xml"/><Relationship Id="rId689" Type="http://schemas.openxmlformats.org/officeDocument/2006/relationships/image" Target="media/image350.emf"/><Relationship Id="rId896" Type="http://schemas.openxmlformats.org/officeDocument/2006/relationships/customXml" Target="ink/ink428.xml"/><Relationship Id="rId1081" Type="http://schemas.openxmlformats.org/officeDocument/2006/relationships/image" Target="media/image546.emf"/><Relationship Id="rId2577" Type="http://schemas.openxmlformats.org/officeDocument/2006/relationships/customXml" Target="ink/ink1259.xml"/><Relationship Id="rId451" Type="http://schemas.openxmlformats.org/officeDocument/2006/relationships/image" Target="media/image231.emf"/><Relationship Id="rId549" Type="http://schemas.openxmlformats.org/officeDocument/2006/relationships/image" Target="media/image280.emf"/><Relationship Id="rId756" Type="http://schemas.openxmlformats.org/officeDocument/2006/relationships/customXml" Target="ink/ink358.xml"/><Relationship Id="rId1179" Type="http://schemas.openxmlformats.org/officeDocument/2006/relationships/image" Target="media/image595.emf"/><Relationship Id="rId1386" Type="http://schemas.openxmlformats.org/officeDocument/2006/relationships/customXml" Target="ink/ink673.xml"/><Relationship Id="rId1593" Type="http://schemas.openxmlformats.org/officeDocument/2006/relationships/customXml" Target="ink/ink773.xml"/><Relationship Id="rId2132" Type="http://schemas.openxmlformats.org/officeDocument/2006/relationships/customXml" Target="ink/ink1038.xml"/><Relationship Id="rId2437" Type="http://schemas.openxmlformats.org/officeDocument/2006/relationships/customXml" Target="ink/ink1190.xml"/><Relationship Id="rId104" Type="http://schemas.openxmlformats.org/officeDocument/2006/relationships/image" Target="media/image53.emf"/><Relationship Id="rId311" Type="http://schemas.openxmlformats.org/officeDocument/2006/relationships/image" Target="media/image161.emf"/><Relationship Id="rId409" Type="http://schemas.openxmlformats.org/officeDocument/2006/relationships/oleObject" Target="embeddings/oleObject8.bin"/><Relationship Id="rId963" Type="http://schemas.openxmlformats.org/officeDocument/2006/relationships/image" Target="media/image487.emf"/><Relationship Id="rId1039" Type="http://schemas.openxmlformats.org/officeDocument/2006/relationships/image" Target="media/image525.emf"/><Relationship Id="rId1246" Type="http://schemas.openxmlformats.org/officeDocument/2006/relationships/customXml" Target="ink/ink603.xml"/><Relationship Id="rId1898" Type="http://schemas.openxmlformats.org/officeDocument/2006/relationships/customXml" Target="ink/ink924.xml"/><Relationship Id="rId2644" Type="http://schemas.openxmlformats.org/officeDocument/2006/relationships/image" Target="media/image1287.emf"/><Relationship Id="rId92" Type="http://schemas.openxmlformats.org/officeDocument/2006/relationships/image" Target="media/image47.emf"/><Relationship Id="rId616" Type="http://schemas.openxmlformats.org/officeDocument/2006/relationships/customXml" Target="ink/ink288.xml"/><Relationship Id="rId823" Type="http://schemas.openxmlformats.org/officeDocument/2006/relationships/image" Target="media/image417.emf"/><Relationship Id="rId1453" Type="http://schemas.openxmlformats.org/officeDocument/2006/relationships/image" Target="media/image732.emf"/><Relationship Id="rId1660" Type="http://schemas.openxmlformats.org/officeDocument/2006/relationships/image" Target="media/image836.emf"/><Relationship Id="rId1758" Type="http://schemas.openxmlformats.org/officeDocument/2006/relationships/customXml" Target="ink/ink854.xml"/><Relationship Id="rId2504" Type="http://schemas.openxmlformats.org/officeDocument/2006/relationships/image" Target="media/image1217.emf"/><Relationship Id="rId2711" Type="http://schemas.openxmlformats.org/officeDocument/2006/relationships/footer" Target="footer1.xml"/><Relationship Id="rId1106" Type="http://schemas.openxmlformats.org/officeDocument/2006/relationships/customXml" Target="ink/ink533.xml"/><Relationship Id="rId1313" Type="http://schemas.openxmlformats.org/officeDocument/2006/relationships/image" Target="media/image662.emf"/><Relationship Id="rId1520" Type="http://schemas.openxmlformats.org/officeDocument/2006/relationships/image" Target="media/image766.emf"/><Relationship Id="rId1965" Type="http://schemas.openxmlformats.org/officeDocument/2006/relationships/image" Target="media/image946.emf"/><Relationship Id="rId1618" Type="http://schemas.openxmlformats.org/officeDocument/2006/relationships/image" Target="media/image815.emf"/><Relationship Id="rId1825" Type="http://schemas.openxmlformats.org/officeDocument/2006/relationships/image" Target="media/image876.emf"/><Relationship Id="rId199" Type="http://schemas.openxmlformats.org/officeDocument/2006/relationships/image" Target="media/image105.emf"/><Relationship Id="rId2087" Type="http://schemas.openxmlformats.org/officeDocument/2006/relationships/image" Target="media/image1008.emf"/><Relationship Id="rId2294" Type="http://schemas.openxmlformats.org/officeDocument/2006/relationships/image" Target="media/image1112.emf"/><Relationship Id="rId266" Type="http://schemas.openxmlformats.org/officeDocument/2006/relationships/customXml" Target="ink/ink114.xml"/><Relationship Id="rId473" Type="http://schemas.openxmlformats.org/officeDocument/2006/relationships/image" Target="media/image242.emf"/><Relationship Id="rId680" Type="http://schemas.openxmlformats.org/officeDocument/2006/relationships/customXml" Target="ink/ink320.xml"/><Relationship Id="rId2154" Type="http://schemas.openxmlformats.org/officeDocument/2006/relationships/customXml" Target="ink/ink1049.xml"/><Relationship Id="rId2361" Type="http://schemas.openxmlformats.org/officeDocument/2006/relationships/customXml" Target="ink/ink1152.xml"/><Relationship Id="rId2599" Type="http://schemas.openxmlformats.org/officeDocument/2006/relationships/customXml" Target="ink/ink1270.xml"/><Relationship Id="rId126" Type="http://schemas.openxmlformats.org/officeDocument/2006/relationships/customXml" Target="ink/ink54.xml"/><Relationship Id="rId333" Type="http://schemas.openxmlformats.org/officeDocument/2006/relationships/image" Target="media/image172.emf"/><Relationship Id="rId540" Type="http://schemas.openxmlformats.org/officeDocument/2006/relationships/customXml" Target="ink/ink250.xml"/><Relationship Id="rId778" Type="http://schemas.openxmlformats.org/officeDocument/2006/relationships/customXml" Target="ink/ink369.xml"/><Relationship Id="rId985" Type="http://schemas.openxmlformats.org/officeDocument/2006/relationships/image" Target="media/image498.emf"/><Relationship Id="rId1170" Type="http://schemas.openxmlformats.org/officeDocument/2006/relationships/customXml" Target="ink/ink565.xml"/><Relationship Id="rId2014" Type="http://schemas.openxmlformats.org/officeDocument/2006/relationships/customXml" Target="ink/ink979.xml"/><Relationship Id="rId2221" Type="http://schemas.openxmlformats.org/officeDocument/2006/relationships/customXml" Target="ink/ink1082.xml"/><Relationship Id="rId2459" Type="http://schemas.openxmlformats.org/officeDocument/2006/relationships/customXml" Target="ink/ink1200.xml"/><Relationship Id="rId2666" Type="http://schemas.openxmlformats.org/officeDocument/2006/relationships/image" Target="media/image1298.emf"/><Relationship Id="rId638" Type="http://schemas.openxmlformats.org/officeDocument/2006/relationships/customXml" Target="ink/ink299.xml"/><Relationship Id="rId845" Type="http://schemas.openxmlformats.org/officeDocument/2006/relationships/image" Target="media/image428.emf"/><Relationship Id="rId1030" Type="http://schemas.openxmlformats.org/officeDocument/2006/relationships/customXml" Target="ink/ink495.xml"/><Relationship Id="rId1268" Type="http://schemas.openxmlformats.org/officeDocument/2006/relationships/customXml" Target="ink/ink614.xml"/><Relationship Id="rId1475" Type="http://schemas.openxmlformats.org/officeDocument/2006/relationships/customXml" Target="ink/ink714.xml"/><Relationship Id="rId1682" Type="http://schemas.openxmlformats.org/officeDocument/2006/relationships/image" Target="media/image8050.emf"/><Relationship Id="rId2319" Type="http://schemas.openxmlformats.org/officeDocument/2006/relationships/customXml" Target="ink/ink1131.xml"/><Relationship Id="rId2526" Type="http://schemas.openxmlformats.org/officeDocument/2006/relationships/image" Target="media/image1228.emf"/><Relationship Id="rId400" Type="http://schemas.openxmlformats.org/officeDocument/2006/relationships/customXml" Target="ink/ink181.xml"/><Relationship Id="rId705" Type="http://schemas.openxmlformats.org/officeDocument/2006/relationships/image" Target="media/image358.emf"/><Relationship Id="rId1128" Type="http://schemas.openxmlformats.org/officeDocument/2006/relationships/customXml" Target="ink/ink544.xml"/><Relationship Id="rId1335" Type="http://schemas.openxmlformats.org/officeDocument/2006/relationships/image" Target="media/image673.emf"/><Relationship Id="rId1542" Type="http://schemas.openxmlformats.org/officeDocument/2006/relationships/image" Target="media/image777.emf"/><Relationship Id="rId1987" Type="http://schemas.openxmlformats.org/officeDocument/2006/relationships/customXml" Target="ink/ink968.xml"/><Relationship Id="rId912" Type="http://schemas.openxmlformats.org/officeDocument/2006/relationships/customXml" Target="ink/ink436.xml"/><Relationship Id="rId1847" Type="http://schemas.openxmlformats.org/officeDocument/2006/relationships/image" Target="media/image887.emf"/><Relationship Id="rId41" Type="http://schemas.openxmlformats.org/officeDocument/2006/relationships/customXml" Target="ink/ink17.xml"/><Relationship Id="rId1402" Type="http://schemas.openxmlformats.org/officeDocument/2006/relationships/customXml" Target="ink/ink681.xml"/><Relationship Id="rId1707" Type="http://schemas.openxmlformats.org/officeDocument/2006/relationships/customXml" Target="ink/ink830.xml"/><Relationship Id="rId190" Type="http://schemas.openxmlformats.org/officeDocument/2006/relationships/customXml" Target="ink/ink76.xml"/><Relationship Id="rId288" Type="http://schemas.openxmlformats.org/officeDocument/2006/relationships/customXml" Target="ink/ink125.xml"/><Relationship Id="rId1914" Type="http://schemas.openxmlformats.org/officeDocument/2006/relationships/customXml" Target="ink/ink932.xml"/><Relationship Id="rId495" Type="http://schemas.openxmlformats.org/officeDocument/2006/relationships/image" Target="media/image253.emf"/><Relationship Id="rId2176" Type="http://schemas.openxmlformats.org/officeDocument/2006/relationships/customXml" Target="ink/ink1060.xml"/><Relationship Id="rId2383" Type="http://schemas.openxmlformats.org/officeDocument/2006/relationships/customXml" Target="ink/ink1163.xml"/><Relationship Id="rId2590" Type="http://schemas.openxmlformats.org/officeDocument/2006/relationships/image" Target="media/image1260.emf"/><Relationship Id="rId148" Type="http://schemas.openxmlformats.org/officeDocument/2006/relationships/image" Target="media/image79.emf"/><Relationship Id="rId355" Type="http://schemas.openxmlformats.org/officeDocument/2006/relationships/image" Target="media/image183.emf"/><Relationship Id="rId562" Type="http://schemas.openxmlformats.org/officeDocument/2006/relationships/customXml" Target="ink/ink261.xml"/><Relationship Id="rId1192" Type="http://schemas.openxmlformats.org/officeDocument/2006/relationships/customXml" Target="ink/ink576.xml"/><Relationship Id="rId2036" Type="http://schemas.openxmlformats.org/officeDocument/2006/relationships/customXml" Target="ink/ink990.xml"/><Relationship Id="rId2243" Type="http://schemas.openxmlformats.org/officeDocument/2006/relationships/customXml" Target="ink/ink1093.xml"/><Relationship Id="rId2450" Type="http://schemas.openxmlformats.org/officeDocument/2006/relationships/image" Target="media/image1190.emf"/><Relationship Id="rId2688" Type="http://schemas.openxmlformats.org/officeDocument/2006/relationships/image" Target="media/image1309.emf"/><Relationship Id="rId215" Type="http://schemas.openxmlformats.org/officeDocument/2006/relationships/image" Target="media/image113.emf"/><Relationship Id="rId422" Type="http://schemas.openxmlformats.org/officeDocument/2006/relationships/customXml" Target="ink/ink191.xml"/><Relationship Id="rId867" Type="http://schemas.openxmlformats.org/officeDocument/2006/relationships/image" Target="media/image439.emf"/><Relationship Id="rId1052" Type="http://schemas.openxmlformats.org/officeDocument/2006/relationships/customXml" Target="ink/ink506.xml"/><Relationship Id="rId1497" Type="http://schemas.openxmlformats.org/officeDocument/2006/relationships/customXml" Target="ink/ink725.xml"/><Relationship Id="rId2103" Type="http://schemas.openxmlformats.org/officeDocument/2006/relationships/image" Target="media/image1016.emf"/><Relationship Id="rId2310" Type="http://schemas.openxmlformats.org/officeDocument/2006/relationships/image" Target="media/image1120.emf"/><Relationship Id="rId2548" Type="http://schemas.openxmlformats.org/officeDocument/2006/relationships/image" Target="media/image1239.emf"/><Relationship Id="rId727" Type="http://schemas.openxmlformats.org/officeDocument/2006/relationships/image" Target="media/image369.emf"/><Relationship Id="rId934" Type="http://schemas.openxmlformats.org/officeDocument/2006/relationships/customXml" Target="ink/ink447.xml"/><Relationship Id="rId1357" Type="http://schemas.openxmlformats.org/officeDocument/2006/relationships/image" Target="media/image684.emf"/><Relationship Id="rId1564" Type="http://schemas.openxmlformats.org/officeDocument/2006/relationships/image" Target="media/image788.emf"/><Relationship Id="rId1771" Type="http://schemas.openxmlformats.org/officeDocument/2006/relationships/image" Target="media/image849.emf"/><Relationship Id="rId2408" Type="http://schemas.openxmlformats.org/officeDocument/2006/relationships/image" Target="media/image1169.emf"/><Relationship Id="rId2615" Type="http://schemas.openxmlformats.org/officeDocument/2006/relationships/customXml" Target="ink/ink1278.xml"/><Relationship Id="rId63" Type="http://schemas.openxmlformats.org/officeDocument/2006/relationships/customXml" Target="ink/ink24.xml"/><Relationship Id="rId1217" Type="http://schemas.openxmlformats.org/officeDocument/2006/relationships/image" Target="media/image614.emf"/><Relationship Id="rId1424" Type="http://schemas.openxmlformats.org/officeDocument/2006/relationships/customXml" Target="ink/ink692.xml"/><Relationship Id="rId1631" Type="http://schemas.openxmlformats.org/officeDocument/2006/relationships/customXml" Target="ink/ink792.xml"/><Relationship Id="rId1869" Type="http://schemas.openxmlformats.org/officeDocument/2006/relationships/image" Target="media/image898.emf"/><Relationship Id="rId1729" Type="http://schemas.openxmlformats.org/officeDocument/2006/relationships/customXml" Target="ink/ink841.xml"/><Relationship Id="rId1936" Type="http://schemas.openxmlformats.org/officeDocument/2006/relationships/customXml" Target="ink/ink943.xml"/><Relationship Id="rId2198" Type="http://schemas.openxmlformats.org/officeDocument/2006/relationships/customXml" Target="ink/ink1071.xml"/><Relationship Id="rId377" Type="http://schemas.openxmlformats.org/officeDocument/2006/relationships/image" Target="media/image194.emf"/><Relationship Id="rId584" Type="http://schemas.openxmlformats.org/officeDocument/2006/relationships/customXml" Target="ink/ink272.xml"/><Relationship Id="rId2058" Type="http://schemas.openxmlformats.org/officeDocument/2006/relationships/customXml" Target="ink/ink1001.xml"/><Relationship Id="rId2265" Type="http://schemas.openxmlformats.org/officeDocument/2006/relationships/customXml" Target="ink/ink1104.xml"/><Relationship Id="rId5" Type="http://schemas.openxmlformats.org/officeDocument/2006/relationships/webSettings" Target="webSettings.xml"/><Relationship Id="rId237" Type="http://schemas.openxmlformats.org/officeDocument/2006/relationships/image" Target="media/image124.emf"/><Relationship Id="rId791" Type="http://schemas.openxmlformats.org/officeDocument/2006/relationships/image" Target="media/image401.emf"/><Relationship Id="rId889" Type="http://schemas.openxmlformats.org/officeDocument/2006/relationships/image" Target="media/image450.emf"/><Relationship Id="rId1074" Type="http://schemas.openxmlformats.org/officeDocument/2006/relationships/customXml" Target="ink/ink517.xml"/><Relationship Id="rId2472" Type="http://schemas.openxmlformats.org/officeDocument/2006/relationships/image" Target="media/image1201.emf"/><Relationship Id="rId444" Type="http://schemas.openxmlformats.org/officeDocument/2006/relationships/customXml" Target="ink/ink202.xml"/><Relationship Id="rId651" Type="http://schemas.openxmlformats.org/officeDocument/2006/relationships/image" Target="media/image331.emf"/><Relationship Id="rId749" Type="http://schemas.openxmlformats.org/officeDocument/2006/relationships/image" Target="media/image380.emf"/><Relationship Id="rId1281" Type="http://schemas.openxmlformats.org/officeDocument/2006/relationships/image" Target="media/image646.emf"/><Relationship Id="rId1379" Type="http://schemas.openxmlformats.org/officeDocument/2006/relationships/image" Target="media/image695.emf"/><Relationship Id="rId1586" Type="http://schemas.openxmlformats.org/officeDocument/2006/relationships/image" Target="media/image799.emf"/><Relationship Id="rId2125" Type="http://schemas.openxmlformats.org/officeDocument/2006/relationships/image" Target="media/image1027.emf"/><Relationship Id="rId2332" Type="http://schemas.openxmlformats.org/officeDocument/2006/relationships/image" Target="media/image1131.emf"/><Relationship Id="rId304" Type="http://schemas.openxmlformats.org/officeDocument/2006/relationships/customXml" Target="ink/ink133.xml"/><Relationship Id="rId511" Type="http://schemas.openxmlformats.org/officeDocument/2006/relationships/image" Target="media/image261.emf"/><Relationship Id="rId609" Type="http://schemas.openxmlformats.org/officeDocument/2006/relationships/image" Target="media/image310.emf"/><Relationship Id="rId956" Type="http://schemas.openxmlformats.org/officeDocument/2006/relationships/customXml" Target="ink/ink458.xml"/><Relationship Id="rId1141" Type="http://schemas.openxmlformats.org/officeDocument/2006/relationships/image" Target="media/image576.emf"/><Relationship Id="rId1239" Type="http://schemas.openxmlformats.org/officeDocument/2006/relationships/image" Target="media/image625.emf"/><Relationship Id="rId1793" Type="http://schemas.openxmlformats.org/officeDocument/2006/relationships/image" Target="media/image860.emf"/><Relationship Id="rId2637" Type="http://schemas.openxmlformats.org/officeDocument/2006/relationships/customXml" Target="ink/ink1289.xml"/><Relationship Id="rId85" Type="http://schemas.openxmlformats.org/officeDocument/2006/relationships/customXml" Target="ink/ink35.xml"/><Relationship Id="rId816" Type="http://schemas.openxmlformats.org/officeDocument/2006/relationships/customXml" Target="ink/ink388.xml"/><Relationship Id="rId1001" Type="http://schemas.openxmlformats.org/officeDocument/2006/relationships/image" Target="media/image506.emf"/><Relationship Id="rId1446" Type="http://schemas.openxmlformats.org/officeDocument/2006/relationships/customXml" Target="ink/ink703.xml"/><Relationship Id="rId1653" Type="http://schemas.openxmlformats.org/officeDocument/2006/relationships/customXml" Target="ink/ink803.xml"/><Relationship Id="rId1860" Type="http://schemas.openxmlformats.org/officeDocument/2006/relationships/customXml" Target="ink/ink905.xml"/><Relationship Id="rId2704" Type="http://schemas.openxmlformats.org/officeDocument/2006/relationships/image" Target="media/image1317.emf"/><Relationship Id="rId1306" Type="http://schemas.openxmlformats.org/officeDocument/2006/relationships/customXml" Target="ink/ink633.xml"/><Relationship Id="rId1513" Type="http://schemas.openxmlformats.org/officeDocument/2006/relationships/customXml" Target="ink/ink733.xml"/><Relationship Id="rId1720" Type="http://schemas.openxmlformats.org/officeDocument/2006/relationships/image" Target="media/image8230.emf"/><Relationship Id="rId1958" Type="http://schemas.openxmlformats.org/officeDocument/2006/relationships/customXml" Target="ink/ink954.xml"/><Relationship Id="rId12" Type="http://schemas.openxmlformats.org/officeDocument/2006/relationships/image" Target="media/image3.emf"/><Relationship Id="rId1818" Type="http://schemas.openxmlformats.org/officeDocument/2006/relationships/customXml" Target="ink/ink884.xml"/><Relationship Id="rId161" Type="http://schemas.openxmlformats.org/officeDocument/2006/relationships/image" Target="media/image86.emf"/><Relationship Id="rId399" Type="http://schemas.openxmlformats.org/officeDocument/2006/relationships/image" Target="media/image205.emf"/><Relationship Id="rId2287" Type="http://schemas.openxmlformats.org/officeDocument/2006/relationships/customXml" Target="ink/ink1115.xml"/><Relationship Id="rId2494" Type="http://schemas.openxmlformats.org/officeDocument/2006/relationships/image" Target="media/image1212.emf"/><Relationship Id="rId259" Type="http://schemas.openxmlformats.org/officeDocument/2006/relationships/image" Target="media/image135.emf"/><Relationship Id="rId466" Type="http://schemas.openxmlformats.org/officeDocument/2006/relationships/customXml" Target="ink/ink213.xml"/><Relationship Id="rId673" Type="http://schemas.openxmlformats.org/officeDocument/2006/relationships/image" Target="media/image342.emf"/><Relationship Id="rId880" Type="http://schemas.openxmlformats.org/officeDocument/2006/relationships/customXml" Target="ink/ink420.xml"/><Relationship Id="rId1096" Type="http://schemas.openxmlformats.org/officeDocument/2006/relationships/customXml" Target="ink/ink528.xml"/><Relationship Id="rId2147" Type="http://schemas.openxmlformats.org/officeDocument/2006/relationships/image" Target="media/image1038.emf"/><Relationship Id="rId2354" Type="http://schemas.openxmlformats.org/officeDocument/2006/relationships/image" Target="media/image1142.emf"/><Relationship Id="rId2561" Type="http://schemas.openxmlformats.org/officeDocument/2006/relationships/customXml" Target="ink/ink1251.xml"/><Relationship Id="rId119" Type="http://schemas.openxmlformats.org/officeDocument/2006/relationships/image" Target="media/image62.emf"/><Relationship Id="rId326" Type="http://schemas.openxmlformats.org/officeDocument/2006/relationships/customXml" Target="ink/ink144.xml"/><Relationship Id="rId533" Type="http://schemas.openxmlformats.org/officeDocument/2006/relationships/image" Target="media/image272.emf"/><Relationship Id="rId978" Type="http://schemas.openxmlformats.org/officeDocument/2006/relationships/customXml" Target="ink/ink469.xml"/><Relationship Id="rId1163" Type="http://schemas.openxmlformats.org/officeDocument/2006/relationships/image" Target="media/image587.emf"/><Relationship Id="rId1370" Type="http://schemas.openxmlformats.org/officeDocument/2006/relationships/customXml" Target="ink/ink665.xml"/><Relationship Id="rId2007" Type="http://schemas.openxmlformats.org/officeDocument/2006/relationships/image" Target="media/image968.emf"/><Relationship Id="rId2214" Type="http://schemas.openxmlformats.org/officeDocument/2006/relationships/image" Target="media/image1072.emf"/><Relationship Id="rId2659" Type="http://schemas.openxmlformats.org/officeDocument/2006/relationships/customXml" Target="ink/ink1300.xml"/><Relationship Id="rId740" Type="http://schemas.openxmlformats.org/officeDocument/2006/relationships/customXml" Target="ink/ink350.xml"/><Relationship Id="rId838" Type="http://schemas.openxmlformats.org/officeDocument/2006/relationships/customXml" Target="ink/ink399.xml"/><Relationship Id="rId1023" Type="http://schemas.openxmlformats.org/officeDocument/2006/relationships/image" Target="media/image517.emf"/><Relationship Id="rId1468" Type="http://schemas.openxmlformats.org/officeDocument/2006/relationships/image" Target="media/image740.png"/><Relationship Id="rId1675" Type="http://schemas.openxmlformats.org/officeDocument/2006/relationships/customXml" Target="ink/ink814.xml"/><Relationship Id="rId1882" Type="http://schemas.openxmlformats.org/officeDocument/2006/relationships/customXml" Target="ink/ink916.xml"/><Relationship Id="rId2421" Type="http://schemas.openxmlformats.org/officeDocument/2006/relationships/customXml" Target="ink/ink1182.xml"/><Relationship Id="rId2519" Type="http://schemas.openxmlformats.org/officeDocument/2006/relationships/customXml" Target="ink/ink1230.xml"/><Relationship Id="rId600" Type="http://schemas.openxmlformats.org/officeDocument/2006/relationships/customXml" Target="ink/ink280.xml"/><Relationship Id="rId1230" Type="http://schemas.openxmlformats.org/officeDocument/2006/relationships/customXml" Target="ink/ink595.xml"/><Relationship Id="rId1328" Type="http://schemas.openxmlformats.org/officeDocument/2006/relationships/customXml" Target="ink/ink644.xml"/><Relationship Id="rId1535" Type="http://schemas.openxmlformats.org/officeDocument/2006/relationships/customXml" Target="ink/ink744.xml"/><Relationship Id="rId905" Type="http://schemas.openxmlformats.org/officeDocument/2006/relationships/image" Target="media/image458.emf"/><Relationship Id="rId1742" Type="http://schemas.openxmlformats.org/officeDocument/2006/relationships/image" Target="media/image8340.emf"/><Relationship Id="rId34" Type="http://schemas.openxmlformats.org/officeDocument/2006/relationships/image" Target="media/image14.emf"/><Relationship Id="rId1602" Type="http://schemas.openxmlformats.org/officeDocument/2006/relationships/image" Target="media/image807.emf"/><Relationship Id="rId183" Type="http://schemas.openxmlformats.org/officeDocument/2006/relationships/image" Target="media/image97.emf"/><Relationship Id="rId390" Type="http://schemas.openxmlformats.org/officeDocument/2006/relationships/customXml" Target="ink/ink176.xml"/><Relationship Id="rId1907" Type="http://schemas.openxmlformats.org/officeDocument/2006/relationships/image" Target="media/image917.emf"/><Relationship Id="rId2071" Type="http://schemas.openxmlformats.org/officeDocument/2006/relationships/image" Target="media/image1000.emf"/><Relationship Id="rId250" Type="http://schemas.openxmlformats.org/officeDocument/2006/relationships/customXml" Target="ink/ink106.xml"/><Relationship Id="rId488" Type="http://schemas.openxmlformats.org/officeDocument/2006/relationships/customXml" Target="ink/ink224.xml"/><Relationship Id="rId695" Type="http://schemas.openxmlformats.org/officeDocument/2006/relationships/image" Target="media/image353.emf"/><Relationship Id="rId2169" Type="http://schemas.openxmlformats.org/officeDocument/2006/relationships/image" Target="media/image1049.emf"/><Relationship Id="rId2376" Type="http://schemas.openxmlformats.org/officeDocument/2006/relationships/image" Target="media/image1153.emf"/><Relationship Id="rId2583" Type="http://schemas.openxmlformats.org/officeDocument/2006/relationships/customXml" Target="ink/ink1262.xml"/><Relationship Id="rId110" Type="http://schemas.openxmlformats.org/officeDocument/2006/relationships/customXml" Target="ink/ink46.xml"/><Relationship Id="rId348" Type="http://schemas.openxmlformats.org/officeDocument/2006/relationships/customXml" Target="ink/ink155.xml"/><Relationship Id="rId555" Type="http://schemas.openxmlformats.org/officeDocument/2006/relationships/image" Target="media/image283.emf"/><Relationship Id="rId762" Type="http://schemas.openxmlformats.org/officeDocument/2006/relationships/customXml" Target="ink/ink361.xml"/><Relationship Id="rId1185" Type="http://schemas.openxmlformats.org/officeDocument/2006/relationships/image" Target="media/image598.emf"/><Relationship Id="rId1392" Type="http://schemas.openxmlformats.org/officeDocument/2006/relationships/customXml" Target="ink/ink676.xml"/><Relationship Id="rId2029" Type="http://schemas.openxmlformats.org/officeDocument/2006/relationships/image" Target="media/image979.emf"/><Relationship Id="rId2236" Type="http://schemas.openxmlformats.org/officeDocument/2006/relationships/image" Target="media/image1083.emf"/><Relationship Id="rId2443" Type="http://schemas.openxmlformats.org/officeDocument/2006/relationships/customXml" Target="ink/ink1193.xml"/><Relationship Id="rId2650" Type="http://schemas.openxmlformats.org/officeDocument/2006/relationships/image" Target="media/image1290.emf"/><Relationship Id="rId208" Type="http://schemas.openxmlformats.org/officeDocument/2006/relationships/customXml" Target="ink/ink85.xml"/><Relationship Id="rId415" Type="http://schemas.openxmlformats.org/officeDocument/2006/relationships/image" Target="media/image213.emf"/><Relationship Id="rId622" Type="http://schemas.openxmlformats.org/officeDocument/2006/relationships/customXml" Target="ink/ink291.xml"/><Relationship Id="rId1045" Type="http://schemas.openxmlformats.org/officeDocument/2006/relationships/image" Target="media/image528.emf"/><Relationship Id="rId1252" Type="http://schemas.openxmlformats.org/officeDocument/2006/relationships/customXml" Target="ink/ink606.xml"/><Relationship Id="rId1697" Type="http://schemas.openxmlformats.org/officeDocument/2006/relationships/customXml" Target="ink/ink825.xml"/><Relationship Id="rId2303" Type="http://schemas.openxmlformats.org/officeDocument/2006/relationships/customXml" Target="ink/ink1123.xml"/><Relationship Id="rId2510" Type="http://schemas.openxmlformats.org/officeDocument/2006/relationships/image" Target="media/image1220.emf"/><Relationship Id="rId927" Type="http://schemas.openxmlformats.org/officeDocument/2006/relationships/image" Target="media/image469.emf"/><Relationship Id="rId1112" Type="http://schemas.openxmlformats.org/officeDocument/2006/relationships/customXml" Target="ink/ink536.xml"/><Relationship Id="rId1557" Type="http://schemas.openxmlformats.org/officeDocument/2006/relationships/customXml" Target="ink/ink755.xml"/><Relationship Id="rId1764" Type="http://schemas.openxmlformats.org/officeDocument/2006/relationships/customXml" Target="ink/ink857.xml"/><Relationship Id="rId1971" Type="http://schemas.openxmlformats.org/officeDocument/2006/relationships/image" Target="media/image949.emf"/><Relationship Id="rId2608" Type="http://schemas.openxmlformats.org/officeDocument/2006/relationships/image" Target="media/image1269.emf"/><Relationship Id="rId56" Type="http://schemas.openxmlformats.org/officeDocument/2006/relationships/image" Target="media/image29.emf"/><Relationship Id="rId1417" Type="http://schemas.openxmlformats.org/officeDocument/2006/relationships/image" Target="media/image714.emf"/><Relationship Id="rId1624" Type="http://schemas.openxmlformats.org/officeDocument/2006/relationships/image" Target="media/image818.emf"/><Relationship Id="rId1831" Type="http://schemas.openxmlformats.org/officeDocument/2006/relationships/image" Target="media/image879.emf"/><Relationship Id="rId1929" Type="http://schemas.openxmlformats.org/officeDocument/2006/relationships/image" Target="media/image928.emf"/><Relationship Id="rId2093" Type="http://schemas.openxmlformats.org/officeDocument/2006/relationships/image" Target="media/image1011.emf"/><Relationship Id="rId2398" Type="http://schemas.openxmlformats.org/officeDocument/2006/relationships/image" Target="media/image1164.emf"/><Relationship Id="rId272" Type="http://schemas.openxmlformats.org/officeDocument/2006/relationships/customXml" Target="ink/ink117.xml"/><Relationship Id="rId577" Type="http://schemas.openxmlformats.org/officeDocument/2006/relationships/image" Target="media/image294.emf"/><Relationship Id="rId2160" Type="http://schemas.openxmlformats.org/officeDocument/2006/relationships/customXml" Target="ink/ink1052.xml"/><Relationship Id="rId2258" Type="http://schemas.openxmlformats.org/officeDocument/2006/relationships/image" Target="media/image1094.emf"/><Relationship Id="rId132" Type="http://schemas.openxmlformats.org/officeDocument/2006/relationships/image" Target="media/image70.emf"/><Relationship Id="rId784" Type="http://schemas.openxmlformats.org/officeDocument/2006/relationships/customXml" Target="ink/ink372.xml"/><Relationship Id="rId991" Type="http://schemas.openxmlformats.org/officeDocument/2006/relationships/image" Target="media/image501.emf"/><Relationship Id="rId1067" Type="http://schemas.openxmlformats.org/officeDocument/2006/relationships/image" Target="media/image539.emf"/><Relationship Id="rId2020" Type="http://schemas.openxmlformats.org/officeDocument/2006/relationships/customXml" Target="ink/ink982.xml"/><Relationship Id="rId2465" Type="http://schemas.openxmlformats.org/officeDocument/2006/relationships/customXml" Target="ink/ink1203.xml"/><Relationship Id="rId2672" Type="http://schemas.openxmlformats.org/officeDocument/2006/relationships/image" Target="media/image1301.emf"/><Relationship Id="rId437" Type="http://schemas.openxmlformats.org/officeDocument/2006/relationships/image" Target="media/image224.emf"/><Relationship Id="rId644" Type="http://schemas.openxmlformats.org/officeDocument/2006/relationships/customXml" Target="ink/ink302.xml"/><Relationship Id="rId851" Type="http://schemas.openxmlformats.org/officeDocument/2006/relationships/image" Target="media/image431.emf"/><Relationship Id="rId1274" Type="http://schemas.openxmlformats.org/officeDocument/2006/relationships/customXml" Target="ink/ink617.xml"/><Relationship Id="rId1481" Type="http://schemas.openxmlformats.org/officeDocument/2006/relationships/customXml" Target="ink/ink717.xml"/><Relationship Id="rId1579" Type="http://schemas.openxmlformats.org/officeDocument/2006/relationships/customXml" Target="ink/ink766.xml"/><Relationship Id="rId2118" Type="http://schemas.openxmlformats.org/officeDocument/2006/relationships/customXml" Target="ink/ink1031.xml"/><Relationship Id="rId2325" Type="http://schemas.openxmlformats.org/officeDocument/2006/relationships/customXml" Target="ink/ink1134.xml"/><Relationship Id="rId2532" Type="http://schemas.openxmlformats.org/officeDocument/2006/relationships/image" Target="media/image1231.emf"/><Relationship Id="rId504" Type="http://schemas.openxmlformats.org/officeDocument/2006/relationships/customXml" Target="ink/ink232.xml"/><Relationship Id="rId711" Type="http://schemas.openxmlformats.org/officeDocument/2006/relationships/image" Target="media/image361.emf"/><Relationship Id="rId949" Type="http://schemas.openxmlformats.org/officeDocument/2006/relationships/image" Target="media/image480.emf"/><Relationship Id="rId1134" Type="http://schemas.openxmlformats.org/officeDocument/2006/relationships/customXml" Target="ink/ink547.xml"/><Relationship Id="rId1341" Type="http://schemas.openxmlformats.org/officeDocument/2006/relationships/image" Target="media/image676.emf"/><Relationship Id="rId1786" Type="http://schemas.openxmlformats.org/officeDocument/2006/relationships/customXml" Target="ink/ink868.xml"/><Relationship Id="rId1993" Type="http://schemas.openxmlformats.org/officeDocument/2006/relationships/customXml" Target="ink/ink971.xml"/><Relationship Id="rId78" Type="http://schemas.openxmlformats.org/officeDocument/2006/relationships/image" Target="media/image40.emf"/><Relationship Id="rId809" Type="http://schemas.openxmlformats.org/officeDocument/2006/relationships/image" Target="media/image410.emf"/><Relationship Id="rId1201" Type="http://schemas.openxmlformats.org/officeDocument/2006/relationships/image" Target="media/image606.emf"/><Relationship Id="rId1439" Type="http://schemas.openxmlformats.org/officeDocument/2006/relationships/image" Target="media/image725.emf"/><Relationship Id="rId1646" Type="http://schemas.openxmlformats.org/officeDocument/2006/relationships/image" Target="media/image829.emf"/><Relationship Id="rId1853" Type="http://schemas.openxmlformats.org/officeDocument/2006/relationships/image" Target="media/image890.emf"/><Relationship Id="rId1506" Type="http://schemas.openxmlformats.org/officeDocument/2006/relationships/image" Target="media/image759.emf"/><Relationship Id="rId1713" Type="http://schemas.openxmlformats.org/officeDocument/2006/relationships/customXml" Target="ink/ink833.xml"/><Relationship Id="rId1920" Type="http://schemas.openxmlformats.org/officeDocument/2006/relationships/customXml" Target="ink/ink935.xml"/><Relationship Id="rId294" Type="http://schemas.openxmlformats.org/officeDocument/2006/relationships/customXml" Target="ink/ink128.xml"/><Relationship Id="rId2182" Type="http://schemas.openxmlformats.org/officeDocument/2006/relationships/customXml" Target="ink/ink1063.xml"/><Relationship Id="rId154" Type="http://schemas.openxmlformats.org/officeDocument/2006/relationships/customXml" Target="ink/ink65.xml"/><Relationship Id="rId361" Type="http://schemas.openxmlformats.org/officeDocument/2006/relationships/image" Target="media/image186.emf"/><Relationship Id="rId599" Type="http://schemas.openxmlformats.org/officeDocument/2006/relationships/image" Target="media/image305.emf"/><Relationship Id="rId2042" Type="http://schemas.openxmlformats.org/officeDocument/2006/relationships/customXml" Target="ink/ink993.xml"/><Relationship Id="rId2487" Type="http://schemas.openxmlformats.org/officeDocument/2006/relationships/customXml" Target="ink/ink1214.xml"/><Relationship Id="rId2694" Type="http://schemas.openxmlformats.org/officeDocument/2006/relationships/image" Target="media/image1312.emf"/><Relationship Id="rId459" Type="http://schemas.openxmlformats.org/officeDocument/2006/relationships/image" Target="media/image235.emf"/><Relationship Id="rId666" Type="http://schemas.openxmlformats.org/officeDocument/2006/relationships/customXml" Target="ink/ink313.xml"/><Relationship Id="rId873" Type="http://schemas.openxmlformats.org/officeDocument/2006/relationships/image" Target="media/image442.emf"/><Relationship Id="rId1089" Type="http://schemas.openxmlformats.org/officeDocument/2006/relationships/image" Target="media/image550.emf"/><Relationship Id="rId1296" Type="http://schemas.openxmlformats.org/officeDocument/2006/relationships/customXml" Target="ink/ink628.xml"/><Relationship Id="rId2347" Type="http://schemas.openxmlformats.org/officeDocument/2006/relationships/customXml" Target="ink/ink1145.xml"/><Relationship Id="rId2554" Type="http://schemas.openxmlformats.org/officeDocument/2006/relationships/image" Target="media/image1242.emf"/><Relationship Id="rId221" Type="http://schemas.openxmlformats.org/officeDocument/2006/relationships/image" Target="media/image116.emf"/><Relationship Id="rId319" Type="http://schemas.openxmlformats.org/officeDocument/2006/relationships/image" Target="media/image165.emf"/><Relationship Id="rId526" Type="http://schemas.openxmlformats.org/officeDocument/2006/relationships/customXml" Target="ink/ink243.xml"/><Relationship Id="rId1156" Type="http://schemas.openxmlformats.org/officeDocument/2006/relationships/customXml" Target="ink/ink558.xml"/><Relationship Id="rId1363" Type="http://schemas.openxmlformats.org/officeDocument/2006/relationships/image" Target="media/image687.emf"/><Relationship Id="rId2207" Type="http://schemas.openxmlformats.org/officeDocument/2006/relationships/customXml" Target="ink/ink1075.xml"/><Relationship Id="rId733" Type="http://schemas.openxmlformats.org/officeDocument/2006/relationships/image" Target="media/image372.emf"/><Relationship Id="rId940" Type="http://schemas.openxmlformats.org/officeDocument/2006/relationships/customXml" Target="ink/ink450.xml"/><Relationship Id="rId1016" Type="http://schemas.openxmlformats.org/officeDocument/2006/relationships/customXml" Target="ink/ink488.xml"/><Relationship Id="rId1570" Type="http://schemas.openxmlformats.org/officeDocument/2006/relationships/image" Target="media/image791.emf"/><Relationship Id="rId1668" Type="http://schemas.openxmlformats.org/officeDocument/2006/relationships/image" Target="media/image7980.emf"/><Relationship Id="rId1875" Type="http://schemas.openxmlformats.org/officeDocument/2006/relationships/image" Target="media/image901.emf"/><Relationship Id="rId2414" Type="http://schemas.openxmlformats.org/officeDocument/2006/relationships/image" Target="media/image1172.emf"/><Relationship Id="rId2621" Type="http://schemas.openxmlformats.org/officeDocument/2006/relationships/customXml" Target="ink/ink1281.xml"/><Relationship Id="rId800" Type="http://schemas.openxmlformats.org/officeDocument/2006/relationships/customXml" Target="ink/ink380.xml"/><Relationship Id="rId1223" Type="http://schemas.openxmlformats.org/officeDocument/2006/relationships/image" Target="media/image617.emf"/><Relationship Id="rId1430" Type="http://schemas.openxmlformats.org/officeDocument/2006/relationships/customXml" Target="ink/ink695.xml"/><Relationship Id="rId1528" Type="http://schemas.openxmlformats.org/officeDocument/2006/relationships/image" Target="media/image770.emf"/><Relationship Id="rId1735" Type="http://schemas.openxmlformats.org/officeDocument/2006/relationships/customXml" Target="ink/ink844.xml"/><Relationship Id="rId1942" Type="http://schemas.openxmlformats.org/officeDocument/2006/relationships/customXml" Target="ink/ink946.xml"/><Relationship Id="rId27" Type="http://schemas.openxmlformats.org/officeDocument/2006/relationships/customXml" Target="ink/ink10.xml"/><Relationship Id="rId1802" Type="http://schemas.openxmlformats.org/officeDocument/2006/relationships/customXml" Target="ink/ink876.xml"/><Relationship Id="rId176" Type="http://schemas.openxmlformats.org/officeDocument/2006/relationships/image" Target="media/image94.emf"/><Relationship Id="rId383" Type="http://schemas.openxmlformats.org/officeDocument/2006/relationships/image" Target="media/image197.emf"/><Relationship Id="rId590" Type="http://schemas.openxmlformats.org/officeDocument/2006/relationships/customXml" Target="ink/ink275.xml"/><Relationship Id="rId2064" Type="http://schemas.openxmlformats.org/officeDocument/2006/relationships/customXml" Target="ink/ink1004.xml"/><Relationship Id="rId2271" Type="http://schemas.openxmlformats.org/officeDocument/2006/relationships/customXml" Target="ink/ink1107.xml"/><Relationship Id="rId243" Type="http://schemas.openxmlformats.org/officeDocument/2006/relationships/image" Target="media/image127.emf"/><Relationship Id="rId450" Type="http://schemas.openxmlformats.org/officeDocument/2006/relationships/customXml" Target="ink/ink205.xml"/><Relationship Id="rId688" Type="http://schemas.openxmlformats.org/officeDocument/2006/relationships/customXml" Target="ink/ink324.xml"/><Relationship Id="rId895" Type="http://schemas.openxmlformats.org/officeDocument/2006/relationships/image" Target="media/image453.emf"/><Relationship Id="rId1080" Type="http://schemas.openxmlformats.org/officeDocument/2006/relationships/customXml" Target="ink/ink520.xml"/><Relationship Id="rId2131" Type="http://schemas.openxmlformats.org/officeDocument/2006/relationships/image" Target="media/image1030.emf"/><Relationship Id="rId2369" Type="http://schemas.openxmlformats.org/officeDocument/2006/relationships/customXml" Target="ink/ink1156.xml"/><Relationship Id="rId2576" Type="http://schemas.openxmlformats.org/officeDocument/2006/relationships/image" Target="media/image1253.emf"/><Relationship Id="rId103" Type="http://schemas.openxmlformats.org/officeDocument/2006/relationships/customXml" Target="ink/ink44.xml"/><Relationship Id="rId310" Type="http://schemas.openxmlformats.org/officeDocument/2006/relationships/customXml" Target="ink/ink136.xml"/><Relationship Id="rId548" Type="http://schemas.openxmlformats.org/officeDocument/2006/relationships/customXml" Target="ink/ink254.xml"/><Relationship Id="rId755" Type="http://schemas.openxmlformats.org/officeDocument/2006/relationships/image" Target="media/image383.emf"/><Relationship Id="rId962" Type="http://schemas.openxmlformats.org/officeDocument/2006/relationships/customXml" Target="ink/ink461.xml"/><Relationship Id="rId1178" Type="http://schemas.openxmlformats.org/officeDocument/2006/relationships/customXml" Target="ink/ink569.xml"/><Relationship Id="rId1385" Type="http://schemas.openxmlformats.org/officeDocument/2006/relationships/image" Target="media/image698.emf"/><Relationship Id="rId1592" Type="http://schemas.openxmlformats.org/officeDocument/2006/relationships/image" Target="media/image802.emf"/><Relationship Id="rId2229" Type="http://schemas.openxmlformats.org/officeDocument/2006/relationships/customXml" Target="ink/ink1086.xml"/><Relationship Id="rId2436" Type="http://schemas.openxmlformats.org/officeDocument/2006/relationships/image" Target="media/image1183.emf"/><Relationship Id="rId2643" Type="http://schemas.openxmlformats.org/officeDocument/2006/relationships/customXml" Target="ink/ink1292.xml"/><Relationship Id="rId91" Type="http://schemas.openxmlformats.org/officeDocument/2006/relationships/customXml" Target="ink/ink38.xml"/><Relationship Id="rId408" Type="http://schemas.openxmlformats.org/officeDocument/2006/relationships/image" Target="media/image210.emf"/><Relationship Id="rId615" Type="http://schemas.openxmlformats.org/officeDocument/2006/relationships/image" Target="media/image313.emf"/><Relationship Id="rId822" Type="http://schemas.openxmlformats.org/officeDocument/2006/relationships/customXml" Target="ink/ink391.xml"/><Relationship Id="rId1038" Type="http://schemas.openxmlformats.org/officeDocument/2006/relationships/customXml" Target="ink/ink499.xml"/><Relationship Id="rId1245" Type="http://schemas.openxmlformats.org/officeDocument/2006/relationships/image" Target="media/image628.emf"/><Relationship Id="rId1452" Type="http://schemas.openxmlformats.org/officeDocument/2006/relationships/customXml" Target="ink/ink706.xml"/><Relationship Id="rId1897" Type="http://schemas.openxmlformats.org/officeDocument/2006/relationships/image" Target="media/image912.emf"/><Relationship Id="rId2503" Type="http://schemas.openxmlformats.org/officeDocument/2006/relationships/customXml" Target="ink/ink1222.xml"/><Relationship Id="rId1105" Type="http://schemas.openxmlformats.org/officeDocument/2006/relationships/image" Target="media/image558.emf"/><Relationship Id="rId1312" Type="http://schemas.openxmlformats.org/officeDocument/2006/relationships/customXml" Target="ink/ink636.xml"/><Relationship Id="rId1757" Type="http://schemas.openxmlformats.org/officeDocument/2006/relationships/image" Target="media/image842.emf"/><Relationship Id="rId1964" Type="http://schemas.openxmlformats.org/officeDocument/2006/relationships/customXml" Target="ink/ink957.xml"/><Relationship Id="rId2710" Type="http://schemas.openxmlformats.org/officeDocument/2006/relationships/image" Target="media/image1320.emf"/><Relationship Id="rId49" Type="http://schemas.openxmlformats.org/officeDocument/2006/relationships/image" Target="media/image24.emf"/><Relationship Id="rId1617" Type="http://schemas.openxmlformats.org/officeDocument/2006/relationships/customXml" Target="ink/ink785.xml"/><Relationship Id="rId1824" Type="http://schemas.openxmlformats.org/officeDocument/2006/relationships/customXml" Target="ink/ink887.xml"/><Relationship Id="rId198" Type="http://schemas.openxmlformats.org/officeDocument/2006/relationships/customXml" Target="ink/ink80.xml"/><Relationship Id="rId2086" Type="http://schemas.openxmlformats.org/officeDocument/2006/relationships/customXml" Target="ink/ink1015.xml"/><Relationship Id="rId2293" Type="http://schemas.openxmlformats.org/officeDocument/2006/relationships/customXml" Target="ink/ink1118.xml"/><Relationship Id="rId2598" Type="http://schemas.openxmlformats.org/officeDocument/2006/relationships/image" Target="media/image1264.emf"/><Relationship Id="rId265" Type="http://schemas.openxmlformats.org/officeDocument/2006/relationships/image" Target="media/image138.emf"/><Relationship Id="rId472" Type="http://schemas.openxmlformats.org/officeDocument/2006/relationships/customXml" Target="ink/ink216.xml"/><Relationship Id="rId2153" Type="http://schemas.openxmlformats.org/officeDocument/2006/relationships/image" Target="media/image1041.emf"/><Relationship Id="rId2360" Type="http://schemas.openxmlformats.org/officeDocument/2006/relationships/image" Target="media/image1145.emf"/><Relationship Id="rId125" Type="http://schemas.openxmlformats.org/officeDocument/2006/relationships/image" Target="media/image65.emf"/><Relationship Id="rId332" Type="http://schemas.openxmlformats.org/officeDocument/2006/relationships/customXml" Target="ink/ink147.xml"/><Relationship Id="rId777" Type="http://schemas.openxmlformats.org/officeDocument/2006/relationships/image" Target="media/image394.emf"/><Relationship Id="rId984" Type="http://schemas.openxmlformats.org/officeDocument/2006/relationships/customXml" Target="ink/ink472.xml"/><Relationship Id="rId2013" Type="http://schemas.openxmlformats.org/officeDocument/2006/relationships/image" Target="media/image971.emf"/><Relationship Id="rId2220" Type="http://schemas.openxmlformats.org/officeDocument/2006/relationships/image" Target="media/image1075.emf"/><Relationship Id="rId2458" Type="http://schemas.openxmlformats.org/officeDocument/2006/relationships/image" Target="media/image1194.emf"/><Relationship Id="rId2665" Type="http://schemas.openxmlformats.org/officeDocument/2006/relationships/customXml" Target="ink/ink1303.xml"/><Relationship Id="rId637" Type="http://schemas.openxmlformats.org/officeDocument/2006/relationships/image" Target="media/image324.emf"/><Relationship Id="rId844" Type="http://schemas.openxmlformats.org/officeDocument/2006/relationships/customXml" Target="ink/ink402.xml"/><Relationship Id="rId1267" Type="http://schemas.openxmlformats.org/officeDocument/2006/relationships/image" Target="media/image639.emf"/><Relationship Id="rId1474" Type="http://schemas.openxmlformats.org/officeDocument/2006/relationships/image" Target="media/image743.emf"/><Relationship Id="rId1681" Type="http://schemas.openxmlformats.org/officeDocument/2006/relationships/customXml" Target="ink/ink817.xml"/><Relationship Id="rId2318" Type="http://schemas.openxmlformats.org/officeDocument/2006/relationships/image" Target="media/image1124.emf"/><Relationship Id="rId2525" Type="http://schemas.openxmlformats.org/officeDocument/2006/relationships/customXml" Target="ink/ink1233.xml"/><Relationship Id="rId704" Type="http://schemas.openxmlformats.org/officeDocument/2006/relationships/customXml" Target="ink/ink332.xml"/><Relationship Id="rId911" Type="http://schemas.openxmlformats.org/officeDocument/2006/relationships/image" Target="media/image461.emf"/><Relationship Id="rId1127" Type="http://schemas.openxmlformats.org/officeDocument/2006/relationships/image" Target="media/image569.emf"/><Relationship Id="rId1334" Type="http://schemas.openxmlformats.org/officeDocument/2006/relationships/customXml" Target="ink/ink647.xml"/><Relationship Id="rId1541" Type="http://schemas.openxmlformats.org/officeDocument/2006/relationships/customXml" Target="ink/ink747.xml"/><Relationship Id="rId1779" Type="http://schemas.openxmlformats.org/officeDocument/2006/relationships/image" Target="media/image853.emf"/><Relationship Id="rId1986" Type="http://schemas.openxmlformats.org/officeDocument/2006/relationships/image" Target="media/image957.emf"/><Relationship Id="rId40" Type="http://schemas.openxmlformats.org/officeDocument/2006/relationships/image" Target="media/image17.emf"/><Relationship Id="rId1401" Type="http://schemas.openxmlformats.org/officeDocument/2006/relationships/image" Target="media/image706.emf"/><Relationship Id="rId1639" Type="http://schemas.openxmlformats.org/officeDocument/2006/relationships/customXml" Target="ink/ink796.xml"/><Relationship Id="rId1846" Type="http://schemas.openxmlformats.org/officeDocument/2006/relationships/customXml" Target="ink/ink898.xml"/><Relationship Id="rId1706" Type="http://schemas.openxmlformats.org/officeDocument/2006/relationships/image" Target="media/image8170.emf"/><Relationship Id="rId1913" Type="http://schemas.openxmlformats.org/officeDocument/2006/relationships/image" Target="media/image920.emf"/><Relationship Id="rId287" Type="http://schemas.openxmlformats.org/officeDocument/2006/relationships/image" Target="media/image149.emf"/><Relationship Id="rId494" Type="http://schemas.openxmlformats.org/officeDocument/2006/relationships/customXml" Target="ink/ink227.xml"/><Relationship Id="rId2175" Type="http://schemas.openxmlformats.org/officeDocument/2006/relationships/image" Target="media/image1052.emf"/><Relationship Id="rId2382" Type="http://schemas.openxmlformats.org/officeDocument/2006/relationships/image" Target="media/image1156.emf"/><Relationship Id="rId147" Type="http://schemas.openxmlformats.org/officeDocument/2006/relationships/image" Target="media/image78.emf"/><Relationship Id="rId354" Type="http://schemas.openxmlformats.org/officeDocument/2006/relationships/customXml" Target="ink/ink158.xml"/><Relationship Id="rId799" Type="http://schemas.openxmlformats.org/officeDocument/2006/relationships/image" Target="media/image405.emf"/><Relationship Id="rId1191" Type="http://schemas.openxmlformats.org/officeDocument/2006/relationships/image" Target="media/image601.emf"/><Relationship Id="rId2035" Type="http://schemas.openxmlformats.org/officeDocument/2006/relationships/image" Target="media/image982.emf"/><Relationship Id="rId2687" Type="http://schemas.openxmlformats.org/officeDocument/2006/relationships/customXml" Target="ink/ink1314.xml"/><Relationship Id="rId561" Type="http://schemas.openxmlformats.org/officeDocument/2006/relationships/image" Target="media/image286.emf"/><Relationship Id="rId659" Type="http://schemas.openxmlformats.org/officeDocument/2006/relationships/image" Target="media/image335.emf"/><Relationship Id="rId866" Type="http://schemas.openxmlformats.org/officeDocument/2006/relationships/customXml" Target="ink/ink413.xml"/><Relationship Id="rId1289" Type="http://schemas.openxmlformats.org/officeDocument/2006/relationships/image" Target="media/image650.emf"/><Relationship Id="rId1496" Type="http://schemas.openxmlformats.org/officeDocument/2006/relationships/image" Target="media/image754.emf"/><Relationship Id="rId2242" Type="http://schemas.openxmlformats.org/officeDocument/2006/relationships/image" Target="media/image1086.emf"/><Relationship Id="rId2547" Type="http://schemas.openxmlformats.org/officeDocument/2006/relationships/customXml" Target="ink/ink1244.xml"/><Relationship Id="rId214" Type="http://schemas.openxmlformats.org/officeDocument/2006/relationships/customXml" Target="ink/ink88.xml"/><Relationship Id="rId421" Type="http://schemas.openxmlformats.org/officeDocument/2006/relationships/image" Target="media/image216.emf"/><Relationship Id="rId519" Type="http://schemas.openxmlformats.org/officeDocument/2006/relationships/image" Target="media/image265.emf"/><Relationship Id="rId1051" Type="http://schemas.openxmlformats.org/officeDocument/2006/relationships/image" Target="media/image531.emf"/><Relationship Id="rId1149" Type="http://schemas.openxmlformats.org/officeDocument/2006/relationships/image" Target="media/image580.emf"/><Relationship Id="rId1356" Type="http://schemas.openxmlformats.org/officeDocument/2006/relationships/customXml" Target="ink/ink658.xml"/><Relationship Id="rId2102" Type="http://schemas.openxmlformats.org/officeDocument/2006/relationships/customXml" Target="ink/ink1023.xml"/><Relationship Id="rId726" Type="http://schemas.openxmlformats.org/officeDocument/2006/relationships/customXml" Target="ink/ink343.xml"/><Relationship Id="rId933" Type="http://schemas.openxmlformats.org/officeDocument/2006/relationships/image" Target="media/image472.emf"/><Relationship Id="rId1009" Type="http://schemas.openxmlformats.org/officeDocument/2006/relationships/image" Target="media/image510.emf"/><Relationship Id="rId1563" Type="http://schemas.openxmlformats.org/officeDocument/2006/relationships/customXml" Target="ink/ink758.xml"/><Relationship Id="rId1770" Type="http://schemas.openxmlformats.org/officeDocument/2006/relationships/customXml" Target="ink/ink860.xml"/><Relationship Id="rId1868" Type="http://schemas.openxmlformats.org/officeDocument/2006/relationships/customXml" Target="ink/ink909.xml"/><Relationship Id="rId2407" Type="http://schemas.openxmlformats.org/officeDocument/2006/relationships/customXml" Target="ink/ink1175.xml"/><Relationship Id="rId2614" Type="http://schemas.openxmlformats.org/officeDocument/2006/relationships/image" Target="media/image1272.emf"/><Relationship Id="rId62" Type="http://schemas.openxmlformats.org/officeDocument/2006/relationships/image" Target="media/image32.emf"/><Relationship Id="rId1216" Type="http://schemas.openxmlformats.org/officeDocument/2006/relationships/customXml" Target="ink/ink588.xml"/><Relationship Id="rId1423" Type="http://schemas.openxmlformats.org/officeDocument/2006/relationships/image" Target="media/image717.emf"/><Relationship Id="rId1630" Type="http://schemas.openxmlformats.org/officeDocument/2006/relationships/image" Target="media/image821.emf"/><Relationship Id="rId1728" Type="http://schemas.openxmlformats.org/officeDocument/2006/relationships/image" Target="media/image8270.emf"/><Relationship Id="rId1935" Type="http://schemas.openxmlformats.org/officeDocument/2006/relationships/image" Target="media/image931.emf"/><Relationship Id="rId2197" Type="http://schemas.openxmlformats.org/officeDocument/2006/relationships/image" Target="media/image1063.emf"/><Relationship Id="rId169" Type="http://schemas.openxmlformats.org/officeDocument/2006/relationships/image" Target="media/image90.emf"/><Relationship Id="rId376" Type="http://schemas.openxmlformats.org/officeDocument/2006/relationships/customXml" Target="ink/ink169.xml"/><Relationship Id="rId583" Type="http://schemas.openxmlformats.org/officeDocument/2006/relationships/image" Target="media/image297.emf"/><Relationship Id="rId790" Type="http://schemas.openxmlformats.org/officeDocument/2006/relationships/customXml" Target="ink/ink375.xml"/><Relationship Id="rId2057" Type="http://schemas.openxmlformats.org/officeDocument/2006/relationships/image" Target="media/image993.emf"/><Relationship Id="rId2264" Type="http://schemas.openxmlformats.org/officeDocument/2006/relationships/image" Target="media/image1097.emf"/><Relationship Id="rId2471" Type="http://schemas.openxmlformats.org/officeDocument/2006/relationships/customXml" Target="ink/ink1206.xml"/><Relationship Id="rId4" Type="http://schemas.openxmlformats.org/officeDocument/2006/relationships/settings" Target="settings.xml"/><Relationship Id="rId236" Type="http://schemas.openxmlformats.org/officeDocument/2006/relationships/customXml" Target="ink/ink99.xml"/><Relationship Id="rId443" Type="http://schemas.openxmlformats.org/officeDocument/2006/relationships/image" Target="media/image227.emf"/><Relationship Id="rId650" Type="http://schemas.openxmlformats.org/officeDocument/2006/relationships/customXml" Target="ink/ink305.xml"/><Relationship Id="rId888" Type="http://schemas.openxmlformats.org/officeDocument/2006/relationships/customXml" Target="ink/ink424.xml"/><Relationship Id="rId1073" Type="http://schemas.openxmlformats.org/officeDocument/2006/relationships/image" Target="media/image542.emf"/><Relationship Id="rId1280" Type="http://schemas.openxmlformats.org/officeDocument/2006/relationships/customXml" Target="ink/ink620.xml"/><Relationship Id="rId2124" Type="http://schemas.openxmlformats.org/officeDocument/2006/relationships/customXml" Target="ink/ink1034.xml"/><Relationship Id="rId2331" Type="http://schemas.openxmlformats.org/officeDocument/2006/relationships/customXml" Target="ink/ink1137.xml"/><Relationship Id="rId2569" Type="http://schemas.openxmlformats.org/officeDocument/2006/relationships/customXml" Target="ink/ink1255.xml"/><Relationship Id="rId303" Type="http://schemas.openxmlformats.org/officeDocument/2006/relationships/image" Target="media/image157.emf"/><Relationship Id="rId748" Type="http://schemas.openxmlformats.org/officeDocument/2006/relationships/customXml" Target="ink/ink354.xml"/><Relationship Id="rId955" Type="http://schemas.openxmlformats.org/officeDocument/2006/relationships/image" Target="media/image483.emf"/><Relationship Id="rId1140" Type="http://schemas.openxmlformats.org/officeDocument/2006/relationships/customXml" Target="ink/ink550.xml"/><Relationship Id="rId1378" Type="http://schemas.openxmlformats.org/officeDocument/2006/relationships/customXml" Target="ink/ink669.xml"/><Relationship Id="rId1585" Type="http://schemas.openxmlformats.org/officeDocument/2006/relationships/customXml" Target="ink/ink769.xml"/><Relationship Id="rId1792" Type="http://schemas.openxmlformats.org/officeDocument/2006/relationships/customXml" Target="ink/ink871.xml"/><Relationship Id="rId2429" Type="http://schemas.openxmlformats.org/officeDocument/2006/relationships/customXml" Target="ink/ink1186.xml"/><Relationship Id="rId2636" Type="http://schemas.openxmlformats.org/officeDocument/2006/relationships/image" Target="media/image1283.emf"/><Relationship Id="rId84" Type="http://schemas.openxmlformats.org/officeDocument/2006/relationships/image" Target="media/image43.emf"/><Relationship Id="rId510" Type="http://schemas.openxmlformats.org/officeDocument/2006/relationships/customXml" Target="ink/ink235.xml"/><Relationship Id="rId608" Type="http://schemas.openxmlformats.org/officeDocument/2006/relationships/customXml" Target="ink/ink284.xml"/><Relationship Id="rId815" Type="http://schemas.openxmlformats.org/officeDocument/2006/relationships/image" Target="media/image413.emf"/><Relationship Id="rId1238" Type="http://schemas.openxmlformats.org/officeDocument/2006/relationships/customXml" Target="ink/ink599.xml"/><Relationship Id="rId1445" Type="http://schemas.openxmlformats.org/officeDocument/2006/relationships/image" Target="media/image728.emf"/><Relationship Id="rId1652" Type="http://schemas.openxmlformats.org/officeDocument/2006/relationships/image" Target="media/image832.emf"/><Relationship Id="rId1000" Type="http://schemas.openxmlformats.org/officeDocument/2006/relationships/customXml" Target="ink/ink480.xml"/><Relationship Id="rId1305" Type="http://schemas.openxmlformats.org/officeDocument/2006/relationships/image" Target="media/image658.emf"/><Relationship Id="rId1957" Type="http://schemas.openxmlformats.org/officeDocument/2006/relationships/image" Target="media/image942.emf"/><Relationship Id="rId2703" Type="http://schemas.openxmlformats.org/officeDocument/2006/relationships/customXml" Target="ink/ink1322.xml"/><Relationship Id="rId1512" Type="http://schemas.openxmlformats.org/officeDocument/2006/relationships/image" Target="media/image762.emf"/><Relationship Id="rId1817" Type="http://schemas.openxmlformats.org/officeDocument/2006/relationships/image" Target="media/image872.emf"/><Relationship Id="rId11" Type="http://schemas.openxmlformats.org/officeDocument/2006/relationships/customXml" Target="ink/ink2.xml"/><Relationship Id="rId398" Type="http://schemas.openxmlformats.org/officeDocument/2006/relationships/customXml" Target="ink/ink180.xml"/><Relationship Id="rId2079" Type="http://schemas.openxmlformats.org/officeDocument/2006/relationships/image" Target="media/image1004.emf"/><Relationship Id="rId95" Type="http://schemas.openxmlformats.org/officeDocument/2006/relationships/customXml" Target="ink/ink40.xml"/><Relationship Id="rId160" Type="http://schemas.openxmlformats.org/officeDocument/2006/relationships/customXml" Target="ink/ink68.xml"/><Relationship Id="rId826" Type="http://schemas.openxmlformats.org/officeDocument/2006/relationships/customXml" Target="ink/ink393.xml"/><Relationship Id="rId1011" Type="http://schemas.openxmlformats.org/officeDocument/2006/relationships/image" Target="media/image511.emf"/><Relationship Id="rId1109" Type="http://schemas.openxmlformats.org/officeDocument/2006/relationships/image" Target="media/image560.emf"/><Relationship Id="rId1456" Type="http://schemas.openxmlformats.org/officeDocument/2006/relationships/customXml" Target="ink/ink708.xml"/><Relationship Id="rId1663" Type="http://schemas.openxmlformats.org/officeDocument/2006/relationships/customXml" Target="ink/ink808.xml"/><Relationship Id="rId1870" Type="http://schemas.openxmlformats.org/officeDocument/2006/relationships/customXml" Target="ink/ink910.xml"/><Relationship Id="rId1968" Type="http://schemas.openxmlformats.org/officeDocument/2006/relationships/customXml" Target="ink/ink959.xml"/><Relationship Id="rId2286" Type="http://schemas.openxmlformats.org/officeDocument/2006/relationships/image" Target="media/image1108.emf"/><Relationship Id="rId2493" Type="http://schemas.openxmlformats.org/officeDocument/2006/relationships/customXml" Target="ink/ink1217.xml"/><Relationship Id="rId2507" Type="http://schemas.openxmlformats.org/officeDocument/2006/relationships/customXml" Target="ink/ink1224.xml"/><Relationship Id="rId258" Type="http://schemas.openxmlformats.org/officeDocument/2006/relationships/customXml" Target="ink/ink110.xml"/><Relationship Id="rId465" Type="http://schemas.openxmlformats.org/officeDocument/2006/relationships/image" Target="media/image238.emf"/><Relationship Id="rId672" Type="http://schemas.openxmlformats.org/officeDocument/2006/relationships/customXml" Target="ink/ink316.xml"/><Relationship Id="rId1095" Type="http://schemas.openxmlformats.org/officeDocument/2006/relationships/image" Target="media/image553.emf"/><Relationship Id="rId1316" Type="http://schemas.openxmlformats.org/officeDocument/2006/relationships/customXml" Target="ink/ink638.xml"/><Relationship Id="rId1523" Type="http://schemas.openxmlformats.org/officeDocument/2006/relationships/customXml" Target="ink/ink738.xml"/><Relationship Id="rId1730" Type="http://schemas.openxmlformats.org/officeDocument/2006/relationships/image" Target="media/image8280.emf"/><Relationship Id="rId2146" Type="http://schemas.openxmlformats.org/officeDocument/2006/relationships/customXml" Target="ink/ink1045.xml"/><Relationship Id="rId2353" Type="http://schemas.openxmlformats.org/officeDocument/2006/relationships/customXml" Target="ink/ink1148.xml"/><Relationship Id="rId2560" Type="http://schemas.openxmlformats.org/officeDocument/2006/relationships/image" Target="media/image1245.emf"/><Relationship Id="rId22" Type="http://schemas.openxmlformats.org/officeDocument/2006/relationships/image" Target="media/image8.emf"/><Relationship Id="rId118" Type="http://schemas.openxmlformats.org/officeDocument/2006/relationships/customXml" Target="ink/ink50.xml"/><Relationship Id="rId325" Type="http://schemas.openxmlformats.org/officeDocument/2006/relationships/image" Target="media/image168.emf"/><Relationship Id="rId532" Type="http://schemas.openxmlformats.org/officeDocument/2006/relationships/customXml" Target="ink/ink246.xml"/><Relationship Id="rId977" Type="http://schemas.openxmlformats.org/officeDocument/2006/relationships/image" Target="media/image494.emf"/><Relationship Id="rId1162" Type="http://schemas.openxmlformats.org/officeDocument/2006/relationships/customXml" Target="ink/ink561.xml"/><Relationship Id="rId1828" Type="http://schemas.openxmlformats.org/officeDocument/2006/relationships/customXml" Target="ink/ink889.xml"/><Relationship Id="rId2006" Type="http://schemas.openxmlformats.org/officeDocument/2006/relationships/customXml" Target="ink/ink975.xml"/><Relationship Id="rId2213" Type="http://schemas.openxmlformats.org/officeDocument/2006/relationships/customXml" Target="ink/ink1078.xml"/><Relationship Id="rId2420" Type="http://schemas.openxmlformats.org/officeDocument/2006/relationships/image" Target="media/image1175.emf"/><Relationship Id="rId2658" Type="http://schemas.openxmlformats.org/officeDocument/2006/relationships/image" Target="media/image1294.emf"/><Relationship Id="rId171" Type="http://schemas.openxmlformats.org/officeDocument/2006/relationships/oleObject" Target="embeddings/oleObject1.bin"/><Relationship Id="rId837" Type="http://schemas.openxmlformats.org/officeDocument/2006/relationships/image" Target="media/image424.emf"/><Relationship Id="rId1022" Type="http://schemas.openxmlformats.org/officeDocument/2006/relationships/customXml" Target="ink/ink491.xml"/><Relationship Id="rId1467" Type="http://schemas.openxmlformats.org/officeDocument/2006/relationships/oleObject" Target="embeddings/oleObject10.bin"/><Relationship Id="rId1674" Type="http://schemas.openxmlformats.org/officeDocument/2006/relationships/image" Target="media/image8010.emf"/><Relationship Id="rId1881" Type="http://schemas.openxmlformats.org/officeDocument/2006/relationships/image" Target="media/image904.emf"/><Relationship Id="rId2297" Type="http://schemas.openxmlformats.org/officeDocument/2006/relationships/customXml" Target="ink/ink1120.xml"/><Relationship Id="rId2518" Type="http://schemas.openxmlformats.org/officeDocument/2006/relationships/image" Target="media/image1224.emf"/><Relationship Id="rId269" Type="http://schemas.openxmlformats.org/officeDocument/2006/relationships/image" Target="media/image140.emf"/><Relationship Id="rId476" Type="http://schemas.openxmlformats.org/officeDocument/2006/relationships/customXml" Target="ink/ink218.xml"/><Relationship Id="rId683" Type="http://schemas.openxmlformats.org/officeDocument/2006/relationships/image" Target="media/image347.emf"/><Relationship Id="rId890" Type="http://schemas.openxmlformats.org/officeDocument/2006/relationships/customXml" Target="ink/ink425.xml"/><Relationship Id="rId904" Type="http://schemas.openxmlformats.org/officeDocument/2006/relationships/customXml" Target="ink/ink432.xml"/><Relationship Id="rId1327" Type="http://schemas.openxmlformats.org/officeDocument/2006/relationships/image" Target="media/image669.emf"/><Relationship Id="rId1534" Type="http://schemas.openxmlformats.org/officeDocument/2006/relationships/image" Target="media/image773.emf"/><Relationship Id="rId1741" Type="http://schemas.openxmlformats.org/officeDocument/2006/relationships/customXml" Target="ink/ink847.xml"/><Relationship Id="rId1979" Type="http://schemas.openxmlformats.org/officeDocument/2006/relationships/image" Target="media/image953.emf"/><Relationship Id="rId2157" Type="http://schemas.openxmlformats.org/officeDocument/2006/relationships/image" Target="media/image1043.emf"/><Relationship Id="rId2364" Type="http://schemas.openxmlformats.org/officeDocument/2006/relationships/image" Target="media/image1147.emf"/><Relationship Id="rId2571" Type="http://schemas.openxmlformats.org/officeDocument/2006/relationships/customXml" Target="ink/ink1256.xml"/><Relationship Id="rId33" Type="http://schemas.openxmlformats.org/officeDocument/2006/relationships/customXml" Target="ink/ink13.xml"/><Relationship Id="rId129" Type="http://schemas.openxmlformats.org/officeDocument/2006/relationships/image" Target="media/image68.emf"/><Relationship Id="rId336" Type="http://schemas.openxmlformats.org/officeDocument/2006/relationships/customXml" Target="ink/ink149.xml"/><Relationship Id="rId543" Type="http://schemas.openxmlformats.org/officeDocument/2006/relationships/image" Target="media/image277.emf"/><Relationship Id="rId988" Type="http://schemas.openxmlformats.org/officeDocument/2006/relationships/customXml" Target="ink/ink474.xml"/><Relationship Id="rId1173" Type="http://schemas.openxmlformats.org/officeDocument/2006/relationships/image" Target="media/image592.emf"/><Relationship Id="rId1380" Type="http://schemas.openxmlformats.org/officeDocument/2006/relationships/customXml" Target="ink/ink670.xml"/><Relationship Id="rId1601" Type="http://schemas.openxmlformats.org/officeDocument/2006/relationships/customXml" Target="ink/ink777.xml"/><Relationship Id="rId1839" Type="http://schemas.openxmlformats.org/officeDocument/2006/relationships/image" Target="media/image883.emf"/><Relationship Id="rId2017" Type="http://schemas.openxmlformats.org/officeDocument/2006/relationships/image" Target="media/image973.emf"/><Relationship Id="rId2224" Type="http://schemas.openxmlformats.org/officeDocument/2006/relationships/image" Target="media/image1077.emf"/><Relationship Id="rId2669" Type="http://schemas.openxmlformats.org/officeDocument/2006/relationships/customXml" Target="ink/ink1305.xml"/><Relationship Id="rId182" Type="http://schemas.openxmlformats.org/officeDocument/2006/relationships/customXml" Target="ink/ink74.xml"/><Relationship Id="rId403" Type="http://schemas.openxmlformats.org/officeDocument/2006/relationships/image" Target="media/image207.emf"/><Relationship Id="rId750" Type="http://schemas.openxmlformats.org/officeDocument/2006/relationships/customXml" Target="ink/ink355.xml"/><Relationship Id="rId848" Type="http://schemas.openxmlformats.org/officeDocument/2006/relationships/customXml" Target="ink/ink404.xml"/><Relationship Id="rId1033" Type="http://schemas.openxmlformats.org/officeDocument/2006/relationships/image" Target="media/image522.emf"/><Relationship Id="rId1478" Type="http://schemas.openxmlformats.org/officeDocument/2006/relationships/image" Target="media/image745.emf"/><Relationship Id="rId1685" Type="http://schemas.openxmlformats.org/officeDocument/2006/relationships/customXml" Target="ink/ink819.xml"/><Relationship Id="rId1892" Type="http://schemas.openxmlformats.org/officeDocument/2006/relationships/customXml" Target="ink/ink921.xml"/><Relationship Id="rId1906" Type="http://schemas.openxmlformats.org/officeDocument/2006/relationships/customXml" Target="ink/ink928.xml"/><Relationship Id="rId2431" Type="http://schemas.openxmlformats.org/officeDocument/2006/relationships/customXml" Target="ink/ink1187.xml"/><Relationship Id="rId2529" Type="http://schemas.openxmlformats.org/officeDocument/2006/relationships/customXml" Target="ink/ink1235.xml"/><Relationship Id="rId487" Type="http://schemas.openxmlformats.org/officeDocument/2006/relationships/image" Target="media/image249.emf"/><Relationship Id="rId610" Type="http://schemas.openxmlformats.org/officeDocument/2006/relationships/customXml" Target="ink/ink285.xml"/><Relationship Id="rId694" Type="http://schemas.openxmlformats.org/officeDocument/2006/relationships/customXml" Target="ink/ink327.xml"/><Relationship Id="rId708" Type="http://schemas.openxmlformats.org/officeDocument/2006/relationships/customXml" Target="ink/ink334.xml"/><Relationship Id="rId915" Type="http://schemas.openxmlformats.org/officeDocument/2006/relationships/image" Target="media/image463.emf"/><Relationship Id="rId1240" Type="http://schemas.openxmlformats.org/officeDocument/2006/relationships/customXml" Target="ink/ink600.xml"/><Relationship Id="rId1338" Type="http://schemas.openxmlformats.org/officeDocument/2006/relationships/customXml" Target="ink/ink649.xml"/><Relationship Id="rId1545" Type="http://schemas.openxmlformats.org/officeDocument/2006/relationships/customXml" Target="ink/ink749.xml"/><Relationship Id="rId2070" Type="http://schemas.openxmlformats.org/officeDocument/2006/relationships/customXml" Target="ink/ink1007.xml"/><Relationship Id="rId2168" Type="http://schemas.openxmlformats.org/officeDocument/2006/relationships/customXml" Target="ink/ink1056.xml"/><Relationship Id="rId2375" Type="http://schemas.openxmlformats.org/officeDocument/2006/relationships/customXml" Target="ink/ink1159.xml"/><Relationship Id="rId347" Type="http://schemas.openxmlformats.org/officeDocument/2006/relationships/image" Target="media/image179.emf"/><Relationship Id="rId999" Type="http://schemas.openxmlformats.org/officeDocument/2006/relationships/image" Target="media/image505.emf"/><Relationship Id="rId1100" Type="http://schemas.openxmlformats.org/officeDocument/2006/relationships/customXml" Target="ink/ink530.xml"/><Relationship Id="rId1184" Type="http://schemas.openxmlformats.org/officeDocument/2006/relationships/customXml" Target="ink/ink572.xml"/><Relationship Id="rId1405" Type="http://schemas.openxmlformats.org/officeDocument/2006/relationships/image" Target="media/image708.emf"/><Relationship Id="rId1752" Type="http://schemas.openxmlformats.org/officeDocument/2006/relationships/image" Target="media/image841.emf"/><Relationship Id="rId2028" Type="http://schemas.openxmlformats.org/officeDocument/2006/relationships/customXml" Target="ink/ink986.xml"/><Relationship Id="rId2582" Type="http://schemas.openxmlformats.org/officeDocument/2006/relationships/image" Target="media/image1256.emf"/><Relationship Id="rId44" Type="http://schemas.openxmlformats.org/officeDocument/2006/relationships/image" Target="media/image20.emf"/><Relationship Id="rId554" Type="http://schemas.openxmlformats.org/officeDocument/2006/relationships/customXml" Target="ink/ink257.xml"/><Relationship Id="rId761" Type="http://schemas.openxmlformats.org/officeDocument/2006/relationships/image" Target="media/image386.emf"/><Relationship Id="rId859" Type="http://schemas.openxmlformats.org/officeDocument/2006/relationships/image" Target="media/image435.emf"/><Relationship Id="rId1391" Type="http://schemas.openxmlformats.org/officeDocument/2006/relationships/image" Target="media/image701.emf"/><Relationship Id="rId1489" Type="http://schemas.openxmlformats.org/officeDocument/2006/relationships/customXml" Target="ink/ink721.xml"/><Relationship Id="rId1612" Type="http://schemas.openxmlformats.org/officeDocument/2006/relationships/image" Target="media/image812.emf"/><Relationship Id="rId1696" Type="http://schemas.openxmlformats.org/officeDocument/2006/relationships/image" Target="media/image8120.emf"/><Relationship Id="rId1917" Type="http://schemas.openxmlformats.org/officeDocument/2006/relationships/image" Target="media/image922.emf"/><Relationship Id="rId2235" Type="http://schemas.openxmlformats.org/officeDocument/2006/relationships/customXml" Target="ink/ink1089.xml"/><Relationship Id="rId2442" Type="http://schemas.openxmlformats.org/officeDocument/2006/relationships/image" Target="media/image1186.emf"/><Relationship Id="rId193" Type="http://schemas.openxmlformats.org/officeDocument/2006/relationships/image" Target="media/image102.emf"/><Relationship Id="rId207" Type="http://schemas.openxmlformats.org/officeDocument/2006/relationships/image" Target="media/image109.emf"/><Relationship Id="rId414" Type="http://schemas.openxmlformats.org/officeDocument/2006/relationships/customXml" Target="ink/ink187.xml"/><Relationship Id="rId498" Type="http://schemas.openxmlformats.org/officeDocument/2006/relationships/customXml" Target="ink/ink229.xml"/><Relationship Id="rId621" Type="http://schemas.openxmlformats.org/officeDocument/2006/relationships/image" Target="media/image316.emf"/><Relationship Id="rId1044" Type="http://schemas.openxmlformats.org/officeDocument/2006/relationships/customXml" Target="ink/ink502.xml"/><Relationship Id="rId1251" Type="http://schemas.openxmlformats.org/officeDocument/2006/relationships/image" Target="media/image631.emf"/><Relationship Id="rId1349" Type="http://schemas.openxmlformats.org/officeDocument/2006/relationships/image" Target="media/image680.emf"/><Relationship Id="rId2081" Type="http://schemas.openxmlformats.org/officeDocument/2006/relationships/image" Target="media/image1005.emf"/><Relationship Id="rId2179" Type="http://schemas.openxmlformats.org/officeDocument/2006/relationships/image" Target="media/image1054.emf"/><Relationship Id="rId2302" Type="http://schemas.openxmlformats.org/officeDocument/2006/relationships/image" Target="media/image1116.emf"/><Relationship Id="rId260" Type="http://schemas.openxmlformats.org/officeDocument/2006/relationships/customXml" Target="ink/ink111.xml"/><Relationship Id="rId719" Type="http://schemas.openxmlformats.org/officeDocument/2006/relationships/image" Target="media/image365.emf"/><Relationship Id="rId926" Type="http://schemas.openxmlformats.org/officeDocument/2006/relationships/customXml" Target="ink/ink443.xml"/><Relationship Id="rId1111" Type="http://schemas.openxmlformats.org/officeDocument/2006/relationships/image" Target="media/image561.emf"/><Relationship Id="rId1556" Type="http://schemas.openxmlformats.org/officeDocument/2006/relationships/image" Target="media/image784.emf"/><Relationship Id="rId1763" Type="http://schemas.openxmlformats.org/officeDocument/2006/relationships/image" Target="media/image845.emf"/><Relationship Id="rId1970" Type="http://schemas.openxmlformats.org/officeDocument/2006/relationships/customXml" Target="ink/ink960.xml"/><Relationship Id="rId2386" Type="http://schemas.openxmlformats.org/officeDocument/2006/relationships/image" Target="media/image1158.emf"/><Relationship Id="rId2593" Type="http://schemas.openxmlformats.org/officeDocument/2006/relationships/customXml" Target="ink/ink1267.xml"/><Relationship Id="rId2607" Type="http://schemas.openxmlformats.org/officeDocument/2006/relationships/customXml" Target="ink/ink1274.xml"/><Relationship Id="rId55" Type="http://schemas.openxmlformats.org/officeDocument/2006/relationships/customXml" Target="ink/ink20.xml"/><Relationship Id="rId120" Type="http://schemas.openxmlformats.org/officeDocument/2006/relationships/customXml" Target="ink/ink51.xml"/><Relationship Id="rId358" Type="http://schemas.openxmlformats.org/officeDocument/2006/relationships/customXml" Target="ink/ink160.xml"/><Relationship Id="rId565" Type="http://schemas.openxmlformats.org/officeDocument/2006/relationships/image" Target="media/image288.emf"/><Relationship Id="rId772" Type="http://schemas.openxmlformats.org/officeDocument/2006/relationships/customXml" Target="ink/ink366.xml"/><Relationship Id="rId1195" Type="http://schemas.openxmlformats.org/officeDocument/2006/relationships/image" Target="media/image603.emf"/><Relationship Id="rId1209" Type="http://schemas.openxmlformats.org/officeDocument/2006/relationships/image" Target="media/image610.emf"/><Relationship Id="rId1416" Type="http://schemas.openxmlformats.org/officeDocument/2006/relationships/customXml" Target="ink/ink688.xml"/><Relationship Id="rId1623" Type="http://schemas.openxmlformats.org/officeDocument/2006/relationships/customXml" Target="ink/ink788.xml"/><Relationship Id="rId1830" Type="http://schemas.openxmlformats.org/officeDocument/2006/relationships/customXml" Target="ink/ink890.xml"/><Relationship Id="rId2039" Type="http://schemas.openxmlformats.org/officeDocument/2006/relationships/image" Target="media/image984.emf"/><Relationship Id="rId2246" Type="http://schemas.openxmlformats.org/officeDocument/2006/relationships/image" Target="media/image1088.emf"/><Relationship Id="rId2453" Type="http://schemas.openxmlformats.org/officeDocument/2006/relationships/customXml" Target="ink/ink1197.xml"/><Relationship Id="rId2660" Type="http://schemas.openxmlformats.org/officeDocument/2006/relationships/image" Target="media/image1295.emf"/><Relationship Id="rId218" Type="http://schemas.openxmlformats.org/officeDocument/2006/relationships/customXml" Target="ink/ink90.xml"/><Relationship Id="rId425" Type="http://schemas.openxmlformats.org/officeDocument/2006/relationships/image" Target="media/image218.emf"/><Relationship Id="rId632" Type="http://schemas.openxmlformats.org/officeDocument/2006/relationships/customXml" Target="ink/ink296.xml"/><Relationship Id="rId1055" Type="http://schemas.openxmlformats.org/officeDocument/2006/relationships/image" Target="media/image533.emf"/><Relationship Id="rId1262" Type="http://schemas.openxmlformats.org/officeDocument/2006/relationships/customXml" Target="ink/ink611.xml"/><Relationship Id="rId1928" Type="http://schemas.openxmlformats.org/officeDocument/2006/relationships/customXml" Target="ink/ink939.xml"/><Relationship Id="rId2092" Type="http://schemas.openxmlformats.org/officeDocument/2006/relationships/customXml" Target="ink/ink1018.xml"/><Relationship Id="rId2106" Type="http://schemas.openxmlformats.org/officeDocument/2006/relationships/customXml" Target="ink/ink1025.xml"/><Relationship Id="rId2313" Type="http://schemas.openxmlformats.org/officeDocument/2006/relationships/customXml" Target="ink/ink1128.xml"/><Relationship Id="rId2520" Type="http://schemas.openxmlformats.org/officeDocument/2006/relationships/image" Target="media/image1225.emf"/><Relationship Id="rId271" Type="http://schemas.openxmlformats.org/officeDocument/2006/relationships/image" Target="media/image141.emf"/><Relationship Id="rId937" Type="http://schemas.openxmlformats.org/officeDocument/2006/relationships/image" Target="media/image474.emf"/><Relationship Id="rId1122" Type="http://schemas.openxmlformats.org/officeDocument/2006/relationships/customXml" Target="ink/ink541.xml"/><Relationship Id="rId1567" Type="http://schemas.openxmlformats.org/officeDocument/2006/relationships/customXml" Target="ink/ink760.xml"/><Relationship Id="rId1774" Type="http://schemas.openxmlformats.org/officeDocument/2006/relationships/customXml" Target="ink/ink862.xml"/><Relationship Id="rId1981" Type="http://schemas.openxmlformats.org/officeDocument/2006/relationships/customXml" Target="ink/ink965.xml"/><Relationship Id="rId2397" Type="http://schemas.openxmlformats.org/officeDocument/2006/relationships/customXml" Target="ink/ink1170.xml"/><Relationship Id="rId2618" Type="http://schemas.openxmlformats.org/officeDocument/2006/relationships/image" Target="media/image1274.emf"/><Relationship Id="rId66" Type="http://schemas.openxmlformats.org/officeDocument/2006/relationships/image" Target="media/image34.emf"/><Relationship Id="rId131" Type="http://schemas.openxmlformats.org/officeDocument/2006/relationships/customXml" Target="ink/ink55.xml"/><Relationship Id="rId369" Type="http://schemas.openxmlformats.org/officeDocument/2006/relationships/image" Target="media/image190.emf"/><Relationship Id="rId576" Type="http://schemas.openxmlformats.org/officeDocument/2006/relationships/customXml" Target="ink/ink268.xml"/><Relationship Id="rId783" Type="http://schemas.openxmlformats.org/officeDocument/2006/relationships/image" Target="media/image397.emf"/><Relationship Id="rId990" Type="http://schemas.openxmlformats.org/officeDocument/2006/relationships/customXml" Target="ink/ink475.xml"/><Relationship Id="rId1427" Type="http://schemas.openxmlformats.org/officeDocument/2006/relationships/image" Target="media/image719.emf"/><Relationship Id="rId1634" Type="http://schemas.openxmlformats.org/officeDocument/2006/relationships/image" Target="media/image823.emf"/><Relationship Id="rId1841" Type="http://schemas.openxmlformats.org/officeDocument/2006/relationships/image" Target="media/image884.emf"/><Relationship Id="rId2257" Type="http://schemas.openxmlformats.org/officeDocument/2006/relationships/customXml" Target="ink/ink1100.xml"/><Relationship Id="rId2464" Type="http://schemas.openxmlformats.org/officeDocument/2006/relationships/image" Target="media/image1197.emf"/><Relationship Id="rId2671" Type="http://schemas.openxmlformats.org/officeDocument/2006/relationships/customXml" Target="ink/ink1306.xml"/><Relationship Id="rId229" Type="http://schemas.openxmlformats.org/officeDocument/2006/relationships/image" Target="media/image120.emf"/><Relationship Id="rId436" Type="http://schemas.openxmlformats.org/officeDocument/2006/relationships/customXml" Target="ink/ink198.xml"/><Relationship Id="rId643" Type="http://schemas.openxmlformats.org/officeDocument/2006/relationships/image" Target="media/image327.emf"/><Relationship Id="rId1066" Type="http://schemas.openxmlformats.org/officeDocument/2006/relationships/customXml" Target="ink/ink513.xml"/><Relationship Id="rId1273" Type="http://schemas.openxmlformats.org/officeDocument/2006/relationships/image" Target="media/image642.emf"/><Relationship Id="rId1480" Type="http://schemas.openxmlformats.org/officeDocument/2006/relationships/image" Target="media/image746.emf"/><Relationship Id="rId1939" Type="http://schemas.openxmlformats.org/officeDocument/2006/relationships/image" Target="media/image933.emf"/><Relationship Id="rId2117" Type="http://schemas.openxmlformats.org/officeDocument/2006/relationships/image" Target="media/image1023.emf"/><Relationship Id="rId2324" Type="http://schemas.openxmlformats.org/officeDocument/2006/relationships/image" Target="media/image1127.emf"/><Relationship Id="rId850" Type="http://schemas.openxmlformats.org/officeDocument/2006/relationships/customXml" Target="ink/ink405.xml"/><Relationship Id="rId948" Type="http://schemas.openxmlformats.org/officeDocument/2006/relationships/customXml" Target="ink/ink454.xml"/><Relationship Id="rId1133" Type="http://schemas.openxmlformats.org/officeDocument/2006/relationships/image" Target="media/image572.emf"/><Relationship Id="rId1578" Type="http://schemas.openxmlformats.org/officeDocument/2006/relationships/image" Target="media/image795.emf"/><Relationship Id="rId1701" Type="http://schemas.openxmlformats.org/officeDocument/2006/relationships/customXml" Target="ink/ink827.xml"/><Relationship Id="rId1785" Type="http://schemas.openxmlformats.org/officeDocument/2006/relationships/image" Target="media/image856.emf"/><Relationship Id="rId1992" Type="http://schemas.openxmlformats.org/officeDocument/2006/relationships/image" Target="media/image960.emf"/><Relationship Id="rId2531" Type="http://schemas.openxmlformats.org/officeDocument/2006/relationships/customXml" Target="ink/ink1236.xml"/><Relationship Id="rId2629" Type="http://schemas.openxmlformats.org/officeDocument/2006/relationships/customXml" Target="ink/ink1285.xml"/><Relationship Id="rId77" Type="http://schemas.openxmlformats.org/officeDocument/2006/relationships/customXml" Target="ink/ink31.xml"/><Relationship Id="rId282" Type="http://schemas.openxmlformats.org/officeDocument/2006/relationships/customXml" Target="ink/ink122.xml"/><Relationship Id="rId503" Type="http://schemas.openxmlformats.org/officeDocument/2006/relationships/image" Target="media/image257.emf"/><Relationship Id="rId587" Type="http://schemas.openxmlformats.org/officeDocument/2006/relationships/image" Target="media/image299.emf"/><Relationship Id="rId710" Type="http://schemas.openxmlformats.org/officeDocument/2006/relationships/customXml" Target="ink/ink335.xml"/><Relationship Id="rId808" Type="http://schemas.openxmlformats.org/officeDocument/2006/relationships/customXml" Target="ink/ink384.xml"/><Relationship Id="rId1340" Type="http://schemas.openxmlformats.org/officeDocument/2006/relationships/customXml" Target="ink/ink650.xml"/><Relationship Id="rId1438" Type="http://schemas.openxmlformats.org/officeDocument/2006/relationships/customXml" Target="ink/ink699.xml"/><Relationship Id="rId1645" Type="http://schemas.openxmlformats.org/officeDocument/2006/relationships/customXml" Target="ink/ink799.xml"/><Relationship Id="rId2170" Type="http://schemas.openxmlformats.org/officeDocument/2006/relationships/customXml" Target="ink/ink1057.xml"/><Relationship Id="rId2268" Type="http://schemas.openxmlformats.org/officeDocument/2006/relationships/image" Target="media/image1099.emf"/><Relationship Id="rId8" Type="http://schemas.openxmlformats.org/officeDocument/2006/relationships/image" Target="media/image1.jpeg"/><Relationship Id="rId142" Type="http://schemas.openxmlformats.org/officeDocument/2006/relationships/image" Target="media/image75.emf"/><Relationship Id="rId447" Type="http://schemas.openxmlformats.org/officeDocument/2006/relationships/image" Target="media/image229.emf"/><Relationship Id="rId794" Type="http://schemas.openxmlformats.org/officeDocument/2006/relationships/customXml" Target="ink/ink377.xml"/><Relationship Id="rId1077" Type="http://schemas.openxmlformats.org/officeDocument/2006/relationships/image" Target="media/image544.emf"/><Relationship Id="rId1200" Type="http://schemas.openxmlformats.org/officeDocument/2006/relationships/customXml" Target="ink/ink580.xml"/><Relationship Id="rId1852" Type="http://schemas.openxmlformats.org/officeDocument/2006/relationships/customXml" Target="ink/ink901.xml"/><Relationship Id="rId2030" Type="http://schemas.openxmlformats.org/officeDocument/2006/relationships/customXml" Target="ink/ink987.xml"/><Relationship Id="rId2128" Type="http://schemas.openxmlformats.org/officeDocument/2006/relationships/customXml" Target="ink/ink1036.xml"/><Relationship Id="rId2475" Type="http://schemas.openxmlformats.org/officeDocument/2006/relationships/customXml" Target="ink/ink1208.xml"/><Relationship Id="rId2682" Type="http://schemas.openxmlformats.org/officeDocument/2006/relationships/image" Target="media/image1306.emf"/><Relationship Id="rId654" Type="http://schemas.openxmlformats.org/officeDocument/2006/relationships/customXml" Target="ink/ink307.xml"/><Relationship Id="rId861" Type="http://schemas.openxmlformats.org/officeDocument/2006/relationships/image" Target="media/image436.emf"/><Relationship Id="rId959" Type="http://schemas.openxmlformats.org/officeDocument/2006/relationships/image" Target="media/image485.emf"/><Relationship Id="rId1284" Type="http://schemas.openxmlformats.org/officeDocument/2006/relationships/customXml" Target="ink/ink622.xml"/><Relationship Id="rId1491" Type="http://schemas.openxmlformats.org/officeDocument/2006/relationships/customXml" Target="ink/ink722.xml"/><Relationship Id="rId1505" Type="http://schemas.openxmlformats.org/officeDocument/2006/relationships/customXml" Target="ink/ink729.xml"/><Relationship Id="rId1589" Type="http://schemas.openxmlformats.org/officeDocument/2006/relationships/customXml" Target="ink/ink771.xml"/><Relationship Id="rId1712" Type="http://schemas.openxmlformats.org/officeDocument/2006/relationships/image" Target="media/image8200.emf"/><Relationship Id="rId2335" Type="http://schemas.openxmlformats.org/officeDocument/2006/relationships/customXml" Target="ink/ink1139.xml"/><Relationship Id="rId2542" Type="http://schemas.openxmlformats.org/officeDocument/2006/relationships/image" Target="media/image1236.emf"/><Relationship Id="rId293" Type="http://schemas.openxmlformats.org/officeDocument/2006/relationships/image" Target="media/image152.emf"/><Relationship Id="rId307" Type="http://schemas.openxmlformats.org/officeDocument/2006/relationships/image" Target="media/image159.emf"/><Relationship Id="rId514" Type="http://schemas.openxmlformats.org/officeDocument/2006/relationships/customXml" Target="ink/ink237.xml"/><Relationship Id="rId721" Type="http://schemas.openxmlformats.org/officeDocument/2006/relationships/image" Target="media/image366.emf"/><Relationship Id="rId1144" Type="http://schemas.openxmlformats.org/officeDocument/2006/relationships/customXml" Target="ink/ink552.xml"/><Relationship Id="rId1351" Type="http://schemas.openxmlformats.org/officeDocument/2006/relationships/image" Target="media/image681.emf"/><Relationship Id="rId1449" Type="http://schemas.openxmlformats.org/officeDocument/2006/relationships/image" Target="media/image730.emf"/><Relationship Id="rId1796" Type="http://schemas.openxmlformats.org/officeDocument/2006/relationships/customXml" Target="ink/ink873.xml"/><Relationship Id="rId2181" Type="http://schemas.openxmlformats.org/officeDocument/2006/relationships/image" Target="media/image1055.emf"/><Relationship Id="rId2402" Type="http://schemas.openxmlformats.org/officeDocument/2006/relationships/image" Target="media/image1166.emf"/><Relationship Id="rId88" Type="http://schemas.openxmlformats.org/officeDocument/2006/relationships/image" Target="media/image45.emf"/><Relationship Id="rId153" Type="http://schemas.openxmlformats.org/officeDocument/2006/relationships/image" Target="media/image82.emf"/><Relationship Id="rId360" Type="http://schemas.openxmlformats.org/officeDocument/2006/relationships/customXml" Target="ink/ink161.xml"/><Relationship Id="rId598" Type="http://schemas.openxmlformats.org/officeDocument/2006/relationships/customXml" Target="ink/ink279.xml"/><Relationship Id="rId819" Type="http://schemas.openxmlformats.org/officeDocument/2006/relationships/image" Target="media/image415.emf"/><Relationship Id="rId1004" Type="http://schemas.openxmlformats.org/officeDocument/2006/relationships/customXml" Target="ink/ink482.xml"/><Relationship Id="rId1211" Type="http://schemas.openxmlformats.org/officeDocument/2006/relationships/image" Target="media/image611.emf"/><Relationship Id="rId1656" Type="http://schemas.openxmlformats.org/officeDocument/2006/relationships/image" Target="media/image834.emf"/><Relationship Id="rId1863" Type="http://schemas.openxmlformats.org/officeDocument/2006/relationships/image" Target="media/image895.emf"/><Relationship Id="rId2041" Type="http://schemas.openxmlformats.org/officeDocument/2006/relationships/image" Target="media/image985.emf"/><Relationship Id="rId2279" Type="http://schemas.openxmlformats.org/officeDocument/2006/relationships/customXml" Target="ink/ink1111.xml"/><Relationship Id="rId2486" Type="http://schemas.openxmlformats.org/officeDocument/2006/relationships/image" Target="media/image1208.emf"/><Relationship Id="rId2693" Type="http://schemas.openxmlformats.org/officeDocument/2006/relationships/customXml" Target="ink/ink1317.xml"/><Relationship Id="rId2707" Type="http://schemas.openxmlformats.org/officeDocument/2006/relationships/customXml" Target="ink/ink1324.xml"/><Relationship Id="rId220" Type="http://schemas.openxmlformats.org/officeDocument/2006/relationships/customXml" Target="ink/ink91.xml"/><Relationship Id="rId458" Type="http://schemas.openxmlformats.org/officeDocument/2006/relationships/customXml" Target="ink/ink209.xml"/><Relationship Id="rId665" Type="http://schemas.openxmlformats.org/officeDocument/2006/relationships/image" Target="media/image338.emf"/><Relationship Id="rId872" Type="http://schemas.openxmlformats.org/officeDocument/2006/relationships/customXml" Target="ink/ink416.xml"/><Relationship Id="rId1088" Type="http://schemas.openxmlformats.org/officeDocument/2006/relationships/customXml" Target="ink/ink524.xml"/><Relationship Id="rId1295" Type="http://schemas.openxmlformats.org/officeDocument/2006/relationships/image" Target="media/image653.emf"/><Relationship Id="rId1309" Type="http://schemas.openxmlformats.org/officeDocument/2006/relationships/image" Target="media/image660.emf"/><Relationship Id="rId1516" Type="http://schemas.openxmlformats.org/officeDocument/2006/relationships/image" Target="media/image764.emf"/><Relationship Id="rId1723" Type="http://schemas.openxmlformats.org/officeDocument/2006/relationships/customXml" Target="ink/ink838.xml"/><Relationship Id="rId1930" Type="http://schemas.openxmlformats.org/officeDocument/2006/relationships/customXml" Target="ink/ink940.xml"/><Relationship Id="rId2139" Type="http://schemas.openxmlformats.org/officeDocument/2006/relationships/image" Target="media/image1034.emf"/><Relationship Id="rId2346" Type="http://schemas.openxmlformats.org/officeDocument/2006/relationships/image" Target="media/image1138.emf"/><Relationship Id="rId2553" Type="http://schemas.openxmlformats.org/officeDocument/2006/relationships/customXml" Target="ink/ink1247.xml"/><Relationship Id="rId15" Type="http://schemas.openxmlformats.org/officeDocument/2006/relationships/customXml" Target="ink/ink4.xml"/><Relationship Id="rId318" Type="http://schemas.openxmlformats.org/officeDocument/2006/relationships/customXml" Target="ink/ink140.xml"/><Relationship Id="rId525" Type="http://schemas.openxmlformats.org/officeDocument/2006/relationships/image" Target="media/image268.emf"/><Relationship Id="rId732" Type="http://schemas.openxmlformats.org/officeDocument/2006/relationships/customXml" Target="ink/ink346.xml"/><Relationship Id="rId1155" Type="http://schemas.openxmlformats.org/officeDocument/2006/relationships/image" Target="media/image583.emf"/><Relationship Id="rId1362" Type="http://schemas.openxmlformats.org/officeDocument/2006/relationships/customXml" Target="ink/ink661.xml"/><Relationship Id="rId2192" Type="http://schemas.openxmlformats.org/officeDocument/2006/relationships/customXml" Target="ink/ink1068.xml"/><Relationship Id="rId2206" Type="http://schemas.openxmlformats.org/officeDocument/2006/relationships/image" Target="media/image964.png"/><Relationship Id="rId2413" Type="http://schemas.openxmlformats.org/officeDocument/2006/relationships/customXml" Target="ink/ink1178.xml"/><Relationship Id="rId2620" Type="http://schemas.openxmlformats.org/officeDocument/2006/relationships/image" Target="media/image1275.emf"/><Relationship Id="rId99" Type="http://schemas.openxmlformats.org/officeDocument/2006/relationships/customXml" Target="ink/ink42.xml"/><Relationship Id="rId164" Type="http://schemas.openxmlformats.org/officeDocument/2006/relationships/customXml" Target="ink/ink70.xml"/><Relationship Id="rId371" Type="http://schemas.openxmlformats.org/officeDocument/2006/relationships/image" Target="media/image191.emf"/><Relationship Id="rId1015" Type="http://schemas.openxmlformats.org/officeDocument/2006/relationships/image" Target="media/image513.emf"/><Relationship Id="rId1222" Type="http://schemas.openxmlformats.org/officeDocument/2006/relationships/customXml" Target="ink/ink591.xml"/><Relationship Id="rId1667" Type="http://schemas.openxmlformats.org/officeDocument/2006/relationships/customXml" Target="ink/ink810.xml"/><Relationship Id="rId1874" Type="http://schemas.openxmlformats.org/officeDocument/2006/relationships/customXml" Target="ink/ink912.xml"/><Relationship Id="rId2052" Type="http://schemas.openxmlformats.org/officeDocument/2006/relationships/customXml" Target="ink/ink998.xml"/><Relationship Id="rId2497" Type="http://schemas.openxmlformats.org/officeDocument/2006/relationships/customXml" Target="ink/ink1219.xml"/><Relationship Id="rId469" Type="http://schemas.openxmlformats.org/officeDocument/2006/relationships/image" Target="media/image240.emf"/><Relationship Id="rId676" Type="http://schemas.openxmlformats.org/officeDocument/2006/relationships/customXml" Target="ink/ink318.xml"/><Relationship Id="rId883" Type="http://schemas.openxmlformats.org/officeDocument/2006/relationships/image" Target="media/image447.emf"/><Relationship Id="rId1099" Type="http://schemas.openxmlformats.org/officeDocument/2006/relationships/image" Target="media/image555.emf"/><Relationship Id="rId1527" Type="http://schemas.openxmlformats.org/officeDocument/2006/relationships/customXml" Target="ink/ink740.xml"/><Relationship Id="rId1734" Type="http://schemas.openxmlformats.org/officeDocument/2006/relationships/image" Target="media/image8300.emf"/><Relationship Id="rId1941" Type="http://schemas.openxmlformats.org/officeDocument/2006/relationships/image" Target="media/image934.emf"/><Relationship Id="rId2357" Type="http://schemas.openxmlformats.org/officeDocument/2006/relationships/customXml" Target="ink/ink1150.xml"/><Relationship Id="rId2564" Type="http://schemas.openxmlformats.org/officeDocument/2006/relationships/image" Target="media/image1247.emf"/><Relationship Id="rId26" Type="http://schemas.openxmlformats.org/officeDocument/2006/relationships/image" Target="media/image10.emf"/><Relationship Id="rId231" Type="http://schemas.openxmlformats.org/officeDocument/2006/relationships/image" Target="media/image121.emf"/><Relationship Id="rId329" Type="http://schemas.openxmlformats.org/officeDocument/2006/relationships/image" Target="media/image170.emf"/><Relationship Id="rId536" Type="http://schemas.openxmlformats.org/officeDocument/2006/relationships/customXml" Target="ink/ink248.xml"/><Relationship Id="rId1166" Type="http://schemas.openxmlformats.org/officeDocument/2006/relationships/customXml" Target="ink/ink563.xml"/><Relationship Id="rId1373" Type="http://schemas.openxmlformats.org/officeDocument/2006/relationships/image" Target="media/image692.emf"/><Relationship Id="rId2217" Type="http://schemas.openxmlformats.org/officeDocument/2006/relationships/customXml" Target="ink/ink1080.xml"/><Relationship Id="rId175" Type="http://schemas.openxmlformats.org/officeDocument/2006/relationships/oleObject" Target="embeddings/oleObject2.bin"/><Relationship Id="rId743" Type="http://schemas.openxmlformats.org/officeDocument/2006/relationships/image" Target="media/image377.emf"/><Relationship Id="rId950" Type="http://schemas.openxmlformats.org/officeDocument/2006/relationships/customXml" Target="ink/ink455.xml"/><Relationship Id="rId1026" Type="http://schemas.openxmlformats.org/officeDocument/2006/relationships/customXml" Target="ink/ink493.xml"/><Relationship Id="rId1580" Type="http://schemas.openxmlformats.org/officeDocument/2006/relationships/image" Target="media/image796.emf"/><Relationship Id="rId1678" Type="http://schemas.openxmlformats.org/officeDocument/2006/relationships/image" Target="media/image8030.emf"/><Relationship Id="rId1801" Type="http://schemas.openxmlformats.org/officeDocument/2006/relationships/image" Target="media/image864.emf"/><Relationship Id="rId1885" Type="http://schemas.openxmlformats.org/officeDocument/2006/relationships/image" Target="media/image906.emf"/><Relationship Id="rId2424" Type="http://schemas.openxmlformats.org/officeDocument/2006/relationships/image" Target="media/image1177.emf"/><Relationship Id="rId2631" Type="http://schemas.openxmlformats.org/officeDocument/2006/relationships/customXml" Target="ink/ink1286.xml"/><Relationship Id="rId382" Type="http://schemas.openxmlformats.org/officeDocument/2006/relationships/customXml" Target="ink/ink172.xml"/><Relationship Id="rId603" Type="http://schemas.openxmlformats.org/officeDocument/2006/relationships/image" Target="media/image307.emf"/><Relationship Id="rId687" Type="http://schemas.openxmlformats.org/officeDocument/2006/relationships/image" Target="media/image349.emf"/><Relationship Id="rId810" Type="http://schemas.openxmlformats.org/officeDocument/2006/relationships/customXml" Target="ink/ink385.xml"/><Relationship Id="rId908" Type="http://schemas.openxmlformats.org/officeDocument/2006/relationships/customXml" Target="ink/ink434.xml"/><Relationship Id="rId1233" Type="http://schemas.openxmlformats.org/officeDocument/2006/relationships/image" Target="media/image622.emf"/><Relationship Id="rId1440" Type="http://schemas.openxmlformats.org/officeDocument/2006/relationships/customXml" Target="ink/ink700.xml"/><Relationship Id="rId1538" Type="http://schemas.openxmlformats.org/officeDocument/2006/relationships/image" Target="media/image775.emf"/><Relationship Id="rId2063" Type="http://schemas.openxmlformats.org/officeDocument/2006/relationships/image" Target="media/image996.emf"/><Relationship Id="rId2270" Type="http://schemas.openxmlformats.org/officeDocument/2006/relationships/image" Target="media/image1100.emf"/><Relationship Id="rId2368" Type="http://schemas.openxmlformats.org/officeDocument/2006/relationships/image" Target="media/image1149.emf"/><Relationship Id="rId242" Type="http://schemas.openxmlformats.org/officeDocument/2006/relationships/customXml" Target="ink/ink102.xml"/><Relationship Id="rId894" Type="http://schemas.openxmlformats.org/officeDocument/2006/relationships/customXml" Target="ink/ink427.xml"/><Relationship Id="rId1177" Type="http://schemas.openxmlformats.org/officeDocument/2006/relationships/image" Target="media/image594.emf"/><Relationship Id="rId1300" Type="http://schemas.openxmlformats.org/officeDocument/2006/relationships/customXml" Target="ink/ink630.xml"/><Relationship Id="rId1745" Type="http://schemas.openxmlformats.org/officeDocument/2006/relationships/customXml" Target="ink/ink849.xml"/><Relationship Id="rId1952" Type="http://schemas.openxmlformats.org/officeDocument/2006/relationships/customXml" Target="ink/ink951.xml"/><Relationship Id="rId2130" Type="http://schemas.openxmlformats.org/officeDocument/2006/relationships/customXml" Target="ink/ink1037.xml"/><Relationship Id="rId2575" Type="http://schemas.openxmlformats.org/officeDocument/2006/relationships/customXml" Target="ink/ink1258.xml"/><Relationship Id="rId37" Type="http://schemas.openxmlformats.org/officeDocument/2006/relationships/customXml" Target="ink/ink15.xml"/><Relationship Id="rId102" Type="http://schemas.openxmlformats.org/officeDocument/2006/relationships/image" Target="media/image52.emf"/><Relationship Id="rId547" Type="http://schemas.openxmlformats.org/officeDocument/2006/relationships/image" Target="media/image279.emf"/><Relationship Id="rId754" Type="http://schemas.openxmlformats.org/officeDocument/2006/relationships/customXml" Target="ink/ink357.xml"/><Relationship Id="rId961" Type="http://schemas.openxmlformats.org/officeDocument/2006/relationships/image" Target="media/image486.emf"/><Relationship Id="rId1384" Type="http://schemas.openxmlformats.org/officeDocument/2006/relationships/customXml" Target="ink/ink672.xml"/><Relationship Id="rId1591" Type="http://schemas.openxmlformats.org/officeDocument/2006/relationships/customXml" Target="ink/ink772.xml"/><Relationship Id="rId1605" Type="http://schemas.openxmlformats.org/officeDocument/2006/relationships/customXml" Target="ink/ink779.xml"/><Relationship Id="rId1689" Type="http://schemas.openxmlformats.org/officeDocument/2006/relationships/customXml" Target="ink/ink821.xml"/><Relationship Id="rId1812" Type="http://schemas.openxmlformats.org/officeDocument/2006/relationships/customXml" Target="ink/ink881.xml"/><Relationship Id="rId2228" Type="http://schemas.openxmlformats.org/officeDocument/2006/relationships/image" Target="media/image1079.emf"/><Relationship Id="rId2435" Type="http://schemas.openxmlformats.org/officeDocument/2006/relationships/customXml" Target="ink/ink1189.xml"/><Relationship Id="rId2642" Type="http://schemas.openxmlformats.org/officeDocument/2006/relationships/image" Target="media/image1286.emf"/><Relationship Id="rId90" Type="http://schemas.openxmlformats.org/officeDocument/2006/relationships/image" Target="media/image46.emf"/><Relationship Id="rId186" Type="http://schemas.openxmlformats.org/officeDocument/2006/relationships/image" Target="media/image99.emf"/><Relationship Id="rId393" Type="http://schemas.openxmlformats.org/officeDocument/2006/relationships/image" Target="media/image202.emf"/><Relationship Id="rId407" Type="http://schemas.openxmlformats.org/officeDocument/2006/relationships/image" Target="media/image209.emf"/><Relationship Id="rId614" Type="http://schemas.openxmlformats.org/officeDocument/2006/relationships/customXml" Target="ink/ink287.xml"/><Relationship Id="rId821" Type="http://schemas.openxmlformats.org/officeDocument/2006/relationships/image" Target="media/image416.emf"/><Relationship Id="rId1037" Type="http://schemas.openxmlformats.org/officeDocument/2006/relationships/image" Target="media/image524.emf"/><Relationship Id="rId1244" Type="http://schemas.openxmlformats.org/officeDocument/2006/relationships/customXml" Target="ink/ink602.xml"/><Relationship Id="rId1451" Type="http://schemas.openxmlformats.org/officeDocument/2006/relationships/image" Target="media/image731.emf"/><Relationship Id="rId1896" Type="http://schemas.openxmlformats.org/officeDocument/2006/relationships/customXml" Target="ink/ink923.xml"/><Relationship Id="rId2074" Type="http://schemas.openxmlformats.org/officeDocument/2006/relationships/customXml" Target="ink/ink1009.xml"/><Relationship Id="rId2281" Type="http://schemas.openxmlformats.org/officeDocument/2006/relationships/customXml" Target="ink/ink1112.xml"/><Relationship Id="rId2502" Type="http://schemas.openxmlformats.org/officeDocument/2006/relationships/image" Target="media/image1216.emf"/><Relationship Id="rId253" Type="http://schemas.openxmlformats.org/officeDocument/2006/relationships/image" Target="media/image132.emf"/><Relationship Id="rId460" Type="http://schemas.openxmlformats.org/officeDocument/2006/relationships/customXml" Target="ink/ink210.xml"/><Relationship Id="rId698" Type="http://schemas.openxmlformats.org/officeDocument/2006/relationships/customXml" Target="ink/ink329.xml"/><Relationship Id="rId919" Type="http://schemas.openxmlformats.org/officeDocument/2006/relationships/image" Target="media/image465.emf"/><Relationship Id="rId1090" Type="http://schemas.openxmlformats.org/officeDocument/2006/relationships/customXml" Target="ink/ink525.xml"/><Relationship Id="rId1104" Type="http://schemas.openxmlformats.org/officeDocument/2006/relationships/customXml" Target="ink/ink532.xml"/><Relationship Id="rId1311" Type="http://schemas.openxmlformats.org/officeDocument/2006/relationships/image" Target="media/image661.emf"/><Relationship Id="rId1549" Type="http://schemas.openxmlformats.org/officeDocument/2006/relationships/customXml" Target="ink/ink751.xml"/><Relationship Id="rId1756" Type="http://schemas.openxmlformats.org/officeDocument/2006/relationships/customXml" Target="ink/ink853.xml"/><Relationship Id="rId1963" Type="http://schemas.openxmlformats.org/officeDocument/2006/relationships/image" Target="media/image945.emf"/><Relationship Id="rId2141" Type="http://schemas.openxmlformats.org/officeDocument/2006/relationships/image" Target="media/image1035.emf"/><Relationship Id="rId2379" Type="http://schemas.openxmlformats.org/officeDocument/2006/relationships/customXml" Target="ink/ink1161.xml"/><Relationship Id="rId2586" Type="http://schemas.openxmlformats.org/officeDocument/2006/relationships/image" Target="media/image1258.emf"/><Relationship Id="rId48" Type="http://schemas.openxmlformats.org/officeDocument/2006/relationships/image" Target="media/image23.emf"/><Relationship Id="rId113" Type="http://schemas.openxmlformats.org/officeDocument/2006/relationships/image" Target="media/image59.emf"/><Relationship Id="rId320" Type="http://schemas.openxmlformats.org/officeDocument/2006/relationships/customXml" Target="ink/ink141.xml"/><Relationship Id="rId558" Type="http://schemas.openxmlformats.org/officeDocument/2006/relationships/customXml" Target="ink/ink259.xml"/><Relationship Id="rId765" Type="http://schemas.openxmlformats.org/officeDocument/2006/relationships/image" Target="media/image388.emf"/><Relationship Id="rId972" Type="http://schemas.openxmlformats.org/officeDocument/2006/relationships/customXml" Target="ink/ink466.xml"/><Relationship Id="rId1188" Type="http://schemas.openxmlformats.org/officeDocument/2006/relationships/customXml" Target="ink/ink574.xml"/><Relationship Id="rId1395" Type="http://schemas.openxmlformats.org/officeDocument/2006/relationships/image" Target="media/image703.emf"/><Relationship Id="rId1409" Type="http://schemas.openxmlformats.org/officeDocument/2006/relationships/image" Target="media/image710.emf"/><Relationship Id="rId1616" Type="http://schemas.openxmlformats.org/officeDocument/2006/relationships/image" Target="media/image814.emf"/><Relationship Id="rId1823" Type="http://schemas.openxmlformats.org/officeDocument/2006/relationships/image" Target="media/image875.emf"/><Relationship Id="rId2001" Type="http://schemas.openxmlformats.org/officeDocument/2006/relationships/oleObject" Target="embeddings/oleObject14.bin"/><Relationship Id="rId2239" Type="http://schemas.openxmlformats.org/officeDocument/2006/relationships/customXml" Target="ink/ink1091.xml"/><Relationship Id="rId2446" Type="http://schemas.openxmlformats.org/officeDocument/2006/relationships/oleObject" Target="embeddings/oleObject15.bin"/><Relationship Id="rId2653" Type="http://schemas.openxmlformats.org/officeDocument/2006/relationships/customXml" Target="ink/ink1297.xml"/><Relationship Id="rId197" Type="http://schemas.openxmlformats.org/officeDocument/2006/relationships/image" Target="media/image104.emf"/><Relationship Id="rId418" Type="http://schemas.openxmlformats.org/officeDocument/2006/relationships/customXml" Target="ink/ink189.xml"/><Relationship Id="rId625" Type="http://schemas.openxmlformats.org/officeDocument/2006/relationships/image" Target="media/image318.emf"/><Relationship Id="rId832" Type="http://schemas.openxmlformats.org/officeDocument/2006/relationships/customXml" Target="ink/ink396.xml"/><Relationship Id="rId1048" Type="http://schemas.openxmlformats.org/officeDocument/2006/relationships/customXml" Target="ink/ink504.xml"/><Relationship Id="rId1255" Type="http://schemas.openxmlformats.org/officeDocument/2006/relationships/image" Target="media/image633.emf"/><Relationship Id="rId1462" Type="http://schemas.openxmlformats.org/officeDocument/2006/relationships/customXml" Target="ink/ink711.xml"/><Relationship Id="rId2085" Type="http://schemas.openxmlformats.org/officeDocument/2006/relationships/image" Target="media/image1007.emf"/><Relationship Id="rId2292" Type="http://schemas.openxmlformats.org/officeDocument/2006/relationships/image" Target="media/image1111.emf"/><Relationship Id="rId2306" Type="http://schemas.openxmlformats.org/officeDocument/2006/relationships/image" Target="media/image1118.emf"/><Relationship Id="rId2513" Type="http://schemas.openxmlformats.org/officeDocument/2006/relationships/customXml" Target="ink/ink1227.xml"/><Relationship Id="rId264" Type="http://schemas.openxmlformats.org/officeDocument/2006/relationships/customXml" Target="ink/ink113.xml"/><Relationship Id="rId471" Type="http://schemas.openxmlformats.org/officeDocument/2006/relationships/image" Target="media/image241.emf"/><Relationship Id="rId1115" Type="http://schemas.openxmlformats.org/officeDocument/2006/relationships/image" Target="media/image563.emf"/><Relationship Id="rId1322" Type="http://schemas.openxmlformats.org/officeDocument/2006/relationships/customXml" Target="ink/ink641.xml"/><Relationship Id="rId1767" Type="http://schemas.openxmlformats.org/officeDocument/2006/relationships/image" Target="media/image847.emf"/><Relationship Id="rId1974" Type="http://schemas.openxmlformats.org/officeDocument/2006/relationships/customXml" Target="ink/ink962.xml"/><Relationship Id="rId2152" Type="http://schemas.openxmlformats.org/officeDocument/2006/relationships/customXml" Target="ink/ink1048.xml"/><Relationship Id="rId2597" Type="http://schemas.openxmlformats.org/officeDocument/2006/relationships/customXml" Target="ink/ink1269.xml"/><Relationship Id="rId59" Type="http://schemas.openxmlformats.org/officeDocument/2006/relationships/customXml" Target="ink/ink22.xml"/><Relationship Id="rId124" Type="http://schemas.openxmlformats.org/officeDocument/2006/relationships/customXml" Target="ink/ink53.xml"/><Relationship Id="rId569" Type="http://schemas.openxmlformats.org/officeDocument/2006/relationships/image" Target="media/image290.emf"/><Relationship Id="rId776" Type="http://schemas.openxmlformats.org/officeDocument/2006/relationships/customXml" Target="ink/ink368.xml"/><Relationship Id="rId983" Type="http://schemas.openxmlformats.org/officeDocument/2006/relationships/image" Target="media/image497.emf"/><Relationship Id="rId1199" Type="http://schemas.openxmlformats.org/officeDocument/2006/relationships/image" Target="media/image605.emf"/><Relationship Id="rId1627" Type="http://schemas.openxmlformats.org/officeDocument/2006/relationships/customXml" Target="ink/ink790.xml"/><Relationship Id="rId1834" Type="http://schemas.openxmlformats.org/officeDocument/2006/relationships/customXml" Target="ink/ink892.xml"/><Relationship Id="rId2457" Type="http://schemas.openxmlformats.org/officeDocument/2006/relationships/customXml" Target="ink/ink1199.xml"/><Relationship Id="rId2664" Type="http://schemas.openxmlformats.org/officeDocument/2006/relationships/image" Target="media/image1297.emf"/><Relationship Id="rId331" Type="http://schemas.openxmlformats.org/officeDocument/2006/relationships/image" Target="media/image171.emf"/><Relationship Id="rId429" Type="http://schemas.openxmlformats.org/officeDocument/2006/relationships/image" Target="media/image220.emf"/><Relationship Id="rId636" Type="http://schemas.openxmlformats.org/officeDocument/2006/relationships/customXml" Target="ink/ink298.xml"/><Relationship Id="rId1059" Type="http://schemas.openxmlformats.org/officeDocument/2006/relationships/image" Target="media/image535.emf"/><Relationship Id="rId1266" Type="http://schemas.openxmlformats.org/officeDocument/2006/relationships/customXml" Target="ink/ink613.xml"/><Relationship Id="rId1473" Type="http://schemas.openxmlformats.org/officeDocument/2006/relationships/customXml" Target="ink/ink713.xml"/><Relationship Id="rId2012" Type="http://schemas.openxmlformats.org/officeDocument/2006/relationships/customXml" Target="ink/ink978.xml"/><Relationship Id="rId2096" Type="http://schemas.openxmlformats.org/officeDocument/2006/relationships/customXml" Target="ink/ink1020.xml"/><Relationship Id="rId2317" Type="http://schemas.openxmlformats.org/officeDocument/2006/relationships/customXml" Target="ink/ink1130.xml"/><Relationship Id="rId843" Type="http://schemas.openxmlformats.org/officeDocument/2006/relationships/image" Target="media/image427.emf"/><Relationship Id="rId1126" Type="http://schemas.openxmlformats.org/officeDocument/2006/relationships/customXml" Target="ink/ink543.xml"/><Relationship Id="rId1680" Type="http://schemas.openxmlformats.org/officeDocument/2006/relationships/image" Target="media/image8040.emf"/><Relationship Id="rId1778" Type="http://schemas.openxmlformats.org/officeDocument/2006/relationships/customXml" Target="ink/ink864.xml"/><Relationship Id="rId1901" Type="http://schemas.openxmlformats.org/officeDocument/2006/relationships/image" Target="media/image914.emf"/><Relationship Id="rId1985" Type="http://schemas.openxmlformats.org/officeDocument/2006/relationships/customXml" Target="ink/ink967.xml"/><Relationship Id="rId2524" Type="http://schemas.openxmlformats.org/officeDocument/2006/relationships/image" Target="media/image1227.emf"/><Relationship Id="rId275" Type="http://schemas.openxmlformats.org/officeDocument/2006/relationships/image" Target="media/image143.emf"/><Relationship Id="rId482" Type="http://schemas.openxmlformats.org/officeDocument/2006/relationships/customXml" Target="ink/ink221.xml"/><Relationship Id="rId703" Type="http://schemas.openxmlformats.org/officeDocument/2006/relationships/image" Target="media/image357.emf"/><Relationship Id="rId910" Type="http://schemas.openxmlformats.org/officeDocument/2006/relationships/customXml" Target="ink/ink435.xml"/><Relationship Id="rId1333" Type="http://schemas.openxmlformats.org/officeDocument/2006/relationships/image" Target="media/image672.emf"/><Relationship Id="rId1540" Type="http://schemas.openxmlformats.org/officeDocument/2006/relationships/image" Target="media/image776.emf"/><Relationship Id="rId1638" Type="http://schemas.openxmlformats.org/officeDocument/2006/relationships/image" Target="media/image825.emf"/><Relationship Id="rId2163" Type="http://schemas.openxmlformats.org/officeDocument/2006/relationships/image" Target="media/image1046.emf"/><Relationship Id="rId2370" Type="http://schemas.openxmlformats.org/officeDocument/2006/relationships/image" Target="media/image1150.emf"/><Relationship Id="rId135" Type="http://schemas.openxmlformats.org/officeDocument/2006/relationships/customXml" Target="ink/ink57.xml"/><Relationship Id="rId342" Type="http://schemas.openxmlformats.org/officeDocument/2006/relationships/customXml" Target="ink/ink152.xml"/><Relationship Id="rId787" Type="http://schemas.openxmlformats.org/officeDocument/2006/relationships/image" Target="media/image399.emf"/><Relationship Id="rId994" Type="http://schemas.openxmlformats.org/officeDocument/2006/relationships/customXml" Target="ink/ink477.xml"/><Relationship Id="rId1400" Type="http://schemas.openxmlformats.org/officeDocument/2006/relationships/customXml" Target="ink/ink680.xml"/><Relationship Id="rId1845" Type="http://schemas.openxmlformats.org/officeDocument/2006/relationships/image" Target="media/image886.emf"/><Relationship Id="rId2023" Type="http://schemas.openxmlformats.org/officeDocument/2006/relationships/image" Target="media/image976.emf"/><Relationship Id="rId2230" Type="http://schemas.openxmlformats.org/officeDocument/2006/relationships/image" Target="media/image1080.emf"/><Relationship Id="rId2468" Type="http://schemas.openxmlformats.org/officeDocument/2006/relationships/image" Target="media/image1199.emf"/><Relationship Id="rId2675" Type="http://schemas.openxmlformats.org/officeDocument/2006/relationships/customXml" Target="ink/ink1308.xml"/><Relationship Id="rId202" Type="http://schemas.openxmlformats.org/officeDocument/2006/relationships/customXml" Target="ink/ink82.xml"/><Relationship Id="rId647" Type="http://schemas.openxmlformats.org/officeDocument/2006/relationships/image" Target="media/image329.emf"/><Relationship Id="rId854" Type="http://schemas.openxmlformats.org/officeDocument/2006/relationships/customXml" Target="ink/ink407.xml"/><Relationship Id="rId1277" Type="http://schemas.openxmlformats.org/officeDocument/2006/relationships/image" Target="media/image644.emf"/><Relationship Id="rId1484" Type="http://schemas.openxmlformats.org/officeDocument/2006/relationships/image" Target="media/image748.emf"/><Relationship Id="rId1691" Type="http://schemas.openxmlformats.org/officeDocument/2006/relationships/customXml" Target="ink/ink822.xml"/><Relationship Id="rId1705" Type="http://schemas.openxmlformats.org/officeDocument/2006/relationships/customXml" Target="ink/ink829.xml"/><Relationship Id="rId1912" Type="http://schemas.openxmlformats.org/officeDocument/2006/relationships/customXml" Target="ink/ink931.xml"/><Relationship Id="rId2328" Type="http://schemas.openxmlformats.org/officeDocument/2006/relationships/image" Target="media/image1129.emf"/><Relationship Id="rId2535" Type="http://schemas.openxmlformats.org/officeDocument/2006/relationships/customXml" Target="ink/ink1238.xml"/><Relationship Id="rId286" Type="http://schemas.openxmlformats.org/officeDocument/2006/relationships/customXml" Target="ink/ink124.xml"/><Relationship Id="rId493" Type="http://schemas.openxmlformats.org/officeDocument/2006/relationships/image" Target="media/image252.emf"/><Relationship Id="rId507" Type="http://schemas.openxmlformats.org/officeDocument/2006/relationships/image" Target="media/image259.emf"/><Relationship Id="rId714" Type="http://schemas.openxmlformats.org/officeDocument/2006/relationships/customXml" Target="ink/ink337.xml"/><Relationship Id="rId921" Type="http://schemas.openxmlformats.org/officeDocument/2006/relationships/image" Target="media/image466.emf"/><Relationship Id="rId1137" Type="http://schemas.openxmlformats.org/officeDocument/2006/relationships/image" Target="media/image574.emf"/><Relationship Id="rId1344" Type="http://schemas.openxmlformats.org/officeDocument/2006/relationships/customXml" Target="ink/ink652.xml"/><Relationship Id="rId1551" Type="http://schemas.openxmlformats.org/officeDocument/2006/relationships/customXml" Target="ink/ink752.xml"/><Relationship Id="rId1789" Type="http://schemas.openxmlformats.org/officeDocument/2006/relationships/image" Target="media/image858.emf"/><Relationship Id="rId1996" Type="http://schemas.openxmlformats.org/officeDocument/2006/relationships/image" Target="media/image962.emf"/><Relationship Id="rId2174" Type="http://schemas.openxmlformats.org/officeDocument/2006/relationships/customXml" Target="ink/ink1059.xml"/><Relationship Id="rId2381" Type="http://schemas.openxmlformats.org/officeDocument/2006/relationships/customXml" Target="ink/ink1162.xml"/><Relationship Id="rId2602" Type="http://schemas.openxmlformats.org/officeDocument/2006/relationships/image" Target="media/image1266.emf"/><Relationship Id="rId50" Type="http://schemas.openxmlformats.org/officeDocument/2006/relationships/image" Target="media/image25.emf"/><Relationship Id="rId146" Type="http://schemas.openxmlformats.org/officeDocument/2006/relationships/image" Target="media/image77.emf"/><Relationship Id="rId353" Type="http://schemas.openxmlformats.org/officeDocument/2006/relationships/image" Target="media/image182.emf"/><Relationship Id="rId560" Type="http://schemas.openxmlformats.org/officeDocument/2006/relationships/customXml" Target="ink/ink260.xml"/><Relationship Id="rId798" Type="http://schemas.openxmlformats.org/officeDocument/2006/relationships/customXml" Target="ink/ink379.xml"/><Relationship Id="rId1190" Type="http://schemas.openxmlformats.org/officeDocument/2006/relationships/customXml" Target="ink/ink575.xml"/><Relationship Id="rId1204" Type="http://schemas.openxmlformats.org/officeDocument/2006/relationships/customXml" Target="ink/ink582.xml"/><Relationship Id="rId1411" Type="http://schemas.openxmlformats.org/officeDocument/2006/relationships/image" Target="media/image711.emf"/><Relationship Id="rId1649" Type="http://schemas.openxmlformats.org/officeDocument/2006/relationships/customXml" Target="ink/ink801.xml"/><Relationship Id="rId1856" Type="http://schemas.openxmlformats.org/officeDocument/2006/relationships/customXml" Target="ink/ink903.xml"/><Relationship Id="rId2034" Type="http://schemas.openxmlformats.org/officeDocument/2006/relationships/customXml" Target="ink/ink989.xml"/><Relationship Id="rId2241" Type="http://schemas.openxmlformats.org/officeDocument/2006/relationships/customXml" Target="ink/ink1092.xml"/><Relationship Id="rId2479" Type="http://schemas.openxmlformats.org/officeDocument/2006/relationships/customXml" Target="ink/ink1210.xml"/><Relationship Id="rId2686" Type="http://schemas.openxmlformats.org/officeDocument/2006/relationships/image" Target="media/image1308.emf"/><Relationship Id="rId213" Type="http://schemas.openxmlformats.org/officeDocument/2006/relationships/image" Target="media/image112.emf"/><Relationship Id="rId420" Type="http://schemas.openxmlformats.org/officeDocument/2006/relationships/customXml" Target="ink/ink190.xml"/><Relationship Id="rId658" Type="http://schemas.openxmlformats.org/officeDocument/2006/relationships/customXml" Target="ink/ink309.xml"/><Relationship Id="rId865" Type="http://schemas.openxmlformats.org/officeDocument/2006/relationships/image" Target="media/image438.emf"/><Relationship Id="rId1050" Type="http://schemas.openxmlformats.org/officeDocument/2006/relationships/customXml" Target="ink/ink505.xml"/><Relationship Id="rId1288" Type="http://schemas.openxmlformats.org/officeDocument/2006/relationships/customXml" Target="ink/ink624.xml"/><Relationship Id="rId1495" Type="http://schemas.openxmlformats.org/officeDocument/2006/relationships/customXml" Target="ink/ink724.xml"/><Relationship Id="rId1509" Type="http://schemas.openxmlformats.org/officeDocument/2006/relationships/customXml" Target="ink/ink731.xml"/><Relationship Id="rId1716" Type="http://schemas.openxmlformats.org/officeDocument/2006/relationships/image" Target="media/image8220.emf"/><Relationship Id="rId1923" Type="http://schemas.openxmlformats.org/officeDocument/2006/relationships/image" Target="media/image925.emf"/><Relationship Id="rId2101" Type="http://schemas.openxmlformats.org/officeDocument/2006/relationships/image" Target="media/image1015.emf"/><Relationship Id="rId2339" Type="http://schemas.openxmlformats.org/officeDocument/2006/relationships/customXml" Target="ink/ink1141.xml"/><Relationship Id="rId2546" Type="http://schemas.openxmlformats.org/officeDocument/2006/relationships/image" Target="media/image1238.emf"/><Relationship Id="rId297" Type="http://schemas.openxmlformats.org/officeDocument/2006/relationships/image" Target="media/image154.emf"/><Relationship Id="rId518" Type="http://schemas.openxmlformats.org/officeDocument/2006/relationships/customXml" Target="ink/ink239.xml"/><Relationship Id="rId725" Type="http://schemas.openxmlformats.org/officeDocument/2006/relationships/image" Target="media/image368.emf"/><Relationship Id="rId932" Type="http://schemas.openxmlformats.org/officeDocument/2006/relationships/customXml" Target="ink/ink446.xml"/><Relationship Id="rId1148" Type="http://schemas.openxmlformats.org/officeDocument/2006/relationships/customXml" Target="ink/ink554.xml"/><Relationship Id="rId1355" Type="http://schemas.openxmlformats.org/officeDocument/2006/relationships/image" Target="media/image683.emf"/><Relationship Id="rId1562" Type="http://schemas.openxmlformats.org/officeDocument/2006/relationships/image" Target="media/image787.emf"/><Relationship Id="rId2185" Type="http://schemas.openxmlformats.org/officeDocument/2006/relationships/image" Target="media/image1057.emf"/><Relationship Id="rId2392" Type="http://schemas.openxmlformats.org/officeDocument/2006/relationships/image" Target="media/image1161.emf"/><Relationship Id="rId2406" Type="http://schemas.openxmlformats.org/officeDocument/2006/relationships/image" Target="media/image1168.emf"/><Relationship Id="rId2613" Type="http://schemas.openxmlformats.org/officeDocument/2006/relationships/customXml" Target="ink/ink1277.xml"/><Relationship Id="rId157" Type="http://schemas.openxmlformats.org/officeDocument/2006/relationships/image" Target="media/image84.emf"/><Relationship Id="rId364" Type="http://schemas.openxmlformats.org/officeDocument/2006/relationships/customXml" Target="ink/ink163.xml"/><Relationship Id="rId1008" Type="http://schemas.openxmlformats.org/officeDocument/2006/relationships/customXml" Target="ink/ink484.xml"/><Relationship Id="rId1215" Type="http://schemas.openxmlformats.org/officeDocument/2006/relationships/image" Target="media/image613.emf"/><Relationship Id="rId1422" Type="http://schemas.openxmlformats.org/officeDocument/2006/relationships/customXml" Target="ink/ink691.xml"/><Relationship Id="rId1867" Type="http://schemas.openxmlformats.org/officeDocument/2006/relationships/image" Target="media/image897.emf"/><Relationship Id="rId2045" Type="http://schemas.openxmlformats.org/officeDocument/2006/relationships/image" Target="media/image987.emf"/><Relationship Id="rId2697" Type="http://schemas.openxmlformats.org/officeDocument/2006/relationships/customXml" Target="ink/ink1319.xml"/><Relationship Id="rId61" Type="http://schemas.openxmlformats.org/officeDocument/2006/relationships/customXml" Target="ink/ink23.xml"/><Relationship Id="rId571" Type="http://schemas.openxmlformats.org/officeDocument/2006/relationships/image" Target="media/image291.emf"/><Relationship Id="rId669" Type="http://schemas.openxmlformats.org/officeDocument/2006/relationships/image" Target="media/image340.emf"/><Relationship Id="rId876" Type="http://schemas.openxmlformats.org/officeDocument/2006/relationships/customXml" Target="ink/ink418.xml"/><Relationship Id="rId1299" Type="http://schemas.openxmlformats.org/officeDocument/2006/relationships/image" Target="media/image655.emf"/><Relationship Id="rId1727" Type="http://schemas.openxmlformats.org/officeDocument/2006/relationships/customXml" Target="ink/ink840.xml"/><Relationship Id="rId1934" Type="http://schemas.openxmlformats.org/officeDocument/2006/relationships/customXml" Target="ink/ink942.xml"/><Relationship Id="rId2252" Type="http://schemas.openxmlformats.org/officeDocument/2006/relationships/image" Target="media/image1091.emf"/><Relationship Id="rId2557" Type="http://schemas.openxmlformats.org/officeDocument/2006/relationships/customXml" Target="ink/ink1249.xml"/><Relationship Id="rId19" Type="http://schemas.openxmlformats.org/officeDocument/2006/relationships/customXml" Target="ink/ink6.xml"/><Relationship Id="rId224" Type="http://schemas.openxmlformats.org/officeDocument/2006/relationships/customXml" Target="ink/ink93.xml"/><Relationship Id="rId431" Type="http://schemas.openxmlformats.org/officeDocument/2006/relationships/image" Target="media/image221.emf"/><Relationship Id="rId529" Type="http://schemas.openxmlformats.org/officeDocument/2006/relationships/image" Target="media/image270.emf"/><Relationship Id="rId736" Type="http://schemas.openxmlformats.org/officeDocument/2006/relationships/customXml" Target="ink/ink348.xml"/><Relationship Id="rId1061" Type="http://schemas.openxmlformats.org/officeDocument/2006/relationships/image" Target="media/image536.emf"/><Relationship Id="rId1159" Type="http://schemas.openxmlformats.org/officeDocument/2006/relationships/image" Target="media/image585.emf"/><Relationship Id="rId1366" Type="http://schemas.openxmlformats.org/officeDocument/2006/relationships/customXml" Target="ink/ink663.xml"/><Relationship Id="rId2112" Type="http://schemas.openxmlformats.org/officeDocument/2006/relationships/customXml" Target="ink/ink1028.xml"/><Relationship Id="rId2196" Type="http://schemas.openxmlformats.org/officeDocument/2006/relationships/customXml" Target="ink/ink1070.xml"/><Relationship Id="rId2417" Type="http://schemas.openxmlformats.org/officeDocument/2006/relationships/customXml" Target="ink/ink1180.xml"/><Relationship Id="rId168" Type="http://schemas.openxmlformats.org/officeDocument/2006/relationships/customXml" Target="ink/ink72.xml"/><Relationship Id="rId943" Type="http://schemas.openxmlformats.org/officeDocument/2006/relationships/image" Target="media/image477.emf"/><Relationship Id="rId1019" Type="http://schemas.openxmlformats.org/officeDocument/2006/relationships/image" Target="media/image515.emf"/><Relationship Id="rId1573" Type="http://schemas.openxmlformats.org/officeDocument/2006/relationships/customXml" Target="ink/ink763.xml"/><Relationship Id="rId1780" Type="http://schemas.openxmlformats.org/officeDocument/2006/relationships/customXml" Target="ink/ink865.xml"/><Relationship Id="rId1878" Type="http://schemas.openxmlformats.org/officeDocument/2006/relationships/customXml" Target="ink/ink914.xml"/><Relationship Id="rId2624" Type="http://schemas.openxmlformats.org/officeDocument/2006/relationships/image" Target="media/image1277.emf"/><Relationship Id="rId72" Type="http://schemas.openxmlformats.org/officeDocument/2006/relationships/image" Target="media/image37.emf"/><Relationship Id="rId375" Type="http://schemas.openxmlformats.org/officeDocument/2006/relationships/image" Target="media/image193.emf"/><Relationship Id="rId582" Type="http://schemas.openxmlformats.org/officeDocument/2006/relationships/customXml" Target="ink/ink271.xml"/><Relationship Id="rId803" Type="http://schemas.openxmlformats.org/officeDocument/2006/relationships/image" Target="media/image407.emf"/><Relationship Id="rId1226" Type="http://schemas.openxmlformats.org/officeDocument/2006/relationships/customXml" Target="ink/ink593.xml"/><Relationship Id="rId1433" Type="http://schemas.openxmlformats.org/officeDocument/2006/relationships/image" Target="media/image722.emf"/><Relationship Id="rId1640" Type="http://schemas.openxmlformats.org/officeDocument/2006/relationships/image" Target="media/image826.emf"/><Relationship Id="rId1738" Type="http://schemas.openxmlformats.org/officeDocument/2006/relationships/image" Target="media/image8320.emf"/><Relationship Id="rId2056" Type="http://schemas.openxmlformats.org/officeDocument/2006/relationships/customXml" Target="ink/ink1000.xml"/><Relationship Id="rId2263" Type="http://schemas.openxmlformats.org/officeDocument/2006/relationships/customXml" Target="ink/ink1103.xml"/><Relationship Id="rId2470" Type="http://schemas.openxmlformats.org/officeDocument/2006/relationships/image" Target="media/image1200.emf"/><Relationship Id="rId3" Type="http://schemas.openxmlformats.org/officeDocument/2006/relationships/styles" Target="styles.xml"/><Relationship Id="rId235" Type="http://schemas.openxmlformats.org/officeDocument/2006/relationships/image" Target="media/image123.emf"/><Relationship Id="rId442" Type="http://schemas.openxmlformats.org/officeDocument/2006/relationships/customXml" Target="ink/ink201.xml"/><Relationship Id="rId887" Type="http://schemas.openxmlformats.org/officeDocument/2006/relationships/image" Target="media/image449.emf"/><Relationship Id="rId1072" Type="http://schemas.openxmlformats.org/officeDocument/2006/relationships/customXml" Target="ink/ink516.xml"/><Relationship Id="rId1500" Type="http://schemas.openxmlformats.org/officeDocument/2006/relationships/image" Target="media/image756.emf"/><Relationship Id="rId1945" Type="http://schemas.openxmlformats.org/officeDocument/2006/relationships/image" Target="media/image936.emf"/><Relationship Id="rId2123" Type="http://schemas.openxmlformats.org/officeDocument/2006/relationships/image" Target="media/image1026.emf"/><Relationship Id="rId2330" Type="http://schemas.openxmlformats.org/officeDocument/2006/relationships/image" Target="media/image1130.emf"/><Relationship Id="rId2568" Type="http://schemas.openxmlformats.org/officeDocument/2006/relationships/image" Target="media/image1249.emf"/><Relationship Id="rId302" Type="http://schemas.openxmlformats.org/officeDocument/2006/relationships/customXml" Target="ink/ink132.xml"/><Relationship Id="rId747" Type="http://schemas.openxmlformats.org/officeDocument/2006/relationships/image" Target="media/image379.emf"/><Relationship Id="rId954" Type="http://schemas.openxmlformats.org/officeDocument/2006/relationships/customXml" Target="ink/ink457.xml"/><Relationship Id="rId1377" Type="http://schemas.openxmlformats.org/officeDocument/2006/relationships/image" Target="media/image694.emf"/><Relationship Id="rId1584" Type="http://schemas.openxmlformats.org/officeDocument/2006/relationships/image" Target="media/image798.emf"/><Relationship Id="rId1791" Type="http://schemas.openxmlformats.org/officeDocument/2006/relationships/image" Target="media/image859.emf"/><Relationship Id="rId1805" Type="http://schemas.openxmlformats.org/officeDocument/2006/relationships/image" Target="media/image866.emf"/><Relationship Id="rId2428" Type="http://schemas.openxmlformats.org/officeDocument/2006/relationships/image" Target="media/image1179.emf"/><Relationship Id="rId2635" Type="http://schemas.openxmlformats.org/officeDocument/2006/relationships/customXml" Target="ink/ink1288.xml"/><Relationship Id="rId83" Type="http://schemas.openxmlformats.org/officeDocument/2006/relationships/customXml" Target="ink/ink34.xml"/><Relationship Id="rId179" Type="http://schemas.openxmlformats.org/officeDocument/2006/relationships/oleObject" Target="embeddings/oleObject4.bin"/><Relationship Id="rId386" Type="http://schemas.openxmlformats.org/officeDocument/2006/relationships/customXml" Target="ink/ink174.xml"/><Relationship Id="rId593" Type="http://schemas.openxmlformats.org/officeDocument/2006/relationships/image" Target="media/image302.emf"/><Relationship Id="rId607" Type="http://schemas.openxmlformats.org/officeDocument/2006/relationships/image" Target="media/image309.emf"/><Relationship Id="rId814" Type="http://schemas.openxmlformats.org/officeDocument/2006/relationships/customXml" Target="ink/ink387.xml"/><Relationship Id="rId1237" Type="http://schemas.openxmlformats.org/officeDocument/2006/relationships/image" Target="media/image624.emf"/><Relationship Id="rId1444" Type="http://schemas.openxmlformats.org/officeDocument/2006/relationships/customXml" Target="ink/ink702.xml"/><Relationship Id="rId1651" Type="http://schemas.openxmlformats.org/officeDocument/2006/relationships/customXml" Target="ink/ink802.xml"/><Relationship Id="rId1889" Type="http://schemas.openxmlformats.org/officeDocument/2006/relationships/image" Target="media/image908.emf"/><Relationship Id="rId2067" Type="http://schemas.openxmlformats.org/officeDocument/2006/relationships/image" Target="media/image998.emf"/><Relationship Id="rId2274" Type="http://schemas.openxmlformats.org/officeDocument/2006/relationships/image" Target="media/image1102.emf"/><Relationship Id="rId2481" Type="http://schemas.openxmlformats.org/officeDocument/2006/relationships/customXml" Target="ink/ink1211.xml"/><Relationship Id="rId2702" Type="http://schemas.openxmlformats.org/officeDocument/2006/relationships/image" Target="media/image1316.emf"/><Relationship Id="rId246" Type="http://schemas.openxmlformats.org/officeDocument/2006/relationships/customXml" Target="ink/ink104.xml"/><Relationship Id="rId453" Type="http://schemas.openxmlformats.org/officeDocument/2006/relationships/image" Target="media/image232.emf"/><Relationship Id="rId660" Type="http://schemas.openxmlformats.org/officeDocument/2006/relationships/customXml" Target="ink/ink310.xml"/><Relationship Id="rId898" Type="http://schemas.openxmlformats.org/officeDocument/2006/relationships/customXml" Target="ink/ink429.xml"/><Relationship Id="rId1083" Type="http://schemas.openxmlformats.org/officeDocument/2006/relationships/image" Target="media/image547.emf"/><Relationship Id="rId1290" Type="http://schemas.openxmlformats.org/officeDocument/2006/relationships/customXml" Target="ink/ink625.xml"/><Relationship Id="rId1304" Type="http://schemas.openxmlformats.org/officeDocument/2006/relationships/customXml" Target="ink/ink632.xml"/><Relationship Id="rId1511" Type="http://schemas.openxmlformats.org/officeDocument/2006/relationships/customXml" Target="ink/ink732.xml"/><Relationship Id="rId1749" Type="http://schemas.openxmlformats.org/officeDocument/2006/relationships/image" Target="media/image8380.emf"/><Relationship Id="rId1956" Type="http://schemas.openxmlformats.org/officeDocument/2006/relationships/customXml" Target="ink/ink953.xml"/><Relationship Id="rId2134" Type="http://schemas.openxmlformats.org/officeDocument/2006/relationships/customXml" Target="ink/ink1039.xml"/><Relationship Id="rId2341" Type="http://schemas.openxmlformats.org/officeDocument/2006/relationships/customXml" Target="ink/ink1142.xml"/><Relationship Id="rId2579" Type="http://schemas.openxmlformats.org/officeDocument/2006/relationships/customXml" Target="ink/ink1260.xml"/><Relationship Id="rId106" Type="http://schemas.openxmlformats.org/officeDocument/2006/relationships/image" Target="media/image55.emf"/><Relationship Id="rId313" Type="http://schemas.openxmlformats.org/officeDocument/2006/relationships/image" Target="media/image162.emf"/><Relationship Id="rId758" Type="http://schemas.openxmlformats.org/officeDocument/2006/relationships/customXml" Target="ink/ink359.xml"/><Relationship Id="rId965" Type="http://schemas.openxmlformats.org/officeDocument/2006/relationships/image" Target="media/image488.emf"/><Relationship Id="rId1150" Type="http://schemas.openxmlformats.org/officeDocument/2006/relationships/customXml" Target="ink/ink555.xml"/><Relationship Id="rId1388" Type="http://schemas.openxmlformats.org/officeDocument/2006/relationships/customXml" Target="ink/ink674.xml"/><Relationship Id="rId1595" Type="http://schemas.openxmlformats.org/officeDocument/2006/relationships/customXml" Target="ink/ink774.xml"/><Relationship Id="rId1609" Type="http://schemas.openxmlformats.org/officeDocument/2006/relationships/customXml" Target="ink/ink781.xml"/><Relationship Id="rId1816" Type="http://schemas.openxmlformats.org/officeDocument/2006/relationships/customXml" Target="ink/ink883.xml"/><Relationship Id="rId2439" Type="http://schemas.openxmlformats.org/officeDocument/2006/relationships/customXml" Target="ink/ink1191.xml"/><Relationship Id="rId2646" Type="http://schemas.openxmlformats.org/officeDocument/2006/relationships/image" Target="media/image1288.emf"/><Relationship Id="rId10" Type="http://schemas.openxmlformats.org/officeDocument/2006/relationships/image" Target="media/image2.emf"/><Relationship Id="rId94" Type="http://schemas.openxmlformats.org/officeDocument/2006/relationships/image" Target="media/image48.emf"/><Relationship Id="rId397" Type="http://schemas.openxmlformats.org/officeDocument/2006/relationships/image" Target="media/image204.emf"/><Relationship Id="rId520" Type="http://schemas.openxmlformats.org/officeDocument/2006/relationships/customXml" Target="ink/ink240.xml"/><Relationship Id="rId618" Type="http://schemas.openxmlformats.org/officeDocument/2006/relationships/customXml" Target="ink/ink289.xml"/><Relationship Id="rId825" Type="http://schemas.openxmlformats.org/officeDocument/2006/relationships/image" Target="media/image418.emf"/><Relationship Id="rId1248" Type="http://schemas.openxmlformats.org/officeDocument/2006/relationships/customXml" Target="ink/ink604.xml"/><Relationship Id="rId1455" Type="http://schemas.openxmlformats.org/officeDocument/2006/relationships/image" Target="media/image733.emf"/><Relationship Id="rId1662" Type="http://schemas.openxmlformats.org/officeDocument/2006/relationships/image" Target="media/image837.emf"/><Relationship Id="rId2078" Type="http://schemas.openxmlformats.org/officeDocument/2006/relationships/customXml" Target="ink/ink1011.xml"/><Relationship Id="rId2201" Type="http://schemas.openxmlformats.org/officeDocument/2006/relationships/image" Target="media/image1065.emf"/><Relationship Id="rId2285" Type="http://schemas.openxmlformats.org/officeDocument/2006/relationships/customXml" Target="ink/ink1114.xml"/><Relationship Id="rId2492" Type="http://schemas.openxmlformats.org/officeDocument/2006/relationships/image" Target="media/image1211.emf"/><Relationship Id="rId2506" Type="http://schemas.openxmlformats.org/officeDocument/2006/relationships/image" Target="media/image1218.emf"/><Relationship Id="rId257" Type="http://schemas.openxmlformats.org/officeDocument/2006/relationships/image" Target="media/image134.emf"/><Relationship Id="rId464" Type="http://schemas.openxmlformats.org/officeDocument/2006/relationships/customXml" Target="ink/ink212.xml"/><Relationship Id="rId1010" Type="http://schemas.openxmlformats.org/officeDocument/2006/relationships/customXml" Target="ink/ink485.xml"/><Relationship Id="rId1094" Type="http://schemas.openxmlformats.org/officeDocument/2006/relationships/customXml" Target="ink/ink527.xml"/><Relationship Id="rId1108" Type="http://schemas.openxmlformats.org/officeDocument/2006/relationships/customXml" Target="ink/ink534.xml"/><Relationship Id="rId1315" Type="http://schemas.openxmlformats.org/officeDocument/2006/relationships/image" Target="media/image663.emf"/><Relationship Id="rId1967" Type="http://schemas.openxmlformats.org/officeDocument/2006/relationships/image" Target="media/image947.emf"/><Relationship Id="rId2145" Type="http://schemas.openxmlformats.org/officeDocument/2006/relationships/image" Target="media/image1037.emf"/><Relationship Id="rId2713" Type="http://schemas.openxmlformats.org/officeDocument/2006/relationships/theme" Target="theme/theme1.xml"/><Relationship Id="rId117" Type="http://schemas.openxmlformats.org/officeDocument/2006/relationships/image" Target="media/image61.emf"/><Relationship Id="rId671" Type="http://schemas.openxmlformats.org/officeDocument/2006/relationships/image" Target="media/image341.emf"/><Relationship Id="rId769" Type="http://schemas.openxmlformats.org/officeDocument/2006/relationships/image" Target="media/image390.emf"/><Relationship Id="rId976" Type="http://schemas.openxmlformats.org/officeDocument/2006/relationships/customXml" Target="ink/ink468.xml"/><Relationship Id="rId1399" Type="http://schemas.openxmlformats.org/officeDocument/2006/relationships/image" Target="media/image705.emf"/><Relationship Id="rId2352" Type="http://schemas.openxmlformats.org/officeDocument/2006/relationships/image" Target="media/image1141.emf"/><Relationship Id="rId2657" Type="http://schemas.openxmlformats.org/officeDocument/2006/relationships/customXml" Target="ink/ink1299.xml"/><Relationship Id="rId324" Type="http://schemas.openxmlformats.org/officeDocument/2006/relationships/customXml" Target="ink/ink143.xml"/><Relationship Id="rId531" Type="http://schemas.openxmlformats.org/officeDocument/2006/relationships/image" Target="media/image271.emf"/><Relationship Id="rId629" Type="http://schemas.openxmlformats.org/officeDocument/2006/relationships/image" Target="media/image320.emf"/><Relationship Id="rId1161" Type="http://schemas.openxmlformats.org/officeDocument/2006/relationships/image" Target="media/image586.emf"/><Relationship Id="rId1259" Type="http://schemas.openxmlformats.org/officeDocument/2006/relationships/image" Target="media/image635.emf"/><Relationship Id="rId1466" Type="http://schemas.openxmlformats.org/officeDocument/2006/relationships/image" Target="media/image739.emf"/><Relationship Id="rId2005" Type="http://schemas.openxmlformats.org/officeDocument/2006/relationships/image" Target="media/image967.emf"/><Relationship Id="rId2212" Type="http://schemas.openxmlformats.org/officeDocument/2006/relationships/image" Target="media/image1071.emf"/><Relationship Id="rId836" Type="http://schemas.openxmlformats.org/officeDocument/2006/relationships/customXml" Target="ink/ink398.xml"/><Relationship Id="rId1021" Type="http://schemas.openxmlformats.org/officeDocument/2006/relationships/image" Target="media/image516.emf"/><Relationship Id="rId1119" Type="http://schemas.openxmlformats.org/officeDocument/2006/relationships/image" Target="media/image565.emf"/><Relationship Id="rId1673" Type="http://schemas.openxmlformats.org/officeDocument/2006/relationships/customXml" Target="ink/ink813.xml"/><Relationship Id="rId1880" Type="http://schemas.openxmlformats.org/officeDocument/2006/relationships/customXml" Target="ink/ink915.xml"/><Relationship Id="rId1978" Type="http://schemas.openxmlformats.org/officeDocument/2006/relationships/customXml" Target="ink/ink964.xml"/><Relationship Id="rId2517" Type="http://schemas.openxmlformats.org/officeDocument/2006/relationships/customXml" Target="ink/ink1229.xml"/><Relationship Id="rId903" Type="http://schemas.openxmlformats.org/officeDocument/2006/relationships/image" Target="media/image457.emf"/><Relationship Id="rId1326" Type="http://schemas.openxmlformats.org/officeDocument/2006/relationships/customXml" Target="ink/ink643.xml"/><Relationship Id="rId1533" Type="http://schemas.openxmlformats.org/officeDocument/2006/relationships/customXml" Target="ink/ink743.xml"/><Relationship Id="rId1740" Type="http://schemas.openxmlformats.org/officeDocument/2006/relationships/image" Target="media/image8330.emf"/><Relationship Id="rId32" Type="http://schemas.openxmlformats.org/officeDocument/2006/relationships/image" Target="media/image13.emf"/><Relationship Id="rId1600" Type="http://schemas.openxmlformats.org/officeDocument/2006/relationships/image" Target="media/image806.emf"/><Relationship Id="rId1838" Type="http://schemas.openxmlformats.org/officeDocument/2006/relationships/customXml" Target="ink/ink894.xml"/><Relationship Id="rId181" Type="http://schemas.openxmlformats.org/officeDocument/2006/relationships/oleObject" Target="embeddings/oleObject5.bin"/><Relationship Id="rId1905" Type="http://schemas.openxmlformats.org/officeDocument/2006/relationships/image" Target="media/image916.emf"/><Relationship Id="rId279" Type="http://schemas.openxmlformats.org/officeDocument/2006/relationships/image" Target="media/image145.emf"/><Relationship Id="rId486" Type="http://schemas.openxmlformats.org/officeDocument/2006/relationships/customXml" Target="ink/ink223.xml"/><Relationship Id="rId693" Type="http://schemas.openxmlformats.org/officeDocument/2006/relationships/image" Target="media/image352.emf"/><Relationship Id="rId2167" Type="http://schemas.openxmlformats.org/officeDocument/2006/relationships/image" Target="media/image1048.emf"/><Relationship Id="rId2374" Type="http://schemas.openxmlformats.org/officeDocument/2006/relationships/image" Target="media/image1152.emf"/><Relationship Id="rId2581" Type="http://schemas.openxmlformats.org/officeDocument/2006/relationships/customXml" Target="ink/ink1261.xml"/><Relationship Id="rId139" Type="http://schemas.openxmlformats.org/officeDocument/2006/relationships/customXml" Target="ink/ink59.xml"/><Relationship Id="rId346" Type="http://schemas.openxmlformats.org/officeDocument/2006/relationships/customXml" Target="ink/ink154.xml"/><Relationship Id="rId553" Type="http://schemas.openxmlformats.org/officeDocument/2006/relationships/image" Target="media/image282.emf"/><Relationship Id="rId760" Type="http://schemas.openxmlformats.org/officeDocument/2006/relationships/customXml" Target="ink/ink360.xml"/><Relationship Id="rId998" Type="http://schemas.openxmlformats.org/officeDocument/2006/relationships/customXml" Target="ink/ink479.xml"/><Relationship Id="rId1183" Type="http://schemas.openxmlformats.org/officeDocument/2006/relationships/image" Target="media/image597.emf"/><Relationship Id="rId1390" Type="http://schemas.openxmlformats.org/officeDocument/2006/relationships/customXml" Target="ink/ink675.xml"/><Relationship Id="rId2027" Type="http://schemas.openxmlformats.org/officeDocument/2006/relationships/image" Target="media/image978.emf"/><Relationship Id="rId2234" Type="http://schemas.openxmlformats.org/officeDocument/2006/relationships/image" Target="media/image1082.emf"/><Relationship Id="rId2441" Type="http://schemas.openxmlformats.org/officeDocument/2006/relationships/customXml" Target="ink/ink1192.xml"/><Relationship Id="rId2679" Type="http://schemas.openxmlformats.org/officeDocument/2006/relationships/customXml" Target="ink/ink1310.xml"/><Relationship Id="rId206" Type="http://schemas.openxmlformats.org/officeDocument/2006/relationships/customXml" Target="ink/ink84.xml"/><Relationship Id="rId413" Type="http://schemas.openxmlformats.org/officeDocument/2006/relationships/image" Target="media/image212.emf"/><Relationship Id="rId858" Type="http://schemas.openxmlformats.org/officeDocument/2006/relationships/customXml" Target="ink/ink409.xml"/><Relationship Id="rId1043" Type="http://schemas.openxmlformats.org/officeDocument/2006/relationships/image" Target="media/image527.emf"/><Relationship Id="rId1488" Type="http://schemas.openxmlformats.org/officeDocument/2006/relationships/image" Target="media/image750.emf"/><Relationship Id="rId1695" Type="http://schemas.openxmlformats.org/officeDocument/2006/relationships/customXml" Target="ink/ink824.xml"/><Relationship Id="rId2539" Type="http://schemas.openxmlformats.org/officeDocument/2006/relationships/customXml" Target="ink/ink1240.xml"/><Relationship Id="rId620" Type="http://schemas.openxmlformats.org/officeDocument/2006/relationships/customXml" Target="ink/ink290.xml"/><Relationship Id="rId718" Type="http://schemas.openxmlformats.org/officeDocument/2006/relationships/customXml" Target="ink/ink339.xml"/><Relationship Id="rId925" Type="http://schemas.openxmlformats.org/officeDocument/2006/relationships/image" Target="media/image468.emf"/><Relationship Id="rId1250" Type="http://schemas.openxmlformats.org/officeDocument/2006/relationships/customXml" Target="ink/ink605.xml"/><Relationship Id="rId1348" Type="http://schemas.openxmlformats.org/officeDocument/2006/relationships/customXml" Target="ink/ink654.xml"/><Relationship Id="rId1555" Type="http://schemas.openxmlformats.org/officeDocument/2006/relationships/customXml" Target="ink/ink754.xml"/><Relationship Id="rId1762" Type="http://schemas.openxmlformats.org/officeDocument/2006/relationships/customXml" Target="ink/ink856.xml"/><Relationship Id="rId2301" Type="http://schemas.openxmlformats.org/officeDocument/2006/relationships/customXml" Target="ink/ink1122.xml"/><Relationship Id="rId2606" Type="http://schemas.openxmlformats.org/officeDocument/2006/relationships/image" Target="media/image1268.emf"/><Relationship Id="rId1110" Type="http://schemas.openxmlformats.org/officeDocument/2006/relationships/customXml" Target="ink/ink535.xml"/><Relationship Id="rId1208" Type="http://schemas.openxmlformats.org/officeDocument/2006/relationships/customXml" Target="ink/ink584.xml"/><Relationship Id="rId1415" Type="http://schemas.openxmlformats.org/officeDocument/2006/relationships/image" Target="media/image713.emf"/><Relationship Id="rId54" Type="http://schemas.openxmlformats.org/officeDocument/2006/relationships/image" Target="media/image28.emf"/><Relationship Id="rId1622" Type="http://schemas.openxmlformats.org/officeDocument/2006/relationships/image" Target="media/image817.emf"/><Relationship Id="rId1927" Type="http://schemas.openxmlformats.org/officeDocument/2006/relationships/image" Target="media/image927.emf"/><Relationship Id="rId2091" Type="http://schemas.openxmlformats.org/officeDocument/2006/relationships/image" Target="media/image1010.emf"/><Relationship Id="rId2189" Type="http://schemas.openxmlformats.org/officeDocument/2006/relationships/image" Target="media/image1059.emf"/><Relationship Id="rId270" Type="http://schemas.openxmlformats.org/officeDocument/2006/relationships/customXml" Target="ink/ink116.xml"/><Relationship Id="rId2396" Type="http://schemas.openxmlformats.org/officeDocument/2006/relationships/image" Target="media/image1163.emf"/><Relationship Id="rId130" Type="http://schemas.openxmlformats.org/officeDocument/2006/relationships/image" Target="media/image69.emf"/><Relationship Id="rId368" Type="http://schemas.openxmlformats.org/officeDocument/2006/relationships/customXml" Target="ink/ink165.xml"/><Relationship Id="rId575" Type="http://schemas.openxmlformats.org/officeDocument/2006/relationships/image" Target="media/image293.emf"/><Relationship Id="rId782" Type="http://schemas.openxmlformats.org/officeDocument/2006/relationships/customXml" Target="ink/ink371.xml"/><Relationship Id="rId2049" Type="http://schemas.openxmlformats.org/officeDocument/2006/relationships/image" Target="media/image989.emf"/><Relationship Id="rId2256" Type="http://schemas.openxmlformats.org/officeDocument/2006/relationships/image" Target="media/image1093.emf"/><Relationship Id="rId2463" Type="http://schemas.openxmlformats.org/officeDocument/2006/relationships/customXml" Target="ink/ink1202.xml"/><Relationship Id="rId2670" Type="http://schemas.openxmlformats.org/officeDocument/2006/relationships/image" Target="media/image1300.emf"/><Relationship Id="rId228" Type="http://schemas.openxmlformats.org/officeDocument/2006/relationships/customXml" Target="ink/ink95.xml"/><Relationship Id="rId435" Type="http://schemas.openxmlformats.org/officeDocument/2006/relationships/image" Target="media/image223.emf"/><Relationship Id="rId642" Type="http://schemas.openxmlformats.org/officeDocument/2006/relationships/customXml" Target="ink/ink301.xml"/><Relationship Id="rId1065" Type="http://schemas.openxmlformats.org/officeDocument/2006/relationships/image" Target="media/image538.emf"/><Relationship Id="rId1272" Type="http://schemas.openxmlformats.org/officeDocument/2006/relationships/customXml" Target="ink/ink616.xml"/><Relationship Id="rId2116" Type="http://schemas.openxmlformats.org/officeDocument/2006/relationships/customXml" Target="ink/ink1030.xml"/><Relationship Id="rId2323" Type="http://schemas.openxmlformats.org/officeDocument/2006/relationships/customXml" Target="ink/ink1133.xml"/><Relationship Id="rId2530" Type="http://schemas.openxmlformats.org/officeDocument/2006/relationships/image" Target="media/image1230.emf"/><Relationship Id="rId502" Type="http://schemas.openxmlformats.org/officeDocument/2006/relationships/customXml" Target="ink/ink231.xml"/><Relationship Id="rId947" Type="http://schemas.openxmlformats.org/officeDocument/2006/relationships/image" Target="media/image479.emf"/><Relationship Id="rId1132" Type="http://schemas.openxmlformats.org/officeDocument/2006/relationships/customXml" Target="ink/ink546.xml"/><Relationship Id="rId1577" Type="http://schemas.openxmlformats.org/officeDocument/2006/relationships/customXml" Target="ink/ink765.xml"/><Relationship Id="rId1784" Type="http://schemas.openxmlformats.org/officeDocument/2006/relationships/customXml" Target="ink/ink867.xml"/><Relationship Id="rId1991" Type="http://schemas.openxmlformats.org/officeDocument/2006/relationships/customXml" Target="ink/ink970.xml"/><Relationship Id="rId2628" Type="http://schemas.openxmlformats.org/officeDocument/2006/relationships/image" Target="media/image1279.emf"/><Relationship Id="rId76" Type="http://schemas.openxmlformats.org/officeDocument/2006/relationships/image" Target="media/image39.emf"/><Relationship Id="rId807" Type="http://schemas.openxmlformats.org/officeDocument/2006/relationships/image" Target="media/image409.emf"/><Relationship Id="rId1437" Type="http://schemas.openxmlformats.org/officeDocument/2006/relationships/image" Target="media/image724.emf"/><Relationship Id="rId1644" Type="http://schemas.openxmlformats.org/officeDocument/2006/relationships/image" Target="media/image828.emf"/><Relationship Id="rId1851" Type="http://schemas.openxmlformats.org/officeDocument/2006/relationships/image" Target="media/image889.emf"/><Relationship Id="rId1504" Type="http://schemas.openxmlformats.org/officeDocument/2006/relationships/image" Target="media/image758.emf"/><Relationship Id="rId1711" Type="http://schemas.openxmlformats.org/officeDocument/2006/relationships/customXml" Target="ink/ink832.xml"/><Relationship Id="rId1949" Type="http://schemas.openxmlformats.org/officeDocument/2006/relationships/image" Target="media/image938.emf"/><Relationship Id="rId292" Type="http://schemas.openxmlformats.org/officeDocument/2006/relationships/customXml" Target="ink/ink127.xml"/><Relationship Id="rId1809" Type="http://schemas.openxmlformats.org/officeDocument/2006/relationships/image" Target="media/image868.emf"/><Relationship Id="rId597" Type="http://schemas.openxmlformats.org/officeDocument/2006/relationships/image" Target="media/image304.emf"/><Relationship Id="rId2180" Type="http://schemas.openxmlformats.org/officeDocument/2006/relationships/customXml" Target="ink/ink1062.xml"/><Relationship Id="rId2278" Type="http://schemas.openxmlformats.org/officeDocument/2006/relationships/image" Target="media/image1104.emf"/><Relationship Id="rId2485" Type="http://schemas.openxmlformats.org/officeDocument/2006/relationships/customXml" Target="ink/ink1213.xml"/><Relationship Id="rId152" Type="http://schemas.openxmlformats.org/officeDocument/2006/relationships/customXml" Target="ink/ink64.xml"/><Relationship Id="rId457" Type="http://schemas.openxmlformats.org/officeDocument/2006/relationships/image" Target="media/image234.emf"/><Relationship Id="rId1087" Type="http://schemas.openxmlformats.org/officeDocument/2006/relationships/image" Target="media/image549.emf"/><Relationship Id="rId1294" Type="http://schemas.openxmlformats.org/officeDocument/2006/relationships/customXml" Target="ink/ink627.xml"/><Relationship Id="rId2040" Type="http://schemas.openxmlformats.org/officeDocument/2006/relationships/customXml" Target="ink/ink992.xml"/><Relationship Id="rId2138" Type="http://schemas.openxmlformats.org/officeDocument/2006/relationships/customXml" Target="ink/ink1041.xml"/><Relationship Id="rId2692" Type="http://schemas.openxmlformats.org/officeDocument/2006/relationships/image" Target="media/image1311.emf"/><Relationship Id="rId664" Type="http://schemas.openxmlformats.org/officeDocument/2006/relationships/customXml" Target="ink/ink312.xml"/><Relationship Id="rId871" Type="http://schemas.openxmlformats.org/officeDocument/2006/relationships/image" Target="media/image441.emf"/><Relationship Id="rId969" Type="http://schemas.openxmlformats.org/officeDocument/2006/relationships/image" Target="media/image490.emf"/><Relationship Id="rId1599" Type="http://schemas.openxmlformats.org/officeDocument/2006/relationships/customXml" Target="ink/ink776.xml"/><Relationship Id="rId2345" Type="http://schemas.openxmlformats.org/officeDocument/2006/relationships/customXml" Target="ink/ink1144.xml"/><Relationship Id="rId2552" Type="http://schemas.openxmlformats.org/officeDocument/2006/relationships/image" Target="media/image1241.emf"/><Relationship Id="rId317" Type="http://schemas.openxmlformats.org/officeDocument/2006/relationships/image" Target="media/image164.emf"/><Relationship Id="rId524" Type="http://schemas.openxmlformats.org/officeDocument/2006/relationships/customXml" Target="ink/ink242.xml"/><Relationship Id="rId731" Type="http://schemas.openxmlformats.org/officeDocument/2006/relationships/image" Target="media/image371.emf"/><Relationship Id="rId1154" Type="http://schemas.openxmlformats.org/officeDocument/2006/relationships/customXml" Target="ink/ink557.xml"/><Relationship Id="rId1361" Type="http://schemas.openxmlformats.org/officeDocument/2006/relationships/image" Target="media/image686.emf"/><Relationship Id="rId1459" Type="http://schemas.openxmlformats.org/officeDocument/2006/relationships/image" Target="media/image735.emf"/><Relationship Id="rId2205" Type="http://schemas.openxmlformats.org/officeDocument/2006/relationships/image" Target="media/image1067.emf"/><Relationship Id="rId2412" Type="http://schemas.openxmlformats.org/officeDocument/2006/relationships/image" Target="media/image1171.emf"/><Relationship Id="rId98" Type="http://schemas.openxmlformats.org/officeDocument/2006/relationships/image" Target="media/image50.emf"/><Relationship Id="rId829" Type="http://schemas.openxmlformats.org/officeDocument/2006/relationships/image" Target="media/image420.emf"/><Relationship Id="rId1014" Type="http://schemas.openxmlformats.org/officeDocument/2006/relationships/customXml" Target="ink/ink487.xml"/><Relationship Id="rId1221" Type="http://schemas.openxmlformats.org/officeDocument/2006/relationships/image" Target="media/image616.emf"/><Relationship Id="rId1666" Type="http://schemas.openxmlformats.org/officeDocument/2006/relationships/image" Target="media/image7970.emf"/><Relationship Id="rId1873" Type="http://schemas.openxmlformats.org/officeDocument/2006/relationships/image" Target="media/image900.emf"/><Relationship Id="rId1319" Type="http://schemas.openxmlformats.org/officeDocument/2006/relationships/image" Target="media/image665.emf"/><Relationship Id="rId1526" Type="http://schemas.openxmlformats.org/officeDocument/2006/relationships/image" Target="media/image769.emf"/><Relationship Id="rId1733" Type="http://schemas.openxmlformats.org/officeDocument/2006/relationships/customXml" Target="ink/ink843.xml"/><Relationship Id="rId1940" Type="http://schemas.openxmlformats.org/officeDocument/2006/relationships/customXml" Target="ink/ink945.xml"/><Relationship Id="rId25" Type="http://schemas.openxmlformats.org/officeDocument/2006/relationships/customXml" Target="ink/ink9.xml"/><Relationship Id="rId1800" Type="http://schemas.openxmlformats.org/officeDocument/2006/relationships/customXml" Target="ink/ink875.xml"/><Relationship Id="rId174" Type="http://schemas.openxmlformats.org/officeDocument/2006/relationships/image" Target="media/image93.emf"/><Relationship Id="rId381" Type="http://schemas.openxmlformats.org/officeDocument/2006/relationships/image" Target="media/image196.emf"/><Relationship Id="rId2062" Type="http://schemas.openxmlformats.org/officeDocument/2006/relationships/customXml" Target="ink/ink1003.xml"/><Relationship Id="rId241" Type="http://schemas.openxmlformats.org/officeDocument/2006/relationships/image" Target="media/image126.emf"/><Relationship Id="rId479" Type="http://schemas.openxmlformats.org/officeDocument/2006/relationships/image" Target="media/image245.emf"/><Relationship Id="rId686" Type="http://schemas.openxmlformats.org/officeDocument/2006/relationships/customXml" Target="ink/ink323.xml"/><Relationship Id="rId893" Type="http://schemas.openxmlformats.org/officeDocument/2006/relationships/image" Target="media/image452.emf"/><Relationship Id="rId2367" Type="http://schemas.openxmlformats.org/officeDocument/2006/relationships/customXml" Target="ink/ink1155.xml"/><Relationship Id="rId2574" Type="http://schemas.openxmlformats.org/officeDocument/2006/relationships/image" Target="media/image1252.emf"/><Relationship Id="rId339" Type="http://schemas.openxmlformats.org/officeDocument/2006/relationships/image" Target="media/image175.emf"/><Relationship Id="rId546" Type="http://schemas.openxmlformats.org/officeDocument/2006/relationships/customXml" Target="ink/ink253.xml"/><Relationship Id="rId753" Type="http://schemas.openxmlformats.org/officeDocument/2006/relationships/image" Target="media/image382.emf"/><Relationship Id="rId1176" Type="http://schemas.openxmlformats.org/officeDocument/2006/relationships/customXml" Target="ink/ink568.xml"/><Relationship Id="rId1383" Type="http://schemas.openxmlformats.org/officeDocument/2006/relationships/image" Target="media/image697.emf"/><Relationship Id="rId2227" Type="http://schemas.openxmlformats.org/officeDocument/2006/relationships/customXml" Target="ink/ink1085.xml"/><Relationship Id="rId2434" Type="http://schemas.openxmlformats.org/officeDocument/2006/relationships/image" Target="media/image1182.emf"/><Relationship Id="rId101" Type="http://schemas.openxmlformats.org/officeDocument/2006/relationships/customXml" Target="ink/ink43.xml"/><Relationship Id="rId406" Type="http://schemas.openxmlformats.org/officeDocument/2006/relationships/customXml" Target="ink/ink184.xml"/><Relationship Id="rId960" Type="http://schemas.openxmlformats.org/officeDocument/2006/relationships/customXml" Target="ink/ink460.xml"/><Relationship Id="rId1036" Type="http://schemas.openxmlformats.org/officeDocument/2006/relationships/customXml" Target="ink/ink498.xml"/><Relationship Id="rId1243" Type="http://schemas.openxmlformats.org/officeDocument/2006/relationships/image" Target="media/image627.emf"/><Relationship Id="rId1590" Type="http://schemas.openxmlformats.org/officeDocument/2006/relationships/image" Target="media/image801.emf"/><Relationship Id="rId1688" Type="http://schemas.openxmlformats.org/officeDocument/2006/relationships/image" Target="media/image8080.emf"/><Relationship Id="rId1895" Type="http://schemas.openxmlformats.org/officeDocument/2006/relationships/image" Target="media/image911.emf"/><Relationship Id="rId2641" Type="http://schemas.openxmlformats.org/officeDocument/2006/relationships/customXml" Target="ink/ink1291.xml"/><Relationship Id="rId613" Type="http://schemas.openxmlformats.org/officeDocument/2006/relationships/image" Target="media/image312.emf"/><Relationship Id="rId820" Type="http://schemas.openxmlformats.org/officeDocument/2006/relationships/customXml" Target="ink/ink390.xml"/><Relationship Id="rId918" Type="http://schemas.openxmlformats.org/officeDocument/2006/relationships/customXml" Target="ink/ink439.xml"/><Relationship Id="rId1450" Type="http://schemas.openxmlformats.org/officeDocument/2006/relationships/customXml" Target="ink/ink705.xml"/><Relationship Id="rId1548" Type="http://schemas.openxmlformats.org/officeDocument/2006/relationships/image" Target="media/image780.emf"/><Relationship Id="rId1755" Type="http://schemas.openxmlformats.org/officeDocument/2006/relationships/image" Target="media/image8410.emf"/><Relationship Id="rId2501" Type="http://schemas.openxmlformats.org/officeDocument/2006/relationships/customXml" Target="ink/ink1221.xml"/><Relationship Id="rId1103" Type="http://schemas.openxmlformats.org/officeDocument/2006/relationships/image" Target="media/image557.emf"/><Relationship Id="rId1310" Type="http://schemas.openxmlformats.org/officeDocument/2006/relationships/customXml" Target="ink/ink635.xml"/><Relationship Id="rId1408" Type="http://schemas.openxmlformats.org/officeDocument/2006/relationships/customXml" Target="ink/ink684.xml"/><Relationship Id="rId1962" Type="http://schemas.openxmlformats.org/officeDocument/2006/relationships/customXml" Target="ink/ink956.xml"/><Relationship Id="rId47" Type="http://schemas.openxmlformats.org/officeDocument/2006/relationships/customXml" Target="ink/ink18.xml"/><Relationship Id="rId1615" Type="http://schemas.openxmlformats.org/officeDocument/2006/relationships/customXml" Target="ink/ink784.xml"/><Relationship Id="rId1822" Type="http://schemas.openxmlformats.org/officeDocument/2006/relationships/customXml" Target="ink/ink886.xml"/><Relationship Id="rId196" Type="http://schemas.openxmlformats.org/officeDocument/2006/relationships/customXml" Target="ink/ink79.xml"/><Relationship Id="rId2084" Type="http://schemas.openxmlformats.org/officeDocument/2006/relationships/customXml" Target="ink/ink1014.xml"/><Relationship Id="rId2291" Type="http://schemas.openxmlformats.org/officeDocument/2006/relationships/customXml" Target="ink/ink1117.xml"/><Relationship Id="rId263" Type="http://schemas.openxmlformats.org/officeDocument/2006/relationships/image" Target="media/image137.emf"/><Relationship Id="rId470" Type="http://schemas.openxmlformats.org/officeDocument/2006/relationships/customXml" Target="ink/ink215.xml"/><Relationship Id="rId2151" Type="http://schemas.openxmlformats.org/officeDocument/2006/relationships/image" Target="media/image1040.emf"/><Relationship Id="rId2389" Type="http://schemas.openxmlformats.org/officeDocument/2006/relationships/customXml" Target="ink/ink1166.xml"/><Relationship Id="rId2596" Type="http://schemas.openxmlformats.org/officeDocument/2006/relationships/image" Target="media/image1263.emf"/><Relationship Id="rId123" Type="http://schemas.openxmlformats.org/officeDocument/2006/relationships/image" Target="media/image64.emf"/><Relationship Id="rId330" Type="http://schemas.openxmlformats.org/officeDocument/2006/relationships/customXml" Target="ink/ink146.xml"/><Relationship Id="rId568" Type="http://schemas.openxmlformats.org/officeDocument/2006/relationships/customXml" Target="ink/ink264.xml"/><Relationship Id="rId775" Type="http://schemas.openxmlformats.org/officeDocument/2006/relationships/image" Target="media/image393.emf"/><Relationship Id="rId982" Type="http://schemas.openxmlformats.org/officeDocument/2006/relationships/customXml" Target="ink/ink471.xml"/><Relationship Id="rId1198" Type="http://schemas.openxmlformats.org/officeDocument/2006/relationships/customXml" Target="ink/ink579.xml"/><Relationship Id="rId2011" Type="http://schemas.openxmlformats.org/officeDocument/2006/relationships/image" Target="media/image970.emf"/><Relationship Id="rId2249" Type="http://schemas.openxmlformats.org/officeDocument/2006/relationships/customXml" Target="ink/ink1096.xml"/><Relationship Id="rId2456" Type="http://schemas.openxmlformats.org/officeDocument/2006/relationships/image" Target="media/image1193.emf"/><Relationship Id="rId2663" Type="http://schemas.openxmlformats.org/officeDocument/2006/relationships/customXml" Target="ink/ink1302.xml"/><Relationship Id="rId428" Type="http://schemas.openxmlformats.org/officeDocument/2006/relationships/customXml" Target="ink/ink194.xml"/><Relationship Id="rId635" Type="http://schemas.openxmlformats.org/officeDocument/2006/relationships/image" Target="media/image323.emf"/><Relationship Id="rId842" Type="http://schemas.openxmlformats.org/officeDocument/2006/relationships/customXml" Target="ink/ink401.xml"/><Relationship Id="rId1058" Type="http://schemas.openxmlformats.org/officeDocument/2006/relationships/customXml" Target="ink/ink509.xml"/><Relationship Id="rId1265" Type="http://schemas.openxmlformats.org/officeDocument/2006/relationships/image" Target="media/image638.emf"/><Relationship Id="rId1472" Type="http://schemas.openxmlformats.org/officeDocument/2006/relationships/image" Target="media/image742.emf"/><Relationship Id="rId2109" Type="http://schemas.openxmlformats.org/officeDocument/2006/relationships/image" Target="media/image1019.emf"/><Relationship Id="rId2316" Type="http://schemas.openxmlformats.org/officeDocument/2006/relationships/image" Target="media/image1123.emf"/><Relationship Id="rId2523" Type="http://schemas.openxmlformats.org/officeDocument/2006/relationships/customXml" Target="ink/ink1232.xml"/><Relationship Id="rId702" Type="http://schemas.openxmlformats.org/officeDocument/2006/relationships/customXml" Target="ink/ink331.xml"/><Relationship Id="rId1125" Type="http://schemas.openxmlformats.org/officeDocument/2006/relationships/image" Target="media/image568.emf"/><Relationship Id="rId1332" Type="http://schemas.openxmlformats.org/officeDocument/2006/relationships/customXml" Target="ink/ink646.xml"/><Relationship Id="rId1777" Type="http://schemas.openxmlformats.org/officeDocument/2006/relationships/image" Target="media/image852.emf"/><Relationship Id="rId1984" Type="http://schemas.openxmlformats.org/officeDocument/2006/relationships/image" Target="media/image956.emf"/><Relationship Id="rId69" Type="http://schemas.openxmlformats.org/officeDocument/2006/relationships/customXml" Target="ink/ink27.xml"/><Relationship Id="rId1637" Type="http://schemas.openxmlformats.org/officeDocument/2006/relationships/customXml" Target="ink/ink795.xml"/><Relationship Id="rId1844" Type="http://schemas.openxmlformats.org/officeDocument/2006/relationships/customXml" Target="ink/ink897.xml"/><Relationship Id="rId1704" Type="http://schemas.openxmlformats.org/officeDocument/2006/relationships/image" Target="media/image8160.emf"/><Relationship Id="rId285" Type="http://schemas.openxmlformats.org/officeDocument/2006/relationships/image" Target="media/image148.emf"/><Relationship Id="rId1911" Type="http://schemas.openxmlformats.org/officeDocument/2006/relationships/image" Target="media/image919.emf"/><Relationship Id="rId492" Type="http://schemas.openxmlformats.org/officeDocument/2006/relationships/customXml" Target="ink/ink226.xml"/><Relationship Id="rId797" Type="http://schemas.openxmlformats.org/officeDocument/2006/relationships/image" Target="media/image404.emf"/><Relationship Id="rId2173" Type="http://schemas.openxmlformats.org/officeDocument/2006/relationships/image" Target="media/image1051.emf"/><Relationship Id="rId2380" Type="http://schemas.openxmlformats.org/officeDocument/2006/relationships/image" Target="media/image1155.emf"/><Relationship Id="rId2478" Type="http://schemas.openxmlformats.org/officeDocument/2006/relationships/image" Target="media/image1204.emf"/><Relationship Id="rId145" Type="http://schemas.openxmlformats.org/officeDocument/2006/relationships/customXml" Target="ink/ink62.xml"/><Relationship Id="rId352" Type="http://schemas.openxmlformats.org/officeDocument/2006/relationships/customXml" Target="ink/ink157.xml"/><Relationship Id="rId1287" Type="http://schemas.openxmlformats.org/officeDocument/2006/relationships/image" Target="media/image649.emf"/><Relationship Id="rId2033" Type="http://schemas.openxmlformats.org/officeDocument/2006/relationships/image" Target="media/image981.emf"/><Relationship Id="rId2240" Type="http://schemas.openxmlformats.org/officeDocument/2006/relationships/image" Target="media/image1085.emf"/><Relationship Id="rId2685" Type="http://schemas.openxmlformats.org/officeDocument/2006/relationships/customXml" Target="ink/ink1313.xml"/><Relationship Id="rId212" Type="http://schemas.openxmlformats.org/officeDocument/2006/relationships/customXml" Target="ink/ink87.xml"/><Relationship Id="rId657" Type="http://schemas.openxmlformats.org/officeDocument/2006/relationships/image" Target="media/image334.emf"/><Relationship Id="rId864" Type="http://schemas.openxmlformats.org/officeDocument/2006/relationships/customXml" Target="ink/ink412.xml"/><Relationship Id="rId1494" Type="http://schemas.openxmlformats.org/officeDocument/2006/relationships/image" Target="media/image753.emf"/><Relationship Id="rId1799" Type="http://schemas.openxmlformats.org/officeDocument/2006/relationships/image" Target="media/image863.emf"/><Relationship Id="rId2100" Type="http://schemas.openxmlformats.org/officeDocument/2006/relationships/customXml" Target="ink/ink1022.xml"/><Relationship Id="rId2338" Type="http://schemas.openxmlformats.org/officeDocument/2006/relationships/image" Target="media/image1134.emf"/><Relationship Id="rId2545" Type="http://schemas.openxmlformats.org/officeDocument/2006/relationships/customXml" Target="ink/ink1243.xml"/><Relationship Id="rId517" Type="http://schemas.openxmlformats.org/officeDocument/2006/relationships/image" Target="media/image264.emf"/><Relationship Id="rId724" Type="http://schemas.openxmlformats.org/officeDocument/2006/relationships/customXml" Target="ink/ink342.xml"/><Relationship Id="rId931" Type="http://schemas.openxmlformats.org/officeDocument/2006/relationships/image" Target="media/image471.emf"/><Relationship Id="rId1147" Type="http://schemas.openxmlformats.org/officeDocument/2006/relationships/image" Target="media/image579.emf"/><Relationship Id="rId1354" Type="http://schemas.openxmlformats.org/officeDocument/2006/relationships/customXml" Target="ink/ink657.xml"/><Relationship Id="rId1561" Type="http://schemas.openxmlformats.org/officeDocument/2006/relationships/customXml" Target="ink/ink757.xml"/><Relationship Id="rId2405" Type="http://schemas.openxmlformats.org/officeDocument/2006/relationships/customXml" Target="ink/ink1174.xml"/><Relationship Id="rId2612" Type="http://schemas.openxmlformats.org/officeDocument/2006/relationships/image" Target="media/image1271.emf"/><Relationship Id="rId60" Type="http://schemas.openxmlformats.org/officeDocument/2006/relationships/image" Target="media/image31.emf"/><Relationship Id="rId1007" Type="http://schemas.openxmlformats.org/officeDocument/2006/relationships/image" Target="media/image509.emf"/><Relationship Id="rId1214" Type="http://schemas.openxmlformats.org/officeDocument/2006/relationships/customXml" Target="ink/ink587.xml"/><Relationship Id="rId1421" Type="http://schemas.openxmlformats.org/officeDocument/2006/relationships/image" Target="media/image716.emf"/><Relationship Id="rId1659" Type="http://schemas.openxmlformats.org/officeDocument/2006/relationships/customXml" Target="ink/ink806.xml"/><Relationship Id="rId1866" Type="http://schemas.openxmlformats.org/officeDocument/2006/relationships/customXml" Target="ink/ink908.xml"/><Relationship Id="rId1519" Type="http://schemas.openxmlformats.org/officeDocument/2006/relationships/customXml" Target="ink/ink736.xml"/><Relationship Id="rId1726" Type="http://schemas.openxmlformats.org/officeDocument/2006/relationships/image" Target="media/image8260.emf"/><Relationship Id="rId1933" Type="http://schemas.openxmlformats.org/officeDocument/2006/relationships/image" Target="media/image930.emf"/><Relationship Id="rId18" Type="http://schemas.openxmlformats.org/officeDocument/2006/relationships/image" Target="media/image6.emf"/><Relationship Id="rId2195" Type="http://schemas.openxmlformats.org/officeDocument/2006/relationships/image" Target="media/image1062.emf"/><Relationship Id="rId167" Type="http://schemas.openxmlformats.org/officeDocument/2006/relationships/image" Target="media/image89.emf"/><Relationship Id="rId374" Type="http://schemas.openxmlformats.org/officeDocument/2006/relationships/customXml" Target="ink/ink168.xml"/><Relationship Id="rId581" Type="http://schemas.openxmlformats.org/officeDocument/2006/relationships/image" Target="media/image296.emf"/><Relationship Id="rId2055" Type="http://schemas.openxmlformats.org/officeDocument/2006/relationships/image" Target="media/image992.emf"/><Relationship Id="rId2262" Type="http://schemas.openxmlformats.org/officeDocument/2006/relationships/image" Target="media/image1096.emf"/><Relationship Id="rId234" Type="http://schemas.openxmlformats.org/officeDocument/2006/relationships/customXml" Target="ink/ink98.xml"/><Relationship Id="rId679" Type="http://schemas.openxmlformats.org/officeDocument/2006/relationships/image" Target="media/image345.emf"/><Relationship Id="rId886" Type="http://schemas.openxmlformats.org/officeDocument/2006/relationships/customXml" Target="ink/ink423.xml"/><Relationship Id="rId2567" Type="http://schemas.openxmlformats.org/officeDocument/2006/relationships/customXml" Target="ink/ink1254.xml"/><Relationship Id="rId2" Type="http://schemas.openxmlformats.org/officeDocument/2006/relationships/numbering" Target="numbering.xml"/><Relationship Id="rId441" Type="http://schemas.openxmlformats.org/officeDocument/2006/relationships/image" Target="media/image226.emf"/><Relationship Id="rId539" Type="http://schemas.openxmlformats.org/officeDocument/2006/relationships/image" Target="media/image275.emf"/><Relationship Id="rId746" Type="http://schemas.openxmlformats.org/officeDocument/2006/relationships/customXml" Target="ink/ink353.xml"/><Relationship Id="rId1071" Type="http://schemas.openxmlformats.org/officeDocument/2006/relationships/image" Target="media/image541.emf"/><Relationship Id="rId1169" Type="http://schemas.openxmlformats.org/officeDocument/2006/relationships/image" Target="media/image590.emf"/><Relationship Id="rId1376" Type="http://schemas.openxmlformats.org/officeDocument/2006/relationships/customXml" Target="ink/ink668.xml"/><Relationship Id="rId1583" Type="http://schemas.openxmlformats.org/officeDocument/2006/relationships/customXml" Target="ink/ink768.xml"/><Relationship Id="rId2122" Type="http://schemas.openxmlformats.org/officeDocument/2006/relationships/customXml" Target="ink/ink1033.xml"/><Relationship Id="rId2427" Type="http://schemas.openxmlformats.org/officeDocument/2006/relationships/customXml" Target="ink/ink1185.xml"/><Relationship Id="rId301" Type="http://schemas.openxmlformats.org/officeDocument/2006/relationships/image" Target="media/image156.emf"/><Relationship Id="rId953" Type="http://schemas.openxmlformats.org/officeDocument/2006/relationships/image" Target="media/image482.emf"/><Relationship Id="rId1029" Type="http://schemas.openxmlformats.org/officeDocument/2006/relationships/image" Target="media/image520.emf"/><Relationship Id="rId1236" Type="http://schemas.openxmlformats.org/officeDocument/2006/relationships/customXml" Target="ink/ink598.xml"/><Relationship Id="rId1790" Type="http://schemas.openxmlformats.org/officeDocument/2006/relationships/customXml" Target="ink/ink870.xml"/><Relationship Id="rId1888" Type="http://schemas.openxmlformats.org/officeDocument/2006/relationships/customXml" Target="ink/ink919.xml"/><Relationship Id="rId2634" Type="http://schemas.openxmlformats.org/officeDocument/2006/relationships/image" Target="media/image1282.emf"/><Relationship Id="rId82" Type="http://schemas.openxmlformats.org/officeDocument/2006/relationships/image" Target="media/image42.emf"/><Relationship Id="rId606" Type="http://schemas.openxmlformats.org/officeDocument/2006/relationships/customXml" Target="ink/ink283.xml"/><Relationship Id="rId813" Type="http://schemas.openxmlformats.org/officeDocument/2006/relationships/image" Target="media/image412.emf"/><Relationship Id="rId1443" Type="http://schemas.openxmlformats.org/officeDocument/2006/relationships/image" Target="media/image727.emf"/><Relationship Id="rId1650" Type="http://schemas.openxmlformats.org/officeDocument/2006/relationships/image" Target="media/image831.emf"/><Relationship Id="rId1748" Type="http://schemas.openxmlformats.org/officeDocument/2006/relationships/customXml" Target="ink/ink850.xml"/><Relationship Id="rId2701" Type="http://schemas.openxmlformats.org/officeDocument/2006/relationships/customXml" Target="ink/ink1321.xml"/><Relationship Id="rId1303" Type="http://schemas.openxmlformats.org/officeDocument/2006/relationships/image" Target="media/image657.emf"/><Relationship Id="rId1510" Type="http://schemas.openxmlformats.org/officeDocument/2006/relationships/image" Target="media/image761.emf"/><Relationship Id="rId1955" Type="http://schemas.openxmlformats.org/officeDocument/2006/relationships/image" Target="media/image941.emf"/><Relationship Id="rId1608" Type="http://schemas.openxmlformats.org/officeDocument/2006/relationships/image" Target="media/image810.emf"/><Relationship Id="rId1815" Type="http://schemas.openxmlformats.org/officeDocument/2006/relationships/image" Target="media/image871.emf"/><Relationship Id="rId189" Type="http://schemas.openxmlformats.org/officeDocument/2006/relationships/image" Target="media/image100.emf"/><Relationship Id="rId396" Type="http://schemas.openxmlformats.org/officeDocument/2006/relationships/customXml" Target="ink/ink179.xml"/><Relationship Id="rId2077" Type="http://schemas.openxmlformats.org/officeDocument/2006/relationships/image" Target="media/image1003.emf"/><Relationship Id="rId2284" Type="http://schemas.openxmlformats.org/officeDocument/2006/relationships/image" Target="media/image1107.emf"/><Relationship Id="rId2491" Type="http://schemas.openxmlformats.org/officeDocument/2006/relationships/customXml" Target="ink/ink1216.xml"/><Relationship Id="rId256" Type="http://schemas.openxmlformats.org/officeDocument/2006/relationships/customXml" Target="ink/ink109.xml"/><Relationship Id="rId463" Type="http://schemas.openxmlformats.org/officeDocument/2006/relationships/image" Target="media/image237.emf"/><Relationship Id="rId670" Type="http://schemas.openxmlformats.org/officeDocument/2006/relationships/customXml" Target="ink/ink315.xml"/><Relationship Id="rId1093" Type="http://schemas.openxmlformats.org/officeDocument/2006/relationships/image" Target="media/image552.emf"/><Relationship Id="rId2144" Type="http://schemas.openxmlformats.org/officeDocument/2006/relationships/customXml" Target="ink/ink1044.xml"/><Relationship Id="rId2351" Type="http://schemas.openxmlformats.org/officeDocument/2006/relationships/customXml" Target="ink/ink1147.xml"/><Relationship Id="rId2589" Type="http://schemas.openxmlformats.org/officeDocument/2006/relationships/customXml" Target="ink/ink1265.xml"/><Relationship Id="rId116" Type="http://schemas.openxmlformats.org/officeDocument/2006/relationships/customXml" Target="ink/ink49.xml"/><Relationship Id="rId323" Type="http://schemas.openxmlformats.org/officeDocument/2006/relationships/image" Target="media/image167.emf"/><Relationship Id="rId530" Type="http://schemas.openxmlformats.org/officeDocument/2006/relationships/customXml" Target="ink/ink245.xml"/><Relationship Id="rId768" Type="http://schemas.openxmlformats.org/officeDocument/2006/relationships/customXml" Target="ink/ink364.xml"/><Relationship Id="rId975" Type="http://schemas.openxmlformats.org/officeDocument/2006/relationships/image" Target="media/image493.emf"/><Relationship Id="rId1160" Type="http://schemas.openxmlformats.org/officeDocument/2006/relationships/customXml" Target="ink/ink560.xml"/><Relationship Id="rId1398" Type="http://schemas.openxmlformats.org/officeDocument/2006/relationships/customXml" Target="ink/ink679.xml"/><Relationship Id="rId2004" Type="http://schemas.openxmlformats.org/officeDocument/2006/relationships/customXml" Target="ink/ink974.xml"/><Relationship Id="rId2211" Type="http://schemas.openxmlformats.org/officeDocument/2006/relationships/customXml" Target="ink/ink1077.xml"/><Relationship Id="rId2449" Type="http://schemas.openxmlformats.org/officeDocument/2006/relationships/customXml" Target="ink/ink1195.xml"/><Relationship Id="rId2656" Type="http://schemas.openxmlformats.org/officeDocument/2006/relationships/image" Target="media/image1293.emf"/><Relationship Id="rId628" Type="http://schemas.openxmlformats.org/officeDocument/2006/relationships/customXml" Target="ink/ink294.xml"/><Relationship Id="rId835" Type="http://schemas.openxmlformats.org/officeDocument/2006/relationships/image" Target="media/image423.emf"/><Relationship Id="rId1258" Type="http://schemas.openxmlformats.org/officeDocument/2006/relationships/customXml" Target="ink/ink609.xml"/><Relationship Id="rId1465" Type="http://schemas.openxmlformats.org/officeDocument/2006/relationships/oleObject" Target="embeddings/oleObject9.bin"/><Relationship Id="rId1672" Type="http://schemas.openxmlformats.org/officeDocument/2006/relationships/image" Target="media/image8000.emf"/><Relationship Id="rId2309" Type="http://schemas.openxmlformats.org/officeDocument/2006/relationships/customXml" Target="ink/ink1126.xml"/><Relationship Id="rId2516" Type="http://schemas.openxmlformats.org/officeDocument/2006/relationships/image" Target="media/image1223.emf"/><Relationship Id="rId1020" Type="http://schemas.openxmlformats.org/officeDocument/2006/relationships/customXml" Target="ink/ink490.xml"/><Relationship Id="rId1118" Type="http://schemas.openxmlformats.org/officeDocument/2006/relationships/customXml" Target="ink/ink539.xml"/><Relationship Id="rId1325" Type="http://schemas.openxmlformats.org/officeDocument/2006/relationships/image" Target="media/image668.emf"/><Relationship Id="rId1532" Type="http://schemas.openxmlformats.org/officeDocument/2006/relationships/image" Target="media/image772.emf"/><Relationship Id="rId1977" Type="http://schemas.openxmlformats.org/officeDocument/2006/relationships/image" Target="media/image952.emf"/><Relationship Id="rId902" Type="http://schemas.openxmlformats.org/officeDocument/2006/relationships/customXml" Target="ink/ink431.xml"/><Relationship Id="rId1837" Type="http://schemas.openxmlformats.org/officeDocument/2006/relationships/image" Target="media/image882.emf"/><Relationship Id="rId31" Type="http://schemas.openxmlformats.org/officeDocument/2006/relationships/customXml" Target="ink/ink12.xml"/><Relationship Id="rId2099" Type="http://schemas.openxmlformats.org/officeDocument/2006/relationships/image" Target="media/image1014.emf"/><Relationship Id="rId180" Type="http://schemas.openxmlformats.org/officeDocument/2006/relationships/image" Target="media/image96.emf"/><Relationship Id="rId278" Type="http://schemas.openxmlformats.org/officeDocument/2006/relationships/customXml" Target="ink/ink120.xml"/><Relationship Id="rId1904" Type="http://schemas.openxmlformats.org/officeDocument/2006/relationships/customXml" Target="ink/ink927.xml"/><Relationship Id="rId485" Type="http://schemas.openxmlformats.org/officeDocument/2006/relationships/image" Target="media/image248.emf"/><Relationship Id="rId692" Type="http://schemas.openxmlformats.org/officeDocument/2006/relationships/customXml" Target="ink/ink326.xml"/><Relationship Id="rId2166" Type="http://schemas.openxmlformats.org/officeDocument/2006/relationships/customXml" Target="ink/ink1055.xml"/><Relationship Id="rId2373" Type="http://schemas.openxmlformats.org/officeDocument/2006/relationships/customXml" Target="ink/ink1158.xml"/><Relationship Id="rId2580" Type="http://schemas.openxmlformats.org/officeDocument/2006/relationships/image" Target="media/image1255.emf"/><Relationship Id="rId138" Type="http://schemas.openxmlformats.org/officeDocument/2006/relationships/image" Target="media/image73.emf"/><Relationship Id="rId345" Type="http://schemas.openxmlformats.org/officeDocument/2006/relationships/image" Target="media/image178.emf"/><Relationship Id="rId552" Type="http://schemas.openxmlformats.org/officeDocument/2006/relationships/customXml" Target="ink/ink256.xml"/><Relationship Id="rId997" Type="http://schemas.openxmlformats.org/officeDocument/2006/relationships/image" Target="media/image504.emf"/><Relationship Id="rId1182" Type="http://schemas.openxmlformats.org/officeDocument/2006/relationships/customXml" Target="ink/ink571.xml"/><Relationship Id="rId2026" Type="http://schemas.openxmlformats.org/officeDocument/2006/relationships/customXml" Target="ink/ink985.xml"/><Relationship Id="rId2233" Type="http://schemas.openxmlformats.org/officeDocument/2006/relationships/customXml" Target="ink/ink1088.xml"/><Relationship Id="rId2440" Type="http://schemas.openxmlformats.org/officeDocument/2006/relationships/image" Target="media/image1185.emf"/><Relationship Id="rId2678" Type="http://schemas.openxmlformats.org/officeDocument/2006/relationships/image" Target="media/image1304.emf"/><Relationship Id="rId205" Type="http://schemas.openxmlformats.org/officeDocument/2006/relationships/image" Target="media/image108.emf"/><Relationship Id="rId412" Type="http://schemas.openxmlformats.org/officeDocument/2006/relationships/customXml" Target="ink/ink186.xml"/><Relationship Id="rId857" Type="http://schemas.openxmlformats.org/officeDocument/2006/relationships/image" Target="media/image434.emf"/><Relationship Id="rId1042" Type="http://schemas.openxmlformats.org/officeDocument/2006/relationships/customXml" Target="ink/ink501.xml"/><Relationship Id="rId1487" Type="http://schemas.openxmlformats.org/officeDocument/2006/relationships/customXml" Target="ink/ink720.xml"/><Relationship Id="rId1694" Type="http://schemas.openxmlformats.org/officeDocument/2006/relationships/image" Target="media/image8110.emf"/><Relationship Id="rId2300" Type="http://schemas.openxmlformats.org/officeDocument/2006/relationships/image" Target="media/image1115.emf"/><Relationship Id="rId2538" Type="http://schemas.openxmlformats.org/officeDocument/2006/relationships/image" Target="media/image1234.emf"/><Relationship Id="rId717" Type="http://schemas.openxmlformats.org/officeDocument/2006/relationships/image" Target="media/image364.emf"/><Relationship Id="rId924" Type="http://schemas.openxmlformats.org/officeDocument/2006/relationships/customXml" Target="ink/ink442.xml"/><Relationship Id="rId1347" Type="http://schemas.openxmlformats.org/officeDocument/2006/relationships/image" Target="media/image679.emf"/><Relationship Id="rId1554" Type="http://schemas.openxmlformats.org/officeDocument/2006/relationships/image" Target="media/image783.emf"/><Relationship Id="rId1761" Type="http://schemas.openxmlformats.org/officeDocument/2006/relationships/image" Target="media/image844.emf"/><Relationship Id="rId1999" Type="http://schemas.openxmlformats.org/officeDocument/2006/relationships/oleObject" Target="embeddings/oleObject13.bin"/><Relationship Id="rId2605" Type="http://schemas.openxmlformats.org/officeDocument/2006/relationships/customXml" Target="ink/ink1273.xml"/><Relationship Id="rId53" Type="http://schemas.openxmlformats.org/officeDocument/2006/relationships/image" Target="media/image27.emf"/><Relationship Id="rId1207" Type="http://schemas.openxmlformats.org/officeDocument/2006/relationships/image" Target="media/image609.emf"/><Relationship Id="rId1414" Type="http://schemas.openxmlformats.org/officeDocument/2006/relationships/customXml" Target="ink/ink687.xml"/><Relationship Id="rId1621" Type="http://schemas.openxmlformats.org/officeDocument/2006/relationships/customXml" Target="ink/ink787.xml"/><Relationship Id="rId1859" Type="http://schemas.openxmlformats.org/officeDocument/2006/relationships/image" Target="media/image893.emf"/><Relationship Id="rId1719" Type="http://schemas.openxmlformats.org/officeDocument/2006/relationships/customXml" Target="ink/ink836.xml"/><Relationship Id="rId1926" Type="http://schemas.openxmlformats.org/officeDocument/2006/relationships/customXml" Target="ink/ink938.xml"/><Relationship Id="rId2090" Type="http://schemas.openxmlformats.org/officeDocument/2006/relationships/customXml" Target="ink/ink1017.xml"/><Relationship Id="rId2188" Type="http://schemas.openxmlformats.org/officeDocument/2006/relationships/customXml" Target="ink/ink1066.xml"/><Relationship Id="rId2395" Type="http://schemas.openxmlformats.org/officeDocument/2006/relationships/customXml" Target="ink/ink1169.xml"/><Relationship Id="rId367" Type="http://schemas.openxmlformats.org/officeDocument/2006/relationships/image" Target="media/image189.emf"/><Relationship Id="rId574" Type="http://schemas.openxmlformats.org/officeDocument/2006/relationships/customXml" Target="ink/ink267.xml"/><Relationship Id="rId2048" Type="http://schemas.openxmlformats.org/officeDocument/2006/relationships/customXml" Target="ink/ink996.xml"/><Relationship Id="rId2255" Type="http://schemas.openxmlformats.org/officeDocument/2006/relationships/customXml" Target="ink/ink1099.xml"/><Relationship Id="rId227" Type="http://schemas.openxmlformats.org/officeDocument/2006/relationships/image" Target="media/image119.emf"/><Relationship Id="rId781" Type="http://schemas.openxmlformats.org/officeDocument/2006/relationships/image" Target="media/image396.emf"/><Relationship Id="rId879" Type="http://schemas.openxmlformats.org/officeDocument/2006/relationships/image" Target="media/image445.emf"/><Relationship Id="rId2462" Type="http://schemas.openxmlformats.org/officeDocument/2006/relationships/image" Target="media/image1196.emf"/><Relationship Id="rId434" Type="http://schemas.openxmlformats.org/officeDocument/2006/relationships/customXml" Target="ink/ink197.xml"/><Relationship Id="rId641" Type="http://schemas.openxmlformats.org/officeDocument/2006/relationships/image" Target="media/image326.emf"/><Relationship Id="rId739" Type="http://schemas.openxmlformats.org/officeDocument/2006/relationships/image" Target="media/image375.emf"/><Relationship Id="rId1064" Type="http://schemas.openxmlformats.org/officeDocument/2006/relationships/customXml" Target="ink/ink512.xml"/><Relationship Id="rId1271" Type="http://schemas.openxmlformats.org/officeDocument/2006/relationships/image" Target="media/image641.emf"/><Relationship Id="rId1369" Type="http://schemas.openxmlformats.org/officeDocument/2006/relationships/image" Target="media/image690.emf"/><Relationship Id="rId1576" Type="http://schemas.openxmlformats.org/officeDocument/2006/relationships/image" Target="media/image794.emf"/><Relationship Id="rId2115" Type="http://schemas.openxmlformats.org/officeDocument/2006/relationships/image" Target="media/image1022.emf"/><Relationship Id="rId2322" Type="http://schemas.openxmlformats.org/officeDocument/2006/relationships/image" Target="media/image1126.emf"/><Relationship Id="rId501" Type="http://schemas.openxmlformats.org/officeDocument/2006/relationships/image" Target="media/image256.emf"/><Relationship Id="rId946" Type="http://schemas.openxmlformats.org/officeDocument/2006/relationships/customXml" Target="ink/ink453.xml"/><Relationship Id="rId1131" Type="http://schemas.openxmlformats.org/officeDocument/2006/relationships/image" Target="media/image571.emf"/><Relationship Id="rId1229" Type="http://schemas.openxmlformats.org/officeDocument/2006/relationships/image" Target="media/image620.emf"/><Relationship Id="rId1783" Type="http://schemas.openxmlformats.org/officeDocument/2006/relationships/image" Target="media/image855.emf"/><Relationship Id="rId1990" Type="http://schemas.openxmlformats.org/officeDocument/2006/relationships/image" Target="media/image959.emf"/><Relationship Id="rId2627" Type="http://schemas.openxmlformats.org/officeDocument/2006/relationships/customXml" Target="ink/ink1284.xml"/><Relationship Id="rId75" Type="http://schemas.openxmlformats.org/officeDocument/2006/relationships/customXml" Target="ink/ink30.xml"/><Relationship Id="rId806" Type="http://schemas.openxmlformats.org/officeDocument/2006/relationships/customXml" Target="ink/ink383.xml"/><Relationship Id="rId1436" Type="http://schemas.openxmlformats.org/officeDocument/2006/relationships/customXml" Target="ink/ink698.xml"/><Relationship Id="rId1643" Type="http://schemas.openxmlformats.org/officeDocument/2006/relationships/customXml" Target="ink/ink798.xml"/><Relationship Id="rId1850" Type="http://schemas.openxmlformats.org/officeDocument/2006/relationships/customXml" Target="ink/ink900.xml"/><Relationship Id="rId1503" Type="http://schemas.openxmlformats.org/officeDocument/2006/relationships/customXml" Target="ink/ink728.xml"/><Relationship Id="rId1710" Type="http://schemas.openxmlformats.org/officeDocument/2006/relationships/image" Target="media/image8190.emf"/><Relationship Id="rId1948" Type="http://schemas.openxmlformats.org/officeDocument/2006/relationships/customXml" Target="ink/ink949.xml"/><Relationship Id="rId291" Type="http://schemas.openxmlformats.org/officeDocument/2006/relationships/image" Target="media/image151.emf"/><Relationship Id="rId1808" Type="http://schemas.openxmlformats.org/officeDocument/2006/relationships/customXml" Target="ink/ink879.xml"/><Relationship Id="rId151" Type="http://schemas.openxmlformats.org/officeDocument/2006/relationships/image" Target="media/image81.emf"/><Relationship Id="rId389" Type="http://schemas.openxmlformats.org/officeDocument/2006/relationships/image" Target="media/image200.emf"/><Relationship Id="rId596" Type="http://schemas.openxmlformats.org/officeDocument/2006/relationships/customXml" Target="ink/ink278.xml"/><Relationship Id="rId2277" Type="http://schemas.openxmlformats.org/officeDocument/2006/relationships/customXml" Target="ink/ink1110.xml"/><Relationship Id="rId2484" Type="http://schemas.openxmlformats.org/officeDocument/2006/relationships/image" Target="media/image1207.emf"/><Relationship Id="rId2691" Type="http://schemas.openxmlformats.org/officeDocument/2006/relationships/customXml" Target="ink/ink1316.xml"/><Relationship Id="rId249" Type="http://schemas.openxmlformats.org/officeDocument/2006/relationships/image" Target="media/image130.emf"/><Relationship Id="rId456" Type="http://schemas.openxmlformats.org/officeDocument/2006/relationships/customXml" Target="ink/ink208.xml"/><Relationship Id="rId663" Type="http://schemas.openxmlformats.org/officeDocument/2006/relationships/image" Target="media/image337.emf"/><Relationship Id="rId870" Type="http://schemas.openxmlformats.org/officeDocument/2006/relationships/customXml" Target="ink/ink415.xml"/><Relationship Id="rId1086" Type="http://schemas.openxmlformats.org/officeDocument/2006/relationships/customXml" Target="ink/ink523.xml"/><Relationship Id="rId1293" Type="http://schemas.openxmlformats.org/officeDocument/2006/relationships/image" Target="media/image652.emf"/><Relationship Id="rId2137" Type="http://schemas.openxmlformats.org/officeDocument/2006/relationships/image" Target="media/image1033.emf"/><Relationship Id="rId2344" Type="http://schemas.openxmlformats.org/officeDocument/2006/relationships/image" Target="media/image1137.emf"/><Relationship Id="rId2551" Type="http://schemas.openxmlformats.org/officeDocument/2006/relationships/customXml" Target="ink/ink1246.xml"/><Relationship Id="rId109" Type="http://schemas.openxmlformats.org/officeDocument/2006/relationships/image" Target="media/image57.emf"/><Relationship Id="rId316" Type="http://schemas.openxmlformats.org/officeDocument/2006/relationships/customXml" Target="ink/ink139.xml"/><Relationship Id="rId523" Type="http://schemas.openxmlformats.org/officeDocument/2006/relationships/image" Target="media/image267.emf"/><Relationship Id="rId968" Type="http://schemas.openxmlformats.org/officeDocument/2006/relationships/customXml" Target="ink/ink464.xml"/><Relationship Id="rId1153" Type="http://schemas.openxmlformats.org/officeDocument/2006/relationships/image" Target="media/image582.emf"/><Relationship Id="rId1598" Type="http://schemas.openxmlformats.org/officeDocument/2006/relationships/image" Target="media/image805.emf"/><Relationship Id="rId2204" Type="http://schemas.openxmlformats.org/officeDocument/2006/relationships/customXml" Target="ink/ink1074.xml"/><Relationship Id="rId2649" Type="http://schemas.openxmlformats.org/officeDocument/2006/relationships/customXml" Target="ink/ink1295.xml"/><Relationship Id="rId97" Type="http://schemas.openxmlformats.org/officeDocument/2006/relationships/customXml" Target="ink/ink41.xml"/><Relationship Id="rId730" Type="http://schemas.openxmlformats.org/officeDocument/2006/relationships/customXml" Target="ink/ink345.xml"/><Relationship Id="rId828" Type="http://schemas.openxmlformats.org/officeDocument/2006/relationships/customXml" Target="ink/ink394.xml"/><Relationship Id="rId1013" Type="http://schemas.openxmlformats.org/officeDocument/2006/relationships/image" Target="media/image512.emf"/><Relationship Id="rId1360" Type="http://schemas.openxmlformats.org/officeDocument/2006/relationships/customXml" Target="ink/ink660.xml"/><Relationship Id="rId1458" Type="http://schemas.openxmlformats.org/officeDocument/2006/relationships/customXml" Target="ink/ink709.xml"/><Relationship Id="rId1665" Type="http://schemas.openxmlformats.org/officeDocument/2006/relationships/customXml" Target="ink/ink809.xml"/><Relationship Id="rId1872" Type="http://schemas.openxmlformats.org/officeDocument/2006/relationships/customXml" Target="ink/ink911.xml"/><Relationship Id="rId2411" Type="http://schemas.openxmlformats.org/officeDocument/2006/relationships/customXml" Target="ink/ink1177.xml"/><Relationship Id="rId2509" Type="http://schemas.openxmlformats.org/officeDocument/2006/relationships/customXml" Target="ink/ink1225.xml"/><Relationship Id="rId1220" Type="http://schemas.openxmlformats.org/officeDocument/2006/relationships/customXml" Target="ink/ink590.xml"/><Relationship Id="rId1318" Type="http://schemas.openxmlformats.org/officeDocument/2006/relationships/customXml" Target="ink/ink639.xml"/><Relationship Id="rId1525" Type="http://schemas.openxmlformats.org/officeDocument/2006/relationships/customXml" Target="ink/ink739.xml"/><Relationship Id="rId1732" Type="http://schemas.openxmlformats.org/officeDocument/2006/relationships/image" Target="media/image8290.emf"/><Relationship Id="rId24" Type="http://schemas.openxmlformats.org/officeDocument/2006/relationships/image" Target="media/image9.emf"/><Relationship Id="rId2299" Type="http://schemas.openxmlformats.org/officeDocument/2006/relationships/customXml" Target="ink/ink1121.xml"/><Relationship Id="rId173" Type="http://schemas.openxmlformats.org/officeDocument/2006/relationships/image" Target="media/image92.emf"/><Relationship Id="rId380" Type="http://schemas.openxmlformats.org/officeDocument/2006/relationships/customXml" Target="ink/ink171.xml"/><Relationship Id="rId2061" Type="http://schemas.openxmlformats.org/officeDocument/2006/relationships/image" Target="media/image995.emf"/><Relationship Id="rId240" Type="http://schemas.openxmlformats.org/officeDocument/2006/relationships/customXml" Target="ink/ink101.xml"/><Relationship Id="rId478" Type="http://schemas.openxmlformats.org/officeDocument/2006/relationships/customXml" Target="ink/ink219.xml"/><Relationship Id="rId685" Type="http://schemas.openxmlformats.org/officeDocument/2006/relationships/image" Target="media/image348.emf"/><Relationship Id="rId892" Type="http://schemas.openxmlformats.org/officeDocument/2006/relationships/customXml" Target="ink/ink426.xml"/><Relationship Id="rId2159" Type="http://schemas.openxmlformats.org/officeDocument/2006/relationships/image" Target="media/image1044.emf"/><Relationship Id="rId2366" Type="http://schemas.openxmlformats.org/officeDocument/2006/relationships/image" Target="media/image1148.emf"/><Relationship Id="rId2573" Type="http://schemas.openxmlformats.org/officeDocument/2006/relationships/customXml" Target="ink/ink1257.xml"/><Relationship Id="rId100" Type="http://schemas.openxmlformats.org/officeDocument/2006/relationships/image" Target="media/image51.emf"/><Relationship Id="rId338" Type="http://schemas.openxmlformats.org/officeDocument/2006/relationships/customXml" Target="ink/ink150.xml"/><Relationship Id="rId545" Type="http://schemas.openxmlformats.org/officeDocument/2006/relationships/image" Target="media/image278.emf"/><Relationship Id="rId752" Type="http://schemas.openxmlformats.org/officeDocument/2006/relationships/customXml" Target="ink/ink356.xml"/><Relationship Id="rId1175" Type="http://schemas.openxmlformats.org/officeDocument/2006/relationships/image" Target="media/image593.emf"/><Relationship Id="rId1382" Type="http://schemas.openxmlformats.org/officeDocument/2006/relationships/customXml" Target="ink/ink671.xml"/><Relationship Id="rId2019" Type="http://schemas.openxmlformats.org/officeDocument/2006/relationships/image" Target="media/image974.emf"/><Relationship Id="rId2226" Type="http://schemas.openxmlformats.org/officeDocument/2006/relationships/image" Target="media/image1078.emf"/><Relationship Id="rId2433" Type="http://schemas.openxmlformats.org/officeDocument/2006/relationships/customXml" Target="ink/ink1188.xml"/><Relationship Id="rId2640" Type="http://schemas.openxmlformats.org/officeDocument/2006/relationships/image" Target="media/image1285.emf"/><Relationship Id="rId405" Type="http://schemas.openxmlformats.org/officeDocument/2006/relationships/image" Target="media/image208.emf"/><Relationship Id="rId612" Type="http://schemas.openxmlformats.org/officeDocument/2006/relationships/customXml" Target="ink/ink286.xml"/><Relationship Id="rId1035" Type="http://schemas.openxmlformats.org/officeDocument/2006/relationships/image" Target="media/image523.emf"/><Relationship Id="rId1242" Type="http://schemas.openxmlformats.org/officeDocument/2006/relationships/customXml" Target="ink/ink601.xml"/><Relationship Id="rId1687" Type="http://schemas.openxmlformats.org/officeDocument/2006/relationships/customXml" Target="ink/ink820.xml"/><Relationship Id="rId1894" Type="http://schemas.openxmlformats.org/officeDocument/2006/relationships/customXml" Target="ink/ink922.xml"/><Relationship Id="rId2500" Type="http://schemas.openxmlformats.org/officeDocument/2006/relationships/image" Target="media/image1215.emf"/><Relationship Id="rId917" Type="http://schemas.openxmlformats.org/officeDocument/2006/relationships/image" Target="media/image464.emf"/><Relationship Id="rId1102" Type="http://schemas.openxmlformats.org/officeDocument/2006/relationships/customXml" Target="ink/ink531.xml"/><Relationship Id="rId1547" Type="http://schemas.openxmlformats.org/officeDocument/2006/relationships/customXml" Target="ink/ink750.xml"/><Relationship Id="rId1754" Type="http://schemas.openxmlformats.org/officeDocument/2006/relationships/customXml" Target="ink/ink852.xml"/><Relationship Id="rId1961" Type="http://schemas.openxmlformats.org/officeDocument/2006/relationships/image" Target="media/image944.emf"/><Relationship Id="rId46" Type="http://schemas.openxmlformats.org/officeDocument/2006/relationships/image" Target="media/image22.emf"/><Relationship Id="rId1407" Type="http://schemas.openxmlformats.org/officeDocument/2006/relationships/image" Target="media/image709.emf"/><Relationship Id="rId1614" Type="http://schemas.openxmlformats.org/officeDocument/2006/relationships/image" Target="media/image813.emf"/><Relationship Id="rId1821" Type="http://schemas.openxmlformats.org/officeDocument/2006/relationships/image" Target="media/image874.emf"/><Relationship Id="rId195" Type="http://schemas.openxmlformats.org/officeDocument/2006/relationships/image" Target="media/image103.emf"/><Relationship Id="rId1919" Type="http://schemas.openxmlformats.org/officeDocument/2006/relationships/image" Target="media/image923.emf"/><Relationship Id="rId2083" Type="http://schemas.openxmlformats.org/officeDocument/2006/relationships/image" Target="media/image1006.emf"/><Relationship Id="rId2290" Type="http://schemas.openxmlformats.org/officeDocument/2006/relationships/image" Target="media/image1110.emf"/><Relationship Id="rId2388" Type="http://schemas.openxmlformats.org/officeDocument/2006/relationships/image" Target="media/image1159.emf"/><Relationship Id="rId2595" Type="http://schemas.openxmlformats.org/officeDocument/2006/relationships/customXml" Target="ink/ink1268.xml"/><Relationship Id="rId262" Type="http://schemas.openxmlformats.org/officeDocument/2006/relationships/customXml" Target="ink/ink112.xml"/><Relationship Id="rId567" Type="http://schemas.openxmlformats.org/officeDocument/2006/relationships/image" Target="media/image289.emf"/><Relationship Id="rId1197" Type="http://schemas.openxmlformats.org/officeDocument/2006/relationships/image" Target="media/image604.emf"/><Relationship Id="rId2150" Type="http://schemas.openxmlformats.org/officeDocument/2006/relationships/customXml" Target="ink/ink1047.xml"/><Relationship Id="rId2248" Type="http://schemas.openxmlformats.org/officeDocument/2006/relationships/image" Target="media/image1089.emf"/><Relationship Id="rId122" Type="http://schemas.openxmlformats.org/officeDocument/2006/relationships/customXml" Target="ink/ink52.xml"/><Relationship Id="rId774" Type="http://schemas.openxmlformats.org/officeDocument/2006/relationships/customXml" Target="ink/ink367.xml"/><Relationship Id="rId981" Type="http://schemas.openxmlformats.org/officeDocument/2006/relationships/image" Target="media/image496.emf"/><Relationship Id="rId1057" Type="http://schemas.openxmlformats.org/officeDocument/2006/relationships/image" Target="media/image534.emf"/><Relationship Id="rId2010" Type="http://schemas.openxmlformats.org/officeDocument/2006/relationships/customXml" Target="ink/ink977.xml"/><Relationship Id="rId2455" Type="http://schemas.openxmlformats.org/officeDocument/2006/relationships/customXml" Target="ink/ink1198.xml"/><Relationship Id="rId2662" Type="http://schemas.openxmlformats.org/officeDocument/2006/relationships/image" Target="media/image1296.emf"/><Relationship Id="rId427" Type="http://schemas.openxmlformats.org/officeDocument/2006/relationships/image" Target="media/image219.emf"/><Relationship Id="rId634" Type="http://schemas.openxmlformats.org/officeDocument/2006/relationships/customXml" Target="ink/ink297.xml"/><Relationship Id="rId841" Type="http://schemas.openxmlformats.org/officeDocument/2006/relationships/image" Target="media/image426.emf"/><Relationship Id="rId1264" Type="http://schemas.openxmlformats.org/officeDocument/2006/relationships/customXml" Target="ink/ink612.xml"/><Relationship Id="rId1471" Type="http://schemas.openxmlformats.org/officeDocument/2006/relationships/customXml" Target="ink/ink712.xml"/><Relationship Id="rId1569" Type="http://schemas.openxmlformats.org/officeDocument/2006/relationships/customXml" Target="ink/ink761.xml"/><Relationship Id="rId2108" Type="http://schemas.openxmlformats.org/officeDocument/2006/relationships/customXml" Target="ink/ink1026.xml"/><Relationship Id="rId2315" Type="http://schemas.openxmlformats.org/officeDocument/2006/relationships/customXml" Target="ink/ink1129.xml"/><Relationship Id="rId2522" Type="http://schemas.openxmlformats.org/officeDocument/2006/relationships/image" Target="media/image1226.emf"/><Relationship Id="rId701" Type="http://schemas.openxmlformats.org/officeDocument/2006/relationships/image" Target="media/image356.emf"/><Relationship Id="rId939" Type="http://schemas.openxmlformats.org/officeDocument/2006/relationships/image" Target="media/image475.emf"/><Relationship Id="rId1124" Type="http://schemas.openxmlformats.org/officeDocument/2006/relationships/customXml" Target="ink/ink542.xml"/><Relationship Id="rId1331" Type="http://schemas.openxmlformats.org/officeDocument/2006/relationships/image" Target="media/image671.emf"/><Relationship Id="rId1776" Type="http://schemas.openxmlformats.org/officeDocument/2006/relationships/customXml" Target="ink/ink863.xml"/><Relationship Id="rId1983" Type="http://schemas.openxmlformats.org/officeDocument/2006/relationships/customXml" Target="ink/ink966.xml"/><Relationship Id="rId68" Type="http://schemas.openxmlformats.org/officeDocument/2006/relationships/image" Target="media/image35.emf"/><Relationship Id="rId1429" Type="http://schemas.openxmlformats.org/officeDocument/2006/relationships/image" Target="media/image720.emf"/><Relationship Id="rId1636" Type="http://schemas.openxmlformats.org/officeDocument/2006/relationships/image" Target="media/image824.emf"/><Relationship Id="rId1843" Type="http://schemas.openxmlformats.org/officeDocument/2006/relationships/image" Target="media/image885.emf"/><Relationship Id="rId1703" Type="http://schemas.openxmlformats.org/officeDocument/2006/relationships/customXml" Target="ink/ink828.xml"/><Relationship Id="rId1910" Type="http://schemas.openxmlformats.org/officeDocument/2006/relationships/customXml" Target="ink/ink930.xml"/><Relationship Id="rId284" Type="http://schemas.openxmlformats.org/officeDocument/2006/relationships/customXml" Target="ink/ink123.xml"/><Relationship Id="rId491" Type="http://schemas.openxmlformats.org/officeDocument/2006/relationships/image" Target="media/image251.emf"/><Relationship Id="rId2172" Type="http://schemas.openxmlformats.org/officeDocument/2006/relationships/customXml" Target="ink/ink1058.xml"/><Relationship Id="rId144" Type="http://schemas.openxmlformats.org/officeDocument/2006/relationships/image" Target="media/image76.emf"/><Relationship Id="rId589" Type="http://schemas.openxmlformats.org/officeDocument/2006/relationships/image" Target="media/image300.emf"/><Relationship Id="rId796" Type="http://schemas.openxmlformats.org/officeDocument/2006/relationships/customXml" Target="ink/ink378.xml"/><Relationship Id="rId2477" Type="http://schemas.openxmlformats.org/officeDocument/2006/relationships/customXml" Target="ink/ink1209.xml"/><Relationship Id="rId2684" Type="http://schemas.openxmlformats.org/officeDocument/2006/relationships/image" Target="media/image1307.emf"/><Relationship Id="rId351" Type="http://schemas.openxmlformats.org/officeDocument/2006/relationships/image" Target="media/image181.emf"/><Relationship Id="rId449" Type="http://schemas.openxmlformats.org/officeDocument/2006/relationships/image" Target="media/image230.emf"/><Relationship Id="rId656" Type="http://schemas.openxmlformats.org/officeDocument/2006/relationships/customXml" Target="ink/ink308.xml"/><Relationship Id="rId863" Type="http://schemas.openxmlformats.org/officeDocument/2006/relationships/image" Target="media/image437.emf"/><Relationship Id="rId1079" Type="http://schemas.openxmlformats.org/officeDocument/2006/relationships/image" Target="media/image545.emf"/><Relationship Id="rId1286" Type="http://schemas.openxmlformats.org/officeDocument/2006/relationships/customXml" Target="ink/ink623.xml"/><Relationship Id="rId1493" Type="http://schemas.openxmlformats.org/officeDocument/2006/relationships/customXml" Target="ink/ink723.xml"/><Relationship Id="rId2032" Type="http://schemas.openxmlformats.org/officeDocument/2006/relationships/customXml" Target="ink/ink988.xml"/><Relationship Id="rId2337" Type="http://schemas.openxmlformats.org/officeDocument/2006/relationships/customXml" Target="ink/ink1140.xml"/><Relationship Id="rId2544" Type="http://schemas.openxmlformats.org/officeDocument/2006/relationships/image" Target="media/image1237.emf"/><Relationship Id="rId211" Type="http://schemas.openxmlformats.org/officeDocument/2006/relationships/image" Target="media/image111.emf"/><Relationship Id="rId309" Type="http://schemas.openxmlformats.org/officeDocument/2006/relationships/image" Target="media/image160.emf"/><Relationship Id="rId516" Type="http://schemas.openxmlformats.org/officeDocument/2006/relationships/customXml" Target="ink/ink238.xml"/><Relationship Id="rId1146" Type="http://schemas.openxmlformats.org/officeDocument/2006/relationships/customXml" Target="ink/ink553.xml"/><Relationship Id="rId1798" Type="http://schemas.openxmlformats.org/officeDocument/2006/relationships/customXml" Target="ink/ink874.xml"/><Relationship Id="rId723" Type="http://schemas.openxmlformats.org/officeDocument/2006/relationships/image" Target="media/image367.emf"/><Relationship Id="rId930" Type="http://schemas.openxmlformats.org/officeDocument/2006/relationships/customXml" Target="ink/ink445.xml"/><Relationship Id="rId1006" Type="http://schemas.openxmlformats.org/officeDocument/2006/relationships/customXml" Target="ink/ink483.xml"/><Relationship Id="rId1353" Type="http://schemas.openxmlformats.org/officeDocument/2006/relationships/image" Target="media/image682.emf"/><Relationship Id="rId1560" Type="http://schemas.openxmlformats.org/officeDocument/2006/relationships/image" Target="media/image786.emf"/><Relationship Id="rId1658" Type="http://schemas.openxmlformats.org/officeDocument/2006/relationships/image" Target="media/image835.emf"/><Relationship Id="rId1865" Type="http://schemas.openxmlformats.org/officeDocument/2006/relationships/image" Target="media/image896.emf"/><Relationship Id="rId2404" Type="http://schemas.openxmlformats.org/officeDocument/2006/relationships/image" Target="media/image1167.emf"/><Relationship Id="rId2611" Type="http://schemas.openxmlformats.org/officeDocument/2006/relationships/customXml" Target="ink/ink1276.xml"/><Relationship Id="rId2709" Type="http://schemas.openxmlformats.org/officeDocument/2006/relationships/customXml" Target="ink/ink1325.xml"/><Relationship Id="rId1213" Type="http://schemas.openxmlformats.org/officeDocument/2006/relationships/image" Target="media/image612.emf"/><Relationship Id="rId1420" Type="http://schemas.openxmlformats.org/officeDocument/2006/relationships/customXml" Target="ink/ink690.xml"/><Relationship Id="rId1518" Type="http://schemas.openxmlformats.org/officeDocument/2006/relationships/image" Target="media/image765.emf"/><Relationship Id="rId1725" Type="http://schemas.openxmlformats.org/officeDocument/2006/relationships/customXml" Target="ink/ink839.xml"/><Relationship Id="rId1932" Type="http://schemas.openxmlformats.org/officeDocument/2006/relationships/customXml" Target="ink/ink941.xml"/><Relationship Id="rId17" Type="http://schemas.openxmlformats.org/officeDocument/2006/relationships/customXml" Target="ink/ink5.xml"/><Relationship Id="rId2194" Type="http://schemas.openxmlformats.org/officeDocument/2006/relationships/customXml" Target="ink/ink1069.xml"/><Relationship Id="rId166" Type="http://schemas.openxmlformats.org/officeDocument/2006/relationships/customXml" Target="ink/ink71.xml"/><Relationship Id="rId373" Type="http://schemas.openxmlformats.org/officeDocument/2006/relationships/image" Target="media/image192.emf"/><Relationship Id="rId580" Type="http://schemas.openxmlformats.org/officeDocument/2006/relationships/customXml" Target="ink/ink270.xml"/><Relationship Id="rId2054" Type="http://schemas.openxmlformats.org/officeDocument/2006/relationships/customXml" Target="ink/ink999.xml"/><Relationship Id="rId2261" Type="http://schemas.openxmlformats.org/officeDocument/2006/relationships/customXml" Target="ink/ink1102.xml"/><Relationship Id="rId2499" Type="http://schemas.openxmlformats.org/officeDocument/2006/relationships/customXml" Target="ink/ink1220.xml"/><Relationship Id="rId1" Type="http://schemas.openxmlformats.org/officeDocument/2006/relationships/customXml" Target="../customXml/item1.xml"/><Relationship Id="rId233" Type="http://schemas.openxmlformats.org/officeDocument/2006/relationships/image" Target="media/image122.emf"/><Relationship Id="rId440" Type="http://schemas.openxmlformats.org/officeDocument/2006/relationships/customXml" Target="ink/ink200.xml"/><Relationship Id="rId678" Type="http://schemas.openxmlformats.org/officeDocument/2006/relationships/customXml" Target="ink/ink319.xml"/><Relationship Id="rId885" Type="http://schemas.openxmlformats.org/officeDocument/2006/relationships/image" Target="media/image448.emf"/><Relationship Id="rId1070" Type="http://schemas.openxmlformats.org/officeDocument/2006/relationships/customXml" Target="ink/ink515.xml"/><Relationship Id="rId2121" Type="http://schemas.openxmlformats.org/officeDocument/2006/relationships/image" Target="media/image1025.emf"/><Relationship Id="rId2359" Type="http://schemas.openxmlformats.org/officeDocument/2006/relationships/customXml" Target="ink/ink1151.xml"/><Relationship Id="rId2566" Type="http://schemas.openxmlformats.org/officeDocument/2006/relationships/image" Target="media/image1248.emf"/><Relationship Id="rId300" Type="http://schemas.openxmlformats.org/officeDocument/2006/relationships/customXml" Target="ink/ink131.xml"/><Relationship Id="rId538" Type="http://schemas.openxmlformats.org/officeDocument/2006/relationships/customXml" Target="ink/ink249.xml"/><Relationship Id="rId745" Type="http://schemas.openxmlformats.org/officeDocument/2006/relationships/image" Target="media/image378.emf"/><Relationship Id="rId952" Type="http://schemas.openxmlformats.org/officeDocument/2006/relationships/customXml" Target="ink/ink456.xml"/><Relationship Id="rId1168" Type="http://schemas.openxmlformats.org/officeDocument/2006/relationships/customXml" Target="ink/ink564.xml"/><Relationship Id="rId1375" Type="http://schemas.openxmlformats.org/officeDocument/2006/relationships/image" Target="media/image693.emf"/><Relationship Id="rId1582" Type="http://schemas.openxmlformats.org/officeDocument/2006/relationships/image" Target="media/image797.emf"/><Relationship Id="rId2219" Type="http://schemas.openxmlformats.org/officeDocument/2006/relationships/customXml" Target="ink/ink1081.xml"/><Relationship Id="rId2426" Type="http://schemas.openxmlformats.org/officeDocument/2006/relationships/image" Target="media/image1178.emf"/><Relationship Id="rId2633" Type="http://schemas.openxmlformats.org/officeDocument/2006/relationships/customXml" Target="ink/ink1287.xml"/><Relationship Id="rId81" Type="http://schemas.openxmlformats.org/officeDocument/2006/relationships/customXml" Target="ink/ink33.xml"/><Relationship Id="rId605" Type="http://schemas.openxmlformats.org/officeDocument/2006/relationships/image" Target="media/image308.emf"/><Relationship Id="rId812" Type="http://schemas.openxmlformats.org/officeDocument/2006/relationships/customXml" Target="ink/ink386.xml"/><Relationship Id="rId1028" Type="http://schemas.openxmlformats.org/officeDocument/2006/relationships/customXml" Target="ink/ink494.xml"/><Relationship Id="rId1235" Type="http://schemas.openxmlformats.org/officeDocument/2006/relationships/image" Target="media/image623.emf"/><Relationship Id="rId1442" Type="http://schemas.openxmlformats.org/officeDocument/2006/relationships/customXml" Target="ink/ink701.xml"/><Relationship Id="rId1887" Type="http://schemas.openxmlformats.org/officeDocument/2006/relationships/image" Target="media/image907.emf"/><Relationship Id="rId1302" Type="http://schemas.openxmlformats.org/officeDocument/2006/relationships/customXml" Target="ink/ink631.xml"/><Relationship Id="rId1747" Type="http://schemas.openxmlformats.org/officeDocument/2006/relationships/image" Target="media/image840.png"/><Relationship Id="rId1954" Type="http://schemas.openxmlformats.org/officeDocument/2006/relationships/customXml" Target="ink/ink952.xml"/><Relationship Id="rId2700" Type="http://schemas.openxmlformats.org/officeDocument/2006/relationships/image" Target="media/image1315.emf"/><Relationship Id="rId39" Type="http://schemas.openxmlformats.org/officeDocument/2006/relationships/customXml" Target="ink/ink16.xml"/><Relationship Id="rId1607" Type="http://schemas.openxmlformats.org/officeDocument/2006/relationships/customXml" Target="ink/ink780.xml"/><Relationship Id="rId1814" Type="http://schemas.openxmlformats.org/officeDocument/2006/relationships/customXml" Target="ink/ink882.xml"/><Relationship Id="rId188" Type="http://schemas.openxmlformats.org/officeDocument/2006/relationships/customXml" Target="ink/ink75.xml"/><Relationship Id="rId395" Type="http://schemas.openxmlformats.org/officeDocument/2006/relationships/image" Target="media/image203.emf"/><Relationship Id="rId2076" Type="http://schemas.openxmlformats.org/officeDocument/2006/relationships/customXml" Target="ink/ink1010.xml"/><Relationship Id="rId2283" Type="http://schemas.openxmlformats.org/officeDocument/2006/relationships/customXml" Target="ink/ink1113.xml"/><Relationship Id="rId2490" Type="http://schemas.openxmlformats.org/officeDocument/2006/relationships/image" Target="media/image1210.emf"/><Relationship Id="rId2588" Type="http://schemas.openxmlformats.org/officeDocument/2006/relationships/image" Target="media/image1259.emf"/><Relationship Id="rId255" Type="http://schemas.openxmlformats.org/officeDocument/2006/relationships/image" Target="media/image133.emf"/><Relationship Id="rId462" Type="http://schemas.openxmlformats.org/officeDocument/2006/relationships/customXml" Target="ink/ink211.xml"/><Relationship Id="rId1092" Type="http://schemas.openxmlformats.org/officeDocument/2006/relationships/customXml" Target="ink/ink526.xml"/><Relationship Id="rId1397" Type="http://schemas.openxmlformats.org/officeDocument/2006/relationships/image" Target="media/image704.emf"/><Relationship Id="rId2143" Type="http://schemas.openxmlformats.org/officeDocument/2006/relationships/image" Target="media/image1036.emf"/><Relationship Id="rId2350" Type="http://schemas.openxmlformats.org/officeDocument/2006/relationships/image" Target="media/image1140.emf"/><Relationship Id="rId115" Type="http://schemas.openxmlformats.org/officeDocument/2006/relationships/image" Target="media/image60.emf"/><Relationship Id="rId322" Type="http://schemas.openxmlformats.org/officeDocument/2006/relationships/customXml" Target="ink/ink142.xml"/><Relationship Id="rId767" Type="http://schemas.openxmlformats.org/officeDocument/2006/relationships/image" Target="media/image389.emf"/><Relationship Id="rId974" Type="http://schemas.openxmlformats.org/officeDocument/2006/relationships/customXml" Target="ink/ink467.xml"/><Relationship Id="rId2003" Type="http://schemas.openxmlformats.org/officeDocument/2006/relationships/image" Target="media/image966.emf"/><Relationship Id="rId2210" Type="http://schemas.openxmlformats.org/officeDocument/2006/relationships/image" Target="media/image1070.emf"/><Relationship Id="rId2448" Type="http://schemas.openxmlformats.org/officeDocument/2006/relationships/image" Target="media/image1189.emf"/><Relationship Id="rId2655" Type="http://schemas.openxmlformats.org/officeDocument/2006/relationships/customXml" Target="ink/ink1298.xml"/><Relationship Id="rId627" Type="http://schemas.openxmlformats.org/officeDocument/2006/relationships/image" Target="media/image319.emf"/><Relationship Id="rId834" Type="http://schemas.openxmlformats.org/officeDocument/2006/relationships/customXml" Target="ink/ink397.xml"/><Relationship Id="rId1257" Type="http://schemas.openxmlformats.org/officeDocument/2006/relationships/image" Target="media/image634.emf"/><Relationship Id="rId1464" Type="http://schemas.openxmlformats.org/officeDocument/2006/relationships/image" Target="media/image738.emf"/><Relationship Id="rId1671" Type="http://schemas.openxmlformats.org/officeDocument/2006/relationships/customXml" Target="ink/ink812.xml"/><Relationship Id="rId2308" Type="http://schemas.openxmlformats.org/officeDocument/2006/relationships/image" Target="media/image1119.emf"/><Relationship Id="rId2515" Type="http://schemas.openxmlformats.org/officeDocument/2006/relationships/customXml" Target="ink/ink1228.xml"/><Relationship Id="rId901" Type="http://schemas.openxmlformats.org/officeDocument/2006/relationships/image" Target="media/image456.emf"/><Relationship Id="rId1117" Type="http://schemas.openxmlformats.org/officeDocument/2006/relationships/image" Target="media/image564.emf"/><Relationship Id="rId1324" Type="http://schemas.openxmlformats.org/officeDocument/2006/relationships/customXml" Target="ink/ink642.xml"/><Relationship Id="rId1531" Type="http://schemas.openxmlformats.org/officeDocument/2006/relationships/customXml" Target="ink/ink742.xml"/><Relationship Id="rId1769" Type="http://schemas.openxmlformats.org/officeDocument/2006/relationships/image" Target="media/image848.emf"/><Relationship Id="rId1976" Type="http://schemas.openxmlformats.org/officeDocument/2006/relationships/customXml" Target="ink/ink963.xml"/><Relationship Id="rId30" Type="http://schemas.openxmlformats.org/officeDocument/2006/relationships/image" Target="media/image12.emf"/><Relationship Id="rId1629" Type="http://schemas.openxmlformats.org/officeDocument/2006/relationships/customXml" Target="ink/ink791.xml"/><Relationship Id="rId1836" Type="http://schemas.openxmlformats.org/officeDocument/2006/relationships/customXml" Target="ink/ink893.xml"/><Relationship Id="rId1903" Type="http://schemas.openxmlformats.org/officeDocument/2006/relationships/image" Target="media/image915.emf"/><Relationship Id="rId2098" Type="http://schemas.openxmlformats.org/officeDocument/2006/relationships/customXml" Target="ink/ink1021.xml"/><Relationship Id="rId277" Type="http://schemas.openxmlformats.org/officeDocument/2006/relationships/image" Target="media/image144.emf"/><Relationship Id="rId484" Type="http://schemas.openxmlformats.org/officeDocument/2006/relationships/customXml" Target="ink/ink222.xml"/><Relationship Id="rId2165" Type="http://schemas.openxmlformats.org/officeDocument/2006/relationships/image" Target="media/image1047.emf"/><Relationship Id="rId137" Type="http://schemas.openxmlformats.org/officeDocument/2006/relationships/customXml" Target="ink/ink58.xml"/><Relationship Id="rId344" Type="http://schemas.openxmlformats.org/officeDocument/2006/relationships/customXml" Target="ink/ink153.xml"/><Relationship Id="rId691" Type="http://schemas.openxmlformats.org/officeDocument/2006/relationships/image" Target="media/image351.emf"/><Relationship Id="rId789" Type="http://schemas.openxmlformats.org/officeDocument/2006/relationships/image" Target="media/image400.emf"/><Relationship Id="rId996" Type="http://schemas.openxmlformats.org/officeDocument/2006/relationships/customXml" Target="ink/ink478.xml"/><Relationship Id="rId2025" Type="http://schemas.openxmlformats.org/officeDocument/2006/relationships/image" Target="media/image977.emf"/><Relationship Id="rId2372" Type="http://schemas.openxmlformats.org/officeDocument/2006/relationships/image" Target="media/image1151.emf"/><Relationship Id="rId2677" Type="http://schemas.openxmlformats.org/officeDocument/2006/relationships/customXml" Target="ink/ink1309.xml"/><Relationship Id="rId551" Type="http://schemas.openxmlformats.org/officeDocument/2006/relationships/image" Target="media/image281.emf"/><Relationship Id="rId649" Type="http://schemas.openxmlformats.org/officeDocument/2006/relationships/image" Target="media/image330.emf"/><Relationship Id="rId856" Type="http://schemas.openxmlformats.org/officeDocument/2006/relationships/customXml" Target="ink/ink408.xml"/><Relationship Id="rId1181" Type="http://schemas.openxmlformats.org/officeDocument/2006/relationships/image" Target="media/image596.emf"/><Relationship Id="rId1279" Type="http://schemas.openxmlformats.org/officeDocument/2006/relationships/image" Target="media/image645.emf"/><Relationship Id="rId1486" Type="http://schemas.openxmlformats.org/officeDocument/2006/relationships/image" Target="media/image749.emf"/><Relationship Id="rId2232" Type="http://schemas.openxmlformats.org/officeDocument/2006/relationships/image" Target="media/image1081.emf"/><Relationship Id="rId2537" Type="http://schemas.openxmlformats.org/officeDocument/2006/relationships/customXml" Target="ink/ink1239.xml"/><Relationship Id="rId204" Type="http://schemas.openxmlformats.org/officeDocument/2006/relationships/customXml" Target="ink/ink83.xml"/><Relationship Id="rId411" Type="http://schemas.openxmlformats.org/officeDocument/2006/relationships/image" Target="media/image211.emf"/><Relationship Id="rId509" Type="http://schemas.openxmlformats.org/officeDocument/2006/relationships/image" Target="media/image260.emf"/><Relationship Id="rId1041" Type="http://schemas.openxmlformats.org/officeDocument/2006/relationships/image" Target="media/image526.emf"/><Relationship Id="rId1139" Type="http://schemas.openxmlformats.org/officeDocument/2006/relationships/image" Target="media/image575.emf"/><Relationship Id="rId1346" Type="http://schemas.openxmlformats.org/officeDocument/2006/relationships/customXml" Target="ink/ink653.xml"/><Relationship Id="rId1693" Type="http://schemas.openxmlformats.org/officeDocument/2006/relationships/customXml" Target="ink/ink823.xml"/><Relationship Id="rId1998" Type="http://schemas.openxmlformats.org/officeDocument/2006/relationships/image" Target="media/image954.emf"/><Relationship Id="rId716" Type="http://schemas.openxmlformats.org/officeDocument/2006/relationships/customXml" Target="ink/ink338.xml"/><Relationship Id="rId923" Type="http://schemas.openxmlformats.org/officeDocument/2006/relationships/image" Target="media/image467.emf"/><Relationship Id="rId1553" Type="http://schemas.openxmlformats.org/officeDocument/2006/relationships/customXml" Target="ink/ink753.xml"/><Relationship Id="rId1760" Type="http://schemas.openxmlformats.org/officeDocument/2006/relationships/customXml" Target="ink/ink855.xml"/><Relationship Id="rId1858" Type="http://schemas.openxmlformats.org/officeDocument/2006/relationships/customXml" Target="ink/ink904.xml"/><Relationship Id="rId2604" Type="http://schemas.openxmlformats.org/officeDocument/2006/relationships/image" Target="media/image1267.emf"/><Relationship Id="rId52" Type="http://schemas.openxmlformats.org/officeDocument/2006/relationships/image" Target="media/image26.emf"/><Relationship Id="rId1206" Type="http://schemas.openxmlformats.org/officeDocument/2006/relationships/customXml" Target="ink/ink583.xml"/><Relationship Id="rId1413" Type="http://schemas.openxmlformats.org/officeDocument/2006/relationships/image" Target="media/image712.emf"/><Relationship Id="rId1620" Type="http://schemas.openxmlformats.org/officeDocument/2006/relationships/image" Target="media/image816.emf"/><Relationship Id="rId1718" Type="http://schemas.openxmlformats.org/officeDocument/2006/relationships/image" Target="media/image839.emf"/><Relationship Id="rId1925" Type="http://schemas.openxmlformats.org/officeDocument/2006/relationships/image" Target="media/image926.emf"/><Relationship Id="rId299" Type="http://schemas.openxmlformats.org/officeDocument/2006/relationships/image" Target="media/image155.emf"/><Relationship Id="rId2187" Type="http://schemas.openxmlformats.org/officeDocument/2006/relationships/image" Target="media/image1058.emf"/><Relationship Id="rId2394" Type="http://schemas.openxmlformats.org/officeDocument/2006/relationships/image" Target="media/image1162.emf"/><Relationship Id="rId159" Type="http://schemas.openxmlformats.org/officeDocument/2006/relationships/image" Target="media/image85.emf"/><Relationship Id="rId366" Type="http://schemas.openxmlformats.org/officeDocument/2006/relationships/customXml" Target="ink/ink164.xml"/><Relationship Id="rId573" Type="http://schemas.openxmlformats.org/officeDocument/2006/relationships/image" Target="media/image292.emf"/><Relationship Id="rId780" Type="http://schemas.openxmlformats.org/officeDocument/2006/relationships/customXml" Target="ink/ink370.xml"/><Relationship Id="rId2047" Type="http://schemas.openxmlformats.org/officeDocument/2006/relationships/image" Target="media/image988.emf"/><Relationship Id="rId2254" Type="http://schemas.openxmlformats.org/officeDocument/2006/relationships/image" Target="media/image1092.emf"/><Relationship Id="rId2461" Type="http://schemas.openxmlformats.org/officeDocument/2006/relationships/customXml" Target="ink/ink1201.xml"/><Relationship Id="rId2699" Type="http://schemas.openxmlformats.org/officeDocument/2006/relationships/customXml" Target="ink/ink1320.xml"/><Relationship Id="rId226" Type="http://schemas.openxmlformats.org/officeDocument/2006/relationships/customXml" Target="ink/ink94.xml"/><Relationship Id="rId433" Type="http://schemas.openxmlformats.org/officeDocument/2006/relationships/image" Target="media/image222.emf"/><Relationship Id="rId878" Type="http://schemas.openxmlformats.org/officeDocument/2006/relationships/customXml" Target="ink/ink419.xml"/><Relationship Id="rId1063" Type="http://schemas.openxmlformats.org/officeDocument/2006/relationships/image" Target="media/image537.emf"/><Relationship Id="rId1270" Type="http://schemas.openxmlformats.org/officeDocument/2006/relationships/customXml" Target="ink/ink615.xml"/><Relationship Id="rId2114" Type="http://schemas.openxmlformats.org/officeDocument/2006/relationships/customXml" Target="ink/ink1029.xml"/><Relationship Id="rId2559" Type="http://schemas.openxmlformats.org/officeDocument/2006/relationships/customXml" Target="ink/ink1250.xml"/><Relationship Id="rId640" Type="http://schemas.openxmlformats.org/officeDocument/2006/relationships/customXml" Target="ink/ink300.xml"/><Relationship Id="rId738" Type="http://schemas.openxmlformats.org/officeDocument/2006/relationships/customXml" Target="ink/ink349.xml"/><Relationship Id="rId945" Type="http://schemas.openxmlformats.org/officeDocument/2006/relationships/image" Target="media/image478.emf"/><Relationship Id="rId1368" Type="http://schemas.openxmlformats.org/officeDocument/2006/relationships/customXml" Target="ink/ink664.xml"/><Relationship Id="rId1575" Type="http://schemas.openxmlformats.org/officeDocument/2006/relationships/customXml" Target="ink/ink764.xml"/><Relationship Id="rId1782" Type="http://schemas.openxmlformats.org/officeDocument/2006/relationships/customXml" Target="ink/ink866.xml"/><Relationship Id="rId2321" Type="http://schemas.openxmlformats.org/officeDocument/2006/relationships/customXml" Target="ink/ink1132.xml"/><Relationship Id="rId2419" Type="http://schemas.openxmlformats.org/officeDocument/2006/relationships/customXml" Target="ink/ink1181.xml"/><Relationship Id="rId2626" Type="http://schemas.openxmlformats.org/officeDocument/2006/relationships/image" Target="media/image1278.emf"/><Relationship Id="rId74" Type="http://schemas.openxmlformats.org/officeDocument/2006/relationships/image" Target="media/image38.emf"/><Relationship Id="rId500" Type="http://schemas.openxmlformats.org/officeDocument/2006/relationships/customXml" Target="ink/ink230.xml"/><Relationship Id="rId805" Type="http://schemas.openxmlformats.org/officeDocument/2006/relationships/image" Target="media/image408.emf"/><Relationship Id="rId1130" Type="http://schemas.openxmlformats.org/officeDocument/2006/relationships/customXml" Target="ink/ink545.xml"/><Relationship Id="rId1228" Type="http://schemas.openxmlformats.org/officeDocument/2006/relationships/customXml" Target="ink/ink594.xml"/><Relationship Id="rId1435" Type="http://schemas.openxmlformats.org/officeDocument/2006/relationships/image" Target="media/image723.emf"/><Relationship Id="rId1642" Type="http://schemas.openxmlformats.org/officeDocument/2006/relationships/image" Target="media/image827.emf"/><Relationship Id="rId1947" Type="http://schemas.openxmlformats.org/officeDocument/2006/relationships/image" Target="media/image937.emf"/><Relationship Id="rId1502" Type="http://schemas.openxmlformats.org/officeDocument/2006/relationships/image" Target="media/image757.emf"/><Relationship Id="rId1807" Type="http://schemas.openxmlformats.org/officeDocument/2006/relationships/image" Target="media/image867.emf"/><Relationship Id="rId290" Type="http://schemas.openxmlformats.org/officeDocument/2006/relationships/customXml" Target="ink/ink126.xml"/><Relationship Id="rId388" Type="http://schemas.openxmlformats.org/officeDocument/2006/relationships/customXml" Target="ink/ink175.xml"/><Relationship Id="rId2069" Type="http://schemas.openxmlformats.org/officeDocument/2006/relationships/image" Target="media/image999.emf"/><Relationship Id="rId150" Type="http://schemas.openxmlformats.org/officeDocument/2006/relationships/customXml" Target="ink/ink63.xml"/><Relationship Id="rId595" Type="http://schemas.openxmlformats.org/officeDocument/2006/relationships/image" Target="media/image303.emf"/><Relationship Id="rId2276" Type="http://schemas.openxmlformats.org/officeDocument/2006/relationships/image" Target="media/image1103.emf"/><Relationship Id="rId2483" Type="http://schemas.openxmlformats.org/officeDocument/2006/relationships/customXml" Target="ink/ink1212.xml"/><Relationship Id="rId2690" Type="http://schemas.openxmlformats.org/officeDocument/2006/relationships/image" Target="media/image1310.emf"/><Relationship Id="rId248" Type="http://schemas.openxmlformats.org/officeDocument/2006/relationships/customXml" Target="ink/ink105.xml"/><Relationship Id="rId455" Type="http://schemas.openxmlformats.org/officeDocument/2006/relationships/image" Target="media/image233.emf"/><Relationship Id="rId662" Type="http://schemas.openxmlformats.org/officeDocument/2006/relationships/customXml" Target="ink/ink311.xml"/><Relationship Id="rId1085" Type="http://schemas.openxmlformats.org/officeDocument/2006/relationships/image" Target="media/image548.emf"/><Relationship Id="rId1292" Type="http://schemas.openxmlformats.org/officeDocument/2006/relationships/customXml" Target="ink/ink626.xml"/><Relationship Id="rId2136" Type="http://schemas.openxmlformats.org/officeDocument/2006/relationships/customXml" Target="ink/ink1040.xml"/><Relationship Id="rId2343" Type="http://schemas.openxmlformats.org/officeDocument/2006/relationships/customXml" Target="ink/ink1143.xml"/><Relationship Id="rId2550" Type="http://schemas.openxmlformats.org/officeDocument/2006/relationships/image" Target="media/image1240.emf"/><Relationship Id="rId108" Type="http://schemas.openxmlformats.org/officeDocument/2006/relationships/customXml" Target="ink/ink45.xml"/><Relationship Id="rId315" Type="http://schemas.openxmlformats.org/officeDocument/2006/relationships/image" Target="media/image163.emf"/><Relationship Id="rId522" Type="http://schemas.openxmlformats.org/officeDocument/2006/relationships/customXml" Target="ink/ink241.xml"/><Relationship Id="rId967" Type="http://schemas.openxmlformats.org/officeDocument/2006/relationships/image" Target="media/image489.emf"/><Relationship Id="rId1152" Type="http://schemas.openxmlformats.org/officeDocument/2006/relationships/customXml" Target="ink/ink556.xml"/><Relationship Id="rId1597" Type="http://schemas.openxmlformats.org/officeDocument/2006/relationships/customXml" Target="ink/ink775.xml"/><Relationship Id="rId2203" Type="http://schemas.openxmlformats.org/officeDocument/2006/relationships/image" Target="media/image1066.emf"/><Relationship Id="rId2410" Type="http://schemas.openxmlformats.org/officeDocument/2006/relationships/image" Target="media/image1170.emf"/><Relationship Id="rId2648" Type="http://schemas.openxmlformats.org/officeDocument/2006/relationships/image" Target="media/image1289.emf"/><Relationship Id="rId96" Type="http://schemas.openxmlformats.org/officeDocument/2006/relationships/image" Target="media/image49.emf"/><Relationship Id="rId827" Type="http://schemas.openxmlformats.org/officeDocument/2006/relationships/image" Target="media/image419.emf"/><Relationship Id="rId1012" Type="http://schemas.openxmlformats.org/officeDocument/2006/relationships/customXml" Target="ink/ink486.xml"/><Relationship Id="rId1457" Type="http://schemas.openxmlformats.org/officeDocument/2006/relationships/image" Target="media/image734.emf"/><Relationship Id="rId1664" Type="http://schemas.openxmlformats.org/officeDocument/2006/relationships/image" Target="media/image838.emf"/><Relationship Id="rId1871" Type="http://schemas.openxmlformats.org/officeDocument/2006/relationships/image" Target="media/image899.emf"/><Relationship Id="rId2508" Type="http://schemas.openxmlformats.org/officeDocument/2006/relationships/image" Target="media/image1219.emf"/><Relationship Id="rId1317" Type="http://schemas.openxmlformats.org/officeDocument/2006/relationships/image" Target="media/image664.emf"/><Relationship Id="rId1524" Type="http://schemas.openxmlformats.org/officeDocument/2006/relationships/image" Target="media/image768.emf"/><Relationship Id="rId1731" Type="http://schemas.openxmlformats.org/officeDocument/2006/relationships/customXml" Target="ink/ink842.xml"/><Relationship Id="rId1969" Type="http://schemas.openxmlformats.org/officeDocument/2006/relationships/image" Target="media/image948.emf"/><Relationship Id="rId23" Type="http://schemas.openxmlformats.org/officeDocument/2006/relationships/customXml" Target="ink/ink8.xml"/><Relationship Id="rId1829" Type="http://schemas.openxmlformats.org/officeDocument/2006/relationships/image" Target="media/image878.emf"/><Relationship Id="rId2298" Type="http://schemas.openxmlformats.org/officeDocument/2006/relationships/image" Target="media/image1114.emf"/><Relationship Id="rId172" Type="http://schemas.openxmlformats.org/officeDocument/2006/relationships/customXml" Target="ink/ink73.xml"/><Relationship Id="rId477" Type="http://schemas.openxmlformats.org/officeDocument/2006/relationships/image" Target="media/image244.emf"/><Relationship Id="rId684" Type="http://schemas.openxmlformats.org/officeDocument/2006/relationships/customXml" Target="ink/ink322.xml"/><Relationship Id="rId2060" Type="http://schemas.openxmlformats.org/officeDocument/2006/relationships/customXml" Target="ink/ink1002.xml"/><Relationship Id="rId2158" Type="http://schemas.openxmlformats.org/officeDocument/2006/relationships/customXml" Target="ink/ink1051.xml"/><Relationship Id="rId2365" Type="http://schemas.openxmlformats.org/officeDocument/2006/relationships/customXml" Target="ink/ink1154.xml"/><Relationship Id="rId337" Type="http://schemas.openxmlformats.org/officeDocument/2006/relationships/image" Target="media/image174.emf"/><Relationship Id="rId891" Type="http://schemas.openxmlformats.org/officeDocument/2006/relationships/image" Target="media/image451.emf"/><Relationship Id="rId989" Type="http://schemas.openxmlformats.org/officeDocument/2006/relationships/image" Target="media/image500.emf"/><Relationship Id="rId2018" Type="http://schemas.openxmlformats.org/officeDocument/2006/relationships/customXml" Target="ink/ink981.xml"/><Relationship Id="rId2572" Type="http://schemas.openxmlformats.org/officeDocument/2006/relationships/image" Target="media/image1251.emf"/><Relationship Id="rId544" Type="http://schemas.openxmlformats.org/officeDocument/2006/relationships/customXml" Target="ink/ink252.xml"/><Relationship Id="rId751" Type="http://schemas.openxmlformats.org/officeDocument/2006/relationships/image" Target="media/image381.emf"/><Relationship Id="rId849" Type="http://schemas.openxmlformats.org/officeDocument/2006/relationships/image" Target="media/image430.emf"/><Relationship Id="rId1174" Type="http://schemas.openxmlformats.org/officeDocument/2006/relationships/customXml" Target="ink/ink567.xml"/><Relationship Id="rId1381" Type="http://schemas.openxmlformats.org/officeDocument/2006/relationships/image" Target="media/image696.emf"/><Relationship Id="rId1479" Type="http://schemas.openxmlformats.org/officeDocument/2006/relationships/customXml" Target="ink/ink716.xml"/><Relationship Id="rId1686" Type="http://schemas.openxmlformats.org/officeDocument/2006/relationships/image" Target="media/image8070.emf"/><Relationship Id="rId2225" Type="http://schemas.openxmlformats.org/officeDocument/2006/relationships/customXml" Target="ink/ink1084.xml"/><Relationship Id="rId2432" Type="http://schemas.openxmlformats.org/officeDocument/2006/relationships/image" Target="media/image1181.emf"/><Relationship Id="rId404" Type="http://schemas.openxmlformats.org/officeDocument/2006/relationships/customXml" Target="ink/ink183.xml"/><Relationship Id="rId611" Type="http://schemas.openxmlformats.org/officeDocument/2006/relationships/image" Target="media/image311.emf"/><Relationship Id="rId1034" Type="http://schemas.openxmlformats.org/officeDocument/2006/relationships/customXml" Target="ink/ink497.xml"/><Relationship Id="rId1241" Type="http://schemas.openxmlformats.org/officeDocument/2006/relationships/image" Target="media/image626.emf"/><Relationship Id="rId1339" Type="http://schemas.openxmlformats.org/officeDocument/2006/relationships/image" Target="media/image675.emf"/><Relationship Id="rId1893" Type="http://schemas.openxmlformats.org/officeDocument/2006/relationships/image" Target="media/image910.emf"/><Relationship Id="rId709" Type="http://schemas.openxmlformats.org/officeDocument/2006/relationships/image" Target="media/image360.emf"/><Relationship Id="rId916" Type="http://schemas.openxmlformats.org/officeDocument/2006/relationships/customXml" Target="ink/ink438.xml"/><Relationship Id="rId1101" Type="http://schemas.openxmlformats.org/officeDocument/2006/relationships/image" Target="media/image556.emf"/><Relationship Id="rId1546" Type="http://schemas.openxmlformats.org/officeDocument/2006/relationships/image" Target="media/image779.emf"/><Relationship Id="rId1753" Type="http://schemas.openxmlformats.org/officeDocument/2006/relationships/oleObject" Target="embeddings/oleObject12.bin"/><Relationship Id="rId1960" Type="http://schemas.openxmlformats.org/officeDocument/2006/relationships/customXml" Target="ink/ink955.xml"/><Relationship Id="rId45" Type="http://schemas.openxmlformats.org/officeDocument/2006/relationships/image" Target="media/image21.emf"/><Relationship Id="rId1406" Type="http://schemas.openxmlformats.org/officeDocument/2006/relationships/customXml" Target="ink/ink683.xml"/><Relationship Id="rId1613" Type="http://schemas.openxmlformats.org/officeDocument/2006/relationships/customXml" Target="ink/ink783.xml"/><Relationship Id="rId1820" Type="http://schemas.openxmlformats.org/officeDocument/2006/relationships/customXml" Target="ink/ink885.xml"/><Relationship Id="rId194" Type="http://schemas.openxmlformats.org/officeDocument/2006/relationships/customXml" Target="ink/ink78.xml"/><Relationship Id="rId1918" Type="http://schemas.openxmlformats.org/officeDocument/2006/relationships/customXml" Target="ink/ink934.xml"/><Relationship Id="rId2082" Type="http://schemas.openxmlformats.org/officeDocument/2006/relationships/customXml" Target="ink/ink1013.xml"/><Relationship Id="rId261" Type="http://schemas.openxmlformats.org/officeDocument/2006/relationships/image" Target="media/image136.emf"/><Relationship Id="rId499" Type="http://schemas.openxmlformats.org/officeDocument/2006/relationships/image" Target="media/image255.emf"/><Relationship Id="rId2387" Type="http://schemas.openxmlformats.org/officeDocument/2006/relationships/customXml" Target="ink/ink1165.xml"/><Relationship Id="rId2594" Type="http://schemas.openxmlformats.org/officeDocument/2006/relationships/image" Target="media/image1262.emf"/><Relationship Id="rId359" Type="http://schemas.openxmlformats.org/officeDocument/2006/relationships/image" Target="media/image185.emf"/><Relationship Id="rId566" Type="http://schemas.openxmlformats.org/officeDocument/2006/relationships/customXml" Target="ink/ink263.xml"/><Relationship Id="rId773" Type="http://schemas.openxmlformats.org/officeDocument/2006/relationships/image" Target="media/image392.emf"/><Relationship Id="rId1196" Type="http://schemas.openxmlformats.org/officeDocument/2006/relationships/customXml" Target="ink/ink578.xml"/><Relationship Id="rId2247" Type="http://schemas.openxmlformats.org/officeDocument/2006/relationships/customXml" Target="ink/ink1095.xml"/><Relationship Id="rId2454" Type="http://schemas.openxmlformats.org/officeDocument/2006/relationships/image" Target="media/image1192.emf"/><Relationship Id="rId121" Type="http://schemas.openxmlformats.org/officeDocument/2006/relationships/image" Target="media/image63.emf"/><Relationship Id="rId219" Type="http://schemas.openxmlformats.org/officeDocument/2006/relationships/image" Target="media/image115.emf"/><Relationship Id="rId426" Type="http://schemas.openxmlformats.org/officeDocument/2006/relationships/customXml" Target="ink/ink193.xml"/><Relationship Id="rId633" Type="http://schemas.openxmlformats.org/officeDocument/2006/relationships/image" Target="media/image322.emf"/><Relationship Id="rId980" Type="http://schemas.openxmlformats.org/officeDocument/2006/relationships/customXml" Target="ink/ink470.xml"/><Relationship Id="rId1056" Type="http://schemas.openxmlformats.org/officeDocument/2006/relationships/customXml" Target="ink/ink508.xml"/><Relationship Id="rId1263" Type="http://schemas.openxmlformats.org/officeDocument/2006/relationships/image" Target="media/image637.emf"/><Relationship Id="rId2107" Type="http://schemas.openxmlformats.org/officeDocument/2006/relationships/image" Target="media/image1018.emf"/><Relationship Id="rId2314" Type="http://schemas.openxmlformats.org/officeDocument/2006/relationships/image" Target="media/image1122.emf"/><Relationship Id="rId2661" Type="http://schemas.openxmlformats.org/officeDocument/2006/relationships/customXml" Target="ink/ink1301.xml"/><Relationship Id="rId840" Type="http://schemas.openxmlformats.org/officeDocument/2006/relationships/customXml" Target="ink/ink400.xml"/><Relationship Id="rId938" Type="http://schemas.openxmlformats.org/officeDocument/2006/relationships/customXml" Target="ink/ink449.xml"/><Relationship Id="rId1470" Type="http://schemas.openxmlformats.org/officeDocument/2006/relationships/oleObject" Target="embeddings/oleObject11.bin"/><Relationship Id="rId1568" Type="http://schemas.openxmlformats.org/officeDocument/2006/relationships/image" Target="media/image790.emf"/><Relationship Id="rId1775" Type="http://schemas.openxmlformats.org/officeDocument/2006/relationships/image" Target="media/image851.emf"/><Relationship Id="rId2521" Type="http://schemas.openxmlformats.org/officeDocument/2006/relationships/customXml" Target="ink/ink1231.xml"/><Relationship Id="rId2619" Type="http://schemas.openxmlformats.org/officeDocument/2006/relationships/customXml" Target="ink/ink1280.xml"/><Relationship Id="rId67" Type="http://schemas.openxmlformats.org/officeDocument/2006/relationships/customXml" Target="ink/ink26.xml"/><Relationship Id="rId700" Type="http://schemas.openxmlformats.org/officeDocument/2006/relationships/customXml" Target="ink/ink330.xml"/><Relationship Id="rId1123" Type="http://schemas.openxmlformats.org/officeDocument/2006/relationships/image" Target="media/image567.emf"/><Relationship Id="rId1330" Type="http://schemas.openxmlformats.org/officeDocument/2006/relationships/customXml" Target="ink/ink645.xml"/><Relationship Id="rId1428" Type="http://schemas.openxmlformats.org/officeDocument/2006/relationships/customXml" Target="ink/ink694.xml"/><Relationship Id="rId1635" Type="http://schemas.openxmlformats.org/officeDocument/2006/relationships/customXml" Target="ink/ink794.xml"/><Relationship Id="rId1982" Type="http://schemas.openxmlformats.org/officeDocument/2006/relationships/image" Target="media/image955.emf"/><Relationship Id="rId1842" Type="http://schemas.openxmlformats.org/officeDocument/2006/relationships/customXml" Target="ink/ink896.xml"/><Relationship Id="rId1702" Type="http://schemas.openxmlformats.org/officeDocument/2006/relationships/image" Target="media/image8150.emf"/><Relationship Id="rId283" Type="http://schemas.openxmlformats.org/officeDocument/2006/relationships/image" Target="media/image147.emf"/><Relationship Id="rId490" Type="http://schemas.openxmlformats.org/officeDocument/2006/relationships/customXml" Target="ink/ink225.xml"/><Relationship Id="rId2171" Type="http://schemas.openxmlformats.org/officeDocument/2006/relationships/image" Target="media/image1050.emf"/><Relationship Id="rId143" Type="http://schemas.openxmlformats.org/officeDocument/2006/relationships/customXml" Target="ink/ink61.xml"/><Relationship Id="rId350" Type="http://schemas.openxmlformats.org/officeDocument/2006/relationships/customXml" Target="ink/ink156.xml"/><Relationship Id="rId588" Type="http://schemas.openxmlformats.org/officeDocument/2006/relationships/customXml" Target="ink/ink274.xml"/><Relationship Id="rId795" Type="http://schemas.openxmlformats.org/officeDocument/2006/relationships/image" Target="media/image403.emf"/><Relationship Id="rId2031" Type="http://schemas.openxmlformats.org/officeDocument/2006/relationships/image" Target="media/image980.emf"/><Relationship Id="rId2269" Type="http://schemas.openxmlformats.org/officeDocument/2006/relationships/customXml" Target="ink/ink1106.xml"/><Relationship Id="rId2476" Type="http://schemas.openxmlformats.org/officeDocument/2006/relationships/image" Target="media/image1203.emf"/><Relationship Id="rId2683" Type="http://schemas.openxmlformats.org/officeDocument/2006/relationships/customXml" Target="ink/ink1312.xml"/><Relationship Id="rId9" Type="http://schemas.openxmlformats.org/officeDocument/2006/relationships/customXml" Target="ink/ink1.xml"/><Relationship Id="rId210" Type="http://schemas.openxmlformats.org/officeDocument/2006/relationships/customXml" Target="ink/ink86.xml"/><Relationship Id="rId448" Type="http://schemas.openxmlformats.org/officeDocument/2006/relationships/customXml" Target="ink/ink204.xml"/><Relationship Id="rId655" Type="http://schemas.openxmlformats.org/officeDocument/2006/relationships/image" Target="media/image333.emf"/><Relationship Id="rId862" Type="http://schemas.openxmlformats.org/officeDocument/2006/relationships/customXml" Target="ink/ink411.xml"/><Relationship Id="rId1078" Type="http://schemas.openxmlformats.org/officeDocument/2006/relationships/customXml" Target="ink/ink519.xml"/><Relationship Id="rId1285" Type="http://schemas.openxmlformats.org/officeDocument/2006/relationships/image" Target="media/image648.emf"/><Relationship Id="rId1492" Type="http://schemas.openxmlformats.org/officeDocument/2006/relationships/image" Target="media/image752.emf"/><Relationship Id="rId2129" Type="http://schemas.openxmlformats.org/officeDocument/2006/relationships/image" Target="media/image1029.emf"/><Relationship Id="rId2336" Type="http://schemas.openxmlformats.org/officeDocument/2006/relationships/image" Target="media/image1133.emf"/><Relationship Id="rId2543" Type="http://schemas.openxmlformats.org/officeDocument/2006/relationships/customXml" Target="ink/ink1242.xml"/><Relationship Id="rId308" Type="http://schemas.openxmlformats.org/officeDocument/2006/relationships/customXml" Target="ink/ink135.xml"/><Relationship Id="rId515" Type="http://schemas.openxmlformats.org/officeDocument/2006/relationships/image" Target="media/image263.emf"/><Relationship Id="rId722" Type="http://schemas.openxmlformats.org/officeDocument/2006/relationships/customXml" Target="ink/ink341.xml"/><Relationship Id="rId1145" Type="http://schemas.openxmlformats.org/officeDocument/2006/relationships/image" Target="media/image578.emf"/><Relationship Id="rId1352" Type="http://schemas.openxmlformats.org/officeDocument/2006/relationships/customXml" Target="ink/ink656.xml"/><Relationship Id="rId1797" Type="http://schemas.openxmlformats.org/officeDocument/2006/relationships/image" Target="media/image862.emf"/><Relationship Id="rId2403" Type="http://schemas.openxmlformats.org/officeDocument/2006/relationships/customXml" Target="ink/ink1173.xml"/><Relationship Id="rId89" Type="http://schemas.openxmlformats.org/officeDocument/2006/relationships/customXml" Target="ink/ink37.xml"/><Relationship Id="rId1005" Type="http://schemas.openxmlformats.org/officeDocument/2006/relationships/image" Target="media/image508.emf"/><Relationship Id="rId1212" Type="http://schemas.openxmlformats.org/officeDocument/2006/relationships/customXml" Target="ink/ink586.xml"/><Relationship Id="rId1657" Type="http://schemas.openxmlformats.org/officeDocument/2006/relationships/customXml" Target="ink/ink805.xml"/><Relationship Id="rId1864" Type="http://schemas.openxmlformats.org/officeDocument/2006/relationships/customXml" Target="ink/ink907.xml"/><Relationship Id="rId2610" Type="http://schemas.openxmlformats.org/officeDocument/2006/relationships/image" Target="media/image1270.emf"/><Relationship Id="rId2708" Type="http://schemas.openxmlformats.org/officeDocument/2006/relationships/image" Target="media/image1319.emf"/><Relationship Id="rId1517" Type="http://schemas.openxmlformats.org/officeDocument/2006/relationships/customXml" Target="ink/ink735.xml"/><Relationship Id="rId1724" Type="http://schemas.openxmlformats.org/officeDocument/2006/relationships/image" Target="media/image8250.emf"/><Relationship Id="rId16" Type="http://schemas.openxmlformats.org/officeDocument/2006/relationships/image" Target="media/image5.emf"/><Relationship Id="rId1931" Type="http://schemas.openxmlformats.org/officeDocument/2006/relationships/image" Target="media/image929.emf"/><Relationship Id="rId2193" Type="http://schemas.openxmlformats.org/officeDocument/2006/relationships/image" Target="media/image1061.emf"/><Relationship Id="rId2498" Type="http://schemas.openxmlformats.org/officeDocument/2006/relationships/image" Target="media/image1214.emf"/><Relationship Id="rId165" Type="http://schemas.openxmlformats.org/officeDocument/2006/relationships/image" Target="media/image88.emf"/><Relationship Id="rId372" Type="http://schemas.openxmlformats.org/officeDocument/2006/relationships/customXml" Target="ink/ink167.xml"/><Relationship Id="rId677" Type="http://schemas.openxmlformats.org/officeDocument/2006/relationships/image" Target="media/image344.emf"/><Relationship Id="rId2053" Type="http://schemas.openxmlformats.org/officeDocument/2006/relationships/image" Target="media/image991.emf"/><Relationship Id="rId2260" Type="http://schemas.openxmlformats.org/officeDocument/2006/relationships/image" Target="media/image1095.emf"/><Relationship Id="rId2358" Type="http://schemas.openxmlformats.org/officeDocument/2006/relationships/image" Target="media/image1144.emf"/><Relationship Id="rId232" Type="http://schemas.openxmlformats.org/officeDocument/2006/relationships/customXml" Target="ink/ink97.xml"/><Relationship Id="rId884" Type="http://schemas.openxmlformats.org/officeDocument/2006/relationships/customXml" Target="ink/ink422.xml"/><Relationship Id="rId2120" Type="http://schemas.openxmlformats.org/officeDocument/2006/relationships/customXml" Target="ink/ink1032.xml"/><Relationship Id="rId2565" Type="http://schemas.openxmlformats.org/officeDocument/2006/relationships/customXml" Target="ink/ink1253.xml"/><Relationship Id="rId537" Type="http://schemas.openxmlformats.org/officeDocument/2006/relationships/image" Target="media/image274.emf"/><Relationship Id="rId744" Type="http://schemas.openxmlformats.org/officeDocument/2006/relationships/customXml" Target="ink/ink352.xml"/><Relationship Id="rId951" Type="http://schemas.openxmlformats.org/officeDocument/2006/relationships/image" Target="media/image481.emf"/><Relationship Id="rId1167" Type="http://schemas.openxmlformats.org/officeDocument/2006/relationships/image" Target="media/image589.emf"/><Relationship Id="rId1374" Type="http://schemas.openxmlformats.org/officeDocument/2006/relationships/customXml" Target="ink/ink667.xml"/><Relationship Id="rId1581" Type="http://schemas.openxmlformats.org/officeDocument/2006/relationships/customXml" Target="ink/ink767.xml"/><Relationship Id="rId1679" Type="http://schemas.openxmlformats.org/officeDocument/2006/relationships/customXml" Target="ink/ink816.xml"/><Relationship Id="rId2218" Type="http://schemas.openxmlformats.org/officeDocument/2006/relationships/image" Target="media/image1074.emf"/><Relationship Id="rId2425" Type="http://schemas.openxmlformats.org/officeDocument/2006/relationships/customXml" Target="ink/ink1184.xml"/><Relationship Id="rId2632" Type="http://schemas.openxmlformats.org/officeDocument/2006/relationships/image" Target="media/image1281.emf"/><Relationship Id="rId80" Type="http://schemas.openxmlformats.org/officeDocument/2006/relationships/image" Target="media/image41.emf"/><Relationship Id="rId604" Type="http://schemas.openxmlformats.org/officeDocument/2006/relationships/customXml" Target="ink/ink282.xml"/><Relationship Id="rId811" Type="http://schemas.openxmlformats.org/officeDocument/2006/relationships/image" Target="media/image411.emf"/><Relationship Id="rId1027" Type="http://schemas.openxmlformats.org/officeDocument/2006/relationships/image" Target="media/image519.emf"/><Relationship Id="rId1234" Type="http://schemas.openxmlformats.org/officeDocument/2006/relationships/customXml" Target="ink/ink597.xml"/><Relationship Id="rId1441" Type="http://schemas.openxmlformats.org/officeDocument/2006/relationships/image" Target="media/image726.emf"/><Relationship Id="rId1886" Type="http://schemas.openxmlformats.org/officeDocument/2006/relationships/customXml" Target="ink/ink918.xml"/><Relationship Id="rId909" Type="http://schemas.openxmlformats.org/officeDocument/2006/relationships/image" Target="media/image460.emf"/><Relationship Id="rId1301" Type="http://schemas.openxmlformats.org/officeDocument/2006/relationships/image" Target="media/image656.emf"/><Relationship Id="rId1539" Type="http://schemas.openxmlformats.org/officeDocument/2006/relationships/customXml" Target="ink/ink746.xml"/><Relationship Id="rId1746" Type="http://schemas.openxmlformats.org/officeDocument/2006/relationships/image" Target="media/image8360.emf"/><Relationship Id="rId1953" Type="http://schemas.openxmlformats.org/officeDocument/2006/relationships/image" Target="media/image940.emf"/><Relationship Id="rId38" Type="http://schemas.openxmlformats.org/officeDocument/2006/relationships/image" Target="media/image16.emf"/><Relationship Id="rId1606" Type="http://schemas.openxmlformats.org/officeDocument/2006/relationships/image" Target="media/image809.emf"/><Relationship Id="rId1813" Type="http://schemas.openxmlformats.org/officeDocument/2006/relationships/image" Target="media/image870.emf"/><Relationship Id="rId187" Type="http://schemas.openxmlformats.org/officeDocument/2006/relationships/oleObject" Target="embeddings/oleObject7.bin"/><Relationship Id="rId394" Type="http://schemas.openxmlformats.org/officeDocument/2006/relationships/customXml" Target="ink/ink178.xml"/><Relationship Id="rId2075" Type="http://schemas.openxmlformats.org/officeDocument/2006/relationships/image" Target="media/image1002.emf"/><Relationship Id="rId2282" Type="http://schemas.openxmlformats.org/officeDocument/2006/relationships/image" Target="media/image1106.emf"/><Relationship Id="rId254" Type="http://schemas.openxmlformats.org/officeDocument/2006/relationships/customXml" Target="ink/ink108.xml"/><Relationship Id="rId699" Type="http://schemas.openxmlformats.org/officeDocument/2006/relationships/image" Target="media/image355.emf"/><Relationship Id="rId1091" Type="http://schemas.openxmlformats.org/officeDocument/2006/relationships/image" Target="media/image551.emf"/><Relationship Id="rId2587" Type="http://schemas.openxmlformats.org/officeDocument/2006/relationships/customXml" Target="ink/ink1264.xml"/><Relationship Id="rId114" Type="http://schemas.openxmlformats.org/officeDocument/2006/relationships/customXml" Target="ink/ink48.xml"/><Relationship Id="rId461" Type="http://schemas.openxmlformats.org/officeDocument/2006/relationships/image" Target="media/image236.emf"/><Relationship Id="rId559" Type="http://schemas.openxmlformats.org/officeDocument/2006/relationships/image" Target="media/image285.emf"/><Relationship Id="rId766" Type="http://schemas.openxmlformats.org/officeDocument/2006/relationships/customXml" Target="ink/ink363.xml"/><Relationship Id="rId1189" Type="http://schemas.openxmlformats.org/officeDocument/2006/relationships/image" Target="media/image600.emf"/><Relationship Id="rId1396" Type="http://schemas.openxmlformats.org/officeDocument/2006/relationships/customXml" Target="ink/ink678.xml"/><Relationship Id="rId2142" Type="http://schemas.openxmlformats.org/officeDocument/2006/relationships/customXml" Target="ink/ink1043.xml"/><Relationship Id="rId2447" Type="http://schemas.openxmlformats.org/officeDocument/2006/relationships/customXml" Target="ink/ink1194.xml"/><Relationship Id="rId321" Type="http://schemas.openxmlformats.org/officeDocument/2006/relationships/image" Target="media/image166.emf"/><Relationship Id="rId419" Type="http://schemas.openxmlformats.org/officeDocument/2006/relationships/image" Target="media/image215.emf"/><Relationship Id="rId626" Type="http://schemas.openxmlformats.org/officeDocument/2006/relationships/customXml" Target="ink/ink293.xml"/><Relationship Id="rId973" Type="http://schemas.openxmlformats.org/officeDocument/2006/relationships/image" Target="media/image492.emf"/><Relationship Id="rId1049" Type="http://schemas.openxmlformats.org/officeDocument/2006/relationships/image" Target="media/image530.emf"/><Relationship Id="rId1256" Type="http://schemas.openxmlformats.org/officeDocument/2006/relationships/customXml" Target="ink/ink608.xml"/><Relationship Id="rId2002" Type="http://schemas.openxmlformats.org/officeDocument/2006/relationships/customXml" Target="ink/ink973.xml"/><Relationship Id="rId2307" Type="http://schemas.openxmlformats.org/officeDocument/2006/relationships/customXml" Target="ink/ink1125.xml"/><Relationship Id="rId2654" Type="http://schemas.openxmlformats.org/officeDocument/2006/relationships/image" Target="media/image1292.emf"/><Relationship Id="rId833" Type="http://schemas.openxmlformats.org/officeDocument/2006/relationships/image" Target="media/image422.emf"/><Relationship Id="rId1116" Type="http://schemas.openxmlformats.org/officeDocument/2006/relationships/customXml" Target="ink/ink538.xml"/><Relationship Id="rId1463" Type="http://schemas.openxmlformats.org/officeDocument/2006/relationships/image" Target="media/image737.emf"/><Relationship Id="rId1670" Type="http://schemas.openxmlformats.org/officeDocument/2006/relationships/image" Target="media/image7990.emf"/><Relationship Id="rId1768" Type="http://schemas.openxmlformats.org/officeDocument/2006/relationships/customXml" Target="ink/ink859.xml"/><Relationship Id="rId2514" Type="http://schemas.openxmlformats.org/officeDocument/2006/relationships/image" Target="media/image1222.emf"/><Relationship Id="rId900" Type="http://schemas.openxmlformats.org/officeDocument/2006/relationships/customXml" Target="ink/ink430.xml"/><Relationship Id="rId1323" Type="http://schemas.openxmlformats.org/officeDocument/2006/relationships/image" Target="media/image667.emf"/><Relationship Id="rId1530" Type="http://schemas.openxmlformats.org/officeDocument/2006/relationships/image" Target="media/image771.emf"/><Relationship Id="rId1628" Type="http://schemas.openxmlformats.org/officeDocument/2006/relationships/image" Target="media/image820.emf"/><Relationship Id="rId1975" Type="http://schemas.openxmlformats.org/officeDocument/2006/relationships/image" Target="media/image951.emf"/><Relationship Id="rId1835" Type="http://schemas.openxmlformats.org/officeDocument/2006/relationships/image" Target="media/image881.emf"/><Relationship Id="rId1902" Type="http://schemas.openxmlformats.org/officeDocument/2006/relationships/customXml" Target="ink/ink926.xml"/><Relationship Id="rId2097" Type="http://schemas.openxmlformats.org/officeDocument/2006/relationships/image" Target="media/image1013.emf"/><Relationship Id="rId276" Type="http://schemas.openxmlformats.org/officeDocument/2006/relationships/customXml" Target="ink/ink119.xml"/><Relationship Id="rId483" Type="http://schemas.openxmlformats.org/officeDocument/2006/relationships/image" Target="media/image247.emf"/><Relationship Id="rId690" Type="http://schemas.openxmlformats.org/officeDocument/2006/relationships/customXml" Target="ink/ink325.xml"/><Relationship Id="rId2164" Type="http://schemas.openxmlformats.org/officeDocument/2006/relationships/customXml" Target="ink/ink1054.xml"/><Relationship Id="rId2371" Type="http://schemas.openxmlformats.org/officeDocument/2006/relationships/customXml" Target="ink/ink1157.xml"/><Relationship Id="rId136" Type="http://schemas.openxmlformats.org/officeDocument/2006/relationships/image" Target="media/image72.emf"/><Relationship Id="rId343" Type="http://schemas.openxmlformats.org/officeDocument/2006/relationships/image" Target="media/image177.emf"/><Relationship Id="rId550" Type="http://schemas.openxmlformats.org/officeDocument/2006/relationships/customXml" Target="ink/ink255.xml"/><Relationship Id="rId788" Type="http://schemas.openxmlformats.org/officeDocument/2006/relationships/customXml" Target="ink/ink374.xml"/><Relationship Id="rId995" Type="http://schemas.openxmlformats.org/officeDocument/2006/relationships/image" Target="media/image503.emf"/><Relationship Id="rId1180" Type="http://schemas.openxmlformats.org/officeDocument/2006/relationships/customXml" Target="ink/ink570.xml"/><Relationship Id="rId2024" Type="http://schemas.openxmlformats.org/officeDocument/2006/relationships/customXml" Target="ink/ink984.xml"/><Relationship Id="rId2231" Type="http://schemas.openxmlformats.org/officeDocument/2006/relationships/customXml" Target="ink/ink1087.xml"/><Relationship Id="rId2469" Type="http://schemas.openxmlformats.org/officeDocument/2006/relationships/customXml" Target="ink/ink1205.xml"/><Relationship Id="rId2676" Type="http://schemas.openxmlformats.org/officeDocument/2006/relationships/image" Target="media/image1303.emf"/><Relationship Id="rId203" Type="http://schemas.openxmlformats.org/officeDocument/2006/relationships/image" Target="media/image107.emf"/><Relationship Id="rId648" Type="http://schemas.openxmlformats.org/officeDocument/2006/relationships/customXml" Target="ink/ink304.xml"/><Relationship Id="rId855" Type="http://schemas.openxmlformats.org/officeDocument/2006/relationships/image" Target="media/image433.emf"/><Relationship Id="rId1040" Type="http://schemas.openxmlformats.org/officeDocument/2006/relationships/customXml" Target="ink/ink500.xml"/><Relationship Id="rId1278" Type="http://schemas.openxmlformats.org/officeDocument/2006/relationships/customXml" Target="ink/ink619.xml"/><Relationship Id="rId1485" Type="http://schemas.openxmlformats.org/officeDocument/2006/relationships/customXml" Target="ink/ink719.xml"/><Relationship Id="rId1692" Type="http://schemas.openxmlformats.org/officeDocument/2006/relationships/image" Target="media/image8100.emf"/><Relationship Id="rId2329" Type="http://schemas.openxmlformats.org/officeDocument/2006/relationships/customXml" Target="ink/ink1136.xml"/><Relationship Id="rId2536" Type="http://schemas.openxmlformats.org/officeDocument/2006/relationships/image" Target="media/image1233.emf"/><Relationship Id="rId410" Type="http://schemas.openxmlformats.org/officeDocument/2006/relationships/customXml" Target="ink/ink185.xml"/><Relationship Id="rId508" Type="http://schemas.openxmlformats.org/officeDocument/2006/relationships/customXml" Target="ink/ink234.xml"/><Relationship Id="rId715" Type="http://schemas.openxmlformats.org/officeDocument/2006/relationships/image" Target="media/image363.emf"/><Relationship Id="rId922" Type="http://schemas.openxmlformats.org/officeDocument/2006/relationships/customXml" Target="ink/ink441.xml"/><Relationship Id="rId1138" Type="http://schemas.openxmlformats.org/officeDocument/2006/relationships/customXml" Target="ink/ink549.xml"/><Relationship Id="rId1345" Type="http://schemas.openxmlformats.org/officeDocument/2006/relationships/image" Target="media/image678.emf"/><Relationship Id="rId1552" Type="http://schemas.openxmlformats.org/officeDocument/2006/relationships/image" Target="media/image782.emf"/><Relationship Id="rId1997" Type="http://schemas.openxmlformats.org/officeDocument/2006/relationships/image" Target="media/image843.png"/><Relationship Id="rId2603" Type="http://schemas.openxmlformats.org/officeDocument/2006/relationships/customXml" Target="ink/ink1272.xml"/><Relationship Id="rId1205" Type="http://schemas.openxmlformats.org/officeDocument/2006/relationships/image" Target="media/image608.emf"/><Relationship Id="rId1857" Type="http://schemas.openxmlformats.org/officeDocument/2006/relationships/image" Target="media/image892.emf"/><Relationship Id="rId51" Type="http://schemas.openxmlformats.org/officeDocument/2006/relationships/customXml" Target="ink/ink19.xml"/><Relationship Id="rId1412" Type="http://schemas.openxmlformats.org/officeDocument/2006/relationships/customXml" Target="ink/ink686.xml"/><Relationship Id="rId1717" Type="http://schemas.openxmlformats.org/officeDocument/2006/relationships/customXml" Target="ink/ink835.xml"/><Relationship Id="rId1924" Type="http://schemas.openxmlformats.org/officeDocument/2006/relationships/customXml" Target="ink/ink937.xml"/><Relationship Id="rId298" Type="http://schemas.openxmlformats.org/officeDocument/2006/relationships/customXml" Target="ink/ink130.xml"/><Relationship Id="rId158" Type="http://schemas.openxmlformats.org/officeDocument/2006/relationships/customXml" Target="ink/ink67.xml"/><Relationship Id="rId2186" Type="http://schemas.openxmlformats.org/officeDocument/2006/relationships/customXml" Target="ink/ink1065.xml"/><Relationship Id="rId2393" Type="http://schemas.openxmlformats.org/officeDocument/2006/relationships/customXml" Target="ink/ink1168.xml"/><Relationship Id="rId2698" Type="http://schemas.openxmlformats.org/officeDocument/2006/relationships/image" Target="media/image1314.emf"/><Relationship Id="rId365" Type="http://schemas.openxmlformats.org/officeDocument/2006/relationships/image" Target="media/image188.emf"/><Relationship Id="rId572" Type="http://schemas.openxmlformats.org/officeDocument/2006/relationships/customXml" Target="ink/ink266.xml"/><Relationship Id="rId2046" Type="http://schemas.openxmlformats.org/officeDocument/2006/relationships/customXml" Target="ink/ink995.xml"/><Relationship Id="rId2253" Type="http://schemas.openxmlformats.org/officeDocument/2006/relationships/customXml" Target="ink/ink1098.xml"/><Relationship Id="rId2460" Type="http://schemas.openxmlformats.org/officeDocument/2006/relationships/image" Target="media/image1195.emf"/><Relationship Id="rId225" Type="http://schemas.openxmlformats.org/officeDocument/2006/relationships/image" Target="media/image118.emf"/><Relationship Id="rId432" Type="http://schemas.openxmlformats.org/officeDocument/2006/relationships/customXml" Target="ink/ink196.xml"/><Relationship Id="rId877" Type="http://schemas.openxmlformats.org/officeDocument/2006/relationships/image" Target="media/image444.emf"/><Relationship Id="rId1062" Type="http://schemas.openxmlformats.org/officeDocument/2006/relationships/customXml" Target="ink/ink511.xml"/><Relationship Id="rId2113" Type="http://schemas.openxmlformats.org/officeDocument/2006/relationships/image" Target="media/image1021.emf"/><Relationship Id="rId2320" Type="http://schemas.openxmlformats.org/officeDocument/2006/relationships/image" Target="media/image1125.emf"/><Relationship Id="rId2558" Type="http://schemas.openxmlformats.org/officeDocument/2006/relationships/image" Target="media/image1244.emf"/><Relationship Id="rId737" Type="http://schemas.openxmlformats.org/officeDocument/2006/relationships/image" Target="media/image374.emf"/><Relationship Id="rId944" Type="http://schemas.openxmlformats.org/officeDocument/2006/relationships/customXml" Target="ink/ink452.xml"/><Relationship Id="rId1367" Type="http://schemas.openxmlformats.org/officeDocument/2006/relationships/image" Target="media/image689.emf"/><Relationship Id="rId1574" Type="http://schemas.openxmlformats.org/officeDocument/2006/relationships/image" Target="media/image793.emf"/><Relationship Id="rId1781" Type="http://schemas.openxmlformats.org/officeDocument/2006/relationships/image" Target="media/image854.emf"/><Relationship Id="rId2418" Type="http://schemas.openxmlformats.org/officeDocument/2006/relationships/image" Target="media/image1174.emf"/><Relationship Id="rId2625" Type="http://schemas.openxmlformats.org/officeDocument/2006/relationships/customXml" Target="ink/ink1283.xml"/><Relationship Id="rId73" Type="http://schemas.openxmlformats.org/officeDocument/2006/relationships/customXml" Target="ink/ink29.xml"/><Relationship Id="rId804" Type="http://schemas.openxmlformats.org/officeDocument/2006/relationships/customXml" Target="ink/ink382.xml"/><Relationship Id="rId1227" Type="http://schemas.openxmlformats.org/officeDocument/2006/relationships/image" Target="media/image619.emf"/><Relationship Id="rId1434" Type="http://schemas.openxmlformats.org/officeDocument/2006/relationships/customXml" Target="ink/ink697.xml"/><Relationship Id="rId1641" Type="http://schemas.openxmlformats.org/officeDocument/2006/relationships/customXml" Target="ink/ink797.xml"/><Relationship Id="rId1879" Type="http://schemas.openxmlformats.org/officeDocument/2006/relationships/image" Target="media/image903.emf"/><Relationship Id="rId1501" Type="http://schemas.openxmlformats.org/officeDocument/2006/relationships/customXml" Target="ink/ink727.xml"/><Relationship Id="rId1739" Type="http://schemas.openxmlformats.org/officeDocument/2006/relationships/customXml" Target="ink/ink846.xml"/><Relationship Id="rId1946" Type="http://schemas.openxmlformats.org/officeDocument/2006/relationships/customXml" Target="ink/ink948.xml"/><Relationship Id="rId1806" Type="http://schemas.openxmlformats.org/officeDocument/2006/relationships/customXml" Target="ink/ink878.xml"/><Relationship Id="rId387" Type="http://schemas.openxmlformats.org/officeDocument/2006/relationships/image" Target="media/image199.emf"/><Relationship Id="rId594" Type="http://schemas.openxmlformats.org/officeDocument/2006/relationships/customXml" Target="ink/ink277.xml"/><Relationship Id="rId2068" Type="http://schemas.openxmlformats.org/officeDocument/2006/relationships/customXml" Target="ink/ink1006.xml"/><Relationship Id="rId2275" Type="http://schemas.openxmlformats.org/officeDocument/2006/relationships/customXml" Target="ink/ink1109.xml"/><Relationship Id="rId247" Type="http://schemas.openxmlformats.org/officeDocument/2006/relationships/image" Target="media/image129.emf"/><Relationship Id="rId899" Type="http://schemas.openxmlformats.org/officeDocument/2006/relationships/image" Target="media/image455.emf"/><Relationship Id="rId1084" Type="http://schemas.openxmlformats.org/officeDocument/2006/relationships/customXml" Target="ink/ink522.xml"/><Relationship Id="rId2482" Type="http://schemas.openxmlformats.org/officeDocument/2006/relationships/image" Target="media/image1206.emf"/><Relationship Id="rId107" Type="http://schemas.openxmlformats.org/officeDocument/2006/relationships/image" Target="media/image56.emf"/><Relationship Id="rId454" Type="http://schemas.openxmlformats.org/officeDocument/2006/relationships/customXml" Target="ink/ink207.xml"/><Relationship Id="rId661" Type="http://schemas.openxmlformats.org/officeDocument/2006/relationships/image" Target="media/image336.emf"/><Relationship Id="rId759" Type="http://schemas.openxmlformats.org/officeDocument/2006/relationships/image" Target="media/image385.emf"/><Relationship Id="rId966" Type="http://schemas.openxmlformats.org/officeDocument/2006/relationships/customXml" Target="ink/ink463.xml"/><Relationship Id="rId1291" Type="http://schemas.openxmlformats.org/officeDocument/2006/relationships/image" Target="media/image651.emf"/><Relationship Id="rId1389" Type="http://schemas.openxmlformats.org/officeDocument/2006/relationships/image" Target="media/image700.emf"/><Relationship Id="rId1596" Type="http://schemas.openxmlformats.org/officeDocument/2006/relationships/image" Target="media/image804.emf"/><Relationship Id="rId2135" Type="http://schemas.openxmlformats.org/officeDocument/2006/relationships/image" Target="media/image1032.emf"/><Relationship Id="rId2342" Type="http://schemas.openxmlformats.org/officeDocument/2006/relationships/image" Target="media/image1136.emf"/><Relationship Id="rId2647" Type="http://schemas.openxmlformats.org/officeDocument/2006/relationships/customXml" Target="ink/ink1294.xml"/><Relationship Id="rId314" Type="http://schemas.openxmlformats.org/officeDocument/2006/relationships/customXml" Target="ink/ink138.xml"/><Relationship Id="rId521" Type="http://schemas.openxmlformats.org/officeDocument/2006/relationships/image" Target="media/image266.emf"/><Relationship Id="rId619" Type="http://schemas.openxmlformats.org/officeDocument/2006/relationships/image" Target="media/image315.emf"/><Relationship Id="rId1151" Type="http://schemas.openxmlformats.org/officeDocument/2006/relationships/image" Target="media/image581.emf"/><Relationship Id="rId1249" Type="http://schemas.openxmlformats.org/officeDocument/2006/relationships/image" Target="media/image630.emf"/><Relationship Id="rId2202" Type="http://schemas.openxmlformats.org/officeDocument/2006/relationships/customXml" Target="ink/ink107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br\Dropbox\Maths%20PD\Test%20Template%20Years%207%20to%201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01.65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257 38 485 0,'-5'-17'190'16,"5"17"-10"-16,-19-15-175 0,19 15-4 15,-22-6 7-15,22 6 0 0,-28 0-2 16,28 0-2-16,-33 5 1 0,16 0 6 16,-4 4-9-16,1 3 6 0,2 0-12 0,-2 2 11 15,20-14-10-15,-30 28 11 0,30-28-12 16,-20 31 2-16,20-31-2 16,-4 25 3-16,4-25 2 0,13 24-2 15,-13-24 1-15,26 24 0 0,-7-14 1 0,1 2-2 16,1 0 0-16,2 1-1 0,1-1 2 15,0 1-1-15,0 0 2 0,-1 3-3 16,1 2 2-16,1 2 1 0,1 0 5 16,-3-1-2-16,-1 5 5 0,-5 0-3 15,0 1 5-15,-7-7 0 0,3 4 5 0,-13-22-3 16,1 35 1-16,-1-35 0 0,-18 27-1 16,-1-19-13-16,-2 3 0 0,-4-6 0 15,-4-1 0-15,-2-6 0 16,-5-4 0-16,4 3 0 0,-12-19-34 0,25 9-165 15,-18-10-11-15,11 9 2 0,-7-11-7 16,8 5 59-16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8.30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33 147 315 0,'0'0'169'0,"-16"33"5"0,22-7-134 16,-22-9-7-16,17 19 2 15,-11-13-3-15,16 11-3 0,-6-9-11 16,7 3-5-16,1-6-5 0,8 0 1 0,-1-5-7 15,6-1 3-15,2-7-3 0,2 0 1 16,0-9-1-16,3-2 2 0,-1-6-1 16,1-5 1-16,-2-7 0 0,0-5-3 15,-9-5 5-15,0-5-5 0,-7-3 5 16,-3-3-6-16,-11-4 9 0,1 6-4 0,-9-2 8 16,-1 7 0-16,-8 4 0 0,1 8-1 15,-6 1 1-15,4 10-1 16,-2 5-4-16,-4 3-4 0,2 5-2 15,3 1-8-15,23-3-17 0,-38 14-27 0,38-14-124 16,-4 23-23-16,9-3-6 0,-5-20 3 16,23 31 32-16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31.32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130 0 547 0,'0'0'212'0,"0"0"2"0,0 0-182 16,0 0-14-16,0 0-18 0,3 30 0 15,-6-7 0-15,2-3 0 0,-2 10 0 16,-1-1 0-16,-3 5 0 0,-5-8 0 0,9 20 0 16,-24-18-189-16,15 4-33 0,-8-5-1 15,4 2 0-15,-9-7 58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4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5 429 0,'0'0'206'0,"0"0"-10"16,17 14-121-16,-17-14-36 0,22 0-6 0,-10-3 2 16,7 4-25-16,-3-3-10 0,1 1 0 15,1-1 0-15,-3 2 0 0,2-1 0 16,-5-4 0-16,10 7-137 0,-13-6-77 16,2 6 6-16,-11-2-14 0,11-5 6 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4.4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3 161 315 0,'-4'-9'159'15,"4"-1"-53"-15,0 10-77 0,0 0-2 16,2-10 3-16,-2 10-1 0,1-13-5 16,-1 3-1-16,0 10-2 0,4-16 1 15,-4 16-6-15,7-19 0 0,-7 19-2 0,8-19 1 16,-8 19-2-16,11-16 3 0,-11 16-4 15,10-18 2-15,-1 13-1 0,-9 5 0 16,13-11-2-16,-13 11 1 16,17-6-2-16,-17 6 0 0,18 3 0 0,-18-3 0 15,16 10 2-15,-7-3-1 0,-1 6-1 16,0-1-10-16,0 6 0 0,-1 0 0 16,0 1 0-16,0 1 0 0,0 1 0 15,-2-1 0-15,0 0 0 0,1-3 0 16,-2 0 0-16,-2-2 0 0,0 2 0 0,2-2 0 15,-3-2 0-15,1 0 0 0,-2-2 0 16,2 4 0-16,-2-15 0 0,3 22-29 16,-3-22-42-16,4 15-62 15,-4-15-76-15,0 9-3 0,0-9 10 0,0 0 36 16,0 0 166-16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4.0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26 286 0,'0'0'159'0,"-6"-16"-53"15,6 16-49-15,0 0-10 0,0 0 3 16,0 0-3-16,0 0-6 0,0-10-4 16,0 10-6-16,0 0-5 0,0 0-7 15,0 0-6-15,0 0 0 0,0 0-1 16,0 0 0-16,7 12-2 0,-6 1 2 0,-1-4-1 15,2 6 4-15,-4-1 0 0,2 4-11 16,-2 1-4-16,0 2 0 16,2-3 0-16,1-4 0 0,-2 2 0 15,3-2 0-15,-2 1 0 0,0-1 0 0,0-4 0 16,0-10 0-16,2 17 0 0,-2-17 0 16,0 13 0-16,0-13 0 0,-3 9 0 15,3-9-9-15,0 0-62 0,0 0-79 16,0 0-66-16,-9-11 6 0,9 11 6 15,-1-15 42-15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49.40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-5 62 1 0,'0'0'109'0,"0"0"23"15,-1-18-85-15,1 18-4 0,0 0 2 16,9-16-4-16,-9 16-6 0,0 0-4 16,9-16-2-16,-9 16-5 0,0 0-1 15,18-5-5-15,-18 5-2 0,0 0-2 16,13-6-3-16,-13 6-4 0,16-1 1 0,-16 1 0 15,17 0-1-15,-17 0 0 0,19 3-1 16,-19-3 0-16,23 4-1 0,-23-4 0 16,22 6-3-16,-22-6 1 0,23 9-2 15,-23-9 0-15,21 10 0 0,-21-10 0 16,18 16 0-16,-18-16 1 0,11 20-2 0,-11-20 2 16,9 25-1-16,-7-11 0 0,-1 0-1 15,-1-14 1-15,-1 27-1 16,1-12 2-16,-2-1-4 0,-1 2 3 15,0-1-3-15,-1 0 4 0,0-1-2 0,-1 3 2 16,-3-2-2-16,1 2 2 0,-3-3-2 16,3 1 3-16,-3 2 7 0,3 2-5 15,-3-3 3-15,3 1-9 0,0 1 10 16,4 1-9-16,-1 0 9 0,1 2-11 16,2-4 1-16,2 1-3 0,5 0 3 0,-3 0 3 15,5 0-4-15,-1-1 1 0,3 3-1 16,1-1 3-16,0-2 0 0,2 1 2 15,1-1-4-15,1-2 4 16,0-3-1-16,4 3 2 0,-3-6-2 0,3 1 3 16,-1-1-4-16,1-3 2 0,-2 0 0 15,-1-1 0-15,-1-1-3 0,-1 0 1 16,-14-4-1-16,22 6 0 0,-22-6 1 16,15 7 0-16,-15-7-2 0,0 0 2 15,6 17-1-15,-6-17 2 0,-5 18-1 0,5-18 0 16,-12 21-2-16,12-21 4 0,-12 26-3 15,4-11 3-15,0 1-4 0,2 0 2 16,-2 2 3-16,2 0-3 0,2 1 5 16,0 2-10-16,2-1 8 0,3 3-9 15,3-3 14-15,0 1-9 0,1-3 6 16,3 4-3-16,1-2 2 0,0 2 6 16,0-2-2-16,1 1 3 0,-4 0-6 15,2 1 2-15,-3 2-5 0,0-3 1 16,-3 2-1-16,-3-3-2 0,-3-2-1 0,-3 1 0 15,0-1 1-15,-5 0 0 0,-4-4 0 16,-1-3-4-16,-3 0-10 0,-4-5-4 16,3 7-16-16,-12-15-16 0,12 11-42 15,-11-4-102-15,0-6 3 0,5 1 2 16,-4-5 103-16,12 4 85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30.5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22 440 0,'0'0'190'15,"0"0"-14"-15,19 3-172 0,-19-3 0 16,13-1 3-16,-13 1 3 0,17-1-2 0,-8-2 2 16,5 2-3-16,0 1-13 0,-2-6-29 15,9 6-83-15,-6-3-78 0,1 0 9 16,1 0-12-16,-1-1 85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30.2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52 394 0,'0'0'185'0,"0"0"-4"16,-8-7-162-16,8 7-3 0,0 0 5 16,0 0 0-16,8-1 1 0,-8 1 2 15,13-4-4-15,-3 6-6 0,-1-6-10 16,2 1 7-16,3 0-17 0,-2-2-18 16,8 7-31-16,-11-10-57 0,6 4-82 15,0-1-6-15,2 1 10 0,-1 1 40 16,-2-2 150-16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29.9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8 257 77 0,'0'0'145'0,"0"0"1"0,0 0-82 16,0 0-19-16,0 0-4 0,0 0-1 0,0 0 4 15,0 0-5-15,0 0-1 0,0 0-3 16,-6-9 2-16,6 9-4 0,0 0-3 16,9-8-9-16,-9 8 1 15,3-9-1-15,-3 9-1 0,0-9-1 0,0 9-5 16,-1-11-3-16,1 11-1 0,-1-14 1 16,-2 4-9-16,5 0 10 0,-4-1-12 15,1-1 7-15,-3-1-8 0,4-2 8 16,-1 0-10-16,-1-1 6 0,3 1 1 15,-2 0-6-15,4 1 7 0,-2 0-7 0,1 4 7 16,0 0-5-16,-2 10 3 0,4-12-3 16,-4 12 2-16,0 0-2 0,9-5 1 15,-9 5 1-15,0 0-2 0,9 4-1 16,-9-4 1-16,0 0 2 0,10 8-4 16,-10-8 2-16,0 0-2 0,15 8 3 0,-15-8-5 15,14 8 6-15,-5-2-4 16,-9-6-2-16,14 14 5 0,-7-5 0 15,-1 1-4-15,0 1 6 0,-1-1-3 16,2 2 2-16,-1-1-3 0,2 2 2 0,-3-2 3 16,2 1-5-16,-3-2 6 0,2-2-9 15,3 1 9-15,-9-9-11 0,10 14 9 16,-10-14-3-16,10 8-4 0,-10-8-5 16,18 5-6-16,-18-5-15 0,11 4-18 15,-11-4-24-15,10-3-59 0,-10 3-72 0,0 0-4 16,0 0 9-16,0-9 108 15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8.8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40 438 0,'11'-12'185'0,"-11"12"-8"15,17-11-154-15,-6 4 3 0,6 5 1 0,-2-4 4 16,4 6-6-16,-1-3-2 0,5 5-1 16,-2-3-3-16,3 5-4 15,-4-1-3-15,0 3-12 0,-3 0 0 16,0 1 0-16,-4 0 0 0,-3 0 0 0,-10-7 0 15,8 17 0-15,-8-17 0 0,-4 16 0 16,4-16 0-16,-12 14 0 0,0-7 0 16,2-1 0-16,-2-1 0 0,-3 0 0 15,4-2 0-15,-5 0 0 0,1-1 0 16,4-2 0-16,0-1 0 0,1 0 0 0,10 1 0 16,-9-5 0-16,9 5 0 0,0 0 0 15,9-7 0-15,-9 7 0 0,16-3 0 16,-5 3 0-16,2-1 0 0,3 1 0 15,-2 1 0-15,1 1 0 0,0 2 0 16,1 0 0-16,0 2 0 0,1 0 0 16,-4 2 0-16,-1 1 0 0,0 2 0 15,0-1 0-15,-3 2 0 0,-3-2 0 16,-1 1 0-16,-3 0 0 0,-2 0 0 16,-3 0 0-16,-3-1 0 0,-6-2 0 0,-2 0 0 15,-4-2 0-15,-10 0 0 0,-1-1 0 16,-6-3 0-16,-3-4 0 0,3 7-30 15,-15-8-158-15,12 1-18 0,-1-5-2 16,11 0-6-16,-2-6 38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8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0 519 0,'5'14'201'0,"-5"-14"-8"16,0 13-168-16,0-5-7 0,5 5 5 0,-6-1-1 15,6 3-9-15,-3-2-4 0,-2 1-9 16,1 0 0-16,-1-2 0 0,-1 0 0 15,1-2 0-15,0-1 0 0,0-9 0 16,3 16 0-16,-3-16-16 0,5 12-45 16,-5-12-18-16,0 0-126 0,0 0 1 0,0 0-2 15,0 0 7-15,-7-10 147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7.0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47 482 0,'-3'-8'182'0,"3"8"9"0,10-8-175 16,1 7 1-16,-2-2 2 0,6 2-3 0,2-2 0 15,5 0-3-15,-2 0-2 0,3-1-3 16,2 1-3-16,0-1-8 0,3 3-16 15,-6-7-27-15,10 12-65 0,-12-6-86 16,2 2 3-16,-8 0-7 0,0 1 4 16,-14-1 190-16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9.65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449 0 233 0,'0'0'162'15,"0"0"20"-15,0 0-104 0,0 0-22 0,0 0-6 16,0 0 2-16,-33 5-13 0,27 12 7 16,-19-11-11-16,25-6-2 15,-43 31 0-15,22-12-20 0,-11 4-2 16,5 6-11-16,-5 3 0 0,3-1 0 0,0-1 0 16,3 5 0-16,2-8 0 0,-2 3 0 15,9-2 0-15,-11-11-42 0,25 20-50 16,-17-23-116-16,13 7-3 0,7-21-4 15,-21 19 4-15,21-19 168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6.7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0 355 0,'0'0'182'16,"0"0"3"-16,13 12-126 0,-13-12-33 15,21 3 1-15,-11-6 0 16,7 5-6-16,-1-4-8 0,3 1-1 0,-1-1-1 15,1 1-5-15,2 0-2 0,1-2-3 16,1 4-15-16,-5-5-21 0,6 10-57 16,-9-8-98-16,-2 2-6 0,-3-2 3 15,-10 2-4-15,0 0 186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6.4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0 376 0,'0'0'189'15,"7"12"8"-15,-7-12-96 0,0 0-72 16,7 13 0-16,-1 0 0 0,-4-2-1 15,4 4-8-15,-5-1-1 0,3 2-13 16,-3-2-6-16,2 1 0 0,0-2 0 16,1 0 0-16,-2-2 0 0,0-1 0 0,2-1 0 15,-4-9 0-15,5 14 0 16,-5-14-12-16,5 12-51 0,-5-12-45 16,0 0-102-16,0 0 2 0,0 0-4 15,-9-4 8-15,9 4 199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6.1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91 345 0,'0'0'162'0,"-4"-11"10"16,4 11-152-16,2-13-1 0,-4 4 7 16,2 9 0-16,9-15 1 0,4 9-2 0,-7-5 3 15,5 6 0-15,-2-4-1 16,6 5-3-16,-1-2-1 0,6 6-3 16,-7-2-5-16,-1 5-3 0,2 0-3 15,1 3-3-15,-4 1-3 0,-3 2 1 0,-2 2-5 16,-2 0 2-16,-4 2-2 0,0-1 4 15,-6 1-5-15,-2 2 4 0,-1 0-2 16,-3-1 0-16,-4 0 0 0,1 0 0 16,0-1 0-16,-3 1 0 0,3-2 0 15,-1 0 0-15,1-4 0 0,3 0 0 0,3-2 0 16,9-6 0-16,-14 8 0 0,14-8 0 16,0 0 0-16,0 0 0 15,0 0 0-15,0 0 0 0,0 0 0 16,0 0 0-16,15-2 0 0,-4 2 0 0,0 0 0 15,7 1 0-15,-1 0 0 0,-1 0 0 16,6 0 0-16,-5-2 0 0,1 3 0 16,0-3-14-16,5 4-14 0,-10-8-18 15,13 13-40-15,-7-11-115 0,-2 6-8 16,-3-4 9-16,0-1-3 0,-4-1 168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5.7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0 564 0,'0'0'189'0,"-3"16"-46"0,3-16-120 16,2 11 0-16,-2-11-2 0,2 19-1 16,-1-8 4-16,2 4-12 0,0-1-8 15,2-1-4-15,-4 3 0 0,3-2 0 0,2 2 0 16,1-5 0-16,2 8-42 0,-9-19-71 16,3 20-96-16,1-9 2 15,6 0-5-15,-10-11-1 0,12 11 187 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5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13 485 0,'0'0'184'0,"0"0"12"16,0 0-177-16,0 0-3 0,0 0 1 16,14 2-1-16,-3-3 3 0,-1-2-2 15,5 3 0-15,-2-3-7 0,0 2-1 16,3-1-13-16,0 1 8 0,0-1-1 16,1 1 2-16,-2 1-6 0,-2-1-1 0,2 3-15 15,-4-4-13-15,3 9-27 0,-14-7-68 16,0 0-81-16,11-4 5 0,-11 4-7 15,0 0 43-15,0 0 165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5.1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33 514 0,'0'-10'191'16,"0"0"-10"-16,0 10-167 0,10-9 6 15,0 9-2-15,0-3-1 0,5 3-4 0,0-2-3 16,3 4 1-16,0-2-4 0,2 2-2 15,3 0-5-15,-2 1-6 0,4 4-17 16,-7-8-24-16,12 13-59 0,-9-8-92 16,4 2 2-16,-7-4-6 0,1 2 2 15,-3-3 178-15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4.8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45 463 0,'13'0'185'0,"-4"-3"-1"16,6 2-166-16,-1-3 1 0,5 4 1 0,-1-4 2 16,7 2-4-16,-3-3-2 0,6 2-2 15,-3-3-3-15,0 4-3 0,-1-4-2 16,1 2-6-16,-1 3-13 0,-8-3-14 15,4 9-33-15,-20-5-35 0,13-6-100 16,-13 6-2-16,0 0-4 0,0 0 6 16,0 0 195-16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4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0 407 0,'10'8'189'0,"-10"-8"-8"16,7 10-145-16,-7-10 1 0,7 14 0 16,-7-14 3-16,13 17-6 0,-9-8-10 15,3 5-4-15,-2-3-2 0,1 3-18 0,-2-2 0 16,0 0 0-16,-1 0 0 0,0 0 0 15,2-1 0-15,-5-11 0 0,6 16 0 16,-6-16 0-16,5 14 0 0,-5-14 0 16,5 12-38-16,-5-12-36 0,0 0-67 15,0 0-64-15,2 13-5 0,-2-13 6 0,0 0 54 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3.5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0 340 0,'0'0'186'0,"-5"9"2"16,5-9-103-16,9-2-39 0,-9 2-6 0,13 2 0 15,-13-2 0-15,26 2-6 0,-11-2-10 16,6 4-24-16,0-1 0 0,2 0 0 15,1 0 0-15,1-3 0 0,3 8-4 16,-15-10-150-16,11 6-56 0,-6-6 0 16,-1 2-6-16,-3-4-2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3.2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5 474 0,'10'-6'193'0,"-10"6"8"16,0 0-170-16,14 0 4 0,-14 0-7 16,16 0 4-16,-16 0-5 0,20 1-25 15,-9-2-2-15,5 2 0 0,-2-1 0 16,3 0 0-16,-1 1 0 0,2-1 0 15,-3 0 0-15,1-1 0 0,1 1 0 0,0 0 0 16,2 1 0-16,-4-1 0 16,-1 2 0-16,-14-2 0 0,22 3-21 15,-22-3-58-15,14 1-95 0,-14-1-40 16,0 0 4-16,-11 3-3 0,11-3 102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9.27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 42 358 0,'0'0'192'16,"-19"6"-5"-16,19-6-140 0,0 0-2 15,0 0-4-15,0 0 4 0,0 0-10 16,0 0-5-16,0 0-9 0,0 0-5 16,0 0-10-16,0 0-6 0,0 0 0 0,25-4 0 15,-25 4 0-15,33 0 0 0,-12-5 0 16,0 2 0-16,8 2 0 0,1-6 0 16,3 5 0-16,2-2 0 0,1 1 0 15,4 1 0-15,-2-1 0 0,-1-4 0 16,-4 5 0-16,-3-3 0 0,-3 6 0 0,-6-2 0 15,-21 1 0-15,26 0 0 0,-26 0 0 16,0 0 0-16,0 0 0 16,17 23 0-16,-17-23 0 0,0 0 0 15,0 0 0-15,7 17 0 0,-7-17 0 0,0 0 0 16,0 0 0-16,0 0 0 0,0 0 0 16,0 0 0-16,0 0 0 0,0 0 0 15,0 0 0-15,1 17 0 0,-1-17 0 16,0 0 0-16,0 0 0 0,-26 21 0 15,26-21 0-15,-25 16 0 0,8-1 0 0,-1-1 0 16,-1-1 0-16,-4 6 0 0,1-4 0 16,-2 9 0-16,-3-4 0 15,-2 3 0-15,-2-2 0 0,1 2 0 16,1 4 0-16,0 5 0 0,-1-5 0 0,1 1 0 16,4 5 0-16,1-7 0 0,3 4 0 15,4-13 0-15,2 10 0 0,4-8 0 16,11-19 0-16,-16 24 0 0,16-24 0 15,0 0 0-15,2 19 0 0,-2-19 0 16,17 2 0-16,-17-2 0 0,31-10 0 0,-9 6 0 16,2-3 0-16,5-1 0 0,4-6 0 15,5 7 0-15,1-5 0 0,4 7 0 16,-3-3 0-16,1 0 0 16,0 6 0-16,-1-4 0 0,-6 9 0 0,1-7 0 15,-7-2 0-15,6 13 0 0,-34-7-60 16,46 12-43-16,-46-12-110 0,32-6 4 15,-32 6-2-15,0 0 6 0,4-17 184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2.9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14 448 0,'0'0'187'0,"0"0"8"16,-7-15-150-16,7 15-3 0,0 0-2 0,0 0-6 16,0 0-10-16,12 3-16 0,-12-3-8 15,16 11 0-15,-16-11 0 0,22 18 0 16,-11-7 0-16,6 2 0 0,-1 1 0 15,4 1 0-15,-3 0 0 0,4 0 0 16,3 0 0-16,-5-1 0 0,6 1 0 0,-3-2 0 16,0 0 0-16,-3-4 0 0,4 4 0 15,-11-8-15-15,12 9-139 0,-12-11-59 16,3 5-1-16,-6-8 1 16,3 2 2-16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2.6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178 8 297 0,'0'0'176'0,"11"-10"-10"16,0 12-114-16,-11-2-3 0,0 0-3 16,0 0-3-16,0 0-5 0,-11-2-5 0,11 2-2 15,-6 12-3-15,3-3-3 0,-9 0-1 16,4 5-9-16,-7 0-15 0,8 2 0 16,-4-1 0-16,1 3 0 15,-6-1 0-15,0 1 0 0,6 0 0 0,-1-3 0 16,1-1 0-16,-3-1 0 0,-2-1 0 15,15-12 0-15,-12 15 0 0,12-15 0 16,-6 10-29-16,-4-15-60 0,10 5-117 16,0 0-2-16,0 0 1 0,0 0 4 15,6-11 123-15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1.9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248 0 219 0,'0'0'153'0,"-20"3"-7"16,2-2-97-16,7 11 1 0,-12-6 11 15,11 13-3-15,-12-6-4 0,11 15-5 16,-9-2-5-16,10 10 5 0,-7-2-17 0,6 10-3 16,-3-1-7-16,5 5-14 0,-1 2-8 15,3 4 0-15,2 0 0 0,3-2 0 16,3-3 0-16,4-2 0 16,8-4 0-16,8-3 0 0,10-4-6 0,-1-15-37 15,20 7-65-15,-4-13-98 0,12 0 1 16,0-9-5-16,4-1-4 0,-3-4 184 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1.4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32 408 0,'9'-17'184'0,"-9"17"-6"0,11-12-137 15,0 10-18-15,-11 2 5 0,25-1 3 16,-14 2-1-16,9 6-2 0,-4-1-4 0,6 9 4 16,-3-2-9-16,5 9-18 0,-2 3-1 15,2 5 0-15,-1 2 0 0,2 4 0 16,-2 3 0-16,-1 1 0 16,-1 4 0-16,-5-1 0 0,-3 3 0 0,-9-1 0 15,-3 1 0-15,-11-3 0 0,-1 3-14 16,-14-8-33-16,5 8-33 0,-19-10-108 15,5-3-19-15,-8-7 0 0,-2 0 4 16,-3-7 127-16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1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13 101 384 0,'-6'-14'178'16,"1"-1"-22"-16,5 15-109 0,-3-13-11 15,3 13 1-15,2-12-9 0,-2 12 0 16,7-11-3-16,-7 11-4 0,14-11 1 0,-2 7-1 16,-1-1-2-16,5 1-5 0,-3-1-7 15,5 3-7-15,-2-2 0 0,2 4 0 16,-2 0 0-16,2 1 0 0,-4 2 0 15,-2 0 0-15,-2 2 0 0,-10-5 0 16,14 12 0-16,-14-12 0 0,6 14 0 0,-6-14 0 16,-7 16 0-16,3-6 0 0,-5-1 0 15,-2 0 0-15,-3-1 0 0,-1-1 0 16,-2 0 0-16,-1-1 0 16,0-1 0-16,-2-3 0 0,4 1 0 0,-2-3 0 15,5 0 0-15,1-2 0 0,1 0 0 16,11 2 0-16,-9-6 0 0,9 6 0 15,0 0 0-15,10-7 0 0,-10 7 0 16,18-2 0-16,-5 1 0 0,0 2 0 16,2 1 0-16,-1-1 0 0,2 1 0 0,1 0 0 15,1 4 0-15,1-2 0 0,-3 2 0 16,3-2 0-16,-2 3 0 0,1 0 0 16,-3 0 0-16,1 1 0 0,-5-1 0 15,-11-7 0-15,16 16 0 0,-12-7 0 16,-4-9 0-16,-2 15 0 0,2-15 0 15,-19 12 0-15,5-6 0 0,-2-2 0 16,-4 0 0-16,-3-4 0 0,-1 0 0 16,-1 0 0-16,1 0 0 0,0-3 0 15,4 2-2-15,-6-6-39 0,17 10-31 0,-11-6-125 16,20 3-10-16,-14-10 3 0,14 10 2 16,-3-11 105-16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0.8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0 397 0,'0'0'186'16,"0"0"8"-16,0 0-156 15,0 0 4-15,-4 16-4 0,4-16 3 0,2 19-4 16,-3-11-10-16,5 6-4 0,-4-4-23 15,2 3 0-15,-2-2 0 0,1 3 0 16,-2-4 0-16,2-1 0 0,0 0 0 16,-1-9 0-16,0 13 0 0,0-13-4 15,2 9-30-15,-2-9-18 0,0 0-37 0,0 0-98 16,0 0-15-16,-1-9 2 0,1 9 5 16,-3-15 136-16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0.5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24 493 0,'0'0'186'0,"0"0"3"15,4-9-172-15,-4 9 2 0,14-6-3 16,-4 3-1-16,4 2-3 0,0-2-1 0,3 3-1 16,3-2-3-16,1 2-4 0,-2 0-13 15,-3-1-14-15,8 6-30 0,-12-9-71 16,6 7-73-16,-2-5 3 16,0 4-7-16,-7-4 33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30.2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17 234 294 0,'0'0'163'0,"-6"9"3"0,6-9-129 0,0 0-2 16,-11-4 2-16,11 4 0 16,0 0 2-16,0 0-1 0,0 0-6 0,0 0-5 15,0 0-5-15,0 0-3 0,3-9-2 16,-3 9-5-16,3-13-4 0,-2 4-5 15,0 0 2-15,2-1-1 0,-1-3 4 16,2 0-4-16,-2 0 2 0,2-1-1 16,-3 0-5-16,4 2 5 0,-2-3-5 0,-1 3 0 15,2 1 0-15,3 0 0 0,-4 0 0 16,6 5 0-16,-4-3 0 16,-5 9 0-16,9-14 0 0,-9 14 0 15,8-11 0-15,-8 11 0 0,0 0 0 0,9-10 0 16,-9 10 0-16,16 3 0 0,-16-3 0 15,17 8 0-15,-17-8 0 0,21 17 0 16,-10-8 0-16,1 6 0 0,-4-2 0 16,3 1 0-16,0 1 0 0,-2 3 0 15,-3-5 0-15,1 1 0 0,1 1 0 0,3-4 0 16,-3 2 0-16,-8-3 0 0,8 1 0 16,-8-11 0-16,10 17 0 0,-10-17 0 15,6 16 0-15,-6-16 0 0,-4 9-32 16,4-9-40-16,0 0-81 0,0 0-55 15,0 0 1-15,-13-2 4 0,13 2 56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29.3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0 438 0,'0'0'187'0,"0"0"12"0,-10 9-153 15,12 3-1-15,-2-12-6 0,2 20-6 16,-3-8 1-16,4 4-32 0,0-1-2 16,0 1 0-16,-2 0 0 0,3 0 0 15,-1 0 0-15,-1-3 0 0,2 4 0 0,-4-7 0 16,8 11-88-16,-7-10-119 0,4 2-4 16,-5-13-2-16,3 17-3 0,-3-17 129 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28.9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29 459 0,'1'-10'200'0,"-1"10"-7"0,0 0-154 15,13-2 0-15,-13 2-3 0,17-3-4 16,-5-1-8-16,2 4-23 0,-1-4-1 0,2 4 0 16,3-2 0-16,-2 0 0 0,0 1 0 15,-2 0 0-15,1 1 0 0,-2 0 0 16,-3 1 0-16,-10-1 0 16,18 1-2-16,-18-1-46 0,16 4-55 0,-16-4-98 15,0 0-11-15,0 0 8 0,0 0-4 16,0 0 164-16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7.63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484 0 425 0,'0'0'191'0,"-24"29"9"0,0-22-165 16,13 16 0-16,-18-2-3 15,12 17 6-15,-14-2-8 0,6 14-12 16,-5 6 1-16,4 8-19 0,-3 3 0 0,0 3 0 16,3 2 0-16,-6-1-6 0,15 9-54 15,-24-13-127-15,19-7-20 0,-6-11-9 16,6 3-1-16,1-16 88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28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5 428 0,'-10'3'185'16,"10"-3"12"-16,0 0-117 0,0 0-57 16,0 0 3-1,0 0-1-15,10 7 0 0,-10-7-2 0,24-1-12 0,-11 0-11 0,5 0 0 16,0 0 0-16,1-2 0 0,2 5-21 15,-9-9-61-15,8 8-125 0,-7-5 5 16,6 6-11-16,-7-5 7 0,2 4 115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28.4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6 400 0,'-3'9'176'15,"3"-9"14"-15,-4 9-147 0,8 4-2 16,-4-13 6-16,3 26-6 0,-5-13 0 15,8 6-15-15,-6-3-8 0,4 3-18 16,0-2 0-16,2-1 0 0,0-2 0 16,0 0 0-16,-3 2 0 0,4-3 0 15,-1-5 0-15,-2 3 0 0,-4-11 0 16,0 0 0-16,2 9 0 0,-2-9 0 16,0 0 0-16,-2-10 0 0,2 10 0 15,-3-19 0-15,1 9 0 0,-1-3 0 16,1-1 0-16,-1-4 0 0,0 1 0 0,1-3 0 15,0 2 0-15,2 2 0 0,2-1 0 16,0 2 0-16,1 2 0 0,3 0 0 16,-6 13 0-16,11-17 0 0,-2 10 0 15,-9 7 0-15,13-8 0 0,-13 8 0 16,16-3 0-16,-16 3 0 0,14 3 0 16,-3 2 0-16,-11-5 0 0,21 16 0 15,-12-5 0-15,2 3 0 0,-1 0 0 16,4 1 0-16,-5 1 0 0,-1-2 0 15,3 2 0-15,-6-2 0 0,1 2 0 0,1-2 0 16,-3-1 0-16,1 0 0 0,-1-3 0 16,-2 0 0-16,-2-10 0 0,2 13 0 15,-2-13 0-15,0 0-28 0,12 12-92 16,-12-12-89-16,0 0 0 0,-12-15 1 16,12 15 1-16,-13-14 166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52.54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12 378 83 0,'0'0'141'0,"0"0"-43"0,0 0-38 15,0 0 0-15,0 0-7 0,0 0-6 16,0 0-9-16,0 0 0 0,0 0-6 15,0 0-2-15,-14-13-2 0,14 13-6 16,0 0 1-16,0 0-2 0,0 0-7 0,0 0 2 16,0 0-5-16,0 0-1 15,0 0-4-15,0 0 3 0,0 0-7 16,0 0 3-16,0 0 5 0,0 0-7 16,0 0 2-16,0 0-5 0,0 0 2 0,0 0 3 15,0 0 0-15,0 0 0 0,0 0-2 16,11 15 3-16,-11-15-2 0,0 0 5 15,8 19 1-15,-8-19-5 0,8 16-1 16,-8-16-4-16,10 23 4 0,-5-10-2 16,-5-13-2-16,12 22 4 0,-12-22-7 0,13 21 4 15,-13-21-1-15,15 12 2 0,-15-12-4 16,15 13 1-16,-15-13 3 0,0 0-3 16,17 6 6-16,-17-6-6 0,0 0 3 15,0 0 1-15,13 2 3 0,-13-2 5 16,0 0-9-16,0 0 11 0,9-20-5 15,-9 20 3-15,5-23-6 0,-5 23 1 16,11-31-3-16,-2 14-2 0,3-10 7 16,6-3-14-16,5-5 6 0,5-5-10 15,12 7-13-15,-9-22-56 0,15 13-131 0,-1-4 0 16,6 4-3-16,-5-3-4 0,0 4 172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5.8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29 245 0,'-6'-11'172'0,"6"11"-4"16,-5-10-89-16,5 10-33 0,0 0 6 15,0 0-8-15,0 0 1 0,0 0-8 16,-2-9-9-16,2 9-2 0,0 0-3 15,0 0-5-15,0 0-5 0,14-1-1 16,-14 1-4-16,11 1-1 0,-11-1-7 0,17 4 0 16,-7-2 0-16,3 2 0 0,1 1 0 15,2 3 0-15,2-1 0 0,2 4 0 16,2 2 0-16,0 4 0 0,1 3 0 16,3 9 0-16,0 1 0 0,2 4 0 15,-5 6 0-15,2 3 0 0,-5 3 0 16,2 3 0-16,-5 2 0 0,-5-1 0 15,-3 2 0-15,-6-2 0 0,-4 1 0 16,-3-5 0-16,-4-2 0 0,-6-1 0 16,-2-6 0-16,-1-4 0 0,1 3 0 0,-14-6-162 15,12-3-51-15,-4-7-7 0,3-1-1 16,0-10 15-16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5.3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78 346 0,'0'0'180'0,"7"-15"-4"15,-3 2-111-15,-4 13-38 0,12-16-9 16,-1 13 8-16,-4-6-4 0,6 6 5 16,-4-6-7-16,7 7 7 15,-4-3-1-15,3 5-7 0,-2-3-3 0,3 3-2 16,-3 1-5-16,2 3-4 0,-3-1-5 16,0 2 0-16,-3 2 0 0,-9-7 0 15,12 17 0-15,-8-7 0 0,-6 0 0 16,-3 0 0-16,-1 1 0 0,-4 0 0 15,-2-1 0-15,-2-1 0 0,-1 0 0 0,-1-1 0 16,-1-1 0-16,1-2 0 0,1 0 0 16,2-1 0-16,2-1 0 0,2 0 0 15,9-3 0-15,-9 1 0 0,9-1 0 16,0 0 0-16,0 0 0 0,10-4 0 16,-10 4 0-16,18-6 0 0,-6 4 0 15,-1 1 0-15,2 0 0 0,2 1 0 16,-1 2 0-16,-1 0 0 0,1 4 0 15,1 0 0-15,-2 1 0 0,2 2 0 16,-2 2 0-16,0 0 0 0,1 0 0 0,-2 2 0 16,0 0 0-16,-3-1 0 0,-2 1 0 15,-2 0 0-15,-3 0 0 0,-4-1 0 16,-4-2 0-16,-3-1 0 0,-3-1 0 16,-5 0 0-16,-2-3 0 0,-4 0 0 15,-1-3 0-15,-1-2 0 0,-1-1 0 0,-2-5-25 16,9 8-38-16,-10-11-142 15,12 3 1-15,-1-7-6 0,10 4 3 16,-2-4 99-16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3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31 507 0,'0'0'196'0,"4"-13"5"0,19 11-177 16,-23 2-7-16,17-3 1 0,-7 2-1 16,7 1-1-16,-1-3-4 0,6 5-1 15,-1-5-7-15,1 0-4 0,2 1 0 16,0 0 0-16,3 2-7 0,-7-4-34 15,10 10-37-15,-17-8-122 0,7 5-8 0,-4-4 4 16,-1 4-9-16,-4-2 142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0.5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65 383 0,'2'-9'182'0,"-2"9"0"16,3-15-131-16,8 14-14 0,-11 1 3 16,25-10-5-16,-11 4-6 0,6 3-4 15,0-1-5-15,5 1-5 16,-1-1-5-16,5 2-3 0,-1-1-4 0,0 0-7 16,1 3-14-16,-7-5-26 0,10 12-42 15,-11-9-106-15,1 3-10 0,-9-2 5 16,0 3-10-16,-13-2 139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9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0 493 0,'0'0'203'0,"10"7"-9"0,-10-7-162 15,-4 11-2-15,4-11-1 0,-1 21 2 16,-3-8-20-16,7 4-11 0,1 0 0 16,-2 3 0-16,1-1 0 0,0 1 0 15,0-1 0-15,2-2 0 0,2 4 0 16,-8-12-33-16,6 9-170 0,-2-8-10 16,4 2 3-16,-7-12-9 0,9 14 75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8.5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29 446 0,'0'0'191'0,"-8"-15"-18"16,8 15-133-16,0 0-2 0,0 0-1 16,0 0-5-16,13-1-4 0,-13 1-8 15,13-3-3-15,-3 3-16 0,7-1-1 16,-6 0 0-16,6-1 0 0,-5 0 0 16,6 1 0-16,3 0 0 0,-3 0 0 15,-2 0 0-15,-5 0 0 0,5 4 0 16,-16-3-33-16,23 4-60 0,-23-4-112 15,0 0-2-15,0 0-1 0,0 0 1 16,0 0 138-16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34.8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34 368 0,'0'0'198'0,"0"0"4"16,0 0-148-16,0 0-11 0,9 1-3 0,-9-1-4 16,9-4-6-16,-9 4-8 0,16-4-6 15,-16 4-4-15,20-5-10 0,-8 3-2 16,3-2 0-16,1 2 0 0,-2-3-10 16,7 8-42-16,-11-9-97 0,9 5-66 15,-3-3 2-15,0 4-3 0,-4-1 49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7.3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16 364 0,'0'0'183'15,"0"0"9"-15,5 19-139 0,-5-19-27 16,0 0-1-16,25-13 0 0,-4 14 2 16,-21-1-6-16,42-12-6 0,-19 8-5 0,8 1-4 15,-2 0-8-15,-4-1-18 0,11 14-40 16,-36-10-90-16,38-7-50 0,-18 6 2 16,-2-4-9-16,-18 5 98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34.5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38 224 0,'0'0'179'0,"-10"-4"7"16,9-5-95-16,1 9-44 0,0 0-5 16,12-4-3-16,-12 4-7 0,9-5-5 0,-9 5-7 15,16-4-6-15,-6 2-4 0,2 1-6 16,1 1-8-16,-1-5-17 0,6 10-35 16,-9-10-80-16,5 4-62 0,-1-1-2 15,0 1 0-15,-2 0 101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34.2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35 302 300 0,'0'0'190'16,"0"0"6"-16,-17-8-135 0,17 8-8 0,0 0-9 15,0 0-4-15,-1-12-16 0,1 12 3 16,0-11-6-16,0 11-7 0,2-19-1 16,-2 19-4-16,-1-19 2 0,-2 8-2 15,1-3 2-15,1 0-11 0,-2 1 0 16,0 1 0-16,-2-3 0 0,5 0 0 15,-2-2 0-15,3 3 0 0,2-2 0 16,-3 5 0-16,3 0 0 0,2-2 0 16,0 3 0-16,-2 1 0 0,-3 9 0 15,10-15 0-15,-10 15 0 0,11-9 0 0,-11 9 0 16,8-9 0-16,-8 9 0 0,12-5 0 16,-12 5 0-16,13 0 0 0,-13 0 0 15,11 3 0-15,-11-3 0 0,12 16 0 16,-6-6 0-16,-2 3 0 0,2 2 0 15,-2 0 0-15,1 2 0 0,2 1 0 0,-2-1 0 16,1 1 0-16,-2-2 0 0,2 0 0 16,-2 1 0-16,0 5 0 0,-1-5 0 15,0 1 0-15,1 3 0 16,-3-6 0-16,1 2 0 0,0-2 0 0,2-2 0 16,-4-13 0-16,3 15-16 0,-3-15-13 15,0 0-6-15,0 0-12 0,8 13-19 16,-8-13-38-16,-11-5-91 0,11 5-14 15,0 0 14-15,0 0 69 0,-8-10 126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5.0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0 477 0,'0'0'199'0,"0"0"-6"16,9 5-165-16,-9-5 0 0,6 14-2 15,2-4 3-15,-8-10-6 0,7 21-5 16,-5-10-16-16,2 2-2 0,-1-2 0 16,-1-1 0-16,1 1 0 0,-2 0 0 15,1-3 0-15,-2-8 0 0,5 15-26 0,-5-15-32 16,4 11-53-16,-4-11-94 15,0 0-1-15,0 0-1 0,0 0 5 16,-9 1 195-16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2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24 364 0,'0'0'173'0,"14"7"11"16,-14-7-147-16,0 0-15 0,14-3-3 16,-1 4 0-16,0-3-6 0,2 0-6 15,-1-1-1-15,4 1-3 0,2-1 0 16,-1-1-12-16,4 4-20 0,-9-7-47 15,1 6-96-15,3 0-15 0,-5-1 10 16,-4 0-13-16,-9 2 181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2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0 475 0,'0'0'201'16,"12"2"-4"-16,-26 0-162 0,18 7-10 15,-4-9-3-15,6 20 4 0,-4-8-6 16,5 5-1-16,-3-2-16 0,2 3-3 15,-1-2 0-15,3 0 0 0,-2 1 0 0,2-4 0 16,-3 0 0-16,-5-13 0 0,14 17 0 16,-14-17-28-16,10 15-39 0,-10-15-61 15,0 0-76-15,0 0-8 16,0 0 6-16,-10 4 29 0,10-4 177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2.1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83 283 0,'0'0'167'0,"0"0"4"0,0 0-116 15,-3-15-25-15,3 15-2 0,3-11 2 16,-3 11-8-16,9-13 1 0,2 9-5 15,-3-6 11-15,7 5-3 0,-6-7-4 0,8 7 6 16,-4-1-3-16,5 6 0 16,-2-2-11-16,-1 3 3 0,-3 2-12 15,1 5 0-15,-2 3-5 0,1 0 0 16,-8 1 0-16,1 1 0 0,-5 2 0 0,1 3 0 16,-5-2 0-16,-3-1 0 0,1 3 0 15,-3 0 0-15,0-1 0 0,-2 2 0 16,1-1 0-16,0-2 0 0,-1 0 0 15,3 0 0-15,-5-3 0 0,2-1 0 16,2 0 0-16,-2-3 0 0,11-9 0 0,-17 12 0 16,17-12 0-16,-8 6 0 0,8-6 0 15,0 0 0-15,0 0 0 0,0 0 0 16,8-4 0-16,-8 4 0 0,21-3 0 16,-12 0 0-16,4 0 0 0,3 0 0 15,0-1 0-15,1 2 0 0,1 1 0 16,1-3 0-16,0 3 0 0,-5-2 0 15,7 6-30-15,-10-9-27 0,11 13-46 16,-22-7-93-16,20-1-9 0,-20 1-4 16,11-2 11-16,-11 2 174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1.2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0 395 0,'0'0'197'0,"0"0"-1"0,0 0-69 0,0 0-100 16,-2 9-4-16,7 5 2 0,-5-3-2 15,6 7-13-15,-4-1-10 0,4 1 0 16,-1 1 0-16,-1-1 0 0,1-1 0 15,0 0 0-15,-1-2 0 0,-2-5 0 16,6 8-39-16,-8-18-141 0,-2 19-29 0,2-19-9 16,3 12 4-16,-3-12 52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0.9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9 415 0,'0'0'185'16,"15"9"4"-16,-15-9-149 0,12 2-1 16,-12-2 2-16,18-2-10 0,-18 2-6 15,21-3-5-15,-10 1-4 0,5 2-5 16,-2-2-2-16,2 1-7 0,2 1-2 0,0 1 0 15,3-1 0-15,-2 1 0 16,-2-2 0-16,-2 1 0 0,-1 1-2 16,-4-4-19-16,1 6-20 0,-11-3-25 15,9-3-82-15,-9 3-57 0,0 0 4 0,0 0-1 16,-11-9 66-16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50.2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0 477 0,'0'0'197'15,"0"0"-11"-15,13 11-147 0,-13-11-11 16,14 5 1-16,-14-5 3 0,24 4-4 16,-13-2-21-16,5 0-7 0,1-2 0 0,3 1 0 15,2-1 0-15,-2 0 0 0,3-1 0 16,-1-1 0-16,0 1 0 0,-2-3 0 16,0 5 0-16,-10-8-33 0,7 13-54 15,-17-6-123-15,11-4 8 0,-11 4-9 16,0 0 13-16,-9-7 117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9.9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0 403 0,'11'0'186'15,"-11"0"11"-15,2 10-111 0,-2-10-56 16,1 16 0-16,-2-7 0 0,7 7 4 15,-7-3-8-15,8 6-25 0,-4-3-1 0,3 1 0 16,0-1 0-16,1 0 0 0,-1-2 0 16,-2-1 0-16,3-2 0 0,-7-11 0 15,8 14 0-15,-8-14 0 16,0 0 0-16,7 9 0 0,-7-9 0 0,0 0 0 16,0 0 0-16,0 0 0 0,0 0 0 15,0 0 0-15,0 0-57 0,0 0-100 16,0 0-49-16,-9-10-4 0,9 10 5 15,0 0 18-15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7.04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359 80 270 0,'0'0'184'0,"0"0"-6"0,-5-33-125 16,5 33-5-16,-1-17-8 0,1 17 3 16,0 0-11-16,0 0 1 0,-10-24-15 15,10 24 5-15,0 0 0 0,-22-4-6 16,5 2 1-16,17 2-7 0,-36 6 4 0,18 1-5 15,-10-1-3-15,6 13-7 0,-6-7 0 16,2 5 0-16,-2 1 0 16,6 0 0-16,-2-1 0 0,2 5 0 15,6-3 0-15,1-2 0 0,2 6 0 16,8 3 0-16,4-4 0 0,4-1 0 0,4-4 0 16,4 6 0-16,6-4 0 0,2-2 0 15,8-1 0-15,-1-8 0 0,6 0 0 16,-1 3 0-16,9 8 0 0,-10-24-23 15,19 21-54-15,-28-27-91 0,15 11-46 0,-6-14 4 16,0 7-2-16,-7-11 94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9.5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200-2 287 0,'-14'-4'162'16,"14"4"1"-16,-13 13-100 0,-2-9-32 15,4 11 9-15,-5-6 4 0,8 12 3 16,-9-7-7-16,8 11-1 0,-13-3 2 0,13 9-7 16,-6-3-6-16,4 6-24 0,-3 3-4 15,6 3 0-15,0 0 0 0,-1 1 0 16,11-1 0-16,0 1 0 0,-2-1 0 16,9-3 0-16,3-4 0 0,-2-3 0 15,3-1 0-15,2-6 0 0,1 1 0 16,-2-10 0-16,15 4-33 0,-15-17-70 15,11 6-108-15,-5-10 6 0,7 1-3 16,-5-7 2-16,0-3 150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7.9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258 0 382 0,'-14'7'172'0,"-2"3"5"15,-7-2-149-15,8 10 8 0,-9-5 0 16,7 11 7-16,-9-6-8 0,9 12-3 16,-8-2 4-16,9 9-5 0,-3 1-16 15,5 6-15-15,-1 2 0 0,6 4 0 16,3-3 0-16,4 0 0 0,8 0 0 15,3-2 0-15,7-2 0 0,3-7 0 0,7 1 0 16,1-8 0-16,9 7 0 0,-8-15-54 16,16 5-155-16,-9-8-4 0,4-1-2 15,-1-4-4-15,1-2 107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7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0-2 300 0,'9'-2'175'15,"-9"2"2"-15,21 17-92 0,-11-10-51 16,10 11 7-16,-7-6-1 0,14 10 5 0,-8-4-12 15,13 8 2-15,-7-4-10 0,5 7-3 16,-4-1-11-16,4 4-11 0,-3 0 0 16,-2 6 0-16,-3 1 0 15,-4 2 0-15,-1 2 0 0,-6-3 0 0,-5 1 0 16,-7-2 0-16,-1-2 0 0,-6-3 0 16,-2-1 0-16,-12-8-4 0,3 12-78 15,-12-13-130-15,0 2-1 0,-9-6 1 16,-5-2-3-16,-2-3 131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7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54 390 0,'0'0'183'16,"0"0"-6"-16,1-12-139 0,-1 12-16 15,10-7 3-15,0 6 1 0,-10 1 1 16,16-8-5-16,-7 1 0 0,4 6-1 16,-2-6-10-16,5 5 10 0,-2-3-16 15,3 3 10-15,1 0-5 0,1 2-2 0,-3 3-8 16,1-1 0-16,-1 3 0 0,-4 0 0 15,-2 3 0-15,-2 1 0 16,-8-9 0-16,3 18 0 0,-5-8 0 16,-2 1 0-16,-4 1 0 0,-3 0 0 0,-3-1 0 15,2 1 0-15,-3-2 0 0,1-2 0 16,0 0 0-16,0-2 0 0,3-1 0 16,11-5 0-16,-13 6 0 0,13-6 0 15,0 0 0-15,-11-1 0 0,11 1 0 16,0 0 0-16,9-9 0 0,-9 9 0 0,14-9 0 15,-5 7 0-15,1-1 0 0,3 1 0 16,-1 2 0-16,0 0 0 0,1 2 0 16,-2 1 0-16,1 0 0 0,2 3 0 15,-1 2 0-15,-2 1 0 0,2 3 0 16,2 0 0-16,-2 2 0 0,-2 1 0 16,-2 1 0-16,-5 0 0 0,0-1 0 15,-4-2 0-15,-1 0 0 0,-4-1 0 16,-4 0 0-16,0-4 0 0,-4-1 0 15,2-1 0-15,-2 0 0 0,2-4 0 0,-6-2 0 16,-3-2 0-16,2-1 0 0,-5-3-18 16,5 3-19-16,-9-9-21 0,16 11-53 15,-9-6-98-15,10 3 12 0,10 4-8 16,-15-12 18-16,15 12 187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6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11-1 240 0,'0'0'161'16,"0"0"14"-16,0 0-77 0,-10-1-52 16,10 1-1-16,0 0-2 0,2 15 0 15,-2-15-4-15,0 16 3 0,-2-6-7 16,6 6-3-16,-4-3-10 0,4 7-20 16,-2-3-2-16,0 4 0 0,0-4 0 15,2 1 0-15,-2-1 0 0,0-1 0 16,2-2 0-16,-3-3 0 0,1-2 0 15,-2-9 0-15,6 12 0 0,-6-12 0 0,0 0 0 16,0 0 0-16,0 0-25 0,0 0-41 16,12 4-62-16,-12-4-83 0,-6-12 7 15,2 1-5-15,2 1 30 0,-4-3 179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6.1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25 473 0,'0'0'191'0,"0"0"3"16,-17-7-165-16,17 7-10 0,0 0-1 15,17-5-3-15,-6 2-4 0,1 2-4 0,5-2 1 16,2 0-1-16,2 2-2 0,1-1-6 16,3 4-20-16,-4-8-28 0,12 11-85 15,-9-6-66-15,2 2 3 0,-3-1-6 16,-2 1 32-16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5.8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7 333 236 0,'0'0'159'0,"0"0"22"0,0 0-120 15,0 0 4-15,-10-7-4 0,10 7-1 16,0 0-15-16,0 0 1 0,0 0-7 16,6-9-11-16,-6 9-7 0,2-12-8 15,1 1-5-15,4 1-8 0,-3-3 0 16,5-3 0-16,-1-1 0 0,1-2 0 15,-4-3 0-15,5-3 0 0,-5-1 0 16,-1 0 0-16,3 2 0 0,-2 0 0 0,1 4 0 16,-3 3 0-16,5 3 0 0,-1 3 0 15,-7 11 0-15,11-10 0 0,-11 10 0 16,0 0 0-16,11 1 0 0,-11-1 0 16,9 11 0-16,-9-11 0 0,6 17 0 15,0-5 0-15,2-1 0 0,-2 3 0 0,5 1 0 16,-2 5 0-16,2-1 0 15,2 3 0-15,2 2 0 0,-1-3 0 16,-1 2 0-16,-3-2 0 0,2 0 0 16,3-2 0-16,-4-2 0 0,0-4 0 0,-6-3 0 15,3 2 0-15,-6-1 0 0,7-2 0 16,-9-9 0-16,3 10 0 0,-3-10 0 16,0 0 0-16,0 0 0 0,0 0-43 15,0 0-48-15,-14-4-65 0,14 4-45 16,-16-14-10-16,5 9 16 0,1-6 70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5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13-3 427 0,'-9'0'192'0,"9"0"0"16,0 0-149-16,-4 18-7 0,4-18-4 15,2 25 6-15,-4-13-8 0,5 7-4 16,-3-3-19-16,2 2-7 0,-2 1 0 16,2-1 0-16,1 0 0 0,0-2 0 0,-1-1 0 15,-1-2 0-15,3 1 0 16,-4-14-25-16,8 26-74 0,-8-26-115 15,0 17 3-15,0-17-7 0,-5 10 5 16,5-10 171-16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4.8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40 278 0,'0'0'167'0,"0"0"10"0,-14-10-121 16,14 10-6-16,0 0-1 0,0 0-3 15,0 0-4-15,9 0-6 16,-9 0-5-16,11 0-5 0,-11 0-4 16,17-1-3-16,-17 1-2 0,22-2-10 0,-7 1-7 15,3 1 0-15,-1-6 0 0,1 3 0 16,-1-1 0-16,-1 2 0 0,0-2 0 16,1 1 0-16,-3-1 0 0,-4 3 0 15,0 2 0-15,0 0 0 0,-10-1 0 16,15 2 0-16,-15-2 0 0,10 7 0 0,-10-7 0 15,0 0-3-15,13 15-48 0,-13-15-16 16,0 0-51-16,0 0-87 16,-3 12 5-16,3-12-1 0,-10-1 24 15,10 1 177-15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4.1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0 327 70 0,'0'0'149'16,"0"0"6"-16,0 0-68 0,0 0-7 16,0 0-6-16,0 0-20 0,0 0-2 15,0 0-13-15,0 0 6 0,0 0-12 16,0 0 2-16,0 0-13 0,0 0 3 0,0 0-4 15,0 0-3-15,-3-9 0 0,3 9-9 16,7-13 2-16,-2 2-5 16,-1 0 0-16,2-2-2 0,-1-2 4 15,3-2-6-15,-3-1-2 0,3-2 0 0,-1 0 0 16,1-2 0-16,1-2 0 0,-2 1 0 16,-1 1 0-16,0 2 0 0,1 3 0 15,-1 2 0-15,-3 1 0 0,-1 5 0 16,-2 9 0-16,6-12 0 0,-6 12 0 15,0 0 0-15,0 0 0 0,0 0 0 0,0 0 0 16,9-2 0-16,-9 2 0 0,0 0 0 16,0 0 0-16,8 11 0 0,-8-11 0 15,4 9 0-15,-4-9 0 0,0 0 0 16,7 14 0-16,-7-14 0 0,3 9 0 16,-3-9 0-16,6 13 0 0,-3-4 0 15,-3-9 0-15,6 16 0 0,-1-7 0 16,-2 5 0-16,2 1 0 0,1 0 0 15,-2 0 0-15,4 2 0 0,-2 1 0 16,1 1 0-16,-1 2 0 0,0-4 0 0,1 0 0 16,1 0 0-16,0-3 0 0,-2-1 0 15,3 1 0-15,-9-14 0 0,17 22-56 16,-17-22-157-16,14 14-2 0,-14-14 0 16,0 0 2-16,0 0 103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6.55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0 108 387 0,'0'0'192'15,"11"-29"0"-15,-11 29-149 0,8-22-15 16,-8 22 8-16,19-12-13 0,-19 12 10 16,23-21-17-16,-23 21 3 0,28-9-10 0,-8 8 4 15,-20 1 1-15,33-6-3 0,-33 6-4 16,35-6-7-16,-17 7 0 0,1-6 0 16,-19 5 0-16,29 7 0 0,-29-7 0 15,20 22 0-15,-12-4 0 0,-4 7 0 16,-4 2 0-16,-6 1 0 0,3-3 0 0,-3 2 0 15,-4 2 0-15,-2 1 0 16,-3-2 0-16,-2-1 0 0,17-27 0 16,-31 39 0-16,15-17 0 0,-2-7 0 15,18-15 0-15,-27 19 0 0,27-19 0 0,-19 17 0 16,19-17 0-16,0 0 0 0,-12 21 0 16,12-21 0-16,1 21 0 0,-1-21 0 15,0 0 0-15,20-9 0 0,-20 9 0 16,22 3 0-16,-22-3 0 0,30-11 0 15,-9 11 0-15,-3 2 0 0,14 7-26 0,-32-9-56 16,36-13-136-16,-11 9 6 0,9 4 0 16,-5 2 3-16,2-8 146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3.1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24 535 0,'0'0'200'0,"0"0"0"15,-2-10-175-15,2 10-6 0,12-5 0 16,-12 5-5-16,16-3-4 0,-6 2-9 16,5-3-1-16,-1 5 0 0,0-1 0 15,-2 0 0-15,5 5-24 0,-7-12-52 0,4 12-122 16,-6-6-9-16,2 6 4 0,-10-5-10 15,0 0 112-15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2.2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0 501 0,'0'0'204'16,"0"0"-8"-16,10 7-138 0,-10-7-32 15,10 2-2-15,-10-2-10 16,17 0-14-16,-6-1 0 0,2 2 0 0,2-1 0 15,-1-1 0-15,3 3 0 0,-8-7-30 16,8 9-171-16,-8-6-10 0,5 5 3 16,-14-3-11-16,11 0 66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1.9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18 506 0,'0'0'206'0,"13"-6"2"16,-12-3-113-16,-1 9-87 0,12-3-8 15,-1 5 0-15,-2-3 0 0,-1 2 0 16,1-1 0-16,2 0 0 0,2 1 0 16,-1-1 0-16,-1 0 0 0,2-1 0 0,-4 1 0 15,3-2 0-15,-3 2 0 16,-9 0 0-16,13 0 0 0,-13 0 0 16,0 0-27-16,0 0-135 0,0 0-48 15,-9 3-3-15,9-3 4 0,-14 6 8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1.6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0 599 0,'0'0'206'16,"0"0"-2"-16,10 4-190 0,-10-4-14 16,0 0 0-16,18 15 0 0,-18-15 0 15,16 19 0-15,-1-8 0 0,0 4 0 0,2 0 0 16,1 3 0-16,2-1 0 0,-2 2 0 16,6-1 0-16,-2-2 0 0,-4 2 0 15,2-1 0-15,-3 0 0 16,-1-3 0-16,3 0 0 0,-5-3 0 0,3 3 0 15,-17-14-13-15,23 15-200 0,-23-15 3 16,21 7-9-16,-21-7 7 0,15-2 57 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1.3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221 0 538 0,'0'0'198'16,"0"0"-4"-16,0 0-162 0,-10 13-3 16,2-4-8-16,1 7-10 0,-8 1-11 15,2 4 0-15,1 0 0 0,-5 1 0 16,-1 2 0-16,1-2 0 0,-2-1 0 16,4 1 0-16,2-3 0 0,2-2 0 0,-1-1 0 15,1-3 0-15,3 1 0 0,8-14 0 16,-5 18-20-16,-5-20-55 0,10 2-130 15,0 0 0-15,0 0-5 0,0 0 10 16,0 0 93-16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0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11 546 0,'-7'-12'198'0,"7"12"1"0,0 0-165 15,0 0-4-15,0 0-14 0,0 0-16 16,0 0 0-16,0 0 0 0,0 0 0 15,9 13 0-15,-9-13 0 0,0 0 0 16,16 15 0-16,-16-15 0 0,23 7-160 16,-23-7-46-16,17 8-4 0,-17-8-2 15,13 1-4-15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0.4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18 599 0,'0'0'213'0,"0"0"-2"0,0 0-211 15,0 0 0-15,0 0 0 0,0 0 0 16,0 0 0-16,0 0 0 0,0 0 0 15,0 0 0-15,0 0 0 0,0 0 0 16,0 0 0-16,0 0 0 0,0 0-197 16,2-9-21-16,8 9 11 0,-10 0-15 0,13-9 44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40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0 485 0,'-10'12'200'0,"9"-2"4"16,1-10-135-16,0 0-44 0,0 0 7 16,-1 13-24-16,1-13-8 0,0 0 0 15,0 0 0-15,9 2 0 0,-9-2 0 16,0 0 0-16,0 0 0 0,0 0 0 0,9-7 0 16,-12-2-63-16,3 9-135 0,0 0-10 15,16-8-1-15,-16 8-5 0,7-9 84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3.3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96 10 158 0,'-7'-11'127'0,"7"11"11"16,0 0-117-16,-12 2 9 0,12-2 3 15,-13 3 6-15,13-3 5 16,-14 4 6-16,14-4-4 0,-13 11-1 0,12 0-8 16,-10-5-4-16,10 8-6 0,-9-4-1 15,9 9-7-15,-6-2-3 0,5 4 1 16,-1 0-7-16,2 2 1 0,1 0-7 16,2 2 3-16,2-1-6 0,3-1 4 15,1-3-8-15,3-1 7 0,0-4-6 0,5-1 5 16,0-4-3-16,3-3 3 0,1-4-4 15,-1 0 2-15,2-3 1 0,0-3-1 16,-1-3 0-16,-2 0-2 0,-3-1 3 16,-1-1-4-16,-5-1 4 0,0-1-2 15,-6 1 4-15,-2-1-2 0,-3 0 4 16,-3 2-1-16,-5-1 2 0,-2 2-1 16,-3 1 0-16,-2 2-1 0,-3 2-3 15,0 3 2-15,1 2-3 0,0 2 0 16,0 3-8-16,-1 0-14 0,8 10-48 0,-3-5-132 15,2 5-4-15,-3-1-6 0,1 2 1 16,1 0 132-16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2.8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33 443 0,'0'0'173'0,"0"0"2"15,0 0-170-15,0 0-3 16,0 0 0-16,18-7 5 16,-8 6 3-16,4-1 1 0,-2-1 1 0,6 1-2 15,-4-3 2-15,7 3 1 0,-1 1-8 16,5 0-1-16,-2-2 0 0,0 1-8 16,-1 4-13-16,-6-6-17 0,9 11-41 15,-5-6-111-15,-6-1 4 0,-14 0-5 16,13 2-1-16,-13-2 174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6.05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34 12 385 0,'0'0'201'0,"-19"5"-3"16,2-18-143-16,17 13-14 0,0 0-2 16,0 0 0-16,0 0-13 0,0 0-4 15,18-7-9-15,1 10-9 0,1-2-4 16,3 6 0-16,2 0 0 0,5 2 0 15,-1-4 0-15,-1-2 0 0,-1 5 0 0,-10-10-20 16,16 21-58-16,-33-19-132 0,25 10-7 16,-25-10 4-16,0 0-3 0,17-4 148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2.0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85 187 0,'0'0'148'0,"0"0"6"0,0 0-103 15,0 0-10-15,0 0 1 16,-12-5 3-16,12 5-1 0,0 0-4 0,0 0-12 16,0 0-4-16,5-10-6 0,-5 10-5 15,12-10-4-15,-12 10-2 0,15-12-3 16,-6 4 4-16,6 2-1 0,1-2 4 15,4 2-1-15,-5 0 5 0,6 2-1 16,-6-1-1-16,5 4 0 0,-2-1-1 16,-2 0-5-16,-16 2 0 0,18 3-1 0,-18-3-3 15,14 8-1-15,-14-8-1 0,12 13-1 16,-12-13 1-16,-2 18 3 16,0-9-3-16,-1 2 0 0,-4-3-3 0,-3 2 2 15,-2 0 1-15,-2-2 3 0,0-2-6 16,1 1 5-16,13-7-4 0,-20 13 3 15,8-7-3-15,1 0 2 0,11-6 0 16,-11 6 0-16,3-3-1 0,8-3-3 16,-13 3 3-16,13-3-3 0,0 0 4 0,0 0-1 15,-13 2-1-15,13-2 3 0,0 0-2 16,0 0 0-16,0 0-4 0,13 2 6 16,-13-2-3-16,13 5 1 0,-2-5-4 15,1 4 1-15,0 0 2 0,1 0 4 16,6 0-4-16,-6 1-2 0,5-1 0 15,-1 2 2-15,1 2 1 0,-1-1 0 16,-2 1-2-16,-2 1-1 0,-4-1 0 16,-9-8 6-16,10 17-4 0,-10-17 3 15,-3 15-3-15,3-15 2 0,-11 14-4 0,1-7 4 16,-6-1-2-16,0 1 3 0,-2 1 7 16,-1-2-8-16,-5 1 5 0,-1 0-11 15,3-1 11-15,-2 0-10 0,-2 0 13 16,4-3-14-16,-2-1 0 0,2-1-10 15,9 2-6-15,-4-7-12 0,17 4-52 0,-12 4-102 16,12-4-13-16,0 0 7 0,0 0-8 16,0 0 152-16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6.1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0 212 0,'0'0'154'0,"0"0"19"16,0 0-119-16,11 1-8 0,-11-1 2 15,4 13 2-15,-4-13 4 0,0 20 0 16,-6-11-5-16,10 10-16 0,-5-5-3 15,2 4-15-15,1-2 3 0,-1 3-16 0,3 0 6 16,-2-1-14-16,3 4-15 0,-8-8-24 16,10 14-75-16,-6-10-82 0,1 2-4 15,-3 1-3-15,-4-3 19 16,1-1 190-16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4.8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-1-2 383 0,'0'0'190'16,"1"9"-2"-16,-1-9-138 0,0 0-25 15,11 0-2-15,1 3 7 0,-12-3 1 16,23-2-1-16,-10-1-5 0,6 3-10 16,-3-2-5-16,1 0-7 0,2 3-10 15,-4-5-30-15,8 9-46 0,-9-6-118 16,0 2-12-16,-3-2 9 0,0 2-9 15,-11-1 169-15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4.5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10 312 0,'3'-11'172'0,"-3"11"7"16,0 0-150-16,0 0 4 0,0 0 6 15,0 0 0-15,0 0 5 0,0 0-1 16,4 11-4-16,-4-11-10 0,-1 19 2 16,-1-9-12-16,4 5-4 0,-2-3-15 15,-1 1 0-15,0 0 0 0,1-1 0 0,0 0 0 16,2 0 0-16,-2-1 0 0,-2-2 0 15,4 5-1-15,-2-14-43 0,2 21-36 16,-2-21-129-16,-5 17-5 16,5-17-4-16,0 0 6 0,-10 9 168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1.9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10 361 0,'0'0'182'0,"0"0"3"0,-10-2-145 15,10 2-12-15,0 0-2 0,15 2-1 16,-15-2 5-16,13-2 3 0,-4 1-9 16,6 0-10-16,-3-1-3 0,2 0-4 15,1 2 0-15,1-2-6 0,6 6-22 0,-11-6-28 16,13 6-88-16,-11-2-60 0,0 1-13 15,-13-3 10-15,15 4 41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12.7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28 143 0,'0'0'146'0,"0"0"8"15,12-3-111-15,-12 3-1 0,0 0-4 0,0 0-6 16,9-4 10-16,-9 4-10 0,0 0 3 16,9-9-15-16,-1 8 3 0,-8 1-12 15,17-4 4-15,-17 4-1 0,20-3-4 16,-10 1 0-16,3 2-1 0,1-1-1 15,0 2-1-15,-3-1 1 0,1 2 0 0,0-2 0 16,1 2-1-16,1-1 1 0,1 3 0 16,-6 0 1-16,3 0 0 0,-3 1 9 15,4-1-11-15,-13-4 10 16,18 12-10-16,-18-12 6 0,8 14-10 0,-8-14 11 16,11 15-12-16,-6-6-1 0,-3 4 2 15,1 0-4-15,0 3 4 0,2 1-2 16,-1 3 3-16,0 1-3 0,-1 3 4 15,0 0-5-15,2 2 4 0,-2 0-2 16,0 3 5-16,-2-1-2 0,3 4-1 0,-2-1 0 16,2 1-4-16,-2 2 0 0,0 5 0 15,2 0 0-15,1 0 0 0,0 3 0 16,-2-4 0-16,0 1 0 0,1 0 0 16,0 0 0-16,2-5 0 0,-1 2 0 15,-1-2 0-15,-1-2 0 0,2 4 0 16,-1 0 0-16,0-1 0 0,0-3 0 15,-4 3 0-15,1-2 0 0,0-3 0 16,2-1 0-16,-3-1 0 0,2 0 0 16,0 0 0-16,-1 1 0 0,2-2 0 0,-2 2 0 15,-1 0 0-15,1 0 0 0,0-2 0 16,-1-1 0-16,0 0 0 0,0 0 0 16,-1-1 0-16,2-2 0 0,-1 3 0 15,0 1 0-15,0-1 0 0,0 1 0 16,2-2 0-16,3 1 0 0,-1-2 0 15,-2 1 0-15,5-3 0 0,-3-2 0 16,3-1 0-16,-3-2 0 0,0 0 0 16,-1-2 0-16,1-2 0 0,2-3 0 15,-5 0 0-15,-1-10 0 0,2 10 0 0,-2-10 0 16,0 0 0-16,0 0 0 0,0 0 0 16,-13 5 0-16,13-5 0 0,-13-2 0 15,13 2 0-15,-18-2 0 0,4 1 0 16,3-2 0-16,-8 0 0 0,3 3 0 15,-4-2 0-15,0 5 0 0,-11-8-55 0,7 9-155 16,-3-4-11-16,0 4 8 16,-2-1-10-16,1 3 123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4.6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358 0 214 0,'0'0'141'0,"0"0"9"15,9-1-125-15,-9 1-11 0,0 0-3 16,0 0 1-16,-10-1 2 0,10 1 2 15,0 0 1-15,-15 0 4 0,15 0-1 16,-19 1 3-16,19-1-1 0,-19 3 2 16,9 1-1-16,-8-5-3 0,9 4 1 15,-8-2-7-15,6 2-1 0,-6-1-4 0,2-1 0 16,-1 1 0-16,0 1-1 0,3-1 0 16,0 2-2-16,-1-1 0 0,-3 2-1 15,6-2-4-15,-1 2 3 0,-2 1 0 16,4 0-2-16,-1-1-1 0,-1 1 3 15,12-6-2-15,-13 16 3 0,3-8 0 0,5 1 0 16,1 2-5-16,4-11 2 16,-7 18-1-16,3-8 2 0,0-1 0 15,2 0 1-15,2-9-3 0,1 19 3 16,-1-19 0-16,-2 18 3 0,4-8 0 0,0 2 3 16,-1 0-6-16,1 0 3 0,-4 3-3 15,3 1-1-15,-1 0 7 0,0 6-6 16,0-1 6-16,4 1-9 0,0 2 6 15,1 0-1-15,-2 5 3 0,1-1-5 16,-1 1-4-16,-1 0 0 0,4-1 0 0,0 3 0 16,-3-3 0-16,2 5 0 0,3-9 0 15,-3 4 0-15,1-2 0 0,3 2 0 16,-7 0 0-16,1-1 0 16,4 4 0-16,4 0 0 0,-6 1 0 0,0-1 0 15,3 3 0-15,-6-1 0 0,3-1 0 16,3 2 0-16,-6-4 0 0,-2-1 0 15,2 1 0-15,4 5 0 0,-5-5 0 16,9-1 0-16,-1 0 0 0,-5 0 0 16,3 0 0-16,0-3 0 0,1 3 0 0,0-8 0 15,1 3 0-15,-7-4 0 0,-2 1 0 16,4-2 0-16,-3 1 0 0,3 0 0 16,0-3 0-16,-5 2 0 15,2 0 0-15,3 2 0 0,-4-2 0 0,-1 3 0 16,2-2 0-16,2-1 0 0,-12 1 0 15,7 2 0-15,-1-3 0 0,2 0 0 16,6 0 0-16,-8-2 0 0,6 0 0 16,-6 1 0-16,7-3 0 0,0-1 0 15,-2 1 0-15,-2-2 0 0,-2 0 0 0,9 1 0 16,-9-2 0-16,2-1 0 0,3 0 0 16,1 0 0-16,-1 0 0 0,3 0 0 15,-6-11 0-15,7 15 0 0,-7-15 0 16,8 11 0-16,-8-11 0 0,0 0 0 15,3 11 0-15,-3-11 0 0,0 0 0 0,0 0 0 16,0 0 0-16,2 11 0 16,-2-11 0-16,0 0 0 0,0 0 0 15,0 0 0-15,12 0 0 0,-12 0 0 16,0 0 0-16,0 0 0 0,10 1 0 0,-10-1 0 16,13-1 0-16,-13 1 0 0,15 0 0 15,-2-2 0-15,2 2 0 0,-3-2 0 16,-3 3 0-16,3-5 0 0,11 14-78 15,-8-10-142-15,4 2-3 0,1-3-4 16,-5 2 2-16,4 1 176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3.2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308 19 268 0,'0'0'152'0,"0"0"-67"16,0 0-59-16,0 0-5 0,0 0 0 15,0 0 0-15,0 0 2 0,0 0 2 16,-13-11 1-16,13 11-2 0,0 0 0 15,-10-3-4-15,10 3 1 0,-12-3-5 16,12 3-4-16,-14-3-5 0,14 3-3 0,-16 1-1 16,7 1-1-16,-1 0 1 0,0 0-1 15,-2 1-1-15,-1 1 3 0,2 0 1 16,-2-2-1-16,1 3 3 16,-4-3 1-16,3 2 2 0,-1-2-2 0,5 3 3 15,-2-3-2-15,1 2 2 0,-1 1 0 16,11-5-1-16,-15 9-3 0,15-9 1 15,-13 14-3-15,13-14 1 0,-11 16-5 16,7-5 3-16,-1 2-1 0,3 2-1 16,-1 2-1-16,-1 2 6 0,1-1-7 0,0 3 6 15,0 1-2-15,2 1 6 0,0 0-2 16,1 3-1-16,-1 1 1 16,1 3-2-16,1 1 4 0,0 2-5 15,2 1 2-15,-3 3-5 0,1-1-1 0,1 2-1 16,-1-2 0-16,3 2 0 0,0 0 0 15,0 1 0-15,-3-3 0 0,4 4 0 16,0 1 0-16,1 1 0 0,1 1 0 16,-1-2 0-16,-1 0 0 0,2 0 0 15,-3 1 0-15,0 0 0 0,-1-5 0 0,0 1 0 16,-2 0 0-16,-1 0 0 0,0-1 0 16,2-4 0-16,0 3 0 0,0-4 0 15,0 1 0-15,0 0 0 0,1-3 0 16,1 1 0-16,0-1 0 0,-3 5 0 15,1-3 0-15,-2 1 0 0,1-1 0 0,0-1 0 16,-1 4 0-16,0-2 0 16,-1-3 0-16,-1-1 0 0,2-5 0 15,1 1 0-15,-1-1 0 0,2-2 0 16,-3-3 0-16,3-1 0 0,-1-2 0 0,3-1 0 16,1 0 0-16,-3-4 0 0,-2 0 0 15,2-2 0-15,-2-9 0 0,2 12 0 16,-2-12 0-16,0 0 0 0,0 9 0 15,0-9 0-15,0 0 0 0,0 0 0 16,0 0 0-16,0 0 0 0,0 0 0 0,0 0 0 16,10 2 0-16,-10-2 0 0,11-1 0 15,-11 1 0-15,16-1 0 16,-5-2 0-16,4-1 0 0,-1 0 0 16,5 2 0-16,-1-1 0 0,5 5 0 0,-5-10-44 15,13 11-130-15,-9-5-42 0,2 4-6 16,-1-4 1-16,-1 2 76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2.0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18 272 0,'0'0'155'16,"0"0"-2"-16,0 0-139 0,0 0-7 0,0 0 10 16,0 0 2-16,0 0 9 0,14 7-3 15,-14-7 7-15,10 0-6 0,-10 0 3 16,17-3-1-16,-7 0-6 0,1 3-6 15,-11 0-1-15,24-3-3 0,-9 1 2 16,2 1-1-16,-5-2 1 0,1 1 3 16,-3 0-6-16,11 1-1 0,-4-1 1 15,-6 0 1-15,-1 1-5 0,2 2 1 16,3-1-5-16,0 3-3 0,-6-1 2 16,-9-2 1-16,13 7-2 0,-13-7-3 0,16 10 1 15,-16-10 0-15,4 13 2 0,-4-13 2 16,5 15-3-16,-1-6 5 0,-2 2 0 15,5 2 2-15,-7 1-3 0,6 3 2 16,-6 3-6-16,4 1 0 0,1 1 0 16,-1 3 0-16,1 0 0 0,-3 2 0 0,0 3 0 15,1 0 0-15,9 1 0 0,-7 3 0 16,1 3 0-16,-3 3 0 16,1 3 0-16,1 0 0 0,0 1 0 15,1 1 0-15,-4 1 0 0,6-1 0 0,-5 1 0 16,3-4 0-16,-1 1 0 0,1-1 0 15,2-1 0-15,-5-2 0 0,2 1 0 16,-2 0 0-16,3-4 0 0,-2-2 0 16,-2 2 0-16,2-2 0 0,2 2 0 15,2 1 0-15,-3-2 0 0,0 1 0 0,-4-1 0 16,4 4 0-16,-1-3 0 0,-2 0 0 16,-2-1 0-16,1-3 0 0,6 0 0 15,-6 2 0-15,5-1 0 16,-6-1 0-16,7-1 0 0,-2-1 0 0,1-1 0 15,-2-1 0-15,-5 0 0 0,4-4 0 16,2 0 0-16,-2-3 0 0,-4 0 0 16,4-3 0-16,-6 0 0 0,1-2 0 15,3-1 0-15,4-2 0 0,-6-1 0 16,7-1 0-16,-6-1 0 0,3 1 0 0,0-1 0 16,3-1 0-16,-6-9 0 0,2 15 0 15,-2-15 0-15,-2 12 0 0,2-12 0 16,0 0 0-16,-5 8 0 0,5-8 0 15,0 0 0-15,-16 3 0 0,16-3 0 16,-10-2 0-16,0 1 0 0,-1 1 0 16,-2 0 0-16,-5-2 0 0,-1 3 0 15,-6 0 0-15,-1 4 0 0,-9-5 0 16,6 10-31-16,-11-16-84 0,11 11-102 16,-2-5-4-16,2 2 2 0,6-4 0 0,-3-1 219 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5.1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102 48 312 0,'7'-9'174'15,"-7"9"3"-15,1-14-148 0,-1 14-1 0,13-9 4 16,-4 8 1-16,-4-8 6 0,8 9-3 15,-13 0-7-15,18-6-5 0,-18 6-4 16,20-1-7-16,-11 1 0 16,0 3-6-16,-9-3-3 0,14 6 0 0,-14-6-2 15,9 10 0-15,-9-10-1 0,-3 16 1 16,3-16-4-16,-11 16 4 0,11-16-1 16,-15 17 0-16,4-8-1 0,1-2 1 15,1 0-2-15,-1-1 3 0,1-1-2 16,9-5 0-16,-16 8 0 0,16-8 1 0,-11 5-1 15,11-5 0-15,0 0 1 0,0 0-3 16,-8 5 2-16,8-5 1 0,0 0-2 16,0 0 1-16,9 0 0 0,-9 0-1 15,13 1 0-15,-13-1 2 0,18 2-1 16,-9-1 0-16,2 2 0 0,0-2-1 16,-1 3 0-16,1 1 2 0,-1 0-2 15,-1 2 1-15,-9-7-3 0,14 14 2 16,-14-14 0-16,6 14 2 0,-6-14-2 15,-1 15 3-15,1-15-1 0,-10 15 0 0,1-9 1 16,0 1 0-16,-1-1-3 0,-3 0 3 16,0-1-3-16,-1 1-2 0,-2-3 10 15,-1-1-10-15,1 0-4 0,-4-2-8 16,6 4-8-16,-9-8-32 0,23 4-61 16,-26 4-89-16,13-3-6 0,1-2 3 0,1 2 63 15,11-1 145-15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5.15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10 83 401 0,'0'0'186'0,"0"0"7"15,1-30-163-15,-1 30 1 0,12-19-6 0,-12 19 2 16,0 0-2-16,30-17-8 0,-30 17 2 16,27-12-4-16,-9 6 1 0,6 8-3 15,-7-4 1-15,5 6-4 0,-3-3-9 16,-1 6-1-16,-1-2 0 0,-17-5 0 15,24 21 0-15,-19-4 0 0,0 0 0 0,2 5 0 16,-7 4 0-16,-3 2 0 16,-2 1 0-16,-4 2 0 0,0 1 0 15,-7-5 0-15,0 7 0 0,-2-6 0 16,-1-1 0-16,2 0 0 0,-5 0 0 0,1-4 0 16,-3-2 0-16,24-21 0 0,-33 34 0 15,13-21 0-15,20-13 0 0,-24 18 0 16,24-18 0-16,0 0 0 0,0 0 0 15,0 0 0-15,0 0 0 0,0 0 0 16,0 0 0-16,25-17 0 0,-25 17 0 0,29-14 0 16,-7 14 0-16,-3-10 0 0,2 8 0 15,2-5 0-15,2 9 0 16,2 2 0-16,2-4 0 0,4 1 0 16,-2-4 0-16,-1 8 0 0,2-3 0 0,-7 6 0 15,1-3 0-15,-26-5-9 0,45 9-111 16,-45-9-94-16,0 0-1 0,0 0-4 15,0 0 8-15,0 0 177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2.3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2 565 0,'0'0'204'0,"0"0"-1"16,0 0-196-16,0 0-3 0,17-3 0 15,-1 5 1-15,1-3 0 0,3 1 1 16,-3 0-2-16,2-1-11 0,5 8-36 0,-11-9-96 16,10 4-67-16,-4-1-2 0,-3 0-4 15,-1 0 21-15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55.29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7 264 161 0,'0'0'164'0,"0"0"9"16,-12-19-108-16,12 19-11 0,0 0-4 15,0 0-7-15,0 0-2 0,0 0-6 16,0 0-4-16,0 0-6 0,0 0-1 16,0 0-5-16,0 0-3 0,0 0-2 0,0 0-1 15,0 0-6-15,0 0-1 0,0 0-1 16,0 0-4-16,0 0 2 0,0 0 3 15,0 0 1-15,0 0-6 0,1 22 3 16,-1-22 1-16,0 0 2 0,0 0-1 16,15 20 0-16,-15-20-4 0,12 14 0 15,-12-14-1-15,10 24 2 0,-10-24-3 16,13 23 1-16,-7-9 2 0,-6-14-2 16,12 24-2-16,-12-24 3 0,10 15 0 15,-10-15-1-15,0 0 0 0,14 8 2 0,-14-8 0 16,0 0 4-16,0 0-7 0,17-16 0 15,-17 16 0-15,12-21 0 0,-4 1 0 16,5-2 0-16,-1-4 0 0,4-1 0 16,3-2 0-16,1-5 0 0,7 7 0 15,-9-13-62-15,21 11-131 0,-13 0-26 16,4 0 0-16,-2-1-1 0,-1 0 111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54.34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-12 298 185 0,'0'-13'167'0,"0"13"-1"15,0 0-116-15,0 0-10 0,0 0-4 16,0 0-5-16,0 0-5 0,0 0-4 0,0 0-5 15,0 0-2-15,0 0 2 0,0 0 1 16,0 0 1-16,0 0 4 0,14 11-1 16,-14-11 1-16,0 0-5 15,0 0 1-15,0 0-4 0,13 15-3 0,-13-15-2 16,0 0-6-16,17 17 3 0,-17-17-4 16,0 0 3-16,17 19-4 0,-17-19 3 15,13 19-3-15,-13-19 0 0,15 20 1 16,-7-6-2-16,-8-14-2 0,13 18 4 15,-13-18 1-15,14 20-3 0,-14-20-3 0,0 0 3 16,14 13 0-16,-14-13-2 0,0 0 5 16,0 0 2-16,0 0 0 0,0 0 3 15,0 0-3-15,13-13-6 16,-11 0 0-16,3-2 0 0,0-6 0 0,3-13 0 16,6 1 0-16,-1-10 0 0,14 11-60 15,-12-13-152-15,13-3-2 0,1-4-6 16,6 0 10-16,-4 2 104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16 308 0,'-7'-9'165'0,"7"9"7"16,-10-7-120-16,10 7-3 0,0 0-2 0,1 15-6 15,-1-15-2-15,-3 18-3 0,-1-8-5 16,6 8 3-16,-5 0-10 0,4 5-14 16,0 0 1-16,1 4-9 15,0 1-1-15,-1 2-17 0,6 9-24 0,-12-11-68 16,10 11-93-16,-5-4-5 0,1 3-8 15,-5-5 2-15,-1 1 188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6.7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10 183 0,'0'0'128'0,"0"0"14"16,-1-10-115-16,1 10-1 0,0 0 3 16,0 0 9-16,0 0 3 0,-3 9 6 15,3-9-3-15,-4 9-1 0,4-9-8 0,-3 13 2 16,3-13-6-16,0 19-4 0,-2-9-6 16,3 3-2-16,-1-3 3 0,2 3-12 15,-1-2 8-15,4 1-14 16,-5-4 9-16,0-8-11 0,11 15 9 0,-11-15-12 15,17 11 4-15,-5-7 2 0,0-2-3 16,1-1 1-16,4 0-1 0,0-1 1 16,2-2-2-16,-1-1-1 0,-1 1 1 15,0 0-2-15,0-2 1 0,-3 1-4 16,0 0-6-16,-3-1-8 0,2 6-11 0,-13-2-11 16,19 1-23-16,-19-1-30 0,12-6-109 15,-12 6 10-15,10 1-5 0,-10-1 30 16,0 0 167-16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5.4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19 451 0,'0'0'180'0,"0"0"8"16,12-8-143-16,-2 8-26 0,-1-2 0 16,5 3-2-16,0-4 3 0,4 3-4 0,-1-3 3 15,3 1-8-15,0 1-8 0,-1-2-14 16,6 7-33-16,-11-6-117 0,8 3-32 16,-5-3-9-16,1 3 0 0,-6-1 28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5.1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0 327 0,'-3'11'151'0,"3"-11"12"16,-13 3-127-16,13-3-18 0,-1 9-1 16,1-9 4-16,-2 12 2 0,2-12 1 0,-3 11 0 15,3-11-1-15,1 14-8 0,-1-14-5 16,4 12 7-16,-4-12-11 0,2 11 7 15,-2-11-14-15,8 10 10 0,-8-10-13 16,0 0 14-16,4 9-11 0,-4-9 3 16,0 0 0-16,0 0 1 0,0 0 2 0,10-4-10 15,-10 4 10-15,9-8-11 0,-9 8 12 16,11-8-15-16,-11 8 10 0,15-7-10 16,-15 7 9-16,16-6-1 15,-7 4 4-15,1 0 1 0,1 3 1 0,0 0 3 16,2 2-1-16,-1-1 2 0,0 4-1 15,1-1 8-15,0 3-10 0,-4 1 6 16,3 0-11-16,-3 2 10 0,-3 0-11 16,0 2 8-16,-1-2-7 0,-1 2 0 15,0-1-1-15,-2 1-1 0,-2 0 2 0,-1-2-4 16,-1 2 4-16,-6-3-2 0,0 0 1 16,-2-2-2-16,-5 2 3 0,0-2-3 15,1 0 4-15,-3-1-2 16,3 0 1-16,-1-2-1 0,2 1 2 0,-1-5-2 15,5-3-1-15,0 2 0 0,-2-2-7 16,11 2-11-16,-15-6-10 0,15 6-20 16,0 0-24-16,0 0-98 0,-5-13-25 15,5 13 2-15,7-10 2 0,-7 10 132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14.4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1 448 0,'-12'-1'178'0,"12"1"-11"0,0 0-159 16,0 0 2-16,0 0 1 0,0 0 3 0,0 0 4 15,0 0 1-15,11-2-1 0,-11 2 1 16,14 2-4-16,-14-2-3 0,19 4-4 16,-8-2-3-16,-1-2-3 15,3 2-7-15,1 0-12 0,-5-5-15 0,10 9-22 16,-19-6-48-16,21-4-92 0,-11 1 5 15,3 2-7-15,-4-1 34 0,-9 2 162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0.8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23 261 0,'0'0'154'16,"9"-2"-74"-16,-9 2-48 0,0 0 5 15,15-7 4-15,-15 7 4 0,14-6 4 16,-14 6-5-16,17-5-5 0,-17 5-5 15,21-2-6-15,-21 2-7 0,20 0-5 0,-20 0-4 16,17 6-4-16,-17-6-2 0,12 8-3 16,-12-8-4-16,5 12 3 0,-5-12-1 15,0 16 2-15,-2-7-2 0,-2 0 2 16,-2 0-2-16,-1 2 2 0,-1-2-1 16,-1 0-1-16,-2-2-4 0,-1 1 5 15,0-1 1-15,0 0 3 0,-2-2-2 16,2 0 4-16,-2-1 1 0,3 0 0 15,0-1 3-15,11-3-3 0,-14 4-4 16,14-4-1-16,0 0-1 0,0 0-1 0,0 0-2 16,0 0 1-16,0 0-3 0,17 9 3 15,-8-9 0-15,5 0-5 0,3 2-6 16,-1-6-11-16,9 9-34 0,-13-13-63 16,7 8-82-16,0-4-11 0,0 3 6 15,-6-2 30-15,0-1 175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0.3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20 340 0,'-4'10'187'0,"4"-10"-5"0,5-13-82 15,-5 13-91-15,12-2 2 0,-1 2 1 0,0-2 0 16,2 0 1-16,0-2 1 15,3 2-4-15,1 0-11 0,-3-2-18 16,4 7-26-16,-18-3-33 0,26-3-74 16,-13 3-38-16,-3 2-10 0,-10-2 8 0,12 4 180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4.40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0-1 523 0,'0'0'205'16,"0"0"-2"-16,0 0-157 0,0 0-32 16,25 5 0-16,-4-4 1 15,-3-1-12-15,7 1-3 0,-1-3 0 0,-3-3-3 0,14 16-47 16,-35-11-57-16,35-6-104 0,-18 3 6 15,-17 3-8-15,28 0 2 0,-28 0 189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00.1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48 337 0,'0'0'174'0,"2"-13"-4"0,-5 4-143 16,12 5-8-16,-9 4 1 0,0 0-2 0,14-13 2 16,-3 11 2-16,-11 2-4 0,18-5-1 15,-18 5-4-15,12-2-5 0,-2 3-1 16,-1 0-2-16,-9-1-3 0,14 5 1 16,-5-1-1-16,-9-4-1 0,12 11-2 15,-12-11 3-15,9 16-3 0,-7-6 3 0,-2-1-2 16,-4 3 3-16,-1-2-4 15,-1 0 3-15,0-1-2 0,-2 0 2 16,8-9-3-16,-15 13 2 0,15-13-2 16,-15 9 2-16,15-9-2 0,-11 4 1 0,11-4 1 15,-9 0 0-15,9 0 0 0,0 0-1 16,0 0 0-16,0-9 0 0,0 9 1 16,11-7-1-16,-11 7 1 0,15-6-2 15,-15 6 1-15,18-5 0 0,-7 5 0 16,0 1 0-16,-2 1 0 0,0 0 0 0,0 3-2 15,-9-5 2-15,15 11-2 0,-9-1 2 16,-6-10-1-16,6 15 2 16,-3-5-3-16,-3-2 3 0,-2 1-2 15,-2 0 2-15,4-9 0 0,-10 13 0 0,10-13 1 16,-15 13 0-16,5-10-3 0,0 2 1 16,1-3 0-16,-1 0 0 0,10-2 0 15,-18 2-4-15,18-2-7 0,-18 0-4 16,18 0-13-16,-13-3-12 0,13 3-21 15,-10 1-41-15,10-1-85 0,0 0-2 0,-12 5 7 16,12-5 108-16,0 0 74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9.4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17 376 0,'-11'5'175'0,"11"-5"18"0,-12-1-159 16,12 1-8-16,0 0 0 0,0 0 4 0,0 0 2 15,0 0-4-15,0 0-5 0,10-1-6 16,-10 1-2-16,17-3-5 0,-17 3 0 16,20-5-6-16,-8 5-3 0,-1-5-11 15,1 7-14-15,-12-2-27 0,23-1-42 16,-13-1-114-16,2 2 6 0,-12 0-9 0,19-5 8 15,-9 4 201-15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8.3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92 42 336 0,'0'0'183'0,"0"0"-8"16,13-11-92-16,-13 11-82 0,13-6 2 0,-3 3 6 15,-1-2 3-15,2 3 0 0,-1-4 4 16,2 4 4-16,-2-2-3 0,2 3 3 16,-3-1-5-16,2 2-9 15,-11 0 1-15,15 2 0 0,-15-2-3 0,10 4-4 16,-10-4 4-16,0 0-4 0,0 14 2 16,0-14 3-16,-10 12-1 0,10-12 1 15,-14 15-2-15,5-7 0 0,-1-1-3 16,0-2 2-16,-1 1-1 0,11-6 0 15,-15 10-2-15,15-10 2 0,-12 5-1 0,12-5-1 16,0 0 0-16,-9 4 2 0,9-4-2 16,0 0 0-16,0 0 2 0,0 0-1 15,0 0 0-15,13 0 1 0,-13 0 0 16,13 3 0-16,-3-1-1 0,-1 1 1 16,1 0-1-16,2 3 1 0,-1 1-3 15,-11-7 3-15,18 17-3 0,-10-9 2 16,-2 1-2-16,0 2 2 0,-3-2-1 15,-2 0 1-15,-1 1 0 0,0-1 0 16,0-9 0-16,-13 16 2 0,13-16-2 0,-18 15 3 16,7-8-3-16,-3 0 0 0,-2-3 1 15,-4 0 0-15,2-2-1 0,-1-2-1 16,0 0-9-16,-3-6-11 0,7 8-24 16,-9-17-48-16,9 11-104 0,2-3-4 15,2 1 2-15,2 0 7 0,9 6 192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7.8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10 484 0,'0'0'192'0,"0"0"-8"15,15-2-163-15,-3 1-24 0,-1-1 0 16,4 1 0-16,3 0 3 0,0 0-6 15,-1-3-11-15,6 8-34 0,-11-8-84 16,3 3-49-16,1 1-9 0,-3 0 6 0,-1 0 89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7.5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0 418 0,'0'0'183'0,"0"0"-5"0,0 0-162 16,0 0-6-16,0 0 0 0,6 16 1 16,-7-7-1-16,3 2 4 15,-2-1-6-15,1 2 2 0,0 1-9 0,0-1-6 16,4 5-22-16,-5-17-19 0,8 26-55 16,-3-14-86-16,-2-1 0 0,-1-2-4 15,-2-9 67-15,0 16 124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8:57.2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0 421 0,'10'8'192'0,"-10"-8"-10"15,0 0-137-15,11 5-33 0,-2-3 0 16,-9-2 3-16,18 2 3 0,-7-4 2 0,4 4-5 0,-2-3-1 15,3 2-1-15,-3-1-4 0,0 0-6 16,1 0-8-16,-3-2-10 0,4 8-21 0,-15-6-29 16,24 3-67-16,-24-3-75 0,15-1 11 15,-15 1-6-15,12 2 90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0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67 174 0,'0'0'142'0,"0"0"3"0,1 9-100 16,-1-9-13-16,0 0 1 0,0 0 5 15,0 0 3-15,-7-13 0 0,7 13-7 16,0 0-8-16,6-9-4 0,-6 9-3 16,7-10-5-16,-7 10-3 0,17-12-2 15,-17 12 0-15,18-11-2 0,-6 5 4 16,1 2-3-16,-1-2 2 0,1 4-1 16,-3 0-1-16,1 2-2 0,1 0 0 15,-3 2-2-15,0 1 1 0,1 3-1 0,-10-6-2 16,11 11 2-16,-11-11-2 0,9 13 1 15,-9-13-2-15,4 18 1 0,-4-8-2 16,-2 0 2-16,-1 2-1 0,-2 1 2 16,1-1-4-16,-3 1 4 0,-4-1-4 15,2 0 4-15,1-2-4 0,-5 1 4 0,1-2-3 16,0-1 1-16,-1 1-2 16,2-1 1-16,1-1-1 0,0-1 1 15,10-6 0-15,-16 11 0 0,16-11-2 16,0 0 4-16,-9 9-2 0,9-9 3 0,0 0 0 15,0 0 1-15,11 7-1 0,0-5 2 16,2-1 0-16,3 0-1 0,-2-1 1 16,3 1-2-16,1-2 0 0,1 1 0 15,0-1-2-15,-2-1 0 0,-2 2 0 16,-1-2-5-16,5 5-13 0,-8-7-30 0,9 7-138 16,-9-3-17-16,0 2 9 0,-2-1-16 15,-9-1 85-15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49.0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13-1 128 0,'0'0'133'0,"0"0"8"0,-14 1-80 0,14-1-4 16,0 0-4-16,0 0-1 15,0 0-2-15,0 0-7 0,0 0-5 16,0 0 1-16,0 0-3 0,0 0-2 0,0 0-1 16,0 0-2-16,0 0-5 0,11 9 1 15,-11-9-4-15,16 1-8 0,-7-2-12 16,5 1-3-16,1-2 0 0,1 1 0 16,3 1 0-16,-5-3-23 0,13 5-145 15,-10-5-29-15,5 6-4 0,-7-6-8 0,0 6-2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47.7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0 418 0,'0'0'180'15,"0"0"7"-15,0 0-155 0,0 0-4 0,2 17 3 16,-4-8 1-16,6 9 5 0,-6-5-4 16,4 7-1-16,-2-4-19 15,3 3-13-15,-2-1 0 0,2-1 0 16,1-1 0-16,-1-2 0 0,3-1 0 0,-4-2 0 16,9 6-39-16,-6-8-167 0,3 4-6 15,-8-13-2-15,4 17-4 0,-4-17 85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47.4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9 290 0,'-2'-10'163'0,"2"10"6"15,0 0-112-15,0 0-24 0,0 0 3 16,-9 2 4-16,13 7 1 0,-4-9-1 15,-5 13 0-15,5-13-3 0,-5 21-5 16,1-10-8-16,4 7-3 0,-2-1-21 0,2 2 0 16,2-2 0-16,0 0 0 15,0-1 0-15,0 1 0 0,1-4 0 16,1-1 0-16,-2-3 0 0,-2-9 0 16,5 15 0-16,-5-15 0 0,0 0 0 0,8 12 0 15,-8-12 0-15,0 0 0 0,9-2 0 16,-9 2 0-16,10-7 0 0,-10 7 0 15,13-7 0-15,-13 7 0 0,18-11 0 16,-9 7 0-16,1 2 0 0,0-1 0 16,0 1 0-16,3 2 0 0,-1-2 0 0,-1 2 0 15,0 0 0-15,0 1 0 0,0-2 0 16,-2 1 0-16,1 1 0 0,-10-1 0 16,12 0 0-16,-12 0-13 0,9 4-29 15,-9-4-15-15,0 0-25 0,0 0-59 16,0 0-56-16,0 0-2 0,0 0 11 15,0 0 85-15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7.44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15 162 328 0,'0'0'189'0,"0"0"-4"16,0 0-135-16,-20-16-2 0,20 16-6 15,0 0-3-15,0 0-11 0,0 0-6 16,5-19-7-16,-5 19-7 0,12-22-3 16,-12 22-2-16,26-21-1 0,-7 12-2 15,3-4 2-15,3-4-3 0,3 8 1 16,2-3 5-16,1 9-2 0,-3-6 3 0,1 1-3 16,-7 4 1-16,3 4 1 0,-6 4 2 15,-19-4-2-15,26 11 1 0,-26-11-2 16,10 17-3-16,-10 1 3 0,-2-1 1 15,-6 7-5-15,-3-1 0 0,-2-2 0 16,-7 7 0-16,2-1 0 0,-3 0 0 0,-1-8 0 16,-1-4 0-16,5-5 0 15,-2-1 0-15,20-9 0 0,-27 15 0 16,27-15 0-16,0 0 0 0,-21 3-2 16,21-3-6-16,0 0-3 0,0 0-3 0,0 0 0 15,25-3 0-15,-25 3-1 0,31-11 4 16,-14 9 0-16,6-3 2 0,-5 2 2 15,3 2 3-15,-3 6 1 0,2 0 0 16,-3 4 4-16,0 2 7 0,-17-11-4 16,28 27 4-16,-11-6-6 0,-5-4 9 0,5 4-6 15,-8 0 10-15,-9-21-11 0,21 33 7 16,-12-9-3-16,-9-24 3 16,6 25-6-16,-6-25 6 0,-12 25-4 15,12-25 1-15,-32 26-1 0,9-14-7 0,-6-5 0 16,-3 3 0-16,-3-5 0 0,-5 3 0 15,2-6 0-15,3-6 0 0,-1-2 0 16,12 6-22-16,-10-17-38 0,34 17-149 16,-27-12 2-16,27 12-3 0,-3-24-6 15,3 24 118-15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4.13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0 546 0,'0'0'205'0,"0"0"3"0,0 0-185 16,0 0-12-16,0 0-1 0,22 13 5 16,-22-13-10-16,29-8-5 0,-5 13-3 15,-24-5-45-15,56-2-99 0,-34 4-55 16,3-2-3-16,-6-1-3 0,-2 1-1 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13.9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11 517 0,'-10'-1'203'0,"10"1"-6"15,0 0-177-15,0 0-11 0,9-2-3 0,1 1-3 16,3-1 4-16,4 1 0 0,0 0 2 16,3 2-4-16,1-1-13 0,-3-3-24 15,10 12-62-15,-9-9-105 16,2 3-11-16,-4-1 5 0,0-1-8 0,-2 0 192 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9:13.6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31 440 0,'-10'-3'200'16,"10"3"-5"-16,0 0-158 0,0 0-16 0,0 0 8 15,4-13-11-15,-4 13 5 0,10-5-10 16,-10 5 5-16,15-6-4 0,-2 5-6 16,2-1-3-16,-1 1-4 0,4 3-1 15,0-2-7-15,3 4-6 0,-4-3-11 16,3 7-6-16,-11-12-25 0,10 15-22 0,-19-11-59 15,11-2-68-15,-11 2-3 0,0 0 9 16,0 0 128-16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56.40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0 442 215 0,'0'0'168'0,"0"0"-61"0,0 0-33 16,0 0-10-16,0 0-5 0,0 0-6 15,0 0-8-15,0 0-7 0,0 0-6 16,0 0-5-16,0 0-3 0,0 0-4 16,0 0-4-16,0 0-2 0,0 0-2 15,0 0-4-15,0 0-2 0,0 0-2 0,0 0-1 16,0 0-2-16,0 0-1 0,0 0 2 15,0 0-1-15,0 0 1 0,0 0 2 16,14 15 0-16,-14-15-2 0,14 18 0 16,-14-18 1-16,17 24-1 0,-7-11 0 15,-2 5-1-15,3-4-3 0,-3 3 1 0,0-3 0 16,0 2 2-16,-1-2-1 0,-7-14 1 16,13 15-1-16,-13-15 4 15,0 0 2-15,15 6-6 0,-15-6 0 16,10-15 0-16,-3-1 0 0,2 2 0 0,-1-13 0 15,7-3 0-15,1-9 0 0,5-3 0 16,5-4 0-16,0-10 0 0,23 14-99 16,-11-16-120-16,11 5-1 0,-5-8-6 15,3 1-2-15,-4-7 198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7.4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294 29 213 0,'13'-4'136'0,"-13"4"13"16,0 0-101-16,0 0-17 15,0-11-6-15,0 11-2 0,0 0-3 0,0 0-2 16,0 0 0-16,0 0-2 0,-14-7-2 16,14 7 1-16,-11-2 0 0,11 2-1 15,-14-2-2-15,14 2 1 0,-17-2-3 16,8 2-2-16,-2 0-2 0,0 0 0 15,-2 0 2-15,2 2-1 0,-4-2 2 0,4 4-2 16,-5-3 2-16,2 0 4 0,2 0-5 16,0 3 1-16,0-2-5 0,0 3 1 15,0-1-3-15,1 0 1 16,11-4-3-16,-13 11 0 0,13-11 2 0,-14 13-2 16,14-13 1-16,-10 11 1 0,10-11 6 15,-9 16-11-15,9-16 10 0,-8 15-12 16,8-15 12-16,-8 17-11 0,5-7 10 15,0 0-10-15,4 1 3 0,-3-1 2 16,3 3-3-16,-3 2 3 0,3 1-3 0,1 1 4 16,-2 2-6-16,2 2 7 0,-2 0-6 15,3 3 8-15,-1 0-4 0,1 0 7 16,0-2-6-16,0 2 8 0,2-1 2 16,-1 0-7-16,-1 0 5 0,1-1-8 15,-2 0 8-15,1 2-9 0,0 1 5 0,1 1-7 16,-1 0 0-16,0 2 6 15,0-1-7-15,-2 2 6 0,0-1-9 16,2-1 9-16,0 2-6 0,-1-3 3 16,0 0 2-16,-1 1-3 0,1 0 5 0,0 0-3 15,1-1 7-15,-2 5-9 0,-1-3 8 16,0 3-3-16,0-2-4 0,0-1 5 16,1-1-6-16,0-2 2 0,-1 1-5 15,1-4 7-15,-1 0-4 0,1-1-1 16,-3 0 2-16,4-2-2 0,-4-1 2 0,3-1-1 15,-2 0 0-15,-1 1 0 0,2-2 0 16,-1 0 0-16,2 0 0 16,-1-1 0-16,-1 0-3 0,-1 2 3 15,0-2-2-15,2-2 3 0,2 0-4 0,-1 0 2 16,-1 0-1-16,1 0 4 0,2-1-3 16,-3-1 1-16,5 0-1 0,-4 1 2 15,0-1-2-15,1 0-2 0,0 0 0 16,1 0 3-16,-2 1-3 0,4-2 2 15,-2 0 7-15,2 1-10 0,0-2 7 0,-1 0-2 16,-4-9 5-16,9 15-8 0,-9-15 8 16,6 13-8-16,-6-13 1 0,4 11 1 15,-4-11 3-15,3 10-1 16,-3-10-1-16,4 11 0 0,-4-11-1 0,2 12 0 16,-2-12 0-16,5 12 0 0,-5-12 0 15,4 12 0-15,-4-12 0 0,3 13 0 16,-3-13 0-16,0 0 0 0,4 9 0 15,-4-9 0-15,0 0 0 0,5 10 0 16,-5-10 0-16,0 0 0 0,0 0 0 0,11 7 0 16,-11-7 0-16,0 0 0 0,12 4 0 15,-12-4 0-15,9 1 0 0,-9-1 0 16,16-1 0-16,-4-3 0 0,2 0 0 16,2 1-2-16,4 6-37 0,-7-13-43 15,15 13-129-15,-8-4 3 0,3 4-6 0,-3 1-2 16,-2 1 166-16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6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57 325 0,'-10'-10'154'0,"10"0"-55"15,0 10-75-15,0 0 3 0,0 0 1 0,4-8 4 16,-4 8-3-16,0 0 2 0,12-2-2 16,-12 2 0-16,13-3-7 0,-13 3-3 15,16-3-5-15,-16 3-3 0,18-3-3 16,-6 1 2-16,2 1-5 0,-2-1 1 16,3 0 1-16,0-2-1 0,3 4-1 0,-1-3 3 15,0 1-3-15,-2 1-1 0,0 1 1 16,-1 1-4-16,-2 1 1 15,-1 0 0-15,-11-2-1 0,16 6 0 16,-16-6 0-16,10 9-2 0,-10-9 2 0,8 10 0 16,-8-10 0-16,4 12-3 0,-4-12 3 15,5 15-2-15,-5-15 4 0,4 16-1 16,-1-5 2-16,1 0 6 0,-1 2-9 16,-1 0 10-16,1 2-9 0,-2 1 8 15,2 2-8-15,-2 1 4 0,1 4-5 0,-2 1-3 16,2 2 6-16,-2 3-7 0,3 2 7 15,0 0-9-15,0 2 10 0,-1 2 0 16,2-3-4-16,-1 3 4 16,1 0-3-16,0 0 3 0,2 2-5 0,-3 1 0 15,-1 0 0-15,0 1 0 0,1 1 0 16,1-3 0-16,-4 0 0 0,3-1 0 16,-3-1 0-16,-1-1 0 0,5 1 0 15,-2-1 0-15,-3 1 0 0,0 0 0 16,6-1 0-16,-4-1 0 0,0-2 0 0,2 1 0 15,-1-3 0-15,1-1 0 0,2-2 0 16,-2 0 0-16,-2 0 0 0,-3-1 0 16,4-1 0-16,-1 0 0 0,-3 1 0 15,4-1-1-15,2 0 2 0,0-1-4 16,0-1 4-16,3-2-2 0,-5 2 2 16,3-3-4-16,0-4 4 0,-5 0-5 15,-1 0 7-15,-1-3-6 0,1 0 0 16,-2-3 8-16,3-9-7 0,-3 16 8 15,3-16-8-15,0 15 6 0,0-15-5 0,-1 11 2 16,1-11-1-16,1 10 0 0,-1-10 0 16,2 9 0-16,-2-9 0 0,0 0 0 15,0 0 0-15,0 0 0 0,-4 10 0 16,4-10 0-16,0 0 0 0,0 0 0 16,0 0 0-16,0 0 0 0,0 0 0 0,0 0 0 15,0 0 0-15,0 0 0 0,0 0 0 16,-4 10 0-16,4-10 0 15,0 0 0-15,0 0 0 0,0 0 0 16,-13 6 0-16,13-6 0 0,-18 3 0 0,4-1 0 16,-2-2 0-16,1 2 0 0,-1-1 0 15,-1 1 0-15,-3-3 0 0,9 7-32 16,-13-11-116-16,4 4-72 0,3-1 5 16,-2 0-11-16,-3 2 45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4.9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0 387 0,'-9'12'192'0,"9"-12"0"0,10 17-142 15,-10-17-19-15,-2 22 2 0,-1-12-1 16,7 8 2-16,-4-4-10 0,1 5-6 0,-1-2 0 16,4 0-11-16,-1 0-2 15,0-1-5-15,2 1 0 0,-1-2-1 16,3 3-21-16,-7-18-48 0,12 22-140 15,-8-13 2-15,4 0-8 0,-8-9 4 0,6 9 129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4.6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0 339 0,'0'0'177'0,"0"0"-4"16,4 15-141-16,-4-15-12 0,-2 13 7 0,2-13 1 15,3 16 5-15,-3-16-2 0,1 14-4 16,-1-14-4-16,0 14-1 0,0-14-8 15,1 13-1-15,-1-13-5 16,2 11-1-16,-2-11-4 0,2 9 1 0,-2-9-2 16,0 0 1-16,11 8 0 0,-11-8 2 15,15 2-3-15,-15-2 1 0,18 1-1 16,-7-2 0-16,0 1 0 0,-1-1-2 16,0 0 0-16,0 1-1 0,1-1-3 15,-11 1-5-15,20-1-11 0,-20 1-11 0,20 0-13 16,-20 0-28-16,20-1-36 0,-20 1-102 15,9-4 18-15,-9 4-9 0,10-10 89 16,-10 10 112-16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4.1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8 276 0,'0'0'185'16,"0"0"-6"-16,0 0-109 0,-14-2-21 15,14 2 1-15,0 0-1 0,0 0-4 0,0 0-11 16,0 0-8-16,0 0-5 0,0 0-6 15,0 0-1-15,12 2-4 16,-12-2-10-16,15-3 0 0,-5 2 0 16,2 0 0-16,-1 0 0 0,4 0 0 0,2 0 0 15,-4 1 0-15,1 0 0 0,0 0 0 16,1 3-2-16,-15-3-38 0,25 5-35 16,-25-5-97-16,0 0-32 0,0 0-14 15,0 0 15-15,0 0 95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2.5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20 449 0,'0'0'179'0,"0"0"4"0,13 3-164 0,-3-3-16 15,3 0 2-15,3-2 5 0,4 1 2 16,-1-3 1-16,3 4 1 0,-2-4-1 15,1 2-1-15,-2-1 0 16,0-1-8-16,-1 4-14 0,-4-4-14 0,5 9-28 16,-19-5-52-16,20-5-90 0,-11 5 9 15,-9 0-15-15,13 4 42 0,-13-4 158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2.2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52 394 0,'0'0'165'0,"0"0"6"0,5-13-156 0,-5 13 2 16,7-8-1 0,-7 8 6-16,11-11 1 0,-6 2 3 0,5 7-3 0,-10 2-5 15,14-7-5-15,-14 7-3 0,15-3-3 16,-15 3-2-16,15 4-2 0,-15-4-3 16,10 8 1-16,-10-8-1 0,5 13 1 0,-5-13-2 15,0 15 2-15,0-15-1 0,-7 16 1 16,1-7-2-16,6-9 2 15,-13 16-1-15,13-16 1 0,-15 13-1 16,15-13 2-16,-13 10-2 0,13-10 2 0,-10 5-2 16,10-5 2-16,0 0-1 0,0 0-1 15,0 0 1-15,0 0-1 0,0 0 2 16,5-9-3-16,-5 9 2 0,14-5-2 16,-14 5 0-16,17-3 3 0,-7 2-2 15,-1 2 0-15,2 0-1 0,-1 2 1 0,-1 1-1 16,-9-4 2-16,17 9-2 0,-17-9 2 15,13 15-3-15,-13-15 2 0,9 16-2 16,-6-7 1-16,-2 1 0 0,-2-2 1 16,1-8-2-16,-4 17 1 0,4-17 0 15,-9 12 2-15,9-12-2 0,-14 10 2 16,5-7-2-16,9-3 3 0,-17 3-2 16,7-2 1-16,1-2-1 0,0-1-1 15,0 0-2-15,0-1-6 0,9 3-4 16,-13-9-9-16,13 9-18 0,-10-7-24 0,10 7-55 15,0 0-71-15,0 0 9 0,0 0-5 16,8-2 81-16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3.96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5 308 0,'0'0'184'0,"0"0"9"15,18-6-129-15,-18 6-8 0,0 0 0 16,0 0-4-16,0 0-7 0,0 0-16 0,25 3-3 15,-25-3-16-15,29 5-10 16,-12-9 0-16,2 4 0 0,-2 2 0 16,-17-2 0-16,34-8 0 0,-34 8 0 15,31 1-57-15,-31-1-124 0,0 0-36 0,0 0 8 16,0 0-7-16,0 0 74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1.6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0 286 0,'0'0'167'16,"-1"13"1"-16,-11-11-108 0,15 10-22 15,-3-12-1-15,1 22 5 0,-1-22-4 16,4 25-1-16,-4-13-7 0,5 5-1 16,-3-4-7-16,4 2-2 0,-4-3-8 15,4 0-2-15,-3 0-6 0,1-1 2 0,-4-11-2 16,6 17-3-16,-6-17-2 0,5 10 1 15,-5-10-5-15,0 0-3 0,0 0-13 16,0 0-17-16,12 12-43 0,-12-12-118 16,0 0 4-16,0-11-10 0,0 11 12 15,3-10 129-15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53.3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99 302 0,'-1'-14'162'0,"1"14"4"0,9-12-139 16,-7 0 2-16,7 8 3 0,-6-9 5 15,8 7 1-15,-6-8 2 0,8 9-7 0,-6-4-6 16,4 4-9-16,-11 5-3 0,16-5-4 15,-16 5-5-15,13 3-1 0,-13-3-2 16,9 9-1-16,-9-9-2 0,4 15 4 16,-3-5-4-16,-2 2 3 0,-1 0-3 15,-1 2 2-15,-3 0-4 0,0 2 3 16,-1-3-2-16,0-1 1 0,-2 0-1 16,-1 0 1-16,0-1-2 0,-1-2 3 15,0-1-3-15,0 1 3 0,0 0-4 16,0-2 4-16,0-1-2 0,11-6 0 0,-16 8 2 15,16-8-1-15,-12 8-1 0,12-8 1 16,0 0 1-16,0 0-1 0,0 0 0 16,11 8 2-16,-1-7-3 0,4 0 3 15,-1-1 0-15,2 0-2 0,2-1 1 16,2 0-1-16,0 0 0 0,-2-1-4 16,2 6-20-16,-6-10-31 0,12 11-88 15,-12-5-61-15,3 2 12 0,-5-2-13 16,-1 2 73-16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7.7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52 319 0,'0'0'173'16,"0"0"-6"-16,0 0-140 0,16-11-19 15,-16 11-5-15,29-3-1 0,-10-1 4 0,6 3 2 16,-1-2 3-16,5 3 2 15,-2-3 3-15,7 5 0 0,-6-4 2 16,4 5-2-16,-5-2-1 0,1 7-2 16,-7-3-2-16,0 4 0 0,-21-9-4 0,24 22 1 15,-17-7-3-15,-2 2 2 0,-4-3-2 16,0 3 1-16,-1-2-3 0,0 1 2 16,0-2-3-16,2-1 2 0,-2-13-3 15,7 20 2-15,-7-20-2 0,14 14 1 16,-14-14 0-16,23 3 0 0,-8-6 1 0,2-5-3 15,-1-3 3-15,0-1-2 0,0-5 2 16,-3 0-2-16,-1-4 2 0,-3 2-3 16,-3-2 2-16,-4 4-2 15,-2-1 3-15,-3 1-3 0,-5 3 2 0,-1 0-3 16,-5 6 2-16,-2-1-1 0,-2 4 1 16,-3 1-9-16,2 6-10 0,-8-4-14 15,13 14-31-15,-19-12-64 0,17 8-75 16,-2-1 5-16,2 1-7 0,16-8 118 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7.4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5 392 0,'15'-6'186'0,"-15"6"-9"0,0 0-162 15,3 18 1-15,-1-3 7 0,-2-15-1 0,-2 33 2 16,-2-17 9-16,7 6-14 0,-4-6 6 16,5 6-14-16,0-4 5 0,3 3-13 15,0-2 6-15,0 2-6 0,2 0-4 16,-1 1-1-16,3 1-9 0,-7-7-7 16,10 11-20-16,-14-27-19 0,16 38-47 15,-16-38-95-15,7 24-4 0,-7-24 2 16,0 0 62-16,0 0 139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7.0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284 292 71 0,'0'0'138'0,"-16"-17"2"0,16 17-100 16,-10-18 0-16,10 18 3 0,-11-17-1 16,11 17-1-16,-15-16-1 15,-1 5 0-15,16 11-4 0,-19-8-1 0,19 8-3 16,-22 1-3-16,22-1-3 0,-27 6-2 16,27-6-2-16,-30 13-3 0,16-2 0 15,-5-6-5-15,2 4-2 0,0 1-5 16,3 0-1-16,14-10-2 0,-22 23-1 15,22-23-2-15,-12 24 0 0,10-10-2 0,2-14 1 16,6 21 0-16,-6-21 0 0,12 17 0 16,-12-17 0-16,22 8-4 0,-22-8-1 15,31 0-5-15,-16-3-2 0,5 0-5 16,-4-8-3-16,5 6-1 0,-8-11-3 16,7 5 3-16,-8-6-3 0,4 3 7 15,-8-9 1-15,4 4 6 0,-6-4 0 16,1 0 7-16,-3-2-3 0,-2 2 7 15,-2-2 5-15,0 1-2 0,-2 5 0 16,-3-3 1-16,2 6 5 0,-3-1 1 0,6 17 4 16,-12-23-6-16,12 23 7 0,-10-13-3 15,10 13 5-15,0 0-6 0,0 0 6 16,-17-2-12-16,17 2 11 0,0 0 4 16,0 20-13-16,0-20 10 0,2 22-9 15,-2-22 7-15,7 29-12 0,0-11 10 0,1 1-14 16,1 2 0-16,1-1 1 15,1 3-3-15,0 0 4 0,2 3-8 16,-3-2-2-16,4 6-16 0,-8-13-11 16,14 17-30-16,-20-21-48 0,13 8-86 0,-4-5-4 15,1-2 5-15,-10-14 90 0,16 9 108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6.3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95 171 94 0,'-14'0'135'0,"14"0"5"0,0 0-106 16,0 0-7-16,0 0-1 16,0 0 2-16,0 0-1 0,0 0 2 0,16-5-8 15,-16 5-7-15,9-18-8 0,-9 18 2 0,17-22-2 16,-10 9 3-16,-7 13-1 0,17-30 2 16,-8 17-1-16,-6-5 8 0,-3 18 1 15,5-29 6-15,-5 29-2 0,-4-20 4 16,4 20 0-16,0 0 4 0,-18-6-2 15,1 5-2-15,17 1-2 0,-28 16-4 0,14-4 1 16,-5-1-4-16,6 5-1 0,-3-3-7 16,5 3-1-16,1 0-4 0,3 1 0 15,2-2-4-15,3 1 4 0,2 1-6 16,2 0-1-16,6 2-9 0,-3-2-6 16,14 6-19-16,-19-23-15 0,40 32-37 15,-24-23-78-15,13 3-31 0,1-6-4 16,1-1 12-16,4 0 186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5.5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18 185 0,'0'0'67'0,"0"0"5"0,0 0-3 16,0-13 0-16,0 13-3 0,0 0-7 15,0 0-8-15,0 0-4 0,3 13-4 16,-3-13-3-16,2 15-2 0,-2-15-7 0,2 22-6 16,-2-22-8-16,3 30 0 0,-2-14-7 15,3 3-1-15,-3 2-4 0,2-2 2 16,-1 5-6-16,1-5 2 0,1-3-4 16,-1 3 2-16,1-4-1 0,-4-15 1 15,7 18-1-15,-7-18 1 0,0 0 1 16,0 0-2-16,0 0 4 0,0 0-2 15,15-3 0-15,-15 3-1 0,7-24 1 16,-3 10-1-16,0-6 1 0,3-4-1 16,-2-1 0-16,1 0-2 0,1 0 3 0,0 2-3 15,0 3 3-15,2 2-3 0,0 2 2 16,-9 16-3-16,22-19 3 0,-22 19 0 16,25-11-1-16,-25 11-1 0,23-4 1 15,-23 4-1-15,21 5 2 0,-21-5-1 16,19 8-1-16,-19-8 1 0,17 18-2 0,-17-18 4 15,15 24-2-15,-6-9 2 16,-3 0-3-16,1 2 3 0,1 0-3 16,-1-2 2-16,2 0-1 0,-2 0 1 15,-7-15-3-15,15 24 3 0,-15-24-2 0,15 16 1 16,-15-16 0-16,17 8 0 0,-17-8 2 16,18 0-2-16,-18 0 0 0,23-9-2 15,-23 9 2-15,25-15-1 0,-25 15 1 16,24-20-1-16,-24 20 0 0,21-22 0 15,-21 22 2-15,15-24-1 0,-15 24 1 0,9-21-2 16,-9 21 3-16,6-17-3 0,-6 17 1 16,0 0-1-16,0 0 1 0,3-13-1 15,-3 13 1-15,0 0 0 16,0 0-2-16,0 0 0 0,0 0 1 0,-7 18 1 16,7-18-1-16,-3 15 2 0,3-15-3 15,-1 19 2-15,1-19 2 0,3 17-2 16,-3-17 0-16,10 18 1 0,-10-18-2 15,14 15 2-15,-14-15-2 0,20 11 1 16,-20-11-2-16,24 7 3 0,-10-5 0 0,0-5 0 16,-1-2-1-16,2 0 0 0,-1-3 2 15,0 0-2-15,-1-3 0 0,-13 11-1 16,24-25 2-16,-24 25-2 0,15-23 3 16,-15 23-3-16,8-23 2 0,-8 23-1 15,-4-16 2-15,4 16-1 0,0 0-1 16,-22-9 0-16,22 9-1 0,-23 6 2 15,9 2-1-15,0 0 0 0,0 1-2 16,-2 4 2-16,2 0 1 0,14-13-1 16,-24 24-1-16,24-24 1 0,-15 23-1 0,15-23 2 15,-8 25-3-15,8-25-7 0,5 28-19 16,-5-28-20-16,22 30-61 0,-22-30-91 16,29 26 2-16,-10-16-5 0,3-3 52 15,0 0 151-15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2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29 251 0,'0'0'158'16,"0"0"11"-16,11-14-125 0,-11 14-6 15,19-5 2-15,-19 5 3 0,30-5-1 16,-15 0 1-16,15 10-10 0,-8-5-2 0,10 9-12 15,-5-2-2-15,6 6-9 0,-3 0 0 16,0 5-6-16,-6 2 0 16,-2 3 1-16,-5 3-4 0,-4-2 2 15,-7 3-5-15,-6 2 4 0,-6 3-16 0,-11-3-7 16,6 9-30-16,-22-18-41 0,8 12-97 16,-7-5-7-16,0 1 4 0,1-5 17 15,-4-8 177-15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2.0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12 193 0,'0'0'158'16,"0"0"6"-16,-17 6-94 0,35 2-18 16,-18-8-10-16,39 0 1 0,-19-7-1 15,18 8-11-15,-5-7-4 0,11 5-8 16,-4-3-8-16,5 2-3 0,-1-2-2 15,-1 6-4-15,1-2-6 0,-5-2-7 16,2 8-17-16,-13-13-23 0,11 13-83 0,-14-6-50 16,-8-1-2-16,-17 1-2 0,13-6 107 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1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52 453 0,'13'-3'177'0,"5"-2"0"0,5 0-174 15,6-1 4-15,5 2 3 0,0-4 4 16,7 5 0-16,-3-6 2 16,6 6-2-16,-7-3 1 0,5 6-4 15,-6 0-3-15,-2 1-4 0,-3 2-6 0,-6-2-5 16,0 5-8-16,-12-3-6 0,4 3-6 16,-17-6-9-16,0 0-17 0,0 0-16 15,-5 18-44-15,-13-17-49 0,-1 1-14 16,-3 3 8-16,-8-3 95 0,5 2 73 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3.50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15 11 565 0,'-19'10'210'0,"19"-10"-3"16,0 0-185-16,20 4-4 0,-20-4-17 16,31-9-1-16,-11 0 0 0,8 9 0 15,2-7 0-15,-2 2 0 0,9 15-1 16,-37-10-171-16,44-6-41 0,-23-1 0 15,3 14-4-15,-24-7 11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3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50 323 0,'0'0'172'0,"0"0"8"0,0 0-148 15,0 0 0-15,15-3-2 0,-15 3-2 16,0 0-2-16,18-14-2 0,-5 12 2 0,-13 2-13 16,28-11 8-16,-13 4-15 0,8 5 6 15,-2-5-6-15,4 6 5 0,-2-2-5 16,4 3 5-16,-4 0-2 0,1 4-1 15,-5 0 7-15,-1 0-13 0,-18-4 9 16,22 16-12-16,-22-16 6 0,7 24-8 0,-7-24 9 16,-7 25-7-16,7-25-1 0,-22 27 4 15,8-13-2-15,-2-1 1 0,-1 0-2 16,0-4 1-16,-1 0 1 16,1-1 0-16,0-1-2 0,3-1 2 0,14-6 1 15,-21 4-3-15,21-4 3 0,0 0-3 16,0 0-2-16,0 0-2 0,0 0 2 15,0 0-3-15,0 0 0 0,19-17 1 16,-5 14-1-16,-1 1 3 0,1 1 1 16,0 2 1-16,0 0 0 0,-1 2 1 0,-13-3 0 15,26 9 0-15,-26-9-1 0,23 18 1 16,-23-18-1-16,21 25 1 0,-12-10-1 16,0 0 1-16,-1 1-1 0,0-2 1 15,-3 1-2-15,-2-1 3 0,-3-14-1 16,0 25 2-16,0-25-2 0,-11 20 3 15,11-20 1-15,-23 14-2 0,6-8 0 16,-2-2 0-16,-3-1-1 0,-4-4-2 16,-1 2-6-16,-3-6-7 0,6 6-16 15,-12-15-22-15,20 19-66 0,-10-11-87 0,6 0 1 16,3-4-3-16,17 10 62 0,-20-12 145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2.5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0 407 0,'0'17'195'0,"0"-17"4"16,-3 16-154-16,3-16-7 0,-11 27 0 0,11-27-8 15,-8 31-6-15,5-14-8 0,3 1-3 16,0-2-6-16,1 3 1 0,-1-4-6 15,3 1-1-15,-3-16-1 0,5 25 0 16,-5-25-8-16,7 17-4 0,-7-17-15 16,0 0-9-16,20 22-21 0,-20-22-20 0,0 0-49 15,16 2-80-15,-16-2 5 0,0 0 3 16,0 0 124-16,0 0 74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1.7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0 434 0,'0'0'203'0,"1"16"-6"16,-1-16-166-16,-5 16 0 0,5-16-2 15,-2 28 5-15,-3-12-11 0,6 3-3 16,-4-1-8-16,3 1-3 0,-1 0-9 15,3 2 0-15,-2-1 0 0,3 0 0 0,0-2 0 16,0-1 0-16,3-2 0 0,-1-1 0 16,0 0 0-16,-5-14 0 15,11 21 0-15,-11-21-2 0,10 14-25 16,-10-14-20-16,0 0-33 0,0 0-69 0,0 0-59 16,0 0-3-16,15-16 6 0,-15 16 112 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1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0 410 0,'3'15'186'15,"-4"-30"-50"-15,1 15-88 0,0 0-2 16,4 28 0-16,-4-28-4 0,-1 27-1 0,-2-13-14 16,6 8-4-16,-3-2-8 0,2 1-12 15,-1-2-3-15,3 1 0 0,-2-3 0 16,1 2 0-16,0-2 0 16,0-1 0-16,0-2 0 0,2-1 0 0,-5-13 0 15,4 23 0-15,-4-23 0 0,3 16 0 16,-3-16 0-16,0 0 0 0,6 18-10 15,-6-18-24-15,0 0-22 0,0 0-24 16,15 4-65-16,-15-4-65 0,0 0 4 16,5-20 3-16,-5 20 125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0.5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0 214 0,'0'0'168'15,"0"0"14"-15,8 14-123 0,-8-14-11 16,0 0 1-16,0 0-3 0,0 0-4 16,0 0-7-16,0 0-6 0,-14-7-5 15,14 7-3-15,0 0-4 0,0 0-4 0,0 0-1 16,0 0 1-16,0 0-3 0,0 0-2 16,0 0 0-16,0 0-1 0,0 0 0 15,0 0 0-15,0 0-3 0,0 0-4 16,0 0 0-16,0 0 0 0,0 0 0 15,0 0 0-15,0 0 0 0,0 0 0 0,0 0 0 16,0 0 0-16,0 0 0 16,0 0 0-16,0 0 0 0,0 0 0 15,0 0 0-15,0 0 0 0,0 0 0 16,0 0 0-16,0 0 0 0,0 0 0 0,14 8 0 16,-14-8 0-16,0 0 0 0,0 0 0 15,0 0 0-15,14 5 0 0,-14-5 0 16,0 0 0-16,20 4 0 0,-20-4 0 15,21 1 0-15,-21-1 0 0,25 5 0 16,-12-7 0-16,2 6 0 0,0-5 0 0,1 0 0 16,1 1 0-16,0 2 0 0,0-6 0 15,1 3 0-15,-2 1 0 0,0-5 0 16,-3 0 0-16,-13 5 0 16,19-4 0-16,-19 4 0 0,0 0 0 0,14-7 0 15,-14 7 0-15,0 0 0 0,0 0 0 16,0 0 0-16,0 0 0 0,0 0 0 15,0 0 0-15,0 0 0 0,0 0 0 16,0 0 0-16,0 0 0 0,0 0 0 16,0 0 0-16,0 0 0 0,-6 18 0 0,6-18 0 15,-4 19 0-15,0-6 0 0,4-13 0 16,-8 31 0-16,4-14 0 0,3 3 0 16,-2-1 0-16,0 1 0 0,1-3 0 15,1 3 0-15,0 1 0 0,0-3 0 16,0 2 0-16,1-4 0 0,1 2 0 15,-2-3 0-15,1-15 0 0,0 23 0 16,0-23 0-16,2 16 0 0,-2-16 0 16,0 0 0-16,0 0-17 0,0 0-22 15,0 0-22-15,0 0-31 0,0 0-69 0,0 0-45 16,8-17-3-16,-8 17 10 0,5-17 161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9.3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91 351 0,'17'-15'189'0,"-17"15"-32"0,0 0-114 16,26-8-4-16,-19-8 0 0,14 14-2 16,-6-9-9-16,9 5-2 15,-2-2-10-15,4 3-1 0,0-1-12 16,1 0-8-16,4 9-20 0,-10-10-11 0,15 14-27 16,-22-16-45-16,8 8-97 0,-3 0 0 15,-3 0 2-15,-2 3 111 0,-14-2 92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8.9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0 266 0,'0'0'181'0,"0"0"11"16,-8 26-121-16,8-26-24 16,0 0-5-16,-17 14-1 0,17-14-4 15,-2 18-11-15,2-18-5 0,0 17-5 16,0-17-3-16,3 17-5 0,-3-17 0 0,4 13-4 16,-4-13-2-16,0 0 0 0,0 0 0 15,17 12-1-15,-17-12 1 0,15-5 0 16,-15 5-3-16,19-9 3 0,-19 9-2 15,22-12 2-15,-22 12-1 0,24-9-1 16,-24 9 2-16,24-2-2 0,-24 2 3 0,26 2-3 16,-12 2-3-16,1 3 3 0,-1 0 0 15,1 1 0-15,1 2 0 16,-3 1 1-16,2 2 0 0,-1 3 1 16,1-2 4-16,-4 1-5 0,1 1 4 0,-4-1-4 15,0-1 3-15,-8-14-2 0,9 25 4 16,-9-25-5-16,-4 21 2 0,4-21-3 15,-14 21 0-15,14-21 0 0,-25 16 0 16,9-10 0-16,-1 0 0 0,-1-5 0 16,0 1 0-16,-1-2 0 0,-1-4 0 0,3 3-12 15,-4-4-8-15,21 5-9 0,-34-9-13 16,34 9-21-16,-27-11-18 0,27 11-35 16,0 0-89-16,-16-12 6 0,16 12 3 15,-12-24 137-15,12 24 59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7.9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83 118 0,'0'0'160'15,"0"0"-3"-15,-14-6-100 0,14 6-11 16,0 0 1-16,0 0-2 0,0 0-3 15,18-11-5-15,-18 11-5 0,0 0-2 16,18-23-2-16,-3 19 1 0,-15 4-6 16,26-16 2-16,-26 16-11 0,30-13 8 0,-15 5-5 15,3 8-1-15,-4-3-4 0,1 5-6 16,-15-2 2-16,22 7-3 16,-22-7 6-16,13 15-11 0,-13-15 2 15,3 21 0-15,-3-21-1 0,-6 24 0 0,6-24-1 16,-14 24 0-16,14-24 0 0,-19 21-1 15,19-21 1-15,-21 16 1 0,21-16-1 16,-22 14 2-16,22-14-2 0,-18 8 1 16,18-8-2-16,0 0 5 0,-13 7-4 15,13-7 0-15,0 0 0 0,0 0-2 0,0 0 2 16,0 0-2-16,13-7 1 0,-13 7-2 16,17-4 3-16,-17 4-3 0,21-2 2 15,-21 2 2-15,23 4-2 0,-23-4 1 16,22 6-2-16,-22-6 4 0,22 17-4 15,-22-17 2-15,22 23-2 0,-22-23 2 16,21 25-2-16,-10-8 4 0,-3 1-3 16,-1 0 2-16,-4-2-2 0,-3 0 4 15,-3-2-3-15,-4 2 1 0,7-16 0 16,-23 21 0-16,8-13-1 0,-3-4 1 0,-2 0 0 16,0-3-1-16,-2-3 1 0,1-1-1 15,2-2-2-15,-1-8-6 0,4 9-1 16,-1-14-10-16,17 18-9 15,-23-25-17-15,23 25-23 0,-16-19-38 0,16 19-97 16,0 0 1-16,-4-23 4 0,4 23 96 16,0 0 102-16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7.1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76 275 0,'0'0'178'0,"0"0"5"16,22-9-145-16,-22 9-3 0,18-16 1 16,-18 16 0-16,27-17 3 0,-27 17-9 15,35-13-10-15,-17 2-3 16,4 7 2-16,-2-3-11 0,2 8 0 0,-3-2 0 15,0 2-3-15,-5 6-1 0,0-1-3 16,-14-6 7-16,15 20-9 0,-15-20 7 16,1 22-5-16,-9-5-1 0,-2 1-2 15,-3-2 1-15,-1 4 3 0,-2-1-5 16,-3 3 6-16,-1-1-5 0,0-6 3 0,2 2-2 16,2 0 4-16,1-4-3 0,15-13 2 15,-25 23-1-15,25-23 0 0,-14 17 1 16,14-17 0-16,-7 16-1 15,7-16 2-15,0 0-2 0,0 0 0 0,0 0 0 16,21 11 2-16,-21-11-3 0,25 1 0 16,-11-2 1-16,2-1-4 0,1 0 4 15,3 0 0-15,0 3-2 0,-2-4 1 16,1-3 1-16,-1-1-1 0,0 2 0 16,-1 4 0-16,-2-3-5 0,-15 4-6 0,22-2-10 15,-22 2-12-15,16 6-28 0,-16-6-26 16,0 0-93-16,0 0-25 0,0 0 4 15,0 0 34-15,0 0 167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3.0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0 353 0,'0'0'191'0,"0"0"15"16,0 0-142-16,-13 10-10 0,19 5-6 16,-6-15-10-16,-6 30-7 0,0-14-8 0,4 7-8 15,-2 0-15-15,3 4 0 0,-2-2 0 16,2 1 0-16,3 1 0 0,-6-8-16 15,15 13-49-15,-18-11-123 16,14 1-25-16,-5-9-6 0,-2-13 3 0,11 21 111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3.28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41 33 265 0,'0'0'177'0,"0"0"-4"0,-27-11-122 15,27 11-7-15,0 0 1 0,0 0-5 16,0 0-6-16,0 0 0 0,0 0-13 16,0 0 0-16,0 0-6 0,0 0 7 15,-15-19-9-15,15 19 6 0,0 0-4 0,0 0 0 16,0 0 4-16,2 19-19 0,-2-19 0 16,0 0 0-16,22 9 0 0,-22-9 0 15,26 0 0-15,-26 0 0 0,39-2 0 16,-39 2 0-16,36-5 0 0,-15 2 0 15,-1-2 0-15,1-1 0 0,-2 4 0 0,-2 0 0 16,-17 2 0-16,22-11 0 0,-22 11 0 16,0 0 0-16,0 0 0 0,0 0 0 15,0 0 0-15,0 0 0 16,0 0 0-16,0 0 0 0,0 0 0 0,0 0 0 16,0 0 0-16,0 0 0 0,0 0 0 15,0 0 0-15,0 0 0 0,16 17 0 16,-16-17 0-16,1 25 0 0,1-8 0 15,-2-17 0-15,4 38 0 0,-4-19 0 16,1 15 0-16,-2-4 0 0,1-3 0 0,1 11 0 16,0-2 0-16,1 5 0 0,-2 1 0 15,4 2 0-15,-2-7 0 0,3-8 0 16,1 2 0-16,0-6 0 0,-3-5 0 16,2-1 0-16,-5-19 0 0,7 20 0 15,-7-20 0-15,0 0 0 0,10 18 0 16,-10-18 0-16,0 0-54 0,-5-36-39 15,5 36-112-15,3-24-5 0,-3 24 4 16,-4-42 0-16,4 42 158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2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14 373 0,'6'-15'190'15,"-6"15"11"-15,0 0-156 0,0 0-4 16,0 0-3-16,0 0-4 0,3 20-5 16,-3-20-6-16,2 18-1 0,-2-18-5 0,2 20-7 15,-2-20-10-15,6 24 0 0,-6-24 0 16,10 24 0-16,-10-24 0 0,12 20 0 16,-12-20 0-16,19 18 0 0,-19-18 0 15,24 11 0-15,-9-8 0 0,3-2 0 16,1 1 0-16,1-5 0 0,0-2 0 0,-1 1 0 15,2 1 0-15,-7-3-3 0,7 7-27 16,-21-1-16-16,27-9-18 0,-29-5-27 16,19 16-79-16,-17-2-36 0,0 0 1 15,0 0 10-15,9-20 183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2.3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3 298 0,'0'0'179'0,"0"0"-5"0,0 0-135 16,0 0-2-16,-14-3 8 0,14 3-1 15,0 0-2-15,1 27-5 0,-1-27 1 16,-4 22-1-16,4-22-12 0,-6 28-3 15,3-11-16-15,3 4-6 0,-2-2 0 0,3 1 0 16,-2-2 0-16,2 2 0 0,-1-2 0 16,2-3 0-16,-1 1 0 0,2-2 0 15,-2 3 0-15,-1-17 0 0,6 23 0 16,-6-23-7-16,9 13-36 0,-9-13-24 16,0 0-48-16,14 11-100 0,-14-11 3 15,13-4-1-15,-13 4 63 0,14 0 150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1.8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355 17 154 0,'4'-17'167'16,"-4"17"14"-16,14 4-97 0,-14-4-20 15,0 0-9-15,0 0-5 0,0 0-6 16,-15-14-8-16,15 14-4 0,0 0-8 0,0 0-2 15,0 0-3-15,-15 17-2 16,15-17-5-16,-18 14 2 0,4-8-4 16,0 9-1-16,-5-8-2 0,0 8-1 15,-3-1-1-15,-1 0 0 0,-4-2-3 0,0-2 1 16,0 1-2-16,1-3-1 0,1-4 0 16,4 7 0-16,2-9 0 0,2 1 0 15,17-3 0-15,-20 3 0 0,20-3 0 16,0 0 0-16,0 0 0 0,0 0 0 15,0 0 0-15,-5 15 0 0,5-15 0 0,14 7 0 16,-14-7 0-16,25 8 0 0,-7-3 0 16,3 4 0-16,1-8 0 0,2 7 0 15,1-1 0-15,0-1 0 0,0-1 0 16,0 2 0-16,0-4 0 0,-2 2 0 16,0-1 0-16,-3-1 0 0,0 3 0 15,-2-2 0-15,-4-2 0 0,-14-2 0 16,24 14-13-16,-24-14-24 0,14 8-42 15,-14-8-131-15,0 0-3 0,0 0-2 16,0 0 3-16,0 0 169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1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244 71 275 0,'0'0'170'0,"0"0"-59"15,0 0-74-15,19-3 0 0,-19 3 4 0,0 0-3 16,-1-23-5-16,1 23-3 0,0 0-3 16,0-14-2-16,0 14-3 0,0 0-1 15,-20-19-3-15,20 19-2 0,-18-8-1 16,18 8-3-16,-24-5-2 0,10 6-1 15,-3-1-1-15,3 2-2 0,-3 0 1 0,-1 3-1 16,0 0-2-16,3 4 2 0,-2-1-1 16,3 4 1-16,0 0-5 0,14-12 3 15,-24 27-3-15,15-12 3 0,4 1-4 16,1-3 3-16,4-13-4 0,2 25 1 16,-2-25 0-16,12 16 1 0,-12-16-2 15,25 11-2-15,-10-10-1 0,1-1-2 16,4-1-1-16,-4-4-4 0,4 1 2 15,-2-1-1-15,0-2 2 0,-4-3 2 16,-14 10 2-16,21-17 1 0,-21 17 3 0,12-20 1 16,-12 20 0-16,6-18-4 0,-6 18 6 15,-1-15-1-15,1 15 2 0,0 0-1 16,-1-13 3-16,1 13-2 16,0 0 3-16,0 0 2 0,0 0-1 0,0 0-4 15,0 0 1-15,1 18 1 0,-1-18 0 16,-5 25 2-16,4-11-3 0,1 3 1 15,-1-1-4-15,1 3-2 0,0 2 0 16,0-2 0-16,0 0 0 0,1-2 0 16,0 0 0-16,-1-1 0 0,1-2 0 0,-1-14 0 15,-1 19 0-15,1-19 0 0,0 0 0 16,0 0-9-16,5 21-29 0,-5-21-32 16,0 0-112-16,0 0-35 0,0 0 6 15,2-17-5-15,-2 17 137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0.4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171 94 90 0,'0'0'150'0,"17"-10"7"0,-17 10-93 16,0 0-4-16,15-14-4 0,-20-1-2 0,5 15-6 15,1-14-3-15,-1 14-5 0,0 0-4 16,1-15-6-16,-1 15-4 0,0 0-6 16,-20-18-3-16,20 18-4 0,-17-6-1 15,17 6-4-15,-25-2-2 0,25 2-1 16,-27 4-1-16,12 0-1 0,1 0-1 0,0 1 0 15,-1-1-2-15,2 2 1 16,13-6-1-16,-20 13-1 0,20-13 1 16,-15 11 0-16,15-11-1 0,0 0 1 15,-5 17-1-15,5-17 1 0,0 0-1 0,12 19 3 16,-12-19-4-16,16 14 3 0,-16-14-2 16,20 18 2-16,-20-18-2 0,23 21 3 15,-23-21-4-15,24 17 2 0,-24-17 0 16,25 19 0-16,-25-19-2 0,22 17 2 15,-22-17-1-15,17 18-1 0,-17-18 1 0,16 21 1 16,-16-21-2-16,9 18 2 0,-9-18 0 16,2 22 1-16,-2-22-2 0,-7 21 1 15,7-21 0-15,-14 17 2 0,14-17-2 16,-20 18 4-16,20-18-5 0,-27 12 2 16,13-8-1-16,-1-2 2 0,1-1-1 15,1-1 0-15,13 0 0 0,-24-8-3 16,24 8 4-16,-13-18-4 0,11 4 5 15,3 0-3-15,1-2 1 0,5-3-2 16,2 0 2-16,1 3-3 0,2-2 5 0,2 0-3 16,2 3-2-16,-1-2-10 0,6 7-14 15,-9-10-24-15,16 20-48 0,-8-13-99 16,-1 3-9-16,-4 0 5 0,0 3 43 16,-1 3 158-16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49.2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0 512 0,'0'0'212'0,"0"0"2"0,0 0-180 15,0 0-6-15,0 0-5 0,0 0-23 0,0 0 0 16,0 0 0-16,0 0 0 0,0 0 0 16,0 0 0-16,0 0 0 0,0 0 0 15,0 0-12-15,0 0-52 0,0 0-94 16,0 0-57-16,0 0-3 0,0 0 3 15,0 0 75-15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48.9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63 64 0,'0'0'150'0,"0"0"0"0,0 0-81 16,0 0-13-16,-19-12-2 0,19 12-3 16,0 0-9-16,0 0-8 0,0 0-6 0,0 0-6 15,0 0-4-15,0 0-6 0,8-13-2 16,-8 13 0-16,0 0 0 0,23-11 2 16,-23 11 2-16,20-10 1 0,-20 10 2 15,21-11-1-15,-21 11 0 0,22-4-1 16,-22 4-1-16,21-3-3 0,-21 3-1 0,19 6 0 15,-19-6-4-15,15 12 0 16,-15-12-3-16,10 13 1 0,-10-13-2 16,0 22 3-16,0-22-4 0,-8 24 1 15,8-24-2-15,-15 25 2 0,15-25-2 0,-17 21 1 16,17-21-2-16,-19 19 2 0,19-19-2 16,-15 17 2-16,15-17-1 0,-14 9 1 15,14-9-2-15,0 0 1 0,0 0-1 16,-15 4-2-16,15-4-2 0,0 0-2 15,0 0-1-15,0 0 0 0,0 0 0 0,0 0-1 16,16-8 2-16,-16 8 0 0,0 0 4 16,20 7 0-16,-20-7 3 0,17 5-2 15,-17-5 1-15,20 10 1 0,-20-10-1 16,21 16 2-16,-21-16-2 0,21 15 1 16,-12-1-2-16,-9-14 2 0,18 25-1 15,-10-11 2-15,-8-14-2 0,8 21 0 16,-8-21 2-16,2 17 3 0,-2-17 0 15,-7 15-1-15,7-15 1 0,-19 11 0 16,4-7 0-16,0 1 2 0,-4 0-1 0,2-1-3 16,-4-4 1-16,2 0 2 0,-1-2-3 15,3 1-1-15,1-2-3 0,0-5-8 16,16 8-9-16,-23-12-11 16,23 12-23-16,-14-11-50 0,14 11-92 0,0 0-5 15,0 0 7-15,0 0 66 0,0 0 127 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48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0 162 0,'0'0'154'0,"0"0"-49"0,0 0-49 16,0 0-7-16,-15 0 2 0,15 0-11 16,0 0 3-16,0 0-3 0,0 0 3 0,0 0 1 15,0 0-4-15,-3 16-3 0,3-16-3 16,0 20 2-16,0-20-8 0,-1 31-3 16,-1-15-7-16,5 4-3 0,-4-5-12 15,2 6-3-15,-3-5 0 0,3-1 0 16,-2 0 0-16,1-1 0 0,0-14 0 0,0 20 0 15,0-20 0-15,2 26 0 16,-2-26 0-16,3 14-11 0,-3-14-26 16,0 0-21-16,22 30-37 0,-22-30-98 15,0 0-18-15,0 0 2 0,0 0 8 0,14-1 194 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47.0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21 133 278 0,'0'0'171'0,"-17"9"-30"0,17-9-99 16,0 0-5-16,-11-18-3 0,11 18-6 16,0 0-5-16,10-13-9 0,-6-1 0 15,-4 14-1-15,17-20 1 0,-3 14-1 16,-5-7 3-16,5 5 0 0,-14 8 0 15,23-20 0-15,-23 20 0 0,22-14-2 16,-22 14 0-16,17-11-4 0,-17 11 1 0,14 0-1 16,-14 0-1-16,0 0 0 0,18 13-3 15,-18-13 1-15,11 18 0 0,-11-18 0 16,9 22-3-16,-9-22 0 0,11 20-2 16,-11-20 1-16,11 14-2 0,-11-14 1 15,15 7-1-15,-15-7-1 0,17-2 0 16,-17 2 0-16,20-4 0 0,-20 4 0 15,22-14-10-15,-22 14-14 0,25-16-16 16,-23-5-29-16,21 16-78 0,-16-10-60 16,-7 15-3-16,15-22 5 0,-15 22 95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24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22 268 148 0,'0'0'148'0,"0"0"3"16,-16-10-85-16,16 10-13 0,0 0 2 15,0 0-4-15,-6-13-8 0,6 13-6 16,0 0-5-16,0 0-4 0,0 0-5 0,0 0-3 16,0 0-5-16,0 0-6 0,0 0-3 15,0 0 2-15,0 0-1 16,0 0 1-16,0 0 1 0,0 0-1 16,0 0 0-16,9 19 3 0,-9-19 0 0,9 14-1 15,-9-14-3-15,13 19 1 0,-13-19-3 16,10 25 4-16,-7-11-3 0,3 1 0 15,-2 0-2-15,3 0 1 0,-2 0-3 16,2 2 2-16,0-3-3 0,0-1 0 16,-1 2-1-16,2-1 0 0,-2-1 0 15,-6-13 0-15,14 23 0 0,-14-23 0 0,12 17 0 16,-12-17 0-16,11 15 0 16,-11-15 0-16,0 0 0 0,0 0 0 15,0 0 0-15,0 0 0 0,0 0 0 0,0 0 0 16,0 0 0-16,0 0 0 0,11-19 0 15,-11 19 0-15,-3-25 0 0,1 9 0 16,0-3 0-16,-1 1 0 0,-1-6 0 16,-1 0 0-16,2-2 0 0,0-1 0 15,0 0 0-15,1-1 0 0,1 1 0 0,0-1 0 16,-1 5 0-16,2 0 0 0,-1 3 0 16,0 1 0-16,1 1 0 0,0 1 0 15,-2 1 0-15,1 3 0 16,1 13 0-16,-1-25 0 0,1 25 0 0,-3-14 0 15,3 14 0-15,0 0 0 0,-3-14 0 16,3 14 0-16,0 0 0 0,0 0 0 16,0 0 0-16,0 0 0 0,0 0 0 15,0 0 0-15,0 0 0 0,0 0 0 16,0 0 0-16,0 0 0 0,0 0 0 0,0 0 0 16,0 0 0-16,0 0 0 0,0 0 0 15,0 0 0-15,0 0 0 0,0 0 0 16,0 0 0-16,19-8 0 0,-19 8 0 15,24 3 0-15,-7-2 0 0,5 0 0 16,7 0 0-16,4-2 0 0,6 1 0 0,3 1 0 16,9-3 0-16,4 1 0 15,5-2 0-15,1-1 0 0,4 1 0 16,5 1 0-16,1-2 0 0,2 1 0 16,-2 2 0-16,0-1 0 0,-3 2 0 0,-2 1 0 15,-7 1 0-15,-10-2 0 0,-4 3 0 16,-11-2 0-16,2 10-20 0,-36-11-48 15,45 6-107-15,-45-6-31 0,16 6 0 16,-16-6-3-16,0 0 71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2.53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-6-3 386 0,'0'0'190'0,"8"17"4"15,-8-17-144-15,0 0-13 0,0 0 3 0,21 7 0 16,-21-7-5-16,22-7-7 0,-22 7-8 16,30 1-17-16,-13-6-3 0,2 10 0 15,-1-3 0-15,2-2 0 0,1 9 0 16,-4-5 0-16,3 0 0 0,-20-4-16 15,36 14-55-15,-36-14-110 0,0 0-29 0,0 0 2 16,21-10-4-16,-21 10 88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21.2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218 295 141 0,'0'0'156'0,"7"-19"3"16,-7 19-106-16,0 0-5 0,-12-25 1 15,12 25 0-15,-11-13-1 0,11 13-6 16,-18-12-1-16,18 12-5 0,-22-8-3 0,22 8-5 16,-29-2-3-16,29 2-3 0,-31 4-4 15,17 2-1-15,-4-1-4 0,4 6-1 16,-2-2-4-16,16-9-1 0,-23 21-2 16,16-7-2-16,7-14-2 0,-10 24 0 15,10-24 0-15,0 24-1 0,0-24 0 0,10 20 1 16,-10-20-1-16,18 18-2 0,-18-18-3 15,23 14-4-15,-9-6-3 16,-14-8-3-16,29 3-7 0,-29-3-1 16,29-2-5-16,-29 2 1 0,27-17 2 0,-18 0 0 15,7 4 4-15,-9-7 1 0,3 0 9 16,-4-5 0-16,1-3 9 0,-4 2-4 16,-1-3 8-16,-1 1 2 0,-3 0 0 15,0 1 0-15,-2 1-6 0,2 4 11 16,-5 1-5-16,5 7 11 0,-6-2-7 0,8 16 6 15,-11-18-3-15,11 18 10 0,0 0 0 16,0 0-2-16,-17 5-2 0,17-5 0 16,-8 22 4-16,7-8-10 15,-2 1 6-15,4 1-11 0,-1 3 6 0,4 2-9 16,1 2 6-16,3-1-9 0,1 0-1 16,3 1-3-16,4 9-16 0,-9-12-25 15,21 20-90-15,-14-11-73 0,2 2 1 16,-6-5-5-16,1 0 45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20.6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7 331 0,'0'0'171'0,"-20"-16"-64"0,20 16-53 16,0 0-6-16,-9 14-10 0,9-14-2 16,0 0-6-16,-16 18 0 0,18-2-7 15,-2-16-3-15,-2 28 0 0,1-12-8 16,4 2-1-16,-1 0-6 0,3 0 2 15,-1-2-6-15,1 1 3 0,1 0-3 0,1-2 0 16,-1 0-2-16,-6-15 2 0,13 23-2 16,-13-23 2-16,10 15-1 0,-10-15-1 15,0 0 0-15,14 7-2 0,-14-7-1 16,0 0-2-16,17-17-1 0,-17 17-1 16,12-18 1-16,-5 4-2 0,-1-3 5 15,0 0-2-15,1 0 4 0,-1 2 1 16,1 1 1-16,-2 1-1 0,-5 13 1 15,13-21-1-15,-13 21 2 0,0 0-2 16,14-11 2-16,-14 11 1 0,0 0 1 0,0 0 2 16,0 15 1-16,0-15 1 0,-10 19-1 15,5-6 1-15,5-13-1 0,-13 27 1 16,7-14-3-16,1 4 1 0,1-1-3 16,4-1 2-16,0-15-3 0,1 22 1 15,-1-22 0-15,8 21-1 0,-8-21-1 0,17 14 3 16,-17-14-3-16,25 5 0 15,-8-4 0-15,0 0-1 0,2-3-1 16,1-3-2-16,0-2 1 0,0-4-3 16,-1 1 4-16,-4-5-3 0,1 0 2 0,-3-2-2 15,-3-1 4-15,-1 0-1 0,-5 1 4 16,-1 2-3-16,-4 1 4 0,1 14-3 16,-6-23 3-16,6 23 0 0,-15-13 1 15,15 13 1-15,-23-2 0 0,23 2 3 16,-27 5-3-16,27-5 3 0,-28 14-1 0,28-14 0 15,-23 19-3-15,23-19-1 0,-14 22 0 16,14-22-1-16,0 24-2 0,0-24 2 16,13 22-3-16,-13-22-1 15,28 23-7-15,-12-16-5 0,10 7-18 0,-10-13-18 16,19 18-33-16,-19-20-65 0,12 7-59 16,-3-4 1-16,1 0 6 0,-2-1 151 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20.1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146 11 270 0,'0'0'161'0,"0"0"8"15,0 0-141-15,-5-13-3 0,5 13 5 16,0 0 7-16,-14 4 1 0,-1-8 2 16,15 4-1-16,-20 9-4 0,20-9-6 15,-25 15-6-15,25-15-5 0,-25 22-5 0,25-22-1 16,-22 24-5-16,22-24-1 0,-15 24-2 15,12-10-1-15,2-1-2 16,1-13 2-16,4 23-3 0,-4-23 1 16,15 18-1-16,-15-18 1 0,24 17-5 0,-10-13-1 15,3 3-6-15,-2-7-7 0,8 4-8 16,-8-10-9-16,10 10-12 0,-14-18-8 16,16 17-9-16,-19-23-8 0,19 16-8 15,-21-19-15-15,15 10-14 0,-13-8-26 16,-5-6-22-16,11 9 78 0,-17-18 79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9.7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18 358 0,'-20'-6'178'0,"11"-12"-25"16,9 18-120-16,-15 6 4 0,15-6-8 16,-11 13 3-16,13 2-5 0,-2-15 1 15,-5 24-7-15,5-24-1 0,4 28-1 16,-1-13-8-16,3 3 0 0,-1-1-8 15,3 0 4-15,-2 0-6 0,1 1 3 16,1 0-5-16,-1-2 2 0,1-2-3 0,-8-14 3 16,14 24 1-16,-14-24-2 0,14 16 1 15,-14-16-1-15,0 0-2 0,19 7-1 16,-19-7 0-16,14-10-2 0,-14 10 0 16,13-21-1-16,-13 21 0 0,15-30 1 15,-8 14 3-15,0-2-1 0,-1 4 2 0,0 0 0 16,-6 14 2-16,15-21-3 15,-15 21 2-15,16-8-2 0,-16 8 0 16,15 0 2-16,-15 0-3 0,0 0 2 16,18 22 0-16,-18-22 1 0,9 26-2 0,-5-11 3 15,2 0-3-15,-1 3 2 0,1-1 0 16,1 0 1-16,0-1-3 0,1-2 2 16,2 1-1-16,-10-15 1 0,23 21-1 15,-23-21-2-15,26 11-2 0,-12-12-1 16,3 1-2-16,-3-6-1 0,2-1 0 0,-3-6-1 15,4 1 3-15,-5-4 0 0,1 1 3 16,-4-2 0-16,-1 0 4 16,-2 1-1-16,-3-1 4 0,-3 17 1 15,-1-26 2-15,1 26-1 0,-9-17 4 0,9 17-3 16,-17-7 3-16,17 7 2 0,-21 2-1 16,21-2 1-16,-24 9-3 0,24-9 1 15,-22 18-3-15,22-18 1 0,-17 20-1 16,12-5-1-16,5-15-5 0,-3 25 2 15,3-25-2-15,7 28 3 0,-7-28-3 0,19 26 3 16,-3-13-8-16,-1-5-6 0,12 8-16 16,-11-14-27-16,19 15-42 0,-11-10-107 15,6-3 0-15,-2-6 0 0,0 0 40 16,-1-3 163-16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9.2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230 55 104 0,'16'-7'159'0,"-16"7"2"16,-14-21-90-16,14 21-6 0,0 0-5 0,0 0-7 15,-24-19-6-15,24 19-5 0,-22-6-4 16,22 6-6-16,-27-1-3 0,27 1-4 16,-35 2-2-16,21 5-2 0,-7-3-5 15,5 4 0-15,-3-3-4 0,4 4-2 16,1 0-4-16,14-9 1 0,-18 22-4 0,18-22-1 15,-8 24-2-15,10-9 1 0,3-2-2 16,-5-13 2-16,17 26-2 0,-17-26 0 16,26 23-5-16,-10-15-2 15,6 3-8-15,-3-9-7 0,8 8-12 0,-10-13-10 16,17 15-15-16,-19-22-15 0,21 19-28 16,-19-18-68-16,7 0-19 0,-3 0 6 15,-6-9 100-15,8 7 84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8.8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26 171 0,'0'0'160'0,"0"0"-4"16,-10-20-95-16,10 20-15 0,0 0-4 0,22-3-8 16,-22 3-4-16,23-2 0 0,-23 2 0 15,33 3 1-15,-18-3-5 0,9 7-5 16,-4-1-6-16,4 3-3 0,-5 1-4 16,-2 2-3-16,-2 2-3 0,-2 0-2 15,-7 0 0-15,-3 1 0 0,-3 0-1 0,-6 4 3 16,-5-2-3-16,-1 0 3 15,-5-3-3-15,-2 1 4 0,-3 0-3 16,-1-4 2-16,-1-2-3 0,0-4 2 16,2-1 0-16,1-1 0 0,2-4 1 0,3-1-1 15,1-1 1-15,15 3-1 0,-18-9 0 16,18 9-1-16,0 0 2 0,6-19-2 16,-6 19 1-16,20-12-1 0,-5 7-1 15,3-2 1-15,2 3 0 0,0 0 0 16,3 0-1-16,1-2 0 0,2 1 2 0,2 1-2 15,1 0 1-15,1-1 0 0,1 0 1 16,1 1-1-16,-2-1 0 0,0-1-1 16,-4 1 2-16,-2-1-2 15,-3-3 2-15,-4 2-2 0,-17 7 3 0,22-11-2 16,-22 11 2-16,0 0-2 0,7-17 1 16,-7 17 1-16,0 0 1 0,-23-6 1 15,10 5 3-15,-1 3 0 0,-4-1 1 16,1 4 3-16,-3 2 0 0,3 2 1 15,-3-1-2-15,3 2 2 0,-1-1-6 0,18-9 2 16,-25 19-4-16,17-5 0 0,8-14-4 16,-4 18 3-16,4-18-3 0,12 24 0 15,-12-24-2-15,28 23-3 0,-7-10-7 16,-1-9-8-16,9 11-16 0,-10-14-20 16,22 16-37-16,-21-17-95 0,13 6-15 15,-6-7-1-15,2 1 12 0,-3-1 192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8.3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0 389 0,'0'0'159'0,"-5"18"-51"16,5-18-79-16,-2 14 1 0,2-14 8 16,-3 26-8-16,3-26 12 0,-2 30-10 15,2-30 10-15,-3 35-23 0,2-18-1 16,7 6-5-16,-4-4-7 0,3 1 0 15,0-1-2-15,1 0-2 0,0 0-5 0,-1-3 6 16,-1 1-5-16,1-2 1 0,0 1-7 16,-5-16-4-16,8 25-16 0,-8-25-6 15,7 19-11-15,-7-19-22 0,0 0-49 16,0 0-78-16,0 0 2 0,7-20 5 16,-9 1 107-16,5 5 80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2.1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171 0 517 0,'12'27'209'0,"-12"-27"-61"15,0 0-113-15,0 0-7 0,0 27 0 16,0-27-7-16,-18 22-9 0,5-9-13 16,-4-4-8-16,5 9-19 0,-18-17-43 0,16 10-134 15,-10-4-9-15,6-1 13 0,-2-7-14 16,3 1 162-16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0.9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176 0 418 0,'0'14'197'0,"1"3"6"0,-1-17-159 16,-12 27-14-16,12-27-7 0,-18 29-3 15,5-15-11-15,0 2-3 0,-1-2-9 16,-6-6-25-16,13 13-46 0,7-21-124 0,-30 16-5 16,12-12-1-16,1-3-1 0,2-3 171 15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9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0 366 0,'-1'23'199'15,"-1"1"4"-15,2-24-122 0,-6 32-51 16,-6-17-5-16,6 5-4 0,-7-6-10 16,4 0-5-16,9-14-14 0,-25 20-16 0,24-2-45 15,-13-13-135-15,14-5 7 0,-16 5-13 16,16-5 10-16,0 0 171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2.13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16 456 0,'0'0'207'0,"0"0"-8"16,0 0-164-16,0 0 0 0,29 12-3 15,-29-12 3-15,27-5-11 0,-27 5-24 16,35-6 0-16,-14 2 0 0,1 3 0 16,-1-4 0-16,0-3 0 0,4 8 0 15,-25 0 0-15,44 7-66 0,-44-7-152 16,21 0 14-16,-21 0-15 0,21 1 12 15,-21-1 99-15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8.3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133 0 411 0,'0'0'203'0,"4"20"-5"0,-3-4-139 16,-1-16-43-16,-9 21 2 16,9-21-4-16,-19 26-1 0,7-10-19 0,-5-7-20 0,11 16-55 0,6-25-127 15,-27 24 5-15,9-14-3 0,3-2 5 16,0-2 201-16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57.4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0 442 0,'0'22'201'0,"1"-7"7"16,-21-8-168-16,22 10-20 0,-2-17-2 15,-3 30 3-15,-1-16-8 0,3 1-4 0,-2 0-5 16,3-15-6-16,-7 26-15 0,7-26-22 16,-2 21-48-16,2-21-125 0,0 0 11 15,-13 9-11-15,13-9 9 0,0 0 201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47.5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6 144 323 0,'0'0'177'0,"-12"-17"-66"0,12 17-69 15,0 0-5-15,0 0-2 0,0 0-5 16,0 0-4-16,6-19-7 0,-6 19-3 16,12-15-1-16,-12 15 0 0,14-14 3 15,-14 14 0-15,17-17 1 0,-17 17-2 16,15-9 0-16,-15 9 0 0,16-8-3 15,-16 8-2-15,14-1-1 0,-14 1-1 16,15 4-1-16,-15-4-2 0,14 8-1 0,-14-8-4 16,14 14-2-16,-14-14 0 0,0 0 0 15,18 19 0-15,-18-19 0 0,0 0 0 16,16 9 0-16,-16-9 0 16,0 0 0-16,18-4 0 0,-18 4 0 0,0 0 0 15,18-4 0-15,-18 4 0 0,0 0 0 16,18-6 0-16,-18 6 0 0,0 0 0 15,20-9 0-15,-20 9-11 0,21-5-39 16,-22-14-36-16,18 7-122 0,-17 12-7 16,25-24 2-16,-13 9 2 0,-12 15 183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27.4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70 246 0,'0'0'144'0,"0"0"3"0,0 0-112 15,-14-8 0-15,14 8 2 0,0 0-4 16,0 0-6-16,0 0 0 0,0 0-1 15,0 0-3-15,0 0-4 0,0 0-3 16,18-8-4-16,-18 8 1 0,16-13-1 16,-16 13 1-16,22-11-2 0,-22 11 0 0,27-14 0 15,-13 7-1-15,2 5 1 16,-2-4-1-16,1 8-3 0,-1-3-1 16,0 2-3-16,-14-1-1 0,21 9-1 15,-21-9-1-15,14 10-1 0,-14-10 1 0,0 0 0 16,9 17 0-16,-9-17 1 0,-3 14-1 15,3-14 0-15,-8 17 0 0,8-17 2 16,-15 18-2-16,15-18 1 0,-19 15-1 16,19-15 1-16,-21 13 0 0,21-13 1 15,-22 8-2-15,22-8 2 0,-21 8-1 0,21-8 0 16,-18 6-1-16,18-6 1 0,0 0 0 16,-16 2 1-16,16-2 0 0,0 0-3 15,0 0 2-15,0 0 1 16,0 0-1-16,0 0 0 0,0 0 0 0,0 0-2 15,0 0 2-15,0 0-1 0,21-13 0 16,-21 13-3-16,23 4 3 0,-23-4 1 16,26 3-1-16,-11 5-1 0,-1-1 0 15,0 2 0-15,1 0 0 0,-1-2 3 16,1 3-4-16,0 2 1 0,-15-12-1 0,25 23 1 16,-25-23-1-16,19 20 2 0,-19-20-1 15,9 16 1-15,-9-16-1 0,-2 20 2 16,2-20-2-16,-14 13 4 0,14-13-3 15,-27 13 2-15,9-6-1 0,-5-2 0 16,-1-2 0-16,-2 1-1 0,0-2 1 0,-1-1 0 16,1-1 0-16,1-5-9 15,8 6-15-15,-7-15-33 0,24 14-125 16,-22-17-12-16,22 17 4 0,0-17-10 16,0 17 82-16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25.8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159 126 274 0,'8'-15'152'0,"-8"15"2"15,0 0-121-15,9-15 0 0,-9 15 0 16,0 0 1-16,16-15-6 0,-16 15 0 0,8-13-5 16,-8 13 2-16,4-14-4 0,-4 14 0 15,5-15-3-15,-5 15 0 0,0 0-1 16,-3-17-2-16,3 17-2 0,0 0-3 15,0 0 0-15,-15-15-5 0,15 15 0 16,-17-3-4-16,17 3 0 0,-23-2 0 0,23 2 1 16,-26 2-2-16,12 1 1 15,14-3 0-15,-25 9 2 0,25-9-1 16,-25 15 1-16,25-15 0 0,-21 21-1 16,21-21 0-16,-20 23 0 0,20-23-2 0,-14 23 1 15,14-23-1-15,-7 21 1 0,7-21-2 16,1 18 2-16,-1-18-1 0,0 0 2 15,16 16-1-15,-16-16 0 0,19 5 0 16,-19-5 0-16,26-5 0 0,-12 1 1 16,0-2-1-16,-1 1-1 0,2-1 2 0,-15 6-2 15,24-14 1-15,-24 14-1 0,18-10 1 16,-18 10-1-16,0 0 1 0,18-18-1 16,-18 18 1-16,0 0-1 15,3-14 0-15,-3 14 0 0,0 0 0 0,0 0 0 16,0 0 0-16,0 0-1 0,0 0 2 15,0 0 0-15,0 0-1 0,0 0 0 16,0 0-1-16,0 0 0 0,0 0 0 16,0 0-1-16,0 0 1 0,0 0-2 15,0 0 1-15,0 0 3 0,-2 14-2 0,2-14 2 16,-2 16 0-16,2-16 4 0,-3 22-3 16,4-8 5-16,-3 1-5 0,0 3 1 15,1 0-3-15,2 3 0 0,-1 0 0 16,0 0 0-16,1-1 0 0,-2 0 0 15,3-2 0-15,0-2 0 0,-1-2 0 16,-1-14 0-16,3 21 0 0,-3-21 0 16,2 15 0-16,-2-15 0 0,0 0 0 15,0 0 0-15,0 0 0 0,0 0 0 16,0 0 0-16,0 0-27 0,0 0-23 0,-5-16-30 16,5 16-110-16,0 0-13 0,10-16 9 15,-10 16-7-15,0 0 124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7:25.1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26 132 0,'0'0'127'0,"0"0"-51"0,0 0-10 16,-3-18-4-16,3 18-3 0,0 0-5 15,0 0-6-15,0 0-4 0,0 0-7 16,0 0-4-16,0 0-7 0,0 0 0 0,0 0-2 16,-14-8 0-16,14 8-2 0,0 0-2 15,2 21 2-15,-2-21 0 16,-1 21 4-16,1-21-4 0,-1 30-2 16,-2-13-7-16,4 4 1 0,-2-1-10 0,1 3-4 15,-1-4 0-15,1 5 0 0,-1-4 0 16,1-2 0-16,1-3 0 0,-1-1 0 15,0-14 0-15,2 22 0 0,-2-22 0 16,0 0 0-16,6 17 0 0,-6-17 0 16,0 0 0-16,0 0 0 0,0 0 0 0,0 0-17 15,0 0-26-15,0 0-17 0,23-7-32 16,-23 7-106-16,6-16 4 0,-6 16-4 16,8-20 14-16,-8 20 148 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10.5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0 164 144 0,'33'15'138'0,"-33"-15"8"0,23 6-111 15,-1 2-3-15,-8-7 3 0,10 4 5 16,-24-5-6-16,38-2 8 16,-38 2-9-16,37-9 3 0,-37 9-11 0,31-13 1 15,-31 13-2-15,25-16-2 0,-25 16-2 16,13-20-3-16,-13 20 2 0,2-22-3 15,-2 22 3-15,-10-21-2 0,10 21-2 16,-21-16-5-16,6 9 2 0,15 7 0 16,-29-4-1-16,15 7-2 0,-3-2 0 0,2 5-3 15,0-1 1-15,15-5 2 0,-27 16-6 16,27-16-3-16,-17 22 0 0,17-22 0 16,-4 25 0-16,4-25 0 0,8 22 0 15,-8-22 0-15,21 19 0 0,-7-11 0 16,5-2 0-16,0-2 0 0,3-1 0 15,4 1 0-15,0-3 0 0,-2-1 0 16,3 0-2-16,-3 0-4 0,0 0-2 16,-3 1 2-16,0 0-2 0,-4-1 1 15,-2 1 1-15,-1 1 2 0,-14-2 1 0,20 5 1 16,-20-5 0-16,15 4 0 0,-15-4 2 16,0 0 2-16,0 0-3 0,0 0 0 15,0 0 1-15,0 0-1 0,0 0 2 16,11 14 3-16,-11-14 0 0,0 0-2 15,0 0 2-15,0 0 2 0,-2-17-2 0,2 17 0 16,-1-18 1-16,1 18-6 16,-2-26 3-16,1 11-3 0,1 0 4 15,0-3-6-15,1 1 6 0,0 0-7 16,2 3 1-16,-1-2-4 0,-2 16-2 0,11-23-7 16,-11 23-7-16,15-13-4 0,-1 15-6 15,-14-2-2-15,24 1-7 0,-24-1-3 16,30 2-2-16,-30-2 1 0,34 2 5 15,-34-2 4-15,36 2 6 0,-18-5 5 16,6 4 7-16,-3-3 6 0,2 3 6 0,-1-3 6 16,0 0 0-16,0 0 2 0,-1 1 0 15,-2-1 4-15,-1 0 11 0,0 3 6 16,-18-1 8-16,25-5 2 16,-25 5 5-16,0 0 2 0,5-16 1 0,-5 16-4 15,0 0-6-15,-15-4-5 0,1-1-6 16,14 5-2-16,-32 0 1 0,17 1-1 15,-5-1-2-15,6 3 1 0,-3 0-2 16,17-3-4-16,-25 12-3 0,25-12 2 16,0 0-7-16,-15 21 0 0,15-21-1 0,0 0 3 15,8 16-2-15,-8-16 5 0,19 17 0 16,-4-6 0-16,0-3-1 0,4 1 2 16,-1 1-3-16,5 1-1 15,-5 0-1-15,3 0-4 0,-2 2-2 0,-2 0 5 16,-3-1-1-16,-14-12-2 0,16 22-1 15,-16-22 6-15,-3 18-4 0,3-18 3 16,-26 12-3-16,4-5-9 0,-2-1-2 16,-12-7-24-16,12 14-41 0,-16-13-136 15,3 3 5-15,-2-2-2 0,3 1 3 0,0-9 165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9.6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38 9 335 0,'0'0'171'0,"0"0"-2"0,-30-9-140 0,30 9-4 15,0 0 3-15,-6 21 3 0,6-21-2 16,-2 24 4-16,2-24 0 0,0 34-1 15,-1-17-10-15,6 6 0 0,-2-2-9 16,4 2-3-16,-2-2-3 0,1 0 0 16,1-2-6-16,0-1 3 0,-1-3-4 0,1-1-1 15,-7-14 0-15,15 18 2 0,-15-18-2 16,15 11 2-16,-15-11 0 0,0 0 0 16,20-3 1-16,-20 3-1 0,12-16 1 15,-12 16-2-15,15-21 2 0,-15 21-1 16,20-24 0-16,-20 24-2 0,23-21 2 15,-9 12-1-15,2 4 0 0,2 1 0 16,0 3-1-16,-1 2 0 0,4 3 1 16,-2 2-1-16,1 4 0 0,-1-1 1 15,-1 4-2-15,-2-1 1 0,-2 1-1 0,-1 3 2 16,-5-1-2-16,-2-2 4 0,-5 0-4 16,-2 1 4-16,1-14-2 0,-17 25 2 15,4-13 2-15,-6-2-7 0,-2 1 4 16,-5-4-14-16,1 3 6 0,-7-10-9 15,6 5-2-15,-6-10-13 0,12 6-11 0,-11-14-12 16,31 13-21-16,-39-19-35 16,29 5-67-16,10 14-14 0,-15-25 11 15,15 25 89-15,-4-29 91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7.8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 79 349 0,'-25'-22'175'0,"8"4"-2"15,1 12-111-15,4-8-53 0,12 14-17 16,0 0-23-1,-8-14-76-15,8 14-65 0,23-1 0 0,-10-1-4 0,11 3 75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9.2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59 253 0,'-1'17'156'0,"1"-17"9"16,0 0-129-16,-4 22 2 0,4-22-2 0,-3 18-5 15,3-18 2-15,0 13-6 0,0-13 3 16,0 0-9-16,0 0-3 0,-2 16-8 15,2-16 2-15,0 0-2 0,0 0-3 16,0 0-1-16,0 0-8 0,14-16 12 16,-14 16-13-16,8-20 8 0,-2 6-10 0,-1 1 9 15,-1-2-8-15,1 1 6 0,0-1 1 16,-5 15-4-16,8-23 6 0,-8 23-2 16,7-15 3-16,-7 15-2 0,0 0 2 15,0 0 2-15,0 0 0 0,0 0 1 16,0 0-4-16,15 2 2 0,-15-2-1 15,0 0 2-15,9 19-4 0,-9-19 1 16,11 15-3-16,-11-15-1 0,17 15 1 16,-17-15 0-16,21 11-3 0,-21-11 2 15,25 7 0-15,-25-7-2 0,27 1 2 0,-13-3-1 16,-14 2 1-16,24-6-1 0,-24 6 2 16,20-9-5-16,-20 9 5 0,0 0-2 15,16-10 1-15,-16 10 1 0,0 0-2 16,0 0 0-16,0 0 0 0,0 0 2 15,0 0-3-15,0 0 3 0,0 0-3 0,0 0 1 16,0 0-2-16,12 17 4 16,-12-17-2-16,0 0 0 0,18 18-1 15,-18-18-5-15,18 11 3 0,-18-11-14 16,23 9-3-16,-23-9-24 0,31 9-15 0,-31-9-41 16,27-7-76-16,-13 4-28 0,1 0 11 15,-1 0 20-15,-14 3 173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21.82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 11 283 0,'0'0'170'0,"0"0"14"15,0 0-139-15,0 0 4 0,-3-18-14 0,3 18 3 16,0 0-12-16,0 0-3 0,0 0-10 16,0 0 2-16,0 0 2 0,0 0-5 15,0 0 11-15,0 25-13 0,0-25 15 16,4 22-9-16,-4-22 5 0,-1 34-13 15,-2-16 2-15,6-1-10 0,-3-17 0 0,0 34 0 16,0-34 0-16,0 24 0 0,0-24 0 16,6 18 0-16,-6-18 0 0,0 0 0 15,0 0 0-15,0 0 0 0,0 0 0 16,17 15 0-16,-17-15 0 0,7-17 0 16,-7 17 0-16,0 0 0 0,16-18 0 15,-16 18 0-15,13-18 0 0,-13 18 0 16,18-17 0-16,-18 17 0 0,22 1 0 15,-22-1 0-15,22-1 0 0,-22 1 0 16,28 15 0-16,-28-15 0 0,30 21 0 0,-16-4 0 16,5-3 0-16,-1 4 0 0,-2 2 0 15,-16-20 0-15,33 29 0 0,-21-7 0 16,-2-2 0-16,0-3 0 0,-5 10 0 16,-5-27 0-16,-1 31 0 0,-2-9 0 15,3-22 0-15,-20 25 0 0,8-7 0 16,12-18 0-16,-27 9 0 0,27-9 0 15,-33 10 0-15,14-16 0 0,19 6 0 16,-37 0 0-16,37 0-3 0,-30-20-26 16,30 20-16-16,-24-18-24 0,24 18-50 0,0 0-86 15,0 0 2-15,0 0-3 0,0 0 63 16,0 0 143-16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8.7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79 157 0,'0'0'136'0,"0"0"-18"0,-16 5-40 15,16-5-9-15,0 0-22 0,5 16 1 16,-5-16-13-16,0 0 8 0,-2 15 3 16,11-1-17-16,-9-14 5 0,10 21-18 15,-10-21 10-15,16 20-13 0,-16-20 7 0,20 18-12 16,-20-18 0-16,27 13 0 0,-11-10-3 16,3 0 1-16,-1-2-2 0,2-2-3 15,-2-2 1-15,1-2 0 0,-4-2-1 16,0-2 4-16,-15 9-10 0,21-23 9 15,-15 10-11-15,-6 13 12 0,7-27-11 0,-7 27 8 16,-5-25-13-16,-1 12 0 16,6 13-8-16,-15-23-12 0,15 23-14 15,-17-23-22-15,17 23-39 0,0 0-89 16,-5-19 11-16,5 19-7 0,-4-17 94 0,4 17 97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8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68 248 0,'0'0'157'0,"0"0"-12"0,0 0-102 15,0 0-22-15,-3 14 10 0,3-14 6 16,-1 16-3-16,1-16 10 0,0 21-10 15,0-21 9-15,1 27-17 0,-1-27 6 0,6 23-16 16,-6-23-2-16,9 21-5 16,-9-21-2-16,10 14 0 0,-10-14-3 15,0 0 3-15,0 0-5 0,16 10 2 16,-16-10-2-16,0 0 1 0,10-13 0 0,-10 13-1 16,7-20-5-16,-3 6 6 0,0-3-8 15,-2 0 8-15,1-2-9 0,0 1 9 16,0-2-8-16,1 3 9 0,2 3-3 15,-2-1-3-15,-4 15 2 0,18-20-1 16,-18 20 1-16,20-9-1 0,-20 9 3 0,21-1-1 16,-21 1 1-16,24 7 2 0,-24-7-1 15,22 17 2-15,-22-17-1 0,23 22 0 16,-23-22-2-16,23 24-1 16,-11-11-3-16,0 2 4 0,0-1 4 0,-12-14-12 15,21 24 11-15,-21-24-9 0,21 21 9 16,-21-21-6-16,17 15 6 0,-17-15-12 15,16 8-1-15,-16-8-6 0,18 3-11 16,-18-3-6-16,17-1-21 0,-17 1-13 16,17-8-35-16,-20-7-28 0,3 15-41 0,20-17-16 15,-20 17 13-15,10-21 125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7.4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36 298 0,'0'0'162'0,"0"0"11"16,0 0-134-16,0 0-3 0,-8 13-1 15,14 1 0-15,-6-14 7 0,2 18-8 16,-2-18-3-16,2 22-9 0,-2-22-3 0,3 20-8 15,-3-20 0-15,7 17-1 0,-7-17-5 16,0 0-2-16,14 18-1 0,-14-18 1 16,0 0-3-16,20 7 2 0,-20-7-6 15,19-2-1-15,-19 2-7 0,19-4-3 16,-4 3-6-16,-15 1-7 0,25-11-8 16,-19-2 0-16,10 10-7 0,-14-13 0 15,13 13-2-15,-13-13 6 0,-2 16 1 16,10-18 7-16,-10 18 2 0,3-14 4 15,-3 14 8-15,0 0 5 0,1-14 4 0,-1 14 1 16,0 0 2-16,0 0 4 0,0 0 4 16,0 0 3-16,0 0 2 0,0 0 7 15,0 0 6-15,0 0 5 0,0 0 8 16,0 0 3-16,-14-1 3 0,14 1 1 16,0 0 3-16,10 25-9 0,-10-25 0 0,4 19-7 15,-4-19-2-15,5 21-7 16,-5-21-1-16,6 23-5 0,-6-23-2 15,6 19 0-15,-6-19-5 0,6 17 2 16,-6-17-3-16,0 0-1 0,0 0 1 0,0 0 1 16,0 0-1-16,0 0-1 0,0 0 2 15,0 0-3-15,0 0 1 0,12-18-1 16,-12 18 1-16,0-24-4 0,0 7-6 16,0 1 9-16,-3 0-9 0,2-2 9 15,-1 1-9-15,2 2 9 0,0 2-11 0,0 13 10 16,0-19 0-16,0 19-3 0,0 0 2 15,0 0-1-15,0 0 1 0,0 0 1 16,0 0-2-16,0 0 2 16,14 13-2-16,-14-13 4 0,13 17-4 0,-13-17-1 15,17 22 7-15,-4-8-9 0,-13-14 11 16,27 23-9-16,-13-15 7 0,0-1-10 16,1 0 11-16,-1-4-7 0,-14-3 1 15,25 2 0-15,-25-2-1 0,21-3 0 16,-21 3-5-16,17-8 7 0,-17 8 1 0,14-9-4 15,-14 9-5-15,10-16 10 0,-10 16-9 16,6-17 8-16,-6 17-2 0,0 0 3 16,6-19-13-16,-6 19 14 15,0 0-6-15,0 0-3 0,0 0 2 0,0 0 1 16,0 0 5-16,0 0-11 0,15 21 16 16,-15-21-13-16,0 0 11 0,19 21-8 15,-19-21 5-15,24 18-4 0,-9-11 0 16,0 0 0-16,2-1 0 0,2 1 0 15,1-2 0-15,0-2 0 0,0 0 0 0,-1-2 0 16,-1-2 0-16,0-3 0 0,-4 1 0 16,1 0 0-16,-15 3 0 0,20-12 0 15,-20 12 0-15,10-16 0 0,-10 16 0 16,-2-15 0-16,2 15 0 0,-11-22 0 16,11 22 0-16,-21-19 0 0,21 19 0 15,-26-16 0-15,12 10 0 0,1 5 0 16,-1 2 0-16,0 2 0 0,-1 0 0 15,15-3 0-15,-25 14 0 0,25-14 0 16,-18 24 0-16,18-24 0 0,-11 24 0 0,11-24 0 16,5 25 0-16,4-11 0 0,-9-14 0 15,24 20 0-15,-7-16 0 0,5 3 0 16,2-4 0-16,1-1 0 0,5-1 0 16,-6-3 0-16,11 4-20 0,-16-13-30 15,17 16-23-15,-28-26-53 0,15 16-83 0,-23 5 5 16,21-23-4-16,-19 8 76 0,-7-3 132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6.4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13 312 0,'11'22'171'0,"-11"-22"9"0,-13 17-128 16,20 1-27-16,-7-18 15 0,2 33-7 15,-2-33 4-15,2 31-6 0,-2-31-5 16,6 32-6-16,-6-32-2 0,11 25-2 15,-11-25-8-15,12 20 0 0,-12-20-5 0,11 15 1 16,-11-15-2-16,0 0 2 0,0 0-2 16,13 12 1-16,-13-12 1 0,0 0-2 15,0 0 0-15,-1-23 1 0,1 23 0 16,-4-25-4-16,2 9 3 0,0-2-3 16,0-1-6-16,0 2 10 0,1-2-8 0,0 2 7 15,1 1-8-15,2 2 10 0,-2 14-10 16,10-24 9-16,-10 24-3 15,17-14-1-15,-17 14 1 0,24-9-1 16,-9 5 2-16,0 2-4 0,0 2 3 0,1-2-1 16,1 3-7-16,-2-2-6 0,2 6-11 15,-17-5-9-15,32 8-9 0,-32-8-23 16,28 9-37-16,-28-9-70 0,0 0-9 16,18 6-10-16,-18-6 41 0,0 0 151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6.0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10 104 259 0,'-11'-16'147'0,"11"16"10"0,0 0-136 15,2-20-7-15,-2 20 11 0,2-15 1 16,-2 15 10-16,10-16-3 15,6 13 10-15,-11-11-9 0,14 13 3 16,-19 1-4-16,32-11-4 0,-14 4-5 0,8 6-4 16,-7 0-5-16,3 4-2 0,-2 0-4 15,0 5-2-15,-4 0-4 0,0 4 0 16,-16-12-3-16,23 28-2 0,-16-13 10 16,-1 0-11-16,-5 2 9 0,-2-1-8 15,-6 0 8-15,-2-1-9 0,-3 1 11 0,-2-4-7 16,-4 0-2-16,-2-2 3 0,-1 0-3 15,-1-2-1-15,1-2-3 0,-2-3-4 16,3 0-5-16,-2-8-8 16,8 9-12-16,-8-15-14 0,22 11-22 0,-21-15-44 15,21 15-85-15,-10-19 9 0,10 19-4 16,7-23 89-16,-2 7 105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5.7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15 170 0,'0'0'162'0,"0"0"-12"16,0 0-91-16,-8-15-21 0,8 15 3 16,0 0 4-16,0 0 0 0,0 0 0 15,0 28-9-15,0-28 5 0,2 27-13 16,-7-9 12-16,12 7-13 0,-6-2-1 0,4 6-12 15,-5-2 2-15,5 1-6 0,-4 2-5 16,4-4 5-16,-1 0-8 16,1 3 3-16,-1-3-5 0,2-1 2 0,-2-2-1 15,0-3-1-15,2 1-10 0,-6-3-8 16,6 0-13-16,-6-18-13 0,6 23-23 16,-6-23-30-16,0 0-99 0,0 0-8 15,0 0 11-15,11-18 36 0,-10 5 157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04.5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323 76 230 0,'0'0'157'0,"-5"-16"6"16,5 16-125-16,-11-13-8 0,-2-1 1 15,13 14 2-15,-18-17 2 0,18 17-1 16,-21-11 1-16,21 11-5 0,-28-7-4 16,28 7-1-16,-32 6-4 0,19 2-2 15,-7 0-6-15,2 7 0 0,-2 3-3 16,2 5-1-16,-2 1 1 0,3 5 1 15,-2 0-3-15,5 6 1 0,-1-4-6 16,4 4 0-16,4-6 8 0,4 2-8 0,5-2 2 16,3-2-7-16,7-3 8 0,1-1-8 15,5 1 8-15,5-6-6 0,4 1 0 16,1-6 0-16,3-4 0 0,1-4 0 16,0-2 0-16,1-2 0 0,0-9 0 15,-1-1 0-15,-5-6 0 0,-2 0 0 0,-5-1 0 16,-3-1 0-16,-6-2 0 0,-4 0 0 15,-7 0 0-15,-4 2 0 16,4 17-3-16,-25-23 6 0,6 14-7 16,-3 2 6-16,-2 4-1 0,-5 1 0 0,-2 2-1 15,0 8 0-15,-1 0 0 0,1 2 0 16,2 1 0-16,2 3 0 0,5 4-1 16,2-4-24-16,16 16-20 0,-13-22-50 15,20 14-114-15,0-4 6 0,10 4-6 16,-2-6-1-16,9-1 185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26.14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1 388 208 0,'0'0'162'16,"-3"-20"-58"-16,3 20-53 0,0 0-9 16,0 0 1-16,0 0-2 0,0 0-2 15,0 0-3-15,0 0-2 0,0 0-2 16,0 0-3-16,0 0-4 0,0 0-4 16,0 0-4-16,0 0-1 0,0 0-2 15,0 0-2-15,0 0 1 0,0 0-1 16,0 0-1-16,0 0 1 0,0 0-1 15,0 0-2-15,0 0-1 0,0 0-2 16,0 0-1-16,0 0-2 0,0 0 1 0,0 0-3 16,0 0-1-16,0 0 1 0,0 0-1 15,0 0-1-15,0 0 2 0,0 0-1 16,0 0 0-16,2 17 1 0,-2-17-1 16,0 0 0-16,7 15 0 0,-7-15 0 15,6 14 0-15,-6-14 0 0,6 14 0 0,-6-14 0 16,0 0 0-16,10 21 0 0,-10-21 0 15,0 0 0-15,0 0 0 0,13 17 0 16,-13-17 0-16,0 0 0 16,0 0 0-16,0 0 0 0,0 0 0 0,0 0 0 15,0 0 0-15,0 0 0 0,0 0 0 16,0 0 0-16,0 0 0 0,14-3 0 16,-14 3 0-16,0 0 0 0,12-22 0 15,-12 22 0-15,18-27 0 0,-5 9 0 16,2-5 0-16,4-6 0 0,4-1 0 0,2-7 0 15,8 3 0-15,-6-14-23 0,21 19-70 16,-7-16-123-16,-2 12-5 0,-8-4 2 16,2 9-2-16,-10 5 192 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25.44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9 33 179 0,'0'0'134'0,"0"0"-74"16,0 0-47-16,0 0 2 0,0 0 7 0,0 0 5 15,0 0 4-15,0 0 4 16,-10-16 3-16,10 16-3 0,0 0-4 15,0 0-7-15,0 0-4 0,0 0-4 16,15-13-10-16,-15 13 5 0,16-3-9 0,-16 3 9 16,20-2-5-16,-4 4 10 0,-16-2-8 15,25 3 7-15,-25-3-1 0,26 4-2 16,-26-4 7-16,22 8-8 0,-22-8 5 16,0 0-6-16,18 12 7 0,-18-12-12 15,5 15 10-15,-5-15-9 0,-2 21 0 16,2-21-1-16,-4 25-1 0,2-11-2 0,-4 0 0 15,2 2 1-15,-1 1-6 16,1-2 5-16,-1 2-3 0,1 0 3 16,1 0-2-16,0 2 2 0,3-2-3 0,-3 0 2 15,2 2 0-15,1 1 0 0,3 1-2 16,-1-1 2-16,0 1-3 0,2 0 2 16,0-1-3-16,-1 2 4 0,2-4-2 15,2-1 2-15,0-1-3 0,-1 0 3 16,4 0-4-16,-3-3 4 0,-7-13 0 0,19 22 1 15,-19-22-3-15,15 17 2 0,-15-17-1 16,0 0 1-16,14 16-1 0,-14-16 1 16,0 0-3-16,0 0 1 15,0 0 1-15,0 0-1 0,0 0 2 0,0 0-1 16,0 0 1-16,0 0 0 0,0 0 0 16,-9 15 0-16,9-15 2 0,0 0-2 15,-21 13 6-15,21-13-4 0,-19 15 5 16,19-15-12-16,-16 20 11 0,16-20-12 15,-14 24 8-15,11-9-5 0,0-1 0 0,3 1-2 16,4 4 1-16,0-1 5 0,3 4-6 16,1 2 6-16,4 4-5 0,-2 2 4 15,4 4-4-15,0-1 6 0,-2 3-7 16,1 0 5-16,0-1-3 0,-2 1 3 16,-2-3-2-16,0-3 3 0,-4-1 2 0,-2-1-8 15,-3-6 8-15,-2-1-5 16,-2-4 7-16,-2 0-7 0,6-17 7 15,-20 23-8-15,6-15 2 0,-2-3 2 16,-2 1-1-16,1-5 0 0,-5-1-1 0,1-2-6 16,0 0-1-16,-1-4-6 0,6 6-7 15,-6-10-8-15,22 10-23 0,-31-13-21 16,31 13-64-16,0 0-60 0,-15-13-3 16,15 13 8-16,-4-14 183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5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22 104 0,'0'0'151'15,"-22"-7"0"-15,22 7-98 0,0 0 5 16,-16-16-4-16,16 16-5 0,0 0-3 15,0 0-4-15,0 0-3 0,0 0-4 0,0 0-3 16,0 0-5-16,0 0-6 0,0 0-3 16,0 0-3-16,0 0-1 0,0 0 0 15,0 0-2-15,0 0-1 0,0 0-1 16,0 0-2-16,0 0 1 0,0 0-2 16,0 0 0-16,0 0-2 0,0 0-1 15,0 0 0-15,0 0 1 0,0 0-2 16,0 0-1-16,0 0 1 0,0 0-1 15,0 0 0-15,0 0-1 0,0 0-1 16,0 0 2-16,0 0 1 0,0 0-3 0,0 0 0 16,0 0 0-16,15 2 0 0,-15-2 0 15,15 6 0-15,-15-6 0 0,18 15 0 16,-18-15 0-16,22 17 0 16,-22-17 0-16,26 25 0 0,-12-5 0 0,3-3 0 15,2 2 0-15,1 3 0 0,1 3 0 16,2 3 0-16,1 2 0 0,2 6 0 15,0 0 0-15,1 9 0 0,1 8 0 16,-1 9 0-16,2 7 0 0,-2 7 0 16,0 7 0-16,2 10 0 0,-3 8 0 0,1 4 0 15,-2-1 0-15,0 2 0 0,-2-3 0 16,-2-5 0-16,-2-1 0 0,-3-11 0 16,-4-3 0-16,-5-7 0 0,-5-2 0 15,-4-8 0-15,-4 0 0 0,-6-6 0 16,-2-7 0-16,-5-3 0 0,-4-6 0 0,0-7 0 15,-1-4 0-15,-2-6 0 16,1-6 0-16,4-1 0 0,1-5 0 16,6-1 0-16,-2-8-6 0,11 8-27 15,-9-17-19-15,25 17-52 0,-11-14-112 0,0 0-1 16,23-14 1-16,-9 7 38 0,4 2 178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7.88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0 471 0,'0'0'197'0,"18"10"7"0,-18-10-107 16,0 0-107-16,0 0-36 15,0 0-105-15,0 0-45 0,0 0-6 16,0 0 3-16,0 0 35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8.6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63 432 0,'0'0'206'0,"0"0"4"15,0 0-170-15,0 0-4 16,16-9-10-16,2 9 0 0,-4-7 0 15,9 6-7-15,-1-3-17 0,6 0-2 16,-1 0 0-16,2 2 0 0,1 0 0 0,-3-3 0 16,3 6 0-16,-13-15-58 0,15 5-157 15,-16 5-2-15,-2 4-3 0,-14 0 0 16,0 0 128-16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8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31 145 0,'0'0'171'0,"0"0"13"15,0 0-108-15,0 0-13 0,0 0-9 16,0 0-2-16,0 0-5 0,0 0-7 0,0 0-7 16,0 0-8-16,0 0-4 0,19-1 0 15,-5 3-1-15,0-4-2 0,7 2-4 16,-2-3-3-16,4 2-1 0,-2-3 0 16,2 4-2-16,-1-4-8 0,2 2 0 15,-3-1 0-15,1 0 0 0,-2 1 0 0,1 1 0 16,-4-1 0-16,-4 0 0 0,-13 2 0 15,20-2 0-15,-20 2 0 16,0 0 0-16,14 6 0 0,-14-6 0 16,0 0 0-16,-5 19 0 0,5-19 0 0,-9 19 0 15,9-19 0-15,-11 26 0 0,4-3 0 16,1-3 0-16,1 1 0 0,-1 3 0 16,1 1 0-16,2 1 0 0,0-2 0 15,0 3 0-15,2-9 0 0,-1 1 0 16,1-2 0-16,1-17 0 0,0 23 0 0,0-23 0 15,0 15 0-15,0-15 0 0,0 0-13 16,0 0-30-16,0 0-28 0,0 0-40 16,0 0-80-16,0 0-27 15,4-16 8-15,-4 16 45 0,-3-13 165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7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1 382 0,'0'0'197'15,"0"0"9"-15,0 0-163 0,0 0-6 0,0 0-5 16,17 3 1-16,0-1-4 0,-17-2-11 15,33-4-6-15,-15 3-6 16,2 1-1-16,0 1-8 0,-2-2-5 16,2 5-14-16,-20-4-15 0,34 5-29 0,-34-5-45 15,0 0-100-15,19-10 2 0,-19 10-5 16,16 1 96-16,-16-1 118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7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2 26 0,'0'0'160'0,"0"0"3"15,0 0-82-15,0 0-4 16,-13-11-6-16,13 11-8 0,0 0-5 15,0 0-5-15,0 0-4 0,0 0-8 16,0 0-8-16,0 0-3 0,0 0-1 0,2 15-2 16,-2-15-8-16,-3 16 1 0,3-16-6 15,-4 23-5-15,4-23-9 0,-6 26 0 16,6-26 0-16,-4 24 0 0,4-24 0 16,-3 21 0-16,3-21 0 0,-1 17 0 15,1-17 0-15,0 0 0 0,2 14 0 16,-2-14 0-16,0 0 0 0,0 0 0 15,0 0 0-15,15 10 0 0,-15-10 0 16,0 0 0-16,22-6 0 0,-22 6 0 16,19-10 0-16,-19 10 0 0,22-11 0 0,-22 11 0 15,25-10 0-15,-25 10 0 0,26 4 0 16,-9-3 0-16,-1 2 0 0,2 1 0 16,1 5 0-16,0 2 0 0,0 2 0 15,-1-3 0-15,-2 2 0 0,-2 1 0 16,-14-13 0-16,21 24 0 0,-15-10 0 0,-2 0 0 15,-4-14 0-15,-1 18 0 0,-3-4 0 16,-2 1 0-16,6-15 0 0,-19 26 0 16,19-26 0-16,-25 19 0 15,8-11 0-15,1-1 0 0,0-2 0 0,-2-2 0 16,0-2 0-16,1-5 0 0,3 2 0 16,-3-3 0-16,17 5-2 0,-26-14-18 15,26 14-12-15,-18-25-10 0,18 25-24 16,-11-23-30-16,11 23-92 0,8-15-23 15,-8 15 6-15,7-15 45 0,-7 15 160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5.7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63 0 327 0,'0'0'196'0,"0"0"14"0,-24 6-145 16,30 11-5-16,-6-17-9 0,-11 26-10 15,0-11 1-15,9 10-15 16,-7-2-23-16,6 7-4 0,-3 0 0 0,5 3 0 16,-2 1 0-16,3-5 0 0,1-1 0 15,-1 0 0-15,3 0 0 0,-5-11 0 16,15 15-58-16,-23-13-162 0,15-4-2 16,-5-15-3-16,1 16 3 0,-1-16 147 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5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0 261 0,'0'0'184'0,"0"0"18"16,0 0-123-16,10 17-15 0,-10-17-13 16,-2 18-4-16,2-18-5 0,-2 23-8 15,2-23-1-15,-1 31-14 0,0-16-12 16,4 2-7-16,-2-2 0 0,3 0 0 16,0-1 0-16,-4-14 0 0,15 24 0 15,-15-24 0-15,20 18 0 0,-5-7 0 16,2-7 0-16,1-2 0 0,5-3 0 0,0 1 0 15,2-3 0-15,0-4 0 0,2 0 0 16,-3-4 0-16,0 4 0 0,-8-1 0 16,2 6 0-16,-18 2-30 0,23-7-16 15,-23 7-14-15,0 0-14 0,0-16-25 16,0 16-55-16,0 0-31 0,0 0-16 0,0 0 28 16,0 0 173-16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5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0 101 296 0,'0'0'179'0,"0"0"15"16,9-25-143-16,7 26-3 0,-16-1-11 0,22-13 5 16,-22 13-9-16,28-13-3 0,-14 4-4 15,7 9-8-15,-2-6-5 16,5 4-4-16,-3-2-2 0,2 0-3 15,-3 0-5-15,-1-3-6 0,2 8-12 0,-21-1-15 16,30-3-23-16,-31-11-32 0,17 14-73 16,-16 0-50-16,0 0 7 0,0 0 5 15,0 0 200-15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4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0 180 0,'0'0'60'15,"0"0"8"-15,0 0-4 0,-6 13 5 16,6-13-10-16,0 0 0 0,0 0-4 0,0 0-1 15,0 0-3-15,-7 29 0 0,7-29-6 16,-5 18-5-16,5-18 1 0,-8 30-14 16,8-30 3-16,-7 33-12 0,7-33 8 15,-5 26-13-15,0-13 0 0,4 1-13 16,1-14 0-16,0 0 0 0,-3 20 0 0,3-20 0 16,0 0 0-16,0 0 0 15,0 0 0-15,0 0 0 0,0 0 0 16,0 0 0-16,18 7 0 0,-18-7 0 15,14-6 0-15,-14 6 0 0,18-9 0 0,-18 9 0 16,23-10 0-16,-23 10 0 0,26-6 0 16,-26 6 0-16,26 1 0 0,-11 2 0 15,-1 1 0-15,1-1 0 0,1 5 0 16,0 0 0-16,-2 3 0 0,1 0 0 16,0 0 0-16,-15-11 0 0,23 26 0 0,-16-10 0 15,-1-1 0-15,-5 0 0 0,-1 0 0 16,-4 0 0-16,-2 0 0 0,-2 0 0 15,-5-2 0-15,0 1 0 16,-2-2 0-16,1 3 0 0,-2-7 0 0,2 2 0 16,-1-5 0-16,0 3 0 0,15-8 0 15,-23-3 0-15,23 3 0 0,-20-9 0 16,20 9 0-16,-14-16-15 0,14 16-22 16,-10-17-15-16,10 17-21 0,0 0-29 15,0 0-57-15,4-20-49 0,-4 20 5 0,0 0 30 16,1-22 173-16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03.8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273 0 161 0,'0'0'158'15,"0"0"6"-15,0 0-119 0,0 0-4 16,0 0-3-16,0 0 0 16,0 0-3-16,0 0 1 0,1 14-1 15,-1-14-1-15,-7 14-1 0,7-14-5 0,-9 17-2 16,9-17-3-16,-11 18-1 0,11-18-4 15,-14 26 2-15,5-11-6 0,3 5 1 16,-5-2-1-16,2 6-2 0,-2 1-4 16,0 9-3-16,-4-3-5 0,3 9 0 15,-3-3 0-15,3 7 0 0,-3 2 0 0,2 10 0 16,-2-2 0-16,2 10 0 0,2 1 0 16,0 1 0-16,0 6 0 0,3 10 0 15,0 2 0-15,3-5 0 0,0 9 0 16,3-4 0-16,0 1 0 0,4 3 0 15,0-1 0-15,3-9 0 0,2-1 0 0,2 3 0 16,2-10 0-16,-1 2 0 16,3-4 0-16,3-9 0 0,-1 1 0 15,1-2 0-15,0-7 0 0,0-1 0 16,-1-1 0-16,1-7 0 0,-2-1 0 0,-3-4 0 16,2-4 0-16,-3-3 0 0,-1 2 0 15,0-8 0-15,-1-3 0 0,0-5 0 16,-1 0 0-16,-7-16 0 0,11 22 0 0,-11-22 0 0,0 0 0 0,0 0 0 15,0 0 0-15,0 0 0 0,15 3-26 16,-15-3-17-16,0 0-37 0,-2-22-107 16,5 6-27-16,-3-5 0 0,1-1 0 15,-2 0 170-15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8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0 283 0,'-13'10'175'0,"13"-10"5"0,0 0-102 0,-21 11-39 16,21-11-4-16,0 0 9 0,4 15-11 15,-4-15 5-15,0 0-8 0,0 0 0 16,16 14-7-16,-16-14-2 0,18 2-7 15,-18-2-14-15,27 0 0 0,-11-1 0 16,3-2 0-16,2-3 0 0,2 1 0 0,2-1 0 16,1 0 0-16,3 3 0 0,-7-8 0 15,14 17-80-15,-12-15-129 16,1 11-3-16,-11-7-5 0,1 5 9 16,-15 0 112-16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7.62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285 141 329 0,'0'0'181'0,"1"-23"4"0,-26-7-128 16,25 30-20-16,-9-28 4 0,9 28-1 16,-9-29-4-16,9 29-12 0,-16-21-4 15,16 21-3-15,-19-9-3 0,19 9-1 0,-24-3-4 16,24 3-1-16,-28 14-1 15,28-14-2-15,-31 31-5 0,16-9 0 16,1-2 0-16,1 8 0 0,4-2 0 16,1-3 0-16,4 0 0 0,2 3 0 0,8-5 0 15,0-3 0-15,3 1 0 0,-9-19 0 16,29 10 0-16,-12-7 0 0,2-3 0 16,1-12 0-16,-2 0 0 0,-1-3 0 15,1-4 0-15,-4 1 0 0,-3-6-1 16,-1 3-5-16,-3-2 7 0,-1-1-5 0,-4 3 6 15,1 3-3-15,-3 18 0 0,-3-27-2 16,3 27 3-16,0 0-5 0,0 0 2 16,0 0 4-16,-1 23-4 15,0-6 3-15,3 4-2 0,1 10 2 0,1 6-4 16,1 0 9-16,2 5-11 0,2-7 4 16,0 8 0-16,2 1 4 0,-4 2 3 15,1-3-4-15,-1-2 4 0,-3 2-8 16,-2-5 7-16,-3 7-4 0,-4-7 4 15,0-4-9-15,-6-4 3 0,1-9 2 0,-6 1-2 16,16-22 5-16,-33 25 0 0,15-21 1 16,-3-9-2-16,-3-4 3 0,0-7 0 15,-2-1-9-15,-1-9 3 0,-2-3-1 16,5 6-9-16,-4-4-7 0,28 27-16 16,-39-51-26-16,39 51-88 0,-7-38-51 0,7 38 2 15,-2-36-6-15,7 19 61 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8.1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7 391 0,'0'0'177'0,"0"0"-69"15,0 0-57-15,0 0-6 0,0 0-3 16,0 0-3-16,0 0-5 0,0 0-1 16,0 0-5-16,18-9-6 0,-2 11-5 15,-2-4-1-15,6 5-4 0,0-3-4 16,3 3-8-16,-2-1 0 0,1 1 0 15,-3-1 0-15,-2 1 0 0,1 5-18 16,-18-8-28-16,29 8-75 0,-29-8-84 16,15 0 7-16,-15 0-14 0,0 0 12 15,0 0 178-15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7.2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452 0 105 0,'-19'2'122'15,"19"-2"10"-15,-14 14-108 0,-1-9 7 16,15-5 8-16,-28 20 5 0,19 1 6 0,-15-5 1 16,15 16 4-16,-17-6-7 0,15 18 1 15,-16-7-11-15,12 15 0 0,-14-2-6 16,8 12-10-16,-9 0-6 0,3 10-1 16,-3 7-4-16,2 4-2 0,-1 5 5 15,8 6-13-15,1 7 1 0,7 6 2 0,7 4-3 16,8 3 2-16,5-6 2 0,8 7-7 15,11-1-2-15,4-1 3 0,10-5-14 16,0-11 0-16,14-3-10 16,-12-19-30-16,27 13-48 0,-11-23-94 0,3-7-4 15,0-9 4-15,1-10 52 0,4-3 145 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6.5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0 215 0,'0'0'150'16,"0"0"3"-16,0 0-124 0,0 0-2 16,0 0-6-16,0 0-3 0,0 0-1 15,0 0 1-15,3 13 0 0,-3-13 0 16,0 0 1-16,0 0 4 0,0 0 1 0,0 0-2 15,17 15-4-15,-17-15-1 0,0 0 0 16,0 0-1-16,0 0 0 16,15 8-1-16,-15-8-2 0,14 7-2 15,-14-7-1-15,22 13-1 0,-4-2-1 0,-3-2-2 16,6 8 2-16,2-1-2 0,5 8 4 16,1 0-4-16,7 8 4 0,1-1-7 15,5 7 7-15,2 2-10 0,6 5 4 16,0 4 1-16,2 6-5 0,1 8 3 15,-3 4-3-15,0 6 0 0,-5 6 0 0,-3 6 7 16,-6 3-8-16,-6 4-3 0,-7 5 4 16,-5 1-4-16,-5 1 6 0,-6 2 4 15,-5-3-9-15,-4 4-1 0,-3 1 5 16,-3-3-1-16,-5-11 2 0,-2 1-2 16,-9-11-22-16,5 4-22 0,-23-24-69 0,8 4-90 15,-8-11-3-15,-3-6 1 16,-7-9 4-16,-2-13 201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9.3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61 211 0,'0'0'170'15,"0"0"-6"-15,0 0-108 0,0 0-3 16,0 0 3-16,-12-14-7 0,12 14-8 15,0 0-4-15,0 0-6 0,0 0-4 0,0 0-7 16,0 0-2-16,0 0-4 16,0 0-2-16,0 0-2 0,0 0-3 15,0 0-2-15,16-4 1 0,-16 4-2 16,13-1 1-16,-13 1-2 0,21-1 1 0,-21 1-2 16,24 1 1-16,-10-2-2 0,1-1 1 15,-1 1-1-15,3-1 0 0,-2 0-1 16,-1 0 2-16,1-3-2 0,-1 3 1 15,-14 2 0-15,23-3 2 0,-23 3-1 16,16-3-1-16,-16 3-1 0,0 0 0 0,16-5 0 16,-16 5 0-16,0 0 0 0,0 0 0 15,0 0 0-15,0 0 0 16,0 0 0-16,11-14 0 0,-11 14 0 16,0 0 0-16,0 0 0 0,0 0 0 0,0 0 0 15,0 0 0-15,0 0 0 0,0 0 0 16,-3 17 0-16,3-17 0 0,-5 18 0 15,5-18 0-15,-8 24 0 0,1-7 0 16,2-2 0-16,0 2 0 0,-1 6 0 16,2-1 0-16,-1-1 0 0,2 2 0 0,0-1 0 15,1 1 0-15,0-2 0 0,0 1 0 16,1-2 0-16,0-2 0 0,0-3 0 16,1 3 0-16,0-18-23 0,5 32-44 15,-5-32-97-15,-7 19-47 0,7-19-1 16,0 0-4-16,2 15 87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8.6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17 140 0,'0'0'156'16,"-16"5"18"-16,16-5-89 0,-16 1-18 0,16-1-10 16,0 0 0-16,0 0-16 0,-16 3 0 15,16-3-7-15,0 0-5 0,0 0-6 16,0 0-2-16,15 8-5 0,-15-8 0 15,19 1-1-15,-19-1-4 0,29-1-1 16,-12-1-4-16,1 0-2 0,1 1-4 0,1-1 2 16,-1 0-5-16,-2-2-6 0,6 7-26 15,-23-3-31-15,36-16-119 16,-22 12-14-16,4 3-11 0,-18 1 8 16,21-3 107-16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8.1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12 122 0,'-19'-16'150'0,"19"16"-2"15,0 0-83-15,-20 5-10 0,20-5 1 16,-16 8-5-16,16-8-2 0,-18 14-5 16,16 3 0-16,-14-12-5 0,12 15-3 15,-10-9-5-15,9 10 0 0,-9-6-6 0,7 10-4 16,-3-4 0-16,4 2-11 0,-1-2 7 16,5 0-12-16,0 0-2 0,4 1-3 15,2-2 0-15,4-4 0 0,2 0 0 16,3-2 0-16,3 1 0 0,0-4 0 15,2-3 0-15,2-3 0 0,1-4 0 16,0-2 0-16,0-2 0 0,-4-1 0 16,0-6 0-16,-1-1 0 0,-16 11 0 15,19-20 0-15,-19 20 0 0,2-19 0 16,-2 19 0-16,-15-19 0 0,15 19 0 0,-27-7 0 16,10 4 0-16,-1 1 0 0,0 2 0 15,-1 6 0-15,0-1 0 0,1 3 0 16,1 1 0-16,1-1 0 0,3 5 0 15,-1-3 0-15,10 8-30 0,4-18-30 16,0 0-144-16,-1 17-3 0,1-17-5 0,24 18 3 16,-6-11 109-16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7.1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71 0 278 0,'-16'6'175'0,"16"-6"14"0,-32 4-121 15,35 11-12-15,-3-15-8 0,-9 22 1 16,9-22-7-16,-10 26-6 0,3-12-9 0,9 8-8 16,-4-5 2-16,6 3-11 0,-4-4-5 15,4 3-5-15,0-1 0 0,2-2 0 16,-2-3 0-16,-4-13 0 0,7 23 0 15,-7-23 0-15,7 22 0 0,-7-22-9 16,6 19-33-16,-6-19-35 0,0 0-130 0,0 0-2 16,0 0-1-16,0 0 1 0,0 0 150 15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6.8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15 270 0,'0'0'159'0,"-9"-16"17"0,9 16-146 16,0 0 11-16,0 0 1 0,0 0-5 15,0 0-5-15,0 0-2 0,0 0-3 16,-6 20 0-16,6-20 4 0,-2 17-17 16,2-17 9-16,2 20-14 0,-2-20 8 0,4 22-13 15,-4-22 11-15,8 19-12 0,-8-19 2 16,14 12-2-16,-14-12 2 0,17 12-2 16,-17-12-2-16,23 4 0 0,-23-4-1 15,29 0 1-15,-12-1-3 0,-1-2 4 16,2 0-9-16,-3-4-2 0,4 4-8 15,-19 3-8-15,29-9-26 0,-27-5-16 16,19 18-56-16,-21-4-80 0,0 0 0 16,15-19 6-16,-15 19 94 0,0 0 103 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40.1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157 15 168 0,'0'0'161'16,"0"0"3"-16,-15-7-84 0,15 7-34 15,0 0-3-15,-25-11-1 0,25 11-3 16,-15 6-4-16,15-6-2 0,-17 15-2 15,12-1 1-15,-9-6-5 0,6 9 0 0,-6-3-5 16,5 5-1-16,-2 0-7 0,3 3 0 16,-1-2-4-16,5 4-1 15,1-2-6-15,4 1-1 0,2-1-2 16,2 1 0-16,2-2 0 0,4-1 0 0,1-2 0 16,2-3 0-16,2-2 0 0,-1 0 0 15,5-3 0-15,1-7 0 0,1-1 0 16,1-2 0-16,0-3 0 0,0-2 0 15,-1-5 0-15,-1-1 0 0,-5-2 0 16,0 0 0-16,-6-2 0 0,-4 0 0 0,-4 0 0 16,-2 15 0-16,-9-23 0 0,9 23 0 15,-23-15 0-15,6 11 0 0,-1 3 0 16,-1 3 0-16,-1 0 0 0,1 4 0 16,0 1 0-16,1-2 0 0,18-5 0 15,-31 13-41-15,31-13-129 0,0 0-47 16,-4 21 1-16,4-21 2 0,0 0 50 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39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22 236 0,'-17'4'186'16,"17"-4"-8"-16,0 0-90 0,0 0-31 15,0 0-2-15,0 0-5 0,0 0-11 16,0 0-11-16,0 0-3 0,17 3-4 15,-17-3-5-15,21-5-1 0,-6 5-3 0,0-5-1 16,4 2-5-16,-2 0-6 0,1 0 0 16,-2 1 0-16,-1 0 0 15,5 4-18-15,-20-2-32 0,35-3-75 16,-35 3-87-16,28-3 8 0,-28 3-10 0,22-2 15 16,-22 2 199-16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7.01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5 33 597 0,'-6'-23'190'0,"16"40"-71"15,-10-17-106-15,21-13-3 0,-21 13 5 16,35-3-5-16,-14-6-5 0,7 10 1 16,2-1-6-16,-3-7-20 0,18 21-38 15,-27-12-109-15,17 2-33 0,-9-3 2 16,1 9 0-16,-10-13 75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38.2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75 43 311 0,'0'0'179'0,"-17"-15"-53"16,17 15-73-16,-13 6-6 0,13-6-4 15,0 0-6-15,-14 26-4 0,14-26-7 0,-14 21-4 16,14-21-4-16,-10 30-2 0,5-17-6 16,4 5 0-16,0-2 2 0,4-1-12 15,3 1 7-15,0-2-10 0,-6-14 11 16,20 21-12-16,-20-21 11 0,26 15-11 16,-11-12 5-16,3-2 0 0,0-3 1 0,1 0 0 15,-1-7-8-15,1 1 11 16,-1-5-12-16,-2 2 13 0,-4-6-11 15,-2 0 11-15,-4-2-10 0,-2-1 7 16,-4 2 4-16,-1 0-2 0,-5-2 8 0,0 4-6 16,-7-2 7-16,13 18-7 0,-26-22 2 15,10 14-6-15,-2 4-3 0,1 4 0 16,0 3 0-16,-1 0 0 0,18-3-18 16,-30 14-37-16,30-14-149 0,-12 21-8 15,12-21 4-15,-3 15-12 0,3-15 115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37.7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257 34 66 0,'0'0'151'0,"0"0"7"15,-17-16-83-15,17 16-8 0,0 0-6 16,0 0-6-16,-25-17-5 0,25 17-6 15,-17-3-6-15,17 3-4 0,-20 3-4 0,20-3-2 16,-27 9-5-16,27-9 2 0,-28 20-5 16,15-1 1-16,-6-2-5 0,4 7 1 15,-3-3-6-15,5 5 0 0,-1-1-3 16,3 2-1-16,1-5-3 0,4 0-1 16,2-3-3-16,4 0 0 0,5-2 0 0,2-1 0 15,1-4 0-15,3 2-2 16,3-2 4-16,1-3-2 0,3 0 0 15,3-3 0-15,1-3 0 0,-2-2 0 16,0-2 0-16,0-5 0 0,-5-1-1 0,-1 1 2 16,-14 6-2-16,16-20 2 0,-16 20-1 15,5-21 0-15,-5 21 0 0,-5-23 0 16,5 23 0-16,-14-15 0 0,14 15 0 16,-20-12 0-16,6 11 0 0,0 3 0 15,-2 2 0-15,-1 2 0 0,1 1 0 16,1 2 0-16,1 1 0 0,14-10 0 15,-23 20 0-15,23-20 0 0,-16 26 0 16,16-26-4-16,-3 27-11 0,3-27-23 16,9 26-14-16,-9-26-40 0,18 12-86 0,-18-12-28 15,29 6-6-15,-12-5 12 0,1-4 175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32.9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41 447 0,'-14'2'202'0,"14"-2"4"16,-16-3-169-16,16 3-5 0,0 0-3 15,0 0-1-15,0 0-7 0,18 2-4 0,-18-2-13 16,23-2-4-16,-9-1 0 0,5 2 0 15,2-3 0-15,0-2 0 0,0 0 0 16,1 1 0-16,-1 0 0 0,0 2 0 16,-1 3 0-16,-5-6 0 0,8 18-24 15,-23-12-159-15,13 6-32 0,-13-6-7 16,0 0 3-16,8 16 60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32.6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17 351 0,'0'0'194'16,"-14"7"0"-16,14-7-142 0,0 0-8 16,0 0-7-16,0 0-2 0,0 0-6 15,14 0-7-15,-14 0-6 0,22-3-3 16,-4 3 1-16,-1-4 4 0,4 2-14 0,0-2-4 16,2 4 0-16,0-1 0 0,-2-1 0 15,-2 0 0-15,-2 2 0 16,-3-5 0-16,-14 5 0 0,24 2 0 15,-24-2 0-15,14 1-12 0,-14-1-29 0,0 0-33 16,0 0-66-16,0 0-74 0,0 0 2 16,0 0 3-16,-12 14 89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27.19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8 366 99 0,'0'0'145'0,"0"0"-1"16,0 0-103-16,0 0-5 0,-16-13 1 16,16 13 7-16,0 0 2 0,0 0 2 15,0 0-3-15,0 0 3 16,0 0-3-16,0 0-3 0,-3-13-10 0,3 13-9 15,0 0-5-15,0 0-3 0,0 0-4 0,0 0-4 16,0 0 2-16,0 0-1 16,0 0 1-16,0 0 3 0,7 17-2 15,-7-17 0-15,6 17 3 0,-6-17-1 16,12 24-4-16,-6-7-2 0,0-3-6 0,1 4 0 16,-2-3 0-16,1-2 0 0,2 1 0 15,-3 1 0-15,-5-15 0 0,10 16 0 16,-10-16 0-16,0 0 0 0,0 0 0 15,0 0 0-15,13 9 0 0,-13-9 0 16,11-15 0-16,-11 15 0 0,21-27 0 16,-5-2 0-16,5-2 0 0,4-5 0 15,8-4 0-15,3-6 0 0,10 2 0 16,-2-12 0-16,24 20-108 0,-14-8-110 16,8 7-4-16,-7 1 2 0,-1 6-3 0,-10 8 192 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4.0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88 52 135 0,'0'0'175'0,"0"0"4"0,-11 16-80 16,-4-22-37 0,16 22-6-16,-17-15-4 0,15 20 0 15,-14-11-8-15,12 15-8 0,-9-8-9 16,9 10-3-16,-5-5-9 0,6 3-4 15,-1-2 0-15,5 0-10 0,1-5 6 16,4-1-6-16,2-2 5 0,-9-15-10 0,28 21 9 16,-9-15-4-16,4-4 0 0,2-1 1 15,3-4-2-15,-1-2-1 0,0-4-3 16,-1-3 8-16,-2-4-7 0,-2 0 6 16,-4-2-7-16,-3-4 6 0,-6 0-3 15,-2-2 6-15,-9-3 0 0,-1 1-2 16,-6-1 4-16,-5 0-6 0,-6 2 6 15,-2 7-6-15,-4-3-1 0,-1 8 0 16,-3 2 0-16,-2 2 0 0,5 8 0 16,-2-2-13-16,15 20-59 0,-14-14-113 0,28-3-33 15,-22 12-2-15,22-12 1 0,-5 14 124 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3.6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0 214 0,'0'0'181'15,"0"0"6"-15,0 0-114 0,-16 4-6 16,22 10-5-16,-6-14-6 0,-4 18-6 0,4-18-11 16,-6 31-3-16,-1-13-9 0,7 9-3 15,-5 0-17-15,5 4-7 16,-2-3 0-16,2 2 0 0,0-4 0 15,4 1 0-15,-2-1 0 0,3-5 0 0,1-2 0 16,0-2 0-16,1-2 0 0,-7-15 0 16,13 21 0-16,-13-21 0 0,11 14-4 15,-11-14-39-15,0 0-17 0,0 0-24 16,14 4-54-16,-14-4-73 0,0 0-4 16,11-20 12-16,-11 20 139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3.2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0 305 0,'0'0'184'0,"0"0"-61"0,0 0-62 15,0 0-8-15,0 0 0 0,0 0-3 0,0 0-11 16,4 20-8-16,-4-20-5 0,-10 18 1 16,10-18-9-16,-17 29-3 0,5-15-4 15,2 6-2-15,-4-3-1 0,1-1 2 16,-2 0-10-16,0 1 0 0,1-5 0 16,2 3 0-16,12-15 0 0,-20 20 0 0,20-20 0 15,0 0 0-15,-14 17 0 0,14-17 0 16,0 0 0-16,0 0 0 15,0 0 0-15,0 0 0 0,19 5 0 16,-19-5 0-16,20-1 0 0,-20 1 0 0,27-2 0 16,-12 3 0-16,2-4 0 0,3 8 0 15,-1-8 0-15,2 3 0 0,0 0 0 16,1 1 0-16,0-1 0 0,1 0 0 16,-1-2 0-16,-2-1 0 0,-2 5 0 15,-2-4-2-15,-3 1-8 0,-13 1-4 0,17-1-2 16,-17 1-3-16,0 0-14 0,0 0-12 15,0 0-15-15,0 0-13 0,0 0-22 16,0 0-48-16,0 0-38 0,0 0-18 16,-14-10 67-16,14 10 132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2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28 266 0,'0'0'189'0,"0"0"13"16,0 0-139-16,0 0-11 15,0 0 8-15,21-1-7 0,-21 1-14 16,20-3-5-16,-20 3-8 0,30-2-6 0,-14-1-2 16,5 4-17-16,0-5-1 0,1 8 0 15,0-11 0-15,-1 6 0 0,-2 1 0 16,0-2 0-16,-3 4 0 0,-1-6 0 16,-1 3 0-16,-14 1 0 0,22-3-36 15,-22 3-23-15,18-5-42 0,-18 5-100 0,0 0-11 16,0 0-8-16,0 0 27 0,0 0 193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1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225-3 286 0,'-15'-6'206'16,"15"6"2"-16,-11 22-89 0,-5-24-60 15,15 16-11-15,-14-7-8 0,8 10-5 0,-12-1-13 16,6 6-22-16,-5 0 0 0,1 0 0 16,0 1 0-16,-1 1 0 0,3-3 0 15,0-3 0-15,10 6-11 0,-13-22-87 16,18-2-120-16,-7 18 1 0,7-18-10 15,0 0 5-15,15 2 193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6.42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-14-2 423 0,'1'17'200'0,"-1"-17"7"0,0 0-166 15,17 7-7-15,0 2 3 0,-17-9-3 0,31-3-12 16,-12-1-10-16,3 3-8 0,1 3-19 15,-23-2-45-15,38-8-146 0,-21 3-3 16,1 6-7-16,-18-1 3 0,19-10 119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6.79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247 6 320 0,'24'-3'151'15,"-24"3"17"-15,0 0-145 0,0 0 2 0,0 0 2 16,0 0 2-16,0 0 7 0,0 0-1 16,0 0-3-16,0 0-6 0,-18-5-10 15,18 5-2-15,0 0-2 0,-17 3-1 16,17-3-9-16,-24-2 2 0,24 2 0 15,-29 4 1-15,12-6 4 0,17 2-2 0,-32 6 2 16,15-2-3-16,-3-3 4 0,20-1-4 16,-30 7 1-16,30-7-2 0,-25 16-1 15,25-16 1-15,-22 12-2 0,22-12 5 16,0 0-4-16,-15 31-4 0,12-14 0 16,2 4 0-16,-2-1 0 0,6 8 0 0,0 7 0 15,-1 1 0-15,2 6 0 16,3-3 0-16,0 8 0 0,2-5 0 15,-1 4 0-15,2 3 0 0,-1-10 0 16,2-1 0-16,-1-6 0 0,0 0 0 0,-1-15 0 16,-3 1 0-16,-6-18 0 0,0 0 0 15,18 17 0-15,-18-17 0 0,0 0 0 16,17-12 0-16,-17 12 0 0,20-13 0 16,-20 13 0-16,23-10 0 0,-23 10 0 15,34-23 0-15,-16 17 0 0,-18 6 0 0,33-13 0 16,-33 13 0-16,38-8 0 0,-38 8-25 15,38 2-39-15,-38-2-39 16,18-1-104-16,-18 1 2 0,19 13 3 16,-19-13 0-16,0 0 188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1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11 135 142 0,'0'0'67'0,"0"0"-1"16,0 0 5-16,0 0-2 0,0 0-2 15,0 0-11-15,0 0-5 0,-14-10-11 16,14 10 2-16,0 0-3 0,0 0-8 0,0 0-1 16,0 0-5-16,2-18 0 0,-2 18-4 15,0 0-5-15,12-19 0 0,-12 19 0 16,10-20 0-16,-3 5 1 0,-7 15-9 15,15-23 2-15,-15 23 5 0,17-19-1 16,-17 19-6-16,18-8 5 0,-18 8 0 0,17-4-4 16,-17 4 1-16,16 6-10 15,-16-6 0-15,16 17 0 0,-16-17 0 16,18 24 0-16,-10-3 0 0,-1-2 0 16,2 5 0-16,0-3 0 0,-1 3 0 0,2-3 0 15,0-1 0-15,0-2 0 0,-10-18 0 16,23 26 0-16,-23-26 0 0,23 21 0 15,-23-21 0-15,23 9-3 0,-23-9-41 16,26 7-26-16,-26-7-29 0,19-15-98 16,-19 15-19-16,18-16 6 0,-18 16 27 0,13-22 183 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10.7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67 136 0,'0'0'156'0,"-15"-5"-49"16,15 5-49-16,0 0-4 0,0 0-1 0,-19 0-7 15,19 0 2-15,0 0-7 0,0 0-10 16,0 0-5-16,0 0 1 0,0 0 1 15,23-2-5-15,-23 2 3 0,25-12-5 16,-11 3 4-16,8 3-9 0,-4-4 0 16,5 4-4-16,-3 0 0 0,1-1-1 0,-4 6-1 15,1-1-4-15,-18 2-6 0,25 2 6 16,-25-2-8-16,14 16 2 0,-14-16 1 16,7 18 1-16,-7-18-3 0,-4 23 3 15,-1-9 1-15,-2 2-3 0,-3-2 4 16,10-14 0-16,-26 27-2 0,13-13-1 15,-2-3-3-15,-1 1 3 0,2-2-7 16,0 1 10-16,14-11-6 0,-24 16 3 16,24-16-5-16,-16 10 3 0,16-10-1 15,0 0-1-15,0 0 3 0,0 0 3 0,0 0-1 16,0 0-3-16,0 0 2 0,18 2 1 16,-18-2 1-16,24-5 0 0,-10 2-4 15,0 4-3-15,2 1 2 16,-1 0 2-16,-2 1-2 0,2 4 1 0,-15-7-1 15,25 11 2-15,-11 1 2 0,-14-12-2 16,23 13-1-16,-13 2 1 0,-2-1-3 16,-8-14 7-16,10 25-9 0,-10-25 6 15,-2 23-2-15,2-23 0 0,-14 29 7 16,14-29-8-16,-25 22 10 0,12-11-15 0,-4-3 16 16,-1 3-12-16,0-1 8 0,-2-5-6 15,0-1 1-15,-1 0-1 0,1-3 1 16,-1-1-1-16,4 0-2 0,-2-9-1 15,19 9-11-15,-30-10-10 0,30 10-26 16,-18-13-34-16,18 13-110 0,6-19-12 0,-6 19 0 16,15-16-3-16,-3 2 206 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5.9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14 283 0,'0'0'183'16,"0"0"-3"-16,0-15-71 0,0 15-54 15,0 0-7-15,4 17-10 0,-4-17-7 16,-5 15 0-16,5-15-3 0,-6 22-1 16,6-22-17-16,-8 28-10 0,3-13 0 15,5 1 0-15,0 0 0 0,1-1 0 0,3 0 0 16,2 0 0-16,-6-15 0 0,19 22 0 15,-3-13 0-15,-1-3 0 0,9 6 0 16,-11-17-59-16,25 16-97 16,-16-15-54-16,8 6-3 0,-9-8 1 0,4 0 40 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5.5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34 275 0,'-8'-18'167'0,"8"18"9"16,0 0-136-16,0 0 3 0,0 0-1 15,8-14-5-15,-8 14-5 0,0 0-3 16,23-2-6-16,-23 2-3 0,18 3-3 16,-18-3-2-16,20 9 0 0,-20-9-2 15,22 16-1-15,-22-16-3 0,20 25 3 16,-13-10-4-16,0 3 0 0,-3 0-5 15,-1 3 3-15,-4 1-6 0,-2 2 3 0,-2-2-3 16,-1 1 1-16,-3-2-5 0,2-2 7 16,-2-4-5-16,1-2 4 0,8-13-6 15,-13 16-1-15,13-16-12 0,0 0-12 16,0 0-15-16,0 0-22 0,0 0-38 16,4-27-60-16,9 12-33 0,-5-7 0 0,3-2 20 15,3 2 177-15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5.2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0 301 0,'0'0'179'16,"0"0"10"-16,-7 14-133 0,7-14-6 16,0 0-1-16,-19 15-5 0,24 0-2 0,-5-15-12 15,-4 29-4-15,2-14-10 16,5 4 0-16,0-1-9 0,1 3 0 15,-1-1-5-15,1 1 1 0,0-3-4 16,-1 0-2-16,1-1-12 0,-4-17-13 0,9 33-23 16,-9-33-36-16,0 0-113 0,-2 16-9 15,2-16 4-15,0 0 0 0,18 5 193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4.9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65 243 0,'0'0'170'15,"0"0"4"-15,-24-6-96 0,24 6-30 16,0 0-6-16,27 1-4 0,-27-1-3 16,24-7-3-16,-24 7-5 0,31-9-5 15,-14 2-5-15,4 4-3 0,0-4-5 16,2 0-5-16,-2 1 0 0,0 2-1 0,-3-2 1 15,0 3-3-15,-3 1-2 0,-15 2-9 16,22 0-7-16,-22 0-10 0,0 0-17 16,0 0-17-16,20 9-51 15,-20-9-82-15,0 0-2 0,0 0 8 0,0 0 74 16,0 0 114-16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4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30 279 0,'-20'6'167'16,"20"-6"8"-16,9 16-131 0,-9-16-14 16,-7 17 0-16,7-17-2 0,-6 25 2 0,6-25-9 15,-1 30-2-15,2-16-9 0,6 3 0 16,-2-3-5-16,4 1 0 0,-9-15-1 16,21 23-1-16,-21-23 1 0,24 13-3 15,-24-13 1-15,27 5 0 0,-13-7 0 16,0-2-1-16,1-1 1 0,1-3-1 0,-2-2 0 15,0 1 0-15,-3-5 3 0,0 1-2 16,-3 0 0-16,0-1 4 0,-5-3 4 16,-3 17 0-16,0-30 3 0,-1 16-2 15,-7-2 3-15,8 16 0 0,-21-26 1 16,21 26-4-16,-27-18-2 0,10 13-2 16,-2 1-2-16,1 2 0 0,-3 1-1 15,0 3-3-15,1 2 0 0,1 2 1 16,2 4-8-16,0-4-7 0,9 10-22 15,-10-13-30-15,24 12-139 0,-6-15-1 0,6 25-2 16,-6-25-2-16,19 17 131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4.1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0 337 0,'0'0'189'0,"-13"14"-4"16,13-14-136-16,0 0-4 0,-17 16-2 15,22 2 1-15,-5-18-11 0,-5 28-6 0,3-12-11 16,4 4-1-16,-1-2-9 0,2 1 2 16,0 1-6-16,2-1 2 0,1-2-5 15,-1 0 3-15,1 0-6 0,-6-17-9 16,14 29-18-16,-14-29-17 0,17 21-37 16,-17-21-118-16,0 0 3 0,10 13-6 0,-10-13 5 15,0 0 189-15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3.8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9 310 0,'0'0'170'0,"-15"-9"-2"0,15 9-135 16,0 0-3-16,-17 0 7 0,17 0-6 15,0 0-1-15,2 18-2 0,-2-18 5 16,0 0-6-16,-8 18-1 0,8-18-6 0,0 19-7 16,0-19 0-16,1 18-3 0,-1-18-1 15,2 18-5-15,-2-18 4 0,5 19-3 16,-5-19 5-16,6 19-6 0,-6-19 0 16,9 14-4-16,-9-14 0 0,16 16 0 15,-16-16 0-15,23 17 0 0,-10-10 0 0,4-4 0 16,1 2 0-16,2 3 0 0,0-4 0 15,1-3 0-15,-1-3 0 16,2-2 0-16,-1 0 0 0,1 1 0 16,-5-2-3-16,2 3-21 0,-19 2-8 0,31-7-18 15,-31 7-21-15,25-2-51 0,-25 2-76 16,0 0-3-16,0 0 4 0,11-14 73 16,-11 14 124-16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3.0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15 84 0,'0'0'138'0,"0"0"8"15,0 0-84-15,0 0-16 0,0 0-2 0,0 0-6 16,0 0 5-16,0 0 1 0,0 0-3 16,-14 3-3-16,14-3-2 0,0 0 1 15,0 0-4-15,0 0 2 0,21 6-5 16,-21-6-8-16,18 3 1 0,-18-3-6 15,31 1 0-15,-13-3-6 0,6-1 0 0,-1-1-2 16,4 1-6-16,0 0 4 0,0 2-7 16,-2-3 1-16,-3 3-1 0,-4-3 4 15,-2 4-4-15,-16 0-1 0,19 0-1 16,-19 0-3-16,0 0-5 0,0 0-10 16,0 0-14-16,0 0-20 0,0 0-36 15,0 0-112-15,0 0-1 0,-9 13 2 16,9-13 6-16,0 0 193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5:50.25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0 523 181 0,'0'0'188'0,"17"-8"-12"16,-17 8-80-16,0 0-52 0,0 0 1 15,0 0-2-15,18 0 0 0,-18 0-2 16,0 0-12-16,0 0 0 0,0 0-1 15,0 0-8-15,0 0-3 0,0 0-1 16,0 0-3-16,0 0-6 0,0 0 0 16,0 0-7-16,0 0 0 0,0 0 0 15,0 0 0-15,0 0 0 0,0 0 0 16,0 0 0-16,0 0 0 0,0 0 0 16,0 0 0-16,0 0 0 0,0 0 0 0,9 13 0 15,-9-13 0-15,0 0 0 0,11 19 0 16,-11-19 0-16,9 16 0 0,-9-16 0 15,11 13 0-15,-11-13 0 0,10 23 0 16,-4-9 0-16,-6-14 0 0,11 18 0 16,-11-18 0-16,15 19 0 0,-15-19 0 15,17 9 0-15,-17-9 0 0,17 0 0 16,-17 0 0-16,19-7 0 0,-19 7 0 16,26-27 0-16,-9 5 0 0,2-2 0 15,4-7 0-15,5-5 0 0,6-3 0 0,6-1 0 16,4-9 0-16,8 0 0 0,4-5 0 15,15 13-4-15,-14-18-100 0,14 19-123 16,-5-1 4-16,2 3-1 0,-5 4 2 16,-4 6 204-16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1.9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66 7 319 0,'0'0'183'0,"-1"-14"9"0,1 14-114 16,0 0-29-16,0 0-5 0,-21 11-9 15,21-11-8-15,-11 18-5 0,7-4-2 16,4-14-6-16,-14 28-1 0,6-12-8 16,5 1 2-16,-1-3-4 0,5 2 2 0,3-2-5 15,-4-14 2-15,12 24-2 0,-12-24 0 16,24 16-3-16,-24-16-3 0,32 11-14 15,-32-11-19-15,38 10-32 0,-38-10-132 16,32-4-2-16,-19-1-3 0,1 3 3 16,-14 2 148-16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1.6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34 256 0,'-17'-15'165'0,"17"15"8"15,0 0-131-15,0 0 0 0,0 0-2 0,0 0-7 16,0 0-8-16,-2-16-1 0,2 16-5 15,0 0-3-15,14-5-3 0,-14 5-1 16,0 0 0-16,16 0 1 0,-16 0 0 16,0 0-2-16,20 19 0 0,-20-19-2 15,12 20 1-15,-12-20-2 0,10 27 0 0,-6-12-4 16,0 1 0-16,-2 2-3 0,-1 1 2 16,-4-1-3-16,0 1 2 0,-2 0-3 15,-1-3 3-15,-2-1-3 16,0-1 2-16,8-14-2 0,-16 19 2 0,16-19-6 15,-13 8-6-15,13-8-13 0,0 0-12 16,0 0-23-16,0 0-37 0,0-19-97 16,4 5-7-16,-4 14 7 0,16-26 41 15,-8 4 152-15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8:51.2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73 85 1 0,'0'0'132'0,"-15"-2"10"16,15 2-77-16,0 0-2 0,-14-4-2 15,14 4-2-15,0 0 2 0,0 0-13 16,0 0-4-16,0 0-6 0,0 0-7 16,0 0-6-16,0 0-13 0,-6-14 7 0,6 14-8 15,5-13 1-15,-5 13-12 16,16-15 2-16,-16 15-3 0,20-14 7 16,-20 14 4-16,26-9-1 0,-26 9-4 15,30-10 5-15,-30 10 4 0,25-3-3 0,-25 3-2 16,26 3 0-16,-26-3-6 0,19 15-4 15,-19-15 11-15,11 25-10 0,-8-8 5 16,0 2-5-16,-4 2 8 0,-1 0-11 16,-3 2 13-16,-3-2-5 0,-1 1-8 15,-4 0 5-15,0-2-2 0,-1 0 2 0,-3 0-3 16,1-2 3-16,0-1-3 0,1-1 2 16,-2-1-2-16,3-2 1 0,0-1-1 15,1-2 2-15,13-10-2 16,-19 18 1-16,19-18-1 0,0 0 0 0,-16 13 0 15,16-13 4-15,0 0-3 0,0 0 2 16,0 0-1-16,0 0-1 0,22 3 1 16,-22-3 1-16,25-1-1 0,-9 2-2 15,2 0 1-15,2-1-2 0,0 0 1 16,1 2 1-16,1 0-1 0,-2 1 2 0,2-1-3 16,-1-1 2-16,-3 0-3 0,-3-1-5 15,1 5-11-15,-16-5-10 0,21 4-20 16,-21-4-21-16,0 0-50 0,16-1-74 15,-16 1 4-15,0 0 0 0,0 0 117 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5.5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0 304 0,'0'0'182'0,"-4"22"3"0,-11-17-140 16,19 15-10-16,-4-20 5 0,-1 41 0 0,-6-24 3 16,13 14-1-16,-9-6-12 0,8 8-6 0,-5-3-11 15,4 3 1-15,-2-3-9 0,1 1 1 16,0-5-4-16,1 0 2 15,-2-5-5-15,1-2 5 0,-1-3-6 16,0-2 3-16,-2-14-2 0,2 18 3 0,-2-18-3 16,0 0 1-16,0 0 2 0,0 0-3 15,0 0 1-15,0 0-3 0,0 0 0 16,0 0-1-16,0 0 1 0,10-23-3 16,-6 10 3-16,0-4-2 0,3 2 3 15,-1-2-2-15,1 2 4 0,2 1-3 0,-9 14 5 16,17-22-3-16,-17 22 0 0,16-9 1 15,-16 9 1-15,18-2 1 0,-18 2 0 16,19 9 2-16,-19-9-4 16,19 15 5-16,-19-15-4 0,19 21 3 0,-19-21-2 15,17 22 1-15,-17-22 0 0,14 22-1 16,-14-22-1-16,9 18 0 0,-9-18 1 16,6 13-1-16,-6-13-1 0,0 0 1 15,0 0-2-15,8 15 1 0,-8-15-3 16,0 0-2-16,0 0-8 0,0 0-7 0,15 11-10 15,-15-11-9-15,0 0-15 0,1-14-13 16,-1 14-13-16,0 0-26 0,16-11-30 16,-16 11-41-16,1-16 5 0,-1 16 60 15,3-17 112-15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5.0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17 155 219 0,'0'0'151'16,"-17"19"-27"-16,17-19-90 0,0 0-4 0,0 0 3 15,0 0 2-15,0 0 4 0,16-10 1 16,-16 10-3-16,25-10-2 0,-25 10-2 15,40-14-3-15,-18 2 1 0,15 7-1 16,-6-9-1-16,10 6-5 0,-5-9-1 16,9 6-6-16,-8-4-6 0,8 4 5 0,-10-2-14 15,1 4-2-15,-4 0 0 0,-3 2 0 16,-6 1 0-16,-2 4 0 0,-4 0 0 16,-17 2 0-16,22-3 0 0,-22 3 0 15,0 0 0-15,0 0 0 0,0 0 0 16,0 0 0-16,0 0-4 0,0 0-12 15,0 0-2-15,0 0-14 0,-5 18-5 16,-9-22-21-16,14 4-11 0,0 0-30 16,0 0-71-16,0 0-33 0,0 0 9 15,0 0 72-15,0 0 122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9.1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0 278 455 0,'0'0'194'0,"0"0"-6"16,18 4-185 0,-18-4 3-16,24 1-1 0,-6-3 2 0,5 2 2 15,1-5 2-15,7 2-1 0,0-5 2 16,4 2-4-16,0-2-3 0,0 0-7 16,1 4-11-16,-8-10-14 0,8 15-17 15,-17-20-15-15,13 23-18 0,-24-21-16 16,15 19-18-16,-21-21-5 0,13 15 12 0,-16-13 19 15,1 17 33-15,0-26 24 0,-4 9 31 16,0 2 25-16,-7-6 34 16,11 21 16-16,-19-32 13 0,19 32-3 15,-18-27-5-15,18 27-8 0,-11-18-9 0,11 18-11 16,0 0-7-16,0 0-7 0,0 0-5 16,0 0-5-16,0 0-6 0,-8 22-2 15,8-22-3-15,-1 33 3 0,-2-12-5 16,5 7-2-16,-3-2-6 0,3 9-9 15,-1-4-1-15,1 0 0 0,0 0 0 0,3 1 0 16,-3-5 0-16,2-3 0 0,0 0 0 16,0-6 0-16,1-1 0 0,-1-4 0 15,-4-13 0-15,9 18 0 16,-9-18 0-16,0 0 0 0,14 2 0 0,-14-2 0 16,14-10 0-16,-14 10 0 0,13-23 0 15,-3 5 0-15,-1 2 0 0,-9 16 0 16,19-27 0-16,-19 27 0 0,16-20 0 15,-16 20 0-15,13-20 0 0,-13 20 0 16,0 0 0-16,0 0 0 0,15 5 0 0,-15-5 0 16,0 0 0-16,13 15 0 0,-5-1 0 15,-8-14 0-15,18 21 0 0,-18-21 0 16,27 19 0-16,-9-8 0 0,2-5 0 16,0 0 0-16,2-5 0 0,-2-1 0 15,0-3 0-15,-2 0 0 0,-3-3 0 16,-15 6 0-16,22-19 0 0,-22 19 0 15,9-27 0-15,-8 13 0 0,-3-1 0 16,0-1 0-16,2 16 0 0,-11-22 0 16,11 22 0-16,-20-11 0 0,20 11 0 0,-27 4 0 15,14 2 0-15,-2 7 0 0,-1-2 0 16,2 6 0-16,0 2 0 0,2 1 0 16,2 2 0-16,5-1 0 0,4-1 0 15,3 2 0-15,4-3 0 0,4-1 0 16,8-6 0-16,2 7 0 0,8-10 0 0,4-4 0 15,5 3 0-15,0-12 0 0,9 8 0 16,-12-18-52-16,20 20-78 16,-15-26-90-16,0 8 2 0,-11-5-3 15,-5 2 40-15,-5-2 181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8.3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0 198 0,'-7'22'176'15,"7"-22"4"-15,-18 13-122 0,23 6-5 16,-5-19 2-16,-5 30 7 0,-7-16-4 0,21 15-7 16,-16-9-11-16,14 11-5 0,-8-5-14 15,6 3 2-15,-2-3-11 0,4 2-11 16,-2-4-1-16,2-2 0 0,-1 1 0 16,1-2 0-16,-2-6 0 0,1 1 0 15,-6-16 0-15,11 24 0 0,-11-24 0 16,0 0 0-16,12 19-11 0,-12-19-27 15,0 0-26-15,0 0-65 0,0 0-82 16,0 0-10-16,-13-10 10 0,13 10 74 16,-21-17 137-16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2.8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24 304 319 0,'0'0'183'0,"-9"18"7"16,9-18-142-16,-8 18-14 0,8-18-2 15,-4 23 1-15,4-23-3 0,-2 22-4 16,2-22-6-16,4 20-3 0,-4-20-3 16,12 16-4-16,-12-16-5 0,20 15 1 15,-20-15-4-15,27 10 1 0,-12-10-2 0,2 1 0 16,-2-3 0-16,2-4-1 0,-2-1 4 15,-1 0-4-15,-14 7 4 0,21-26-4 16,-21 26 2-16,9-29-2 16,-10 11 2-16,-3 0-2 0,-4-1 3 0,-4-1-2 15,-2 4 3-15,-2 3-1 0,-2-2 3 16,-1 7-2-16,0 0 2 0,2 3-1 16,0 2-1-16,17 3-4 0,-24-3 0 15,24 3 0-15,-14 1 0 0,14-1 0 16,0 0 0-16,0 0 0 0,15 7 0 0,-15-7 0 15,30 8 0-15,-11-7 0 0,5-2 0 16,2-1 0-16,2-4-5 0,0 0 2 16,0-2 1-16,-2-1-4 0,0-2 4 15,-4-5-1-15,-3-1 2 0,-4-2-1 16,-2 0 4-16,-2-2-2 0,-4 1 2 16,-2-3-1-16,-3 7 4 0,-1 1-5 15,-2 1 4-15,1 14-2 0,-5-18 3 16,5 18-3-16,0 0-1 0,0 0-1 15,-14-10 0-15,14 10 0 0,0 0 0 0,-11 23 0 16,11-23 0-16,-8 31 0 0,5-6 0 16,1 2 0-16,1 7 0 0,1 3 0 15,2 4 0-15,1 3 0 0,0 4 0 16,3 1 0-16,-1 0 0 0,2 2 0 16,1-1 0-16,2 2 0 0,0-7 0 0,0 2 0 15,1-2 0-15,0-2 0 16,-1-2 0-16,-3-5 0 0,-3-5 0 15,-3-4 0-15,-5-2 0 0,-4-7 0 16,-5-5 0-16,-5-1 0 0,-4-7 0 0,-4-4 0 16,-1-8 0-16,-2-6 0 0,0-3 0 15,1-5 0-15,3-1 0 0,4-10 0 16,3-1 0-16,6 2 0 0,4-1 0 16,6 4 0-16,8-1 0 0,5-3 0 15,7 3 0-15,5 2 0 0,5-2 0 0,4 6 0 16,5 0 0-16,-5-1 0 15,10 10-48-15,-22-12-98 0,12 13-77 16,-11-5 2-16,-3 9 4 0,-18 9 50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2.0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201 327 164 0,'24'-3'141'0,"-24"3"6"16,16-14-117-16,-1 11-4 16,-15 3 4-16,20-7 7 0,-20 7 8 0,0 0 0 0,3-24 5 0,-3 24-1 15,-7-17-1-15,7 17-7 0,-17-13-4 16,17 13-5-16,-27-9-5 0,27 9-2 16,-35-4-3-16,18 10-3 0,-5-4-11 0,3 6-8 15,-3-1 0-15,2 4 0 16,0-1 0-16,2 4 0 0,2-3 0 15,3 2 0-15,13-13 0 0,-19 20 0 16,19-20 0-16,-7 21 0 0,7-21 0 0,6 18 0 16,-6-18 0-16,17 12 0 0,-17-12 0 15,27 11 0-15,-11-10 0 0,2-2 0 16,1-2 0-16,1 2 0 0,0-3 0 16,0-2 0-16,-2 1 0 0,-3-1 0 15,0 0 0-15,-15 6 0 0,22-10 0 0,-22 10 0 16,14-10 0-16,-14 10 0 0,0 0 0 15,0 0 0-15,0 0 0 16,0 0 0-16,0 0 0 0,0 0 0 16,7 15 0-16,-7-15 0 0,5 14 0 0,-5-14 0 15,14 11 0-15,-14-11 0 0,24 10-2 16,-24-10-22-16,36 10-9 0,-21-13-7 16,12 10-9-16,-12-14-1 0,16 15-5 15,-18-16-2-15,17 15 0 0,-30-7-3 16,39-7 7-16,-39 7 1 0,32-13 10 0,-32 13 3 15,28-16 12-15,-28 16 4 0,21-25 12 16,-21 25 12-16,15-26 17 0,-15 26 12 16,8-28 14-16,-8 28 5 15,3-27 7-15,-3 27 4 0,-2-25 6 0,2 25-8 16,-7-17-6-16,7 17-7 0,-15-6-6 16,15 6-8-16,-21 0-6 0,21 0 0 15,-29 6-5-15,29-6 0 0,-31 15-6 16,17-2-2-16,-3-5-4 0,3 7-7 15,1 0-1-15,3 1 0 0,2 0 0 0,3-1 0 16,3 0 0-16,2-15 0 0,2 25 0 16,-2-25 0-16,16 22 0 0,-16-22 0 15,26 14 0-15,-6-8 0 0,3-3 0 16,2-2 0-16,4-1-1 0,-3-8-12 16,6 4-5-16,-6-7-8 0,7 5 3 15,-13-13-8-15,7 10 1 0,-11-15 3 16,3 6 3-16,-10-7 3 0,2-2 5 15,-9-4 3-15,0 5 8 0,-5-8 3 16,-3 0 7-16,1 4 2 0,-6 1 13 0,4 6-5 16,-6 2 8-16,4 8-1 0,-4-6 4 15,13 19-4-15,-20-14 1 0,20 14-4 16,-18 0-4-16,18 0 0 0,-15 8-3 16,15-8-2-16,-12 20-4 0,10-2 3 15,-3 0-8-15,5 2-1 0,-1 2 0 0,2 5 0 16,1-4 0-16,1 2 0 15,1-2 0-15,3-3 0 0,0 1 0 16,0-4 0-16,-7-17 0 0,19 24 0 16,-19-24 0-16,23 18 0 0,-23-18 0 0,24 8 0 15,-11-8 0-15,-13 0 0 0,26-7 0 16,-13 1 0-16,-13 6 0 0,25-15 0 16,-25 15 0-16,22-16 0 0,-22 16 0 15,17-11 0-15,-17 11 0 0,13-2 0 16,-13 2 0-16,0 0 0 0,15 12 0 0,-15-12 0 15,8 16 0-15,-8-16 0 0,13 23 0 16,-5-8 0-16,2 1 0 0,-10-16 0 16,23 24 0-16,-10-9 0 15,3-9 0-15,-2-1 0 0,4 4 0 0,-1-7 0 16,4 2 0-16,-5-10-21 0,8 11-21 16,-14-20-18-16,20 20-44 0,-13-16-111 15,2 2 9-15,-4-2-5 0,-15 11 48 16,27-19 163-16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1.0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81 82 218 0,'0'0'167'0,"-16"6"-30"16,18 9-70-16,-2-15-17 0,-7 17-3 16,7-17-7-16,5 18-6 0,-5-18-5 15,12 14-3-15,-12-14-2 0,22 8-3 16,-22-8-4-16,33 1-5 0,-16-7 1 0,1 2-3 16,0-5-1-16,0-4-2 0,-3 1-5 15,-1 1 2-15,-4-3 5 0,-2-1-2 16,-5 1-1-16,-2-3 3 0,-5 2 0 15,4 15-2-15,-14-17 7 0,14 17-4 16,-27-13-2-16,11 15 2 0,-6-1-10 16,1 11 0-16,-5-6 0 0,3 7 0 15,-1 1 0-15,4 4 0 0,0-5 0 16,6 6 0-16,2-1 0 0,5 1 0 16,4-1 0-16,4-4 0 0,3 2 0 0,-4-16 0 15,24 25 0-15,-6-17 0 0,7 0 0 16,1-2 0-16,8 2 0 0,-4-5-10 15,13 6-33-15,-15-15-25 0,19 18-23 16,-25-23-61-16,12 10-47 0,-6-9-10 16,-1 1 19-16,-4-1 130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8.2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-6 259 350 0,'-1'-23'179'0,"1"23"5"0,-4-22-142 15,4 22 3-15,0 0 0 0,32-11-4 16,-32 11-8-16,29-8-5 0,-29 8-3 0,41-2-4 16,-19 5-7-16,4 5-6 0,1 1-2 15,2 7-4-15,2 2-2 16,2 3 0-16,0 6 0 0,1-1 0 15,3 2 0-15,3 4 0 0,-5 0 0 0,4-2 0 16,-3-1 0-16,-1 0 0 0,-2-1 0 16,-4-4 0-16,-4-1 0 0,1-3 0 15,-4-3 0-15,-3 0 0 0,-19-17 0 16,30 27 0-16,-30-27 0 0,22 16 0 16,-22-16 0-16,18 7 0 0,-18-7 0 0,0 0 0 15,18-15 0-15,-18 15 0 0,9-26 0 16,-5 9 0-16,-2-3 0 0,0-6 0 15,-2-3 0-15,-1-9 0 16,-3 0 0-16,0-7 0 0,-4-8 0 0,1 1 0 16,0-5 0-16,-3 1 0 0,1 3 0 15,-3 7 0-15,4 6 0 0,-1 9 0 16,1 10 0-16,8 21 0 0,-10-19 0 16,10 19 0-16,0 0 0 0,-17 1-43 15,17-1-133-15,0 0-34 0,14 29-8 0,-14-29 7 16,0 0 47-16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30.2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108 109 409 0,'0'0'193'16,"10"17"-7"-16,-7-2-131 0,-3-15-40 0,2 23 1 16,-2-23 0-16,2 23 4 0,-2-23 1 15,0 22-3-15,0-22 3 0,2 17-9 16,-2-17-3-16,0 0-6 0,15 13 2 15,-15-13-4-15,19-1-1 0,-19 1 4 16,23-14-9-16,-7 5 6 0,-2-3 2 16,-1-5 0-16,-1-1-1 0,-2-2 1 15,-2 0 0-15,-3-1-3 0,-5 0 3 16,-4 0-4-16,-3 2 7 0,-4 3-6 16,-3 2 1-16,-3 6-1 0,-2 2 0 0,-2 5 0 15,-2 1 0-15,1 5 0 0,-2 3 0 16,2 4 0-16,0 0 0 0,3 0 0 15,3 2 0-15,4 1 0 0,5-2 0 16,7-13 0-16,-1 24 0 0,1-24 0 16,20 22 0-16,-4-15 0 0,7 1-6 0,-1-6-9 15,9 5-5-15,-3-8-3 0,8 5-2 16,-5-8-1-16,6 4 3 16,-6-5 4-16,3 4 2 0,-5-4 5 15,2 4 4-15,-7-1 3 0,-3 1 2 0,-2 2 5 16,-19-1 4-16,27 2 7 0,-27-2 0 15,15 9 2-15,-15-9 3 0,7 14 0 16,-7-14 2-16,5 15 1 0,-5-15-2 16,0 18-7-16,0-18 1 0,0 0-1 15,-4 14-1-15,4-14-2 0,0 0-9 0,0 0 0 16,0 0 0-16,0 0 0 16,0 0 0-16,-7-14 0 0,7 14 0 0,-8-15 0 15,3 0 0-15,1-1 0 16,0 3 0-16,2-3 0 0,0-2 0 0,1 1 0 15,2 1 0-15,2-1 0 0,2-1 0 16,-5 18 0-16,16-21 0 0,-16 21 0 16,30-14 0-16,-30 14-25 0,41 1-55 15,-27-3-136-15,12 8 4 0,-4-7-4 16,2 6 6-16,-3-3 147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9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56 321 175 0,'-13'-4'144'0,"13"4"-9"15,0 0-108-15,0 0-1 0,0 0 7 16,0 0 3-16,0 0 4 0,0 0 1 15,0 0-3-15,15-17-10 0,1 12-6 16,-2-5-2-16,6 3-9 0,-3-8 2 16,4 3-6-16,-3-9 0 0,2 7-5 15,-6-7 10-15,2 4-4 0,-8-5 3 16,1 1-2-16,-5-3 1 0,-1 5 4 16,-8 0-1-16,3 1 3 0,-6 1-9 0,8 17 8 15,-19-23-10-15,19 23 10 0,-26-12-7 16,11 11 2-16,-3-1-3 0,3 6 3 15,-4 0 4-15,4 4-8 0,-4 0 10 16,3 3-8-16,0 2-4 0,4 8-4 16,1 6 0-16,2 1 0 0,2 6 0 0,2 7 0 15,2-1 0-15,7 9 0 0,-1 2 0 16,3 0 0-16,2-2 0 16,3 3 0-16,0-4 0 0,2-4 0 15,1 1 0-15,-2-4 0 0,2-6 0 0,-4-1 0 16,0-5 0-16,-3 0 0 0,-2-3 0 15,-1-1 0-15,-4-3 0 0,-1-7 0 16,-4 2 0-16,5-17 0 0,-12 24 0 16,12-24 0-16,-15 5 0 0,15-5 0 15,-17-10 0-15,3-8-18 0,14 18-34 0,-22-37-26 16,22 37-54-16,-3-40-77 0,1 15-3 16,-1-5 11-16,4-1 81 15,7 8 120-15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8.8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213 34 273 0,'11'-15'190'0,"-11"15"6"15,4-20-114-15,-4 20-30 0,0 0-6 16,0 0-8-16,0 0-3 0,0 0-5 0,-23-5-8 16,23 5-5-16,-26 13-5 0,13-2 0 15,-4-4-2-15,17-7-2 0,-28 24-8 16,28-24 0-16,-20 22 0 0,20-22 0 16,-9 19 0-16,9-19 0 0,3 19 0 15,-3-19 0-15,14 20 0 0,-14-20 0 0,24 21 0 16,-10-10 0-16,3 1 0 15,-1 0 0-15,1-2 0 0,-1 1 0 16,-2-3 0-16,-14-8 0 0,21 14 0 16,-21-14 0-16,7 14 0 0,-7-14 0 0,0 0 0 15,-27 16 0-15,11-8-9 0,-13-9-23 16,11 15-30-16,-25-21-79 0,13 10-64 16,-5-5-13-16,7-1 13 0,-1-1 55 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8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14 380 0,'-16'-15'192'0,"16"15"11"16,0 0-151-16,0 0-10 0,0 0-7 15,-16 14-4-15,17 2 3 0,-8-3-5 16,7 9-4-16,-3-3-25 0,3 11 0 0,-2-4 0 16,3 4 0-16,0 0 0 0,1 1 0 15,2-3 0-15,0 1 0 0,2-2 0 16,-1-4 0-16,1-2 0 0,3-1 0 16,0-3 0-16,0-1 0 0,1-3 0 15,-10-13 0-15,22 20 0 0,-22-20 0 0,21 8-20 16,-21-8-30-16,20-2-19 15,-23-15-17-15,23 18-12 0,-25-24-16 16,23 17-1-16,-21-20-1 0,18 15 20 16,-15-17 7-16,10 10 39 0,-5-6 26 0,0 4 34 15,2 0 28-15,-3 2 27 0,-4 18 14 16,8-29 8-16,-8 29 6 0,6-14-7 16,-6 14-6-16,0 0-8 0,15 1-9 15,-15-1-10-15,0 0-7 0,0 0-10 16,-7 22 0-16,7-22-8 0,-11 26-6 0,3-13-6 15,0 6-1-15,-2 0-13 0,0 0-2 16,-1-2 0-16,0 1 0 16,0-3 0-16,2 0 0 0,0-1 0 15,4-1 0-15,5-13 0 0,-8 15 0 0,8-15 0 16,0 0 0-16,11 19 0 0,-11-19 0 16,23 6 0-16,-9-10 0 0,8 9 0 15,-7-9-28-15,13 7-14 0,-28-3-14 16,43-10-21-16,-35-8-9 0,22 23-38 15,-30-5-63-15,23-13-6 0,-23 13 0 0,19-10 157 16,-6 11 36-16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7.9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95 224 0,'0'0'174'0,"0"0"1"0,0 0-98 16,-15 2-25-16,19 11-8 0,-4-13-7 16,0 22-1-16,0-22-5 0,6 26 1 0,-6-26-9 15,9 29 0-15,-9-29-8 0,14 29-1 16,-14-29 2-16,15 26-9 0,-15-26 4 16,11 21-11-16,-11-21 9 0,11 17-10 15,-11-17 3-15,0 0 0 0,0 0-5 16,0 0 9-16,0 0-7 0,0 0 10 0,10-19-11 15,-10 19 6-15,-3-27 0 0,1 8-1 16,0 1-3-16,0-2 0 16,0-2 0-16,2 1 0 0,1-2 0 15,2 3 0-15,2 3 0 0,1-1 0 0,3 1 0 16,2 3 0-16,3 4 0 0,0 2 0 16,2 6 0-16,-1-3-13 0,7 7-8 15,-8-4-10-15,12 13-17 0,-26-11-17 16,42 12-26-16,-42-12-46 0,21-1-64 15,-3 4 1-15,-4-3 10 0,2 2 165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7.6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141 84 57 0,'0'0'146'0,"0"0"17"16,18-13-81-16,-18 13-21 0,0 0-5 16,19-5 1-16,-19 5 1 0,0 0-4 15,-4-24-3-15,4 24-10 0,-1-14-1 16,1 14-8-16,-7-16 0 0,7 16-7 0,0 0-1 15,-15-14-4-15,15 14-6 0,-21 1-4 16,21-1-10-16,-23 14 0 16,7-4 0-16,3 6 0 0,-4 1 0 15,3 2 0-15,2 0 0 0,0 1 0 0,1-2 0 16,4 1 0-16,3 0 0 0,3-4 0 16,3-1 0-16,-2-14 0 0,13 20 0 15,-13-20 0-15,24 12 0 0,-8-7 0 16,2-8 0-16,1 1 0 0,2-4 0 15,-1 0 0-15,1-1 0 0,-2-6 0 0,-2 3 0 16,-3-4 0-16,-14 14 0 0,22-25 0 16,-22 25 0-16,15-23 0 0,-15 23 0 15,5-16 0-15,-5 16 0 16,0 0 0-16,0 0 0 0,0 0 0 0,0 0 0 16,0 0 0-16,0 0 0 0,0 0 0 15,-13 15 0-15,13-15 0 0,0 16 0 16,0-16 0-16,8 15 0 0,-8-15 0 15,16 10 0-15,-16-10 0 0,23 12 0 16,-23-12 0-16,29 7 0 0,-29-7-9 0,34 4-26 16,-34-4-22-16,32 4-18 0,-28-21-19 15,21 27-35-15,-25-10-40 0,12-18-24 16,-12 18-5-16,13-18 135 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7.1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19-1 295 0,'0'0'160'0,"0"0"-68"15,-19-3-44-15,19 3-2 0,0 0 1 16,3 24 3-16,-3-24 1 0,0 27-4 0,0-27-2 16,2 37-10-16,-3-18-9 0,8 4-2 15,-5 0-10-15,4 0 0 0,-3-3-9 16,5 0 6-16,-3-3-9 0,0-3 5 16,0 0-8-16,1 1 3 0,-6-15 1 15,8 19-6-15,-8-19 4 0,0 0 1 16,0 0-2-16,0 0 0 0,0 0 0 15,0 0-1-15,0 0-1 0,14-11 5 16,-14 11-4-16,3-26-4 0,-2 12 8 16,-1-7-8-16,2 6 12 0,-1-11-6 0,0 3-1 15,1 2 0-15,2 3 0 0,-1 0 0 16,1 1 0-16,1 1 0 0,-5 16 0 16,12-14 0-16,-12 14 0 0,14-1 0 15,-14 1-3-15,18-3 6 0,-18 3-3 16,17 17 0-16,-17-17 0 0,18 23 0 0,-18-23 0 15,16 23 0-15,-10-5 0 0,3 0 0 16,-4-3 0-16,2-2 0 16,-7-13 0-16,11 20 0 0,-11-20 0 15,11 16 0-15,-11-16 0 0,0 0 0 16,16 6 0-16,-16-6 0 0,15-4 0 0,-15 4 0 16,17-12 0-16,-17 12 0 0,18-24 0 15,-18 24 0-15,19-24 0 0,-9 5 0 16,-1-2 0-16,0 3 0 0,0 1 0 15,0 1 0-15,-9 16 0 0,17-22 0 0,-17 22 0 16,0 0 0-16,18-4 0 0,-18 4 0 16,8 23 0-16,-5-8 0 15,0 3 0-15,-1-1 0 0,-1 10 0 16,2-4 0-16,0 1 0 0,0-6 0 0,1-1 0 16,2 2 0-16,-1-3 0 0,2 4 0 15,-7-20 0-15,13 23 0 0,-13-23 0 16,14 13 0-16,-14-13-12 0,0 0-39 15,32 15-28-15,-32-15-87 0,10-19-48 16,-10 19-2-16,15-20 6 0,-10 7 136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5.8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0 105 145 0,'0'0'152'0,"0"0"-61"15,22 12-22-15,-22-12-16 0,15 5-3 0,-15-5-4 16,20 2-2-16,-20-2-5 0,25-3-5 16,-25 3-1-16,33-9-6 0,-19 0-3 15,9 5-3-15,-7-7-3 0,5 5-4 16,-4-5 1-16,1 3-2 0,-18 8 0 16,24-20-2-16,-24 20 2 0,12-16-1 0,-12 16 1 15,-1-16-2-15,1 16 0 0,0 0-2 16,-26-14 1-16,26 14 0 15,-30 5-5-15,14 0 4 0,-4 1-1 16,3 7-8-16,-4 0 0 0,3 4 0 0,0-2 0 16,3 2 0-16,1 1 0 0,4 0 0 15,3 0 0-15,4-2 0 0,3-3 0 16,0-13 0-16,13 25 0 0,-13-25 0 16,28 20 0-16,-9-13 0 0,4-1 0 15,0-4 0-15,9 4 0 0,-11-13-16 0,23 18-118 16,-16-19-91-16,3 6 9 0,-4-6-8 15,-2 3 17-15,-4-5 207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24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14 262 0,'0'0'147'0,"-1"-14"-64"16,1 14-48-16,0 0-7 0,0 0 1 0,0 0 8 15,2 14 3-15,-2-14-2 0,0 0 2 16,0 0-2-16,0 21 0 0,0-21 2 16,-2 22-6-16,2-22-7 15,0 36 2-15,-2-20-9 0,5 10 3 0,-6-2-9 16,6 6 1-16,-3-1-10 0,1 4-4 15,-1-2-1-15,2-4 0 0,-1 3 0 16,1-6 0-16,0-2 0 0,0-3 0 16,0-2 0-16,-2-17 0 0,5 21 0 15,-5-21 0-15,4 18 0 0,-4-18 0 0,0 0 0 16,0 0 0-16,0 0-5 0,0 0-27 16,0 0-18-16,0 0-22 0,0 0-38 15,0 0-102-15,3-17 14 0,-3 17-6 16,-7-27 65-16,7 27 139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15.9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-8 581 375 0,'16'-2'181'16,"-16"2"12"-16,0 0-147 0,0 0-41 0,0 0-8 15,0 0 3-15,0 0 7 16,0 0-6-16,0 0 5 0,0 0 6 16,0 0-4-16,0 0 11 0,0 0 6 15,0 0-1-15,0 0-3 0,0 0 4 0,0 0-3 16,14 0-5-16,-14 0-4 0,0 0-4 15,0 0 1-15,0 0-5 16,13 17-3-16,-13-17-2 0,0 0 0 16,9 19 0-16,-9-19 0 0,8 16 0 0,-8-16 0 15,6 26 0-15,-6-26 0 0,11 23 0 16,-8-10 0-16,3 2 0 0,-1 0 0 16,-5-15 0-16,13 22 0 0,-13-22 0 15,14 23 0-15,-14-23 0 0,14 12 0 16,-14-12 0-16,13 3 0 0,-13-3 0 0,16-2 0 15,-16 2 0-15,24-27 0 0,-7 7 0 16,7-10 0-16,4-10 0 0,10-9 0 16,2-20 0-16,23 6-41 0,-6-22-182 15,21-8-7-15,5-10 1 0,10 0 3 16,2 4 153-16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7.79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0 455 0,'0'0'194'15,"0"0"2"-15,21 5-153 0,-21-5-11 16,2 21 0 0,-2-21-8-16,-3 36-3 15,-3-15-4-15,8 9-8 0,-6-1-9 0,7 3 0 16,-3-6 0-16,5 1 0 0,-1 0 0 16,4-2 0-16,0-7 0 0,1 0 0 15,-9-18 0-15,15 31 0 0,-15-31 0 0,0 0 0 16,21 25-6-16,-21-25-30 0,0 0-33 15,0 0-109-15,0 0-30 0,0 0-2 16,0 0 12-16,-23-14 81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6.3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64 414 0,'-14'9'184'16,"14"-9"9"-16,-29 10-159 0,29-10-19 16,-4 17 10-16,6-4-9 0,-2-13 12 0,2 23-10 15,-2-23 1-15,1 21-7 0,-1-21-5 16,6 19-1-16,-6-19-3 0,5 14 0 16,-5-14-2-16,0 0 1 0,0 0 0 15,0 0 0-15,0 0 2 0,0 0-1 16,0 0 1-16,0 0-2 0,0 0 0 0,5-21 0 15,-5 21 0-15,-1-22 0 0,2 7-6 16,-1 0 8-16,1 0-8 16,-1 15 8-16,7-28-8 0,-7 28 7 15,10-25-8-15,-10 25 5 0,16-18-3 0,-16 18 1 16,24-12 1-16,-24 12 0 0,28-6 0 16,-14 5 4-16,1 3-1 0,0 2 1 15,-15-4 1-15,25 10-1 0,-25-10 1 16,19 15-1-16,-19-15-1 0,15 19-1 15,-15-19 5-15,7 25-8 0,-7-25 5 0,5 27-3 16,-5-12 0-16,0-15 0 0,1 23 0 16,-1-9 0-16,0-14 0 0,3 18 0 15,-3-18 0-15,9 13 0 16,-9-13 0-16,14 13 0 0,-14-13 0 0,17 3 0 16,-17-3 0-16,20-4 0 0,-20 4 0 15,21-14 0-15,-21 14 0 0,17-21 0 16,-11 6 0-16,-2 2 0 0,-1-4 0 15,-3 0 0-15,-2-1 0 0,-2 1 0 16,-2 2 0-16,-3 0 0 0,9 15 0 0,-18-22 0 16,18 22 0-16,-23-14 0 0,23 14 0 15,-21-7 0-15,21 7-2 0,-15-4-6 16,15 4-1-16,0 0 0 0,0 0-3 16,0 0 4-16,0 0 0 0,0 0-1 15,24 3 1-15,-24-3 5 0,26 2-3 16,-10 0 4-16,1-2 1 0,1 3 0 15,-1-1-3-15,1 1 3 0,-2 2 2 16,0 2 0-16,-2-2 3 0,-14-5 2 16,22 16 0-16,-22-16 2 0,12 21 0 0,-12-21-1 15,6 21 8-15,-6-21-8 0,0 22 6 16,0-22-9-16,0 16 5 0,0-16-8 16,0 0 0-16,1 19-1 0,-1-19 0 15,0 0 0-15,0 0 0 0,13 8 0 16,-13-8 0-16,16-4 0 0,-16 4 0 0,20-17 0 15,-6 6 0-15,-14 11 0 0,26-25 0 16,-13 9 0-16,1 1 0 16,-2-1 0-16,2 5 0 0,-14 11 0 15,24-19 0-15,-24 19 0 0,21-10 0 0,-21 10 0 16,20 4 0-16,-20-4 0 0,17 15 0 16,-17-15 0-16,14 22 0 0,-8-6 0 15,2 1 0-15,-3-1 0 0,0 3 0 16,-1-6 0-16,2 6 0 0,-6-19-9 15,11 43-76-15,-11-43-129 0,4 28-6 0,-4-28 2 16,-2 23 0-16,2-23 160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5.5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183 113 162 0,'0'0'79'0,"0"0"-1"0,14-2-10 15,-14 2-6-15,0 0-11 0,8-16-2 16,-8 16-7-16,0 0-11 0,15-14 9 16,-20-1-10-16,5 15 6 0,-1-19-9 15,1 19 8-15,-5-25-14 0,5 25 11 16,-14-14-3-16,14 14-1 0,-20-8-4 0,20 8-6 15,-26 0 2-15,12 6-2 16,-6-1 1-16,4 4-5 0,-3-1-4 16,4 7-10-16,-2-5 0 0,3 6 0 15,1-2 0-15,4 3 0 0,3-3 0 0,1 2 0 16,5-2 0-16,0-14 0 0,6 26 0 16,-6-26 0-16,17 21 0 0,-17-21 0 15,27 13 0-15,-10-10 0 0,1-2 0 16,1-2 0-16,1-1 0 0,0-2 0 15,0 0 0-15,-3-3 0 0,-2-1 0 0,-15 8 0 16,23-13 0-16,-23 13 0 16,12-21 0-16,-12 21 0 0,4-18 0 15,-4 18 0-15,0 0 0 0,0 0 0 16,0 0 0-16,0 0 0 0,-14-2 0 0,14 2 0 16,0 0 0-16,0 0 0 0,-8 16 0 15,8-16 0-15,2 13 0 0,-2-13 0 16,0 0 0-16,20 20 0 0,-20-20 0 15,23 12 0-15,-5-4 0 0,-18-8-36 16,37 12-30-16,-37-12-49 0,28-2-102 0,-13-2 7 16,3 5-5-16,-4-5 52 0,-14 4 163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4.5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41 432 0,'13'-4'183'16,"-13"4"6"-16,33-6-174 0,-16 3-13 16,3 0-1-16,5 1-2 0,1-2-3 15,5 6-22-15,-12-14-55 16,7 8-107-16,0 1 5 0,-5 0-8 0,1 4 44 16,-22-1 147-16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4.2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6 415 223 0,'0'0'166'0,"-7"14"9"0,7-14-96 16,0 0-32-16,0 0-2 0,0 0-1 15,0 0-1-15,0 0-1 0,0 0-4 0,3-16-13 16,-3 16-11-16,6-16-4 0,-6 16-5 0,10-24-1 16,-6 6 1-16,2 0-2 0,-1-6-7 15,0 0 7-15,-1-2-7 0,0-5 5 16,1-1-4-16,-1-1 7 0,-1 1-5 16,2 1 8-16,-1 2 2 0,1 7-4 15,-2 0 6-15,1 8-3 0,-4 14-1 16,0 0-4-16,6-17 6 0,-6 17-9 15,0 0 0-15,0 0 0 0,11 14 0 16,-11-14 0-16,11 22 0 0,-3-9 0 16,-1 3 0-16,4 8 0 0,-1-3 0 0,1 0 0 15,0-1 0-15,4 3 0 0,0-4 0 16,-1 0 0-16,0 1 0 0,-1-6 0 16,0 1 0-16,-13-15 0 0,24 25 0 15,-24-25 0-15,14 17 0 0,-14-17-36 16,11 17-17-16,-11-17-21 0,9 15-58 0,-9-15-73 15,0 0-5-15,0 0 9 16,-11 14 90-16,11-14 111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3.6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255 0 361 0,'0'0'173'0,"0"0"5"16,-24 3-158-16,24-3 5 0,-21 19 3 15,14 2 4-15,-11-4 1 0,10 16 4 16,-13-9-3-16,8 19-1 0,-9-5-12 0,7 12-1 16,-5 1 0-16,3 5-12 0,-3-1-8 15,5 16 0-15,1-1 0 0,4 1 0 16,3 2 0-16,4 1 0 0,4-1 0 15,4 0 0-15,4-1 0 0,5-14 0 16,2 2 0-16,3-3 0 0,2-7 0 16,0-4 0-16,6-4 0 0,-2-8 0 15,4-4 0-15,-4-10 0 0,14 2-42 16,-17-30-46-16,13 8-127 0,-4-12-3 16,1-4 4-16,-5-11-2 0,-4-3 187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2.2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0 267 89 0,'0'0'151'0,"0"0"-19"0,14 9-58 15,-14-9-22-15,0 0-3 0,15 6-4 16,2 4-5-16,-17-10-11 15,29 3-4-15,-13-6-4 0,7 5-1 16,-6-8-1-16,6 3 0 0,-6-6 2 0,5 4-1 16,-22 5 4-16,30-17-1 0,-30 17 4 15,19-19-5-15,-19 19 1 0,9-20-3 16,-9 20 2-16,-5-17-3 0,5 17-1 16,-17-15-4-16,2 11-9 0,15 4-5 15,-32 0 0-15,16 7 0 0,-4 1 0 0,2 2 0 16,-2 1 0-16,3 4 0 0,3-1 0 15,3 1 0-15,2 0 0 0,3-1 0 16,4-1 0-16,3 1 0 0,-1-14 0 16,12 22 0-16,-12-22 0 0,27 17 0 15,-8-9 0-15,2-5 0 0,3 1 0 16,0-4 0-16,7 2 0 0,-7-6 0 16,6 2-16-16,-8-7-7 0,5 5 1 15,-8-6 0-15,1 4 5 0,-7-8 2 16,-13 14 4-16,20-18 3 0,-20 18 6 0,10-14 5 15,-10 14 5-15,0 0 2 0,-4-16 3 16,4 16 0-16,0 0 1 0,0 0 2 16,-18 1-1-16,18-1-1 0,0 0-4 15,-14 20-1-15,14-20-3 0,-7 19-1 16,7-19-5-16,-3 21 0 0,3-21 0 16,1 13 0-16,-1-13 0 0,0 0 0 15,0 0 0-15,0 0 0 0,0 0 0 16,16 12 0-16,-16-12 0 0,0 0 0 15,14-14 0-15,-14 14 0 0,12-20 0 0,-12 20 0 16,10-27 0-16,-6 9 0 0,2 0 0 16,0-1 0-16,-1 1 0 0,1 3 0 15,-2 1 0-15,1-2 0 0,-5 16 0 16,11-16 0-16,-11 16 0 0,0 0 0 16,0 0 0-16,12 20 0 0,-9-6 0 0,2 7 0 15,-1-1 0-15,0-1 0 16,2 3 0-16,3 0 0 0,1-3 0 15,0 0 0-15,1-2 0 0,0 1 0 16,1-4 0-16,-12-14 0 0,20 20 0 0,-20-20 0 16,17 12 0-16,-17-12 0 0,0 0-3 15,16-19-18-15,-16 19-6 0,12-26-10 16,1 15-8-16,-15-16-13 0,17 13-7 16,-19-23-10-16,19 20 4 0,-19-18 0 15,17 11 13-15,-16-14 5 0,11 8 34 0,-4-1 27 16,-6-5 34-16,12 22 14 0,-20-19 18 15,10 33 2-15,-2-31 4 0,2 31 0 16,0 0-13-16,0 0-19 0,0 0-17 16,0 0-8-16,-10 18-7 0,9-1-14 15,0 0-2-15,1 10 0 0,1-8 0 16,1 11 0-16,1-4 0 0,2 3 0 16,1-4 0-16,2 0 0 0,-1-2 0 15,1-6 0-15,3 10 0 0,-11-27-21 16,19 38-39-16,-19-38-45 0,5 20-102 0,-5-20-12 15,6 22 11-15,-6-22 6 0,0 0 202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1.3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188 366 253 0,'13'-11'161'0,"-13"11"-64"0,0 0-38 0,0 0-5 15,6-28 2-15,-6 28-3 0,-1-18 0 16,1 18-7-16,-8-19-7 15,8 19-5-15,-18-17-2 0,18 17-6 16,-25-8-4-16,25 8-4 0,-28 0-4 0,13 5-8 16,-3 1-6-16,3 7 0 0,-1 0 0 15,2 3 0-15,-1-1 0 0,4 4 0 16,-1-1 0-16,6 0 0 0,1 0 0 16,4-4 0-16,3 1 0 0,-2-15 0 15,12 24 0-15,-12-24 0 0,23 15 0 0,-8-11 0 16,2-3 0-16,3-1 0 0,2-4 0 15,-2-8 0-15,3 2 0 0,-3-6 0 16,2-1 0-16,-4-2-7 16,-1-4 4-16,-6-7-4 0,0-2 5 0,-4 2-3 15,-4-3 6-15,-1 1-2 0,-2-2 4 16,-2-2-5-16,-2 5 6 0,0 4-5 16,-1 4 7-16,-2 4-3 0,1 1 3 15,6 18-1-15,-13-24-5 0,13 24 0 16,0 0 0-16,0 0 0 0,-14-9 0 0,14 9 0 15,0 0 0-15,-1 18 0 0,1-18 0 16,1 26 0-16,1-10 0 0,-1 4 0 16,2 4 0-16,1 1 0 0,0 4 0 15,2 0 0-15,0-1 0 0,0 3 0 16,1-4 0-16,0 3 0 0,1-3 0 16,1 0 0-16,-2-5 0 0,-2-3 0 15,2-1 0-15,-7-18 0 0,10 29 0 16,-10-29-7-16,7 17-36 0,-7-17-5 15,0 0-17-15,0 0-30 0,0 0-49 0,0 0-65 16,0 0 17-16,9-17-2 0,-9 17 169 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0.3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0 419 0,'0'0'197'0,"0"0"2"0,0 0-166 0,4 18-2 15,-4-18 0-15,-2 34 2 0,-4-16 1 16,10 13 1-16,-7-4-24 0,6 8-11 16,-2-4 0-16,3 6 0 0,0-3 0 15,2 2 0-15,1-3 0 0,-1-2 0 16,1-4 0-16,0-3 0 0,1 1 0 16,-3-5 0-16,4-1 0 0,-9-19-18 15,13 31-42-15,-13-31-29 0,12 17-52 16,-12-17-77-16,0 0 14 0,0 0-6 15,0 0 128-15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0.0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296 50 270 0,'0'0'177'0,"-8"-18"1"0,-8 7-127 16,16 11-9-16,0 0-2 0,0 0-4 16,-7-14-1-16,7 14-7 15,0 0-5-15,0 0-4 0,-22-6-5 0,22 6-4 16,-21 2 2-16,21-2-2 0,-27 0 0 16,14 7 1-16,-4-1-2 0,3 1-2 15,-1 1 0-15,15-8 2 0,-25 18-5 16,25-18 2-16,-15 28-3 0,11-14 1 15,4-14-2-15,4 29 3 0,4-12-4 0,4 1-1 16,3 1-1-16,3 2-1 0,4-7 2 16,2 5 1-16,1 2-2 0,1-3-1 15,-1 2-2-15,-2 2 5 0,-4-3-1 16,-2-2 3-16,-6 3-3 0,-4 0 2 16,-5-4-3-16,-5 1 5 0,3-17-4 15,-22 21 0-15,4-10 0 0,-2 3 0 16,-5-7 0-16,-1-3 0 0,-2-1 0 15,-1-7 0-15,-1 5 0 0,3-7 0 16,2-2 0-16,0-7 0 0,4 2-5 0,1 1-5 16,20 12-10-16,-28-23-8 0,28 23-15 15,-7-23-21-15,22 24-28 0,-18-17-66 16,3 16-41-16,25-16-1 0,-10 10 14 16,4 0 169-16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2.3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-2-2 216 0,'0'0'168'0,"0"0"6"0,0 0-128 16,-13-14-2-16,13 14 0 0,0 0-1 16,0 0-8-16,0 0-3 0,0 0-4 15,0 0-5-15,0 0-3 0,0 0-3 16,16 15 1-16,-16-15-1 0,17 25 1 0,-8-9-2 15,8 8-2-15,-2-1-5 0,8 5 4 16,-1 3-4-16,6 6 2 0,0 1-3 16,5 7-8-16,-3 1 0 0,4 6 0 15,-2 7 0-15,1 10 0 0,-4 0 0 16,-3 7 0-16,-5-2 0 0,-4 2 0 0,-4 1 0 16,-6-2 0-16,-6-4 0 0,-6-6 0 15,-1 3 0-15,-18-19-48 16,16 7-142-16,-16-6-31 0,0 1-4 15,-7-10 5-15,2-3 102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7.53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0 197 0,'0'0'155'0,"0"0"4"0,0 0-99 16,0 0-19-16,0 0 1 0,0 0 3 15,0 0 0-15,0 0-1 0,14 27 0 16,-14-27-5-16,3 35-1 0,-8-16-3 0,10 14-3 16,-7-6-11-16,8 10-6 0,-5-5-5 15,3 2-9-15,0-7-1 0,-2 5 0 16,1-6 0-16,4 2 0 0,-2-5 0 16,0-2 0-16,2-3 0 0,-7-18 0 15,10 32 0-15,-10-32-6 0,10 25-21 0,-10-25-28 16,0 0-67-16,0 0-85 0,20-4-6 15,-20 4 6-15,5-26 22 0,-4 6 185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9.1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-1 197 242 0,'0'0'177'16,"1"20"7"-16,-1-20-129 0,0 0-7 16,0 0 2-16,13 24-7 0,-13-24-5 15,0 0-16-15,19 12-6 0,-19-12-6 16,24 4-5-16,-9-3-3 0,-1-2-1 16,2-1-3-16,1-2 2 0,-2-4 2 0,0 0-3 15,0-2 4-15,-1-5-10 16,-3 1 9-16,0-1-9 0,-4-1 10 15,0-1-8-15,-7 17 7 0,4-27-3 16,-4 27 8-16,-2-21 3 0,2 21 1 0,0 0 1 16,-9-14 1-16,9 14 1 0,0 0 1 15,0 0-3-15,-14 4-3 0,14-4-1 16,-6 15 1-16,6-15-3 0,-2 22 1 16,3-5 1-16,1 1-8 0,2 3 0 15,1 3 0-15,0 1 0 0,2 0 0 0,2 3 0 16,-2 4 0-16,3-3 0 0,-2 4 0 15,1-2 0-15,-2 0 0 0,-2-3 0 16,-2 0 0-16,-2-2 0 16,-3-4 0-16,-4-3 0 0,-2-5 0 0,8-14 0 15,-29 21 0-15,12-17 0 0,-4-2 0 16,0-6-1-16,-1-4-1 0,1-6-1 16,0-2-1-16,2-5 1 0,1-4-2 15,2 1 6-15,5-2-4 0,2 1 1 16,5-3-7-16,7 2 1 0,-1-2-9 0,12 6-5 15,-4-8-6-15,15 10-4 0,-8-10-3 16,13 10-2-16,-7-4 10 16,9 7-6-16,-5 1 16 0,3 2 6 15,1 4 17-15,-3 1 6 0,5 8 12 0,-8-5 2 16,7 10 3-16,-11-6 5 0,9 8-1 16,-11-3-3-16,5 8-6 0,-10-8-7 15,0 7-7-15,-14-10 7 0,19 20-11 16,-19-20 7-16,10 15-8 0,-10-15 5 15,2 17-8-15,-2-17-2 0,0 14 0 0,0-14 0 16,0 0 0-16,-2 15 0 0,2-15 0 16,0 0 0-16,0 0 0 0,0 0 0 15,0 0 0-15,0 0 0 0,8-14 0 16,-8 14 0-16,9-23 0 0,-4 10 0 16,-1-3 0-16,1-2 0 0,1 1 0 15,-1 3 0-15,0-1 0 0,-5 15 0 16,11-25 0-16,-11 25 0 0,9-20 0 15,-9 20 0-15,0 0 0 0,20-13 0 16,-20 13 0-16,15-2 0 0,-15 2 0 0,15 4 0 16,-15-4 0-16,0 0 0 0,18 16 0 15,-18-16 0-15,9 21 0 0,-9-21 0 16,12 27 0-16,-12-27 0 0,12 30 0 16,-12-30 0-16,16 27 0 0,-6-11 0 15,-10-16 0-15,21 18 0 0,-21-18 0 0,23 11 0 16,-23-11 0-16,23 0 0 0,-23 0 0 15,20-10 0-15,-20 10 0 16,17-20 0-16,-11 5 0 0,-3-2 0 16,1 0 0-16,-4-1 0 0,-3 3 0 0,-1-4 0 15,-3 0 0-15,-3 4 0 0,-1 1 0 16,11 14 0-16,-27-28 0 0,14 18 0 16,13 10 0-16,-24-14 0 0,24 14 0 15,-16-6 0-15,16 6 0 0,0 0-2 16,0 0-10-16,-8 17 0 0,8-17-3 0,0 0 1 15,19 4-1-15,-5 0 2 0,-14-4-1 16,31 1 4-16,-14-1 2 16,3 4 2-16,-1-4 4 0,0 6 0 15,0-6 1-15,-2 0 4 0,1 3 4 0,-4-2 2 16,2 3 3-16,-3-4-1 0,3 8 3 16,-16-8 0-16,22 16 4 0,-22-16-3 15,18 16-3-15,-18-16-2 0,13 20-9 16,-13-20-1-16,6 17 0 0,-6-17 0 15,0 0 0-15,6 19 0 0,-6-19 0 0,0 0 0 16,0 0 0-16,0 0 0 0,0 0 0 16,0 0 0-16,14 2 0 0,-14-2 0 15,0 0 0-15,20-19 0 0,-20 19 0 16,19-16 0-16,-19 16 0 0,22-13 0 16,-22 13 0-16,21-18 0 0,-21 18 0 15,23-16 0-15,-23 16 0 0,23-12 0 16,-23 12 0-16,20-5 0 0,-20 5 0 15,20 7 0-15,-20-7 0 0,18 18 0 16,-18-18 0-16,18 24 0 0,-18-24 0 0,19 19 0 16,-19-19 0-16,20 24 0 0,-20-24 0 15,20 27-35-15,-20-27-70 0,0 0-116 16,0 0-6-16,14 24 8 0,-14-24 4 16,0 0 215-16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7.8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65 392 0,'0'0'191'0,"0"0"9"0,-25-2-150 16,28 15-14-16,-3-13-8 0,-3 20 2 15,3-20 1-15,-2 23-3 0,2-23-6 16,0 24-7-16,0-24-15 0,2 28 0 0,-2-28 0 15,4 17 0-15,-4-17 0 0,4 17 0 16,-4-17 0-16,0 0 0 16,0 0 0-16,0 0 0 0,0 0 0 15,0 0 0-15,0 0-11 0,3-15-11 0,-3 15-10 16,0 0-5-16,0 0-3 0,-2-22 1 16,2 22-1-16,-3-26-2 0,3 26 10 15,-3-30 4-15,3 30 14 0,-5-29 7 16,2 15 9-16,3 14 5 0,-5-23 6 15,5 23-1-15,0-17 3 0,0 17-2 0,0 0 0 16,11-14-3-16,-11 14-1 0,0 0-2 16,20-14 3-16,-20 14 3 0,20-3 2 15,-5 6 3-15,-15-3 4 0,29 2-2 16,-29-2 2-16,30 2-1 0,-30-2 0 16,27 4-4-16,-27-4-2 0,22-1-3 15,-22 1-4-15,14 5 1 0,-14-5-1 16,0 0-4-16,4 14-4 0,-4-14 1 15,-4 17 2-15,-2-4 0 0,6-13-2 16,-13 17-1-16,13-17 0 0,-19 11 0 0,19-11 0 16,-19 10 0-16,19-10 0 0,-14 3 0 15,14-3 0-15,0 0-2 0,0 0 0 16,0 0-1-16,0 0-2 0,0 0 2 16,0 0 1-16,20 4-1 0,-20-4 3 15,25 2 0-15,-10 1-2 0,0 2 2 0,0 2 0 16,-2-1-1-16,2 8-1 0,-15-14 4 15,25 27 3-15,-14-11-10 0,-3 4 10 16,-2-1-7-16,-1-3 7 16,-3 3-7-16,-4-2 7 0,2-17-7 0,-12 22 1 15,12-22 2-15,-21 17 0 0,7-12-3 16,0 1 2-16,-3-7-1 0,0 1-4 16,-3-4-6-16,2-2-1 0,-3-4-11 15,6 5-3-15,-7-12-8 0,22 17-26 16,-31-24-37-16,25 8-97 0,6 16-6 0,-8-25 5 15,8 25 46-15,6-23 149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2.9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15 609 0,'0'0'211'16,"0"0"-8"-16,0 0-203 0,0 0 0 15,0 0-1-15,0 0-60 0,0 0-146 0,0-15-12 16,0 15 7-16,0 0-11 0,0 0 124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2.6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0 147 452 0,'12'-15'191'0,"-12"15"-6"0,35-16-178 15,-14 8-6-15,4-5-1 0,6 3 2 0,2 0 0 16,1 2 4-16,3-2 0 0,-2 0 5 16,3 1 0-16,-6-1 4 0,4 7-1 15,-7-5 3-15,-1 7-2 0,-9-8 1 16,0 7-1-16,-19 2-1 0,17-5-3 16,-17 5 0-16,0 0 0 0,-15 1-2 0,15-1-8 15,-29 4-1-15,12 2 0 0,-3 0 0 16,1 3 0-16,0 2 0 15,3-2 0-15,2 0 0 0,14-9 0 16,-18 19 0-16,18-19 0 0,-5 23 0 0,5-23 0 16,6 19 0-16,-6-19 0 0,16 19 0 15,-16-19 0-15,26 19 0 0,-13-12 0 16,3 3 0-16,1-2 0 0,-2-1 0 16,1-3 0-16,-16-4 0 0,22 13 0 15,-22-13 0-15,13 13 0 0,-13-13 0 0,0 0 0 16,0 0 0-16,-17 18 0 0,17-18 0 15,-26 5 0-15,9-2 0 0,-1-3 0 16,1 1 0-16,-3-5 0 0,7 3 0 16,-6-9-16-16,19 10-52 0,-27-13-71 15,27 13-74-15,-10-18-6 0,10 18 8 16,0 0 55-16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40.7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77 393 0,'0'0'175'0,"11"-18"2"15,-11 18-160-15,23-13-2 0,-23 13 4 16,36-9 4-16,-21-2 7 15,12 10 1-15,-7-11 4 0,12 12 0 16,-9-10-5-16,8 9-4 0,-8-2-9 0,3 8-17 16,-2 1 0-16,-4 4 0 0,-1 3 0 15,-4 4 0-15,-2 3 0 0,-3 1 0 16,-2 1 0-16,-2-1 0 0,-3 0 0 16,1 1 0-16,-2-4 0 0,1-3 0 15,-3-15 0-15,4 24 0 0,-4-24 0 0,7 13 0 16,-7-13 0-16,0 0 0 0,20-4 0 15,-20 4 0-15,17-13 0 0,-17 13 0 16,19-26 0-16,-10 9 0 0,2 2 0 16,-3 0 0-16,0 1 0 0,-2 1 0 15,-6 13 0-15,11-19 0 0,-11 19 0 16,0 0 0-16,0 0 0 0,0 0 0 16,0 0 0-16,0 0 0 0,13 26 0 15,-11-10 0-15,1-1 0 0,1 3 0 16,-1 0 0-16,2-1 0 0,0-2 0 0,-5-15 0 15,19 24 0-15,-19-24 0 0,24 21-24 16,-24-21-37-16,25 16-48 16,-25-16-109-16,24 4 8 0,-24-4-6 0,20-2 32 15,-20 2 184-15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1.8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7 475 0,'-3'15'194'15,"5"10"-72"-15,-2-25-88 0,2 18 1 16,-2-18-3-16,3 21 1 0,-3-21 0 16,2 15-15-16,-2-15-1 0,3 13-14 15,-3-13 8-15,0 0-14 0,4 14 12 16,-4-14-9-16,0 0-5 0,0 0 6 16,0 0-5-16,11-16 8 0,-11 16-9 15,9-20 10-15,-9 20-10 0,14-24 5 0,-8 9 2 16,1 2-3-16,-7 13 2 0,12-22-1 15,-12 22 1-15,10-17-3 0,-10 17 4 16,0 0 0-16,0 0 1 0,0 0 1 16,0 0 1-16,13-1-3 0,-13 1-2 15,0 0 0-15,4 19 0 0,-4-19 0 16,11 17 0-16,-11-17 0 0,16 14 0 16,-16-14 0-16,22 11 0 0,-9-7 0 15,3-3 0-15,-1-2 0 0,2-2 0 16,-2 0 0-16,-2-1 0 0,1-3 0 0,-14 7 0 15,20-14 0-15,-20 14 0 0,0 0 0 16,13-15 0-16,-13 15 0 0,0 0 0 16,0 0 0-16,0 0 0 0,0 0 0 15,0 0 0-15,0 0 0 0,0 0 0 16,4 18 0-16,-4-18 0 0,0 0 0 0,12 18 0 16,-12-18 0-16,17 13 0 0,-17-13 0 15,22 11 0-15,-22-11-16 16,30 9-46-16,-30-9-62 0,15-10-92 15,-15 10-5-15,27-8 12 0,-27 8 35 0,20-15 174 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1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73 258 0,'0'0'193'0,"0"0"-4"16,-16 28-86-16,16-28-53 0,-8 16-9 15,8-16-4-15,-3 21 0 0,3-21-5 16,2 24-15-16,-2-24 3 0,8 20-14 0,-8-20 6 15,17 17-10-15,-17-17 7 0,22 11-11 16,-22-11 3-16,27 2-1 0,-12-3 0 16,-1-1 2-16,1-4-7 0,-2 0 9 15,-13 6-6-15,23-18 7 0,-23 18-9 16,15-25 9-16,-12 10-8 0,-2 1 5 0,-2 0 1 16,-1 0-5-16,2 14-3 0,-11-28-4 15,11 28-7-15,-13-26-15 16,13 26-18-16,-13-23-35 0,13 23-113 15,4-20-13-15,-4 20 7 0,0 0-2 0,0 0 205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1.3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20 329 0,'0'0'193'0,"0"0"11"0,-25-20-119 15,25 20-25-15,0 0-14 0,6 18-11 16,-6-18-3-16,0 16-6 0,0-16-13 16,2 26-13-16,0-12 0 0,3 3 0 15,0-1 0-15,2 1 0 0,0-1 0 16,3 1 0-16,0-1 0 0,-10-16 0 16,24 28 0-16,-24-28-26 0,29 21-24 15,-29-21-30-15,30 10-43 0,-30-10-72 0,24-2-22 16,-10-4 8-16,1 0 87 0,2 1 122 15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1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9-1 357 0,'-14'-6'189'15,"14"6"5"-15,19 12-136 0,-19-12-26 16,0 14-4-16,0-14 3 0,-3 26 5 0,3-26-1 16,-3 33-4-16,-1-17-14 0,4 6-3 15,-2-3-13-15,4 3-1 16,1-2 0-16,1-1 0 0,0-3 0 15,-4-16 0-15,10 29-1 0,-10-29-27 0,14 22-9 16,-14-22-24-16,14 8-31 0,-14-8-59 16,0 0-64-16,13-21 10 0,-13 21-1 15,19-22 180-15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0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177 70 241 0,'0'0'179'0,"26"-14"2"0,-26 14-112 0,16-15-32 16,-1 14 4-16,-15 1-2 0,0 0 6 16,7-25-9-16,-7 25-1 0,0 0-3 15,0 0-6-15,-18-13-3 0,18 13-3 16,-24-5-3-16,24 5-15 0,-31 3-2 16,13 1 0-16,-2 1 0 0,0 2 0 0,-1 0 0 15,2 5 0-15,1-3 0 0,3 4 0 16,1-3 0-16,14-10 0 0,-16 24 0 15,16-24 0-15,-8 20 0 16,8-20 0-16,4 15 0 0,-4-15 0 0,0 0 0 16,24 12 0-16,-24-12 0 0,24 2 0 15,-9-4 0-15,-15 2 0 0,25-2 0 16,-25 2 0-16,21-3 0 0,-21 3 0 16,0 0 0-16,17 0 0 0,-17 0 0 15,0 0 0-15,0 0 0 0,11 14 0 0,-11-14 0 16,0 0 0-16,13 17 0 0,-13-17 0 15,14 9 0-15,-14-9 0 0,23 5 0 16,-23-5 0-16,27 0 0 0,-27 0 0 16,34-4-17-16,-34 4-32 0,36-7-27 15,-32-13-55-15,12 13-85 0,-16 7 1 16,24-23 9-16,-24 23 94 0,16-28 112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6.83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45 308 0,'0'0'184'0,"0"0"-11"0,0 0-105 15,0 0-18-15,0 0 3 0,0 0-16 16,21-12-5-16,-21 12-1 0,25-6-8 15,-25 6-2-15,42-7-8 0,-18 1-1 0,6 6-5 16,3-1-9-16,-3-7-17 0,12 16-40 16,-42-8-83-16,46-13-55 0,-25 6-14 15,1 9 10-15,-22-2 21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9:50.2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15 293 0,'0'0'163'0,"-15"-11"9"0,15 11-147 15,-15-2-3-15,15 2 4 0,-19 4 4 0,2-8 6 16,17 4 3-16,-27 10 0 0,17 4-3 15,-10-9-4-15,9 9-3 0,-8-2-3 16,8 7-2-16,-4-5-7 0,6 5-3 16,0-1-14-16,3 2 0 0,2-1 0 15,5 2 0-15,1-2 0 0,5-3 0 16,3 0 0-16,3-2 0 0,6-1 0 16,1-2 0-16,4-1 0 0,0-7-1 15,10 8-38-15,-13-18-23 0,23 18-39 16,-22-15-94-16,8 2-23 0,-5-4 7 0,1-3 16 15,-4 2 195-15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9.7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26 400 0,'0'0'184'0,"0"0"1"0,15 6-154 16,-15-6-7-16,26-2-5 0,-6-2 3 15,13 5 0-15,0-8-2 0,10 7-6 16,2-6-9-16,3-1-33 0,16 7-118 15,-11-3-50-15,-3 3-5 0,-4-3-2 16,-7 3 52-16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9.3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 24 117 0,'0'0'148'0,"-20"11"1"0,4-15-99 16,16 4-5-16,-16 0 1 0,16 0 3 15,0 0 1-15,0 0-4 0,-20-3-5 0,20 3-10 16,0 0-7-16,0 0-2 0,0 0-3 0,0 0-2 16,0 0-1-16,17 3 1 0,-17-3-3 15,21 0 1-15,-7-2 1 16,6 2-4-16,1-3-3 0,4 1 0 16,0-2 0-16,4 2-1 0,-1-3 0 0,3 3-1 15,-5-1-2-15,-1 1 0 0,-3 0 0 16,-2 2-2-16,-5-1-1 0,-15 1-1 15,20-1 0-15,-20 1 0 0,0 0-1 16,0 0 0-16,0 0-1 0,0 0 2 16,7 16-2-16,-7-16 1 0,-4 13-1 0,4-13 2 15,-6 19-1-15,6-19 0 0,-6 21 0 16,4-4 1-16,0 0-1 16,1-1 2-16,-1 2-3 0,2 2 3 15,-1 0-5-15,0 4 5 0,1 0-4 0,0-2 2 16,-1-1-2-16,0 1 2 0,2-2-9 15,-3-3-2-15,6 2-12 0,-4-19-10 16,2 26-26-16,-2-26-15 0,0 0-66 16,-4 15-67-16,4-15 11 0,0 0-3 15,0 0 136-15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8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24 286 0,'0'0'170'16,"0"0"11"-16,15-6-138 0,-15 6-4 0,0 0 1 16,5-13 2-16,10 16-3 0,-15-3-6 15,27-4-4-15,-9 1-6 0,11 3-6 16,-2-1-5-16,5 2-2 16,1-1-5-16,2 2-1 0,-2-1-6 0,0-2-7 15,1 4-13-15,-14-8-19 0,13 16-31 16,-33-11-75-16,27-3-56 0,-27 3 6 15,15 1-7-15,-15-1 129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8.5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0 120 0,'0'0'134'0,"0"0"8"0,0 0-102 16,0 0-7-16,0 0 1 0,0 0 1 15,0 0 0-15,0 0 10 0,0 0-2 16,0 0-3-16,11 15-3 0,-11-15-2 15,0 0-2-15,-10 14 1 0,14 0-1 16,-4-14-9-16,-2 21-4 0,2-21-5 0,0 24-2 16,-1-11-3-16,4 1-1 15,-3-14-6-15,4 21 3 0,-4-21-2 16,6 17-1-16,-6-17-2 0,5 16 1 16,-5-16-1-16,0 0 1 0,0 0 1 0,15 10-3 15,-15-10 0-15,0 0 1 0,19-2 2 16,-19 2-2-16,19-13 0 0,-19 13-1 15,22-13 0-15,-22 13 0 0,22-15 2 16,-22 15-2-16,27-9-1 0,-14 11 1 16,1-1 0-16,0 2 0 0,1-1 0 0,1 4-1 15,0 0-1-15,-2-1 1 0,2 1 2 16,-2 5 0-16,0-1-2 0,-14-10 1 16,25 27-2-16,-14-9 3 0,-1-3-3 15,0-1 2-15,-4 4-2 0,-1-3 1 16,-1-3 1-16,-3 4 2 0,-1-16-2 15,-7 20 2-15,7-20 0 0,-19 21 0 16,6-14-2-16,-3 0 2 0,-2-1-2 16,-2-5-1-16,-2 2-1 0,0-2-4 15,0 0-6-15,-2-6-5 0,7 4-11 0,-9-11-14 16,26 12-17-16,-36-15-22 0,36 15-69 16,-13-13-49-16,13 13 11 0,-15-14-1 15,15 14 167-15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5.6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7 194 0,'0'0'152'0,"0"0"2"0,-23-6-111 0,23 6-9 16,0 0 4-16,0 0 1 15,-20 2 2-15,20-2 0 0,0 0-7 16,0 0-6-16,0 0-6 0,0 0-2 16,0 0-1-16,0 0-2 0,0 0-1 0,0 0-2 15,0 0 2-15,5 17 2 0,-5-17-3 16,0 0-1-16,15 9-2 0,-15-9 1 15,19 9-3-15,-19-9 1 0,23 8-3 16,-7-5-8-16,2 1 0 0,2 2 0 16,0-1 0-16,3 1 0 0,1 0 0 0,1 0 0 15,3 0 0-15,-2 1 0 0,-1 1 0 16,2 1 0-16,-2-1 0 0,0-2 0 16,-3 3 0-16,-2-5 0 0,-2 3 0 15,-2-2 0-15,-16-5 0 0,22 6 0 16,-22-6 0-16,0 0 0 0,0 0 0 15,0 0 0-15,0 0 0 0,0 0 0 16,0 0 0-16,0 0 0 0,0 0 0 16,3-15 0-16,-3 15 0 0,0 0 0 15,-11-15 0-15,11 15 0 0,0 0 0 0,-15 4 0 16,15-4 0-16,-15 7 0 0,15-7 0 16,-24 12 0-16,9-2 0 0,-4 1 0 15,-4-1 0-15,-2-2 0 0,-3 7 0 16,-4-1 0-16,2 6 0 0,-9-11-37 15,19 19-57-15,-14-18-119 0,5 9 5 16,-4-7-11-16,4 2 11 0,2-4 165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4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29 269 0,'4'16'175'15,"-4"-16"4"-15,2 22-134 0,-2-22-5 0,-4 23 4 16,4-23 1-16,-3 29-3 16,3-29-12-16,1 33-4 0,1-19-10 15,6 3-3-15,0-2-5 0,5 0-2 16,2-4-4-16,2 1 3 0,2-4-4 0,4 0 1 16,0-5 0-16,0-2 0 0,3-2-1 15,-2-4 1-15,0-2 0 0,-3-1-2 16,-1-4 3-16,-4-2-3 0,-3-2 3 15,-6-2-3-15,-4-3 4 0,-4-1-5 16,-7 0 5-16,-4-2-5 0,-7 1 5 0,-2 4-3 16,-5 4 1-16,-3 1-1 0,-1 5 0 15,-1 3-1-15,1 3 2 0,0 4-4 16,7 8-11-16,-4-10-21 16,18 22-67-16,-5-14-102 0,14-7-1 0,-11 22-5 15,11-22-2-15,5 23 209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4.0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5 295 0,'-14'-4'182'0,"14"4"1"15,-18-1-141-15,18 1 0 0,0 0 3 16,-7 29 3-16,7-29-2 0,-8 22-4 15,8-22-15-15,-1 31-4 0,2-11-9 16,3 2-1-16,1-1-9 0,2 2 2 16,0 1-6-16,0-2 2 0,1 1-3 0,-2-5-1 15,2 2-11-15,-5-5-9 0,11 9-23 16,-14-24-24-16,12 30-59 0,-12-30-82 16,7 18 9-16,-7-18-8 0,0 0 96 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3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0 277 0,'0'0'181'0,"0"0"-2"0,0 0-110 16,0 0-31-1,0 0-2-15,-1 24 5 0,1-24 0 0,-4 18-2 16,4-18-9-16,-2 25-3 0,1-11-9 16,5 2-3-16,-4-16-5 0,10 31 1 15,-5-16-5-15,4 1-1 0,1-1-5 16,1 1 0-16,-11-16 0 0,27 26 0 15,-11-12 0-15,2-5 0 0,3-2 0 0,-1-1 0 16,2 0 0-16,2-3 0 16,1-3 0-16,1 0 0 0,0-2 0 15,0-1 0-15,-3 0 0 0,-3-3-4 16,2 6-21-16,-22 0-16 0,30-2-22 0,-32-11-37 16,2 13-106-16,0 0-2 0,0 0 4 15,3-14 33-15,-3 14 171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3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36 279 0,'-11'13'174'0,"11"-13"8"15,-18-9-123-15,18 9-17 0,0 0-1 16,28 0 1-16,-28 0-2 0,25-5-5 15,-10-2-7-15,9 7-9 0,-2-4-6 16,4 1-5-16,1 0-3 0,2 1-3 16,-1-1 0-16,0 1-1 0,-3 1-8 0,-6-3-11 15,6 10-21-15,-25-6-26 0,30 2-42 16,-30-2-95-16,14-4 0 0,-14 4-2 16,0 0 77-16,-13-9 127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6.59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262 64 244 0,'0'0'165'0,"-3"-17"7"0,3 17-112 15,0 0-7-15,-14-24-2 0,14 24-8 16,0 0-9-16,0 0-6 0,-12-19-2 0,12 19-2 16,0 0-6-16,-18-4-4 0,18 4-1 15,-27 2-1-15,9 0 0 0,18-2 0 16,-33 18-1-16,15-5-1 0,-2-1-1 16,2 5 3-16,-1 2-12 0,4 2 0 15,-1 1 0-15,3 2 0 0,3-1 0 0,5-1 0 16,1 0 0-16,6-4 0 0,3 1 0 15,-5-19 0-15,26 31 0 0,-5-21 0 16,7-3 0-16,2 1 0 16,5 0 0-16,-3-8-10 0,11 12-30 0,-22-21-37 15,28 3-111-15,-27 0-21 0,2 10 0 16,-24-4 2-16,29-16 125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3.0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135 0 329 0,'0'0'175'0,"0"0"3"16,-20-1-152-16,20 1 2 0,0 0 3 0,-8 25 5 15,8-25 0-15,-12 28 0 0,-2-13-10 16,9 9-2-16,-7-3-12 0,5 5 1 16,-3-2-7-16,2 1 0 0,1-1-6 15,-2-4-3-15,6 0-15 0,3-20-15 16,-5 36-35-16,5-36-118 0,-15 22-10 0,15-22-11 15,0 0 10-15,0 0 144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2.6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0 186 253 0,'0'0'167'0,"0"0"0"16,0 0-130-16,0 0-6 0,0 0-1 0,0 0-1 15,11-14-4-15,-11 14-5 0,0 0-5 16,8-21-4-16,-8 21-5 0,12-18 2 16,-12 18-3-16,12-22 6 0,-12 22-1 15,14-25 5-15,-14 25-2 0,14-30 6 16,-14 30-1-16,14-25 2 0,-14 25-2 0,17-19-2 15,-17 19-3-15,16-11 0 0,-16 11 0 16,16 0-4-16,-16 0 2 0,17 13-4 16,-17-13 1-16,16 27-3 0,-5-11-5 15,0 1 0-15,0 6 0 16,2-1 0-16,2 3 0 0,-2-2 0 0,2 1 0 16,1-1 0-16,-1 1 0 0,-1-2 0 15,1-2 0-15,-1-3 0 0,-2-1 0 16,2-2 0-16,-14-14 0 0,24 21 0 15,-24-21-23-15,24 16-27 0,-24-16-25 16,20 12-45-16,-20-12-94 0,0 0 10 0,13-4-8 16,-13 4 88-16,0 0 124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02.1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45 285 0,'0'0'168'0,"8"18"-77"0,-8-18-42 16,0 0-1-16,-13-15 1 0,13 15-4 16,0 0-8-16,0 0-7 0,0 0-7 0,0 0-5 15,14-16-5-15,-14 16-5 0,19-4-1 16,-4-2-2-16,1-1 1 0,3 1-1 16,-1 3 1-16,4 1 0 0,-1-1-1 15,3 2 1-15,-3 0 0 0,2 4 0 16,-6-2-1-16,0 5 0 0,-3-3-2 15,-14-3-1-15,18 15 0 0,-18-15 2 16,2 18-4-16,-2-18 4 0,-13 24-2 16,13-24 0-16,-20 25-1 0,7-12 2 0,-2 0-3 15,-1-2 1-15,-1 1-1 0,2-3 1 16,-1-3-2-16,-1 3 3 0,1-4-2 16,1-3 0-16,15-2 2 0,-24 4-2 15,24-4 1-15,-18 6-2 0,18-6 1 16,0 0 0-16,0 0-1 0,0 0 1 0,0 0-1 15,0 0 0-15,13 14 0 0,-13-14 2 16,25 11-2-16,-9 0 1 0,3 1-1 16,1 4 0-16,2 0-1 0,-1 1 1 15,0 3-1-15,0 1 2 16,-2 0-3-16,-1-1 5 0,-3 0-5 0,-5-4 6 16,-1 2-5-16,-6-1 2 0,-2 0-1 15,-5-4 2-15,4-13-3 0,-19 22 3 16,4-13-2-16,-2 1 2 0,-4-5-2 15,-1 1 4-15,-1-3-4 0,0-1 4 16,-2-2-2-16,1 1-2 0,3-4-1 0,0-3-2 16,2 2-3-16,-1-3-5 0,6 4-2 15,-2-9-10-15,16 12-15 16,-19-12-20-16,19 12-27 0,0 0-79 16,0 0-19-16,0 0-7 0,17-11 30 0,-3 13 161 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08.54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0 320 309 0,'0'0'161'0,"0"0"14"0,0 0-157 15,0 0-3-15,0 0 0 0,0 0 8 0,0 0 2 16,0 0 10-16,0 0-3 0,0 0-5 15,0 0 0-15,0 0-2 0,0 0 2 16,0 0-4-16,0 0-3 0,11 14-5 16,-11-14-1-16,0 0-3 0,0 0 1 15,10 14-2-15,-10-14-6 0,0 0-4 16,0 0 0-16,9 16 0 0,-9-16 0 16,7 14 0-16,-7-14 0 0,8 16 0 15,-8-16 0-15,7 21 0 0,-7-21 0 16,8 20 0-16,-8-20 0 0,8 22 0 0,-8-22 0 15,7 20 0-15,-7-20 0 0,9 16 0 16,-9-16 0-16,0 0 0 0,10 14 0 16,-10-14 0-16,0 0 0 0,0 0 0 15,0 0 0-15,19 0 0 0,-19 0 0 16,22-19 0-16,-5 1 0 0,7-3 0 0,5-3 0 16,8-7 0-16,7-3 0 0,7-5 0 15,8-3 0-15,5-1 0 16,1-2 0-16,16 12 0 0,-12-13-206 15,6 12-17-15,-11 0-8 0,-5 7 1 0,-10 9 98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07.9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59 71 0,'0'0'132'15,"15"-18"-27"-15,-15 18-76 0,0 0 6 16,15-4 3-16,-15 4 6 0,15-7 3 16,-15 7 6-16,16-7-7 0,-16 7-12 15,22-9 3-15,-22 9-12 0,25-6 3 16,-25 6-3-16,24-3-6 0,-24 3-15 0,21-2 6 16,-21 2 7-16,16 2-10 15,-16-2 7-15,0 0-9 0,14 12-1 16,-14-12-4-16,7 17 15 0,-7-17-12 15,3 18 5-15,-2-4-2 0,-1-14 2 0,-1 24-1 16,1-24 1-16,-5 26 2 0,2-8-3 16,-1 3 1-16,0 1-6 0,0 2 3 15,-2-1-3-15,2 2 2 0,-4 3-1 16,3 2 2-16,-2-2-5 0,-1 2 4 16,1-4-5-16,0 2 5 0,2 2-6 0,2-2 6 15,-1 0-8-15,2-3 6 0,3-1 4 16,0 1-9-16,3-3 9 0,1 0-7 15,2-2 5-15,0-3-5 16,4-3 7-16,-2 0-9 0,-9-14 4 0,19 19 0 16,-19-19-4-16,17 13 5 0,-17-13-2 15,0 0-2-15,16 8 4 0,-16-8-3 16,0 0 0-16,0 0 1 0,0 0 1 16,0 0-2-16,0 0 4 0,0 0-1 15,0 0-1-15,0 0 0 0,-7 16 0 0,7-16-1 16,0 0-1-16,-17 21 2 0,17-21-5 15,-14 20 3-15,14-20-4 0,-13 26 4 16,8-12-3-16,1 2 6 16,0 4-3-16,3 0 5 0,1 3-5 0,2-1 2 15,1 0-2-15,1-2 5 0,1 3-5 16,1-1 1-16,1-1-4 0,-2 1 3 16,1 0-3-16,1 0 6 0,-1 5 5 15,-2-3-12-15,0-2 8 0,-3 1-4 16,0-1 9-16,-2-3-13 0,-1-1 13 0,-2 0-11 15,-4-4 2-15,8-14 3 0,-19 24-4 16,4-21-12-16,15-3-14 0,-33 5-12 16,33-5-22-16,-36-4-26 0,36 4-110 15,-22-23 0-15,22 23-1 0,-21-21 73 16,12 4 126-16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3.7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19 478 0,'0'0'200'0,"0"0"-12"16,0 0-144-16,19-2-31 0,-2 1-5 16,4-4 1-16,6 3-1 0,5-1-1 15,2-2-13-15,13 9-42 16,-15-8-150-16,9 4 5 0,-4-2-14 0,-3 2 8 16,-9 0 96-16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3.4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0 319 0,'0'0'175'0,"0"0"1"15,0 0-140-15,0 0-4 0,0 0-1 0,0 0 6 16,0 0-1-16,0 0-2 0,0 0-7 16,0 0-4-16,21 5-2 0,-21-5-1 15,20 10-1-15,-20-10-5 16,30 9-3-16,-13-6-3 0,4 0-4 0,0-4-4 16,4 0 0-16,1 0 0 0,1-3 0 15,-2 0 0-15,2 1 0 0,-3 0 0 16,-3-1 0-16,-3 4 0 0,-4-2 0 15,-14 2 0-15,19 1 0 0,-19-1 0 16,0 0 0-16,0 0 0 0,0 0 0 0,0 0 0 16,0 0 0-16,0 0 0 0,0 0 0 15,0 0 0-15,4 17 0 0,-4-17 0 16,-4 15 0-16,4-15 0 0,-5 24 0 16,2-9 0-16,2 2 0 0,-1 1 0 15,0 0 0-15,0 1 0 0,1-1 0 16,-1-1 0-16,0-2 0 0,1 1 0 15,-1 1 0-15,4 0 0 0,-4-2 0 16,4 2 0-16,-2-2 0 0,1 2 0 16,-1-17 0-16,2 30 0 0,-2-30-40 0,0 24-30 15,-15-24-14-15,25 19-48 0,-10-19-72 16,0 0-1-16,0 0 10 0,-14 8 103 16,14-8 92-16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2.9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185 108 63 0,'0'0'107'0,"0"0"-68"0,0 0-14 0,0 0-2 15,20-2 5-15,-20 2 2 16,18 2 2-16,-18-2 3 0,19 0 3 16,-19 0 3-16,18 0-1 0,-18 0 0 15,15-3-1-15,-15 3-1 0,0 0 0 0,6-17-4 16,-6 17-4-16,0 0-3 0,0 0-1 16,-2-23-1-16,2 23-4 0,-9-13 3 15,9 13-7-15,-16-19 3 0,16 19-1 16,-23-17 1-16,23 17-1 0,-31-12-5 15,14 10 0-15,-2 0-5 0,0 6 3 16,-2 3-1-16,2 4-2 0,-3 1 0 16,4 2-2-16,0 4-7 0,4 3 0 15,0-1 0-15,4 3 0 0,4-3 0 16,3 1 0-16,3-2 0 0,4 0 0 0,5-4 0 16,2-2 0-16,3 0 0 0,4-4 0 15,3 2 0-15,2-5 0 0,3-1 0 16,-1-3 0-16,2 1 0 0,-2-7 0 15,3 1 0-15,-5-4 0 0,-2-3-3 16,-5 1 1-16,0-3 0 0,-16 12-2 0,19-23 3 16,-19 23 0-16,5-22 1 0,-5 22-1 15,-3-16 4-15,3 16-3 0,-11-15 0 16,11 15 1-16,0 0-1 0,-19-3-1 16,19 3 0-16,0 0 1 0,-15 7-1 15,15-7 4-15,-5 18-1 0,5-18 4 16,-2 23-4-16,2-9-2 0,1 2 0 15,0 1 0-15,0 0 0 0,2-1 0 16,1 2 0-16,-1-1 0 0,2-3 0 16,0 3 0-16,0-2 0 0,1-2 0 0,2 4 0 15,-1-2 0-15,-7-15 0 0,13 20-3 16,-4-4-13-16,-9-16-28 0,19 15-29 16,-19-15-69-16,0 0-72 0,0 0 11 15,19-7-5-15,-19 7 89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2.0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0 320 0,'0'0'178'15,"0"0"-2"-15,0 0-142 0,0 0-1 16,0 0 1-16,0 0 1 0,0 0 3 0,0 0-2 15,0 0-11-15,0 0-6 0,0 0-2 16,0 0 0-16,11 18-1 0,-11-18 1 16,15 8-3-16,-15-8-5 0,23 9-4 15,-8-6-5-15,2 2 0 0,0-2 0 16,2 3 0-16,4-1 0 0,1-1 0 0,0 0 0 16,0-1 0-16,1 2 0 15,0-1 0-15,-1 2 0 0,-1-2 0 16,-2 2 0-16,-1-1 0 0,-1 2 0 15,0 0 0-15,-4-2 0 0,-15-5 0 0,24 10 0 16,-24-10 0-16,15 4 0 0,-15-4 0 16,0 0 0-16,0 0 0 0,0 0 0 15,0 0 0-15,0 0 0 0,0 0 0 16,0 0 0-16,0 0 0 0,0 0 0 16,0 0 0-16,-22 14 0 0,22-14 0 0,-23 11 0 15,8-5 0-15,-1 3 0 0,-5 0 0 16,2 3 0-16,-6-1 0 0,-2 6 0 15,-3-5 0-15,5 11-3 16,-18-13-81-16,19 11-127 0,-12-5-3 0,7 9-4 16,-4-4 6-16,10 0 132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1.5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165-1 487 0,'0'0'188'0,"0"0"-77"16,-17 0-85-16,17 0 0 0,-16 20 1 15,2-9 3-15,8 8 2 16,-10-5-6-16,7 7-3 0,-5-4-11 15,4 6-4-15,-3-3 4 0,2-1-11 0,1 1 0 16,-2-3-17-16,8 6-10 0,-10-14-35 16,21 17-52-16,-7-26-91 0,-8 18-7 15,8-18 4-15,0 0 36 0,0 0 171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5.9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75 90 321 0,'0'0'180'0,"0"0"-10"16,0 0-116-16,0 0-8 0,0 0-5 16,0 0-11-16,0 0-7 0,-1 19-2 15,1-19 1-15,5 18-2 0,-5-18-7 16,0 0-4-16,21 25-1 0,-21-25 4 0,21 17-6 15,-21-17-2-15,28 6 2 0,-11-6-5 16,0 1 3-16,0-6-2 0,0-1 0 16,0-7-6-16,-17 13 4 15,26-20 3-15,-26 20-4 0,22-27 5 0,-22 27-4 16,13-30 3-16,-13 30-3 0,4-27 3 16,-4 27-2-16,3-27 1 0,-3 27-2 15,0-21 2-15,0 21-5 0,0 0 3 16,0 0 0-16,0 0-1 0,0 0 2 15,0 0-3-15,0 0 3 0,0 0-2 0,6 30 3 16,-2-10-2-16,1 3 2 0,1 8 5 16,3 3-9-16,0 0 9 0,1 4-9 15,1 0 8-15,-2 5-6 0,1 0 0 16,-1 0 0-16,-1-4 0 0,-3-1 0 16,-4 4 0-16,-3-3 0 0,-3-3 0 0,-4-1 0 15,-4-7 0-15,-4-4 0 0,-3-2 0 16,-2-1 0-16,-4-15 0 15,-1-2 0-15,-5-10 0 0,1-7 0 16,0 0-4-16,-3-11-16 0,12 15-21 0,-18-31-51 16,14 20-114-16,4-6-1 0,22 26-3 15,-21-39 1-15,17 22 176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1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8 111 140 0,'0'0'143'0,"0"0"14"0,-4-13-86 15,4 13-42-15,0 0 0 16,0 0 3-16,-8-17 3 0,8 17-3 0,0 0-2 16,8-16-5-16,-8 16 0 0,7-18-4 15,-7 18 0-15,11-17-3 0,-11 17 2 16,13-15-3-16,-13 15 0 0,16-12-2 16,-16 12-1-16,19-3-1 0,-19 3 0 15,21 4-2-15,-21-4 0 0,23 11 1 0,-23-11-1 16,26 20 2-16,-14-7-3 0,2 2 0 15,-1 2-5-15,2 2 3 0,-1-3-5 16,1 3-2-16,0-1 5 0,-1 2-7 16,1-4 7-16,-1 0-7 0,-2-1 2 15,-12-15-1-15,23 25 0 0,-23-25-10 16,20 20-16-16,-20-20-20 0,19 15-28 16,-19-15-55-16,0 0-82 0,0 0 7 15,0 0-4-15,14-10 94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0.7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26 93 0,'0'0'147'15,"-14"12"10"-15,14-12-85 0,0 0-8 16,-17-7-6-16,17 7-8 0,0 0-4 15,0 0-9-15,0 0-5 0,0 0-7 0,0 0-6 16,19-4-5-16,-19 4 0 0,22-9-2 16,-8 1 2-16,6 5 1 0,-2-1-2 15,5 1 1-15,0 1-2 0,2 5-3 16,-2-2-2-16,0 6 0 0,-6 0-3 16,0 1 0-16,-3-1-1 0,-14-7-1 0,17 25-2 15,-17-25 3-15,4 22-3 0,-4-22 1 16,-7 23-1-16,7-23 2 0,-20 23-1 15,6-12 1-15,-1-2-3 16,-2-1 1-16,0-1 2 0,1-2-1 0,0 0-1 16,1-1 0-16,-2-1 1 0,4 1 0 15,13-4 1-15,-24 2-2 0,24-2-1 16,-17 4 0-16,17-4 1 0,0 0 0 16,0 0-2-16,0 0 3 0,0 0-2 15,0 0 2-15,14 1-1 0,-14-1 2 0,23 2-1 16,-9 0 0-16,1 0-3 0,4 6-1 15,1-1 3-15,0 2 0 0,0-1-1 16,0 3 1-16,-1 2-2 16,0 0 2-16,-2 1 8 0,-17-14-9 0,24 26 5 15,-24-26-8-15,14 27 10 0,-12-13-9 16,-3 0 9-16,1-14-9 0,-13 26 3 16,13-26 2-16,-24 17 1 0,6-8-1 15,-2-5-3-15,-1 3-1 0,-2-5 3 16,-1 1-1-16,0 2 0 0,2-2-1 0,-2-4 2 15,3 0-1-15,2 0 1 0,1-7 1 16,4 2-5-16,0 1-1 0,14 5-6 16,-17-17-8-16,17 17-13 0,-5-14-9 15,5 14-16-15,0 0-13 0,34-7-53 16,-20 1-68-16,3 5-4 0,3-5 17 0,0 0 119 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1.9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69 0 265 0,'0'0'152'0,"-15"3"11"15,15-3-138-15,0 0-6 0,-20 10 0 0,20-10 3 16,-7 16 0-16,7-16 0 0,-3 20-5 16,3-20-3-16,3 19-6 0,-3-19-1 15,9 15-4-15,-9-15 0 0,0 0-2 16,19 15 2-16,-19-15-1 0,15 0 0 16,-15 0 0-16,0 0-1 0,18-11 1 15,-18 11-1-15,0 0 2 0,10-17 0 16,-10 17 4-16,0 0-2 0,-6-18 4 15,6 18 0-15,0 0 2 0,-18-8 1 16,18 8 1-16,-18-1 1 0,18 1-2 0,-20 3 2 16,20-3-4-16,-18 7-1 0,18-7-2 15,-14 8 0-15,14-8-4 0,0 0 0 16,0 0-1-16,-4 17-5 0,4-17 4 16,0 0 0-16,16 8-2 0,-16-8 1 15,18 1 2-15,-18-1-4 0,21-2 4 0,-21 2 0 16,20-6 0-16,-20 6 0 15,15-8 0-15,-15 8-3 0,0 0 2 16,5-15 2-16,-5 15-3 0,0 0 2 16,0 0 0-16,-21-9-4 0,21 9 0 0,-19-2-15 15,19 2-42-15,0 0-137 0,-12 15 5 16,12-15-12-16,0 0 5 0,0 0 124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4.5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17 123 265 0,'0'0'156'0,"-10"17"11"0,10-17-130 15,0 0-13-15,0 0-8 16,0 0 15-16,0 0-1 0,-7-14 2 0,7 14-9 15,-1-14-1-15,1 14-5 0,3-18 2 16,-3 18 2-16,9-25-6 0,-9 25 3 16,12-24-4-16,-12 24 12 0,16-24-14 15,-16 24 6-15,14-16-9 0,-14 16 7 16,14-5-11-16,-14 5 5 0,14 8 3 0,-14-8-8 16,19 19-3-16,-6-6-2 0,-13-13 0 15,26 31 0-15,-11-11 0 0,1-2 0 16,-2 1 0-16,3 3 0 0,1-1 0 15,-2-3 0-15,-1 4 0 0,1-5 0 16,-1-1 0-16,-1 0 0 0,-2-3 0 16,-12-13 0-16,20 22 0 0,-20-22 0 15,14 20-16-15,-14-20-27 0,0 0-15 16,0 0-27-16,0 0-91 0,0 0-33 16,13-8 8-16,-11-6 4 0,-5-3 160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1.3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44 132 0,'0'0'144'0,"0"0"-3"0,-17-6-100 0,17 6-13 15,0 0 4-15,0 0-1 0,3-15 4 16,-3 15-4-16,0 0 1 0,21-7-6 16,-21 7-2-16,19-7-3 15,-19 7 2-15,23-5 0 0,-23 5 2 0,25-4-2 16,-25 4-3-16,27 0-4 0,-27 0 4 16,23 3-3-16,-23-3-6 0,18 4 0 15,-18-4-4-15,0 0-3 0,11 16-1 16,-11-16 4-16,0 0-6 0,-10 21 4 15,10-21-4-15,-17 17 0 0,17-17-2 0,-23 17 7 16,9-10-6-16,14-7 3 0,-25 11-1 16,25-11-5-16,-23 8 5 15,23-8 0-15,-16 3-1 0,16-3-3 16,0 0 2-16,0 0-1 0,0 0 0 0,0 0 4 16,0 0-4-16,0 0 1 0,17-8-2 15,-17 8 4-15,25-1-2 0,-10 1-2 16,2 5 2-16,0 0-5 0,1 3 5 15,1 1 0-15,-1 2 1 0,-1 3-1 16,1 2-3-16,-1-1 5 0,-1 3-3 0,-2 0 3 16,-1 0-5-16,-3 0 4 0,-3 1-4 15,-3-1 1-15,-3-2 2 0,-4 0 2 16,3-16-6-16,-16 22 9 0,16-22-3 16,-28 17-2-16,9-10 2 0,-1-4 4 15,-3-1-5-15,-1 1 0 0,1 0-3 0,-3-7-13 16,5 4-8-16,-8-12-17 15,29 12-29-15,-41-16-73 0,28 8-51 16,-3-8-5-16,6 1 5 0,10 15 121 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0.5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7 268 0,'0'0'157'15,"0"0"15"-15,0 0-132 0,0 0-18 16,-6 17 1 0,6-17 5-16,0 0-4 0,0 0 0 0,0 0-5 0,-7 14-8 15,7-14-3-15,0 0-2 0,0 0-2 16,18 4-1-16,-18-4 0 0,16-4 3 0,-16 4 2 15,14-12 3-15,-14 12 1 0,0 0 3 16,17-11 1-16,-17 11 0 0,0 0 0 16,0 0-1-16,0 0-5 15,-14-14-1-15,14 14-5 0,-13-1 0 0,13 1-3 16,-15 0 1-16,15 0-5 0,0 0-11 16,-17 0-17-16,17 0-36 0,0 0-100 15,4 15-31-15,-4-15 0 0,14-2-3 16,-14 2 124-16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9.8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90 66 0,'-14'1'127'0,"14"-1"3"0,0 0-91 16,0 0-9-16,0 0-3 0,0 0 7 16,0 0-2-16,0 0 3 0,0 0-13 15,0 0 0-15,0 0-6 0,-8-15 0 0,8 15-1 16,0 0 1-16,0 0-3 0,17-18 1 16,-17 18-1-16,18-11-1 0,-4 6 1 15,-14 5 3-15,31-13 4 0,-16 6-3 16,7 4 2-16,-6-4 6 0,7 5 1 15,-7-5-2-15,7 8-1 0,-10-5-4 0,4 7-6 16,-17-3-1-16,23 5-4 16,-23-5-9-16,11 14 2 0,-11-14 1 0,1 25 1 15,-5-8-2-15,-3 1 1 16,0 2 0-16,-2 3 4 0,-3 2-4 0,1-2 1 16,-3-1-5-16,0 1 4 0,1-2-4 15,-3 1 3-15,-1-5-6 0,1 0 6 16,-1-2 0-16,2-3-1 0,0-2 0 15,0-1 0-15,-1-1 4 0,16-8 0 16,-24 11-2-16,24-11 0 0,-19 3-2 0,19-3 2 16,-13 3-3-16,13-3 1 0,0 0-4 15,0 0 5-15,0 0-1 0,0 0 0 16,13-1-3-16,2-1 6 0,4 0-1 16,3 2-1-16,1-1 0 0,4 3-1 15,2-1 1-15,0-3 0 0,1 2 0 16,0 3-6-16,-4 0 7 0,2-2 2 15,-2 2-7-15,-1-1 5 0,0 0-11 16,-8-2-14-16,12 16-48 0,-9-16-124 16,-3 1-2-16,-17-1-5 0,22-7 6 0,-22 7 142 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7.1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23 264 0,'-21'6'154'0,"21"-6"15"0,0 0-118 16,-14 5-17-16,14-5-7 0,0 0 9 15,0 0-5-15,0 0 8 0,17 3 1 16,-17-3-8-16,21-9-4 0,-7 3-8 16,8 2 1-16,-2-5-7 0,5 9 3 15,-1-6-12-15,5 6 7 0,-5-4-8 16,2 6 2-16,-3-4-10 0,-2 8 3 15,-2-1 6-15,-3-4-6 0,-16-1 8 16,22 10-10-16,-22-10 8 0,0 0-7 16,6 20 9-16,-6-20-5 0,0 0-1 0,-24 19 0 15,11-10 1-15,-3-2-2 0,-2 1 0 16,0-1 0-16,-1 1 0 0,0-2 0 16,1 0 0-16,5-1 0 0,-1-4 0 15,14-1 0-15,-18 8 0 0,18-8 0 16,0 0 0-16,0 0 0 0,0 0 0 15,0 0 0-15,16 9 0 0,-16-9-2 16,28 2-1-16,-10-3 5 0,4 1-7 16,1 2 4-16,3 0-4 0,-1 5 0 15,0 1 3-15,-3 4-2 0,1-4-1 0,-2 7 1 16,-4 1 4-16,-2 3-3 0,-4 2 3 16,-4-2 0-16,-3-1-4 0,-3-2 7 15,-3 5-1-15,-4-5-3 0,-5 0 0 16,-3-3 5-16,-2-2-5 0,-4 2-2 15,-3-3 5-15,-2-1 1 0,-1-2-1 0,-1-1-2 16,-2-1-4-16,0-4-3 0,3 1-7 16,-5-8-8-16,14 12-25 15,-14-19-21-15,31 13-109 0,-27-14-24 16,27 14 7-16,-19-13-4 0,19 13 139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5.2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0 270 0,'-18'3'168'16,"18"-3"16"-16,-8 15-88 0,8-15-62 16,0 0 1-16,-18-10 1 0,18 10 0 15,0 0-1-15,0 0-8 0,0 0-4 16,0 0-3-16,0 0-5 0,0 0-3 16,0 0 1-16,20 5 1 0,-20-5-9 0,24 6-5 15,-9-4 0-15,5 2 0 0,1-1 0 16,4 0 0-16,1 1 0 0,2 1 0 15,2-1 0-15,-2 0 0 0,1 0 0 16,0 2 0-16,-2-2 0 0,-1 1 0 16,-2-1 0-16,-2 1 0 0,-3-3 0 15,-2 1 0-15,-2-2 0 0,-15-1 0 16,19 1 0-16,-19-1 0 0,0 0 0 16,0 0 0-16,0 0 0 0,0 0 0 15,0 0 0-15,0 0 0 0,0 0 0 0,0 0 0 16,0 0 0-16,0 0 0 0,-10 14 0 15,10-14 0-15,-15 11 0 0,15-11 0 16,-25 19 0-16,8-6 0 0,-3 0 0 16,-5 2 0-16,-4 2 0 0,-2-1 0 15,0 7 0-15,-10-14-6 0,20 7-202 0,-14-2-9 16,7 5-1-16,1-8-3 16,7 2 69-16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14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205 0 400 0,'-16'6'187'0,"16"-6"-4"16,-19 14-156-16,14 1 1 0,-10-3 1 16,8 8 4-16,-11-4-2 0,8 8 2 15,-9-5-10-15,7 5-3 0,-4-1-10 0,2 0-3 16,0-1-3-16,1 0-6 0,5 1-15 15,-7-10-17-15,20 14-40 0,-17-12-116 16,12-15-15-16,0 18-3 0,0-18 1 16,13 2 130-16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5.00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-4 63 253 0,'-5'-21'155'0,"5"21"-70"0,17-6-38 16,-17 6-1-16,0 0-1 0,9-21-3 0,8 22-5 15,-17-1 2-15,25-8-3 0,-25 8-1 16,25-9-5-16,-25 9-3 0,28 3-6 16,-28-3-4-16,26 15-2 0,-26-15-3 15,22 25-1-15,-15-6-5 0,3 3 1 16,-8-1-2-16,2 2 2 0,-5 0-5 16,1-1 3-16,-4 0 4 0,0 2-8 15,-1-5 4-15,-1-2-6 0,1 0 7 16,5-17-9-16,-9 23 11 0,9-23-11 15,0 0-1-15,0 0 1 0,0 0-5 0,0 0-7 16,0 0-1-16,0 0-3 0,0 0-4 16,3-28 2-16,-3 28-9 0,21-38 9 15,-7 17-3-15,-1-4 14 0,3 0-5 16,-1-1 10-16,0 1-2 0,0 2 10 16,-3-1 10-16,-12 24 1 0,22-35 10 0,-22 35 0 15,13-24 2-15,-13 24-3 16,0 0-1-16,0 0-2 0,0 0-3 15,0 0-2-15,0 0-6 0,8 23 1 16,-8-23-3-16,-6 35 2 0,0-15-8 0,5 3-1 16,1-1 0-16,1 2 0 0,3-3 0 15,3 4 0-15,4-7 0 0,3 1 0 16,-14-19 0-16,33 27 0 0,-11-11 0 16,-22-16-33-16,50 25-62 0,-33-29-111 15,6 12-6-15,-23-8 4 0,33-8-12 0,-33 8 172 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4:51.3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68 1 0,'0'0'82'0,"0"0"35"0,0 0-84 16,0 0-1-16,0 0 4 0,0 0 1 15,0 0-1-15,0 0 6 0,0 0-4 16,0 0 1-16,0 0-8 0,0 0-6 0,0 0-9 15,0 0 0-15,0 0-6 0,0 0-4 16,0 0 0-16,0 0 0 0,0 0 3 16,7 20 3-16,-7-20 1 15,2 20 4-15,-2-20-3 0,0 26 5 0,0-26 6 16,-1 30-7-16,1-30 3 0,-3 28-6 16,3-28 5-16,-4 25-10 0,4-25 6 15,-5 19-10-15,5-19-4 0,0 0 0 16,0 0 0-16,-3 16-3 0,3-16 3 15,0 0 1-15,5-16-5 0,-5 16 7 0,6-25-6 16,-3 8 6-16,1-2-8 0,0-3 7 16,1 1-10-16,-1-1 5 0,1 4 2 15,-1-3-2-15,1 6 4 0,-1-1-6 16,-4 16 5-16,9-26-1 0,-9 26 0 16,9-14-3-16,-9 14 3 0,0 0-3 0,18 3-1 15,-18-3 3-15,15 9-2 0,-15-9 0 16,17 24 1-16,-17-24 3 0,19 24-6 15,-19-24 6-15,17 27-4 16,-7-10 3-16,-3 0-3 0,0-2 2 0,-1 3 8 16,-1-2-12-16,1 4-10 0,-6-20-42 15,1 23-128-15,4-7-2 0,-5-16 0 16,2 26-2-16,-2-26 174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2.2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40 324 211 0,'0'0'180'15,"0"0"-1"-15,0 0-104 0,-15 2-12 16,19 12-10-16,-4-14-3 0,-8 18-5 16,8-18-5-16,-13 22-11 0,13-22-8 15,-8 25-6-15,8-25-4 0,-2 22-1 0,2-22-3 16,5 20-1-16,-5-20-2 0,15 13 1 15,-15-13-2-15,24 7-1 0,-8-8 0 16,1-2-1-16,2-3 1 0,1-2-2 16,-1-3 2-16,-2-3-3 0,-2-3-4 15,-3 0 9-15,-3-2-8 0,-3 1 7 0,-6-1-6 16,-3 0 6-16,-3 2-7 16,-3 2 7-16,9 15 0 0,-25-21-3 15,11 15 4-15,-1 3-2 0,0 1 0 16,1 2-2-16,14 0 0 0,-21 3 0 0,21-3 0 15,0 0 0-15,-13 8 0 0,13-8 0 16,0 0 0-16,17 9 0 0,-3-7 0 16,4 2 0-16,4-3 0 0,3-1 0 15,1-3 0-15,3-1 0 0,-1-6 0 16,-2-1 0-16,0-2 0 0,-3-5 0 0,-2 0 0 16,-2-3 0-16,-3-3 0 0,-5-2 0 15,0 3 0-15,-6-2 0 16,-2 5 0-16,-3 1 0 0,-1 3 0 15,1 16 0-15,-7-21 0 0,7 21 0 0,0 0 0 16,-15-6 0-16,15 6 0 0,-9 15 0 16,4 0 0-16,2 5 0 0,0 5 0 15,1 5 0-15,0 6 0 0,2 4 0 16,0 3 0-16,1 2 0 0,0 3 0 16,0 2 0-16,0 5 0 0,1 3 0 0,0 2 0 15,-1 0 0-15,1 0 0 0,-2 2 0 16,-3 2 0-16,-1-3 0 0,-1-5 0 15,-4-6 0-15,-1-5 0 0,-4-4 0 16,-2-6 0-16,-2-7 0 0,-1-9 0 16,1-6 0-16,-3-8 0 0,-1-3 0 15,0-7 0-15,2-7 0 0,1-4 0 16,2-5 0-16,4-6 0 0,3 1 0 16,6-7 0-16,4-2 0 0,5-1 0 15,8-4 0-15,5-3 0 0,6-2 0 0,4 1 0 16,6-5 0-16,3 8 0 0,-1-2 0 15,8 13 0-15,-17-8-63 0,22 17-129 16,-20 0-24-16,2 12-5 0,-11-2 5 16,-2 6 102-16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1.4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8 104 220 0,'0'0'133'0,"0"0"-21"16,-10-22-21-16,10 22-10 0,0 0-10 16,0 0-12-16,0 0-7 0,2 19-12 15,-2-19-6-15,-2 21-4 0,2-21 1 16,0 25-9-16,0-25-7 0,4 28-1 16,-3-14-5-16,3 1-1 0,-4-15-7 15,5 24-1-15,-5-24 0 0,5 18 0 0,-5-18 0 16,0 0 0-16,0 0 0 0,0 0 0 15,0 0 0-15,0 0 0 0,0 0 0 16,5-17 0-16,-5 3 0 0,1-3 0 16,0-3 0-16,2 0 0 0,1-1 0 15,1 1 0-15,3 1 0 0,2 0 0 0,3 0 0 16,2 2 0-16,3 3 0 16,0 1 0-16,4 6 0 0,-5-5-14 15,14 19-70-15,-14-11-132 0,6 9 5 16,-8-3-10-16,3 7 10 0,-18-9 146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1.0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88 286 0,'4'19'167'0,"-4"-19"0"15,0 0-149-15,9 20-5 0,-9-20 6 16,20 7 2-16,-20-7 0 0,29-1 0 0,-13-4-3 15,5 1-7-15,-1-3-4 0,2-3 4 16,-3-1-1-16,0 0 5 0,-6-4-4 16,2 4 14-16,-10-6-5 0,-5 17 10 15,7-25-6-15,-7 25 6 0,-2-15-11 16,2 15 3-16,0 0-3 0,-15-7-4 0,15 7-12 16,-22 7-3-16,7-1 0 0,15-6 0 15,-28 21 0-15,14-6 0 0,0-1 0 16,4 2 0-16,0-2 0 15,5 1 0-15,2 0 0 0,3-15 0 0,3 25 0 16,-3-25 0-16,15 20 0 0,-15-20 0 16,27 17 0-16,-11-11 0 0,5 2 0 15,-3-8 0-15,12 11-40 0,-15-18-22 16,21 20-22-16,-36-13-23 0,48-5-34 16,-32-6-35-16,7 6-9 0,-6-8 22 0,-1 4 99 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0.6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54 0 412 0,'0'0'194'16,"-21"6"1"-16,21-6-164 0,-11 18 0 16,10 1 0-16,-9-6 1 0,10 11 5 15,-7-7-9-15,7 6-7 0,-4-3-10 16,5 3-11-16,-2-3 0 0,3 1 0 0,-1-3 0 16,1 0 0-16,1-4 0 0,1 0 0 15,-4-14 0-15,8 20 0 0,-8-20 0 16,0 0 0-16,13 14 0 15,-13-14 0-15,0 0 0 0,16-11 0 0,-16 11 0 16,14-22 0-16,-7 8 0 0,1-1 0 16,1-1 0-16,2-2 0 0,-11 18 0 15,22-25 0-15,-22 25 0 0,25-13 0 16,-11 10 0-16,-14 3 0 0,25 8 0 16,-25-8 0-16,23 20 0 0,-13-6 0 0,-2 3 0 15,0 2 0-15,-2 1 0 0,-1 1 0 16,-1 0 0-16,-2 0 0 0,-1 0 0 15,-1 0 0-15,-2-4 0 0,-1-1 0 16,-3-2 0-16,6-14 0 0,-20 21 0 16,6-13 0-16,-4-3 0 0,0-6 0 15,-2 0 0-15,-3-6 0 0,4 3-5 16,-7-10-25-16,13 10-16 0,-13-18-30 16,26 22-64-16,-13-22-66 0,9 7-6 15,1-3 7-15,3-1 103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0.2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14 247 0,'11'18'116'0,"-11"-18"-2"0,14 32-20 0,-14-32-18 15,9 29-13-15,-9-29-7 0,6 29-10 16,-6-29-8-16,2 25-6 0,-2-25-5 16,3 19-4-16,-3-19-5 0,2 15-3 15,-2-15-4-15,0 0-1 0,0 0 0 16,0 0-1-16,0 0-2 0,0 0-2 0,0 0 0 16,13-15-4-16,-13 15-1 0,8-23 0 15,-4 7 0-15,1-1 0 0,0-2 0 16,-1-1 0-16,2 1 0 15,-2 3 0-15,1 2 0 0,-5 14 0 0,9-22-2 16,-9 22 4-16,0 0-2 0,0 0 0 16,0 0 0-16,0 0 0 0,7 19 0 15,-7-19 0-15,1 28 0 0,0-14 0 16,0 4 0-16,2-3 0 0,1 1 0 16,-4-16 0-16,15 20 0 0,-15-20 0 0,22 17 0 15,-8-9 0-15,0-6 0 0,0-1 0 16,1-3 0-16,-1-3 0 0,-1 0 0 15,-13 5 0-15,24-18 0 0,-24 18 0 16,20-25 0-16,-20 25 0 0,15-24 0 16,-15 24 0-16,11-18 0 0,-11 18 0 15,0 0 0-15,7-15 0 0,-7 15 0 16,0 0 0-16,0 0 0 0,0 0 0 16,8 20 0-16,-8-20 0 0,8 21 0 15,-8-21 0-15,16 25 0 0,-6-11 0 0,3 1 0 16,-13-15 0-16,27 26-19 0,-27-26-20 15,33 27-29-15,-33-27-52 0,20 8-94 16,-7-8 6-16,3 0-2 0,-2-3 66 16,-14 3 144-16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9.7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92 447 0,'0'0'191'0,"1"15"7"0,-1-15-160 0,-7 14-17 16,7-14 9-16,0 24-10 0,0-24 4 15,2 26-3-15,-2-26-6 0,4 26-1 16,-4-26-10-16,10 27-4 0,-10-27 0 16,15 22 0-16,-15-22 0 0,21 17 0 15,-21-17 0-15,27 7 0 0,-12-7 0 16,2-3 0-16,1-1 0 0,1-3 0 16,-2-6 0-16,0 4 0 0,-2-6 0 15,-3-2 0-15,-2-2 0 0,-3-1 0 0,-3 0 0 16,-3-2 0-16,0 2-11 0,-5-2-1 15,3 5-13-15,-8-4 5 0,9 21-8 16,-11-26-9-16,11 26-9 0,-10-14-5 16,10 14-10-16,0 0-14 0,0 0-15 15,0 0-22-15,11 19-3 0,-11-19-6 0,8 14 15 16,-8-14 3-16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8.0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38 536 0,'-30'-29'149'15,"30"29"-63"-15,-7-15-284 0,7 15 3 16,0 0-7-16,20 2 27 0,-20-2 175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7.7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4 188 305 0,'22'0'178'0,"-8"-3"2"16,-14 3-134-16,31-15-9 0,-16 0 4 16,14 10-1-16,-13-14 3 0,11 11-13 15,-11-8-4-15,4 6-8 0,-7-5-3 16,1 4-4-16,-14 11 0 0,10-22-2 0,-10 22-5 16,-2-19 7-16,2 19-7 0,-11-16 9 15,11 16-12-15,-27-4-1 0,9 5 0 16,1 5 0-16,-5 2 0 0,2 2 0 15,-3 3 0-15,3 3 0 0,1-1 0 16,2 0 0-16,4 2 0 0,2 1 0 16,3-2 0-16,6 0 0 0,3-2 0 15,5 0 0-15,-6-14 0 0,24 21 0 16,-5-14 0-16,4-2 0 0,5 0 0 16,-1-4 0-16,6 0 0 0,-7-9 0 0,10 9-27 15,-13-15-25-15,12 13-5 0,-20-17-7 16,15 12 3-16,-20-15 3 0,13 10 9 15,-17-8 12-15,7 4 23 0,-6 0 18 16,-6-5 20-16,-1 20 14 0,2-29 12 16,-2 29 4-16,0-17 1 0,0 17-4 0,0 0-9 15,0 0-11-15,0 0-5 0,0 0-7 16,0 0-7-16,0 0-4 16,0 0-3-16,4 16-5 0,-4-16 0 15,3 20 0-15,-3-20 0 0,7 26 0 0,-7-26 0 16,7 23 0-16,-7-23 0 0,13 20 0 15,-13-20 0-15,18 16 0 0,-18-16 0 16,22 6 0-16,-22-6 0 0,26 0 0 16,-12-3 0-16,-14 3 0 0,26-14 0 15,-26 14 0-15,22-19 0 0,-22 19 0 0,17-20 0 16,-17 20 0-16,12-17 0 0,-12 17 0 16,0 0 0-16,0 0 0 15,8-13 0-15,-8 13 0 0,0 0 0 16,0 0 0-16,0 0 0 0,0 0 0 0,-10 19 0 15,10-19 0-15,-6 14 0 0,6-14 0 16,0 0 0-16,-7 19 0 0,7-19 0 16,0 0 0-16,0 0 0 0,0 0 0 15,0 14 0-15,0-14 0 0,0 0 0 16,0 0 0-16,0 0 0 0,11-17 0 0,-11 17 0 16,7-15 0-16,-7 15 0 0,10-19 0 15,-10 19 0-15,12-22 0 0,-12 22 0 16,12-20 0-16,-12 20 0 0,13-15 0 15,-13 15 0-15,0 0 0 0,19-5 0 16,-19 5 0-16,0 0 0 0,17 18 0 16,-17-18 0-16,7 19 0 0,-7-19 0 15,12 27 0-15,-12-27 0 0,16 24 0 16,-4-11 0-16,-12-13 0 0,31 20 0 16,-31-20-39-16,39 18-12 0,-25-21-11 0,19 16-8 15,-33-13-2-15,47-1 4 0,-33-10 8 16,17 11 10-16,-15-12 12 0,9 5 13 15,-10-6 9-15,2-1 14 0,-3 3 9 16,-4-7 15-16,4 6 11 0,-14-8 10 16,0 20 8-16,4-30 4 0,-4 30 6 15,-8-23-11-15,8 23 7 0,-11-13-20 0,11 13-1 16,-20-1-9-16,20 1-8 16,-29 9-2-16,16-2-2 0,-5 2 4 15,2 1-15-15,-2 1-4 0,2 3 0 0,2-3 0 16,14-11 0-16,-18 21 0 0,18-21 0 15,-8 23 0-15,8-23 0 0,4 18 0 16,-4-18 0-16,15 8 0 0,-15-8 0 16,27 5 0-16,-12-9 0 0,2 1 0 15,1-4 0-15,0 1 0 0,0-3 0 0,-1 1 0 16,0-2 0-16,-17 10 0 16,25-17 0-16,-25 17 0 0,18-14 0 0,-18 14 0 15,0 0 0-15,13-8 0 16,-13 8 0-16,0 0 0 0,5 18 0 0,-5-18 0 15,2 30 0-15,-2-9 0 0,1 3 0 16,0 4 0-16,-1 6 0 0,0 2 0 16,0 2 0-16,-2-3 0 0,0 3 0 15,-3-1 0-15,2 0 0 0,-2-4 0 16,1-1 0-16,-5-5 0 0,0-1 0 0,-2-4 0 16,0-5 0-16,-3-2 0 0,-1-3 0 15,0-4 0-15,-3-8 0 0,2-2 0 16,0-5 0-16,1-4 0 0,2-4 0 15,1-1 0-15,2-4 0 0,2-3 0 16,3-2 0-16,3 2 0 0,2-3 0 16,3 1 0-16,2 0 0 0,2 0 0 15,3 5 0-15,3 0 0 0,2 3 0 16,3 2 0-16,3 3 0 0,4 4 0 16,-2-2 0-16,9 13-20 0,-15-17-55 0,15 15-136 15,-10-5-4-15,4 5 0 0,-8-7 2 16,-2 4 140-16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6.3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0 367 0,'-2'30'185'0,"0"-9"-1"16,10 20-132-16,-15-15-8 0,16 19 2 0,-13-12-14 16,12 11-1-16,-8-9-1 0,6 4-11 15,-4-5-1-15,2-2-8 0,0 0-5 16,1-4-5-16,-2-2 0 0,-1-7 0 15,0-1 0-15,0-3 0 0,-2-15 0 16,3 19 0-16,-3-19 0 0,0 0 0 16,0 0 0-16,0 0 0 0,1-17 0 15,1 2 0-15,0-2 0 0,0-2 0 16,2-2 0-16,2 0 0 0,3 2 0 16,0 2 0-16,4 1 0 0,0 6 0 0,2 1 0 15,2 6 0-15,1 2 0 0,1 3 0 16,1 2 0-16,0 1 0 0,-2 3 0 15,0 1 0-15,-1 5 0 0,-2-2 0 16,-4 2 0-16,-2 0 0 0,-4 0 0 16,-4 2 0-16,-3 1 0 0,-4-3 0 0,-5 1 0 15,11-15 0-15,-30 25 0 0,10-15 0 16,-1-1 0-16,-1-4 0 16,1-1-2-16,-5-6-9 0,8 1-3 15,-6-7-4-15,9 4-4 0,-6-7-4 0,21 11-4 16,-29-22 1-16,29 22-7 0,-19-20-13 15,19 20-18-15,-4-13-36 0,4 13-80 16,0 0 5-16,21-19-3 0,-5 16 108 16,-16 3 73-16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3.92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12 41 191 0,'1'-23'61'0,"-1"23"11"0,0 0-6 16,0 0-3-16,0 0-14 15,0 0-7-15,-14-17-8 0,14 17-3 16,0 0-2-16,0 0-1 0,0 0-3 0,0 0-1 16,0 0 2-16,17 27 6 0,-17-27 0 15,7 23 1-15,-7-23-7 0,13 31-2 16,-13-31-6-16,9 32-4 0,-9-32 8 16,8 31-15-16,-8-31 10 0,8 28-12 15,-8-28 7-15,0 19-9 0,0-19 10 0,0 0-7 16,0 0 1-16,9 17 0 0,-9-17-3 15,0 0-4-15,0 0 0 0,5-18 0 16,-5 18 0-16,0-26 0 0,0 26 0 16,3-32 0-16,-2 13 0 0,3 1 0 15,0-2 0-15,1 3 0 0,-5 17 0 16,16-28 0-16,-16 28 0 0,19-17 0 16,-19 17 0-16,19-6 0 0,-19 6 0 15,20 3 0-15,-20-3 0 0,17 15 0 16,-17-15 0-16,21 22 0 0,-21-22 0 0,20 31 0 15,-9-12 0-15,-5 3 0 0,4-3 0 16,-10-19 0-16,14 28 0 0,-14-28 0 16,15 23 0-16,-15-23 0 15,0 0 0-15,25 9 0 0,-25-9 0 0,18-7 0 16,-18 7 0-16,20-14 0 0,-20 14 0 16,19-24 0-16,-7 7 0 0,-1-1 0 15,-1-3 0-15,1 2 0 0,-11 19 0 16,18-32 0-16,-18 32 0 0,20-22 0 15,-20 22 0-15,17-12 0 0,-17 12 0 0,0 0 0 16,21 8 0-16,-21-8 0 0,17 12 0 16,-17-12 0-16,20 22 0 0,-20-22 0 15,25 25 0-15,-12-8 0 0,-13-17 0 16,29 34 0-16,-29-34 0 0,20 27 0 16,-20-27 0-16,13 23 0 0,-13-23 0 0,0 0 0 15,17 19 0-15,-17-19 0 16,0 0 0-16,0 0 0 0,0 0 0 15,0 0-56-15,0 0-159 0,0 0 6 16,0 0-12-16,0 0 11 0,0 0 99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5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10 342 0,'0'0'180'0,"0"0"-1"0,-13-8-128 16,13 8-24-16,13 1 3 0,1 6-3 0,-14-7 7 15,20 11-6-15,-20-11 1 0,19 15-4 16,-19-15-9-16,14 25-2 16,-12-9-5-16,0 3-1 0,-4-2-4 15,-2 4 3-15,-4-3-5 0,1 3 1 0,-3-1-2 16,0 1 2-16,-2-4-4 0,1 1 4 15,1-3-5-15,10-15-6 0,-15 26-6 16,15-26-7-16,-9 16-9 0,9-16-16 16,0 0-22-16,0 0-13 0,0 0-11 15,-1-28-2-15,16 23 5 0,-17-22 4 0,17 10 9 16,-10-11 16-16,8 3 41 0,-1 2 23 16,-2-4 31-16,7 11 14 0,-11-10 19 15,14 18 7-15,-17-15 13 16,19 22 1-16,-21-18-8 0,19 22-15 0,-20-3-10 15,20-10-9-15,-20 10-11 0,17 2-6 16,-17-2-6-16,7 14-6 0,-7-14-4 16,-3 28-7-16,-3-11-7 0,0 4 0 15,-2 2 0-15,2 1 0 0,-2 0 0 16,5 0 0-16,1-1 0 0,4-2 0 0,4-2 0 16,4-3 0-16,5-2 0 0,2-5 0 15,11 9-11-15,-12-27-100 0,19 14-101 16,-7-10-5-16,11 4 0 0,-5-7-2 15,5-4 184-15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4.9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207 0 484 0,'0'0'201'0,"3"16"-2"0,-3-16-176 16,10 15-8-16,-10-15 3 0,9 21-1 16,-4-7 1-16,-5-14-7 0,-5 28-2 0,-4-12-6 15,-4 1-6-15,0 7-26 0,-17-13-46 16,5 13-133-16,-6-7-3 16,-1 3 0-16,-6-6-1 0,0-2 164 15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4.5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5 466 0,'0'0'198'15,"13"-10"-7"-15,-13 10-157 0,0 0-22 16,0 0-1-16,0 0-3 16,0 0 2-16,-4 13 2 0,4-13-2 0,0 0-4 15,0 0-5-15,0 0-14 0,2 19-28 16,-2-19-46-16,0 0-117 0,0 0 6 0,0 0-8 16,14 2 4-16,-14-2 195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3.5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73 120 0,'0'0'142'16,"0"0"3"-16,-18-9-92 0,18 9-14 16,0 0 2-16,0 0-2 0,0 0 6 15,0 0-4-15,-7-15-1 0,7 15-9 16,0 0-3-16,0 0-4 0,0 0-4 16,13-15 1-16,-13 15-15 0,14-9 9 15,-14 9-9-15,23-10 10 0,-23 10-7 16,31-7 6-16,-14 2-6 0,5 5 8 15,-4-6-2-15,5 10-1 0,-5-4-4 16,0 7 1-16,-2-2 1 0,-16-5-12 0,22 12 9 16,-22-12-10-16,11 17 9 0,-11-17-11 15,-1 15 11-15,1-15-13 0,-15 12 6 16,15-12-2-16,-23 15 1 0,8-8 1 16,0 3-1-16,-2-1 0 0,0-2 0 15,1 1 2-15,-1-3-3 0,3 2 6 0,0-2-5 16,14-5 1-16,-23 6 1 15,23-6-1-15,-15 3-1 0,15-3 0 16,0 0 1-16,0 0 0 0,0 0 0 16,0 0-2-16,21-12 1 0,-7 10 1 0,3-1-1 15,3 3 0-15,1 1 0 0,1-1-2 16,-1 5 1-16,2 1 1 0,0 0-2 16,1 1 0-16,-2 4 1 0,-2 0 0 15,0 2-2-15,-2 2 4 0,-3 0-3 16,-3 2 2-16,-6 0-1 0,-4 0 3 0,-4 0-4 15,-3 0 4-15,-8-3-3 16,-1 0 0-16,-5 0 0 0,-3-3 3 16,-2 1-3-16,-4-3 2 0,0-1-2 15,-3-5-4-15,2 4-9 0,-7-9-10 0,9 10-22 16,-15-19-24-16,22 11-93 0,-12-10-40 16,7 5 3-16,-1-3-1 0,4-2 128 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2.8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79 254 0,'0'0'174'0,"0"0"-4"16,-19-2-119-16,19 2-5 0,0 0 3 16,0 0-4-16,0 0 3 0,0 0-9 0,0 0-10 15,0 0-8-15,0 0-5 0,0 0-3 16,16-19-9-16,-16 19 12 0,21-16-14 16,-5 11 10-16,0-4-9 0,6 5 11 15,-1-7-12-15,4 5 10 0,-1 1-9 16,2 3-3-16,0 3 0 0,-3-1 0 15,-3 1 0-15,-3 2 0 0,-2 2 0 0,-15-5 0 16,20 15 0-16,-20-15 0 16,5 18 0-16,-5-18 0 0,-5 25 0 15,5-25 0-15,-17 25 0 0,17-25 0 0,-28 23 0 16,10-12 0-16,-1-1 0 0,1 0 0 16,-1-3 0-16,1-1 0 0,1-1 0 15,3 0 0-15,14-5 0 0,-20 3 0 16,20-3 0-16,0 0 0 0,0 0 0 15,0 0 0-15,0 0 0 0,0 0 0 0,0 0 0 16,25-11 0-16,-7 10 0 0,3 0 0 16,2 2 0-16,1 1 0 0,3 3 0 15,-1 2 0-15,0 0 0 16,-2 4 0-16,-2-3 0 0,-1 4 0 0,-4 1 0 16,-3-1 0-16,-14-12 0 0,15 23 0 15,-15-23 0-15,-2 24 0 0,2-24 0 16,-19 24 0-16,4-13 0 0,-3 2 0 15,-5-1 0-15,-4 1 0 0,-2-3 0 16,-1-1 0-16,-1-2 0 0,1-2 0 0,-1-4 0 16,2 0 0-16,3-1-5 0,0-4-3 15,6 1-6-15,-1-6-5 0,21 9-14 16,-31-12-17-16,31 12-43 0,0 0-91 16,0 0-13-16,0 0 0 0,0 0 7 15,0 0 158-15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0.7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114 0 490 0,'7'14'199'0,"-7"-14"-9"0,12 22-164 0,-9-5 2 16,7 13 1-16,-5-7-2 0,3 6 0 16,-5-2-20-16,4 4-7 0,-4-4 0 15,2 4 0-15,-1-5 0 0,-1 0 0 16,0-2 0-16,2-2 0 0,-1-3 0 15,-3-5 0-15,3 0 0 0,-4-14-4 0,2 18-27 16,-2-18-9-16,0 0-18 0,0 0-12 16,0 0-13-16,-25-23-11 0,25 23-4 15,-21-27-4-15,21 27 13 0,-31-32 16 16,16 16 38-16,-7-3 28 0,0-2 34 16,9 11 27-16,-12-14 26 0,25 24 12 15,-23-26 6-15,23 26-5 0,-6-18-14 16,20 20-14-16,-14-16-13 0,20 14-15 15,-6-9-9-15,13 7-11 0,-1-4-4 16,10 1-4-16,1-1-3 0,3 1-10 0,6 5-21 16,-11-12-36-16,16 10-142 0,-10-3 2 15,0 3-6-15,-9-3 2 0,-2 2 123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30.4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200 131 219 0,'15'-19'160'16,"-15"19"4"-16,22-17-116 0,-23-4-3 15,1 21 0-15,3-26 4 0,-3 26-6 16,-4-23-2-16,4 23-3 0,-13-17-1 16,13 17-7-16,-23-8-2 0,23 8-4 0,-28 3-4 15,15 6 0-15,-6-1-8 0,1 6-12 16,-2 0 0-16,2 5 0 0,-1-1 0 16,2 5 0-16,2-3 0 0,3-2 0 15,0 0 0-15,7 1 0 0,2-2 0 16,3-17 0-16,5 22 0 0,-5-22 0 0,17 14 0 15,-3-10 0-15,3-3 0 0,0-2 0 16,2-3 0-16,-1-2 0 16,3-3 0-16,-3-1 0 0,-1 0 0 15,-1-1 0-15,-16 11 0 0,22-18 0 0,-22 18 0 16,14-9 0-16,-14 9 0 0,0 0 0 16,0 0 0-16,0 0 0 0,1 15 0 15,-1-15 0-15,-3 19 0 0,3-19 0 16,-2 21 0-16,2-21 0 0,5 23 0 15,-5-23 0-15,11 16 0 0,-11-16 0 0,25 7 0 16,-12-9-10-16,10 5-21 0,-7-12-6 16,14 11-10-16,-14-15-4 0,17 12-1 15,-17-16 1-15,15 10 7 0,-17-12 6 16,11 8 9-16,-13-10 6 0,4 6 16 16,-5-4 11-16,-7-3 15 0,4 7 4 15,-13-8 9-15,5 23 2 0,-6-31 6 16,6 31-2-16,-15-24 1 0,15 24-6 15,-19-15-5-15,19 15-5 0,-21-3-5 16,21 3-5-16,-21 3-1 0,21-3-4 0,-15 8-3 16,15-8 0-16,0 0-2 0,-13 20 1 15,13-20-5-15,2 15 5 0,-2-15-3 16,10 22 3-16,-10-22-1 0,17 24 2 16,-17-24-2-16,23 26 1 0,-9-12 0 15,-2 1 0-15,0 1-4 0,1-1 3 0,-3 0-3 16,0 0 1-16,-5 0-2 15,-5-15 2-15,3 21-1 0,-3-21 1 16,-6 17 1-16,6-17-1 0,-16 9-5 16,16-9-2-16,-20 2-10 0,5-9-11 0,15 7-18 15,-22-15-17-15,22 15-30 0,-12-21-74 16,11 4-32-16,-1-7-1 0,4 0 10 16,2-3 171-16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9.7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0 155 282 0,'0'0'163'0,"0"0"4"0,27 18-134 0,-27-18-7 15,27 3 2-15,-12-8 0 0,7 8 1 16,-9-14-1-16,8 8-7 0,-4-8-6 16,2 2-6-16,-2-3-4 15,1 1-2-15,-7-4 5 0,-11 15 1 0,20-29 4 16,-11 15 0-16,-12-3 4 0,3 17 0 16,-13-23 4-16,13 23-1 0,-25-15-1 15,11 13-2-15,-6-1-1 0,4 9-1 16,-5-3-14-16,4 8-1 0,-1-3 0 15,0 5 0-15,1 0 0 0,1 2 0 0,3 0 0 16,2 3 0-16,4-2 0 0,4 1 0 16,2-1 0-16,3 0 0 0,3-1 0 15,5-1 0-15,4-1 0 0,3-5 0 16,4 1 0-16,-4-5 0 0,10 5 0 16,-7-12-33-16,18 16-35 0,-24-25-31 15,26 17-74-15,-15-8-37 0,3 2 8 16,-3-4 2-16,-2-2 163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9.4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0 395 0,'-1'14'186'0,"1"-14"-64"16,0 0-82-16,-7 18 9 0,14 7-6 15,-16-10 11-15,16 13-13 0,-13-5-1 16,10 10-16-16,-6-7-7 0,7 6-5 0,-4-4-12 16,2 4 0-16,-1-4 0 0,1-1 0 15,-2-1 0-15,1-1 0 0,-2-5 0 16,1-3 0-16,1-3 0 0,-2-14 0 16,3 21 0-16,-3-21 0 0,0 0 0 15,0 0-17-15,10 20-41 0,-10-20-51 0,0 0-97 16,-4-20-7-16,4 20 8 15,8-18-5-15,-8 18 206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9.0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49 480 0,'-14'-8'198'0,"14"8"-4"0,0 0-171 16,18-8-9-16,-18 8 0 0,29-8 0 15,-9 2-1-15,7 4-1 0,3-3-6 16,1 1-9-16,6 7-28 0,-11-13-46 15,10 10-125-15,-5-2 3 0,-3 2-6 16,-5-1 1-16,-3 2 158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6.22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-14 2 402 0,'9'17'203'0,"-9"-17"3"0,0 0-140 16,0 0-38-16,28-1-5 0,-28 1 6 15,30 1-4-15,-30-1-3 0,35-8-9 16,-16 10-7-16,2-4-6 0,-3 1 0 0,0 0 0 16,-18 1-9-16,23-11-18 15,-2 23-30-15,-21-12-79 0,0 0-66 16,-1-18-12-16,1 18 12 0,0 0 27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2.28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76 142 271 0,'0'0'166'15,"-1"-17"7"-15,-17 1-117 0,18 16-21 16,5-17 3-16,-5 17-4 0,16-19-4 16,-16 19-4-16,20-22 4 0,1 14-4 15,-21 8-3-15,35-20-5 0,-35 20-1 0,35-14-4 16,-18 7-3-16,8 3-3 0,-5 8-4 15,2 2-1-15,-2 3-2 0,-1 1 4 16,0 6-6-16,-1 1 2 0,-2 5-2 16,-5 6 2-16,-3-2-2 0,-6 2 3 15,-4 3-3-15,0 0 2 0,-6-1-2 16,1-1 4-16,-7 0-4 0,-2-4 3 16,-2 0 5-16,1-2-8 0,-4-4 8 15,-2 2-8-15,1-4 7 0,-3 0-9 16,-1-4 11-16,0 0-9 0,-2-4 2 0,3-1 0 15,2-1 1-15,0-2 0 0,4-4 0 16,0 2-1-16,19-3-1 0,-22-1 3 16,22 1-2-16,0 0 0 15,0 0-1-15,0 0 1 0,0 0-1 0,0 0 4 16,17-2-1-16,0 4-1 0,6-1 4 16,3-1-1-16,3 1-1 0,6-1-2 15,-2 2 3-15,1-2-2 0,1-2-1 16,-1 1-6-16,7 9-23 0,-20-19-40 15,13 11-140-15,-10 0 7 0,-1 3-9 0,-4-7 4 16,-19 4 117-16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8.6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0-2 480 0,'0'0'200'0,"13"-3"-3"0,-13 3-167 15,4 23-10-15,0-7-7 0,-4 0 13 16,5 7-9-16,-6-2 8 0,4 4-11 0,-5-4-13 15,5 4-1-15,-3 0 0 0,2-1 0 16,0 0 0-16,0 2 0 0,-1-3 0 16,0 0 0-16,1-2 0 15,-1-2 0-15,0-2 0 0,-1-1 0 0,2-2 0 16,-2-14 0-16,1 20-33 0,-1-20-26 16,-1 14-45-16,1-14-108 0,0 0 2 15,0 0-1-15,-16-8 18 0,16 8 193 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8.3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162 101 200 0,'0'0'143'0,"0"0"0"0,2 15-120 0,-2-15-15 15,0 0 7-15,0 0 4 0,0 0 3 16,0 0 5-16,4 13 5 0,-4-13 4 16,0 0-4-16,0 0-4 0,0 0-5 15,0-16-3-15,0 16-3 0,0 0-3 16,10-15-7-16,-10 15-3 0,7-19-2 0,-7 19 3 15,4-22 0-15,-4 22 3 0,2-21 1 16,-2 21 3-16,-7-19-1 16,7 19 5-16,0 0-2 0,-22-17 1 15,22 17 2-15,-18 2 1 0,18-2-5 0,-21 15-1 16,21-15 1-16,-27 24-3 0,14-7 3 16,-4 2-5-16,3 3 1 0,0-2-9 15,1 1 0-15,2-3 0 0,2 4 0 16,4-4 0-16,3-1 0 0,2-17 0 15,2 21 0-15,-2-21 0 0,8 15 0 0,-8-15 0 16,17 4 0-16,-17-4 0 0,25-7 0 16,-10 1 0-16,2-5 0 0,-1 0 0 15,2-2 0-15,0 1 0 16,-4-2 0-16,-1 3 0 0,-13 11-1 0,21-21 1 16,-21 21-1-16,0 0 0 0,17-18 1 15,-17 18 0-15,0 0-2 0,0 0 3 16,1 14-3-16,-1-14 0 0,-2 25 2 15,2-25-2-15,-2 29 4 0,2-13-4 16,0-16 4-16,1 24-4 0,-1-24 4 0,5 21-2 16,-5-21 1-16,7 14 0 0,-7-14-1 15,0 0-5-15,0 0-7 0,20 15-7 16,-20-15-11-16,15 3-23 0,-15-3-26 16,16-12-84-16,-16 12-45 0,15-12 9 15,-15 12 0-15,18-26 150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7.5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212-1 402 0,'0'0'193'16,"0"0"1"-16,-21 0-151 0,21 0-7 15,-10 20-8-15,6 0 7 0,-12-5-3 16,8 15 1-16,-10-4-12 0,3 7-15 16,-4-2-6-16,2 2 0 0,0-1 0 15,0-2 0-15,3 2 0 0,-3-11 0 0,14 13-73 16,-1-18-142-16,-1 2 6 15,5-18-10-15,-7 15 5 0,7-15 122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7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16 165 197 0,'0'0'147'16,"-9"15"-71"-16,9-15-35 0,0 0-3 0,0 0 6 15,0 0 2-15,-6-22-4 0,6 22-8 16,5-16-2-16,-5 16-3 0,8-19-4 16,-8 19-5-16,13-26 0 0,-13 26-2 15,17-28 2-15,-3 17-1 0,-5-4 0 16,5 2-1-16,-14 13 1 0,23-20-2 0,-23 20-1 15,22-10-5-15,-22 10 0 0,19 1 1 16,-19-1-3-16,19 14 3 0,-19-14-4 16,18 25 4-16,-9-7-5 15,2 4-3-15,-1 2-4 0,1 1 0 0,0 1 0 16,2 3 0-16,2-2 0 0,0 1 0 16,1-3 0-16,-1-2 0 0,2-2 0 15,-1-1 0-15,-1-3 0 0,-3-4 0 16,-12-13 0-16,19 20 0 0,-19-20 0 15,14 12 0-15,-14-12-22 0,0 0-19 0,16 9-35 16,-27-22-58-16,11 13-71 0,-1-14-2 16,1 14 7-16,-6-23 63 0,0 5 137 15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6.8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9 515 0,'15'5'201'0,"-15"-5"4"0,17 2-183 16,-17-2-2-16,15-2 1 15,-15 2 2-15,0 0-7 0,18-1-16 0,-18 1 0 16,0 0 0-16,0 0 0 0,0 0 0 16,0 0 0-16,0 0 0 0,0 0-27 15,0 0-56-15,0 0-127 0,0 0-2 16,0 0 0-16,-3-13-1 0,3 13 148 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6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41 382 0,'-15'14'173'15,"15"-14"9"-15,-14 3-154 0,14-3-4 0,0 0-1 16,0 0 0-16,0 0 2 15,0 0-4-15,0 0-9 0,0 0-22 16,23-5-35-16,-25-12-52 0,2 17-90 16,22-15-7-16,-22 15 2 0,25-21 25 0,-25 21 167 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26.1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9 456 0,'0'0'204'15,"0"0"6"-15,0 0-140 0,0 0-43 16,-3-13-4-16,3 13-5 15,0 0-3-15,0 0-15 0,0 0 0 0,0 0 0 0,0 0 0 16,0 0 0-16,0 0 0 0,0 0 0 16,0 0 0-16,0 0 0 15,4 19-15-15,-4-19-50 0,0 0-69 16,0 0-83-16,7 22 8 0,-7-22-4 0,-4 17 44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11.73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-13 340 370 0,'-18'-2'171'0,"18"2"6"0,0 0-156 16,0 0-8-16,18 4 10 0,-18-4-4 0,0 0 9 16,0 0 6-16,25 23-2 0,-25-23-4 15,17 18-4-15,-17-18 7 0,19 23-15 16,-19-23 6-16,19 24-11 0,-19-24-8 15,19 29-3-15,-19-29 0 0,17 29 0 16,-10-14 0-16,1 0 0 0,-2 0 0 16,0-1 0-16,-6-14 0 0,8 21 0 0,-8-21 0 15,0 0 0-15,8 17 0 16,-8-17 0-16,0 0 0 0,0 0 0 16,0 0 0-16,9-19 0 0,-3 1 0 0,4-5 0 15,6-9 0-15,7-4 0 0,8-10 0 16,5-9 0-16,18 7 0 0,-13-17-191 15,24 6-27-15,-6-6-3 0,7 6-7 16,-5-1 64-16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1:11.12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425 0 200 0,'0'0'134'0,"-10"16"-53"16,10-16-73-16,0 0 5 0,-23 2 5 0,23-2 2 16,-19 8 6-16,19-8 2 0,-24 10-4 15,24-10 8-15,-27 14-7 0,27-14-6 16,-26 22-4-16,26-22-2 0,-27 26-5 15,16-12 2-15,-3 0 0 0,5 5-4 16,-3-1-3-16,4 1 4 0,-1-3-5 0,4 4 3 16,1-1-5-16,2 2 3 0,1-3-5 15,2 0 9-15,1-2-7 16,2 3 8-16,-1-3 4 0,4 3-2 16,-3-2 6-16,4 5-10 0,-4-2 13 0,3 6-11 15,-4-1 13-15,2 4-11 0,-4 0-1 16,4 6 0-16,-5-2-1 0,2 2 5 15,-4-1-8-15,3-1 6 0,-5 0-6 16,3 2 5-16,-5-6-7 0,2 2 10 16,-8-5-9-16,2 0 7 0,-5-3-6 0,0 4 1 15,-4-9-2-15,1 5-2 0,-4-8 10 16,1 1-13-16,1-1 9 16,1 1-10-16,1-5 9 0,4 0-9 15,0-3 9-15,14-8-6 0,-17 11-3 0,17-11 3 16,0 0-1-16,0 0 1 0,0 0 0 15,0 0 0-15,0 0-2 0,15 14 1 16,-15-14 2-16,27 15-2 0,-9-6-1 16,3 0 0-16,0 2-1 0,1 2 2 15,1 5-1-15,2 1 1 0,-4 3-4 0,0 3 5 16,1 3-6-16,-2 7 7 0,-1 2-6 16,-2 1 6-16,-3-1-7 0,-2 2 7 15,-1 1 1-15,-3 2-6 0,-4-3 10 16,0 1-3-16,-4-2 3 0,-3 5-5 15,-2 0 8-15,0 5-6 0,-6-2 1 16,2 5 6-16,-5 1-10 0,3 3 8 16,-3 1-6-16,1-1-3 0,2 5 0 15,-1-1 0-15,3 0 0 0,2 4 0 16,2 1 0-16,2 0 0 0,2-2 0 0,1 3 0 16,2-7 0-16,3-1 0 0,3-4 0 15,1-8 0-15,7-6 0 0,2-2 0 16,6-4 0-16,2-13-17 0,16 7-27 15,-12-25-68-15,22 8-100 0,-2-12 0 16,3-3-5-16,-2-10 9 0,-4-7 208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7.2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0 357 0,'0'0'181'0,"0"0"6"16,0 0-139-16,0 0-10 0,0 0-9 15,-10 19-3-15,10-19 3 0,-6 32-2 16,2-14-11-16,2 5-5 0,-1 0-9 0,1 1-1 16,3 3-19-16,-7-13-22 0,19 12-87 15,-12-10-72-15,5 2 5 16,-6-18-10-16,10 20 35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1.53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 15 455 0,'0'0'197'0,"0"0"8"16,-17 4-172-16,17-4-6 0,18-5-13 16,-18 5 5-16,33-5-10 0,-11 4 0 15,2-2-15-15,-5-5-29 0,21 19-77 0,-15-15-93 16,6 5 11-16,-6-4-12 0,0 0 8 15,-8-2 187-15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52.8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10 611 0,'0'0'219'0,"0"0"-26"15,0 0-193-15,0 0 0 0,0 0 0 16,0 0 0-16,0 0 0 0,0 0-93 15,0 0-125-15,0 0 2 0,0 0-9 0,-15-10 4 16,15 10 172-16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52.5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49 121 238 0,'-16'-4'186'16,"16"4"-10"-16,0 0-89 0,-15-4-27 0,15 4 0 16,0 0-13-16,-3 15-2 15,3-15-6-15,-6 15-13 0,6-15 4 16,-5 28-12-16,1-13-7 0,5 4-11 15,-2-1 0-15,2-3 0 0,1 2 0 0,2-1 0 16,0-1 0-16,-4-15 0 0,14 24 0 16,-14-24 0-16,21 17 0 0,-21-17 0 15,21 6 0-15,-21-6 0 0,23-10 0 16,-23 10 0-16,23-14 0 0,-23 14 0 16,16-24 0-16,-8 9 0 0,-1 0 0 0,-7 15 0 15,12-27 0-15,-12 27 0 0,9-28 0 16,-9 28 0-16,8-19 0 15,-8 19 0-15,0 0 0 0,0 0 0 16,0 0 0-16,0 0 0 0,0 0 0 0,15 2 0 16,-15-2 0-16,10 16 0 0,-10-16 0 15,16 23 0-15,-16-23 0 0,22 21 0 16,-22-21 0-16,26 18 0 0,-11-11 0 16,0-4 0-16,-2-1 0 0,1 0 0 15,-14-2 0-15,20-4 0 0,-20 4 0 0,14-12 0 16,-14 12 0-16,6-18 0 0,-6 4 0 15,0 14 0-15,-4-32 0 0,1 15 0 16,-1-4 0-16,-2 1 0 0,1-2 0 16,-1 3 0-16,0 3 0 0,2-3 0 15,4 19 0-15,-4-23 0 0,4 23 0 16,0 0 0-16,-3-14 0 0,3 14 0 16,0 0 0-16,0 0 0 0,14 13-34 15,-14-13-15-15,13 12-16 0,-13-12-6 16,16 18-5-16,-16-18-9 0,16 19 9 0,-16-19 3 15,13 19 20-15,-13-19 8 0,12 18 18 16,-12-18 7-16,9 15 10 0,-9-15 14 16,0 0 9-16,13 20 8 0,-13-20 7 15,0 0 7-15,0 0 6 0,16 23 1 16,-16-23 8-16,0 0-8 0,0 0-1 16,25 18-9-16,-25-18-2 0,24 9-8 15,-24-9-1-15,31 2-4 0,-15-4 2 16,7 3 1-16,-6-6 0 0,7 5 3 15,-6-10 1-15,6 3 5 0,-9-6-11 0,5 7 10 16,-9-8-14-16,-11 14 7 0,18-23-10 16,-18 23 6-16,-1-21-16 0,1 21-1 15,-17-13 0-15,17 13 0 0,-31-5 0 16,12 7 0-16,-4-1 0 0,1 4 0 16,-2 0 0-16,2 4 0 0,-2-2 0 0,3 3 0 15,1 2 0-15,2-1 0 16,5 2 0-16,13-13 0 0,-16 24 0 15,16-24 0-15,-2 23 0 0,2-23 0 16,16 20 0-16,-16-20 0 0,30 15 0 0,-11-8 0 16,4 0 0-16,0-4 0 0,4-1 0 15,-2-4 0-15,2 4 0 0,-3-5-8 16,0 2-4-16,-7-4-3 0,2 2 3 16,-19 3 3-16,24-5 2 0,-24 5 5 15,0 0 5-15,16-6 0 0,-16 6-3 0,0 0 3 16,0 0 0-16,0 0 3 0,0 0 0 15,0 0 0-15,0 0-3 0,0 0 2 16,0 0 1-16,0 0 1 0,0 0 1 16,5 14-2-16,-5-14-6 0,0 0 0 15,0 0 0-15,0 0 0 0,0 0 0 16,0 0 0-16,2-16 0 0,-2 16 0 16,1-18 0-16,-1 18 0 0,3-27 0 15,-1 11 0-15,2-1 0 0,0-2 0 16,2-1 0-16,-1 1 0 0,5 2 0 0,-4-1-10 15,10 10-19-15,-10-9-10 0,14 16-10 16,-20 1-7-16,32-5-9 0,-32 5-3 16,35-1-1-16,-35 1 7 0,37 0 9 15,-37 0 8-15,38-1 14 0,-23-1 14 16,4 2 19-16,2 0 15 0,-6-5 9 16,8 8 10-16,-23-3 8 0,36-3 7 15,-36 3 6-15,32-4 0 0,-32 4-1 16,23-6-2-16,-23 6-3 0,0 0-10 15,12-14-6-15,-12 14-6 0,0 0-6 0,0 0-9 16,0 0-14-16,-23-7 0 0,8 5 0 16,-1 3 0-16,-4-1 0 0,0 2 0 15,-2 0 0-15,1 3 0 0,-1-2 0 16,5 4 0-16,1-2 0 0,16-5 0 16,-21 10 0-16,21-10 0 0,-11 14 0 0,11-14 0 15,4 15 0-15,-4-15 0 16,16 16 0-16,-16-16 0 0,24 18 0 15,-9-4 0-15,1 0 0 0,1 1 0 16,-2-1 0-16,-3 2 0 0,0 2 0 0,-3-4 0 16,-1 2 0-16,-3-1 0 0,-2-1 0 15,-3-14 0-15,-4 24 0 0,4-24 0 16,-14 20 0-16,14-20 0 0,-27 13 0 16,11-10 0-16,-3-5 0 0,0-3 0 15,0-1 0-15,1-4 0 0,2-2 0 0,0-4 0 16,16 16 0-16,-26-37-1 0,26 37-51 15,-16-34-29-15,16 34-100 0,7-29-33 16,-7 29 7-16,6-25-1 0,-6 25 130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51.0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51 408 0,'14'-14'203'0,"-14"14"-11"0,0 0-141 31,7-20-12-31,-7 20-6 0,0 0-3 0,0 0-7 0,-12-16-3 0,12 16-9 0,-22-2-2 16,22 2-5-16,-28 4-4 0,12 0 0 15,-1 1 0-15,0 4 0 0,0-1 0 16,3 0 0-16,14-8 0 0,-22 16 0 16,22-16 0-16,-8 16 0 0,8-16 0 0,4 16 0 15,-4-16 0-15,15 17 0 0,-15-17 0 16,29 20 0-16,-12-7 0 15,3-3 0-15,-1 4 0 0,1-4 0 16,0 2 0-16,-2 2 0 0,-3-3 0 0,-3 3 0 16,-12-14 0-16,15 20 0 0,-15-20 0 15,-3 17 0-15,3-17 0 0,-20 14 0 16,4-8 0-16,-4-4 0 0,-1 1 0 16,-1-4 0-16,0 2 0 0,-1-4 0 15,6 3-12-15,-4-10-25 0,21 10-21 0,-27-15-35 16,27 15-114-16,-4-20 1 0,4 20-4 15,6-21 11-15,0 8 199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50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224 88 190 0,'0'0'152'0,"0"0"16"16,0 0-113-16,0 0-17 0,0 0 1 15,0 0 3-15,0 0 1 0,0 0-7 16,0 0-15-16,19-13 2 0,-19 13-10 16,7-15 3-16,-7 15-4 0,1-17 6 15,-7 4-4-15,6 13 5 0,-9-17 3 16,9 17-3-16,-18-11 2 0,18 11-5 16,-27-2-1-16,11 7-3 0,-5 2-3 15,3 2 1-15,-5 5-10 0,4 1 0 16,-3 1 0-16,6 2 0 0,-2 0 0 0,5-4 0 15,2 2 0-15,3-2 0 0,8-14 0 16,-6 24 0-16,6-24 0 0,7 18 0 16,-7-18 0-16,20 17 0 0,-3-10 0 15,0-2 0-15,3-3 0 0,2-1 0 16,0-3 0-16,0 0 0 0,1-4 0 0,-1 1 0 16,-2-4 0-16,-2-1 0 0,-4 2 0 15,-14 8 0-15,22-17 0 16,-22 17 0-16,0 0 0 0,12-20 0 15,-12 20 0-15,0 0 0 0,0 0 0 0,-15-7 0 16,15 7 0-16,0 0 0 0,-14 6 0 16,14-6 0-16,0 0 0 0,-9 19 0 15,9-19 0-15,0 0 0 0,9 19 0 16,-9-19 0-16,15 12 0 0,-15-12 0 16,25 12 0-16,-12-9 0 0,2 1 0 0,1 3 0 15,0-4 0-15,-1 1 0 0,-1 1 0 16,-14-5 0-16,23 7 0 0,-23-7 0 15,17 8 0-15,-17-8 0 16,0 0 0-16,0 0 0 0,0 0 0 0,0 0 0 16,0 0 0-16,11 14 0 0,-11-14 0 15,0 0 0-15,0 0 0 0,0 0 0 16,0 0 0-16,-3-17 0 0,3 17 0 16,0-18 0-16,0 18 0 0,2-25 0 15,1 9 0-15,0-1 0 0,1-1 0 0,3-1 0 16,0 1 0-16,0 2 0 0,3 0 0 15,-10 16 0-15,20-24 0 0,-20 24 0 16,23-12 0-16,-23 12 0 0,22 1 0 16,-22-1 0-16,23 10 0 0,-23-10 0 15,19 21 0-15,-19-21 0 0,16 21 0 16,-9-8 0-16,2 1 0 0,-9-14 0 16,14 25 0-16,-14-25 0 0,18 21 0 15,-18-21-3-15,21 26-46 0,-21-26-26 16,24 16-51-16,-24-16-85 0,20 13-2 0,-20-13 7 15,23 5 67-15,-9-4 139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9.7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89 597 0,'0'0'207'0,"-13"-37"-61"0,13 37-115 16,19-10-17-16,-1 7 6 0,2-4-14 16,6 6-4-16,3-4-2 0,2-3 0 15,8 10-8-15,-12-14-60 0,16 14-134 0,-10-7-14 16,1 5 12-16,-8-5-16 0,-2 5 116 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9.3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175 175 401 0,'5'-17'196'0,"-5"17"3"16,-7-16-156-16,7 16-2 0,0 0-9 16,0 0 4-16,-8-15-12 0,8 15 0 15,-14 3-7-15,14-3-7 0,-23 11-10 0,23-11 0 16,-29 20 0-16,14-7 0 0,-3 0 0 15,2 3 0-15,1-1 0 0,15-15 0 16,-23 26 0-16,16-9 0 0,2-4 0 16,5-13 0-16,-1 23 0 0,1-23 0 15,10 18 0-15,-10-18 0 0,23 16 0 16,-9-14 0-16,6 0 0 0,0-3 0 16,7 1 0-16,-3-7 0 0,9 6 0 15,-11-13-42-15,14 12-14 0,-18-18-14 16,18 17-13-16,-25-23-6 0,19 17-2 0,-25-20 7 15,15 14 11-15,-16-14 16 0,7 7 23 16,-9-4 24-16,-1 0 21 0,4 6 26 16,-14-5 14-16,9 25 14 0,-6-36 2 15,6 36 6-15,-8-24-9 0,8 24-3 16,0 0-7-16,0 0-11 0,0 0-4 0,0 0-6 16,0 0-5-16,0 0-4 0,1 20-4 15,5-4-1-15,-6-1-19 16,5 9 0-16,-3-5 0 0,1 7 0 15,-1-3 0-15,2 1 0 0,-3-3 0 0,1 1 0 16,-1-2 0-16,1-4 0 0,-1 4 0 16,1-6 0-16,-2-14 0 0,2 23 0 15,-2-23 0-15,1 17 0 0,-1-17 0 16,0 0 0-16,4 20-26 0,-4-20-48 16,0 0-79-16,0 0-63 0,0 0 0 0,-7-13 7 15,7 13 81-15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8.9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82 133 0,'0'0'153'0,"0"0"15"0,10 24-103 16,-10-24-10-16,0 0-6 0,0 0-4 0,0 0-6 15,14 5-5-15,-14-5-2 0,20-4-5 16,-4 3-4-16,-16 1-1 0,26-14 0 16,-26 14 0-16,26-20-1 0,-18 6-3 15,6 7 4-15,-10-7-7 0,-4 14 9 16,8-20-13-16,-8 20 8 0,-1-14-15 0,1 14-4 16,0 0 0-16,-19-8 0 0,19 8 0 15,-25 8 0-15,11 0 0 16,-2 2 0-16,0 2 0 0,3 4 0 15,1-1 0-15,0 1 0 0,3 1 0 0,3-3 0 16,4 3 0-16,1-2 0 0,1-15 0 16,7 26 0-16,-7-26 0 0,17 22 0 15,-1-14 0-15,-2-2 0 0,5 0 0 16,-3-7 0-16,9 10-23 0,-11-19-42 16,18 19-24-16,-22-25-47 0,9 12-79 0,0-8 8 15,2 2 1-15,-1-1 125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8.5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0 130 402 0,'0'0'201'0,"13"5"-5"15,-13-5-111-15,0 0-62 0,0 0-6 16,4 20 6-16,-4-20-2 0,2 23 2 16,-2-23-7-16,1 27-1 0,-1-27-14 15,2 24-1-15,-2-24 0 0,3 24 0 16,-3-24 0-16,2 16 0 0,-2-16 0 0,0 0 0 16,0 0 0-16,3 13 0 0,-3-13 0 15,0 0 0-15,5-17 0 16,-5 17 0-16,10-24 0 0,-10 24 0 15,13-30 0-15,-7 11 0 0,2 0 0 0,1 2 0 16,0-2 0-16,0 2 0 0,1 2 0 16,-10 15 0-16,21-25 0 0,-21 25 0 15,22-16 0-15,-22 16 0 0,22-7 0 16,-22 7 0-16,18 9 0 0,-18-9 0 16,21 17 0-16,-21-17 0 0,20 27 0 0,-9-11 0 15,1 1 0-15,-2-1 0 0,2 1 0 16,-3 0 0-16,2-3 0 0,-3 3 0 15,-8-17 0-15,15 24 0 16,-15-24 0-16,10 15 0 0,-10-15 0 0,0 0 0 16,0 0 0-16,0 0 0 0,0 0 0 15,15-14 0-15,-15 14 0 0,10-29 0 16,-3 11 0-16,2-1 0 0,1-4 0 16,1 2 0-16,1-3 0 0,0 1 0 15,2 1 0-15,-2 2 0 0,3 5 0 0,-7-3 0 16,9 13-26-16,-15-14-28 0,18 27-22 15,-20-8-42-15,0 0-65 0,0 0-28 16,18-1 16-16,-18 1 36 0,0 0 159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7.9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180 75 246 0,'1'-16'175'0,"-1"16"10"15,-8-26-96-15,8 26-51 0,-9-16-6 16,9 16 9-16,-14-12-6 0,14 12 1 16,-15-5-6-16,15 5-3 0,-17 1-7 15,17-1-2-15,-21 11-3 0,21-11 0 16,-24 21-2-16,13-3-5 0,-4-1-8 0,3 2 0 15,1 3 0-15,1 1 0 0,4 0 0 16,0 1 0-16,4-2 0 0,4-1 0 16,2-2 0-16,5-1 0 0,4-5 0 15,3-2 0-15,3-3 0 0,2-5 0 16,2-4 0-16,0-4 0 0,3-1 0 0,-5-4 0 16,2 0 0-16,-4-3 0 0,-2 4 0 15,-4-5-2-15,-13 14-1 16,19-18 0-16,-19 18 2 0,10-13-1 15,-10 13 2-15,0 0-2 0,0 0 3 0,0 0-2 16,0 0 1-16,0 0 3 0,0 0-3 16,0 0 1-16,-7 15-2 0,7-15 5 15,3 20-4-15,-3-20 0 0,14 21 0 16,-3-7-1-16,3-4 0 0,3 1 1 16,2-3 0-16,2 0 1 0,1-4-2 0,0-2 2 15,-1-3-1-15,-1-3 0 16,-4-3 1-16,0-2 1 0,-16 9 1 15,21-25-4-15,-15 9 3 0,-5 0-2 16,-4-1 0-16,-5 3 0 0,-2-1 0 0,-5 0 0 16,-3 4 0-16,-2 1 0 0,-3 3 0 15,-2 3 0-15,1 3 0 0,2 3 0 16,-1 3 0-16,2 2 0 0,2 2 0 16,1 0 0-16,6 5 0 0,12-14-8 15,-15 29-29-15,15-29-20 0,-3 33-36 0,3-33-96 16,-1 25-22-16,1-25 2 0,18 17 4 15,-18-17 192-15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5.4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139 68 350 0,'0'-16'184'0,"-2"-6"-32"16,2 22-116-1,0 0-5-15,0 0 8 0,-11-25-3 0,11 25 10 0,-14-4-9 0,14 4-10 0,-21 1-7 16,21-1-3-16,-27 4-3 0,27-4-4 16,-26 10 0-16,26-10-5 0,-24 11-1 15,24-11 1-15,-13 10-5 16,13-10 0-16,-1 15 0 0,1-15 0 0,10 17 0 15,-10-17 0-15,25 20 0 0,-10-8 0 16,1-1 0-16,4 1 0 0,-1-1 0 16,2 0 0-16,-3 1 0 0,-1 0 0 15,-2-1 0-15,-15-11 0 0,22 22 0 16,-22-22 0-16,7 21 0 0,-7-21 0 0,-5 15 0 16,5-15 0-16,-17 13 0 0,17-13 0 15,-24 9 0-15,10-10 0 0,14 1-19 16,-32-1-68-16,32 1-126 0,-17-9 0 15,17 9-7-15,-11-13 5 0,11 13 160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1.34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42 472 0,'0'0'205'0,"0"0"-9"0,0 0-159 0,10-20-4 16,-10 20-5-16,0 0-10 0,29-8-4 0,-29 8-5 0,32-8-4 0,-12 4-2 16,-3 2-3-16,1 4-10 0,-18-2-11 15,42 6-22-15,-42-6-37 0,23 0-117 16,-23 0-10-16,0 0 5 0,0 0-5 16,10 19 155-16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5.0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61 430 0,'0'0'192'0,"0"0"-56"16,17 28-90-16,-17-28-5 0,5 27-5 0,-5-27-8 16,6 24-3-16,-6-24-7 15,5 22-3-15,-5-22-6 0,0 0-1 16,5 16-4-16,-5-16 0 0,0 0 1 16,0 0-2-16,0 0-1 0,16-8 1 0,-16 8-2 15,11-18 1-15,-7 4 0 0,2 0-1 16,-1-2 0-16,1-3-1 0,0 2 1 15,-1-1 2-15,1 0-6 0,0 3 9 16,-6 15-9-16,11-22 9 0,-11 22-7 16,0 0 3-16,0 0-2 0,18 1 0 0,-18-1 0 15,7 16 0-15,-7-16 0 0,6 20 0 16,-6-20 0-16,4 18 0 16,-4-18 0-16,11 22 0 0,-11-22 0 15,17 15 0-15,-17-15 0 0,22 9 0 0,-9-8 0 16,2-2 0-16,0-2 0 0,-15 3 0 15,23-14 0-15,-23 14 0 0,20-20 0 16,-20 20 0-16,13-23 0 0,-13 23 0 16,7-19 0-16,-7 19 0 0,0 0 0 15,7-14 0-15,-7 14 0 0,0 0 0 0,0 0 0 16,0 0 0-16,-4 22 0 0,4-22 0 16,1 21 0-16,-1-21 0 0,3 25 0 15,-3-25 0-15,8 24 0 0,-8-24 0 16,14 20 0-16,-14-20 0 0,17 18 0 15,-17-18 0-15,24 14-30 0,-24-14-37 16,32 8-64-16,-32-8-80 0,32-3-4 16,-16-4 7-16,3 0 48 0,0 0 160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4.6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38 37 465 0,'-16'1'200'0,"16"-1"4"16,-8 17-170-16,8-17-10 0,-11 20-3 15,11-20 3-15,-3 25-1 0,3-25-6 16,1 25-6-16,-1-25-11 0,6 20 0 16,-6-20 0-16,11 22 0 0,-11-22 0 15,15 16 0-15,-15-16 0 0,19 7 0 0,-19-7 0 16,26 1 0-16,-13-6 0 0,4-2 0 16,1-2 0-16,-1-1 0 0,-1-3 0 15,-1 0 0-15,-2-2 0 16,-4-2 0-16,-2 0 0 0,-1 2 0 0,-5 2 0 15,-2-1 0-15,1 14 0 0,-8-21 0 16,8 21 0-16,0 0-18 0,0 0-16 16,-21-22-28-16,21 22-42 0,0 0-98 15,0 0 4-15,0 0-12 0,0 0 19 16,0 0 188-16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4.6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0 404 0,'0'0'196'0,"0"0"-2"16,0 0-132-16,1 14-26 15,6 1-2-15,-7-15-2 0,3 29 2 16,-5-15-6-16,7 9-25 0,-4-3-3 16,2 3 0-16,0-2 0 0,3 0 0 0,-1-1 0 15,0-3 0-15,2 1 0 0,1-5 0 16,2 1 0-16,-10-14 0 0,20 23 0 15,-20-23 0-15,24 20-46 0,-24-20-37 16,26-6-119-16,-26 6-10 0,25-10-3 16,-25 10 8-16,26-25 150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4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0 464 0,'0'0'199'0,"0"0"-7"0,0 0-157 16,-20 18-11-16,18-5 0 0,2-13 1 15,-6 34-3-15,0-17 6 0,6 6-18 16,-4-1-10-16,5 2 0 0,0-2 0 15,2 3 0-15,1-3 0 0,1-4 0 16,0 0 0-16,1-2 0 0,2 0 0 16,-8-16 0-16,17 21 0 0,-17-21-15 15,20 12-31-15,-20-12-28 0,25 1-56 16,-25-1-78-16,27-22-2 0,-18 5 6 0,2-2 69 16,-1-1 135-16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3.8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193 149 154 0,'0'0'152'0,"0"0"2"0,0 0-105 15,0 0-15-15,6-23 6 0,-6 23-1 16,1-17 4-16,-1 17-1 0,-3-20-3 16,3 20-4-16,-8-26-5 0,8 26 2 15,-11-28-9-15,11 28 11 0,-16-23-9 16,16 23 7-16,-20-15-14 0,20 15 1 0,-24 6-3 16,24-6-3-16,-29 20-13 0,15-5 0 15,-1 0 0-15,0 3 0 0,1 1 0 16,3 0 0-16,1-1 0 0,4-2 0 15,3 1 0-15,2-1 0 0,4-3 0 16,-3-13 0-16,15 21 0 0,-15-21 0 0,26 8 0 16,-8-7 0-16,2-5 0 15,-1-3 0-15,0 0 0 0,2-8 0 16,-2 2 0-16,-2 0 0 0,-2 2 0 16,-3-2 0-16,-12 13 0 0,17-16 0 0,-17 16 0 15,0 0 0-15,0 0 0 0,0 0 0 16,0 0 0-16,0 0 0 0,0 0 0 15,-4 13 0-15,4-13 0 0,-8 22 0 16,8-22 0-16,-4 23 0 0,4-23 0 16,5 22 0-16,3-9 0 0,-8-13 0 0,22 19-8 15,-22-19-34-15,33 19-23 0,-33-19-39 16,27-6-106-16,-12 1 0 16,7 2 3-16,-2-9 31 0,-2-1 176 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30:43.3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337 67 113 0,'7'-16'153'0,"-7"16"-2"0,0 0-93 0,0 0-9 16,0 0 2-16,0 0-2 0,0 0-8 15,-6-15-6-15,6 15-7 0,0 0-1 16,0 0-4-16,-15-9 1 0,15 9-3 15,0 0 0-15,-16-11 0 0,16 11-1 16,-21-8-3-16,5 1 2 0,16 7-2 16,-31-5 0-16,14 9 1 0,-6-4-3 15,5 11 1-15,-4-5-2 0,3 7-9 16,-3 2-5-16,2 9 0 0,0-1 0 16,3 5 0-16,2 2 0 0,0 3 0 0,2 1 0 15,4 4 0-15,3-3 0 0,3-2 0 16,4 0 0-16,5-2 0 0,2 0 0 15,7-6 0-15,1-3 0 0,6-3 0 16,4-3 0-16,3-6 0 0,4-3 0 16,0-9 0-16,2-1 0 0,-3-3 0 0,6 1 0 15,-13-10 0-15,12 12-54 0,-24-20-66 16,11 9-97-16,-12-4 3 16,3 4-2-16,-10-4 15 0,-1 1 201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9.2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-10 64 107 0,'0'0'146'16,"10"-17"-52"-16,-10 17-22 0,0 0-6 15,0 0-2-15,0 0-15 0,0 0-3 16,0 0-3-16,0 0-2 0,0 0-4 16,0 0-4-16,0 0-6 0,19 28 3 15,-19-28-2-15,12 28-2 0,-12-28-7 0,10 30-2 16,-10-30-7-16,8 27 0 0,-8-27 4 16,9 28-12-16,-9-28 8 0,4 22-10 15,-4-22 9-15,0 0-10 16,10 17 10-16,-10-17-9 0,0 0 6 0,0 0-2 15,0 0 1-15,0 0-5 0,0 0 0 16,0 0 0-16,11-26 0 0,-11 26 0 16,3-32 0-16,1 15 0 0,1-5 0 15,2-1 0-15,1 5 0 0,-3-1 0 16,7 0 0-16,-12 19 0 0,20-27 0 0,-20 27 0 16,19-21 0-16,-19 21 0 0,23-4 0 15,-23 4 0-15,26 4 0 0,-26-4 0 16,32 11 0-16,-32-11 0 0,30 27 0 15,-30-27 0-15,26 29 0 0,-14-12 0 16,-4 3 0-16,3 0 0 0,-5-1 0 0,2 0 0 16,0-2 0-16,-8-17 0 15,12 27 0-15,-12-27 0 0,8 22 0 16,-8-22 0-16,0 0 0 0,0 0 0 16,0 0 0-16,0 0-8 0,6 21-39 0,-23-38-66 15,17 17-99-15,0 0 7 0,0 0-10 16,0 0 9-16,16-17 190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7.56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21 168 329 0,'0'0'161'0,"0"0"-52"0,-13-18-66 16,13 18-4-16,0 0-3 0,0 0-6 16,0-26 0-16,0 26-5 0,0 0-5 0,18-27-4 15,-18 27 0-15,17-25-3 0,-17 25 3 16,27-26-4-16,-27 26-1 0,30-21 0 15,-30 21 2-15,32-17-2 0,-15 10-1 16,1 6-4-16,-18 1-1 0,31 7-2 16,-31-7 0-16,25 18-2 0,-12 0-2 0,-3 6 1 15,-6 5-2-15,2 3 5 0,-9 2-4 16,2 3 3-16,-5-1-5 0,1 1 7 16,-4 1 0-16,-3-2-5 15,-4-2 4-15,0-1-2 0,2-8 4 0,1 0-6 16,-3-4 8-16,-1-2-11 0,0-7 6 15,0-4 0-15,17-8 1 0,-26 8-4 16,26-8 2-16,-23-1-2 0,23 1 2 16,-21-15-1-16,21 15 2 0,0 0-2 15,-20-25-2-15,20 25-2 0,0 0 2 0,-4-17 0 16,4 17 1-16,0 0-2 0,25 3-3 16,-25-3 3-16,25 12 2 0,-7-2 5 15,2 1-3-15,7-2 4 16,-2 1-1-16,4 3 5 0,1-6-2 0,5 0-1 15,-3-5 1-15,2-2-4 0,-5 0-4 16,-5-1-8-16,2 9-28 0,-26-8-56 16,23-15-116-16,-23 15 8 0,19-9-10 15,-19 9 5-15,0 0 158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6.77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 0 423 0,'-20'19'177'0,"20"-19"13"0,0 0-165 0,0 0-1 15,0 0-7-15,0 0-6 0,25 13-6 16,-25-13-21-16,50 9-74 0,-25-8-102 15,3 1 11-15,1-4-16 0,-3 0 14 16,0 0 171-16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6.63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0-2 389 0,'23'6'200'16,"-23"-6"-7"-16,24 4-136 0,-24-4-16 15,0 0-3-15,17-5-6 0,1 7-9 16,-18-2-11-16,26 0-5 0,-26 0-8 0,21-3-10 16,-4 7-16-16,-17-4-25 0,28 1-54 15,-28-1-98-15,0 0 10 0,0 0-13 16,0 0 18-16,0 0 189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6.38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-15 20 248 0,'3'-18'159'0,"-3"18"-11"15,0 0-86-15,0 0-1 16,0 0-7-16,0 0-9 0,0 0-7 0,0 0-4 15,0 0-5-15,0 0-6 0,24-4-7 16,-24 4 1-16,27 14 0 0,-8 1 0 16,-19-15-2-16,26 30-1 0,-16-10-6 15,0 2 0-15,-5-1-1 0,-3 3-4 16,-3-3-3-16,-2 5 0 0,0-3 0 0,-4-1 0 16,-1-2 0-16,2-1 0 0,6-19 0 15,-15 22 0-15,15-22 0 0,0 0 0 16,0 0 0-16,-18 10-18 0,18-10-14 15,0 0-6-15,0 0-13 0,-3-35-11 16,20 33-7-16,-26-26-2 0,27 21 1 0,-20-21 13 16,20 14 2-16,-13-13 11 15,-5 27 10-15,27-37 17 0,-14 18 15 16,-13 19 19-16,22-33 5 0,-2 25 14 16,-20 8 8-16,25-16 9 0,-26-2 4 0,20 22 2 15,-19-4-2-15,0 0-6 0,12-20-5 16,-12 20-6-16,0 0-9 0,17 11-2 15,-17-11-2-15,5 17-4 0,-5-17-8 16,3 29-2-16,-8-12-13 0,5 7 0 16,-4-1 0-16,4 6 0 0,-1-1 0 0,2-4 0 15,1-1 0-15,4 0 0 0,4-4 0 16,6-2 0-16,1-3 0 0,1-7 0 16,7 2 0-16,-25-9-25 15,58 12-85-15,-35-18-99 0,6 4-8 0,-11-10 6 16,7 6-5-16,-8-12 182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5.64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14 45 519 0,'0'0'207'16,"-16"-18"-14"-16,16 18-155 0,0 0-7 0,0 0-10 16,21-10-8-16,-21 10-12 0,30-6-1 15,-9 3 0-15,6 5 0 0,-8-14-42 16,27 16-151-16,-18-10-16 0,5 8 7 15,-5-6-12-15,-1 2 52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5.50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-3 50 149 0,'4'-24'158'16,"-4"24"2"-16,0 0-89 15,1-29-7-15,-1 29-4 0,0 0-3 0,0 0-4 16,0 0-7-16,0 0-4 0,0 0-9 15,17 34-4-15,-17-34-1 0,9 41 2 16,-10-21-5-16,9 9-7 0,-7-6-18 16,5 5 0-16,0-2 0 0,-2 1 0 15,-1-4 0-15,1 0 0 0,0-2 0 0,1-4 0 16,-1 2 0-16,-4-19 0 0,7 23 0 16,-7-23-22-16,0 0-34 0,0 0-46 15,0 0-109-15,0 0 5 0,0 0-4 16,0 0 15-16,-17-27 175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5.84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187-6 458 0,'0'0'205'0,"-28"0"-6"0,28 0-164 16,-26 9-2-16,26-9-2 0,-30 20-2 0,30-20-4 15,-33 21-17-15,33-21-8 0,-32 28 0 16,21-9 0-16,-1-1 0 0,4 7 0 15,1-4 0-15,7-1 0 0,3 9 0 16,4-4 0-16,3-7 0 0,-10-18 0 16,34 31 0-16,-14-29 0 0,10 10 0 0,-13-15-42 15,30 9-112-15,-22-11-57 0,8 3-5 16,-9-6 4-16,2 4 25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5.27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28 163 379 0,'0'0'178'0,"0"0"-8"15,-17-13-140-15,17 13-13 0,0 0 3 16,32-9 1-16,-32 9 0 0,29-13 3 16,-29 13-15-16,32-20 9 0,-32 20-15 15,32-21 6-15,-32 21-4 0,25-21 6 16,-25 21-6-16,13-18 8 0,-13 18 0 0,4-17-1 16,-4 17 2-16,0 0-1 0,-16-22-4 15,16 22 0-15,-20-9 0 0,20 9-4 16,-26-1 1-16,26 1-6 0,-29 7 0 15,29-7 0-15,-30 14 0 0,30-14 0 16,-22 28 0-16,11-10 0 0,-1 0 0 16,7 1 0-16,1 0 0 0,3 1 0 15,2-3 0-15,-1-17 0 0,15 27 0 16,-15-27 0-16,31 15 0 0,-11-9 0 16,5-2 0-16,-4-8 0 0,12 8-16 0,-15-16-32 15,21 13-16-15,-25-25-16 0,25 23-44 16,-28-20-61-16,12 11-17 0,-8-8 12 15,0-1 77-15,-15 19 113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4.88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25 37 158 0,'0'0'156'0,"-5"-20"9"16,5 20-91-16,0 0-9 0,-19-19-8 0,19 19-11 16,0 0-12-16,0 0-3 0,0 0-5 15,6 19-3-15,-6-19-4 0,1 26 1 16,-1-26 0-16,0 44 4 0,-3-19-3 15,6 10 0-15,-6-3-7 0,6 4 1 16,-8-3-5-16,6 5 3 0,-2-8-7 16,2 2-1-16,-1-7-5 0,3 2 0 15,-2-2 0-15,2-4 0 0,2-1 0 16,-5-20 0-16,8 30 0 0,-8-30 0 16,5 25 0-16,-5-25 0 0,0 0 0 0,0 0 0 15,0 0 0-15,0 0 0 0,0 0 0 16,0 0 0-16,0 0 0 0,20-9 0 15,-20 9 0-15,18 1 0 0,-18-1 0 16,24 3 0-16,-24-3 0 0,31 2 0 16,-31-2 0-16,34 8 0 0,-15-5 0 0,-2-1 0 15,1 0 0-15,-18-2 0 0,30 4 0 16,-30-4 0-16,28 4 0 16,-28-4 0-16,22-3 0 0,-22 3-24 15,21 4-49-15,-21-4-77 0,0 0-62 0,0 0 6 16,0 0-5-16,0 0 65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5:49.56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146 64 87 0,'0'0'138'0,"0"0"-23"15,0 0-71-15,0 0-3 16,0 0 1-16,20-6-3 0,-20 6 0 15,0 0 0-15,5-15-3 0,-5 15-5 0,0 0-3 16,20-10-6-16,-20 10-3 0,0 0-3 16,18-17-2-16,-18 17-5 0,17-7-1 15,-17 7 2-15,21-8-3 0,-7 9-2 16,-14-1 1-16,26-2-2 0,-11 0-3 16,2 4 4-16,-2 2 1 0,-1 4-5 0,-14-8 2 15,25 6 2-15,-25-6-2 0,17 12 1 16,-17-12-1-16,6 22-1 0,-6-22-4 15,-5 23 9-15,-1-7-3 0,-2 4 0 16,-5 1-2-16,-1 3 5 0,-1 5 2 16,-1 0-7-16,-2 0 6 0,1 0-6 15,0 1 3-15,5 3-5 0,-1-4 3 16,4 3-4-16,1-4 0 0,3-2 3 16,2 1-3-16,3 3 0 0,3-4-1 15,1-5 3-15,4 5-3 0,2-5 3 0,2 0-3 16,1-2 3-16,5-1-1 0,2 1 2 15,2-5-2-15,1 0 3 0,0-2-1 16,1-2-2-16,-1-1 0 0,-1-1-1 16,-3-5 1-16,-3 1 1 0,-2-1-1 15,-14-3 0-15,20 5 0 0,-20-5 2 0,0 0 0 16,0 0 0-16,14 5 1 0,-14-5-2 16,0 0 4-16,0 0 0 15,-19 15 2-15,19-15 2 0,-24 17-5 16,10-6 4-16,-4 4 1 0,1 1-5 0,-2 1 4 15,2 3-7-15,0 3 9 0,0-1-10 16,2 3 7-16,3 2-8 0,0 4 5 16,4-3-3-16,0 2-4 0,3 1 5 15,3 1-8-15,2 6 3 0,4-2-3 16,2 3 9-16,1-1-12 0,0 4 15 0,3 1 1 16,-1-1-8-16,1-2 5 0,-1-4 0 15,-3 0 6-15,0-5-9 16,-4-5 6-16,0 0-9 0,-4-5 4 15,-2-2 1-15,-4-3 2 0,-1 0-3 0,-5-3 1 16,-1-6-1-16,-4 1-2 0,-4-3-2 16,0-5-1-16,-7-1-5 0,2-3-8 15,-8-6-6-15,8 10-12 0,-10-13-15 16,18 14-21-16,-18-15-20 0,38 14-59 16,-30 0-53-16,30 0 1 0,-15-3 41 0,15 3 160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4.34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421-2 257 0,'0'0'164'16,"0"0"-11"-16,0 0-94 0,0 0-1 16,-24-4-5-16,24 4-5 0,-18 7-11 15,18-7-5-15,-28 15-4 0,12 2-2 16,-10-6-2-16,4 9-3 0,-10 1 2 15,3 6-16-15,-5-2 8 0,1 0-10 16,-1 4 2-16,5-8-9 0,0 4 5 16,4-3-16-16,10 1-7 0,-8-16-16 0,27 20-44 15,-4-27-123-15,-9 17-3 0,9-17 3 16,0 0-6-16,28-5 162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3.98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38 45 326 0,'0'0'177'0,"-17"0"15"16,17 0-138-16,0 0-5 0,-23-11 1 15,23 11-3-15,0 0-11 0,0 0-6 16,0 0-6-16,0 0-5 0,0 0-5 15,21 4-9-15,-21-4-5 0,26-10 0 0,-8 7 0 16,5 0 0-16,4-5 0 0,6 3 0 16,3 1 0-16,2 1 0 0,1 3 0 15,2 3 0-15,1-8 0 16,-1 5 0-16,-3 1 0 0,-4 2 0 0,-2-1 0 16,-5-2 0-16,-3 3 0 0,-3-4 0 15,-21 1 0-15,28 5 0 0,-28-5 0 16,0 0 0-16,20 8 0 0,-20-8 0 15,0 0 0-15,0 0 0 0,0 0 0 16,0 0 0-16,0 0 0 0,0 0 0 0,0 0 0 16,0 0 0-16,0 0 0 0,0 0 0 15,-6 21 0-15,6-21 0 0,0 0 0 16,-13 17 0-16,13-17 0 0,0 0 0 16,-27 28 0-16,27-28 0 0,-33 21 0 15,12-5 0-15,0-2 0 0,-3 9 0 16,-2-1 0-16,1 1 0 0,-3-2 0 15,3 7 0-15,0-5 0 0,-4 1 0 16,1-2 0-16,3 3 0 0,2-1 0 16,2-3 0-16,0-3 0 0,4 2 0 0,2-2 0 15,15-18 0-15,-14 33 0 0,14-33 0 16,-6 19 0-16,6-19 0 0,6 17 0 16,-6-17 0-16,0 0 0 0,30 2 0 15,-13-5 0-15,5-5 0 0,3-1 0 16,4 1 0-16,3 2 0 0,5-5 0 0,1 3 0 15,0-2 0-15,1 2 0 0,0 3 0 16,0 1 0-16,-1 2 0 0,-1 0 0 16,-4 6 0-16,-2 0 0 15,-7-3 0-15,4 12 0 0,-28-13-44 0,34 15-24 16,-34-15-19-16,0 0-62 0,0 0-63 16,0 0 3-16,0 0 10 0,0 0 145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3.05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21 22 354 0,'0'0'198'0,"0"0"-4"16,-25-9-124-16,25 9-23 0,0 0-10 15,21 9 0-15,-21-9-12 0,36-4-6 0,-9 0-5 0,8 6-6 16,4-2-15-16,-3-12-33 0,20 20-64 15,-19-15-99-15,-1 3-9 0,-7-1 8 0,-1 1-11 16,-28 4 198-16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2.83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220 41 459 0,'0'0'208'0,"-1"-19"-2"0,1 19-171 0,-1-18-9 15,1 18 5-15,0 0-3 16,0 0-11-16,0 0-4 0,0 0-13 0,0 0 0 16,-21-11 0-16,21 11 0 15,-24 15 0-15,24-15 0 0,-33 13 0 0,12-4 0 16,1 8 0-16,-2-4 0 0,1 3 0 16,1-3 0-16,5 6 0 0,2-2 0 15,7 2 0-15,4 1 0 0,2-20 0 16,7 26 0-16,-7-26 0 0,30 32 0 15,-9-20 0-15,6-3 0 0,-4-1 0 0,6 0 0 16,-4-6 0-16,7 9 0 0,-12-19-5 16,14 16-49-16,-34-8-24 15,41-1-59-15,-41 1-73 0,20-10-4 16,-20 10 10-16,5-18 84 0,-5 18 120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2.43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51 381 0,'0'0'204'0,"0"0"-10"0,0 0-121 15,4 18-42-15,-4-18-3 0,-2 25 1 16,2-25-5-16,0 28-4 0,0-28-6 16,5 27 0-16,-5-27-7 0,10 24-3 0,-10-24-4 15,0 0 0-15,0 0 0 0,17 18 0 16,-17-18 0-16,0 0 0 0,0 0 0 16,19-25 0-16,-19 25 0 0,12-29 0 15,-6 12 0-15,-3-2 0 0,1 0 0 16,1 2 0-16,-1 0 0 0,-4 17 0 0,5-28 0 15,-5 28 0-15,0 0 0 16,0 0 0-16,12-20 0 0,-12 20 0 16,0 0 0-16,0 0 0 0,12 17 0 15,-12-17 0-15,0 0 0 0,10 22 0 0,-10-22 0 16,12 21 0-16,-12-21 0 0,13 22 0 16,-13-22 0-16,19 13 0 0,-19-13 0 15,26 11 0-15,-26-11 0 0,29-1 0 16,-29 1 0-16,30-12 0 0,-30 12 0 15,27-18 0-15,-27 18 0 0,21-21 0 0,-21 21 0 16,19-19 0-16,-19 19 0 0,10-18 0 16,-10 18 0-16,0 0 0 15,0 0 0-15,0 0 0 0,0 0 0 16,0 0 0-16,0 0 0 0,12 20 0 0,-12-20 0 16,4 30 0-16,-4-30 0 0,9 31 0 15,-9-31 0-15,13 29 0 0,-13-29 0 16,17 19 0-16,-17-19 0 0,21 15 0 15,-21-15 0-15,21 6 0 0,-21-6 0 16,17-9 0-16,10 21-64 0,-27-12-131 0,0 0-29 16,15-18 8-16,-15 18-3 0,19-17 115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1.63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23 0 290 0,'0'0'176'0,"0"0"-4"16,0 0-133-16,0 0-4 0,-2 17 5 0,2-17 7 16,0 0-11-16,-18 19 2 0,23-1-11 15,-5-18 0-15,-5 31-6 0,5-31 6 16,-5 34-11-16,5-34-4 0,2 29-3 15,-2-29 0-15,2 22-7 0,-2-22-2 16,0 0 0-16,4 18 0 0,-4-18 0 0,0 0 0 16,0 0 0-16,0 0 0 0,0 0 0 15,10-18 0-15,-10 18 0 0,11-30 0 16,-11 30 0-16,17-33 0 0,-9 16 0 16,1-3 0-16,-9 20 0 0,21-24 0 15,-21 24 0-15,21-16 0 0,-21 16 0 16,22-8 0-16,-22 8 0 0,22 8 0 15,-22-8 0-15,23 15 0 0,-23-15 0 16,21 22 0-16,-21-22 0 0,21 35 0 16,-9-15 0-16,-12-20 0 0,21 36 0 0,-12-15 0 15,1-2 0-15,1-1 0 0,-11-18 0 16,17 31 0-16,-17-31 0 0,18 22 0 16,-18-22 0-16,0 0-12 0,0 0-15 15,29 14-25-15,-29-14-24 0,0 0-58 16,17-20-72-16,-17 20 2 0,7-20 2 0,-7 20 93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5.28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18 0 444 0,'0'0'215'0,"0"0"-9"0,0 0-137 16,10 33-31-16,-10-33-8 0,-1 29-9 15,-4-12-21-15,3 5 0 0,-3 1 0 16,-1-4 0-16,3 8 0 0,3-27-54 15,-4 22-155-15,4-22-3 0,-5 28-4 0,5-28 1 16,0 0 99-16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5.59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-3 77 249 0,'0'0'160'0,"8"-19"16"16,-8 19-127-16,0 0-10 0,5-28-4 15,-5 28-4-15,21-14 2 0,-1 13-5 16,-20 1-4-16,33-11-5 0,-33 11 1 16,36-5-2-16,-36 5-2 0,37 5 1 15,-37-5 0-15,31 13-1 0,-31-13-3 0,23 22 0 16,-23-22-4-16,11 32 2 0,-9-14-4 16,-1 3-3-16,-2 0 6 0,-3 1-10 15,-3 0 9-15,1 4-9 0,-4-2 0 16,0-3 0-16,-3-2 0 0,0 1 0 15,-3-3 0-15,3 1 0 0,13-18 0 0,-32 22-2 16,32-22-8-16,-25 16-4 16,25-16-12-16,0 0-12 0,-8 18-20 15,-9-36-23-15,17 18-94 0,17-11-23 16,-17 11-4-16,16-23 12 0,-8 5 162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50.80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79 34 247 0,'0'0'153'0,"-20"-9"14"16,20 9-131-16,0 0 1 0,0 0 3 16,0 0 0-16,0 0-1 0,-9 25 1 15,9-25-4-15,5 17-4 0,-5-17-6 0,4 25-2 16,-4-25-4-16,6 19-6 0,-6-19-3 16,15 21-2-16,-15-21-3 0,18 16 2 15,-18-16-4-15,25 7-1 16,-8-6-2-16,-17-1 2 0,29 0-2 0,-10-7 1 15,0 1 0-15,-19 6-3 0,34-20 2 16,-16 10-2-16,-18 10 3 0,27-24-3 16,-27 24 4-16,21-27-4 0,-21 27 1 15,7-23-1-15,-7 23 3 0,1-18-2 16,-1 18 1-16,0 0-2 0,-1-21 1 0,1 21 1 16,0 0 0-16,0 0 1 0,0 0-1 15,0 0-2-15,0 0 0 0,0 0 3 16,4 21-3-16,-4-21 2 0,1 28 0 15,3-11 2-15,-1 7 1 0,-1 1-6 16,0 7 5-16,0-1-5 0,3 9 7 0,2 2-7 16,3-1 6-16,-3 4-7 15,1 0 2-15,-3 4 4 0,-1 0-3 16,-1-1 1-16,-6-6-1 0,-2 2 0 16,-10-8-2-16,4 2 4 0,-6-10-5 0,-6-3 6 15,-6-7-4-15,2-5 2 0,-5-2-3 16,-2-6 1-16,6-6-1 0,-7-11-5 15,2 3 0-15,3-16-17 0,30 25-16 16,-49-54-30-16,51 33-55 0,-14-18-81 16,9 10 6-16,2-7-4 0,9 5 70 0,5 2 134 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49.9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122 23 239 0,'0'0'190'0,"0"0"-1"0,8-24-72 0,-8 24-52 16,0 0-13-16,24 9-5 0,-24-9-8 15,0 0-10-15,0 0-9 0,0 0-4 16,-2 20-6-16,2-20-1 0,-8 24-8 15,8-24-1-15,-22 35 0 0,5-16 0 16,7 8-32-16,-19-19-34 0,18 18-142 16,-9-9 1-16,7 6-4 0,13-23-1 15,-22 25 126-15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5:51.94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0 785 184 0,'16'-1'160'16,"-16"1"-78"-16,11-14-15 0,-11 14-9 16,0 0-3-16,21-6-1 0,-21 6-1 15,0 0-6-15,0 0 0 0,0 0-10 16,1-15 0-16,-1 15-4 0,0 0-5 16,0 0-9-16,0 0-4 0,0 0-1 0,0 0-1 15,0 0 2-15,0 0-13 0,0 0 1 16,0 0-3-16,0 0 0 0,0 0 0 15,0 0 0-15,0 0 0 0,0 0 0 16,0 0 0-16,0 0 0 0,0 0 0 16,0 0 0-16,0 0 0 0,0 0 0 15,0 0 0-15,0 0 0 0,0 0 0 16,0 0 0-16,0 0 0 0,0 0 0 16,0 15 0-16,0-15 0 0,0 0 0 15,0 0 0-15,0 0 0 0,0 0 0 0,0 0 0 16,0 0 0-16,0 0 0 0,0 0 0 15,15 16 0-15,-15-16 0 0,13 15 0 16,-13-15 0-16,19 17 0 0,-19-17 0 16,20 21 0-16,-20-21 0 0,22 22 0 15,-22-22 0-15,23 21 0 0,-23-21 0 0,22 18 0 16,-22-18 0-16,21 12 0 0,-21-12 0 16,16 7 0-16,-16-7 0 15,15 3 0-15,-15-3 0 0,0 0 0 16,15-2 0-16,-15 2 0 0,0 0 0 0,17-21 0 15,-7 7 0-15,3-6 0 0,4-8 0 16,4-7 0-16,7-6 0 0,7-10 0 16,6-6 0-16,9-4 0 0,5-4 0 15,10 3 0-15,-3-7-19 0,19 16-41 16,-16-22-59-16,10 22-98 0,1-1-2 0,-2 2 2 16,-8 2 46-16,-9-3 171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7.78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47 23 479 0,'-21'-6'184'0,"3"-4"3"0,18 10-177 16,0 0-58-16,-19-10-126 0,19 10-11 15,0 0 5-15,0 0-10 16,24-5 108-16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01.85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8 0 346 0,'12'21'204'0,"-2"-4"2"0,-10-17-136 15,4 27-6-15,-4-27-8 0,1 31-11 0,-5-14-22 16,5 7-14-16,-5-4-9 0,4 1 0 16,-3-2 0-16,1-2 0 15,-1 2 0-15,3-19 0 0,-7 25 0 16,7-25-17-16,3 18-45 0,-3-18-63 0,0 0-87 16,-18-19-6-16,18 19 9 0,5-28 30 15,-2 9 179-15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40.29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50 116 145 0,'0'0'152'0,"25"-9"-19"16,-2 11-82-16,-23-2-8 0,38-6 5 15,-38 6-17-15,41-14 2 0,-41 14-6 0,38-20 8 16,-38 20-5-16,30-17 6 15,-30 17 4-15,16-18-4 0,-16 18-1 16,3-19-2-16,-3 19-2 0,0 0-5 16,-29-18-2-16,29 18-8 0,-30 0-2 0,12 4-10 15,-4 0-4-15,1 8 0 0,-1-6 0 16,0 6 0-16,0 0 0 0,4 1 0 16,-1 1 0-16,2 3 0 0,5 1 0 15,4-1 0-15,3 2 0 0,5-19 0 16,11 30 0-16,-11-30 0 0,30 25 0 0,-8-19 0 15,9-1 0-15,-2-5 0 0,11 2 0 16,-9-11-22-16,11 7-11 0,-13-12 1 16,10 5-2-16,-14-10 6 0,8 9-9 15,-14-10 16-15,4 6-5 0,-8-3 12 16,-15 17 4-16,28-27 14 0,-28 27 1 16,14-19 8-16,-14 19 2 0,0 0 0 15,4-18 0-15,-4 18 0 0,0 0 0 16,0 0-5-16,0 0-3 0,7 20-2 15,-7-20 3-15,1 19 2 0,-1-19 0 0,0 21 0 16,0-21-4-16,-3 20 1 0,3-20-3 16,-1 18 2-16,1-18-2 0,0 0 1 15,0 0-3-15,0 0 3 0,0 0-1 16,17 1 0-16,-17-1 1 0,22-14-2 16,-22 14 1-16,29-20-5 0,-29 20 3 15,35-25-2-15,-17 14 1 0,2-1-2 16,-2 1 3-16,3 2-2 0,2 3 1 15,-2 3 2-15,0 1 4 0,0 4 1 16,-1 3-1-16,1 5-2 0,-3-3 2 0,2 6-7 16,-3 2 0-16,2 2 0 0,-1 0 0 15,-1-1 0-15,-17-16 0 0,32 27 0 16,-32-27 0-16,25 26 0 0,-25-26 0 16,18 15 0-16,-18-15 0 0,19 6 0 15,-19-6 0-15,18-8 0 0,-18 8 0 16,17-21 0-16,0 15-23 0,-21-26-64 15,19 14-123-15,-12-2-5 0,-3 20 7 16,15-30-8-16,-15 30 153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9.62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34 144 312 0,'0'0'188'0,"0"0"-9"0,-17-4-88 16,17 4-52-16,0 0-8 0,-19 8-2 15,19-8-8-15,0 19-4 0,0-19 2 16,11 21-5-16,-11-21-2 0,19 22 7 16,-19-22-13-16,29 19 7 0,-9-13-10 15,1-3 10-15,3-1-15 0,1-4 6 16,2-5-2-16,-1-1-8 0,1-4 11 15,-4-3-9-15,0 2 7 0,-6-1-6 0,-4-3 8 16,-4 0-2-16,-4 0 0 0,-5-1 0 16,-4 1-4-16,4 17 3 0,-17-31-3 15,17 31 2-15,-22-26-6 0,22 26-2 16,-21-18-10-16,21 18-16 0,0 0-16 16,0 0-24-16,-21-12-35 0,21 12-74 15,0 0-22-15,23 12 10 0,-23-12 47 16,0 0 147-16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9.36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20 74 317 0,'-20'16'177'0,"20"-16"-11"0,4 19-128 16,-4-19-9-16,0 0 4 0,0 0 0 15,5 23-9-15,-5-23-3 0,24 5-1 16,-24-5 0-16,33-6-8 0,-14 1 1 0,2 1-8 16,1-4 1-16,-1-1-5 0,-4-3 5 15,0 4-1-15,-17 8 3 0,21-23-1 16,-21 23 7-16,8-29-2 0,-8 29 4 16,-8-21 0-16,8 21-1 0,-21-12-6 15,21 12-9-15,-32 0 0 0,11 10 0 16,1 3 0-16,1 0 0 0,0 1 0 15,2 4 0-15,3 2 0 0,3 1 0 16,3 1 0-16,7-1 0 0,5-4 0 16,1 5 0-16,6-2 0 0,3-2 0 0,5-4 0 15,4 2 0-15,-2-10 0 0,14 10-27 16,-18-21-42-16,31 18-56 0,-21-21-81 16,7 7-9-16,-9-12 8 0,3 2 34 15,-6 1 173-15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8.70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-6 7 446 0,'-9'-19'185'0,"9"19"-5"0,0 0-162 0,0 0-16 16,0 0-30-16,0 0-108 0,0 0-48 15,0 0 2-15,21 3-7 0,-21-3 78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8.56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 42 430 0,'1'-22'190'0,"-1"22"5"16,0 0-152-16,0 0-7 0,-5-21-1 15,5 21-7-15,0 0-5 0,0 0-8 16,0 0-4-16,0 0-3 0,0 0-2 0,0 0-3 15,0 0-3-15,0 0 0 0,0 0 0 16,0 0 0-16,21 0 0 0,-21 0 0 16,23 16 0-16,-23-16 0 15,34 23 0-15,-17-7 0 0,3-2 0 0,-1 2 0 16,0 1 0-16,-2 0 0 0,-1 0 0 16,-4 1 0-16,-12-18 0 0,12 30 0 15,-12-30 0-15,-4 29 0 0,4-29 0 16,-20 25 0-16,20-25 0 0,-34 14 0 15,34-14-3-15,-37 3-20 0,37-3-19 0,-44-19-40 16,44 19-111-16,-35-25-18 0,35 25 12 16,-23-40-8-16,14 16 145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34.48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509 81 235 0,'0'0'159'0,"0"0"-26"16,-22 2-81-16,22-2-6 0,0 0-1 16,0 0-2-16,-26-2-6 0,26 2-6 15,0 0-3-15,-19 6-4 0,2-6 1 16,17 0-3-16,-17 1 1 0,17-1-5 0,-24 9-1 16,24-9-1-16,-24 19-5 0,24-19 2 15,-27 13-7-15,10 0 4 0,-3 0-3 16,3-2 2-16,-3 2-3 0,0 7 1 15,-2-3-7-15,2 4 0 0,-3-8 0 16,2 7 0-16,2-3 0 0,19-17 0 16,-32 32 0-16,32-32 0 0,-29 34 0 15,18-14 0-15,1 0 0 0,3 0 0 16,-3-3 0-16,2 7 0 0,-3-7 0 16,5 1 0-16,6-18 0 0,-8 33 0 0,6-11 0 15,1 5 0-15,4-2 0 0,-2 3 0 16,6 8 0-16,-1-11 0 0,2 8 0 15,1-12 0-15,3 7 0 0,0-11 0 16,1 4 0-16,4-6 0 0,2 1 0 16,1-3 0-16,1 0 0 0,1 8 0 15,3-12 0-15,0 5 0 0,3-3 0 16,0 7 0-16,-3-8 0 0,2-9 0 16,0-2 0-16,2 2 0 0,-5 7 0 15,5-12 0-15,-3 6 0 0,2-17 0 0,-1-1 0 16,1 15 0-16,0-3 0 0,-2-13 0 15,0-6 0-15,0 6 0 0,-5-6 0 16,0 8 0-16,0-2 0 0,-1 0 0 16,-6-12 0-16,2 10 0 0,-3 2 0 15,-13 17 0-15,23-25 0 0,-23 25 0 0,19-40 0 16,-11 10 0-16,-1 9 0 16,-6-11 0-16,2 0 0 0,-2-6 0 15,-2-6 0-15,-2 1 0 0,1 7 0 16,-4 6 0-16,0-9 0 0,0 5 0 0,-2 1 0 15,-2 3 0-15,-5 6 0 0,-2-3 0 16,-4 9 0-16,1-7 0 0,-3 4 0 16,-4 13 0-16,-3-9 0 0,0 3 0 15,1-1 0-15,-3 5 0 0,4 5 0 16,-14-15-27-16,18 23-190 0,-10-19 3 0,10 17-6 16,-10-3 9-16,4 4 78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8.26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16 404 0,'0'0'185'0,"0"0"-3"0,0 0-140 16,8-17-3-16,-8 17 1 0,0 0-3 15,3 21-7-15,-3-21 0 0,0 23-2 16,0-23-22-16,-3 29-6 0,2-8 0 0,2 3 0 16,2 0 0-16,0-2 0 0,-1-2 0 15,2 1 0-15,1-4 0 0,1 1 0 16,-6-18 0-16,14 23 0 0,-14-23 0 16,0 0 0-16,36 28-63 0,-36-28-97 15,0 0-53-15,21-19-6 0,-2 13 11 16,-19 6 49-16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7.6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27 0 424 0,'0'0'196'0,"0"0"1"0,-7 20-149 15,7-20-5-15,-8 23 1 0,8-23-6 16,-7 33-6-16,2-12-31 0,7 8-1 16,-3-5 0-16,5 5 0 15,-1-1 0-15,1-2 0 0,0 1 0 0,3-1 0 16,-1-6 0-16,2-2 0 0,-1-1 0 16,-7-17 0-16,19 21 0 0,-19-21 0 15,23 7 0-15,-23-7 0 0,25-8 0 16,-25 8 0-16,31-22 0 0,-31 22 0 15,31-32 0-15,-31 32 0 0,31-28 0 0,-31 28 0 16,28-21 0-16,-28 21 0 0,22-8 0 16,-22 8 0-16,21 10 0 0,-21-10 0 15,16 22 0-15,-16-22 0 0,21 32 0 16,-21-32 0-16,24 31 0 0,-24-31 0 16,23 28 0-16,-23-28 0 0,28 21 0 15,-28-21 0-15,26 14 0 0,-26-14-13 16,30 4-133-16,-30-4-69 0,0 0 8 15,1-22-8-15,-1 22 6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7.29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133 14 472 0,'0'0'198'16,"0"0"6"-16,-30-20-155 0,30 20-17 16,-20 4 2-16,20-4-6 15,-22 21-22-15,22-21-6 0,-25 29 0 0,13-8 0 0,-1-3 0 0,8 0 0 16,0 4 0-16,5-3 0 0,2 0 0 16,4 0 0-16,-6-19 0 0,23 26 0 15,-3-17 0-15,1 1 0 0,4-6 0 16,-2-2 0-16,10-1 0 0,-9-10-25 15,15 14-29-15,-26-27-75 0,18 14-71 16,-11-9-13-16,5 5 14 0,-9-9-3 16,-6 0 202-16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7.00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20 0 460 0,'0'0'194'16,"0"0"4"-16,0 0-164 0,-21 24-2 16,25 1-1-16,-11-7-1 15,12 14-4-15,-6-4-8 0,5 6-18 16,-3-1 0-16,3 1 0 0,0-1 0 0,3-3 0 15,-1-1 0-15,3-4 0 0,1-4 0 16,2-1 0-16,-12-20 0 0,24 29 0 16,-24-29 0-16,28 11 0 0,-28-11 0 15,28-4 0-15,-28 4 0 0,29-21 0 16,-29 21 0-16,27-28 0 0,-14 11 0 0,-13 17 0 16,25-29 0-16,-14 12 0 0,-11 17 0 15,0 0 0-15,18-19 0 0,-18 19 0 16,0 0 0-16,0 0 0 0,15 17 0 15,-15-17 0-15,2 27 0 0,-2-27 0 16,7 31 0-16,-7-31 0 0,5 26 0 0,-5-26 0 16,9 23 0-16,-9-23 0 15,0 0 0-15,24 17 0 0,-24-17 0 16,25-2 0-16,-25 2 0 0,24-8 0 16,-24 8 0-16,30-17 0 0,-30 17 0 0,28-30 0 15,-28 30 0-15,18-31 0 0,-18 31 0 16,20-33 0-16,-20 33 0 0,8-22 0 15,-8 22 0-15,0 0 0 0,0 0 0 16,0 0 0-16,0 0 0 0,0 0 0 16,0 0 0-16,0 22 0 0,0-22 0 0,4 29 0 15,-4-29 0-15,8 31 0 16,-8-31 0-16,15 30 0 0,-15-30 0 16,20 17 0-16,-20-17 0 0,21 14 0 15,-2-8 0-15,-19-6-4 0,38 7-44 0,-38-7-88 16,26-15-64-16,-26 15-15 0,34-6 11 15,-34 6-9-15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36.43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24 43 232 0,'0'0'172'0,"0"0"10"16,-25-21-98-16,25 21-21 0,0 0-11 16,0 0-5-16,0 0-12 0,0 0-8 15,0 0-5-15,0 0 1 0,0 0-2 0,3 25-4 16,-3-25-2-16,2 22-2 0,-2-22 2 16,6 33-12-16,-6-33-3 15,9 37 0-15,-1-19 0 0,0 0 0 16,1 2 0-16,0-3 0 0,-9-17 0 0,28 26 0 15,-28-26 0-15,30 16 0 0,-30-16 0 16,30 7 0-16,-30-7 0 0,33-11 0 16,-33 11 0-16,24-16 0 0,-24 16 0 15,18-18 0-15,-18 18 0 0,0 0 0 16,16-20 0-16,-16 20 0 0,0 0 0 0,0 0 0 16,0 0 0-16,0 0 0 0,0 0 0 15,9 23 0-15,-9-23 0 0,0 0 0 16,20 22 0-16,-20-22 0 0,21 9 0 15,-4-3 0-15,2-3 0 0,1 1 0 16,3-6 0-16,0-1 0 0,0-6 0 16,-2-4 0-16,-2-2 0 0,-2-2 0 15,-17 17 0-15,22-31 0 0,-22 31 0 16,7-33 0-16,-10 14 0 0,3 19 0 16,-12-31 0-16,12 31 0 0,-23-36 0 0,23 36 0 15,-23-30 0-15,23 30 0 0,-25-27 0 16,25 27 0-16,-17-12 0 0,17 12 0 15,0 0 0-15,0 0-26 0,0 0-57 16,0 0-126-16,7 23-3 0,-7-23-2 16,20 11 8-16,-20-11 134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24.73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 31 246 0,'0'0'170'0,"0"0"15"0,5-32-109 16,-5 32-36-16,0 0 2 0,17-4-3 15,-17 4-4-15,20 3-8 0,-20-3-7 16,35 13 0-16,-17-4-3 0,11 11 1 16,1 4 2-16,3 6-9 0,0 1 2 0,3 8-8 15,-3 3 6-15,2 5-10 0,-3 7 4 16,-5 5-7-16,0 4-2 0,-4 4 2 15,-5 0-2-15,-4-1 7 0,-9-1 0 16,-5 1-3-16,-5-5 4 0,-2-8-4 16,-7-3 3-16,-2-6-3 0,-4 2 4 15,2-8-6-15,1-3-3 0,0-14-8 16,10 8-26-16,-18-25-49 0,25-4-118 16,0 0 2-16,0 0-6 0,0 0 1 15,0 0 180-15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24.31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30 317 0,'0'0'182'0,"0"0"14"0,0 0-115 15,0 0-38-15,9 17-10 16,-1 0 3-16,-8-17 2 0,-2 23-5 0,2-23-12 0,0 23-6 16,0-23-3-16,0 18 0 0,0-18-8 15,0 0-4-15,8 21 0 0,-8-21 0 16,0 0 0-16,0 0 0 0,0 0 0 0,0 0 0 16,22-4 0-16,-22 4 0 0,18-18 0 15,-18 18 0-15,25-29 0 0,-12 10 0 16,1 2 0-16,-1 0 0 15,-13 17 0-15,22-28 0 0,-22 28 0 0,17-18 0 16,-17 18 0-16,0 0 0 0,0 0 0 16,0 0 0-16,17 1 0 0,-17-1 0 15,4 17 0-15,-4-17 0 0,0 0 0 16,7 26 0-16,-7-26 0 0,8 25 0 16,-8-25 0-16,8 20 0 0,-8-20 0 0,0 0 0 15,14 21 0-15,-14-21 0 0,0 0 0 16,24 2 0-16,-24-2 0 0,18-7 0 15,-18 7 0-15,21-19 0 0,-21 19 0 16,20-21 0-16,-20 21 0 0,20-22 0 16,-20 22 0-16,14-17 0 0,-14 17 0 15,0 0 0-15,0 0 0 0,18-1 0 16,-18 1 0-16,0 0 0 0,7 25 0 16,-7-25 0-16,9 27 0 0,-3-9 0 15,-6-18 0-15,14 23 0 0,-14-23 0 0,24 26 0 16,-24-26 0-16,30 18 0 0,-10-15 0 15,-1-3 0-15,8 6 0 0,-27-6-17 16,50 7-55-16,-50-7-128 0,25-11-4 16,-25 11-17-16,22-13 14 0,-22 13 106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23.74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42 36 189 0,'0'0'154'0,"0"0"17"0,-18-18-97 16,18 18-19-16,0 0-3 0,-1 23 1 15,1-23-5-15,-7 20 3 0,7-20-6 0,-9 26-7 16,9-26-9-16,-5 30-6 0,5-30-7 16,-4 30-1-16,4-30-5 0,2 26-10 15,-2-26 0-15,6 21 0 0,-6-21 0 16,0 0 0-16,5 19 0 0,-5-19 0 15,0 0 0-15,0 0 0 0,0 0 0 0,0 0 0 16,9-20 0-16,-9 20 0 16,8-27 0-16,-3 10 0 0,1-6 0 15,-1 2 0-15,3 3 0 0,-2-2 0 16,3 2 0-16,-1 1 0 0,-8 17 0 0,21-23 0 16,-21 23 0-16,23-7 0 0,-23 7 0 15,26 0 0-15,-26 0 0 0,26 20 0 16,-26-20 0-16,32 23 0 0,-32-23 0 15,27 29 0-15,-16-12 0 0,1 0 0 16,-2 0 0-16,-10-17 0 0,17 29 0 0,-10-11 0 16,-7-18 0-16,12 25 0 15,-12-25 0-15,10 22 0 0,-10-22 0 16,0 0 0-16,9 18 0 0,-9-18 0 16,0 0-57-16,0 0-115 0,0 0-46 0,0 0 1 15,0 0 5-15,8-24 66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23.01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15 136 360 0,'0'0'177'0,"0"0"-65"15,-18-5-63-15,18 5-8 0,0 0 1 16,0 0-5-16,4-31-13 0,-4 31-5 16,15-18-1-16,2 10 2 0,-17 8 1 0,35-22-2 15,-35 22 1-15,43-21-4 0,-20 9 2 16,5 5-4-16,-6 0-1 0,3 4-10 15,-4 0-3-15,2 7 0 0,-6 3 0 16,-17-7 0-16,25 26 0 0,-16-5 0 16,-4 3 0-16,-1 3 0 0,-5 1 0 0,-7 3 0 15,-1-1 0-15,-2 5 0 0,-5-5 0 16,-1 0 0-16,-1 0 0 0,-2-1 0 16,-1-3 0-16,2-1 0 15,-2-3 0-15,0-1 0 0,-2-1 0 0,4-8 0 16,2-4 0-16,17-8 0 0,-29 12 0 15,29-12 0-15,0 0 0 0,-17 5 0 16,17-5 0-16,0 0 0 0,0 0 0 16,27-7 0-16,-6-2 0 0,-1 1 0 15,6 2 0-15,4 7 0 0,4-5 0 0,0 8 0 16,6-4 0-16,-2 5 0 0,-3 7 0 16,1 0 0-16,-1 4 0 0,-10-11-29 15,13 22-35-15,-38-27-138 0,33 33-8 16,-33-33 1-16,28 21-11 0,-28-21 132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7.91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387 30 320 0,'0'0'155'15,"-10"-25"10"-15,10 25-135 0,-17-3-15 16,-7 7 7-16,24-4 8 0,-48 29 15 16,27 5-11-16,-17-10 13 0,13 17-6 0,-17-5 3 15,17 21-12-15,-11-6 2 0,11 19-25 16,-1-3-9-16,8 6 0 0,-1-3 0 16,10 2 0-16,5-1 0 0,7-6 0 15,7-4 0-15,3-4 0 0,8-9 0 16,4-6 0-16,8 4 0 0,-2-14 0 15,17 10-21-15,-21-25-61 0,20 11-133 0,-6-16 0 16,10 2 0-16,-8-10 2 0,3-5 152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8-05T07:04:57.02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0 0,'0'0'0,"0"0"0,0 0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7.42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-7 139 264 0,'4'-17'154'0,"-4"17"2"0,20-6-122 15,-25-11-7-15,5 17 6 0,8-22 5 16,-8 22 6-16,16-21 0 0,7 16 0 16,-14-16 1-16,20 17-7 0,-9-10-10 0,10 10-6 15,-7-3-3-15,7 6-1 16,-2 2-7-16,2 8-7 0,-4 2-4 16,-2 5 0-16,-6 5 0 0,2 3 0 15,-2 3 0-15,-3 9 0 0,-9-6 0 0,-3 7 0 16,-3-3 0-16,-5-4 0 0,-5-1 0 15,-3-2 0-15,-4-4 0 0,-4-1 0 16,0-3 0-16,-1-2 0 0,-7-5 0 16,7 3 0-16,0-8 0 0,-1 0 0 15,2 1 0-15,2-8 0 0,19 0 0 0,-25-1 0 16,25 1 0-16,0 0 0 16,0 0 0-16,0 0 0 0,0 0 0 15,0 0 0-15,0 0 0 0,24 2 0 16,-24-2 0-16,37 1 0 0,-7 1 0 0,-1-1 0 15,4 3 0-15,4-4 0 0,3 4 0 16,1-9-2-16,11 15-50 0,-26-11-129 16,12 1-21-16,-5-4-14 0,-3 3 11 15,-10-6 41-15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6.80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0 484 0,'0'0'205'15,"0"0"-10"-15,33 14-145 0,-33-14-26 0,0 0-6 16,25 9 1-16,-25-9-4 0,36 6-9 15,-6-5-4-15,3 6-26 0,-15-19-53 16,20 14-120-16,-9-8-13 0,5 5 7 16,-5-8-14-16,-3 3 128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6.61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0-1 408 0,'0'0'184'0,"17"16"7"0,-17-16-149 16,0 0-6-16,18-6-4 0,2 10-2 15,-20-4-11-15,35 4 1 0,-12-5-8 16,1 2-3-16,-2 0-6 0,0-3-13 16,5 11-21-16,-27-9-40 0,31-6-120 0,-31 6-9 15,25 7 4-15,-25-7-10 0,0 0 126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6.16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0-7 316 0,'21'-7'159'0,"-10"25"-44"0,-11-18-69 0,20 19 3 16,-20-19-1-16,34 40 0 0,-17-19 0 16,20 18-13-16,-15-7-2 0,14 11-10 15,-7-1 1-15,6 9-12 0,-6 2 2 16,-1 5-4-16,-4-2-10 0,-6 1 5 16,-1 4-6-16,-6-1 4 0,-3 0-7 0,-8-5 6 15,-3-2 3-15,-5-5-7 0,-5-3 5 16,-5-7-8-16,3-4 1 0,-6-5-20 15,9 7-16-15,-18-27-59 0,17 12-107 16,-6-12 5-16,19-9-6 0,0 0 5 16,-25 8 200-16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5.86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32 74 408 0,'0'0'185'0,"0"0"11"0,-28 15-159 0,28 3-3 16,0-18-1-16,-2 26-3 0,2-26-8 15,1 26-6-15,-1-26-3 0,9 24-1 16,-9-24-4-16,12 17-2 15,-12-17 1-15,0 0 1 0,0 0-4 0,0 0 0 16,17 1-4-16,-17-1 0 0,12-17 0 16,-12 17 0-16,20-31 0 0,-20 31 0 15,23-38 0-15,-11 17 0 0,3 1 0 16,-3-2 0-16,-5 5 0 0,0 0 0 16,-7 17 0-16,13-18 0 0,-13 18 0 0,0 0 0 15,0 0 0-15,0 0 0 0,19 8 0 16,-19-8 0-16,6 23 0 0,-6-23 0 15,8 24 0-15,-1-7 0 0,-7-17 0 16,9 25 0-16,-9-25 0 0,9 17 0 16,-9-17 0-16,0 0 0 0,17 15 0 0,-17-15 0 15,0 0 0-15,18-9 0 16,-18 9 0-16,0 0 0 0,20-26 0 16,-20 26 0-16,9-27 0 0,-9 27 0 15,7-24 0-15,-7 24 0 0,0 0 0 0,9-20 0 16,-9 20 0-16,0 0 0 0,0 0 0 15,0 0 0-15,11 28 0 0,-11-28 0 16,15 22 0-16,-15-22 0 0,14 26 0 16,-14-26 0-16,26 29 0 0,-26-29 0 15,22 17 0-15,-22-17 0 0,27 16 0 0,-27-16-13 16,32 8-38-16,-34-25-40 0,24 22-85 16,-22-5-32-16,0 0 5 15,17-24-7-15,-17 24 140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5.24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14 143 285 0,'0'0'174'0,"-1"-19"6"16,-12 1-122-16,13 18-22 0,2-23 7 0,-2 23-2 16,11-19-6-16,-11 19-7 0,21-18-3 15,-1 10-3-15,-20 8-3 0,35-20-1 16,-18 10-4-16,6 6-4 15,-5 0-1-15,2 5-2 0,0 3-2 0,-2 4-1 16,-18-8-3-16,28 24 1 0,-19-6-3 16,-1 5 5-16,-3 3-6 0,-3 0 6 15,-6 3-4-15,1 3 2 0,-1-1-2 16,-4 1 0-16,3-3 0 0,-4-3 0 16,-3 0 0-16,0-2-3 0,-1-3 2 0,13-21 4 15,-23 30-5-15,23-30 0 0,-18 18 4 16,18-18 1-16,0 0-5 0,-17 14 4 15,17-14-2-15,0 0 0 0,0 0 0 16,0 0 0-16,18-11 0 0,-18 11 0 16,20-9 0-16,-20 9 0 0,32-9 0 0,-32 9 0 15,38 0 0-15,-18-3 0 16,2 2 0-16,4 1 0 0,2 8-4 16,-10-10-29-16,18 18-26 0,-36-16-95 15,44 3-45-15,-26-1-15 0,8 2 8 0,-9-5 53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4.72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162 37 168 0,'0'0'158'16,"0"0"-2"-16,-9-28-88 0,9 28-20 16,0 0 1-16,0 0-7 0,-25-9-8 0,25 9-5 15,-22 13 4-15,18 7-7 0,-17-10 3 16,13 19-4-16,-12-6-5 0,10 17 2 15,-9-3-4-15,13 10 2 0,-5 4-12 16,7 5 7-16,2-1-12 0,3 4 5 16,6-4-8-16,6 1 1 0,3-7-11 0,1-6-2 15,10 1-13-15,-12-17-35 0,29 15-74 16,-15-17-69-16,3 3 1 16,-9-10-1-16,5 8 73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3.49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25 382 0,'0'0'187'0,"0"0"9"0,0 0-157 0,5 34-2 15,-5-34 1-15,1 32 0 16,-1-32-6-16,0 34-6 0,-3-17-8 16,10 5-2-16,-7-22-6 0,4 34-6 15,-4-34-4-15,7 25 0 0,-7-25 0 0,0 0 0 16,4 19 0-16,-4-19 0 0,0 0 0 15,0 0 0-15,0 0 0 0,7-17 0 16,-7 17 0-16,11-31 0 0,-3 10 0 16,-2 0 0-16,2-5 0 0,-4 2 0 15,8 2 0-15,-3 1 0 0,1 4 0 0,-10 17 0 16,18-25 0-16,-18 25 0 0,17-17 0 16,-17 17 0-16,0 0 0 15,21-1 0-15,-21 1 0 0,0 0 0 16,25 30 0-16,-13-13 0 0,3 1 0 0,-6 1 0 15,3 2 0-15,0 2 0 0,-2-2 0 16,-1 2 0-16,-1-6 0 0,1 3 0 16,-9-20 0-16,14 30 0 0,-14-30 0 15,14 23 0-15,-14-23 0 0,0 0 0 16,13 20 0-16,-13-20-4 0,0 0-75 0,0 0-135 16,0 0 8-16,0 0-11 0,19-17 6 15,-19 17 120-15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3.02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 91 291 0,'0'0'173'0,"0"0"3"0,0 0-130 15,4-27-13-15,-4 27 0 0,0 0-3 16,0 0-6-16,11-22-3 16,-11 22-3-16,17-14 4 0,0 10-1 15,-17 4-1-15,31-12-2 0,-31 12 1 0,36-7-3 16,-18 5-1-16,6 0-5 0,-7 4 0 15,3 6-1-15,-2 3-2 0,-1 4-1 16,-1 2-6-16,-3 5 2 0,-2 6-2 16,-2 9 3-16,-5-4-3 0,-3 3 0 15,-2-4 0-15,-3 3 0 0,-4 1 0 16,-3-3 0-16,-2-7 0 0,-5-2 0 16,2 1 0-16,-4-6 0 0,-1 2 0 15,-1 0 0-15,-2-11 0 0,3 1 0 16,0-1 0-16,4-4 0 0,17-6 0 0,-29 4 0 15,29-4 0-15,0 0 0 0,-21-1 0 16,21 1 0-16,0 0 0 0,0 0 0 16,5-17 0-16,-5 17 0 0,23-8 0 15,-23 8 0-15,37-9 0 0,-15 6 0 16,3 2 0-16,1-1 0 0,4 5 0 0,-2-2 0 16,2 2 0-16,3 1 0 0,0 5 0 15,-5-5-4-15,5 12-19 0,-11-14-25 16,17 19-26-16,-39-21-100 15,41 23-36-15,-41-23 0 0,29 15 6 0,-29-15 129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2.2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20 513 0,'0'0'197'16,"0"0"11"-16,0 0-188 0,0 0-5 31,17 9 4-31,1-6-2 0,-1-6-6 16,5 1-7-16,6 2-20 0,-8-12-36 15,24 10-122-15,-20-2-33 0,5 3 7 0,-10-6-14 16,1 3 74-16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2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372 81 273 0,'0'0'142'0,"-21"-26"-41"0,21 26-71 15,-23-4 2-15,23 4-1 0,-23-3 1 16,23 3 2-16,-23-2-3 15,23 2-5-15,-22 1-5 0,22-1-1 16,-24 3-2-16,24-3 0 0,-21 5-1 0,21-5-1 16,-22 9-2-16,22-9-1 0,-22 12-1 15,22-12-2-15,-24 16-6 0,24-16 4 16,-23 19-2-16,23-19 1 0,-22 21 0 16,22-21-1-16,-21 26-2 0,21-26 3 15,-21 32 2-15,13-15-2 0,-1 3-3 0,1 3 1 16,0-3-2-16,0 6 3 0,3-4-3 15,0 2 2-15,1-1-2 0,1 2 3 16,1-5-2-16,0 1 1 0,2-3 1 16,3 1 0-16,-2-2-2 0,2 4 0 15,-3-21-1-15,5 34-3 0,-5-34 0 16,8 34 0-16,-3-16 0 0,-5-18 0 16,13 33 0-16,-13-33 0 0,16 26 0 15,-16-26 0-15,22 25 0 0,-22-25 0 16,23 24 0-16,-23-24 0 0,29 21 0 0,-29-21 0 15,30 22 0-15,-13-13 0 0,0 2 0 16,0-3 0-16,0-2 0 0,1-1 0 16,-1 6 0-16,0-5 0 0,2 0 0 15,-1-4 0-15,-1 1 0 0,1-1 0 16,-1 2 0-16,0-1 0 0,-17-3 0 0,33-4 0 16,-33 4 0-16,34 0 0 15,-16-1 0-15,0-2 0 0,-1-1 0 16,-17 4 0-16,32-4 0 0,-32 4 0 15,30-5 0-15,-30 5 0 0,24-8 0 0,-24 8 0 16,18-10 0-16,-18 10 0 0,20-20 0 16,-20 20 0-16,0 0 0 0,21-26 0 15,-21 26 0-15,16-22 0 0,-16 22 0 16,15-23 0-16,-15 23 0 0,17-23 0 16,-17 23 0-16,19-23 0 0,-19 23 0 0,17-22 0 15,-17 22 0-15,14-21 0 0,-14 21 0 16,11-21 0-16,-11 21 0 0,12-20 0 15,-12 20 0-15,5-21 0 16,-5 21 0-16,5-19 0 0,-5 19 0 0,6-20 0 16,-6 20 0-16,1-17 0 0,-1 17 0 15,1-17 0-15,-1 17 0 0,0 0 0 16,-4-22 0-16,4 22 0 0,0 0 0 16,-4-21 0-16,4 21 0 0,-2-17 0 15,2 17 0-15,-6-20 0 0,6 20 0 0,-6-25 0 16,6 25 0-16,-7-29 0 0,7 29 0 15,-6-26 0-15,6 26 0 16,-7-26 0-16,7 26 0 0,-5-24 0 16,5 24 0-16,-8-19 0 0,8 19 0 0,0 0 0 15,-8-23 0-15,8 23 0 0,0 0 0 16,-10-17 0-16,10 17 0 0,0 0 0 16,0 0 0-16,-15-23 0 0,15 23 0 15,0 0 0-15,-10-24 0 0,10 24 0 16,0 0 0-16,-14-18 0 0,14 18 0 0,0 0 0 15,-14-19 0-15,14 19 0 0,0 0 0 16,-20-11 0-16,20 11 0 0,0 0 0 16,-22-16 0-16,22 16 0 0,0 0 0 15,-21-11 0-15,21 11 0 0,0 0 0 16,-23-17 0-16,23 17 0 0,0 0 0 0,-19-11 0 16,19 11 0-16,-20-7 0 15,20 7 0-15,-18-1 0 0,18 1 0 16,-19-4 0-16,19 4 0 0,0 0 0 15,-24-1 0-15,24 1 0 0,0 0 0 0,-25-7 0 16,25 7 0-16,-17-3 0 0,17 3 0 16,-21-4 0-16,21 4 0 0,-18 0 0 15,18 0 0-15,-20-1 0 0,20 1 0 16,-21-4 0-16,21 4 0 0,-24-12-11 16,24 12-199-16,-21-4 1 0,21 4-11 0,-23-5 4 15,23 5 60-15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2.06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35 349 0,'0'0'189'15,"0"0"-1"-15,32 0-140 0,-32 0-2 16,0 0-2-16,0 0-1 0,34-9-9 16,-34 9-5-16,31-6-9 0,-31 6-4 15,34-5-4-15,-16 1-7 0,2 2-5 16,-20 2 0-16,32-6 0 0,-32 6 0 0,22-1 0 15,-22 1-27-15,0 0-25 0,37 18-53 16,-37-18-104-16,0 0 4 0,2 19-5 16,-2-19 5-16,0 0 196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1.72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361 15 304 0,'0'0'181'16,"-16"-17"2"-16,36 23-122 0,-20-6-23 15,0 0-1-15,0 0-3 0,0 0-7 16,0 0-5-16,0 0-5 0,-15 26-3 0,17-5 1 15,-4-1-2-15,6 8-1 0,-2-3-5 16,2 8 2-16,0-5-4 0,1 11 4 16,0-8-6-16,0 3-2 0,-2 3 6 15,2-3-4-15,-2-1 6 0,0-1-10 16,-2 3 6-16,0-3-9 0,-3 0 8 16,0 0-2-16,-3-6-4 0,-2 3 4 15,-3 1-2-15,-2-9 1 0,-4-2-1 16,-1-5 2-16,-3-2-1 0,-1-4 1 15,-4-4-2-15,-2-4 0 0,0-5 0 0,0-2 0 16,-2-7 0-16,2-3 0 0,1-2 0 16,0-2 0-16,7 3-11 0,-3-7-19 15,22 25-24-15,-27-42-44 0,27 42-109 16,-4-32 3-16,4 32-4 0,16-27 10 16,-16 27 186-16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1.41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24 0 284 0,'0'0'174'0,"0"0"0"16,0 0-120-16,0 0 1 15,0 0 0-15,-24 4-3 0,31 17-4 16,-7-21-11-16,-5 25-8 0,5-25-3 0,0 30-3 16,0-30-11-16,7 30-12 0,-7-30 0 15,15 25 0-15,-15-25 0 0,17 22 0 16,-17-22 0-16,23 14 0 0,-23-14 0 16,26 8 0-16,-26-8 0 0,28 0 0 15,-7 1 0-15,-21-1-36 0,39-6-31 0,-38-20-36 16,25 23-78-16,-15-14-25 0,6 7 4 15,-8-9 0-15,-9 19 177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0.72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112 32 226 0,'18'-15'173'0,"-18"15"5"15,17-5-100-15,-17 5-17 0,0 0-1 16,-15-20-11-16,15 20-8 0,0 0-6 16,0 0-7-16,-27 8-5 0,27-8-2 15,-22 23-3-15,13-4-1 0,-8-5-2 16,4 12-15-16,-3-5 0 0,7 5 0 15,0-1 0-15,3-2 0 0,2 0 0 0,4-1 0 16,6-1 0-16,5-4 0 0,8-2 0 16,1-4 0-16,7-2 0 0,-7-12-9 15,26 19-93-15,-20-21-112 0,8 6 7 16,-12-10-10-16,5 4 9 0,-27 5 143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10.42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3 139 266 0,'-2'-17'153'0,"7"-8"-36"16,-5 25-78-16,4-23 3 0,-4 23 4 16,14-22-2-16,3 17-5 0,-17-18 2 15,21 22-3-15,-21 1-3 0,22-18-7 16,-22 18-3-16,23-6-5 0,-23 6-2 15,26 8-3-15,-26-8-3 0,21 23 0 16,-21-23-3-16,21 33-1 0,-13-12-3 0,1 7 4 16,-5 0-7-16,1 1-2 0,-2 1 0 15,-2-1 0-15,-1 0 0 0,-2 0 0 16,-5-5 0-16,2-5 0 0,5-19 0 16,-16 29 0-16,16-29 0 0,-24 16 0 15,24-16 0-15,-26-1-9 0,26 1-9 0,-30-12-12 16,30 12-22-16,-28-20-21 0,28 20-41 15,0 0-61-15,-14-17-16 0,14 17-5 16,0 0 32-16,0 0 164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13.83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-5 97 347 0,'0'0'167'0,"4"-20"9"0,-4 20-141 16,0 0-3-16,0 0-5 0,8-20 3 15,-8 20-4-15,0 0-4 0,29-15-5 16,-29 15-1-16,27-16-3 0,-8 7-3 15,2 6-2-15,-3-6-1 0,8 7 0 0,-2 0 0 16,1 4 1-16,-3-2-5 0,0 3-1 16,-22-3-1-16,34 15 2 15,-34-15-3-15,20 19 3 0,-20-19-4 16,3 25 2-16,-9-7-1 0,6-18 0 0,-19 31-1 16,2-17 3-16,0 4-5 0,-2-1 4 15,2-5-1-15,0-3 1 0,17-9-3 16,-27 11 5-16,27-11-2 0,-19 8 1 15,19-8 1-15,0 0-4 0,0 0 2 16,0 0 0-16,0 0-1 0,0 0 0 0,24-15 1 16,-24 15-2-16,32-2 0 0,-15 2 0 15,1 2 0-15,2 1 1 16,1 1-3-16,1 1 2 0,-3 7-1 16,2 6 4-16,-4-7-2 0,-1 6 2 0,-3 1-4 15,-4 3 2-15,-5 3 1 0,-5-2 0 16,-4-1-3-16,-6-3 2 0,-6 5-2 15,-5-5 5-15,-2-4-9 0,-3-6-8 16,5 11-26-16,-22-26-59 0,16 15-89 16,-6-9-9-16,6 3 1 0,-2-10-8 0,-2 1 180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13.23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39 124 189 0,'-15'-32'136'15,"13"9"-46"-15,2 23-48 0,-12-29 6 16,12 29 7-16,-9-21 8 0,9 21 3 0,0 0-4 16,0 0-12-16,-3-21-9 0,3 21-8 15,0 0-8-15,0 0-7 0,0 0-3 16,0 0-2-16,4 18-1 0,-4-18 1 15,2 22-4-15,0-5-1 0,-2 2 0 16,1 2 1-16,1 4-6 0,-2 5 3 0,4 2-7 16,-2 0 2-16,2 1-7 0,-3 0-1 15,10 4-18-15,-15-15-16 0,22 19-52 16,-13-21-108-16,4 3 6 16,-9-23-9-16,6 19 9 0,-6-19 149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11.56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 85 345 0,'0'0'160'0,"0"0"-71"15,0 0-52-15,-15-22-8 0,15 22 13 0,0 0-5 16,23 7 12-16,-23-7-9 0,33-3 1 16,-12 0-7-16,19 11-6 0,2-10-3 15,10 5-3-15,3-1-9 0,10-2-2 16,2-3-2-16,4 2-4 0,0-3-3 15,1-2-10-15,2 7-19 0,-18-19-36 0,22 11-100 16,-23-7-42-16,-2 8 6 0,-13-6-11 16,-5 6 68-16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9.95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237 166 223 0,'0'0'142'0,"-25"-14"8"16,25 14-127-16,0 0-2 0,-21-21 2 16,21 21 1-16,-6-19 1 15,6 19 2-15,-4-18-1 0,4 18-4 0,5-25 0 16,-5 25-3-16,16-27 2 0,1 20 1 16,-17 7 2-16,37-20-2 0,-19 11 1 15,11 8-2-15,-5-6-1 0,7 11-1 16,-5 3-4-16,6 6-3 0,-7-1-2 15,1 5 2-15,-3 1-6 0,-2 10-1 0,-4-1-1 16,-4 9 1-16,-5-5-4 0,-2 12 3 16,-7-3-2-16,-1 3-2 0,-6-1 7 15,-3-2-4-15,-5 8 1 16,-3-3-5-16,-5 4 7 0,-5-10-6 0,0 3 3 16,-4-1-1-16,-4-4-6 0,0-1 5 15,-3-8-4-15,0-9 4 0,3-4-2 16,1-2 1-16,0-8 1 0,6-3 0 15,3-5 0-15,5-4 0 0,5-4 1 16,17 11-2-16,-20-25 1 0,20 25 0 0,-4-28-1 16,4 28-2-16,13-30 3 0,-13 30-1 15,33-13 0-15,-9 8-1 0,6 1 1 16,6 1-1-16,2 2 3 0,5 2 1 16,3 3-3-16,4 0 0 0,-1-1 0 15,0 1 0-15,-2 1 0 0,0 4 0 16,-4-5 0-16,-3 4 0 0,-4-2 0 15,-5 2 0-15,-3-1 0 0,-3-1 0 16,-5 3 0-16,-20-9 0 0,33 19-7 16,-33-19-55-16,26 0-138 0,-26 0-12 0,20 4 0 15,-20-4-1-15,0 0 97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9.11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-4 63 367 0,'0'0'170'0,"6"21"16"0,-6-21-148 15,-1 19-12-15,1-19 0 0,16 28 5 16,-16-28-2-16,18 30-5 0,-18-30 4 16,16 25-19-16,-16-25 4 0,22 22-12 15,-22-22 10-15,19 16-13 0,-19-16 15 16,0 0-11-16,0 0-5 0,22 2 14 0,-22-2-11 15,5-17 6-15,-5 17-9 0,4-28 10 16,0 8-11-16,-3 0 9 0,2 2-1 16,1-2-5-16,1 0 3 15,-5 20 1-15,15-33 0 0,-15 33-10 0,28-25-13 16,-17 4-26-16,24 26-61 0,-12-15-96 16,7 11 4-16,-2-6-10 0,8 7 6 15,0-3 196-15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46.86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566 81 123 0,'0'0'127'0,"0"0"-61"0,-24-15-21 15,24 15 5-15,-20-11 4 0,20 11 1 16,-24-12 4-16,24 12-10 16,-23-10-4-16,23 10-7 0,-25-11-10 0,25 11 3 15,-25-12-9-15,25 12 2 0,-24-6-13 16,24 6 5-16,-28-4-14 0,28 4 7 15,-27-1-3-15,27 1-3 0,-29 9-2 16,12-5 1-16,17-4 8 0,-35 10-6 16,18-1 6-16,-1-2-7 0,18-7 7 0,-36 18-8 15,18-8 10-15,18-10-10 0,-35 26 2 16,22-8-2-16,-4-3 2 0,4 4-2 16,-3 2 2-16,7-4-4 15,-4 4 5-15,4 4 2 0,-3 0-3 0,2 1-1 16,1 3 3-16,3 5-4 0,-1 0 0 15,4 7 6-15,1-7-10 0,-1-1 8 16,5 1-7-16,1 3 8 0,1-5-10 16,6-3 4-16,-2 0-1 0,-2 4 3 15,5-4 1-15,3 1-6 0,-2-4 5 0,4-5-9 16,4 1 10-16,-3 1-3 0,4-2 5 16,2-10-8-16,1 8 2 0,1-9-1 15,2 3 0-15,-4 2 2 0,1-7 0 16,2-7-1-16,-2-2-2 0,0 5 2 15,-3-8 0-15,1 0 1 0,3-4 2 16,0 0-1-16,-1-1 0 0,0-2-1 16,-2-4-4-16,2-5 12 0,-1 2-18 15,1-2 14-15,-3-5-5 0,-2 1 6 16,-1-1-9-16,-1-2 1 0,-2 2 6 0,-2-4-7 16,-4-1 13-16,0 3-8 0,-7-4-1 15,2-3-1-15,-7 0 8 0,-2 1-8 16,-4-1 0-16,1 11 0 0,-6-10 0 15,0 0 0-15,-1 4 0 0,-2 6 0 16,2-6 0-16,0 5 0 0,-1-1 0 16,2-2 0-16,-2 6 0 0,3-1 0 15,0 1 0-15,5 0 0 0,8 21 0 16,-21-28-1-16,21 28-201 0,0 0-13 16,0 0-6-16,0-17 11 0,0 17 37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8.76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139 120 185 0,'-10'17'143'0,"10"-17"14"0,-31-4-115 15,31 4-3-15,0 0 1 0,-7 20 4 16,7-20-3-16,0 0 13 0,0 0-11 16,-4 27-11-16,4-27-4 15,8 17-6-15,-8-17-3 0,15 19-6 0,-15-19 8 16,26 18-19-16,-26-18 3 0,37 13 0 16,-17-10-3-16,2-3 0 0,2-3-2 15,-1-2 3-15,0-8-9 0,0-2 12 16,-3-3-10-16,-1-6 8 0,-4 3-9 15,-3 0 9-15,-5-2-6 0,-2-2 5 0,-10 5 3 16,5 20-4-16,-24-30 8 0,6 14 0 16,-10 6 1-16,0 6-2 0,-7 2-3 15,2 2 3-15,-3 0-3 16,1 3-4-16,1 0 0 0,2 7-2 0,6-1-5 16,-1-1-8-16,27-8-10 0,-30 21-23 15,37 5-33-15,-7-26-124 0,1 36 7 16,-1-36-14-16,28 21 16 0,-9-13 149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0.9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48 374 0,'0'0'183'0,"0"0"9"16,0 0-157 0,39 5 0-16,-39-5 2 0,53 0 3 15,-27-8 2-15,19 12-12 0,-4-7-9 0,8 3-3 16,0-6-7-16,5 5-6 0,-4-5-5 0,0 2 0 15,-2-2 0-15,-4-6 0 16,1 9-14-16,-16-14-35 0,17 29-66 16,-28-21-94-16,1 10 3 0,-19-1-6 15,0 0 1-15,0 0 205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0.66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239 247 246 0,'19'-18'158'0,"-19"18"18"0,-15-21-132 0,15 21 2 15,0 0-2-15,0 0-3 0,1-25-2 16,-1 25-9-16,0 0-3 0,12-22-8 16,-12 22 2-16,8-24-4 0,-8 24 0 15,1-26-1-15,-6 7 2 0,5 19-5 16,-7-27 1-16,7 27-2 0,-13-27-3 15,13 27-1-15,-21-19 0 0,21 19-8 16,-28-15 0-16,10 11 0 0,1 6 0 16,-2 2 0-16,-3 1 0 0,1 1 0 15,1 2 0-15,3 3 0 0,17-11 0 0,-29 23 0 16,29-23 0-16,-21 21 0 0,21-21 0 16,-7 28 0-16,7-28 0 0,8 28 0 15,-8-28 0-15,17 25 0 0,-17-25 0 16,29 21 0-16,-10-13 0 0,-19-8 0 15,35 9 0-15,-35-9 0 0,36 6 0 0,-19-7 0 16,-17 1 0-16,28-8 0 0,-28 8 0 16,27-16 0-16,-27 16 0 0,19-19 0 15,-19 19 0-15,13-19 0 16,-13 19 0-16,0 0 0 0,10-19 0 0,-10 19 0 16,0 0 0-16,0 0 0 0,0 0 0 15,0 0 0-15,0 0 0 0,0 0 0 16,-6 19 0-16,6-19 0 0,-2 28 0 15,1-7 0-15,2-4 0 0,-1 4 0 16,0-1 0-16,4 2 0 0,0 0 0 0,2 2 0 16,-1-4 0-16,-5-20 0 0,14 34 0 15,-14-34 0-15,16 30 0 0,-16-30 0 16,9 17 0-16,-9-17 0 0,0 0 0 16,0 0 0-16,0 0 0 0,0 0 0 15,0 0 0-15,0 0 0 0,18 19 0 16,-18-19 0-16,0 0-13 0,0 0-70 15,0 0-133-15,0 0 5 0,0 0-8 16,-24 2 9-16,24-2 140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59.99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8 144 222 0,'0'0'146'0,"0"0"-34"0,0 0-70 0,0 0 2 16,-16-25-1-16,16 25-2 0,0 0-4 15,0 0-5-15,8-21-4 0,-8 21-5 16,0 0 0-16,24-21-4 0,-24 21 1 16,18-21-4-16,-18 21 0 0,28-21-3 15,-28 21 1-15,34-21-1 0,-17 13-2 16,1 4-1-16,1 3 1 0,0 4-1 15,-19-3-1-15,32 7-2 0,-32-7-2 16,25 27 0-16,-25-27-3 0,16 31 3 16,-16-31-3-16,5 38 2 0,-5-18-2 0,-4-1 2 15,1 0-3-15,-1 2 3 0,-2-4-2 16,-1 0 1-16,7-17-2 0,-11 24 0 16,11-24-2-16,-8 18 1 0,8-18 2 15,0 0-2-15,0 0 1 0,0 0 0 16,0 0-2-16,-19 14 1 0,19-14 0 15,0 0 1-15,0 0-2 0,0 0 1 16,0 0 0-16,17-1-1 0,-17 1 0 16,0 0-1-16,25 8 2 0,-25-8 0 15,17 13-3-15,-17-13 2 0,25 18-1 0,-25-18 2 16,23 33 3-16,-23-33-6 0,26 33 8 16,-26-33-10-16,21 33 12 0,-13-15-11 15,-5-1 7-15,-3-17-7 0,1 24 5 16,-1-24 0-16,-20 21-3 0,20-21 3 15,-34 17-2-15,13-11 2 0,-4-4 1 0,-3-2-2 16,3-4 0-16,-1-3 0 0,4-2 3 16,1-2-3-16,2 0-3 0,19 11-3 15,-25-27-6-15,25 27-10 0,-9-17-22 16,-1-1-21-16,27 23-57 0,-17-5-74 16,0 0-6-16,18-8 9 0,-18 8 56 15,25 6 137-15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8-05T07:08:05.52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0 283 0,'0'0'16,"0"0"-16,0 0 15,0 0-15,0 0 16,0 0-16,0 0 15,0 0-15,0 0 16,0 0-16,123-102 16,-115 97-16,9-22 15,-1-10-15,0 4 16,-7 19-16,-9 0 16,0 10-16,8-10 15,-8 14-15,8-19 0,8 5 0,-16 14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12.84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30 63 304 0,'0'0'163'16,"0"0"4"-16,-22-22-134 0,22 22-5 16,0 0 2-16,0 0 4 0,0 0 0 15,0 0-5-15,0 0-4 0,0 0-6 16,2-20-4-16,-2 20-4 0,0 0-1 15,19-9-1-15,-19 9 2 0,25-7 1 0,-25 7-2 16,34-5-3-16,-15 5-2 0,1 3 2 16,0-1-3-16,1 4 0 15,-3-1-3-15,-18-5 2 0,30 18-3 16,-30-18 3-16,24 25-3 0,-24-25-2 0,11 26 1 16,-11-26 2-16,2 27-2 0,-2-27 3 15,-8 25-3-15,8-25 3 0,-17 23-2 16,17-23 3-16,-20 19-3 0,20-19 1 15,-19 15-1-15,19-15 1 0,0 0-1 16,-19 7-1-16,19-7 1 0,0 0 0 0,0 0 0 16,0 0 0-16,0 0 0 15,20 13-2-15,-20-13 1 0,20 13 2 16,-20-13-2-16,27 19 2 0,-27-19-2 16,28 26 2-16,-28-26-2 0,28 32 3 0,-28-32-4 15,27 31 4-15,-27-31-5 0,18 30 3 16,-18-30-1-16,9 29 1 0,-9-29-2 15,-4 26 2-15,4-26 0 0,-21 23-1 16,21-23 2-16,-36 14 1 0,13-10-2 16,-4-1-2-16,1-1-7 0,-9-7-6 0,11 7-16 15,-16-18-28-15,40 16-105 0,-44-21-38 16,22 8 9-16,-5-8-6 0,8-2 97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12.25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71 34 223 0,'0'0'162'0,"0"0"4"15,-21-17-97-15,21 17-19 0,0 0-5 16,0 0-5-16,0 0-1 0,0 0-7 15,0 0-5-15,0 0-6 0,0 0-5 16,26-16-5-16,-26 16 2 0,25-1 1 16,-25 1-1-16,39 1 3 0,-21-1-4 15,3 3-2-15,-3 1-4 0,4 2 0 0,-22-6-4 16,29 13 1-16,-29-13-4 0,17 20 3 16,-17-20-3-16,2 30 1 0,-2-30 0 15,-10 34 2-15,10-34-3 0,-21 33 2 16,21-33-1-16,-33 29-1 0,14-18 2 15,1 1 0-15,-1-7-1 0,2 0 0 0,0 0 1 16,17-5 1-16,-24 4-2 0,24-4 2 16,0 0-1-16,0 0-1 15,0 0 1-15,0 0-2 0,0 0 2 16,22-19-2-16,-4 17 1 0,2 1-2 0,1 5 2 16,3 0-1-16,-2 1 0 0,-1 7 2 15,1 0-3-15,-4 4 2 0,-18-16-2 16,29 34 4-16,-18-17-5 0,-4 2 3 15,-2 2-1-15,-5-2 1 0,-4-2-2 16,4-17 3-16,-17 34-3 0,17-34 4 0,-33 30-3 16,13-19 3-16,-3 1-3 0,-2-3 2 15,1-3-1-15,-2 0 1 16,-2-2-2-16,2-6-2 0,3 2-6 16,-4-8-10-16,27 8-20 0,-43-17-29 0,43 17-111 15,-13-23-25-15,13 23 10 0,-4-27-9 16,4 27 126-16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2.22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220 189 181 0,'20'-14'167'0,"-20"14"2"0,0-33-106 16,0 33-21-16,12-20 3 0,-12 20 2 16,8-21-1-16,-8 21-9 0,9-23-1 0,-9 23-6 15,1-20-2-15,-1 20 0 0,-4-17-2 16,4 17-4-16,-9-17-3 0,9 17-3 16,-24-11-11-16,24 11 5 0,-24-10-4 15,24 10-6-15,-31-4 0 0,31 4 0 16,-36 4 0-16,36-4 0 0,-33 10 0 0,33-10 0 15,-33 20 0-15,33-20 0 16,-34 22 0-16,34-22 0 0,-22 28 0 16,22-28 0-16,-15 29 0 0,15-29 0 15,-5 29 0-15,5-29 0 0,12 26 0 0,-12-26 0 16,14 21 0-16,-14-21 0 0,23 9 0 16,-23-9 0-16,31 3 0 0,-12-6 0 15,1-2 0-15,-1-7 0 0,1 4 0 16,3-3 0-16,-5 1 0 0,-18 10 0 15,29-19 0-15,-29 19 0 0,21-19 0 0,-21 19 0 16,0 0 0-16,0 0 0 0,18-12 0 16,-18 12 0-16,0 0 0 0,0 0 0 15,0 0 0-15,0 0 0 16,0 0 0-16,0 0 0 0,0 0 0 0,0 0 0 16,0 0 0-16,2 24 0 0,-2-24 0 15,0 24 0-15,0-24 0 0,1 39 0 16,-2-17 0-16,3 3 0 0,0 0 0 15,2-1 0-15,-3 4 0 0,7 2 0 16,1-4 0-16,-1-1 0 0,0 0 0 0,1-3 0 16,-1-3 0-16,-1-1 0 0,-7-18 0 15,9 24 0-15,-9-24 0 0,0 0 0 16,13 30-11-16,-13-30-84 16,0 0-116-16,0 0-11 0,0 0 8 0,-21-20-5 15,21 20 169-15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01.56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225 175 268 0,'0'0'167'0,"19"-6"-78"16,-17-14-38-16,-2 20-6 0,17-23 0 0,-17 23-5 16,16-31-2-16,-16 31-6 0,12-24 0 15,-12 24-5-15,0-27-1 0,0 27 1 16,-7-23-9-16,7 23 7 16,0 0-8-16,-25-15 1 0,25 15-12 0,-30-6 6 15,12 5-10-15,0 4 6 0,-4 0 6 16,1 5-8-16,-1-4-2 0,-1 5-1 15,-1 0 0-15,5 3-3 0,0 1 0 16,19-13 0-16,-29 25 0 0,29-25 0 16,-15 25 0-16,15-25 0 0,3 21 0 0,-3-21 0 15,15 22 0-15,-15-22 0 0,27 13 0 16,-10-8 0-16,4-1 0 0,0-1 0 16,4-3 0-16,-3-1 0 0,1-5 0 15,-2 0 0-15,-1-2 0 0,-3-1-2 16,-17 9 4-16,27-19-3 0,-27 19-1 0,17-20 1 15,-17 20 2-15,9-17-2 16,-9 17-1-16,0 0 3 0,0 0 1 16,0 0-1-16,0 0 1 0,0 0-2 15,0 0 0-15,0 0 0 0,0 23 0 0,0-23 0 16,-1 34 0-16,2-12 0 0,1 5 0 16,-1 1 0-16,-1 0 0 0,3 1 0 15,1 2 0-15,0 2 0 0,1-4 0 16,-1-3 0-16,-3-1 0 0,4-3 0 15,-1-2 0-15,-2-2 0 0,-2-18 0 0,0 25 0 16,0-25-2-16,0 0-25 0,2 31-33 16,-2-31-41-16,0 0-105 0,-20-13-7 15,20 13 8-15,0 0-3 16,-2-19 208-16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8:59.05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47 247 190 0,'0'0'160'0,"0"0"7"15,-26-7-112-15,26 7-3 0,0 0-3 0,0 0 0 16,0 0 1-16,0 0-8 15,0 0-7-15,0 0-6 0,0 0-7 16,0 0-2-16,-17-9-2 0,17 9-2 16,0 0-7-16,0 0-2 0,-4-17 2 0,4 17-7 15,0-17 1-15,1 0-4 0,-1 17 3 16,11-32-1-16,-11 32 1 0,17-30-2 16,-3 10 0-16,3 2 2 0,3 1 5 15,5 6-2-15,-4-3 1 0,5-1-1 16,2 4 2-16,-1 1-4 0,-3 8-3 0,0 2 0 15,-3 0 0-15,0 5 0 16,-2 2 0-16,0 6 0 0,-19-13 0 16,27 27 0-16,-27-27 0 0,24 36 0 15,-19-11 0-15,-2 1 0 0,-2 4 0 0,-6 3 0 16,1 1 0-16,0-1 0 0,-9 5 0 16,0-5 0-16,2-1 0 0,1 4 0 15,-2-2 0-15,-1 2 0 0,-3-2 0 16,-5 0 0-16,3 0 0 0,-3-3 0 15,-2 2 0-15,-2-7 0 0,2 0 0 0,0-2 0 16,2-5 0-16,2-1 0 0,3 0 0 16,6-1 0-16,10-17 0 0,-20 24 0 15,20-24 0-15,-8 17 0 16,8-17 0-16,0 0 0 0,0 0 0 0,12 17 0 16,-12-17 0-16,25 1 0 0,-8-1 0 15,5-2 0-15,-1 0 0 0,7 1 0 16,-3-3 0-16,3 4 0 0,3-5 0 15,3 5 0-15,-4 0 0 0,0-3 0 16,9 15-4-16,-20-28-88 0,15 21-121 0,-9-3 0 16,0 3-5-16,-25-5 0 0,35-5 154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01.18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54 238 439 0,'0'21'189'16,"0"-21"3"-16,-5 43-156 0,-7-24-5 15,13 12 2-15,-11-6-10 0,8 3-7 16,-4-5-7-16,3-1-1 0,1-5-3 16,2-17-2-16,-3 25-1 0,3-25 0 0,0 0 0 15,0 0 2-15,0 0-2 0,0 0 1 16,5-21 0-16,-5-1-3 0,2-3 1 15,-2-8-7-15,1-3 0 0,-5-6-5 16,5 2 5-16,-7-3-6 0,4 8 5 16,0-1-3-16,0 5 5 0,2 7 3 0,-2 5 7 15,2 19-2-15,-3-21 2 0,3 21-1 16,0 0 1-16,0 0 2 16,0 0 0-16,21 22-1 0,-21-22-2 15,24 37 2-15,-11-14-2 0,4 6 3 0,-2 1-5 16,4 2 2-16,-2 0-4 0,4 3 1 15,-4-5-3-15,4 3 5 0,0-2-5 16,2-5 4-16,-1-3-2 0,-2-5 1 16,-3-4 0-16,3-3 3 0,-20-11-1 15,25 5 1-15,-25-5-3 0,0 0-1 0,11-31 0 16,-8 8 0-16,-2-3 0 0,1-4 0 16,-2-6 0-16,0 2 0 0,-2-4 0 15,2-1 0-15,2 5 0 16,-5 4 0-16,3-3 0 0,-3 4 0 0,5 4 0 15,-2 2 0-15,4 6 0 0,-3-4-18 16,16 21-63-16,-8-17-123 0,-9 17-8 16,0 0 7-16,0 0-3 0,33-16 114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4.18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0 453 0,'0'0'204'0,"0"0"-5"16,0 0-170-16,0 0-5 0,28 9-3 0,-6-3-1 15,-4-6 3-15,11 5-4 0,-1-6-12 16,3 1-1-16,0 4 0 0,0-1-7 15,2 3-14-15,-12-11-17 0,16 22-41 16,-37-17-121-16,29 10-16 0,-29-10 3 16,23 7-6-16,-23-7 148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4:39.30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0 342 266 0,'0'0'166'0,"0"0"-74"16,0 0-45-16,0 0 1 0,0 0 0 0,0 0-7 15,0 0-8-15,0 0-2 16,0 0-4-16,0 0-2 0,0 0-4 16,0 0-1-16,0 0-3 0,0 0-2 15,0 0-1-15,0 0-5 0,0 0-1 0,0 0 0 16,0 0 1-16,0 0 0 0,0 0-3 15,0 0-1-15,0 0 3 0,0 0-2 16,0 0 0-16,0 0-2 0,0 0-1 16,0 0-2-16,0 0 1 0,0 0 2 15,0 0-6-15,0 0 0 0,0 0 1 0,0 0 0 16,0 0 1-16,0 0-1 0,0 0 1 16,0 0-3-16,0 0 4 15,6 14-1-15,-6-14 0 0,10 18 2 16,-10-18-3-16,12 21 2 0,-12-21-3 0,11 18 4 15,-11-18-4-15,11 14 5 0,-11-14-3 16,9 15 0-16,-9-15 0 0,7 13 0 16,-7-13 1-16,0 0-1 0,7 16-1 15,-7-16-1-15,0 0 1 0,0 0 4 16,0 0-3-16,0 0-1 0,0 0 0 0,0 0 1 16,0 0 3-16,0 0 1 0,0 0-2 15,0 0-2-15,0 0 2 0,0 0 4 16,0 0-2-16,0 0-2 0,15-7-1 15,-15 7 1-15,14-19 3 0,-3 4-4 16,3-1-1-16,4-1 0 0,4-8 0 16,6-1 0-16,6-3 0 0,4-6 0 15,6 3 0-15,4-2 0 0,10 4-15 16,-7-14-43-16,11 12-144 0,-7-1-10 16,-1 5 3-16,-7 3-7 0,-6 1 106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8.6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144 104 321 0,'10'-11'184'0,"-10"11"-8"0,-1-11-129 16,1 11-7-16,3-10 6 0,-3 10-9 0,3-11-6 15,-3 11-4-15,3-15-15 0,-3 15 11 16,-2-16-14-16,2 16 7 0,-3-12-14 16,3 12 11-16,-8-11-12 15,8 11 7-15,-13-5 1 0,5 3-3 0,-2 2 1 16,-1 1-2-16,-1 0-2 0,0 5-3 15,-2-1 0-15,0 1 0 0,1 2 0 16,2 1 0-16,0 0 0 0,3-1 0 16,1 1 0-16,7-9 0 0,-6 16 0 15,6-16 0-15,3 12 0 0,-3-12 0 0,16 11 0 16,-5-8 0-16,3-1 0 0,1-1 0 16,3-1 0-16,-2-3 0 0,1 0 0 15,-3-2 0-15,-1 0 0 0,-2 0-4 16,-3-1 0-16,-8 6 1 0,12-12 5 15,-12 12-4-15,7-15 0 0,-7 15 7 0,2-13-9 16,-2 13 10-16,0-9-6 16,0 9 6-16,0 0-8 0,0 0 4 15,0 0-2-15,0 0 0 0,0 0 0 16,0 0 0-16,-4 8 0 0,4-8 0 0,-2 11 0 16,2-3 0-16,0 2 0 0,1 2 0 15,0 0 0-15,2 4 0 0,-1-1 0 16,3 2 0-16,-2 3 0 0,2-2 0 15,-1 1 0-15,-1-2 0 0,0 2 0 16,-2-3 0-16,0 0 0 0,-1-1 0 16,0-6 0-16,-1 0 0 0,0-1 0 15,1-8 0-15,-3 9 0 0,3-9 0 16,0 0 0-16,0 0 0 0,-1 8 0 16,-6-16-27-16,7 8-184 0,0 0-12 0,0 0 6 15,-6-12-8-15,6 12 106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7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122 8 492 0,'4'-9'202'0,"-4"9"-5"0,0 0-164 15,0 0-7-15,0 0-2 0,0 0-4 16,0 0-6-16,-9 4-3 0,9-4-7 16,-12 12-4-16,5-6 0 0,-1 4 0 0,-1-2 0 15,1 2 0-15,-2-1 0 0,2 2 0 16,-1-3 0-16,1 2 0 16,0 0 0-16,8-10 0 0,-13 13 0 15,13-13 0-15,-10 11 0 0,10-11 0 0,0 0 0 16,0 0 0-16,-7 3 0 0,7-3 0 15,0 0 0-15,0 0 0 0,0 0 0 16,0 0 0-16,0 0 0 0,8 6 0 16,-8-6 0-16,12 4 0 0,-4 1 0 15,3-1 0-15,1 4 0 0,2-3 0 0,1 0 0 16,0 0 0-16,3 0 0 0,-1 0 0 16,-1-3 0-16,0 1 0 0,0 1 0 15,-7-6-10-15,9 10-123 0,-18-8-84 16,14 4 4-16,-14-4-9 0,0 0 10 15,8-3 197-15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7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 44 433 0,'0'0'195'0,"0"0"-3"0,5 13-151 0,-5-13-13 16,2 9 0-16,-2-9 0 0,5 10-8 16,-5-10-6-16,10 12-2 0,-10-12-4 15,14 8-3-15,-4-5-5 0,0-1-2 16,2 0-2-16,0-4-3 0,2 1 0 15,-2-3-1-15,2 1-1 0,-3-4-2 0,1 1 6 16,-3-4-2-16,-1 2 5 16,-3-2-1-16,-1 1 7 0,-1-1-3 15,-2 1 5-15,-1 9 2 0,0-14 0 16,0 14 0-16,-2-10 1 0,2 10 0 0,0 0-3 16,0 0 0-16,0 0-5 0,0 0 0 15,0 0-1-15,-7 15 2 0,7-6-1 16,0 2 2-16,1 3-3 0,0 2 5 15,1 1-3-15,1 4 2 0,-1-1-4 16,1 2 0-16,-1 2 0 0,0-1 0 0,0 2 0 16,-1 0 0-16,-1 1 0 0,-1-1 0 15,-1-1 0-15,-2-2 0 16,-2-2-5-16,-1 0 5 0,-4-4-3 16,-1-2 5-16,-1-2-3 0,-3-4 4 0,0-1-1 15,-2-4 0-15,1-2-2 0,0-3 0 16,0-4 0-16,1-3 0 0,2 1-10 15,-2-7-22-15,16 15-37 0,-22-19-142 16,14 8 2-16,-2-2-3 0,10 13 1 16,-14-17 143-16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6.6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0 379 0,'-8'7'195'0,"8"-7"4"16,0 0-120-16,-10 6-36 0,11 3-3 0,-1-9-1 15,-5 15-4-15,2-6-21 0,3 5-14 16,-2-3 0-16,2 6 0 0,0-2 0 15,0 1 0-15,2-1 0 0,-1-1 0 16,1-1 0-16,0-3 0 0,4 3 0 16,-6-13-22-16,11 16-129 0,-11-16-69 0,10 9 2 15,-10-9-6-15,11 0 37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6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24 420 0,'0'0'195'0,"13"-11"-55"0,0 14-80 0,-13-3-7 16,20-3-3-16,-10-2-15 16,6 7-11-16,-3-5-4 0,3 6-7 15,-3-4-6-15,0 0-6 0,0 3-9 16,-4-4-13-16,2 8-20 0,-11-6-24 0,13-3-82 16,-13 3-59-16,0 0 1 0,0 0 0 15,2-11 86-15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6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8 390 0,'0'0'196'16,"5"-8"2"-16,-5 8-128 0,0 0-17 15,-2 11-7-15,2-11-15 0,-9 12-3 16,2-5-17-16,1 6-11 0,-1-1 0 16,2 1 0-16,-1 0 0 0,1-1 0 0,3 1 0 15,1-2 0-15,2 0 0 0,1-1 0 16,3-2 0-16,2 0 0 0,3-1 0 16,0-4 0-16,3 1 0 15,-4-5-2-15,13 8-115 0,-11-10-102 0,4 3 6 16,-4-5-9-16,1 1 13 0,-3-3 169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6.0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44 227 0,'0'0'169'0,"0"-16"-35"0,0 16-64 16,0 0-6-16,9-7-7 0,-9 7-9 15,0 0-9-15,9-12-6 0,0 11-7 16,-9 1 0-16,20-5-3 0,-11 3-2 16,5 3-2-16,-5-2-3 0,3 4-1 15,-3 0-5-15,1 3 1 0,-4 3-5 16,-2 4 3-16,-1-1-9 0,-2 3 0 0,-2 2 0 16,-2 0 0-16,-1 1 0 0,-2 2 0 15,-1-4 0-15,0-3 0 0,0 0 0 16,2-3 0-16,-1-2 0 0,6-8 0 15,-8 11 0-15,8-11 0 0,0 0-12 16,0 0-33-16,0 0-32 0,-1-13-50 0,1 13-74 16,12-18-10-16,-4 7 11 15,-1-5 51-15,1 2 149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5.0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2 432 0,'0'0'190'15,"0"0"7"-15,0 0-138 0,0 0-30 16,14-5-2-16,-14 5 0 0,10 3-3 0,-10-3-3 15,18 7-4-15,-7-2-17 16,4 4 0-16,-2 1 0 0,1 3 0 16,0 1 0-16,1 2 0 0,-2 1 0 15,-1 0 0-15,-2 2 0 0,-2 0 0 0,-4-2 0 16,-2 1 0-16,-2-2 0 0,-4-1 0 16,-3-2 0-16,-3-2 0 0,1-1 0 15,-3-3 0-15,3 2 0 0,-5-6-22 16,12 7-113-16,-9-9-81 0,11-1 1 15,-14 3-5-15,14-3 6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4.7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10 522 0,'0'0'207'0,"0"0"-7"0,0 0-167 15,8 0-9-15,1 2-1 0,0-5-9 16,6 4-14-16,2-4 0 0,2 2 0 15,2-1 0-15,1 1 0 0,1 0 0 16,1 0 0-16,-1 1 0 0,-5-1 0 0,0 2 0 16,-5-4 0-16,2 7-8 0,-15-4-55 15,18 1-51-15,-18-1-98 0,0 0 6 16,0 0-6-16,0 0 11 0,0 0 195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3.92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-4 13 188 0,'0'0'152'15,"0"0"-54"-15,0 0-37 0,0 0-4 16,0-17 4-16,0 17-8 0,0 0-2 16,0 0-4-16,0 0-5 0,0 0-1 15,0 0-4-15,0 0-6 0,0 0 1 0,0 0-3 16,6 17-9-16,-3 0-7 16,-3-17-3-16,2 38-10 0,-1-14 0 15,2-1 0-15,0-3 0 0,2-2 0 16,0 3 0-16,-5-21 0 0,13 33 0 0,-13-33-23 15,21 30-40-15,-21-30-110 0,4 21-43 16,-4-21 3-16,9 21-1 0,-9-21 94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4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32 301 0,'-9'-5'185'16,"9"13"-14"-16,-9-16-94 0,9 8-8 15,0 0-3-15,0 0-11 0,0 0-14 16,9-4-9-16,-9 4-7 0,17-3-24 0,-5-1-1 15,6 3 0-15,0-3 0 0,4 2 0 16,0-2 0-16,1 3 0 16,-1-1 0-16,-1 1 0 0,-2 1 0 15,-3-1 0-15,-2 2 0 0,-3-3 0 0,-2 4 0 16,-9-2 0-16,10 0 0 0,-10 0-25 16,0 0-62-16,-4 7-123 0,4-7-2 15,-12 11 0-15,3-6 8 0,-4 0 132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3.8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31 416 0,'-2'-11'209'0,"2"11"1"16,0 0-98-16,0-7-79 0,0 7-2 15,0 0-19-15,15-8-12 16,-15 8 0-16,18-3 0 0,-7 1 0 0,2 2 0 16,3 2 0-16,-2-1 0 0,6 5 0 15,-11-12-84-15,9 10-133 0,-6-6 0 16,4 5-2-16,-5-4 0 0,0 0 153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3.5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12 295 0,'0'0'184'0,"0"0"0"15,-6-12-130-15,6 12-4 0,0 0 1 16,0 0-8-16,0 0-11 0,4 10-4 15,-4-10-5-15,-1 13 3 0,1-13-4 16,0 15 1-16,0-6-15 0,0 2-8 16,1-2 0-16,0 1 0 0,-1-10 0 0,3 11 0 15,-3-11 0-15,4 8 0 0,-4-8 0 16,0 0 0-16,12-1 0 0,-12 1 0 16,15-6 0-16,-5 2 0 15,0-1 0-15,2 2 0 0,-1 0 0 0,2 2 0 16,-1 0 0-16,1 3 0 0,-1 0 0 15,0 1 0-15,-1 3 0 0,1 1 0 16,-1 3 0-16,1-1 0 0,-1 2 0 16,-2 0 0-16,-1 0 0 0,-2 2 0 15,0-3 0-15,-3 1 0 0,-2-2 0 0,-2 1 0 16,-3 0 0-16,-2-1 0 0,-2-1 0 16,0 0 0-16,-3-3 0 0,-1 0 0 15,0-2 0-15,-3-2 0 0,3 0 0 16,-1-3 0-16,1-1 0 0,-1-1 0 15,3 1 0-15,-1-6 0 0,11 9-47 16,-16-15-36-16,16 15-103 0,-4-11-32 16,4 11 13-16,1-11-10 0,-1 11 147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2.9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144-1 353 0,'0'0'193'16,"0"0"4"-16,12 0-136 0,-12 0-11 0,0 0 0 16,0 0-5-16,0 0-5 0,0 0-7 15,0 0-32-15,-9 0-1 16,9 0 0-16,-8 6 0 0,8-6 0 16,-16 11 0-16,7-6 0 0,-1 0 0 0,-3 1 0 15,1-1 0-15,-1-1 0 0,0 0 0 16,1-1 0-16,1 0 0 0,1-1 0 15,2 2 0-15,8-4 0 0,-12 4 0 16,12-4 0-16,0 0 0 0,0 0 0 16,-2 7 0-16,2-7 0 0,0 0 0 0,13 9 0 15,-13-9 0-15,16 10 0 0,-5-5 0 16,-1 0 0-16,2 0 0 16,0-1 0-16,1-1 0 0,0 2 0 15,0 0 0-15,0 0 0 0,1-1 0 0,-3-4 0 16,3 8 0-16,-14-8-62 0,13 1-149 15,-13-1-14-15,13-2 10 0,-13 2-12 16,0 0 145-16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2.4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26 339 0,'0'0'182'0,"0"0"9"16,-15-7-123-16,18 15-21 16,-3-8-8-16,-3 12-5 0,3-12-7 15,-1 17 1-15,-1-5-6 0,5 2-2 16,-2-4-7-16,4 2-3 0,-1-1-7 0,2-1-3 16,2-2 0-16,1 0 0 0,2-5 0 15,1 0 0-15,0-2 0 0,2-2 0 16,1-1 0-16,-2-3 0 0,1-2 0 15,-1 0 0-15,-2-2 0 0,-1-3 0 16,-2 0 0-16,-2-3 0 0,-1-1 0 0,-1 3 0 16,-2-1 0-16,-2 1 0 0,0 2 0 15,0 11 0-15,-2-11 0 16,2 11 0-16,0 0 0 0,0 0 0 16,-7 7 0-16,7-7 0 0,-4 16 0 0,3-8 0 15,-3 5 0-15,4 2 0 0,1-1 0 16,0 2 0-16,1-1 0 0,2 5 0 15,1-1 0-15,-1 1 0 0,3-1 0 16,-3 1 0-16,1 3 0 0,-1 0 0 16,-1 0 0-16,-1 0 0 0,-4 0 0 0,1-1 0 15,-3 0 0-15,-3-5 0 0,-2-1 0 16,0-3 0-16,-2 0 0 0,-1-5 0 16,-2-3 0-16,0-3 0 15,-1-2 0-15,0-3 0 0,-2-4 0 0,1-3 0 16,0-1 0-16,0-7 0 0,5 5-23 15,-7-12-50-15,16 11-87 0,-7-6-51 16,6 4 0-16,0-1 0 0,4 0 78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1.6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0 344 0,'0'0'186'0,"0"0"4"0,0 0-130 15,0 0-8-15,0 0 0 0,0 0-11 16,0 0-6-16,0 10-7 0,3 3 3 16,-6-4-27-16,5 6-4 0,-1-2 0 15,1 2 0-15,-1 1 0 0,1 1 0 16,-3-1 0-16,2-4 0 0,0 2 0 0,1-1 0 16,0 1 0-16,-1-3 0 0,4 4 0 15,-5-15-154-15,-4 16-65 0,4-16 2 16,4 12-5-16,-4-12 12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1.3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103 47 307 0,'0'0'179'0,"11"-18"-21"0,-2 18-98 16,-10-10 0-16,11 10-3 0,-12-10-3 16,2 10-11-16,4-8-5 0,-4 8-8 15,0 0-7-15,0 0-10 0,0 0-12 16,0 0-1-16,0 0 0 0,0 0 0 15,-11-2 0-15,3 3 0 0,8-1 0 16,-15 3 0-16,5 0 0 0,1-1 0 16,-1 3 0-16,0 0 0 0,1 0 0 15,9-5 0-15,-15 11 0 0,15-11 0 16,-12 11 0-16,12-11 0 0,-7 10 0 0,7-10 0 16,1 10 0-16,-1-10 0 0,6 9 0 15,-6-9 0-15,14 8 0 0,-14-8 0 16,15 4 0-16,-7-3 0 0,1-1 0 15,-1-1 0-15,-8 1 0 0,13-1 0 16,-13 1 0-16,0 0 0 0,8-2 0 0,-8 2 0 16,0 0 0-16,0 0 0 0,-8 5 0 15,8-5 0-15,-11 4 0 0,2-1 0 16,0 3 0-16,1-2 0 16,-1 0 0-16,-1 2 0 0,1 0 0 0,1-1 0 15,8-5 0-15,-10 11 0 0,10-11 0 16,0 0 0-16,-9 9 0 0,9-9 0 15,0 0 0-15,9 7 0 0,-9-7 0 16,15 4 0-16,-3-2 0 0,-1 0 0 16,3 0 0-16,-1-1 0 0,3 0 0 0,-4-1 0 15,5 2-26-15,-7-6-18 0,8 10-34 16,-18-6-106-16,20-4-18 16,-11 1-9-16,1 2 13 0,-10 1 119 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0.4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29 444 0,'0'0'203'0,"5"-12"8"16,-5 12-137-16,9-3-36 16,2 2-1-16,-11 1-21 0,16-5-16 15,-5 2 0-15,2 3 0 0,-2-1 0 0,1-1 0 16,2 2 0-16,-2-1 0 0,2 4 0 15,-14-3-46-15,14-4-171 0,-14 4 0 16,10 2-8-16,-10-2 3 0,0 0 127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0.1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7 275 0,'0'0'181'16,"0"0"0"-16,-6-8-113 0,6 8-18 16,0 0-3-16,0 0-3 0,0 0-9 15,0 8-2-15,0-8-7 0,-2 9-2 16,2-9-3-16,-1 12 0 0,1-12-5 15,-1 10-15-15,1-10-1 0,2 11 0 16,-2-11 0-16,0 0 0 0,2 9 0 16,-2-9 0-16,0 0 0 0,8 0 0 15,-8 0 0-15,8-5 0 0,-8 5 0 0,9-9 0 16,-9 9 0-16,13-6 0 0,-5 2 0 16,0 2 0-16,1 1 0 15,-9 1 0-15,15 4 0 0,-7 2 0 0,1 0 0 16,0 2 0-16,1 2 0 0,-1-1 0 15,-1 2 0-15,-1 0 0 0,1-1 0 16,-2 1 0-16,0 2 0 0,-4-3 0 16,-4-1 0-16,1 3 0 0,0-3 0 15,1-9 0-15,-10 15 0 0,10-15 0 16,-14 8 0-16,14-8 0 0,-13 3 0 0,5-5 0 16,-1 1 0-16,0-3 0 0,9 4 0 15,-17-11-26-15,17 11-42 0,-16-10-69 16,16 10-70-16,-14-8-7 0,14 8 10 15,-6-9 38-15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9.4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157 0 362 0,'0'0'190'0,"0"0"3"0,0 0-143 0,0 0-8 15,0 0-2-15,0 0-6 0,0 0-5 16,0 0-5-16,0 0-6 0,0 0-6 15,-9 4-3-15,9-4-1 0,-12 7-1 16,5-2-2-16,-5 0-5 0,0 1 0 16,-1-1 0-16,1 2 0 0,1-1 0 0,-4 0 0 15,3-2 0-15,2 1 0 0,1-4 0 16,9-1 0-16,-14 3 0 16,14-3 0-16,-9 3 0 0,9-3 0 15,0 0 0-15,0 0 0 0,0 0 0 0,0 0 0 16,9 2 0-16,-9-2 0 0,10 2 0 15,-2 1 0-15,2 3 0 0,1-2 0 16,-1 3 0-16,2 1 0 0,2-1 0 16,-1 1 0-16,2 1 0 0,-1 0 0 15,1-2 0-15,-2-2 0 0,4 5-24 0,-17-10-88 16,18 4-93-16,-11 0-12 0,1-1 8 16,-8-3-13-16,0 0 189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1.43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51 0 569 0,'0'0'221'0,"-21"15"-11"15,21-15-187-15,-1 19-23 16,1-19 0-16,-15 35 0 0,15-35 0 15,-5 42 0-15,1-20 0 0,9 13 0 16,-5-35-45-16,-9 52-167 0,9-23-9 0,9 1 0 16,-7-7 4-16,3 1 111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8.7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26 223 0,'0'0'178'16,"10"-9"-2"-16,-2 12-94 16,-11-12-11-16,13 11-5 0,-12-11-7 15,2 9-8-15,0 0-10 0,0 0-8 16,2-8-6-16,-2 8-11 0,0 0-16 0,0 0 0 16,0 0 0-16,-8 12 0 0,7-4 0 15,-7 2 0-15,1-1 0 0,1 3 0 16,0 0 0-16,3 1 0 0,5-3 0 15,-1 3 0-15,0-3 0 0,7-2 0 16,4 1 0-16,-4-1 0 0,7 2 0 0,-7-10-24 16,10 5-174-16,-7-6-21 0,2 5 0 15,-3-4-4-15,0 0 84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8.4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25 216 0,'0'0'176'0,"0"0"2"15,0 0-82-15,0 0-52 0,-5-10-3 16,5 10-2-16,0 0-4 0,0 0-10 15,0 0-5-15,11-7-4 0,-11 7-1 16,9-5 1-16,-9 5 1 0,13-3 2 16,-13 3-6-16,14 2 3 0,-14-2-4 0,15 7-1 15,-7-1-1-15,-1 4-2 0,-2 1-8 16,2 3 0-16,-4 0 0 16,0 2 0-16,-3 2 0 0,1 0 0 15,-1-1 0-15,0 0 0 0,-3-2 0 0,-1-1 0 16,2-1 0-16,-4-1 0 0,6-12 0 15,-12 15 0-15,12-15 0 0,-12 9 0 16,12-9 0-16,-11-1 0 0,11 1 0 16,-7-11-2-16,7 11-36 0,-1-18-23 15,10 15-23-15,-13-14-35 0,14 12-42 0,-6-6-45 16,5 3 16-16,-3-1 29 0,0 0 161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6.4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22 560 0,'0'0'212'0,"0"0"-1"0,0 0-183 16,0 0-16-16,0 0-12 0,0 0-50 15,11 0-155-15,-11 0-5 16,6-8-5-16,-6 8-3 0,3-14 94 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6.2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0 508 0,'0'0'206'0,"11"4"-8"0,-11-4-167 15,0 0-6-15,0 0-6 0,0 0-9 16,10 5-15-16,-10-5-28 0,0 0-90 16,0 0-77-16,6 8-6 0,-6-8 2 15,0 0-7-15,0 0 197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5.8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22 523 0,'-11'-7'207'15,"11"7"-3"-15,0 0-160 0,0 0-12 16,9-6-19-16,2 5-13 0,4 1 0 16,1-3-10-16,6 7-48 0,-5-7-143 15,9 4-8-15,-4-3 2 0,2 1-7 16,-3-3 91-16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5.7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9 421 0,'0'0'191'0,"-2"-9"11"16,2 9-140-16,0 0-14 0,1 8-10 16,-1-8-11-16,-5 13-2 0,2-5-16 15,3 5-9-15,-2-1 0 0,2 3 0 0,0 1 0 16,1 0 0-16,1 1 0 0,2 0 0 15,-1-2 0-15,0 0 0 0,2-1 0 16,-3-5 0-16,4 3 0 0,-6-12-49 16,8 15-43-16,-8-15-60 0,0 0-54 15,-8-2-7-15,8 2 7 0,-8-7 102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5.5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40 404 0,'0'0'180'16,"0"0"2"-16,0 0-127 0,0 0-15 15,0 0-11-15,0 0-7 0,5 16-1 0,-7-8 1 16,4 4 3-16,-2-1-5 0,1 2-1 15,0-1-15-15,0 2-4 0,-1-3 0 16,4-1 0-16,-4-10 0 0,5 15 0 16,-5-15 0-16,5 10 0 0,-5-10 0 15,0 0 0-15,9-2 0 0,-9 2 0 16,6-8 0-16,-2-1 0 0,0 0 0 16,0-1 0-16,-1-5 0 0,1 0 0 15,0-1 0-15,-3-2 0 0,2 3 0 16,1 1 0-16,-2-1 0 0,2 3 0 0,-4 12 0 15,6-12 0-15,-6 12 0 0,8-2 0 16,-8 2 0-16,6 10 0 0,-2 0 0 16,0 2 0-16,1-1 0 0,-1 3 0 15,1 0 0-15,1 0 0 0,0 1 0 16,1-4 0-16,1-3 0 0,0 1 0 16,-1-5 0-16,3 1 0 0,0-4 0 0,0-1 0 15,0-3 0-15,-2-1 0 16,0-1 0-16,0-4 0 0,-2 0 0 15,-1 0 0-15,-1-2 0 0,-1 2 0 0,-1-1 0 16,-2 10 0-16,3-14 0 0,-3 14 0 16,0 0 0-16,0-8 0 0,0 8 0 15,0 0 0-15,0 14 0 0,0-14 0 16,3 17 0-16,0-7 0 0,1-1 0 16,1 1 0-16,1-1 0 0,1-4 0 0,3-1 0 15,0 0 0-15,1-4 0 16,1-3 0-16,0 2 0 0,1-4 0 15,-1 0 0-15,-1 1 0 0,-1-4 0 16,-1-3 0-16,-3 1 0 0,-2-2 0 0,-1 1 0 16,-3 1 0-16,0-2 0 0,-3 1 0 15,3 11 0-15,-7-14 0 0,7 14 0 16,-11-3 0-16,11 3 0 0,-12 0 0 16,12 0 0-16,-12 9 0 0,7-1 0 15,-1 1 0-15,2 3 0 0,1 0 0 0,2 2 0 16,2-2 0-16,1 1 0 0,3-3 0 15,1-2 0-15,2 0 0 0,2-3 0 16,3-2 0-16,0 0 0 0,1-4 0 16,0 1 0-16,-1-2 0 0,2-1 0 15,-3-3 0-15,2 0 0 0,-4 1 0 16,-2-1 0-16,1 0 0 0,-9 6 0 16,12-11 0-16,-12 11 0 0,9-4 0 15,-9 4 0-15,0 0 0 0,0 0 0 16,8 3 0-16,-8-3 0 0,1 10 0 0,-1-10 0 15,0 11 0-15,0-11 0 0,0 10 0 16,0-10 0-16,2 9 0 0,-2-9 0 16,0 0 0-16,0 0 0 0,0 0 0 15,8 3 0-15,-8-3 0 0,0 0 0 16,10-14 0-16,-4 6 0 0,0 1 0 16,2-3 0-16,0-2 0 0,-3 0 0 0,3-1 0 15,0 2 0-15,-2-1 0 16,0 3 0-16,-1 1 0 0,-5 8 0 15,7-8 0-15,-7 8 0 0,0 0 0 0,0 0 0 16,11 11 0-16,-8-2 0 0,1 0 0 16,-1 1 0-16,3 0 0 0,0 0 0 15,1-1 0-15,1-1 0 0,-8-8 0 16,16 13 0-16,-7-12 0 0,4 5-11 16,-13-6-31-16,22 5-23 0,-22-5-20 0,23-1-43 15,-23 1-59-15,17-10-13 0,-9 3 3 16,1-1 90-16,0-2 107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4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59 418 0,'0'0'170'0,"0"0"-72"0,0 0-75 0,0 0 3 16,12 7 2 0,-12-7 0-16,9-2-5 0,-9 2-1 0,10-7-4 0,-10 7-3 0,12-9-4 15,-7 0 3-15,-5 9 0 16,7-14 2-16,-7 14 0 0,3-12 2 15,-3 12-2-15,-4-11 0 0,4 11-1 0,-9-4-4 16,9 4-4-16,-15 1-7 0,7 4 0 16,-2 1 0-16,3 3 0 0,-1 0 0 15,0 2 0-15,0 1 0 0,4-1 0 16,0 1 0-16,3-2 0 0,2 2 0 16,2-3 0-16,3-1 0 0,3 0 0 0,4-3 0 15,-1-1 0-15,6 1 0 0,-5-6-28 16,10 4-37-16,-13-10-41 0,12 6-72 15,-8-6-30-15,2 3 9 16,-3-5-2-16,-2 0 164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4.0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21 550 0,'4'-10'204'0,"3"8"-4"0,-7 2-174 16,15-6-10-16,-2 4-5 0,2 1-3 15,3 1-3-15,2-2-14 0,3 8-42 16,-11-6-146-16,10 3-6 0,-4-3 0 15,-1 1-5-15,-4-3 60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3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119 166 404 0,'3'-12'193'15,"-3"12"3"-15,-6-17-136 0,6 17-8 16,-4-13-4-16,4 13-13 0,-8-10-9 16,8 10-17-16,-13-6-9 0,13 6 0 15,-15 5 0-15,5 1 0 0,-1 3 0 16,1 2 0-16,-3 0 0 0,4 2 0 0,2 2 0 16,0-3 0-16,1 0 0 0,4-2 0 15,2-2 0-15,0-8 0 0,9 11 0 16,-9-11 0-16,13 3 0 0,-4-5 0 15,1-1 0-15,1-2 0 0,1-1 0 16,0-1 0-16,-1-2 0 0,0 0 0 0,-2 0 0 16,-2 1 0-16,-7 8 0 0,11-13 0 15,-11 13 0-15,7-8 0 16,-7 8 0-16,0 0 0 0,0 0 0 16,5 8 0-16,-5-8 0 0,4 15 0 0,-2-5 0 15,0 1 0-15,2-1 0 0,2-1 0 16,-6-9 0-16,15 14 0 0,-5-8 0 15,-2-3 0-15,4 1-15 0,-3-7-21 16,7 6-15-16,-11-12-9 0,12 11-9 16,-14-14-4-16,9 9 7 0,-10-13 5 0,8 8 15 15,-10-11 6-15,3 3 19 0,-4-3 6 16,0-2 15-16,-1 1 7 16,-3-4 18-16,5 8 5 0,-8-6 19 15,9 12 3-15,-8-7 8 0,7 17-2 0,-5-15 2 16,5 15-5-16,0 0-5 0,0 0-8 15,0 0-15-15,6 14-6 0,-6-14-4 16,6 19-17-16,-4-7 0 0,2 5 0 16,0 0 0-16,2 2 0 0,-2-1 0 15,0 2 0-15,1 1 0 0,-3-1 0 0,1-1 0 16,-1-4 0-16,0-1 0 0,-3-4 0 16,4 3 0-16,-3-13-19 0,1 16-68 15,-9-17-101-15,8 1-20 0,0 0-7 16,-12 0 14-16,4-6 97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1.21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18 329 0,'0'0'191'0,"0"0"15"16,30 2-139-16,-30-2-8 0,0 0-12 15,17-7-6-15,3 12-5 16,-20-5-14-16,31-6 3 0,-14 0-25 0,4 7 0 0,-1-2 0 15,2-1 0-15,-1 2 0 0,1 1 0 16,-2-2 0-16,-3-2 0 16,2 8 0-16,-19-5 0 0,29-1-9 15,-29 1-50-15,23 0-93 0,-23 0-63 0,0 0 2 16,0 0 2-16,0 0 48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3.2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48 484 0,'-10'-6'195'0,"10"6"-2"16,0 0-150-16,5-7-13 0,-5 7-8 16,17-8-14-16,-3 4-3 0,3 0-3 15,1 1-4-15,0-3-12 0,7 7-23 16,-6-8-32-16,7 6-124 0,-7-2-4 15,2 5-2-15,-5-3 0 0,-2 2 128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3.1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0 378 0,'0'0'194'0,"10"4"-1"15,-10-4-100-15,0 0-58 0,6 12-2 16,2 2 5-16,-9-3-5 0,4 7-7 0,-1-3-26 16,4 4 0-16,-3 0 0 0,2-1 0 15,1 0 0-15,-2 0 0 16,1-3 0-16,3 0 0 0,-5-3 0 16,4-3 0-16,-2-1 0 0,-5-8 0 0,5 12-24 15,-5-12-44-15,0 0-70 0,0 0-73 16,0 0 8-16,-8-10-6 0,8 10 40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2.8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155 16 448 0,'0'0'187'16,"-4"-9"-1"-16,4 9-163 0,-10-6 1 15,10 6 1-15,-15-2-7 0,7 4-4 16,-4-1-4-16,0 1-1 0,-2 2-1 16,0 1 0-16,1 1-3 0,-1 0 2 0,2 0-6 15,0-1 2-15,5 1-2 0,7-6 0 16,-8 9-2-16,8-9 2 0,3 9-3 16,-3-9 1-16,15 9 0 15,-4-3 1-15,1-1-1 0,0 3 3 0,4-2-2 16,-2 2 1-16,4-1-2 0,-3 4 2 15,-2-2-1-15,1-1 2 0,-2 1-4 16,-3-2 3-16,-9-7-2 0,11 14 2 16,-11-14 2-16,-3 12 0 0,3-12-3 15,-13 10 1-15,4-9-1 0,-2 1 2 0,-2-2-1 16,0-2 1-16,0-1-8 0,0-4-11 16,4 4-15-16,-6-11-30 0,15 14-64 15,-9-13-74-15,9 13 4 0,-3-18-6 16,6 9 55-16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2.2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0 455 0,'-14'-2'160'0,"14"2"-48"16,0 0-269-16,0 0-27 15,0 0 4-15,0 0-7 0,4 7 169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2.0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56 338 0,'8'13'199'0,"-8"-13"0"16,10 15-91-16,-10-15-56 0,10 12-3 0,-10-12-9 15,12 12-10-15,-12-12-22 0,13 10-8 16,-13-10 0-16,11 6 0 0,-2-5 0 16,-9-1 0-16,10-1 0 15,-10 1 0-15,13-5 0 0,-13 5 0 0,11-13 0 16,-4 5 0-16,-2-1 0 0,4 1 0 15,-5-2 0-15,-1 1 0 0,-2 1 0 16,-3 0 0-16,2 8 0 0,0-10 0 16,0 10 0-16,0 0 0 0,0 0 0 15,-5-8 0-15,5 8 0 0,0 0 0 0,0 0 0 16,5 10 0-16,-5-10 0 0,6 10 0 16,-6-10 0-16,17 14 0 0,-9-9 0 15,3 0 0-15,4-2 0 0,-2-1 0 16,1-2 0-16,2-1 0 0,0-1 0 15,-1 0 0-15,-1-4 0 0,0 1 0 16,-14 5 0-16,15-10 0 0,-15 10 0 16,9-14 0-16,-9 6 0 0,-3 0 0 15,3 8 0-15,-11-11 0 0,11 11 0 16,-13-8 0-16,5 6 0 0,8 2 0 0,-15 2 0 16,7 4 0-16,0 0 0 0,1 2 0 15,-1 3 0-15,2 3 0 0,2-1 0 16,0 2 0-16,4-1 0 0,2-2 0 15,2 3 0-15,3-3 0 0,4-3 0 16,-1-2 0-16,3 0 0 0,3-3 0 16,0 0 0-16,0-2 0 0,1-2 0 0,-2-3 0 15,4 3 0-15,-9-10-81 16,7 7-128-16,-9-5-10 0,2 1 11 16,-6-3-8-16,-3 0 127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1.5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0 498 0,'0'0'206'0,"0"0"-14"0,10 8-149 15,-10-8-10-15,8 15 1 0,-7-7-17 16,4 3-17-16,-2-1 0 0,1 0 0 15,-2 0 0-15,4-1 0 0,-2 0 0 16,-4-9 0-16,6 12 0 0,-6-12-3 0,10 10-57 16,-10-10-87-16,0 0-55 0,4-9-13 15,-4 9 9-15,7-10 17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1.1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15 476 0,'0'0'187'15,"-12"-4"-22"-15,12 4-215 0,0 0-124 16,0 0-12-16,10-6 7 0,-10 6-14 16,10-5 148-16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1.0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22 476 0,'0'0'195'0,"12"1"5"0,-12-1-159 16,8-1-18-16,4-1-3 0,4 3-3 15,-1-3-2-15,5 0-5 0,-1 1-12 16,-2-3-17-16,5 7-38 0,-13-9-106 15,6 5-39-15,-6-4-2 0,-1 2-1 16,-8 3 61-16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0.8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73 364 0,'0'0'204'15,"5"11"-1"-15,-1 5-74 16,-4-16-87-16,4 20 3 0,-5-13-12 16,6 5-30-16,-2-1-3 0,0 0 0 0,-2-1 0 15,3 0 0-15,-1-2 0 0,-3-8 0 16,10 12 0-16,-10-12 0 0,13 6 0 15,-1-8 0-15,-1-1 0 0,-1-3 0 16,4 0 0-16,-6-6 0 0,4 3 0 16,-6-6-28-16,4 3-6 0,-11-8-6 15,10 6 2-15,-9-7 0 0,6 5 9 0,-6-1 5 16,2 0 21-16,2 5 11 0,-4-1 17 16,0 13 4-16,3-13 7 15,-3 13-2-15,0 0 3 0,0 0-2 0,0 0-8 16,0 0-24-16,2 10-3 0,1-1 0 15,-2-1 0-15,0 5 0 0,0 0 0 16,3 3 0-16,-2 0 0 0,-3 2 0 16,1 0 0-16,3-3 0 0,2 3 0 15,1-5 0-15,-2 1 0 0,-1-4 0 0,1 1 0 16,-4-11 0-16,9 18-10 0,-9-18-115 16,0 0-83-16,0 0-15 0,-5 8 14 15,5-8-8-15,-8-4 187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0.4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106 46 469 0,'3'-10'201'15,"-3"10"1"-15,-3-16-160 0,3 16-7 16,-5-9-4-16,5 9-10 0,-9-7-6 16,9 7-8-16,-15-4-7 15,5 5 0-15,1 1 0 0,-2 0 0 0,1 1 0 16,2 3 0-16,0-2 0 0,0 3 0 15,8-7 0-15,-10 14 0 0,10-14 0 16,-3 15 0-16,3-15 0 0,2 12 0 16,-2-12 0-16,10 12 0 0,-10-12 0 15,17 13 0-15,-6-8 0 0,-1-2 0 0,3 3 0 16,-1 0 0-16,2 1 0 0,-4-1 0 16,2 0 0-16,-3 0 0 0,-9-6 0 15,11 13 0-15,-11-13 0 0,4 10 0 16,-4-10 0-16,-9 8 0 0,1-5 0 15,-3 0 0-15,0-2 0 0,1 0 0 16,-1-1 0-16,-2-3 0 0,13 3-1 16,-21-10-70-16,21 10-131 0,-10-12-12 15,10 12 6-15,-4-14-7 0,4 14 104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0.37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 25 458 0,'0'0'210'0,"0"0"9"0,-2 31-90 0,2-31-122 16,0 0-7-16,30-15 0 0,-7 10 0 16,0-3 0-16,7 3 0 15,2-1 0-15,1-3 0 0,1 8 0 16,-10-7 0-16,14 18-51 0,-38-10-74 0,33-9-92 16,-33 9 4-16,26 9-3 0,-26-9 16 15,8 17 200-15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00.0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91 446 0,'0'0'186'0,"-3"11"9"16,3-11-166-16,0 11 2 0,0-11 0 15,7 11-5-15,-7-11-6 0,13 8-3 16,-4-6-3-16,3 0-3 0,1-2-3 16,2-1-3-16,-2-2-1 0,3-1-4 15,-2-1 0-15,0-1 0 0,-2-4 0 16,-1 1 0-16,-2-3 0 0,-5 2 0 0,-1-1 0 16,-3-1 0-16,-3 2 0 0,-3-2 0 15,-4 4 0-15,-2 0 0 0,-2 1 0 16,-3 2 0-16,0 2 0 0,0 3 0 15,2 2 0-15,4 4 0 0,-1 1 0 16,1 0-11-16,6 7-23 0,-3-6-11 0,14 9-27 16,-6-17-44-16,-5 17-82 15,7-9-7-15,5 2 13 0,2-1 43 16,3-3 149-16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9.5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51 395 0,'0'0'200'15,"0"0"-1"-15,9 11-123 0,-9-11-25 16,1 17-6-16,-2-9-9 0,6 6-15 16,-4-1-21-16,2 3 0 0,-1-2 0 15,1 1 0-15,-1 1 0 0,1 0 0 0,0-1 0 16,-1 0 0-16,0-1 0 0,0-2 0 16,-1-2 0-16,1-1 0 0,-2-9 0 15,1 12 0-15,-1-12 0 0,0 0 0 16,0 0 0-16,0 0 0 0,-1-9 0 15,-2 0 0-15,1-3 0 0,-2-6 0 16,0-2 0-16,0 0 0 0,3-1 0 16,-2-1 0-16,0-1 0 0,3 1 0 15,0 2 0-15,1 1 0 0,1 4 0 16,1 1 0-16,0 3 0 0,3 0 0 0,-6 11 0 16,10-10 0-16,-10 10 0 0,14-2 0 15,-14 2 0-15,15 5 0 0,-15-5 0 16,13 15 0-16,-7-7 0 0,0 0 0 15,-2 1 0-15,-2 2 0 0,-2-1 0 16,-3 0 0-16,0-2 0 0,3-8 0 0,-13 14 0 16,4-9 0-16,9-5 0 0,-18 2 0 15,18-2-119-15,-10 3-98 16,10-3 5-16,-15-6-8 0,15 6 7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9.2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125 56 340 0,'0'0'171'0,"5"-10"13"16,-8 1-139-16,3 9-3 0,3-12 6 16,-3 12-8-16,0-11-3 0,0 11-5 15,-3-9-1-15,3 9-6 0,-9-5-4 16,9 5-14-16,-13 0-7 0,4 6 0 0,-4-1 0 16,3 3 0-16,-3 0 0 0,2 3 0 15,-3 0 0-15,3 1 0 0,2-2 0 16,2 1 0-16,2-1 0 0,2 0 0 15,2-1 0-15,1-9 0 0,8 9 0 16,-8-9 0-16,12 6 0 0,-3-7 0 0,1 1 0 16,-1-5 0-16,5 0 0 15,-14 5 0-15,18-12 0 0,-10 5 0 16,-8 7 0-16,13-15 0 0,-13 15 0 16,8-11 0-16,-8 11 0 0,0 0 0 0,0 0 0 15,8-5 0-15,-8 5 0 0,5 10 0 16,-5-10 0-16,6 9 0 0,-6-9 0 15,10 10 0-15,-10-10 0 0,14 10 0 16,-14-10 0-16,10 3 0 0,-2 0 0 16,-8-3 0-16,18 2-21 0,-18-2-62 0,14-6-89 15,-14 6-44-15,11-8 10 0,-11 8-4 16,10-13 96-16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8.7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15 387 0,'15'3'193'15,"-6"-4"0"-15,8 5-142 0,-9-8-2 16,12 10-2-16,-6-6-7 0,7 6-8 0,-3-3-8 16,2 3-17-16,0 0-7 15,-1 3 0-15,0 0 0 0,-1-1 0 16,-5 0 0-16,3 2 0 0,-6-1 0 16,1-1 0-16,-4-1 0 0,-7-7 0 0,9 9 0 15,-9-9 0-15,0 0 0 0,2 7 0 16,-2-7 0-16,0 0 0 0,0 0 0 15,0 0 0-15,-3-12 0 0,3 12 0 16,-1-16 0-16,-1 8 0 0,0-3 0 16,2 0 0-16,2 1 0 0,-1-1 0 0,1 0 0 15,2 2 0-15,1 0 0 0,1 0 0 16,-6 9 0-16,10-15 0 0,3 18-8 16,-13-3-161-16,10-3-47 15,-10 3 0-15,17 2 0 0,-8-1 19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8.4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0 469 0,'8'7'206'16,"-8"-7"-8"-16,4 11-158 0,4 1 2 16,-7-5-6-16,6 8-5 0,-3-1-30 15,1 3-1-15,-1 0 0 0,1 1 0 0,-2-1 0 16,-1 0 0-16,-1-2 0 0,1 0 0 16,0-2 0-16,-2-3 0 0,3 1-5 15,-3-11-45-15,5 17-43 0,-5-17-100 16,0 0-9-16,0 0-12 0,0 0 14 15,-12 2 135-15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8.1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8 349 0,'0'0'184'15,"21"18"7"-15,-21-18-134 0,0 0-3 16,-5 15-5-16,5-15-11 0,3 18-14 16,-3-18-3-16,0 0-7 0,5 21-1 15,-5-21-7-15,0 0 0 0,0 0 1 16,0 0 0-16,0 0-4 0,0 0-3 0,0 0 0 16,0 0 0-16,0 0 0 0,0 0 0 15,19-17 0-15,-19 17 0 0,7-20 0 16,-7 20 0-16,9-17 0 0,-9 17 0 15,9-17 0-15,-9 17 0 0,0 0 0 16,0 0 0-16,0 0 0 0,26-12 0 0,-26 12 0 16,11 9 0-16,-11-9 0 0,12 14 0 15,-7-4 0-15,1-1 0 16,-1 2 0-16,-1 0 0 0,1-1 0 16,-1-2 0-16,0 0 0 0,-4-8 0 0,6 10 0 15,-6-10 0-15,0 0 0 0,0 0-34 16,17 11-48-16,-17-11-125 0,0 0 5 15,0 0-9-15,12-9 9 0,-9 1 118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7.7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47 291 0,'0'0'177'15,"-9"-17"-9"-15,9 17-109 0,0 0-10 16,0 0-3-16,0 0-9 0,0 0-7 15,0 0-5-15,0 0-3 0,0 0-6 16,-13 22 2-16,13-22-1 0,1 16-3 0,-1-16-3 16,5 19-1-16,-5-19-7 0,9 15 2 15,-9-15-3-15,0 0 0 16,20 17-1-16,-20-17 0 0,0 0-1 16,27 3 0-16,-27-3 0 0,0 0 0 0,27-7 3 15,-27 7-2-15,0 0 2 0,22-22-2 16,-22 22 0-16,3-19-1 0,-3 19 6 15,-6-24-7-15,6 24 1 0,-11-21-1 16,11 21 3-16,-17-19-4 0,17 19 6 16,0 0-4-16,-28-12 1 0,28 12-2 0,0 0 2 15,-25 3-1-15,25-3-2 0,0 0-2 16,-16 20-11-16,16-20-15 16,-3 15-30-16,3-15-52 0,0 0-82 15,0 0-11-15,9 23 6 0,-9-23-1 0,0 0 200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9:57.3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194 111 300 0,'0'0'161'0,"0"0"-67"16,1-26-40-16,-1 26-6 0,2-15 1 16,-2 15-8-16,1-18-2 0,-1 18-6 0,0 0-4 15,-2-21-5-15,2 21-1 0,0 0-3 16,-15-18-2-16,15 18-5 0,0 0 0 15,0 0-2-15,-32-14-1 0,32 14-2 16,0 0-4-16,-35 1 1 0,35-1 0 16,-27 8 2-16,27-8-2 0,-25 15 4 0,25-15-9 15,-26 23 0-15,26-23 0 16,-20 29 0-16,13-12 0 0,2 2 0 16,1-1 0-16,4-1 0 0,2 1 0 15,3 0 0-15,2 0 0 0,-7-18 0 0,22 28 0 16,-22-28 0-16,34 21 0 0,-34-21 0 15,35 12 0-15,-35-12 0 0,39 8-9 16,-39-8-28-16,35 0-23 0,-35 0-50 16,0 0-89-16,28-17-9 0,-28 17 12 15,0 0-6-15,20-20 201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5.1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157 88 320 0,'2'-13'173'0,"-2"13"0"15,1-10-115-15,-6 1-31 0,5 9 7 16,-3-13-8-16,3 13-2 0,-5-12-3 15,5 12-5-15,-9-11 1 0,9 11-6 0,-11-11-1 16,11 11-5-16,-16-6 1 0,7 5 1 16,-2 0 0-16,0 2-1 0,-1 0 1 15,2 2 1-15,-3 0-2 16,3 1 1-16,-1 0-4 0,3 1-1 0,8-5-1 16,-12 12 2-16,12-12-2 0,-5 13 1 15,5-13-2-15,3 14 4 0,1-6-3 16,3 0 3-16,2-1 6 0,2 2-11 15,1 0 11-15,3 1-9 0,-1 0 10 16,2 1-10-16,0 0 0 0,-1 1-1 0,-2 1 0 16,0 0 0-16,-1-2 0 0,-2 4 0 15,-2 2 0-15,0 1 0 0,-1-4 0 16,-3 1 0-16,-1-1 0 16,-3 1 0-16,-2-2 0 0,-3-4 0 0,5-9 0 15,-15 12 0-15,4-5 0 0,-1-6 0 16,-1 2 0-16,0-6 0 0,-1 1 0 15,2-4 0-15,-2-6 0 0,2-1 0 16,1 2 0-16,3-5 0 0,1-1 0 16,4 1 0-16,1-2 0 0,5 3 0 0,3 1 0 15,2 2 0-15,4-1 0 0,1 3 0 16,3 0 0-16,0 3 0 0,3 3 0 16,-6-3-10-16,10 11-69 0,-8-7-124 15,1 4-8-15,-6-4 5 0,0 3-11 16,-10 0 121-16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4.5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0 435 0,'-13'10'192'15,"13"-10"0"-15,-4 10-148 0,4-10-11 16,-1 8 0-16,1-8-4 0,8 8-4 16,-8-8-6-16,21 5-1 0,-7-3-15 15,6 0-3-15,0-1 0 0,4-3 0 16,4 3-17-16,-5-6-25 0,9 11-47 15,-5-12-117-15,-1 5 1 0,-7-6-7 16,2 4 7-16,-5-3 159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0.15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17 29 459 0,'0'0'200'16,"-10"-31"-54"-16,10 31-92 0,0 0-8 16,3 24-8-16,-3-24-6 0,-4 31 0 0,-2-12-16 15,8 3-16-15,-4-2 0 0,2 2 0 16,-1 4 0-16,3 6 0 0,-2 2 0 16,4-9 0-16,-2 0 0 0,-2 1 0 15,5 4 0-15,-5-30-8 0,14 45-73 16,-14-45-116-16,-6 17-7 0,6-17-22 15,0 0 10-15,0 0 126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4.3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181 0 396 0,'0'0'194'0,"0"0"-3"15,0 0-136-15,0 0-17 0,-17 2-2 16,17-2-9-16,-18 9 0 0,6-2-6 15,-2-3-3-15,0 3 2 0,-3-3-20 16,4 2 0-16,-1-2 0 0,0 2 0 16,0-1 0-16,4-1 0 0,-1-1 0 15,11-3 0-15,-13 5 0 0,13-5 0 0,0 0 0 16,0 0 0-16,0 0 0 0,0 0 0 16,0 0 0-16,13 1 0 0,-4 0 0 15,3 0 0-15,3 0 0 0,1 1 0 16,0 3 0-16,2-5 0 0,-1 3 0 15,0 0 0-15,1 3 0 0,-3-6 0 0,3 7 0 16,-8-10-42-16,9 9-49 0,-19-6-116 16,17 3-5-16,-17-3 5 0,11-4-1 15,-11 4 153-15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3.7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76 22 256 0,'0'0'183'16,"0"0"-5"-16,0-14-68 0,0 14-53 15,0 0-14-15,6 9-7 0,-6-9-12 16,5 11 2-16,-5-11 0 0,9 14-2 16,-9-14-8-16,12 16 0 0,-12-16-6 15,17 14 1-15,-6-8-5 0,1-1-5 16,0 0-1-16,3-2 0 0,-1-3 0 15,0-2 0-15,-1-1 0 0,0 0 0 16,-3-3 0-16,-1 0 0 0,-3-3 0 16,-1 0 0-16,-3 1 0 0,-2 8 0 0,0-15 0 15,-2 4 0-15,-1 2 0 0,3 9 0 16,-5-9 0-16,5 9 0 0,0 0 0 16,0 0 0-16,-7-1 0 0,7 1 0 15,-3 15 0-15,1-6 0 0,2 1 0 16,0 3 0-16,0 2 0 0,0 4 0 15,1 2 0-15,2 2 0 0,-1-1 0 16,1 1 0-16,-3 2 0 0,2-3 0 16,-2 2 0-16,0-5 0 0,1 1 0 15,-4-2 0-15,-3-2 0 0,-1-1 0 0,-1-3 0 16,-2-1 0-16,-1-3 0 0,-3-1 0 16,-3-3 0-16,-1-2 0 0,1-1 0 15,-3-4 0-15,3-1 0 0,-4-6 0 16,8 6-66-16,-9-10-148 0,8 2 3 15,1-3-3-15,2-2 1 0,2-3 109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3.3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6 451 0,'-9'-6'186'15,"9"6"-63"-15,0 0-80 0,-3 9 5 16,3-9-4-16,-1 9-12 0,1-9 1 15,0 14-8-15,0-14 5 0,1 19-22 0,1-9-8 16,0 4 0-16,0-2 0 0,2 1 0 16,-1 0 0-16,2-2 0 0,-2 0 0 15,3-1 0-15,1 0 0 16,-7-10 0-16,15 14 0 0,-15-14-36 0,15 10-36 16,-15-10-34-16,15-1-67 0,-15 1-36 15,10-9 3-15,-6 0 7 0,2 0 178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3.1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19 273 0,'0'0'167'16,"0"0"9"-16,0 0-128 0,0 0-7 16,8-1 0-16,-8 1 0 0,10-2-3 0,-10 2-3 15,15-3-2-15,-15 3-4 0,21-2-5 16,-8 0-6-16,3 3-4 0,-1-3-5 16,0 2-1-16,-3-1-3 0,1 1-6 15,-2 0-9-15,-11 0-11 0,16 1-18 16,-16-1-26-16,8 0-59 0,-8 0-74 15,0 0-9-15,0 0 10 0,0-8 60 16,0 8 137-16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2.9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14 280 0,'0'0'188'0,"7"-9"3"16,-7 9-102-16,0 0-30 0,8-5-4 16,-8 5-15-16,0 0-5 0,0 0-5 15,0 0-8-15,-9 3 3 16,9-3-16-16,-8 13-9 0,4-2 0 0,-1-2 0 16,5 2 0-16,-3 1 0 0,2 0 0 15,1 0 0-15,5-2 0 0,0 1 0 16,2-1 0-16,3 0 0 0,-1-2 0 15,5-1 0-15,0-2 0 0,6 2 0 16,-10-8-56-16,15 9-83 0,-11-12-74 0,4 4-4 16,-6-4 4-16,0 2 29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2.7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22 200 0,'0'0'165'0,"0"0"17"16,-2-11-102-16,2 11-26 0,0 0-12 15,0 0 5-15,0 0-16 0,0 0 3 16,5-8-1-16,-5 8-10 0,11-2 0 16,-1 2-4-16,-2-1 1 0,4 2-4 0,-2-2 1 15,6 4-2-15,-3-2-4 0,0 4 0 16,-1 0-11-16,-1 3 0 0,-2-3 0 16,-2 5 0-16,-2 1 0 0,-5 2 0 15,-3-1 0-15,-1-2 0 0,-1 1 0 16,-1 0 0-16,-4 2 0 0,0-2 0 15,0-1 0-15,1-3 0 0,0 1 0 16,0-2 0-16,0 1 0 0,0-3 0 16,9-4 0-16,-11 5-18 0,11-5-33 15,0 0-28-15,0 0-59 0,12-6-69 0,-3 2-2 16,-1-5 4-16,2-2 90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2.0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22 361 0,'-3'-11'175'16,"3"11"16"-16,-8-8-151 0,8 8 0 0,0 0 2 16,10-2-1-16,-10 2-11 0,10-3-6 15,-10 3 0-15,13 5-7 0,-4-2-2 16,4 3 1-16,-2 0-9 0,4 2-7 15,0 1 0-15,-1 2 0 0,1 1 0 16,-1-1 0-16,-1 2 0 0,-2 0 0 0,-2 2 0 16,-4 0 0-16,-1 0 0 0,-5 1 0 15,0-2 0-15,-5 1 0 16,-3-1 0-16,-3 1 0 0,1-4 0 16,0 0 0-16,0 3 0 0,-1-11-28 0,7 10-65 15,-4-10-118-15,9-3 0 0,-8 3-4 16,8-3 9-16,0 0 148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1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3 371 0,'0'0'185'0,"0"0"0"0,-13 3-136 16,13-3-1-1,0 0-3-15,12 4-5 0,-12-4-8 0,16 1-5 0,-7-1-7 0,6 0-3 16,0-1-13-16,3 1-4 0,3 0 0 16,-1-1 0-16,1 0 0 0,0-2 0 15,4 2 0-15,-7-2 0 0,0 3-2 16,-3-2-22-16,1 3-15 0,-16-1-17 15,19-1-34-15,-19 1-85 0,0 0-28 16,0 0 6-16,0 0 2 0,0 0 154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1.4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4 310 0,'0'0'184'16,"0"0"-7"-16,-10-5-107 0,10 5-19 16,0 0 1-16,10 3-10 0,-10-3-10 15,13-1-7-15,-4 0-6 0,4 2-2 0,3-2-5 16,2 1 1-16,4-1-4 0,2 2 1 16,-1-1-10-16,-1 0 0 15,0-1 0-15,-2 3 0 0,-2-1 0 16,-1 0 0-16,-3 1 0 0,-4-2 0 0,2 3 0 15,-12-3-22-15,12 4-12 0,-12-4-27 16,10 2-48-16,-10-2-91 0,0 0-7 16,0 0 11-16,-11-1 3 0,11 1 193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0.5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21 333 0,'0'0'162'0,"11"-12"-61"16,-1 13-69-16,-10-1 3 0,17-3 3 0,-9-1 1 16,10 6-4-16,-7-6 0 15,7 6-4-15,-6-5-3 0,2 5-8 16,0-2-3-16,0 2-4 0,-4 0-3 16,1 1-3-16,-11-3-4 0,12 8 0 0,-4-2-4 15,-2 2 4-15,-6 1 6 0,4 2-8 16,-5-1 9-16,1 2-8 0,-1 1 8 15,-2 2-6-15,-1-1 8 0,0 2-8 16,0-1-3-16,-2 2 5 0,2 2-7 16,-3 1 5-16,4 1-5 0,4-1 6 0,-2 0-7 15,4-1 3-15,1 0-3 0,2-1 4 16,2-3-5-16,1-1 5 16,-1-2-5-16,-1-1-2 0,3 0 10 15,-2-2-8-15,-2 0 10 0,2-1-10 0,-8-8 9 16,12 12-8-16,-12-12 10 0,9 12-3 15,-9-12-5-15,2 9 0 0,-2-9 0 16,-1 9 0-16,1-9 0 0,-7 8 0 16,7-8 0-16,-11 9 0 0,11-9 0 15,-13 8 0-15,4-4 0 0,9-4 0 0,-10 13 0 16,10-13 0-16,-7 15 0 0,5-5 0 16,2 1 0-16,2 3 0 0,2 1 0 15,0 2 0-15,2 0 0 0,1 3 0 16,2 0 0-16,1 1 0 0,0-1 0 15,4 0 0-15,-3 0 0 0,2 1 0 16,1 0 0-16,-1 1 0 0,-3 0 0 16,-2 2 0-16,1-1 0 0,-4 1 0 15,-3-1 0-15,-3-2 0 0,-1-1 0 16,-4-2 0-16,-2 0 0 0,-4-5 0 0,-2-2 0 16,-1-2 0-16,-3 0 0 0,-2-2 0 15,-1-3 0-15,-4-2 0 0,6 0 0 16,-5-6 0-16,10 7-32 0,-9-9-191 15,8 1 5-15,-3-5-7 0,10 1 3 16,2-5 120-16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7.65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-5 21 144 0,'0'0'177'0,"0"0"-1"16,3-19-97-16,-3 19-19 0,0 0-2 15,27 6 4-15,-27-6-6 0,19-2-5 16,-19 2-10-16,22 2-10 0,-22-2-7 15,22 8-4-15,-22-8-2 0,20 21-4 16,-20-21-4-16,12 36-8 0,-12-36-2 16,-3 38 0-16,-2-13 0 0,0 1 0 0,-4-4 0 15,3 1 0-15,-3-4 0 0,9-19 0 16,-9 27 0-16,9-27 0 0,0 0 0 16,0 0 0-16,0 0 0 0,17 13 0 15,-17-13 0-15,26-19 0 0,-2 18 0 16,-7-21-4-16,27 18-145 0,-23-15-70 15,5 9-2-15,-7-7-3 0,0 9 19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3.3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7 367 0,'0'0'193'0,"3"-8"2"0,-3 8-139 15,0 0-6-15,0 0-3 0,0 0-8 0,0 0-9 16,0 0-5-16,0 0-4 0,0 0-21 16,0 0 0-16,0 0 0 0,-1 9 0 15,1-9 0-15,0 8 0 0,0-8 0 16,1 12 0-16,-1-12 0 0,2 12 0 15,0-4 0-15,-2-8 0 0,4 15 0 0,-2-7 0 16,-2-8 0-16,9 13 0 0,-9-13 0 16,7 12 0-16,-7-12 0 0,11 14 0 15,-11-14 0-15,13 9 0 16,-13-9 0-16,16 12 0 0,-5-8 0 0,-3-2 0 16,0 1 0-16,2-6 0 0,0 4 0 15,1-3 0-15,-1-2 0 0,-1-3 0 16,1 2 0-16,0 1 0 0,1-4 0 15,1 7 0-15,-3-5 0 0,2 7 0 16,-9-8-63-16,11 16-83 0,-13-9-74 0,10 2 3 16,-10-2 0-16,0 0 58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2.1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135 14 526 0,'0'0'201'0,"5"-15"-56"16,-5 15-106-16,0 0-1 0,0 0-4 15,0 0-10-15,-3 11-8 0,3-11-16 0,-9 10 0 16,1-4 0-16,8-6 0 0,-17 13 0 16,8-7 0-16,0 0 0 0,-2 0 0 0,-1 0 0 15,0 0 0-15,1-2 0 0,1-3 0 16,0 1 0-16,2 0 0 0,8-2 0 16,-11 2 0-16,11-2 0 0,0 0 0 15,0 0 0-15,0 0 0 0,0 0 0 16,0 0 0-16,0 0 0 0,10 7 0 0,-10-7 0 15,17 0 0-15,-5 2 0 0,1 0 0 16,2 0 0-16,-2 1 0 16,4 2 0-16,-1-2 0 0,0 2 0 15,-3-1 0-15,-1 0 0 0,-3-1 0 0,4 3 0 16,-13-6-77-16,0 0-131 0,0 0-12 16,0 0 8-16,0 0-7 0,0 0 133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0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18 569 0,'0'0'207'0,"19"-7"1"15,-11 2-189-15,4 4 0 0,2-4-18 16,1 5-1-16,-1 3 0 0,0-4 0 0,6 9-60 15,-12-8-146-15,7 4-3 0,-3-6-4 16,0 5 0-16,-3-6 92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8.0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0 436 0,'0'0'205'0,"-9"9"11"0,10 3-132 15,-1-12-44-15,-7 18-2 0,2-8-34 16,5 5-4-16,-2-2 0 0,2 5 0 15,1 0 0-15,-2 1 0 0,2-1 0 16,1 0 0-16,0 1 0 0,-3-3 0 16,8 5-4-16,-7-21-133 0,-4 21-78 15,5-13-10-15,1 1 8 0,-2-9-7 0,0 9 224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7.8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0-3 406 0,'9'0'197'0,"-9"0"-6"0,0 0-135 15,0 0-5-15,7 15-1 0,-7-15-6 16,3 17-16-16,0-8-28 0,2 3 0 15,1-1 0-15,4 0 0 0,1-1 0 16,1 1 0-16,1-2 0 0,3-2 0 0,0-2 0 16,2 1 0-16,1-3 0 0,-2-3 0 15,0-2 0-15,-1-4 0 16,0 2 0-16,-2-2 0 0,1 3 0 16,-8-9 0-16,8 13-83 0,-15-1-139 0,10-11 2 15,-10 11 1-15,3-11 0 0,-3 11 160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7.4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1 580 0,'0'0'210'16,"0"0"-72"-16,0 0-107 0,0 0-2 16,9 1-7-16,-1-1-9 0,3 2-13 0,2-2 0 15,3 2 0-15,1-1 0 0,2-1 0 16,0 0 0-16,-1-1 0 0,3 3-64 15,-9-3-148-15,3 0 1 0,-5-3-7 16,0 2 6-16,-10 2 107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7.2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155 15 397 0,'10'-8'207'0,"-10"8"-5"0,2-8-138 16,-2 8-7-16,0 0-8 15,0 0-13-15,0 0-25 0,0 0-11 0,0 0 0 16,0 0 0-16,-14 10 0 0,6-6 0 15,-4 2 0-15,1 0 0 0,-1 0 0 16,-2 0 0-16,-1 0 0 0,-1 1 0 16,2-2 0-16,2-1 0 0,1-2 0 15,1 0 0-15,2 0 0 0,8-2 0 0,-10 0 0 16,10 0 0-16,0 0 0 0,0 0 0 16,0 0 0-16,0 0 0 0,12-7 0 15,-12 7 0-15,16 0 0 0,-5 0 0 16,0 2 0-16,1-1 0 0,0 2 0 15,3 0 0-15,-3 0 0 0,1 0 0 16,1-1 0-16,-2 0 0 0,2 2 0 16,-4 0 0-16,3 4 0 0,-13-8-33 15,22 14-87-15,-22-14-99 0,14 13 7 16,-14-13-4-16,3 10 0 0,-3-10 210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6.8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0 539 0,'0'0'217'16,"0"8"-2"-16,-8-3-169 0,7 4-40 0,-4 0-6 16,3 5 0-16,-2-1 0 0,2 3 0 15,-3 0 0-15,1-1 0 0,2 0 0 16,3 1 0-16,1-3 0 0,0-3 0 15,5 0 0-15,-7-10 0 0,21 11 0 16,-7-11 0-16,8 6 0 0,-11-15-98 0,9 9-116 16,-2-5-8-16,2 0 4 15,-5-2 0-15,1 0 166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6.6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30 360 0,'1'-11'188'0,"-1"11"6"0,11-7-133 16,-12-2-11-16,10 10-4 0,-9-1-10 16,11-5-7-16,-11 5-8 15,18 2 1-15,-9 0-6 0,4 5-16 0,-2 0 0 16,1 4 0-16,-1 0 0 0,2 5 0 15,-3 1 0-15,-3 1 0 0,-2 1 0 16,-2 1 0-16,-3-1 0 0,-1-2 0 16,-3 0 0-16,-2-3 0 0,-1-1 0 15,-1-2 0-15,1-3 0 0,7-8 0 0,-11 8 0 16,3-11-27-16,8 3-49 0,0 0-94 16,-4-11-38-16,3-1-8 0,3 2 12 15,0-6 83-15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6.1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0-1 438 0,'0'0'199'0,"0"0"6"0,0 0-109 31,9 1-72-31,0 1 1 0,1-3-1 16,5 5-12-16,0-2-12 0,6 4 0 15,-2-1 0-15,0 3 0 0,2 0 0 16,-4 2 0-16,-6 2 0 0,-1 0 0 16,-1 0 0-16,-8 0 0 0,-4 0 0 15,-4 0 0-15,-5 1 0 0,-1-2 0 0,5 3 0 16,-11-8-17-16,11 11-106 0,-7-10-97 16,8 2 7-16,-1-4-8 0,8-5 12 15,-11 7 190-15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6.03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0 430 0,'0'0'196'0,"0"0"10"31,0 0-168-31,0 0-9 0,0 0-4 16,0 27-2-16,0-27-1 0,1 35 0 0,-1-14-10 0,2 6-3 16,-2-2-7-16,1 0 2 0,-1-5-7 15,0-1 3-15,1 6-4 0,-2-8-17 16,8 11-14-16,-7-28-39 0,0 0-116 15,0 0-21-15,5 26-1 0,-5-26 1 16,0 0 155-16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5.8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0-2 511 0,'6'8'204'0,"-6"-8"-3"0,9 1-172 0,-9-1-6 31,20 2 1-31,-9-4-6 0,4 2-5 0,2-1-13 0,3-1 0 0,0 1 0 31,2 0 0-31,-2 1 0 0,-1-2 0 16,2 6-5-16,-10-9-49 0,11 12-64 16,-13-7-91-16,1 1 1 0,-10-1-5 0,7-4 3 15,-7 4 205-15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5.6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0 521 0,'-8'2'198'0,"8"-2"4"0,0 0-186 16,12 2 2-16,-12-2 5 0,15-1-1 15,-6 0 1-15,7 3-23 0,0-2 0 16,5 2 0-16,-1 0 0 0,2-1 0 16,-1 1 0-16,0 2 0 0,0-2 0 15,-5-2 0-15,-1 4 0 0,-15-4 0 16,20 5-78-16,-20-5-135 0,0 0-1 15,0 0-1-15,0 0 2 0,-2-8 124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5.2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24 574 0,'9'-6'213'0,"-9"6"0"16,9-7-190-16,-9 7-23 0,21-5 0 0,-8 4 0 15,3 1 0-15,0-1 0 0,1 1 0 16,3 0 0-16,0 0 0 0,-1 3 0 16,-9-8-16-16,7 7-205 0,-7-5 4 15,4 4-9-15,-14-1 7 0,14-4 96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5.0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0 483 0,'0'0'199'0,"-8"5"7"0,8-5-179 0,0 0 1 15,-3 12 4-15,3-12-9 0,-2 10-1 16,2-10-19-16,0 11-3 0,0-11 0 16,3 11 0-16,-3-11 0 15,0 0 0-15,6 10 0 0,-6-10 0 0,0 0 0 16,14-1 0-16,-14 1 0 0,10-3 0 16,-1 1 0-16,2 2 0 0,-2-2 0 15,0 2 0-15,0 2 0 0,-1 1 0 16,3 0 0-16,1 2 0 0,-1 2 0 15,-4 0 0-15,5 2 0 0,-1 1 0 0,0 0 0 16,-2-1 0-16,-1 1 0 0,-3 0 0 16,1-1 0-16,-1-1 0 0,-5-8 0 15,-4 14 0-15,4-14 0 0,-9 10 0 16,9-10 0-16,-12 9 0 0,-1-5 0 16,0-3 0-16,13-1 0 0,-21 1 0 15,12 0 0-15,-6-6-4 0,15 5-80 16,-25 0-133-16,17-3 4 0,-2-3-5 15,0 2 9-15,1-3 132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4.5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0 462 0,'0'0'204'15,"12"-1"-1"-15,-12 1-157 0,0 0-3 0,0 0-7 16,0 0-10-16,0 0-23 0,0 0-3 16,0 0 0-16,-7 6 0 0,7-6 0 15,-14 10 0-15,5-5 0 0,0 1 0 16,-3 1 0-16,-2 1 0 0,1-2 0 15,-1-2 0-15,1-1 0 0,-1 2 0 0,1-1 0 16,2 0 0-16,1-1 0 0,10-3 0 16,-13 3 0-16,13-3 0 0,0 0 0 15,0 0 0-15,0 0 0 16,0 0 0-16,0 0 0 0,0 0 0 0,0 0 0 16,11 12 0-16,-11-12 0 0,15 11 0 15,-5-4 0-15,2-2 0 0,0 5 0 16,2-5 0-16,3 1 0 0,-2-5 0 15,3 6 0-15,-5-8-19 0,9 10-100 16,-12-9-100-16,2 2 11 0,-12-2-13 0,14 1 6 16,-14-1 194-16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16 580 0,'0'0'205'0,"2"-16"-51"0,-2 16-120 16,-6 8-5-16,5 1-8 0,1-9-21 15,-7 20 0-15,3-8 0 0,0 4 0 0,1 0 0 16,2 1 0-16,1 0 0 0,0 1 0 16,4-3 0-16,0-2 0 0,3 0 0 15,1-3 0-15,1-1 0 0,-9-9 0 16,21 15 0-16,-21-15-57 0,19 0-153 16,-10 0-13-16,0 2 11 0,-9-2-9 15,15-6 122-15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3.7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27 316 0,'0'0'178'0,"9"-10"8"15,-1 10-136-15,-10-9-2 0,11 9-2 16,-9 0-4-16,11-6-7 0,-11 6 0 15,17-2-7-15,-10 1-9 0,5 5 1 16,0-1-8-16,1 4-4 0,-2-1-8 16,-1 5 0-16,-1 0 0 0,-2 2 0 0,-3 3 0 15,-2 4 0-15,-4-4 0 0,0 2 0 16,-5 2 0-16,1-4 0 0,-2 2 0 16,-1-5 0-16,1-2 0 0,2-3 0 15,6-8 0-15,-13 9 0 0,13-9 0 16,0 0-38-16,0 0-48 0,0 0-129 0,6-10 13 15,-3-3-12-15,5 4 8 0,0-6 145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2.5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14 610 0,'0'0'221'0,"0"0"-29"16,0 7-192-16,0-7 0 0,0 0 0 15,0 0 0-15,0 0-171 0,0 0-35 0,0-10-17 16,0 10 5-16,-1-11 14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2.3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0-3 558 0,'4'8'214'0,"-4"-8"-8"0,0 0-161 15,0 0-45-15,0 0 0 0,0 0 0 16,3-8 0-16,-3 8-7 0,0 0-124 16,0 0-73-16,0 0-9 0,11 3-1 0,-11-3-2 15,0 0 179-15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2.0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11 498 0,'0'0'201'0,"0"0"3"16,-14-3-163-16,14 3-13 0,8-1-6 15,2 0-9-15,0 1-4 0,5-1-2 16,2 0-7-16,2-1 0 0,3 5-15 16,-3-7-33-16,11 7-118 0,-12-3-40 15,2 1 2-15,-6-1-7 0,-2-2 39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4.02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-2 78 250 0,'0'0'184'16,"0"0"-4"-16,-5-24-118 0,5 24-10 15,0 0-5-15,0 0-2 0,8-17-9 16,-8 17 1-16,0 0-10 0,29-16-6 16,-29 16-1-16,22-6-2 0,-22 6-8 15,23-12 1-15,-23 12-5 0,25-3 3 0,-25 3-3 16,20 4-4-16,-20-4-2 16,0 0 0-16,18 24 0 0,-18-24 0 15,6 30 0-15,-6-6 0 0,-3-3 0 16,-1 0 0-16,4-21 0 0,-12 38 0 0,2-16 0 15,1 0 0-15,-3 2 0 0,1-5 0 16,3 5 0-16,-1-2 0 0,0 2 0 16,9-24 0-16,-7 23 0 0,7-23 0 15,0 0 0-15,7 17 0 0,-7-17 0 16,18-9 0-16,-18 9 0 0,29-9 0 16,-12 14 0-16,3-15 0 0,-2 7 0 15,-18 3-16-15,44 3-64 0,-27-11-137 16,-17 8 8-16,22-5-10 0,-22 5 6 15,0 0 145-15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1.6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26 102 300 0,'14'-6'125'0,"-9"-11"-21"0,11 13-20 16,-14-12-7-16,11 10-12 0,-14-8-4 15,9 10-9-15,-11-8-13 0,3 12-1 16,-1-13-12-16,1 13 0 0,0 0-12 0,-8-7-2 16,8 7-12-16,-10-3 0 15,10 3 0-15,-10 0 0 0,10 0 0 16,-11 3 0-16,11-3 0 0,-11 7 0 16,11-7 0-16,-10 15 0 0,5-6 0 0,1 2 0 15,-1 2 0-15,3 3 0 0,0 2 0 16,1 5 0-16,2 1 0 0,1 2 0 15,0 0 0-15,3 3 0 0,0 0 0 16,1-1 0-16,1 1 0 0,0-2 0 16,-1 0 0-16,1 0 0 0,-1-1 0 0,-2 0 0 15,0-3 0-15,-1 0 0 16,-1-3 0-16,-1-2 0 0,0-3 0 16,-2-4 0-16,1-2 0 0,0-9 0 15,1 9 0-15,-1-9 0 0,0 0 0 0,0 0 0 16,-9-14 0-16,6 4 0 0,-2-2 0 15,0-4 0-15,0 1 0 0,2-1 0 16,-1-1 0-16,1 1 0 0,3 3 0 16,-1-1 0-16,4 5 0 0,-2-1 0 15,7 4-36-15,-6-5-21 0,13 11-20 0,-13-8-88 16,11 5-44-16,-4-1 7 0,3 1 0 16,-1-1 128-16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1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91 346 0,'4'9'194'0,"-4"-9"-10"0,3 13-99 15,-3-13-41-15,3 11-7 0,-3-11-10 0,5 8-8 16,-5-8-7-16,8 7-4 0,-8-7-2 15,9 4-3-15,-9-4 0 0,10-3-1 16,-10 3 2-16,9-8-2 0,-9 8 0 16,5-13-1-16,-5 13 4 0,1-16 0 15,-4 7 1-15,0 1-2 0,-3-1 5 0,6 9-5 16,-13-14 6-16,13 14-9 0,-14-12-1 16,14 12 0-16,-15-5 0 0,15 5 0 15,-12-2 0-15,12 2 0 16,-8 0 0-16,8 0 0 0,0 0 0 0,0 0-13 15,0 0-19-15,0 0-8 0,9-5-14 16,-9-4-11-16,15 12-19 0,-13-14-21 16,14 13-36-16,-16-2-34 0,18-11 8 15,-8 6 21-15,-2-3 146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0.8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25 316 0,'0'0'183'0,"0"0"9"0,0 0-104 16,-6 27-28-16,6-27-14 0,0 0-6 16,-4 20-14-16,4-20-4 0,0 0-8 15,10 21-3-15,-10-21-6 0,0 0 0 16,0 0-4-16,27 12 3 0,-27-12-2 0,0 0-1 16,27-4 2-16,-27 4-2 0,0 0 1 15,0 0-2-15,28-20 0 0,-28 20-3 16,8-17 7-16,-8 17-5 0,3-16 2 15,-3 16-1-15,-3-17-1 0,3 17 2 16,0 0-1-16,-19-20 0 0,19 20 0 16,0 0 0-16,-28-9 0 0,28 9 0 15,0 0 0-15,-29 3 0 0,29-3-20 16,0 0-31-16,0 0-82 0,0 0-72 16,-10 19 6-16,10-19-9 0,0 0 5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0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37 369 0,'12'16'197'0,"-12"-16"-4"16,11 23-113-16,-11-23-24 0,8 21-4 15,-8-21-14-15,8 21-8 0,-8-21-22 16,9 22-8-16,-9-22 0 0,6 17 0 16,-6-17 0-16,0 0 0 0,0 0 0 0,6 15 0 15,-6-15 0-15,0 0 0 0,0 0 0 16,0 0 0-16,-1-17 0 16,1 17 0-16,-4-20 0 0,4 20 0 15,-4-26 0-15,4 26 0 0,-4-31 0 0,3 14 0 16,1 1 0-16,0 16 0 0,5-27 0 15,-5 27 0-15,4-18 0 0,-4 18 0 16,0 0 0-16,0 0 0 0,0 0 0 16,0 0 0-16,33 7-47 0,-33-7-16 15,24 14-34-15,-24-14-84 0,0 0-19 0,33 13 0 16,-33-13 8-16,30 9 150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0.2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53 469 0,'0'0'193'0,"7"-21"5"0,-7 21-152 16,0 0-13-16,19-17 7 0,-19 17-19 16,0 0 2-16,29-14-23 0,-29 14 0 15,0 0 0-15,33-1 0 16,-33 1 0-16,26 7 0 0,-26-7 0 0,0 0 0 15,31 23 0-15,-31-23 0 0,17 23 0 16,-17-23 0-16,11 26 0 0,-11-26 0 16,7 26 0-16,-7-10 0 0,0-16 0 15,-4 25 0-15,4-25 0 0,-10 21 0 16,10-21 0-16,0 0 0 0,-26 19 0 0,26-19 0 16,0 0 0-16,-36-9 0 0,36 9-24 15,-28-15-34-15,28 15-88 0,0 0-55 16,-25-19-3-16,25 19 0 0,0 0 19 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19.9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16 190 0,'-19'-18'171'16,"19"18"10"-16,0 0-72 0,0 0-35 16,0 0-14-16,0 0-8 0,0 0-7 15,0 0-11-15,0 0-9 0,0 0-4 16,0 0-6-16,0 0-5 0,0 0 5 16,8 18-7-16,-8-18 4 0,2 30-11 0,0-11-1 15,-1 1 0-15,0 1 0 0,-1 1 0 16,2-1 0-16,-1 0 0 0,1-2 0 15,-2-3 0-15,0-16 0 0,1 22 0 16,-1-22 0-16,4 16 0 0,-4-16 0 16,0 0 0-16,0 0-27 0,0 0-82 0,0 0-101 15,0 0 6-15,0 0-9 0,0 0 10 16,-14-16 147-16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4:44.11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-2 272 235 0,'0'0'161'16,"0"0"8"-16,-6-17-124 0,6 17-4 16,0 0 1-16,0 0 1 0,0 0-4 15,0 0-4-15,0 0-5 0,0 0-5 16,0 0-1-16,0 0-3 0,0 0-5 16,0 0-2-16,0 0-2 0,0 0-2 0,0 0-1 15,0 0-2-15,0 0 0 0,0 0-1 16,0 0-2-16,0 0 1 0,0 0 0 15,0 0-1-15,0 0-1 0,0 0 0 16,0 0-3-16,0 0 2 0,0 0 0 16,0 0-1-16,0 0 0 0,0 0-2 0,0 0 1 15,0 0 1-15,0 0-1 0,0 0 1 16,0 0-3-16,0 0 3 16,0 0-3-16,9 20 3 0,-9-20-1 15,8 16 0-15,-8-16 0 0,9 21 0 0,-9-21-1 16,10 24 1-16,-10-24 1 0,8 18 0 15,-8-18-4-15,8 16 4 0,-8-16-2 16,0 0 1-16,7 17 0 0,-7-17 0 16,0 0-1-16,0 0 1 0,0 0 2 15,0 0-1-15,0 0-2 0,0 0 2 0,0 0 0 16,0 0-2-16,14-18 4 0,-14 18-4 16,0 0 2-16,24-23-2 15,-24 23 2-15,30-26-1 0,-7 6 0 16,2-2 0-16,7-2 0 0,5-4 0 0,5-4 0 15,0-3-8-15,13 11-48 0,-17-7-148 16,12 6-7-16,-8-3 1 0,-2 3-7 16,-9-1 101-16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4:43.41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35 60 0,'0'0'133'0,"0"0"3"0,0 0-76 0,0 0-16 16,0 0-1-16,0 0-1 0,0 0-7 16,0 0-8-16,0 0-7 0,0 0-6 15,0 0-3-15,0 0-2 0,0 0-3 16,-2-14-5-16,2 14 1 0,0 0 1 16,0 0 1-16,14-16 0 0,-14 16-2 0,0 0-2 15,16-5 2-15,-16 5 0 0,0 0-1 16,19 0 2-16,-19 0-3 0,17 0 2 15,-17 0 0-15,19 5-1 0,-19-5 1 16,19 5 1-16,-19-5-2 0,16 8-1 16,-16-8 2-16,11 14-3 0,-11-14 4 0,6 18-1 15,-6-18-1-15,2 27-1 16,-2-13 4-16,-2 0-4 0,0 4 5 16,2-18-3-16,-6 28 3 0,6-28-3 15,-6 27 5-15,6-27-6 0,-7 24 5 0,7-24-1 16,-7 21 1-16,7-21-2 0,-5 21 0 15,5-21 0-15,-6 21 1 0,6-21 8 16,-4 26-8-16,2-12 6 0,2-14-7 16,0 27 6-16,0-12-11 0,0-15 11 15,3 28-10-15,-3-28 2 0,10 23-4 0,-10-23 4 16,15 24-5-16,-15-24 5 0,19 17 0 16,-19-17 0-16,23 15-2 15,-23-15 0-15,22 14 1 0,-22-14-1 16,21 10 1-16,-21-10 0 0,16 10-1 0,-16-10-1 15,0 0 3-15,17 15-2 0,-17-15-1 16,0 0 1-16,0 0 1 0,3 15 0 16,-3-15 1-16,0 0-1 0,-7 15 2 15,7-15-3-15,-7 19 2 0,7-19-2 16,-11 20 2-16,11-20-3 0,-10 23 2 0,6-7-3 16,1-1 2-16,3-15-1 0,-5 25 2 15,4-12-2-15,0 1 1 0,1 0-1 16,1-1 2-16,0 1 0 0,2 1 2 15,-1 2-4-15,4-1 5 0,-1 1-4 16,1 4 4-16,1-2-5 0,2 2 4 16,0-1 3-16,2 2-9 0,-1 0 8 15,1 1-8-15,-2 0 9 0,1-1-10 16,-3 0 11-16,-1 0-12 0,-1 1 3 16,-3-1 4-16,-2-2-4 0,-2 1 5 0,-3 2-4 15,-1-3 3-15,-2 0-5 0,-3-1 8 16,0-1-8-16,-3-1 4 0,-1 2-4 15,-2-4 2-15,0-1-1 0,-1 0 3 16,-1-1 0-16,0-3-2 0,2-4-1 16,0-4-7-16,17-2-11 0,-25-9-29 0,25 9-94 15,0-17-36-15,2 0-3 16,3 0-1-16,2-4 121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8.7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199 105 320 0,'6'-15'170'0,"-6"15"6"0,13-11-130 16,-14 0-19-16,1 11 11 0,4-15-7 0,-4 15 1 16,2-12-9-16,-2 12 4 0,-1-12-9 15,1 12 0-15,-4-10 4 0,4 10-7 16,-9-9 2-16,9 9-5 0,-16-7 1 16,8 6-3-16,-4-1-2 0,0 4-8 15,-2-1 0-15,0 3 0 0,-4 0 0 16,2 2 0-16,0 0 0 0,-2 3 0 15,1 2 0-15,3-1 0 0,1 2 0 16,3-2 0-16,4-1 0 0,1 1 0 16,5 0 0-16,3 0 0 0,3-2 0 0,3-2 0 15,4-2 0-15,0-1 0 0,4 1 0 16,0-3 0-16,2-3 0 0,0-2 0 16,0-1 0-16,-2-1 0 0,-1 0 0 15,-1-1 0-15,-2-1 0 0,-1 0 0 16,-3 0 0-16,-9 8 0 0,11-13 0 15,-11 13 0-15,7-10 0 0,-7 10 0 16,0 0 0-16,0 0 0 0,0 0 0 16,0 0 0-16,0 0 0 0,-3 10 0 15,0-1 0-15,1 1 0 0,-1 3 0 0,2 2 0 16,1 0 0-16,1 1 0 0,1 0 0 16,0 2 0-16,2-3 0 0,-2 2 0 15,2-2 0-15,-1-1 0 0,0 0 0 16,-1-2 0-16,-1-2 0 0,-1-10 0 15,2 19 0-15,-10-20-53 0,8 1-159 0,0 0-7 16,-4 9 4-16,4-9-7 0,-10-4 121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8.1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3 430 0,'8'-4'195'0,"-8"4"-2"16,0 0-131-16,0 0-30 16,0 0-3-16,-9 1 0 0,1 4-10 0,-1 1-1 15,-3 0-2-15,0 2-16 0,-2 1 0 16,0-2 0-16,-3 1 0 0,3 1 0 15,-1 0 0-15,2-1 0 0,0 0 0 16,1-1 0-16,1-1 0 0,2 3 0 16,9-9 0-16,-10 12 0 0,10-12 0 0,-7 10 0 15,7-10 0-15,0 0 0 0,0 0 0 16,10 7 0-16,-10-7 0 0,15 5 0 16,-5-4 0-16,2-1 0 0,1 4 0 15,1-2 0-15,1 0 0 0,1 1 0 16,1-2 0-16,-1 1 0 0,4 2 0 15,-8-3-8-15,12 4-113 0,-11-7-91 16,3 3 6-16,-7-4-6 0,4 2 2 16,-5-4 157-16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0.38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2 299 0,'0'0'188'0,"0"0"0"16,28-4-130-16,-28 4-16 0,0 0-8 16,0 0 2-16,0 0-1 0,0 0-5 15,0 0-6-15,-11 21-5 0,11-21 0 16,7 24-3-16,-7-24-4 0,6 30-3 0,-1-10 4 15,-5-20-12-15,2 36-1 0,2-19 0 16,-4-17 0-16,0 32 0 0,0-32 0 16,-2 24 0-16,2-24 0 0,6 19 0 15,-6-19 0-15,0 0-8 0,0 0-21 16,0 0-18-16,0 0-35 0,0 0-68 16,0 0-67-16,0 0 13 0,0 0-1 15,0 0 125-15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7.0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37 420 0,'0'0'173'0,"0"0"3"16,0 0-170-16,13 0-2 0,-5-1 3 16,3 0 3-16,-1-2 2 0,5 2 2 15,2-3 1-15,1 2-2 0,-2-3 1 16,2 2-13-16,2 2-16 0,-6-6-24 15,7 9-31-15,-12-7-71 0,1 3-42 16,-10 2-6-16,11-4 3 0,-11 4 145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6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28 340 0,'9'-9'184'15,"-9"9"5"-15,18-7-135 0,-18 7 0 16,19-7 0-16,-11 2-9 0,11 7-6 15,-6-3-13-15,5 7-2 0,-3 0-10 16,0 4-14-16,-1-1 0 0,-2 7 0 16,-3 0 0-16,-4 0 0 0,-2 5 0 0,-1-5 0 15,-3 1 0-15,-3-2 0 0,-1 0 0 16,-2-3 0-16,-1-1 0 0,-1-2 0 16,0-4 0-16,-2 2 0 0,11-7 0 15,-15 4 0-15,15-4-13 0,-8-4-30 16,8 4-21-16,-3-10-28 0,13 8-64 15,-6-7-54-15,4 2 14 0,1-4-3 16,0 1 150-16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3.7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0 320 0,'0'0'191'0,"0"0"8"0,0 0-107 16,0 0-34-16,0 0-6 0,-4 13-13 15,6-2-8-15,-5 1-5 0,4 4-11 16,-2 1-15-16,1 1 0 0,0 1 0 16,0-2 0-16,1 1 0 0,-1-4 0 15,5 6-30-15,-12-8-179 0,9 1-7 16,-5-6 0-16,1 2-2 0,2-9 85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2.3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0 529 0,'0'0'202'16,"0"12"10"-16,0-12-180 0,0 0-9 15,0 0 0-15,15 8-21 0,-7-8-2 16,3 1 0-16,2-1 0 0,2 0 0 15,1 0 0-15,-2-4 0 0,8 10-69 16,-12-9-147-16,6 3 7 0,-5-4-13 0,1 3 10 16,-3-2 118-16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1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27 413 0,'0'0'195'16,"0"0"8"-16,-18 6-142 0,20 2-18 15,-2-8-7-15,1 15-2 0,-2-7-10 16,5 3-10-16,-2-2-14 0,3 2 0 15,-5-11 0-15,13 16 0 0,-5-10 0 16,2-2 0-16,0-2 0 0,3 0 0 0,0-4 0 16,2-1 0-16,-2-2 0 0,1-2 0 15,-1-2 0-15,0 0 0 0,-2-1 0 16,-4-1 0-16,-1-1 0 16,-2 2 0-16,-2-1 0 0,-1 2 0 0,-1 0 0 15,0 9 0-15,-2-10 0 0,2 10 0 16,-2-8 0-16,2 8 0 0,0 0 0 15,-3 13 0-15,3-4 0 0,1 2 0 16,0 0 0-16,1 6 0 0,0-1 0 16,2 0 0-16,-1 1 0 0,1 2 0 0,-1-1 0 15,0 2 0-15,-1 3 0 0,-1-4 0 16,-2 2 0-16,-1 0 0 0,-3 0 0 16,1 1 0-16,-5-4 0 0,-2-1 0 15,1-3 0-15,-4 0 0 0,-2-3 0 16,0-3 0-16,-1-3 0 0,-1-4 0 15,2-3 0-15,0-3 0 0,1-2 0 16,1-7 0-16,5 2 0 0,-4-12-49 16,14 12-50-16,-6-11-108 0,7 4-8 15,0-4 4-15,7 3-4 0,1 2 189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0.9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18 526 0,'0'0'204'0,"8"-18"-5"16,-8 18-171-16,12-1 1 0,-2 5 1 15,2-3-23-15,4 4-7 0,-2 0 0 16,0 2 0-16,3 2 0 0,0 2 0 15,-4 0 0-15,2 2 0 0,-7 0 0 16,-1 1 0-16,-5 0 0 0,-4 2 0 0,-4-2 0 16,-7-2 0-16,8 7-18 0,-15-13-137 15,10 8-62-15,-4-8-3 0,14-6 2 16,-13 8 24-16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0.7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23 559 0,'-2'10'213'0,"2"-10"-5"15,12 0-184-15,-1 0-7 0,3-1-15 16,1 1-2-16,6-2 0 16,0 0 0-16,2 0 0 0,0 1 0 15,-1-3 0-15,-2 3 0 0,-2-3 0 0,2 4 0 16,-10-7-39-16,8 11-86 0,-18-4-90 16,11-5 8-16,-11 5-10 0,-1-8 12 15,1 8 191-15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30.5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25 453 0,'0'0'199'0,"11"-3"8"15,-8-10-104-15,-3 13-86 0,16-4-2 16,0 4 0-16,-2-3-1 0,4 3-14 16,0-1 0-16,4 1 0 0,0-1 0 15,0 2 0-15,-2 0 0 0,-5 0 0 16,3 5 0-16,-10-8-25 0,5 11-43 15,-13-9-106-15,0 0-30 0,-8 7-10 16,8-7 11-16,-12 5 69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9.9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0 434 0,'0'0'195'0,"-8"6"-1"0,8-6-155 16,-11 9-6-16,11 2 2 0,0-11-8 15,-4 14-4-15,4-14-8 0,-2 14-2 0,2-14-5 16,4 10-2-16,-4-10-5 0,0 0-1 16,9 9 0-16,-9-9 0 0,9 1 0 15,-1-1 0-15,-8 0 0 16,18 0 0-16,-6 0 0 0,1-2 0 0,-1 1 0 16,2 1 0-16,-1 1 0 0,1 2 0 15,0-2 0-15,-2 3 0 0,-1-1 0 16,0 5 0-16,-1-2 0 0,-1 4 0 15,-3-2 0-15,-1 1 0 0,-4 0 0 16,-1-9 0-16,0 16 0 0,0-16 0 0,-12 10 0 16,3-6 0-16,-2-2 0 0,0-1 0 15,1 1 0-15,-5-6 0 16,7 8-51-16,-11-7-156 0,9 2-10 16,-4-8-1-16,4 5 1 0,-4-6 105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9.5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167 1 482 0,'8'7'211'0,"-8"-7"-5"16,0 0-136-16,0 0-38 0,0 0-10 16,-1-8-22-16,1 8 0 0,0 0 0 15,0 0 0-15,0 0 0 16,-10-2 0-16,10 2 0 0,-11 5 0 0,4-2 0 16,-4 1 0-16,0 1 0 0,-2 1 0 15,-1-1 0-15,-1-1 0 0,0 0 0 16,2 1 0-16,1-1 0 0,-1-2 0 15,4 1 0-15,0 0 0 0,9-3 0 16,-8 4 0-16,8-4 0 0,0 0 0 0,0 0 0 16,-3 10 0-16,3-10 0 0,10 7 0 15,-2-3 0-15,-8-4 0 0,19 11 0 16,-5-6 0-16,0 2 0 16,3-1 0-16,0 1 0 0,0-1 0 0,-3-1 0 15,2 0 0-15,-1 1 0 0,-6-4 0 16,9 9-70-16,-9-11-143 0,0 3-3 15,-9-3 1-15,12 0-4 0,-12 0 130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9.76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-4 22 417 0,'17'-4'185'0,"-17"4"12"16,38-8-160-16,-38 8 2 0,51-4 1 15,-27-2-3-15,15 11-5 0,-8-8-10 16,11 7-5-16,-4-5-17 0,0 4 0 0,3 1-1 16,-15-10-38-16,22 21-89 0,-24-18-73 15,7 7-10-15,-14-8 7 0,2 4-12 16,-19 0 194-16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5.57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246 93 109 0,'17'2'138'16,"-17"-2"6"-16,0 0-107 0,0 0-16 16,0 0-5-16,0 0-6 0,0 0-4 15,0 0 3-15,-10-17 0 0,10 17 6 16,0 0 6-16,0 0 4 0,0 0 4 0,0 0 3 16,0 0 3-16,0 0 3 0,0 0-5 15,0 0-5-15,0 0-1 0,0 0-1 16,0 0-6-16,0 0-2 0,0 0-3 15,0 0-3-15,0 0 1 0,0 0-1 16,0 0-5-16,0 0-3 0,0 0 2 16,0 0-6-16,0 0 5 0,0 0-8 15,0 0 4-15,0 0-1 0,0 0 1 16,0 0 2-16,0 0-2 0,0 0 0 16,0 0 0-16,0 0 3 0,0 0-3 0,0 0 6 15,0 0 0-15,0 0-10 0,-13-20 7 16,13 20 3-16,0 0-4 0,0 0 3 15,-12-21 4-15,12 21-13 0,0 0 6 16,-11-18 7-16,11 18-11 0,0 0 2 16,-24-13 5-16,24 13-3 0,-19-8-4 15,19 8 9-15,-22 2-5 0,22-2-3 16,-28 6 10-16,28-6-6 0,-30 21 0 16,14-4 1-16,16-17-6 0,-29 28-2 15,16-2 2-15,3 1 6 0,-1 1-12 0,3-5 8 16,4 2-1-16,2-6-3 0,2-19 8 15,2 30-7-15,-2-30 7 0,0 0-17 16,25 20 17-16,-25-20-7 0,28 4-11 16,-28-4 0-16,35 6-5 0,-35-6-6 15,39 0-19-15,-30-17 2 0,21 16-16 0,-23-17-4 16,20 13 2-16,-20-23-2 16,17 19 0-16,-19-21 14 0,13 14 10 15,-12-7 7-15,-6 23 21 0,13-33 10 16,-13 33 11-16,8-24 10 0,-11 6 9 0,3 18-1 15,0 0 7-15,0 0-3 0,1-22-7 16,-1 22-2-16,0 0 0 0,0 0-1 16,0 0-5-16,0 0 5 0,0 0 5 15,14 26 2-15,-14-26 4 0,0 0-1 16,0 23-1-16,5-4 0 0,-5-19-10 0,0 29 3 16,-5-7-18-16,6 9 6 0,-5 5-7 15,4 3-7-15,-3-8 0 0,1-2 0 16,-1 2 0-16,2 7 0 15,-1-11 0-15,1-4 0 0,4-5 0 0,-3-18 0 16,9 38-49-16,-9-38-49 0,0 0-117 16,0 0 3-16,0 0-6 0,0 0 4 15,0 0 198-15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29.0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1 283 0,'0'0'174'0,"0"0"1"15,0 0-130-15,-11-5 3 0,11 5 2 0,0 0 2 16,-1 8-6-16,1-8-7 0,0 0-5 16,-7 10-8-16,7-1-1 0,0-9-4 15,-1 19-16-15,0-10-5 0,1 2 0 16,0 0 0-16,2 1 0 0,1-3 0 15,3-1 0-15,-6-8 0 0,12 11 0 0,-12-11 0 16,16 5 0-16,-7-6 0 0,1-3 0 16,0-2 0-16,0-1 0 0,-1-1 0 15,1-1 0-15,-2-1 0 16,-1-2 0-16,-1 0 0 0,-1 4 0 0,-1-3 0 16,-1 3 0-16,-1-2 0 0,-2 10 0 15,0 0 0-15,2-9 0 0,-2 9 0 16,0 0 0-16,0 0 0 0,0 0 0 15,-3 8 0-15,3-8 0 0,1 12 0 16,-1-4 0-16,0 2 0 0,0 6 0 0,1-2 0 16,0 1 0-16,1 2 0 0,0 0 0 15,0 2 0-15,0 1 0 0,1 3 0 16,-1-3 0-16,1 1 0 0,-1 2 0 16,0-4 0-16,-2 3 0 0,0-4 0 15,-1 0 0-15,-3-5 0 0,-2 1 0 16,0-5 0-16,-3-3 0 0,-1 1 0 15,-1-8 0-15,0-1 0 0,-2-5 0 16,2 1 0-16,-1-8 0 0,4 4 0 16,-6-13-75-16,5 8-137 0,1-5-5 0,5 4-1 15,0-2 7-15,5 4 122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00.1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37 368 0,'0'0'193'0,"0"0"9"0,1 14-129 16,-1-14-29-16,-1 9-4 0,1-9-2 0,1 12-5 16,-1-12-12-16,2 16-10 0,-2-16-11 15,5 14 0-15,-5-14 0 0,10 13 0 16,-1-9 0-16,0 0 0 0,0-3 0 16,3-2 0-16,0-1 0 0,0-3 0 15,-2-3 0-15,-1 0 0 0,0 0 0 16,-3-3 0-16,0 2 0 0,0 0 0 15,-2-1 0-15,-4 10 0 0,5-12 0 16,-5 12 0-16,3-8 0 0,-3 8 0 16,0 0 0-16,0 0 0 0,0 0 0 0,-2 9 0 15,2-9 0-15,2 12 0 0,-3-4 0 16,6 0 0-16,-2 0 0 0,2 2 0 16,-5-10 0-16,15 14 0 0,-15-14 0 15,14 8 0-15,-1-6 0 0,-1-3 0 16,2-1 0-16,-3-3 0 0,4-1 0 0,-2 0 0 15,0 0 0-15,1-2 0 16,-4-1 0-16,-2 1 0 0,-3-1 0 16,1 0 0-16,-4 1 0 0,-3-1 0 15,3 0 0-15,-2 9 0 0,-5-10 0 0,5 10 0 16,-9-7 0-16,9 7 0 0,-11 2 0 16,11-2 0-16,-15 11 0 0,6-5 0 15,1 3 0-15,3 2 0 0,-1 1 0 16,1 0 0-16,4 3 0 0,1-2 0 15,5 1 0-15,1-2 0 0,9 0 0 0,-2-2 0 16,1-1 0-16,4-3 0 0,3-3 0 16,2 0 0-16,-1-4 0 0,4 1 0 15,-4-3 0-15,2 1 0 16,-3 0 0-16,0-1 0 0,-4 3 0 0,-4-3 0 16,-1 2 0-16,-3-1 0 0,-9 2 0 15,8-4 0-15,-8 4 0 0,0 0 0 16,0 0 0-16,0 0 0 0,0 0 0 15,5-8 0-15,-5 8 0 0,0 0-51 16,0 0-173-16,0 0-2 0,0 0-1 0,0 0 2 16,0 0 156-16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9.5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40 362 0,'0'0'195'0,"6"-7"2"15,3 14-71-15,-9-7-99 0,20-7 10 16,-7 3-11-16,5 4 3 0,-2-2-16 16,7 3-2-16,-1 0-11 0,-1 1 0 15,0 1 0-15,1-2 0 0,-7 3 0 16,2-3 0-16,-1 3 0 0,-5-3 0 15,-2 3-1-15,-9-4-21 0,12 4-3 16,-12-4-3-16,0 0 7 0,8 2 2 16,-8-2 7-16,0 0 3 0,0 0 7 0,0 0 3 15,0 0 6-15,0 0 3 0,0 0 4 16,0 0 3-16,0 0 1 0,9 4 6 16,-9-4-4-16,0 0 1 0,5 11-14 15,-2-2-7-15,-3-9 0 0,5 14 0 16,-5-14 0-16,3 15 0 0,-3-15 0 15,2 14 0-15,-2-14 0 0,5 13 0 16,-5-13 0-16,1 9 0 0,-1-9 0 16,0 0 0-16,1 8 0 0,-1-8 0 0,0 0 0 15,0-9 0-15,0 9 0 0,2-14 0 16,0 3 0-16,-2 0 0 0,3-1 0 16,1-5 0-16,1 3 0 0,1 0 0 15,-1 0 0-15,2 1 0 0,-1 4 0 16,-1-1 0-16,4 7 0 0,-9 3-15 0,11-2-67 15,-11 2-56-15,0 0-69 0,0 0-12 16,12 7 16-16,-12-7 45 0,11 8 158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9.0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0 402 0,'0'0'187'0,"0"0"2"0,0 0-144 16,0 0 1-16,0 0-3 0,0 0-8 15,0 0-4-15,6 15-3 0,-6-15-11 0,7 17-17 16,-4-6 0-16,1 2 0 0,-2 2 0 16,3 1 0-16,-3-2 0 0,1 2 0 15,-1-2 0-15,-1 2 0 0,1-4 0 16,0 2 0-16,1-3 0 0,0-1 0 15,-2 0 0-15,-1-10 0 0,4 11 0 0,-4-11 0 16,5 14-47-16,-14-15-134 0,9 1-34 16,0 0-1-16,0 0 1 15,0 0 67-15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7.2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0 413 0,'-5'9'193'0,"5"-9"6"0,0 0-149 15,0 0-12-15,0 0 3 0,-8 7-4 16,8-7-2-16,0 0-18 0,1 9-17 0,-1-9 0 16,0 0 0-16,1 8 0 0,-1-8 0 15,0 0 0-15,0 0 0 0,14 9-44 16,-14-9-165-16,9-1-11 16,-9 1 3-16,9-6-11 0,-9 6 124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6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3 495 0,'-9'-2'167'0,"-2"-2"-26"16,11 4-256-16,-10 4-67 0,10-4-2 16,0 0 0-1,-11 7 47-15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6.4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37 436 0,'0'0'189'16,"2"-10"8"-16,6 10-154 0,-8 0-4 16,0 0-1-16,0 0-4 0,0 0-5 15,0 0-11-15,-2 16-18 0,1-7 0 16,1 3 0-16,2 0 0 0,3 4 0 0,-2-3 0 15,3 1 0-15,-5-1 0 0,4-3 0 16,-5-10 0-16,11 13 0 0,-3-7 0 16,-8-6 0-16,16 0 0 0,-13-9-41 15,11 7-18-15,-12-12-16 0,15 12-6 16,-16-16-16-16,12 10-5 0,-14-10 1 0,11 9 17 16,-11-5 17-16,6 5 37 15,-4 0 22-15,-1-1 20 0,0 10 25 16,-1-9 28-16,1 9 10 0,0 0 10 15,0 0-1-15,2 9-20 0,4 2-4 0,-6-11-6 16,5 18-5-16,-5-18-12 0,8 19-1 16,-8-19-9-16,12 18-4 0,-12-18-1 15,17 11-7-15,-8-7-15 0,3-1 0 16,-1 0 0-16,2-4 0 0,-1-1 0 16,1-4 0-16,-3 3 0 0,-1-4 0 0,0-1 0 15,-2-1 0-15,-1 1 0 0,-3 0 0 16,-3 8 0-16,3-13 0 15,-3 13 0-15,-1-12 0 0,1 12 0 16,-2-8 0-16,2 8 0 0,0 0 0 0,0 0 0 16,0 0 0-16,0 0 0 0,-5 9 0 15,5-9 0-15,5 11 0 0,-5-11 0 16,9 12 0-16,-9-12 0 0,14 9 0 16,-5-6 0-16,0-1 0 0,1-3 0 15,1-4 0-15,0 1 0 0,1-1 0 0,-1-2 0 16,1 0 0-16,0-2 0 0,-3 2 0 15,0-1 0-15,-9 8 0 0,12-14 0 16,-12 14 0-16,5-12 0 0,-5 12 0 16,-2-7 0-16,2 7 0 0,-10-5 0 15,10 5 0-15,-14 2 0 0,5 1 0 16,1 3 0-16,0 3 0 0,1 1 0 16,1 2 0-16,1 0 0 0,3 2 0 15,1 0 0-15,2-1 0 0,4 1 0 16,1-3 0-16,3-1 0 0,3-2 0 0,0-1 0 15,2-2 0-15,3-1 0 0,1-5 0 16,-1-1 0-16,1-2 0 0,0 1 0 16,-5-6 0-16,8 9-82 0,-13-8-124 15,4 1-12-15,-8-2 1 0,2 1 2 16,-7-3 131-16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5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52 6 572 0,'-15'0'202'16,"-1"-3"-16"-16,8 1-187 0,8 2-32 15,-15-3-50-15,15 3-105 0,0 0-12 16,0 0 7-16,0 0-10 0,9 0 145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5.4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38 555 0,'0'0'203'0,"9"-6"-6"0,-9 6-174 16,12-4-9-16,-2 2-6 0,7 1-1 0,-3-1-2 15,4 0-1-15,0 1-6 0,1-2-12 16,3 4-21-16,-11-8-51 0,6 8-115 16,-7-5-1-16,2 3-5 0,-12 1 4 15,8-7 138-15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5.2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73 513 0,'15'11'202'16,"-15"-11"5"-16,12 15-166 0,-12-15-9 15,8 19-4-15,-7-8-28 0,3 2 0 0,-1-2 0 16,0 1 0-16,1-2 0 0,2-1 0 16,4-1 0-16,-10-8 0 0,15 10 0 15,-3-11 0-15,0-3 0 0,-1-1 0 16,4-1 0-16,-4-5-7 0,2 2-14 16,-5-6-9-16,4 4-4 0,-7-8-11 0,4 7 5 15,-7-7 0-15,2 5 11 0,-3-5 12 16,1 2 7-16,1 5 24 15,-4-2 11-15,1 14 15 0,-1-15-7 16,1 15 14-16,0 0-12 0,0 0-3 0,0 0 4 16,7 11-25-16,-7-3-11 0,4 5 0 15,0-1 0-15,2 4 0 0,-3 0 0 16,2 0 0-16,3 2 0 0,-2 1 0 16,2-1 0-16,0-1 0 0,-2-1 0 15,-2-1 0-15,3 2 0 0,-5-8 0 0,3 6-3 16,-5-15-87-16,1 8-117 0,-1-8-9 15,0 0 4-15,-10-1-1 0,10 1 132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0.88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71 0 485 0,'-20'26'218'0,"20"-26"-4"0,-20 48-114 16,7-26-94-16,8 8-6 15,-1-8 0-15,3 9 0 0,0-1 0 16,2 0 0-16,5 8 0 0,-4-14 0 0,10 5 0 16,-10-29-57-16,19 43-69 0,-19-43-85 15,13 24-8-15,-13-24 8 0,0 0 13 16,17-7 198-16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4.9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17 463 0,'0'0'202'0,"11"-9"-6"0,-11 9-140 16,0 0-10-16,-11-10-9 0,11 10-14 16,-8 2-23-16,8-2 0 0,-13 4 0 15,13-4 0-15,-10 7 0 0,10-7 0 0,-9 12 0 16,9-12 0-16,-1 14 0 0,4-7 0 15,3 2 0-15,0-1 0 0,3 2 0 16,2 1 0-16,0-1 0 0,0 1 0 16,4 2 0-16,-6 1 0 0,0-1 0 15,0 0 0-15,-2-3 0 0,-5-1 0 16,-3 0 0-16,-2 0 0 0,3-9 0 16,-10 7 0-16,10-7 0 0,-16 3 0 15,6-2 0-15,-1-4 0 0,11 3 0 16,-18-11-29-16,18 11-67 0,-10-12-94 0,8 3-15 15,-2-6-3-15,7 3 2 0,-2-4 118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4.6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43 485 0,'0'0'197'0,"0"14"1"16,-4-5-168-16,7 3-3 0,-4-2-2 16,4 5 2-16,0-4-5 0,5 1-10 15,-2-2-12-15,5-1 0 0,-11-9 0 16,16 9 0-16,-6-8 0 0,5-1 0 0,-1-5 0 16,-1-2 0-16,0-3 0 15,-2 1 0-15,2-4 0 0,-3-1 0 16,-2 1 0-16,-5-5 0 0,-6 3 0 15,1 3 0-15,-4 0 0 0,-5 1 0 0,-1 2 0 16,-2 3 0-16,0 3 0 0,-1 5 0 16,5-1 0-16,-2 4 0 0,1 1 0 15,2 0 0-15,2 3 0 0,7-9 0 16,-9 19 0-16,9-19-35 0,-2 20-25 16,2-20-22-16,11 12-59 0,-11-12-60 0,20 6 2 15,-9-7 4-15,6 0 86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3.8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114 39 465 0,'0'0'201'16,"1"-8"-4"-16,-5-1-153 0,4 9-6 16,-4-11-1-16,4 11-7 0,-7-8-19 15,7 8-11-15,-11-3 0 0,11 3 0 16,-14 2 0-16,6 2 0 0,-2 2 0 16,1 4 0-16,-2 0 0 0,1 2 0 0,3 1 0 15,0 3 0-15,1-2 0 0,1 0 0 16,3-2 0-16,2-3 0 0,0-9 0 15,8 14 0-15,-8-14 0 16,14 1 0-16,-3-5 0 0,-2 0 0 0,2-3 0 16,0-2 0-16,-3 0 0 0,1 0 0 15,-6 0 0-15,3 1 0 0,-6 8 0 16,7-12 0-16,-7 12 0 0,0 0 0 16,0 0 0-16,0 0 0 0,0 0 0 15,6 10 0-15,-5-2 0 0,2 0 0 0,2 2 0 16,-1 0 0-16,0 0 0 0,1-1 0 15,3 2 0-15,-8-11 0 0,18 10-50 16,-18-10-41-16,16 0-82 0,-16 0-19 16,17-10-11-16,-11 0-1 0,1 2 95 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3.4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0 413 0,'0'0'196'0,"0"0"-5"0,0 0-133 15,-1 9-23-15,1-9-3 0,3 16 4 0,-2-7-5 16,4 4-6-16,-2-2-19 0,3 4-6 16,-1-1 0-16,0 1 0 0,1-1 0 15,0 1 0-15,-2-3 0 0,1 0 0 16,2-2 0-16,-7-10 0 0,3 11 0 16,-3-11 0-16,0 0 0 0,0 0-7 0,0 0-14 15,0 0-4-15,-9-4 2 0,3-4 0 16,2-1 4-16,-7-3 0 15,4 0 5-15,0-2 3 0,-1 1 8 16,2 1 2-16,0 0 11 0,2 4 2 0,4 8 5 16,-10-12 0-16,10 12 3 0,0 0 1 15,-7-11-3-15,7 11 0 0,0 0-8 16,0 0 0-16,11 2-5 0,-11-2 0 16,12 6-2-16,-3-1-3 0,0 1 0 15,1 2 0-15,1-1 0 0,2 3 0 0,-1-3 0 16,3 3 0-16,2-1 0 0,-2 0 0 15,-1 3 0-15,3-3 0 0,-5 1 0 16,-2-2 0-16,0 0 0 0,-2-2 0 16,-8-6 0-16,7 9 0 0,-7-9 0 15,0 0 0-15,0 0 0 0,0 0 0 16,8-14 0-16,-7 7 0 0,-1 7 0 16,0-18 0-16,0 6 0 0,0-2 0 15,3 0 0-15,-3 0 0 0,1 4 0 16,-2-5 0-16,9 9-16 0,-4-5-198 0,-4 11-8 15,10-10 5-15,-10 10-2 0,13-5 85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2.1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136 71 324 0,'0'0'164'0,"3"-8"-2"0,-3 8-140 0,8-9-9 15,-8 9 7-15,3-9 3 0,-3 9 3 16,0 0-2-16,0 0-8 0,4-11 1 16,-4 11 8-16,0 0-12 0,0 0 6 15,0 0-14-15,-3-8 10 0,3 8-7 16,-5-8 9-16,5 8-3 0,0 0-2 16,-9-9 0-16,9 9-6 0,0 0 7 15,-9-7-4-15,9 7-2 0,0 0 0 16,-11-2-2-16,11 2 0 0,-8 1 2 15,8-1-2-15,-10 1 1 0,10-1-4 0,-12 1-2 16,12-1 0-16,-14 3 0 0,6-1 0 16,0 2 0-16,0 2 0 0,0 1 0 15,-1 4 0-15,1 1 0 0,1 2 0 16,0 2 0-16,1 2 0 0,4 2 0 16,0 2 0-16,3-3 0 0,1-1 0 0,4 1 0 15,2-1 0-15,1-2 0 0,3-4 0 16,2-5 0-16,2-4 0 15,3 0 0-15,-1-5 0 0,3 6-18 16,-9-17-112-16,8 9-75 0,-6-2-6 0,1 1-3 16,-7-4-1-16,1 3 186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7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30 492 0,'0'0'192'0,"0"9"-1"15,0-9-169-15,0 12-7 0,2-4 3 16,-2-8 2-16,3 15 0 0,-3-15-3 15,7 11-1-15,-7-11-6 0,11 7-2 16,-3-6-6-16,2 0-2 0,1-3 0 0,-2-2 0 16,2 1 0-16,0-4 0 0,1 0 0 15,-1-2 0-15,-3-2 0 0,-1 0 0 16,-1 0 0-16,-1 2 0 0,-1 0 0 16,-4 9 0-16,4-11 0 0,-4 11 0 15,0 0 0-15,0 0 0 0,0 0 0 16,4 14 0-16,-4-4 0 0,3 0 0 15,-2 3 0-15,1 2 0 0,0 1 0 16,0 1 0-16,-1 2 0 0,0-2 0 16,-1 1 0-16,-1 1 0 0,0-2 0 0,-2 0 0 15,-1-1 0-15,-2 0 0 0,-1-2 0 16,-3-2 0-16,0-1 0 0,-2-2 0 16,-2-2 0-16,1-3 0 0,-1-1 0 15,-1-3 0-15,2-3 0 0,-1-3 0 16,1 0 0-16,-5-5 0 0,18 11-70 15,-18-19-142-15,10 7 1 0,0-4-1 16,5 1-1-16,1-1 109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7.2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0 390 0,'0'0'190'16,"-10"2"3"-16,10-2-145 0,0 0-8 16,-1 17 1-16,1-17-4 0,-3 19-5 15,1-7-7-15,3 1-5 0,-2 0-13 0,2 2-7 16,-1 0 0-16,2-2 0 0,1-2 0 16,1-3 0-16,2 2 0 0,-6-10-17 15,15 13-50-15,-15-13-71 0,11 1-66 16,-3-4-8-16,5 1 9 0,-6-2 22 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6.8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54 0 453 0,'0'0'197'16,"0"0"-3"-16,0 0-143 0,0 0-12 15,-12 4-7-15,9 6-7 0,3-10-6 16,-12 17-6-16,6-7-13 0,0 4 0 15,0-1 0-15,1 1 0 0,2-1 0 0,2 0 0 16,2-2 0-16,2-1 0 0,3-1 0 16,2-2 0-16,4-1 0 0,-1-4 0 15,11 6-58-15,-13-13-98 16,13 6-50-16,-4-4-13 0,3 0 11 0,-2-3 33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6.1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8 511 0,'0'0'197'0,"17"-5"0"0,-7 1-171 16,6 7 1-16,-3-3-1 0,7 7 4 16,1-3-21-16,3 6-9 0,-4-1 0 0,5 5 0 15,-4 0 0-15,0 3 0 0,0 0 0 16,-5 1 0-16,-8-1 0 0,-1 1 0 16,-3-1 0-16,-7-1 0 0,-4 1 0 15,-5-4 0-15,1 6-17 0,-11-13-75 16,7 9-117-16,-2-6-6 0,4 0 6 0,0-5 2 15,4 0 134-15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5.9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3 229 0,'-14'5'155'0,"1"-2"12"16,-2-4-97-16,15 1-9 0,0 0-15 16,6 9-5-16,-6-9-6 0,23 2-4 15,-6-4 0-15,10 5-3 16,1-4-5-16,7 2-4 0,-1-3-2 0,2 3-7 16,0-2-2-16,1 0-1 0,-4 0-4 15,-3-1-8-15,-1 3-14 0,-7-6-21 16,2 9-28-16,-15-10-65 0,3 4-59 15,-12 2-13-15,0 0 13 0,0-8 66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0.65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70 0 454 0,'-25'21'209'0,"25"-21"3"16,-34 21-166-16,35 0-6 0,-13-4-13 16,16 7-4-16,-8-4-11 0,11 1-12 0,-6 0 0 15,9 5 0-15,0-5 0 0,3-3 0 16,-13-18 0-16,33 25 0 0,-13-15 0 16,0 1 0-16,3-5 0 0,-2-9 0 15,6 2 0-15,-6-8 0 0,8 7-8 16,-15-19-46-16,22 24-35 0,-27-23-102 0,12 6-20 15,-9-3-1-15,-12 17 6 16,22-32 155-16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45.7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85 7 318 0,'-18'3'181'15,"1"0"-3"-15,3 3-102 0,-2-7-38 16,8 7-2-16,-4-7 2 0,12 1-7 16,0 0-6-16,0 0-2 0,11 2-2 15,4-2-5-15,1-1-2 0,9 1 0 16,2-3-2-16,4 0-10 0,1 1-2 15,2 1 0-15,2-1 0 0,-2 0 0 16,-1-3 0-16,-2 3 0 0,-5 2 0 16,-4-3 0-16,-2 5 0 0,-9-5-22 15,1 8-18-15,-12-5-20 0,9 7-24 0,-22-10-43 16,13 3-53-16,-19 7-19 0,3-2 20 16,-5 1 48-16,-4-3 131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4:48.00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1 334 220 0,'0'0'158'0,"0"0"9"15,0 0-130-15,-6-16 6 0,6 16 0 16,0 0 1-16,0 0-9 0,0 0-2 16,0 0-5-16,0 0-1 0,0 0-8 15,0 0 2-15,0 0-5 0,0 0 0 16,0 0-2-16,0 0-1 0,0 0-3 0,0 0 2 15,0 0-2-15,0 0-7 0,0 0 2 16,0 0-1-16,0 0-1 0,0 0-1 16,0 0 1-16,0 0-2 0,8 14 1 15,-8-14 2-15,16 12-2 0,-16-12-3 16,20 15 5-16,-20-15-3 0,21 18 2 16,-21-18-3-16,22 19 3 0,-22-19 1 15,21 17 2-15,-21-17 2 0,20 8-8 16,-20-8 0-16,22 0 0 0,-8-6 0 15,4-5 0-15,3-7 0 0,6-5 0 0,9-5 0 16,5-7 0-16,21 1-44 0,-9-15-166 16,19 1-7-16,-3-8 2 0,9 2 0 15,-1-5 94-15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4:46.19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72 161 0,'0'0'130'0,"13"-14"-36"0,-13 14-60 16,0 0-1-16,0 0 0 0,0 0-2 15,0 0-1-15,-6-20-3 0,6 20 0 16,0 0-4-16,0 0-1 0,0 0 0 16,0 0-5-16,0-14-1 0,0 14-5 15,0 0-2-15,0 0 0 0,0 0 0 16,0 0-3-16,14-15-4 0,-14 15 0 15,0 0 0-15,20-3 1 0,-20 3 4 16,18-3-3-16,-18 3-5 0,22-1 2 0,-22 1 3 16,22-3-2-16,-22 3 0 0,19 0-1 15,-19 0-4-15,15 1 4 0,-15-1 0 16,0 0 2-16,15 9-3 0,-15-9 2 16,0 0-2-16,10 18 0 0,-10-18 2 15,4 16-2-15,-4-16 1 0,5 19-3 0,-5-19 0 16,3 19 3-16,-3-19-1 0,2 19 2 15,-2-6 1-15,0-13 0 0,-1 18-4 16,1-18 3-16,0 23 0 16,0-23 2-16,-1 17-7 0,1-17 3 0,1 21-4 15,0-5 4-15,-1-16-4 0,4 23 5 16,-4-23-4-16,7 22 1 0,-7-22 1 16,11 18 2-16,-11-18-2 0,13 16 1 15,-13-16 0-15,13 14 0 0,-13-14-1 16,14 16 1-16,-14-16 1 0,14 13 0 0,-14-13-3 15,0 0 2-15,18 16 1 0,-18-16-1 16,0 0 0-16,0 0 1 16,14 14-2-16,-14-14 3 0,0 0-3 0,0 0 4 15,0 0 2-15,0 0 5 0,0 0-2 16,0 0 2-16,0 0 2 0,0 0-3 16,0 0 1-16,-12 19-1 0,12-19-5 15,-12 14-3-15,12-14-2 0,-14 15 1 16,14-15-3-16,-13 19-1 0,13-19 10 15,-10 21-5-15,10-21 9 0,-7 15-9 0,7-15 7 16,-2 20-9-16,2-20 12 0,3 17-10 16,-3-17 1-16,6 16-4 0,-6-16 0 15,11 20 0-15,-11-20 5 0,15 22 0 16,-15-22-7-16,15 26 7 0,-6-10-6 16,-1 1 4-16,0 2-3 0,0-3 5 15,0 3-9-15,-1-1 4 0,-1 3-5 16,-2 2 9-16,-1-1-3 0,-1 0 2 15,-5 1-5-15,1 2 5 0,-4-2-2 16,1 0 6-16,-5-2 2 0,2 0-2 0,-5-3-5 16,2 0 5-16,-3-2-3 0,-2 0 0 15,-2-1 1-15,-1-3-10 0,1 3-1 16,-7-10-18-16,12 9-16 0,-15-20-47 16,28 6-77-16,-28 2-27 0,28-2 8 15,-18-12 3-15,18 12 182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8.7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33 438 0,'12'-8'214'0,"-4"8"0"0,-3-14-111 16,3 13-74-16,-8 1-7 0,19-3-19 0,-10-1-3 15,3 5 0-15,1-1 0 0,2-2 0 16,3 5 0-16,-7-8-55 0,7 7-164 16,-4-3 0-16,1 3-6 0,-4-6 1 15,-2 3 144-15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8.5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8 346 0,'0'0'194'0,"3"-9"10"0,-3 9-113 0,0 0-43 15,-4 8-11-15,4-8-5 0,-4 9-2 16,4-9-7-16,-4 13-5 0,4-13-18 16,-4 15 0-16,4-15 0 0,-2 14 0 15,2-14 0-15,-1 12 0 0,1-12 0 16,3 10 0-16,-3-10 0 0,5 8 0 15,-5-8 0-15,11 7 0 0,-4-5 0 16,2 0 0-16,2-1 0 0,1 0 0 16,0 0 0-16,2 2 0 0,1 0 0 15,1 1 0-15,0 1 0 0,0 0 0 0,1 3 0 16,-1 1 0-16,-1 0 0 0,0 2 0 16,-2-1 0-16,-1-1 0 0,-3 0 0 15,-1 3 0-15,-1-4 0 0,-3 2 0 16,-4-10 0-16,3 15 0 0,-4-7 0 15,-2-1 0-15,3-7 0 0,-13 12 0 0,3-6 0 16,-2-3 0-16,-1 2 0 16,-1-3 0-16,-1-1 0 0,0-2 0 15,0 0 0-15,-1-2 0 0,3 0 0 16,-1-1 0-16,5 2 0 0,-5-8-32 0,14 10-108 16,0 0-79-16,-9-8 4 0,9 8-7 15,-4-10 28-15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7.9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200 0 491 0,'0'0'208'0,"8"8"10"16,-24-10-162-16,16 2-23 15,-13 7-16-15,5-2-17 0,-6 0 0 0,0 1 0 0,-3-1 0 0,0 3 0 16,-2 1 0-16,2-1 0 0,-1 0 0 15,2 0 0-15,2-1 0 0,2-1 0 16,12-6 0-16,-16 8 0 0,21 2-109 16,-5-10-109-16,0 0-9 0,0 0 13 15,16 0-10-15,-16 0 194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7.6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8 520 0,'5'-9'211'16,"-5"9"-2"-16,0 0-176 0,0 0-9 16,0 0-3-16,0 0-16 0,8 0-5 15,-8 0 0-15,13 3 0 0,-4-1 0 16,2-1 0-16,3 1 0 0,2 1 0 0,1-1 0 15,1 1 0-15,2-1 0 0,-1 2 0 16,-1 1 0-16,-2-1 0 0,-1 0 0 16,-3 1 0-16,-3 1 0 0,-1-2 0 15,-8-4 0-15,7 9 0 0,-7-9 0 16,0 0 0-16,-5 10 0 0,5-10 0 0,-9 6 0 16,9-6 0-16,-13 10 0 15,4-6 0-15,0 1 0 0,0 1 0 16,-2-2 0-16,-1 1 0 0,0 1 0 15,-2-2 0-15,1 3 0 0,0-3 0 0,3 3 0 16,-4-7 0-16,13 9-83 0,-13-9-105 16,14 0-26-16,0 0-7 0,0 0 9 15,0 0 108-15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7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30 380 0,'0'0'200'0,"0"0"-1"0,8 1-131 0,-8-1-15 16,0 0-13-16,0 0-10 0,0 0-2 15,0 0-7-15,-5 13-17 0,5-13-4 16,-1 12 0-16,1-12 0 0,3 16 0 16,-3-16 0-16,4 13 0 0,-4-13 0 15,9 14 0-15,-9-14 0 0,13 12 0 0,-5-8 0 16,1 0 0-16,1 0 0 0,1-3 0 15,1-1 0-15,0-1 0 16,0-2 0-16,-1-3 0 0,0 2 0 16,-2-3 0-16,-2-1-9 0,-1 0 0 0,-2-1 4 15,-1-2 0-15,-2-1 4 0,0 2-2 16,-3-1 3-16,1 1 4 0,-1 3 1 16,0-1 0-16,2 8 3 0,-5-9-2 15,5 9-2-15,0 0-4 0,0 0 0 16,0 0 0-16,0 0 0 0,0 0 0 0,0 0 0 15,0 0 0-15,0 0 0 0,-5 13 0 16,5-5 0-16,0 3 0 0,0 2 0 16,0 0 0-16,0 3 0 0,0-1 0 15,1 5 0-15,-1 2 0 0,1 2 0 16,-1 2 0-16,-1 0 0 0,1 1 0 16,-1 2 0-16,0 2 0 0,0-3 0 15,-1-1 0-15,0-3 0 0,-1-1 0 16,0-3 0-16,-2-3 0 0,-1-3 0 15,-3-1 0-15,-1-4 0 0,-1-3 0 0,-3-2 0 16,0-2 0-16,0-4 0 0,-1-3 0 16,2-1 0-16,-2-6 0 0,3 0 0 15,2-4 0-15,3-1 0 0,-2-7 0 16,6 4-2-16,-1-4-31 0,7 9-12 16,-6-11-32-16,15 13-81 0,-7-4-51 0,2 7 0 15,1 0 9-15,1 2 111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3.0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31 329 0,'0'0'182'0,"10"6"-6"0,-3 9-72 16,-7-15-80-16,8 15 4 0,-8-15-1 15,9 18 3-15,-9-18-6 0,6 18 4 16,-6-18-4-16,7 17-3 0,-7-17-10 16,4 14 1-16,-4-14-9 0,1 10-3 0,-1-10 0 15,0 0 0-15,0 0 0 16,0 0 0-16,0 0 0 0,0 0 0 16,0 0 0-16,-6-10 0 0,6 10 0 15,-3-16 0-15,3 6 0 0,0 0 0 0,0-2 0 16,0 2 0-16,3-2 0 0,-1 1 0 15,2 1 0-15,2 0 0 0,1 2 0 16,0 0 0-16,3 3 0 0,-1-1 0 16,5 4 0-16,-1-2 0 0,8 11-29 15,-10-10-182-15,6 8-1 0,-3-5-6 0,3 4 4 16,-4-2 76-16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2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58 379 0,'0'0'175'16,"8"1"9"-16,-8-1-122 0,0 0-42 16,1 8 0-16,3 1 4 15,-4-9 0-15,5 13 0 0,-5-13-1 0,7 16-3 0,-7-16-6 16,13 12-1-16,-4-7-6 0,2-1 0 16,1-1-2-16,3-3 0 15,-1 0-3-15,1-2 1 0,0-2-2 16,0 0-2-16,-2-3 5 0,-1 0-3 0,-4-2 5 15,-1 0-5-15,-4-1-1 0,-3-1 0 16,-5 0 0-16,-1-1 0 0,-5 1 0 16,-1 1 0-16,-4 1 0 0,-2 3 0 15,-1 1 0-15,1 3 0 0,-2 3 0 16,3 4 0-16,2 1 0 0,0 2 0 0,2 2 0 16,3-3 0-16,8 6-16 0,-6-7-40 15,17 9-50-15,-9-15-106 16,10 14 8-16,-2-10-7 0,7 0 14 15,-2-2 177-15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9.56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13-5 567 0,'-18'14'221'0,"18"-14"-4"0,0 0-199 0,0 0-18 15,0 0 0-15,0 0 0 0,0 0 0 16,0 0 0-16,27 18 0 0,-27-18 0 15,21 5 0-15,-1 3 0 0,-20-8-119 16,17-9-104-16,-17 9-8 0,25-8 8 16,-25 8-3-16,16-17 226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2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35 551 0,'0'0'208'16,"13"-9"3"-16,-5 1-184 0,4 7-1 15,0-4-26-15,2 3 0 0,2-3 0 16,4 4 0-16,1-2 0 0,-1 3 0 0,-1 0 0 16,1-1 0-16,-1 4 0 0,-3-4 0 15,3 9-23-15,-19-8-122 0,15-2-70 16,-15 2 0-16,11 2 0 0,-11-2 6 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2.0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0 445 0,'0'0'193'0,"0"12"1"15,-16-9-150-15,16 5-19 0,0-8-4 16,-3 13 3-16,3-13-3 0,-2 16-2 15,2-16-6-15,1 12 1 0,-1-12-6 16,4 9-6-16,-4-9-2 0,0 0 0 0,10 8 0 16,-10-8 0-16,10-2 0 15,-10 2 0-15,12-6 0 0,-5 2 0 16,1 0 0-16,1 0 0 0,-1 2 0 16,1 0 0-16,0 2 0 0,-1 1 0 0,2 3 0 15,0 2 0-15,0 1 0 0,-2 1 0 16,1 0 0-16,0 2 0 0,0 0 0 15,-1 0 0-15,-2 0 0 0,-2 0 0 16,-1-2 0-16,1 2 0 0,-3-1 0 16,-1-2 0-16,0-7 0 0,-3 14 0 15,3-14 0-15,-7 12 0 0,7-12 0 16,-12 7 0-16,4-5 0 0,0-1 0 16,-3 0 0-16,0-2 0 0,0-1 0 15,-3-2 0-15,3 2 0 0,-3-6-8 0,14 8-48 16,-24-11-39-16,24 11-111 0,-15-10-7 15,15 10 6-15,-9-9 2 0,9 9 173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1.4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200 0 521 0,'0'0'200'0,"0"0"13"16,0 0-182-16,0 12-5 0,0-12-2 16,-12 8-16-16,3-3-8 0,1 1 0 0,-4-2 0 15,1 1 0-15,-6 0 0 0,4-1 0 16,-2 1 0-16,2-1 0 0,0-1 0 15,-2-1 0-15,6 2 0 0,-12-8-43 16,21 4-151-16,-16-1-22 0,16 1-5 16,-16-4 1-16,16 4 92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1.1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13 408 0,'0'0'193'0,"0"0"3"0,-9-14-137 15,9 14-14-15,0 0-3 0,0 0-6 16,0 0-10-16,0 0-8 0,0 0-18 16,0 0 0-16,0 0 0 0,0 0 0 0,0 0 0 15,0 0 0-15,0 0 0 16,13 6 0-16,-4-2 0 0,2 2 0 16,2 0 0-16,1 1 0 0,2 1 0 15,0-2 0-15,2 1 0 0,0 0 0 0,0-1 0 16,-1-1 0-16,-3-2 0 0,0 0 0 15,-4 0 0-15,-1-2 0 0,-9-1 0 16,12 1 0-16,-12-1 0 0,0 0 0 16,0 0 0-16,0 0 0 0,0 0 0 15,0 0 0-15,0 0 0 0,0 0 0 0,0 0 0 16,0 0 0-16,0 0 0 0,-12 2 0 16,12-2 0-16,-14 7 0 0,6-2 0 15,-1-1 0-15,0 1 0 16,-5 0 0-16,2 1 0 0,-1-1 0 0,0-1 0 15,-1-1 0-15,3 3 0 0,-3-3 0 16,14-3-51-16,-21 4-33 0,21-4-82 16,0 0-44-16,-7 8 9 0,7-8-7 15,0 0 106-15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0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3 401 0,'0'0'189'0,"9"-3"4"16,-9 3-139-16,0 0-3 0,0 0-11 15,-5 12-9-15,5-12-2 0,-6 16 1 16,1-7-25-16,1 3-5 0,0-1 0 16,1 3 0-16,-1-2 0 0,2 0 0 0,2 0 0 15,2 0 0-15,1-1 0 0,2-3 0 16,1 2 0-16,3-5 0 16,7 5-23-16,-16-10-90 0,21 3-99 15,-9-6-1-15,5 4-6 0,-6-5 5 0,2 0 186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20.3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41 285 0,'0'0'155'0,"-5"-8"6"0,5 8-135 15,-4-10 0-15,4 10 5 16,0-9 0-16,0 9 2 0,0 0-2 0,9-11 2 15,2 13-1-15,-11-2-3 0,19 0-2 16,-7 0-2-16,5 7 0 0,-5-2-4 16,6 5-2-16,-5 0-7 0,2 2 1 15,-4 1-8-15,-2 1-2 0,-4 1-3 16,-1 0 0-16,-4-1 0 0,-2 1 0 16,-2-2 0-16,-4 0 0 0,0-2 0 0,0-1 0 15,-3-2 0-15,2-2 0 0,0-2 0 16,0-2 0-16,9-2-14 0,-14-5-14 15,14 5-18-15,-8-10-22 0,16 8-56 16,-10-9-79-16,7 2 6 0,-4-4 4 0,5 1 44 16,2 1 149-16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9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18 547 0,'0'0'197'0,"9"-10"-1"0,-9 10-181 16,12-7 5-16,0 8-2 0,-1-2 2 15,3 6-10-15,0-2-10 0,3 5 0 16,0 1 0-16,-2 2 0 0,-1 1 0 15,2 1 0-15,-7 1 0 0,4 0 0 16,-8 1 0-16,-2-1 0 0,-2 0 0 16,3 1 0-16,-9-1 0 0,-2 0 0 15,4-2 0-15,-7 1 0 0,0-2 0 16,-1 0 0-16,1-1 0 0,-8-3 0 0,11 1 0 16,-8-6 0-16,8 12-96 0,-5-11-116 15,12-3-7-15,-13 6 4 0,13-6-1 16,0 0 152-16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8.9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41 437 0,'0'0'201'16,"1"10"-9"-16,-1-10-146 0,12 0-6 0,-12 0 0 15,18-1-9-15,-7-1-10 0,6 1-6 16,0-4-15-16,2 4 0 0,4-4 0 15,-3 4 0-15,2-2 0 0,-1 0 0 16,-2 1 0-16,-1 2 0 0,-1-1 0 16,-6 0 0-16,0 1 0 0,-11 0 0 0,10-1-8 15,-10 1-44-15,0 0-16 16,-7-8-53-16,7 8-71 0,-10-5-17 16,1 4 19-16,9 1 8 0,-16-10 182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8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25 388 0,'0'0'184'0,"0"0"11"0,2-11-107 16,-2 11-56-16,0 0-3 0,15 0-3 0,-5 0-8 15,6 1-3-15,-1-3 2 0,10 3 2 16,-2-4-7-16,5 2-12 0,0-2 0 16,2 2 0-16,-2-1 0 0,0 0 0 15,-3 1 0-15,-4 1 0 0,-2 0 0 16,-5 0 0-16,-2 1 0 0,-12-1 0 0,14 4-2 16,-14-4-50-16,0 0-46 0,0 0-110 15,-8 9 8-15,-3-9-9 0,2 3 15 16,-4-2 135-16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8.2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75 88 378 0,'8'3'172'0,"-8"-3"12"15,0 0-160-15,0 0 0 0,0 0 3 16,14 0 1-16,-14 0 0 0,11-4-6 16,-11 4-3-16,11-7-5 0,-11 7-3 15,13-10-2-15,-13 10 0 0,6-12-1 16,-4 5 2-16,-2 7-3 0,-1-14 5 16,-1 6-3-16,-1 1 1 0,3 7 2 0,-15-13-6 15,15 13-6-15,-20-7 0 0,9 5 0 16,1 3 0-16,-2 2 0 0,0 2 0 15,0 2 0-15,2 2 0 0,0 1 0 16,3 0 0-16,3 2 0 0,-3-2 0 16,4 2 0-16,2-2 0 0,1-1 0 0,3 0 0 15,-3-9 0-15,13 13 0 16,-13-13 0-16,14 10 0 0,-6-9 0 16,1 0 0-16,3-4 0 0,-12 3 0 15,18-6 0-15,-18 6 0 0,14-12 0 0,-14 12 0 16,15-13 0-16,-15 13 0 0,8-13 0 15,-8 13 0-15,4-12 0 0,-4 12 0 16,5-9 0-16,-5 9 0 0,0 0 0 16,0 0 0-16,0 0 0 0,7 0 0 15,-7 0 0-15,6 11 0 0,-3-2 0 0,-3 2 0 16,4 3 0-16,-1-1 0 0,-1 2 0 16,-1-1 0-16,-1 2 0 0,3 0 0 15,-5 0 0-15,2 0 0 0,-1-1 0 16,-2-1 0-16,2-1 0 0,0 0 0 15,1-1 0-15,-5-4 0 0,5-8 0 16,-5 12 0-16,5-12 0 0,0 0 0 16,0 0 0-16,0 0 0 0,-8-3-47 15,8 3-170-15,-1-9-3 0,1 9-1 16,2-15 2-16,-2 7 121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9.37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 10 170 0,'0'0'185'0,"0"0"-3"16,-28 0-95-16,28 0-12 0,0 0-15 15,4 17-3-15,-4-17-4 0,0 0-12 16,0 0-10-16,0 0-1 0,0 0-3 15,27 2-6-15,-27-2-17 0,25-4-4 0,-25 4 0 16,27-4 0-16,-27 4 0 0,27-7 0 16,-27 7 0-16,23-10 0 15,-23 10 0-15,18-4 0 0,-18 4 0 16,0 0 0-16,21 0-29 0,-21 0-64 0,0 0-127 16,0 0 2-16,0 0 6 0,0 0-3 15,-21 23 180-15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7.5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185 0 464 0,'0'0'211'16,"0"0"-7"-16,0 0-86 0,0 0-102 15,-14 6-6-15,14-6-10 16,-11 13 0-16,-1-5 0 0,-2-1 0 0,2 0 0 16,-2-1 0-16,-1 0 0 0,-1 0 0 15,1-3 0-15,-1 3 0 0,0-9-23 0,16 3-132 16,-15 3-55-16,15-3-6 0,-15-6 2 15,15 6 10-15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7.2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0 432 0,'0'0'191'0,"0"0"-2"16,0 0-149-16,0 0-4 0,0 0-2 16,0 0-5-16,0 0-7 0,0 0-1 15,0 0-2-15,0 0-9 0,11 4-10 0,-11-4 0 16,19 6 0-16,-7-2 0 16,2 1 0-16,3-1 0 0,0 0 0 15,-2 0 0-15,2 1 0 0,-2 0 0 16,0-1 0-16,-4 2 0 0,2-2 0 0,-13-4 0 15,10 9 0-15,-1-5 0 0,-9-4 0 16,0 0 0-16,5 10 0 0,-5-10 0 16,0 0 0-16,-3 8 0 0,3-8 0 15,0 0 0-15,-8 10 0 0,8-10 0 16,-15 9 0-16,5-4 0 0,0 0 0 0,-2-1 0 16,-2 1 0-16,-1 0 0 15,-2 0 0-15,2-1 0 0,-1 1 0 16,0-1 0-16,1-1 0 0,4 4 0 15,-4-7-18-15,13 11-92 0,2-11-110 0,-8 7 4 16,8-7 1-16,0 0 3 0,0 0 181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6.2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0 477 0,'-9'7'190'0,"9"-7"10"0,-10 10-158 16,11-1-14-16,-1-9-1 0,-5 18 2 0,4-9-10 16,1 5-8-16,-2-3-11 0,3 2 0 15,0 1 0-15,-1-1 0 0,2 1 0 16,-2-2 0-16,3 1 0 15,-3-13 0-15,9 20-43 0,-9-20-47 0,0 0-119 16,0 0 3-16,14 5-6 0,-14-5 6 16,12-12 150-16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6.1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34 480 0,'0'0'191'16,"13"-3"15"-16,-13 3-133 0,0 0-52 15,11-2-3-15,-3 5 0 0,1-3-2 16,4 1-16-16,0-3 0 0,3 2 0 16,-1-2 0-16,1 1 0 0,-2-1 0 15,-3-2 0-15,4 4-23 0,-15 0-32 0,23-3-30 16,-23 3-125-16,0 0 10 16,5-11-6-16,-5 11 11 0,0-8 147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5.8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38 338 0,'-8'-8'169'16,"8"8"8"-16,-9-8-127 0,9 8-5 16,0 0-1-16,0 0-3 0,-1-13-5 15,1 13-9-15,0 0-2 0,12-7-4 0,-12 7-4 16,14-3-1-16,-5 4-2 0,2 2-11 15,0 1-3-15,1 3 0 0,-1 1 0 16,-1 3 0-16,1 1 0 0,-3 1 0 16,-2 1 0-16,0 4 0 0,-3-3 0 15,-2 2 0-15,-1-2 0 0,-1 2 0 0,-4-2 0 16,0 0 0-16,-1-1 0 16,-2-5 0-16,0 2 0 0,8-11 0 15,-15 13 0-15,15-13 0 0,-11 5 0 16,11-5 0-16,0 0 0 0,-6-12-19 0,6 12-15 15,5-15-6-15,3 6 5 0,-4-6 1 16,5 4 3-16,-3-5 7 0,4 3-2 16,-2-1 15-16,2 2 0 0,-2 0 18 15,0-1-3-15,1 4 12 0,-3-1 4 16,3 4 10-16,-8-3 5 0,7 7 0 0,-8 2 2 16,5-7-6-16,-5 7-2 15,0 0-8-15,0 0-21 0,0 0 0 16,1 12 0-16,-2-2 0 0,0 2 0 15,0 2 0-15,-1 0 0 0,1 1 0 0,2 1 0 16,1-1 0-16,1 1 0 0,2-3 0 16,1 0 0-16,0-3 0 0,4 1 0 15,-10-11 0-15,24 18-29 0,-24-18-109 16,17 2-76-16,-9-4 1 0,5 2-2 16,-13 0 5-16,17-8 207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5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9 491 0,'-7'-9'190'0,"7"9"9"15,0 0-153-15,0 0-20 0,-4 8 1 16,8 0-1-16,-4-8-8 0,6 18-18 16,-4-7 0-16,-1 4 0 0,1-2 0 15,5 4 0-15,-6-1 0 0,-1 1 0 0,3-1 0 16,-3-1 0-16,-3 1 0 0,7-1 0 15,-3-2 0-15,-2 1 0 0,4 0 0 16,-3-14 0-16,8 24-123 0,-8-24-90 16,6 17-3-16,-6-17-1 0,0 0-3 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4.8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100 39 290 0,'0'0'180'0,"9"-5"-7"0,-1 5-106 15,-10-8-29-15,2 8 4 0,3-7-12 16,-3 7-1-16,0 0-6 0,2-9-8 16,-2 9-1-16,0 0-4 0,-8-9 1 15,8 9-3-15,-10-2 2 0,10 2-1 0,-14 0 2 16,6 3 0-16,-2-2 0 0,2 4 0 15,-2 0-2-15,2 1 2 0,-1 0-4 16,3 3-4-16,6-9-3 0,-11 13 0 16,11-13 0-16,-5 12 0 0,5-12 0 15,3 9 0-15,-3-9 0 0,0 0 0 0,11 7 0 16,-3-5 0-16,-8-2 0 16,13 1 0-16,-13-1 0 0,13 0 0 15,-13 0 0-15,0 0 0 0,9-1 0 16,-9 1 0-16,0 0 0 0,0 0 0 0,0 0 0 15,0 0 0-15,0 0 0 0,-9 12 0 16,9-12 0-16,-16 8 0 0,16-8 0 16,-16 10 0-16,16-10 0 0,-12 9 0 15,12-9 0-15,-11 8 0 0,11-8 0 16,-4 8 0-16,4-8 0 0,-2 10 0 0,2-10 0 16,6 11 0-16,-6-11 0 15,13 11 0-15,-2-7 0 0,2 0 0 16,0-2 0-16,1-1 0 0,1 0 0 15,-5-1 0-15,1-1 0 0,1-3 0 0,-2 2 0 16,-10 2 0-16,20-6-35 0,-20-5-53 16,0 11-120-16,9-13 1 0,-9 13-3 15,1-16 9-15,-2 7 128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3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178 9 281 0,'0'0'170'16,"0"-10"-1"-16,0 10-122 0,0 0 0 16,0 0 2-16,0 0 3 0,0 0-4 15,0 0-8-15,-7 10-8 0,7-10-4 16,-9 18-2-16,0-7-2 0,1 5-14 15,-4-1-10-15,-1 3 0 0,1 0 0 0,-2 0 0 16,1 0 0-16,-1 0 0 0,1-1 0 16,-1-2 0-16,6 4 0 15,-7-11-141-15,11 6-68 0,-5-6-4 16,5 0-4-16,4-8-1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3.1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54 309 0,'0'0'181'16,"-3"-10"-3"-16,3 10-93 0,0 0-33 15,0 0-1-15,0 0-2 0,0 0-10 16,0 0-7-16,0 0-6 0,0 0-5 15,9-3-21-15,-9 3 0 0,19-6 0 16,-7 1 0-16,5 1 0 0,-1 0 0 16,3 0 0-16,1 0 0 0,-3 0 0 15,2 1 0-15,-2 0 0 0,0 1 0 0,0 1 0 16,-6-1 0-16,1 5 0 0,-3-4 0 16,1 2 0-16,-10-1 0 0,0 0 0 15,13 10 0-15,-13-10 0 0,0 0 0 16,7 9 0-16,-7-9 0 0,5 8 0 15,-5-8 0-15,0 0 0 0,0 0 0 16,3 11 0-16,-3-11 0 0,0 0 0 16,-6 12 0-16,-2-9 0 0,8-3 0 15,-13 10 0-15,13-10 0 0,-11 12 0 16,1-4 0-16,-1-1 0 0,-2 1 0 0,3 2 0 16,-1-2 0-16,-2 4 0 0,-3 0 0 15,-1 2 0-15,1-1 0 0,-3 1 0 16,5 1 0-16,-3 0 0 0,1 2 0 15,-3-1 0-15,5-1 0 0,3-2 0 16,3 0 0-16,0 0 0 0,1-4 0 0,7-9 0 16,-11 12 0-16,11-12 0 0,0 0 0 15,0 0 0-15,13-1 0 16,-2-4 0-16,1 0 0 0,6 0 0 16,1-1 0-16,1-1 0 0,1 0 0 0,1 0 0 15,0 0 0-15,1 2 0 0,-3 1 0 16,1 0 0-16,-1 2 0 0,-2 0 0 15,-3 1 0-15,-4 1 0 0,0 0 0 16,-11 0 0-16,14 2 0 0,-14-2-42 16,0 0-53-16,0 0-111 0,0 0-3 0,-12-5 7 15,12 5 1-15,-11-12 134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2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28 589 0,'0'0'206'0,"0"0"0"0,-8 0-187 15,8 0-16-15,0 0-3 0,16-4 0 0,-7 1 0 16,2 1 0-16,4-3 0 0,4 4 0 16,0-4-16-16,11 4-166 15,-7-3-23-15,2 4-9 0,-1-3 5 16,1 2 13-16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7.18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-9-12 419 0,'0'0'197'0,"-19"-12"2"0,19 12-144 16,0 0-41-16,0 0 3 0,0 0-4 16,22 35 3-16,-12-15 4 0,12 14-5 0,-1 2-4 15,5 8 4-15,2 11-8 0,6 11-1 16,-3 11 5-16,2 3-7 0,-1 3 0 16,-3 6-4-16,-3 7 0 15,-1 3 0-15,-5 0 0 0,-7 2 0 0,-5-7 0 16,-5 2 0-16,-4-6-5 0,-10-9-2 0,0-1-8 15,-12-19-10-15,7 7-16 16,-18-27-18-16,26 17-57 0,-13-23-96 16,1-6 5-16,2-8-2 0,0-21 83 15,18 0 126-15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2.2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106 19 435 0,'0'0'183'0,"0"0"5"16,0-12-159-1,0 12 6-15,0 0-6 0,0 0-1 16,-9-7-4-16,9 7-1 0,-8 1-2 0,8-1-4 15,-13 5-6-15,13-5-11 0,-14 13 0 16,3-5 0-16,-1 2 0 0,2 1 0 16,0 1 0-16,1 2 0 0,4 0 0 0,2 0 0 15,0 0 0-15,6 0 0 0,1-2 0 16,2 0 0-16,4-3 0 0,3 0 0 16,-2-3 0-16,3-2 0 0,2-1 0 15,-3-1 0-15,5 1 0 0,-6-9-2 16,8 12-93-16,-11-12-115 0,4 4-6 15,-9-7 4-15,-4 9 2 0,10-14 133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0.8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71 68 320 0,'0'0'107'0,"5"-19"-3"15,-5 19-15-15,1-18-24 0,-1 18 2 16,-1-15-17-16,1 15-1 0,-5-11-11 0,5 11-2 16,0 0-14-16,-7-6 1 15,7 6-2-15,-11 4-6 0,11-4 0 16,-10 10-13-16,2-3-2 0,1 4 0 15,0-1 0-15,1 3 0 0,0 0 0 0,1-2 0 16,3 3 0-16,0-3 0 0,3 2 0 16,2-3 0-16,2-1 0 0,2-1 0 15,3-2 0-15,0 0 0 0,1-3 0 16,0-3 0-16,3 2 0 0,-6-7-17 16,9 11-74-16,-7-12-116 0,0 5-7 0,-10 1 5 15,11-10-1-15,-11 10 136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0.6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48 300 0,'-9'-10'169'0,"9"10"7"0,0 0-138 15,-3-13-4-15,3 13 11 0,3-9-5 16,-3 9-1-16,6-8-11 15,-6 8 2-15,10-7-10 0,-2 7 2 16,-8 0-2-16,12-1-5 0,-12 1-6 0,15 6-4 16,-15-6 7-16,15 15-10 0,-9-6 7 15,2 2-8-15,-2 1 7 0,0 0-8 16,-3 1 1-16,0 0-1 0,-3 0 0 16,1 0 0-16,-1-2 0 0,-2 0 0 15,-2 0 0-15,1-2 0 0,-1-1 0 0,4-8 0 16,-9 11 0-16,1-10-1 0,8-1-13 15,-16-2-7-15,16 2-3 0,-18-9-9 16,18 9-4-16,-17-15-6 16,17 15-3-16,-12-13-8 0,12 13 0 0,-3-10 0 15,3 10 1-15,0 0 7 0,11-5 6 16,-11 5 4-16,13-2 2 0,-13 2 4 16,17 1-1-16,-10-1 1 0,3 2-1 15,-2-2-4-15,1 1-7 0,0-2-8 16,-9 1-2-16,16-2 0 0,-16 2 4 0,16-6 17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01.8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4 603 0,'-9'-1'205'16,"9"1"8"-16,0 0-211 0,0 0-2 15,0 0 0 1,0 0 0-16,8 1-72 0,-8-1-140 0,0 0 7 0,11-2-16 0,-11 2 7 16,9-2 116-16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4.1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56 359 0,'0'0'184'0,"0"0"3"0,-13-3-114 16,16 12-34-16,-5-2-9 0,5 8 3 0,-4-3-5 15,4 7 0-15,-2-3-9 0,3 4 1 16,-2-1-10-16,1 1 3 0,-2-4-13 16,3 2 0-16,-4-2 0 0,2-1 0 15,-1-4 0-15,1-1 0 0,-2-10 0 16,0 12 0-16,0-12 0 0,0 0 0 0,0 0 0 16,2-12 0-16,-2 2 0 15,0-3 0-15,1-3 0 0,-3-1 0 16,4-3 0-16,-4-2 0 0,-2 0 0 15,2 0 0-15,0-2 0 0,2 2 0 0,0 3 0 16,4 0 0-16,-4 2 0 0,4 5 0 16,2 3 0-16,0 1 0 0,-6 8 0 15,9-4 0-15,-9 4 0 0,10 6 0 16,-10-6 0-16,6 15 0 0,-6-15 0 16,4 18 0-16,-4-5 0 0,1 0 0 0,0-1 0 15,-3 0 0-15,0 0 0 0,-1-1 0 16,1 0 0-16,2-11 0 0,-5 15-21 15,-9-20-80-15,14 5-105 16,-14 0-6-16,14 0 0 0,-12-11 0 0,12 11 154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2.9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3 341 0,'0'0'193'0,"5"8"4"0,-1 4-87 15,-4-12-66-15,5 17 1 0,-5-17-6 16,1 20-11-16,0-11-12 0,2 1-6 16,0-1-10-16,2 1 0 0,-5-10 0 15,6 10 0-15,-6-10 0 0,0 0 0 0,0 0 0 16,12-3 0-16,-12 3 0 0,10-16 0 15,-5 6 0-15,-1-2 0 0,1 0 0 16,2 0 0-16,-4 0 0 0,0 3 0 16,-2-1 0-16,-1 10 0 0,3-12 0 15,-3 12 0-15,0 0 0 0,0 0 0 16,10 0 0-16,-10 0 0 0,6 14 0 16,-1-5 0-16,1 2 0 0,-2 0 0 15,1 0 0-15,1-1 0 0,0-1 0 16,1-2 0-16,3 2 0 0,-10-9-34 0,16 10-42 15,-16-10-92-15,12-2-36 0,-12 2-4 16,16-8 6-16,-12-1 72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2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48 469 0,'0'0'192'0,"-9"-4"3"0,9 4-162 15,0 0-8-15,-5 12 1 0,5-12-3 16,-6 14-2-16,6-14-4 0,1 19-4 0,-1-9-7 15,5 0-3-15,-1 0-3 0,2 0 0 16,1-1 0-16,-7-9 0 0,15 8 0 16,-6-6 0-16,2-1 0 0,0-2 0 15,1-2 0-15,-1-3 0 0,0-3 0 16,0-1 0-16,-3 0 0 0,-1-2 0 16,-2-2 0-16,-2 0 0 0,-4 0 0 15,-1 1 0-15,-4 3 0 0,1 0 0 16,-3 1 0-16,-1 2 0 0,-2 2 0 15,1 4 0-15,-1 0 0 0,1 1 0 0,-2 2 0 16,0 2 0-16,12-4 0 0,-17 8 0 16,17-8 0-16,-10 8-24 0,11 2-36 15,-9-13-51-15,8 3-95 0,10 6 1 16,-10-6 0-16,14 3 7 0,-5-2 185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0.8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0 525 0,'0'0'200'0,"0"0"-6"15,23 7-169-15,-23-7-19 16,0 0 1-16,0 0-1 0,11 7-1 0,-11-7-10 16,0 0-32-16,14-1-149 0,-14 1-14 15,0 0 4-15,11-2-11 0,-11 2 71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0:50.7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16 504 0,'0'0'193'16,"-6"9"5"-16,6-9-149 0,0 0-46 16,0 0 0-16,0 0-12 0,0 0-24 15,0 0-64-15,0 0-91 0,3-12-9 0,-3 12 2 16,12-13-7-16,-12 13 174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6.6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52 0 359 0,'10'10'190'0,"-10"-10"-3"15,1 22-82-15,-1-22-78 0,3 17-9 16,-3-17 11-16,3 16-11 0,-3-16 4 16,6 14-10-16,-6-14-2 0,9 8-1 15,-9-8-4-15,10 1 0 0,0-2 0 16,-1-2-5-16,1-2 4 0,-1-1 2 16,0-2-10-16,-2 1 8 0,4-2-7 15,-2 1 9-15,-2-1-12 0,-7 9 12 0,10-14-12 16,-10 14 9-16,9-7-1 0,-9 7-1 15,0 0 1-15,0 0 0 0,0 0 2 16,0 0-3-16,10 15-1 0,-7-6 0 16,4 3 0-16,-3 3 0 0,4 2 0 15,-3 1 0-15,1 1 0 0,0 0 0 0,-7 2 0 16,5 0 0-16,-7 0 0 16,1-1 0-16,-3 0 0 0,2-2 0 15,-5-1 0-15,-1-2 0 0,6-3 0 16,-9-2 0-16,5-2 0 0,-4-2 0 0,-1-2 0 15,-3-1 0-15,-1-3 0 0,1-3 0 16,-4-1 0-16,2-4 0 0,3 3-24 16,-8-10-53-16,8 6-124 0,-1-5-11 15,6 2 4-15,0-3-3 0,3 3 122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6.78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 29 483 0,'0'0'200'0,"-17"-7"2"0,17 7-183 16,0 0-14-16,0 0-2 0,0 0 0 15,0 0 2-15,23-6-2 0,-23 6-3 16,30-4 0-16,-13 0-4 0,3 0 10 16,-1 3-4-16,-2-2 1 0,-17 3-3 15,29 5 4-15,-29-5 2 0,17 12 4 16,-17-12 2-16,11 21-4 0,-11-21-2 15,-4 29 2-15,-2-11 3 0,6-18-4 16,-11 26-1-16,5-6-10 0,6-20 5 16,-19 29-5-16,19-29 10 0,-17 27-6 0,17-27 2 15,-20 25-9-15,20-25 5 0,-18 13 6 16,18-13-3-16,0 0-1 0,0 0-7 16,0 0-1-16,0 0-3 0,0 0 6 15,0 0 3-15,0 0-3 0,19 4-3 16,-19-4 5-16,21-5 3 0,-21 5 1 0,28 4 2 15,-28-4-5-15,23 4 2 0,-23-4-2 16,25 9 9-16,-25-9-8 16,20 15 3-16,-20-15-6 0,17 15 9 15,-17-15 1-15,8 20-2 0,-8-20-1 0,0 25 0 16,0-25 4-16,-12 27-6 0,12-27 5 16,-21 29-6-16,21-29-1 0,-31 24-3 15,11-14 0-15,2 0-9 0,-9-9-15 16,27-1-27-16,-43-5-46 0,21 1-109 15,4-6 6-15,18 10-7 0,-27-28 48 0,14 8 163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1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28 420 0,'0'0'186'0,"0"0"-4"0,0 0-152 0,4 8-5 15,-4-8 3-15,2 12-6 0,-2-12 4 16,6 17-10-16,-3-9-2 0,3 1-2 16,-6-9-7-16,12 14 1 0,-12-14-3 15,17 10-1-15,-9-9-1 0,2-1 0 16,-2-1 2-16,3-2-2 0,-1-1 3 0,-1-1-4 15,-1-2 3-15,0-1-3 0,-1-3-5 16,-4 2 10-16,1-2-10 0,-2 1 9 16,1 0-10-16,-3 1 10 0,0 0-11 15,0 9 12-15,-1-10-4 0,1 10-2 16,0 0 1-16,0 0 1 0,0 0 0 16,0 0 2-16,3 8 6 0,-3 1-8 15,2 3 9-15,0 3-5 0,0 1 3 16,2 4-8-16,0 1 0 0,2 3 0 15,-1 0 0-15,2 2 0 0,-3-1 0 0,2-1 0 16,-2 1 0-16,1-3 0 0,-4-2 0 16,-2-4 0-16,1-2 0 0,-2 0 0 15,-3-2 0-15,-2-4 0 0,7-8 0 16,-20 10 0-16,7-8 0 0,-2-1 0 16,-2-4 0-16,-2-3 0 0,2-1-6 0,-1-5-9 15,2 4-15-15,0-9-22 0,16 17-25 16,-19-21-125-16,15 10 8 15,-1-3-8-15,5 4 7 0,2-1 146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11.2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0 401 0,'0'0'185'0,"0"0"6"15,13 3-145-15,-13-3-9 0,3 9-4 16,-3-9-3-16,5 15-3 0,-5-6-9 16,0 3-4-16,-1-1-7 0,1 2 0 15,0-3-6-15,-2 1 2 0,-1 1-9 16,3-12-12-16,-6 20-42 0,-3-14-120 15,9-6-14-15,-11 10-12 0,11-10 6 0,-12 2 65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01.3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0 528 0,'14'8'214'0,"-14"-8"1"16,9 2-177-16,-9-2-10 0,8 3-28 15,-8-3 0-15,0 0 0 0,0 0 0 16,0 0 0-16,7 2 0 0,-7-2 0 16,0 0-41-16,0 0-173 0,0 0-5 0,0 0 0 15,0 0-5-15,0 0 119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11:01.1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0 458 0,'-7'16'193'16,"7"-16"4"-16,-5 12-139 0,5-12-52 0,-4 9-2 15,4-9-11-15,0 0-20 0,5 13-63 16,-5-13-99-16,0 0-4 0,11-10-2 16,-11 10-4-16,15-14 184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8-05T07:09:54.28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2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-34 0 420 0,'0'0'190'0,"0"0"-5"0,11 11-143 15,-22-11-2-15,11 8-2 0,-10-6 0 16,10 6-6-16,0-8-8 0,5 13-10 16,-5-13-14-16,-12 15 0 0,12-15 0 15,15 14 0-15,-15-14 0 0,12 15 0 0,-12-15 0 16,0 10 0-16,0-10 0 0,4 10-3 16,5 1-53-16,-21-12-83 0,24 9-69 15,-12-8-1-15,8 9 1 0,-8-9 9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2.2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0 425 0,'0'0'188'0,"0"0"-7"0,0 0-152 15,0 0 0-15,0 8 1 0,0-8 2 16,0 0 2-16,0 0-8 0,5 12-2 0,-5-12-6 16,15 8-11-16,-5-5-7 0,-10-3 0 15,15 9 0-15,-1-5 0 16,-2-1 0-16,3-1 0 0,0 0 0 16,-4-1 0-16,-11-1 0 0,14 0 0 0,-14 0 0 15,12-1 0-15,2 1-5 0,-14 0-41 16,0 0-26-16,-4-12-63 0,14 11-62 15,-10 1-12-15,9-9 14 0,-9 9 32 16,-9-12 163-16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19.0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0 388 0,'0'0'175'0,"0"0"7"16,0 0-134-16,0 0 0 0,0 0 2 16,-6 9-12-16,6-9-9 0,-6 9-4 15,6-9-2-15,-3 14-6 0,-4-7-17 16,12 2 0-16,-5-9 0 0,0 14 0 0,0-14 0 15,9 16 0-15,-9-16 0 0,1 12 0 16,-1-12 0-16,3 9 0 0,-3-9 0 16,0 0-50-16,11 12-29 0,-11-12-123 15,0 0-4-15,0 0 0 0,0 0 0 16,11-11 133-16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18.7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0 354 0,'0'0'159'0,"0"0"13"0,0 0-142 0,0 0 0 15,0 0 5-15,6 9 0 0,-6-9-7 16,0 0-1-16,0 0 4 0,-4 11-3 16,4-11-10-16,-5 8 0 0,5-8-3 15,-2 8-3-15,2-8 1 0,-5 8-3 16,5-8-2-16,0 8-8 0,0-8 0 15,0 0 0-15,0 8 0 0,0-8 0 0,0 0 0 16,0 0 0-16,3 9 0 0,-3-9 0 16,0 0 0-16,0 0 0 0,0 0 0 15,10 9 0-15,-10-9 0 0,0 0 0 16,11-2 0-16,-11 2 0 0,12-2 0 16,-4 0 0-16,-8 2 0 0,16-5 0 15,-7 4 0-15,-1-1 0 0,1 1 0 16,0-2 0-16,-9 3 0 0,14-2 0 15,-6 1 0-15,-8 1 0 0,11-2 0 16,-11 2 0-16,0 0 0 0,0 0-20 0,8 1-22 16,-8-1-14-16,0 0-33 0,0 0-112 15,0 0 13-15,-11 0-10 0,11 0 19 16,0 0 130-16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1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51 592 0,'0'0'212'16,"0"0"7"-16,0 0-219 0,0 0 0 15,0 0 0 1,8-4 0-16,-8 4 0 0,4-9-23 0,8 6-147 0,-12 3-49 15,8-15 6-15,-4 6-11 0,2-2 51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6.23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-2 31 475 0,'0'0'204'0,"5"18"2"16,-5-18-180-16,0 0-4 16,28-11-3-16,-10 12-3 0,-18-1-3 15,37-9-5-15,-17 4-3 0,-2-4-21 0,11 14-26 16,-29-5-45-16,24-17-122 0,-24 17 1 16,30-2-7-16,-30 2 8 0,20-2 198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0.2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34 284 0,'0'0'182'0,"0"0"9"15,0 0-122-15,0 0-15 0,0 0-5 16,0 0-6-16,10 0-4 0,-10 0-5 16,9 4-2-16,0-2-7 0,3 2-4 15,0 1-21-15,2 1 0 0,-2 2 0 16,1 2 0-16,4 1 0 0,0 1 0 0,-2 0 0 15,3 5 0-15,-1-4 0 0,0 4 0 16,-1-4 0-16,1 2 0 0,-1-2 0 16,0 0 0-16,-3-2 0 15,-2-4 0-15,1 1 0 0,-2-2 0 0,-2-1 0 16,0-1 0-16,-8-4 0 0,11 5 0 16,-11-5 0-16,0 0 0 0,0 0 0 15,0 0 0-15,0 0 0 0,4-8 0 16,-8 0 0-16,-1-2 0 0,3-4 0 15,-4 2 0-15,5-3 0 0,-5-4 0 0,2-1 0 16,-1 2 0-16,4-2 0 0,-1-1 0 16,-2 2 0-16,4 3 0 0,0 1 0 15,2 2 0-15,-2 6 0 0,0-2 0 16,0 9 0-16,-5-11 0 0,5 11-67 16,0 0-73-16,0 0-82 0,0 0 3 15,0 0-1-15,0 0 66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9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0 364 0,'0'0'199'0,"0"0"6"0,0 0-122 16,0 0-44-16,4 14-4 0,-4-14-1 15,1 13 4-15,-1-13-12 0,1 21-26 16,-2-10 0-16,3 3 0 0,-1 1 0 16,0 1 0-16,-3 1 0 0,3-1 0 0,0-1 0 15,-1-2 0-15,-1-1 0 16,2 1 0-16,2-5 0 0,-3 1 0 15,0-9 0-15,1 9 0 0,-1-9 0 16,0 0 0-16,4 10 0 0,-4-10 0 0,0 0-57 16,-8-10-23-16,8 10-37 0,0 0-79 15,0 0-13-15,-3-16-4 0,-2 8 63 16,1 0 150-16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9.5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8 280 0,'0'0'174'0,"0"0"-70"16,0-10-45-16,0 10-2 0,0 0-1 15,0 0-3-15,0 0-4 0,0 0-2 16,0 0-5-16,0 0-6 0,-6 12-9 15,8-1 2-15,-1-1-19 0,-1 5-10 16,0 2 0-16,3 3 0 0,-3-1 0 16,3 1 0-16,-1-3 0 0,1 2 0 0,-2-3 0 15,5 1 0-15,-6-4 0 0,0-1 0 16,1-1 0-16,0-4 0 0,-1 3 0 16,0-10 0-16,-1 10 0 0,1-10 0 15,0 0 0-15,0 0-70 0,8-1-122 16,-8 1-31-16,3-14 5 0,-3 5-6 0,2-2 129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3.8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28 444 0,'-15'2'171'0,"11"-11"-61"16,4 9-92-16,0 0-2 0,0 0 1 16,12 0-2-16,0 0-2 0,0-2-1 15,6 0-3-15,0 1-13 16,-2-5-22-16,10 8-61 0,-6-5-91 0,0 1 7 15,1 0-7-15,-1-1 3 0,1 1 170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3.6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107 33 326 0,'9'-12'179'0,"-9"12"5"0,5-15-103 16,-5 15-41-16,2-7 1 0,-2 7-2 16,0 0-8-16,0 0-5 0,0 0-6 15,0 0-3-15,0 0-3 0,-12-1-2 16,12 1-2-16,-16 9-7 0,5-2-3 16,-1 1 0-16,1 1 0 0,0 3 0 0,1 0 0 15,1 0 0-15,-4-1 0 0,4 1 0 16,3 0 0-16,3 0 0 0,3-1 0 15,1-2 0-15,4-1 0 0,2 0 0 16,4-1 0-16,3-1 0 0,0-3 0 16,3 0 0-16,0-1 0 0,-1-3 0 15,4 7-40-15,-11-13-100 0,9 8-61 16,-7-6-13-16,3 3 14 0,-14 2-12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3.2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14 400 0,'0'0'179'0,"0"0"0"15,0 0-147-15,0 0 0 0,1 14 1 16,-1-14 2-16,-1 14 2 0,1-14-5 16,1 18-3-16,-4-10-8 0,3 3-7 0,-1-3-14 15,1 1 0-15,0-9 0 0,1 14 0 16,-1-14 0-16,1 9 0 0,-1-9 0 15,0 0 0-15,0 0 0 0,0 0 0 16,8 3 0-16,-8-3 0 0,0 0 0 16,6-9 0-16,-6 9 0 0,5-13 0 0,-4 4 0 15,0-1 0-15,1-1 0 16,1 0 0-16,-1 0 0 0,4 0 0 16,0 1 0-16,-3 0 0 0,-3 10 0 15,13-11 0-15,-13 11 0 0,0 0 0 0,12-6 0 16,-12 6 0-16,0 0 0 0,5 11 0 15,-5-11 0-15,4 13 0 0,1-5 0 16,2 1 0-16,-6 3 0 0,4-2 0 16,-3 0 0-16,3-1 0 0,-4 0 0 15,3-1 0-15,-4-8 0 0,2 13 0 0,-2-13 0 16,4 8 0-16,-4-8-3 0,0 0-44 16,15 15-44-16,-15-15-119 0,9 3 12 15,-9-3-14-15,0 0 18 16,8-9 127-16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2.7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26 327 0,'2'9'164'0,"-2"-9"7"0,0 0-136 16,14-3-2-16,-14 3 2 0,21-3 2 16,-9-3-12-16,5 4-8 0,-2-2-3 15,2 0-6-15,2 1-7 0,-5-3-14 0,4 8-30 16,-18-2-79-16,15-6-54 16,-15 6-5-16,12-1 2 0,-12 1 27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2.4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24 221 0,'8'-1'147'15,"-8"1"5"-15,-8-4-115 0,8 4-4 0,0 0-1 16,0 0 2-16,0 0 2 0,0 0 2 16,0 0-1-16,0 0-1 0,0 0-4 15,0 0-4-15,0 0-8 16,0 0 7-16,0 0-11 0,0 0 5 0,-8-4-11 15,8 4 7-15,0 0-15 0,0 0 8 16,0 0-3-16,0 0-2 0,0 0-2 16,0 0-1-16,0 0 0 0,0 0-3 15,0 0 2-15,0 0-3 0,0 0 2 16,0 0 0-16,0 0 1 0,0 0-4 0,0 0 5 16,0 0-4-16,0 0 3 0,0 0 2 15,0 0-2-15,0 0 2 0,0 0-2 16,0 0 4-16,0 0-4 15,0 0 3-15,0 0-4 0,0 0-2 0,0 0 3 16,0 0-1-16,0 0-1 0,0 0 2 16,0 0-1-16,0 0 0 0,0 0 1 15,0 0 0-15,0 0-1 0,0 0 1 16,0 0-1-16,0 0-8 0,7 4 13 16,-7-4-12-16,0 0 12 0,0 8-10 0,0-8 12 15,0 0-13-15,0 9 13 0,0-9-6 16,0 0-1-16,8 10 2 0,-8-10-2 15,6 10 0-15,-6-10 0 0,8 15 0 16,-6-6 0-16,2 1 0 0,-3 3 0 16,6 3 0-16,-1 1 0 0,1 0 0 15,1 1 0-15,-1 4 0 0,3-1 0 16,-3-2 0-16,2-1 0 0,-2 0 0 16,-2-3 0-16,3-1 0 0,-5-1 0 15,6-3 0-15,-7 0 0 0,2 1 0 0,-4-11 0 16,7 12 0-16,-7-12 0 0,9 12 0 15,-9-12 0-15,6 10 0 0,-6-10 0 16,0 0 0-16,11 6 0 0,-11-6 0 16,0 0 0-16,0 0 0 0,0 0 0 15,0 0 0-15,0 0 0 0,0 0 0 0,0 0 0 16,0-9 0-16,0 9 0 0,-2-10 0 16,2 10 0-16,1-8 0 15,-1 8 0-15,-2-10 0 0,2 10 0 16,-1-9 0-16,1 9 0 0,2-9 0 0,-2 9 0 15,2-10 0-15,-2 10 0 0,3-8 0 16,-3 8 0-16,0 0 0 0,0-11 0 16,0 11 0-16,0 0 0 0,1-11 0 15,-1 11 0-15,-1-10 0 0,2-1 0 16,-1 2 0-16,2-4 0 0,-1 0 0 0,-1-3 0 16,3-3 0-16,-3-1 0 0,3-5 0 15,-1 2 0-15,0 0 0 0,0 1 0 16,1-1 0-16,0 6 0 15,-1 1 0-15,2 4 0 0,-3 4 0 0,-1 8 0 16,-1-10 0-16,9 13-26 0,-8-3-32 16,0 0-38-16,0 0-110 0,4 12 7 15,-4-12 1-15,0 10 5 0,0-10 147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40.8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158 85 85 0,'-2'-10'134'0,"10"6"9"15,-8 4-93-15,2-14 9 0,-2 14 5 0,3-15 2 16,-3 15-7-16,-3-13-2 0,3 13-5 16,2-11-6-16,-2 11-11 0,-7-8-4 15,7 8-8-15,-8-5-4 0,8 5-3 16,-8-4-5-16,-5 5-3 0,0-1-3 16,13 0 2-16,-16 4-3 0,0 0 2 0,1 0-1 15,3 2-2-15,-6-2-2 0,8 1 1 16,0 0-1-16,1 2 1 0,9-7-1 15,-13 12-1-15,13-12-1 0,4 13 2 16,5-6-1-16,0 2 2 0,0-1-4 16,-1 2 3-16,3 1-3 0,3 0 5 0,-3-1-5 15,5 2 3-15,-1 0-3 16,2 0 3-16,2 1-2 0,-4-1 2 16,1-1-4-16,-3 0 6 0,-5 0-5 15,-4 1 5-15,1-2-4 0,-8 0 2 0,-6 0 4 16,2-1-6-16,-8 0 7 0,1-1-7 15,-2-3 9-15,0-1-11 0,-5-2 15 16,1-2-11-16,2-4-1 0,1-2 0 16,5-1 0-16,2-2 0 0,0 0 0 15,2-1 0-15,3-3 0 0,6 1 0 0,3-2 0 16,0 1 0-16,2-1 0 0,3-2 0 16,3 1 0-16,5 1 0 0,-1 0 0 15,-1 2 0-15,0 5 0 16,-3-4-27-16,8 14-74 0,-11-8-103 0,-9 5-2 15,0 0-2-15,0 0-1 0,0 0 142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9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0 340 0,'0'0'179'0,"0"0"-3"0,0 0-107 16,0 0-34-16,0 0-3 0,7 13 2 0,-7-13 1 16,9 18 4-16,-14-10-8 0,6 7 0 15,1-2-9-15,-1 2-22 0,-6-1 0 16,5 3 0-16,-1-2 0 15,-4 0 0-15,9-1 0 0,-2-2 0 0,-4-2 0 16,9-1 0-16,-7-9 0 0,4 12 0 16,-4-12 0-16,8 3 0 0,-8-3 0 15,0 0 0-15,12-7 0 0,-12 7 0 16,20-16 0-16,-15 7 0 0,8-3 0 16,-4 2 0-16,1 0 0 0,0 1 0 0,2-1 0 15,-4 4 0-15,-8 6 0 0,16-7 0 16,-8 8 0-16,4 2 0 0,3 2 0 15,-1-1 0-15,-8 5 0 0,5 0 0 16,-1 4 0-16,1-5 0 0,-3 3 0 16,-5-1 0-16,1 1 0 0,-4 0 0 0,-2-1 0 15,-2-1 0-15,-6-2 0 16,-1 1 0-16,0-2 0 0,-2-1 0 16,1-1 0-16,-4-2 0 0,3 0 0 15,-8-3 0-15,11 1 0 0,-6-4 0 0,6 4-41 16,-9-11-38-16,19 11-95 0,-13-13-39 15,13 13 12-15,0-17-4 0,5 8 96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5.72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183-3 212 0,'-13'-18'152'15,"13"18"-45"-15,0 0-63 0,0 0-1 16,-17 18-1-16,0-9 0 0,13 19 1 0,-16-6 0 16,15 26 1-16,-16-9-6 0,13 27-4 15,-11-7-3-15,9 18-7 0,-7 1-7 16,8 19 1-16,-4-2-9 0,8-1-5 15,0 4-2-15,5-8 1 0,2 1-2 16,5-7-1-16,3-3 2 0,1-12-10 16,7 0-8-16,-9-19-21 0,19 17-30 15,-23-36-66-15,15 7-73 0,-2-9-2 16,2-12 3-16,-1 1 131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9.0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1 377 0,'0'0'179'0,"-9"-5"14"0,10 14-139 0,-9-7-5 15,13 11 1-15,-9-4-9 0,5 4-5 16,-4-2-9-16,6 7-10 0,-2-5-17 16,1 5 0-16,1-2 0 0,-2 0 0 15,2-2 0-15,5 2 0 0,-2-3 0 16,1-3 0-16,-1 0 0 0,6-3 0 0,-1-2 0 16,0-2 0-16,6-2 0 0,-4-2 0 15,4-4 0-15,-3 1 0 16,2-3 0-16,-1 0 0 0,-2-2 0 15,-1-2 0-15,-6 1 0 0,2 1 0 0,-8 9 0 16,3-13 0-16,-3 13 0 0,-5-12 0 16,5 12 0-16,-12-1 0 0,4 2 0 15,-4 3 0-15,4 1 0 0,-5 1 0 16,0 4 0-16,6-1 0 0,-4 0 0 16,7 3 0-16,-6-1 0 0,9-1 0 0,0 0 0 15,2 0 0-15,-1-10 0 0,12 17 0 16,-1-10 0-16,0-3 0 0,8 2 0 15,-4-7 0-15,12 10-68 0,-5-11-149 16,2 3 9-16,0-8-13 0,0 4 15 16,-3-5 104-16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8.4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24 550 0,'0'0'204'16,"-6"-7"-11"-16,6 7-170 0,0 0-2 15,-9-10-5-15,9 10-10 0,0 0-39 16,0 0-125-16,0 0-44 0,0 0 0 16,-4-7-9-16,4 7 5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8.3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0 411 0,'0'0'180'0,"-9"4"7"0,9-4-150 0,0 12-2 15,3-1 5-15,-9-4-3 0,7 7-3 16,-2-2-10-16,3 4 0 0,-2-3-10 15,2 2-14-15,-2-2 0 0,2 1 0 16,0-3 0-16,1 1 0 0,-1-2 0 16,2-2 0-16,-4-8 0 0,6 12 0 15,-6-12 0-15,0 0 0 0,9 5 0 16,-9-5 0-16,12-6 0 0,-12 6 0 16,7-15 0-16,-2 3 0 0,1 1 0 15,2-1 0-15,0 0 0 0,1-1 0 0,-1 2 0 16,-3 0 0-16,-5 11 0 0,12-10 0 15,-2 9 0-15,-1 1 0 0,-9 0 0 16,13 12 0-16,-4-5 0 0,0 4 0 16,0-1 0-16,0 2 0 0,-1 0 0 15,-2 2 0-15,1 0 0 0,0-3 0 0,-1 1 0 16,-3-1 0-16,-1 1-1 0,-4 0 2 16,2-12-1-16,-6 14 0 0,6-14 0 15,-18 9 0-15,2-8-7 16,1-2-5-16,1 0-15 0,-4-8-18 0,4 9-48 15,-5-10-107-15,2 2 4 0,-1-7-8 16,4 2 10-16,0-7 150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7.9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0 330 0,'9'4'181'15,"-9"-4"9"-15,0 0-106 0,11 13-32 16,-11-13-4-16,3 16-5 0,-3-16-16 16,2 14-3-16,-2-14-9 0,3 16-3 15,-3-16-5-15,9 11-2 0,-9-11-1 16,10 7-3-16,-10-7-1 0,0 0-6 0,17 5-12 16,-17-5-12-16,20-5-24 0,-17-6-34 15,8 7-104-15,-4-6-12 16,5 2 10-16,-5-4-3 0,-1 0 158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7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145 20 462 0,'-12'-8'192'16,"12"8"4"-16,-17-7-151 0,17 7-7 15,-15-5-4-15,8 7-8 0,-5-3-11 16,3 2-3-16,-3-1-9 0,2 3-3 16,-1 2 0-16,0-1 0 0,2 2 0 15,1-2 0-15,8-4 0 0,-10 11 0 16,10-11 0-16,-3 12 0 0,3-12 0 16,4 11 0-16,-4-11 0 0,12 10 0 0,-4-5 0 15,1-2 0-15,0 1 0 0,3 0 0 16,-1 1 0-16,1 0 0 0,0 0 0 15,-3 0 0-15,-2 0 0 0,-7-5 0 16,12 11 0-16,-12-11 0 0,3 9 0 16,-3-9 0-16,0 0 0 0,-9 9 0 15,1-5 0-15,-2-2 0 0,0-1 0 16,-2 0 0-16,0 0 0 0,-2-3 0 16,3 1-6-16,-2-4-19 0,13 5-21 15,-17-11-28-15,17 11-77 0,-2-10-52 0,2 10 11 16,2-13-9-16,-2 13 77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7.2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24 509 0,'0'0'196'0,"-1"-9"1"0,1 9-160 0,0-9-18 16,0 9-3-16,0 0-2 0,0 0-16 16,0 0-20-16,6-8-32 0,6 9-136 15,-12-1-2-15,13 3-4 16,-13-3 1-16,14 7 59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7.1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0 485 0,'0'0'192'0,"4"9"3"16,-4-9-162-16,3 11 1 0,-3-11-2 15,3 14-5-15,-3-14-10 0,2 13-9 16,-2-13-8-16,0 13 0 0,0-13 0 16,3 11 0-16,-3-11 0 0,0 0-21 15,5 13-30-15,-5-13-40 0,0 0-100 16,0 0-15-16,0 0 8 0,0 0-8 16,0 0 148-16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6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9 343 0,'0'0'172'0,"-3"12"5"0,3-12-128 16,0 9 1-16,0-9-1 0,0 14 1 16,0-14-10-16,3 16-6 0,-3-16-9 15,6 19-2-15,-3-11-12 0,3 2-11 0,-1-1 0 16,2-2 0-16,2 0 0 0,-9-7 0 16,15 12 0-16,-5-8 0 15,-1 0 0-15,0-2 0 0,1 0 0 16,0-2 0-16,-10 0 0 0,17-5 0 0,-8 2 0 15,-9 3 0-15,16-10 0 0,-16 10 0 16,12-16 0-16,-12 16 0 0,5-12 0 16,-5 4 0-16,0 8 0 0,1-14 0 15,-3 5 0-15,2 1 0 0,0-1 0 16,-1-1 0-16,1 10 0 0,-4-17 0 0,4 17-74 16,-3-12-129-16,3 12-2 0,-1-11-3 15,1 11 4-15,0 0 76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6.5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17 482 0,'-8'-8'181'16,"8"8"-2"-16,-6-10-153 0,6 10-24 16,0 0-1-16,0 0-6 0,0 0-3 0,0 0-7 15,0 0-13-15,0 0-19 0,0 0-48 16,8 9-81-16,-8-9 1 0,8 7 2 15,-8-7 25-15,9 9 148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6.3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0-2 459 0,'0'0'180'0,"9"0"7"0,-9 0-158 15,0 0-1-15,2 8-1 0,-2-8-2 16,5 13-3-16,-1-4-6 0,-4-9-5 16,5 16-2-16,-2-9-7 0,-3-7-1 15,9 16-12-15,-9-16-13 0,7 14-25 16,-7-14-59-16,0 0-76 0,0 0-16 0,6 8 10 16,-6-8-10-16,0 0 171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4.92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29 12 464 0,'-5'-17'215'0,"5"17"-8"0,0 0-158 16,0 0-9-16,0 0-12 16,-8 18-8-16,8-18-20 0,-3 38 0 15,1-13 0-15,1 5 0 0,-1 4 0 16,0 7 0-16,3 1 0 0,-6-10 0 0,19 20-82 15,-13-21-138-15,4 6 3 0,-5-11-5 16,3 1 1-16,-3-27 161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6.1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131 179 239 0,'3'-8'142'0,"-3"8"-63"15,8-5-40-15,-8 5 2 0,0 0 4 0,2-10-2 16,-2 10-5-16,0 0-1 0,6-9-3 16,-6 9-4-16,3-10-3 15,-4 2 0-15,1 8-2 0,1-12 1 16,-1 12-4-16,-2-10 0 0,2 10-3 0,-9-6-1 15,9 6-4-15,-14-1-1 0,6 3-2 16,-5 1-1-16,3 3-1 0,-4 0-2 16,0 4-1-16,0-2-6 0,0 3 0 15,4 1 0-15,0 2 0 0,2-2 0 16,2-1 0-16,2 2 0 0,2-2 0 0,2-1 0 16,4-2 0-16,-4-8 0 0,8 11 0 15,1-7 0-15,1-3 0 16,1-2 0-16,4-1 0 0,2-2 0 15,-4-4 0-15,3-1 0 0,1-3 0 0,-3 2 0 16,-2-4 0-16,0-1-4 0,-2-4-2 16,-4 2 8-16,-2 0-4 0,-3 0 2 15,-1-1-1-15,-1 0 4 0,0 3-2 16,-4 1 5-16,0 2-5 0,2 1-1 16,0 3 0-16,3 8 0 0,-6-9 0 0,6 9 0 15,0 0 0-15,-9-3 0 0,9 3 0 16,0 0 0-16,-1 10 0 0,1-10 0 15,2 12 0-15,0-3 0 0,1 3 0 16,-2 0 0-16,1 2 0 0,0 2 0 16,1 1 0-16,0-1 0 0,-2 1 0 15,2-4 0-15,0 2 0 0,1-1 0 16,0-2 0-16,-1-2 0 0,-1-2 0 16,3 0 0-16,-5-8 0 0,10 16 0 15,-10-16-1-15,11 13-74 0,-11-13-135 0,2 8-1 16,-2-8-2-16,0 0 15 0,0 0 84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5.3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40 534 0,'0'-13'198'0,"0"13"-11"0,0-10-164 16,0 10-2-16,0-9-2 0,0 9-7 0,0 0-17 15,5-8-23-15,4 10-123 0,-9-2-38 16,0 0-14-16,0 0 6 0,10 3-14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5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25 427 0,'0'0'192'0,"-5"-9"0"16,5 9-125-16,0 0-35 0,0 0-3 16,-12-11-3-16,12 11-9 0,-9-4-7 15,9 4-4-15,-11-1-4 0,11 1 0 16,0 0 2-16,-9 1-4 0,9-1 0 16,-8 4 0-16,8-4 0 0,0 0-1 0,0 0 0 15,-4 9 1-15,4-9-4 0,0 0 5 16,6 9-1-16,-6-9 0 0,9 9-1 15,0-1 2-15,-9-8-2 0,14 14 2 16,-9-5-1-16,5 0 0 0,-1 0-2 16,-2 1 3-16,0-1-1 0,-4-1 0 0,2 1-1 15,-3 0 2-15,1-1-3 16,-3-8 4-16,-7 14-6 0,7-14 5 16,-11 11-5-16,0-7 0 0,2-1-10 15,-5-4-9-15,5 5-20 0,-9-12-43 0,9 8-96 16,-4-8-16-16,13 8 10 0,-13-15-8 15,6 5 138-15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34.8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6 378 0,'0'0'180'0,"0"0"-2"0,9-6-129 16,-9 6 0-16,0 0-1 0,0 0-9 15,0 0-5-15,0 0-7 0,7 16 0 0,-7-16-13 16,-1 19-14-16,2-7 0 0,1-1 0 16,-5 1 0-16,9 1 0 15,-5-1 0-15,3-1 0 0,-7 1 0 16,7-3 0-16,-3 0 0 0,-5-1 0 0,4-8 0 15,0 11 0-15,0-11 0 0,0 0-30 16,12 7-125-16,-12-7-56 0,9-8 9 16,0 0-10-16,5 1 15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12.5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0 516 0,'0'0'189'0,"3"10"-5"16,-3-10-158-16,1 9-2 16,-1-9-2-16,3 18 5 0,-4-9-6 0,4 5-7 15,-3-2-14-15,5 1 0 0,-5 1 0 16,5 0 0-16,-4-1 0 0,3-2 0 15,-2 1 0-15,-1-4 0 0,8 7-26 16,-9-15-107-16,3 15-70 0,-3-15-6 16,0 15 0-16,0-15-2 0,0 9 180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12.2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18 517 0,'0'0'193'0,"-3"-9"-7"0,3 9-154 32,0 0-8-32,0 0-3 0,8-5-2 0,1 5-4 15,-9 0-5-15,15-2-4 0,-8 1-6 0,6 2 0 16,1-2 0-16,0 1 0 0,-2 1 0 16,1-1 0-16,1 2 0 0,-6-4-18 15,10 7-23-15,-18-5-34 0,16-2-115 16,-16 2-13-16,11 3 8 0,-11-3-4 15,0 0 98-15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11.3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0 370 0,'0'0'157'0,"0"0"18"16,0 0-144-16,5 8 2 0,-5-8-3 15,3 9 2-15,-3-9 8 0,1 10-18 16,-1-10 5-16,2 11-15 15,-2-11 6-15,3 10-14 0,-3-10 9 0,3 8-13 16,-3-8 2-16,0 0 2 0,0 0-3 16,9 7 3-16,-9-7 0 0,0 0-1 15,10-5-7-15,-10 5 11 0,7-9-12 16,-7 9 12-16,12-11-13 0,-12 11 11 16,12-12-11-16,-12 12 12 0,11-12-5 0,-11 12-1 15,9-7 1-15,-9 7 0 0,8-5 0 16,-8 5-2-16,0 0 0 15,9-1-1-15,-9 1 0 0,8 3 0 16,-8-3 2-16,0 0-1 0,9 9 2 0,-9-9 1 16,3 10 8-16,-3-10-11 0,4 10 10 15,-4-10-9-15,4 11 8 0,-4-11-12 16,6 10 11-16,-6-10-10 0,6 9 3 16,-6-9 0-16,6 7-5 0,-6-7-13 15,1 9-27-15,-1-9-62 0,0 0-88 0,0 0 4 16,-9 5-12-16,9-5 5 0,-8 0 151 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10.8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0 441 0,'0'0'174'0,"0"0"-59"0,0 0-73 15,-10 6 0-15,9 4-1 16,1-10 1-16,1 14-6 0,-1-14-9 0,5 17-2 16,-5-17-8-16,0 16-4 0,0-16-5 15,7 15-8-15,-7-15 0 0,0 15 0 16,0-15 0-16,2 13 0 0,-2-13 0 16,4 10 0-16,-4-10-3 0,0 0-31 15,8 14-27-15,-15-13-124 0,7-1-16 0,0 0 7 16,0 0-8-16,0 0 60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10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7 293 0,'0'0'149'0,"0"0"12"16,-8-7-117-16,8 7-9 0,0 0-3 15,0 0-3-15,0 0-4 0,0 0-1 16,0 9-4-16,0-9-1 0,1 8 2 16,-1-8 6-16,2 11-5 0,3-2 0 15,-5-9-4-15,2 13-1 0,-2-13 5 16,4 13-13-16,-4-13 7 0,6 13-13 16,-6-13 11-16,8 12-13 0,-8-12-1 15,9 8 0-15,-9-8 0 0,7 5 0 16,1-4 0-16,1 0 0 0,4-2 0 0,-3 1 0 15,2-2 0-15,0 1 0 0,-1 0 0 16,1-1 0-16,-4-2 0 0,-8 4 0 16,15-3 0-16,-15 3-18 0,9-1-5 15,-9 1-8-15,0 0-16 0,2-8-11 16,-2 8-25-16,0 0-56 0,0 0-48 0,0 0 9 16,-8-5-2-16,8 5 102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9.6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61 271 0,'0'0'154'0,"0"0"-1"0,0 0-103 15,0 0-9-15,-8-4-7 0,8 4-3 16,0 0-4-16,0 0 0 0,0 0-5 0,0 0-1 15,0 0-2-15,0 0 0 0,0 0 2 16,0 0-3-16,0 0 1 0,0 0-1 16,0 0-3-16,0 0 0 0,0 0-3 15,0 0-1-15,0 0-4 0,0 0-2 16,0 0 0-16,0 0-2 0,0 0 1 0,0 0-3 16,0 0-1-16,0 0 0 0,0 0 0 15,0 0 0-15,0 0 0 0,7-9 0 16,-7 9 0-16,0 0 0 15,11-10 0-15,-11 10 0 0,14-9 0 0,-6 5 0 16,1-1 0-16,1 2 0 0,-2-1 0 16,4 1 0-16,-3-2 0 0,1 3 0 15,2 0 0-15,-3 1 0 0,-9 1 0 16,13 1 0-16,-13-1 0 0,11 4 0 16,-11-4 0-16,6 10 0 0,-6-10 0 0,1 11 0 15,-1-11 0-15,4 14 0 0,-4-6 0 16,0-8 0-16,-5 15 0 0,5-15 0 15,-5 15 0-15,-1-5 0 16,1-3 0-16,-1 2 0 0,-1-1 0 0,7-8 0 16,-10 13 0-16,10-13 0 0,-13 11 0 15,13-11 0-15,-9 6 0 0,9-6 0 16,-9 2 0-16,9-2 0 0,0 0 0 16,0 0-2-16,0 0-1 0,0 0-5 15,0 0 0-15,0 0-4 0,0 0 2 0,0 0-1 16,0 0 1-16,0 0 2 0,8-2 1 15,-8 2 3-15,10 0 0 0,-10 0 3 16,16 2 0-16,-16-2 1 0,15 8-1 16,-15-8 1-16,16 12-3 0,-7-5 1 15,-1 1-1-15,0 0 3 0,-2 0 0 0,-6-8 1 16,16 14-2-16,-9-5 2 16,-7-9 0-16,7 14 3 0,-7-14 0 15,5 14 2-15,-7-5 3 0,3-1-8 16,-1-8 9-16,-12 14-8 0,12-14 10 0,-13 10-12 15,1-6 10-15,2-1-12 0,-2-3-2 16,-4-1 10-16,0-2-9 0,1 1 9 16,0-1-14-16,0-1 9 0,1 0-20 15,-1-4 3-15,7 8-18 0,-6-10-47 16,14 10-97-16,-9-9-17 0,9 9 14 0,0 0-11 16,0-10 108-16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7.82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538 71 315 0,'0'0'162'0,"-6"-20"10"0,6 20-143 16,-12-17-5-16,12 17 8 0,-20-15-4 15,20 15 2-15,-26-10-12 0,26 10 4 0,-36-7-11 16,19 9 4-16,-9-6-1 0,5 6-2 15,-7-2-1-15,2 4-1 0,-3-3-4 16,4 3 0-16,-3 0-1 0,3 3-1 16,-1-2-1-16,2 3-2 0,0 3 9 15,6-2-14-15,-1 1 13 0,19-10-12 0,-25 21 11 16,25-21-13-16,-13 21 13 0,13-21-11 16,-1 20 2-16,1-20 2 15,9 20-2-15,-9-20 2 0,23 19-2 16,-23-19 2-16,36 23-2 0,-15-13 1 0,5 2-1 15,0-1 0-15,0 0-1 0,2 3 2 16,2 0-2-16,0 2 1 0,-2 2 0 16,1-1 0-16,0 3-1 0,-4 2 2 15,-3 3-2-15,-2 0 3 0,-7 3-3 16,-2-3 4-16,-4 0-4 0,-7 2 4 0,-7-3-3 16,-2-3 2-16,-4-1-2 0,-6-3 3 15,-5-4-2-15,-2-2 2 16,-4-6-1-16,-4-1 1 0,-3-4-1 15,-3-3 2-15,-3-2-1 0,3-2-3 0,-1-1 3 16,2 1-1-16,6 0-8 0,3-10-17 16,30 17-32-16,-37-24-91 0,37 24-40 15,-2-33-4-15,2 33 0 0,29-38 44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4.66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54 355 0,'0'0'184'16,"0"0"-3"-16,0 0-130 0,0 0-10 15,0 0-7-15,3-17 5 0,-3 17-2 0,0 0-5 16,36 8-1-16,-36-8-6 0,37-9-12 16,-18 5-13-16,9 2 0 0,-1-1 0 15,0-3 0-15,1 1 0 0,-2 1 0 16,-2 4 0-16,-4-4 0 0,-3 2 0 16,-17 2 0-16,27-7 0 0,-27 7 0 0,0 0 0 15,0 0-7-15,22 2-45 0,-22-2-45 16,0 0-117-16,0 0-1 0,0 0-6 15,-18 11 14-15,18-11 198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7.5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0 492 0,'0'0'203'15,"0"0"-10"-15,0 0-148 0,0 0-9 16,-2 8-4-16,2-8-10 16,0 0-22-16,0 0 0 0,0 0 0 0,0 0-4 15,0 0-101-15,0 0-91 0,0-8-13 16,0 8 6-16,0 0-11 0,0 0 123 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7.3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0 501 0,'0'0'202'0,"0"0"-2"0,8 1-146 0,-8-1-24 16,0 0-6-16,0 0-12 16,0 0-12-16,0 0 0 0,0 0 0 15,0 0-5-15,0 0-42 0,0 0-72 16,0 0-81-16,9 9-1 0,-9-9-2 0,0 0 2 16,0 0 155-16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7.0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50 276 0,'5'-12'159'0,"-5"12"5"16,12-9-122-16,-13 0 4 0,11 8-3 15,-9-7 0-15,10 7-9 0,-11 1 0 16,18-5-3-16,-10 1-3 0,5 5-1 15,-3-3-2-15,4 4-3 0,-3-1-6 16,3 4 0-16,-6-1-7 0,3 1-1 0,-3 1-8 16,-8-6 0-16,13 15 0 0,-12-6 0 15,-2 0 0-15,-1 0 0 16,-2 0 0-16,-4 0 0 0,-1-2 0 16,-1 2 0-16,-2-5 0 0,0 1 0 0,1-1 0 15,-2-4 0-15,2 0 0 0,-3-3-14 16,14 3-18-16,-21-10-18 0,21 10-46 15,-10-8-101-15,10 8 0 0,-7-11 0 16,7 11 4-16,2-8 147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6.7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0 430 0,'2'12'190'0,"-2"-12"-1"0,14 9-143 15,-14-9-13-15,3 16 1 0,-3-16-2 16,3 18-6-16,-2-10-11 0,2 1-3 15,-1-1-6-15,0 1 1 0,-2-9-4 16,5 15-3-16,-5-15 0 0,4 9 0 16,-4-9 0-16,0 0-6 0,8 10-11 15,-8-10-12-15,0 0-13 0,0 0-23 0,0 0-85 16,0 0-52-16,0 0 13 0,0 0-9 16,4-9 74-16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6.4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10 335 0,'0'0'166'16,"0"0"18"-16,0 0-120 0,0 0-23 15,0 0-13-15,0 0 6 0,0 0-16 16,0 0-3-16,0 0-2 0,0 0-11 0,0 0-13 16,0 0-26-16,16-1-63 15,-16 1-88-15,0 0 11 0,8-9-14 16,-8 9 9-16,0 0 169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6.2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41 475 0,'-3'-18'184'0,"3"18"-25"15,0 0-124-15,0 0-1 0,0 0-1 16,34 2-4-16,-24-4-8 0,5 1-5 15,-1 0-3-15,2-1-2 0,1-1-5 16,-1 2-1-16,0-2-3 0,-1 2-2 16,0-1 0-16,-3-1-9 0,0 2-8 15,-12 1-16-15,21 1-21 0,-21-9-41 0,0 8-100 16,7 0 0-16,-7 0-1 0,0 0 7 16,0 0 150-16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5.9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0 380 0,'0'0'190'16,"5"11"3"-16,-8-20-74 0,3 9-86 0,5 11-8 16,1-1 4-16,-7-2-3 0,6 2-2 15,-5 1-20-15,3 1-4 0,-1-1 0 16,1 2 0-16,-1-1 0 0,-1-3 0 15,1-1 0-15,0 1 0 0,-2-9 0 16,2 13 0-16,-2-13 0 0,0 10 0 0,0-10-10 16,0 0-33-16,5 11-26 15,-5-11-112-15,0 0-13 0,-8-2-12 16,8 2 15-16,0 0 63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5.6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0 482 0,'0'0'188'16,"0"0"15"-16,0 0-159 0,0 0-14 15,0 0-3 1,0 0-3-16,0 0-4 0,0 0-15 0,0 0-5 0,0 0 0 0,0 0 0 16,0 0 0-16,0 0 0 0,0 0 0 15,0 0-7-15,0 0-28 0,0 0-53 16,0 0-116-16,0 0 9 0,0 0-13 15,0 0 11-15,0 0 109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5.2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35 114 167 0,'0'0'139'16,"-17"-17"4"-16,17 17-93 0,0 0-12 15,0 0-4-15,0 0-2 0,-14-22-3 16,14 22-7-16,0 0-1 0,0 0-2 0,-4-20-2 16,4 20-2-16,0 0 0 15,3-17-4-15,-3 17 1 0,0 0-3 16,10-17 1-16,-10 17-2 0,0 0 3 15,0 0-1-15,27-17-1 0,-27 17 2 0,0 0 1 16,29-3-1-16,-29 3-1 0,0 0-2 16,30 1-1-16,-30-1-2 0,0 0 0 15,30 11-2-15,-30-11-3 0,0 0 2 16,18 17-4-16,-18-17 4 0,6 16-4 16,-6-16 4-16,0 0-3 0,-5 25 3 15,5-25-2-15,-9 18 2 0,9-18-4 16,-16 19 5-16,16-19-2 0,0 0 0 15,-30 22-3-15,30-22 3 0,0 0-1 16,-26 12 1-16,26-12-1 0,0 0-1 0,0 0-1 16,0 0 2-16,-24 5 2 0,24-5-2 15,0 0 0-15,0 0-1 0,0 0 1 16,0 0-1-16,0 0 3 0,0 0-3 16,0 0-2-16,0 0 3 0,26-8 3 15,-26 8 1-15,0 0 3 0,27 11 1 0,-27-11 1 16,0 0 3-16,27 17 2 0,-27-17-2 15,24 13-1-15,-24-13-1 16,0 0-1-16,30 21-2 0,-30-21-2 16,0 0 0-16,22 18-5 0,-22-18 3 0,0 0-3 15,0 0 2-15,11 19-3 0,-11-19 2 16,0 0-1-16,0 0 0 0,0 0-1 16,0 0-4-16,0 18-7 0,0-18-12 15,0 0-20-15,0 0-55 0,0 0-87 16,0 0-16-16,0 0 11 0,0 0-7 0,8-18 144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04.4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16 276 0,'0'0'151'16,"0"0"1"-16,-12-16-119 0,12 16 3 15,0 0-2-15,0 0 3 0,0 0 0 16,7 19 6-16,-7-19-6 0,5 20-2 16,-5-20-8-16,4 24-1 0,-4-24-6 15,4 27-1-15,-4-27-6 0,4 29-2 16,-4-29-5-16,2 26-1 0,-2-26-3 15,1 20 2-15,-1-20-7 0,1 17 5 0,-1-17-5 16,0 0 5-16,1 18-9 0,-1-18-7 16,0 0-17-16,0 0-17 0,2 16-27 15,-2-16-122-15,0 0 8 0,0 0-13 16,0 0 18-16,0 0 130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3.44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0-2 426 0,'0'0'198'0,"24"8"4"16,-24-8-162-16,6 35-11 0,7-11-9 15,12 14 3-15,-9 3-8 0,10 5 0 16,-4 5-8-16,3 5-1 0,2 9-3 16,-4 4-4-16,-2 1 3 0,1 2 3 15,-2 7-1-15,-4 1 0 0,-3-1-13 16,-9 1 4-16,2-4-10 0,-13-4-18 0,7 16-14 15,-28-25-22-15,21 21-35 0,-27-15-85 16,7-1-6-16,-2-12-6 0,-4 2 71 16,8-11 130-16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54.61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-3 333 208 0,'20'-10'163'0,"-20"10"15"15,-4-17-133-15,4 17-1 0,0 0 1 16,13-1-3-16,-13 1-4 0,0 0-7 0,0 0-2 16,0 0-3-16,0 0-4 0,0 0-4 15,0 0-2-15,0 0-3 0,0 0-4 16,0 0 0-16,0 0-5 0,0 0 1 15,0 0-1-15,0 0-1 0,0 0 0 16,0 0 0-16,0 0-1 0,0 0 0 0,0 0 2 16,0 0-2-16,0 0-2 15,0 0 2-15,0 0-1 0,0 0 0 16,0 0 0-16,-7 17 0 0,7-17-1 16,0 0 1-16,1 16 0 0,-1-16 0 0,3 13 1 15,-3-13 0-15,6 19-3 0,-6-19 3 16,10 19 5-16,-10-19-11 0,11 22 9 15,-11-22-7-15,13 22 6 0,-13-22-6 16,13 17 9-16,-13-17-9 0,0 0 5 16,18 15 2-16,-18-15 1 0,0 0 0 0,17-6-1 15,-17 6-2-15,16-15-3 0,-16 15 0 16,28-25 0-16,-9 8 0 0,5-6 0 16,2-1 0-16,7-5 0 0,1-5-3 15,8 2-13-15,-7-13-30 0,22 22-68 16,-15-18-98-16,4 3-1 0,-5-3-1 15,2 4 10-15,-5 2 204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54.0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 47 71 0,'14'5'124'0,"-14"-5"7"0,0 0-109 16,0 0-11-16,1-14 1 0,-1 14 1 15,0 0 5-15,13-7-1 0,-13 7-3 16,0 0 4-16,19-13-7 16,-19 13 4-16,22-8-5 0,-8 6 4 0,-14 2-10 15,29-3 8-15,-29 3 0 0,29-4-1 16,-29 4 2-16,28 1-1 0,-28-1-3 15,24 3 0-15,-24-3 0 0,19 5-2 16,-19-5-4-16,0 0 4 0,14 10-1 16,-14-10 4-16,0 0 10 0,3 20-8 0,-3-20 7 15,-5 18-5-15,5-18 5 0,-12 21-7 16,12-21 3-16,-15 27-15 16,5-12 1-16,0 1-4 0,1-2 3 15,-1 3-4-15,2 0 3 0,-1-1-3 0,1 1 2 16,1-1 4-16,3-1-2 0,-1 1 3 15,3-1-3-15,1-1 1 0,1 0-1 16,3 2 2-16,-3-16-2 0,12 26 3 16,-12-26-3-16,17 24 4 0,-7-10-3 15,-10-14 3-15,27 25-3 0,-12-14 2 0,-1 1-2 16,2 1 1-16,0-1-3 0,0 2 2 16,1-1-1-16,-1-1 0 0,1 0 0 15,-3 0 1-15,1-1-2 0,-15-11 1 16,25 19 0-16,-25-19 2 0,17 11-2 15,-17-11 2-15,0 0-2 0,13 16 2 0,-13-16-2 16,0 0 3-16,0 0-2 16,-2 18 0-16,2-18 0 0,0 0 2 15,-11 19-3-15,11-19 1 0,-11 18 8 16,11-18-5-16,-13 24 3 0,6-8-7 0,1 1 9 16,0 0-13-16,2 1 14 0,0 3-9 15,1-3 2-15,1 4-4 0,0-2 4 16,3 1 3-16,-2 1-3 0,3 1 7 15,-2 1-7-15,4 2 3 0,-3-1-4 16,2 1 5-16,-2-2-6 0,2 2 3 0,-2-3-4 16,0 1 5-16,0-3-6 0,-1 0 4 15,0-3-4-15,0-2 3 0,-1-2-1 16,-1 0 5-16,2-14-5 16,-10 22 4-16,10-22-2 0,-16 16 1 0,2-10 0 15,0 0-1-15,-3 1-8 0,-3-3-6 16,4 4 0-16,-8-9-21 0,24 1-14 15,-41 5-29-15,41-5-64 0,-20 5-58 16,20-5 15-16,-15-12-3 0,11-3 185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2.5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72 375 0,'-1'8'186'15,"1"-8"6"-15,-4 17-135 0,4-17-24 16,-1 19 0-16,-1-10-5 0,5 3-8 0,-1-4-8 15,3 2 1-15,-5-10-3 0,13 15 0 16,-5-11-4-16,4 0 0 16,1-2-1-16,3-3-2 0,0-1-1 15,1-2-1-15,1-2 1 0,1-1-2 0,0-1 3 16,-2-1-3-16,-3-2 2 0,0 0 2 16,-3-1 0-16,-1 2 1 0,-6-3 4 15,0 2-7-15,-5-1-2 0,-2 0 0 16,-3 2 0-16,-2 0 0 0,-3 2 0 15,-3-1 0-15,-1 2 0 0,0 3 0 0,-3 1 0 16,0 3 0-16,1 1 0 0,0 3 0 16,2 0 0-16,-2 1 0 0,9 9-18 15,-13-7-186-15,14 5-11 16,-2-3 5-16,5 3-10 0,0-5 65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2.2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0 512 0,'0'0'207'0,"0"0"-15"0,-3 14-168 0,3-14 9 16,-1 18-10-16,-1-9 8 0,4 4-30 15,-2-1-1-15,2 3 0 0,0-2 0 16,1 2 0-16,1-1 0 0,0 0 0 16,0 0 0-16,2-1 0 0,0 0 0 15,0-3 0-15,2 3 0 0,-8-13-28 16,18 16-67-16,-18-16-116 0,15 4-2 15,-15-4 1-15,17-6 4 0,-9-2 153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1.9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0 425 0,'0'0'194'0,"-6"11"-1"16,6-11-155-16,2 9 0 16,-2-9-3-16,3 13 0 0,-3-13-12 15,11 14-1-15,-11-14-7 0,17 15-10 0,-6-7-5 16,2 0 0-16,0 0 0 0,2-1 0 16,0 0 0-16,-2-3 0 0,4 4-21 15,-10-9-33-15,13 9-64 0,-10-10-92 16,3 3 4-16,-4-6-5 0,1 3 9 15,-10 2 202-15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1.7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114 0 552 0,'0'0'210'16,"-8"9"-10"-16,8-9-186 0,-13 14 4 16,3-4-3-16,3 2-1 0,-3-1-14 15,2 3 0-15,-1 0 0 0,0 0 0 16,2 0 0-16,0 0 0 0,1-2 0 15,-1-1 0-15,3 0-4 0,4-11-27 16,-6 16-18-16,-3-18-23 0,16 10-76 16,-7-8-61-16,0 0 7 0,-2-11-2 0,2 11 101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1.5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173 84 359 0,'0'0'176'0,"14"-8"-68"0,-12-5-59 16,9 9-2-16,-11-9-3 0,0 13 0 0,6-15-14 16,-6 15 6-16,-1-12-19 0,1 12 7 15,-9-10-18-15,9 10 8 0,-18-7-5 16,7 6-3-16,-3 1 2 0,-1 0-1 16,-2 3 7-16,0 2-9 0,-1-4 2 15,2 4-5-15,0 0 3 0,2 1-5 16,2 1 6-16,2 0-7 0,2-2 1 15,8-5-1-15,-10 14 3 0,10-14-2 16,2 13 0-16,-2-13 0 0,10 12 0 16,-1-6 0-16,3 0 0 0,1 2 0 0,3 1 0 15,2-1 0-15,1 1 0 0,0 1 0 16,-1 1 0-16,-1 1 0 0,-1 0 0 16,-2-2 0-16,-4 1 0 0,-2 1 0 15,-2-1 0-15,-3-2 0 0,-3 0 0 16,-2-1 0-16,-3 0 0 0,5-8 0 15,-17 12 0-15,5-8 0 0,-3-2 0 16,0-2 0-16,-3 1-2 0,0-3 3 16,0-2 0-16,1-2-1 0,2-3 0 15,2-2 0-15,1 1 0 0,3-3 0 0,2-2 0 16,4 2 0-16,4 0 0 0,2 1 0 16,3 0 0-16,4 2 0 0,3-1 0 15,1 1 0-15,4 2 0 0,-1 0 0 16,2 2-2-16,-3-1-23 0,4 6-22 15,-12-7-46-15,5 7-116 0,-4-1 6 0,0 3-7 16,-9-1 13-16,9-3 161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0.7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12 533 0,'0'0'201'0,"0"0"4"16,10-6-179-16,0 7-6 0,0-5 0 15,4 4-5-15,0-2-12 0,0 2-3 16,3-1 0-16,0 2 0 0,0 0 0 16,-1-1 0-16,2 5-20 0,-18-5-68 0,21 3-115 15,-12-2-7-15,-1 3 3 0,-8-4-8 16,0 0 136-16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0.6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14 459 0,'0'0'194'0,"0"-8"0"0,0 8-153 15,0 0-7-15,14 0-5 0,-14 0-10 16,13-2-2-16,-4 0-3 0,3 1-5 0,-1 1-2 16,3 0-3-16,-1-1-3 0,-2 2-4 15,3 1-14-15,-14-2-20 0,20 7-33 16,-20-7-74-16,0 0-58 0,0 0-1 15,-1 11 0-15,1-11 61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0.1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29 306 0,'3'14'177'0,"-5"-6"5"0,10 7-106 16,-8-15-23-16,2 22-4 0,-7-13-10 15,9 8-5-15,-5-5-13 0,2 2 1 0,2-3-8 16,0 0 0-16,0-2-7 0,3 1 5 16,2-3-6-16,4-2-1 0,-1-2-2 15,3-2-1-15,0-2-1 0,2-2-1 16,0-1 0-16,1-5 0 0,2 0 0 16,-3-3 0-16,-1-2 0 0,-3-1 0 15,-1-2 0-15,-4 0 0 0,-4-1 0 16,-3 2 0-16,-6-1 0 0,-2 3 0 15,-5 2 0-15,-1 3 0 0,-4 3 0 16,-1 2 0-16,-2 4 0 0,2 1 0 0,1 2 0 16,1 3 0-16,2 0 0 0,0-1 0 15,12 9-4-15,-8-8-203 0,13 7-4 16,-2-13-3-16,10 15-3 0,-1-9 48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3.08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300 0 308 0,'0'0'176'0,"-23"11"-27"15,23-11-105-15,-17 12 1 0,-3-8-2 16,15 24-5-16,-19-14 3 0,11 25 1 0,-16 3-10 16,12 18-1-16,-13 4-13 15,9 19-4-15,-4 2 0 0,2 7-4 16,2 9-5-16,6 9 5 0,4-9-10 15,5 0 1-15,8-4 1 0,7-9-2 0,9-5 0 16,3-10-11-16,11 2-12 0,-8-32-36 16,29 23-38-16,-15-25-112 0,5-5-5 15,-5-11 5-15,-1-9 9 0,0-4 200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9.8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43 307 0,'0'0'162'0,"12"-15"-48"0,-1 15-39 16,-11-10-9-16,10 11-6 0,-12-9-9 15,2 8-11-15,0 0-2 0,0 0-9 0,3-8-7 16,-3 8-7-16,-9-3-6 0,9 3-1 16,-15-1 0-16,6 2 0 15,-3 0-8-15,0-1 6 0,-3 2-2 16,1-1-3-16,-2 2-1 0,2 0 0 0,-2 0 0 16,1 0 0-16,0 0 0 0,4 2 0 15,3 0 0-15,8-5 0 0,-10 8 0 16,10-8 0-16,-5 12 0 0,5-12 0 15,10 13 0-15,-10-13 0 0,16 13 0 16,-6-6 0-16,4 1 0 0,3 0 0 0,0 0 0 16,-2 1 0-16,1 2 0 0,-1 1 0 15,0-1 0-15,-1 3 0 0,-2-2 0 16,-1 3 0-16,-3-1 0 0,1-2 0 16,-3 0-3-16,-3-1 3 0,-4 0-2 15,-3-3 3-15,-1 1-2 0,-3-3 6 16,-1-1-6-16,-4 0 2 0,0-3-1 15,-2-1 0-15,-1 0 0 0,2-4 0 16,-1 0 0-16,2-3 0 0,0-1 0 16,2 0 0-16,1-2 0 0,5-1 0 0,3-2 0 15,2-1 0-15,1 1 0 0,3 0 0 16,5-1 0-16,0-2 0 0,6 1 0 16,-2 0 0-16,3 3 0 0,-1 0 0 15,3 2-9-15,-5-1-11 0,3 5-3 16,-5-2-16-16,4 8-13 0,-12-9-11 15,12 12-28-15,-15-12-37 0,0 8-61 16,9-5 8-16,-9 5 5 0,9-4 125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9.0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0 395 0,'-3'8'195'0,"3"-8"8"0,0 0-121 15,10 8-34-15,-10-8-4 0,12 2-6 0,-12-2-20 16,18 0-18-16,-5-1 0 0,2 0 0 16,-3 0 0-16,3 0 0 0,-1 0 0 15,0-1 0-15,5 3 0 0,-10-6 0 16,8 11-83-16,-7-10-124 0,2 5 1 16,-12-1-8-16,11-4 4 0,-11 4 108 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8.8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4 522 0,'0'0'198'0,"0"0"1"16,0 0-174-16,15-5-1 0,-15 5-1 16,15 1 0-16,-6-1-14 0,5 2-9 0,-2-2 0 15,2 2 0-15,1 1 0 0,-2 0 0 16,2-3 0-16,-3-1 0 0,-1 1 0 16,0-1 0-16,-2 1 0 0,-9 0 0 15,11 2-45-15,-13-10-32 0,2 8-121 16,0 0-9-16,0 0 1 0,0 0 2 0,0 0 119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8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0-1 520 0,'0'0'209'0,"10"1"-7"0,-10-1-170 16,0 0 0-16,0 9-8 16,5 2-20-16,-4-2-4 0,1 5 0 0,-3-2 0 15,5 3 0-15,-1-1 0 0,0 2 0 0,2 1 0 16,-1-3 0-16,-3 1 0 0,4-2 0 16,1 1 0-16,-3-3 0 0,-3 1 0 15,1-4 0-15,2-1 0 0,-3-7 0 16,1 11 0-16,-1-11-20 0,0 0-113 15,0 0-87-15,0 0 7 0,0 0-5 0,0 0 11 16,0 0 196-16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8.1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3 327 0,'0'0'177'0,"0"0"3"0,9 2-136 15,-9-2-4-15,0 0-3 0,12-1-4 16,-2 4-1-16,-2-5-10 0,2 5-3 15,-1-3-8-15,3 1-3 0,1 0-3 16,0 0-1-16,-4-1 1 0,5-1-12 0,-3 2-11 16,-11-1-21-16,19 0-44 0,-19 0-110 15,13-3 1-15,-13 3-5 0,0 0 1 16,6-8 178-16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7.4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0 404 0,'0'0'202'0,"-4"10"-6"15,4-10-141-15,-1 13-7 0,1-13-7 16,1 20 3-16,-3-10-19 0,7 4-17 15,-4-2-8-15,1 4 0 0,2-3 0 16,-3 3 0-16,0-2 0 0,1 1 0 16,1-2 0-16,-2 2 0 0,1-3 0 15,3-2 0-15,-4-1 0 0,1-1 0 0,-2-8 0 16,0 10 0-16,0-10 0 0,0 0-3 16,4 9-42-16,-4-9-17 0,0 0-40 15,0 0-108-15,0 0 8 0,0 0-2 16,0 0 14-16,0 0 186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7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172 27 242 0,'0'0'153'16,"-10"-3"-3"-16,-2-2-117 0,12 5-11 0,-10-6 1 15,10 6 2-15,-15-6 3 0,15 6-2 16,-13-5 3-16,13 5-2 0,-20-3-2 16,12 3-2-16,-3-1 0 15,2 3-2-15,-3-3-1 0,2 5-8 0,-2-3 0 16,12-1-4-16,-14 5-2 0,14-5 0 15,-13 7-2-15,13-7-2 0,0 0-2 16,-3 10 2-16,3-10-2 0,1 10 0 16,-1-10 2-16,9 10-4 0,-9-10 2 15,14 13 0-15,-5-5 1 0,0-1-2 0,1 1 0 16,0-1 5-16,-1 2-7 0,4 2 6 16,-3-1-7-16,0-2 7 0,-2 2-5 15,2 1 4-15,-3 0-6 0,1-1 5 16,-2 1-3-16,-6-2 3 0,2 1-3 15,-3 1 0-15,0-3 0 0,-4 0 7 16,5-8-1-16,-10 12-4 0,1-6 2 16,9-6 0-16,-15 8 0 0,6-7 1 15,-1 0 1-15,-1-1-6 0,3-2 2 16,8 2 3-16,-15-5-4 0,6 1 3 0,1-1 0 16,8 5-2-16,-9-12 1 0,9 12-2 15,-5-15 2-15,3 6-2 0,5-1 2 16,4-2-3-16,2 0 6 0,0 0-7 15,1-1 3-15,3-1 1 0,1 1 3 16,2 0-4-16,-5 1 5 0,2 1-5 0,-1 2 1 16,-3 0-5-16,4 3-6 0,-13 6-15 15,13-7-17-15,-13 7-24 16,10-3-63-16,-10 3-60 0,0 0-7 16,-2-8 11-16,2 8 81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3.8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3 405 0,'0'0'195'0,"3"8"-7"0,6-3-142 0,-9-5-9 15,0 0-4-15,11 0-8 0,-1 1-6 16,-10-1-6-16,16-2-4 0,-5 2-17 16,-3-6-36-16,11 8-92 0,-3-5-65 15,-3 1 4-15,2-1-9 0,-1 0 29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3.6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9 445 0,'8'-1'197'0,"-8"1"-3"0,0 0-150 15,10-5-12-15,0 6-3 0,-10-1-5 16,16-2-6-16,-8 0-1 0,7 3-4 15,2-2-4-15,-5 2-8 0,0 0-1 16,1 1 0-16,-1 0 0 0,1-2 0 0,-1 5-12 16,-12-5-22-16,15 5-28 0,-15-5-28 15,0 0-113-15,0 0-11 16,0 0 14-16,0 0 0 0,-11-3 193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3.1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0 604 0,'0'0'207'16,"12"15"-65"-16,-12-15-111 0,-4 9-2 0,4-9-19 16,2 18-10-16,-1-6 0 0,0 3 0 15,0 0 0-15,4 1 0 0,-2 1 0 16,1-1 0-16,-2 1 0 0,2-2 0 15,-1 0 0-15,2-2 0 0,2-1 0 16,0-1 0-16,0-2 0 0,-7-9 0 0,11 16 0 16,-11-16-82-16,0 0-138 0,0 0-5 15,0 0 4-15,0 0 3 16,0 0 162-16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1.25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1 108 332 0,'0'0'200'16,"0"0"0"-16,-7-24-92 0,7 24-71 15,0 0-11-15,0 0-7 0,17-17 1 16,-17 17-5-16,19-18-2 0,-19 18-1 16,28-18-1-16,-28 18-4 0,25-20-1 0,-25 20-2 15,25-12-3-15,-25 12 3 16,21 4 2-16,-21-4-7 0,0 0 3 15,0 0-1-15,17 19-1 0,-17-19 0 16,2 26 0-16,-5-9 0 0,3-17 0 0,-9 23 0 16,1-1 0-16,0-3 0 0,-1 0 0 15,-2 2 0-15,11-21 0 0,-25 29 0 16,12-12 0-16,13-17 0 0,-25 26 0 16,25-26 0-16,-17 23 0 0,17-23 0 15,-15 17 0-15,15-17 0 0,0 0 0 0,-1 21 0 16,1-21 0-16,0 0 0 15,0 0 0-15,0 0 0 0,25 2 0 16,-25-2 0-16,21-2 0 0,-21 2 0 16,27-2 0-16,-27 2 0 0,29-8 0 0,-11 6 0 15,-18 2 0-15,30-6 0 0,-30 6 0 16,25-5 0-16,-6 5-8 0,-19 0-31 16,30-2-66-16,-30 2-103 0,0 0-1 15,0 0-10-15,17-7 9 0,-17 7 186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2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2 310 0,'0'0'184'15,"0"0"12"-15,0 0-79 0,0 0-73 16,0 0-6-16,0 0 0 0,13-3-5 16,-4 6-7-16,-9-3-2 0,22 2-12 0,-22-2-11 15,16 0-1-15,-3-1 0 0,0 1 0 16,-2 0 0-16,0-1 0 0,6 1 0 16,-5-1 0-16,6 2 0 15,-4-1 0-15,4 4 0 0,-8-4 0 0,1 5 0 16,-11-5-68-16,14 2-58 0,-14-2-86 15,0 0 8-15,0 0-12 0,0 0 20 16,-2-11 196-16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1.8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22 367 0,'0'0'184'0,"0"0"7"0,0 0-144 0,-9-8-4 15,9 8-1-15,0 0-6 0,0 0-15 16,0 0-7-16,15-8 0 0,-15 8-6 16,14-3 3-16,-2 2-2 0,-2 1 0 15,-1-2-2-15,3 2 0 0,-4 0-3 16,3 1 1-16,0 0-1 0,-2 2-4 0,0-2 0 16,1 3 0-16,-10-4 0 0,13 9 0 15,-13-9 0-15,7 13 0 0,-7-13 0 16,-1 12 0-16,-9-4 0 0,8 1 0 15,-3 1 0-15,-5-2 0 0,1-1 0 16,-1 0 0-16,0-1 0 0,10-6 0 0,-10 10 0 16,-1-8 0-16,11-2 0 0,-11 2 0 15,11-2 0-15,0 0 0 16,0 0 0-16,8 2 0 0,-8-2 0 16,14-1-2-16,-5 1 1 0,7 2 3 0,-4-4-2 15,1 2-2-15,0 4-2 0,0-1 3 16,4 1 1-16,-5 1 1 0,3 2-2 15,-8 1-3-15,3 2 2 0,2 0 4 16,-4-1-3-16,-2 3 2 0,-2-2-2 16,-1 1 3-16,3-1 1 0,1-2-1 0,-11 0 0 15,-4 1 2-15,-2-4-4 0,3 1 0 16,-10-1 0-16,3-2 0 16,-7 0 0-16,1-2 0 0,8-3 0 15,-4-1 0-15,4 0 0 0,-2-3 0 0,1 0-8 16,-1-2-20-16,14 8-25 0,-25-16-49 15,16 13-98-15,0-5-12 0,9 8 13 16,-12-12-5-16,12 12 188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1.0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7 447 0,'0'0'193'15,"0"0"10"-15,0 0-153 0,13 1-16 16,-13-1-4 0,16 0-2-16,-5-1-8 0,5 1-10 0,-6 0-2 0,7 1-8 15,-5 1-2-15,0-6-35 0,11 8-109 16,-14-6-65-16,2 2 7 0,-11 0-9 0,14-7 4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0.8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8 516 0,'0'0'199'0,"-5"-8"-70"16,5 8-85-16,0 0-5 0,0 0 2 15,9 0-11-15,-1 2-8 0,-8-2-19 16,12-3-3-16,-3 4 0 0,2 1 0 16,2-1 0-16,-1 0 0 0,3 0 0 15,-4-1 0-15,3 1 0 0,-2 0 0 0,-1 0 0 16,-11-1 0-16,15 0 0 0,-15 0-29 15,0 0-48-15,0 0-80 0,0 0-53 16,0 0-2-16,-8-1 9 0,8 1 69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20.3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0 495 0,'0'0'205'16,"10"9"-5"-16,-10-9-165 0,-2 8-4 0,2-8-4 16,5 17 3-16,-4-9-30 0,4 7 0 15,-3-2 0-15,1 2 0 0,2 0 0 16,1 0 0-16,-1 0 0 0,-1-1 0 16,1-1 0-16,-2-1 0 0,2-1 0 15,-2-2 0-15,1 1 0 0,-4-2 0 0,0-8 0 16,3 13 0-16,-3-13 0 0,0 9 0 15,0-9 0-15,0 0 0 0,2 11 0 16,-2-11-63-16,0 0-162 0,-5-8 5 16,5 8 3-16,1-10 0 0,-1 10 137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19.9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0 291 0,'0'0'169'16,"0"0"13"-16,0 0-123 0,0 0-10 0,0 0 2 15,7 8-2-15,-7-8 2 0,9 4-5 16,-9-4-17-16,9 3-4 0,-9-3-7 16,17 2-14-16,-17-2-4 0,12 1 0 15,-12-1 0-15,15-1 0 0,-5-1 0 16,-2-1 0-16,1 3 0 0,-9 0-29 0,16 0-40 15,-16 0-99-15,0 0-28 0,3-10-17 16,-3 10 10-16,0 0 59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19.4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9 355 0,'0'0'175'0,"6"9"13"0,-6-9-115 15,0 0-32-15,0 0-3 0,9 13-1 16,-9-13-5-16,5 9-6 0,-5-9-7 15,-2 9-2-15,2-9-5 16,0 0-3-16,0 9-8 0,0-9-1 0,0 0 0 16,0 0 0-16,0 0 0 0,0 0 0 15,0 0 0-15,0 0 0 0,9-3 0 16,-9 3 0-16,9-7 0 0,-9 7 0 16,14-12 0-16,-14 12 0 0,7-12 0 15,-7 12 0-15,5-10 0 0,-5 10 0 0,2-8 0 16,-2 8 0-16,0 0 0 0,13-5 0 15,-13 5 0-15,10 2 0 0,-10-2 0 16,0 0 0-16,15 12 0 0,-15-12 0 16,7 11 0-16,-7-11 0 0,-4 13 0 15,6-4 0-15,-2-9 0 0,0 13 0 16,0-13 0-16,-1 12 0 0,1-12 0 16,2 10 0-16,-2-10 0 0,0 0-17 15,11 8-169-15,-11-8-16 0,0 0-12 16,0 0 5-16,0 0 15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00.9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81 343 0,'0'0'179'0,"0"0"8"0,-12-2-123 0,12 2-14 16,0 0-4-16,0 0-2 0,0 0-10 15,0 0-11-15,0 0-3 0,0 0-3 16,0 0-4-16,-4-9-10 0,4 9-3 16,9-6 0-16,0 2 0 0,-9 4 0 15,10-9 0-15,-10 9 0 0,10-12 0 0,2 6 0 16,-12 6 0-16,12-12 0 0,-12 12 0 16,19-10 0-16,-10 6 0 0,2 1 0 15,2 1 0-15,-3 0 0 0,2 2 0 16,-2 1 0-16,-10-1 0 0,14 5 0 15,-14-5 0-15,11 8 0 0,-11-8 0 0,8 13 0 16,-8-13 0-16,1 15 0 0,3-4 0 16,-4-1 0-16,-4 0 0 0,0 0 0 15,1 0 0-15,-6-1 0 16,4 0 0-16,-1-1 0 0,-4-2 0 0,10-6 0 16,-7 9 0-16,7-9 0 0,-11 6 0 15,11-6 0-15,0 0 0 0,0 0 0 16,0 0 0-16,0 0 0 0,0 0 0 15,0 0 0-15,0 0 0 0,1-10 0 16,-1 10 0-16,9-3 0 0,-9 3 0 0,13-4 0 16,-13 4 0-16,9 1 0 0,-9-1 0 15,17 8 0-15,-17-8 0 0,9 11 0 16,0-3 0-16,-1 0 0 0,3 1 0 16,-2 1 0-16,-5 0 0 0,5 1 0 15,1-1 0-15,-4-1 0 0,-5 0 0 16,-2 0 0-16,0-1 0 0,1-8 0 15,-5 11 0-15,5-11 0 0,-12 10 0 16,2-6 0-16,0-2 0 0,1-2 0 16,-2 2 0-16,-1-4 0 0,-4-1 0 0,1-1 0 15,1-1 0-15,1-5-4 0,13 10-39 16,-24-15-10-16,24 15-50 0,-8-10-100 16,8 10 9-16,-4-10-9 0,4 10 16 15,0 0 155-15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9.5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7 219 0,'0'0'171'16,"0"0"-5"-16,0 0-74 0,0 0-44 0,0 0 1 16,-1-8-3-16,1 8-9 0,0 0-8 15,0 0-4-15,0 0-3 0,0 0-3 16,1 8-6-16,-1-8-2 0,0 0-2 15,2 8 1-15,-2-8-2 0,0 0-2 16,0 0-6-16,9 6 0 0,-9-6 5 0,0 0-5 16,9-1 1-16,-9 1-2 0,0 0 5 15,9-5-3-15,-9 5 1 0,0 0-4 16,0 0 1-16,0 0 2 0,0 0 1 16,0 0-1-16,5-8-5 0,-5 8 3 15,0 0 1-15,-11-2 0 0,11 2 0 16,0 0-3-16,-12-1 1 0,12 1 1 15,0 0 4-15,-8-2-1 0,8 2-4 16,0 0 5-16,0 0-4 0,0 0 4 16,0 0-4-16,0 0 0 0,0 0-1 0,0 0 2 15,10-1 2-15,-10 1-2 0,0 0 0 16,0 0 1-16,0 0-3 0,10-3 0 16,-10 3 4-16,0 0-3 0,0 0 3 15,11 9 2-15,-11-9 2 0,9 10-4 16,-9-10 13-16,5 16-8 0,-5-16-6 0,6 14-1 15,-5-7 0-15,-1 3 0 16,-6-1 0-16,3-1 0 0,-1 0 0 16,2 1 0-16,-6-1 0 0,-1 2 0 15,2-1 0-15,-3-2 0 0,9 8-33 0,-13-13-90 16,9 7-85-16,-3-5-1 0,8-4-4 16,-4 9 2-16,4-9 186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8.1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0 334 0,'0'0'165'0,"0"0"17"16,0 0-122-16,0 0-6 0,0 0-5 15,0 0-3-15,5 10 2 0,-5-10-10 0,6 15 2 16,-6-15-33-16,4 20-7 0,-6-7 0 16,5 2 0-16,0 1 0 0,3-1 0 15,-7 0 0-15,5 1 0 0,-1-1 0 16,1-2 0-16,0-2 0 0,-1 0 0 15,0-3 0-15,2 2 0 0,-5-10 0 0,4 13 0 16,-4-13 0-16,0 9 0 16,0-9 0-16,3 11 0 0,-3-11 0 15,0 0 0-15,9 13-75 0,-9-13-140 16,0 0 4-16,0 0-9 0,11 1 13 0,-11-1 113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00.71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70 446 0,'0'0'204'0,"0"0"6"0,0 0-152 16,17-9-26-16,-17 9-5 0,24-7-3 16,0 6-4-16,-6-3-18 0,6 0-2 15,-1-2 0-15,2 6 0 0,-3-10 0 0,0 5 0 16,-1 0 0-16,-2 4 0 15,-19 1 0-15,29-13 0 0,-29 13 0 0,19-11-1 16,1 22-55-16,-20-11-26 16,18-3-68-16,-18 3-69 0,0 0 1 0,0 0 13 15,0 0 114-15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7.4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0 461 0,'-1'10'204'0,"1"-10"-8"16,0 0-137-16,0 0-14 0,16 4-6 16,-16-4-20-16,12 3-19 0,-12-3 0 15,11 3 0-15,-4-2 0 0,-7-1 0 16,14 3 0-16,-5-2 0 0,-9-1 0 0,14-1 0 15,-5 1 0-15,-9 0 0 16,16 0 0-16,-16 0-169 0,0 0-39 16,4-8-11-16,-4 8 6 0,0 0 0 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7.2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7 535 0,'0'8'202'0,"0"-8"-2"16,0 0-173-1,0 0-4-15,0 0 0 0,9-8-10 16,-1 8-13-16,-8 0 0 0,15-3 0 0,-4 2 0 15,0-1 0-15,1 2 0 0,-5-1 0 16,2 1 0-16,-1-2 0 0,-8 2 0 0,11 1 0 16,-11-1 0-16,0 0-25 0,10 7-47 15,-10-7-74-15,0 0-59 0,-10-8-1 16,10 8 5-16,-8 2 34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6.9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32 236 0,'0'0'162'16,"0"0"0"-16,-1 9-84 0,1-9-32 15,0 0-3-15,0 0 3 0,0 0 0 16,0 0-5-16,0 10-3 0,0-10-6 16,0 13-2-16,0-13-1 0,0 18-3 15,-2-10-18-15,5 5-8 0,-1-3 0 16,-1 0 0-16,0-1 0 0,2-1 0 15,-3-8 0-15,4 13 0 0,-4-13 0 16,0 0 0-16,1 10 0 0,-1-10 0 16,0 0 0-16,0 0 0 0,5-13 0 0,-4 5 0 15,1 0 0-15,0-4 0 0,-1-1 0 16,0 2 0-16,1-2 0 0,-1-1 0 16,2 2 0-16,2 2 0 0,0-2 0 15,0 2 0-15,2 0 0 0,-1 2 0 16,-6 8 0-16,13-7 0 0,-13 7 0 0,13-2 0 15,-13 2 0-15,11 9 0 0,-11-9 0 16,12 15 0-16,-6-4 0 16,0-1 0-16,0 2 0 0,-1 0 0 15,-1 1 0-15,-1-1 0 0,3 1 0 0,-3-1 0 16,0-1 0-16,-1-2 0 0,-2-9 0 16,4 14 0-16,-4-14 0 0,3 9 0 15,-3-9 0-15,0 0 0 0,3 8-67 16,-3-8-144-16,0 0 7 0,-9-9-10 15,9 9 16-15,-2-9 70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5.7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48 588 0,'0'0'206'16,"0"0"0"-16,12-4-183 0,3 2-23 15,-1-1 0-15,5 1 0 0,4-1 0 16,-2-1 0-16,8 3 0 0,-12-8-110 0,7 7-98 16,-5-5-3-16,3 3-5 0,-7-3 2 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5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22 414 0,'0'0'193'16,"0"0"14"-16,0 0-82 0,0 0-95 0,0 0-7 15,0 0-1-15,0 0-13 0,0 0-9 16,0 0 0-16,0 0 0 0,0 0-14 16,-3-9-43-16,11 8-122 0,-8 1-28 15,0 0 9-15,-6-12-13 0,6 12 55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5.3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0 574 0,'0'0'199'0,"0"0"1"0,0 0-178 16,0 0-7-16,0 0-2 0,0 0-13 16,0 0 0-16,7 10 0 0,-7-10 0 15,0 0 0-15,4 15-48 0,-4-15-103 0,0 0-48 16,0 0-8-16,0 0 0 0,0 0-1 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5.0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159 67 482 0,'-3'-12'199'0,"3"12"-9"0,-9-16-155 16,9 16-12-16,-6-14-1 0,6 14-2 16,-8-11-16-16,8 11 7 0,-8-9-12 15,8 9 10-15,-9-6-14 0,9 6 10 0,-9-1-5 16,9 1 2-16,-7 5 4 0,7-5-8 15,-8 10 12-15,8-10-9 0,-7 15 10 16,6-3-10-16,-2-1-1 16,3 2 0-16,-1 2 0 0,3 4 0 0,-2 1 0 15,2 3 0-15,0 0 0 0,0 3 0 16,1 1 0-16,1 4 0 0,-1-3 0 16,0 1 0-16,-1 1 0 0,0-1 0 15,0 0 0-15,-1-3 0 0,-1 0 0 16,-1-4 0-16,-1 1 0 0,1-2 0 0,-2-4 0 15,0-3 0-15,0-3 0 0,-3-2 0 16,6-9 0-16,-14 9 0 0,5-9 0 16,-1-3 0-16,-1-1 0 0,1-2 0 15,-1-3 0-15,4-1 0 0,-1-3 0 16,2 0 0-16,5-2 0 0,-2-1 0 16,3 0 0-16,3 1 0 0,0 0 0 15,1 2 0-15,2 1 0 0,2-1 0 16,1 2 0-16,1 1 0 0,5 4 0 15,-6-5-20-15,10 11-58 0,-12-9-130 0,8 6-3 16,-4-3 4-16,3 3 7 0,-5-3 102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4.6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53 391 0,'3'12'194'0,"-3"-12"-11"16,3 14-113-16,-3-14-28 0,3 12-5 0,-3-12-8 15,5 12-8-15,-5-12-9 0,7 10-1 16,-7-10-4-16,8 7-2 0,-8-7 0 16,13 3-4-16,-13-3 1 0,15-6 0 15,-6 0-3-15,-1-1 2 0,0-2 1 16,-3-1-2-16,-2-1 2 0,-2 1-3 16,-4-1 4-16,-1 0-4 0,-6 1 6 15,0 0-4-15,0 2-1 0,-2 3 0 16,1 0 0-16,-1 3 0 0,1 1 0 15,2 1 0-15,9 0 0 0,-15 10 0 0,15-10 0 16,-11 10 0-16,11-10 0 0,-5 13 0 16,7-5 0-16,-2-8-42 0,9 14-37 15,-9-14-121-15,15 8 2 0,-6-10-9 16,8 4 12-16,-4-4 94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4.3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45 468 0,'-4'20'194'0,"4"-20"-15"0,-4 17-145 16,4-17-12-16,2 17 3 0,-2-17-7 16,0 0-8-16,8 16-4 0,-8-16 3 0,13 5-4 15,-5-4 0-15,0-3 1 0,0-2-4 16,0-1 2-16,1-2-3 15,1 0 3-15,-10 7-9 0,14-17 5 16,-9 7-3-16,-3 0 0 0,-1 0 1 0,-2 0 3 16,-1 2-4-16,-4 0 5 0,0-1-2 15,6 9 5-15,0 0-4 0,-27-14 6 16,27 14 1-16,0 0-2 0,-29 2 0 16,29-2-1-16,0 0 0 0,-28 10-4 15,28-10-1-15,0 0 0 0,0 0-10 0,-16 17-8 16,16-17-9-16,5 10-27 0,-5-10-52 15,0 0-86-15,0 0-8 0,24 0 10 16,-15-1-6-16,3 2 167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4.0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58 427 0,'2'17'193'16,"-2"-17"-1"-16,2 16-133 0,-2-16-23 15,1 17 0-15,-1-17-9 0,4 16-7 0,-4-16-7 16,7 16 0-16,-7-16-8 0,0 0-3 15,7 18-2-15,-7-18 0 0,0 0 0 16,0 0 0-16,0 0 0 0,0 0 0 16,0 0 0-16,0 0 0 0,0 0 0 15,0 0 0-15,0 0 0 0,0 0 0 16,-12-21 0-16,12 21 0 0,-8-22 0 16,8 22 0-16,-4-27 0 0,4 27 0 15,-1-27 0-15,1 27 0 0,4-24 0 16,-4 24 0-16,9-18 0 0,-9 18 0 0,0 0 0 15,0 0 0-15,21-18 0 0,-21 18 0 16,0 0 0-16,25-1 0 0,-25 1 0 16,0 0-9-16,37 10-36 0,-37-10-25 15,25 6-126-15,-25-6-7 0,20 9 2 16,-20-9-2-16,15 10 108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1.04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48 0 426 0,'-13'24'208'0,"13"-24"-5"16,-9 34-137-16,9-34-42 0,-10 41-10 15,5-18 7-15,6 11-10 0,-2-4-3 16,0 3-15-16,6 9-22 0,-16-24-56 15,14 16-117-15,-4-8-4 0,2 7-4 16,-5-7 3-16,0 5 173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3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54 316 0,'0'0'166'0,"0"0"7"15,0 0-113-15,5-22-29 0,-5 22 2 16,0 0 2-16,0 0 0 0,24-21-7 16,-24 21-1-16,0 0-12 0,29-10 11 15,-29 10-17-15,0 0 7 0,29-1-3 16,-29 1-5-16,0 0-3 0,27 12 3 16,-27-12 4-16,12 17-8 0,-12-17-1 15,8 19-3-15,-8-19 0 0,0 23 0 16,0-23 0-16,-10 23 0 0,10-23 0 15,-17 23 0-15,17-23 0 0,-22 20 0 0,22-20 0 16,-24 15 0-16,24-15 0 0,-24 9 0 16,24-9-4-16,0 0-19 0,-25-1-10 15,25 1-23-15,0 0-49 0,0 0-92 16,0 0 2-16,-15-22 0 0,15 22 4 16,0 0 168-16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5:53.2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0 280 0,'0'0'161'0,"0"0"8"15,0 0-126-15,0 0-9 0,0 0 8 16,0 0 4-16,0 0-4 0,0 0-4 16,0 0-2-16,0 0-5 0,6 20 5 15,-6-20-6-15,4 25 0 0,-3-9-25 16,3 5-5-16,-2-3 0 0,2 2 0 15,-1 0 0-15,-1-2 0 0,-1 1 0 16,2-3 0-16,-2 0 0 0,-1-16 0 0,2 23 0 16,-2-23 0-16,1 17 0 0,-1-17 0 15,0 0 0-15,0 0 0 0,4 16 0 16,-4-16-3-16,0 0-57 0,0 0-94 16,0 0-50-16,-6-17-3 0,6 17 8 15,-3-21 4-15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9.6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26 549 0,'0'0'217'0,"11"-1"-5"16,-11 1-167-16,0 0-45 0,5-8 0 16,3 7 0-16,-8 1 0 0,0 0 0 15,0 0 0-15,-20-4-142 0,20 4-75 16,0 0 1-16,0 0-8 0,-12-12 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9.4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10 457 0,'0'0'195'0,"0"0"6"16,2-11-112-16,-2 11-53 0,0 0-2 16,1 10-23-16,-1-10-11 0,1 16 0 0,3-7 0 15,-5 4 0-15,4 2 0 0,3-1 0 16,-6 1 0-16,1 0 0 0,3-1 0 15,-1-1 0-15,-3 0 0 0,5-2 0 16,-5 1 0-16,0-12 0 0,12 25-61 16,-12-25-150-16,13 14-6 0,-13-14-1 15,10 8 1-15,-10-8 119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9.1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14 461 0,'0'0'188'16,"-2"9"-5"-16,2-9-157 0,8 2-1 15,-8-2-3-15,10-1-3 0,-10 1-6 16,14-2-7-16,-2 1-14 0,-3-4-26 0,12 8-40 15,-11-8-75-15,10 3-45 0,-2-2 6 16,4 1-9-16,-1-2 99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8.9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8 480 0,'0'0'188'0,"12"0"8"0,-3 1-165 16,-9-1-4-16,20 0 1 0,-11-2-3 16,1 2-8-16,-2-3-4 0,6 2-6 15,1 0-1-15,-3-1-6 0,3 2-12 16,-7-3-11-16,2 7-37 0,-10-4-83 16,14-3-60-16,-14 3 7 0,0 0-10 15,0 0 32-15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8.7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54 501 0,'0'0'174'0,"-1"-9"-60"15,1 9-88-15,0 0 0 0,6 12 2 0,-6-12 1 16,11 12 0-16,-11-12-3 0,10 12 1 15,-10-12-9-15,-2 11 2 0,2-11-15 16,6 10-5-16,-6-10 0 0,0 0 0 16,0 0 0-16,1 8 0 0,-1-8 0 15,0 0 0-15,0 0 0 0,-1-9 0 16,1 9 0-16,2-13 0 0,4 5 0 16,-10-3 0-16,11 2 0 0,1 0 0 15,-4 0 0-15,9 0 0 0,-3 3 0 16,-10 6 0-16,13-13 0 0,-3 9 0 0,-1-1 0 15,-9 5 0-15,14-6 0 0,-14 6 0 16,7 1 0-16,-7-1 0 0,15 4 0 16,-15-4 0-16,11 9 0 0,1-1 0 15,-8 1 0-15,6 0 0 0,2 0 0 16,0 2 0-16,-9 1 0 0,6-2 0 0,-6-1 0 16,-6-1 0-16,4 1 0 0,-1-9 0 15,-5 11 0-15,5-11 0 16,0 9-63-16,-8-9-141 0,18 3-7 15,-10-3 1-15,9-4-1 0,-9 4 88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8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42 299 0,'14'2'183'0,"-14"-2"-5"0,0 0-112 15,18 8-10-15,-18-8-8 0,12 9-7 0,-12-9-11 16,11 11-2-16,-11-11-7 0,4 11 1 15,-4-11-6-15,3 9 0 0,-3-9-4 16,-1 8-5-16,1-8-7 0,0 0 0 16,0 0 0-16,0 0 0 0,0 0 0 15,0 0 0-15,0 0 0 0,0 0 0 0,2-12 0 16,-2 12 0-16,2-15 0 16,3 7 0-16,-7-1 0 0,9 1 0 15,-6 0 0-15,-1 8 0 0,15-13 0 16,-15 13 0-16,8-12 0 0,-8 12 0 0,13-9 0 15,-13 9 0-15,12-5 0 0,-12 5 0 16,15-3-20-16,-15 3-39 0,14 2-67 16,-14-2-78-16,13 3-3 0,-13-3 2 15,0 0 4-15,8 5 201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7.8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49 291 0,'0'0'172'0,"0"0"-73"16,0 0-29-16,9 3-11 0,-9-3-6 16,7 11-2-16,-7-11-6 0,1 14-7 15,-1-14-11-15,7 15-2 0,-7-15-8 16,13 15 1-16,-13-15-8 0,15 8 0 0,-3-6-5 16,-1 0 1-16,0-4-2 0,3-2-2 15,-2-1-1-15,0-2-1 16,-3 0 2-16,-3-2-2 0,-1-1 3 15,4 0-4-15,-8 1 4 0,-5-1-3 0,5 1 5 16,-10 0-5-16,2 0-3 0,7 9 6 16,-15-12-4-16,3 9 7 0,1 0-3 15,1 2-3-15,-5 2 0 0,15-1 0 16,-15 7 0-16,1-3 0 0,14-4 0 16,-13 10 0-16,13-10 0 0,-5 11 0 0,5-11 0 15,-1 8 0-15,1-8-28 0,13 8-11 16,1 0-18-16,-14-8-16 15,24 5-38-15,-15-4-78 0,10 2-12 16,-7-3 16-16,1-1 46 0,0 0 139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7.5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0 144 357 0,'0'0'161'0,"2"-9"1"0,-2 9-156 16,14-9-4-16,-3 4-1 0,-1 1-3 16,7-1 11-16,-3-3-5 0,4 3 10 15,-6-4-4-15,5 3 7 0,-6-3-4 16,4 1 5-16,-5-2 4 0,3 3-7 0,-9-1 5 16,-4 8-5-16,9-14 5 0,-9 14-2 15,0-12 2-15,0 12-3 16,-12-8-1-16,12 8-2 0,-11-6-1 15,11 6-2-15,-16-3-3 0,7 3-1 0,0 2-1 16,0 0 0-16,1 0 0 0,0 4 1 16,8-6-1-16,-14 12-2 0,6-3-4 15,5 3 0-15,0 1 0 0,3 2 0 16,0 2 0-16,-1 4 0 0,5 1 0 16,2 3 0-16,1 1 0 0,-3 6 0 0,3-2 0 15,2 2 0-15,-3-2 0 0,3 0 0 16,-9 1 0-16,2-2 0 15,2-4 0-15,-1-5 0 0,-1 0 0 16,-7-1 0-16,2 2 0 0,1-6 0 0,0-3 0 16,0-3 0-16,-9-1 0 0,11-8 0 15,-17 10 0-15,8-12 0 0,-2-6 0 16,-1 2 0-16,1-6 0 0,-1 1 0 16,4-6 0-16,0 1 0 0,5-6 0 15,6 0 0-15,2 1 0 0,2-4 0 0,0 4 0 16,6-4 0-16,1 5 0 0,2-2 0 15,2 2 0-15,-5 2 0 0,0 3 0 16,0 0-6-16,3 6-20 0,-10-3-12 16,7 10-8-16,-14-9-15 0,9 14-9 15,-8-3-8-15,0 0-21 0,1-8-21 16,-1 8-57-16,0 0 11 0,0 0 31 16,0 0 135-16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0.84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18 0 493 0,'0'0'210'0,"-9"21"-5"16,10-4-171-16,-1-17-10 0,-8 29-5 15,6-12-1-15,6 5-6 0,-3-4-4 16,-1-18-8-16,8 29 0 0,1-12 0 0,-9-17 0 15,20 18 0-15,-20-18 0 0,25 5 0 16,-7 1 0-16,-1-10-8 0,6 5-7 16,-23-1-9-16,43-18-22 15,-34-5-20-15,27 26-56 0,-23-21-85 0,4 3 1 16,-17 15 3-16,28-32 78 0,-28 32 125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6.7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2 440 0,'0'0'197'15,"-1"12"-7"-15,1-12-147 0,1 11-7 16,-1-11-2-16,4 15 0 0,-4-15-12 16,8 17-1-16,-8-17-15 0,12 15-6 15,-12-15 0-15,14 13 0 0,-14-13 0 16,16 10 0-16,-6-9 0 0,-3-1 0 16,3-2 0-16,1-2 0 0,-3-1 0 15,2-1 0-15,0-2 0 0,0-2 0 0,-5 2 0 16,1 0 0-16,-1 0 0 0,-5 8 0 15,6-11 0-15,-6 11 0 0,0 0 0 16,0 0 0-16,0 0 0 0,0 0 0 16,0 0 0-16,0 0 0 0,-3 12 0 15,3-12 0-15,0 13 0 0,1-5 0 16,-1-8 0-16,9 14 0 0,-9-14 0 16,11 9 0-16,-1-6 0 0,0-2 0 15,0-1 0-15,1-2 0 0,1 0 0 16,1-2 0-16,3-1 0 0,-4-1 0 0,-1-1 0 15,-1 2 0-15,-1-2 0 0,-2 0 0 16,-1-1 0-16,-6 8 0 0,1-13 0 16,-1 13 0-16,2-11 0 0,-2 11 0 15,-7-9 0-15,7 9 0 0,-9-3 0 16,9 3 0-16,-12 6 0 0,12-6 0 0,-14 11 0 16,9-2 0-16,2 0 0 0,-2 4 0 15,2-3 0-15,5 2 0 16,1-2 0-16,3-1 0 0,1 0 0 15,4-2 0-15,-11-7 0 0,21 9 0 0,-6-6 0 16,-3-1 0-16,5-3 0 0,-3 1 0 16,2 2 0-16,-9-10-28 0,13 9-185 15,-12-5-1-15,1 3-3 0,-9 1 1 16,12-10 82-16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6.2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33 450 0,'0'0'181'0,"3"-17"-19"0,-3 17-128 0,0 0-8 16,15-6 7-16,-15 6-10 0,12-5 2 15,-12 5-9-15,19 0 4 0,-8 0 0 16,4 2-10-16,0 0 10 0,1 3-17 16,0 0-3-16,2 1 0 0,-3 1 0 15,-1 0 0-15,2 1 0 0,-2 0 0 0,-2 1 0 16,-1-1 0-16,-4 1 0 16,-1-1 0-16,-1-1 0 0,3 0 0 15,-8-7 0-15,6 11 0 0,-6-11 0 16,0 0 0-16,2 8 0 0,-2-8 0 0,0 0 0 15,0 0 0-15,0 0 0 0,4-9 0 16,-4 9 0-16,6-12 0 0,-3 3 0 16,1-1 0-16,-1 0 0 0,1 0 0 15,-1-2 0-15,1 2 0 0,1-1 0 16,-2 2 0-16,-3 9 0 0,11-14 0 0,-11 14 0 16,7-10 0-16,2 13-23 0,-9-3-48 15,9 3-53-15,-9-3-90 16,0 0 8-16,0 0-2 0,12 11 32 15,-12-11 176-15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5.8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0 477 0,'0'0'189'0,"3"10"10"15,-3-10-160-15,-1 11-5 0,1-11-5 16,5 24 1-16,-4-13-4 15,2 4-26-15,-1-3 0 0,0 2 0 0,0-1 0 16,2 1 0-16,-2-1 0 0,1-2 0 16,-1 0 0-16,0 1 0 0,1-2 0 15,-2-1 0-15,1-1 0 0,-2-8 0 16,2 16 0-16,-2-16-40 0,1 12-88 16,-1-12-80-16,0 0-2 0,0 0 0 0,0 0 5 15,-9 2 184-15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5.2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3 628 0,'0'0'214'15,"-12"-3"-33"-15,12 3-181 16,0 0 0-16,0 0 0 0,0 0 0 15,0 0 0-15,0 0 0 0,0 0 0 16,0 0 0-16,9-3 0 0,2 7-158 0,-11-4-56 16,10 1-2-16,-10-1-7 0,11-5 12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5.0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24 524 0,'0'0'212'0,"13"2"-3"16,-13-2-131-16,0 0-78 0,8-6 0 0,-8 6 0 15,0 0 0-15,0 0 0 0,0 0 0 16,0 0 0-16,0 0 0 0,0 0 0 16,0 0 0-16,0 0-85 15,0 0-120-15,-4-11 1 0,4 11-6 0,-8-9-2 16,8 9 106-16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34.8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24 596 0,'0'0'207'16,"0"0"-3"-16,0 0-188 0,-9 0-16 15,9 0 0-15,0 0 0 0,0 0 0 16,0 0 0-16,0 0 0 0,0 0 0 0,10-13 0 16,-10 13 0-16,2-8 0 0,8 14-93 15,-10-6-112-15,0 0-3 0,9-10-2 16,-9 10 0-16,0 0 114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48.97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78 61 56 0,'0'0'140'0,"0"0"-52"0,0 0-32 16,0 0-6-16,0 0 7 0,0 0-10 15,0 0-5-15,0 0-11 0,0 0 2 16,0 0-4-16,-11-18-5 0,11 18-4 16,0 0-4-16,0 0-5 0,0 0-2 15,0 0 1-15,10-14-4 0,-10 14 4 16,0 0-5-16,16-11 4 0,-16 11-4 16,17-8 4-16,-17 8-5 0,20-3-1 15,-20 3-2-15,23-3 0 0,-23 3 0 0,25-3 1 16,-25 3-1-16,22 3 0 15,-22-3-3-15,19 7-3 0,-19-7 3 0,14 11-1 16,-14-11 3-16,9 17-4 0,-9-17 4 16,7 20-4-16,-7-20 4 0,5 22 3 15,-5-22-2-15,4 23-1 0,-4-23-2 0,3 26 3 16,-3-13-3-16,1 1 3 16,-1 1-4-16,-1-1 4 0,0 3-2 15,-1 0 3-15,0 0-1 0,-1 2-1 16,-1 0-3-16,-1 1 3 0,2 0 0 0,0-3 2 15,0 2-5-15,-1-1 3 0,2 0-2 16,1 0 4-16,0-2-2 0,2 0 2 16,0-1-6-16,1 1 5 0,1-1-3 15,1-2 3-15,-1 3 3 0,1-1-4 16,1 0 6-16,-5-15-5 0,10 26 5 16,-10-26-9-16,8 24 11 0,-8-24-13 15,9 21 7-15,-9-21-7 0,8 17 2 16,-8-17-3-16,8 15 7 0,-8-15-2 15,0 0-1-15,11 15 4 0,-11-15-5 0,0 0 3 16,0 0 2-16,10 15-1 0,-10-15-3 16,0 0 3-16,0 0-1 0,3 16-1 15,-3-16 3-15,-1 17-3 0,1-17 4 16,-1 14-2-16,1-14 2 0,-3 19 0 16,3-19 3-16,-3 23-1 0,3-23 1 0,-4 18 4 15,4-18-4-15,-5 23 4 0,2-8-3 16,2 1 2-16,-2 0-6 0,2 1 6 15,-2-1-5-15,4 7 0 0,-2-1-3 16,4 1 2-16,-1-4-2 0,1 4 1 16,1-1-5-16,1-2 5 0,2 2-4 15,0-3 5-15,1 2-1 0,2-4 0 16,-2 0 1-16,2 0-7 0,-1 4 10 16,1 0-10-16,-2 0 7 0,2 1-6 15,-3-2 3-15,-1 3-3 0,0 3 9 0,-1 2-2 16,-4-5 0-16,2 6 6 0,-6-3-1 15,2 4 0-15,-4-2 1 0,0 2 6 16,-5-6-9-16,3 2 8 0,-6-1-6 16,1-3 5-16,-4-4-8 0,1 2 4 15,-5-3-4-15,0 0-1 0,-4-1-2 0,1-1 3 16,-2 0 3-16,-1 0-14 16,0 0 12-16,-1-5-12 0,5 0-4 15,-6-11-32-15,19 17-72 0,-13-17-102 16,4 0 2-16,1-8-3 0,3 1 14 0,1-6 202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03.84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-2 373 119 0,'0'0'152'0,"0"0"-47"0,0 0-43 16,0 0-2-16,0 0-2 16,0 0-7-16,1-20-6 0,-1 20-5 15,0 0-2-15,0 0-6 0,0 0-3 0,0 0-3 16,3-13-2-16,-3 13-1 0,0 0-3 15,0 0-3-15,0 0-3 0,0 0-1 16,0 0-1-16,0 0-1 0,0 0-1 16,0 0-3-16,0 0-1 0,0 0-2 15,0 0 1-15,0 0-1 0,0 0 0 0,0 0-2 16,0 0-2-16,0 0 2 0,0 0-1 16,0 0 0-16,0 0-3 0,0 0 1 15,0 0-2-15,0 0 3 0,0 0 0 16,0 13-1-16,0-13 0 0,0 0 3 15,5 16-1-15,-5-16 0 0,5 17-2 16,-5-17 3-16,6 22-3 0,-6-22 1 16,7 18-1-16,-7-18 0 0,6 21 1 15,-6-21 0-15,6 18 0 0,-6-18 0 16,0 0 1-16,0 0-1 0,8 18 2 0,-8-18-1 16,0 0 2-16,0 0 0 0,0 0 1 15,0 0 1-15,0 0-1 0,18-8 1 16,-18 8-1-16,0 0-4 0,19-19 0 15,-19 19 0-15,22-20 0 0,-7 8 0 16,2-5 0-16,6-2 0 0,6-5 0 16,8-7 0-16,8-2 0 0,4-7 0 15,14 7-34-15,-12-15-117 0,15 7-60 16,-3-5 0-16,-2 2-9 0,-7-4 25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2.8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0 524 0,'0'0'196'0,"0"0"-2"0,0 0-168 16,0 0 0-16,-2 10-4 16,5 2 6-16,-3 0-21 0,3 5-7 15,-3-1 0-15,2 4 0 0,1-1 0 16,0-3 0-16,3 6 0 0,-9-8-166 0,11 5-46 16,-3-7-1-16,3 3-7 0,-4-5 9 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2.6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25 305 0,'0'0'160'0,"0"0"-1"15,0 0-101-15,0 0-25 0,0 0 5 16,0 0 3-16,0 0 1 0,0 0 6 0,0 0-4 0,0 0-2 16,12 8-12-16,-12-8-7 0,15 1-23 0,-15-1 0 15,19 0 0-15,-8-1 0 0,3 0 0 16,-3-1 0-16,4-2 0 0,-2 1 0 16,-1 1 0-16,0-2 0 0,-12 4 0 15,15-4 0-15,-15 4 0 0,10-2 0 16,-10 2 0-16,0 0 0 0,0 0-32 15,0 0-36-15,-9-6-51 0,9 6-83 16,-9-1 3-16,9 1 2 0,-10-4 6 16,10 4 177-16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0.59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40 0 553 0,'0'0'210'16,"-16"26"2"-16,16-26-181 0,-14 19-17 15,14-19-11-15,-8 38-3 0,6-19 0 16,3 3 0-16,-1-22 0 0,1 29 0 0,3-12 0 16,-4-17 0-16,9 31 0 0,-9-31-43 15,13 24-45-15,-13-24-103 0,0 0-27 16,0 0 6-16,0 0-5 0,0 0 164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2.2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228 0 432 0,'0'0'173'15,"0"0"13"-15,0 0-146 0,0 0-6 16,-13 6 0-16,10 2 0 0,-7-5 1 15,4 8-8-15,-5-2 1 0,0 3-28 0,-3-1 0 16,1 3 0-16,-1-1 0 0,1 1 0 16,-1 0 0-16,2-1 0 0,0 0 0 15,0-1 0-15,3-1 0 0,-2 1 0 16,1-3 0-16,-1 0 0 0,5 1 0 16,-5-7 0-16,11 9-69 0,-12-6-137 0,12-6-3 15,0 0-5-15,0 0 5 0,0 0 94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1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62 335 0,'0'0'182'0,"0"0"5"0,-9-10-89 16,9 10-62-16,0 0-13 0,0 0 10 0,0 0-7 15,9-2 7-15,-9 2-15 0,10-2 9 16,-10 2-5-16,18-5-19 0,-7 2-3 16,7 1 0-16,0-3 0 0,2 2 0 15,0-3 0-15,2 1 0 0,0 2 0 16,-1-1 0-16,1 0 0 0,-4 0 0 0,-2 3 0 16,0-1 0-16,-2 1 0 0,-2 1 0 15,-3 0 0-15,2 0 0 16,-11 0 0-16,9 4 0 0,-9-4 0 15,8 3 0-15,-8-3 0 0,0 0 0 0,1 9 0 16,-1-9 0-16,-6 8 0 0,6-8 0 16,-6 9 0-16,6-9 0 0,-13 11 0 15,5-4 0-15,8-7 0 0,-15 13 0 16,3-4 0-16,-2 0 0 0,4 0 0 16,-4 2 0-16,-1 1 0 0,0 0 0 0,-2 3 0 15,2-2 0-15,0 1 0 0,3 1 0 16,-3-1 0-16,4-1 0 0,1 0 0 15,0-3 0-15,3-1 0 0,2 0 0 16,5-9 0-16,-8 10 0 0,8-10 0 16,-3 9 0-16,3-9 0 0,0 0 0 15,7 9 0-15,-7-9 0 0,10 3 0 16,1-2 0-16,3-2 0 0,1-1 0 16,0 0 0-16,2-1 0 0,1-2 0 15,2 1 0-15,-2-1 0 0,-1 1 0 0,-3 0 0 16,0 1 0-16,-3 0 0 0,0 0 0 15,-2 2 0-15,-9 1 0 0,12-3 0 16,-12 3 0-16,0 0 0 0,0 0 0 16,0 0-8-16,0 0-59 0,0 0-61 15,0 0-76-15,0 0 1 0,0 0-1 16,-10-5 5-16,10 5 190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1.2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19 466 0,'0'0'187'0,"0"0"3"16,7-8-164-16,-7 8-4 0,10-2 0 16,-10 2 1-16,17-3 1 0,-8 1-5 15,5 1-6-15,-3-1-6 0,1 1-6 16,3 2-20-16,-6-5-28 0,11 10-81 16,-20-6-68-16,18 1-4 0,-18-1 0 0,14-1-3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1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126 41 346 0,'8'-5'178'0,"-8"5"12"16,9-8-105-16,-9 0-49 0,0 8-3 16,0 0-6-16,6-8 5 0,-6 8-11 15,-6-8 6-15,6 8-18 0,-9-4 6 0,1 3-10 16,-1 2 6-16,0 0-3 0,-1 3-8 15,-1 2 0-15,-2 2 0 0,0-1 0 16,3 2 0-16,-1 1 0 0,-1 3 0 16,2-2 0-16,1 1 0 0,2 0 0 15,6 0 0-15,-1-1 0 0,3 1 0 16,3-2 0-16,4 0 0 0,2-2 0 16,3 1 0-16,1-2 0 0,-1-1 0 15,2-2 0-15,-2 0 0 0,2-3 0 16,-2-1 0-16,2 0 0 0,-7-3 0 0,5 3 0 15,-9-8-63-15,13 11-94 0,-17-3-53 16,8-7 4-16,-8 7-1 0,-3-9 28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7:00.6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37 251 0,'0'0'145'0,"0"0"12"15,0 0-129-15,-13 3 1 0,13-3 4 0,0 0 6 16,-2 13 6-16,2-13 4 0,-1 15 0 16,1-15-7-16,2 18-4 0,-3-8-8 15,8 5-2-15,-5-3-9 0,1 0-3 16,-2-2-7-16,2 2 3 0,-4-3-8 16,5-1-4-16,-4-8 0 0,2 13 0 0,-2-13 0 15,3 8 0-15,-3-8 0 0,0 0 0 16,0 0 0-16,0 0 0 0,0 0 0 15,0 0 0-15,4-11 0 16,-4 11 0-16,-1-18 0 0,-1 6 0 0,2-3 0 16,-2-2 0-16,2 0 0 0,-3-2 0 15,3 5 0-15,1-2 0 0,-1 3 0 16,3 2 0-16,2 3 0 0,-5 8 0 16,6-13 0-16,-6 13 0 0,8-3 0 15,-8 3 0-15,15 7 0 0,-6-2 0 0,-6 3 0 16,5 3 0-16,1 2 0 0,-3 1 0 15,2-1 0-15,-1 3 0 0,-4-2 0 16,0 0 0-16,4-2 0 0,-4 0 0 16,1-1 0-16,1-3 0 0,-5-8 0 15,6 9 0-15,-6-9 0 0,0 0 0 16,8 1 0-16,-8-1 0 0,11-10 0 16,-11 10 0-16,7-18 0 0,-2 6 0 15,2-1 0-15,-1-4 0 0,0 1 0 16,1-1 0-16,0 1 0 0,2 1 0 0,0 2 0 15,-1 2 0-15,-8 11 0 0,15-13 0 16,-4 9 0-16,-4 3 0 0,-7 1 0 16,11 7 0-16,-11-7 0 0,7 15 0 15,-5-6 0-15,1 2 0 0,-3 1 0 16,0 1 0-16,0-3 0 0,0 3 0 16,4-1 0-16,-3-2 0 0,-1 1 0 15,0-2 0-15,0-9 0 0,4 15 0 16,-4-15 0-16,6 10 0 0,-6-10 0 15,0 0 0-15,15 13 0 0,-15-13-27 0,12 4-71 16,-12-4-113-16,9 0 3 0,-9 0-2 16,10-5 6-16,-10 5 140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6.8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51 423 0,'9'-7'170'16,"2"2"-6"-16,-11 5-156 0,14-9-4 15,-14 9 3-15,10-7 1 16,-10 7 4-16,0 0-1 0,1-9 5 0,-1 9-1 16,0 0 1-16,-8-7-4 0,-3 4 0 15,3 1-2-15,-5 1 0 0,0 1 2 16,-5 0-4-16,2 1 0 0,-2-1 2 15,4 3 1-15,-2 0-2 0,2 1 2 16,0-1-3-16,4 2 2 0,2 1-5 0,-3-1 2 16,11-5-4-16,-7 13 2 0,7-13-5 15,2 13 3-15,4-5-2 0,4-2 0 16,3 1-2-16,3 1 4 0,1 1-4 16,5-2 1-16,1 4 0 0,2 0 0 15,-3-1-2-15,2 3 2 0,-2-1-2 0,-1 1 3 16,-6-1-4-16,1 1 2 15,-4-1-3-15,-3-1 6 0,-2-1-3 16,-6 1 0-16,0-2-1 0,-7 0 4 16,-1 0-4-16,-4-2 7 0,-6-2-4 0,-3 0 0 15,2-2-1-15,-1 1 3 0,-1-2-3 16,6-2 0-16,-4 0 3 0,-3-3-3 16,7-1 4-16,2-1-3 0,0-1 3 15,3-2-6-15,-3-1 7 0,5-3-5 16,1-2 0-16,9 0 0 0,-1-1 0 0,3 0 0 15,4-1 0-15,1-1 0 0,3 2 0 16,0 0 0-16,3 1 0 0,-1 2 0 16,0 1 0-16,2 0 0 0,-3 2 0 15,2 2 0-15,1 2 0 0,-8-2 0 16,7 7-13 0,-16 0-37-16,22-2-33 0,-22 2-110 0,8 0-10 15,-8 0 5-15,0 0 0 0,0 0 114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4.3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71 5 510 0,'8'-5'173'16,"-7"14"-58"-16,-1-9-98 0,0 0 4 15,0 0 4-15,0 0 3 0,0 0 2 0,-4 13 0 16,4-13-6-16,-7 11 0 0,7-11-7 15,-10 14-8-15,10-14-9 0,-16 16 0 16,16-16 0-16,-18 14 0 0,18-14 0 16,-14 12 0-16,14-12 0 0,-11 8 0 15,11-8 0-15,0 0 0 0,0 0 0 16,0 0 0-16,0 0 0 0,0 0 0 16,8-3 0-16,-8 3 0 0,13-3 0 15,-5 3 0-15,0-1 0 0,-8 1 0 16,15 5 0-16,-15-5 0 0,11 7 0 0,-11-7 0 15,15 11 0-15,-15-11 0 0,10 12 0 16,-10-12 0-16,11 10-25 0,-11-10-32 16,11 6-126-16,-11-6-19 0,4 10-7 15,-4-10 3-15,0 0 66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3.9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0 469 0,'0'0'192'0,"0"0"-5"0,0 0-158 15,0 0 0-15,9 2 4 0,-9-2 1 16,4 10 4-16,-4-10-26 0,3 12-12 15,-3-12 0-15,5 14 0 0,-4-6 0 0,1 1 0 16,-1-2 0-16,3 2 0 0,-4-9 0 16,6 15 0-16,-6-15 0 0,3 14 0 15,-3-14 0-15,5 11 0 0,-5-11 0 16,0 0 0-16,2 13 0 0,-2-13-11 16,0 0-60-16,0 0-71 0,0 0-70 0,0 0 9 15,0 0-5-15,0 0 33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3.6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0 461 0,'0'0'182'16,"0"0"-4"-16,0 0-152 0,0 0-3 16,0 0 4-16,0 0 3 0,-1 14 3 15,1-14 1-15,-1 12-5 0,1-12-29 0,-1 15 0 16,1-15 0-16,-1 15 0 0,1-15 0 15,0 14 0-15,0-14 0 0,6 12 0 16,-6-12 0-16,1 10 0 0,-1-10 0 16,0 0 0-16,10 14-38 0,-10-14-41 15,0 0-128-15,0 0 1 0,11 2-4 16,-11-2 11-16,0 0 116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3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18 67 0,'9'-9'127'0,"-9"9"-11"16,0 0-44-16,0 0 4 0,-6-10-14 16,6 10-5-16,0 0-11 0,0 0-5 15,0 0-3-15,0 0 0 0,0 0-2 16,0 0-1-16,0 0-1 0,3 8 0 16,-3-8-1-16,1 8-1 0,-1-8-1 15,3 12-7-15,-3-12-3 0,1 13-18 16,-1-13-3-16,1 15 0 0,-1-15 0 0,3 15 0 15,-3-15 0-15,1 12 0 0,-1-12 0 16,5 12 0-16,-5-12 0 0,3 8 0 16,-3-8 0-16,0 0 0 0,0 0 0 15,0 0 0-15,9 7 0 0,-9-7 0 16,0 0 0-16,0 0 0 0,0 0 0 16,7-3 0-16,-7 3 0 0,0 0 0 15,12-8 0-15,-12 8 0 0,14-4 0 16,-14 4 0-16,13-5 0 0,-5 4 0 15,0 0 0-15,1 1 0 0,1 2 0 0,-10-2 0 16,15 3 0-16,-15-3 0 0,16 4 0 16,-16-4-3-16,12 2-39 0,-12-2-16 15,11 1-23-15,-11-1-50 0,0 0-72 16,-4-8 5-16,4 8 6 0,0 0 78 16,0 0 114-16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0.37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21 386 0,'0'0'197'0,"22"11"-4"0,-44-19-136 15,40 15-18-15,-18-7-6 0,28 6-12 16,-28-6 2-16,30-5-6 16,-13-1-4-16,2 8-3 0,-2-6-5 15,0-1-4-15,-17 5-3 0,27-15 5 0,-27 15-12 16,19-6-6-16,-19 6-16 0,0 0-26 16,24 0-56-16,-24 0-92 0,0 0-5 15,0 0 9-15,0 0 47 0,0 0 154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3.0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66 0,'0'0'63'0,"4"-8"-80"16,-4 8-81-16,0 0 85 0,0 0 13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0.7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0 241 0,'0'0'154'15,"0"0"7"-15,-9 6-91 0,9-6-37 0,0 0-2 16,0 0 6-16,0 0 6 0,0 0 1 15,10 4-2-15,-10-4-4 0,11 1-5 16,-11-1-3-16,20 2-4 0,-6-2-7 16,3 0-4-16,2 1-9 0,-1 2-6 15,2-4 0-15,-1 2 0 0,-5 0 0 0,3-1 0 16,-4 0 0-16,1 2 0 0,-5-3 0 16,0 0 0-16,-9 1 0 0,8 4 0 15,0 2-28-15,-8-6-32 16,0 0-108-16,-8 3-35 0,4 7-1 0,-6-8 3 15,1 3 43-15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7.5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14 481 0,'0'0'194'0,"2"-14"-12"0,-2 14-138 16,-9 9-5-16,8 3 0 0,1-3-4 15,5 8-26-15,-3-2-9 0,-3 4 0 16,-1 0 0-16,10 1 0 0,0-1 0 16,4-2 0-16,-13-3 0 0,4-1 0 15,2-1 0-15,0-1 0 0,5-2 0 16,-10-9 0-16,3 13 0 0,-3-13 0 0,11 10 0 16,-11-10 0-16,0 0 0 0,0 0 0 15,0 0 0-15,4-11 0 0,-4 11 0 16,-1-17 0-16,4 8-13 0,-4-4 0 15,3 1-2-15,9 1 7 0,-13-1 4 16,6-2-1-16,2 3 4 0,-2 3 2 16,4-1 4-16,2 2 2 0,-2 2 1 15,-8 5-1-15,11-11 3 0,-11 11 4 16,0 0-7-16,12 0-7 0,-12 0 0 16,1 10 0-16,-1-10 0 0,-7 18 0 0,2-7 0 15,7 0 0-15,-6-1 0 0,0 5 0 16,-2-2 0-16,3-1 0 0,-4 0 0 15,8-1 0-15,0-3 0 0,-5 1 0 16,10 0 0-16,-9-1 0 0,3-8 0 16,-2 8 0-16,2-8 0 0,11 6 0 0,-2-4 0 15,1-1 0-15,6-2 0 16,2 0 0-16,6 2 0 0,-8-6 0 16,19 8-104-16,-22-5-109 0,8 3-10 15,-3-4 4-15,-4 3-7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7.0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38 507 0,'0'0'203'0,"0"0"-9"0,0 0-163 15,9 1-11-15,-9-1-5 0,11-4 0 16,-2 2-11-16,3 0 2 0,-1 0-19 16,1-3 1-16,5 7-31 0,-5-9-36 0,9 5-124 15,-6-2 4-15,5 1 8 0,-3-3-11 16,5 2 150-16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6.8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1 531 0,'8'1'206'15,"-8"-1"-10"-15,13 0-169 0,-4-1-3 16,3 3-1-16,-2-2-7 0,4 2-16 0,-14-2 0 16,18 0 0-16,-9 0 0 0,1-1 0 15,0 1 0-15,-2-3 0 0,3 5-28 16,-11-2-39-16,15-3-76 15,-15 3-65-15,0 0 10 0,0 0-12 0,0 0 42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6.6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52 336 0,'0'0'185'0,"-4"-7"5"0,13 11-131 15,-9-4-3-15,0 0-13 0,0 0 2 16,12 14-10-16,-12-14-1 0,4 12-16 16,-4-12 4-16,8 12-22 0,-8-12 0 15,2 10 0-15,-2-10 0 0,10 8 0 16,-10-8 0-16,9 5 0 0,-9-5 0 16,0 0 0-16,0 0 0 0,9-2 0 0,-9 2 0 15,0 0 0-15,6-13 0 0,-2 5 0 16,0-2 0-16,3 0 0 0,-6 0 0 15,8-1 0-15,-6 1 0 0,5 0 0 16,0 1 0-16,-8 9 0 0,12-11 0 16,-2 7 0-16,-10 4 0 0,11-2 0 0,-11 2 0 15,8 4 0-15,-8-4 0 0,10 10 0 16,-4-1 0-16,-4 0 0 16,7 1 0-16,-2 0 0 0,0 1 0 15,-1-2 0-15,-1 0 0 0,3 0 0 0,-8-9 0 16,12 11 0-16,-12-11 0 0,0 0 0 15,12 12-29-15,-12-12-80 0,0 0-104 16,0 0 1-16,0 0-1 0,5-11 9 16,-5 11 162-16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6.0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93 418 0,'0'0'176'0,"10"-8"12"0,0 7-150 0,-10 1-3 16,16-5-2-16,-16 5 0 0,19-1-5 15,-10 1-3-15,3 4 0 0,-2-1-7 16,1 4-12-16,-2-2-6 0,3 2 0 16,-3 1 0-16,2-1 0 0,-1 0 0 15,1-2 0-15,3 0 0 0,-1-1 0 0,2-1 0 16,0-1 0-16,-1-2 0 0,0 0 0 16,1-4 0-16,-3 1 0 15,-2-3 0-15,0-1 0 0,-2 0 0 0,-3-2 0 16,-3 1 0-16,-1 0 0 0,-6-1 0 15,0 0 0-15,-4 0 0 0,-1 2 0 16,-3 1 0-16,-1 1 0 0,-1-1 0 16,-1 2 0-16,1 0 0 0,1 3 0 15,2 0 0-15,1-1 0 0,2 0 0 16,9 2 0-16,-9-2 0 0,9 2 0 0,0 0 0 16,12 2 0-16,-4 0 0 0,3-2 0 15,3 1 0-15,1-1 0 0,1 1 0 16,1 1 0-16,-1-2 0 0,2 2 0 15,-3 0 0-15,-1 2 0 0,0 0 0 16,-2 3 0-16,1 0 0 0,-1 2 0 16,-3-2 0-16,-1 2 0 0,2 1 0 15,-1-1 0-15,-1 2 0 0,-2-3 0 16,-1 0 0-16,-5-8 0 0,10 12 0 16,-10-12 0-16,4 8 0 0,-4-8 0 0,0 0 0 15,0 0 0-15,0 0 0 0,0 0 0 16,3-9 0-16,-3 0 0 0,3-1 0 15,-3-2 0-15,1 1 0 0,3-3 0 16,0 1 0-16,1-1 0 0,2 0 0 16,-1 2 0-16,-1 1 0 0,0 2 0 0,4 3 0 15,-7-3 0-15,12 12-43 16,-14-3-175-16,9-1 8 0,-9 1-11 16,9 6 6-16,-9-6 100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5.5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172 114 308 0,'0'0'161'15,"-1"-14"1"-15,-4 2-127 0,5 12 0 16,-7-16 4-16,7 16-4 0,-8-15 0 16,8 15-3-16,-13-17 0 0,13 17 0 15,-17-16-2-15,9 10-4 0,-6-3-2 16,3 5-2-16,-1 0-7 0,2 1-15 0,-2 4 0 16,2 1 0-16,-2 0 0 0,12-2 0 15,-14 14 0-15,10-4 0 0,-4-1 0 16,4 8 0-16,2 1 0 15,4 5 0-15,2 2 0 0,1 3 0 0,1 1 0 16,3 1 0-16,1 3 0 0,0-4 0 16,-1 1 0-16,0-1 0 0,1-2 0 15,-2 2 0-15,0 0 0 0,-2-3 0 16,2-1 0-16,-2-2 0 0,-2-3 0 16,-1-2 0-16,-3-3 0 0,-1-4 0 0,1-3 0 15,0-8 0-15,-8 10-20 0,-7-15-72 16,15 5-100-16,-12-8-19 0,12 8 6 15,-18-18-2-15,7 6 112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4.9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9 468 0,'-9'1'195'0,"9"-1"-2"0,0 0-149 15,4 12-15-15,-4-12-2 0,8 13 2 16,-8-13-3-16,8 14-14 0,-8-14-12 15,11 15 0-15,-3-8 0 0,-8-7 0 16,10 11 0-16,-10-11 0 0,7 5 0 16,3-4 0-16,-10-1 0 0,21-5 0 0,-21 5 0 15,12-11 0-15,-3 5 0 16,5-2 0-16,-4-1 0 0,-5 1 0 16,-2-1 0-16,0 1 0 0,-3 8 0 15,3-11 0-15,-3 11 0 0,-1-10 0 0,1 10 0 16,0 0 0-16,0 0 0 0,0 0 0 15,-10 7 0-15,10-7 0 0,1 14 0 16,-1-6 0-16,0 1 0 0,1 0 0 16,2-1 0-16,5-2 0 0,1 1 0 15,0-2 0-15,-9-5 0 0,11 4 0 0,-1-4 0 16,4 0 0-16,-2-3 0 0,0 0 0 16,-2-3 0-16,-10 6 0 0,22-10 0 15,-10 2 0-15,-8 0 0 16,2 0 0-16,-1 0 0 0,-2 1 0 0,1-1 0 15,-4 8 0-15,2-11 0 0,-2 11 0 16,0 0 0-16,0 0 0 0,0 0 0 16,-14 7 0-16,14-7 0 0,-11 13 0 15,6-3 0-15,1 1 0 0,2 0 0 16,2 0 0-16,5-2 0 0,2 0 0 0,0 1 0 16,5 0 0-16,-1-4 0 0,0 1 0 15,-1-4 0-15,5-2 0 0,-3-1 0 16,2-1 0-16,4-1 0 15,-10-3 0-15,4 1 0 0,-7-8 0 0,11 13-101 16,-15-11-111-16,-1 10-10 0,5-14 8 16,-5 14-5-16,-7-17 165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4.3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30 460 0,'0'0'193'0,"0"0"4"0,5-11-145 15,2 13-25-15,-7-2-4 0,9 1 0 0,-9-1-2 16,16 4-3-16,-16-4-9 0,21 9-9 15,-6-3 0-15,4 2 0 0,-7-1 0 16,6 4 0-16,0-1 0 0,-8 2 0 16,13-2 0-16,-7 0 0 0,-4 0 0 15,2 1 0-15,1-2 0 0,-6-1 0 0,-1-1 0 16,0-1 0-16,-8-6 0 0,0 8 0 16,0-8 0-16,0 0 0 0,0 0 0 15,0 0 0-15,0 0 0 0,3-9 0 16,-3 9 0-16,-2-13 0 0,4 4 0 15,-5-3 0-15,4 0 0 0,2 0 0 16,-3-1 0-16,-6 2 0 0,2-1 0 16,5-2 0-16,0 2 0 0,4 4 0 15,-2-1 0-15,-6 0 0 0,12 8 0 16,-7-11-75-16,17 14-84 0,-19-2-52 0,16 0 10 16,-16 0-6-16,11 1 38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0.14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191 211 160 0,'0'0'159'0,"0"0"-3"0,0 0-91 15,0 0-29-15,0 0-3 0,13-24-4 16,-13 24 7-16,0 0-10 0,16-20 0 0,-16 20-8 15,6-25 0-15,-6 5-4 0,0 20-1 16,3-31 2-16,-3 31-4 0,-1-30 4 16,1 30-2-16,-7-27 0 15,7 27 1-15,-13-21 1 0,13 21-5 0,-21-13 4 16,21 13-4-16,-26 3 1 0,26-3-3 16,-33 14-3-16,16 1 1 0,-3 3-4 15,2 4 3-15,-1-1-4 0,5-1 4 16,-2 1-7-16,6 4 0 0,1-8 4 15,3 4-3-15,6-21 5 0,0 34-8 0,0-34 11 16,14 16-13-16,-14-16 5 0,22 1 6 16,-22-1-7-16,27-8 3 15,-27 8-6-15,32-29 7 0,-32 29-9 16,30-30 11-16,-30 30-3 0,30-25-4 0,-18 4 4 16,-12 21-1-16,21-27 1 0,-21 27-1 15,14-20 3-15,-14 20-3 0,0 0 0 16,0 0 1-16,20 11 0 0,-20-11 2 15,8 35 6-15,-5-13-8 0,-1 2 3 16,1 4-1-16,-3-1 8 0,2 1-9 0,-3 3 4 16,0-5-8-16,0 6-2 0,-1-5 7 15,0-2-3-15,0-4 2 0,1-1-6 16,1-20-2-16,0 29-13 16,0-29-15-16,0 0-28 0,0 0-57 0,0 0-89 15,0 0 3-15,9-23-8 0,-9 23 84 16,8-32 129-16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3.9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0 516 0,'0'0'192'0,"-2"12"2"0,2-12-155 0,4 22-4 15,-7-7-5-15,4 6-13 0,-1 0-17 16,3 5 0-16,-1-2 0 0,6 0 0 16,-5 0 0-16,1 1 0 0,-2-1 0 15,5-2 0-15,-2-2 0 0,6-2 0 16,-4-1 0-16,-4-3 0 0,0-2 0 16,-2-4 0-16,7-2 0 0,-8-6 0 0,2 7 0 15,-2-7 0-15,0 0-4 0,-11-16-79 16,17 7-123-16,-9-4-2 0,-2 4 0 15,-5-8 3-15,7 3 97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3.4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44 421 0,'0'0'184'16,"6"18"2"-16,-6-18-142 0,3 17-6 16,-3-17-2-16,8 17-3 0,-8-17-12 15,7 15 1-15,-7-15-8 0,-2 12 1 16,2-12-6-16,0 8-9 0,0-8 0 16,0 0 0-16,0 0 0 0,0 0 0 0,4-9 0 15,-4 9 0-15,9-17 0 0,-6 7 0 16,1-2 0-16,-2 0 0 0,-1-1 0 15,3 1 0-15,-1 0 0 0,-1 1 0 16,1 2 0-16,-3 9 0 0,8-14 0 16,-8 14 0-16,0 0 0 0,0 0 0 0,10 0 0 15,-10 0 0-15,11 14 0 16,-11-6 0-16,2 2 0 0,4-1 0 16,-1 0 0-16,1 2 0 0,-4-3 0 15,-2-8 0-15,9 13 0 0,2-10 0 0,-3 0 0 16,-8-3 0-16,15 3 0 0,-8-4 0 15,-7 1 0-15,14-7 0 0,-14 7 0 16,7-9 0-16,-7 9 0 0,7-12 0 16,-7 12 0-16,10-10 0 0,-10 10 0 15,3-10 0-15,-3 10 0 0,0 0 0 0,0 0 0 16,0 0 0-16,0 0 0 0,0 0 0 16,-1 11 0-16,1-11 0 15,6 13 0-15,-6-13 0 0,8 13 0 0,1-8 0 16,3-2 0-16,-4-2 0 0,0-1 0 15,5-1 0-15,0-1 0 0,1-2 0 16,-4-1 0-16,-1-2 0 0,-9 7 0 16,18-12 0-16,-9 5 0 0,-9 7 0 15,2-13 0-15,-2 13 0 0,8-8 0 16,-8 8 0-16,1-9 0 0,-1 9 0 0,-11-1 0 16,11 1 0-16,-9 6 0 0,9-6 0 15,-13 8 0-15,5 2 0 0,0 0 0 16,1 1 0-16,4 0 0 15,3 1 0-15,2 0 0 0,4 1 0 0,-4-1 0 16,4-2 0-16,3-2 0 0,3-1 0 16,-1-3 0-16,2 0 0 0,-3-3 0 15,3-1 0-15,4-3 0 0,-1-5 0 16,0 5 0-16,-10-12-44 0,10 11-176 16,-9-9 5-16,6 6-7 0,-10-7 8 0,0 6 107 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2.7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16 331 0,'-11'-5'184'0,"11"5"-17"15,0 0-103-15,-12 1-7 0,14 7-7 0,-2-8-2 16,-6 12-16-16,6-12 5 0,-2 19-19 15,0-9 9-15,4 5-19 0,1-4-8 16,3 2 0-16,-1-3 0 0,4 1 0 16,-3-3 0-16,2 1 0 0,2-3 0 15,2-2 0-15,-3-2 0 0,0-1 0 0,0-3 0 16,1-1 0-16,-2-3 0 0,1-3 0 16,0-1 0-16,-1 1 0 15,-2-4 0-15,2 0 0 0,-2 0 0 0,-2 1 0 16,-1 1 0-16,-1-2 0 0,-4 3 0 15,0 0 0-15,2 10 0 0,-7-10-1 16,7 10-38-16,-9-8-21 0,9 8-30 16,0 0-109-16,1 8 7 0,-1-8-9 15,0 0 18-15,0 0 126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2.2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91 14 493 0,'0'0'192'0,"0"0"10"0,-2-13-161 16,2 13-6-16,0 0-4 0,0 0-7 0,-10-1-19 15,10 1-5-15,-10 2 0 0,1 0 0 16,9-2 0-16,-15 5 0 16,15-5 0-16,-13 7 0 0,13-7 0 15,-13 7 0-15,13-7 0 0,-6 8 0 0,6-8 0 16,0 0 0-16,0 10 0 0,0-10 0 15,9 9 0-15,-9-9 0 0,12 11 0 16,-4-5 0-16,2-1 0 0,-1 1 0 16,3-1 0-16,-2-1 0 0,-1 2 0 15,-1-2 0-15,1 1 0 0,0-1 0 0,-9-4 0 16,12 12 0-16,-12-12 0 0,5 12 0 16,-5-12 0-16,1 11 0 0,-1-11 0 15,-12 9 0-15,0-5 0 0,0-2 0 16,-1 2 0-16,-4-5-2 0,5 7-46 15,-12-13-76-15,12 7-84 0,1-5 3 16,11 5-5-16,-11-9 7 0,11 9 181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1.8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30 501 0,'0'0'202'15,"-8"-13"-8"-15,8 13-171 0,-11-11 2 16,11 11-7-16,-12-5 2 0,12 5-10 16,-15-1-3-16,5 2-1 0,-1 0-1 15,-1 2-1-15,1 1-2 0,0 1 3 0,0 0-4 16,-1 1-1-16,2-2 0 0,2 1 0 16,8-5 0-16,-9 11 0 0,9-11 0 15,-3 8 0-15,3-8 0 0,0 0 0 16,12 9 0-16,-3-4-2 0,0-1 4 15,2 0-2-15,0 2 0 0,3-1-3 16,1 1 6-16,-1 0-3 0,-1 1 0 16,0-3 0-16,0 2 0 0,-4-1 0 15,0-1 0-15,0 1 0 0,-9-5 0 16,7 9 0-16,-7-9 0 0,-4 10 0 0,4-10 0 16,-11 11 0-16,3-9 0 0,-3 3 0 15,-1-4 0-15,1 0 0 0,1-1 0 16,-5-4-19-16,6 2-14 15,-6-9-33-15,15 11-94 0,-8-11-40 0,8 11-1 16,-3-14 2-16,3 14 55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1.4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17 357 315 0,'-9'-9'177'0,"9"9"4"16,0 0-110-16,-8-14-30 0,8 14-3 16,2-11-7-16,-2 11-4 0,3-17-5 15,2 7-4-15,-2-3-5 0,2-1 4 0,0-3-8 16,2 0 5-16,-2-3-4 0,3 1-2 16,-2-6-3-16,1 2 4 0,-2-3 1 15,2 0-3-15,-1 2-7 0,0 3 0 16,-1 2 0-16,1 5 0 0,-4 4 0 15,1 2 0-15,-3 8 0 0,0 0 0 16,8 2 0-16,-7 6 0 0,-1 0 0 16,3 3 0-16,0 1 0 0,1 6 0 15,0 0 0-15,1 0 0 0,-1 1 0 16,2-2 0-16,0 3 0 0,1 0 0 0,-2 1 0 16,3-2 0-16,-4 1 0 0,-1 1 0 15,2-2 0-15,0 1 0 0,-3-5 0 16,0-3 0-16,1 0 0 0,-2-3 0 15,3 0 0-15,-4-9 0 0,8 11 0 16,-8-11-54-16,0 0-159 0,0 0 2 16,0 0 1-16,-1-8-7 0,1 8 100 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40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14 542 0,'0'0'195'0,"0"0"-13"15,0 0-173-15,11-7 0 0,-11 7-7 16,17-1 1-16,-6-1 5 0,2 1 0 15,0-1-15-15,0 1 1 0,5 4-43 16,-9-5-139-16,7 2-6 0,-6-3-1 16,-1 3-7-16,-9 0 86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4.9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0-3 460 0,'8'-1'198'15,"-8"1"5"-15,0 13-98 0,0-13-89 16,-3 13 2-16,3-13-2 0,2 19-9 16,-2-8-7-16,3 3 0 0,0 1 0 15,4 1 0-15,-5 0 0 0,1 0 0 0,5 5 0 16,-6-9-36-16,4 9-174 0,-2-5 0 16,2 4-4-16,-9-4 0 0,9 2 76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4.6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0 390 0,'0'0'182'0,"0"0"4"0,0 0-138 15,0 0-14-15,0 0 3 0,-5 10-2 16,6 2 3-16,-1-12-3 0,0 19-8 15,1-8-16-15,2 2-11 0,-3-1 0 16,2-1 0-16,2-1 0 0,2 3 0 0,-4-1 0 16,-1-5 0-16,4 6-21 15,-5-13-55-15,6 12-127 0,-6-12-5 16,9 12 1-16,-9-12 4 0,9 0 99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4.4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23 396 0,'8'0'169'15,"-8"0"16"-15,14-3-153 0,-1 5-3 0,-4-5 4 16,6 5 1-16,-5-7 3 0,10 6-6 15,-5-5-4-15,5 3-6 0,-4-3-5 16,-1 3-6-16,4-1-7 0,-1 1-3 16,0-1 0-16,0 1 0 0,-5 1 0 15,-2 0 0-15,-11 0-16 0,9-1-13 0,0 6-24 16,-9-5-37-16,0 0-104 0,-15-3-10 16,15 3 9-16,-17 0-5 0,17 0 159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00.61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-3 160 344 0,'0'0'180'0,"2"22"4"15,14 0-140-15,-16-22-5 0,-4 42 1 16,4-42-2-16,0 45-7 0,-4-24-11 16,9 4-3-16,-2-6-8 0,5 2-1 0,-8-21-5 15,21 28 3-15,-21-28-3 0,27 17-2 16,-8-17 2-16,-1-4-2 16,4-4 3-16,-2-5-1 0,2-5 1 15,-1-3-3-15,-2-8 4 0,-2-1-3 0,-5-4 2 16,-3-4-3-16,-4 0 2 0,-2 2-5 15,-7 1 6-15,-4 2-5 0,-1 7 4 16,-4 3-1-16,-7 5 3 0,0 9-4 16,-2 2 3-16,-2 6-2 0,2 4 1 15,1 2 0-15,0 3-2 0,-4 2-4 0,25-10-19 16,-35 21-19-16,37 11-56 0,-2-32-100 16,-10 30-7-16,10-30 2 0,4 29-5 15,-4-29 158-15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7.36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12-5 406 0,'0'0'187'0,"-19"-5"9"0,19 5-169 15,0 0-5-15,0 0-7 0,0 0 6 0,0 0 1 16,0 0-1-16,0 0-7 0,18 20 4 15,-18-20 1-15,38 11-2 0,-13-9 1 16,12 5-3-16,1-4-10 16,8 6-5-16,1-1 0 0,7-4 0 0,2 1 0 15,4-7 0-15,2 0 0 0,-2-1-4 16,6 4-19-16,-16-19-41 0,9 13-145 16,-5-11-10-16,0 6 10 0,-14 2-5 15,-4-1 134-15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4.0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24 191 278 0,'0'0'155'15,"0"0"-11"-15,0 0-111 0,10 11-17 16,-10-11 11-16,0 0 7 0,0 0 6 16,0 0-2-16,0 0 3 0,0 0 2 0,0 0-6 15,0 0-8-15,-8-10-9 0,8 10-9 16,-5-8-12-16,5 8 15 0,-3-12-13 15,3 12 7-15,-8-17-9 0,5 7 10 16,0-1-10-16,2-1 9 0,-2-1-1 16,2 0-6-16,5-1 6 0,0 2-5 0,-1-1 4 15,6 0-5-15,-2 2 5 0,-2 1-3 16,-2 1 4-16,5 3-7 16,-8 6 0-16,16-6 0 0,-16 6 0 15,0 0 0-15,11 9 0 0,-2-1 0 0,-1 1 0 16,0 2 0-16,-5 1 0 0,-1 1 0 15,9 0 0-15,-7 0 0 0,4-2 0 16,-1 1 0-16,0-3 0 0,1 1 0 16,-2-2 0-16,-3 0 0 0,-3-8 0 15,4 9 0-15,-4-9 0 0,0 0 0 0,8 1 0 16,-8-1 0-16,5-9 0 0,-3 0 0 16,-6 2 0-16,12-4 0 0,-1-3 0 15,-5 2 0-15,-6-2 0 16,8-1 0-16,-1 1 0 0,2-1 0 0,5 2 0 15,-4 3 0-15,-6 10 0 0,14-13 0 16,-1 10 0-16,-13 3 0 0,13 5 0 16,-2 1 0-16,-8 4 0 0,4 1 0 15,-4 3 0-15,4 1 0 0,-1-1 0 16,3 1 0-16,-6-1 0 0,2-1 0 0,1-2 0 16,-2 1 0-16,2-3 0 0,-6-9 0 15,0 14 0-15,0-14 0 0,10 11 0 16,-10-11-17-16,7 9-46 0,-7-9-123 15,0 0-16-15,0 0-7 0,0 0 7 16,3-10 59-16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3.4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40 255 0,'16'-2'140'0,"-7"-4"6"15,1 0-129-15,0 4-1 0,-10 2 8 16,14-4 7-16,-14 4 5 0,0 0 0 0,4-11 2 16,-4 11-4-16,0 0-3 0,0 0-5 15,-7-6-5-15,7 6-9 0,-15-3-3 16,6 3-2-16,-3 0-2 0,-1 0 1 15,-2 1-1-15,0 1 0 0,0 0 0 16,-1 2 1-16,1-1 0 0,1 1 1 0,-5 0-1 16,5 0 2-16,6 1-5 15,-5 1 1-15,3-3-2 0,10-3 1 16,-7 10-2-16,7-10 1 0,3 11-2 16,7-5 0-16,-10-6 1 0,18 13 0 0,-6-6-1 15,2 1 1-15,5-1-2 0,1 2 3 16,3 0-3-16,-8-1 4 0,4 1-6 15,-1 1 7-15,-1 0-6 0,-6 1 0 16,1 0 10-16,-5 0-10 0,-6-1 9 16,2 0-11-16,-4 2 12 0,-7-4-11 0,3 1 10 15,-4-1-6-15,-7-1-4 0,6-1 3 16,-2 0-3-16,1-2 4 0,-8-2 0 16,5-2-2-16,-5-1 1 15,4-1 1-15,3-2 2 0,-4-2 1 0,4-3 3 16,4 1-3-16,5-4-6 0,-4 2 12 15,14-3-10-15,-4 1 7 0,5-3-9 16,1 1 5-16,4-1-6 0,-5 2 6 16,7 1 0-16,1 0-8 0,-6 3-3 15,2-2-11-15,2 5-11 0,-5-4-20 0,9 11-46 16,-7-7-102-16,0 6 3 0,-2-4-2 16,-9 4 9-16,16-2 164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2.4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0 477 0,'0'0'194'15,"14"4"-7"-15,-4-4-173 0,6 1-3 0,3-2-1 16,1 2 1-16,1-2-9 0,-1-2-29 15,10 2-143-15,-13 1-18 0,3 1-8 16,-6-1 2-16,-6 0 64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2.1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25 506 0,'0'0'197'0,"4"-7"-7"0,-4 7-182 0,11-5 0 16,-11 5 1-16,9-1 2 15,-1 1-1-15,-8 0 3 0,16-3-1 16,-6 0-3-16,-1 3-2 0,-9 0-1 16,16-3-4-16,-4 2-1 0,-1-1-6 0,-1 3-17 15,-10-1-19-15,14 3-28 0,-14-3-132 16,0 0 10-16,0 0-15 0,3 10 5 15,-11-7 149-15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1.8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2 319 0,'0'0'176'0,"7"-8"-12"0,-7 8-127 15,0 0 3-15,0 0 2 0,0 0 1 16,6 10 0-16,-6-10-5 0,-2 10-5 0,2-10-3 16,4 13-7-16,-6-5 2 0,9 1-15 15,-8-1-10-15,3 1 0 0,0 0 0 16,2 0 0-16,-5 0 0 0,0-1 0 15,1-8 0-15,-1 15 0 0,1-15 0 16,4 12 0-16,-4-12 0 0,0 0 0 16,4 9 0-16,-4-9 0 0,0 0 0 15,11-3 0-15,-11 3 0 0,8-10 0 16,-8 10 0-16,10-12 0 0,-2 3 0 16,-1-1-2-16,-1 0-11 0,-2 1 12 0,3-1-7 15,-1 1 10-15,-3 0-8 0,-3 9 8 16,3-12-5-16,-3 12 10 0,0 0-1 15,0 0-3-15,0 0 2 0,0 0 2 16,0 0-6-16,0 0-1 0,0 0 0 16,-3 10 0-16,3-10 0 0,-9 11 0 0,9-11 0 15,-11 16 0-15,11-16 0 0,-6 13 0 16,6-13 0-16,-5 12 0 16,5-12 0-16,6 13 0 0,-6-13 0 15,9 10 0-15,-1-5 0 0,4-2 0 0,1 2 0 16,3-3 0-16,1 6-4 0,-6-11-66 15,12 6-128-15,-9-2-10 0,3 4-6 16,-8-4 6-16,3 3 88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1.3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8 298 0,'0'0'162'0,"0"0"11"31,2-8-106-31,-2 8-33 0,0 0-9 16,3 11 12-16,-3-11 2 0,-1 12 1 0,1-12 7 0,2 12-20 16,-2-12 2-16,1 13-16 0,-1-13 5 15,0 14-15-15,0-6 8 0,0-8-11 0,3 14 0 16,-3-14 0-16,3 15-14 0,-3-15-13 15,9 16-26-15,-9-16-43 0,-1 7-106 16,1-7 1-16,0 0-4 0,0 9 4 16,0-9 178-16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1.1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10 235 0,'0'0'155'0,"0"0"4"0,6-11-133 16,-6 11 12-16,0 0-6 0,0 0 8 15,0 0-5-15,0 0 4 0,0 0-12 16,0 0 5-16,0 0-10 0,0 0-7 0,0 0 2 16,0 0 0-16,0 0 9 0,10 12-11 15,-10-12 8-15,-1 11-14 0,1-11 10 16,4 14-10-16,-4-14 7 0,3 14-11 15,-3-14 1-15,1 13 0 0,3-5-6 16,-4-8 0-16,7 12 0 0,-7-12 0 0,5 11 0 16,-5-11 0-16,5 8 0 0,-5-8 0 15,0 0 0-15,7 8 0 16,-7-8 0-16,10 0 0 0,-10 0 0 16,9-3 0-16,0 2 0 0,0-1 0 0,1-1 0 15,-1 0 0-15,-1 1 0 0,0 0 0 16,4 0 0-16,-4 2 0 0,-8 0 0 15,12-7 0-15,-12 7 0 0,0 0-7 16,12 0-24-16,-12 0-17 0,0 0-16 16,-6-11-38-16,6 11-99 0,0 0 6 0,0 0-3 15,-5-12 22-15,5 12 176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0.6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66 180 0,'0'0'152'0,"0"0"9"0,0 0-106 16,0 0-2-16,-9-11-3 0,9 11-3 15,0 0-4-15,0 0-8 0,7-8-4 16,-7 8-6-16,11-7-4 0,-1 5-3 16,-2-5 1-16,6 3-2 0,-2-3-1 15,4 4-3-15,-1-2 0 0,4 0-2 0,-2 2 1 16,0 1-3-16,-1 1 0 0,-3 1-4 16,0-1 1-16,-1 3-1 0,-12-2-3 15,12 7 0-15,-12-7-1 0,5 13 3 16,-9-5-4-16,2 3 2 0,-3 0-1 15,-3 0 1-15,0-2-1 0,-3 2 1 0,1-2-2 16,-3-2 0-16,0 0 0 16,1-3 0-16,-1 2 0 0,1-1 0 15,1 1 0-15,3-3 0 0,8-3 0 16,-11 6 0-16,11-6 0 0,0 0 0 0,0 0 0 16,0 0 0-16,0 0 0 0,0 0 0 15,12-1 0-15,-1 0 0 0,2 0 0 16,0 1 0-16,3 1-1 0,-1 3-1 15,0-2 2-15,0 4 0 0,1 0-2 16,-1 2 1-16,-3 1-1 0,1-1 2 0,-2 2 7 16,-1 1-10-16,-4-1 6 15,0 1-6-15,-8-1 7 0,1 0-6 16,-2-1 4-16,-2 1-2 0,-4-1 0 16,0-1 0-16,-2 0 0 0,-3-1-2 0,2-1 3 15,-6-1 0-15,2 0-1 0,-4-2 0 16,1-2 0-16,-3-1 0 0,2 0 0 15,0-3 0-15,2 1 0 0,3-1 0 16,1-1 0-16,2-1 0 0,12 5-13 16,-15-9-18-16,15 9-28 0,-4-7-55 0,4 7-92 15,9-8 5-15,0 4-10 0,-1-1 24 16,2-1 187-16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08.9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47 443 0,'5'-8'180'0,"-2"-3"1"0,16 5-159 15,-14-3 0-15,7 6 2 0,-12 3 5 16,18-7 3-16,-10 2 1 0,7 7-3 15,-7-4-8-15,6 5-17 0,-5-1-5 0,1 3 0 16,-1 1 0-16,1 2 0 16,-1 0 0-16,-4 2 0 0,2 1 0 15,-4 2 0-15,0 0 0 0,-4 2 0 16,-2 0 0-16,-1 1 0 0,-3 0 0 0,1-1 0 16,-3-1 0-16,-2-3 0 0,3 4-19 15,-7-10-54-15,6 7-130 0,-3-7-5 16,3 3 1-16,-1-4-6 0,10-4 114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08.6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26 448 0,'0'0'178'0,"0"0"14"0,0 0-160 0,12 4-2 15,-12-4 1-15,0 0 2 0,15-2 4 16,-2 4-8-16,-13-2-16 0,24-2-13 15,-12 1 0-15,4-1 0 0,0 1 0 16,-1-2 0-16,3 1 0 0,1 0 0 16,0 0 0-16,-10-1 0 0,9 2 0 0,-6-1 0 15,-1 2 0-15,0-3 0 0,-11 3-13 16,0 0-47-16,0 0-76 0,0 0-75 16,0 0 11-16,-10 5-7 0,10-5 13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6.21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0 284 0,'0'0'187'0,"0"0"7"16,0 0-96-16,0 0-44 0,0 0-15 16,0 0-2-16,0 0-3 0,0 0-8 0,29 12 0 15,-29-12-3-15,32-1-7 0,-12 5-11 16,2-1-5-16,1-1 0 0,2 3 0 15,-2-5 0-15,-2 0 0 0,-2 6 0 16,-19-6 0-16,25-2-3 0,-25 2-17 16,20 2-17-16,-20-2-17 0,0 0-40 15,0 0-85-15,0 0-32 0,0 0 0 16,-21 14 13-16,21-14 183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08.4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13 345 0,'-9'3'168'16,"9"-3"-21"-16,0 0-99 0,0 0-7 16,0 0 0-16,0 0 0 0,8-1 0 15,-8 1-1-15,15 0-3 0,-6-2-5 16,6 5-7-16,-3-5-8 0,2 3-17 15,3-3 0-15,3 1 0 0,2 0 0 16,-3 0 0-16,1-1 0 0,0 0 0 16,-1 0 0-16,0 1 0 0,-5-1 0 15,0 1 0-15,-14 1 0 0,10 0 0 16,-10 0 0-16,0 0 0 0,0 0-19 0,-12 0-40 16,12 9-35-16,-18-11-108 0,7 6 1 15,-7-4-3-15,4 4 11 0,-4-1 143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8.8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58-2 593 0,'14'1'214'0,"-14"-1"-11"0,0 0-190 16,0 0-13-16,6 12 0 0,-6-12 0 15,-2 14 0-15,2-14 0 0,-9 14 0 16,3-5 0-16,-7-1 0 16,3 3 0-16,0-6-8 0,6 11-74 0,-6-10-126 15,5 5 0-15,-4-8-2 0,9-3-8 16,0 0 130-16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7.6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15 247 410 0,'0'0'177'15,"-10"-1"9"-15,10 1-159 0,0 0-5 16,0 0 3-16,0 0 1 0,0 0 3 16,0 0 2-16,0 0-4 0,0 0-5 15,0 0-5-15,0 0-2 0,0 0-6 0,0 0-9 16,-4-9 0-16,4 9 0 15,3-9 0-15,-3 9 0 0,-1-11 0 16,2 0 0-16,0 0 0 0,-5-1 0 16,5-2 0-16,-2-3 0 0,-1 1 0 0,6-1 0 15,-5-2 0-15,8 3 0 0,-2 2 0 16,0 0 0-16,0 2 0 0,5 2 0 16,-1 2 0-16,-9 8 0 0,17-10 0 15,-17 10 0-15,7-3 0 0,5 6 0 16,-12-3 0-16,6 12 0 0,0-3 0 0,-3 2 0 15,-1 2 0-15,8 3 0 0,-7-2 0 16,-4 2 0-16,6-3 0 0,4 3 0 16,-7 0 0-16,1-3 0 0,4-3 0 15,-3-1 0-15,0-1 0 0,-4-8 0 16,7 10 0-16,-7-10 0 0,8 1 0 16,-8-1 0-16,0 0 0 0,6-8 0 15,-6 8 0-15,2-13 0 0,5 3 0 16,-7-2 0-16,1 0 0 0,4-3 0 15,4-1 0-15,-3-2 0 0,-1 1 0 0,3-1 0 16,-2 2 0-16,6-1 0 0,1 5 0 16,-1 2 0-16,-3 4 0 0,-9 6 0 15,8-7 0-15,-8 7 0 0,11 4 0 16,-11-4 0-16,8 13 0 0,-11-3 0 16,5 2 0-16,-2 1 0 0,1 3 0 15,4-1 0-15,-2-1 0 0,1 2 0 16,-1-1 0-16,0-2 0 0,-1 0 0 15,6-1 0-15,0 0 0 0,0-3 0 16,-6-1 0-16,-2-8 0 0,6 9 0 0,-6-9 0 16,11 9 0-16,-11-9 0 0,0 0 0 15,0 0-74-15,0 0-130 0,0 0-12 16,0 0 12-16,0 0-12 0,0 0 108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5.7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5 536 0,'0'0'187'0,"-2"8"10"15,2-8-174-15,13 1-12 0,-4-2-1 16,-9 1 3-16,16 0 0 0,4-1 0 16,0-2 0-16,-4 2-6 0,2-1-7 15,3 0 0-15,2 2-20 0,-5-5-31 16,9 6-115-16,-17-3-39 0,2 4 7 0,-12-2-10 15,15-1 34-15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5.5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17 549 0,'0'0'197'0,"8"3"2"0,-8-3-177 16,0 0-5-16,10-3-2 15,-10 3 0-15,18-5-6 0,-5 4-9 16,1-2 0-16,-5 2 0 0,7-1 0 0,1-1 0 16,0 2 0-16,-4-2-1 0,3 7-43 15,-16-4-25-15,15 0-77 0,-15 0-60 16,0 0 4-16,0 0 1 0,-10 8 48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5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0 522 0,'0'0'201'0,"0"0"-2"15,0 0-174-15,6 13-4 0,-6-13 2 16,5 19 6-16,-5-9-26 0,4 5-3 16,-1-2 0-16,5 3 0 0,-6-1 0 0,5 0 0 15,-1-1 0-15,0-1 0 0,2 0 0 16,1 0 0-16,-7-2 0 15,2 1 0-15,0-2 0 0,-2-1 0 16,0 0 0-16,-2-9 0 0,7 16 0 0,-7-16 0 16,8 7-178-16,-8-7-35 0,0 0-9 15,0 0 5-15,0 0 25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4.7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4 408 0,'0'0'176'0,"0"0"13"0,-9 2-157 16,9-2 1-16,0 0-2 0,0 0 3 16,0 0 3-16,13 6-1 0,-13-6-8 0,21-1-9 15,-6-2-19-15,2 3 0 0,-1-3 0 16,4 1 0-16,-2 1 0 0,-5 0 0 16,3 0 0-16,-6 0 0 0,4 4 0 15,-14-3-48-15,19 2-57 0,-19-2-107 16,11 2 7-16,-11-2-9 0,0 0 11 0,0 0 168 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2.8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30 251 0,'0'0'165'0,"0"0"3"0,-8-8-67 16,8 8-67-16,0 0-3 0,0 0 0 15,0 0 1-15,0 0-3 0,4-10-6 0,-4 10-5 16,0 0-4-16,13-5 1 0,-13 5-1 16,14-1 1-16,-6-4 1 0,3 5 0 15,1-1-2-15,2 3-2 0,-2-4 1 16,1 3-5-16,-1 0-5 0,-1 1-3 16,-2 1 0-16,0 1 0 0,-9-4 0 0,11 9 0 15,-11-9 0-15,4 14 0 16,-4-14 0-16,-3 13 0 0,3-13 0 15,-10 15 0-15,10-15 0 0,-14 12 0 16,5-7 0-16,-1 0 0 0,0-1 0 0,0 2 0 16,1 0 0-16,0-5 0 0,1 3 0 15,0-3 0-15,8-1 0 0,-11 3 0 16,11-3 0-16,0 0 0 0,0 0 0 16,0 0 0-16,0 0 0 0,0 0 0 15,10-1 0-15,-2-1 0 0,0 1 0 0,1-1 0 16,2 0 0-16,1 3 0 0,2 1 0 15,-2 1 0-15,0-1 0 16,0 4 0-16,0 0 0 0,-1 2 0 16,0 4 0-16,0 0 0 0,-3-3 0 0,0 3 0 15,-2 0 0-15,-3-2 0 0,0 2 0 16,-2-2 0-16,-3-1 0 0,-2-1 0 16,4-8 0-16,-13 15 0 0,5-8 0 15,-2-1 0-15,-3 1 0 0,0-3 0 16,-1 1 0-16,0-1 0 0,-1-2 0 0,0-2 0 15,0 0 0-15,1-3 0 0,1 0-6 16,-2-3-5-16,8 4-14 0,-8-6-12 16,15 8-32-16,-16-4-122 0,16 4-2 15,0 0-6-15,0 0 15 0,-1-9 77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1.2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9 389 0,'-9'-8'173'15,"9"8"10"-15,0 0-113 0,0 0-47 0,0 0 2 16,0 0 4-16,15-2 5 0,-6 2 2 15,0 6-1-15,-1-2-9 0,8 2-26 16,-16-6 0-16,22 17 0 0,-11-6 0 16,3 0 0-16,-7 1 0 0,3 0 0 15,-2 0 0-15,-7 2 0 0,4-2 0 16,-2 1 0-16,-3-2 0 0,-1 1 0 16,-4 0 0-16,3-2 0 0,-5 1 0 15,3-2 0-15,-6 0 0 0,4 0 0 16,-2-2 0-16,-4-1 0 0,7 2 0 0,-12-10-43 15,17 2-164-15,-13 8-9 0,13-8 1 16,0 0-5-16,0 0 99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6:50.9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1 487 0,'-8'3'187'0,"8"-3"-1"15,0 0-157-15,0 0-9 0,9 4 1 16,-9-4 3-1,15 3 1-15,-15-3 3 0,19 1-12 0,-8-2-16 0,-2 2 0 16,4-2 0-16,-1 0 0 0,9 1 0 16,-9-2 0-16,1 1 0 0,7 0 0 15,-5 0 0-15,2 0 0 0,1 2 0 16,-7-4-2-16,-1 8-59 0,-6-13-52 16,7 12-89-16,-11-4-7 0,0 0 5 0,0 0-1 15,0 0 179-15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8.7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195 14 323 0,'0'0'177'16,"0"0"-4"-16,-25-13-150 15,25 13-3-15,0 0-2 0,0 0 6 0,-17-5 1 16,17 5-2-16,0 0-9 0,0 0 1 16,0 0-2-16,-20 7-2 0,20-7 0 15,-16 11 4-15,16-11-3 0,-25 24 2 16,8-13 1-16,5 9 2 0,-4 0-6 15,5 2 2-15,-4 7-9 0,6-9 2 0,1 2-2 16,3-2 1-16,5 4-7 0,2 0-1 16,4-6 0-16,3 0 3 0,-9-18 1 15,30 28 0-15,-11-15-1 0,-1 0-2 16,3-4-2-16,-1-8 7 0,1 7-5 16,-2-8 0-16,-1 2-1 0,-18-2 2 15,28 5-6-15,-28-5 5 0,18-23 1 16,-18 23-1-16,0 0 3 0,12-21 0 15,-12 21 1-15,-1-36-6 0,-3 19 9 16,4 17-5-16,-12-20-1 0,12 20-2 0,-17-22 5 16,17 22-1-16,-20-3 0 0,20 3 1 15,-21 1-7-15,21-1-16 0,-17 17-35 16,-8-8-125-16,25-9-20 0,-27 25-2 16,27-25 0-16,-30 27 110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1.6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0 431 0,'0'0'200'16,"0"0"-10"-16,-5 12-66 0,5-12-105 16,2 12-3-16,-2-12-3 0,0 18-1 15,0-9 6-15,-1 3-18 16,4-1 0-16,0 2 0 0,-3 1 0 0,0-4-32 15,11 6-167-15,-11-3-5 0,3 4-8 16,-3-3 2-16,-1 1 45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1.4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7 408 0,'0'0'174'0,"0"0"11"0,0-9-156 16,0 9-1-16,0 0 2 0,2 13-3 15,-2-13 17-15,-3 12-12 0,3-12 7 16,0 15-17-16,0-15-17 0,-3 15-5 16,3-15 0-16,-5 14 0 0,5-14 0 0,4 10 0 15,-4-10 0-15,2 9 0 0,-2-9 0 16,11 5 0-16,-11-5 0 0,18 0 0 15,-8 0 0-15,-10 0 0 0,16-2 0 16,-2 1 0-16,-6-1 0 0,2 1 0 16,3-1 0-16,-4 1 0 0,2 1 0 0,1-5 0 15,-1 8-53-15,-11-10-36 16,11 7-121-16,-11 0 6 0,11-3-6 16,-11 3 12-16,5-10 140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9.0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70 0 553 0,'0'0'195'0,"0"0"-13"0,0 0-168 16,-10 5-2-16,10-5 4 0,-11 11 2 0,4-1-1 15,-3-4-1-15,4 3-16 16,-1-1 0-16,-1 0 0 0,8-8 0 16,-9 13 0-16,9-13 0 0,-1 13 0 15,1-13 0-15,1 10 0 0,-1-10 0 0,5 8 0 16,-5-8 0-16,10 9 0 0,-10-9 0 15,12 8 0-15,-2-3 0 0,-1-2 0 16,10 9-29-16,-19-12-173 0,24 14-7 16,-13-9 1-16,6 5-5 0,-5-5 52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8.7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0 486 0,'0'0'184'0,"0"0"12"16,0 9-164-16,1 1-2 0,-3-1 3 0,3 5-7 16,-5-4 7-16,7 2-30 0,-6 0-3 15,5 0 0-15,-4-2 0 0,1 1 0 16,0-3 0-16,2 0 0 0,-1-8 0 15,0 12 0-15,0-12 0 0,0 9 0 16,0-9-27-16,0 0-26 0,11 14-62 16,-11-14-84-16,0 0-4 0,7-9 7 15,-7 9-2-15,9-12 167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8.3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8 417 0,'-11'-9'179'0,"11"9"11"15,0 0-157-15,0 0 5 0,-3 9 5 16,6 0-12-16,-3-9 11 0,-5 17-16 16,2-9-2-16,1 2-24 0,-1 1 0 0,4 1 0 15,-4-3 0-15,0 0 0 0,7 1 0 16,-4-10 0-16,7 17 0 0,-7-17 0 15,9 16-46-15,-9-16-44 0,0 0-111 16,9 6-2-16,-9-6-1 0,0 0 1 16,11 0 128-16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8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13 523 0,'0'0'186'16,"3"-13"-47"-16,-3 13-132 0,0 0 5 16,0 0 6-16,0 0 1 0,0 0 5 15,-3 8 0-15,5 1-4 0,-2-9 11 0,4 15-13 16,-2-7-16-16,-2 2-2 16,1-1 0-16,1 0 0 0,-2-9 0 15,-1 16 0-15,1-16 0 0,7 11 0 16,-7-11 0-16,13 6 0 0,-2-4 0 0,-11-2 0 15,17 2 0-15,-5-5 0 0,1 2 0 16,-4-2 0-16,4 2 0 0,-5-4-2 16,6 6-59-16,-11-10-53 0,9 8-92 15,-12 1 6-15,13-8-5 0,-13 8 12 16,6-11 152-16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7.0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16 596 0,'-11'2'200'0,"11"-2"7"15,10 3-187-15,0-5-20 0,0 1 0 0,1-2 0 16,9 0 0-16,3-2-17 0,13 8-77 15,-13-9-109-15,9 6 5 0,-5-3-13 16,3 3 4-16,-4-1 115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6.8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4 616 0,'0'0'199'0,"0"0"-3"15,9-5-194-15,-9 5-3 0,0 0 0 16,16 0 2-16,-16 0-2 0,18 2 1 16,-6-2-1-16,0-3-10 0,3 7-18 0,-4-7-33 15,8 9-127-15,-11-5-8 0,9 3 2 16,-17-4-6-16,14 7 76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6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0 567 0,'0'0'200'16,"0"0"-32"-16,-1 13-151 0,2-2-10 15,-5 1 13-15,7 5-7 0,-4 2-4 16,5 2 4-16,0 1-4 0,1 4-9 15,1 0 0-15,-1 0 0 0,8 4-4 16,-13-9-55-16,6 8-145 0,-5-2 1 16,3 3-8-16,-4-5-5 0,0 2 91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5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34 507 0,'0'0'186'0,"9"-4"4"16,-9 4-170-16,13-4-5 0,-2 0-3 15,2 3 2-15,2-3-4 16,2 0 0-16,1 1-6 0,-2-2-11 0,5 4-16 16,-9-6-27-16,9 11-66 0,-6-5-83 15,-2 3 7-15,-2-1-7 0,-1 1 18 16,-2 1 181-16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8.2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18 65 261 0,'0'0'157'0,"0"0"13"15,0 0-138-15,0 0-4 0,0 0 0 16,15-19 4-16,-15 19 8 0,19-11-3 16,0 11 1-16,-19 0-6 0,28-15 1 15,-28 15-12-15,30-15-3 0,-30 15-3 16,27-7-9-16,-27 7 2 0,21-3-3 0,-21 3-1 15,0 0 1-15,0 0-3 0,19 10 2 16,-19-10-3-16,-4 22-1 0,4-22 3 16,-8 23-1-16,8-23-4 0,-15 34 0 15,15-34 5-15,-17 29-6 0,17-29-1 16,-17 24 6-16,17-24-8 0,-15 27-2 16,15-27 3-16,0 0-6 0,-16 22 1 15,16-22 8-15,0 0-3 0,0 0-6 16,0 0 2-16,0 0 6 0,0 0 2 15,0 0-1-15,0 0-5 0,22 10 2 0,-22-10 3 16,21 11 6-16,-21-11 1 0,26 2-3 16,-26-2-4-16,27 15 1 0,-27-15-1 15,27 13 1-15,-13 6-6 0,-14-19 2 16,20 32 1-16,-20-32 1 0,10 28 3 16,-8-10 3-16,-2-18 3 0,-7 17-5 0,7-17 5 15,-17 19-5-15,17-19 0 16,-25 18-3-16,25-18 2 0,-32 9-5 15,13 7-2-15,-2-2 8 0,2-13-4 16,-5 6 6-16,2-7-8 0,1-9 3 0,3 6-5 16,0-3 3-16,18 6-5 0,-25-20-9 15,25 20-11-15,0 0-8 0,0 0-7 16,-11-21-11-16,11 21-22 0,0 0-50 16,21-8-53-16,-21 8 4 0,16-22 67 15,2 25 109-15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4.8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3 363 0,'0'0'165'0,"9"-5"-4"15,-9 5-140-15,17 2-11 0,-17-2 10 16,19 7-1-16,-9-5 10 0,4 7-2 16,-5-4 6-16,9 7-9 0,-5-3-2 15,-1 4 0-15,-1 1-9 0,-1 2 1 0,-3 1-10 16,0 1 3-16,-1 1-15 0,-9 0-5 15,3 5-34-15,-10-10-64 16,3 7-75-16,-4-4-9 0,1 0 6 16,0-3-13-16,-3-3 200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4.6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0 501 0,'0'0'183'0,"0"0"-2"0,6 8-172 15,-6-8 0-15,1 12-2 0,0-4 6 16,-1-8-1-16,3 15 2 0,-3-15-3 15,5 16-2-15,0-8-6 0,-5-8-11 0,13 16-28 16,-13-16-53-16,7 8-99 0,-7-8-5 16,10 9 1-16,-10-9-5 0,0 0 149 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4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18 451 0,'0'0'173'0,"-9"-18"-26"16,9 18-119-16,0 0-4 0,1 11 3 15,-1-11-1-15,0 12 2 16,0-12-2-16,0 15-5 0,-1-6-11 16,1 2 1-16,1-1-6 0,1 2-2 0,-1 0-8 15,-2-3-7-15,5 4-20 0,-4-13-16 16,6 19-49-16,-6-19-95 0,5 12 3 16,-5-12-7-16,0 0 8 0,10 4 168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4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17 448 0,'0'0'172'16,"11"2"-3"-16,-11-2-163 0,12-1-2 16,-2 2 2-16,1-2 1 0,3 1-1 0,-1-3 1 15,2 1-2-15,-1 1-6 16,-2-4-22-16,6 8-31 0,-10-5-101 15,2 0-19-15,-10 2-3 0,13-6 1 16,-13 6 107-16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3.8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0 407 0,'0'0'168'0,"0"0"8"16,14 3-143-16,-14-3-11 0,0 0-1 15,-7 11 3-15,7-3 2 16,0-8-1-16,-8 13 0 0,8-13-5 16,-9 13-2-16,9-13-7 0,-9 15 0 0,9-15-6 15,-7 13 1-15,7-13-4 0,-9 11 2 16,9-11-5-16,-6 9 2 0,6-9-2 16,0 0 3-16,-7 8-2 0,7-8 0 15,0 0 1-15,0 0-2 0,12 2 2 16,-12-2 1-16,13 2-1 0,-13-2-1 0,16 3 1 15,-7-1 0-15,-1 0-3 0,0 1-6 16,5 3-14-16,-13-6-17 0,23 9-38 16,-14-7-117-16,3 2 0 0,-4-4-6 15,5 3 6-15,-5-4 114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3.6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0 323 0,'0'0'159'0,"0"0"14"16,0 0-132-16,0 0 1 0,0 0-2 16,0 0 2-16,5 15 2 0,-5-15-3 15,-1 16-6-15,0-7-11 0,2 4-3 16,-2-2-9-16,2 3 0 0,1-2-6 16,-2 1 0-16,0-1-4 0,0-2-2 0,1 1 0 15,-1-2 0-15,2-2 0 16,-2-7 0-16,2 12-10 0,-2-12-4 15,7 8-15-15,-7-8-15 0,0 0-26 16,0 0-80-16,11-6-42 0,-10-3-4 0,-1 9 9 16,11-18 57-16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3.3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73 0 398 0,'0'0'164'15,"0"0"-11"-15,0 0-140 0,0 0 1 0,0 0 7 16,-8 10 3-16,0-9 7 15,8-1 2-15,-15 12 0 0,10-1-1 16,-5-4-5-16,4 5-7 0,-2 1-7 16,5 1 1-16,-3 1-10 0,3 1 0 0,2 0-4 15,2-1 2-15,1 1-5 0,1-1 7 16,3 0-7-16,-1-2 4 0,4-2 0 16,-2-1-4-16,6 0-17 15,-13-10-12-15,25 14-40 0,-14-12-123 0,4 2 8 16,-2-4-13-16,1 2 6 0,-1-5 98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2.0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9 412 0,'-6'-9'178'16,"6"9"2"-16,0 0-140 0,-5 10-2 16,5-10-2-16,-4 12 1 0,4-12-7 15,-2 18-5-15,0-9-10 0,3 2-1 16,1 1-10-16,1 0 2 0,-1-2-5 16,2 2 1-16,-3-1-7 0,-1-4-9 0,5 6-25 15,-5-13-40-15,1 10-108 16,-1-10-12-16,-2 11 4 0,2-11-10 15,0 0 111-15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1.8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13 349 0,'0'0'158'16,"-5"-13"3"-16,5 13-124 0,0 0 2 15,0 0-1-15,0 0 1 0,6 14-1 0,-6-14-4 16,2 9-4-16,-2-9-9 15,-2 16-1-15,-1-9-7 0,5 2-2 16,-2-9 0-16,2 15-3 0,-2-15-4 16,3 11 3-16,-3-11-3 0,10 9-3 0,-10-9-1 15,14 5 0-15,-5-3 0 0,0-3 0 16,2 3 0-16,0-2 0 0,0-3 0 16,1 1 0-16,4 1 0 0,-4-2-6 15,2 6-28-15,-5-8-25 0,10 6-117 16,-10-3-22-16,0 7 3 0,-9-5-4 0,12 1 44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1.2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71 281 0,'2'-8'151'0,"-2"8"3"0,0 0-81 15,0 0-66-15,0 0 0 0,10-4 6 16,-1 3 1-16,-9 1 3 0,19-6 3 16,-9-1 8-16,6 3 2 0,-3-5-10 15,7 6 14-15,-4-6-12 0,5 4 8 16,-4-2-12-16,4 4 4 0,-3-1-15 15,-1 4 8-15,-5 0-4 0,0 4-9 0,-12-4 10 16,11 13-12-16,-9-4 4 0,-4 3-4 16,1 0 8-16,-4 3-10 15,-4-1 9-15,2 1-2 0,-4 0-6 16,3 0 4-16,-4-1 0 0,2 0 0 0,-3-1-4 16,1-2 2-16,-1 0-2 0,1-2 3 15,12-9 0-15,-14 12-2 0,14-12-2 16,0 0 0-16,0 0 5 0,0 0-3 15,8-2-2-15,3-1 0 0,2 0 0 16,0 0 2-16,2-1 3 0,2 3-1 0,-2 4-4 16,2 1 1-16,1 3 3 0,2 2-2 15,0 4-4-15,-2 2 6 0,-1 3-8 16,-2 0 6-16,1 2 2 0,-3-1-4 16,-4 0 3-16,-3-3-4 0,-3 1 8 15,-1-2-8-15,-5 1 8 0,-3-1-5 0,-2-4 1 16,-4 1 3-16,-5-1-4 15,-2-2 3-15,-3-3-3 0,-3-1 0 16,-1-5 0-16,1 0 0 0,-3-2 0 16,1-3 0-16,4 1-4 0,-5-2-20 0,10 4-17 15,-6-9-37-15,11 9-117 0,-2-7 1 16,8 6-8-16,-2-3 3 0,9 6 114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16.39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4 507 0,'0'0'216'0,"0"0"3"0,0 0-153 0,0 0-51 16,0 0-15 0,0 0 0-16,0 0 0 0,18 13 0 0,-18-13 0 0,29-3 0 15,-10 1 0-15,-19 2 0 0,50-12-213 16,-50 12-9-16,37 2 4 0,-37-2-5 15,28 4 77-15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0.0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10 306 0,'0'0'150'15,"0"0"10"-15,-7-11-132 0,7 11 1 16,0 0 3-16,0 0 0 0,0 0 0 16,0 0-2-16,0 0-2 0,0 0-5 15,0 0-7-15,0 0-5 0,0 0-5 0,0 14 5 16,0-14-3-16,5 8-3 0,-5-8-1 15,0 0-1-15,7 7-1 0,-7-7 3 16,0 0 2-16,9-3-5 0,-9 3 3 16,0 0 1-16,4-10-5 0,-4 10 1 15,0-8 3-15,0 8-7 0,-8-6 3 16,8 6-2-16,0 0-1 0,-8-1-4 16,8 1-31-16,-3 9-150 0,3-9-1 15,1 10-10-15,-1-10-1 0,3 13 70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9.6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23 380 0,'1'-7'163'0,"-1"7"7"16,0 0-142-16,0 0 1 0,0 0-2 15,0 0 1-15,0 0 1 0,-8 1-3 0,8-1 1 16,0 0-4-16,5 8-7 0,-5-8-2 16,0 0-5-16,0 0-3 15,14 4 0-15,-14-4 1 0,0 0-1 16,12-5-2-16,-12 5 0 0,10-7-1 0,-10 7 0 15,0 0 0-15,-3-10 5 0,3 10-6 16,0 0 0-16,-4-8-2 0,4 8 0 16,0 0 0-16,-15 0 0 0,15 0 0 15,-10 3 0-15,10-3 0 0,-13 4-10 16,13-4-28-16,-8 4-56 0,8-4-105 0,0 0 3 16,3 13-9-16,-3-13 0 0,0 0 130 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9.0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0 610 0,'0'0'198'16,"0"0"-36"-16,5 8-143 0,-4 1-3 16,2 4 2-16,-1-1-18 0,2 3 0 15,-1-1 0-15,3 3 0 0,-3-1 0 0,-1 2 0 16,2-1 0-16,-1 0 0 0,1 3 0 16,-7-10-80-16,9 8-122 15,-7-5-12-15,10 2 4 0,-6-6-11 16,6-1 126-16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8.8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1 480 0,'0'0'188'16,"0"0"4"-16,0 0-149 0,-8-1-23 16,8 1-2-16,1 10-2 0,-1-1 4 15,0-9-2-15,4 16-2 0,-4-8-6 16,2 3-8-16,-1-1-2 0,2 1 0 16,-2 1 0-16,1-2-4 0,3 4-36 0,-5-14-32 15,-1 19-124-15,1-19-6 0,6 15 0 16,-6-15-7-16,5 9 112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8.6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21 393 0,'0'0'181'0,"13"-3"1"16,-13 3-138-16,14-4-14 0,-14 4-4 16,19-4 2-16,-10 1-1 15,5 2-7-15,-6-2-6 0,7 2-4 16,-5 0-5-16,1-1-8 0,0 2-8 0,-11 0-14 15,20 0-14-15,-20 0-18 0,16 2-33 16,-16-2-73-16,0 0-27 0,0 0 5 16,0 0 7-16,0 0 160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8.3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87 3 550 0,'-2'-9'196'0,"2"9"-4"16,0 0-179-16,-6 11 1 0,6-11-4 0,-10 12 5 16,2-5-1-16,3 1 2 0,5-8-13 15,-14 16-3-15,5-9 0 0,9-7 0 16,-11 12 0-16,3-5 0 0,8-7 0 15,-7 8 0-15,7-8 0 0,-7 2 0 16,7-2 0-16,0 0 0 0,0 0 0 16,0 0 0-16,10-8 0 0,-10 8 0 15,16-5 0-15,-5 4 0 0,-1 1 0 16,-1 2 0-16,-9-2 0 0,18 7 0 16,-6-1 0-16,-3 1 0 0,0 1 0 0,-9-8 0 15,16 15 0-15,-16-15 0 0,18 16-12 16,-18-16-16-16,13 16-21 0,-13-16-17 15,12 11-68-15,-12-11-70 0,4 9 11 16,-4-9-4-16,0 0 58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8.0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0 451 0,'0'0'192'0,"0"0"-3"0,0 0-162 15,-9 10 11-15,8 0-11 0,-4-2 11 0,6 6-7 16,-5-4-1-16,2 4-30 0,0 0 0 15,2 1 0-15,-3 0 0 0,3 1 0 16,0 0 0-16,-1 1 0 0,1-1 0 16,1 1 0-16,0-2 0 0,-3-2 0 15,8 2-3-15,-6-15-52 0,10 22-57 0,-10-22-95 16,8 11 5-16,-8-11-6 0,9 2 11 16,-9-2 159-16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7.8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0 461 0,'0'0'186'0,"0"0"-2"0,0 0-153 15,0 0-11-15,11 6-4 0,0-3 2 16,0-5-1-16,4 2-5 0,-1-1-6 16,1 0-12-16,5 3-24 0,-9-8-40 15,6 6-115-15,-4-1-5 0,1 2-3 16,-5-2-1-16,2 2 112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7.6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15 509 0,'0'0'185'0,"12"-3"-7"0,-12 3-169 16,16-1 1-16,-16 1 2 15,19-1 1-15,-9-2-1 0,2 3 2 16,-1-3-2-16,2 1-4 0,-2 1-6 0,-2-1-12 15,5 4-20-15,-14-2-25 0,18 0-60 16,-18 0-70-16,11 1-8 0,-11-1 6 16,0 0-1-16,0 0 188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17.4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0 433 0,'0'0'172'0,"0"0"-32"0,0 0-112 0,-6 10-4 31,6-10 2-31,-3 12 2 0,3-12 3 0,-2 20-3 0,-2-11-4 0,3 4-3 16,-3-2-6-16,5 2 2 0,-3 1-5 15,1 0-5-15,0-1-3 0,1 0 3 16,1-1-4-16,0-2-2 0,0-1-3 0,0 0 5 16,-1-9-6-16,3 10 7 0,-3-10-4 15,0 0 0-15,0 0 0 0,0 0 0 16,0 0 0-16,-3-10 0 15,3 0 0-15,0-2 0 0,1-1 0 0,2-2 0 16,-1 1 0-16,2 0 0 0,1 0 0 16,1 4 0-16,0 0 0 0,1 1 0 15,0 1 0-15,1 2 0 0,-8 6 0 16,14-8 0-16,-14 8 0 0,15-1 0 16,-15 1 0-16,14 4 0 0,-14-4 0 0,12 10 0 15,-12-10 0-15,13 17 0 0,-9-8 0 16,-1 2 0-16,2 0 0 0,-4 3 0 15,2-1 0-15,-2 2 0 0,0-2 0 16,-1 1 0-16,1-2 0 0,0-2 0 16,1 0-8-16,-2-10-29 0,7 17-48 0,-7-17-114 15,0 0-4-15,9 1-8 16,-9-1 11-16,10-7 121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4.27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117 24 501 0,'-5'-23'207'0,"5"23"-3"0,0 0-183 0,-20-2-6 15,20 2 4-15,-19 10-1 0,5 8-6 16,5 4 1-16,-3-5-4 0,2 2-5 0,-1 12-4 16,4 0 0-16,1 13 0 0,2-4 0 15,3-8 0-15,4 0 0 16,2 2 0-16,4 1 0 0,6-14 0 15,0 3 0-15,2-15 0 0,3 2 0 0,1-6 0 16,1-2 0-16,-1-6 0 0,-2-2 0 16,-2-3 0-16,-2-10 0 0,-1 1 0 15,-5-5 0-15,-1 2 0 0,-8 20 0 16,2-24 0-16,-2 24 0 0,-10-35 0 16,10 35 0-16,-21-12 0 0,21 12-2 0,-28 14-25 15,-1-22-32-15,29 8-117 16,-25 22-39-16,12 11-1 0,-5-9 1 15,1 8 103-15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40.25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-4 440 266 0,'0'0'172'16,"-3"13"-53"-16,3-13-59 0,0 0-12 15,0 0-1-15,0 0-3 0,0 0-6 16,0 0-12-16,0 0-4 0,0 0-3 16,0 0-5-16,0 0-3 0,0 0-2 15,0 0-7-15,3 14 3 0,-3-14 1 16,7 15-1-16,-7-15-2 0,11 23 0 15,-3-9 7-15,-8-14-7 0,14 27 5 16,-7-11-2-16,1-3-5 0,-8-13 6 16,19 25-3-16,-19-25 9 0,19 22-11 0,-19-22 9 15,17 17-5-15,-17-17 3 0,17 6-2 16,-17-6-3-16,14-8 7 0,-14 8-10 16,15-25 0-16,-5 4-1 0,4-10 0 15,2-2 0-15,3-9 0 0,2-4 0 16,2-4 0-16,6-1 0 0,-4-4-2 0,12 13-43 15,-19-15-57-15,9 17-114 0,1-2-3 16,4 6 3-16,-6-2-5 16,-1 10 220-16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39.62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11 526 118 0,'0'0'166'0,"0"0"5"16,0 0-110-16,0 0 5 0,-16-19-3 15,16 19-3-15,0 0-11 0,0 0-8 0,0 0-8 16,0 0-8-16,0 0-1 0,0 0-6 16,0 0-2-16,0 0-3 0,0 0-4 15,0 0 0-15,0 0 0 0,0 0-3 16,0 0 2-16,0 0-4 0,0 0-1 15,0 0-2-15,0 0 6 0,0 0-3 0,0 0-1 16,0 0 1-16,0 0-2 0,0 0 3 16,0 0-1-16,0 0 4 0,0 0-7 15,13 13-2-15,-13-13 3 0,10 17 3 16,-10-17-2-16,10 27 0 0,-4-12-4 16,1 2 2-16,-1-4-1 0,1 6 0 15,1-4 0-15,-8-15 0 0,14 28 0 16,-14-28 0-16,13 15 0 0,-13-15 0 15,0 0 0-15,0 0 0 0,14 4 0 16,-14-4 0-16,0 0 0 0,0 0 0 0,6-16 0 16,-6 16 0-16,6-19 0 0,-6 19 0 15,11-29 0-15,-2 5 0 0,1-4 0 16,5-4 0-16,3-6 0 16,3-5 0-16,6-2 0 0,2-8 0 0,4 3 0 15,0 1 0-15,4 2 0 0,-4 1 0 16,5 12-13-16,-15-12-42 0,17 29-47 15,-21-4-117-15,7 4 6 0,-8-2-5 16,0 11 16-16,-4-1 202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38.67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35 147 0,'0'0'162'0,"0"0"-5"0,0 0-103 16,0 0-14-16,0 0 9 0,0 0-6 16,0 0-7-16,0 0-8 0,0 0-5 15,0 0-4-15,0 0-5 0,0 0-3 0,0 0-3 16,0 0 1-16,0 0-2 0,0 0 1 16,-5-13 1-16,5 13 0 0,0 0 0 15,0 0 3-15,0 0-3 0,15 1 0 16,-15-1 5-16,0 0-6 0,19-2-1 15,-19 2 0-15,19-4-4 0,-19 4 1 0,24-3 3 16,-9 0-4-16,0 2-1 0,1-3 1 16,1 1-2-16,0 2 0 0,1 0 1 15,0 3-4-15,0-2-1 0,1 1 4 16,-2 1-1-16,1 2-2 0,-3-1 3 16,0 5-1-16,-1-2-1 0,-14-6 4 15,22 11-3-15,-22-11 1 0,15 20-2 16,-15-20 4-16,9 23-4 0,-9-23 4 15,3 18-2-15,-3-18 1 0,-3 29 1 16,-1-14-1-16,0 1-1 0,-2 3 3 0,-2 0-1 16,0 3-2-16,-2 5-5 0,0 0 6 15,0-3-5-15,0 3 6 0,-1 2-4 16,2-3 3-16,-1 6-1 16,4-2 0-16,0-2 8 0,2 5-7 0,1-2 6 15,4 2-8-15,1 0 5 0,3 5-4 16,0-8 0-16,1 4 3 0,3 5-7 15,2-4 7-15,2 6-8 0,2-3 6 16,0 0-1-16,2-2 1 0,1 4 2 16,0-1-7-16,2-5 10 0,-1 2-10 0,2-2 6 15,-1-3-6-15,2 2 3 0,3-2-4 16,-1 0 0-16,1-4 6 0,2-3-6 16,1-1 4-16,1-6-2 0,1 1 2 15,-1-1 1-15,1-5 4 0,-1-2-4 16,1 0 0-16,-3-3 0 0,0-2 1 0,-4 5 1 15,-2-3-3-15,-4-2 3 16,-2 3-5-16,-15-8 2 0,20 9 0 16,-20-9-2-16,8 18 2 0,-8-18-1 15,2 20 3-15,-2-20-6 0,-4 24 4 0,1-6 1 16,-2 0-1-16,1 1-2 0,-1 5 3 16,-2 1 2-16,-1 1-5 0,-1 0 8 15,-1 6-9-15,-1-1 4 0,-1 4-1 16,0 5 2-16,2-1-1 0,0 8-4 15,4 1 6-15,1 6-6 0,3-2 8 0,1 4-4 16,3 2-1-16,1-1 0 0,2 3-2 16,1 0 4-16,-2 1 2 0,1 2-3 15,0-2 1-15,1 4 2 0,0-3-2 16,-1 0 0-16,0-7 3 0,2 1-2 16,1-3-5-16,0 3 4 0,2-3-2 15,-1-5 0-15,2 5 0 0,1-8 0 16,0 8 0-16,1-4 0 0,1 0 0 15,-1-7 0-15,0 0-1 0,0 5 2 16,-2-12-2-16,0 5 2 0,-1-2-1 0,-1-5 0 16,-1-1 0-16,-1 1 0 0,-1 3 0 15,-1-9 0-15,-1 3 0 0,-1 1 0 16,0-4 0-16,-3 3 0 16,-1-2 0-16,-3-3 0 0,-1-4 0 0,-2-3 0 15,-2 0 0-15,-2 0 0 0,-1 0 0 16,-4-1 0-16,2-4 0 0,-5 1 0 15,1 2 0-15,-2-1 0 0,-1-1 0 16,-3-1 0-16,0-7 0 0,1-1 0 16,-3-2 0-16,5 0 0 0,-9-17-18 0,30 14-93 15,-28-12-108-15,13 1-4 0,-3-4 1 16,5 1 5-16,2 1 205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7.1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0 551 0,'10'5'211'0,"-10"-5"-8"16,0 9-169-16,2 0-22 0,-1 7-1 15,-1-1-10-15,2 4-1 0,-5-1 0 0,4 1 0 16,2 4 0-16,3-2 0 0,-3 5 0 15,-3-10-63-15,17 16-52 0,-14-10-95 16,6 4-5-16,-6-5-1 16,3 0 13-16,-1-3 203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6.8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1 440 0,'0'0'193'0,"0"0"-6"15,-17-1-145-15,17 1-20 0,0 0-8 0,13 6 7 16,-13-6-3-16,19 2 5 0,-10-1-2 16,5 1-5-16,-1-2-4 0,5 1-3 15,-1-1-4-15,5 0-5 0,-2 2-4 16,-1-5-23-16,8 10-47 0,-10-10-125 15,4 4-12-15,-4-5 7 0,1 3-11 0,-3-3 127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6.4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0 471 0,'11'8'195'0,"-11"-8"-3"0,-6 17-166 16,4-5-6-16,2 6 7 0,-3 0 4 16,9 4-4-16,-7-3 1 0,-1 2-22 15,0 0-6-15,4-1 0 0,-3 0 0 16,5-1 0-16,-1-2 0 0,-2-2 0 15,7 7-52-15,-9-5-146 0,6-1-13 0,2-4-2 16,-2-2-2-16,-5-10 82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6.1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114 78 128 0,'0'0'141'0,"12"-9"10"0,-2 6-118 15,-4-4 1-15,5 4 13 0,-7-5-2 16,8 6 10-16,-8-8-9 16,7 8 0-16,-9-6-17 0,6 6-1 0,-8 2-5 15,0 0-7-15,9-11-4 0,-9 11-4 16,0 0 1-16,-9-7-2 0,-3 5 0 16,3 2-1-16,-3-3 1 0,-3 3 1 15,0-1 1-15,2 2 1 0,-3 0-2 16,1 1 1-16,3 1-1 0,0 1-2 15,-4 0-2-15,7 1-1 0,-2-2-1 0,1 1-1 16,10-4-1-16,-11 9 1 0,11-9-2 16,-3 11 4-16,3-11-3 0,6 13-5 15,-6-13 11-15,15 15-9 0,-7-7 12 16,4 2-11-16,1-2 9 0,-1 1-11 16,0 1 10-16,3 0-3 0,-2 1-5 15,-1 1 2-15,-3 0-4 0,0 0 3 16,-3 2-2-16,3 0 5 0,-5-2-4 15,-4 1 2-15,3-1-2 0,-4 0 3 16,1 0-1-16,-7-3 0 0,2-1 0 0,-8-1-1 16,13-7-1-16,-17 11 3 0,2-10 0 15,3-2-1-15,0-1-1 0,2-1 2 16,-5-1-3-16,5-2 1 0,-1-2 5 16,0 0-6-16,3-1 4 0,0 1-2 15,5-2 2-15,-1 0-3 0,5-2 6 0,0 0-6 16,1 1 2-16,5-1 0 0,0 0 0 15,4-1-7-15,-1 4-6 0,-1-5-16 16,6 9-22-16,-5-9-44 16,5 6-105-16,-6-2-1 0,6 4 6 0,-6-1 15 15,1 0 179-15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3.9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200 25 196 0,'0'-10'157'0,"0"10"8"0,0 0-73 0,-12-19-39 15,12 19 0-15,-17-4-2 0,10 12 1 16,-9-7-4-16,8 13-1 0,-9-4-10 15,5 11-4-15,-6 2-14 0,4 5 1 16,-2 0-20-16,3 5 0 0,-2 1 0 16,3 4 0-16,3 3 0 0,-1 0 0 0,7-2 0 15,2 0 0-15,5 0 0 0,4-6 0 16,7 4-25-16,-4-14-63 0,12 5-123 16,0-7 2-16,9-1-3 15,-2-7-3-15,3 0 153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3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5 431 0,'0'0'183'0,"6"-9"6"16,-6 9-164-16,12 1 4 0,-1 7 1 0,-11-8 2 15,23 16 3-15,-9-5-4 0,5 6-1 16,-4 0-22-16,6 5-8 0,2 1 0 15,-1 4 0-15,-5-1 0 0,-1 4 0 16,-6-1 0-16,-2-1 0 0,0 3 0 16,-5 0 0-16,-7 1 0 0,-4-2 0 0,1 1 0 15,-6-2 0-15,-1 0 0 0,-8-3 0 16,1 4-41-16,-9-13-48 0,7 7-124 16,-5-4 1-16,2 0-3 15,-1-3 3-15,2-1 172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2.8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0 557 0,'0'0'216'0,"9"13"-6"15,-9-13-183-15,1 19-14 0,2-8-13 16,0 5 0-16,-2-2 0 0,4 0 0 0,-4-1 0 16,3 1 0-16,-3 2 0 0,-1-7 0 15,12 6-167-15,-8-4-50 0,4 2 1 16,-4-4-6-16,-1 1 22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3.88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21 94 381 0,'0'0'184'0,"0"0"4"15,-24-15-139-15,24 15-23 0,0 0-6 16,27-14-1-16,-27 14-1 0,29-15 4 0,-12 2 0 15,6 5-10-15,0-5-1 0,0 5-3 16,0 5 0-16,-2-1-6 0,-3 1 2 16,-18 3-1-16,25 13-6 0,-25-13 6 15,9 24 0-15,-9-24 0 0,-9 26-5 16,0-5 7-16,9-21-1 0,-29 25-4 0,13-8 0 16,-2 0 0-16,1-7-3 0,1 2 3 15,16-12 2-15,-29 20-2 16,29-20-3-16,-20 21 4 0,20-21-4 15,0 0 3-15,0 0-1 0,0 0-3 0,0 0 0 16,0 0 3-16,0 0-7 0,17 4 6 16,-17-4 4-16,28-7-5 0,-11 2 4 15,-17 5 1-15,33-4-2 0,-16-1-1 16,0 1 7-16,-17 4-7 0,29 5 0 16,-29-5 1-16,22 15-4 0,-22-15 4 0,13 27-2 15,-10-7 4-15,-2-2-6 16,-5 4 7-16,-1 2 1 0,-4-2-3 15,-1-2 3-15,-5 0-7 0,-2-2 8 16,-3 0-9-16,2-2 8 0,0-2-8 0,-2-7 3 16,0 0-1-16,-1 6 3 0,3-9-2 15,0-7-1-15,18 3-3 0,-26-7-7 16,9-11-7-16,17 18-18 0,-14-17-13 16,14 17-28-16,-3-29-52 0,3 29-66 15,8-19 2-15,-8 19-2 0,0 0 148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2.5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0 474 0,'0'0'205'0,"0"0"8"16,-3 24-113-16,3-24-87 0,3 15 1 15,-3-6-10-15,1 4-4 0,1-1 0 16,2 3 0-16,-2 0 0 0,-1 0 0 16,-2 2 0-16,1-2 0 0,3 1 0 15,-2-2 0-15,6 3-2 0,-7-17-62 0,5 22-90 16,1-14-63-16,2 0 5 0,-8-8-4 16,9 6 59-16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2.3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22 530 0,'14'-1'199'15,"-14"1"4"-15,10-3-185 0,-1 3-4 16,2 1 1-16,-11-1 3 0,17 2 4 0,-2-4-18 16,-2 4-4-16,-3-2 0 0,8 1 0 15,-4-1 0-15,1 0 0 0,0 0 0 16,-2-1 0-16,-1 1 0 16,-1 0 0-16,0 0 0 0,-11 0 0 0,11 0-16 15,-11 0-46-15,12-1-61 0,-12 1-88 16,0 0-3-16,4-10 7 0,-4 10 18 15,0-10 189-15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2.0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18 239 387 0,'0'0'172'15,"0"0"7"-15,-2-11-157 0,2 11-2 16,0 0 4-16,0 0 2 0,-2-10 5 15,2 10-1-15,0 0 1 0,-1-9-11 16,1 9-3-16,-4-10-4 0,1 0 0 16,2 3-6-16,-1-4 3 0,1 2 0 15,-1-5-3-15,1 2-3 0,0-2-4 16,3 0 0-16,-2 0 0 0,4 0 0 0,0-1 0 16,2 3 0-16,1-1 0 0,1-1 0 15,1 4 0-15,1 2 0 0,0 3 0 16,0 3 0-16,0 2 0 0,1 1 0 15,-1 4 0-15,0 4 0 0,0 0 0 16,-1 1 0-16,0 2 0 0,-1 0 0 0,-2 2 0 16,0 1 0-16,-1 0 0 0,-1 0 0 15,-1 0 0-15,0 0 0 0,-1 0 0 16,1-4 0-16,-3 1 0 16,3-4 0-16,-1 1 0 0,-2-9 0 0,0 0 0 15,3 8 0-15,-3-8 0 0,0 0 0 16,3-12 0-16,-3 2 0 0,0-2 0 15,-1-1 0-15,2-4 0 0,-1 2 0 16,1-2 0-16,1-1 0 0,1 2 0 16,0 2 0-16,0 1 0 0,2 5 0 0,-5 8 0 15,12-13 0-15,-12 13 0 0,11-4 0 16,-11 4 0-16,13 5 0 0,-5 0 0 16,-8-5 0-16,14 14 0 15,-7-4 0-15,-1 0 0 0,2 2 0 0,-1 1 0 16,1-1 0-16,-2 1 0 0,0 2 0 15,-2-4 0-15,2 2 0 0,0-2 0 16,-3-2 0-16,-1 1 0 0,-1-1 0 16,1-1 0-16,-2-8 0 0,3 13 0 15,-3-13 0-15,2 12-25 0,-2-12-64 0,0 0-120 16,0 0-8-16,0 0 10 0,0 0-5 16,0 0 149-16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1.3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143 66 364 0,'0'0'175'0,"5"-8"3"0,-5 8-158 16,-1-8 1-16,1 8-8 0,0 0 10 15,-4-11-5-15,4 11 9 0,-4-8-11 16,4 8 4-16,-8-9-3 0,8 9-4 16,-11-7 2-16,11 7-3 0,-16-7 0 15,8 5-2-15,-1-1-1 0,-3 2-4 0,1 1 0 16,0-1 0-16,1 0-2 0,1 2-1 16,1 0 0-16,0 2-2 0,0-1-1 15,8-2 2-15,-7 7-2 0,7-7 2 16,-2 11-1-16,2-11 0 0,1 13-2 15,-1-13 4-15,12 15 6 0,-4-7-11 16,1 1 8-16,-1 0-9 0,4 2 11 16,-1 0-9-16,3 1 9 0,-2 1-10 15,1 1 0-15,0-1 3 0,-1 2-3 16,1-1 3-16,-4 1-2 0,0-1 3 0,-4 2-1 16,-2-3 0-16,-3 0-2 0,-1 2 2 15,-4-4 1-15,0 1 2 0,-1-2-5 16,-2-1 1-16,-1-3-2 0,1 0 3 15,0-4 0-15,-1-2 2 0,0-2-1 16,0-4 0-16,1-3 3 0,1-1 0 0,0-5 2 16,1-2-2-16,2-3 5 0,1 0-6 15,2-4-3-15,2 4 0 0,1-2 0 16,2 2 0-16,4 0 0 16,-2 4 0-16,2 2 0 0,1 2 0 0,1 3 0 15,-2 0 0-15,6 7-40 0,-11-7-65 16,9 10-101-16,-4-4-7 0,4 6 1 15,-12-3-4-15,12 2 186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4.2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18 477 0,'0'0'201'15,"0"0"4"-15,0 0-125 0,8 0-60 16,1 0-8-16,4-1-4 0,1 0-1 16,5-2-4-16,-2 5-26 0,-3-12-56 0,6 10-123 15,-3-4-6-15,3 3-3 0,-2 0-2 16,-1 2 137-16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4.0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3 558 0,'0'0'203'0,"-7"0"1"16,19-2-180-16,-12 2-18 0,9 0 2 15,-1 0 1-15,2 2 2 0,0-4-11 16,4 3 0-16,1-2 0 0,-1 3 0 15,0-1 0-15,2 0 0 0,0 1 0 16,-6-5-25-16,4 11-33 0,-14-8-37 0,12 1-111 16,-12-1-3-16,0 0 1 0,0 9 5 15,0-9 185-15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3.1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0-1 601 0,'0'0'205'0,"11"1"1"0,-14 7-195 16,3-8-11-16,8 20 0 0,-6-4 0 16,-2 3 0-16,0 2 0 0,-1-1 0 0,3 4 0 15,1-2 0-15,-2 3 0 0,-2 1 0 16,3-1 0-16,6 9-16 0,-9-4-199 16,4 3 3-16,-3-4-8 0,1 3 6 15,-4-4 69-15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2.8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10 465 0,'-11'-3'200'16,"11"3"-5"-16,-9-3-163 0,9 3-6 15,0 0-3-15,0 0-2 0,10-1-2 16,-1 1-1-16,0-1-8 0,7 1-1 15,-1-1-4-15,3 1-7 0,3 2-11 0,-2-3-13 16,3 9-31-16,-8-10-82 0,7 7-67 16,-7-2 0-16,4 2-3 0,-8-1 45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30.3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67 424 0,'0'0'182'0,"0"0"-5"16,8-8-146-16,-8 8-7 0,0 0-3 15,4-12 2-15,-4 12 0 0,14-10-1 0,-4 6-2 16,0-4-2-16,3 4-2 0,2-3 0 15,1 3-4-15,-2-2-1 0,4 3-8 16,-3 3-3-16,0 2 0 0,-1 1 0 16,-1 2 0-16,-13-5 0 0,13 14 0 15,-9-4 0-15,-1 1 0 0,-4-1 0 0,-1 1 0 16,-3-1 0-16,-2 0 0 0,1 0 0 16,-1-1 0-16,-1 0 0 15,-3 0 0-15,0-3 0 0,3 1 0 16,-3-3 0-16,1 1 0 0,1-1 0 0,1 0 0 15,0-3 0-15,8-1 0 0,-9 4 0 16,9-4 0-16,0 0 0 0,0 0 0 16,0 0 0-16,10 4 0 0,0-2 0 15,-1-1 0-15,4 2 0 0,1 0 0 16,4 2 0-16,-3 2 0 0,2 1 0 0,1 1 0 16,-4 1 0-16,1 2 0 0,-3 1 0 15,1 1 0-15,-7 0 0 0,0-1 0 16,-2 1 0-16,-2 0 0 0,0-1 0 15,-7-1 0-15,0-1 0 0,-7-2 0 16,0 0 0-16,-4-2 0 0,-3-1 0 16,-3-1 0-16,-3-1 0 0,3-3 0 15,-4 0 0-15,3 0 0 0,1 0 0 16,0-5-12-16,10 8-53 0,-12-9-139 16,14 5 0-16,-2-3-6 0,12 3 3 0,-11-7 87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9.5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0 336 0,'0'0'180'0,"0"0"3"0,0 0-125 16,0 0-3-16,-8-3-5 0,8 3-7 15,0 0-10-15,0 12-9 0,0-12-3 16,-1 12-5-16,1-12-7 0,-1 14 1 16,1-14-5-16,5 12-5 0,-5-12 0 0,6 9 0 15,-6-9 0-15,0 0 0 16,11 3 0-16,-11-3 0 0,0 0 0 16,8-7 0-16,-8 7 0 0,3-9 0 15,-3 9 0-15,1-15 0 0,-1 15 0 0,-4-12 0 16,4 12 0-16,-7-10 0 0,7 10 0 15,-11-4 0-15,11 4 0 0,-11 0 0 16,11 0 0-16,-8 4 0 0,8-4 0 16,0 0 0-16,-4 9 0 0,4-9 0 15,9 8-47-15,-9-8-165 0,8 4 5 0,-8-4-11 16,11 3 0-16,-11-3 98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3.13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11 30 416 0,'-12'22'197'16,"12"-22"17"-16,4 34-109 0,-4-34-84 16,17 5-5-16,-17-5-1 0,42-3-1 15,-10 1 2-15,11-9-7 0,6-2-11 16,5 2 4-16,5-1-5 0,-7-6-14 0,19 18-47 16,-27-5-134-16,10-2-17 0,-14 2 6 15,-4 9-7-15,-12-7 116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27.7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34 504 0,'0'0'176'0,"0"0"4"0,0-10-167 0,0 10-2 15,10-6 4-15,-10 6 1 16,14-7 4-16,-2 4-1 0,0-2 2 16,2 4-3-16,-2-2-1 0,3 4-6 15,-1-1-9-15,1 4-2 0,-2 1 0 0,0 1 0 16,-6 3 0-16,2 0 0 0,-4 1 0 15,-2-1 0-15,-2-1 0 0,-4 2 0 16,-1-1 0-16,-3 0 0 0,7-9 0 16,-17 14 0-16,8-7 0 0,-1-1 0 15,2-1 0-15,-1 0 0 0,1-2 0 0,8-3 0 16,-9 5 0-16,9-5 0 0,0 0 0 16,0 0 0-16,-3 8 0 15,3-8 0-15,8 6 0 0,-8-6 0 16,13 9 0-16,-4-1 0 0,2 0 0 0,1 1 0 15,2 2 0-15,-4-1 0 0,3 4 0 16,-2-2 0-16,-2 5 0 0,-4-2 0 16,-1 1 0-16,2 1 0 0,-6 0 0 15,2 0 0-15,-3-1 0 0,-4 1 0 16,-2-4-1-16,-1 1 2 0,-1-2-1 0,-4-2 0 16,-1-2 0-16,-1 0 0 0,-4-4 0 15,3 0 0-15,-1-2 0 0,0-2-4 16,0-1-3-16,-2-3-3 0,8 1-9 15,-5-5-11-15,16 8-23 0,-23-18-68 16,23 18-75-16,-12-20 0 0,9 11 0 16,3-5 6-16,2 0 190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5.0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189 90 369 0,'0'-11'187'0,"-2"0"-8"0,2 11-109 16,-10-17-51-16,4 9-5 0,-3-1 1 16,1 2-4-16,-4 0 4 0,1 1-1 15,-2 0 3-15,1 3-1 0,-3-2 1 16,3 5-3-16,-3-1-2 0,5 5-3 15,-3-2-4-15,3 4-2 0,-1 2-2 0,3 1 1 16,1 0-2-16,3 1 3 0,3 1-1 16,2 0 1-16,3 1 0 0,3 0 3 15,4-1-5-15,0 3 3 16,4 0-2-16,0 0-3 0,0-2 8 0,1 2-7 16,-1-1 4-16,1 0-5 0,-2 0 2 15,0 0-1-15,-3 0 0 0,-1-1 0 16,-2 0 0-16,-1-2 0 0,-3 1 0 15,-3-1 0-15,-4-3 0 0,3-7 0 16,-8 14 0-16,8-14 0 0,-17 8 0 0,5-3 0 16,-2-3 0-16,0-1 0 0,0-1 0 15,-3 0 0-15,1-3 0 0,0 0 0 16,1-3 0-16,2-2 0 16,1 0 0-16,2-3 0 0,4 0 0 0,2 0 0 15,4-2 0-15,3 0 0 0,4 0 0 16,5 0 0-16,2 0 0 0,4 0 0 15,1 1 0-15,1 1 0 0,3 2-5 16,-3 0-16-16,5 7-34 0,-14-6-131 16,6 6-13-16,-7-3-12 0,-1 4 5 0,-9 1 67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4.1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11 434 0,'0'0'186'15,"-8"-12"-4"-15,8 12-155 0,0 0 0 16,2 13-1-16,-2-13-1 0,1 18 1 15,-1-8 0-15,3 5-2 0,-3-3 2 0,4 4-12 16,-3-1-14-16,2 0 0 0,-1 0 0 16,1-1 0-16,0-2 0 15,0-2 0-15,-1 1 0 0,0-3 0 16,-2-8 0-16,4 11 0 0,-4-11 0 0,0 0 0 16,0 0 0-16,0 0 0 0,0 0 0 15,0 0 0-15,0 0 0 0,7-14 0 16,-4 6 0-16,1-1 0 0,1-2 0 15,2 2 0-15,1-1 0 0,1 3 0 16,1 0 0-16,1 1 0 0,0 2 0 0,0 1 0 16,2 4 0-16,-2-1 0 0,1 5 0 15,-3-2 0-15,0 4 0 0,-2 1 0 16,-2 2 0-16,-2 1 0 0,-2-1 0 16,-2 1 0-16,-2 1 0 0,-3 0 0 15,0-2 0-15,-2-1 0 0,0-1 0 16,-2-1 0-16,1-1 0 0,-2-1 0 15,0-4 0-15,-1-1 0 0,3 0 0 16,-1-3 0-16,10 3-18 0,-18-12-23 16,18 12-16-16,-12-14-16 0,12 14-25 0,-5-17-27 15,5 17-49-15,4-18-16 0,-3 9 4 16,3 0 126-16,-3-2 60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3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15 618 0,'-14'-6'188'0,"2"-3"-33"16,12 9-360-16,0 0-8 0,14-1 2 0,-6 3-6 16,4 0 103-16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3.2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0 488 0,'0'0'192'0,"6"15"4"16,-5-7-178-16,3 5-8 0,-2-3 14 15,3 4-6-15,-4-2 7 0,4 1-8 16,-3-2-1-16,3 2-2 0,-2-2-9 16,2 0-5-16,0-3 0 0,0 2 0 15,2-2 0-15,1-1 0 0,0-2 0 16,2-2 0-16,1-1 0 0,1-2 0 15,2-2 0-15,1-1 0 0,-1-1 0 16,-1-2-6-16,0 0 2 0,-3-2 0 16,-1 2 2-16,-9 6-2 0,8-14 4 0,-8 14 1 15,-2-11 1-15,2 11 2 0,-12-5 1 16,2 6 0-16,-3 0-2 0,2 3-3 16,-3 1 0-16,1 2 0 0,0 0 0 15,3 1 0-15,1 1 0 0,4 0 0 16,5-9 0-16,-2 14 0 0,2-14 0 0,9 13 0 15,1-7 0-15,4 2 0 16,3-4 0-16,0-3 0 0,8 7-5 16,-11-13-89-16,6 9-121 0,-4-7-4 15,2 0 1-15,-8-3 0 0,-10 6 165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2.0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24 516 0,'-11'-12'192'0,"11"12"-19"0,0 0-201 0,-9-12-7 16,9 12-17-16,0 0-18 0,15 4-57 16,-15-4-61-16,15 3-2 0,-4-1 17 15,-3-2 156-15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1.2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7 454 0,'0'0'197'15,"-10"-8"5"-15,8 16-101 0,2-8-107 16,0 0-9-16,0 0-7 0,0 0-12 16,8 10-18-16,-8-10-18 0,10 7-76 15,-10-7-44-15,11 8-5 0,-11-8 14 16,12 8 139-16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0.0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20 598 0,'0'0'210'0,"8"-14"-17"16,-8 14-195-16,7-6-11 0,-7 6-15 16,15 2-28-16,-15-2-85 0,10-1-54 0,-10 1-11 0,12 5 8 15,-12-5 37-15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9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0 514 0,'0'0'182'0,"0"0"-42"0,0 0-280 16,0 0-70-16,0 0 6 0,0 0-2 0,10 3 131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5.1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98 83 185 0,'8'-8'165'0,"-8"8"8"0,9-15-68 15,-9 15-44-15,4-8-2 0,-4 8-7 16,1-11-5-16,-1 11-8 0,4-13-5 15,-4 13-10-15,-6-10-2 0,6 10-6 0,-4-11-5 16,4 11-4-16,-10-6 0 0,1 5 0 16,-1 1-4-16,1 1 3 0,0 2-6 15,0 1 0-15,9-4 0 0,-20 10 0 16,11-6 0-16,9-4 0 0,-14 15 0 16,14-15 0-16,-2 14 0 0,2-14 0 15,-13 14 0-15,19-5 0 0,-2 0 0 16,-4-9 0-16,8 15 0 0,-5-7 0 15,1 1 0-15,11 0 0 0,1-1 0 16,-8 0 0-16,2 1 0 0,-2 1 0 0,2 0 0 16,2-1 0-16,1 3 0 0,-6 0 0 15,-2-1 0-15,1 0 0 0,-5-1 0 16,1-1 0-16,4 1 0 0,-8-1 0 16,2-9 0-16,-9 11 0 0,9-11 0 15,-9 8 0-15,9-8 0 0,0 0 0 0,0 0 0 16,-9 2 0-16,1-3 0 0,-4-2 0 15,2-1 0-15,10 4 0 16,-18-8 0-16,2 3 0 0,0-2 0 16,16 7 0-16,-12-13 0 0,12 13 0 0,-8-10 0 15,8 10 0-15,-2-14 0 0,2 14 0 16,8-13 0-16,0 6 0 0,-8 7 0 16,13-17 0-16,-1 7 0 0,3 1 0 15,2-2 0-15,3 0 0 0,-1 1 0 16,-5-2 0-16,8 0 0 0,-9-1 0 0,1 6 0 15,0-3-5-15,-14 10 0 16,13-14 2-16,-5 9-1 0,-8 5-1 16,0 0 6-16,0 0-2 0,9-5 1 15,-9 5 4-15,3 9-3 0,-3-9 3 0,6 16 4 16,-1-6-3-16,1 1-5 0,-7 4 0 16,5-3 0-16,-2 2 0 0,-3-2 0 15,6 2 0-15,-8-2 0 0,6 0 0 16,-4-2 0-16,10 1 0 0,-6-2 0 15,2-1 0-15,10-2 0 0,-2-2 0 0,3-1 0 16,1-2 0-16,2-3 0 0,-1-4 0 16,-2-2 0-16,-1-1 0 0,-2-1 0 15,-9-3 0-15,5 0 0 16,-6-1 0-16,-5 1 0 0,1-3 0 0,0 0 0 16,1 1 0-16,-10-1 0 0,6 3 0 15,-5-1 0-15,-2 3 0 0,-1 1 0 16,-6 4 0-16,1 5 0 0,1-2 0 15,5 11 0-15,-10-5-168 0,4 6-42 16,1-6-5-16,9 6-7 0,-5-4 15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2.78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-5 36 482 0,'0'0'179'16,"-11"-26"-50"-16,11 26-120 0,0 0-7 16,24-5 0-16,-24 5 6 0,30-6 0 15,-30 6 2-15,38 3 1 0,-38-3 3 16,38-1 4-16,-38 1-1 0,33 6-5 0,-33-6-5 15,23 11 1-15,-23-11 1 0,0 0 4 16,14 22-6-16,-14-5-9 0,0-17 5 16,-12 27 7-16,12-27-5 0,-20 23 5 15,20-23-10-15,-25 19 1 0,12-2 3 16,13-17 0-16,-25 19-9 0,25-19 6 0,-18 6-3 16,18-6-7-16,0 0 5 0,0 0-1 15,0 0-3-15,0 0 2 16,0 0 7-16,0 0-12 0,22 3 8 15,-22-3 2-15,28-1-2 0,-28 1 6 0,30 1-8 16,-30-1 3-16,27 0 1 0,-27 0 5 16,21 9-8-16,-21-9 2 0,0 0 4 15,19 12-1-15,-19-12 2 0,-2 18-2 16,2-18 3-16,-11 19-8 0,11-19 0 16,-25 28 6-16,25-28-7 0,-33 25 1 0,16-12-2 15,-2-6 0-15,19-7-11 16,-34 14-7-16,34-14-22 0,-26 3-70 15,26-3-78-15,0 0-11 0,0 0 17 16,-17 0 77-16,17 0 111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4.0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0 382 0,'0'0'191'0,"0"0"1"0,0 0-132 15,0 0-10-15,0 16-3 0,-8-13-3 16,16 8-5-16,-8-11-21 0,-3 19-18 16,7-8 0-16,-4 1 0 0,6 0 0 15,-11 3 0-15,6-2 0 0,2 0 0 16,-3-1 0-16,-1-1 0 0,3 0 0 15,7-2 0-15,-10-1 0 0,1-8 0 0,12 12 0 16,-12-12 0-16,-2 9 0 0,2-9-11 16,0 0-204-16,0 0 1 0,0 0-10 15,0 0 7-15,0 0 76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3.8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27 364 0,'0'0'192'15,"-12"-1"-13"-15,12 1-96 0,0 0-46 16,0 0 3-16,0 0-4 0,17 1-2 0,-8-3-6 16,6 2-6-16,0-3-14 0,5 2-8 15,-2-1 0-15,1 0 0 0,-3-1 0 16,1 1 0-16,-2 0 0 0,-1-1 0 16,2 2 0-16,-3-1 0 0,-1 0 0 15,-12 2 0-15,17-2 0 0,-17 2 0 0,0 0 0 16,9-1 0-16,-9 1-10 0,0 0-38 15,0 0-26-15,-10 3-26 16,10-3-71-16,0 0-32 0,0 0 13 16,-13 7-4-16,13-7 162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2.9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0 471 0,'0'0'206'0,"0"18"1"15,-4-10-155-15,5 8-2 0,-1-4-13 16,1 4-37-16,-2-2 0 0,6 2 0 15,2-3 0-15,-4 2 0 0,2-2 0 16,-1 0 0-16,-2-2 0 0,2 0 0 0,2-1 0 16,-6-10 0-16,5 23-58 0,-5-23-153 15,6 10-7-15,-6-10 2 16,0 0-9-16,0 0 131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2.7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114 81 306 0,'0'0'180'0,"10"-14"-4"0,-3 13-125 15,-7-10 1-15,0 11 0 0,2-12-2 16,-2 12-11-16,2-12-6 0,-2 12-7 0,-3-13-6 16,3 13-6-16,-7-10-3 0,7 10-4 15,-10-7-3-15,10 7-2 0,-19-1-2 16,8 2 0-16,1 2 0 0,-3 0 0 15,-1 2 0-15,2-1 0 0,5 1 0 16,-4-1 0-16,11-4 0 0,-9 11 0 16,9-11 0-16,0 0 0 0,-9 8 0 15,9-8 0-15,3 8 0 0,-3-8 0 16,12 8 0-16,-12-8 0 0,12 9 0 16,1-3 0-16,-4-2 0 0,3 2 0 0,-1-1 0 15,0 1 0-15,0 2 0 0,1 0 0 16,-1 0 0-16,-3 1 0 0,6 2 0 15,-4-1-3-15,0 0 4 0,-2 0-6 16,-4 0 12-16,2 2-7 0,-4-2 0 16,0 0 0-16,-4 0 0 0,-4-1 0 0,6-9 0 15,-11 13 0-15,11-13 0 16,-19 8 0-16,6-5 0 0,1-4 0 16,0-2 0-16,0 0 0 0,-1-2 0 15,1 1 0-15,2-3 0 0,-3-2 0 0,5-2 0 16,2 0 0-16,3-1 0 0,0 1 0 15,4-2 0-15,1 0 0 0,2 0 0 16,8 1 0-16,1 3 0 0,0-1 0 16,-1 3 0-16,2-1 0 0,1 3 0 15,-3-3-22-15,5 6-15 0,-10-9-26 0,10 13-79 16,-17-2-63-16,16-10 7 0,-16 10-5 16,10-8 51-16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2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0 592 0,'0'0'201'0,"3"10"-38"0,-3-10-131 16,0 0-6-16,3 8-17 0,7 0-9 0,-10-8 0 15,1 14 0-15,2-6 0 0,2 1 0 16,5-1 0-16,-2 1 0 0,4-1 0 15,-3 1 0-15,5-3 0 0,1-1 0 16,-1 2 0-16,-14-7 0 0,18 4-213 16,-18-4-3-16,15 3-11 0,-15-3 8 0,16-4 72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1.8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128 12 435 0,'11'-4'190'0,"-13"-5"-35"15,2 9-105-15,0 0-9 0,-4 14-6 16,-6-11-3-16,10 6-1 0,-9-4-6 15,1 5-3-15,-2-4-15 0,2 4-7 16,-3 0 0-16,4 0 0 0,0-1 0 16,-5 0 0-16,3 0 0 0,9-9 0 15,-14 16 0-15,6-12-2 0,8 5-53 16,-11-13-47-16,11 4-109 0,0 0 5 0,0 0-11 16,-9-2 14-16,9 2 177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1.4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28 169 245 0,'0'0'152'0,"0"0"11"16,-7 9-128-16,7-9 0 0,0 0 2 0,-10-3 3 15,10 3-3-15,0 0-2 0,0 0-4 16,0 0-8-16,0 0-6 0,0 0-3 15,-5-10-3-15,5 10-1 0,-2-9 0 16,2 9-4-16,-1-14 5 0,-1 4-11 16,1 2 9-16,1-3-9 0,0 1 10 0,-1-3-10 15,4 1 9-15,-2 0-6 0,1 3 5 16,0-2 8-16,3 2-4 0,-4-1 5 16,-1 10-3-16,8-12-1 15,-8 12-13-15,0 0 0 0,13-5 0 0,-13 5 0 16,11 6 0-16,-4 0 0 0,-2 2 0 15,1 2 0-15,1-2 0 0,0 2 0 16,-2 1 0-16,0-2 0 0,-3 2 0 16,-1-1 0-16,2-2 0 0,-3-8 0 15,2 14 0-15,-2-14 0 0,2 11 0 0,-2-11 0 16,0 0 0-16,2 8 0 0,-2-8 0 16,0 0 0-16,0 0 0 0,0 0 0 15,5-13 0-15,-5 13 0 0,1-15 0 16,0 4 0-16,1 1 0 0,2-3 0 15,1 1 0-15,0 0 0 0,-1 3 0 16,4-3 0-16,-2 3 0 0,-6 9 0 16,15-14 0-16,-15 14 0 0,12-9 0 15,-12 9 0-15,11-1 0 0,-11 1 0 16,13 6 0-16,-13-6 0 0,12 11 0 0,-3-4 0 16,0 2 0-16,-4 1 0 0,5-1 0 15,-2 2 0-15,-1 0 0 0,2-1 0 16,-2 2 0-16,-3-1 0 0,1-1 0 15,-3-2 0-15,2 0 0 0,-4-8 0 16,5 11 0-16,-5-11 0 0,-1 8 0 16,4 0-25-16,-3-8-181 0,0 0-11 0,-11 2 1 15,11-2-7-15,-11-2 88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0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155 77 298 0,'10'-12'168'0,"-10"12"6"0,-3-16-116 16,3 16-18-16,4-11-1 0,-4 11 0 15,0-8-7-15,0 8-8 0,0 0-5 16,-4-10-4-16,4 10 2 0,-8-8-6 15,8 8-1-15,-9-7-5 0,9 7 0 16,-12-3-3-16,1 0 5 0,2 6-2 16,-2-2-3-16,-1 2 0 0,-2 2-2 15,0 1 0-15,1-1 2 0,0 1 1 16,4 1-3-16,0-3-2 0,0 1 0 16,9-5 3-16,-9 7 4 0,9-7-4 0,0 0-1 15,1 10-1-15,-1-10-2 0,0 0 8 16,13 10-4-16,-13-10 0 0,15 8-4 15,-6-6 5-15,2 0 0 0,1 2-1 16,1-1 2-16,1 2-4 0,2-1 0 16,0 2 3-16,0-1-3 0,2 4 2 0,-3 1 6 15,-1 0-7-15,-4 1 6 0,1 1-5 16,-3 0 7-16,-3 2-9 16,-3 0 10-16,-3-1-10 0,-3 0-4 15,-2 0 7-15,-1-2-4 0,-2 0 4 0,-2-3-3 16,-1-2 4-16,2-1-4 0,-1-3 5 15,-2-3 0-15,2-1-4 0,0-1 0 16,0-3 0-16,0-2 0 0,1-1 0 16,3-2 0-16,-1 0 0 0,5-1 0 15,-1-4 0-15,3 2 0 0,2-1 0 0,5 0 0 16,2 3 0-16,-1-1-1 0,4 3 0 16,-2 0-5-16,1 2 0 0,4 4-10 15,-5-5-12-15,5 10-29 0,-11-10-76 16,7 9-58-16,-10 0-13 0,14-4 9 15,-14 4 11-15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19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47 549 0,'0'0'210'0,"1"-8"-2"16,-1 8-173-16,0 0-14 0,14-1-21 16,-14 1 0-16,11 0 0 0,0-1 0 15,2-1 0-15,5 0 0 0,0 0 0 0,2 2 0 16,-5-10 0-16,11 9-207 0,-6-7-17 15,3 6-8-15,-2-3 8 0,-4 0 89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19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29 410 0,'0'0'207'15,"0"0"0"-15,0 0-132 0,9 5-12 16,-9-5-9-16,9 1-47 0,-9-1-7 16,14-1 0-16,-14 1 0 0,13-3 0 15,-3 2 0-15,2-3 0 0,-4 2 0 16,2-2 0-16,5 1 0 0,-7-1 0 0,8 0 0 15,-7-2 0-15,7 9-5 0,-16-3-215 16,19-4-6-16,-19 4 1 0,11-2-5 16,-11 2 114-16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2.28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0 576 0,'0'0'217'15,"0"0"-7"-15,0 0-190 0,0 0-20 16,2 21 0-16,2-4 0 0,-5 0 0 16,2 8 0-16,0 6 0 0,-1-2 0 0,0-1 0 15,-1-5 0-15,3-2 0 0,-2-21 0 16,3 41-8-16,-3-41-69 15,0 18-133-15,0-18-2 0,9 24-3 16,-9-24-7-16,0 0 144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6.0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15 440 0,'0'0'205'0,"0"0"3"0,4-16-124 15,-4 16-51-15,0 0-6 0,3 15-1 16,-3-15-26-16,0 21 0 0,-2-7 0 16,4 4 0-16,-1 1 0 0,2 1 0 15,0 3 0-15,-1-5 0 0,5 8 0 0,-9-15-70 16,8 8-154-16,0-2 10 0,-2 0-13 16,-2-4 3-16,-1-4 161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5.8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35 484 0,'0'0'201'15,"0"0"13"-15,0 0-127 0,0 0-67 16,0 0-7-16,14-4-9 0,-5 4-4 15,5 0 0-15,1 1 0 0,4-1 0 16,2 0 0-16,0-1 0 0,5-1 0 0,-2-4-10 16,6 9-74-16,-7-9-128 0,1 1 5 15,-5-2-9-15,1 4 6 16,-3-2 127-16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5.2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0 477 0,'-1'10'203'16,"1"-10"2"-16,0 20-165 0,-4-10-14 15,5 8 2-15,-5-7-2 0,6 4-8 16,-5-1-18-16,6-2 0 0,-1 0 0 0,-3 2 0 16,8-4 0-16,-7-10-33 0,11 23-73 15,-9-15-113-15,-2-8 18 0,7 13-5 16,-7-13-2-16,0 0 159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5.0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179 45 336 0,'0'0'180'0,"0"0"-9"0,-3-15-119 15,3 15-6-15,-3-11-2 0,3 11-2 16,-9-7-6-16,9 7-7 0,-14-8-7 0,14 8-7 16,-18-5 0-16,10 7-3 0,-7-4 1 15,6 4-3-15,-5-2-10 0,-1 5 0 16,3 0 0-16,1 2 0 0,-1-2 0 15,0 1 0-15,3-1 0 0,1 0 0 16,8-5 0-16,-7 10 0 0,7-10 0 0,0 0 0 16,16 13 0-16,-5-9 0 0,5 3 0 15,0 2 0-15,5-3 0 16,3 3 0-16,-1-1 0 0,-1 3 0 16,-2-3 0-16,1 4 0 0,1-2 0 0,-1-1 0 15,-6 3 0-15,-2-4 0 0,-1 2 0 16,-4 1 0-16,-1-2 0 0,-5 0 0 15,-6 1 0-15,-2 1 0 0,0-3 0 16,-5-1 0-16,-2 2 0 0,-3-6 0 16,0-1 0-16,-1-3 0 0,2-2 0 0,-7-3 0 15,1 1 0-15,6 1 0 0,-6-6 0 16,2-1 0-16,4 0 0 0,3-2 0 16,1 2 0-16,11-5 0 15,-1 0 0-15,3-2 0 0,9 2 0 0,4 1 0 16,0 0 0-16,0 2 0 0,7 0 0 15,-7 0-7-15,7 7-28 0,-8-8-17 16,8 14-25-16,-14-14-51 0,9 13-76 16,-7-2 1-16,-2 1 7 0,1 4 76 15,-1-5 120-15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4.3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0 582 0,'0'0'215'16,"-8"3"-4"-16,8-3-196 0,3 12-15 15,4-3 0-15,-6-1 0 0,1 5 0 16,-4-4 0-16,5 0 0 0,2 3 0 15,-2 3 0-15,-2-1 0 0,-1-2 0 16,7 1 0-16,-1-4 0 0,4 14-58 0,-4-9-155 16,-5 0-7-16,1-4 3 0,-2-10-5 15,-4 15 130-15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4.0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13 459 0,'10'-1'215'0,"-10"1"-18"0,10-2-145 16,-10 2-28-16,18-1 4 0,-6-2-4 15,3 4-1-15,3-2-22 0,1 0-1 16,3-2 0-16,2 5 0 0,1-4 0 16,-4 0 0-16,0 3 0 0,3-4 0 15,-4 2 0-15,-7-2 0 0,8 9-106 0,-21-6-117 16,13-3 12-16,-13 3-11 0,0 0 11 16,0 0 162-16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3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0 356 0,'8'10'194'0,"-5"0"4"15,-3-10-145-15,0 19 1 0,0-19-3 16,2 25-4-16,-2-14-15 0,8 4-4 16,-5 0-18-16,2-1-10 15,0-1 0-15,-1 2 0 0,1-2 0 0,-4-1 0 16,4 2 0-16,-4-5 0 0,4 4-30 15,-5-13-50-15,-2 13-137 0,2-13 7 16,3 9-4-16,-3-9 8 0,0 0 141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3.3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142 62 318 0,'6'-8'176'0,"-6"8"-5"16,0 0-146-16,-3-10 1 0,3 10 1 16,-9-10 6-16,9 10-3 0,-9-10 0 0,9 10-6 15,-14-9-2-15,14 9-5 0,-12-8-4 16,12 8-6-16,-15-6-1 0,4 5 0 16,1 2-2-16,2 0-1 15,-5 0 1-15,4 2 1 0,-1-4 1 0,2 6 3 16,8-5-5-16,-8 8 1 0,8-8-1 15,-9 7-1-15,9-7-3 0,0 0 0 16,5 11 0-16,-5-11-4 0,0 0 4 16,9 9 0-16,0-5-3 0,-9-4 6 15,14 13-3-15,-5-5 2 0,0-1-5 0,0 1 6 16,-3 2-4-16,3-2 1 0,-1 2 2 16,0 0-8-16,0-1 3 0,-1 0-5 15,2 3 16-15,-4-2-12 16,1 2 4-16,-1-1-6 0,-5-11 8 0,5 14 1 15,-6-5 4-15,1-9-7 0,-10 12-3 16,10-12 1-16,-10 5 3 0,2-2 3 16,-3 1-1-16,3-7-5 0,-2 2 0 15,1-1 4-15,-2-4 2 0,2 2-2 16,-2-4 4-16,3 1-8 0,2-3-4 0,6 10 9 16,-11-17-2-16,7 7 6 0,2 1-11 15,2-2 11-15,3 1-9 0,0-2 7 16,1 2-3-16,3-1 0 0,1 2-2 15,-1 1-6-15,7 2-3 0,-5-2-10 16,6 5-12-16,-5-6-12 0,6 10-20 0,-11-12-28 16,13 8-87-16,-6-1-20 15,-3-1 6-15,0 2 27 0,-9 3 165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2.6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0 337 0,'0'0'197'0,"0"0"-11"0,8 11-93 16,-8-11-58-16,0 0-4 0,0 0 2 16,13 14-3-16,-13-14 7 0,12 15-14 15,-12-15-2-15,13 11-21 0,-7-4 0 16,6 0 0-16,-1 2 0 0,-11-9 0 15,18 14-14-15,-18-14-45 0,26 16-89 16,-26-16-52-16,20 10-20 0,-20-10 13 16,14-1 33-16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2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108 0 253 0,'0'0'182'0,"0"0"-7"16,3 9-108-16,-3-9-17 0,-5 9 2 15,5-9-4-15,-7 14-4 0,-3-5-6 0,4 3-17 0,-4-2-1 16,7 3-10-16,-5-5 8 0,1 1-12 15,7-9 5-15,-12 13-11 0,12-13-1 16,-8 7-5-16,8-7-6 0,-9 8-12 16,6 1-22-16,3-9-17 0,-6 8-62 0,6-8-65 15,-10 0-16-15,10 0 17 0,-7-8 57 16,7 8 132-16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00.27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58 13 520 0,'0'0'185'0,"-2"-22"-63"0,2 22-82 16,0 0-4-16,-2 23 1 0,2-23-12 16,-6 33 0-16,-2-15-5 0,8 14-7 15,-12-4-13-15,7 10 0 0,-3 0 0 16,4 2 0-16,-1-1 0 0,4-1 0 0,-2-6 0 16,2 1 0-16,1-5 0 0,1-7 0 15,6 0 0-15,-7-21 0 0,17 27-31 16,-17-27-66-16,0 0-108 15,22-18-8-15,1 10 7 0,-8-9-5 0,8-4 152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1.88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 33 486 0,'0'0'216'0,"-7"24"-10"15,7-24-131-15,0 0-63 0,0 0-3 16,20 7-5-16,-20-7-2 0,36 3 0 16,-11-2-10-16,-6-18-38 0,21 6-155 15,-13-1-5-15,1 0-6 0,-7 6 3 0,-2-4 80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2.0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19 183 170 0,'0'0'157'0,"-10"3"-6"0,10-3-113 15,0 0-6-15,-8-5 6 0,8 5 1 16,0 0 8-16,0 0-10 0,-1-9-3 0,1 9-3 16,0 0 0-16,0 0-3 0,0 0-2 15,0 0-2-15,4-10-3 0,-4 10 0 16,0 0-9-16,3-10-2 0,-4 1-6 16,1 9 6-16,-2-13-8 0,2 3 3 15,-1 0-5-15,-1-3 5 0,2 1-3 0,-1-1 8 16,2 1-2-16,1 3 3 0,-1-1-3 15,-1 10 3-15,9-14-11 0,-9 14 0 16,9-8 0-16,-9 8 0 16,12-3 0-16,-12 3 0 0,11 2 0 0,-11-2 0 15,11 5 0-15,-11-5 0 0,13 13 0 16,-8-1 0-16,1-3 0 0,1 2 0 16,-1-3 0-16,0 4 0 0,-1 2 0 15,0-4 0-15,-1 0 0 0,1-2 0 16,-1 1 0-16,-4-9 0 0,4 11 0 0,-4-11 0 15,0 0 0-15,0 0 0 0,6 11 0 16,-6-11 0-16,0 0 0 0,2-9 0 16,-2 9 0-16,1-12 0 15,-1 0 0-15,1-1 0 0,-1-3 0 0,0 1 0 16,1-2 0-16,2 1 0 0,1 4 0 16,-1-2 0-16,2 5 0 0,-5 9 0 15,10-12 0-15,-10 12 0 0,14-4 0 16,-14 4 0-16,10 2 0 0,-10-2 0 15,12 12 0-15,-5-3 0 0,-7-9 0 0,16 17 0 16,-7-3 0-16,-1 1 0 0,1-2 0 16,-2-3 0-16,2 3 0 0,0-3 0 15,-2 2 0-15,-3-3 0 0,-4-9 0 16,8 8 0-16,-8-8 0 0,8 11 0 16,-8-11 0-16,0 10 0 0,0-10 0 15,0 0 0-15,9 15-53 0,-9-15-41 16,0 0-122-16,0 0 11 0,0 0-12 15,0 0 15-15,0-12 167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01.2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157 71 208 0,'0'0'154'0,"6"-8"0"0,-6 8-97 16,0 0-33-16,0 0-1 0,0 0 4 16,0 0 0-16,-5-11 1 0,5 11-1 15,-3-8-4-15,3 8-5 0,-5-8-1 16,5 8-1-16,-11-12 3 0,11 12-3 15,-14-9 1-15,5 6-3 0,-1-2-2 0,1 3-3 16,-2-1 1-16,2 1-5 0,0 2-2 16,-1 1-2-16,0 0 0 0,10-1-1 15,-15 5 0-15,15-5 0 0,-13 10-1 16,13-10 2-16,-11 12-3 0,11-12 2 16,-6 10-3-16,6-10 4 0,-3 12-4 15,3-12 4-15,1 10-4 0,-1-10 2 16,7 9-1-16,-7-9 4 0,13 13 0 15,-5-7-1-15,4 2-2 0,-1 0 3 16,2 1 0-16,2-2-2 0,0 5 8 0,1-2-13 16,-1 0 9-16,0 1-8 0,-2 1 8 15,0-2-8-15,-4-2 6 0,0 4-4 16,-3-4 1-16,-3 1 3 0,0-1-4 16,-3-8 2-16,0 14 0 0,-4-6 1 15,0 0-1-15,4-8 1 0,-13 8-1 0,4-3 3 16,-1-1 0-16,-2-1-2 0,0-2 2 15,-2 0-3-15,0-1 1 0,1-3 0 16,-1-1 1-16,1-2-5 16,1-2 4-16,3 1 2 0,0-3 1 0,3 0-5 15,2-2 4-15,3 1 0 0,1-1-8 16,4-2 13-16,3-1-11 0,2-3 9 16,2 0-9-16,2-3 9 0,0 0-8 15,1 1 5-15,1 3-7 0,-4-3-22 16,5 11-31-16,-11-4-111 0,3 7-22 0,-8 6-7 15,9-3 3-15,-9 3 87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8.1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14 545 0,'-10'6'196'16,"10"-6"14"-16,0 0-184 0,0 0-13 16,15 1-6-16,-7-4-2 0,0 2 3 15,8-4-4-15,1 5-18 0,-6-6-41 16,11 5-142-16,-2-2-15 0,0 1 11 16,3 2-14-16,-1 0 96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8:57.9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22 490 0,'-9'0'203'15,"9"0"-9"-15,0 0-131 0,0 0-57 16,0 0-1-16,0 0-1 0,12-6 0 0,-4 3 1 15,2 1 0-15,3-1 2 0,-1 1-5 16,2 1-7-16,-2-3-12 0,6 7-22 16,-11-9-32-16,15 9-70 0,-11-3-62 15,-1 2 3-15,-10-2-4 0,9 6 97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42.70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0 418 313 0,'0'0'199'16,"0"0"-4"-16,0 0-137 0,0 0-7 16,0 0-8-16,0 0-5 0,0 0-4 0,0 0-9 15,0 0-6-15,0 0-1 0,0 0-2 16,0 0-6-16,0 0-6 0,0 0-4 15,0 0 0-15,0 0 0 0,0 0 0 16,0 0 0-16,0 0 0 0,0 0 0 16,0 0 0-16,0 0 0 0,0 0 0 0,0 0 0 15,0 0 0-15,0 0 0 0,0 0 0 16,0 0 0-16,0 19 0 0,0-19 0 16,7 14 0-16,-7-14 0 15,14 17 0-15,-14-17 0 0,16 24 0 0,-7-10 0 16,0 0 0-16,1 0 0 0,-1-1 0 15,1 4 0-15,-10-17 0 0,16 19 0 16,-16-19 0-16,15 8 0 0,-15-8 0 16,17-2 0-16,-17 2 0 0,24-22 0 15,-5 2 0-15,4-7 0 0,8-5 0 0,7-10 0 16,6-7 0-16,2-5 0 0,16 3 0 16,-14-12-155-16,18 5-73 0,-3-1 1 15,-1 3-6-15,-7 0 54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3:41.95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24 163 0,'0'0'154'16,"0"0"-52"-16,0 0-26 0,0 0-10 15,0 0-14-15,0 0 0 0,0 0-12 16,0 0-4-16,0 0-3 0,0 0-7 0,0 0-3 16,0 0-6-16,0 0 0 0,0 0-6 15,0 0-4-15,0 0-1 0,0 0-2 16,0 0 0-16,0 0-3 0,0 0 2 15,0 0 2-15,17 1 0 0,-17-1 0 16,16-3 0-16,-16 3 1 0,23-2-3 0,-9-2 5 16,-1 0-6-16,2 2-1 0,1-2 1 15,1 0 4-15,1 2-5 0,0 1-1 16,1 1 2-16,-1 2-2 16,0 0 1-16,0 1-2 0,-1 2 0 0,-1 0-4 15,-2 0 4-15,-1 1 2 0,-13-6-2 16,21 12-3-16,-21-12 3 0,14 14 4 15,-14-14-2-15,0 0 0 0,10 21-1 16,-10-21 1-16,-4 14 0 0,4-14 2 16,-11 22-2-16,11-22 1 0,-18 27-4 0,8-10 6 15,-1-1-4-15,-1 2 1 0,1 0-3 16,0 0 2-16,2 1-1 16,-1-1 1-16,3 1 1 0,0 0-1 15,3-1-3-15,1-1 5 0,2 1-3 0,2-2 1 16,1-1-2-16,3 2 3 0,-5-17-3 15,15 24 3-15,-15-24 0 0,23 19-1 16,-8-13 0-16,1 0 1 0,3 1-2 16,1-2 1-16,1 0-2 0,1-1 1 15,0-1 1-15,0 3 1 0,0-2-1 0,-1-2 0 16,-4 0 0-16,0-1 0 0,-3-1 1 16,-14 0 0-16,19 2-1 0,-19-2 0 15,0 0 1-15,0 0 1 0,0 0-1 16,0 0 1-16,0 0 1 0,-19 18-2 15,19-18 1-15,-23 16 1 0,8-6-2 0,1-1-2 16,0 3 8-16,0-1-10 16,14-11 9-16,-24 27-8 0,12-12 4 15,3 2-5-15,0-1 9 0,3 1-4 16,2 0-3-16,2 3 5 0,2 2-4 0,4 2 3 16,3 1 0-16,3 2 0 0,1 4-3 15,5-1 2-15,1 3-4 0,2-1 3 16,2 0-4-16,0 0 5 0,0-1-4 15,0-4 2-15,-2 0-5 0,-2 1 3 16,-2-2 6-16,-4-1-5 0,-3 1 4 0,-4-5-6 16,-3 0 3-16,-5 2-3 0,-3-2 6 15,-4-8-7-15,-4 7-5 0,-6-6 0 16,0 6-7-16,-9-9-9 16,6 10-18-16,-16-22-25 0,16 19-38 0,-17-13-63 15,9-5-34-15,0 0 4 0,3-11 72 16,8 5 127-16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7.3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53 144 282 0,'0'0'192'0,"0"0"9"16,-29-16-127-16,29 16-15 0,0 0-7 15,-25-3-3-15,25 3-11 0,0 0-6 16,0 0-5-16,0 0-10 0,0 0-17 0,0 0 0 15,0 0 0-15,0 0 0 0,0 0 0 16,0 0 0-16,0 0 0 0,0 0 0 16,30 13 0-16,-30-13 0 15,18 21 0-15,-18-21 0 0,17 26 0 0,-17-26 0 16,24 31 0-16,-24-31 0 0,21 30 0 16,-21-30 0-16,15 28 0 0,-15-28 0 15,14 27 0-15,-14-27 0 0,15 23 0 16,-15-23 0-16,11 17 0 0,-11-17 0 15,0 0 0-15,0 0 0 0,22 18 0 0,-22-18 0 16,0 0 0-16,0 0 0 0,0 0 0 16,0 0 0-16,0 0 0 0,24-24 0 15,-24 24 0-15,9-27 0 0,-5 10 0 16,-1-1 0-16,-3-3 0 0,2 0 0 16,0-4 0-16,7-3 0 0,-8 3 0 0,0-8 0 15,4 10-71-15,0-9-76 16,-2 7-83-16,2 2 3 0,-7 6 4 15,2 17 99-15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4.8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0 101 285 0,'0'0'167'0,"0"0"-56"16,0 0-47-16,0 0-4 0,0 0-2 16,0 0 4-16,0 0-3 0,0 0-14 0,16 17-3 0,-16-17-9 15,4 19-9-15,-4-19-11 0,1 29-13 16,2-12 0-16,1 4 0 0,-2 2 0 16,0 1 0-16,1 0 0 0,1 1 0 15,3 1 0-15,-3-1 0 0,1-1 0 16,1 0 0-16,-1-2 0 0,3-1 0 15,-2-1 0-15,-1-2 0 0,0-3 0 0,-5-15 0 16,10 24 0-16,-10-24 0 0,9 17 0 16,-9-17 0-16,0 0 0 0,0 0 0 15,0 0 0-15,0 0 0 0,25-4 0 16,-25 4 0-16,6-23 0 0,-6 23 0 16,3-29 0-16,1 14 0 0,-2-8 0 15,1-2 0-15,1-3 0 0,-1-1 0 16,3-4 0-16,-4-2 0 0,4 1 0 15,-3-5 0-15,3 6 0 0,-2-2 0 16,5 7-31-16,-5-4-24 0,7 15-23 0,-5-9-35 16,-6 26-51-16,15-27-45 0,-15 27 10 15,0 0 26-15,7-21 173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9.7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204 66 452 0,'0'0'195'15,"4"-17"2"-15,-4 17-170 0,0 0-4 0,-14-20-3 16,14 20 3-16,0 0-1 0,0 0 3 16,-24-20-6-16,24 20-6 15,-25-7-6-15,12 7-7 0,-1-2 0 16,1 4 0-16,-4-1 0 0,1 4 0 0,-2-2 0 16,4 2 0-16,2 2 0 0,3 0 0 15,-2-1 0-15,11-6 0 0,-9 12 0 16,9-12 0-16,1 15 0 0,3-6 0 15,3 1 0-15,3-1 0 0,2 4 0 16,-12-13 0-16,29 28 0 0,-29-28 0 0,34 28 0 16,-34-28 0-16,29 25 0 0,-29-25 0 15,27 24 0-15,-27-24 0 0,13 22 0 16,-13-22 0-16,4 19 0 0,-4-19 0 16,0 19 0-16,0-19 0 0,-14 16 0 15,14-16 0-15,0 0 0 0,-24 16 0 16,15-12 0-16,-4-4 0 0,2 0 0 15,-1-3 0-15,0-1 0 0,1-1 0 16,-1-3 0-16,0 1 0 0,3-4 0 16,1 1 0-16,1-3 0 0,2 0 0 0,3 0 0 15,3-2 0-15,3 0 0 0,4-1 0 16,2 1 0-16,5-1 0 0,-15 16 0 16,37-26 0-16,-37 26 0 0,43-21 0 15,-18 18-10-15,-25 3-83 0,31-12-118 16,-31 12-1-16,0 0-5 0,0 0 1 0,0 0 153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5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23 498 0,'4'-13'204'16,"-4"13"-8"-16,0 0-130 0,8-10-62 15,-8 10-4-15,0 0-3 0,8 0-11 0,0 6-22 16,-8-6-44-16,0 0-112 0,12 13-7 16,-4-4 4-16,0-1-8 0,2 1 158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1.72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-3 19 550 0,'0'0'213'0,"8"-22"6"16,-8 22-197-16,0 0-3 15,0 0-19-15,0 0 0 0,22 4 0 0,-22-4 0 0,29 4 0 0,-11-2 0 16,3-5 0-16,0 0 0 0,-4-4 0 16,8 15 0-16,-25-8-42 0,34 2-81 15,-34-2-88-15,0 0-1 0,0 0-5 16,0 0 0-16,0 0 217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3.7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48 552 0,'0'-15'201'0,"0"15"-1"16,10-18-174-16,-2 13-9 0,-8 5-7 16,11-8-4-16,-11 8 1 0,11-3-3 0,-11 3-4 15,0 0 0-15,11 5-16 0,-11-5-37 16,8 8-138-16,-8-8-12 0,4 12 4 16,-4-12-10-16,5 13 58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2.0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9 487 0,'-4'-9'191'0,"4"9"10"0,0 0-181 16,0 0 10-16,0 0-12 0,0 0 9 0,-1 10 12 15,4-2-29-15,-3-8-10 16,1 15 0-16,0-6 0 0,1 2 0 16,1-1 0-16,-3 0 0 0,1 0 0 15,0 0 0-15,2 0 0 0,0-1 0 0,-2 0 0 16,-1-9 0-16,5 13 0 0,-5-13 0 15,4 10 0-15,-4-10 0 0,0 0 0 16,0 0 0-16,9 1 0 0,-9-1 0 16,3-9 0-16,-3 9 0 0,8-16 0 15,-7 7 0-15,3-2 0 0,1 0 0 0,-1 0 0 16,1-1 0-16,-1 2 0 0,0-1 0 16,3 2 0-16,-7 9 0 0,10-14 0 15,-10 14 0-15,4-9 0 16,-4 9 0-16,0 0 0 0,0 0 0 0,0 0 0 15,0 0 0-15,3 13 0 0,-2-5 0 16,-3 2 0-16,0 0 0 0,-2 1 0 16,3 0 0-16,-5 1 0 0,0-1 0 15,2 0 0-15,0-1 0 0,2-1 0 16,3-1 0-16,-1-8 0 0,4 14 0 0,4-7 0 16,4-1 0-16,1-1 0 0,1-3 0 15,7 6 0-15,-11-12-31 0,11 11-178 16,-5-8-5-16,4 5-3 0,-7-5 0 15,1 3 83-15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1.6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0 497 0,'0'0'189'15,"-8"4"10"-15,8-4-173 0,-1 10-3 16,3-2 2-16,-2-8-2 0,0 17 6 0,-1-10-17 16,3 4-12-16,-1-3 0 0,-1 3 0 15,1-2 0-15,1 0 0 0,-1 0 0 16,1-1 0-16,0 0 0 0,-2-8 0 15,4 17-52-15,-4-17-42 0,0 0-107 16,0 0-5-16,7 9 2 0,-7-9 0 16,0 0 143-16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1.3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16 297 0,'-2'-8'158'16,"2"8"-53"-16,0 0-61 0,-4-8-8 16,4 8 12-16,0 0-9 0,3 9 10 0,-3-9 5 15,-5 11-13-15,5-11 2 0,-1 17-11 16,1-17-2-16,-3 18-11 0,3-18 9 15,-5 17-28-15,5-9 0 0,1 2 0 16,-2-2 0-16,3 0 0 0,-2-8 0 16,1 15 0-16,-1-15 0 0,5 14 0 0,-5-14 0 15,3 11 0-15,-3-11 0 16,0 0 0-16,5 10 0 0,-5-10 0 16,0 0 0-16,0 0 0 0,12 4 0 15,-12-4 0-15,0 0 0 0,10 2 0 0,-10-2 0 16,14 0 0-16,-14 0 0 0,13 3 0 15,-13-3 0-15,14 1 0 0,-4 0 0 16,0-3 0-16,-2 5 0 0,-8-3-4 16,17 3-47-16,-17-3-25 0,15-3-106 15,-15 3-24-15,12-1 2 0,-12 1 4 16,0 0 101-16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6.2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0 569 0,'0'0'204'0,"10"11"-6"0,-9-4-184 15,2 5 4-15,-7 1-3 0,6 5-10 16,1-1-5-16,-4 3 0 0,2 0 0 16,5 0 0-16,0-1 0 0,-1 0 0 15,0 1 0-15,-2-8 0 0,2 8-191 0,0-7-26 16,1 2 0-16,-3-4-1 0,-1 0 39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5.9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6 421 0,'0'0'184'16,"-11"-6"0"-16,11 6-141 0,-3 8-7 0,5 3-5 16,-2-11-4-16,-5 19 0 0,0-8-7 15,4 4-3-15,5-1-10 16,-1 0 2-16,-4-2-5 0,5 0-1 15,2-1-5-15,4-2-3 0,-1 1-15 0,-9-10-20 16,17 13-38-16,-17-13-123 0,16 8 8 16,-16-8-12-16,15 1 12 0,-15-1 118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5.7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45 294 0,'10'-8'158'0,"-10"8"-5"0,17 0-127 16,-17 0 0-16,18 0 2 0,-18 0 5 16,17-2 0-16,-9-1 0 0,7 4-4 15,-5-4-5-15,5 2-7 0,1-1-4 0,-1 0-6 16,-2 0-6-16,6-1-11 16,-2 3-14-16,-7-7-19 0,10 10-37 15,-20-3-77-15,13-8-22 0,-13 8-5 16,5-8 8-16,-5 8 155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5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82 6 347 0,'0'0'183'0,"11"-7"5"0,-11 7-93 16,0 0-34-16,0 0-17 0,-4 9-12 15,9-2-3-15,-5-7-6 16,-10 18-2-16,-1-9-21 0,8 2 0 15,-2 0 0-15,-5 0 0 0,-1 0 0 0,-1-1 0 16,3-2 0-16,0 0 0 0,9-8 0 16,-12 13 0-16,12-13 0 0,-2 8 0 15,2-8 0-15,0 0 0 0,5 7 0 16,-5-7 0-16,9 3 0 0,-9-3 0 16,15 2 0-16,-5-1 0 0,3-1 0 0,-2 0 0 15,1 0 0-15,0-2 0 0,4 3 0 16,-3-4 0-16,2 7-31 0,-15-4-53 15,20-2-117-15,-20 2-12 0,18 4 11 16,-18-4-5-16,17 4 123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5.2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0 514 0,'0'0'199'0,"0"0"3"0,-2 14-169 16,2-14-6-16,-3 20 4 0,0-8-14 16,2 4-17-16,-4-2 0 0,5 3 0 15,3-3 0-15,-1 1 0 0,1-1 0 0,0-2 0 16,-4 0 0-16,6-1 0 16,6-2 0-16,-11-9 0 0,9 15 0 15,-9-15 0-15,4 10 0 0,-4-10 0 16,19 3-6-16,-19-3-52 0,13-3-26 0,-12-8-37 15,9 6-72-15,-7-7-12 0,10 4 14 16,-7-4 27-16,-1-1 164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4.9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11 595 0,'0'0'202'0,"0"0"-10"16,0 0-190-16,13 2-2 0,-1-4-1 15,4 2 1-15,1-2 1 0,3 0-2 16,1 0-5-16,5 2-18 0,-7-5-28 16,13 9-72-16,-8-7-74 0,0 5 4 0,-6-5-8 15,2 4 13-15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5:54.49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504 60 183 0,'-14'-17'131'0,"14"17"-15"15,0 0-98-15,-24-15 3 0,24 15 4 16,-26-10-1-16,26 10 3 0,-33-5 1 16,33 5 6-16,-37-6 6 15,37 6-3-15,-37 3-7 0,20 6-2 0,-11-9 0 16,28 0-3-16,-43 15-2 0,24-2-8 15,-5-4-5-15,6 8 0 0,-2-8 3 16,6 10-3-16,-5-6-2 0,7 7 3 16,-2-2-6-16,3 3 11 0,-4-1 1 15,3 6-6-15,-3-5 5 0,7 4-7 0,-3 0 4 16,3 6-6-16,-2-2 4 0,5 3-9 16,-1-4 3-16,3-4-2 0,2 7-2 15,1-1 1-15,2 4 0 0,2-2 2 16,3-6-2-16,1 9 0 0,4-7-2 15,3 9 0-15,0-10 0 0,5 5 0 16,-1-11 0-16,6-1 0 0,0 2 0 16,4-6 0-16,2-1 0 0,0-1 0 15,1-1 0-15,1-3 0 0,-3-4 0 16,-3 4 0-16,4-5 0 0,-6-3 0 0,-1-4 0 16,-1-7 0-16,0 5 0 0,-2-6 0 15,-1 3 0-15,2-11 0 0,-4 5 0 16,-1-2 0-16,1 2 0 0,-2-4 0 15,0-7 0-15,-4 5 0 0,-1-6 0 16,-3-3 0-16,3-6 0 0,-4 9 0 0,-2 0 0 16,-3 0 0-16,-2-5 0 0,2-7 0 15,-4 5 0-15,0 9 0 16,-2-2 0-16,-1-9 0 0,-1-1 0 16,1 5 0-16,-3 7 0 0,2 2 0 0,-4-2 0 15,5 0 0-15,-4 1 0 0,1 1 0 16,8 21 0-16,-19-28 0 0,19 28 0 15,-18-27 0-15,18 27 0 0,-22-21 0 16,22 21 0-16,-23-22 0 0,23 22 0 16,-27-25 0-16,27 25 0 0,-32-21 0 0,32 21 0 15,-38-24 0-15,38 24-78 0,-27-1-122 16,27 1-4-16,-29-13-14 0,29 13 11 16,-30-28 92-16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4.7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19 476 0,'0'0'186'0,"11"-4"-4"0,-2 2-166 16,-2 1-3-16,2 1-1 0,-1-3 2 0,4 2 2 15,4-1-2-15,-4 1-2 0,1-1-6 16,-1 0-16-16,1 5-23 0,-13-3-39 16,21-4-115-16,-9 4-7 0,-2 1 2 15,-1-1-6-15,-2 2 138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4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0 395 0,'-1'8'184'0,"1"-8"5"0,0 8-114 0,2 1-51 16,-2-9-1-16,6 18 5 0,-9-10-3 15,8 3 7-15,-5-11-10 16,5 16-3-16,-5-16-12 0,2 16-7 15,-2-16 0-15,2 12 0 0,-2-12 0 0,0 0 0 16,0 0 0-16,1 8 0 0,-1-8 0 16,0 0 0-16,3-9 0 0,-3 9 0 15,-1-9 0-15,1 9 0 0,6-16 0 16,-6 8 0-16,0 8 0 0,9-16 0 16,-6 6 0-16,-3 10 0 0,12-16 0 0,-10 8 0 15,6 4 0-15,-8 4 0 0,10-8 0 16,-10 8 0-16,18 2 0 15,-18-2 0-15,9 3 0 0,1 3 0 0,-10-6 0 16,16 16 0-16,-10-5 0 0,-2-3 0 16,0 2 0-16,7 1 0 0,-5 1 0 15,-1-1 0-15,-5-11 0 0,7 14 0 16,3-7 0-16,-10-7-1 0,16 15-45 16,-16-15-73-16,0 0-93 0,8 3-1 15,5 1 8-15,-5-8-7 0,-8 4 198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9.2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76 191 272 0,'0'0'133'15,"-15"-8"6"-15,5 6-143 0,10 2 4 16,-8-3 8-16,8 3 7 0,0 0 8 0,0 0 6 15,-3-9 9-15,3 9 1 0,0 0 3 16,18-6-9-16,-10 1-6 16,8 4-7-16,-2-5-1 0,6 2-7 15,-1-2-3-15,5-1-4 0,-3-1 1 0,0 0-2 16,-2-2 5-16,0 1 0 0,-4-4 2 16,-2 4-1-16,-6-4 1 0,0 3-2 15,-5 0 0-15,-2 0-4 0,-5 3 1 16,-4-2-4-16,0 4 2 0,-4-1-1 15,-1 2 2-15,-3 3 2 0,2-1-1 0,0 2 4 16,-1 1-2-16,3 2 4 0,-2-1-1 16,1 5-4-16,2-1-7 0,4 3 0 15,-2 4 0-15,5 3 0 0,-1 2 0 16,3 5 0-16,3-1 0 0,3 7 0 16,1 1 0-16,2 2 0 0,1 1 0 15,-1 1 0-15,3 0 0 0,0 3 0 16,2-1 0-16,-2-3 0 0,-3-1 0 15,-1-1 0-15,0-4 0 0,-1-4 0 16,-3-2 0-16,-3-6 0 0,-1-1 0 0,-4-5 0 16,-2-1 0-16,-1-2 0 0,-3-4 0 15,-3-2 0-15,1-2 0 0,0-1 0 16,-2-3 0-16,1-2 0 0,4-5 0 16,0-4 0-16,4-1 0 0,0-3 0 15,4-2 0-15,2-3 0 0,5 0 0 0,3 0 0 16,0 2 0-16,5 1 0 0,2 2 0 15,3 3 0-15,1 2 0 16,2 1-5-16,3 2-18 0,-5-1 6 16,6 5-7-16,-4-1 10 0,1 3 1 0,-4-3-4 15,1 6 4-15,-5-2 0 0,-1 5 10 16,-1 0 2-16,-10 1 6 0,13-3 0 16,-13 3 3-16,9 6-1 0,-9-6 6 15,6 8 4-15,-6-8-4 0,5 10 5 16,-5-10-9-16,6 13-1 0,-6-13-2 0,10 12-1 15,-10-12-2-15,16 9-1 0,-6-7 10 16,2-1-9-16,2-1 3 16,-1-3-3-16,2 1-3 0,1-4 0 15,-2 0 0-15,-2-1 0 0,2-1 0 0,-5 1 0 16,-4-1 0-16,-5 8 0 0,3-16 0 16,-8 6 0-16,-1 1 0 0,-3 1 0 15,-5-1 0-15,0 1 0 0,-1 2 0 16,-1 2 0-16,0 2 0 0,-1 3 0 15,2 1 0-15,0 3 0 0,3-1 0 0,3 1 0 16,9-5 0-16,-7 9 0 0,7-9 0 16,0 0 0-16,13 9 0 0,0-11 0 15,2 1 0-15,1 3 0 0,1-4 0 16,1 0 0-16,2-1 0 0,1 4 0 16,-1-2 0-16,-1 1 0 0,-2 2 0 15,1-3 0-15,-2 3 0 0,-2 5 0 16,0-1 0-16,-1-2 0 0,-4 3 0 15,0 0 0-15,-1 2 0 0,-2 0 0 16,-3-1 0-16,2 2 0 0,-3-3 0 0,-2-7 0 16,6 13 0-16,-6-13 0 0,0 0 0 15,3 8 0-15,-3-8 0 0,0 0 0 16,0 0 0-16,3-9 0 0,-3 9 0 16,1-14 0-16,5 6 0 0,0-2 0 15,1-3 0-15,-2 2 0 0,4-3 0 0,-2 0 0 16,1-1 0-16,2 4 0 0,0 0 0 15,0 1 0-15,4 7 0 0,-6-10-52 16,8 14-157-16,-6-2-8 16,5 7 5-16,-4-3-5 0,1 3 102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7.9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3 447 0,'0'0'183'0,"-12"-2"-9"0,12 2-138 16,0 0-19-16,-8 10 3 0,8-10 1 0,-4 14 2 15,4-14 1-15,2 16-5 16,-3-8 6-16,2 1-13 0,-1-9 6 15,13 14-15-15,-13-14-2 0,12 11-1 16,-12-11 0-16,13 6 0 0,0-6 0 0,-1 0 0 16,-3-3 0-16,2-1 0 0,3-1 0 15,-4-1 0-15,2-2 0 0,-4 1 0 16,-8 7 0-16,12-14 0 0,-12 14 0 16,6-13 0-16,-6 13 0 0,0 0 0 15,2-7 0-15,-2 7 0 0,0 0 0 0,0 0 0 16,0 0 0-16,0 0 0 0,2 8 0 15,-2-8 0-15,6 9 0 0,-6-9 0 16,11 10 0-16,-3-7 0 16,3 0 0-16,5 0 0 0,1-3 0 0,-1 2 0 15,1-5 0-15,0 1 0 0,-1-1 0 16,5-1 0-16,-5 1 0 0,-5-4 0 16,-3 4 0-16,-8 3 0 0,12-11 0 15,-12 11 0-15,6-10 0 0,-6 10 0 16,-5-9 0-16,5 9 0 0,-13-5 0 0,3 4 0 15,10 1 0-15,-18 5 0 0,8-1 0 16,0 3 0-16,-3-1 0 0,7 3 0 16,-1-1 0-16,8 2 0 15,-5-3 0-15,3 2 0 0,6-1 0 0,-5-8 0 16,12 14 0-16,-1-9 0 0,2-1 0 16,1-1 0-16,3-2 0 0,4-1 0 15,-5 0 0-15,5-3 0 0,0-2 0 16,-5 1 0-16,2-2 0 0,-6 0 0 15,0 0 0-15,-12 6 0 0,18-7-8 0,-24-4-77 16,6 11-123-16,0 0-3 0,0 0 11 16,-6-9-11-16,6 9 112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7.3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34 520 0,'10'-7'180'0,"2"6"5"0,-1 0-184 16,4 1 2-16,0 1 6 0,5 2 4 15,0-2 3-15,2 4 3 0,-4-2 4 0,4 4 2 16,-1-3-2-16,0 4-17 0,-3-1-6 15,-1 2 0-15,-3-1 0 0,3 1 0 16,-3 1 0-16,-2-1 0 16,-6 0 0-16,3 0 0 0,-3-1 0 0,-6-8 0 15,7 12 0-15,-7-12 0 0,0 0 0 16,6 9 0-16,-6-9 0 0,0 0 0 16,0 0 0-16,0 0 0 0,0 0 0 15,-4-9 0-15,0 1 0 0,3-1 0 16,0-2 0-16,1 0 0 0,-1-3 0 0,0 0 0 15,6-1 0-15,0 0 0 0,4 2 0 16,-2 0 0-16,4 4 0 0,2 0 0 16,6 6 0-16,-7-3-23 15,7 12-39-15,-19-6-31 0,26 5-106 0,-15-1-6 16,3 6 13-16,-6-3-6 0,1 2 148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7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17 270 0,'0'0'164'0,"0"-9"-1"16,0 9-95-16,0 0-26 0,-8-8 6 16,8 8-3-16,2 12 1 0,2-2-4 15,-4-10-3-15,-3 23 1 0,6-9-11 16,0 5-2-16,-2-2-27 0,-2 4 0 15,2-3 0-15,6 3 0 0,-3-1 0 0,3 0 0 16,-4-1 0-16,0-1 0 0,3 0 0 16,3-1 0-16,-5-2 0 0,-1-2 0 15,1 1 0-15,-3-6 0 0,4 4-22 16,-5-12-35-16,11 14-37 0,-11-14-102 16,0 0-11-16,0 0 6 0,0 0-2 15,0-13 161-15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6.5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22 504 0,'0'0'192'16,"12"-13"-6"-16,-2 7-161 0,-10 6-14 16,19-3-1-16,-7 4 3 0,4 5 3 15,0-3 2-15,1 6-1 0,-2-2-1 16,2 4-1-16,-1 0-15 0,3 4 0 15,-6-1 0-15,1 1 0 0,-4 0 0 0,0 1 0 16,-2 0 0-16,-5 0 0 0,0-1 0 16,-8 0 0-16,2-1 0 0,-5 0 0 15,-1 0 0-15,-3-2 0 0,-3 1 0 16,-1-4-13-16,2 9-61 0,-7-10-130 16,5 4-5-16,-6-8-2 0,4 4 1 0,1-7 109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6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34 469 0,'0'0'186'0,"0"0"9"0,0 0-162 16,19-2-11-16,-3 1-4 0,2-4 2 15,4 3 0-15,-1-2-4 0,6 0-8 16,0 0-1-16,1 0-1 16,0 1-12-16,-1 1 12 0,1 1-9 0,-5-1-4 15,2 3-17-15,-9-5-14 0,5 9-33 16,-21-5-67-16,15-2-56 0,-15 2-11 16,0 0 5-16,0 0 81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6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0 333 0,'0'0'182'0,"0"0"-1"0,18 8-116 16,-18-8-17-16,13 4-5 0,-13-4 1 16,25 1-6-16,-11-2-9 0,6 1-3 15,0-2-8-15,1 3-7 0,2-4-6 16,2 2-5-16,-2 0 0 0,-1 1 0 16,3-1 0-16,0 2 0 0,-4-1 0 15,1 1 0-15,-6 1 0 0,-2-1 0 16,-2 2 0-16,-12-3-21 0,9 6-22 15,-17-8-22-15,10 11-79 0,-16-6-64 16,1 4 14-16,-5-3-11 0,0 4 63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4.5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27 196 0,'16'6'173'0,"-16"-6"-3"0,13 6-92 16,-3 3-30-16,-10-9-5 16,11 13 0-16,-11-13-10 0,12 11-6 15,-12-11-8-15,16 9-4 0,-7-7-4 0,2 0-2 16,1-1-4-16,1-2 0 0,-1 0-3 16,1-2 0-16,-1-1 0 0,0-2-1 15,-3 0 1-15,-1-1-1 0,-8 7 1 16,9-14-2-16,-7 6 6 0,-2 8-1 15,-3-15 3-15,3 15 6 0,-8-12-4 0,8 12 0 16,-11-8 2-16,11 8 0 0,-10-1-4 16,10 1 2-16,-11 5-3 0,11-5-4 15,-8 11 3-15,8-11 2 16,-5 15-3-16,4-6 2 0,1 0-4 0,3 2-1 16,1 1-2-16,1 0 0 0,2 3 0 15,0 1 0-15,1 2 0 0,0 1 0 16,1 2 0-16,-2 0 0 0,-1 0 0 15,-1 0 0-15,-1-2 0 0,-1-2 0 16,-3 1 0-16,-1-2 0 0,-3-3 0 0,-2-1 0 16,-1-2 0-16,-3-1 0 0,-3-1 0 15,-3-1 0-15,-1-4 0 0,-2-2 0 16,-2 0 0-16,0-4 0 16,-1-2 0-16,2-1 0 0,1-2 0 0,2-2 0 15,4-2 0-15,2-1 0 0,5 0 0 16,2-3 0-16,8 2-8 0,0-6-22 15,12 9-21-15,-7-13-34 0,18 8-102 16,-6-4-25-16,6 3 8 0,1-2 2 16,2 2 159-16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9.52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-12 92 280 0,'0'0'185'16,"8"-18"-3"-16,-8 18-122 0,0 0-19 0,-8-19-4 16,8 19 1-16,0 0-7 0,0 0-4 15,17-7-4-15,-17 7-5 0,17-12-1 16,-17 12-1-16,22-13-1 15,-22 13-3-15,28-9 2 0,-28 9-4 0,27-9-1 16,-27 9-3-16,29-5-4 0,-29 5-2 16,23 5 0-16,-23-5 0 0,18 12 0 15,-18-12 0-15,11 27 0 0,-11-27 0 16,1 36 0-16,-1-36 0 0,-8 35 0 16,2-16 0-16,-2 2 0 0,8-21 0 0,-18 30 0 15,7-6 0-15,11-24 0 0,-15 30 0 16,8-12 0-16,2 2 0 0,1-3 0 15,0 0 0-15,3 2 0 0,1-19 0 16,1 27 0-16,-1-27 0 0,5 21 0 16,-5-21 0-16,0 0 0 0,19 16 0 15,-19-16 0-15,20 4 0 0,-20-4 0 16,32-4 0-16,-13 0 0 0,2-4 0 16,0 6 0-16,-2-5 0 0,4 2 0 15,-23 5 0-15,44 0-46 0,-44 0-172 0,0 0 3 16,19 8-4-16,-19-8 1 0,0 0 112 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2.8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18 356 0,'-6'-12'184'0,"6"12"9"16,-15-6-140-16,15 6-12 0,0 0-2 16,-3 14-13-16,3-14 6 0,-3 15-10 15,0-7 10-15,3 5-12 0,-2-4 4 16,4 3-23-16,-2-2-1 0,2 1 0 15,-1 0 0-15,0 0 0 0,1-1 0 16,0-1 0-16,-2-9 0 0,3 14 0 16,-3-14 0-16,3 8 0 0,-3-8 0 0,0 0 0 15,0 0 0-15,0 0 0 0,0 0 0 16,0 0 0-16,9-11 0 0,-9 11 0 16,7-14 0-16,-1 5 0 0,1 1 0 15,1-2 0-15,2 2 0 0,0 0 0 16,2 2 0-16,1 2 0 0,1 1 0 0,-1 3 0 15,1 1 0-15,1 2 0 16,-1 3 0-16,0 1-1 0,-2 2-1 16,-1 1 3-16,-1 1-3 0,-2 1 3 15,-3 0-4-15,-1-1 5 0,-4 1-4 0,-2 0 5 16,-2-2-4-16,-2 0 4 0,-3-2-2 16,0-1-1-16,-4-2 0 0,-1 0 0 15,0-2 0-15,-1-2 0 0,0-2 0 16,0-3-3-16,2 1-4 0,-2-5-6 15,7 4-14-15,-5-8-18 0,13 12-25 0,-13-19-59 16,9 10-76-16,1-4 1 0,5 2 1 16,1-1 87-16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2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0 379 0,'0'0'196'0,"8"11"-1"0,-8-11-101 0,0 0-73 16,0 11-6-16,3-2 3 0,-3-9 0 16,2 16-3-16,-2-16-6 0,5 17-1 15,-5-17-3-15,8 14 0 16,-8-14-5-16,13 11-6 0,-2-3-16 0,-11-8-14 16,23 6-23-16,-23-6-30 0,23-6-70 15,-12 1-43-15,0-2 1 0,-2-1 6 16,-1-4 187-16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2.2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102-2 431 0,'8'0'182'16,"-8"0"6"-16,0 0-170 0,0 0-2 15,0 0 3-15,-12 1-1 0,12-1 3 16,-16 4 1-16,9 0 1 0,-6-3-3 16,2 3-3-16,-3-1-4 0,5 2-1 15,-1-1-4-15,2 0-2 0,8-4-3 16,-10 8-2-16,10-8-2 0,3 9 3 15,-3-9-3-15,11 9 2 0,-2-6 0 16,3 0 0-16,1 0-2 0,0 0 4 16,2 0-3-16,-1 2 0 0,1-1 0 0,-2 2 0 15,-1 1-1-15,-3 0 0 0,-1 2 0 16,-4-2 0-16,-2 1 0 0,-2-8 1 16,-9 12-1-16,1-7 3 0,-2 0-2 15,-2-1 2-15,-2-1-2 0,0-1 1 16,0-1-4-16,0-1-3 0,4 0-14 0,-2-7-18 15,12 7-33-15,-14-9-61 16,14 9-72-16,-5-12-4 0,5 12 3 16,6-15 71-16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1.7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9 391 0,'0'0'190'0,"0"0"4"15,6-9-106-15,-6 9-69 0,0 0-1 16,-1 8 4-16,1-8-1 0,1 10 1 16,-1-10-3-16,0 14-4 0,0-14-6 15,1 15-2-15,-1-15-3 0,2 14-2 16,1-6-8-16,-3-8-6 0,4 13-21 0,-4-13-21 15,5 10-42-15,-5-10-109 16,0 0 1-16,0 0-6 0,0 0 10 16,8 1 200-16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1.5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33 382 0,'0'0'178'0,"3"11"1"16,7-3-143-16,-10-8-16 0,6 17 5 15,-5-9 2-15,5 3 7 0,-6-11-2 0,7 18 1 16,-7-18-6-16,7 15-3 0,-7-15-7 16,9 12-8-16,-9-12-9 0,11 8 0 15,-11-8 0-15,14 1 0 16,-6-3 0-16,0 0 0 0,-8 2 0 0,16-10 0 16,-9 1 0-16,0-1 0 0,-1-1 0 15,-1-1 0-15,-2 0 0 0,-1 0 0 16,-2 0 0-16,1-1 0 0,-2 4 0 15,0-1 0-15,1 10 0 0,-5-12 0 16,5 12 0-16,0 0-10 0,0 0-33 0,-13-6-23 16,18 16-47-16,-5-10-94 0,2 8-3 15,-2-8 5-15,0 9 37 0,0-9 168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1.0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0 548 0,'2'8'202'0,"-2"-8"-1"16,3 12-188-16,-2-3-2 0,1-1 1 15,1 3 1-15,-1-2-1 0,2 2-1 16,-1-1-11-16,1 2 0 0,1-2 0 0,-1 0 0 16,1-1 0-16,-5-9 0 0,12 15-5 15,-12-15-37-15,16 10-39 0,-16-10-113 16,9 0-12-16,-9 0-7 0,12-6 6 16,-12 6 133-16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40.8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127 157 208 0,'0'0'156'0,"0"0"-54"0,9 0-22 15,-9 0-13-15,0 0-9 16,0 0-10-16,9-3-9 0,-9 3-5 0,0 0-6 16,4-12-5-16,-4 12-9 0,3-10-2 15,-3 10-3-15,0-9 1 0,0 9 0 16,-4-9 4-16,4 9-1 0,-12-7 1 15,12 7 2-15,-17-2 0 0,7 4 1 16,-3 2-1-16,1 2 0 0,-3-1-13 0,3 4-3 16,-1 1 0-16,1 3 0 0,0-2 0 15,4 1 0-15,3-1 0 0,0 1 0 16,3-1 0-16,2-2 0 16,0-9 0-16,6 15 0 0,-6-15 0 0,12 11 0 15,-5-6 0-15,1-3 0 0,4 1 0 16,-3-4-8-16,5 1-12 0,-4-5-4 15,4 3-1-15,-5-6-1 0,4 1 2 16,-4-6-1-16,1 2 6 0,-4-2 2 16,1-1 7-16,-4-2-1 0,0-2 8 0,-2 1-2 15,-2-1 7-15,-1 2-4 0,-1-3 11 16,1 3 5-16,-4 0-7 0,3 4 12 16,-3 0-9-16,6 12 9 0,-9-15-5 15,9 15 14-15,-6-8-20 0,6 8 7 16,0 0 0-16,0 0-7 0,0 0 10 0,-6 10-6 15,6-10 6-15,0 13-15 16,1-3-3-16,2 2 0 0,0 1 0 16,0 0 0-16,2 3 0 0,1-1 0 15,0 1 0-15,0 1 0 0,0 1 0 0,0-1 0 16,1-1 0-16,0 1 0 0,0-2 0 16,-3-3 0-16,3 1 0 0,-3-5 0 15,-4-8 0-15,10 10-11 0,-1-2-49 16,-11-16-54-16,2 8-93 0,0 0-6 15,12-4 7-15,-12 4-1 0,6-16 203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9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14 340 0,'0'0'180'0,"6"-8"5"0,2 10-128 15,-8-2-10-15,0 0-6 0,2-9-4 16,-2 9-6-16,0 0-7 0,0 0-5 16,0 0-5-16,0 0-2 0,0 0-5 0,0 0-2 15,-9 6-3-15,9-6-1 0,-8 6 1 16,8-6-1-16,0 0-1 0,-11 10 0 15,11-10 0-15,0 0 0 0,-1 10 0 16,1-10 1-16,0 0 1 0,9 9 0 16,-9-9 0-16,10 11 3 0,-10-11-4 0,14 13 4 15,-7-5-5-15,1 1 0 0,0 1 0 16,-2-1 0-16,1 1 0 0,-2-1 0 16,-5-9 0-16,3 14 0 15,-3-14 0-15,-3 12 0 0,3-12 0 0,-10 7 0 16,10-7-13-16,-17 3-17 0,17-3-30 15,-24-1-79-15,14 1-61 0,-8-4-7 16,4 1 4-16,-4-3 33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9.5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0 412 0,'0'0'191'0,"0"0"5"15,-4 12-150-15,4-12-6 0,-2 9-1 16,2-9-2-16,-1 16-4 0,1-16-10 0,4 16-17 15,-2-8-6-15,3 1 0 0,-3 0 0 16,3 0 0-16,-5-9 0 0,10 15 0 16,-10-15 0-16,9 11 0 0,-9-11 0 15,8 6 0-15,-8-6 0 0,0 0-16 16,16 4-28-16,-16-12-17 0,13 12-26 0,-14-15-54 16,10 7-58-16,-5-5 1 0,2 1 8 15,2-1 104-15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8.8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86 89 433 0,'8'-4'181'0,"-5"-11"-53"0,-3 15-102 16,0 0 1-16,0 0 5 0,0 0 3 16,0 0 2-16,-15 5-5 0,7 3-4 15,-6-2-7-15,4 5 3 0,-3-1-6 16,3 3-17-16,-1-2-1 0,4 4 0 15,0-4 0-15,5 1 0 0,2-2 0 16,2 0 0-16,1-2 0 0,5 0 0 16,0-3 0-16,2-1 0 0,5-1 0 15,-1-2 0-15,0 0 0 0,0-4 0 16,2 1 0-16,-3-6-7 0,2 5-18 0,-4-7-5 16,2 4-1-16,-6-7-5 0,3 5 0 15,-6-5 0-15,2 0 9 0,-6-4 1 16,3 3 9-16,-4-4 1 0,0 1 10 15,-1 1 3-15,-2 0 13 0,1 3 3 16,-2 1 9-16,3 4 1 0,-4-1 3 16,6 9 1-16,0 0 2 0,0 0 1 15,-11-3-1-15,11 3-3 0,-5 9-4 16,4 1 0-16,-2-2-5 0,1 5-17 16,-2-2 0-16,4 4 0 0,0-1 0 0,2 1 0 15,0 0 0-15,1 0 0 0,1-2 0 16,0 0 0-16,1-2 0 0,-2-2 0 15,2-2 0-15,-5-7 0 0,6 9 0 16,-6-9 0-16,9 5 0 0,-9-5 0 16,0 0 0-16,10-7 0 0,-10 7 0 0,12-12 0 15,-12 12 0-15,10-14 0 16,-6 5 0-16,3 0 0 0,1 4 0 0,-8 5 0 16,10-11 0-16,-10 11 0 15,0 0 0-15,0 0 0 0,11 1 0 0,-11-1 0 16,4 10 0-16,-4-10 0 0,8 16 0 15,-8-16 0-15,8 16 0 0,-8-16 0 16,10 16 0-16,-10-16 0 0,8 17-28 16,-8-17-93-16,0 0-91 0,0 0-5 15,1 13 6-15,-1-13-5 0,0 0 199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8.33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272-5 347 0,'0'0'188'16,"-22"-1"0"-16,-4 3-139 0,15 21-8 0,-16-9-4 16,11 23 2-16,-14 2-9 0,9 19-1 15,-8 5-6-15,9 12-6 16,-5 6-1-16,10 15-4 0,-1 4-5 15,8 7-7-15,4 4 0 0,5 1 0 0,7-1 0 16,4-6 0-16,9 1-8 0,-4-14-21 16,21 9-37-16,-21-26-97 0,21 1-47 15,-4-16-3-15,7-1 0 0,-3-11 93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8.2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13-2 337 0,'0'0'183'0,"-7"-2"7"0,7 2-145 15,-7 10-5-15,9 3-1 0,-2-13 3 0,0 22 4 16,-3-11-1-16,8 7-10 0,-7-5-14 15,5 5-21-15,-1-4 0 0,0 4 0 16,1-2 0-16,-1 3 0 0,3-4 0 16,-1 0 0-16,2-1 0 0,0-1 0 15,-1-1 0-15,0-4 0 0,-1-1 0 0,-4-7 0 16,10 9 0-16,-10-9 0 0,0 0 0 16,9 0 0-16,-9 0 0 0,7-10 0 15,-3 1 0-15,0-2 0 0,-1-2 0 16,1-1 0-16,0 2 0 0,2-1 0 15,-1 3 0-15,-2 1 0 0,-3 9 0 16,10-10 0-16,-10 10 0 0,10 2 0 16,-10-2 0-16,7 8 0 0,-7-8 0 15,7 16 0-15,-3-7 0 0,-1 2 0 16,1 0 0-16,2-1 0 0,-2 1 0 0,2-2 0 16,2-1 0-16,2-1 0 0,-10-7 0 15,14 10 0-15,-5-6 0 0,-9-4 0 16,12 3 0-16,-12-3-13 0,14 0-30 15,-14-8-14-15,11 10-14 0,-12-14-8 16,11 10-7-16,-13-12-9 0,11 9 7 0,-12-10 7 16,4 15 15-16,4-19 18 15,-3 11 37-15,1 0 24 0,-4-1 27 16,2 9 15-16,1-9 8 0,-1 9 12 16,0 0 9-16,0 0 0 0,0 0-16 0,0 0-13 15,-1 9-12-15,5 1-2 0,-4-10-5 16,3 16-8-16,-3-6-13 0,2 1-2 15,0-1-7-15,2 0 1 0,-1-1-3 16,0-1 0-16,-3-8-6 0,7 10-3 16,-7-10-13-16,11 7-14 0,-2 0-29 0,-9-7-49 15,8-6-88-15,0 0-12 0,1 4 9 16,-9 2 20-16,14-14 181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7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16 343 0,'0'0'182'16,"0"0"3"-16,-9-7-138 0,14 15-4 15,-5-8-5-15,-1 15 2 0,1-15-2 0,-1 21 0 16,3-10-12-16,1 4-3 0,-2-4-9 15,2 4-8-15,3-2-6 0,0-3 0 16,2-1 0-16,0 0 0 0,-8-9 0 16,15 12 0-16,-4-7 0 0,0-3 0 15,-3-1 0-15,5-1 0 0,-1-2 0 0,0-1 0 16,-1-4 0-16,-1 3 0 0,-2-3 0 16,-8 7 0-16,14-13 0 15,-14 13 0-15,4-9 0 0,-4 9 0 16,0 0 0-16,4-9 0 0,-4 9 0 0,0 0 0 15,0 0 0-15,-2 12 0 0,2-12 0 16,1 13 0-16,-1-13 0 0,2 14 0 16,-2-14 0-16,11 13 0 0,-11-13 0 15,15 8 0-15,-3-7 0 0,2 0 0 16,1 0 0-16,-1-2 0 0,0-3 0 0,1 1 0 16,-3-3 0-16,-2 1 0 0,-4-3 0 15,-3-1 0-15,-1-3 0 0,-1-1 0 16,-3 3 0-16,-3-4 0 0,1 2 0 15,-3 0 0-15,1 1 0 0,-4-2 0 16,1 4 0-16,-2 0 0 0,3 1 0 16,8 8 0-16,-13-12 0 0,5 7 0 15,8 5 0-15,0 0-29 0,0 0-18 16,0 0-20-16,0 0-31 0,0 0-66 16,13 4-43-16,-13-4 10 0,13 3 6 0,-3-1 169 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0.5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11 305 0,'0'0'169'15,"-1"-9"-7"-15,1 9-101 0,0 0-33 0,10-1 3 16,-10 1 7-16,15 1 1 16,-5-3 3-16,6 9-2 0,-2-4-4 15,3 7-5-15,0-2-3 0,8 6-15 16,-5 1-13-16,4 5 0 0,1 1 0 0,-3 4 0 16,-4 3 0-16,5 1 0 0,-1 3 0 15,-10 0 0-15,2 0 0 0,-3 0 0 16,-13-1 0-16,0-3 0 0,1-2 0 15,-13-3 0-15,-4-2 0 0,3-2 0 16,-1-2 0-16,-3-6 0 0,15 9-63 16,-8-13-149-16,5 3-6 0,7-10-1 15,-5 8-4-15,5-8 136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30.2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35 428 0,'0'0'195'0,"0"0"-2"15,7 3-121-15,-7-3-37 0,-2 8-7 16,2-8-2-16,-2 14-2 0,0-7-8 0,7 2-10 16,-5-2-6-16,0-7 0 0,10 14 0 15,2-9 0-15,-2-1 0 0,-1-1 0 16,0-3 0-16,3 0 0 0,2-2 0 16,0-1 0-16,5-3 0 0,-9 1 0 15,1-1 0-15,0-1 0 0,2 0 0 16,-6 0 0-16,-4-2 0 0,-5 1 0 15,-6 0 0-15,-2 0 0 0,-1-1 0 16,-2 2 0-16,-8 1 0 0,2 1 0 16,2 2 0-16,0 2 0 0,2 0 0 0,4 2 0 15,0 0 0-15,3 0 0 0,8-1 0 16,-13 2 0-16,13-2-39 0,0 0-49 16,0 0-115-16,0 0-6 0,13 0 1 15,-13 0 0-15,20-6 141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9.9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0 565 0,'0'0'207'0,"0"0"-2"16,2 12-176-16,0-1-12 0,-3-3-17 16,8 5 0-16,-7 0 0 0,3 4 0 15,-1-1 0-15,3-2 0 0,1 1 0 16,-1-3 0-16,-3-1 0 0,0-2 0 15,0-1 0-15,-2-8 0 0,6 12 0 0,-6-12 0 16,8 5 0-16,-8-5 0 0,14 1-68 16,-16-10-74-16,13 7-64 0,-5-6-8 15,4 3 13-15,-9-4 10 16,9 1 191-16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9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32-1 447 0,'-11'0'187'0,"11"10"-51"0,0-10-79 15,0 0-4-15,-17 3-2 0,23 7-6 16,-6-10-9-16,-4 17-25 0,1-8-11 16,8 5 0-16,-10-1 0 0,4 2 0 15,6-2 0-15,-10 0 0 0,5-1 0 16,-3-1 0-16,8-2 0 0,-6 0 0 15,10-2 0-15,-9-7 0 0,17 9 0 16,-17-9-18-16,24 2-162 0,-16-6-36 16,-8 4 7-16,14-5-7 0,-14 5 33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9.4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44 379 0,'0'0'188'0,"0"0"-2"0,0 0-120 15,0 0-21-15,9-2-8 0,-9 2-2 0,0 0-6 16,0 0-4-16,12 1-3 0,-12-1-11 16,20-3-11-16,-6 2 0 0,1-1 0 15,2-2 0-15,0 0 0 0,-2-1 0 16,10 1 0-16,-9 0 0 0,-1-1 0 15,-15 5 0-15,20-9 0 0,-11 9 0 0,-9 0 0 16,14 0 0-16,-14 0 0 16,0 0-3-16,0 0-43 0,6 9-25 15,-16-16-46-15,10 7-82 0,0 0-3 16,0 0 7-16,0 0 6 0,-13-4 189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8.8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23 215 322 0,'-9'-4'172'16,"9"4"9"-16,0 0-118 0,0 0-35 0,-8-6 1 16,8 6-8-16,-4-9 8 0,4 1-14 15,0 8 10-15,-1-15-9 0,1 15 3 16,-1-18-8-16,1 10 2 0,2-4 5 15,-2 1-9-15,-3-1 4 0,3-1-7 16,4 0 4-16,1 3-2 0,-2-2 1 0,-1 1-4 16,-3 2-4-16,1 9-1 0,12-14 0 15,-3 12 0-15,-9 2 0 0,0 0 0 16,0 0 0-16,8 5 0 16,-2 3 0-16,0 2 0 0,-5 3 0 0,0 0 0 15,8 1 0-15,-1 1 0 0,-2 0 0 16,5 0 0-16,-7-2 0 0,2-1 0 15,1-2 0-15,-1-1 0 0,-6-9 0 16,1 13 0-16,-1-13 0 0,0 0 0 16,0 0 0-16,0 0 0 0,0 0 0 0,0 0 0 15,8-16 0-15,-5 7 0 0,8-5 0 16,-6 1 0-16,6-1 0 0,-1-4 0 16,-5 1 0-16,0-1 0 0,-2 1 0 15,4 0 0-15,-5 4 0 0,7 1 0 16,-2 3 0-16,-7 9 0 0,10-6 0 0,-1 8 0 15,-9-2 0-15,10 13 0 16,-4-3 0-16,-3 1 0 0,1 3 0 16,4-2 0-16,-10 2 0 0,10 0 0 15,-5-1 0-15,-2-1 0 0,3-1 0 0,-1 0 0 16,6-1 0-16,-8 0 0 0,-1-10 0 16,8 13 0-16,-8-13 0 0,7 9 0 15,3 1-71-15,-10-10-145 0,0 0 0 16,0 0-1-16,0 0 0 0,0 0 132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8.2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0 458 0,'0'0'194'15,"-5"15"-38"-15,5-15-112 0,-2 14-3 16,2-14 0-16,4 23 2 0,-7-11-13 16,7 6-14-16,-2-2-16 0,2 2 0 15,-1-1 0-15,-3 0 0 0,3-1 0 16,-4-1 0-16,4-3 0 0,-3 0 0 15,0-1 0-15,-1-3 0 0,1 0 0 16,0-8 0-16,1 11 0 0,-1-11 0 16,3 8 0-16,-3-8 0 0,0 0-38 0,0 0-66 15,9 4-106-15,-9-4 1 0,0 0-7 16,0 0 6-16,0 0 175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7.9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106 44 253 0,'0'0'166'0,"8"-11"6"15,0 10-114-15,-11-8-8 0,3 9-3 16,0-9 1-16,0 9-9 16,2-8-4-16,-2 8-9 0,-8-7-6 0,8 7-7 15,-10 1-5-15,10-1-2 0,-12 4-4 16,0 1 0-16,1-1-2 0,0-1 2 15,1 3-3-15,1-1 2 0,0-1-2 16,-2-1 2-16,3 0-1 0,8-3 1 16,-8 7-3-16,8-7 1 0,-3 8 0 0,3-8-2 15,2 8 1-15,-2-8 2 0,10 12 0 16,-1-7 0-16,0 1 0 0,4 2 1 16,-2 0 0-16,1 1 4 0,3 0-3 15,1 1 1-15,-3 0-2 0,2 2 5 16,-2-2-4-16,-2 1 3 0,1-1-4 0,2 2 5 15,-8 0-6-15,-1-2-1 16,1-1 8-16,-5 2-5 0,-1-1 5 16,-6-1-7-16,2 0 8 0,-7-3-13 15,3 0 14-15,-4-1-6 0,-2-1-4 0,0-1 2 16,4-3 1-16,0-3-4 0,-1-1 3 16,-2-2 2-16,6-1-8 0,-1-3 10 15,4-2-7-15,3 0 4 0,-2 0-7 16,2 1 10-16,1-2-8 0,5 3 7 15,-2 0-3-15,2 2-2 0,1 0 2 0,-6 8-3 16,11-14 4-16,-11 14-5 16,15-10-4-16,-15 10-14 0,20-9-13 15,-16-2-22-15,12 12-43 0,-7-9-99 16,2 6 0-16,-4-6-3 0,5 3 11 0,-12 5 190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7.11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 8 321 0,'23'-7'177'16,"-23"7"8"-16,0 0-149 0,21-1-6 16,-21 1-1-16,22-1 0 0,-22 1-9 15,28 1-7-15,-28-1-3 0,28-3-3 16,-28 3-1-16,25 11-1 0,-25-11-2 16,19 10 1-16,-19-10-1 0,0 0 1 0,10 21-2 15,-10-21 0-15,-10 21 2 0,10-21-2 16,-21 23 5-16,21-23-6 0,-27 27 6 15,27-27-11-15,-27 27 12 0,27-27-11 16,-22 21 7-16,22-21-10 0,0 0 3 16,-16 18-3-16,16-18 4 0,0 0 0 15,0 0-2-15,17 8 2 0,-17-8 3 16,24 3-2-16,-24-3 3 0,28 1-1 16,-28-1-1-16,27-1 1 0,-27 1 0 15,25 1-1-15,-25-1-1 0,0 0 5 0,20 12-2 16,-20-12 2-16,0 0-3 0,3 22 4 15,-3-22-2-15,-11 21 2 0,11-21-2 16,-20 22 3-16,20-22-6 0,-26 16 4 16,26-16-5-16,-29 17 2 0,29-17 1 15,-30 13-3-15,30-13-8 0,-30 3-9 0,30-3-19 16,-32-4-31-16,32 4-98 0,-17-7-28 16,17 7-7-16,-24-14 6 15,24 14 155-15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7.2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144-1 325 0,'0'0'162'0,"-9"1"13"16,-1-1-140-16,10 0 3 16,-12 9-1-16,11 1 5 0,-11-6 2 0,7 10-8 15,-6-4 3-15,4 6-11 0,-3-1 3 16,-1 4-11-16,0 2-9 0,0 4-11 15,0 3 0-15,2 1 0 0,1 2 0 16,5 2 0-16,0 1 0 0,6 1 0 16,-1-1 0-16,3 1 0 0,4-2 0 0,1 1 0 15,5-2 0-15,-1 1 0 0,1-2 0 16,0-5 0-16,1-1 0 0,1-4 0 16,1 1 0-16,-4-9 0 0,5 3 0 15,-11-12-72-15,4 5-144 0,-3-4 0 16,1-1 9-16,-10-4-10 0,11-6 123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6.7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128 78 290 0,'5'-8'170'0,"-5"8"4"0,5-20-113 16,5 18-6-16,-13-10 0 0,3 12-10 15,3-13-5-15,-3 13-7 0,-1-10-6 16,1 10-7-16,0 0-5 0,-12-9-5 15,3 6-2-15,0 3-2 0,-4-1-1 0,3 2 0 16,-3 0-3-16,0 1 0 0,-1-1-2 16,0 2 0-16,3 0 0 15,3 0 0-15,8-3 0 0,-12 6 0 16,12-6 0-16,0 0 0 0,-9 10 0 0,9-10 0 16,0 0 0-16,8 11 0 0,-8-11 0 15,13 15 0-15,-5-8 0 0,5 2 0 16,0-1 0-16,4 3 0 0,-2 0 0 15,4 0 0-15,-3 0 0 0,-1 2 0 16,0-1 0-16,0 2 0 0,-3 2 0 0,-2 0 0 16,-1 0 0-16,-4-1 0 0,-1 0 0 15,0-2 0-15,-2 2 0 0,-4-3 0 16,0-2 0-16,-1-1 0 16,3-9 0-16,-9 13 0 0,0-9 0 0,0-1 0 15,-4-4 0-15,1-1 0 0,-3-2 0 16,0-2 0-16,-1-3 0 0,0-2 0 15,3-1 0-15,3-2 0 0,3-1 0 16,0-1 0-16,6-2 0 0,3 1 0 16,0-1 0-16,4 0 0 0,1 1 0 0,2 3 0 15,1 0 0-15,0-1 0 0,2 7-3 16,-6-4-45-16,12 13-77 0,-12-10-77 16,1 8-2-16,-7 1-2 0,8-4 0 15,-8 4 178-15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6.0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6 409 0,'0'0'195'0,"-10"0"7"0,16 9-84 15,-6-9-92-15,0 0-1 16,8-6-12-16,-8 6 9 0,13-2-16 0,-2 2 1 16,-1-2-7-16,-1-1-4 0,7 6-36 15,-5-7-129-15,10 7-30 0,-4-6-9 16,4 5 3-16,-6-5 8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25.8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6 363 0,'0'0'181'0,"0"0"13"16,-10-7-87-16,10 7-59 0,0 0-8 15,0 0-6-15,0 0-8 0,8 3-6 16,-8-3-10-16,0 0-10 0,0 0 0 0,12 0 0 15,-12 0 0-15,13 3 0 16,-13-3 0-16,18 0 0 0,-4-1 0 16,-1 2 0-16,-2 0 0 0,0-1 0 15,2 1 0-15,-13-1-5 0,20 2-68 0,-20-2-114 16,8 2-11-16,-8-2-13 0,0 0 12 16,0 0 50-16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7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 0 259 0,'0'0'202'0,"0"0"8"15,0 0-94-15,0 0-44 16,0 0-16-16,-17 29-4 0,17-29-12 15,-20 25-24-15,20-25-16 0,-14 28 0 16,14-28 0-16,-9 32 0 0,9-32 0 0,-11 29 0 16,11-29 0-16,-3 22 0 0,3-22 0 15,3 16 0-15,-3-16 0 0,0 0-8 16,15 16-88-16,-15-16-77 0,29-5-56 16,-29 5 7-16,0 0 1 0,22-17 148 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6.7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59 0 415 0,'0'0'208'16,"0"0"8"-16,0 0-162 0,-23 19-4 16,23-19-13-16,-11 24-7 0,11-24-17 15,-16 30-13-15,12-14 0 0,3 0 0 16,1-16 0-16,-1 29 0 0,1-29 0 16,-1 24 0-16,1-24 0 0,8 19 0 15,-8-19-22-15,0 0-40 0,32 21-33 16,-32-21-32-16,28-1-60 0,-28 1-26 15,0 0 1-15,0 0 108 0,21-27 104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6.4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44 435 0,'0'0'206'0,"0"0"-2"0,0 0-164 15,0 0-15-15,0 0-7 0,0 0-4 16,-2-16-1-16,2 16-3 0,0 0-11 16,0 0-18-16,31-8-44 0,-31 8-68 15,31-11-82-15,-31 11 11 0,0 0-9 0,26-9 87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6.2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98 7 334 0,'0'0'210'15,"0"0"-3"-15,0 0-130 0,-8-16-16 16,8 16-12-16,0 0-7 0,0 0-12 16,0 0-17-16,-27 8-13 0,27-8 0 15,-14 16 0-15,14-16 0 0,-19 22 0 16,19-22 0-16,-16 29 0 0,16-29 0 16,-8 29 0-16,8-29 0 0,-8 23 0 15,8-23 0-15,9 21 0 0,-9-21 0 16,0 0 0-16,24 16 0 0,-24-16 0 15,0 0 0-15,33 0 0 0,-33 0 0 0,29-5-38 16,-29 5-53-16,33-1-79 0,-33 1-49 16,0 0 4-16,0 0 1 0,25-12 139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5.9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5 274 0,'0'0'180'0,"19"21"-35"15,-19-21-67-15,-12 15-11 0,12-15-2 16,-10 20-13-16,10-20-11 0,-8 20-9 15,8-20-3-15,-6 22-13 0,6-22-3 0,-1 17-2 16,1-17-5-16,0 0-2 0,6 17-2 16,-6-17-1-16,0 0-1 0,0 0 0 15,0 0-1-15,0 0 1 0,0 0 0 16,0 0 2-16,0 0-1 0,21-17-1 16,-21 17-4-16,6-20 3 0,-6 20-1 0,6-23 5 15,-6 23-9-15,9-25 3 16,-9 25-1-16,11-23 7 0,-11 23-3 15,11-20 2-15,-11 20 1 0,0 0-10 16,0 0 9-16,0 0 4 0,24-9-4 0,-24 9-1 16,5 16 5-16,-5-16-5 0,1 25 1 15,-1-25-1-15,2 29-1 0,-3-13 0 16,1-16 0-16,-3 29 0 0,3-29 0 16,-2 26 0-16,2-26 0 0,-2 20-5 15,2-20-23-15,0 0-27 0,11 23-47 0,-11-23-97 16,0 0-16-16,0 0 0 15,24-1 12-15,-24 1 203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25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0 107 472 0,'0'0'206'0,"0"0"-78"16,0 0-84-16,2-18-12 0,-2 18-2 15,24-10-4-15,-24 10 6 0,28-16-21 16,-28 16-5-16,31-14-5 0,-31 14-12 16,31-12-24-16,-31 12-46 0,26-24-112 0,-26 24-17 15,0 0 5-15,0 0-8 16,25-13 174-16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6.56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 0 517 0,'0'0'204'0,"0"23"9"0,0-23-179 15,-9 33-14-15,9-33 5 0,-7 37-15 0,3-17-10 16,4 6 0-16,-3-1 0 0,3-3 0 15,2 1 0-15,-2-23 0 0,2 33 0 16,-2-33-13-16,8 34-67 0,-8-34-124 16,-5 17-13-16,5-17 2 0,0 0-3 15,0 0 143-15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8.6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44 410 0,'0'0'169'0,"11"13"14"0,-11-13-161 16,6 13 2-16,-6-13 0 0,5 13 6 16,-5-13 8-16,7 10-10 0,-7-10 2 15,12 7-16-15,-12-7 0 0,16 3-3 16,-6-4-4-16,4-1-4 0,-2-2-7 15,2 1 3-15,-1-5-5 0,0 1 10 16,-1-1-2-16,-2 0-4 0,-1-2 3 16,-2 1-2-16,-1 0 2 0,-2 0 0 15,-2 1 2-15,-2 8-5 0,0-13 4 16,0 13 1-16,0 0 2 0,0 0-1 0,-10-4 2 16,10 4-6-16,-9 8 0 0,9-8 0 15,-7 16 0-15,4-5 0 0,0 0 0 16,2 2 0-16,1 2 0 0,2 1 0 15,1-1 0-15,1 3 0 0,2 1 0 16,0 1 0-16,1 0 0 0,0 1 0 0,-1 0 0 16,-1 1 0-16,0-1 0 15,-3-1 0-15,0-2 0 0,-3-2 0 16,-1-2 0-16,-2-3 0 0,-2-3 0 16,-2-2 0-16,-2-2 0 0,1-2 0 0,-3-4 0 15,0-2 0-15,-1-4 0 0,3-1 0 16,-2-2 0-16,4-1 0 0,2-4 0 15,1-3 0-15,4 1 0 0,3-2 0 16,3 2 0-16,3 0 0 0,3 1 0 16,4 1 0-16,1 2 0 0,3 0 0 0,1 6 0 15,1 0 0-15,0 3 0 0,-3-1 0 16,4 9 0-16,-14-8-142 16,9 8-77-16,-8-3 5 0,1 3-9 15,-10-3 8-15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8.1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0 458 0,'0'0'197'0,"0"0"0"16,0 0-142-16,0 0-13 0,2 19-8 15,-5-8-7-15,5 5-14 0,-3-1-13 16,3 2 0-16,-2-1 0 0,1-1 0 0,0 0 0 16,0-1 0-16,1-3 0 0,-1-1 0 15,2-1 0-15,-3-9 0 0,4 13 0 16,-4-13 0-16,5 9 0 0,-5-9 0 15,0 0 0-15,0 0 0 0,0 0 0 16,9 4 0-16,-9-4 0 0,7-15 0 0,-3 7 0 16,2-2 0-16,2 0 0 15,0 0 0-15,1 1 0 0,0 0 0 16,2 4 0-16,1 0 0 0,0 2 0 16,2 3 0-16,0 0 0 0,-1 0 0 0,2 6 0 15,-3 0 0-15,0 1 0 0,-2 1 0 16,-1 0 0-16,-3 0 0 0,-2 2 0 15,-4 1 0-15,-2-2 0 0,-2-1 0 16,4-8 0-16,-15 15 0 0,3-7 0 16,-1-2 0-16,-2-1 0 0,-1 0 0 0,-1-2 0 15,1 0 0-15,2 1 0 16,-3-5 0-16,8 3 0 0,-6-8-57 16,15 6-79-16,0 0-76 0,-3-10-1 15,1 0 3-15,7 2 16 0,0-2 194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7.2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0 500 0,'0'0'200'0,"10"5"6"16,-10-5-160-16,6 10-24 0,-6-10-2 15,6 19 6-15,-5-9-23 0,3 4-3 16,-4-2 0-16,2 1 0 0,0 1 0 16,0 0 0-16,0 0 0 0,1-1 0 0,0-1 0 15,1 0 0-15,1-2 0 0,1-2 0 16,1 1 0-16,-7-9 0 0,17 11 0 16,-8-8 0-16,3 1 0 15,-12-4-22-15,21-1-19 0,-21 1-4 0,18-8 4 16,-13-1 2-16,3 4 9 0,-5-5 9 15,2 2 12-15,-2 0 14 0,-3 0 10 16,0 8 10-16,0-11-8 0,0 11 12 16,0 0 2-16,0 0-5 0,0 0-2 15,0 0-6-15,-6 9 2 0,6-9-8 0,0 12 8 16,2-4-14-16,-2-8-6 0,8 12 0 16,-8-12 0-16,16 12 0 0,-5-7 0 15,2-1 0-15,0-2 0 0,2-1 0 16,-1-1 0-16,0-1 0 0,-2-1 0 15,0-2 0-15,-2-2 0 0,-2 2 0 16,-8 4 0-16,10-12 0 0,-10 12 0 16,4-15 0-16,-4 15 0 0,-2-12 0 15,2 12 0-15,-5-9 0 0,5 9 0 16,-8-5 0-16,8 5 0 0,-8 1 0 0,8-1 0 16,-9 3 0-16,9-3 0 0,-8 4 0 15,8-4 0-15,0 0 0 0,0 0 0 16,0 0 0-16,0 0 0 0,-6 9 0 15,6-9 0-15,0 0 0 0,0 0 0 16,0 0 0-16,0 0 0 0,0 0 0 0,0 0 0 16,0 0 0-16,0 0 0 15,0 0 0-15,0 0 0 0,0 0 0 16,0 0 0-16,0 0 0 0,0 0 0 16,0 0 0-16,0 0 0 0,0 0 0 0,0 0 0 15,0 0 0-15,0 0 0 0,0 0 0 16,0 0 0-16,0 8 0 0,0-8 0 15,2 7 0-15,-2-7 0 0,1 11 0 16,-1-11 0-16,2 17 0 0,-2-5 0 16,2 3 0-16,1 1 0 0,-2 3 0 0,4 0 0 15,-1 7 0-15,-1-4 0 0,0 1 0 16,1 0 0-16,-2-1 0 16,-2-2 0-16,0 1 0 0,-3 0 0 15,0-6 0-15,-1 0 0 0,-3-2 0 0,-1-2 0 16,-2-1 0-16,0-4 0 0,-5-3 0 15,1-3 0-15,-1-2 0 0,-2-1 0 16,2-3 0-16,-1-2 0 0,2-5 0 16,0 2 0-16,5 1 0 0,1-4 0 15,5-1 0-15,2-3 0 0,3 2 0 0,5-1 0 16,3 0 0-16,5-1 0 0,3-3 0 16,3 4 0-16,0 1 0 0,6 9 0 15,-8-10-54-15,9 11-158 16,-8-1-3-16,1 6-2 0,-8-2 3 0,-1 3 104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6.4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0 145 540 0,'0'0'212'0,"2"9"-7"15,-2-9-176-15,0 10-4 0,0-10-13 16,1 15-12-16,-1-5 0 0,2-1 0 0,-1 1 0 16,2 0 0-16,-1-1 0 15,2-1 0-15,3 0 0 0,-2 0 0 16,3-3 0-16,0-2 0 0,1 2 0 16,-1-5 0-16,3-1 0 0,-11 1 0 0,19-8-17 15,-13-3-29-15,5 5 0 0,-7-8-2 16,6 4 6-16,-8-7-1 0,5 4 12 15,-6-6 9-15,3 1 3 0,-2-2 19 16,-2 0 6-16,4 2 15 0,-6-2 0 16,5 5 13-16,-6-4-2 0,8 9 5 0,-9-3 8 15,4 13-9-15,1-12-4 0,-1 12-6 16,0 0-4-16,0 0-20 0,-4 11-2 16,3-2 0-16,-1 0 0 15,2 3 0-15,-3 0 0 0,2-1 0 0,-1 2 0 16,2 0 0-16,1-1 0 0,0 0 0 15,0-1 0-15,1 0 0 0,0-1 0 16,2-1 0-16,-1-1 0 0,-3-8 0 16,6 10 0-16,-6-10 0 0,0 0 0 15,0 0 0-15,9 4 0 0,-9-4 0 0,0 0 0 16,11-11 0-16,-11 11 0 0,11-15 0 16,-2 8 0-16,0-1 0 0,1-1 0 15,1 3 0-15,1 0 0 16,0 2 0-16,0 2 0 0,1 3 0 0,-1 0 0 15,-1 5 0-15,0 1 0 0,-3 0 0 16,-1 4 0-16,0-1 0 0,-2 2 0 16,-3 0 0-16,-1 3 0 0,-2-3 0 15,-3 0 0-15,-1 0 0 0,-3-2 0 16,-1-1 0-16,-1-2 0 0,-2 1 0 0,-1-5 0 16,-1-2 0-16,1-1 0 0,-2-1 0 15,3-3 0-15,-1-3 0 0,13 7-29 16,-23-16-62-16,23 16-122 0,-8-16 3 15,10 7-1-15,-3-5 5 0,5 3 144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5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80 8 525 0,'0'0'210'0,"0"0"-1"0,0 0-157 15,-2-10-35-15,2 10-7 0,-9 3-10 16,9-3 0-16,-13 3 0 0,5 0 0 15,-2 0 0-15,2-1 0 0,0 1 0 16,8-3 0-16,-13 4 0 0,13-4 0 0,0 0 0 16,-9 9 0-16,9-9 0 15,0 0 0-15,12 6 0 0,-12-6 0 16,15 7 0-16,-4-4 0 0,0 1 0 16,1 1 0-16,0 0 0 0,0 1 0 0,-2 1 0 15,1-1 0-15,-3 0 0 0,0 2 0 16,-8-8 0-16,7 12 0 0,-7-12 0 15,0 11 0-15,0-11 0 0,-9 11 0 16,9-11 0-16,-16 6 0 0,16-6 0 16,-21 3-8-16,16 5-77 0,-14-8-125 0,8-2-5 15,-3-5 2-15,0 1 1 0,-1-3 133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5.3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0 516 0,'5'10'204'0,"0"8"-68"16,-5-18-92-16,4 13-4 0,-4-13-6 15,4 15-3-15,-4-15-13 0,3 13-18 0,-3-13 0 16,5 15 0-16,-5-15 0 0,6 12 0 16,-6-12 0-16,7 8 0 0,-7-8 0 15,11 6 0-15,-2-1-13 0,-9-5-44 16,20 4-50-16,-10-9-100 0,2 5-6 15,-2-6 4-15,3 1 3 0,-2-4 196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5.3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51 433 0,'0'0'203'16,"2"17"-4"-16,-2-17-154 0,5 15-2 15,-5-15-7-15,6 15 0 0,-6-15-9 16,9 14-26-16,-9-14-1 0,11 12 0 0,-11-12 0 16,13 8 0-16,-13-8 0 15,15 8 0-15,-7-6 0 0,0-1 0 16,1 0 0-16,-1-2 0 0,0 0 0 16,0-1 0-16,-8 2 0 0,15-9 0 0,-15 9 0 15,14-12 0-15,-9 4 0 0,0-1 0 16,-1 0 0-16,-2-1 0 0,-1-1 0 15,-1 0 0-15,-1 0 0 0,-2 0 0 16,1 2 0-16,-3 0 0 0,5 9 0 16,-9-14-28-16,9 14-46 0,0 0-36 0,0 0-97 15,-7-7-6-15,7 7 10 0,0 0 16 16,0 0 187-16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5.0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7 465 0,'0'0'180'0,"-3"-8"-27"0,3 8-181 0,0 0-31 15,0 0-104-15,3 9-8 0,-3-9-9 16,7 7 10-16,-7-7 144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4.7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0 575 0,'0'0'207'16,"1"13"-63"-16,-1-13-121 0,0 10 0 0,0-10-1 15,0 16 4-15,0-16-23 0,-2 18-3 16,2-10 0-16,1 2 0 0,1-1 0 16,1-1 0-16,-3-8 0 15,7 14 0-15,-1-4 0 0,-6-10 0 0,13 10-10 16,-13-10-45-16,15 8-40 0,-15-8-114 15,8 2-2-15,-8-2 2 0,8-10 6 16,-6 2 173-16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4.4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120 135 270 0,'0'0'146'0,"4"8"4"0,-4-8-140 16,11 6-12-16,-11-6 2 0,9 7-1 16,-9-7 6-16,9 4 5 0,-9-4 5 0,10 3 3 15,-10-3 2-15,8 1 1 0,-8-1 1 16,8-2 0-16,-8 2-3 0,0 0-4 15,9-6-4-15,-9 6 0 0,0 0 0 16,3-14 4-16,-3 14 1 0,-4-12 1 16,4 12 9-16,-9-12-3 0,9 12-3 0,-15-9 3 15,6 8-1-15,-5-1-2 0,2 2-2 16,-4 2 0-16,3 5-8 0,-4-2 3 16,2 4-4-16,-2 0-9 15,5 3 0-15,-1-1 0 0,4 2 0 0,1-2 0 16,2 1 0-16,3-1 0 0,4 0 0 15,2-1 0-15,2-1 0 0,4-3 0 16,0 0 0-16,3-3 0 0,2-2 0 16,2-2 0-16,0-2 0 0,0-3 0 15,1-2 0-15,0-1 0 0,-2-1 0 0,0-1 0 16,-3-2 0-16,-1-1 0 0,-3-2 0 16,-1 2-4-16,-3-4 1 0,-1 2-6 15,-2-2 9-15,-2 1-8 0,0 1 10 16,-2 1-5-16,0 2 9 0,-1 1 2 15,1 3-2-15,-1 1-1 0,4 8-5 16,0 0 0-16,-10-7 0 0,10 7 0 16,0 0 0-16,-9 9 0 0,9-9 0 15,-5 15 0-15,3-7 0 0,0 2 0 16,1 5 0-16,1-1 0 0,2 0 0 0,0 1 0 16,1 0 0-16,1-1 0 0,1 2 0 15,0-1 0-15,1-2 0 0,1 0 0 16,-1 0 0-16,1-2 0 0,-1 0 0 15,0 0 0-15,-6-11 0 0,12 12 0 16,-12-12 0-16,9 11 0 0,-9-11-55 0,10 5-74 16,-10-5-83-16,0 0-2 15,7-8 6-15,-7 8 4 0,3-17 204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6.22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0 251 445 0,'0'0'199'0,"0"0"-8"0,0 0-158 0,0 0-9 15,0 0-7-15,0 0-1 16,13 19 1-16,-13-19 1 0,0 0-1 0,7 18-2 15,-7-18 1-15,9 17-3 0,-9-17-11 16,13 23-2-16,-13-23 0 0,12 25 0 16,-12-25 0-16,10 25 0 0,-10-25 0 15,8 20 0-15,-8-20 0 0,11 19 0 16,-11-19 0-16,13 17 0 0,-13-17 0 0,14 18 0 16,-14-18 0-16,16 19 0 0,-16-19 0 15,0 0 0-15,0 0 0 0,19 12 0 16,-19-12 0-16,0 0 0 15,0 0 0-15,0 0 0 0,17-8 0 0,-17 8 0 16,0 0 0-16,0 0 0 0,0 0 0 16,18-15 0-16,-18 15 0 0,0 0 0 15,0 0 0-15,0 0 0 0,7-17 0 16,-7 17 0-16,0 0 0 0,0 0 0 16,0 0 0-16,0 0 0 0,0 0 0 0,0 0 0 15,0 0 0-15,0 0 0 0,0 0 0 16,0 0 0-16,0 0 0 0,0 0 0 15,0 0 0-15,0 0 0 0,0 0 0 16,-17-9 0-16,17 9 0 0,0 0 0 16,-12-27 0-16,12 27 0 0,-9-26 0 15,5 9 0-15,-2-7 0 0,4-3 0 16,-2-3 0-16,0-2 0 0,1 1 0 16,2-3 0-16,1 1 0 0,3 2 0 15,-1 6 0-15,1 7 0 0,-3 18 0 0,10-30 0 16,-10 30 0-16,0 0 0 0,17-17 0 15,-17 17 0-15,0 0 0 0,0 0 0 16,15-18 0-16,-15 18 0 0,0 0 0 16,0 0 0-16,0 0 0 0,0 0 0 15,0 0 0-15,18-12 0 0,-18 12 0 0,0 0 0 16,0 0 0-16,0 0 0 0,17-1 0 16,-17 1 0-16,0 0 0 15,25 1 0-15,-25-1 0 0,30 1 0 16,-11-1 0-16,4 4 0 0,4-8 0 0,0 12 0 15,5-7 0-15,1-1 0 0,2 4 0 16,2-5 0-16,-3 0 0 0,3 2 0 16,-8-4 0-16,14 16-33 0,-26-27-111 15,16 18-77-15,-13-8 2 0,5 9-1 16,-25-5 35-16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3.4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0 547 0,'0'0'198'15,"0"0"-59"1,0 0-99-16,-1 15-7 0,-3-6-10 16,5 3 3-16,-4-1-9 0,2 3-17 0,-2 1 0 15,1 0 0-15,1-2 0 0,1 2 0 0,1-4 0 16,0-1 0-16,0-2 0 0,-1-8 0 16,5 12 0-16,-5-12 0 15,0 0 0-15,11 4 0 0,-11-4 0 16,12-4 0-16,-3-1 0 0,1-1 0 0,1-3 0 15,1-1 0-15,3-1 0 0,-1-3 0 16,3 0 0-16,-2-1 0 0,1 3 0 16,0 0 0-16,1 1 0 0,0 3 0 15,-2 1 0-15,3 3 0 0,-3 3 0 16,-1-1 0-16,-1 4 0 0,-2 2 0 0,-2 4 0 16,-1 1 0-16,-2 1 0 0,-2 2 0 15,-3-1 0-15,0 7 0 0,-3-4 0 16,-1 0 0-16,0 0 0 0,-2-1 0 15,0-5 0-15,-2 2 0 0,0 0 0 16,7-10 0-16,-14 8 0 0,6-7 0 0,8-1-2 16,-23-5-75-16,23 5-127 15,-21-7-8-15,10 1 5 0,-8-7-1 16,3 2 96-16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2.6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0 559 0,'0'0'194'0,"10"12"9"0,-10-12-178 15,6 16-9-15,-3-6 8 0,3 4-22 16,-4-2-2-16,2 5 0 0,-2 1 0 16,1-2 0-16,0 2 0 0,2 3 0 0,-1-1 0 15,0 0 0-15,2 1 0 0,-1-3 0 16,5 2 0-16,-7-9-3 0,6 7-206 15,-4-8-9-15,4 3 3 0,-9-13-9 16,9 13 71-16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2.4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8 539 0,'0'0'202'0,"0"0"2"0,13-2-170 16,-13 2-18-16,0 0-6 0,12-5 1 16,-12 5-4-16,16 0-7 0,-6-1 0 15,0 2 0-15,4-2 0 0,-2 2 0 16,2-1 0-16,2 2 0 0,-4-3 0 0,8 6-56 15,-20-5-78-15,24-4-74 0,-15 2 3 16,2 3-7-16,-11-1 6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10.5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70 405 0,'0'0'165'0,"-3"-12"-21"15,3 12-128-15,0 0-10 0,0 0 8 16,-3-8-10-16,3 8 10 0,0 0-4 16,0 0 7-16,2-9-6 0,-2 9-2 0,9-5-1 15,-9 5-3-15,15-9 8 0,-3 7 2 16,0-4-1-16,3 3 3 0,-1-3 0 15,5 3-2-15,-6-1 7 0,5 2-3 16,-4 1-5-16,3 2-9 0,-2 1 7 16,-2 2-8-16,-1 0 0 0,-12-4 2 0,17 16-8 15,-13-7 4-15,-4 1 8 16,0 1-10-16,-6 0 5 0,0 2-4 16,-2-1 1-16,0 0-2 0,-5-2 0 15,3 0 0-15,0-3 0 0,-3 2 0 0,2-1 0 16,-1-3 0-16,1-2 0 0,0 1 0 15,2-1 0-15,1-3 0 0,8 0 0 16,-9-1 0-16,9 1 0 0,0 0-1 16,0-8-2-16,0 8 0 0,11-7 2 15,-3 5-3-15,0 1 2 0,3-1 1 16,2 2 0-16,2 2 0 0,-1 0 3 16,4 0-2-16,-3 3-1 0,0 0 2 15,1 3-2-15,-1 3 0 0,-1-1 0 16,-5 1 4-16,0 2-7 0,-2 3 5 0,-2 1-3 15,-4-3 4-15,-1 1-3 0,-3-2 5 16,-2 1-5-16,-1 0-1 0,0-4 2 16,-6-3 5-16,-1 0-6 0,0-1 2 15,-1-2-2-15,-2-1 2 0,0-3-1 16,-3-2 1-16,-1-2-2 0,1 1-4 0,-1-2 2 16,-1-1-4-16,4 1-5 0,-1-3-9 15,7 5-12-15,-5-8-38 0,16 11-97 16,0 0-32-16,-8-6 8 15,8 6-6-15,0 0 99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7.6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8 494 0,'0'0'13'0,"0"0"-54"0,0 0-150 16,-3-8-17-16,3 8 142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7.4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51 551 0,'13'-6'199'0,"-3"-4"-4"15,11 3-172-15,0-1-8 0,1 3-3 16,-1-1 3-16,5 3-2 0,1-1-13 15,-5 4 0-15,7-3 0 0,-8 5 0 16,-2-1 0-16,0 2 0 0,-5 1 0 16,1 1 0-16,-6 3 0 0,-9-8 0 0,9 16 0 15,-5-7 0-15,-6 1 0 16,0 1 0-16,2 0 0 0,-2 0 0 16,-1-2 0-16,5 0 0 0,-2-1 0 15,0-8 0-15,5 11 0 0,-5-11 0 0,13 8 0 16,-5-6 0-16,5-2 0 0,-5-2 0 15,3 2 0-15,-1-4 0 0,3 2-16 16,-13 2-16-16,14-8 0 0,-12 0-1 16,-2 8 3-16,8-9 4 0,-8 9 4 15,0 0 7-15,0 0 12 0,3-8 9 0,-3 8 8 16,0 0 3-16,-10 3 3 0,10-3 1 16,0 0 1-16,-4 13-1 15,4-13-5-15,1 11-4 0,-1-11-4 16,11 10-1-16,-3-4-5 0,4 0 2 0,0-2-2 15,0-1 1-15,4-1-4 0,0-1 1 16,-2 0-1-16,2-2 0 0,-2-2 2 16,-3-1-1-16,-3 1-2 0,0-1 1 15,-8 4 2-15,6-11-1 0,-6 11 3 16,-1-14-1-16,-4 4 4 0,1 2-2 0,-5-3 8 16,-1 4-4-16,-2-5-5 0,3 1-3 15,-4 1 0-15,-1 1 0 0,2 2 0 16,1 1 0-16,3 1 0 15,8 5 0-15,-9-6 0 0,9 6 0 0,0 0 0 16,0 0 0-16,0 0 0 0,0 8-18 16,0-8-22-16,8 6-8 0,6 2-24 15,-14-8-6-15,17 6-12 0,-17-6 3 16,20 2 5-16,-20-2 10 0,19-2 16 16,-19 2 24-16,13-4 32 0,-5 5 19 0,-8-1 25 15,12-3 11-15,-12 3 10 0,10 0 6 16,-10 0 0-16,9 5-5 0,-9-5-6 15,7 11-4-15,-7-11-9 0,9 17-6 16,-6-9-9-16,7 4-4 0,-7-3-8 16,3 4-20-16,0-5 0 0,-1 1 0 0,1 1 0 15,-6-10 0-15,9 12 0 16,-9-12 0-16,7 10 0 0,-7-10 0 16,14 3 0-16,-14-3 0 0,14-1 0 15,-5-1 0-15,0-2 0 0,1-2 0 0,0-1 0 16,-1 2 0-16,-1-1 0 0,1-3 0 15,2 2 0-15,-1-3 0 0,-2 2 0 16,2 0 0-16,-1 1 0 0,0 1 0 16,-1 0 0-16,3 3 0 0,-11 3 0 15,11 0 0-15,-11 0 0 0,11 7 0 16,-7 1 0-16,1 0 0 0,-3 2 0 16,-3-1 0-16,4 3 0 0,-4-4 0 15,4 6 0-15,-3-14-97 0,-7 15-109 16,7-15-12-16,-3 14 10 0,3-14-14 0,-9 6 151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6.5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109 152 370 0,'4'-13'178'0,"-4"13"8"0,5-14-131 16,-5 14-21-16,-3-11 7 0,3 11 1 0,-2-9 3 15,2 9-9-15,0 0-6 16,-16 0-24-16,1 2-6 0,5 4 0 16,-4 0 0-16,5 3 0 0,-8 1 0 15,5 1 0-15,2 2 0 0,2-1 0 0,8-1 0 16,-4 0 0-16,10-2 0 0,0-1 0 15,2 0 0-15,3-2 0 0,-3-2 0 16,1-1 0-16,0 0 0 0,13-3 0 16,-6 1 0-16,-1-3 0 0,2 0 0 15,-1-5 0-15,7 5-44 0,-7-10-10 0,8 9-10 16,-18-14-9-16,12 10-4 16,-15-15-10-16,14 11 11 0,-15-11 12 15,8 4 36-15,-9-2 22 0,-1-2 36 16,6 9 15-16,-13-9 27 0,7 22 12 0,-1-25 5 15,9 23-5-15,-18-8-17 0,10 10-16 16,0 0-13-16,0 0-25 0,0 0-13 16,-10 14 0-16,4-6 0 0,6 4 0 15,3 0 0-15,-7 6 0 0,4-1 0 16,4 2 0-16,1-3 0 0,1 3 0 0,1-2 0 16,-5 0 0-16,1-1 0 0,3-5 0 15,-1 1 0-15,-5-12 0 0,0 18 0 16,0-18-32-16,1 12-91 15,-1-12-91-15,0 0 8 0,-13-1-6 0,13 1 12 16,-8-6 165-16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6.0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24-1 532 0,'0'0'197'0,"-13"0"-4"16,13 0-167-16,-12 13-9 0,13-2 3 16,0-2 0-16,2 4-2 0,-5-3-18 15,7 0 0-15,-2-1 0 0,6 0 0 0,-9-9 0 16,11 13 0-16,-11-13 0 0,13 8 0 16,4-7 0-16,-6-1 0 15,-2-1 0-15,5-2 0 0,0-2 0 16,1 1 0-16,-3-4 0 0,1 0 0 0,-9 0 0 15,2-2 0-15,-3 2 0 0,-1-1 0 16,-1 1 0-16,-1 8 0 0,-2-13 0 16,2 13 0-16,0 0 0 0,-11-3 0 15,11 3 0-15,-5 11 0 0,5-11 0 16,-4 16 0-16,2-7 0 0,2 0 0 0,2 1 0 16,1-1 0-16,0-1 0 0,-3-8 0 15,10 12 0-15,-10-12 0 0,22 9 0 16,-22-9 0-16,19 3 0 15,-5-4 0-15,3 2 0 0,-7-7-18 0,4 9-73 16,-3-9-121-16,-11 6 10 0,14-8-7 16,-4 5 11-16,-10 3 106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5.7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183 227 461 0,'0'0'174'0,"3"-10"6"0,-3 10-164 15,-5-10-2-15,5 10 5 0,-8-13 1 0,0 5 3 16,0 3-2-16,-1-1 0 0,-1 2-4 16,1 0 0-16,0 4-3 15,-3 0-2-15,-2 5-1 0,3 0-8 16,4 3-3-16,-11 0 0 0,3 3 0 0,0-1 0 15,4 2 0-15,4-2 0 0,4 0 0 16,-2-1 0-16,0-1 0 0,10 0 0 16,3 0 0-16,-8-8 0 0,15 10 0 15,0-6 0-15,-15-4 0 0,24 1 0 16,-8-3 0-16,3-2 0 0,0-4 0 0,5 2 0 16,-8-5 0-16,-2 1-15 0,3-3-4 15,-6 1 4-15,0-5-3 0,-4 2 7 16,-4-4 1-16,0 1 7 15,-4-3-3-15,1 0 11 0,2 1-2 0,-7-1 9 16,3 4 0-16,-1-1 4 0,3 5 0 16,-5 0 5-16,5 13-9 0,-12-15-12 15,12 15 0-15,-8-3 0 0,8 3 0 16,-5 9 0-16,5-9 0 0,-8 16 0 16,12-2 0-16,1 0 0 0,-3 3 0 0,2 1 0 15,0 0 0-15,1 2 0 0,4 1 0 16,1-2 0-16,-4-1 0 0,-1-1 0 15,-2-2 0-15,6-2 0 0,-5-1 0 16,2-2 0-16,-6-10 0 0,13 17 0 16,-13-17-18-16,17 13-68 0,-17-13-108 0,12 2-7 15,-12-2-13-15,17-6 19 16,-17 6 81-16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5.2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9 643 0,'0'0'198'0,"-11"-11"-16"0,11 11-211 16,0 0-35-16,0 0-96 0,8 7-45 16,-8-7 6-16,20 5-6 0,-5 0 45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5.19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12 562 0,'0'0'210'0,"0"0"3"15,0 0-187-15,0 0-23 16,16 21-2-16,-16-21 0 0,30 0-2 0,-9-1-3 15,-2-11-12-15,16 16-41 0,-35-4-148 16,42-12-4-16,-21 5-3 0,0 2 3 16,-21 5 107-16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4.9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0 507 0,'0'0'203'16,"0"0"-5"-16,5 15-129 0,-5-15-47 15,1 14-3-15,-2-6-14 0,1 3-5 0,-3-4 0 16,3 2 0-16,0-9 0 0,-3 13 0 15,3-13 0-15,2 9 0 0,-2-9 0 16,0 0 0-16,0 0 0 0,0 0 0 16,10 0 0-16,-10 0 0 0,13-10 0 15,-13 10 0-15,14-15 0 0,-2 6 0 0,-1-1 0 16,-4 0 0-16,6 1 0 16,-4 0 0-16,1 3 0 0,-1 2 0 15,-9 4 0-15,13-1 0 0,-13 1 0 16,16 9 0-16,-15-1 0 0,4 1 0 0,0 1 0 15,-1 2 0-15,1-1 0 0,-1 0 0 16,2 0 0-16,-1-1 0 0,3-1 0 16,-8-9 0-16,17 16-25 0,-17-16-189 15,14 6 1-15,-14-6-6 0,10-3 12 16,-10 3 63-16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4.6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10 378 0,'0'0'186'0,"0"-10"1"0,8 17-124 0,-8-7-8 16,-1 10-6-16,1-10-7 0,4 16 0 16,-9-6-21-16,4 4-21 0,-1-2 0 15,2 2 0-15,-3-4 0 0,7 1 0 16,-7-1 0-16,3-10 0 0,0 13 0 16,0-13 0-16,9 9 0 0,-9-9 0 0,14 5 0 15,-14-5 0-15,11 2 0 0,-11-2-63 16,16-6-110-16,-16 6-40 0,12-10 9 15,-8 0-9-15,5 4 57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3.9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210 264 375 0,'0'0'171'0,"3"-11"-15"0,-3 11-139 16,3-9 2-16,-3 9-1 0,-1-11 11 16,1 11 0-16,-2-12 7 0,2 12-1 15,-9-12 5-15,9 12-7 0,-16-11-2 16,16 11-5-16,-20-4-18 0,10 7-8 0,-7-1 0 16,0 2 0-16,4 3 0 0,-3 2 0 15,-1 0 0-15,3 1 0 0,-3 0 0 16,2 1 0-16,2-1 0 15,8 1 0-15,-6-2 0 0,8 0 0 0,7-1 0 16,-4-8 0-16,13 12 0 0,-3-9 0 16,2 0 0-16,2-4 0 0,4 0 0 15,-2-4 0-15,0 0 0 0,4-1 0 16,-4 0 0-16,-2-2 0 0,1 1 0 16,-4 1 0-16,-4 0 0 0,-7 6 0 0,11-5 0 15,-11 5 0-15,0 0 0 0,-9 4 0 16,9-4 0-16,-11 10 0 0,11-10 0 15,0 13 0-15,0-13 0 0,-3 12 0 16,3-12 0-16,11 11 0 0,-11-11 0 16,14 4 0-16,-5-3 0 0,0-2 0 15,2-1 0-15,7-1 0 0,-3-3 0 16,3-1 0-16,6-2 0 0,-3 0 0 16,-3-2 0-16,1-3 0 0,0 2 0 15,-8-6 0-15,3 1 0 0,-9-4 0 0,-2-1 0 16,-3-2 0-16,3 0 0 0,-3-1 0 15,-6 1 0-15,2 4 0 0,0 2 0 16,-2 4 0-16,0 2 0 0,6 12 0 16,-15-10 0-16,6 11 0 0,9-1 0 15,-8 9 0-15,-3-1 0 0,9 4 0 0,-2 1 0 16,1 5 0-16,3-1 0 16,-2 3 0-16,-1-1 0 0,4 2 0 15,5-1 0-15,0-2 0 0,4-1 0 16,-3-2 0-16,1-1 0 0,5-2 0 0,2-2 0 15,-4-2 0-15,-1 0 0 0,-10-8 0 16,20 12 0-16,-20-12-38 0,14 5-179 16,-14-5-7-16,9 5 2 0,-9-5-2 15,0 0 127-15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3.2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28 570 0,'0'0'198'0,"-8"-14"-20"0,5 0-190 15,3 14-186-15,0 0-3 0,16-2-5 16,-16 2 1-16,15 1 82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2.9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118 20 535 0,'1'-8'195'0,"-1"8"9"15,3-11-177-15,-3 11-8 0,0 0 2 16,0 0 0-16,-13-5-20 0,4 10-1 16,-4 0 0-16,-1 3 0 0,-1 1 0 15,3 1 0-15,-3 2 0 0,4 1 0 0,3 0 0 16,1-3 0-16,2 0 0 0,6-1 0 16,-1-9 0-16,8 13 0 15,2-8 0-15,0-3 0 0,5-1 0 16,-1-3 0-16,9 4 0 0,-11-10-7 0,12 8-212 15,-9-7-3-15,3 5-1 0,-8-6 2 16,1 4 91-16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2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0 595 0,'-3'9'209'15,"-5"-6"-13"-15,4 6-181 0,-1 1-7 16,1 2-8 0,1-2 0-16,3 0 0 0,-2 0 0 0,2-2 0 0,2 0 0 15,-2-8 0-15,3 14 0 0,-3-14 0 16,10 9-38-16,-10-9-60 0,13-1-110 15,-3-1 6-15,4 2-11 0,-2-4 9 16,5 2 145-16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2.3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61 623 0,'11'-7'215'0,"-3"-7"-30"16,6 4-185-16,3 1 0 0,5 2 0 0,-1 0 0 15,-1 2 0-15,1 3 0 0,-2 0 0 16,3 7-21-16,-22-5-182 0,18 9 0 16,-18-9-11-16,11 11 5 0,-11-11 37 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2.1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144 141 378 0,'5'-12'181'0,"-5"12"10"0,-5-12-149 16,5 12 2-16,0-12-4 0,0 12 7 0,0 0-3 15,0 0-9-15,-17-9-14 0,17 9-21 16,-17 5 0-16,5-1 0 0,1 2 0 15,-1 4 0-15,-3 0 0 0,2 2 0 16,-1 0 0-16,3 0 0 0,3 0 0 16,2-1 0-16,-1-1 0 0,6-3 0 0,1-7 0 15,5 10 0-15,4-8 0 0,0-2 0 16,0-1 0-16,4-1 0 0,3-1 0 16,-1-4 0-16,-2 1 0 0,1-1 0 15,-1-1 0-15,-5 2 0 0,0-1 0 16,-8 7 0-16,9-13 0 0,-9 13 0 15,4-8 0-15,-4 8 0 0,0 0 0 16,0 0 0-16,0 0 0 0,-1 7 0 16,1-7 0-16,0 14 0 0,0-7 0 15,0-7 0-15,6 14 0 0,-6-14 0 0,10 11 0 16,-1-6 0-16,-1-3 0 0,3-1 0 16,3-1 0-16,1-2 0 0,1-1 0 15,0-2 0-15,-2 0 0 0,1-4 0 16,1 1 0-16,-4-1 0 0,0-1 0 15,-1 0 0-15,-4-2 0 0,0-1 0 16,-1-2 0-16,-5 1 0 0,2 0 0 16,-1-1 0-16,-2 0 0 0,0 0 0 15,-2 2 0-15,1 4 0 0,0 2 0 16,1 7 0-16,-2-9 0 0,2 9 0 0,0 0 0 16,-4 11 0-16,3-1 0 0,0 0 0 15,-1 3 0-15,1 1 0 0,0 2 0 16,1-1 0-16,1-1 0 0,1 1 0 15,-1-2 0-15,0-2 0 0,4 2 0 16,-2-4 0-16,-1 2 0 0,-2-11 0 0,4 17-2 16,-4-17-98-16,-9 6-114 15,9-6 5-15,-8 7-5 0,0-8 7 16,8 1 131-16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1.5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0 524 0,'-7'8'187'15,"6"3"7"-15,-2-2-176 0,2 7 4 16,-6-2-2-16,5 5 3 0,-3-3 4 15,6 2-19-15,-3-1-8 0,3 0 0 16,0-4 0-16,1 1 0 0,3-3 0 0,1-2 0 16,1 0 0-16,-7-9 0 0,7 12 0 15,-7-12 0-15,11 3 0 0,-2-4 0 16,-1-2 0-16,-8 3 0 0,15-12 0 16,-9 3 0-16,5 0 0 0,-3 0 0 15,1-1 0-15,-6 1 0 0,6-1 0 16,-1 5 0-16,-8 5 0 0,15-8 0 15,-15 8 0-15,0 0 0 0,10 4 0 16,-10-4 0-16,4 12 0 0,-4-12 0 16,11 16 0-16,-9-8 0 0,7 1 0 15,2-1 0-15,-5 0 0 0,9-3 0 0,0-2 0 16,-3 0 0-16,2-3 0 0,5 1 0 16,-5-4 0-16,4 0 0 0,3-2 0 15,-4 0 0-15,-3-2 0 0,2 0 0 16,-5-1 0-16,-6-2 0 0,1 1 0 15,-8 1 0-15,-1-1 0 0,3 9 0 16,-12-12 0-16,3 8 0 0,-2 1 0 16,3 4 0-16,0 2 0 0,-3 3 0 15,-1 2 0-15,4 0 0 0,-3 3 0 16,7 0 0-16,-5 1 0 0,9-2 0 0,-3 0 0 16,9-1 0-16,-6-9 0 0,10 14 0 15,-1-10 0-15,5-2 0 0,1-2 0 16,-1 0 0-16,1-3 0 0,1-2 0 15,2 1 0-15,1-4 0 0,0 3 0 16,-9-4 0-16,6 3-4 0,-6-4-20 0,4 3 4 16,-7-5 4-16,-1 3-6 0,-3-2 14 15,4 1-6-15,-1 2 22 16,-3 0-3-16,-3 8 12 0,2-12-10 16,-2 12 8-16,0 0 5 0,0 0-2 0,0 0 0 15,-6 10-18-15,6-10 0 0,-11 15 0 16,11-5 0-16,-1-1 0 0,-1 1 0 15,3-1 0-15,-4 0 0 0,3-9 0 16,8 13 0-16,-8-13 0 0,7 8 0 16,-7-8 0-16,0 0 0 0,0 0 0 0,13 2 0 15,-13-2 0-15,0 0 0 0,4-13 0 16,4 7 0-16,-2-2 0 0,0-1 0 16,2 2 0-16,-3-2 0 0,3 1 0 15,-3 0 0-15,-2 0 0 0,-3 8 0 16,5-11 0-16,-5 11 0 0,0 0 0 15,0 0 0-15,0 0 0 0,0 0 0 16,6 11 0-16,-6-11 0 0,5 13 0 16,-5-13 0-16,5 11 0 0,-5-11 0 15,8 11 0-15,-8-11 0 0,14 3 0 0,-14-3 0 16,15 0 0-16,-7-2 0 0,3 0 0 16,-11 2 0-16,18-8 0 0,-18 8 0 15,12-8 0-15,-12 8 0 0,0 0 0 16,10-7 0-16,-10 7 0 0,0 0 0 15,8 4 0-15,-8-4 0 0,3 11 0 16,4-3 0-16,-7-8 0 0,10 15 0 16,-10-15 0-16,14 12 0 0,-5-8 0 15,3 1 0-15,-1-4 0 0,5 4 0 16,-8-10-100-16,11 7-109 0,-7-5 1 0,7 3-7 16,-7-5 8-16,5 4 124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0.4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58 608 0,'8'-12'201'16,"3"9"-3"-16,2-4-192 0,4 3 4 15,2-2-11-15,6 1 2 0,-4-1-3 16,4 0-8-16,5 8-39 0,-11-9-148 15,8 7 5-15,-1-4-16 0,-4 5 10 16,-2-3 32-16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5.00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63 445 0,'0'0'197'0,"0"0"14"15,8 20-161-15,-8-20-20 0,0 0-7 16,0 0 3-16,20-2-6 0,-20 2-4 16,29-2-11-16,-11-3-5 0,5 0 0 15,-2-2 0-15,1 2 0 0,0-3 0 16,-1 2 0-16,3 3 0 0,-24 3-3 16,34-4-42-16,-34 4-32 0,24-19-122 15,-24 19-12-15,0 0-5 0,0 0 9 0,-12 22 143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00.1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120 139 229 0,'0'0'155'0,"8"-14"11"15,-8 14-104-15,3-15-16 0,-3 15 8 16,-1-16-4-16,1 16 13 0,-3-12-15 16,3 12-3-16,-8-7-13 0,8 7-1 0,-15 0-12 15,15 0-1-15,-21 11-13 0,9-2-5 16,0 0 0-16,-2 2 0 0,1 2 0 16,5-1 0-16,2 1 0 0,-2-2 0 15,4 0 0-15,1-2 0 0,0-2 0 16,3-7 0-16,9 9 0 0,-9-9 0 15,16 3 0-15,-7-4 0 0,5-4 0 16,3 0 0-16,-1-2 0 0,0 1 0 16,-4-3 0-16,-1-1 0 0,-5 1 0 15,2 0 0-15,-8 9 0 0,11-15 0 0,-11 15 0 16,5-12 0-16,-5 12 0 0,0 0 0 16,0 0 0-16,0 0 0 0,-4 10 0 15,2 0 0-15,3 0 0 0,-2-1 0 16,2 1 0-16,2 1 0 0,6-2 0 15,4 0 0-15,-1-2 0 0,-1-3 0 16,2-2 0-16,0-1 0 0,7-2 0 16,-3-3 0-16,-2-2 0 0,-2-3 0 15,2 0 0-15,-4-3 0 0,5 0 0 16,-3 0 0-16,-7-1 0 0,-3-1 0 0,3-1 0 16,-3 1 0-16,-4-1 0 0,3 0 0 15,-7 1 0-15,6 2 0 0,-4 2 0 16,0 1 0-16,3 9 0 0,-6-11 0 15,6 11 0-15,0 0 0 0,0 0 0 16,-4 14 0-16,5-4 0 0,4 2 0 0,0 2 0 16,0 3 0-16,0-1 0 0,-2 1 0 15,5-2 0-15,-4 0 0 16,4 0 0-16,-2-2 0 0,-3 1 0 16,0-2 0-16,-2-1 0 0,3-3 0 0,1 5 0 15,-5-13-34-15,5 16-90 0,-5-16-83 16,-3 8-3-16,3-8 1 0,0 0 5 15,-9-5 170-15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9.5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21 446 0,'0'0'180'0,"0"0"-21"16,-8 3-129-16,8-3-1 0,3 8 2 16,4 1-2-16,-7-9 4 0,2 13 3 0,-2-13-11 15,2 18-4-15,-1-9-17 0,2 3-4 16,0-3 0-16,-4-1 0 0,1-8 0 15,6 15 0-15,-6-15 0 0,7 9 0 16,-7-9 0-16,0 0 0 0,0 0 0 16,0 0 0-16,1-10 0 0,0 1 0 0,-1 1 0 15,-2-3 0-15,7 0 0 0,-3-1 0 16,1-1 0-16,-2 1 0 0,2 0 0 16,0 1 0-16,0 2 0 0,-3 9 0 15,8-12 0-15,2 9 0 0,-10 3 0 16,14 7 0-16,-8 1 0 0,-3 1 0 15,7 2 0-15,-6 3 0 0,3 0 0 16,0-1 0-16,0 0 0 0,0-1 0 16,-3-2 0-16,6 0 0 0,-1-4 0 15,-1-2 0-15,1-1 0 0,-9-3 0 0,0 0 0 16,15-2 0-16,-15 2 0 0,10-11 0 16,-10 11 0-16,8-17 0 0,-8 7 0 15,4-2 0-15,4 0 0 0,-5 1 0 16,2 0 0-16,-3 1 0 0,0 2 0 15,6 2 0-15,-8 6 0 0,11-6 0 0,-11 6 0 16,0 0 0-16,8 6 0 16,1 0 0-16,-5 3 0 0,-5-1 0 15,4 2 0-15,-1 0 0 0,3 0 0 16,1-1 0-16,-4-1 0 0,1 1 0 0,-3-9 0 16,16 9 0-16,-6-1 0 0,-10-8-4 15,21 7-54-15,-21-7-22 0,18 4-69 16,-18-4-53-16,17-1-2 0,-17 1 8 15,12-6 67-15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8.7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117 22 504 0,'0'0'194'0,"0"0"4"0,0 0-177 0,0 0-1 16,-2 11 3-16,2-11-2 0,1 14 4 15,-1-6-9-15,3 1-15 0,-3-1-1 16,5 1 0-16,-5-9 0 0,6 13 0 16,-6-13 0-16,8 8 0 0,-8-8 0 15,14 1 0-15,-6-4 0 0,2-1 0 0,0-2 0 16,0 0 0-16,0-3 0 0,-3-1 0 16,-1 0 0-16,1-1 0 0,-2 3 0 15,-4-3 0-15,3 4 0 0,-3-2 0 16,-1 9 0-16,0-9 0 0,0 9 0 15,0 0 0-15,0 0 0 0,0 0 0 0,-7 0 0 16,7 0 0-16,-7 14 0 16,4-2 0-16,3 0 0 0,1 5 0 15,2 2 0-15,0 3 0 0,1 2 0 16,0 3 0-16,2 1 0 0,-1 1 0 0,0 4 0 16,-4-1 0-16,2 1 0 0,-1 0 0 15,0-2 0-15,0 1 0 0,-2-1 0 16,-3-3 0-16,-5-1 0 0,0-2 0 15,-7-5 0-15,3-1 0 0,-7-5 0 16,-1-2 0-16,-2-2 0 0,1-2 0 0,1-5 0 16,0-1 0-16,2-3 0 0,-1-4 0 15,4-1 0-15,3-5 0 16,2-2 0-16,0-7 0 0,7-2 0 16,3-2 0-16,3-4 0 0,6 0 0 0,2-2 0 15,1 2 0-15,4 1 0 0,4 3 0 16,1 5 0-16,-3-2 0 0,8 13-47 15,-16-3-160-15,12 6 1 0,-6-3-7 16,1 6 8-16,-5-3 61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8.1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89 496 0,'3'-9'191'0,"0"-1"-9"16,7 1-167-16,-2 0 3 0,7 2 2 15,-1-3 5-15,4 4 0 0,-1-3 4 16,4 4-7-16,-1-1-22 0,2 2 0 15,-4 1 0-15,0 1 0 0,-3 3 0 16,0 1 0-16,-6 2 0 0,-1 1 0 16,-8-5 0-16,1 16 0 0,-6-6 0 15,-1 2 0-15,-5-2 0 0,0 1 0 0,-4 0 0 16,0 0 0-16,0-1 0 0,0-2 0 16,1 0 0-16,-2-2 0 0,1-1 0 15,2 0 0-15,3-2 0 0,10-3 0 16,-15 3 0-16,15-3 0 0,0 0 0 15,0 0 0-15,0 0 0 0,0 0 0 0,16 2 0 16,-6-1 0-16,4 0 0 16,0 2 0-16,1 0 0 0,0 1 0 15,3 2 0-15,-1 0 0 0,-2 3 0 16,1 2 0-16,-3-1 0 0,-2 2 0 0,0 2 0 16,-5-1 0-16,-5 2 0 0,-2 2 0 15,-2-1 0-15,-5 0 0 0,-2 0 0 16,-2-1 0-16,-3-2 0 0,0 0 0 15,-2-3 0-15,-3-1 0 0,1-3 0 16,1-3 0-16,-2-1 0 0,3-1 0 0,-1-4 0 16,2-2 0-16,6 0 0 0,-1-5 0 15,11 10-26-15,-12-16-29 16,12 16-23-16,1-15-50 0,8 12-73 16,-9 3-2-16,16-8 6 0,-6 5 63 0,4-1 134 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7.7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0 595 0,'0'0'206'16,"0"0"7"-16,-9 0-204 0,9 0-9 15,0 15 0-15,0-5 0 0,0-1 0 16,2 3 0-16,1-1 0 0,-2 1 0 0,1 0 0 16,-1 1 0-16,2-1 0 0,1 1 0 15,0-1 0-15,-4-1 0 16,1 1 0-16,-1-2 0 0,5 1 0 16,-5-11-3-16,5 19-72 0,-14-21-81 0,9 2-58 15,0 0 2-15,0 0 2 0,0 0 58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7.5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0-1 616 0,'9'1'207'0,"-9"-1"-7"0,0 0-200 15,9-3 0-15,-9 3 0 0,0 0 0 16,8 4 0-16,-8-4-15 0,0 0-35 16,12 1-151-16,-12-1-3 0,0 0-2 0,0 0-2 15,11-1 70-15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7.2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0 483 0,'0'0'188'0,"-6"11"-4"15,6-11-165-15,0 0-18 0,0 9-11 16,0-9-25-16,0 0-74 0,0 0-72 15,7 2-4-15,-7-2-1 0,10-7 18 16,-10 7 168-16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49:57.0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0 590 0,'0'0'210'0,"-8"5"2"0,0-3-201 16,8-2-11-16,-8 5 0 0,8-5 0 15,0 0 0-15,-4 11 0 0,4-11 0 16,0 0 0-16,0 0 0 0,-7 11 0 0,7-11 0 16,0 0-28-16,2 14-97 0,-2-14-85 15,0 0 8-15,-6 10-12 0,6-10 10 16,-5 10 165-16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12.14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14 283 0,'0'0'164'0,"0"0"-6"0,9-11-122 16,-9 11-20-16,0 0 6 0,0 0 0 16,5-9 3-16,-5 9 2 0,0 0-1 15,0 0 0-15,0 0-5 0,0 0-2 0,0 0-4 16,0 0 0-16,0 0 0 0,0 0-3 16,0 0 1-16,10 5-3 0,-10-5 1 15,0 0 1-15,12 3-4 16,-4-1 1-16,0 1-4 0,2 0 1 0,2 1 0 15,2 1 1-15,1 1-2 0,3 3 2 16,1 1-3-16,4 4 0 0,1 2-1 16,3 4 2-16,0 5-6 0,3 2 5 15,2 6-1-15,-2 4-3 0,0 5 0 16,-2 6 0-16,0 5-4 0,-2 6 0 0,-3 2 7 16,0 6-6-16,-2 4-7 0,-2 0 11 15,1 2-2-15,-2-1-1 0,-2-2 4 16,-1 0 0-16,-3-2-9 0,-3-6 10 15,-4-6 1-15,-6-2-5 0,-5-4-1 16,-5-4 3-16,-4 0 4 0,-3-5-4 0,-3-1-3 16,-1-4-6-16,1 5-15 15,-3-12-36-15,10 3-147 0,-2-4-2 16,2-3-7-16,2-7 5 0,2-2 131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11.43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0 618 0,'0'0'210'0,"5"24"-36"0,-5-24-159 16,0 15-9-16,-1-4-6 0,2 5 0 16,-3 0 0-16,2 3 0 0,-1 2 0 15,1 0 0-15,0 2 0 0,1-1 0 0,0 1 0 16,2-3 0-16,0 1 0 0,1-2 0 16,1-1 0-16,-2-4 0 0,6 4 0 15,-9-18-117-15,5 16-104 0,-5-16-4 16,8 13 5-16,-8-13-3 0,0 0 207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9.54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15-3 426 0,'-1'22'197'0,"1"-22"7"16,-3 30-102-16,3-30-78 0,-4 32 2 0,-2-15-1 15,8 12-6-15,-6-3-19 0,8 3 0 16,-2 0 0-16,0-2 0 16,-1 1 0-16,2-1 0 0,1-2 0 15,1-3 0-15,-1-5 0 0,-4-17 0 0,6 30 0 16,-6-30 0-16,7 23-18 0,-7-23-37 15,0 0-72-15,0 0-82 0,0 0 2 16,0 0-3-16,0 0 14 0,-26-33 196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8.81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0-5 303 0,'19'-17'182'0,"-19"17"2"16,0 0-139-16,0 0-7 0,14 17 0 16,7 16 7-16,-16-14-4 0,17 27-4 15,-10-2-12-15,12 19-1 0,-7 1-4 16,5 14-4-16,-7 4-3 0,4 10-1 0,-5 1-12 16,2 3 0-16,-6 5 0 0,-1-5 0 15,-3 0 0-15,-1-4 0 0,-3-1 0 16,-2-11 0-16,-2-3 0 15,-3-7 0-15,-1-2-6 0,-9-18-26 0,15 12-43 16,-28-23-114-16,16-6-23 0,-6-8-7 16,4-7 9-16,-4-6 131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11.12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21 380 0,'0'0'181'0,"0"0"14"0,0 0-126 15,0 0-44-15,0 0-1 0,0 0 4 16,10 6 1-16,-10-6 6 0,21-1-1 0,-9 0-11 16,7 2-23-16,2-6 0 0,2 5 0 15,1-3 0-15,-2 0 0 0,1 1 0 16,-1 0 0-16,0 0 0 0,-4-1 0 15,-1 1 0-15,-4 0 0 0,0 1 0 16,-4 0 0-16,4 5-16 0,-13-4-61 0,16 1-62 16,-16-1-77-16,10 1-6 0,-10-1 12 15,0 0 68-15,8 0 142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9.85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 38 570 0,'0'0'210'0,"9"-8"3"0,-9 8-193 16,18-2-10-16,0 2-10 0,5-4 0 15,5 0 0-15,1 0 0 0,5-1 0 0,4 1 0 16,2-1 0-16,-4 2 0 0,-2-2 0 16,5 11-8-16,-11-7-210 0,-1 4-7 15,-9-3 5-15,-7 4-10 0,-11-4 109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9.48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11 56 400 0,'0'0'190'0,"0"0"-1"0,0 0-158 15,-13-8-1-15,13 8-2 0,0 0 4 0,0 0-2 16,0 0-1-16,0 0-5 0,0 0-4 15,0 0-3-15,0 0-14 0,0 0-3 16,0 0 0-16,0 0 0 16,0 0 0-16,0 0 0 0,0 0 0 0,0 0 0 15,13-2 0-15,-13 2 0 0,12 2 0 16,0-3 0-16,-2-1 0 0,7-2 0 16,0 2 0-16,1-3 0 0,1 2 0 15,3 0 0-15,2 1 0 0,-1-2 0 16,4 2 0-16,-2 4 0 0,-1-4 0 0,-2 0 0 15,-1 0 0-15,-1 2 0 0,-3-5 0 16,-3 7 0-16,-1-3 0 0,-2-4 0 16,0 3 0-16,-3 0 0 15,0 1 0-15,-8 1 0 0,8-2 0 0,-8 2 0 16,0 0 0-16,0 0 0 0,0 0 0 16,0 0 0-16,0 0 0 0,0 0 0 15,-3 8 0-15,3-8 0 0,0 0 0 16,4 12 0-16,-5-3 0 0,2 3 0 15,-3-3 0-15,-1 9 0 0,4-4 0 0,-6 6 0 16,2 0 0-16,-2 3 0 0,-1 2 0 16,1-5 0-16,2 7 0 0,0-5 0 15,-1 0 0-15,1 0 0 0,2 0 0 16,1-4 0-16,1-6 0 0,0 6 0 16,-2-8 0-16,4 0 0 0,-1 1 0 15,-2-11 0-15,0 0 0 0,2 12 0 16,-2-12 0-16,0 0 0 0,0 0 0 15,0 0 0-15,0 0 0 0,0 0 0 16,0 0-31-16,-8-3-116 0,8 3-75 0,0 0-3 16,0 0 10-16,-3-15 33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7.18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 78 170 0,'0'0'135'0,"-8"-10"9"0,8 10-124 16,-4-8-7-16,4 8 5 0,5-8 6 16,-5 8 12-16,7-10 4 0,-6 0 6 15,10 9 2-15,-7-8 2 0,11 8-4 16,-9-8-3-16,10 10-8 0,-5-9-5 0,5 7-5 16,-2-2-3-16,0 3-4 0,0-1-2 15,1 2-3-15,-2 2-4 16,-2 1 0-16,-2 4-4 0,1 1 0 15,-4 0-2-15,2 3-3 0,-6 2 0 0,-1 0 0 16,-3 1 0-16,0 0 0 0,-2 0 0 16,0 1 0-16,-2-1 0 0,-3 2 0 15,2-3 0-15,-4 2 0 0,2 0 0 16,-5 1 0-16,3 1 0 0,-6-1 0 16,3-1 0-16,1 0 0 0,-4 2 0 0,2-4 0 15,0-3 0-15,6 0 0 0,-2-2 0 16,3 2 0-16,2-3 0 0,-3-4 0 15,9-4 0-15,0 0 0 0,3 12 0 16,-3-12 0-16,0 0 0 0,11 6 0 16,-2-4 0-16,7 0 0 0,-3-1 0 15,2 4 0-15,7-3 0 0,-2-1 0 16,2-3 0-16,3 3 0 0,-4-2 0 16,-3 0 0-16,1 1 0 0,-4-4 0 15,0 6 0-15,-4-8-43 0,8 4-163 0,-19 2-19 16,13 5 11-16,-13-5-14 0,0 0 122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6.54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-7 6 420 0,'0'0'181'0,"0"9"-67"16,0-9-71-16,0 0-5 0,0 0 0 0,0 0 7 16,0 0 3-16,11 4-6 15,-11-4-5-15,13 2-20 0,-3-3-17 16,2 5 0-16,-3-6 0 0,6 2 0 15,2-2 0-15,2 1 0 0,-3-3 0 0,2 2 0 16,-6 1 0-16,0-3 0 0,-3 3 0 16,-1-1 0-16,-8 2 0 0,9-5 0 15,-9 5 0-15,0 0 0 0,0 0 0 16,0 0 0-16,8 4-13 0,-8-4-65 16,0 0-71-16,0 0-67 0,0 0 0 0,0 0 6 15,0 0 70-15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3.93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34 39 325 0,'0'0'180'0,"0"0"10"16,0 0-148-16,3-11-2 0,-3 11-2 16,0 0-1-16,10-5-7 0,-10 5-3 0,0 0-5 15,10-9-2-15,-10 9-2 0,14-4-3 16,-4 1-2-16,-2 0-1 0,3 2-1 15,0-1-8-15,1 2-3 16,-1 0 0-16,2 1 0 0,-2 0 0 0,0 3 0 16,-1-1 0-16,0 5 0 0,-2-1 0 15,-8-7 0-15,12 12 0 0,-12-12 0 16,5 15 0-16,-7-6 0 0,-2-1 0 16,4-8 0-16,-15 14 0 0,5-5 0 15,-2 1 0-15,-1-1 0 0,1 0 0 0,-2 0 0 16,2-1 0-16,3 0 0 0,0-1 0 15,9-7 0-15,-12 8 0 0,12-8 0 16,0 0 0-16,0 0 0 0,0 0 0 16,0 0 0-16,0 0 0 0,2 8 0 15,-2-8 0-15,11 2 0 0,-3-1 0 16,2 1 0-16,1 1 0 0,1 1 0 16,1 1 0-16,1-2 0 0,2 4 0 15,-1 2 0-15,-1 2 0 0,0-1 0 16,0 3 0-16,0 1 0 0,-2 2 0 0,-3-2 0 15,-1 0 0-15,-2-1 0 0,-2-1 0 16,-3 3 0-16,-5-3 0 0,-1-1 0 16,-4 0 0-16,-2 2 0 0,-5-4 0 15,-2 1 0-15,-3-1 0 0,-1-4 0 16,0 0 0-16,-2 1 0 0,0-6 0 16,0-2 0-16,2 3 0 0,1-8 0 15,10 10-73-15,-5-7-137 0,7 0-4 16,-1-6-11-16,10 10 6 0,-10-8 138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3.24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12 5 198 0,'-7'-7'179'0,"7"7"4"0,0 0-86 16,-9-2-34-16,9 2-8 0,0 0-2 0,0 0-6 16,0 0-4-16,0 0-14 0,0 0-1 15,0 0-6-15,0 0-2 0,0 0-14 16,8 7-6-16,-8-7 0 0,12 1 0 16,-3 1 0-16,1-1 0 0,2 0 0 15,1-3 0-15,2 4 0 0,1-3 0 0,1 0 0 16,1 2 0-16,-1-1 0 15,0 0 0-15,1-1 0 0,-5 1 0 0,0-3 0 16,-2 3 0-16,-11 0 0 0,14-2 0 16,-14 2-12-16,8-2-93 0,-8 2-111 15,0 0 0-15,0 0 1 0,0 0 1 16,0 0 170-16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1:01.38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6 80 113 0,'0'0'157'16,"0"0"8"-16,-4-9-90 0,4 9-8 15,0 0-9-15,0 0-2 0,0 0-2 16,0 0-6-16,0 0-2 0,0 0-9 16,0 0-5-16,0 0-1 0,0 0-3 15,0 0-4-15,0 0-9 0,8-8 2 16,-8 8-17-16,11-6 0 0,-7-2 0 15,4 3 0-15,0 0 0 0,3 1 0 16,2-2 0-16,-1-3 0 0,3 2 0 0,-1 3 0 16,1 3 0-16,-1-3 0 0,0 0 0 15,-2 4 0-15,-1 2 0 0,0-1 0 16,-11-1 0-16,11 7 0 0,-11-7 0 16,9 16 0-16,-6-9 0 0,-1 2 0 15,-5 2 0-15,-2 3 0 0,2-1 0 0,-1-4 0 16,-4-1 0-16,-1-3 0 0,0 6 0 15,1-4 0-15,1 1 0 16,7-8 0-16,-11 6 0 0,11-6 0 16,-11 9 0-16,11-9 0 0,-8 5 0 0,8-5 0 15,-10 1 0-15,10-1 0 0,-11 9 0 16,11-9 0-16,0 0 0 0,0 0 0 16,0 0 0-16,0 0 0 0,0 0 0 15,0 0 0-15,0 0 0 0,0 0 0 16,11-9 0-16,-3 9 0 0,1-4 0 0,-9 4 0 15,15 2 0-15,-6 1 0 0,0 3 0 16,1-2 0-16,-1 2 0 0,-1-1 0 16,2 2 0-16,1 2 0 15,-4 0 0-15,2-2 0 0,0 1 0 0,0 1 0 16,0 0 0-16,-1 1 0 0,-3 0 0 16,-4 0 0-16,-1-10 0 0,5 15 0 15,-10-6 0-15,-1 0 0 0,-1 2 0 16,-3 0 0-16,-3-1 0 0,1-1 0 15,-4 3 0-15,-3-4 0 0,-3-4 0 0,3 0 0 16,-4-3 0-16,2-1 0 0,0-2 0 16,0-2 0-16,3-1 0 0,3 1 0 15,7 4 0-15,-6-9-30 0,14 9-148 16,0 0-35-16,-8-4-12 0,8 4 15 16,0 0 44-16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58.66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28 341 0,'0'0'181'0,"1"-18"-66"0,-1 18-57 15,0 0-2-15,7-2-8 0,-7 2-3 16,0 0-8-16,0 0-6 0,0 0-8 16,0 0 3-16,0 0-9 0,0 0-4 15,0 0 1-15,0 0-6 0,0 0-1 16,0 0-4-16,0 0-3 0,0 0 0 0,0 0 0 15,0 0 0-15,0 0 0 0,0 0 0 16,0 0 0-16,-1-8 0 0,1 8 0 16,0 0 0-16,0 0 0 0,3 9 0 15,-3-9 0-15,1 11 0 0,1 0 0 16,-2 0 0-16,0 3 0 0,2 2 0 0,-3 6 0 16,0-2 0-16,2 4 0 0,-2-1 0 15,-1-3 0-15,2 2 0 0,-2-2 0 16,3-3 0-16,-1-1 0 0,1 1 0 15,-3-4 0-15,1 2 0 0,4-1 0 16,-2-3 0-16,-1-11 0 0,0 12 0 16,0-12 0-16,2 8 0 0,-2-8 0 15,0 0 0-15,0 0 0 0,0 0 0 16,0 0 0-16,0 0-6 0,-5-10-93 16,5 10-126-16,0 0 7 0,0-9-2 0,0 9-1 15,-5-10 188-15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55.79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248 2 52 0,'0'0'139'0,"0"0"4"16,0 0-104-16,0 0 8 0,0 0 9 16,0 0 2-16,-4-9 4 0,4 9-6 15,0 0-2-15,0 0-5 0,0 0-1 16,0 0-5-16,0 0-13 0,0 0-4 15,0 0-8-15,0 0-2 0,-8 1-3 16,8-1-3-16,0 0-4 0,-5 8-1 0,-4-4 2 16,9-4 0-16,-12 12-1 0,12-12-1 15,-10 12 1-15,3-4 0 0,-3 5-3 16,2 0 8-16,-2 3-9 0,3 4-2 16,-3 0 0-16,-6 11 0 0,1 3 0 15,0 5 0-15,1 3 0 0,-1 13 0 16,0 2 0-16,-1 5 0 0,0 8 0 15,6 4 0-15,4 4 0 0,0 5 0 16,2 3 0-16,2-1 0 0,5 2 0 16,4 1 0-16,3-3 0 0,7-2 0 0,-2-3 0 15,2-5 0-15,4-6 0 0,2-5 0 16,1-1 0-16,-7-11 0 0,8 0-7 16,-17-17-124-16,10 1-91 0,-5-7 4 15,3-3 1-15,-7-12-2 0,-2-2 211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7.412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16 489 0,'0'0'208'0,"0"0"5"0,9-17-115 15,12 19-91-15,7-1-2 0,5 3-2 16,5-4-3-16,5 4 0 0,0-2 0 16,3 1 0-16,-2 2 0 0,-5-6 0 0,6 8-29 15,-21-16-31-15,24 27-37 0,-31-18-106 16,8 4-9-16,-25-4 0 0,30 1 3 15,-30-1 209-15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54.30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-6 0 401 0,'0'0'197'0,"-3"8"9"0,3-8-150 16,0 0-10-16,0 0-4 0,0 0 0 15,10-4-9-15,0 6-33 0,-10-2 0 16,17-2 0-16,-4 1 0 0,2 1 0 0,1-2 0 15,-1 2 0-15,0 0 0 0,0-4 0 16,7 10-28-16,-9-8-193 0,3 4 4 16,-7-4-10-16,0 5 4 0,-9-3 117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0:53.53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17 24 298 0,'-8'4'202'16,"8"-4"1"-16,0 0-90 0,0 0-57 15,0 0-6-15,-10 2-9 0,10-2-8 16,0 0-6-16,0 0-27 0,0 0 0 15,13 3 0-15,-13-3 0 0,0 0 0 0,19-3 0 16,-4 1 0-16,1-2 0 0,3 0 0 16,-3 1 0-16,2-1 0 0,2-1 0 15,0 3 0-15,-5 0 0 0,-3-2 0 16,-1 4 0-16,0 1 0 0,-3 2 0 16,-8-3 0-16,9 6-37 0,-9-6-111 15,0 0-75-15,-11 5 5 0,11-5 5 16,-15 9 30-16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5.8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22 243 0,'0'0'176'0,"-5"-22"-28"0,5 22-72 16,0 0-12-16,0 0-6 0,0 0-7 15,2 14-6-15,-2-14-7 0,0 16 0 16,0-16-12-16,0 35-3 0,-2-13-4 16,4 10-1-16,-4-2-18 0,2 3 0 15,-4 3 0-15,3 0 0 0,-2-6 0 16,1 3 0-16,-1-4 0 0,0-5 0 16,4 6-3-16,-1-30-60 0,3 33-104 15,-3-33-50-15,3 27 1 0,-3-27 3 0,0 0 70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1.6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40 136 117 0,'0'0'159'0,"0"0"10"0,0 0-91 16,0 0-26-16,-14-7-13 0,14 7-2 15,0 0-7-15,0 0-5 0,4-16-5 16,-4 16-4-16,8-13 0 0,-8 13-2 16,16-21 4-16,-3 13-1 0,-3-5 4 0,6 6-2 15,-16 7 0-15,29-21-1 0,-15 11-1 16,4 5-3-16,-4-3 0 15,4 6-6-15,-3-2 1 0,1 3-4 16,-3 0 0-16,-13 1-1 0,22 10 1 0,-22-10 1 16,11 25-2-16,-10-8 4 0,-5 4-5 15,-4 4 2-15,-3 1-4 0,-2 2 5 16,-4 0-6-16,0 2 3 0,-2-4 4 16,0 2-6-16,-1-5 4 0,1 0-5 15,1-2 7-15,1-1-9 0,1-3 6 0,2-3-5 16,0-4 0-16,14-10 2 0,-23 20 0 15,23-20-1-15,-15 9 0 16,15-9 0-16,0 0 0 0,0 0 0 16,0 0 0-16,0 0 0 0,0 0-1 0,0 0 1 15,0 0-1-15,0 0 1 0,15-4-1 16,-15 4 0-16,20-6 2 0,-5 7-1 16,0-3 1-16,4 1 1 0,1-1-2 15,5 2 0-15,2-2 0 0,1 4 0 16,-1-1 0-16,2-2 0 0,-3-2 0 0,-1 2 0 15,-4 2 0-15,-6-3 0 0,0 5 0 16,-15-3-33-16,18 7-81 0,-18-7-101 16,0 0-8-16,0 0 5 15,-16 5-1-15,16-5 219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2.2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0 166 0,'0'0'147'0,"0"0"5"0,0 0-81 0,0 0-47 15,0 0 7-15,0 0 3 0,0 0-3 16,0 0 1-16,0 0 0 0,-4 27 5 15,4-27-3-15,-2 22 0 16,2-22-7-16,-2 31 1 0,-1-15-8 0,6 5 1 16,-5-2 1-16,3 7-10 0,-4-4 5 15,4 3-8-15,-2-3 2 0,1 2-8 16,-2-2 6-16,1 1-10 0,1-3 4 16,0-1-1-16,0-2-2 0,-1 1 2 15,1-4-2-15,0-14 1 0,0 22 0 0,0-22-2 16,1 14-9-16,-1-14-1 0,0 0-11 15,0 0-21-15,6 15-42 0,-6-15-115 16,0 0-5-16,0 0 4 0,0 0-1 16,-12-15 171-16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6.8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70 30 202 0,'0'0'165'16,"-18"-1"16"-16,18 1-123 0,0 0-16 0,0 0-15 16,0 0 2-16,0 0-11 0,0 0-1 15,0 0-1-15,0 0-2 0,0 0 2 16,27-11 0-16,-27 11 5 0,30-2-1 16,-16-2-2-16,8 5 0 0,-6-6 0 15,6 6-3-15,-5-5-1 0,4 4 1 0,-5-3-3 16,3 3-3-16,-4-2 1 0,4 2-4 15,-3 0-2-15,-1 0 0 0,-15 0 2 16,21 4-2-16,-21-4-1 0,13 8 2 16,-13-8-2-16,0 0 1 0,8 17-1 15,-8-17 1-15,3 20 2 0,-3-20-6 16,1 28 0-16,-1-10 0 0,0 4 0 16,-1 3 0-16,1 1 0 0,0 6 0 15,1 4 0-15,0 3 0 0,-1 3 0 16,2 5 0-16,-2 1 0 0,2 8 0 0,-2 3 0 15,1 0 0-15,-1 4 0 0,1 4 0 16,0 2 0-16,1 1 0 0,0 2 0 16,0 0 0-16,3-2 0 0,-1 0 0 15,0-3 0-15,1-3 0 0,-2-3 0 16,1-2 0-16,-2 1 0 0,0-6 0 0,-3 3 0 16,0 3 0-16,0-5 0 0,-2 3 0 15,2-6 0-15,-2 2 0 0,1-5 0 16,0 4 0-16,-1-7 0 15,1-3 0-15,-1-1 0 0,1-2 0 0,-1-2 0 16,1-7 0-16,-1-2 0 0,0-12 0 16,1 1 0-16,1-5 0 0,1-13 0 15,0 0 0-15,0 0 0 0,-4 17 0 16,4-17 0-16,0 0 0 0,0 0 0 16,0 0 0-16,0 0 0 0,0 0 0 0,0 0 0 15,0 0 0-15,0 0 0 0,0 0 0 16,0 0 0-16,0 0 0 0,0 0 0 15,0 0 0-15,0 0 0 0,-18-3 0 16,18 3 0-16,-24-3 0 0,8 5 0 16,-3 1 0-16,-5 2 0 0,-2-1 0 15,-4 3 0-15,-2-4 0 0,-1 6 0 16,-3-1 0-16,4-2 0 0,-3-10 0 16,35 4-94-16,-34 0-133 0,34 0 0 15,-14-22 2-15,14 22 3 0,20-28 195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2.5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9 82 0,'0'0'51'0,"0"0"-1"0,0 0 1 16,1-14 1-16,-1 14 0 0,0 0-5 16,0 0-2-16,0 0 1 0,0 0 1 15,0 0 0-15,0 0-1 0,0 0 0 16,0 0-1-16,0 0 0 0,0 0-3 16,0 0-5-16,0 0-1 0,0 0-3 0,3 16-4 15,-3-16-4-15,-3 24-4 0,3-24-3 16,-3 24-4-16,3-24-3 15,-4 27-6-15,4-27-5 0,-2 23 0 16,2-23 0-16,-1 23 0 0,1-23 0 0,2 21 0 16,-2-21 0-16,7 20 0 0,-7-20 0 15,12 16 0-15,-12-16 0 0,22 4 0 16,-7-1 0-16,2-3 0 0,3 1 0 16,3-2 0-16,2-1 0 0,4 0 0 15,0 4 0-15,2-4 0 0,-1 2 0 0,3-3 0 16,1 3 0-16,-3-2 0 0,0 1 0 15,-2 2 0-15,-1-2 0 16,-1 2 0-16,-4-2 0 0,-4 3 0 16,-6 2 0-16,-13-4 0 0,20 7 0 0,-20-7 0 15,0 0 0-15,0 0 0 0,0 0-20 16,0 0-20-16,0 0-26 0,-27-19-26 16,27 19-61-16,0 0-60 0,-16-12 6 15,16 12 4-15,-17-17 175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7.9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381 54 239 0,'8'-17'154'0,"-8"17"-8"16,0 0-111-16,0-17-4 0,0 17-2 16,0 0-5-16,0 0-4 0,-20-12 1 15,20 12 0-15,-17-4 0 0,17 4-2 16,-21-3 0-16,21 3-2 0,-25-1 1 15,25 1 0-15,-26-1-3 0,26 1-9 16,-27 3 6-16,14 0-6 0,-3-2 6 16,16-1-8-16,-29 7 4 0,29-7-5 15,-27 10 4-15,27-10-1 0,-27 12-1 16,27-12 1-16,-25 14-3 0,25-14 1 0,-22 21-2 16,22-21 3-16,-19 26-2 0,11-11 4 15,-1 5-2-15,3 5 3 0,-1 2-3 16,1 8 5-16,-1 0-4 0,4 7 4 15,-5 4-6-15,6 2 7 0,-1 2-5 16,1 6-2-16,-1-2 3 0,2 2-6 0,0 5-1 16,1 1 0-16,0 3 0 0,-1 3 0 15,0-2 0-15,0 2 0 0,0 1 0 16,1-4 0-16,-1-1 0 16,1 2 0-16,0-2 0 0,0-2 0 0,-1 3 0 15,-1-4 0-15,2-1 0 0,0 2 0 16,0-5 0-16,2-4 0 0,-1-3 0 15,0-2 0-15,2-3 0 0,0 0 0 16,0-3 0-16,0-4 0 0,1 2 0 16,0-3 0-16,0-6 0 0,1 1 0 0,-1-6 0 15,0-5 0-15,0-4 0 0,-1-1 0 16,-3-16 0-16,6 15 0 0,-6-15 0 16,0 0 0-16,0 0 0 0,18 11 0 15,-18-11 0-15,21 2 0 0,-6-3 0 16,4 1 0-16,2 0 0 0,3 0 0 15,3 1 0-15,-1-1 0 0,3 2 0 16,-1-4 0-16,4 6-3 0,-4-4-16 16,8 8-25-16,-14-14-22 0,19 21-45 15,-8-15-105-15,-8 4 11 0,-2-2-7 0,-3 0 66 16,-3 3 146-16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2.8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0 194 254 0,'0'0'145'15,"0"0"-26"-15,18 2-110 0,-18-2-1 16,0 0 2-16,17-1 7 0,-17 1 6 15,21-2 5-15,0 5 6 0,-21-3 3 16,41-3 1-16,-20-5-6 0,17 11 4 16,-3-12-9-16,19 11 3 0,-5-10-10 15,15 7 3-15,4-8-9 0,10 6 3 16,4-5-1-16,11 4-3 0,2-5 1 16,6 1-5-16,2-2 1 0,7 1-4 15,0-2 0-15,6 1-1 0,1-2 1 0,0 2-5 16,-3-1 1-16,-4 1-5 0,-3 2-3 15,-9-2-14-15,-1 8-10 0,-19-12-13 16,3 19-27-16,-28-18-41 0,3 13-87 16,-13-5-7-16,-9 4 11 0,-9 1 66 15,-25 0 128-15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5.1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38 327 0,'0'0'194'16,"0"0"4"-16,0 0-146 0,0 0-7 16,0 0-7-16,0 0-4 0,0 0-3 15,0 0-6-15,0 0-6 0,0 0-2 0,0 0-4 16,18-7 2-16,-18 7-3 0,14-2-9 15,-14 2-3-15,23-6 0 0,-23 6 0 16,24-3 0-16,-24 3 0 0,23-7 0 16,-23 7 0-16,23-8 0 0,-23 8 0 15,20-3 0-15,-20 3 0 0,18-2 0 16,-18 2 0-16,15 5 0 0,-15-5 0 16,0 0 0-16,16 4 0 0,-16-4 0 15,0 0 0-15,0 0 0 0,0 0 0 16,14 5 0-16,-14-5 0 0,0 0 0 0,0 0 0 15,0 0 0-15,0 0 0 0,0 0 0 16,15 6 0-16,-15-6 0 0,0 0 0 16,0 0 0-16,0 0 0 0,0 0 0 15,0 0 0-15,0 0 0 0,0 0 0 16,0 0 0-16,0 0 0 0,0 0 0 0,0 0 0 16,0 0 0-16,0 0 0 0,0 0 0 15,0 0 0-15,0 0 0 0,0 0 0 16,0 0 0-16,0 0 0 15,0 0 0-15,0 0 0 0,-2 18 0 0,1 0 0 16,-2-2 0-16,0 7 0 0,-2 0 0 16,0 8 0-16,-2-3 0 0,-2 6 0 15,1 4 0-15,-4-11 0 0,11 17-13 16,-13-24-82-16,6 13-128 0,5-7 0 16,7 6 6-16,-3-10-5 0,2-1 193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27.86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143-1 467 0,'-17'8'202'16,"12"23"-61"-16,-16-28-87 0,18 22-12 0,-18-9 2 15,16 18-12-15,-11-8 1 0,7 18-25 16,-6-12-8-16,5 12 0 0,1-2 0 16,2 5 0-16,3-5 0 0,3 4 0 15,3-8 0-15,5-6 0 0,4 1 0 16,3-7 0-16,2-1 0 0,4-8 0 0,3-4 0 16,1-8 0-16,1 1 0 0,-1-4 0 15,-1-10 0-15,-3-2 0 16,-1-5 0-16,-5-4 0 0,-5-1 0 15,-5-1 0-15,-2 0 0 0,-6-3 0 0,-4 7 0 16,-3 0 0-16,11 17 0 0,-31-14 0 16,12 10 0-16,1 5 0 0,-2 7 0 15,3 1 0-15,17-9 0 0,-32 30 0 16,30-1-23-16,-21-25-87 0,21 25-105 16,-5-8-5-16,8 5-1 0,-3-7 1 0,3-1 207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4.4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0-1 171 0,'0'0'158'0,"5"11"-61"16,-5-11-24-16,0 0-11 0,0 0 3 16,0 0 5-16,0 0-6 0,0 0-4 15,0 0-13-15,0 0-7 0,17-4-3 0,0 7-5 16,-17-3-6-16,29-2-11 16,-12 0-9-16,4 1-6 0,-1 0 0 15,0 0 0-15,0 2 0 0,-2-1 0 16,1 2 0-16,-4-2-10 0,6 3-25 0,-21-3-24 15,37 2-39-15,-37-2-120 0,26 0 7 16,-12-4-5-16,0 2 41 0,-1-1 175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2.8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0 349 0,'0'0'199'0,"-3"15"11"0,5-1-131 16,-2-14-32 0,-5 18-5-16,5-18-6 0,-6 37-1 15,1-14-12-15,4 14-20 0,-3-7-3 0,3 5 0 16,-3-2 0-16,2 2 0 0,-1-5 0 16,1-2 0-16,2-1 0 0,-2-9 0 15,6 7-8-15,-4-25-78 0,-10 22-128 16,10-22-7-16,5 13-1 0,-5-13 5 15,0 0 163-15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6.8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74 371 0,'0'0'184'0,"0"0"-3"15,10-17-140-15,-10 17-6 0,0 0-1 16,0 0-4-16,16-6-5 15,-16 6-2-15,17-6-1 0,-2 5-1 0,-15 1-6 16,31-5 0-16,-15-2-2 0,5 5-1 0,-2-3-11 16,4 0-1-16,-1 1 0 0,1-1 0 15,-1 1 0-15,0 0 0 16,-2 3 0-16,-2 0 0 0,-2 1 0 16,-16 0 0-16,23 5 0 0,-23-5 0 0,0 0 0 15,14 13 0-15,-14-13 0 0,5 14 0 16,-5-14 0-16,-1 18 0 0,1-4 0 15,-3 3 0-15,1 0 0 0,-1 3 0 16,0 5 0-16,-1 2 0 0,0 5 0 16,-2 0 0-16,1 0 0 0,0 0 0 0,0 2 0 15,-2-5 0-15,5 3 0 0,-9-13-32 16,16 14-46-16,-21-13-131 0,14 2-4 16,2-22 1-16,-12 24-3 0,12-24 152 15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6.3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0 280 0,'0'0'180'0,"0"0"3"0,19 16-106 0,-64-23-16 16,45 7-9-16,0 0-6 0,20 9-9 0,-20-9-4 15,23-2-5-15,-23 2-6 0,32 0-7 16,-13-3-8-16,3 2-5 16,-1 0-2-16,-1-1 0 0,4 4-8 15,-11-9-25-15,15 15-39 0,-28-8-130 0,19 1-1 16,-19-1-8-16,20-8 6 0,-20 8 117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5.6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39 262 0,'0'0'177'0,"0"0"-6"16,22 4-107-16,-22-4-12 0,0 0-2 15,0 0 3-15,0 0-1 0,0 0-8 16,25 7-8-16,-25-7-6 0,31-5-8 0,-13-2-12 16,8 3-10-16,1-4 0 0,5 2 0 15,0-1 0-15,-1 0 0 0,0 5 0 16,-6-5 0-16,9 15-54 0,-34-8-147 15,22 9-6-15,-22-9-10 0,0 0 7 16,7 16 77-16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24.3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262 154 231 0,'1'-14'158'16,"6"-3"-24"-16,-7 17-92 0,4-17 5 15,-4 17 3-15,6-17-3 0,-6 17-5 16,3-19-4-16,-3 19-4 0,0-17-3 0,0 17-9 16,-4-14-3-16,4 14-4 15,-10-17-3-15,10 17-3 0,-16-10-3 16,16 10-3-16,-23-9 0 0,23 9-1 15,-30-5-1-15,14 6 1 0,-1-1-1 0,0 0 0 16,-1 2-2-16,0 2 2 0,1 4-3 16,0-1 3-16,3 2-2 0,14-9 1 15,-23 20-2-15,23-20 3 0,-17 24-2 16,17-24 2-16,-6 24-2 0,6-24 2 16,-2 25-3-16,2-25 2 0,6 25 0 0,-2-11 0 15,-4-14 0-15,16 25 1 0,-16-25-3 16,21 28 2-16,-8-13-1 0,0-1 2 15,-1 1-5-15,3 1 6 16,-2 1-7-16,-1-1 6 0,0 2 6 0,-2-2-9 16,0 0 6-16,-3-1-7 0,0 1 12 15,-7-16-14-15,5 25 12 0,-5-25-9 16,-4 22 2-16,4-22 1 0,-14 16 1 16,14-16-4-16,-23 12 2 0,8-9 3 15,-1 0-2-15,-1-3-3 0,0-3 3 0,2 0-4 16,-1-2 4-16,2-3 1 0,0-2-1 15,14 10-2-15,-20-24-5 0,14 8 11 16,3-1-11-16,3 1 14 0,3-1-11 16,2-1 8-16,5-2-10 0,4 0 9 15,3 1 0-15,2-1-11 0,8 4-13 0,-10-11-36 16,7 10-134-16,-2-4-10 16,2 5 8-16,-5-5-9 0,-1 2 105 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3.3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4 371 0,'0'0'200'0,"0"0"4"16,-19-4-142-16,24 21-4 16,-5-17-15-16,-6 23-2 0,-1-4-9 15,7 6-20-15,-5 0-12 0,4 6 0 16,-2-1 0-16,1 3 0 0,1 2 0 0,0-5 0 16,1 0 0-16,0-1 0 0,3-1 0 15,-6-9 0-15,14 17-52 0,-19-19-135 16,15 3-34-16,-7-20 0 0,5 26-3 15,-5-26 107-15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2.8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76 84 275 0,'-13'-6'174'0,"13"6"10"16,-16-13-140-16,16 13-5 0,0 0-2 16,0 0-5-16,0-16-3 0,0 16-6 15,0 0-1-15,21-15-4 0,-21 15 1 0,20-10 0 16,-20 10-2-16,27-14-2 0,-13 9-2 16,4 1-1-16,-4 2 1 0,1 3-1 15,-15-1-3-15,26 5 0 0,-26-5-2 16,15 20-6-16,-15-20-1 0,1 31 0 15,-6-13 0-15,-4 8 0 0,-4 0 0 16,-2 2 0-16,-3-3 0 0,-2 2 0 0,-1 0 0 16,-1 0 0-16,1-2 0 0,2-7 0 15,2-2 0-15,1 0 0 16,16-16 0-16,-22 23 0 0,22-23 0 0,0 0 0 16,0 0 0-16,0 0 0 0,0 0 0 15,22-5 0-15,-4 0 0 0,2-6 0 16,5 6 0-16,0 0 0 0,0-2 0 15,-3-1 0-15,8 9-2 0,-14-5-44 16,16 13-34-16,-32-9-78 0,37-7-61 0,-15 0 2 16,4 6-2-16,-1-3 138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2:00.24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0 755 282 0,'0'0'170'0,"0"0"-1"16,0 0-125-16,0 0-24 0,0 0-14 15,0 0 2-15,0 0 3 0,0 0-5 16,0 0 5-16,15 0 1 0,-15 0 0 0,0 0 6 16,0 0 1-16,0 0 3 0,0 0 0 15,0 0 2-15,0 0-2 0,14-6-5 16,-14 6-1-16,0 0 0 0,0 0-2 15,14 9 0-15,-14-9-4 0,13 16-2 16,-13-16-3-16,16 16 0 0,-16-16 0 16,19 18-2-16,-19-18-2 0,20 18 1 15,-20-18 0-15,21 16 4 0,-21-16-1 16,19 8 3-16,-19-8-1 0,19 3-6 16,-19-3-1-16,19-5 0 0,-19 5 0 0,22-22 0 15,-6 3 0-15,4-8 0 0,5-11 0 16,6-4 0-16,6-12 0 0,1-20 0 15,26 10-97-15,-8-28-114 0,11-2-8 16,1-12-2-16,7 3 0 0,1-10 168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5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196 74 149 0,'0'0'164'0,"0"0"7"0,0 0-111 16,-15-27 5-16,15 27-4 0,0 0-2 16,0 0-7-16,-1-16-11 0,1 16-7 15,0 0-7-15,0 0-5 0,14-8-3 16,-14 8-3-16,20-4-1 0,-6 2-1 15,-1-5 2-15,6 5-2 0,0-4-1 0,3 5-4 16,-2-1-7-16,1 3-2 0,-2-2 0 16,2 6 0-16,-4 0 0 0,0 5 0 15,-3 1 0-15,-1 6 0 16,-2 2 0-16,-1 6 0 0,-4 6 0 0,-1 6 0 16,-3 5 0-16,1 6 0 0,-4 6 0 15,0 6 0-15,-4 4 0 0,0 6 0 16,0 3 0-16,-1 5 0 0,1 3 0 15,-1 3 0-15,1 4 0 0,2-2 0 16,2 3 0-16,2-3 0 0,0-6 0 0,1-1 0 16,3-3 0-16,1-7 0 0,-2-6 0 15,0-5 0-15,-3-4 0 0,-2-6 0 16,0-2 0-16,-2-8 0 0,-3-4 0 16,-4 0 0-16,-1-4 0 0,-2-3 0 15,-1-6 0-15,-1-5 0 0,-3-2 0 16,-3-1 0-16,-1-2 0 0,-3-10 0 15,-1-4 0-15,-5-3 0 0,4-2 0 16,-8-1 0-16,11 8 0 0,-15-18-68 16,16 14-149-16,-7 1-7 0,9 9 3 0,-1-1-2 15,-1 7 154-15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40.99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486 28 25 0,'0'0'121'16,"-25"-7"16"-16,25 7-84 0,0 0-1 16,-27-11-9-16,27 11 0 0,-20-4-4 15,20 4-4-15,-25-3-5 0,25 3 2 16,-26-4-1-16,26 4-1 0,-29 0 1 16,29 0 0-16,-31 5-4 0,31-5-1 15,-31 7-2-15,31-7-1 0,-33 8-4 16,33-8-1-16,-33 13-2 0,33-13 0 0,-30 14-1 15,30-14 1-15,-25 12-7 0,25-12 1 16,-25 24-4-16,25-24 2 0,-26 26 0 16,26-26-3-16,-24 27 6 0,11-7-12 15,1-1 12-15,1-1-10 0,11-18 9 16,-15 35-6-16,4-15 4 0,8 5-8 0,-3-4 0 16,3-1 0-16,3 5 0 0,0 2 0 15,0-2 0-15,2 0 0 16,4 5 0-16,-1-9 0 0,6 4 0 15,-2-1 0-15,-1-7 0 0,5 2 0 0,3 8 0 16,0-9 0-16,1-7 0 0,0 6 0 16,-17-17 0-16,34 31 0 0,-14-18 0 15,0-2 0-15,1-7 0 0,1 5 0 16,-2-4 0-16,3 3 0 0,0-5 0 16,-1-1 0-16,2 2 0 0,-3-3 0 0,1-3 0 15,-1 1 0-15,4 1 0 0,-2-4 0 16,2 1 0-16,-3 0 0 0,0-2 0 15,-2 0 0-15,1-6 0 0,0 5 0 16,-21 6 0-16,30-13 0 0,-30 13 0 16,23-19 0-16,-11 1 0 0,-12 18 0 15,19-21 0-15,-11 4 0 0,-1-4 0 16,-1 3 0-16,-3-6 0 0,2 6 0 16,-5 18 0-16,-1-41 0 0,1 41 0 15,-4-37 0-15,1 16 0 0,2-3 0 0,0 5 0 16,1 2 0-16,-2-4 0 0,2 21 0 15,-6-44 0-15,6 44 0 0,-9-26 0 16,9 26 0-16,-17-34 0 0,17 34 0 16,-24-30 0-16,15 13 0 0,9 17 0 15,-21-30 0-15,10 13 0 0,11 17 0 16,-21-27 0-16,21 27 0 0,-22-25 0 16,22 25 0-16,-24-7 0 0,-4-9-42 15,28 16-165-15,-44-3-12 0,23 11 6 16,-11-11-8-16,3 5 101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2.2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428 67 109 0,'18'-10'156'0,"-18"10"7"16,1-20-103-16,-1 20 2 0,0 0-3 0,0 0 1 16,4-15-5-16,-4 15-5 0,0 0-12 15,0 0 0-15,-15-14-15 0,15 14-3 16,-14-2-2-16,14 2-4 0,-22-5-4 15,22 5 2-15,-29 1-2 0,15 0-4 16,-4 2 4-16,1 1-3 0,-3-5-1 0,2 6 3 16,-2-3-1-16,2 4-2 0,-3-3 2 15,4 3-2-15,-3 0-6 0,2-1 0 16,1 4 0-16,1-1 0 16,3 2 0-16,13-10 0 0,-22 17 0 0,22-17 0 15,-14 22 0-15,14-22 0 0,-12 24 0 16,7-7 0-16,1 0 0 0,-1 4 0 15,-1 5 0-15,2 5 0 0,-2 4 0 16,2 6 0-16,-2 5 0 0,-1 2 0 16,1 8 0-16,1 5 0 0,-2 4 0 0,3 5 0 15,1 4 0-15,1 0 0 0,1 6 0 16,1 0 0-16,2 0 0 0,0 3 0 16,1-3 0-16,-1-1 0 0,1-2 0 15,1-1 0-15,-2-6 0 0,0 2 0 16,-1-8 0-16,-1 0 0 0,0-6 0 15,1-4 0-15,-1-6 0 0,1-1 0 16,0-10 0-16,1-3 0 0,1-4 0 16,0-11 0-16,2-4 0 0,-5-15 0 15,12 16 0-15,-12-16 0 0,17-4 0 0,-17 4 0 16,26-15 0-16,-9 5 0 0,4-3 0 16,2 0 0-16,4 3 0 0,-1-6 0 15,12 15-40-15,-18-20-107 0,15 12-71 16,-6-5-4-16,5 5 6 0,-6-3 37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0.0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79 522 0,'16'7'205'16,"1"-4"11"-16,1-9-197 0,13 7 0 16,2-7 0-16,12 2 0 0,3-3-15 0,11 1-4 15,4-2 0-15,5 0 0 0,5 4 0 16,-6-7 0-16,10 14-40 0,-21-20-89 16,7 12-85-16,-12-2-9 0,-6 5 10 15,-13 0 10-15,-11 2 203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9.8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0 344 0,'0'0'179'0,"0"0"20"0,0 0-150 16,0 0 2-16,0 0-6 0,-8 28-4 15,8-28 3-15,-2 34-15 0,-2-17 5 0,7 9-26 0,-4-2-8 16,4 5 0-16,-2-5 0 0,3 5 0 15,-1-3 0-15,0-2 0 0,1 2 0 0,-1-10 0 16,-2 3 0-16,0 1 0 16,0 1 0-16,-1-21 0 0,-1 24 0 15,1-24 0-15,-2 19 0 0,2-19 0 16,0 20-21-16,0-20-43 0,0 0-41 0,0 0-111 16,0 0 2-16,0 0 0 0,0 0 26 15,0 0 188-15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9.1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5 617 0,'0'0'222'0,"-15"7"-38"0,15-7-184 16,0 0 0-16,0 0 0 0,0 0 0 16,0 0 0-16,21 10 0 0,-21-10 0 15,24 6 0-15,-9-5 0 0,5 3 0 16,-2-9 0-16,19 17-44 0,-4-19-179 16,2 3 3-16,-3-7-7 0,7 3 6 0,-4-2 134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38.8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7 352 0,'0'0'209'0,"0"0"4"16,-14-8-82-16,14 8-78 0,0 0-14 15,0 0-13-15,0 0-26 0,0 0 0 16,0 0 0-16,0 0 0 0,0 0 0 16,13 15 0-16,-13-15 0 0,0 0 0 15,19-3 0-15,-19 3 0 0,22 1 0 16,-8-3 0-16,1 2 0 0,0-8 0 16,2 9 0-16,-2-4 0 0,1 3 0 15,-16 0 0-15,26 5 0 0,-26-5-40 16,22 6-72-16,-22-6-108 0,0 0 0 0,0 0 2 15,6 18 6-15,-6-18 212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4.9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84 0 323 0,'0'0'201'0,"-10"15"1"15,-8-16-125-15,22 23-15 16,-19-12-10-16,15 17-4 0,-13-6-16 0,10 12-6 16,-5-3-26-16,3 4 0 0,-1-5 0 15,2 2 0-15,1-4 0 0,1-3 0 16,2 0 0-16,0-24 0 0,6 35-14 15,-6-35-50-15,10 23-54 0,-10-23-102 16,16 3 10-16,-16-3-9 0,14-12 42 0,-14 12 177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4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6 243 0,'0'0'174'15,"14"-13"4"-15,-14 13-133 0,0 0 3 16,0 0 4-16,0 0 3 0,17 10-5 16,-17-10-8-16,0 0-2 0,5 21-6 15,3-5-3-15,-8-16-7 0,9 29-17 16,-3-15-7-16,-6-14 0 0,17 26 0 0,-17-26 0 15,22 17 0-15,-9-10 0 16,3-4 0-16,1-2 0 0,1-2 0 16,3-1 0-16,1-3 0 0,-1-3 0 15,3 2 0-15,-6-9 0 0,10 12-32 0,-19-17-37 16,21 19-30-16,-27-16-96 0,-3 17-15 16,19-27-1-16,-13 12 7 0,-6 15 202 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4.2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59 441 0,'0'0'204'0,"0"0"-3"16,4-15-168-16,-4 15-5 0,0 0-6 15,22-1 3-15,-22 1-3 0,27-11-4 16,-13 3-4-16,7 5-3 0,-1-3-7 0,4 5-4 15,-2-6 0-15,1 3 0 16,-2 2 0-16,-1 2 0 0,-2 2 0 16,-2 1 0-16,-16-3 0 0,24 10 0 15,-24-10 0-15,11 25 0 0,-8-6 0 0,-3 5 0 16,-4 0 0-16,-1 6 0 0,-2-1 0 16,-2 3 0-16,2-3 0 0,-4 3 0 15,5-3 0-15,-4-7 0 0,13 12-48 16,-15-15-170-16,16-3 2 0,-4-16-10 15,12 16 7-15,-12-16 124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3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39 347 0,'0'0'193'0,"0"0"7"15,-26-8-139-15,26 8-13 16,0 0-8-16,18 0-1 0,-18 0-6 0,18-1-11 16,-18 1-3-16,28-5-4 0,-10 1-9 15,4 0-6-15,-1 1 0 0,2 1 0 16,0-1 0-16,-3-3 0 0,4 8-28 15,-24-2-28-15,37-2-44 0,-37 2-117 16,20-1 5-16,-20 1-5 0,16-3 25 0,-16 3 192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1.3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290 31 201 0,'0'0'171'16,"0"0"12"-16,24-2-126 0,-24 2 4 15,0 0-2-15,2-16-1 0,-2 16-7 16,0 0-7-16,0 0-6 0,0 0-6 15,0 0-5-15,0 0-5 0,0 0-4 16,-3-14-17-16,3 14-1 0,0 0 0 0,-18 1 0 16,18-1 0-16,-18 2 0 0,18-2 0 15,-23 2 0-15,23-2 0 0,-26 5 0 16,11-3 0-16,2 3 0 0,-3-3 0 16,16-2 0-16,-26 6 0 0,26-6 0 15,-21 10 0-15,21-10 0 0,-18 6 0 16,18-6 0-16,0 0 0 0,-14 8 0 15,14-8 0-15,0 0 0 0,0 0 0 16,0 0 0-16,0 0 0 0,0 0 0 16,-15 13 0-16,15-13 0 0,0 0 0 0,-7 14 0 15,7-14 0-15,-6 16 0 0,6-16 0 16,-4 14 0-16,4-14 0 0,-4 16 0 16,4-16 0-16,-3 16 0 0,3-16 0 15,0 0 0-15,0 16 0 0,0-16 0 16,0 0 0-16,0 0 0 0,0 0 0 15,0 0 0-15,0 0 0 0,0 0 0 16,0 0 0-16,0 0 0 0,0 0 0 16,0 0 0-16,0 0 0 0,12-13 0 15,-12 13 0-15,0 0 0 0,17-7 0 0,-17 7 0 16,17 3 0-16,-17-3 0 0,23 5 0 16,-23-5 0-16,27 8 0 0,-12 0 0 15,1 1 0-15,0-1 0 0,1 2 0 16,-1 4 0-16,-1-1 0 0,-1 7 0 15,0-3 0-15,-3 0 0 0,-2-1 0 0,0 4 0 16,-4-3 0-16,-1 5 0 0,-3-5 0 16,-1-17 0-16,-6 23 0 15,0-7 0-15,6-16 0 0,-22 23 0 16,6-11 0-16,-3-6 0 0,-2 2 0 0,-4 1 0 16,-1-2 0-16,-5-9 0 0,7 8-1 15,-12-17-51-15,22 17-46 0,-11-23-115 16,7 5-3-16,0-10-4 0,8 7 11 15,3-1 196-15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6:54.36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452 137 91 0,'0'0'121'16,"-21"-16"8"-16,21 16-94 0,0 0-4 0,-23-13 0 15,23 13 0-15,0 0 0 0,-17-11 5 16,17 11-2-16,0 0-4 0,-31-15-4 16,31 15 0-16,-17-6-1 0,17 6-2 15,-17-9 1-15,17 9-5 0,-20-2-1 16,20 2-1-16,-21-2-1 0,21 2-5 15,-21 2 0-15,21-2-3 0,-25 11 2 16,25-11 1-16,-28 23-2 0,28-23 0 16,-29 27-2-16,29-27-2 0,-31 24 1 15,31-24 6-15,-26 32-7 0,26-32 7 0,-24 26-6 16,15-8 5-16,9-18-4 0,-19 37 2 16,9-17-4-16,2 3 0 0,8-23-1 15,-16 38-1-15,8-19 1 0,1 3-7 16,1-1 14-16,-1 6-7 0,1-4 3 15,3 1-7-15,-1-1 10 0,4 4-6 0,3 0 7 16,1-6-7-16,-2 0-4 16,5-4-2-16,1 1 7 0,-2 3-4 15,-6-21 3-15,19 29-6 0,-10-11-6 16,2 2 12-16,2-2-5 0,3 0 2 0,-16-18 3 16,32 33 1-16,-13-12-6 0,-1-4 2 15,3-1-1-15,1-4 0 0,1-2 0 16,-3 2 0-16,4-4 0 0,-3-4 0 15,1-5-5-15,2 2 1 0,-3-6 10 16,1 4-7-16,-2-7 5 0,5 1-4 0,-4-1 0 16,0 0 0-16,-2 3 0 0,2-4 0 15,0-7 0-15,-3 3 0 0,2 6 0 16,-20 7 0-16,29-26 0 16,-29 26 0-16,30-25 0 0,-18 8 0 0,-12 17 0 15,23-18 0-15,-23 18 0 0,19-29 0 16,-19 29 0-16,17-34 0 0,-10 15 0 15,-7 19 0-15,16-33 0 0,-10 14 0 16,0 0 0-16,-6 19 0 0,15-30 0 16,-15 30 0-16,10-29 0 0,-4 9 0 0,-6-1 0 15,0 21 0-15,3-26 0 0,-3 26 0 16,-7-35 0-16,5 18 0 0,-8-4 0 16,10 21 0-16,-19-27 0 15,6 9 0-15,-1-2 0 0,-4 0 0 0,5 3 0 16,13 17 0-16,-32-26 0 0,32 26 0 15,-34-28 0-15,14 19 0 0,2-1 0 16,18 10 0-16,-33-21 0 0,12 10 0 16,-2 3 0-16,2 3 0 0,1-8 0 15,1-2 0-15,2 0 0 0,-6-1 0 0,23 16 0 16,-39-36-54-16,39 36-156 0,-20-31-4 16,20 31-2-16,-7-17-2 0,7 17 108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0.5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0 287 0,'0'0'193'0,"0"0"3"0,-23 9-121 16,34 10-12-16,-11-19-11 0,4 22 5 15,-4-22-8-15,3 41-8 0,-5-17-31 16,6 10-10-16,-6-5 0 0,2 5 0 16,-2 1 0-16,0-3 0 0,-2-1 0 0,1-7 0 15,0 3 0-15,0-8 0 0,4 5 0 16,-1-24 0-16,2 32-66 0,-2-32-154 16,0 0 1-16,0 0-3 0,0 0 4 15,0 0 141-15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1.2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71 478 0,'19'-12'214'0,"-19"12"-8"0,17-27-98 16,-3 23-99-16,1 2-9 0,2-4-3 15,11 8-33-15,-28-2-112 0,38-12-64 0,-18 5 1 16,5 6 1-16,-6-1 16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0.2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62 572 0,'10'16'208'16,"-10"-16"-7"-16,25-5-194 0,-2 3-5 0,4 1 0 15,8-4 2-15,3-1-2 16,2 0 2-16,4 1-2 0,0-2-7 16,-1-3-18-16,11 11-34 0,-21-16-84 15,9 12-62-15,-6-3-4 0,-5 4 1 0,-6-4 45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9.9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0 592 0,'0'0'205'0,"0"0"-52"0,0 0-135 16,2 21-3-16,2-5 3 0,-4-16-1 0,5 30-12 16,-4-16-5-16,4 5 0 0,-1-2 0 15,0 0 0-15,1-2 0 0,2 1 0 16,1 4 0-16,-8-20-11 0,17 35-46 16,-17-35-58-16,0 0-98 0,10 19-3 15,-10-19 4-15,13 14 14 0,-13-14 198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9.2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98 590 0,'0'0'214'0,"28"-14"-6"0,-6 4-197 16,3 3-11-16,3-2 0 0,4 1 0 15,1 2 0-15,-6-9-20 0,17 4-161 16,-17 2-25-16,4 7-13 0,-10-3 7 15,-3 3 28-15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8.2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53 579 0,'-5'16'214'0,"5"-16"-15"0,0 0-185 16,27-10-8-16,-6 11 3 0,4-3-7 15,7 0-2-15,2-3 0 0,6-2 0 16,3 1 0-16,-1-4 0 0,8 12-41 0,-19-20-95 16,12 16-69-16,-9-5-11 0,-2 6 8 15,-12-1-8-15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7.9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67 368 0,'-16'11'183'0,"16"-11"0"16,-17-9-152-16,17 9-7 0,0 0-4 15,0 0 5-15,0 0 2 0,24-14 1 16,-24 14-6-16,25-15-3 0,-11 4 0 0,7 5-2 16,-3-4 1-16,5 4 2 15,-7 2-4-15,2 1-13 0,-4 4-3 16,0 3 0-16,-14-4 0 0,20 10 0 16,-20-10 0-16,8 23 0 0,-8-23 0 0,-3 24 0 15,-2-10 0-15,-2 1 0 0,-5 1 0 16,-1 0 0-16,-1 3 0 0,-2-2 0 15,2 4 0-15,0-4 0 0,2-1 0 16,1-1 0-16,3 2 0 0,8-17 0 16,-11 19 0-16,11-19 0 0,0 0 0 0,0 0 0 15,0 0 0-15,16-2 0 0,-16 2 0 16,25-7 0-16,-8 0 0 0,3 1 0 16,1-1 0-16,0-5 0 15,4 11 0-15,-5-6-3 0,8 11-37 0,-15-17-28 16,19 26-67-16,-17-14-74 0,3 6-2 15,-18-5 2-15,20 12 62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1:34.13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0 541 208 0,'0'0'152'15,"0"0"5"-15,0 0-135 0,0 0-10 16,0 0 4-16,0 0-1 0,0 0 0 16,0 0-1-16,0 0 0 0,0 0 4 15,0 0 1-15,0 0 6 0,0 0 0 16,0 0 3-16,6 16 2 0,-6-16 0 0,3 16-5 15,-3-16 1-15,2 19-3 0,-2-19-5 16,6 29 0-16,-3-15-4 0,2 5-2 16,-1-1-4-16,2 2 1 15,-3 2-3-15,3 4 1 0,-1-5-3 0,0 2 3 16,-2-5-5-16,1-3 3 0,-4-15 1 16,8 24 2-16,-8-24-2 0,0 0 1 15,0 0 0-15,0 0-2 0,12-15-5 16,-3 0 0-16,0-7 0 0,8-9 0 15,5-12 0-15,9-6 0 0,7-12 0 0,6-15 0 16,13 3 0-16,-13-3-193 0,18-15-24 16,-3-3-5-16,2 0 3 0,-6-7 48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0.9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0 310 0,'-15'5'175'0,"15"-5"11"15,0 0-150-15,-21 11-7 0,21-11 2 16,0 0 3-16,-7 14 0 0,7-14-8 15,0 0-8-15,0 0-2 0,16 21 0 16,-16-21-2-16,25 13 0 0,-9-6-3 0,4 0 1 16,-2-1-3-16,4 2 3 0,-2-2-5 15,1 4-1-15,-5-1 0 0,1 0-2 16,-17-9 0-16,24 23 0 0,-24-23-4 16,12 24 3-16,-12-24-5 0,-5 19 6 15,5-19-4-15,-15 16 3 0,15-16-8 16,-25 12-4-16,25-12-11 0,-30 6-15 15,30-6-36-15,-29 3-74 0,29-3-63 16,-24-8-3-16,24 8 4 0,-20-18 97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0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4 261 0,'0'0'178'16,"0"0"11"-16,-16-4-128 0,16 4-15 16,0 0 9-16,7 23-2 0,-7-23 2 0,-3 22-9 15,3-22-8-15,-4 31-14 0,0-15-10 16,6 4-11-16,-2-2-3 0,3 1 0 16,-2-3 0-16,0 0 0 0,2 1 0 15,-3-17 0-15,6 30-22 0,-6-30-34 16,13 28-56-16,-13-28-100 0,17 13 0 15,-17-13 0-15,17 3 16 0,-17-3 196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5.71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7 574 0,'23'13'217'0,"-23"-13"-6"16,0 0-190-16,6-20-21 0,-6 20 0 15,0 0 0-15,0 0-57 0,0 0-148 16,0 0-9-16,0 0 0 0,0 0-6 16,0 0 108-16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8.9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12 389 0,'0'0'195'0,"0"0"-1"16,-10-13-140-16,10 13-24 0,0 0-5 15,0 0 0-15,-14 6 1 0,14-6-5 16,0 0-10-16,-3 17-4 0,3-17-4 0,0 0-2 16,14 14 2-16,-14-14 1 0,23 9-3 15,-5-5 1-15,2-2 1 16,2 2 0-16,2 0 0 0,2 0 3 16,0-3-1-16,0 4 1 0,-3-1-1 0,-1 1-4 15,-5 2-1-15,0 0 0 0,-17-7 0 16,19 20 0-16,-19-20 0 0,4 23 0 15,-4-23 0-15,-10 23 0 0,10-23 0 16,-22 22 0-16,7-11 0 0,-3-3 0 16,2 1 0-16,-5-7-9 0,21-2-29 0,-36 1-28 15,36-1-89-15,-14-2-60 0,14 2 7 16,-17-17-1-16,17 17 87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8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0 462 0,'0'0'195'0,"0"0"9"0,0 0-166 16,0 0-15-16,0 0 2 0,0 0-2 16,6 22 2-16,-6-22-3 0,0 25-16 15,0-9-6-15,0 1 0 0,0 1 0 0,0 2 0 16,1 0 0-16,-1-3 0 0,3 5-10 16,-3-22-30-16,9 37-40 0,-9-37-108 15,1 22-21-15,-1-22-2 0,0 0 3 16,13 10 132-16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6.9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74 439 0,'0'0'194'0,"-22"-8"-46"16,22 8-109-16,0 0 1 0,0 0 0 16,-14 2 3-16,14-2-3 0,0 0-9 0,16 2-22 15,-16-2-9-15,21-1 0 0,-7-1 0 16,6 2 0-16,5-2 0 0,3-2 0 16,6-1 0-16,-1-3 0 15,14 12-2-15,-13-16-214 0,16 6 0 0,-9-7-7 16,4 3 0-16,-10-2 81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46.4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61 579 0,'-15'5'218'15,"15"-5"-7"-15,0 0-196 0,0 0-15 16,0 0 0-16,17 6 0 0,-17-6 0 0,26 0 0 16,-8-1 0-16,1-5 0 0,10 9 0 15,-14-21-83-15,17 14-130 0,-3-10-8 16,5 5 2-16,-7-4-3 0,1 3 158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9.0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438 13 292 0,'7'-16'119'0,"-7"16"-9"16,0 0-27-16,0 0-7 0,0 0-24 15,0 0 2-15,0 0-20 0,0 0-2 16,0 0-13-16,0 0 0 0,-17-5-3 0,17 5-5 16,-19 4 0-16,19-4-8 0,-29 4 0 15,10-1-2-15,-4 5 4 0,1-2-7 16,-4 5 7-16,2-1-7 0,-2 1 10 15,2 2-9-15,-3 2 12 0,2 0-7 16,0-2 2-16,6 3 2 0,-4 4-3 0,6-1 3 16,-2 1-2-16,5 3 5 15,2 0-7-15,4 12 6 0,0 0-8 16,3 7-2-16,1 0 0 0,4 7 0 16,-1 5 0-16,3 4 0 0,-1 3 0 0,2 2 0 15,1 3 0-15,0 3 0 0,-1 4 0 16,2 4 0-16,0-1 0 0,1 6 0 15,-1 1 0-15,2 3 0 0,0 3 0 16,0 3 0-16,0-3 0 0,1 3 0 16,-2 3 0-16,0 2 0 0,0 2 0 0,-1-4 0 15,-3 0 0-15,1-4 0 0,-1 1 0 16,2-3 0-16,-1-5 0 0,-1-6 0 16,2-5 0-16,1 0 0 0,0-5 0 15,-2-5 0-15,2-6 0 0,-2-1 0 16,0-5 0-16,-1 3 0 0,-1-8 0 15,-1-4 0-15,-1-4 0 0,0-3 0 16,-1-3 0-16,1-9 0 0,0-6 0 16,1-17 0-16,2 21 0 0,-2-21 0 15,0 0 0-15,17-2 0 0,-3-3 0 0,2-2 0 16,5 2 0-16,-1-13 0 0,13 15-42 16,-15-25-64-16,18 19-114 0,-3-5 1 15,1 2 0-15,-2-2 3 0,-2 3 216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8.1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82 241 0,'0'0'156'15,"0"0"12"-15,1-35-88 0,-1 35-65 16,0 0 2-16,16-13 3 0,-16 13 8 16,19-8 2-16,-19 8 9 0,26-7-4 15,-26 7-3-15,32-9-1 0,-17 3-4 0,10 7-4 16,-3-5-5-16,5 5-4 0,-3-2-5 15,5 2 0-15,-4-1-2 0,1 4 0 16,-4-3 2-16,-1 4-1 0,-4 1-8 16,0 2 0-16,-3-1 0 0,-1 7 0 15,-3 0 0-15,0 5 0 0,-1 5 0 16,-1 4 0-16,0 4 0 0,-1 3 0 16,-2 9 0-16,3 5 0 0,-1 3 0 15,3 6 0-15,2 1 0 0,0 4 0 16,1 2 0-16,1 2 0 0,1-1 0 0,-1 0 0 15,1 2 0-15,-3 1 0 0,-3 0 0 16,3-2 0-16,-4 5 0 0,1 2 0 16,-2 0 0-16,0 0 0 0,0 3 0 15,-1 1 0-15,0 1 0 0,-1 1 0 16,0-3 0-16,-2 3 0 0,0-1 0 0,-1-1 0 16,0-3 0-16,-1 1 0 0,-1-2 0 15,0-4 0-15,0 0 0 16,-1 0 0-16,0-4 0 0,0-6 0 15,0 2 0-15,1-1 0 0,0-1 0 0,1-1 0 16,0-6 0-16,0-1 0 0,0-2 0 16,1 1 0-16,1-8 0 0,-2-4 0 15,-2-7 0-15,-2-2 0 0,0-3 0 16,-2-5 0-16,-1-4 0 0,-4-1 0 16,-2-3 0-16,-4-1 0 0,0-1 0 0,-4-1 0 15,-2-2 0-15,-3-1 0 0,-2 1 0 16,-3-5 0-16,3 4 0 15,-13-13-4-15,17 20-118 0,-14-18-99 16,0 4-6-16,-4-6 7 0,-2 1-3 0,-3 2 218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6.1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55 8 589 0,'-14'8'200'0,"5"-24"-72"0,9 16-103 15,-8 18-13-15,5-2 1 0,-3-2 0 0,5 6 2 16,-4-2-4-16,3 6-1 0,0-2-9 16,1 4 4-16,0-1-6 0,0 2-3 15,4 0-14-15,-6-9-15 0,12 14-29 16,-9-32-38-16,-7 27-108 0,8-13-6 16,3 1 7-16,-4-15 33 0,2 18 174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5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5 366 0,'0'0'195'0,"0"0"0"0,-21-5-154 15,21 5-5-15,0 0-5 0,0 0 2 16,0 0-1-16,0 0 1 16,0 0-8-16,1 21-6 0,-1-21-5 0,2 17-11 15,-2-17-3-15,8 26 0 0,-8-26 0 16,13 28 0-16,-13-28 0 0,21 23 0 16,-21-23 0-16,28 21 0 0,-11-16 0 15,2 1 0-15,2-3 0 0,-2-6 0 16,4 3 0-16,-6-6 0 0,8 5-5 0,-13-14-55 15,16 20-34-15,-23-23-76 0,12 8-49 16,-7-7 5-16,-10 17 1 0,20-27 166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3.4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30 430 0,'-17'-3'199'0,"17"3"-3"16,0 0-165-16,0 0-6 0,-15-5-3 15,15 5 2-15,0 0 0 0,0 0 5 16,0 0-9-16,0 0-5 0,0 0-7 15,18-3-8-15,-18 3 0 0,15-4 0 0,-15 4 0 16,21-5 0-16,-21 5 0 0,24-6 0 16,-24 6 0-16,23-4 0 15,-23 4 0-15,18 0 0 0,-18 0 0 16,13 4 0-16,-13-4 0 0,0 0 0 0,0 0 0 16,13 17 0-16,-13-17 0 0,0 0 0 15,2 21 0-15,-2-21 0 0,-1 18 0 16,1-18 0-16,-1 22 0 0,1-7 0 15,-1 2 0-15,1 4 0 0,1-1 0 16,-3-3 0-16,9 11 0 0,-7-28-47 0,9 36-171 16,-10-22-4-16,7 7 0 0,-6-21-1 15,4 28 133-15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2.9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52 495 0,'-17'-1'205'0,"17"1"5"0,-23-2-175 16,23 2-12-16,0 0-6 0,0 0 1 15,0 0 2-15,0 0-20 0,14-9 0 16,-14 9 0-16,19-4 0 0,-19 4 0 0,27-8 0 16,-10 1 0-16,2 5 0 0,-1-4 0 15,6 11 0-15,-15-19-31 0,22 15-189 16,-15-6 0-16,4 8 2 0,-20-3-5 16,24 6 113-16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4.74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0 408 0,'0'0'184'0,"19"33"-27"15,-19-33-113-15,0 24-9 0,0-24 6 16,6 37-1-16,-10-17-9 0,14 13-9 16,-8-6-5-16,5 3-2 0,0-7-9 15,1 3 2-15,1-1-6 0,3-3 0 16,3-2-2-16,2-2 2 0,2-8-2 15,6 1 1-15,-1 5-2 0,8-12 2 0,1-2-1 16,-2-4-1-16,2-6-1 0,-1-5-3 16,-2 6 0-16,-6-7-1 0,1-5 3 15,-9 1-4-15,-6 1 4 0,-3 0 0 16,-7 17 4-16,-3-28-2 0,-5 11 5 16,8 17-1-16,-29-17 4 0,11 19 1 0,-3-6 0 15,0 9 2-15,-3 3-7 16,6 5-3-16,-5 3 0 0,6 3 0 15,17-19 0-15,-21 32 0 0,14-11 0 16,9 2 0-16,2-3 0 0,10-2 0 0,3-9 0 16,8 6 0-16,4-2 0 0,6 1 0 15,3-4 0-15,-1-7 0 0,3 3 0 16,-5-4 0-16,3 10 0 0,-12-18-5 16,14 21-70-16,-40-15-141 0,31 3 1 15,-31-3-1-15,25-5 3 0,-25 5 131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7.4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0 167 380 0,'28'-19'184'0,"-12"8"1"0,-15-4-156 15,24 5-25-15,2-3-1 0,1 3-3 16,-1-2 1-16,-2-1-15 0,6 9-38 16,-10-7-129-16,-3-4-6 0,4 6 5 15,-11-7 13-15,4 7 169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7.1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56-3 483 0,'-16'-1'192'0,"16"1"2"15,-16 12-191-15,16-12-4 0,-13 14 2 16,13-14 5-16,-10 18 3 0,10-18 3 16,-2 16-1-16,2-16 1 0,0 0-4 15,19 21 3-15,-19-21-7 0,27 10 5 16,-12-7-1-16,5 1 0 0,-1-1 1 0,4 4-1 16,-6-2 0-16,3 1 1 0,-4 1 2 15,-1 1-6-15,-15-8-2 16,23 21-3-16,-23-21 0 0,14 23 0 15,-14-23 0-15,2 23 0 0,-2-23 0 0,-6 18 0 16,6-18-8-16,-17 15-14 0,12-1-25 16,-15-22-33-16,20 8-62 0,0 0-78 15,-22 9 11-15,22-9-6 0,-26-10 136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6.8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0 474 0,'0'0'204'0,"0"0"0"0,0 0-176 15,-8 21-9-15,3-7-4 0,5 7 2 16,-5-1-1-16,4 6 2 0,-4-3-9 16,3 4-1-16,0-4-6 0,1 2 2 15,2-2-11-15,-2-6-2 0,7 5-8 0,-6-22-27 16,13 30-26-16,-13-30-63 0,0 0-74 15,0 0-10-15,23 1 13 0,-23-1 95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6.4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4 112 512 0,'0'0'213'0,"0"0"-7"0,-15-5-180 16,15 5-13-16,23-7-6 0,-5 6 3 15,4-9 3-15,7 6-1 0,1-5-6 16,6 4-1-16,2-3-5 0,1 0 0 16,1-1 0-16,-1-2 0 0,2 6-14 15,-13-6-19-15,13 16-35 0,-24-22-74 16,8 15-68-16,-7-3-8 0,-2 8 10 0,-16-3 79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4.9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172 13 370 0,'0'0'185'0,"0"0"1"0,7-13-160 15,-7 13-1-15,0 0 0 0,0 0 7 16,0 0 1-16,0 0 1 0,0 0-8 16,0 0-5-16,0 0-2 0,0 0-4 15,0 0-6-15,0 0-4 0,-16 5 0 16,16-5 1-16,-14-1-5 0,14 1-1 0,-17-2 0 15,17 2 0-15,-20-2 0 0,20 2 0 16,-21 1 0-16,21-1 0 16,-22 1 0-16,22-1 0 0,-17 0 0 15,17 0 0-15,-13 4 0 0,13-4 0 0,0 0 0 16,-14 8 0-16,14-8 0 0,-4 14 0 16,4-14 0-16,-6 17 0 0,6-17 0 15,-4 23 0-15,4-23 0 0,-3 26 0 16,3-26 0-16,-4 26 0 0,4-26 0 15,-2 22 0-15,2-22 0 0,0 0 0 0,-2 21 0 16,2-21 0-16,0 0 0 0,0 0 0 16,0 0 0-16,0 0 0 15,0 0 0-15,0 0 0 0,15 1 0 16,-15-1 0-16,0 0 0 0,21-7 0 0,-21 7 0 16,20-10 0-16,-20 10 0 0,25-5 0 15,-11 3 0-15,1 2 0 0,1 2 0 16,0 3 0-16,1 1 0 0,-1 3 0 15,0 1 0-15,-2 3 0 0,1 1 0 16,-15-14 0-16,23 27 0 0,-14-13 0 0,-3 1 0 16,-6-15 0-16,5 26 0 0,-6-13 0 15,1-13 0-15,-11 27 0 0,11-27 0 16,-22 21 0-16,8-8 0 0,-9-9-7 16,14 16-71-16,-20-21-125 0,9 5-10 15,-5-8-9-15,4 1 10 0,-1-3 125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4.3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10 446 0,'0'0'203'0,"0"0"3"0,-13-10-164 16,13 10-9-16,1 17-8 0,3 1 1 16,-8-4-1-16,7 8-8 15,-5-1-17-15,2 2 0 0,-1 2 0 16,1 0 0-16,0 2 0 0,0-7 0 0,3 2 0 16,-6-9-13-16,12 14-51 0,-9-27-75 15,0 0-71-15,-3 18-9 0,3-18 7 16,0 0 47-16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40:53.7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28 577 0,'0'0'199'0,"0"0"12"0,23 4-204 16,-10-4-3-16,5-1-1 0,4 1 3 0,3-1 1 15,1 0-3-15,2-1 1 0,4-1-5 16,4 2-12-16,-6-8-25 16,19 18-88-16,-15-18-91 0,2 7 8 15,-4-5-11-15,-4 5 14 0,-5-1 205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51.72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-3 403 160 0,'0'0'150'0,"16"14"-80"15,-16-14-19-15,0 0-4 0,0 0-6 16,0 0-2-16,0 0-2 0,0 0-3 15,0 0-1-15,0 0 1 0,0 0 0 0,0 0-3 16,0 0-1-16,0 0-1 0,0 0-5 16,9 15-3-16,-9-15-1 0,0 0-2 15,0 0-4-15,7 20-1 16,-7-20-2-16,0 0-1 0,6 20 0 0,-6-20-2 16,7 18-3-16,-7-18 1 0,10 18-4 15,-10-18 3-15,11 21-3 0,-11-21 0 16,12 15-3-16,-12-15 2 0,12 15-1 15,-12-15 1-15,0 0 0 0,0 0-3 16,15 17 4-16,-15-17 1 0,0 0 0 0,0 0-1 16,0 0 2-16,16-5-2 0,-16 5 2 15,13-17-3-15,-6 2 2 16,5-7-3-16,4-2 3 0,3-7-4 16,7-5-1-16,1-6-10 0,10 0-6 0,-5-12-19 15,21 15-30-15,-21-22-75 0,17 10-71 16,-3 0-5-16,1 3 6 0,-5 10 117 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50.6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29 472 0,'0'0'207'0,"0"0"8"15,-29-7-180-15,29 7-10 0,14 3-5 16,0-2-2-16,-1-2-6 0,6 1-4 16,2-2-7-16,4-3-15 0,16 13-60 15,-8-15-143-15,4 5 5 0,0-5-8 16,0 2 6-16,-2 0 153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50.6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0 338 0,'0'0'199'16,"14"2"4"-16,2 5-144 0,-16-7-4 0,22 0-5 15,-22 0-11-15,33-4-16 0,-15 2-8 16,6 2-3-16,0 0 0 0,3 2-5 16,0-2-3-16,-1 1-1 0,1 2-6 15,-1-4-3-15,1 6-9 0,-10-9-15 16,11 14-33-16,-28-10-45 0,0 0-106 0,19-5 3 15,-19 5-1-15,0 0 56 0,0 0 156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4.29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46 345 0,'0'0'181'0,"17"-21"6"16,-17 21-115-16,0 0-44 0,28-8-1 15,-28 8 3-15,33-9-3 0,-16 2 0 16,11 11-5-16,-6-4-5 0,6 4-2 0,-2 4-6 16,-1 5-1-16,-4-2-5 0,-4 3 1 15,-17-14-2-15,20 30 1 0,-20-30 1 16,1 34 0-16,-1-34 0 0,-20 29-1 16,2-12-2-16,1 2-1 0,-4-9 0 15,-3 1 0-15,2-1 0 0,2-6 0 16,0 3 0-16,0-12-13 0,20 5-19 0,-29-17-22 15,29 17-37-15,0 0-115 16,3-22-1-16,-6 1 1 0,11 2 4 16,-2-6 191-16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50.1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0 235 0,'0'0'184'0,"0"0"13"16,0 0-124-16,6 21-8 0,-6-21-5 16,-2 21-3-16,2-21-14 0,-3 27-12 15,3-27 3-15,0 31-14 0,-2-17 2 16,6 4-20-16,-4-18-2 0,5 27 0 16,-5-27 0-16,8 20 0 0,-8-20 0 15,9 18 0-15,-9-18 0 0,0 0 0 16,15 15 0-16,-15-15-2 0,0 0-46 15,0 0-31-15,20-2-81 0,-20 2-55 16,0 0-9-16,-1-15 11 0,1 15 132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9.7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0 196 0,'0'0'165'0,"15"9"-39"0,-15-9-56 16,0 0-6-16,0 0-8 0,0 0-7 16,0 0-6-16,0 0-6 0,0 0-7 15,0 0-4-15,0 0-3 0,0 0-1 16,0 0-1-16,0 0-1 0,0 0-2 0,-6 15-2 15,6-15 0-15,1 13-3 0,-1-13-1 16,2 16-12-16,-2-16 0 0,3 14 0 16,-3-14 0-16,2 14 0 15,-2-14 0-15,0 0 0 0,0 0 0 0,6 17 0 16,-6-17 0-16,0 0 0 0,0 0 0 16,0 0 0-16,8 13 0 0,-8-13 0 15,0 0 0-15,0 0 0 0,0 0 0 16,0 0 0-16,0 0 0 0,0 0 0 15,0 0 0-15,0 0 0 0,0 0 0 0,0 0 0 16,17-4 0-16,-17 4 0 0,0 0 0 16,23-2 0-16,-23 2 0 0,25-4 0 15,-10 3 0-15,0 3 0 0,2-1 0 16,0 0 0-16,1 3 0 0,-2 2 0 16,1 0 0-16,-1 1 0 0,-2 4 0 15,0-4 0-15,-14-7 0 0,19 21 0 16,-19-21 0-16,10 24 0 0,-11-10 0 15,-1-1 0-15,-4 1 0 0,-3 0 0 16,-1 1 0-16,-2 2 0 0,-3-3 0 0,-1-2 0 16,0-2 0-16,0 1 0 0,0-5 0 15,-1 1 0-15,0-3 0 0,0-2 0 16,1 0 0-16,0-4 0 0,16 2 0 16,-28-10 0-16,28 10-39 0,-23-15-31 15,23 15-57-15,0 0-89 0,7-21 1 16,-7 8 4-16,0 13 67 0,13-20 144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3.6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276 49 390 0,'6'-16'201'0,"-6"31"-17"15,0-15-138-15,0 0-4 0,-20-24 0 16,20 24-6-16,-19-14-6 0,19 14-6 0,-26-6-1 15,12 4-18-15,-6-3-5 16,3 10 0-16,-6 0 0 0,5 6 0 16,-3 2 0-16,2 8 0 0,-3-2 0 15,4 6 0-15,1 2 0 0,4 1 0 0,4 0 0 16,3 0 0-16,9 1 0 0,4-7 0 16,9 1 0-16,6-3 0 0,13-3 0 15,3-8 0-15,23 12 0 0,-3-21-222 16,15-1-14-16,2-8 0 0,6-1 3 15,2-5 138-15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3.1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372 0 426 0,'-38'18'208'0,"0"9"1"0,-15 1-177 16,14 20 8-16,-10-4-10 0,12 13-2 15,-2-2-2-15,10 7-6 0,4-2-16 16,9 0-4-16,7-2 0 0,9-3 0 0,11-4 0 15,6-7 0-15,12 1 0 16,4-13-37-16,26 11-46 0,-14-16-106 16,22-4-29-16,3-7-3 0,7-2 4 15,3-5 160-15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2.6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6 353 0,'0'0'211'0,"30"-7"-3"0,-12 1-135 16,11 16-29-16,-7-8 0 0,17 15 0 16,-4-3-10-16,12 14-22 0,-4 3-12 15,5 9 0-15,-4 2 0 0,3 7 0 0,-4 2 0 16,-6 1 0-16,-4 0 0 0,-9-1 0 16,-5-2 0-16,-8 0 0 0,-4-2 0 15,-10-6 0-15,0 8 0 0,-16-18-59 16,15 20-53-16,-15-17-113 0,-2 2 3 15,-7-9 0-15,0 1 40 0,-7-5 182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1.5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77 508 0,'0'0'213'16,"0"0"6"-16,10-14-195 0,-10 14-3 16,16-5 0-16,-2 2-4 0,1 0-17 15,6-2 0-15,1 1 0 0,4 1 0 16,4 0 0-16,-1-6 0 0,7 8-30 15,-12-16-37-15,20 22-58 0,-18-11-95 0,0 5 2 16,-5-5-3-16,-5 5 80 0,-3 4 141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1.0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0 454 0,'0'0'216'0,"-17"2"-2"15,19 12-174-15,-2-14-5 0,-8 22-3 16,8-22-5-16,-6 35-22 0,2-12-5 15,5 5 0-15,-2-1 0 0,4 4 0 16,-1-1 0-16,2-2 0 0,1 1 0 16,1-6 0-16,1 0 0 0,-2-3 0 0,4 3 0 15,-9-23 0-15,16 31-9 0,-16-31-75 16,16 12-83-16,-16-12-57 0,0 0 0 16,15-3 4-16,-15 3 126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0.4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19 477 0,'0'0'210'15,"0"0"6"-15,0 0-188 0,13 10-10 16,-13-10-1-16,16 1 3 0,-16-1-8 15,27 2-1-15,-9-3 1 0,4 1-10 0,2-5-2 16,3 1 0-16,2 0 0 0,-2-1 0 16,0 0 0-16,0 0 0 0,-2 3 0 15,-4-1 0-15,0 6 0 16,-21-3-19-16,29 0-22 0,-29 0-28 0,16 7-31 16,-16-7-98-16,0 0-10 0,-15 0-9 15,15 0 47-15,-14 4 170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40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292 96 212 0,'0'0'175'16,"0"0"-5"-16,17 1-131 0,-17-1-6 16,0 0 2-16,0 0 0 0,0 0-3 15,0 0-9-15,0 0-1 0,0 0 0 16,0 0-1-16,0 0 0 0,0 0-4 0,0 0-3 15,0 0-1-15,0 0 1 16,0 0-3-16,0 0 0 0,0 0-1 16,0 0-3-16,0 0 1 0,0 0 1 15,0 0-1-15,0 0-1 0,0 0-1 0,0 0 0 16,0 0-2-16,0 0-5 0,0 0 3 16,0 0-1-16,0 0 1 0,0 0 0 15,0 0-1-15,-10-15 0 0,10 15-1 16,-1-17 5-16,1 17-4 0,-4-20 2 15,4 20-3-15,-7-20 2 0,7 20 0 0,-12-16 0 16,12 16 1-16,-16-9 1 0,16 9 0 16,-22 0-1-16,22 0-2 0,-28 4-1 15,14 2 0-15,-4 2 0 16,1 3 0-16,-2 2 0 0,0 3 0 0,-1 2 0 16,2 8 0-16,-1 1 0 0,2 4 0 15,1-1 0-15,2 5 0 0,3-1 0 16,5-3 0-16,5 1 0 0,5-4 0 15,6-4 0-15,7-4 0 0,5-2 0 16,2-7 0-16,6 1 0 0,-2-7 0 0,8-3 0 16,-11-14-24-16,16 16-58 0,-24-26-64 15,12 10-77-15,-7-4 5 0,2-4 1 16,-5 0 105-16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7.8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69 482 0,'0'0'209'16,"-8"20"2"-16,8-20-183 0,-10 27-12 15,10-27 2-15,-8 29 1 0,8-29-3 16,-5 27-3-16,5-27-4 0,-2 28-7 16,2-28-2-16,0 22 0 0,0-22 0 15,2 17 0-15,-2-17 0 0,0 0 0 16,0 0 0-16,0 0 0 0,0 0 0 15,0 0 0-15,0 0 0 0,5-17 0 16,-5 17 0-16,1-25 0 0,0 7 0 16,1-4 0-16,1 2 0 0,0-2 0 0,1 2 0 15,3 2 0-15,0 1 0 0,4 2 0 16,0 1 0-16,-11 14 0 0,25-15 0 16,-11 7 0-16,4 5 0 0,-18 3 0 15,41 0-81-15,-21-6-146 0,1 7 5 16,-6-2-6-16,1 1 11 0,-16 0 170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4.0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31 23 248 0,'0'0'174'0,"0"0"3"0,-22-24-125 15,22 24 2-15,0 0 5 0,-2 21-4 16,2-21-9-16,-3 28-4 0,3-28-10 16,-2 46-2-16,0-17-10 15,7 7 1-15,-3 0-11 0,3 6-7 0,-3-4-3 16,3-4 0-16,-2 7 0 0,0-6 0 16,-1-7 0-16,1 1 0 0,-2-10 0 15,-1-19 0-15,4 33 0 0,-4-33-12 16,0 21-11-16,0-21-31 0,0 0-33 15,0 0-91-15,0 0-27 0,-20-35 1 0,19 15 4 16,-3-7 141-16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7.3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55 19 489 0,'0'0'208'0,"-7"39"-24"0,7-39-150 15,-7 28-10-15,1-10 4 0,8 6-10 16,-2-4-6-16,5 3-6 0,1-4-1 16,3-1-3-16,2-3-1 0,3-3 2 15,2-3-3-15,2-8-1 0,1 1 1 16,0-4 0-16,3-5 3 0,-1-2 0 0,-2-4-1 15,-1-1-3-15,-2-4 4 16,-4 0-3-16,-5-1 0 0,-3-2 0 16,-6-1 0-16,-3 1 0 0,-5 2 0 15,-5 1 0-15,-1 2 0 0,-2 5 0 0,-3 0 0 16,-2 7 0-16,0 0 0 0,0 5 0 16,0 4 0-16,2 0 0 0,2 4 0 15,0-3 0-15,10 10-23 0,-12-19-68 16,21 3-129-16,-5 19 1 0,5-19 0 15,13 11 2-15,0-9 184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6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0 359 0,'0'0'205'0,"20"5"2"16,-20-5-119-16,32-1-53 0,-17 2-2 15,14 11 5-15,-5-7-5 0,12 13-8 16,-3-5-25-16,6 8 0 0,-3-1 0 15,3 9 0-15,-2 0 0 0,0 4 0 16,-3 6 0-16,-5-4 0 0,-5 5 0 16,-4 1 0-16,-5 1 0 0,-5-1 0 0,-7-1 0 15,-6-1 0-15,-2-1 0 0,-9-7 0 16,7 9-8-16,-19-23-69 0,20 8-130 16,-12-3-13-16,5 0-2 0,0-10-1 15,13-12 158-15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6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12 107 461 0,'-13'-14'214'16,"13"14"2"-16,0 0-158 0,-2-15-31 15,2 15 4-15,15-10-15 0,-1 6-16 0,-14 4 0 16,30-7 0-16,-11 1 0 0,3 0 0 16,0 1 0-16,1 0 0 0,1 2 0 15,-2-4 0-15,4 5 0 0,-11-10-18 16,13 21-56-16,-28-9-74 0,21-13-68 15,-21 13-9-15,16-7 12 0,-16 7 85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6.4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33 467 0,'0'0'211'0,"0"0"3"0,19 9-173 15,-19-9-18-15,21 0 2 0,-7-4-5 16,7 5-2-16,-1-3-14 0,4 0-4 16,1 1 0-16,1 0 0 0,-1 0 0 15,-1-4 0-15,2 4-6 0,-9-8-24 16,7 13-21-16,-21-17-29 0,18 18-69 15,-21-5-66-15,10-13-1 0,-10 13 8 16,0 0 141-16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5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0 455 0,'0'0'204'0,"0"0"11"16,0 0-183-16,0 0 0 0,0 0 0 15,0 0-7-15,0 17 3 0,0-17-28 0,6 23 0 16,-2-7 0-16,-2-2 0 0,2 3 0 16,-2-3 0-16,2 0 0 0,-1 1 0 15,-1 0 0-15,2-2 0 0,-4-13 0 16,4 23 0-16,-4-23 0 0,5 15 0 15,-5-15 0-15,0 0 0 0,0 0 0 0,8 19 0 16,-8-19-49-16,0 0-72 0,0 0-101 16,0 0-3-16,0 0 9 0,2-16 27 15,-2 16 189-15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5.5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216 34 432 0,'0'0'215'0,"0"0"-4"16,14 7-159-16,-14-7-14 0,0 0 0 0,0 0-8 16,0 0-23-16,0 0-7 0,0 0 0 15,0 0 0-15,0 0 0 0,0 0 0 16,0 0 0-16,0 0 0 0,0 0 0 15,0 0 0-15,0 0 0 0,0 0 0 16,0 0 0-16,-8-13 0 0,8 13 0 0,0 0 0 16,-16-6 0-16,16 6 0 0,-19-6 0 15,19 6 0-15,-27-7 0 0,12 5 0 16,1-2 0-16,-3 4 0 0,2-2 0 16,1 1 0-16,-1 1 0 0,2 0 0 15,13 0 0-15,-21 3 0 0,21-3 0 16,-16-1 0-16,16 1 0 0,0 0 0 15,0 0 0-15,-13 1 0 0,13-1 0 16,0 0 0-16,0 0 0 0,0 0 0 16,0 0 0-16,0 0 0 0,-5 16 0 0,5-16 0 15,0 0 0-15,-2 16 0 0,2-16 0 16,0 0 0-16,0 18 0 0,0-18 0 16,1 16 0-16,-1-16 0 0,2 15 0 15,-2-15 0-15,1 15 0 0,-1-15 0 16,3 17 0-16,-3-17 0 0,3 13 0 0,-3-13 0 15,0 0 0-15,0 0 0 16,4 18 0-16,-4-18 0 0,0 0 0 16,0 0 0-16,0 0 0 0,0 0 0 15,0 0 0-15,0 0 0 0,0 0 0 0,0 0 0 16,15-8 0-16,-15 8 0 0,0 0 0 16,21-18 0-16,-21 18 0 0,19-9 0 15,-19 9 0-15,21-7 0 0,-8 4 0 16,2 3 0-16,0 2 0 0,0 0 0 15,0 0 0-15,1 2 0 0,2 4 0 0,-1 3 0 16,-3 0 0-16,0 2 0 0,-1-1 0 16,0 2 0-16,-3 0 0 15,-2 1 0-15,-3 0 0 0,-5-15 0 16,3 28 0-16,-6-13 0 0,-3 0 0 0,-3-2 0 16,-2 0 0-16,-3-1 0 0,-1-3 0 15,-4 0 0-15,-2-4 0 0,-1-1 0 16,0-2 0-16,1-1 0 0,-2-4 0 15,5 2 0-15,-4-8 0 0,22 9-31 16,-31-15-70-16,31 15-123 0,-6-19 2 0,6 19 2 16,5-19 5-16,-5 19 206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4.3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0 354 0,'0'0'214'16,"0"0"-4"-16,-11 27-87 0,11-27-80 15,-3 14-12-15,3-14 4 0,-3 24-22 16,0-8-13-16,2 6 0 0,-2 1 0 16,1 3 0-16,-1 1 0 0,1-2 0 0,1 1 0 15,-1-5 0-15,6 5 0 0,-4-26-39 16,7 34-122-16,-7-34-60 0,9 20-4 16,-9-20 3-16,0 0 68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3.9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32 292 0,'-7'14'197'0,"7"-14"-7"0,0 0-124 15,0 0-9-15,0 0-6 0,0 0-5 0,0 0-7 16,18-2-5-16,-18 2-6 0,24-2-5 16,-9-1-23-16,3 4 0 0,0-3 0 15,2 0 0-15,-2 0 0 0,0 1 0 16,0-1 0-16,-2-1 0 0,-2 2 0 15,0-2 0-15,-14 3 0 0,21-5 0 0,-21 5 0 16,14-6 0-16,-14 6 0 0,0 0 0 16,0 0 0-16,0 0-7 15,0 0-41-15,-6-14-20 0,6 14-44 16,0 0-59-16,-10 13-48 0,10-13 13 0,-16 3 15 16,16-3 191-16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3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211 115 142 0,'0'0'167'16,"0"0"9"-16,0 0-87 0,0 0-41 0,0 0-4 15,0 0 3-15,0 0-5 0,0 0 0 16,0-13-10-16,0 13 4 0,0 0-7 16,14 1 3-16,-14-1-10 0,0 0-1 15,0 0-2-15,0 0-5 0,0 0 1 16,0 0-9-16,11-18-6 0,-11 18 0 0,0 0 0 15,1-19 0-15,-1 19 0 16,-1-17 0-16,1 17 0 0,-4-15 0 16,4 15 0-16,-8-15 0 0,8 15 0 15,0 0 0-15,-22-17 0 0,22 17 0 0,-21-2 0 16,21 2 0-16,-25 4 0 0,10 1 0 16,0 3 0-16,-2 1 0 0,1 1 0 15,1 3 0-15,-2 0 0 0,3 4 0 16,0 2 0-16,4 2 0 0,0 2 0 15,3 2 0-15,2 3 0 0,4-1 0 0,3 1 0 16,2-3 0-16,5-3 0 0,1-2 0 16,5-2 0-16,1-8 0 15,6 1 0-15,-5-11 0 0,14 7 0 16,-19-23-93-16,22 10-99 0,-15-8-34 0,2 0 2 16,-6-4 6-16,0-1 149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2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294 38 316 0,'0'0'182'16,"0"-25"-55"-16,0 25-70 0,0 0-4 15,0 0-2-15,0 0-3 0,0 0-7 16,-22-13-6-16,22 13-5 0,-13-1-6 0,13 1-1 16,-19 4-4-16,19-4-2 15,-25 12-17-15,25-12 0 0,-31 26 0 16,15-3 0-16,-4 6 0 0,-1 5 0 16,-1 3 0-16,1 8 0 0,-1 3 0 0,3 6 0 15,3 1 0-15,3 2 0 0,2-5 0 16,8 5 0-16,3-4 0 0,5-1 0 15,5-2 0-15,3-4 0 0,5-4 0 16,2-6 0-16,4-3 0 0,-1-7 0 16,5 2 0-16,-5-14 0 0,9 12-18 0,-32-26-104 15,36 9-106-15,-19-7-2 0,1-1 12 16,-5-6 12-16,-13 5 206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3.5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165 109 9 0,'0'0'106'0,"21"14"-1"0,-21-14-90 0,0 0-15 16,19 4 0-16,-19-4 4 0,0 0 12 15,24-3 9-15,-24 3 7 0,0 0 8 16,23-11 4-16,-23 11 10 0,0 0 4 16,5-31 4-16,-5 31-6 0,2-21-3 15,-2 21-7-15,0 0-1 0,0 0-3 0,-7-28-5 16,7 28-6-16,0 0-2 0,-15-18-8 15,15 18-2-15,-24-2-3 16,5 3-3-16,19-1-1 0,-39 15-3 16,17-2 2-16,-3 1-4 0,3 6-1 0,-1 4-6 15,3 2 0-15,2-4 0 0,5 8 0 16,5-5 0-16,5 2 0 0,3-4 0 16,4-6 0-16,-4-17 0 0,19 24 0 15,-19-24 0-15,27 13 0 0,-10-12 0 16,1-7 0-16,-18 6 0 0,36-17 0 0,-18 5 0 15,-1-8 0-15,1 2 0 0,-6-7 0 16,-3 3 0-16,0 2 0 0,-9 20 0 16,10-30 0-16,-10 30 0 0,5-19 0 15,-5 19 0-15,0 0 0 0,0 0 0 16,0 0 0-16,11 21 0 0,-11-21 0 16,6 28 0-16,-6-28 0 0,12 31 0 15,-12-31 0-15,24 29 0 0,-24-29 0 16,26 20 0-16,-8-15 0 0,7-2 0 15,-6-2-3-15,10-1-15 0,-12-12-9 0,16 6-3 16,-13-14-5-16,9 11 0 0,-17-17-2 16,9 12 7-16,-12-13 2 0,4 10 8 15,-6-2 7-15,-7 19 13 0,10-27 5 16,-10 27 6-16,4-19-1 0,-4 19 5 16,0 0 2-16,0 0 4 0,0 0 1 0,0 0-3 15,0 0-3-15,-1 32-1 16,2-11 2-16,-4-4-2 0,6 7 0 15,-3-2-8-15,3 2 4 0,-1-6-5 16,-2-18 0-16,8 24 1 0,-8-24 0 0,0 0-3 16,20 5 2-16,-20-5 0 0,17-17-3 15,-17 17 2-15,20-34-3 0,-11 15 0 16,0-2-2-16,2-1 2 0,1-3-3 16,-4-6 3-16,0 7-2 0,1 3 0 15,-3 4-1-15,-2 0 2 0,-4 17-3 0,0 0 3 16,0 0-2-16,0 0-1 15,19-2 1-15,-19 2 0 0,8 32 1 16,0-15 0-16,-1 0 2 0,3 4-3 16,1 4 3-16,1 0-1 0,2-8 1 0,-14-17-1 15,27 28 1-15,-27-28-2 0,34 15 0 16,-14-11 0-16,-3-8 0 0,2-7 0 16,-2 4 0-16,0-2 0 0,1-6 0 15,-18 15 0-15,25-30 0 0,-25 30 0 16,14-29 0-16,-14 29 0 0,9-22 0 0,-9 22 0 15,0 0 0-15,0 0 0 0,0 0 0 16,0 0 0-16,0 0 0 0,-7 20 0 16,7-20 0-16,0 26 0 15,2-8 0-15,-2-18 0 0,13 31 0 0,-13-31 0 16,20 30 0-16,-20-30 0 0,26 19 0 16,-26-19 0-16,34 14 0 0,-15-9 0 15,-1-6 0-15,-18 1 0 0,32-8 0 16,-13 4 0-16,-19 4-19 0,27-15-15 15,-27-3-28-15,21 18-102 0,-21 0-45 0,9-17 4 16,-9 17 1-16,-3-24 79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7:31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339 136 331 0,'0'0'193'0,"0"0"3"16,0 0-150-16,0 0-8 0,0 0-4 0,0 0-2 15,0 0-5-15,0 0-3 0,0 0-6 16,0 0 1-16,0 0-10 15,0 0 4-15,0 0-4 0,0 0-5 16,0 0 5-16,0 0-1 0,-3-15-1 0,3 15-3 16,0 0-2-16,5-18-2 0,-5 18 0 15,3-21 0-15,-3 21 0 0,1-20 0 16,-1 20 0-16,-4-19 0 0,4 19 0 16,-8-18 0-16,8 18 0 0,-15-14 0 15,15 14 0-15,-21-9 0 0,7 7 0 0,-2 5 0 16,-3 2 0-16,-2 3 0 0,-2 4 0 15,0 1 0-15,-1 3 0 0,-2 6 0 16,2 3 0-16,1 0 0 16,1 2 0-16,2 4 0 0,4-1 0 0,3 2 0 15,5-1 0-15,3-2 0 0,6-3 0 16,6 2 0-16,4-6 0 0,6-4 0 16,9-3 0-16,-2-9 0 0,14 9-1 15,-15-30-105-15,18 14-119 0,-5-14 2 16,4 4-2-16,-7-8 4 0,-1 0 200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23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91 313 0,'-4'-13'180'0,"3"-3"-3"15,1 16-142-15,0 0 0 0,0 0 3 16,0 0 3-16,0 0-1 0,0 0-7 16,0 0-3-16,0 0-5 0,0 0-6 15,0 0-4-15,0 0-1 0,0 0-3 0,0 0-1 16,0 0-3-16,0 0-7 0,0 0 0 15,0 0 0-15,0 0 0 0,0 0 0 16,0 0 0-16,14 3 0 0,-14-3 0 16,0 0 0-16,20-6 0 0,-20 6 0 15,24-5 0-15,-8 3 0 0,1-1 0 16,1-2 0-16,1 2 0 0,2-1 0 16,-1 1 0-16,0 0 0 0,1 0 0 15,-1-2 0-15,0 2 0 0,0-1 0 16,1 1 0-16,-3 1 0 0,-1 0 0 0,-1-1 0 15,-1 0 0-15,-15 3 0 0,23-3 0 16,-23 3 0-16,15 1 0 0,-15-1 0 16,0 0 0-16,0 0 0 0,0 0 0 15,0 0 0-15,0 0 0 0,0 0 0 16,0 0 0-16,0 0 0 0,0 0 0 0,0 0 0 16,0 16 0-16,0-16 0 15,0 0 0-15,-9 22 0 0,5-9 0 16,-2 2 0-16,0 3 0 0,-2-1 0 15,-1 5 0-15,-2 1 0 0,-1 1 0 0,-1-1 0 16,-1 1 0-16,-1-1 0 0,-2-1 0 16,1 0 0-16,-1-2 0 0,1 1 0 15,2-3 0-15,0 0 0 0,1-1 0 16,1 0 0-16,1-2 0 0,0-2 0 16,2 1 0-16,9-14 0 0,-17 23 0 0,17-23 0 15,-12 16 0-15,12-16 0 0,0 0 0 16,-7 16 0-16,7-16 0 0,0 0 0 15,0 0 0-15,13 2 0 16,-13-2 0-16,23-3 0 0,-6 0 0 0,2-2 0 16,4-1 0-16,4 0 0 0,0 1 0 15,1 2 0-15,3 1 0 0,-5-2 0 16,1 3 0-16,0-3 0 0,0 6 0 16,-8-8 0-16,16 20-83 0,-17-15-137 15,4 6-7-15,-8-4 3 0,1 4-7 0,-15-5 194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22.4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12 306 0,'0'0'172'0,"-11"-13"6"0,11 13-118 16,0 0-32-16,0 0 3 0,0 0 3 15,0 0 4-15,13 15 3 0,-13-15 0 16,11 24-5-16,-11-24-7 0,18 31-4 16,-6-13-21-16,4 2-4 0,0-1 0 15,4 0 0-15,-2 1 0 0,3-3 0 16,-2 0 0-16,0 0 0 0,-1-1 0 0,-3-2 0 15,-2 1 0-15,-13-15 0 0,22 26 0 16,-22-26 0-16,18 23-24 0,-18-23-33 16,21 15-32-16,-21-15-86 0,0 0-44 15,0 0 9-15,19 0-3 0,-19 0 178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22.0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274 0 321 0,'0'0'177'0,"0"0"5"0,15 5-141 15,-15-5-9-15,-10 17-1 0,10-17 4 0,-15 28 2 16,-3-13 0-16,9 10-1 0,-11-6-7 16,6 8-3-16,-7-4-9 0,3 3-1 15,-3-2-10-15,2 2-6 0,-1-6 0 16,0 2 0-16,4-2 0 0,2 0 0 16,1-2 0-16,0-2 0 0,4-3 0 0,2 0 0 15,7-13 0-15,-9 17 0 0,9-17 0 16,0 0 0-16,-2 14-28 0,2-14-13 15,0 0-18-15,-5-14-23 16,20 17-57-16,-15-3-71 0,4-21 8 0,-1 6 2 16,-4-4 139-16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21.5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27 241 0,'0'0'164'0,"0"0"2"16,0 0-133-1,-13 8-12-15,13-8 12 0,0 0-5 16,0 0 14-16,0 0 0 0,0 0-4 15,0 0-7-15,15 9 3 0,-15-9-4 0,19-1-2 16,-19 1-3-16,34-2-6 0,-16-1-3 16,10 3-2-16,-4-4-3 0,5 3-4 15,-2-1-7-15,0 2 0 0,-3-1 0 16,-1-3 0-16,-5 2 0 0,-4 3 0 16,-14-1 0-16,18 0 0 0,-18 0 0 0,0 0 0 15,0 0 0-15,0 0 0 0,0 0 0 16,0 0 0-16,0 0 0 0,0 0 0 15,0 0 0-15,0 0 0 16,0 0-9-16,0 0-30 0,14 5-25 0,-26-20-33 16,12 15-110-16,0 0-8 0,0 0 13 15,17-15 13-15,-17 15 189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19.8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7 179 0,'0'0'156'16,"0"0"3"-16,0 0-113 0,0 0-4 16,0 0-3-16,0 0-1 0,0 0-3 15,0 0-4-15,0 0-3 0,-5-13-4 16,5 13 0-16,0 0-3 0,0 0-1 0,1 16-2 16,-1-16 0-16,2 20 1 0,1-1-1 15,-3-2-2-15,3 5 1 0,-2 0-5 16,3 6 2-16,-3-2-3 15,2 3 2-15,-2 0-9 0,2 2 4 0,-3-3 4 16,3 4-11-16,-3-5-1 0,0 1 0 16,0-2 0-16,1-1 0 0,0-2 0 15,0-4 0-15,-1 3 0 0,0-5 0 16,0 0 0-16,1-4 0 0,-1-13 0 16,1 17 0-16,-1-17 0 0,0 0 0 0,0 0 0 15,0 0 0-15,0 0 0 0,0 0 0 16,0 0 0-16,0 0-29 0,0 0-27 15,-2-24-36-15,12 11-123 0,-11-2 5 16,6 2-2-16,-3 0 5 0,0-3 206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19.4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13 96 0,'0'0'147'16,"0"0"5"-16,-15-14-102 0,15 14-4 0,0 0 4 15,0 0 2-15,0 0 3 0,0 0-5 16,0 0-5-16,0 0-5 0,0 0-4 15,0 0-4-15,0 0-5 0,0 0-1 16,0 0-5-16,-1 16-1 0,1-16-2 16,2 17 0-16,-2-17-4 0,3 28-1 15,-2-15-3-15,3 6-5 0,-2-2-5 16,3 3 0-16,-3-3 0 0,2 1 0 16,0-2 0-16,0 1 0 0,0 0 0 15,-4-17 0-15,8 24 0 0,-8-24 0 0,7 21 0 16,-7-21 0-16,8 17 0 0,-8-17 0 15,0 0-13-15,15 7-6 0,-1-2-13 16,-14-5-11-16,27-4-16 0,-23-13-17 16,22 18-24-16,-22-19-43 0,10 7-51 15,-1-3 0-15,-6-4 45 0,6 6 149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09.4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68 6 0,'0'0'146'0,"-17"4"11"0,17-4-88 16,-13 4-7-16,13-4 0 0,0 0-1 15,-22 0-5-15,22 0 2 0,0 0-8 0,0 0-3 16,0 0-7-16,0 0-2 0,0 0-3 15,0 0-7-15,0 0 1 0,0 0-6 16,0 0-4-16,0 0-4 0,0 0-3 16,0 0-4-16,0 0-6 0,0 0-2 15,0 0 0-15,0 0 0 0,0 0 0 0,0 0 0 16,21 0 0-16,-7-3 0 0,4 0 0 16,5 1 0-16,5-2 0 15,3-4 0-15,4 0 0 0,1 1 0 16,2-1 0-16,0 1 0 0,1-1 0 0,-2 0 0 15,-2 1 0-15,-5 7 0 0,-4-1 0 16,-5 2 0-16,-6-2 0 0,-15 1 0 16,20 5 0-16,-20-5 0 0,0 0 0 15,0 0 0-15,0 0 0 0,0 0 0 16,0 0 0-16,0 0 0 0,0 0 0 0,0 14 0 16,0-14 0-16,0 0 0 0,0 0 0 15,0 0 0-15,0 0 0 16,-17 10 0-16,17-10 0 0,0 0 0 15,0 0 0-15,0 0 0 0,-14 9 0 0,14-9 0 16,0 0 0-16,0 0 0 0,0 0 0 16,0 0 0-16,-13 9 0 0,13-9 0 15,-9 13 0-15,9-13 0 0,-12 26 0 16,2-8 0-16,0 4 0 0,-2 2 0 16,0 2 0-16,-2 3 0 0,-1 0 0 0,-3 3 0 15,2 0 0-15,-2-2 0 0,-2 0 0 16,0-1 0-16,0-2 0 0,1 1 0 15,-1-1 0-15,3-3 0 0,0-4 0 16,3 2 0-16,2-5 0 0,2-2 0 16,10-15 0-16,-14 19 0 0,14-19 0 15,0 0 0-15,-8 14 0 0,8-14 0 16,0 0 0-16,0 0 0 0,0 0 0 16,0 0 0-16,0 0 0 0,18 2 0 15,-18-2 0-15,18 2 0 0,-18-2 0 0,28-3 0 16,-9 3 0-16,3 0 0 0,4-3 0 15,4 1 0-15,4-1 0 0,3 0 0 16,3 3 0-16,1-6 0 0,1 2 0 16,-3-4 0-16,7 16-9 0,-22-6-222 15,8 0 0-15,-10-3-1 0,-4-1-1 0,-18 2 147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06.9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-1-2 199 0,'4'-16'171'0,"-4"16"-6"16,0 0-124-16,0 0-1 15,0 0 1-15,0 0 1 0,0 0 0 16,0 0-5-16,0 0-7 0,0 0-3 15,0 0 0-15,0 0-2 0,11 13-2 16,-11-13 2-16,14 11-6 0,-14-11-3 16,26 24-4-16,-9-3 6 0,6 5-12 15,-1 5 5-15,3 11-6 0,0 3-4 16,1 10-1-16,-3 6 0 0,0-2 0 16,-5 4 0-16,-2 4 0 0,-5-3 0 15,-3-1 0-15,-4-3 0 0,-3-2 0 0,-5-7 0 16,-2 2 0-16,-4-7 0 0,-2-2 0 15,-4-2 0-15,-1-3 0 0,-3-6 0 16,0-3 0-16,-2-1 0 0,0-6 0 16,2-2 0-16,-1-5 0 0,6-1 0 15,-4-13-8-15,15 13-42 0,-14-22-35 0,18 7-73 16,0 0-63-16,0 0 9 0,0 0-7 16,17-20 150-16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05.3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212 12 351 0,'0'0'188'0,"7"-13"14"15,-23 9-159-15,16 4-9 0,0 0-1 16,0 0-1-16,0 0-5 0,0 0 0 16,0 0-4-16,-14 8-8 0,14-8-2 15,-15 8-2-15,15-8 1 0,-20 15-1 0,8-7-10 16,2 8-1-16,-5 2 0 0,1 5 0 15,0 0 0-15,0 7 0 0,-1 2 0 16,3 10 0-16,-1 5 0 16,1 7 0-16,4 3 0 0,1 10 0 0,2 3 0 15,3 7 0-15,3 2 0 0,2 2 0 16,4-2 0-16,4-5 0 0,1-5 0 16,5-7 0-16,1-6 0 0,4-6 0 15,-1-8 0-15,2-8 0 0,-1-2 0 16,-1-6 0-16,-2-1 0 0,-1-3 0 0,-3-4 0 15,-4-2 0-15,-11-16 0 0,14 20 0 16,-14-20 0-16,7 13 0 0,-7-13 0 16,0 0 0-16,0 0 0 0,0 0 0 15,0 0 0-15,0 0 0 0,0 0 0 16,0 0 0-16,0 0 0 0,0 0 0 16,0 0 0-16,-19-8-50 0,19 8-56 15,0 0-110-15,0 0-10 0,0 0 8 16,-11-19 12-16,11 19 206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9.18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61 97 442 0,'0'0'193'0,"0"0"-3"0,-44-13-142 15,44 13-18-15,-8 17-2 0,11 1 0 0,-3-18-5 16,-7 37-3-16,3-17-7 0,6 9-5 15,-1-4-8-15,3 4 0 0,1-3 0 16,2-2 0-16,3-2 0 0,4-3 0 16,3-2 0-16,0-3 0 0,2-3 0 15,3-2 0-15,0-5 0 0,2-1 0 0,-1-6 0 16,-2-2 0-16,0-7 0 0,-4-4 0 16,-1-5 0-16,-3-5 0 15,-4-2 0-15,-4-5 0 0,-1-4 0 16,-4 2 0-16,-2-1 0 0,-1-1 0 0,-2 6 0 15,-2 2 0-15,5 5 0 0,-7-1-16 16,9 25-47-16,0 0-129 0,-7-17-16 16,7 17 5-16,0 0-6 0,0 0 78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2.27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238 29 513 0,'-24'-25'207'0,"24"25"-7"15,-19-8-168-15,19 8-3 0,-19 10-3 16,19-10-10-16,-25 27-16 0,15-7 0 16,-6 3 0-16,0 8 0 0,-1 0 0 15,-3 2 0-15,3 4 0 0,1-8 0 0,12 8 0 16,-18-22-62-16,11 16-142 0,11-31-8 15,-9 32 4-15,9-32-8 16,0 0 96-16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04.1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0-3 298 0,'0'0'188'0,"0"0"5"15,19 0-134-15,-19 0-12 0,0 0-5 16,0 0-2-16,0 0-3 0,0 0-4 15,0 0-4-15,0 0-5 0,0 0-4 16,0 0-7-16,0 0-13 0,0 0 0 16,0 0 0-16,0 0 0 0,0 0 0 0,0 0 0 15,0 0 0-15,0 0 0 0,0 0 0 16,0 0 0-16,0 0 0 0,0 0 0 16,0 0 0-16,0 0 0 0,0 0 0 15,0 0 0-15,0 0 0 0,0 0 0 16,0 0 0-16,0 0 0 0,0 0 0 15,0 0 0-15,0 0 0 0,6 16 0 16,-6-16 0-16,14 20 0 0,-5-3 0 16,3 0 0-16,4 5 0 0,1 4 0 15,0-2 0-15,2 1 0 0,-1 4 0 0,2 0 0 16,2 0 0-16,1 1 0 0,-1-5 0 16,1 2 0-16,0 1 0 0,1-6 0 15,0 0 0-15,-2 2 0 0,-1-2 0 16,-3-5 0-16,-3-1 0 0,-15-16 0 15,22 24 0-15,-22-24 0 0,10 16 0 0,-10-16 0 16,0 0 0-16,0 0 0 16,0 0 0-16,0 0 0 0,0 0 0 15,0 0 0-15,0 0 0 0,0 0 0 16,0 0-135-16,0 0-98 0,-17-3 2 0,17 3 2 16,0 0 35-16,-14-8 194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03.5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321 7 284 0,'16'-8'180'0,"-16"8"-82"0,0 0-41 16,0 0 0-16,0 0 1 0,0 0-1 0,0 0-7 15,0 0-7-15,0 0-5 0,0 0-6 16,0 0-4-16,0 0-5 0,0 0-6 16,-13 17-16-16,13-17-1 15,-13 31 0-15,2-13 0 0,-1 4 0 0,-4 4 0 16,0 5 0-16,-5 2 0 0,0-1 0 15,-2 0 0-15,-1 2 0 0,0 4 0 16,-1-3 0-16,1-2 0 0,2-1 0 16,2-3 0-16,2-4 0 0,5-5 0 15,3-4 0-15,10-16 0 0,-12 16 0 0,12-16 0 16,0 0 0-16,0 0 0 0,0 0 0 16,0 0-12-16,0 0-43 0,17 2-28 15,-24-19-56-15,7 17-81 0,12-16 10 16,-7 3-3-16,-5 13 123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55.91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22 285 3 0,'0'0'133'0,"0"0"9"0,-24-12-97 16,24 12-2-16,0 0-4 15,0 0 1-15,0 0-2 0,0 0 1 16,0 0-3-16,0 0 0 0,0 0 3 15,0 0 4-15,0 0 0 0,6 15-1 0,-6-15-5 16,2 15-4-16,-2-15-4 0,4 24-2 16,-4-24-7-16,4 32-6 0,-3-12-4 15,4-1 0-15,-4-4-5 0,3 5 3 16,-1-3 4-16,0 1-10 0,-3-18 8 16,6 25-9-16,-6-25 7 0,6 20-10 0,-6-20 12 15,0 0-9-15,0 0-5 0,11 14 9 16,-11-14-1-16,0 0 5 0,8-17-9 15,-8 17 9-15,16-29-9 16,-2 7 4-16,3-7-4 0,3-8-3 0,6-3-19 16,-4-14-25-16,22 19-59 0,-15-21-109 15,5 7 0-15,-5-6 0 0,2 1 16 16,-3 4 199-16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55.07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0 240 133 0,'0'0'121'0,"0"0"-45"0,0 0-67 16,0 0-1-16,0 0 5 0,0 0 4 15,0 0 4-15,0 0 7 0,0 0 6 0,0 0 3 16,0 0 0-16,0 0-3 0,0 0-5 15,0 0-5-15,0 0-3 16,0 0 2-16,0 0-3 0,0 0 0 16,0 0 1-16,0 0 3 0,0 0 0 0,8 18 5 15,-8-18-3-15,10 16-5 0,-10-16-3 16,17 21-1-16,-17-21-5 0,15 28 1 16,-7-11-5-16,3 2-5 0,-4 0 7 15,3-2-8-15,-3 0 6 0,0 0-9 16,0-2 10-16,-7-15-12 0,10 22 12 0,-10-22-6 15,0 0 5-15,12 15-1 0,-12-15 1 16,0 0 1-16,0 0-1 0,10-18 6 16,-6 0-12-16,4-4 7 0,0-6-12 15,5-4 2-15,3-3-13 0,0-13-11 16,18 15-44-16,-12-16-142 0,14 2 3 16,0-3-3-16,5-1-3 0,-2 1 148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59.87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-6 298 277 0,'0'0'166'0,"0"0"8"32,0 0-145-32,0 0 3 0,-15-2 1 0,15 2 4 15,0 0-5-15,0 0-1 0,0 0-5 0,0 0 2 16,0 0-10-16,0 0 4 0,0 0-11 16,0 0 3-16,0 0-2 0,0 0 1 15,0 0-5-15,0 0 2 0,0 0-1 16,0 0 0-16,0 0 1 0,0 0-1 15,0 0-2-15,16 17-3 0,-16-17-2 0,7 16-2 16,-7-16 0-16,8 20 0 0,-8-20 0 16,8 21 0-16,-8-21 0 0,8 19 0 15,-8-19 0-15,9 16 0 0,-9-16 0 16,0 0 0-16,0 0 0 0,16 16 0 16,-16-16 0-16,0 0 0 0,23-3 0 15,-23 3 0-15,33-16 0 0,-9 0 0 16,7-7 0-16,4-4 0 0,9-3 0 15,-1-13 0-15,18 15-65 0,-19-15-141 16,19-2-15-16,-3-4-5 0,3 0 2 0,-6 0 144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44.9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24 248 0,'-18'7'170'0,"18"-7"3"0,0 0-114 0,0 0-36 15,0 0 1-15,0 0 2 0,0 0 5 16,0 0-4-16,0 0-1 0,0 0-1 16,0 0-3-16,21-6 0 0,-4 5-6 15,-17 1-3-15,33-8-4 0,-14 5-3 16,3 0-1-16,2-1 0 0,1 3-1 0,-3-2 1 16,3 1 1-16,-3 0 0 15,1 5 2-15,-4-4 0 0,-1 4 3 16,-4-3-6-16,-14 0 2 0,23 7-3 15,-23-7 0-15,14 12-1 0,-14-12 2 0,9 18-5 16,-6-2 1-16,-5 2 2 0,2 4-2 16,-1 2 0-16,0 6 3 0,0-1-4 15,0 6 3-15,-1-1-3 0,2 0 2 16,0 1 0-16,1 2-2 0,-1-1 0 16,2-5 0-16,0 5 0 0,-1-1 0 0,2-3 0 15,0 2 0-15,-2-3 0 0,3 1 0 16,-1-2 0-16,-1 3 0 0,3-5 0 15,-2 1 0-15,0-1 0 16,1 1 0-16,-2-5 0 0,1-1 0 0,0-2 0 16,-2-3 0-16,0-2 0 0,-1-16 0 15,0 23 0-15,0-23 0 0,-2 15 0 16,2-15 0-16,0 0 0 0,0 0 0 16,-17 12 0-16,17-12 0 0,-18 2 0 15,18-2 0-15,-27-3 0 0,10 2 0 0,-3-3 0 16,-3 0 0-16,0 2 0 0,-5 0 0 15,2 0 0-15,-3-4 0 0,4 8 0 16,-4-10-27-16,13 17-26 0,-18-21-43 16,14 13-114-16,4-3-7 0,16 2 8 15,-21 3-1-15,21-3 210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44.9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56 214 0,'0'0'151'0,"1"-21"12"0,7 4-98 16,-8 17-55-16,0 0 2 0,23-10 5 15,-23 10 9-15,21-6 1 0,-21 6 5 16,25-1 0-16,-25 1 2 0,31 2-3 0,-31-2-4 15,33 8-5-15,-18-4-6 0,7 8-5 16,-6 0 4-16,4 5-12 0,-6-1 8 16,0 3-10-16,-3 0 6 0,-1 3-6 15,-4-2 6-15,-3 4-7 0,-3-5 2 16,-1 1 3-16,-4-4-2 0,-2 0 2 0,-2-2-3 16,-2 1 2-16,11-15-1 15,-26 20-1-15,10-12 0 0,-2-2-4 16,-1-1-5-16,-4-5-5 0,5 2-8 15,-9-8-9-15,11 7-15 0,-17-18-18 0,33 17-37 16,-37-9-76-16,20-2-23 0,1 0 8 16,0-2 66-16,16 13 124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44.9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24 335 0,'0'0'182'0,"0"0"15"16,-3-25-97-16,3 25-79 0,0 0-1 31,-1 18-1-31,1-18 13 0,-5 21-13 0,5-21 9 0,-4 26-14 0,4-26 5 15,-1 25-11-15,1-25 7 16,0 24-11-16,0-24 0 0,3 23-1 0,-3-23-5 16,3 21-3-16,-3-21-8 0,2 20-5 15,-2-20-14-15,0 0-18 0,7 27-26 16,-7-27-24-16,0 0-49 0,0 0-52 16,0 0-1-16,0 0 31 0,0 0 171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13T09:58:41.9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55 165 0,'0'0'141'0,"0"0"-70"15,0 0-33-15,0 0-7 0,0 0 3 0,-7-15-2 16,7 15 10-16,0 0-11 0,0 0 5 16,10-15-8-16,-10 15 5 15,0 0-10-15,28-8 4 0,-28 8-3 16,23-8-6-16,-23 8-2 0,28-5-2 0,-28 5 0 16,27-4-2-16,-27 4 0 0,26 0-3 15,-26 0-2-15,24 8-1 0,-24-8-5 16,18 9 3-16,-18-9-3 0,0 0 0 15,18 20-2-15,-18-20 3 0,3 17-3 16,-3-17 5-16,-1 17 9 0,1-17-10 0,-8 16 5 16,8-16-10-16,-13 18 11 0,13-18-11 15,-17 14 11-15,17-14-14 0,-20 13 3 16,20-13-2-16,-19 9 4 0,19-9 1 16,-16 4 0-16,16-4 0 0,0 0-3 15,-16 5 4-15,16-5-1 0,0 0-1 16,0 0-1-16,0 0 2 0,0 0-2 15,0 0 1-15,0 0 1 0,0 0-1 16,0 0-1-16,21-10 1 0,-21 10 0 16,20-2-1-16,-20 2 1 0,23 0-1 0,-23 0-1 15,27 5 2-15,-27-5-1 0,26 12 0 16,-26-12-3-16,22 16 4 0,-22-16-3 16,21 25 4-16,-21-25-1 0,15 29 1 15,-11-14-3-15,-1 0 3 0,-2 1 1 16,-1-16-1-16,-2 26-1 0,2-26 3 15,-11 19-4-15,11-19 3 0,-18 18-2 16,18-18 1-16,-24 11-1 0,24-11 1 16,-30 14 0-16,14-8-2 0,-2-3 0 15,1-5 1-15,0 0 0 0,-1-2 0 0,1-1-1 16,-1-3-2-16,18 8-4 0,-29-19-2 16,29 19-4-16,-25-17-8 0,25 17-16 15,-18-11-19-15,18 11-24 0,0 0-44 16,0 0-67-16,0 0 5 0,0 0 14 15,0 0 172-15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9.5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3 359 0,'0'0'185'0,"-9"-3"-8"0,9 3-138 16,0 0 2-16,-13 5-3 0,15 6 7 16,-2-11-2-16,-5 19-2 0,1-8-9 15,5 6-9-15,-3-3-23 16,3 5 0-16,-1-2 0 0,2 3 0 0,0-1 0 15,1-2 0-15,1 0 0 0,-2-2 0 16,5-2 0-16,-3 2 0 0,0-4 0 16,-1-1 0-16,3-1 0 0,-6-9-5 15,11 15-42-15,-11-15-21 0,10 11-66 16,-10-11-80-16,0 0 10 0,10 3-7 0,-10-3 72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2.10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-3 166 139 0,'0'0'147'0,"-1"21"2"0,1-21-99 15,0 0-2-15,3 19 8 0,-3-19-3 16,0 0-5-16,0 0-3 0,0 0-6 0,0 0-3 16,18 18-2-16,-18-18-8 0,18-3-4 15,-18 3-4-15,32-11-4 0,-32 11-2 16,33-11-3-16,-16-5-1 0,2 1-4 16,-19 15 1-16,28-31-4 0,-28 31 2 15,19-30-1-15,-12 9 2 0,-1-2-1 0,-6 23 1 16,1-22-1-16,-1 22 3 15,-10-28-1-15,10 28 1 0,-20-13 0 16,20 13-2-16,-22 12 2 0,22-12 0 16,-28 14-4-16,10 2-2 0,3 7 0 0,5-2 0 15,-1 1 0-15,-3-4 0 0,4 9 0 16,2-1 0-16,5 4 0 0,6-5 0 16,4-3 0-16,0-1 0 0,7-2 0 15,-1-1 0-15,-13-18 0 0,36 13 0 16,-10-11 0-16,2-5 0 0,-8-2 0 0,2-2 0 15,2-3 0-15,3-6 0 0,-4 1 0 16,3-6 0-16,-7 0 0 0,-1-1 0 16,2-4 0-16,1 0-1 15,-4-1-1-15,-1 5 2 0,4 3-1 0,-3 6 0 16,-17 13 0-16,33-25-1 0,-16 16 2 16,0 5 1-16,0 3 1 0,0 1 2 15,0 4-3-15,-17-4-1 0,34 14 0 16,-16-4 0-16,3 9 0 0,-4-2 0 15,4-1 0-15,-4 1 0 0,3 2 0 0,-2-5 0 16,1 6 0-16,-2-5 0 0,0 5 0 16,0-4 0-16,-17-16 0 0,34 34 0 15,-34-34-30-15,32 25-33 0,-32-25-54 16,0 0-89-16,0 0-4 0,21-14 7 16,-21 14 10-16,5-29 193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9.2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27 240 0,'0'0'150'16,"-10"0"6"-16,10 0-117 0,0 0-11 15,0 0 5-15,0 0-4 0,0 0 9 16,0 0 5-16,0 0 0 0,0 0-6 16,0 0-2-16,13-4-4 0,-13 4-2 15,19 0 1-15,-6-2-6 0,7 2-6 16,-2-4-4-16,3 3-8 0,-1-3-6 16,0 3 0-16,-1-1 0 0,-1 0 0 0,-4 0 0 15,-2 2 0-15,-4 0 0 0,-8 0 0 16,13 0 0-16,-13 0 0 0,0 0 0 15,0 0 0-15,10 1 0 0,-10-1 0 16,0 0-7-16,0 0-18 0,0 0-10 16,0 0-25-16,0 0-29 0,0 0-81 15,0 0-29-15,-10-6 1 0,10 6 6 16,0 0 145-16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8.5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195 60 210 0,'7'-11'129'0,"-7"11"-51"0,11-5-63 0,-11 5 4 15,0 0 3-15,0 0 4 0,0 0 6 16,0 0-3-16,0 0 1 16,3-11 3-16,-3 11-3 0,0 0-7 15,0 0-2-15,-2-11 2 0,2 11-5 0,0 0 2 16,0 0-4-16,-11-10 0 0,11 10-7 16,-11-5 8-16,11 5-2 0,-14-5 4 15,14 5 1-15,-17-2-1 0,17 2 0 16,-19 2-3-16,9 3 6 0,-4-3-3 15,2 7 0-15,-3 1-10 0,2 0 2 0,-3 3 2 16,3 4-7-16,0 2-6 0,3 2 0 16,0 1 0-16,4 1 0 0,0-1 0 15,4 4 0-15,2-4 0 0,0-1 0 16,3-6 0-16,4 1 0 0,1-3 0 16,3 0 0-16,4-6 0 0,2 3 0 0,2-7 0 15,2 1 0-15,2 0 0 16,-2-6 0-16,9 7-33 0,-13-16-79 15,10 11-85-15,-8-10-27 0,4 7 17 16,-5-5-8-16,0 2 181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6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248 41 258 0,'0'0'152'0,"0"0"4"16,9-5-139-16,-9 5 4 0,0 0 2 16,0 0 4-16,0 0 4 0,-14-13 4 15,14 13-6-15,-13-4-4 0,13 4 2 16,-16-2-3-16,16 2-1 0,-20-2-6 16,11 1-2-16,-5-4 0 0,3 2-5 15,-4 2 5-15,2 1-10 0,-2-4 10 16,2 2-6-16,-2 2 5 0,3 4-2 15,0 3-9-15,2 2 5 0,1-11-2 16,0 6 2-16,0 1-7 0,9-5 1 0,-12 14 1 16,8-5 3-16,4-9 4 0,-8 16-9 15,6 2-1-15,0-2 0 0,2 1 0 16,1 3 0-16,0-2 0 0,1 6 0 16,-1-4 0-16,2 6 0 0,1-2 0 15,0 6 0-15,-1 0 0 0,1 0 0 0,0 0 0 16,-1 0 0-16,1 1 0 15,-2-2 0-15,0-1 0 0,1 1 0 16,1 0 0-16,-4-1 0 0,2 0 0 16,0-2 0-16,-1 0 0 0,-1-5 0 0,0-1 0 15,-1-3 0-15,0-3 0 0,1 2 0 16,-1-1 0-16,1-4 0 0,1-1 0 16,0-1 0-16,-1-9 0 0,2 11 0 15,-2-11 0-15,0 0 0 0,0 0 0 16,0 0 0-16,0 0 0 0,10 4 0 0,-10-4 0 15,14 0 0-15,-5-4 0 0,2 6 0 16,2-2 0-16,0 3 0 16,0-6 0-16,3-1 0 0,-2 2 0 15,0 4 0-15,3 2 0 0,-5-8 0 0,6 15-12 16,-18-11-151-16,24-2-58 0,-15 6 2 16,4-4 1-16,-13 0 29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5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13 203 0,'0'0'151'0,"3"-9"14"0,-3 9-80 0,0 0-52 16,0 0 3-16,0 0 6 0,13-4 3 15,-13 4 2-15,17-2 1 16,-17 2-9-16,26 2-5 0,-13-2-8 16,9 4-3-16,-5-1-7 0,6 3 1 0,-2-2-5 15,1 5-11-15,-2-3-1 0,0 5 0 16,-1-1 0-16,-2 2 0 0,0 1 0 16,-4 2 0-16,-4 0 0 0,-1 1 0 15,-5 1 0-15,-1 0 0 0,-3-1 0 16,-3 0 0-16,-4-1 0 0,-1-3 0 0,-2 1 0 15,-2-1 0-15,-3-1 0 0,-1-1 0 16,-4-1 0-16,3 0 0 0,-5-3 0 16,1 3 0-16,2-2 0 0,-1-4 0 15,5 5 0-15,-5-10-48 0,14 13-63 16,-9-10-106-16,7 4 5 0,-5-7-4 16,3 3 5-16,1-3 204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5.5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9 347 0,'2'-10'172'0,"-2"10"-4"15,0 0-146-15,0 0 5 0,0 0 3 16,-2 9 5-16,2-9 3 0,3 13 8 16,-3-13-6-16,-1 19-4 0,-2-9-7 15,6 6-4-15,-5-4-17 0,4 5-8 16,-2-4 0-16,1 1 0 0,0-1 0 15,3 0 0-15,-3-1 0 0,2-1 0 0,-1 0 0 16,-2-11 0-16,2 16 0 0,-2-16 0 16,6 14 0-16,-6-14 0 0,1 9 0 15,-1-9-14-15,0 0-38 0,0 0-22 16,0 0-87-16,0 0-51 0,0 0 9 16,0 0-4-16,8-12 108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5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55 227 0,'0'0'156'0,"0"0"-4"0,-10 4-127 16,10-4-2-16,0 0 6 0,0 0-2 0,0 0 5 16,0 0-5-16,0 0-5 0,0 0-2 15,-1-9-8-15,1 9-4 0,9-8 0 16,-9 8-4-16,16-9 3 0,-4 5 4 16,3-3 2-16,3 2-3 0,-2-2 10 15,5 5 3-15,-7-2-4 0,7 3 2 16,-3-2-3-16,0 3-2 0,-4 0-1 15,0 2-7-15,-3-1-1 0,0 3-1 16,-2 1-3-16,-9-5-2 0,9 12 2 16,-9-12 4-16,3 17-5 0,-6-7 8 0,-2 1-10 15,-2-1-5-15,-2-1-2 0,0-1 14 16,-4 1-6-16,2 0-4 0,-2-5-2 16,0 1-3-16,2-1 4 0,-1 0 10 15,1 0-1-15,1 0-3 0,10-4-2 16,-15-1-4-16,15 1 4 0,0 0 8 0,-12 8-11 15,12-8 6-15,0 0-3 0,0 0-6 16,0 0 6-16,9 6 0 16,-9-6-2-16,14 0-4 0,-3-3 8 15,0-2-7-15,2 7 0 0,2 1 10 0,0 3-13 16,1-3 15-16,-1 1-8 0,0-1 9 16,-2 1-4-16,2 5-4 0,-2-2 5 15,-1 2-4-15,-2-1 0 0,0-1-1 16,-1 2-2-16,-3 2-6 0,-1-1 8 15,-3 1-1-15,-2-11-8 0,-4 18 2 0,4-18 4 16,-11 15 8-16,2-8 2 0,-1-1 0 16,-2 0-15-16,-4-1 14 0,1-2 1 15,-1-2-1-15,-1 2-7 0,-1 1-6 16,-2-3-2-16,1 2 11 0,-1-3 3 16,1-2-7-16,-1-1-4 0,-1 1-6 15,3-2 12-15,0-2-17 0,4 4-7 16,-4-8-24-16,18 10-36 0,-17 4-119 15,17-4 10-15,-11 0-4 0,11 0 9 16,0 0 188-16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2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20 332 0,'0'0'166'0,"-4"-20"-4"15,4 20-127-15,0 0 4 0,7 10 4 16,-7-10 7-16,2 12-1 0,-2-12-2 15,5 19-5-15,-6-8-14 0,3 5-3 0,0-2-20 16,0 2-5-16,2 0 0 0,-3 1 0 16,0-2 0-16,0 0 0 0,4-1 0 15,-2-1 0-15,-3-2 0 0,2 0 0 16,2 1 0-16,-4-12 0 0,7 19-21 16,-7-19-39-16,4 14-97 0,-4-14-59 0,4 10 7 15,-4-10-7-15,0 0 73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1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34 222 0,'0'0'153'16,"0"0"16"-16,0 0-90 0,0 0-42 15,0 0 0-15,10 1 4 0,-10-1 5 16,12 1 2-16,-12-1 3 0,24-1-13 0,-13-3-2 16,8 6-8-16,-2-6-6 0,2 3-6 15,0-3-16-15,2 2 0 0,-1-3 0 16,0 2 0-16,-3 0 0 0,1 1 0 16,-7-3 0-16,3 3 0 0,-4 0 0 15,-10 2 0-15,14 0 0 0,-14 0 0 0,0 0 0 16,0 0 0-16,12 0 0 15,-12 0 0-15,0 0-13 0,0 0-31 16,0 0-16-16,0 0-27 0,0 0-59 16,0 0-61-16,0 0 1 0,0 0 4 0,0 0 145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00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18 276 0,'0'0'149'0,"0"0"0"15,0 0-131-15,0 0-2 0,10 0 3 16,-10 0 5-16,13-4 4 0,-13 4 3 16,17-9 3-16,-17 9 0 0,18-4-4 15,-18 4-1-15,23-1-4 0,-14 0-1 16,5 5-4-16,-14-4-4 0,21 12-2 0,-21-12-1 16,18 18 0-16,-11-9-5 0,-1 2 2 15,-1 1-4-15,-1 1 5 0,-2 2-2 16,2 4 3-16,-1-4-7 0,-1 6-5 15,0 1 0-15,0 0 0 0,-1 2 0 16,2 4 0-16,0-1 0 0,0 1 0 16,-1 2 0-16,1 0 0 0,-4-2 0 15,5 2 0-15,2-2 0 0,-1-4 0 16,-1 0 0-16,1-2 0 0,-4-4 0 16,2-1 0-16,1-2 0 0,0 1 0 0,-5-3 0 15,1-1 0-15,-2 0 0 0,2-12 0 16,-7 17 0-16,7-17 0 0,-9 15 0 15,-1-10 0-15,1 0 0 0,-1-1 0 16,-5-2 0-16,2 0 0 0,-2 0 0 16,-5-3 0-16,-1 2 0 0,3-3 0 15,0 0 0-15,-5-1 0 0,9 3-4 16,-8-6-49-16,22 6-72 0,-18 5-81 16,18-5-4-16,-15 0 4 0,15 0-6 15,0 0 206-15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9.7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35 368 0,'0'0'166'0,"5"-11"-7"16,-5 11-146-16,7-9 0 0,-7 9 7 15,14-7 1-15,-14 7 7 0,23-5 0 0,-23 5 5 16,24-3 0-16,-24 3-4 0,22 1-2 16,-7 1-7-16,4 4-2 0,-7-1-6 15,3 4 0-15,0 1-4 16,-2 2-1-16,3 0-4 0,-4 1 2 0,-3 3-5 15,-2 0 0-15,-3 0 0 0,0 1 0 16,-5-2 0-16,1 1 0 0,-5-1 0 16,0-1 0-16,-6-1 0 0,-1-3 0 15,-4-1 0-15,0 1 0 0,-3-3 0 16,-1-1 0-16,2-1 0 0,-1-3 0 0,1 3-13 16,-3-6-16-16,10 5-21 0,-11-12-29 15,22 8-116-15,-20-4-12 0,11 3 10 16,-1-4-6-16,10 5 154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1.29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0 330 0,'0'0'194'0,"0"0"3"0,14 20-101 16,-14-20-40-16,0 0-6 0,0 0-5 15,30-1-8-15,-30 1-19 0,30-2-18 0,-7 2 0 16,0 2 0-16,-1 0 0 0,2-8 0 15,5 16-21-15,-29-10-117 16,32-9-70-16,-32 9-5 0,28-4 1 16,-28 4-7-16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9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0 427 0,'0'0'174'0,"0"0"10"0,0 0-158 16,0 0-2-16,0 0 4 0,0 0 1 15,4 14 1-15,-4-14-2 0,0 17-1 16,1-9-9-16,1 6-1 0,-2-1-7 16,4 2-9-16,-1 0-1 0,-4 0 0 0,5-2 0 15,-1 0 0-15,-1-2 0 0,-2 0 0 16,3-1 0-16,-3-10 0 0,8 16 0 15,-8-16-15-15,7 11-19 0,-7-11-11 16,0 0-22-16,0 0-32 0,0 0-97 16,0 0-6-16,0 0 11 0,0 0 18 0,-13-8 173 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9.0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84 20 96 0,'0'0'134'0,"0"0"9"16,12-4-94-16,-12 4-7 0,0 0-2 16,-12-8 1-16,12 8-3 15,0 0-3-15,-9-1-4 0,0-2-1 16,9 3-2-16,-10 0-2 0,10 0-3 0,-11 2-1 15,11-2-1-15,-12 1-1 0,12-1-3 16,0 0-1-16,-11 4 0 0,11-4 0 16,0 0-2-16,0 0-2 0,0 0-2 15,0 0-4-15,0 0 0 0,12-5-3 16,-12 5-1-16,11-2-1 0,0 1 1 0,-11 1 2 16,14-2 0-16,-4 1 2 0,6 2 1 15,-2-2-2-15,-4 3 3 0,2-1-2 16,-1 2 3-16,2 0-9 0,-1-1 5 15,-12-2-1-15,10 7 2 0,-10-7-3 16,2 9-1-16,-2-9-1 0,-7 10 0 16,7-10 4-16,-14 11-3 0,3-5-2 15,11-6-2-15,-14 13 1 0,3-6 1 16,0-1 0-16,1 1 0 0,-5-2 4 16,5 2-5-16,1-2 1 0,-7-2 1 0,16-3 2 15,-14 5-2-15,14-5-1 0,0 0 0 16,-11 7-3-16,11-7 5 0,0 0-2 15,0 0-1-15,9 2-2 0,-9-2 4 16,9 1 0-16,-9-1 0 0,21 0-2 16,-2 2 2-16,-3 1-2 0,3 2 2 15,-8 0-2-15,7 2 1 0,-1 1-3 16,1-1 2-16,2 2 0 0,-6-1 1 16,-14-8-2-16,21 17 0 0,-8-9 2 15,-2 0 0-15,-11-8-1 0,3 16 3 0,-3-16-3 16,-8 14 2-16,8-14-3 0,-12 12 5 15,3-6 1-15,-2-2-2 0,-4 1-3 16,2-1 3-16,-2 1-7 0,-5-3 1 16,-2 2 2-16,1-1 9 0,-3-2-7 15,2 0-1-15,4-2 3 0,0-1-12 16,6 5-2-16,-3-8-10 0,15 5-25 16,-13-5-43-16,13 5-108 0,0 0-9 15,0 0 9-15,0 0-4 0,1-10 172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8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0 417 0,'-9'2'181'0,"9"-2"-1"0,0 0-152 16,-4 15 2-16,4-15-3 0,0 20 7 15,-4-10 1-15,5 7-2 0,-6-3-8 16,9 4-3-16,-1-2-11 0,2 1-11 16,0-1 0-16,-7 1 0 0,8-2 0 15,-4 0 0-15,2-3 0 0,-3-2 0 16,-1 0 0-16,0-10 0 0,9 15-10 16,-9-15-43-16,11 9-76 0,-11-9-81 0,17 1 8 15,-17-1-9-15,20-8 12 0,-20 8 191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8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36 50 0,'3'13'133'0,"-3"-13"8"0,-13-3-72 15,13 3-11-15,0 0-3 16,0 0-4-16,-12 3-6 0,12-3-3 0,0 0 2 16,0 0 0-16,0 0-4 0,0 0 1 15,0 0-4-15,16 6-5 0,-16-6 0 16,22-3-4-16,-12-2-4 0,7 5-5 16,-3-6 3-16,6 2-13 0,-1-1-2 15,1 0-7-15,-5 2 0 0,5 1 0 0,-6-1 0 16,4 0 0-16,-18 3 0 0,17 3 0 15,-17-3 0-15,0 0 0 0,10 2 0 16,-10-2 0-16,0 0 0 0,0 0 0 16,0 0 0-16,0 0 0 0,0 0 0 15,0 0 0-15,0 0-21 0,0 0-23 0,0 0-17 16,0 0-27-16,0 0-91 16,-2-10-17-16,2 10-3 0,0 0 8 15,-5-11 148-15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6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202 59 195 0,'0'0'133'0,"0"0"3"0,0 0-117 15,0 0-2-15,0 0 5 16,0 0 2-16,0 0 6 0,0 0 1 0,0 0 3 0,0 0-5 15,0 0-6-15,0 0 0 0,0 0 0 16,0 0-2-16,-6-12 1 0,6 12-5 16,0 0-2-16,0 0-2 0,-8-10 0 15,8 10 4-15,0 0-6 0,0 0 0 16,4-10-3-16,-4 10 4 0,0 0-4 16,0 0 6-16,-5-13 2 0,5 13-12 0,-13-6 7 15,13 6-2-15,-13-5-2 0,13 5 0 16,-16-4 3-16,6 6-10 0,10-2 5 15,-18 1 2-15,7 1 0 0,2 3-5 16,-4 0 4-16,13-5-2 0,-22 14 3 16,10-4-7-16,2 0 0 0,3 5 0 15,-2 1 0-15,-1 1 0 0,6-1 0 16,-2 5 0-16,5-1 0 0,2-1 0 16,-3 0 0-16,1-1 0 0,6-4 0 15,4 2 0-15,-4-2 0 0,4-4 0 0,5 1 0 16,0-2 0-16,3-3 0 0,3 1 0 15,-3-3 0-15,4-2 0 0,-2-1 0 16,0 0 0-16,-2-1 0 0,-3-5 0 16,3 7-13-16,-17-2-22 0,23-3-25 15,-22-8-19-15,18 17-60 0,-19-6-67 0,10-10 17 16,-10 10-8-16,0 0 93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6.0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0 136 0,'0'0'131'0,"0"0"3"0,0 0-68 16,0 0-34-16,0 0-9 0,0 0 4 15,0 0 1-15,0 0 2 0,0 0 1 16,0 0 0-16,0 0 0 0,-10-3-5 16,10 3-4-16,0 0-2 0,0 0-3 15,0 0-4-15,0 0 1 0,-9 7-5 16,9-7-1-16,0 0 0 0,0 0 1 0,-16 4-1 15,16-4-4-15,0 0 1 0,-12 9 1 16,1-7-4-16,1 0 1 0,10-2 1 16,-12 3-3-16,3-1-2 15,9-2 4-15,-16 2-1 0,16-2 2 0,-11-2-1 16,11 2 0-16,-16 0 0 0,16 0 7 16,-12 0-1-16,12 0 0 0,-11-2 0 15,11 2-2-15,0 0 1 0,-15 2 0 16,15-2-4-16,0 0-3 0,0 0 2 15,-10-2-3-15,10 2 3 0,0 0-5 0,0 0 1 16,0 0 0-16,0 0 5 0,0 0-7 16,0 0 6-16,0 0 0 0,0 0-3 15,0 0 4-15,1 18 1 0,-1-8 6 16,-1 1-6-16,-3 1 7 0,2 2-8 16,3 4 7-16,1 2-10 0,-1 2-1 0,-1-3 0 15,-2 3 0-15,4 1 0 16,4 4 0-16,-1 2 0 0,-1 1 0 15,0 0 0-15,2 0 0 0,-7 1 0 16,10 1 0-16,-8-2 0 0,2-1 0 0,-4-2 0 16,6-2 0-16,-4-3 0 0,1-1 0 15,0 0 0-15,2 0 0 0,5-1 0 16,-7-1 0-16,1-2 0 0,-3-1 0 16,0 0 0-16,-5-3 0 0,10 0 0 15,-12-2 0-15,2-1 0 0,5-10 0 0,5 13 0 16,-5-13 0-16,0 0 0 0,6 10 0 15,-6-10 0-15,0 0 0 0,11 0 0 16,-11 0 0-16,-10-2 0 0,10 2 0 16,0 0 0-16,0 0 0 0,0 0 0 15,0 0 0-15,0 0 0 0,13-6 0 16,1 5 0-16,3-1 0 0,-17 2 0 16,26-9 0-16,-13 7 0 0,1 0 0 15,2 0 0-15,0 1 0 0,-7 1 0 16,2 1 0-16,0 3 0 0,-11-4 0 0,21 11-27 15,-21-11-44-15,19 11-64 0,-19-11-75 16,17 11 1-16,-17-11 3 0,10 8 42 16,-10-8 164-16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4.1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160 68 70 0,'0'0'133'16,"0"0"4"-16,0 0-78 0,0 0-12 16,0 0-5-16,0 0 0 0,0 0-4 0,0 0-6 15,0 0 0-15,1-10-4 16,-1 10 0-16,0 0-4 0,0 0 0 15,0 0 2-15,0 0-3 0,7-9-1 16,-7 9-8-16,0 0 5 0,0 0-7 0,0 0-2 16,-1-10 0-16,1 10-7 0,0 0 3 15,0 0-1-15,0 0 3 0,0 0-5 16,4-10 4-16,-4 10 1 0,0 0 3 16,-2-9 3-16,2 9-6 0,0 0 0 15,-7-12-3-15,7 12 5 0,0 0-1 0,-9-9-2 16,9 9-11-16,-11 2 6 0,11-2 7 15,-12-1-3-15,12 1 1 0,-9 3-4 16,9-3-2-16,-14 6 4 16,14-6 5-16,-14 5-10 0,8 5 0 0,-3-5 0 15,-5 3 0-15,4 1 0 0,1 5 0 16,2-1 0-16,-2 0 0 0,1 2 0 16,-1-2 0-16,5 4 0 0,0-1 0 15,1-4 0-15,3-1 0 0,0 1 0 16,0 2 0-16,5-3 0 0,3-2 0 0,-8-9 0 15,15 17 0-15,-6-5 0 0,2-5 0 16,2 0 0-16,2-2 0 0,0-4 0 16,0 4 0-16,2-3 0 0,2-2 0 15,-2-4 0-15,-2 1 0 0,2 0 0 16,-4-5 0-16,3 13-39 0,-12-18-66 16,12 11-97-16,-16 2-9 0,18-11 6 15,-18 11-1-15,13-11 152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3.1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87 100 0,'0'0'128'0,"0"0"7"15,0 0-98-15,0 0 1 0,0 0 0 16,0 0 3-16,0 0 5 0,0 0-3 16,-10-8-4-16,10 8-3 0,0 0-10 15,0 0-3-15,0 0-3 0,0 0-3 16,0 0-4-16,11-11 2 0,-11 11-4 15,9-8-5-15,-9 8 6 0,9-10 4 0,-9 10 1 16,16-12-4-16,-16 12 3 0,15-13-6 16,-15 13 4-16,17-11 0 0,-7 6-5 15,-1 1-5-15,-9 4-1 0,15-4 2 16,-15 4-2-16,12 0 0 0,-12 0-1 16,14 4 0-16,-14-4-1 0,10 6 3 15,-10-6-1-15,8 14-5 0,-8-14 4 16,8 15 1-16,-8-15-5 0,4 21 5 15,-6-9 5-15,2 1-9 0,-3 1 1 16,1-1 6-16,1-1-2 0,-2 1 0 0,-1 2-2 16,-5-3 3-16,6 0-10 0,-2-1 11 15,-2 1-9-15,1-3 7 0,-3 1-9 16,0 0 3-16,1-1 4 0,0 0-6 16,-2-2 0-16,10-7 9 0,-17 15-8 15,8-9 2-15,0 1 8 0,9-7-9 0,-16 13-1 16,16-13 5-16,0 0 8 0,-14 10-18 15,14-10 17-15,0 0-7 0,0 0-4 16,0 0 5-16,0 0 3 16,0 0-4-16,0 0 1 0,0 0 1 0,0 0 1 15,16 8-5-15,-16-8 0 0,16 2 0 16,-16-2 0-16,17 4 0 0,-3-6 0 16,-3 8 0-16,2-6 0 0,0 4 0 15,1-1 0-15,0-3 0 0,2 0 0 16,1-3 0-16,-4 6 0 0,0-4 0 0,-4-1 0 15,4 1 0-15,-13 1 0 0,12 0 0 16,-12 0 0-16,0 0 0 0,9 2 0 16,-9-2 0-16,0 0 0 15,0 0-12-15,0 0-41 0,0 0-32 0,0 0-118 16,0 0-2-16,0 0-7 0,0-11 11 0,0 11 150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0.8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0 388 0,'0'0'176'16,"0"0"-5"-16,0 0-142 0,0 0-3 16,0 0 3-16,0 0 0 0,0 0 5 15,0 0 2-15,0 0-1 0,13 3-3 16,-1 1-5-16,-2-4-16 0,4 2-11 0,1 0 0 15,3 0 0-15,2-2 0 0,0 1 0 16,-1 1 0-16,-4-4 0 0,11 11-103 16,-13-9-111-16,1 4 9 0,-14-4-15 15,0 0 5-15,0 0 150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7:50.4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0 135 0,'0'0'152'0,"0"0"-2"0,0 0-78 16,0 0-20-16,0 0-11 0,0 0 4 15,0 0-2-15,0 0-5 0,0 0-3 0,0 0-3 16,0 0-2-16,0 0-3 0,0 0 4 16,0 0-4-16,0 0-3 0,0 0-6 15,0 0 5-15,10 5-9 0,-10-5 2 16,14 6-5-16,-5-5-5 0,0-1-5 15,2 2-1-15,-11-2 0 0,19 1 0 0,-8 2 0 16,-1-2 0-16,0-5 0 0,1 4 0 16,-2 0 0-16,-9 0 0 0,16-2 0 15,-16 2 0-15,10-1 0 0,-10 1 0 16,0 0 0-16,0 0-6 0,13 5-37 16,-13-5-11-16,0 0-26 0,0 0-48 15,0 0-73-15,0 0 1 0,0 0 10 16,-6 11 70-16,6-11 120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1.04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0 165 310 0,'0'0'170'0,"11"29"-50"16,-11-29-70-16,0 0-1 0,0 0 2 15,35 23-7-15,-35-23-7 0,29 7-7 16,-29-7-6-16,40 0-5 0,-23-8-3 16,5 4-4-16,-22 4 0 0,34-22-2 0,-19 2 4 15,-2 3-3-15,-4-1 0 16,-9 18 0-16,8-36 1 0,-8 36-2 15,-10-26-10-15,10 26 0 0,-21-16 0 16,21 16 0-16,-24-5 0 0,7 6 0 0,17-1 0 16,-27 7 0-16,27-7 0 0,-22 23 0 15,12-5 0-15,0 4 0 0,-2-2 0 16,10 5 0-16,3-2 0 0,0 6 0 16,3-5 0-16,-4-24 0 0,23 37 0 15,-23-37 0-15,38 31 0 0,-20-27 0 0,13 9-21 16,-11-22-22-16,20 19-23 0,-40-10-20 15,58-9-28-15,-46-13-48 16,21 19-10-16,-20-19 7 0,16 17 66 16,-25-16 44-16,-4 21 46 0,27-19 37 0,-30 1 46 15,3 18 52-15,0 0 17 0,0 0 4 16,5-25-46-16,-5 25-25 0,0 0-20 16,9 25-13-16,-9-25-11 0,6 24-4 15,-6-24 2-15,5 26-1 0,-5-9-8 16,8 5-4-16,-8-22-6 0,10 32 2 0,-10-32-4 15,11 26-1-15,-11-26-8 0,5 17 0 16,-5-17 0-16,0 0 0 0,0 0 0 16,7-25 0-16,-9 4 0 0,2 3 0 15,-2-6 0-15,2 0 0 0,0-1 0 16,2-11 0-16,-3 4 0 0,4 3 0 16,2 3 0-16,-1 0 0 0,5 3 0 15,0-6 0-15,3 12 0 0,-6-1 0 16,15 15-15-16,-21 3-45 0,31 3-51 15,-31-3-95-15,27 8-4 0,-27-8 4 0,23 18 5 16,-23-18 188-16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2:26.9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0 458 290 0,'0'0'170'0,"0"0"2"0,0 0-145 0,0 0-6 16,0 0 1-16,0 0 2 0,0 0 5 15,0 0-2-15,0 0-1 16,9 23 3-16,-9-23 0 0,10 16-1 16,-10-16-5-16,9 21-1 0,-9-21-3 0,12 25-2 15,-12-25-3-15,16 20-2 0,-16-20-1 16,17 6 0-16,-17-6-11 0,26-1 0 15,-12-11 0-15,7-4 0 0,2-9 0 16,5-6 0-16,8-8 0 0,5-7 0 16,13-2 0-16,-11-15-165 0,21-1-53 0,-4-9-4 15,4 2-2-15,-3-9 31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2.6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56 343 0,'0'0'172'0,"0"0"-5"0,0 0-142 0,0 0-8 16,-1-9 6-16,1 9 3 15,0 0 4-15,0 0-9 0,0 0 3 16,9-8 1-16,-9 8-15 0,15-9 13 15,-15 9-11-15,19-7 7 0,-6 3-11 0,3 0 10 16,1-2-11-16,2 6 6 0,-4-5 4 16,1 3-6-16,-3 0 0 0,1 2-10 15,-2-2-1-15,-2 3 0 0,-10-1 0 16,13 8 0-16,-13-8 0 0,14 17 0 16,-9-6 0-16,-1 1 0 0,-2 3 0 0,0 3 0 15,-1 2 0-15,0 2 0 0,-2 4 0 16,1 0 0-16,-1 3 0 15,3 4 0-15,1-1 0 0,1 0 0 16,0 0 0-16,3-1 0 0,-2-1 0 0,0 1 0 16,-1-2 0-16,-1-3 0 0,0 2 0 15,3-1 0-15,-5-2 0 0,1 1 0 16,4-2 0-16,-2-3 0 0,-1 0 0 16,3-2 0-16,-2-1 0 0,-4-3 0 15,3 0 0-15,-3-3 0 0,0-2 0 0,-2 3 0 16,3-4 0-16,-5 0 0 0,4-9 0 15,-6 12 0-15,6-12 0 0,-11 10 0 16,11-10 0-16,-16 0 0 16,2-3 0-16,2-1 0 0,-4 2 0 0,0-3 0 15,-3 1 0-15,-4-5 0 0,6 9-3 16,-12-11-119-16,12 11-86 0,-7-4-14 16,6 4 10-16,-1-2-14 0,3 3 197 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1.9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26 488 0,'0'0'184'16,"9"-12"5"-16,-9 12-177 0,15-9-2 15,-6 4 2-15,6 6 3 0,-2-3 3 16,3 6 2-16,-2-4 1 0,4 5 0 16,-2-1-2-16,4 6-5 0,0-1-14 15,-2 3 0-15,-1 0 0 0,2 2 0 16,-2-1 0-16,-5 5 0 0,-3-4 0 0,-5 2 0 15,-2 0 0-15,-4-1 0 0,-2-1 0 16,-4-1 0-16,-5-1 0 0,0-1 0 16,-1 0 0-16,-2-3 0 0,-2 0 0 15,0-2 0-15,-2 0 0 0,-1-4 0 16,6 6-37-16,-11-13-64 0,10 9-116 0,-2-6 4 16,3 2-5-16,0-4 7 15,3 2 186-15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1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5 510 0,'-10'-6'193'0,"10"6"7"0,-8 9-185 16,8 0 2-16,0-9-1 0,-3 19 6 16,1-10 0-16,6 5 0 0,-5-1-16 0,4 1-6 15,-4-2 0-15,3 2 0 0,2 0 0 16,-1-1 0-16,-3-2 0 0,-1 1 0 15,2-3 0-15,-1-9 0 16,6 16 0-16,-6-16 0 0,-2 10 0 0,2-10-25 16,1 9-36-16,-1-9-40 0,0 0-111 15,-11-9 4-15,11 9-3 0,-3-9 11 16,3 9 196-16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1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58 237 0,'0'0'165'0,"0"0"-2"0,0 0-117 16,-15-14-13-16,15 14 1 0,0 0 0 15,0 0-4-15,-1-13-5 0,1 13-5 16,0 0-4-16,9-7-2 0,-9 7 3 0,10-8-4 16,-10 8 0-16,16-6 1 15,-16 6 2-15,22-3-1 0,-22 3 1 16,20-4-1-16,-7 2 2 0,0 3-2 15,-2-3-1-15,3 4-2 0,-3 0-2 0,2 1 0 16,-1 1-3-16,-1 3-5 0,-11-7-2 16,16 16 0-16,-11-6 0 0,-3 0 0 15,0 1 0-15,-5 0 0 0,-1-2 0 16,-4 0 0-16,-1 0 0 0,-1 0 0 16,-3-1 0-16,3-2 0 0,-3-1 0 0,2-1 0 15,1 0 0-15,10-4 0 16,-14 3 0-16,14-3 0 0,-11 0 0 15,11 0 0-15,-9-2 0 0,9 2 0 16,0 0 0-16,0 0 0 0,0 0 0 0,0 0 0 16,0 0 0-16,0 0 0 0,14 0 0 15,-14 0 0-15,19 2 0 0,-9-1 0 16,0 0 0-16,1 3 0 0,0-2 0 16,2 5 0-16,0 0 0 0,-1 1 0 15,-2 1 0-15,-1 0 0 0,2-1 0 0,-2 1 0 16,-1 0 0-16,-8-9 0 0,9 17 0 15,-9-17 0-15,-2 16 0 0,2-16 0 16,-14 14 0-16,4-6 0 16,-3-2 0-16,-1-1 0 0,-2-1 0 0,0 1 0 15,0-3 0-15,0 0 0 0,1-1 0 16,0-3 0-16,-3 0 0 0,5-2 0 16,2 2-6-16,-2-6-28 0,13 8-23 15,-15-10-49-15,15 10-104 0,0 0 5 16,-1-10-5-16,1 10 16 0,0 0 194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8-13T09:57:32.7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0,'0'0'0,"0"0"16,0 0-16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0.3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1 430 0,'-11'-2'195'0,"11"2"-5"0,0 0-120 16,-11 2-46-16,11-2-1 0,0 0 2 0,1 16 1 15,-1-16 0-15,0 17-12 0,-1-7-14 16,3 4 0-16,0-3 0 0,2 3 0 16,-2-2 0-16,2 0 0 0,0 0 0 15,0 0 0-15,2 0 0 0,-6-12 0 16,13 19 0-16,-13-19-71 0,3 13-147 0,-3-13 3 16,12 12-4-16,-12-12 3 15,12 4 133-15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20.0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20 468 0,'0'0'184'0,"0"0"13"0,0 0-168 15,0 0-15-15,17 1 1 16,-17-1 4-16,21 2 4 0,-11-4 0 0,6 5-1 16,-7-3-5-16,10 0-5 0,-7 0-12 15,7-1 0-15,-2-1 0 0,-2 1 0 16,1 0 0-16,-3-5 0 0,4 7-17 16,-17-1-18-16,25-2-26 0,-24-7-25 15,14 11-93-15,-15-2-28 0,13-5 0 0,-13 5 3 16,0 0 178-16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9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157 52 310 0,'0'0'153'0,"9"-7"12"0,-9 7-141 0,0 0-11 16,1-12 1-1,-1 12 5-15,0 0 7 0,0 0 1 0,0-15 6 0,0 15-2 16,0 0 1-16,0 0-3 0,-15-13 0 16,15 13-7-16,-14-4 2 0,14 4-6 15,-17 0-3-15,17 0-1 0,-20 5-3 0,9 0-1 16,-2 1-6-16,4 2-4 0,-4 1 0 15,2 3 0-15,0-1 0 0,0 4 0 16,5-1 0-16,-1 2 0 16,3 1 0-16,-1 0 0 0,4 0 0 0,4-2 0 15,2 2 0-15,1-1 0 0,5-3 0 16,3 0 0-16,1-1 0 0,4-2 0 16,1-2 0-16,0-1 0 0,4-2 0 15,-4-8 0-15,8 11-82 0,-8-14-129 16,5 2-7-16,-7-6 6 0,3 1-8 0,-4-3 141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8.3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235 28 286 0,'11'-5'156'0,"-11"5"-70"0,0 0-44 0,0 0-4 16,0 0 3-16,0 0 0 0,-1-10 1 15,1 10-6-15,0 0-3 0,0 0-5 16,0 0-9-16,0 0-2 0,-11-7-2 15,11 7-3-15,-12-4-1 0,12 4 0 16,-16-1-1-16,16 1 0 0,-19-1 2 0,8 2-2 16,-5-2 1-16,5 4 0 0,-2-4-4 15,2 0 1-15,-7 3-3 0,5 0 1 16,-2 1-2-16,3-2 1 0,2 1-2 16,-1 3 3-16,-3 1-5 0,14-6-1 15,-15 13 0-15,9-4 0 0,2 0 0 0,2 5 0 16,1 0 0-16,-1 4 0 15,2-2 0-15,-2 6 0 0,2-1 0 16,1 2 0-16,2 2 0 0,-1 1 0 16,-1-1 0-16,3 1 0 0,1 0 0 0,1 2 0 15,-1 0 0-15,1 2 0 0,-3 1 0 16,2 2 0-16,-4 0 0 0,4 0 0 16,0 0 0-16,0-1 0 0,0-1 0 15,-1-1 0-15,-3-3 0 0,3-3 0 16,1 0 0-16,-4-3 0 0,-3-1 0 0,1 0 0 15,0-4 0-15,1-2 0 16,4 0 0-16,-4-3 0 0,-2-2 0 16,2-9 0-16,8 10 0 0,-8-10 0 15,0 0 0-15,16 7 0 0,-16-7 0 0,21-2 0 16,-6 0 0-16,0 0 0 0,0 2 0 16,-1-3 0-16,9 7 0 0,-12-9-32 15,12 13-31-15,-23-8-50 0,28 2-101 16,-14 1 3-16,5 1 0 0,-2 0 33 15,-3-2 178-15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0.29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44 51 519 0,'-25'-15'207'0,"25"15"-3"16,0 0-170-16,0 0-9 0,-19-19-4 15,19 19-8-15,25-2-13 0,-4-1 0 0,3 0 0 16,1-2 0-16,13 10-26 15,-13-18-47-15,13 18-131 0,-7-7-1 16,3 7-5-16,-9-8-1 0,4 3 118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7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272 3 263 0,'0'0'158'0,"0"0"-7"0,0 0-118 0,0 0-30 16,0 0-2-16,0 0 6 0,-12-5 9 15,12 5 5-15,-15 2 7 0,6 1 2 16,-9-5 4-16,7 6-2 0,-8-6 3 15,7 4-6-15,-3-3-5 0,4 4-5 16,-4-5-5-16,2 5-2 0,0-2-3 0,4 1 1 16,-4-1-4-16,4 2 2 0,-4-1-3 15,3 1 0-15,-2 0-2 0,12-3 1 16,-13 3-2-16,13-3 1 0,-9 5 0 16,9-5 1-16,0 0-2 0,-11 14 4 15,11-14-2-15,-5 19 2 0,1-6-2 0,4 6 5 16,-2 0-3-16,3 5 3 15,-2 0-5-15,3 4-3 0,0 0-1 16,-1 3 0-16,3 0 0 0,0 1 0 16,-2-2 0-16,2 3 0 0,-3-1 0 0,3 2 0 15,0 0 0-15,1-1 0 0,-1-1 0 16,-2 0 0-16,-1 0 0 0,-1-2 0 16,3 0 0-16,0-5 0 0,-5-2 0 15,4-1 0-15,-5-3 0 0,4-1 0 16,0-2 0-16,-1-4 0 0,-1-1 0 0,1-11 0 15,-3 14 0-15,3-14 0 16,2 12 0-16,-2-12 0 0,0 0 0 16,12 8 0-16,-2-6 0 0,1 2 0 15,7-1 0-15,-3-4 0 0,9 4 0 0,-3-5-5 16,14 13-107-16,-9-12-106 0,2 6-1 16,-3-5-1-16,0 5 1 0,-2-2 190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6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29 353 0,'-7'-10'183'0,"7"10"-5"15,-15-9-133-15,15 9-18 0,0 0 0 16,-9-3 2-16,9 3 0 0,0 0-1 16,0 0-6-16,0 0-2 0,0 0-1 0,19-7-4 15,-19 7 0-15,21-1-2 0,-21 1-3 16,24 0-2-16,-15 1-6 0,6 0-2 16,-2 0 0-16,0 2 0 0,1-1 0 15,0 0 0-15,-2 2 0 0,1 1 0 16,-13-5 0-16,15 15 0 0,-8-6 0 0,1 3 0 15,-5 3 0-15,2 4 0 0,-1 0 0 16,-6 2 0-16,5 3 0 16,-3 1 0-16,6 1 0 0,-4 1 0 15,-1-1 0-15,-3 2 0 0,2-1 0 0,4 0 0 16,2 0 0-16,2-2 0 0,-3 2 0 16,0-1 0-16,3 1 0 0,-2-2 0 15,2 2 0-15,-2 0 0 0,-2-1 0 16,0-2 0-16,-5 0 0 0,1 0 0 15,4-4 0-15,-2-1 0 0,0-2 0 0,-1-3 0 16,-1-1 0-16,-3 2 0 0,3-6 0 16,0-9 0-16,-8 13 0 0,8-13 0 15,-18 9 0-15,0-10 0 16,2 5-45-16,-12-15-28 0,10 11-112 0,-16-6-29 16,2 2 1-16,-7-4 8 0,4 3 118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5.6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28 510 0,'0'0'193'16,"7"-13"-12"-16,-7 13-175 0,12-9 4 15,1 7 0-15,-4-2 6 0,4 5 3 16,-1-2 1-16,5 4-1 0,-4-2 2 16,5 6-4-16,1 0-16 0,5 2-1 15,-2 0 0-15,-1 2 0 0,-1 1 0 0,5 1 0 16,-5 0 0-16,-2 1 0 15,-5 0 0-15,-8 0 0 0,6-1 0 16,-3 1 0-16,-6-1 0 0,-8 0 0 16,-2-1 0-16,-1 0 0 0,-1-2 0 0,-2-1 0 15,-4 0 0-15,-7-1 0 0,3-1 0 16,6-4 0-16,-5 1 0 0,-2-5 0 16,1 5-3-16,-2-11-47 0,8 13-36 15,-10-10-113-15,13 2-14 0,-8-5 6 16,5 3 1-16,3-2 148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5.3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6 475 0,'-10'-7'185'0,"10"7"13"15,0 0-159-15,0 0-22 0,0 0 1 0,0 13 2 16,0-13 2-16,3 18-6 0,-5-8 9 16,3 3-17-16,0-1-8 0,2 2 0 15,-3-2 0-15,6-1 0 0,-4 2 0 16,3-2 0-16,-3 0 0 0,-3-3 0 15,7 3 0-15,-6-11-21 0,2 19-47 0,-11-17-88 16,9-2-55-16,0 0 0 0,6 11 0 16,-6-11 67-16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5.0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38 363 0,'0'0'179'0,"0"0"-11"16,0 0-131-16,1-12-22 0,-1 12-6 16,0 0 6-16,11-6 0 0,-11 6 3 15,11-6-1-15,-11 6 3 0,19-6 0 16,-19 6 3-16,22-5-1 0,-9 2-3 0,2 4-4 15,-1-2-3-15,3 3-1 0,-4-1-2 16,-2 4 1-16,-2-2-4 16,1 2 0-16,-10-5-1 0,13 10 0 15,-13-10-3-15,-3 13 0 0,3-13-2 0,-11 14 0 16,11-14 0-16,-17 17 0 0,17-17 0 16,-21 16 0-16,12-7 0 0,-3-3 0 15,2 0 0-15,1-1 0 0,-3 0 0 16,12-5 0-16,-20 6 0 0,20-6 0 15,-11 0 0-15,11 0 0 0,0 0 0 0,0 0 0 16,0 0 0-16,9-4 0 0,-9 4 0 16,13-3 0-16,1 4 0 0,-3-1 0 15,4 2 0-15,1 0 0 16,5 0 0-16,-3 3 0 0,-4 0 0 0,6 3 0 16,-10-2 0-16,5 2 0 0,-2 1 0 15,-4-1 0-15,-2 2 0 0,-5 0 0 16,5 0 0-16,-12-2 0 0,7 1 0 15,-2-9 0-15,-15 18 0 0,6-10 0 16,-3-1 0-16,-3-2 0 0,-1 0 0 0,-2-2 0 16,-1-1 0-16,0-2 0 0,-3 0 0 15,3-2 0-15,1 0 0 0,4-3 0 16,-1 2 0-16,6-2 0 0,-1 2 0 16,10 3-14-16,0 0-30 0,-9-15-33 15,9 15-129-15,11-9-1 0,-1 9-5 0,-1-4 8 16,5 2 146-16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4.2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4 469 0,'0'0'197'0,"-10"-4"-3"0,10 4-161 16,0 0-5-16,-2 17 0 16,2-17 0-16,2 21-2 0,-4-9-6 0,5 5-20 0,-5-2 0 15,5 2 0-15,1 0 0 0,-1-2 0 16,-2 0 0-16,2-1 0 0,0 0 0 0,1-1 0 15,3 2 0-15,-9-6 0 0,8 10-52 16,-6-19-87-16,-1 17-77 0,1-17 0 16,2 17 2-16,-2-17 29 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3.9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31 435 0,'0'0'194'0,"15"-2"-3"16,-15 2-160-16,17-2-5 0,-17 2 2 0,22-2 2 16,-8-2 0-16,3 4-5 0,-1-3-7 15,4 2-3-15,-3-1-15 16,-4 1 0-16,7 0 0 0,-5 0 0 15,-15 1 0-15,17-3 0 0,-17 3 0 0,14-1 0 16,-14 1 0-16,17-1 0 0,-17 1-13 16,0 0-17-16,15 0-14 0,-15 0-21 15,12 0-51-15,-12 0-82 0,0 0-6 16,-12-7 7-16,12 7 42 0,0 0 155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3.6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203 37 404 0,'0'0'185'0,"-6"-13"5"0,-3 4-168 16,9 9 3-16,-9-7-2 0,9 7 2 16,-18-6 4-16,9 8-4 0,-3-5 0 0,1 5-3 15,-2-3-2-15,0 5 0 0,-5-2-12 16,5 5-8-16,0-2 0 0,5 5 0 15,-8 0 0-15,10 1 0 0,-3-1 0 16,1 3 0-16,4 0 0 0,-3 0 0 16,7 1 0-16,-3-1 0 0,8 0 0 15,-1 1 0-15,1-2 0 0,5-1 0 16,-1 0 0-16,6-1 0 0,-2-2 0 16,-1-3 0-16,6 0 0 0,-4-5 0 15,3 4 0-15,-3-10-32 0,13 14-79 0,-13-14-105 16,6 4 0-16,-5-2 3 0,-2-1 2 15,-1-1 188-15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3.2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34 282 0,'0'0'147'0,"0"0"10"0,-5-10-149 0,5 10-2 16,0 0 4-16,15-10 4 0,-15 10 7 16,17-7 5-16,-17 7 6 0,23-4 2 15,-13-1 5-15,8 7 0 0,-9-4-6 16,11 7-4-16,-7-3-5 0,2 5-5 16,-1-2-4-16,1 3-3 0,-9 1-4 0,1 2-2 15,0-1-2-15,-5 4-1 0,-5-1 7 16,2 1-8-16,-4-1 3 0,-2 2-7 15,1-1 7-15,0 0-7 0,-6 0 7 16,0-1-5-16,0-1-2 0,-2 0 3 16,1 1-1-16,-1-2 3 0,0-1-3 15,-1 0 3-15,1-1-1 0,5-1 0 16,-3-2 0-16,12-6 4 0,-16 9-5 16,16-9 1-16,0 0-1 0,-11 9 2 15,11-9-2-15,0 0 0 0,10 3 2 0,-10-3-2 16,21-2 1-16,-10 1-2 0,5-1 0 15,3-3 0-15,-1 2 0 0,-2 0 0 16,7-1 0-16,-4 1 0 0,2 1 0 16,0 0 0-16,-5 1 0 0,-3 0 0 15,10 2-22-15,-10-4-13 0,5 10-22 16,-9-12-36-16,5 8-113 0,-3-3-2 16,0 3 3-16,-11-3 9 0,10 2 196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12.4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7 487 0,'0'0'199'16,"0"0"5"-16,-13-8-179 0,13 8-2 15,0 0-9-15,0 0 4 0,0 0-4 0,0 0-1 16,8 9 0-16,-8-9-8 0,9 4 3 15,0-2-8-15,1-1 0 0,3 2 0 16,1-3 0-16,3 1 0 0,-1 0 0 16,2-2 0-16,1 0 0 0,-3 1 0 15,0 2 0-15,-5-2 0 0,0 3 0 16,-11-3-14-16,15 2-14 0,-15-2-7 16,0 0-1-16,0 0-10 0,0 14-2 15,-12-15 2-15,12 1 5 0,-17 8 7 16,9-1 4-16,-7-4 9 0,3 1 12 0,-1 1 16 15,-3-3 11-15,6 3 10 0,-7-4 6 16,17-1 5-16,-23 5 4 0,23-5-1 16,-17 5-2-16,17-5-8 0,-11 2-7 15,11-2-8-15,0 0-3 0,0 0-3 16,0 0-4-16,15-1-1 0,-2-1-2 0,3 1-2 16,3-1 0-16,3-2-6 15,7 5-23-15,-7-9-45 0,10 9-135 16,-3-3 3-16,2 3-9 0,-2-2 7 15,-3 2 134-15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10.13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5 0 494 0,'0'0'196'0,"0"0"11"0,0 0-177 0,0 0-3 15,-5 25 2-15,5-25-5 16,0 33-8-16,0-14-16 0,6 10 0 0,2-3 0 0,0 11 0 16,-1-7 0-16,5 3 0 0,-5-3 0 15,8 3 0-15,-3-3 0 0,1-2 0 16,-3-5 0-16,2-4 0 0,3 2 0 16,-15-21 0-16,26 34-13 0,-26-34-42 0,16 18-29 15,-16-18-122-15,0 0 0 16,0 0-5-16,-17-4 13 0,17 4 149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5.9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8 340 0,'0'0'176'0,"-6"-9"-10"15,6 9-122-15,0 0-5 0,0 0 1 16,0 0-4-16,6 11-5 0,-6-11-2 16,-1 11 1-16,1-11-1 0,-1 20-1 15,-1-9 4-15,7 5-29 0,-5-3-3 16,2 4 0-16,0-2 0 0,1 2 0 0,2-1 0 16,-1-1 0-16,-1-1 0 0,2-1 0 15,-1 0 0-15,-2-1 0 0,2-1 0 16,0-2 0-16,-4-9 0 15,3 13 0-15,-3-13 0 0,0 0 0 0,8 19-38 16,-8-19-172-16,0 0-3 0,0 0-2 16,0 0-2-16,-3-11 88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5.4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7 471 0,'0'0'197'0,"0"0"-53"0,-13 2-90 16,13-2-4-16,0 0-5 0,0 0-10 15,0 0-12-15,0 0-19 0,0 0-4 16,12-2 0-16,-12 2 0 0,13 0 0 0,-4-1 0 16,1 2 0-16,3-3 0 0,0 2 0 15,2-1 0-15,-1-1 0 0,-2 2 0 16,1-1 0-16,-2 1 0 0,1-1 0 15,-2 1 0-15,0-2 0 0,-10 2 0 16,9 0 0-16,-9 0 0 0,0 0-9 16,13 5-55-16,-13-5-49 0,0 0-96 15,-11-5 5-15,11 5-3 0,0 0 12 16,0 0 174-16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08.49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12 600 1 0,'0'0'111'0,"0"0"23"0,0 0-78 0,0 0-2 16,0 0-4-16,0 0-5 0,0 0-6 15,0 0-2-15,-14-13-6 0,14 13-5 16,0 0-3-16,0 0-4 0,0 0 0 15,0 0-2-15,0 0-3 0,0 0-4 16,0 0 0-16,0 0-2 0,0 0-2 0,0 0 0 16,0 0-2-16,0 0-2 0,0 0-1 15,0 0-1-15,0 0-1 0,0 0 1 16,0 0-1-16,0 0 0 16,0 0 1-16,0 0 1 0,4 14 2 0,-4-14 1 15,0 0 0-15,9 21-1 0,-9-21 1 16,6 18 2-16,-6-18-2 0,9 22 1 15,-9-22-2-15,9 25 5 0,-9-25-6 16,11 26 5-16,-11-26-5 0,11 26 2 16,-11-26-2-16,12 22 1 0,-12-22 0 0,12 17-1 15,-12-17 0-15,0 0 0 0,16 18 0 16,-16-18 1-16,0 0-1 0,0 0-1 16,0 0 2-16,14 11 0 0,-14-11 3 15,0 0 2-15,0 0 2 0,0 0 2 16,0 0-1-16,0 0 1 0,0 0-1 15,0 0-4-15,0 0 1 0,0 0-3 16,0 0-2-16,0 0-2 0,0 0 0 16,0 0-2-16,0 0 1 0,0 0 3 15,0 0-2-15,0 0-3 0,0-15 3 0,0 15-2 16,0 0 2-16,0 0 2 0,0 0-1 16,0 0-2-16,0 0 2 0,0 0 2 15,0 0-2-15,0 0 0 16,0 0 1-16,0 0-1 0,0 0 0 0,0 0-1 15,0 0 0-15,0 0 2 0,0 0-2 16,0 0 1-16,0 0-1 0,0 0 0 16,0 0 0-16,0 0-2 0,0 0 2 15,1-15-1-15,-1 15 2 0,0 0-4 16,11-14 2-16,-11 14 0 0,12-23 2 0,-2 7-4 16,0-4 8-16,7-5-5 0,3-11 6 15,7-3-3-15,8-7 5 0,8-6-10 16,9-6-1-16,2-7-14 0,20 11-78 15,-9-13-109-15,2 0-3 0,-4 1-1 16,-9 1-4-16,-6 1 187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1.2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15 293 0,'0'0'169'0,"0"0"7"15,0 0-109-15,-6-10-36 0,6 10 10 16,0 0-8-16,0 0 4 0,0 0-12 16,0 0 7-16,0 0-11 0,0 0 4 15,0 0-5-15,0 0-5 0,-4-9-1 0,4 9-3 16,0 0-4-16,0 0-2 0,0 0-4 15,0 0-1-15,0 0 0 16,0 0 0-16,0 0 0 0,0 0 0 16,0 0 0-16,0 0 0 0,-11 4 0 0,11-4 0 15,0 0 0-15,0 0 0 0,0 0 0 16,0 0 0-16,0 0 0 0,10 6 0 16,-10-6 0-16,8 9 0 0,5-5 0 15,-13-4 0-15,12 10 0 0,-12-10 0 16,15 15 0-16,-2-7 0 0,-3 2 0 0,11 5 0 15,-5 4 0-15,7 5 0 0,-3 4 0 16,6 4 0-16,2 5 0 0,0 4 0 16,2 4 0-16,-4 0 0 15,2 8 0-15,-6-1 0 0,-1 6 0 0,2 2 0 16,-10 0 0-16,-1-1 0 0,-5 3 0 16,-3 0 0-16,-6-3 0 0,-3-2 0 15,-4-3 0-15,-6-7 0 0,1 0 0 16,-1-7 0-16,-5-4 0 0,-2-2 0 15,-2-6 0-15,0-6 0 0,3-2 0 0,-2 1 0 16,6 1 0-16,-6-10-26 0,6 6-192 16,1-9-1-16,10 4 0 0,6-13-2 15,-16 11 102-15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8.8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84 57 178 0,'7'-12'148'0,"-7"12"-62"0,7-9-12 16,-12 0-2-16,5 9-8 0,-2-10-5 0,2 10-7 15,0 0-4-15,3-9-3 16,-3 9-5-16,0 0-4 0,0 0-4 0,-3-9-8 16,3 9-4-16,0 0-7 15,0 0-2-15,-12 1-2 0,12-1-2 0,-15 7-2 16,5-2-5-16,3 5 0 0,-1 0 0 16,2 5 0-16,-11 0 0 0,13 4 0 15,-7-2 0-15,11 3 0 0,4-1 0 16,-8 2 0-16,4-3 0 0,-1 1 0 15,4-1 0-15,0-2 0 0,4-1 0 0,-1 0 0 16,-7-4 0-16,10 1 0 0,0-2 0 16,7-4 0-16,4-4 0 0,-5 0 0 15,-15-2 0-15,20-5 0 16,-7 0 0-16,1-1 0 0,-14 6 0 0,12-19 0 16,-8 9 0-16,-4 10 0 0,13-19 0 15,-12 9 0-15,-1 10 0 0,-8-17 0 16,8 17 0-16,-15-9 0 0,5 6 0 15,10 3 0-15,-16 1 0 0,7 3 0 16,9-4 0-16,-21 11 0 0,9-4 0 0,7 3 0 16,-6 2 0-16,-7-4 0 0,17 10-98 15,-12-10-116-15,6 4-2 0,7-12-6 16,-6 18 2-16,6-18 168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7.8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84 179 0,'0'0'155'16,"0"0"9"-16,-8-13-101 0,8 13-2 16,0 0-4-16,0 0-10 0,-7-8-6 0,7 8-6 15,0 0-6-15,0 0-8 0,-1-12-1 16,1 12-6-16,6-11-1 0,-6 11-4 16,9-11 1-16,-9 11 0 0,14-15 2 15,-3 10 2-15,-11 5-2 0,13-6 0 16,-3 3-2-16,-2 2-1 0,-8 1-4 0,15 3 0 15,-15-3-3-15,16 9 1 0,-5-1-3 16,-7 1-1-16,1 0 0 0,1 4 4 16,-1-2-2-16,-7 6-1 15,3-2 0-15,-2 2 1 0,-2-3-4 0,0 2 6 16,-8-1-4-16,-1 0 1 0,5-1-3 16,0-2 2-16,-5-1 5 0,-1-2 0 15,4-3-6-15,9-6-1 0,-13 12 12 16,13-12-10-16,-10 6 3 0,10-6-2 15,0 0 0-15,0 0-2 0,-9-1 4 0,9 1-2 16,0 0 0-16,0 0 0 0,-3-9 0 16,3 9 0-16,0 0 0 0,15-5 0 15,-15 5 0-15,18 1-7 16,-6 0 12-16,2-1-9 0,2 4 10 0,-4-2-6 16,3 0 0-16,-2 0 0 0,6 1 0 15,-6-2 0-15,-1 2 0 0,-3-1 0 16,2-1 0-16,-2 0-1 0,1 6-41 15,-10-7-47-15,0 0-126 0,0 0 9 16,0 0-12-16,0 0 14 0,0 0 157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7.0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158 0 227 0,'0'0'147'0,"0"0"8"0,10-2-106 16,-10 2-10-16,0 0-5 0,-9 2-3 15,9-2-1-15,0 0 3 0,-5 13 2 16,-5-10-2-16,7 7-4 0,3-10-4 0,-13 18 0 16,4-9-3-16,4 7 1 0,-7 0-6 15,5 6 4-15,-1-1-6 0,2 7 4 16,-7-1-10-16,2 5-4 0,1 3-5 16,-1 0 0-16,3 3 0 0,0 4 0 15,0 2 0-15,1 2 0 0,5 2 0 0,2 2 0 16,-3 2 0-16,5 1 0 0,1 0 0 15,6-1 0-15,-1 1 0 16,1-1 0-16,2 0 0 0,4-2 0 16,1-3 0-16,3-5 0 0,-5-4 0 0,3-1 0 15,-1-5 0-15,1-6 0 0,1-2 0 16,-5-10 0-16,2 1 0 0,-6-3 0 16,8 0-27-16,-17-12-80 0,8-9-108 15,-2-2-1-15,0-1-2 0,-1-2 1 16,-3-2 195-16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4.8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4 283 0,'0'0'169'0,"0"0"-9"0,-15-4-90 16,15 4-36-16,0 0 3 0,0 0-10 0,0 0-4 15,0 0-1-15,0 0-1 16,0 0 2-16,0 0-4 0,0 0 1 16,0 0-1-16,6 11 3 0,-6-11-2 15,11 4-1-15,-11-4-7 0,14 7 2 0,-14-7-5 16,17 9-9-16,-7-3 0 0,1 4 0 15,-1 0 0-15,3 5 0 0,3-1 0 16,1 8 0-16,2 3 0 0,0 5 0 16,1 1 0-16,0 4 0 0,-2 6 0 15,2-1 0-15,-5 6 0 0,-1 2 0 0,-3 0 0 16,-4 2 0-16,-3 3 0 16,-2-1 0-16,-2 0 0 0,-3 2 0 15,-1-6 0-15,-3 2 0 0,-1-2 0 16,2 0 0-16,-2-3 0 0,0-2 0 0,0-2 0 15,1-8 0-15,-2 2 0 0,2-7 0 16,-1-4 0-16,-1-7 0 0,4 0 0 16,-5-12-3-16,16 6-158 0,-6-11-56 15,0 0-6-15,0 0 5 0,0 0 18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204 32 126 0,'0'0'144'0,"0"0"7"0,5-9-96 16,-5 9 0-16,0 0 5 0,12-3-1 16,-17-6-4-16,5 9-1 0,0 0-5 15,0 0-1-15,0 0-9 0,9-5-5 0,-9 5-5 16,0 0-5-16,0 0-2 15,0 0-5-15,0 0-15 0,0 0-2 16,0 0 0-16,0 0 0 0,0 0 0 16,-10-6 0-16,10 6 0 0,-12 0 0 0,12 0 0 15,-11 2 0-15,11-2 0 0,-18-2 0 16,6 1 0-16,-1 1 0 16,2 1 0-16,-1 1 0 0,-5-3 0 0,4 1 0 15,2 2 0-15,11-2 0 0,-15 4 0 16,15-4 0-16,-13 2 0 0,3 0 0 0,10-2 0 15,-10 3 0-15,-2-3 0 0,3-1 0 16,9 1 0-16,-9 3 0 0,9-3 0 16,0 0 0-16,0 0 0 15,-7 11 0-15,7-11 0 0,3 15 0 0,-3-15 0 16,-2 14 0-16,2-14 0 0,2 14 0 16,-1-4 0-16,-1-10 0 0,6 16 0 15,-6-16 0-15,13 14 0 0,-13-14 0 16,6 13 0-16,-6-13 0 0,3 10 0 15,-3-10 0-15,6 9 0 0,-6-9 0 0,0 0 0 16,0 0 0-16,-9 4 0 0,9-4 0 16,0 0 0-16,0 0 0 0,9-4 0 15,-9 4 0-15,0 0 0 16,0 0 0-16,0 0 0 0,0 0 0 0,13-11 0 16,-13 11 0-16,0 0 0 0,8-11 0 15,-8 11 0-15,10-9 0 0,-10 9 0 16,14-6 0-16,-14 6 0 0,16-4 0 15,-16 4 0-15,21 0 0 0,-8 1 0 16,-2 2 0-16,2-1 0 0,2 4 0 0,-1 1 0 16,1-1 0-16,4 2 0 0,-6 0 0 15,0 3 0-15,-2-2 0 0,5 2 0 16,-6-2 0-16,-6 1 0 0,1 1 0 16,-4 0 0-16,1 0 0 0,-1-2 0 15,-4 1 0-15,-7-1 0 0,0 0 0 0,-1 1 0 16,0-5 0-16,-9-1 0 15,4-2 0-15,-6 1 0 0,-1-3 0 16,0 0 0-16,-1-3 0 0,3 1 0 16,-7-4 0-16,16 10-15 0,-17-15-113 0,20 11-87 15,-2-3 4-15,11 3-5 0,-9 0 5 16,9 0 185-16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0.8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74 224 0,'0'0'165'15,"1"-9"0"-15,-1 9-102 0,0 0-5 16,0 0-4-16,0 0-7 0,10-4-9 16,-10 4-4-16,0 0-5 0,1-13-5 15,-1 13-5-15,0 0-3 0,1-11-3 0,-1 11-1 16,4-11 0-16,-4 11-3 15,13-10-1-15,-13 10 1 0,23-8 0 16,-23 8-2-16,15-6 1 0,-4 4-8 16,-1 3 0-16,-10-1 0 0,14 3 0 0,-14-3 0 15,10 10 0-15,-1-3 0 0,-9-7 0 16,10 16 0-16,-7-7 0 0,-3 1 0 16,2 4 0-16,-3-5 0 0,-3 1 0 15,-2 0 0-15,6-10 0 0,-14 19 0 16,5-9 0-16,0-3 0 0,-1-1 0 0,0 0 0 15,10-6 0-15,-13 9 0 0,13-9 0 16,-9 3 0-16,9-3 0 0,0 0 0 16,0 0 0-16,0 0 0 15,0 0 0-15,0 0 0 0,0 0 0 0,0 0 0 16,0 0 0-16,0 0 0 0,10-1 0 16,-10 1 0-16,13-2 0 0,-4 2 0 15,1-2 0-15,1 4 0 0,-11-2 0 16,17 6 0-16,-8-2 0 0,4 3 0 15,-4 1 0-15,0 0 0 0,2 3 0 0,0-2 0 16,-3-1 0-16,3 2 0 0,-4 2 0 16,-7-12 0-16,7 17 0 0,-6-8 0 15,-1-9 0-15,-13 16 0 0,13-16 0 16,-17 15 0-16,3-11 0 0,-2 1 0 16,-1-5 0-16,-4-1 0 0,2-1 0 15,-1 3 0-15,0-5 0 0,4 1 0 16,-2-3-1-16,8 8-39 0,-7-10-32 15,17 8-133-15,0 0-3 0,0 0-3 16,0 0 7-16,0 0 123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9.91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90 309 0,'0'0'175'0,"0"0"-55"0,33 32-60 0,-33-32-4 16,13 25-4-16,-13-25-10 0,13 22-7 16,-13-22-9-16,12 17-6 0,-12-17-4 15,0 0 0-15,0 0-3 0,11 20-1 16,-11-20-3-16,0 0-3 0,0 0-1 16,10-23 1-16,-10 23 0 0,6-32-5 0,-2 11 2 15,2 1-4-15,-2 0 2 0,-1-3-3 16,1 4 5-16,-4 19-5 0,10-25 4 15,-10 25-2-15,11-17 2 0,-11 17-1 16,0 0 0-16,0 0 1 0,21-6 1 16,-21 6-1-16,0 0 0 0,29 18 2 0,-29-18-1 15,23 30 1-15,-10-10 0 16,2-3 1-16,0 5-4 0,0 2-1 16,0-2 0-16,-3 1 0 0,1-6 0 15,-1 2 0-15,-12-19 0 0,25 20 0 0,-25-20-6 16,23 11-12-16,-3-6-16 0,-20-5-21 15,34-9-38-15,-26-10-111 0,-8 19 1 16,24-31-1-16,-14 3 8 0,-5-7 187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49.9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113 9 190 0,'0'0'151'0,"0"0"-3"16,1-10-110-16,-1 10 2 0,0 0 4 16,0 0-4-16,0 0-5 0,0 0-1 15,0 0-3-15,0 0-8 0,0 0 3 16,0 0-6-16,-12-5-2 0,12 5-11 16,0 0 4-16,0 0-9 0,0 0 5 15,0 0-2-15,0 0-1 0,0 0-4 16,-1 9 5-16,1-9 2 0,-9 6-3 15,9-6 3-15,-13 10 0 0,13-10 2 0,-15 11 0 16,15-11 1-16,-5 18-2 0,2-7 4 16,-5 0-3-16,7 4 5 0,-7 1-6 15,5 5 6-15,0 2-5 16,2 3 5-16,-6-1-11 0,4 7-3 0,1 1 0 16,-3 0 0-16,3 0 0 0,0 5 0 15,-3-4 0-15,3 2 0 0,1 3 0 16,-1 0 0-16,3-2 0 0,-1 4 0 15,0 0 0-15,5-2 0 0,-1 3 0 16,3-1 0-16,2 1 0 0,5 1 0 0,-5 0 0 16,1 0 0-16,1-3 0 0,-1-1 0 15,3-1 0-15,-1-3 0 0,-5-4 0 16,5-5 0-16,0 0 0 0,7-5 0 16,-8 1 0-16,5-5 0 0,-2-3 0 15,-8 1 0-15,7-2 0 0,-6 0 0 0,2-5 0 16,-9-8 0-16,12 9 0 15,-12-9 0-15,11-2-68 0,-7-10-149 16,1 1-6-16,-9-7 4 0,6-1-1 16,-6 0 145-16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43.8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0-2 514 0,'0'0'209'0,"9"0"9"16,0 2-171-16,-9-2-20 0,13 1-19 15,-13-1-8-15,10 1 0 0,-10-1 0 16,19 0 0-16,-7 0 0 0,3 0 0 15,0-1 0-15,1 0 0 0,9 1 0 16,-8 1 0-16,2 0 0 0,-5-4 0 0,8 4-166 16,-14-1-57-16,3 2-9 0,-11-2 5 15,0 0 53-15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43.5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16 434 0,'0'0'196'16,"0"0"12"-16,0 0-155 0,9 0-17 15,-9 0-5-15,0 0 2 16,0 0-1-16,13-2-32 0,-13 2 0 16,15-3 0-16,-2 1 0 0,-1 1 0 0,0-2 0 15,3 3 0-15,2-2 0 0,2-1 0 16,-3 3 0-16,2 0 0 0,-5 1 0 16,3 0 0-16,-3 0 0 0,-2-1 0 15,-11 0 0-15,11 2 0 0,-11-2 0 16,0 0-41-16,11 0-145 0,-11 0-36 0,-11 2 6 15,2-2-3-15,9 0 81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43.1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9 439 0,'-1'-10'195'0,"1"10"0"0,0 0-159 0,0 0-2 15,0 0 1-15,0 0-3 0,0 0-6 16,0 0-2-16,13 18-17 0,-12-9-7 16,3 6 0-16,4-1 0 0,6 4 0 15,1-1 0-15,-1 1 0 0,1-3 0 16,-4 2 0-16,3 1 0 0,3-1 0 0,-6 0 0 15,3-2 0-15,2 1 0 0,-5-3 0 16,3 1 0-16,2-2 0 0,1-1 0 16,-8-1 0-16,5-3 0 15,-14-7 0-15,8 13 0 0,-8-13 0 0,7 10 0 16,-7-10-58-16,0 0-163 0,-10-7-2 16,10 7 3-16,0 0 4 0,-11-7 132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42.7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190 10 353 0,'0'0'188'0,"0"0"4"0,-3-10-142 15,3 10-11-15,0 0-2 0,0 0-2 16,0 0-6-16,0 0-2 0,0 0-6 16,-1 12-3-16,1-12-3 0,-3 14 2 15,3-14-15-15,-8 22-2 0,4-9 0 16,1 4 0-16,-7 1 0 0,0 1 0 16,2-1 0-16,-1 1 0 0,-6-1 0 15,6 1 0-15,-5-1 0 0,0-1 0 16,6-2 0-16,-2 0 0 0,2-1 0 15,-2 1 0-15,5-2 0 0,-1-1 0 0,6-12 0 16,-9 18 0-16,5-9 0 0,4-9 0 16,-7 14 0-16,7-14 0 0,0 0 0 15,0 0 0-15,0 12 0 0,-9-20-81 16,9 8-66-16,0 0-71 0,0 0 4 16,-4-14 2-16,4 14 62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0.4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54 385 0,'0'0'177'0,"0"-12"-63"0,0 12-67 16,0 0 2-16,0 0-10 0,0 0-5 15,0 0-9-15,0 0-5 0,13 0 0 16,-13 0-12-16,9-9 12 0,-9 9-13 0,6-11 7 15,-6 11-10-15,11-10 11 16,0 6-14-16,0 2 7 0,5 0 1 16,1-1-4-16,2 3 3 0,-3 0 0 0,4 1-4 15,-6 3-6-15,-4 1 6 0,-10-5-4 16,11 11 0-16,-7-1 0 0,-4-10 0 16,6 18 0-16,-16-6 0 0,10-3 0 15,-11 0 0-15,8 3 0 0,-3-1 0 16,-4-1 0-16,-4-1 0 0,-1 2 0 15,6-3 0-15,-3-1 0 0,12-7 0 0,-17 8 0 16,0-4 0-16,5-2 0 0,12-2 0 16,-11 0 0-16,11 0 0 0,0 0 0 15,-5-10 0-15,5 10 0 16,9-10 0-16,2 5 0 0,-11 5 0 0,17-9 0 16,1 7 0-16,-3-1 0 0,2 3 0 15,-3 2 0-15,7 0 0 0,-11 3 0 16,8 1 0-16,-6 1 0 0,-12-7 0 15,16 15 0-15,-5-5 0 0,-3 1-1 16,2 0 0-16,3 0 0 0,-6 1 1 0,-3 2 0 16,3-2 1-16,-7 3-1 0,0-2-1 15,-4-1 0-15,-9 0 1 0,-4-1 2 16,0-2-2-16,2-3 2 0,-13-1-2 16,2 0 0-16,-1-5 0 0,2-1 0 15,6 0-10-15,-3-8-22 0,10 9-30 0,-13-12-76 16,25 12-64-16,-11-19-6 15,11 19 3-15,-5-16 40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9.4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0 291 0,'0'0'185'16,"0"0"-14"-16,0 0-101 0,0 0-27 15,0 0 11-15,0 0-14 0,9 4-9 16,-9-4 6-16,-2 16-11 0,2-16 9 0,-1 20-10 16,0-7-10-16,4 2-15 0,-6-2 0 15,4 2 0-15,4-1 0 0,-4 0 0 16,3 0 0-16,-2 2 0 0,-4-2 0 16,5-1 0-16,-1-1 0 0,1 1 0 15,-6-5 0-15,3 2 0 0,0-10 0 0,-1 14 0 16,1-14 0-16,0 0 0 0,3 9 0 15,-3-9 0-15,0 0 0 16,0 0 0-16,0 0-43 0,-2-15-92 16,2 15-80-16,0-9-2 0,0 9 4 0,2-11 14 15,-2 11 199-15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4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0 486 0,'0'0'209'16,"0"0"-4"-16,-5 12-160 0,10-2-7 0,-5-10-7 31,1 21-22-31,-1-9-9 0,1 4 0 0,-1 1 0 0,1 1 0 16,2 0 0-16,-3 0 0 0,1-1 0 15,3 0 0-15,-2-2 0 0,2-2 0 0,0-1 0 16,-2-2 0-16,-2-10 0 0,0 0 0 15,10 19-43-15,-10-19-177 0,0 0 1 16,0 0-4-16,0 0 7 0,-2-13 115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3.9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13 349 0,'0'0'178'0,"0"0"13"0,-7-14-134 16,7 14-2-16,0 0-10 0,0 0-3 16,0 0-19-16,0 0 4 0,0 0-1 15,0 0-12-15,0 0 2 0,-1 12-16 16,1-12 0-16,5 17 0 0,-3-9 0 16,-1 6 0-16,5-2 0 0,-2-1 0 15,-1 4 0-15,0-3 0 0,-3-1 0 16,1 3 0-16,1-2 0 0,2-3 0 0,-2 0 0 15,-1 0 0-15,-1-9 0 0,11 12 0 16,-11-12 0-16,18 1 0 0,-18-1 0 16,19-1 0-16,-4-2 0 0,0-2 0 15,2 1 0-15,0-2 0 0,1 0 0 16,2 2 0-16,-1-1 0 0,2 1 0 0,-7 1 0 16,1 0 0-16,-3-2 0 0,-2 1 0 15,-1 4 0-15,-9 0 0 0,11-4 0 16,-11 4-14-16,0 0-51 15,-11-10-35-15,11 10-109 0,0 0 0 0,-12-7-2 16,3 2 11-16,0 0 186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8:53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9 100 285 0,'0'0'153'15,"-2"-9"-42"-15,2 9-60 0,0 0-1 16,0 0-7-16,-7-9-1 0,7 9-7 0,0 0 2 15,0 0-4-15,1-10-3 0,-1 10-8 16,0 0-3-16,0 0-4 0,2-13-4 16,-2 13-5-16,6-9-1 0,-6 9 4 15,8-12-9-15,1 6 13 0,-9 6-11 16,15-12 11-16,-15 12-8 0,16-13 13 0,-16 13-11 16,13-6 1-16,-2 6-8 0,-11 0 0 15,13 1 0-15,-13-1 0 0,21 9 0 16,-21-9 0-16,19 15 0 15,-19-15 0-15,16 18 0 0,-9-8 0 0,0 2 0 16,-2-1 0-16,-4 2 0 0,0-1 0 16,-7 1 0-16,1 2 0 0,-4-2 0 15,0 0 0-15,-2 1 0 0,-2 1 0 16,1 2 0-16,0-3 0 0,3 2 0 16,-6-5 0-16,5 1 0 0,-3-1 0 0,3-1 0 15,10-10 0-15,-15 8 0 0,15-8 0 16,-14 4 0-16,14-4 0 0,0 0 0 15,0 0 0-15,0 0 0 0,0 0 0 16,0 0 0-16,0 0 0 0,10-2 0 16,-10 2 0-16,19-6 0 0,-5 5 0 15,4-1 0-15,-2 2 0 0,2-1 0 16,1 0 0-16,-2 2 0 0,4-3 0 16,1 3 0-16,-1 0 0 0,0-1 0 15,-1-2 0-15,3 0 0 0,-7 1 0 0,1 2 0 16,-17-1-5-16,18 6-57 0,-18-6-94 15,0 0-53-15,0 0-6 0,0 0 7 16,-8 10 41-16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9.54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0 149 407 0,'0'0'185'0,"0"0"4"16,0 0-163-16,4 19 2 0,-4-19-1 15,6 25 3-15,-6-25-2 0,6 34-4 0,-6-34-9 16,13 33-3-16,-13-33-3 0,14 31-3 15,-14-31-2-15,19 26 1 0,-19-26-3 16,23 7 0-16,-23-7 0 0,33 1 1 16,-33-1-2-16,30-12 1 0,-30 12 1 15,25-22-2-15,-15 5 2 0,-10 17-2 0,10-35 1 16,-10 11-3-16,-3-2 5 0,-2 0-5 16,0 3 4-16,-5-3-4 15,4-2 2-15,-3 5-5 0,-1 4-1 16,2 0-9-16,8 19-10 0,-14-25-25 0,14 25-22 15,0 0-50-15,0 0-81 0,0 0 4 16,0 0-2-16,0 0 67 0,0 0 133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56.63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3 472 197 0,'0'0'148'15,"0"0"-58"-15,0 0-34 0,-6-19-9 16,6 19-6-16,0 0 3 0,0 0-8 15,1-18 4-15,-1 18-8 0,0 0-1 16,0 0-3-16,0 0-3 0,0 0-4 0,0 0 0 16,0 0-4-16,0 0-6 15,0 0 5-15,0 0-9 0,0 0 2 16,0 0-6-16,0 0 2 0,0 0-4 16,0 0 1-16,0 0 2 0,0 0-6 0,0 0 3 15,0 0-1-15,0 0 6 0,0 0-2 16,11 17-3-16,-11-17 2 0,10 15-5 15,-10-15 3-15,9 20 0 0,-9-20-1 16,12 23-2-16,-12-23 5 0,12 23-3 16,-4-9 4-16,-8-14-3 0,12 23 4 0,-12-23-3 15,13 18 5-15,-13-18-3 0,11 13-7 16,-11-13 5-16,0 0-1 0,0 0 5 16,14 4-5-16,-14-4 4 0,0 0-1 15,8-17-2-15,-8 17 7 0,7-19-1 16,-7 19-5-16,14-29 1 0,-2 7 0 15,4-2-1-15,5-5-1 0,6-11-2 16,4-3-8-16,8 2-20 0,-7-22-51 16,14 10-131-16,-3-5 0 0,2 1-8 15,-7 0 2-15,-4 4 166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27.4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47 536 0,'0'0'199'15,"11"-23"-76"-15,0 22-99 0,-1-3-2 16,6 1-2-16,2-3 1 15,4 5-3-15,-3-3-6 0,5 1-5 0,-2 3-14 16,-6-5-32-16,9 11-97 0,-6-5-70 16,-8 1-2-16,-11-2 0 0,17 6 31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27.2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8-1 287 0,'0'0'168'16,"0"0"6"-16,-9 0-136 0,9 0-2 15,0 0-2-15,2 9 4 0,-2-9 2 16,0 0 2-16,-1 10-8 0,1-10-5 0,0 12-7 16,0-12-3-16,-1 13-7 0,1-13-2 15,4 11-5-15,-4-11 0 0,4 10-3 16,-4-10 0-16,0 0-1 15,7 10 0-15,-7-10-1 0,0 0 1 0,0 0-1 16,0 0-1-16,0 0 4 0,0 0-3 16,0 0 0-16,0 0 2 0,0 0-2 15,0 0 1-15,9-1 0 0,-9 1 0 16,11-1-2-16,-11 1 1 0,13 0-1 16,-13 0 0-16,18 2 1 0,-7 2 0 0,-1-1 0 15,3 1 1-15,0 2-3 0,2 0 2 16,-5 1 1-16,0 1 0 0,0-1-3 15,2 1 3-15,-1 0-3 16,-3 1 2-16,0 1-2 0,-3-1 1 0,0 2 7 16,1 0-9-16,-2-2 6 0,-4 2-4 15,-5 0 7-15,-5-1-7 0,2-1 8 16,-1 0-5-16,-1-1-1 0,-6-3 0 16,1 1 2-16,-4-2-3 0,2-2 0 15,7 1 0-15,-5-3 0 0,0 0-1 0,-1 0-4 16,4-1-2-16,1 2-4 0,2-4-8 15,9 3-15-15,-14-4-24 0,14 4-50 16,0 0-96-16,0 0-6 0,0 0 8 16,0 0 39-16,8-9 163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26.5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14 288 0,'0'0'159'16,"0"0"-15"-16,0 0-102 0,0 0 0 16,0 0-4-16,0 0-1 0,0 0 11 15,0 0-4-15,13 0-2 0,2 2-5 16,-2-6-10-16,4 5-5 0,-2-4-7 16,5 3-3-16,-2 0-7 0,3-2 1 0,-4 1-5 15,-2-1-7-15,-5 3-7 0,0-7-24 16,6 11-27-16,-16-5-89 15,0 0-53-15,9-2-7 0,-9 2 11 16,0 0 88-16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5.5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11 410 0,'0'0'177'0,"0"0"-10"16,0 0-131-16,0-10-7 0,0 10 1 15,0 0 1-15,0 0-8 0,0 0 0 16,0 0-1-16,11 0-2 16,-11 0-5-16,0 0-1 0,0 0-4 0,-11 3-1 15,11-3-2-15,0 0-7 0,0 0 0 16,0 0 0-16,0 0 0 0,0 0 0 15,0 0 0-15,13 4 0 0,-13-4 0 16,0 0 0-16,10 4 0 0,-10-4 0 16,0 0 0-16,0 9 0 0,0-9 0 0,0 0 0 15,15 15 0-15,-4-9 0 0,-8 5 0 16,15 1 0-16,-2-1 0 16,-1 4 0-16,-1 4 0 0,5 5 0 15,-1 4 0-15,3 6 0 0,7 2 0 0,-13 6 0 16,13 5 0-16,-4 1 0 0,2 4 0 15,-6 3 0-15,1 1 0 0,0 1 0 16,-10 0 0-16,2-2 0 0,-8 0 0 16,-6 0 0-16,-4-2 0 0,-2-3 0 15,-5-4 0-15,0-4 0 0,-3-1 0 0,1-3 0 16,-2-4 0-16,3-5 0 0,0-2 0 16,4-3 0-16,-4-4 0 0,7-1 0 15,-9-10-24-15,18 3-175 0,-3-12-16 16,-6 16 5-16,6-16-12 0,0 0 70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2.8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106 39 251 0,'3'-9'152'15,"-3"9"9"-15,9-6-112 16,-13-3-8-16,4 9 0 0,0 0 1 16,0 0-6-16,2-15-5 0,-2 15-1 0,0 0-3 15,0 0-5-15,0 0-2 0,-16 0-1 16,7 0-5-16,-3 5 4 0,3-1 0 16,9-4-1-16,-18 15 0 0,11-3 0 15,-10 1-17-15,14 5 0 0,-6 0 0 16,9 2 0-16,-7 1 0 0,-1 2 0 0,7 0 0 15,6-2 0-15,3 0 0 0,-7-4 0 16,3-2 0-16,8-2 0 0,5-4 0 16,-4 0 0-16,1-2 0 15,3-2 0-15,5-4 0 0,0-1 0 0,-1 1 0 16,-1-2 0-16,-5 0 0 0,8-2 0 16,-2-2 0-16,-21 5 0 0,11-9 0 15,-11 9 0-15,13-11 0 0,-13 11 0 16,-1-11 0-16,1 11 0 0,-13-9 0 15,13 9 0-15,-16-8 0 0,0 7 0 0,2 1 0 16,1 1 0-16,-4 0 0 0,5 0 0 16,-4 5 0-16,-1-5 0 0,15 10-106 15,-10-6-106-15,6 4 5 0,-4-5-14 16,10-4 9-16,-17 14 148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2.0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59 275 0,'3'-9'161'0,"-3"9"-2"15,0 0-109-15,6-9-19 0,-6 9-1 16,3-9 2-16,6 7-7 0,-4-7 1 16,-5 9-2-16,6-10 4 15,4 8-2-15,-10 2-1 0,14-6-1 0,-4 2-2 16,-10 4-2-16,16 3-2 0,-2 0-5 16,-5 2-5-16,2 3 2 0,-11-8-4 15,10 17 1-15,-5-5-4 0,5 2-3 16,-8 1 0-16,0-1 0 0,-9-1 0 15,0 1 0-15,3 1 0 0,2-3 0 0,-4-1 0 16,-6-1 0-16,-1-3 0 0,-4 2 0 16,17-9 0-16,-10 11 0 0,10-11 0 15,-20 6 0-15,8-3 0 0,12-3 0 16,0 0 0-16,0 0 0 0,0 0 0 16,-16 5 0-16,16-5 0 0,0 0 0 0,0 0 0 15,0 0 0-15,0 0 0 16,0 0 0-16,0 0 0 0,17-1 0 15,-17 1 0-15,13 5 0 0,2-4 0 16,-3 0 0-16,5 0 0 0,-17-1 0 0,19 8 0 16,-2-6 0-16,-5 0 0 0,4-1 0 15,-6 0 0-15,-1-2 0 0,1-1 0 16,3-2 0-16,-13 4 0 0,0 0 0 16,20-5 0-16,-20 5 0 0,19-1 0 0,-19 1-8 15,11 4-42-15,-11-4-79 0,0 0-75 16,0 0-7-16,0 0 3 15,0 0-1-15,0 0 206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1.1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170 0 287 0,'0'0'151'0,"0"0"6"15,0 0-134-15,0 0 1 0,0 0-2 16,-14 3 5-16,14-3 2 0,0 0 1 16,-10 15-6-16,-3-11 6 0,11 7-1 0,-7-4-5 15,6 6 4-15,-6-2-7 16,0 8 8-16,-3 1-10 0,4 7 4 15,1-1-10-15,-8 5 8 0,4 2-9 0,1 5-12 16,1 2 0-16,3 1 0 0,-3 5 0 16,4 5 0-16,1 1 0 0,4 4 0 15,-6 0 0-15,8 1 0 0,-5 0 0 16,6 6 0-16,0-6 0 0,4-2 0 16,2-3 0-16,-3-1 0 0,8-1 0 0,-5-5 0 15,5-4 0-15,-3-8 0 0,5-3 0 16,-4-7 0-16,-1 0 0 15,3-10 0-15,4 4 0 0,-10-6 0 16,6-1 0-16,-3-5 0 0,0 2 0 16,-11-7-27-16,16-2-169 0,-16 2-21 0,3-9 0 15,-1 0 0-15,-2 9 69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0.3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13 331 0,'0'0'171'15,"0"0"8"-15,-12-11-139 0,12 11 8 0,0 0-8 16,0 0 1-16,-10-3-7 15,10 3-8-15,0 0-1 0,0 0-7 16,0 0-5-16,0 0-4 0,0 0-4 16,10 0 0-16,-10 0 1 0,0 0 1 0,0 0-1 15,16 10 0-15,-16-10 1 0,13 8-1 16,0-3-6-16,-1 4 0 0,2-2 0 16,0 3 0-16,4 1 0 0,-4 2 0 15,5 4 0-15,-3 3 0 0,0 4 0 16,4 4 0-16,-2 4 0 0,-2 4 0 0,2 3 0 15,1 3 0-15,-3 2 0 0,3 6 0 16,-4 4 0-16,2 2 0 0,1-1 0 16,0 3 0-16,-5 1 0 15,-4 0 0-15,-3-1 0 0,3-3 0 0,1-4 0 16,-6-1 0-16,-3-2 0 0,-10-5 0 16,5 1 0-16,0-4 0 0,-7-2 0 15,-5 1 0-15,-2-4 0 0,-3-3 0 16,4-1 0-16,5-2 0 0,1-2 0 15,-6-7 0-15,17 8-67 0,-7-16-150 0,4 4 2 16,3-16-4-16,-6 11 4 0,6-11 126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5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0 55 0,'0'0'123'0,"0"0"6"16,0 0-78-16,0 0-2 0,0 0 3 15,0 0 3-15,0 0 3 0,0 0-4 16,-4 10-3-16,4-10-3 0,-2 10-2 0,2-10-4 16,0 13-5-16,0-13-3 0,-2 20-4 15,2-20-5-15,-2 19-1 16,-1-9-6-16,3 2 0 0,-4-2-5 15,7 1-2-15,-4-2-11 0,5 1 0 0,-4-10 0 16,7 18 0-16,-7-18 0 0,9 13 0 16,-9-13 0-16,12 9 0 0,-12-9 0 15,15 6 0-15,-15-6 0 0,18 5 0 16,-5-5 0-16,3 0 0 0,-2 0 0 16,1 0 0-16,3 0 0 0,-1 0 0 0,2 0 0 15,-3 1 0-15,-3 0 0 0,-1-1 0 16,0 0 0-16,0 2 0 0,-12-2 0 15,11 1 0-15,-11-1 0 0,0 0 0 16,0 0 0-16,0 0 0 0,0 0-14 16,0 0-59-16,0 0-123 0,0 0-19 15,0 0 15-15,0 0-14 0,9-3 104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9.19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36 74 296 0,'0'0'181'0,"5"23"1"15,12 2-127-15,-17-25-9 16,5 34 2-16,-5-34-8 0,12 29-8 0,-12-29-12 15,21 26-4-15,-21-26-7 0,27 18-1 16,-27-18-5-16,30 11 2 0,-30-11-2 16,34 0-2-16,-34 0 1 0,28-14-1 15,-28 14 2-15,22-25-2 0,-17 5 6 16,2 0-2-16,-9-1 3 0,-2 3 1 0,-2-5 3 16,-3 4-1-16,-7 0 2 0,2-5-7 15,-6 10-6-15,-2 3 0 16,-2 2 0-16,5 4 0 0,-5 6 0 15,3 0 0-15,2-1 0 0,-1 14 0 0,20-14 0 16,-26 15 0-16,22 2 0 0,4-17-29 16,7 29-54-16,-7-29-124 0,22 22 0 15,-22-22-4-15,36 19 3 0,-16-15 131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5.1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5 420 0,'-10'-10'178'16,"10"10"3"-16,0 0-145 0,0 0-4 16,0 0-2-16,0 0-2 0,0 0-8 15,0 0-2-15,-9 5 1 0,9-5-2 0,0 0-6 16,-2 9-1-16,2-9 2 0,0 0-2 15,0 0-9-15,0 0-1 0,0 0 0 16,0 0 0-16,0 0 0 0,0 0 0 16,0 0 0-16,0 0 0 0,0 0 0 15,0 0 0-15,0 0 0 0,0 0 0 16,0 0 0-16,0 0 0 0,0 0 0 16,0 0 0-16,0 0 0 0,0 0 0 15,0 0 0-15,0 0 0 0,0 0 0 16,0 0 0-16,0 0 0 0,0 0 0 0,0 0 0 15,0 0 0-15,0 0 0 0,0 0 0 16,0 0 0-16,0 0 0 0,0 0 0 16,0 0 0-16,0 0 0 0,0 0 0 15,0 0 0-15,0 0 0 0,0 0 0 16,0 0 0-16,0 0 0 0,0 0 0 16,0 0 0-16,0 0 0 0,0 0 0 15,0 0 0-15,0 0 0 0,0 0 0 16,0 0 0-16,0 0 0 0,0 0 0 15,0 0 0-15,0 9 0 0,0-9 0 0,2 16 0 16,-1-5 0-16,1 1 0 0,0-1 0 16,3 4 0-16,-3 1 0 0,0-2 0 15,-2-3 0-15,5 5 0 0,-2-1 0 16,0-3 0-16,-2 4 0 0,0-5 0 16,2-1 0-16,-1 0 0 0,-2 1 0 0,0-11 0 15,1 9 0-15,-1-9 0 0,0 0 0 16,0 0 0-16,0 0 0 0,1 9 0 15,-1-9-14-15,0 0-63 16,0 0-126-16,0 0-13 0,-2-13 10 0,2 13-4 16,-4-11 114-16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2.3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259 8 242 0,'0'0'153'0,"-3"-10"3"0,3 10-118 0,0 0 0 16,-12-3 1-16,12 3-6 0,0 0 1 15,-11 9-8-15,1-10 5 0,10 1-3 16,-17 9 2-16,10 0-4 0,-7-3 1 15,5 7 0-15,-9-2-2 0,6 8 3 16,-5 1-8-16,1 7 2 0,1 2-22 16,-1 6 0-16,0 1 0 0,0 8 0 15,1 3 0-15,5 2 0 0,-2 5 0 16,6 3 0-16,0-1 0 0,6 3 0 16,1 1 0-16,3-1 0 0,5-4 0 0,0 3 0 15,6-6 0-15,1-5 0 0,0-2 0 16,3-4 0-16,2-5 0 0,4-3 0 15,-3-2 0-15,1-9 0 0,-2-3 0 16,-1-3 0-16,3-2 0 0,-8-6 0 16,5 7-10-16,-10-14-205 0,2 4-9 0,-12-5 5 15,15-4-3-15,-15 4 90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7.0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0 365 0,'0'0'152'16,"0"0"-1"-16,0 0-139 0,0 0 3 16,0 0 5-16,0 0 2 0,0 0 5 15,0 0 5-15,0 0 2 0,13 12 1 16,-13-12-5-16,15 5-5 0,-5-6-3 15,6 6 0-15,1-5-3 0,7 3-2 16,-5-2-6-16,9 3 1 0,-3-3-12 16,15 2 0-16,-4 0 0 0,5 0 0 0,-1 0 0 15,8 1 0-15,6 0 0 0,-5 0 0 16,1-1 0-16,-3 3 0 0,-1-3 0 16,4-1 0-16,2 1 0 0,-7-1 0 15,-1-2 0-15,0 0 0 0,-2 0 0 16,-6-2 0-16,0 3 0 0,-12-7-15 0,8 10-122 15,-13-7-74-15,0 6 3 16,-9-5-8-16,0 4 9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6.6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7-1 402 0,'0'0'173'0,"0"0"3"0,-9-4-137 15,9 4 1-15,0 0-5 0,4 16 3 16,-4-16-2-16,2 22 3 0,-3-8-10 16,6 3-13-16,-4-1-16 0,3 3 0 0,-4 0 0 15,4 1 0-15,1-3 0 0,1-2 0 16,-4 0 0-16,-2 2 0 0,-1-3 0 16,5 0 0-16,-2-1 0 0,1-2 0 15,-4 3 0-15,1-14 0 0,0 16 0 16,0-16 0-16,10 11 0 0,-10-11 0 0,0 0 0 15,0 0 0-15,8 9-72 16,-8-9-132-16,0 0-14 0,0 0 7 16,0 0-7-16,0 0 119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5.9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0 415 0,'0'0'190'0,"0"0"9"0,0 0-144 16,0 0-16 0,0 0-2-16,0 0-2 0,0 0-5 0,9 1-7 0,-9-1-23 0,0 0 0 0,16 3 0 15,-16-3 0-15,14 2 0 0,-2-1 0 16,-1 1 0-16,2-2 0 0,-2 2 0 16,2-2 0-16,-3 0 0 0,8 1 0 15,-3-2 0-15,2 6 0 0,-17-5-201 16,10 2-13-16,-10-2 0 0,17 1-6 15,-17-1 47-15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5.6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58 12 320 0,'-18'-3'180'0,"18"3"-8"15,-9 0-114-15,-2-7-12 0,11 7 7 16,-9-2-11-16,9 2 2 0,0 0-12 16,0 0-7-16,-11 4-4 0,11-4-4 0,0 0-4 15,0 0-13-15,0 0 0 0,9 2 0 16,-9-2 0-16,18 0 0 0,-6 0 0 15,3 1 0-15,-2 0 0 0,4 0 0 16,1-3 0-16,-5 5 0 0,-1-2 0 16,4-2 0-16,-16 1 0 0,19-1 0 0,-9 1 0 15,-10 0 0-15,11 1 0 16,-11-1 0-16,0 0 0 0,0 0-30 16,9 4-36-16,-20-10-73 0,11 6-59 15,0 0-13-15,0 0 6 0,-5 9 32 0,5-9 173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46.8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54 79 154 0,'0'0'145'0,"0"0"-4"0,-11-2-97 15,11 2-14-15,0 0-1 0,0 0 0 0,-3-10-1 31,3 10 1-31,0 0-4 0,0 0-1 16,0-11 0-16,0 11-5 0,0 0-2 16,0 0 0-16,2-10 1 0,-2 10-6 15,0 0 3-15,7-11-1 0,-7 11-4 16,0 0-3-16,12-12 1 0,-12 12 3 0,14-9-3 16,-14 9 5-16,13-9-14 0,-3 9 12 15,-10 0 0-15,15-4 1 0,-15 4-1 16,13-1-3-16,-13 1-6 0,11 2 1 0,-11-2 5 0,0 0-10 0,11 9 5 15,-11-9 0-15,5 9-2 0,-5-9 0 0,5 15 6 16,-5-15-5-16,3 18 4 16,-3-8 0-16,-2-1-4 0,2 3 2 15,-3 1-3-15,1 0 0 0,-2 0 3 16,0 4-4-16,0-2 1 0,-1 1 3 0,0-1-2 16,-2 2-2-16,-1-2-5 0,0 2 7 15,-2-1-7-15,1-3 9 0,-1 1-7 31,0-1 5-31,0 0-7 0,-1-2 7 0,2-1 3 0,0-1-2 0,9-9 0 32,-14 15-1-32,14-15-2 0,-10 11 1 0,10-11-6 15,0 0 9-15,-7 11-7 16,7-11 4-16,0 0-3 0,0 0 3 16,0 0 0-16,0 0-4 0,0 0 9 15,11 7-9-15,-11-7 8 0,14 0 0 0,-14 0-4 16,13-3 3-16,-13 3 0 0,19-2 0 0,-8 1 1 0,0 0 1 0,0-1-5 15,3 1-1-15,-1 0-2 0,2-1 7 16,-1-1-5-16,-1 1 0 0,0 3 0 16,-3-2-3-16,-10 1-14 0,11 0-12 0,0 9-51 15,-11-9-133-15,0 0 6 0,0 0-4 16,0 0 3-16,0 0 154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45.9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25 190 0,'0'0'157'0,"0"0"2"0,0 0-68 16,0 0-49-16,0 0-6 0,0 0 4 0,0 0 0 0,0 0-3 0,0 0-6 15,0 0-1-15,0 0-2 0,0 0-4 16,0 0 0-16,10-3 2 0,-10 3-5 16,15-2-2-16,-15 2 4 0,22-4-18 0,-11 2-5 31,4 0 0-31,-2-2 0 0,1-1 0 0,-1 3 0 0,-1 1 0 16,1 2 0-16,-3-4 0 0,-1 5 0 0,1-2 0 15,-10 0 0-15,16 4 0 0,-7-2 0 16,-9-2 0-16,11 5-31 0,-11-5-38 31,10-3-113-31,-10 3-24 0,0 0 1 16,0 0 6-16,-8-9 69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4.8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 36 360 0,'0'0'181'0,"0"0"5"0,0 0-138 15,0 0-4-15,0-10-14 16,0 10 5-16,0 0-4 0,0 0-8 0,0 0-3 0,0 0-3 15,7-13 1-15,5 11-7 0,-12 2 3 16,20-5-9-16,-11 1-5 0,9 4 0 16,-2-3 0-16,-2 4 0 0,-5-2 0 15,2 3 0-15,-1-1 0 0,1 3 0 0,-11-4 0 16,15 7 0-16,-15-7 0 0,11 13 0 16,-11-13 0-16,5 15 0 0,-5-15 0 15,-1 15 0-15,1-15 0 0,-13 18 0 16,3-10 0-16,10-8 0 0,-11 15 0 15,0-10 0-15,1-1 0 0,10-4 0 0,-14 10 0 16,14-10 0-16,-10 6 0 16,-4-4 0-16,14-2 0 0,-9 2 0 15,-1-1 0-15,10-1 0 0,0 0 0 16,0 0 0-16,0 0 0 0,0 0 0 0,0 0 0 16,19-8 0-16,-8 7 0 0,-11 1 0 15,13-2 0-15,-13 2 0 0,17 1 0 16,-8 1 0-16,1 0 0 0,-10-2 0 15,15 6 0-15,-5-1 0 0,0 0 0 16,-1 1 0-16,-9-6 0 0,16 13 0 0,-16-13 0 16,10 14 0-16,-15-4 0 0,5-1 0 15,-8 0 0-15,0 0 0 16,4-1 0-16,-6-1 0 0,-4 1 0 16,5-1 0-16,-1-2 0 0,-7-1 0 0,8-2 0 15,-11-2 0-15,2 1 0 0,-1-1 0 16,0-3 0-16,-4-2 0 0,10 7-10 15,-7-11-152-15,7 7-44 0,4-8-5 16,9 10 1-16,-9-16-5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3.8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18 357 0,'-10'-9'167'0,"9"-1"-41"16,1 10-95-16,0 0-8 0,0 0 6 15,0 0-5-15,0 0-3 0,0 0-3 16,0 0-2-16,0 0-2 0,0 0 0 0,0 0 2 15,0 0 2-15,0 0 2 0,9 4-1 16,-9-4 2-16,0 0 1 0,-3 13 14 16,5-3-15-16,-5-1-11 15,7 4-10-15,-5 1 0 0,-2 1 0 0,5 1 0 16,5 4 0-16,-3-2 0 0,-4 0 0 16,0 0 0-16,2 4 0 0,-3-3 0 15,4-2 0-15,-2 0 0 0,-2-3 0 16,1-2 0-16,0-3 0 0,0-9 0 15,0 11 0-15,0-11 0 0,0 0 0 0,0 0 0 16,0 0 0-16,10 3 0 0,-15-12-24 16,5 9-184-16,0 0-3 0,4-13-4 15,-4 13-11-15,-3-13 88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8.88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212 36 266 0,'5'-19'176'16,"-5"19"6"-16,0 0-111 0,0 0-17 15,0 0-4-15,-16-19-5 0,16 19-9 16,0 0-4-16,-18 6-6 0,18-6-4 16,-21 4-3-16,21-4-1 0,-28 9-2 0,28-9-6 15,-30 22-10-15,12-6 0 0,2 0 0 16,-2 10 0-16,4 2 0 0,1 3 0 15,3-1 0-15,1 2 0 0,5-1 0 16,2-5 0-16,3 0 0 0,3-5 0 16,3-3 0-16,-7-18 0 0,26 30 0 0,-8-21 0 15,0-4 0-15,5-2 0 0,-3-3 0 16,7 2 0-16,-9-11 0 16,12 11-29-16,-20-22-33 0,25 24-25 15,-33-22-93-15,16 13-25 0,-8-12-5 0,-10 17 14 16,21-27 143-16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6.7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67 21 410 0,'0'0'182'0,"0"0"-48"15,-12-4-88-15,12 4-7 0,0 0 3 16,0 0-8-16,0 0-11 0,0 0 2 16,12-3-3-16,-12 3-6 0,10-6-16 15,2 5 16-15,-12 1-10 0,16-3 4 16,-6-2-1-16,6 7-4 0,-5-3-1 15,0 2-4-15,1 0 0 0,-12-1 0 0,14 10 0 16,-3-5 0-16,-11-5 0 0,0 15 0 16,0-15 0-16,-4 16 0 0,3-6 0 15,1-10 0-15,-8 14 0 16,1-4 0-16,7-10 0 0,-7 13 0 0,7-13 0 16,-4 11 0-16,4-11 0 0,-13 9 0 0,13-9 0 15,-11 8 0-15,11-8 0 0,0 0 0 16,-12 2 0-16,12-2 0 0,0 0 0 15,0 0 0-15,0 0 0 16,0 0 0-16,0 0 0 0,0 0 0 0,0 0 0 16,0 0 0-16,13-1 0 0,-13 1 0 15,0 0 0-15,12 2 0 0,-12-2 0 16,16 6 0-16,-8-1 0 0,2 0 0 16,-10-5 0-16,10 17 0 0,4-8 0 15,-7 1 0-15,5 1 0 0,-9 2 0 0,3-4 0 16,0 4 0-16,-1-3 0 0,1 0 0 15,-5 1 0-15,-1-11 0 0,0 15 0 16,0-15 0-16,-5 13 0 0,5-13 0 16,-15 11 0-16,6-8 0 0,-4-2 0 15,0 2 0-15,2-4 0 0,-9 1 0 16,7-3 0-16,-6 0 0 0,1 2-7 16,-2-7-16-16,5 8-13 0,-8-11-40 15,10 11-120-15,0-4-9 0,1 6 5 16,2-4-6-16,0 1 133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1.5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36 320 0,'3'10'165'16,"-3"-10"2"-16,0 0-127 0,0 0-2 0,-1 8 0 16,7 2 2-16,-6-10-7 0,2 13-4 15,-2-13-6-15,9 13-2 0,-9-13-1 16,10 13-6-16,-10-13-1 16,13 9-2-16,-4-7-4 0,3 2 3 0,-12-4-3 15,20 2-2-15,-10-3-5 0,3-2 5 16,-1-1-2-16,-2-1-2 0,-10 5 1 15,16-10-2-15,-16 10 1 0,13-15 0 16,-13 15 3-16,9-15-2 0,-9 15 1 16,0-15-3-16,-1 5 0 0,1 10 0 0,-2-14 0 15,2 14 0-15,-11-12 0 0,11 12 0 16,-15-9 0-16,15 9 0 0,-18-6 0 16,5 6 0-16,1-1 0 0,-1 2 0 15,3 1 0-15,1 1 0 0,-2 3 0 16,0-2 0-16,11 9-13 0,-11-6-189 0,11 7-6 15,-6-5-2-15,8 5-5 16,-2-5 41-16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1.0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0 506 0,'0'0'195'0,"0"0"-6"0,0 0-152 16,0 0-7-16,0 0-6 0,13 8 1 0,-13-8-9 15,-1 11-15-15,1-11-1 0,-1 15 0 16,-1-4 0-16,6-2 0 0,0 2 0 16,-4-11 0-16,3 20 0 0,0-11 0 15,-3 1 0-15,4 1 0 0,-1-2 0 16,-3-9 0-16,-1 19 0 0,1-19-5 0,6 20-85 15,-6-20-116-15,3 9 4 16,-3-9-10-16,0 0 5 0,0 0 107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0.7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5 519 0,'0'0'193'0,"0"0"5"15,0 0-163-15,0 0-9 0,0 0 0 0,0 0-3 16,0 0-20-16,0 0-3 0,18-1 0 16,-18 1 0-16,22 0 0 0,-22 0 0 15,19-2 0-15,-7 2 0 0,-1-3 0 16,-1 4 0-16,-10-1 0 0,19 2 0 15,-19-2-18-15,16 6-94 0,-16-6-92 0,11 7-4 16,-11-7 0-16,6 9-1 0,-6-9 146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10.3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58 438 0,'0'0'160'0,"1"-15"-57"0,-1 15-74 0,0 0 1 15,7-10 5-15,-7 10-9 16,7-9 3-16,-7 9-12 0,6-9 14 16,-6 9-14-16,15-9 8 0,-15 9-15 15,9-3 7-15,0 0-12 0,-9 3 7 0,14 4-6 16,-14-4-2-16,0 0 3 0,9 13-7 16,-1-7 9-16,-8-6-11 0,2 15 14 15,-2-15-14-15,-2 18 7 0,4-9-5 16,-4 2 0-16,1 0 0 0,-5-1-3 15,-2 1 2-15,5 0-2 0,-1 0 1 0,-3-3 2 16,4 1 1-16,-6-2 1 16,9-7-2-16,-13 10 4 0,13-10-2 15,-13 6-3-15,13-6 2 0,0 0-2 16,-11 0 1-16,11 0-1 0,0 0 3 0,0 0-2 16,0 0 0-16,0 0 0 0,0 0 0 15,15-4 0-15,-6 2 0 0,-9 2 0 16,11 1 0-16,-2-2 0 0,4 2 0 15,-13-1 0-15,15 4 0 0,-15-4 0 16,13 0 0-16,-3 1 0 0,-1 0 0 0,2 1 0 16,-11-2 0-16,12 2-26 0,-12-2-22 15,14 7-50-15,-14-7-99 0,0 0 0 16,10 2-4-16,-10-2 2 16,12 4 143-16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09.8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4 341 0,'0'0'178'16,"0"0"-2"-16,9-5-120 0,-9 5-17 15,0 0 2-15,-12-4-8 0,12 4-5 16,0 0-9-16,1 10 1 0,-1-10 1 15,-2 10-5-15,2-10 10 0,0 14-8 0,0-14-7 16,-1 17-11-16,6-6 0 16,-3-1 0-16,1-1 0 0,1 2 0 15,-1-2 0-15,0 0 0 0,-3-9 0 16,7 16 0-16,-7-16 0 0,2 15 0 0,-2-15 0 16,-5 13 0-16,5-13 0 0,-8 10 0 15,9-1 0-15,-1-9-33 0,-1 13-33 16,-9-15-82-16,10 2-54 0,0 0-1 15,6 9 1-15,-6-9 34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1.7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181 57 368 0,'-2'-9'185'0,"2"9"1"0,-5-20-140 16,5 20-7-16,-5-13-4 0,5 13-5 0,-13-10-5 16,13 10-3-16,-18-5-6 0,8 5 3 15,-1 0-2-15,11 0-1 0,-24 5-1 16,12 1-11-16,2 0-4 0,-1 3 0 16,-4-1 0-16,8 1 0 0,-9 2 0 15,5 0 0-15,8-1 0 0,1 1 0 0,-3-2 0 16,5-9 0-16,0 15 0 0,0-15 0 15,3 11 0-15,-3-11 0 0,10 7 0 16,-10-7 0-16,12 3 0 16,-2-3 0-16,1-2 0 0,-1-1 0 0,2 0 0 15,-1-1 0-15,0-1 0 0,-2-1 0 16,1 0 0-16,-10 6 0 0,18-12 0 16,-18 12 0-16,17-10 0 0,-17 10 0 15,13-6 0-15,-13 6 0 0,0 0 0 16,9 0 0-16,-9 0 0 0,0 0 0 0,10 11 0 15,-10-11 0-15,1 15 0 0,2-4 0 16,0 2 0-16,2 1 0 0,-5 1 0 16,1-1 0-16,-3 1 0 0,6 4 0 15,-1-4 0-15,-2 1 0 0,-2 1 0 16,-4-7-17-16,14 13-110 0,-11-12-88 16,5 3 3-16,-3-14-4 0,-7 17-4 15,7-17 205-15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1.3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12 483 0,'0'0'187'0,"-10"-13"-60"0,10 13-94 15,0 0 0-15,0 10-2 0,0-10-1 16,2 14 3-16,-2-14-6 0,0 20-4 0,-1-9-10 15,2 4-10-15,-2-1-3 0,2-1 0 16,-1 1 0-16,5 0 0 0,0-2 0 16,-2-2-6-16,5 4-29 0,-8-14-41 15,18 16-93-15,-18-16-41 0,20 11 1 16,-20-11-1-16,15 5 103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1.0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27 371 0,'0'0'172'16,"0"0"12"-16,0 0-156 0,15-1-7 0,-15 1 4 16,14-1 4-16,-14 1 1 0,20-3-2 15,-11 1-5-15,6 2-6 0,-3-2-6 16,2 1-7-16,2 0-14 0,-2-1-14 16,4 5-29-16,-18-3-43 0,19-8-94 15,-10 5-10-15,-9 3 8 0,11-6 15 0,-11 6 177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0.8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57 380 0,'5'-10'180'0,"-5"10"2"16,16-13-154-16,-6 4 4 0,4 5 1 16,-6-5 4-16,8 7 1 0,-7-5 1 15,12 6-10-15,-6-2-7 0,1 4-8 16,-6 1-5-16,5 4-9 0,-2 0 0 16,-3 3 0-16,0 2 0 0,-8 2 0 15,-2 0 0-15,0 2 0 0,-2 0 0 16,-6 0 0-16,1 0 0 0,-2-1 0 0,-2-2 0 15,2 2 0-15,-2-3 0 0,1-2 0 16,10-9 0-16,-19 17 0 0,19-17 0 16,-11 11 0-16,11-11 0 0,0 0 0 15,0 0 0-15,0 0 0 0,1 8 0 16,11-8 0-16,-12 0 0 0,17-3 0 16,-4 2 0-16,1-1 0 0,4 2 0 15,-3-2-7-15,11 4-19 0,-14-7-14 16,15 10-38-16,-16-11-66 0,9 8-67 15,-6-3 10-15,1 0-6 0,2-2 99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4:58.77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 0 360 0,'0'0'174'16,"0"0"11"-16,0 0-135 0,0 0-14 15,5 33 1-15,-5-33-1 0,-4 25-6 0,4-25-6 16,1 34-2-16,-2-16-7 0,9 7 1 16,-7-4-7-16,6 6 2 15,-7-5-4-15,6 4 3 0,-3-5-9 16,2 4-1-16,-2-5 0 0,1 1 0 0,-2 0 0 15,-2-21 0-15,8 33 0 0,-8-33 0 16,11 30 0-16,-11-30 0 0,7 25 0 16,-7-25 0-16,13 20 0 0,-13-20 0 15,20 16 0-15,-20-16 0 0,31 11 0 16,-14-7 0-16,2-2 0 0,-1-2 0 0,-18 0 0 16,33 0 0-16,-15-3 0 0,-18 3 0 15,22-4 0-15,-22 4-5 0,0 0-27 16,0 0-19-16,30 0-34 15,-30 0-119-15,0 0 6 0,0 0-6 0,0 0 10 16,0 0 145-16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8.30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198 175 236 0,'0'0'159'0,"0"0"7"0,0 0-122 16,0 0 3-16,0 0 3 0,0 0-1 16,0 0-7-16,0 0-7 0,8-27-2 15,-8 27-6-15,0 0-7 0,12-26-8 0,-12 26 0 16,1-32-2-16,-5 13 2 0,4 19-3 16,-11-26 1-16,5 9-1 15,6 17-1-15,-24-23-3 0,24 23 2 16,-30-5-3-16,13 8 2 0,0 7 2 0,-2 2-5 15,1 6-3-15,1-2 0 0,1 10 0 16,2-9 0-16,3 12 0 0,2-3 0 16,4-2 0-16,2 0 0 0,5 4 0 15,0-5 0-15,5-4 0 0,2 4 0 16,-9-23 0-16,22 24 0 0,-22-24 0 0,28 13 0 16,-28-13 0-16,33-6 0 0,-16-3 0 15,-17 9 0-15,29-25 0 0,-14 9 0 16,-3-3 0-16,1-6 0 15,-2 3 0-15,-2 0 0 0,-4 5 0 0,-5 17 0 16,8-29 0-16,-8 29 0 0,5-23 0 16,-5 23 0-16,0 0 0 0,0 0 0 15,0 0 0-15,0 0 0 0,0 0 0 16,0 0 0-16,0 0 0 0,0 0 0 16,6 26 0-16,-6-26 0 0,5 31 0 0,-5-31 0 15,13 33 0-15,-9-16 0 0,3 4 0 16,-7-21 0-16,18 30 0 0,-18-30 0 15,16 25 0-15,-11-8 0 0,-5-17 0 16,18 26-40-16,-18-26-134 0,0 0-35 16,0 0-7-16,0 0 4 0,0 0 41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5.4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43 530 0,'16'-4'201'0,"-7"-3"7"15,16 1-182-15,-11 1-9 0,9 3-2 0,-3-4-7 16,1 5 8-16,-4-3-14 0,3 1-2 16,-1 2 0-16,-7-4-38 0,7 5-169 15,-19 0 5-15,17 2-6 0,-17-2-1 16,0 0 51-16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5.2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0 395 0,'0'0'176'0,"0"0"7"0,0 0-157 0,0 0-6 16,6 12 2-16,-6-12 1 0,-2 10 2 15,2-10-4-15,1 12-2 0,-1-12-6 16,7 11-3-16,-7-11-1 0,4 11 1 16,6-7-5-16,-10-4 1 0,17 7-3 15,-5-3 0-15,-1-2 1 0,0 1 0 0,4 0-1 16,3-1 1-16,-7 0 1 0,4 2 2 15,-4 1 0-15,4 1 2 0,-15-6-2 16,21 17-3-16,-11-10-4 16,-8 3 0-16,2 0 0 0,-1 1 0 0,0-1 0 15,-5 0 0-15,-1-1 0 0,-8-2 0 16,-1 0 0-16,12-7 0 0,-11 12 0 16,11-12 0-16,-18 11 0 0,-1-13-24 15,19 2-34-15,-18 0-40 0,8 0-105 16,10 0-7-16,-19-9 6 0,0 1-1 0,4 0 185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4.9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0 442 0,'0'13'191'0,"0"-13"7"16,-4 12-165-16,4-12-5 0,-4 19 5 15,5-10-3-15,6 4-3 0,-10-2-9 16,7 2-4-16,1 1-7 0,0 2-5 16,-3-2-2-16,4-1 0 0,-3-1 0 15,-5-1-12-15,9 4-23 0,-7-15-28 16,7 17-70-16,-7-17-72 0,0 0 2 15,0 0-5-15,12 9 45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4.6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0 328 0,'0'0'185'0,"0"0"6"0,7 10-86 15,-7-10-74-15,9-2-2 0,-9 2 2 16,23-2 1-16,-23 2-6 0,20-1-6 16,-8 1-8-16,1 0-4 0,-2-1-3 15,4 1-4-15,-6 1-5 0,1-1-7 0,2 3-15 16,-12-3-19-16,20 3-26 0,-20-3-58 15,11-5-71-15,-11 5 0 0,10-4 2 16,-10 4 79-16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4.3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0 297 0,'0'0'176'16,"0"0"-3"-16,-8 6-122 0,10 3-13 15,-2-9 2-15,2 18 2 0,-2-18 3 16,4 23-1-16,-6-10-14 0,6 5-3 16,-2-4-10-16,0 5-2 0,0-1-9 15,0-1 2-15,-1-1-6 0,3-2 1 16,-1 0-6-16,2-3-3 0,-1 3-14 15,-4-14-20-15,14 18-44 0,-14-18-118 0,8 9 2 16,-8-9-6-16,0 0 5 0,0 0 150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4.1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1 421 0,'0'10'184'15,"0"-10"-2"-15,0 0-157 0,-1 13 0 16,1-13 1-16,2 12 2 0,-2-12 0 16,-4 11 1-16,4-11-6 0,7 10-4 0,-7-10-8 15,12 11-1-15,-12-11-2 0,15 7-4 0,-15-7-4 16,24 0 0-16,-24 0 0 0,18-3 0 15,1 0 0-15,-5-1 0 0,4 0 0 16,-18 4-1-16,24-8-16 16,-14 1-13-16,6 7-13 0,-10-10-17 0,7 12-29 15,-18-14-49-15,5 12-63 0,10-13 7 16,-10 13 4-16,1-13 131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3.8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27 64 0,'0'0'121'0,"0"0"18"15,4 9-89-15,-4-9-10 0,0 0-6 16,0 0 1-16,0 0-1 0,0 0 8 16,0 0-5-16,4-9-2 0,-4 9-7 0,11-7-4 15,0 5 1-15,-11 2 6 0,13-8 0 16,-13 8-1-16,19-6-3 0,-19 6-5 15,18-3-5-15,-18 3 0 0,14 0-2 16,-14 0-5-16,17 7-2 0,-17-7-2 16,11 13 2-16,-5-5-4 0,-6 4 5 0,-3 0-5 15,0 1 4-15,1 0-5 0,-5 3 4 16,1 0-6-16,-6 0 3 16,0 1-5-16,1 0 1 0,1 0-2 15,1 0 3-15,-1-2-3 0,-3 1 4 0,0-5-4 16,2 0 4-16,-1-2-3 0,12-9 5 15,-17 10-4-15,17-10 3 0,-13 4-3 16,13-4 0-16,0 0 0 0,0 0 1 16,0 0 0-16,8-11-1 0,1 8-1 15,-9 3 0-15,15-8 2 0,-2 4-1 0,-1 1 1 16,-1 1-2-16,-2 0 1 0,7 2 0 16,-2-1 1-16,3 2-1 0,-2 0 0 15,-15-1 0-15,17 5 0 16,-7-5-7-16,5 3-12 0,-15-3-18 0,21 4-30 15,-21-4-60-15,0 0-66 0,14-7-7 16,-14 7 3-16,12-8 69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53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31 397 0,'8'-9'173'0,"-8"9"10"16,11-4-143-16,-11 4-9 0,13-6-4 16,-13 6 2-16,17-5 0 0,-17 5-4 0,22-4-5 0,-10 1-6 0,3 3-5 15,2 0-14-15,-6-2-26 0,14 8-91 16,-11-8-66-16,3 3-11 0,-5-3 3 15,-1 3-12-15,-11-1 181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52.7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0 419 0,'0'0'173'0,"0"0"-5"0,0 0-150 15,0 0 4-15,0 0-2 16,3 9 4-16,-3-9 0 0,0 0 1 16,-3 9-4-16,3-9-1 0,-3 9-6 0,3-9-4 15,1 11-4-15,-1-11 0 0,-1 11-4 16,1-11 1-16,0 0-1 0,0 0-1 16,0 0 1-16,0 0 0 0,0 0 0 15,13 7-2-15,-13-7 1 0,10-4 1 16,-10 4-2-16,12-5 1 0,-12 5-1 0,13-3 0 15,-4 2 0-15,0 0 1 0,0 2-2 16,1 1 1-16,2 1-1 0,0 1 0 16,0 1-1-16,2 0 2 15,-2 2-2-15,1 0 2 0,0 2-3 0,-2 0 3 16,-2 2-2-16,0-2 3 0,-3 1-1 16,0 2 1-16,-3 0-4 0,-2-1 4 15,0-2-2-15,-3 1 3 0,2-10-3 16,-6 17 2-16,6-17 0 0,-16 15 1 15,5-10-2-15,0 1 1 0,-2-3-1 0,0 1 1 16,-2-1 0-16,0-1-2 0,3-1-6 16,-1-3-7-16,13 2-13 0,-22-4-18 15,22 4-28-15,-16 0-94 16,16 0-20-16,-10-10-7 0,10 10 10 0,0 0 100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52.2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20 397 0,'0'0'165'16,"0"0"-18"-16,0 0-116 0,-9-6-1 16,9 6 1-16,0 0 2 0,16 2 5 15,-16-2-1-15,17-1-5 0,-17 1-8 16,24-3-4-16,-12 0-5 0,0 3-3 15,0 0-2-15,1-2-9 0,-4 0-1 0,1 2 0 16,-1 0 0-16,-9 0-6 0,10 2-23 16,-10-2-23-16,13 4-54 0,-13-4-89 15,0 0-1-15,3-11-4 0,-3 11 2 16,0 0 158-16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7.479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10 17 348 0,'0'0'167'0,"0"0"-4"0,-10-17-164 0,10 17-41 16,0 0-114-16,0 0 4 0,0 0-13 16,0 0 4-16,0 0 161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51.1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125 54 173 0,'0'0'131'16,"0"0"6"-16,12-1-86 0,-12 1-25 0,0 0-6 16,4-10 6-16,-4 10 0 0,5-9 3 15,-5 9-4-15,0 0-1 0,0 0-4 16,5-13-2-16,-5 13-3 0,0 0-1 15,0 0-3-15,-6-10-1 0,6 10-1 16,-12-5 1-16,12 5 0 0,-14-4 2 0,14 4 0 16,-18-2 0-16,7 2-1 0,2-1 1 15,9 1-3-15,-18 3-2 0,8 0-2 16,1-1-2-16,-1 2-1 0,10-4-2 16,-15 6 2-16,15-6-2 0,-10 6 1 15,10-6-2-15,0 0 1 0,-9 10 0 16,9-10 1-16,0 0 0 0,0 10 0 15,0-10-1-15,0 0 2 0,9 12 0 16,-9-12 1-16,17 11-2 0,-6-7 0 16,0 3-1-16,2-1 1 0,-2 1-1 0,2 2 1 15,-2-1-3-15,-2 1 2 0,4 2-2 16,-5 1 4-16,-1 0-5 0,-1-1 4 16,0 1-4-16,0-1 4 0,-2 0-3 15,-1-1 4-15,-5 0-2 0,2 0 1 16,0-10-1-16,-2 16 3 0,2-16-2 0,-9 14 0 15,9-14-1-15,-12 10 1 0,12-10 0 16,-15 5 1-16,15-5-2 0,-17 4 1 16,17-4 2-16,-18-1-2 15,9 0 0-15,-2-1 0 0,1-2 1 0,10 4-2 16,-16-11 3-16,16 11-3 0,-13-15 1 16,11 4 0-16,2-2 4 0,4-2-5 15,1-1-1-15,1-4-11 0,4 3-7 16,-2-8-24-16,12 8-73 0,-10-6-61 15,3 4-8-15,-4-2-3 0,4 3 21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49.6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10 328 0,'0'0'146'0,"0"0"-2"0,0 0-116 16,0 0 3-16,0 0-1 0,2-8 2 15,-2 8 0-15,0 0-1 0,0 0-6 16,0 0-6-16,0 0-3 0,-9-5-5 15,9 5-2-15,0 0-1 0,0 0-1 16,0 0 1-16,10 5-1 0,-10-5 4 16,15 3-1-16,-15-3 1 0,16 5 0 15,-5-1-3-15,2 1 0 0,4 2-1 16,3 1 2-16,-8 3-5 0,9 4 5 16,-2 0-3-16,2 3 5 0,-4 2-5 0,6 4-6 15,-3 2 0-15,-4 3 0 0,2 3 0 16,-3 5 0-16,3 3 0 0,5 4 0 15,-6 2 0-15,-4 2 0 0,1 1 0 16,1 2 0-16,-3-1 0 0,3 1 0 16,-12-1 0-16,-2-2 0 0,1-4 0 0,-1-1 0 15,-11-3 0-15,0-3 0 16,0-5 0-16,-7-3 0 0,0-5 0 16,0-4 0-16,5 1 0 0,-8-3 0 15,5 1 0-15,-3-6-7 0,12 9-52 0,-12-13-142 16,16 7-5-16,-14-7-2 0,6 1-1 15,10-10 77-15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31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0 250 0,'0'0'135'0,"0"0"-28"0,0 0-49 15,0 0-10-15,0 0-11 0,0 0-8 16,0 0-8-16,0 0-4 0,0 0-7 16,0 0-3-16,0 0-1 0,0 0-1 15,0 0 3-15,0 0 2 0,-11 4 2 16,11-4 1-16,0 0 0 0,-11 9 4 0,11-9-3 15,-11 7 2-15,11-7-2 0,-13 11-3 16,13-11-1-16,-18 15 2 16,8-7-4-16,1 4 2 0,0-1-2 15,-1 1 4-15,-2 1-5 0,2 1 6 0,0-1-3 16,4 4-2-16,-3-1 9 0,0 0-9 16,0 3 6-16,3 0-9 0,2 1 7 15,-1 2-8-15,0 1 3 0,-1 6-7 16,-1-1 0-16,5 3 0 0,0-1 0 15,4 4 0-15,-6 0 0 0,5 0 0 0,1-1 0 16,5 0 0-16,0 0 0 0,0 2 0 16,-3 2 0-16,2 0 0 0,4 1 0 15,1-1 0-15,-2 1 0 16,4-1 0-16,-3-2 0 0,5-1 0 0,1-3 0 16,-2-2 0-16,0-1 0 0,2 1 0 15,2-2 0-15,-3-2 0 0,5 1 0 16,-2-2 0-16,1-2 0 0,1 0 0 15,-3-4 0-15,1-2 0 0,-4-2 0 16,-2-1 0-16,0-2 0 0,-3-5 0 0,-9-6 0 16,11 9 0-16,6 1-115 0,-17-10-99 15,0 0 4-15,0-9-8 0,0 9 10 16,-6-14 151-16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9.8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57 440 0,'0'0'165'0,"3"-19"-11"0,-3 19-116 0,10-7-14 16,-10 7 15-16,8-10-14 0,1 8 15 16,-9 2-14-16,16-10 7 0,-16 10-19 15,14-7 3-15,-4 3-9 0,1 6-8 16,-2-2 0-16,6 1 0 0,-2 2 0 15,-3 1 0-15,-10-4 0 0,14 12 0 0,-14-12 0 16,8 18 0-16,-9-7 0 16,0 1 0-16,-1 1 0 0,-5 3 0 15,5-2 0-15,-1 3 0 0,-9 1 0 16,2 0 0-16,3 0 0 0,-6-1 0 0,-4 1 0 16,4-4 0-16,-2 0 0 0,0-4 0 15,10 0 0-15,5-10 0 0,-14 13 0 16,14-13 0-16,-10 8 0 0,10-8 0 15,0 0 0-15,0 0 0 0,0 0 0 16,-10 5 0-16,10-5 0 0,10-2 0 16,-10 2 0-16,10-3 0 0,3 1 0 15,-3 0 0-15,1 0 0 0,10 2 0 16,-1-1 0-16,-4-1 0 0,0 3 0 16,1-1 0-16,1 1 0 0,5-1 0 0,-4 3 0 15,-4-4 0-15,0 8-2 0,-15-7-195 16,19 8-3-16,-19-8-12 0,12 5 3 15,-12-5 7-15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9.1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14 548 0,'0'0'180'15,"0"0"6"-15,0 0-161 0,19 0-10 16,-19 0-2-16,22-1 5 0,-4-2 1 15,2 2-1-15,4-3-17 0,0 3-1 0,-1 0 0 16,3-1 0-16,-1 2 0 16,-4 0 0-16,-5 1 0 0,0 1 0 15,-4 2 0-15,-2-4-11 0,5 8-48 16,-15-8-89-16,0 0-43 0,0 0-8 0,0 11 5 16,0-11-4-16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8.8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0 402 0,'0'0'146'0,"9"1"17"0,-21-1-134 16,12 0-5-16,3 10-3 0,0-1 9 0,-3-9 3 15,4 17 0-15,-4-17 9 0,3 21-16 16,-2-11 6-16,-1 3-13 0,-3-1 4 15,6 0-23-15,0-1 0 0,1 1 0 16,-3-2 0-16,1-1 0 0,-2 0 0 16,4 1 0-16,-4-10 0 0,11 14 0 0,-7-5 0 15,-4-9-13-15,0 15-67 0,0-15-110 16,0 0-5-16,0 0-2 16,1 9-4-16,-1-9 55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8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0 397 0,'0'0'173'0,"0"0"-3"0,0 0-127 15,0 0-5-15,4 8 2 0,-4-8 4 16,14 1-3-16,-14-1-3 0,15 0-8 15,-6-2-21-15,9 3-9 0,2-3 0 16,0 2 0-16,0 0 0 0,-4-1 0 0,2 2 0 16,-5-4 0-16,12 6-165 0,-16-4-38 15,2 5 4-15,-11-4-14 0,0 0 2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28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33 427 0,'0'0'178'0,"-10"-10"0"16,10 10-138-16,0 0 0 15,0 0 0-15,0 0 0 0,0 0-6 0,0 0-6 16,0 0-10-16,0 0-18 0,0 0 0 15,0 0 0-15,0 0 0 0,0 0 0 16,11-8 0-16,-1 6 0 0,1 0 0 16,-11 2 0-16,14-6 0 0,0 4 0 15,0 0 0-15,0 3 0 0,-14-1 0 0,14-1 0 16,-14 1 0-16,17 6 0 0,-17-6 0 16,7 9-2-16,-7-9-51 0,8 11-40 15,-8-11-104-15,-2 10 2 0,2-10-1 16,-6 10 9-16,6-10 88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0.4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0 455 0,'0'0'195'0,"0"0"-3"0,0 13-168 16,0-13-1-16,-4 17 0 0,4-17 0 16,-4 23 4-16,3-13-9 0,4 4-4 0,-9-3-8 15,9 2 2-15,2-2-4 0,1 2-3 16,-6-3 4-16,0-1-16 15,0 1 1-15,0-10-26 0,5 17-15 16,-5-17-53-16,0 0-100 0,0 0-1 0,9 3-8 16,1-8 30-16,-10 5 183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0.2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6 441 0,'10'0'204'0,"-10"0"-9"0,14-3-169 16,-4-1-10-16,2 6 8 0,-3-4 0 16,2 4-5-16,1-2-8 0,-1 2-3 15,2-1-6-15,-3 1-2 0,-1 1 8 16,2-2-14-16,0 3 0 0,-1-6-14 0,0 7-8 15,-10-5-29-15,11 4-24 0,-11-4-102 16,0 0-16-16,11-9-2 0,-11 9 13 16,7-9 180-16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7.27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0 135 270 0,'0'0'176'16,"12"19"1"-16,-12-19-131 0,0 0 0 16,29 14-2-16,-29-14 1 0,19-4-9 15,-19 4-8-15,23-13-6 0,-23 13-7 16,22-20-2-16,-22 20-1 0,24-27-2 0,-24 27 0 16,14-27-1-16,-14 27 0 0,7-21-2 15,-7 21 3-15,0-21-2 0,0 21 1 16,0 0-1-16,-18-25-1 15,18 25-1-15,-18-7-6 0,18 7 0 0,-22-3 0 16,22 3 0-16,-24 12 0 0,24-12 0 16,-23 30 0-16,15-8 0 0,-3-3 0 15,3 8 0-15,3-3 0 0,4 1 0 16,3 1 0-16,2-6 0 0,4-2 0 16,-8-18 0-16,27 29 0 0,-10-21 0 0,4-3 0 15,2-2 0-15,4 0 0 0,-5-7 0 16,12 9-13-16,-20-26-67 0,12 21-131 15,-9-15-7-15,4 9 6 0,-21 6-2 16,19-30 140-16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9.1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41 276 0,'0'0'170'16,"0"-10"0"-16,0 10-127 0,8-10-4 15,-8 10 2-15,10-8 2 0,0 8-1 16,-10 0-4-16,16-9-6 0,-16 9-8 16,21-4-4-16,-12 4-5 0,1 1-4 15,1 0-4-15,-1 3-1 0,-10-4-4 0,17 9-2 16,-17-9 0-16,6 13 0 0,-6-13-1 16,3 16 1-16,-6-7-1 0,2 0 3 15,-3 0-4-15,4-9 5 0,-12 16-3 16,4-10 2-16,8-6-2 0,-14 11 2 15,14-11-3-15,-11 6 3 0,11-6 0 16,0 0-1-16,-11 1-2 0,11-1 0 16,0 0 2-16,0 0-1 0,0 0-1 15,0 0 0-15,15-2 0 0,-15 2 2 16,13 3-3-16,-2 0 2 0,-1 0-3 0,2 2 3 16,-1 1-1-16,-2 1 2 0,3 1 4 15,-2 0-10-15,2 3 11 0,-4-1-12 16,1 0 11-16,-3 1-7 0,-2 0 7 15,0-1-10-15,-5-1 3 0,-2 0 5 16,3-9-4-16,-12 16 4 0,0-10-2 0,-3 0 0 16,-1-1 0-16,-3-1-3 15,2-2-5-15,-5-3-13 0,8 6-26 16,-12-11-78-16,14 4-81 0,-2-3 5 16,5 1-9-16,0-2 34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8.8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0 347 0,'0'0'173'0,"-10"4"14"16,10-4-128-16,0 0-25 0,-5 9-7 15,9 0 1-15,-4-9 0 0,1 16 0 16,-1-16-5-16,4 20-8 0,-5-9 3 15,5-1-14-15,-3 0 7 0,2 0-12 16,-1 1 7-16,-2-11-16 0,5 17-5 16,-5-17-25-16,7 15-31 0,-7-15-62 15,0 0-71-15,0 0 5 0,0 0-7 16,0 0 98-16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8.5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21 310 0,'0'0'177'0,"0"0"5"0,0 0-145 15,18 4-7-15,-18-4 8 0,18 1-3 16,-18-1 1-16,23-1 3 0,-12-1-9 16,6 2-9-16,-4-2-12 0,4 2 2 15,-3-4-10-15,1 3 9 0,-3-1-9 0,-3 0-3 16,1 1-9-16,-10 1-6 0,13 1 1 16,-13-1-14-16,0 0-17 0,0 0-31 15,0 0-45-15,0 0-77 0,0 0 13 16,7-12 1-16,-7 12 117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8.2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1 264 0,'0'0'159'0,"-10"2"13"0,-1-5-121 15,11 3-6-15,0 0 0 0,-5 19-1 16,5-19-3-16,-4 18 0 0,4-18-7 0,-1 23-4 16,0-10-1-16,4 4-14 15,-3-3 2-15,3 1-9 0,-2 1 3 16,2-1-12-16,-1 0 8 0,0-1-8 16,1-1-3-16,-2-3-5 0,4 3-7 0,-5-13-13 15,9 19-26-15,-9-19-34 0,0 0-114 16,9 4 2-16,-9-4-4 0,10-5 10 15,-10 5 191-15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8.0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0 291 0,'0'0'168'0,"0"0"1"0,0 0-132 16,0 0 0-16,0 0 0 0,0 0 4 16,8 16 2-16,-8-16-3 0,0 14-8 15,0-14-8-15,1 16-4 0,-1-16-5 0,4 18-4 16,-4-18-4-16,7 16 3 0,-7-16-4 16,12 14 1-16,-12-14-6 0,16 11-2 15,-6-7 9-15,-1-1-8 0,2-1 2 16,1-3-3-16,1-1-4 0,-1-2-5 15,2 2-8-15,-14 2-8 0,25-11-29 16,-18-1-3-16,14 11-24 0,-16-13-45 16,8 8-59-16,-4-3-8 0,1 0 17 15,-10 9 112-15,11-17 65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07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33 402 0,'0'0'183'0,"0"0"1"16,0 0-155-16,0 0-5 0,0 0 4 16,0 0-3-16,10-6 1 0,4 6 10 15,-2-5-12-15,3 3 5 0,-2-2-17 16,6 2 4-16,-4-4-11 0,4 5-5 16,-3-1 0-16,-2 0 0 0,1 3 0 0,-4-4-22 15,6 10-18-15,-17-7-37 0,17-2-113 16,-17 2-22-16,11 1 3 0,-11-1-2 15,0 0 150-15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8-05T07:59:11.8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4.69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106 380 85 0,'3'-17'133'0,"-3"17"-64"0,0 0 0 0,-2-22 4 16,2 22-4-16,0 0-3 0,0 0-10 16,-11-17-2-16,11 17-8 0,0 0-5 15,0 0-7-15,-20-7-8 0,20 7-6 16,-14-2-6-16,14 2-5 0,-13 2-3 16,13-2-2-16,-16 7-2 0,16-7-1 0,-14 7-1 15,14-7 1-15,-10 14 0 0,10-14 0 16,-9 18-2-16,9-18 1 0,-2 14-1 15,2-14 1-15,0 0-1 0,3 17-1 16,-3-17 1-16,0 0 0 0,17 3 1 16,-17-3 0-16,16-5 1 0,-16 5-1 15,21-5-1-15,-21 5 0 0,22-14-4 16,-22 14 1-16,24-16-3 0,-24 16-4 16,22-21 1-16,-14 4 6 0,3 3-6 15,-5-3 4-15,1 0-5 0,-2 0 2 0,-2-2-1 16,-1 0 11-16,-2-2-9 0,-1 3 4 15,-1-1 0-15,-1 4 5 0,-2-2 5 16,0 0 1-16,-1 0 4 0,0 3-7 16,-4-2 10-16,10 16-8 0,-13-27 2 15,13 27 2-15,-13-21 1 0,13 21-1 16,0 0-5-16,-10-14 1 0,10 14-3 16,0 0 2-16,0 0 1 0,0 0-4 15,-2 21-4-15,2-21 0 0,2 20 1 16,-1-5 4-16,1 0-4 0,-1 2 3 0,1 2-4 15,-1 3 2-15,1 1 6 0,1 1-8 16,1 1 7-16,-1 2-8 0,2-2 8 16,-1 1-9-16,1-1 4 0,-2-3-13 15,5 1-7-15,-8-6-9 0,11 12-32 16,-11-29-18-16,5 29-88 0,-2-11-24 0,-3-3 1 16,4 7 52-16,-4-22 138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4.03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 36 100 0,'10'18'142'0,"-10"-18"-1"0,0 0-118 16,0 0-1-16,0 0-2 0,1 18 1 16,-1-18-9-16,3 19-1 0,-3-19-4 15,3 20-1-15,-3-20 0 0,3 20 2 16,-3-20-1-16,3 17 2 0,-3-17 3 16,0 0 4-16,0 0 6 0,2 16 1 0,-2-16 1 15,0 0-1-15,0 0-2 0,0-15 2 16,0 15-3-16,-1-17-5 0,1 17-2 15,-2-22-3-15,0 8 0 0,2 14-3 16,0-25 2-16,0 25-3 0,2-24 3 16,-2 24-4-16,7-21-1 0,-7 21 0 15,9-16 0-15,-9 16-1 0,0 0 2 16,17-10-4-16,-17 10 1 0,14 1 0 16,-14-1-1-16,16 6-1 0,-16-6 0 15,17 12 1-15,-17-12-2 0,16 18 2 0,-16-18-1 16,14 19 1-16,-14-19 0 0,14 16-2 15,-14-16-5-15,0 0-3 0,16 19-11 16,-16-19-11-16,0 0-19 0,0 0-21 16,13 8-39-16,-13-8-54 0,0 0-16 15,0 0 3-15,0 0 165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2.58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11 621 11 0,'0'0'140'0,"0"0"-24"0,0 0-57 15,0 0 2-15,0 0 6 0,0 0 3 0,0 0-9 16,0 0-7-16,-16-9-11 0,16 9 0 16,0 0-10-16,0 0 2 0,0 0-9 15,0 0-10-15,0 0-7 0,0 0 3 16,0 0 3-16,0 0-6 0,0 0 4 16,0 0-11-16,0 0-5 0,0 0 6 0,0 0-2 15,0 0-1-15,0 0 0 0,0 0-4 16,0 0 5-16,0 0-1 15,0 0 9-15,9 19-13 0,-9-19 12 16,7 16-10-16,-7-16 4 0,0 0 1 0,14 22-2 16,-14-22-1-16,12 23 0 0,-12-23 3 15,14 21-3-15,-14-21 3 0,16 25-3 16,-16-25 2-16,14 18-2 0,-14-18 0 16,13 17 2-16,-13-17-1 0,0 0 3 15,15 19 0-15,-15-19 6 0,0 0 1 0,0 0-1 16,0 0 0-16,0 0 0 0,0 0 2 15,9-14-3-15,-9 14 0 0,0-27-4 16,2 8-5-16,-1-8-2 0,2-3 8 16,2-4-7-16,1-6 2 0,3-8-13 15,2-8 4-15,6 4-8 0,-3-8-12 16,13 9-5-16,-10-13-13 0,19 17-15 16,-21-14-36-16,22 20-72 0,-8 2-34 15,-1 6 9-15,0 9 43 0,-8-1 151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6.91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63 370 0,'0'0'192'0,"17"26"-3"0,-17-26-140 16,9 17 1-16,-9-17-2 0,14 24-7 16,-14-24-14-16,14 27-6 0,-14-27-6 15,15 34-1-15,-15-34-7 0,17 31-7 16,-17-31 0-16,18 29 0 0,-18-29 0 16,17 30 0-16,-17-30 0 0,16 18 0 0,-16-18 0 15,0 0 0-15,17 19 0 0,-17-19 0 16,0 0 0-16,0 0 0 0,17-17 0 15,-17 17 0-15,10-33 0 0,-4 15 0 16,-1-7 0-16,-3 1 0 0,2-2 0 16,-2-4 0-16,-2 6 0 0,2-1 0 0,-2 4 0 15,0-3 0-15,0 24 0 0,0-34 0 16,0 34 0-16,3-17 0 16,-3 17 0-16,0 0 0 0,0 0 0 15,0 0 0-15,0 0 0 0,17-6 0 0,-17 6 0 16,0 0-3-16,34 10-30 0,-34-10-20 15,31 15-25-15,-31-15-63 0,0 0-64 16,21 2 4-16,-21-2 1 0,23 15 92 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24.8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71 33 340 0,'0'0'169'0,"-11"-7"8"0,11 7-163 16,0 0-3-16,0 0 3 0,0 0-1 15,0 0 7-15,11-9 0 0,-11 9-2 0,12-4 1 16,-12 4 3-16,18-7-3 0,-9 3 0 16,4 3 0-16,-13 1-3 15,17-3-2-15,-17 3-2 0,17 4-4 16,-17-4-4-16,16 4 3 0,-16-4-4 0,0 0 2 15,7 15-5-15,-7-15 1 0,6 11 1 16,-6-11 1-16,-4 13-3 0,4-13 1 16,-8 15-1-16,8-15 0 0,-12 14-1 15,0-9 2-15,2 1-4 0,10-6 3 16,-14 9 0-16,14-9 0 0,0 0-1 0,-12 6 2 16,12-6 0-16,0 0-1 0,0 0 1 15,0 0-6-15,0 0 4 0,0 0 1 16,0 0 0-16,13 3-1 0,-5-2 0 15,1 2 2-15,-9-3-2 0,18 4-2 16,-7 0 2-16,1 1-5 0,-2 2 3 16,-10-7-3-16,18 15 11 0,-9-10-12 15,2-1 8-15,-11-4 2 0,12 14 1 16,-12-14-4-16,11 14 4 0,-5-1-4 16,-6-2 0-16,-3 0 3 0,1 3 4 0,-4-5-5 15,-3 1-2-15,-2 0 4 0,2 2-1 16,-7-7-1-16,1-2-3 0,-2 0 1 15,-3-2-9-15,3 3-1 0,2 0-10 16,-9-7-27-16,10 8-72 0,-5-9-79 16,-1-4-7-16,3 5 6 0,3-5 35 15,0 0 164-15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24.2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3 495 0,'1'9'201'0,"-2"2"-76"0,1-11-101 0,0 0-2 16,0 0-2-16,9-8 3 0,-9 8-1 15,15-4 2-15,-15 4-13 0,24-4-1 16,-13 4-3-16,3-1-2 15,2 0-9-15,0 2-7 0,-2 0-9 0,-14-1-28 16,29 4-39-16,-29-4-109 0,16-8-7 16,-4 6-13-16,-12 2 16 0,14-2 197 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22.7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0 512 0,'0'0'202'15,"-2"12"2"-15,2-12-186 0,-2 13 0 16,2-13-7-16,1 22 7 0,-4-7-6 15,5 0 0-15,1-1-2 0,3 5-4 16,-3-3-6-16,0 0 0 0,1 4 0 16,2-8 0-16,5 2 0 0,-9-3-27 15,11 16-70-15,-8-16-109 0,7 2-12 16,-8-1 6-16,-4-12-8 0,6 14 178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22.4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22 295 0,'0'0'166'0,"0"0"23"15,0 0-146-15,0 0 1 0,0 0-2 16,0 0 4-16,16-6-1 0,-16 6 3 16,21 1-6-16,-10-2-11 0,4 2-8 15,-1-4-14-15,4-1-9 0,-4 6 0 16,1 0 0-16,0-4 0 0,-4-2 0 0,0 2 0 15,0 0 0-15,-11 2 0 0,14 0 0 16,-14 0 0-16,0 0-38 0,16 4-32 16,-16-4-38-16,0 0-91 0,0 0-5 15,0 0-17-15,0 0 39 0,-6-8 182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21.2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166 110 161 0,'0'0'74'0,"6"11"0"16,-6-11-9-16,0 0 1 0,0 0-10 15,0 0-5-15,0 0-3 0,11 6-6 16,-11-6-3-16,0 0-5 0,6-11-2 16,-6 11-8-16,0 0-3 0,5-11-5 15,-8 2-3-15,3 9-2 0,-6-16 2 16,6 16-1-16,-12-20 3 0,7 11-1 16,-4-3 0-16,9 12-2 0,-17-18 1 0,6 11-3 15,11 7 1-15,-20-11-2 0,7 8-2 16,0 3-1-16,3 1 2 0,-2 3 1 15,-2 2-1-15,4 2 3 0,0 1-5 16,4 3 2-16,1-1-4 0,-1 0 2 16,-1 0-6-16,4-1 0 0,2 0 0 0,1-1 0 15,0-9 0-15,-1 16 0 0,1-16 0 16,3 12-2-16,-3-12 2 16,10 10 2-16,-10-10-2 0,16 6 0 15,-16-6 0-15,16-2 0 0,-3 0 0 0,0 0 0 16,-1-2 0-16,-2 1-1 0,3-1 2 15,-4 2-1-15,4 0-1 0,-13 2 0 16,12-4 0-16,-12 4 4 0,16-3-4 16,-16 3 2-16,0 0-1 0,10-6 0 15,-10 6 0-15,10-1 0 0,-10 1 0 0,0 0 0 16,0 0 0-16,0 0 0 0,0 0 0 16,0 0 0-16,0 0 0 0,0 0 0 15,0 0 0-15,0 0 0 0,0 0 0 16,0 0 0-16,-3 9 0 0,4 0 0 15,-1-9 0-15,2 19 0 0,-2-9 0 16,4 6 0-16,0-1 0 0,-3 1 0 16,-2-3 0-16,2 0 0 0,1 2 0 15,3-2 0-15,-4 0 0 0,0-3 0 16,1-1 0-16,-2-9 0 0,6 15 0 0,-6-15 0 16,0 9 0-16,0-9 0 0,0 0 0 15,0 0 0-15,-3 10 0 0,3-10 0 16,0 0-14-16,0 0-59 0,0 0-145 15,0 0 1-15,0 0-4 0,-1-12 6 16,1 12 151-16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13.6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50 212 0,'0'0'151'0,"-9"4"11"0,9-4-125 15,0 0-7-15,0 0-1 0,0 0-2 16,0 0 0-16,0 0-2 0,0-11-5 16,0 11-6-16,9-10 1 0,0 7-3 15,-9 3 3-15,19-10 3 0,-10 3 4 16,4 4-2-16,-3-3 2 0,5 6-3 15,-4-3-5-15,2 3-1 0,-4 0-3 16,1 2-7-16,-10-2 0 0,16 7-2 0,-16-7-1 16,7 9-1-16,-7-9 2 0,-3 17-1 15,3-17-1-15,-9 16 5 0,9-16-5 16,-15 16 4-16,15-16-4 0,-18 16 3 16,9-9-2-16,0-1 2 0,9-6-2 15,-16 10 1-15,16-10-2 0,-10 6 1 0,10-6-2 16,0 0 4-16,0 0-4 15,0 0 2-15,0 0 0 0,0 0-2 16,0 0 2-16,10 9-1 0,-1-9 2 16,0 0-4-16,3 2 4 0,1-3-3 0,0 2 1 15,1 1 1-15,-1 0-2 0,0 2 2 16,-1 2-1-16,-1 0 2 0,-2 2 2 16,-9-8-2-16,12 15 5 0,-12-15-10 15,6 16 10-15,-6-16-9 0,-2 15 10 16,2-15-12-16,-9 11 7 0,9-11-4 0,-16 16 2 15,4-10 2-15,-1 0-3 16,-1-1 3-16,-2-1-7 0,-2-2-2 16,2 3-14-16,-4-9-11 0,7 8-25 15,-10-12-33-15,4 5-104 0,3-2 0 0,3-1-3 16,3 2 63-16,-2-4 134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0:03.8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12 191 0,'0'0'161'15,"0"0"-5"-15,0 0-99 0,0-13-17 16,0 13 6-16,0 0-7 0,0 0-4 16,0 0-5-16,0 0-4 0,0 0-4 15,0 0-3-15,0 0-2 0,0 0-2 16,0 0 1-16,0 12 2 0,0-12 0 0,0 0 0 15,9 4-7-15,-9-4 2 0,0 0-1 16,13 9 1-16,-13-9-2 0,11 7 1 16,0-1-2-16,-4 6-1 0,12-3-1 15,-1 3-8-15,-1 0 0 0,4 3 0 16,-1 4 0-16,-4 5 0 0,2 3 0 16,1 1 0-16,1 6 0 0,-4 3 0 15,2 4 0-15,0 1 0 0,-2 1 0 16,2 1 0-16,-6-1 0 0,5-2 0 15,-11 3 0-15,6 1 0 0,-3-5 0 0,-8 3 0 16,4-6 0-16,-7 0 0 0,-1-1 0 16,-5-6 0-16,1-4 0 0,-9-2 0 15,4 2 0-15,-2-7-1 0,3 11-23 16,-4-20-27-16,10 18-47 0,-2-12-109 16,-3 3-10-16,2-5 9 0,-4-3-1 0,6-1 202 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4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199 20 324 0,'11'-9'164'16,"-11"9"10"-16,0 0-141 0,2-11-18 0,-2 11 4 15,0 0 4-15,0 0 4 0,-16 4 4 16,16-4-1-16,-13 6-4 0,13-6 3 16,-18 13-5-16,9-3 1 0,-4-1-3 15,3 8-1-15,-5 1-8 0,5 7 3 16,-5 2-9-16,2 5-7 0,-2 4 0 0,1 4 0 16,1 5 0-16,2 3 0 0,1 0 0 15,0 3 0-15,6-2 0 0,1 4 0 16,6-5 0-16,2-1 0 0,3-3 0 15,2 2 0-15,4-8 0 0,4 0 0 16,0 3 0-16,2-5 0 0,-1 2 0 16,3-5 0-16,-2-4 0 0,1-8 0 15,-1 4 0-15,-7-8 0 0,9 8-66 16,-22-25-121-16,17 22-30 0,-17-22 3 16,16 14 3-16,-16-14 84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3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77 15 231 0,'0'0'173'0,"-11"-4"3"15,2-2-125-15,9 6-6 0,0 0 0 16,0 0 1-16,0 0-6 0,0 0-10 16,0 0-8-16,10-6-2 0,-10 6 4 15,16 1-5-15,-16-1 0 0,18 1-4 16,-8 0 0-16,4 2-3 0,-5 1 0 15,4 3-5-15,-4-1-4 0,0 0 3 16,-9-6-7-16,11 18 6 0,-9-9-6 16,-2 0 2-16,-2 1-4 0,2-10 6 15,-13 17-5-15,3-7 2 0,-3 1 0 0,0 0 2 16,-3-3-5-16,-1 2 5 0,1-2-3 16,-1 1-5-16,3-1 5 0,1 1 4 15,1-6-3-15,1-1-1 0,11-2 1 16,-11 6 2-16,11-6-1 0,0 0 9 15,0 0-8-15,0 0-3 0,0 0 2 16,0 0-1-16,15 1 0 0,0 2 0 16,3 0 0-16,-1-3 0 0,0 4 0 15,6 0 0-15,1-1 0 0,1 3 0 16,1 1-8-16,-10-9-42 0,13 12-89 0,-10-4-68 16,0-3-5-16,-3-3 5 0,-3-1 8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3.0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13 467 0,'0'0'206'0,"0"0"-4"16,0 0-123-16,16 0-62 0,-5-1-2 0,3 0-1 16,6-1 3-16,4 3-11 0,0-3-6 15,-1 0 0-15,3-1 0 0,3 2 0 16,-2-1 0-16,-3 0 0 0,-2 6-22 15,-12-11-47-15,11 12-117 0,-11-3-21 16,-10-2-7-16,7 13 6 0,-7-13 92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6.49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0 360 0,'0'0'185'0,"0"0"3"0,23 20-141 15,-23-20-4-15,0 0 3 0,7 21 0 16,3-1-8-16,-10-20-11 0,9 34-7 16,-7-17-4-16,5 4-9 0,-4-2-7 15,4-1 0-15,-5-1 0 0,-2-17 0 0,9 25 0 16,-9-25 0-16,0 0 0 0,0 0 0 16,24 25-34-16,-24-25-33 15,0 0-111-15,12-25-29 0,-12 25 2 16,11-17-5-16,-11 17 89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2.7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5 390 0,'0'-9'182'0,"0"9"-4"16,0 0-122-16,0 0-36 0,0 0 5 15,0 0 1-15,-1 10 4 0,1-10 1 0,2 15 2 16,-2-15-3-16,-3 22-8 0,2-11-22 15,3 3 0-15,-3-1 0 0,5 1 0 16,-6-2 0-16,3-1 0 0,3 0 0 16,-4-11 0-16,7 17 0 0,-7-17 0 15,4 16 0-15,-4-16-17 0,8 14-43 0,-8-14-68 16,0 0-88-16,0 0 5 0,0 0-3 16,0 0 38-16,0 0 176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1.8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0 546 0,'0'0'208'0,"0"0"-2"15,0 0-184-15,0 9 0 0,0-9-8 16,0 0-9-16,11 1-5 0,-11-1 0 16,19 1 0-16,-5-2 0 0,-2 3 0 15,-1-2 0-15,8 4 0 0,-5-12-18 0,4 11-195 16,-2-4-5-16,0 4-1 0,-6-3-4 15,3-1 92-15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59:51.6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15 444 0,'0'0'189'0,"-11"-2"9"16,11 2-167-16,0 0 3 0,0 0 0 16,0 0 5-16,10 3-8 0,-10-3-8 15,14 1-23-15,-5-2 0 0,2 1 0 16,2-2 0-16,3 2 0 0,-1-3 0 15,3 2 0-15,0-2 0 0,-3-1 0 0,1 3 0 16,-4-1 0-16,-12 2 0 0,18 0 0 16,-8 2 0-16,-10-2-6 0,10 9-75 15,-10-9-128-15,0 0-7 0,-9 8 2 16,9-8 1-16,-14 10 130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6.89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26 0 293 0,'-3'16'184'16,"3"-16"-5"-16,-19 20-142 0,21 1-5 15,-8-7-6-15,9 9-2 0,-5-3-12 16,5 6-2-16,-1-5-8 0,3 2 1 0,0 0-5 15,1 0 4-15,0-4-4 0,1-1 2 16,-1-3-1-16,-6-15 0 0,13 21 0 16,-13-21 4-16,0 0-2 0,19 10 0 15,-19-10 1-15,0 0 1 0,16-18 1 16,-16 18 1-16,10-29 1 0,-5 9-4 0,-2-2 7 16,3 0-2-16,-2-5 3 0,2 3-3 15,-3-1 6-15,4 5-5 0,-4-1 3 16,-3 21-2-16,10-25-1 15,-10 25-4-15,9-16 2 0,-9 16-3 0,0 0-2 16,0 0 2-16,0 0-3 0,6 15 1 16,-6-15-1-16,-1 23 0 0,-1-7 0 15,1 0 3-15,-2 3-5 0,1 2 2 16,-1-1-1-16,-1 1 2 0,2-2-3 16,-2 1 5-16,1-2-4 0,1-2 4 0,2-16-3 15,-1 25 2-15,1-25-4 0,6 17 3 16,-6-17 0-16,17 5 0 0,-3-5 0 15,5-5-4-15,3 0-4 0,0-9-17 16,17 14-49-16,-12-7-122 0,7-5-5 16,1 1-8-16,-4-1 6 0,0 1 183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6.41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69 272 242 0,'6'-13'169'0,"-6"13"-11"0,0 0-122 16,2-16-10-16,-2 16 3 0,0 0-7 15,-4-15 5-15,4 15-5 0,0 0 7 16,-20-17-4-16,20 17-4 0,0 0-4 16,-18 3-3-16,18-3-4 0,0 0-4 15,-16 12-4-15,16-12-2 0,-10 18 7 16,10-18-8-16,-6 24 7 0,5-9-12 16,0 0 11-16,1 0-9 0,1 0 10 15,1-2-11-15,-2-13 3 0,7 22-2 0,-7-22 3 16,0 0 1-16,19 13-1 0,-19-13 0 15,16-4 0-15,-16 4 1 0,17-16 2 16,-17 16 2-16,18-25-8 0,-10 9 8 16,-3 0-8-16,0-1 8 0,-1 2-8 15,-2 0 9-15,-2 2-10 0,0 13 6 16,-3-18-1-16,3 18 0 0,0 0-2 16,0 0 0-16,0 0 0 0,0 0 2 15,0 0-4-15,0 0 2 0,-12 23 5 16,12-23-7-16,5 18 7 0,-5-18-8 0,10 16 3 15,-10-16-12-15,13 11 4 0,-13-11-13 16,20 2-5-16,-20-2-8 0,22-7-8 16,-17-8-5-16,13 10-2 0,-14-12-1 15,11 8 0-15,-9-9 10 0,-6 18 3 16,14-29 12-16,-14 29 6 0,10-23 14 0,-10 23 3 16,0 0 8-16,5-16 5 0,-5 16 2 15,0 0-2-15,0 0 3 16,3 15 3-16,-3-15-4 0,1 23 7 15,0-7-2-15,-1-1-1 0,4 3 3 0,-6-5 10 16,6 5-1-16,-4-18 3 0,1 24 4 16,-1-24 1-16,1 14 1 0,-1-14 2 15,0 0-5-15,0 0-12 0,0 0 3 16,-3-24-9-16,3 24 0 0,3-23-9 16,-3 9 5-16,-1-4-8 0,3 3 7 0,-4-2-1 15,2 0-4-15,-2-2 3 0,1 2-4 16,2-3 1-16,2 1-5 15,0 2 2-15,1-2-8 0,-4 19 1 16,11-26-8-16,-11 26-5 0,13-21-11 0,2 25-18 16,-15-4-33-16,12-19-110 0,-12 19-2 15,18-2 5-15,-18 2 78 0,18-8 109 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3.50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77 154 130 0,'0'0'139'16,"-22"17"-58"-16,22-17-44 0,0 0 3 0,-20-4-3 15,20 4-5-15,0 0-4 0,0 0-3 16,-18-4 0-16,18 4 1 0,0 0-1 16,0 0-2-16,-13-7-2 0,13 7-4 15,0 0-3-15,0 0-3 0,0 0-1 16,-3-19 0-16,3 19-3 0,5-16 1 0,-5 16 2 16,10-15-2-16,-10 15 4 0,16-24-1 15,-6 10 2-15,3 7-5 16,-13 7 3-16,29-20-4 0,-14 7-1 15,1 3-1-15,0 4-1 0,0 0-3 0,-2 1 0 16,1 4-2-16,-15 1-1 0,24 6-1 16,-24-6 2-16,19 17 1 0,-13-1-1 15,0-2-1-15,-3 6-2 0,-4-1 2 16,-1 2-1-16,-3 1 3 0,-1 4-5 16,-3-3 3-16,-2 0-4 0,-2 1 6 0,-2 1 3 15,-2 2-5-15,-1-4 5 0,-1 0-7 16,0-1 8-16,0-1-6 15,3-3 5-15,1-1-4 0,-1-5 0 16,16-12 3-16,-19 17-3 0,19-17 4 0,0 0-3 16,0 0-1-16,0 0 3 0,0 0-1 15,0 0 0-15,0 0-1 0,20-6 3 16,-20 6-2-16,26-10 2 0,-11 4 0 16,3 1-2-16,1-1-2 0,-1 4 2 15,2 1-2-15,1 1-5 0,-3-3-6 0,5 6-10 16,-6-9-7-16,9 11-17 0,-26-5-16 15,37-4-64-15,-20 3-53 0,-3-6-7 16,2 5 24-16,-16 2 162 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4.6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98 233 0,'0'0'141'16,"0"0"0"-16,0 0-122 0,0 0 2 16,3-13 4-16,-3 13 4 0,8-9 4 0,-8 9 0 15,10-12 3-15,-10 12-2 0,8-11-5 16,-8 11-3-16,8-12-1 0,-8 12-5 16,2-12 0-16,-2 12 0 0,-3-11-3 15,3 11-3-15,-10-10 2 0,10 10-5 16,-13-7-1-16,13 7 1 0,-15-1-5 15,6 3-1-15,-1-1-3 0,-1 1 0 16,1 2-1-16,-2 1 3 0,1 1-2 16,11-6 0-16,-18 14 2 0,18-14-2 15,-14 16 1-15,10-7 2 0,4-9-5 0,-4 15 4 16,4-15-4-16,2 12 2 0,-2-12-3 16,10 9 2-16,-10-9-3 0,18 4 1 15,-6-3 4-15,1-1-3 0,-1-2 1 16,-1 0-2-16,1-1 1 0,3-2 0 15,-4 2 2-15,-1-1-1 0,-10 4-2 0,15-7 0 16,-15 7-1-16,12-6 3 0,-12 6-1 16,0 0-1-16,0 0 2 0,0 0-2 15,0 0-1-15,0-9 1 16,0 9 5-16,0 0-3 0,0 0 0 0,0 0 0 16,0 0-3-16,0 0 4 0,-5 10-1 15,5-10 1-15,7 16-1 0,-7-5 1 16,0 1 0-16,4 0 2 0,-4 1-4 15,0-1 0-15,1 1 0 0,1 0 0 16,-3-2 0-16,3 1 0 0,-1-2 0 0,-1 0 0 16,0-10 0-16,0 14 0 0,0-14 0 15,1 10 0-15,-1-10 0 0,0 0 0 16,7 10 0-16,-7-10-8 16,0 0-32-16,0 0-38 0,0 0-119 0,0 0-12 15,0 0 9-15,0 0-6 0,-11-8 122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2.3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43 235 0,'0'0'154'0,"0"0"-1"15,-6-9-73-15,6 9-43 16,0 0-3-16,0 0-3 0,0 0 1 16,11-4-4-16,-11 4-2 0,10-4-1 0,-10 4 0 15,15-7-4-15,-15 7-3 0,17-8-3 16,-8 4-1-16,2 2-1 0,-1-1 0 15,3 1-3-15,-3 2-2 0,0 3-2 16,-1-1-2-16,0 2 0 0,-9-4-3 16,13 12 2-16,-13-12-4 0,-3 16 3 0,0-6-3 15,3-10 4-15,-11 17-5 16,2-6 5-16,2-2-3 0,-4-3 1 0,11-6-1 16,-9 11 1-16,9-11-1 15,-10 6 0-15,10-6 1 0,0 0-1 0,0 0-2 16,0 0 2-16,0 0-1 0,0 0 0 15,0 0-1-15,15 1 3 0,-15-1 0 16,17 3-1-16,-3-1 0 0,-4 1-1 16,4 2 0-16,-3 2 2 0,-11-7-2 15,14 12 1-15,-14-12 0 0,10 13-2 0,-10-13 0 16,2 13 4-16,-2-13-2 0,-1 11 0 16,1-11-1-16,-5 13 1 0,5-13-3 15,-7 12 6-15,7-12-4 16,-17 10 3-16,5-6-3 0,0-1 1 0,2 0-1 15,-4-3-1-15,1 1-3 0,0-1-4 16,3 0-1-16,0-3-5 0,10 3-5 16,-11-5-3-16,11 5-9 0,-11-7-15 15,11 7-28-15,0 0-90 0,0 0-10 16,0 0-5-16,0 0 9 0,0 0 114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5.59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29 195 240 0,'0'0'164'0,"-15"-26"-39"16,15 26-84-16,0 0 2 0,0 0-1 0,-16-13-3 15,16 13-6-15,0 0-4 0,0 0-5 16,0 0-4-16,0 0-1 0,0 0-7 16,0 0-7-16,0 0 0 0,0 0-2 15,2 20-3-15,-2-20 1 0,4 21-1 16,-2-5 1-16,0-3-1 0,-1 2 5 0,2 0-5 16,-2-2 4-16,-1-13-3 0,3 22 1 15,-3-22-3-15,0 0 4 16,2 17-3-16,-2-17 2 0,0 0 1 15,0 0-3-15,0 0 3 0,0 0-2 0,0-21 3 16,0 21-2-16,0-26 0 0,0 11-4 16,1-5 5-16,-1-1-6 0,1-1 5 15,1 1-1-15,2-1 1 0,0 2-2 16,2 2 2-16,-1 2-2 0,0 2-1 16,-5 14 6-16,15-21-6 0,-15 21-1 0,0 0 2 15,19-8-2-15,-19 8 2 0,15 8-3 16,-15-8 3-16,19 16-4 15,-19-16 5-15,19 17 0 0,-19-17-2 16,21 19 1-16,-21-19-1 0,15 17 3 0,-15-17-2 16,12 14 0-16,-12-14-1 0,0 0 1 15,0 0 0-15,16 12 0 0,-16-12 2 16,0 0 0-16,0 0-1 0,6-17-1 16,-6 17 1-16,5-19 0 0,-5 19 1 15,2-23-2-15,-2 23 2 0,2-27 1 0,-2 27-1 16,4-25 4-16,-4 25-12 0,6-20 8 15,-6 20-7-15,9-15 9 0,-9 15-5 16,0 0 0-16,16-1 1 0,-16 1-3 16,16 13 8-16,-16-13-9 0,20 22 9 15,-20-22-10-15,20 25 4 0,-12-11-5 16,4 0 1-16,-12-14-4 0,16 25-2 16,-16-25-2-16,11 19-9 0,-11-19-9 15,12 14-12-15,-12-14-9 0,0 0-21 16,0 0-35-16,0 0-68 0,17-9-1 0,-17 9 17 15,8-15 160-15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1.28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11 124 134 0,'0'0'151'0,"-14"0"3"15,14 0-110-15,0 0-7 0,0 0-3 16,0 0-3-16,0 0-8 0,7 14-1 0,-7-14-1 15,6 15-1-15,-6-15-5 0,7 21-6 16,-7-21 3-16,7 26-7 0,-7-26 3 16,5 29-5-16,-4-15 2 0,0 2-2 15,-1-16 4-15,1 26 2 0,-1-26-2 16,0 19 5-16,0-19 1 0,0 0 1 0,0 0 0 16,0 0 0-16,0 0 0 0,0 0-1 15,-2-17-2-15,5 3-4 16,-2-4 1-16,2-4 0 0,1-2-8 15,5-2 5-15,0 0-7 0,6 3 7 0,2-1-8 16,0 0 2-16,6 6-20 0,-6-4-14 16,15 17-24-16,-18-15-62 0,10 10-70 15,0 3-8-15,-1 3 6 0,0 5 127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06.245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277 119 152 0,'0'0'136'0,"0"0"-29"0,0 0-52 15,0 0-13-15,0 0-5 0,0 0-4 16,0 0 1-16,0 0-4 0,0 0-5 16,0 0-1-16,0 0 1 0,0 0 3 15,0 0 0-15,-4-17 1 0,4 17 0 16,0 0-3-16,0 0 1 0,0 0-4 16,0 0-2-16,0 0-2 0,0 0-3 0,0 0-3 15,0 0-2-15,0 0-3 0,0 0-4 16,0 0-1-16,-6-18-1 0,6 18-1 15,0 0 0-15,-6-20-1 0,6 20 0 16,0 0 2-16,0 0-2 0,-11-22 1 16,11 22-1-16,0 0-8 0,-19-24 11 0,19 24-2 15,0 0 0-15,-22-9 0 16,22 9 2-16,-20-9 0 0,20 9-2 16,-20 0 9-16,20 0-10 0,-22 5 0 15,22-5 1-15,-27 12-1 0,27-12-2 0,-26 20 1 16,26-20 4-16,-28 26-1 0,28-26 1 15,-23 35-1-15,10-18 1 0,3 3-2 16,1 9 3-16,3 0-4 0,3-5 0 16,2 5 0-16,1 3 0 0,2-9 0 15,4 3 0-15,3 2 0 0,1-6 0 0,2-4 0 16,1 6 0-16,-13-24 0 0,32 26 0 16,-14-13 0-16,1-5-4 0,-1-2-3 15,-1-13-7-15,10 3-6 16,-27 4-8-16,46-20-9 0,-33-6-11 0,20 23-10 15,-25-22-5-15,23 20-2 0,-24-14 1 16,17 15 8-16,-20-14 7 0,-4 18 15 16,17-14 20-16,-17 14 18 0,0 0 13 15,4-25 15-15,-4 25 8 0,0 0 7 16,0 0 0-16,0 0-1 0,0 0-9 0,0 0 1 16,0 0-3-16,-17 1-5 0,17-1-1 15,0 17-6-15,4 7 0 0,-8-7-2 16,9 8 3-16,-5-25-9 15,5 40 1-15,-4-22-7 0,5 6 0 0,-2 2-4 16,0-6 1-16,1-3-4 0,2 0 0 16,-2 1-3-16,-5-18 3 0,9 29-4 15,-9-29-1-15,11 18-10 0,-11-18-7 16,0 0-13-16,0 0-16 0,13 23-59 16,-13-23-98-16,0 0 10 0,0 0-7 0,-6-23 17 15,6 23 186-15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40.84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82 94 133 0,'-14'-7'144'0,"14"7"-73"15,0 0-13-15,-15-6-5 0,15 6-4 16,0 0-13-16,0 0 3 0,-18-6-10 16,18 6 6-16,0 0-11 0,0 0 3 15,-18-1-12-15,18 1 4 0,0 0-1 16,-7 16-11-16,7-16 6 0,-6 19-13 0,6-19 8 15,-3 29-9-15,2-11 10 0,2 2-9 16,0-1 1-16,2 1 2 0,1-3-1 16,1 0 4-16,2 0-4 0,3-3 2 15,-10-14-5-15,22 23 3 0,-8-17-1 16,0-2 1-16,3-3 0 0,1-1-2 0,-1-5 2 16,2-3-1-16,-1-4 5 0,-1-2-5 15,-3-2 3-15,1-2-4 16,-2-2 3-16,-3-2 3 0,-2-1-10 15,-3-1 10-15,-2 1-10 0,-3 2 8 0,-3 0-8 16,-2 4 11-16,-4 0-10 0,-1 3 3 16,-5 1 5-16,0 4-2 0,-2 2-1 15,1 0 0-15,-2 4 0 0,0 3-3 16,1 4-4-16,-2-1-3 0,4 7-7 31,-4-3-4-31,10 10-5 0,-10-10-17 0,15 14-17 0,-13-15-39 0,17-6-64 0,-2 28-19 16,2-28 2-16,-1 30 117 15,1-30 61-15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1:17.92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-12 402 240 0,'0'0'160'0,"0"0"-31"16,0 0-77-16,0 0-6 0,0 0-2 15,-3-14 0-15,3 14-4 0,0 0-6 16,0 0-3-16,0 0-5 0,0 0-5 16,0 0-1-16,0 0-3 0,0 0-4 15,0 0-1-15,0 0-2 0,0 0-1 0,0 0-4 16,0 0-1-16,0 0-3 0,0 0 1 16,0 0-1-16,0 0-1 0,0 0-1 15,0 0 0-15,0 0 0 0,0 0-1 16,0 0 3-16,15 22-2 0,-15-22 1 15,15 18 2-15,-15-18-4 0,16 24 3 16,-16-24-3-16,18 27 4 0,-8-12-3 16,-1 0 4-16,-1 0-6 0,0-2 3 15,-8-13 0-15,15 26-1 0,-15-26 1 16,12 21 3-16,-12-21-3 0,10 15 1 0,-10-15 1 16,0 0 2-16,0 0 0 0,0 0 4 15,0 0 2-15,14 13 1 0,-14-13 0 16,0 0 0-16,0 0-8 0,0 0-3 15,-1-19 0-15,1 19 0 0,6-25 0 16,1 7 0-16,4-7 0 0,4-8 0 0,5-1 0 16,5-7 0-16,8 2 0 15,-7-22-48-15,19 8-162 0,-4-9-10 0,5 1-1 16,-5-7-4-16,-1-5 127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3.9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6 449 0,'0'0'197'0,"0"0"-3"16,-14-6-157-16,14 6-2 0,4 8-7 16,1 2 2-16,-5-10 1 0,10 23-9 15,-4-9-22-15,5 6 0 0,-1 0 0 16,5 6 0-16,1-3 0 0,5 1 0 16,1 1 0-16,1 0 0 0,1-1 0 15,1-2 0-15,2 2 0 0,-8-10-12 16,8 10-200-16,-10-4-6 0,2 1 0 0,-6-2-6 15,-2 1 86-15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3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194 0 394 0,'0'0'186'16,"0"0"8"-16,0 0-126 0,0 0-41 15,3 11 0-15,-3-11 0 16,-6 19 6-16,-2-9-5 0,3 8-3 15,-5-2-11-15,1 3-14 0,-3 2 0 0,1 3 0 16,-5-2 0-16,0 1 0 0,2-2 0 16,-2 2 0-16,1-2 0 0,0-1 0 15,3-1 0-15,0-2 0 0,3 0 0 16,0-4-5-16,7 5-38 0,2-18-35 16,-1 9-132-16,1-9 3 0,0 0-4 0,0 0 7 15,0 0 140-15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3.3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0 509 0,'0'0'204'0,"0"0"-11"0,0 0-168 15,0 0-17-15,0 0-7 0,0 0 4 16,0 0-3-16,0 0-7 0,14 8-25 16,-14-8-49-16,0 0-121 0,0 0 6 15,12-3-9-15,-12 3 5 0,10-5 161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3.3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0 547 0,'-2'11'201'0,"2"-11"0"0,0 0-196 16,0 0-10-16,0 0-15 0,7 9-25 16,-7-9-34-16,0 0-122 0,4-11 5 15,-4 11-7-15,10-7 3 0,-10 7 196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2.9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0 565 0,'0'0'214'15,"0"0"-8"-15,0 0-185 0,0 0-4 16,0 0-17-16,0 0 0 0,-10-1 0 0,10 1 0 0,0 0 0 0,0 0 0 16,0 0 0-16,0 0 0 0,0 0-7 15,0 0-71-15,-1 11-133 0,1-11 2 16,-3 11-7-16,3-11 6 0,-8 12 119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1.4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195 0 193 0,'0'0'133'0,"0"0"7"15,0 0-91-15,0 0-26 0,0 0 4 16,0 0 3-16,-11 3 1 0,10 6 7 15,-9-5 1-15,8 7 2 0,-7-6-5 16,7 8 0-16,-9-6-6 0,7 8-2 0,-7-4 4 16,8 6-12-16,-10-3 7 0,6 5-13 15,-4 0 6-15,1 6-8 0,0 3 4 16,1 5-9-16,0 3-6 0,1 4-1 16,4 1 0-16,-3 6 0 0,0 0 0 15,3 5 0-15,-2 1 0 0,-3 3 0 0,5 2 0 16,-1 2 0-16,1 3 0 0,2 2 0 15,3 5 0-15,-4 1 0 16,9-2 0-16,4-2 0 0,-3 0 0 16,3 1 0-16,2 0 0 0,4-5 0 0,-3-3 0 15,5-6 0-15,2-4 0 0,-1-3 0 16,3-2 0-16,1-6 0 0,0-13 0 16,0 1 0-16,1-5 0 0,-4-3 0 15,6 9-64-15,-13-13-118 0,7-6-36 16,-7-7 8-16,0-2-10 0,-3-4 92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40.6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0-1 331 0,'0'0'164'0,"0"0"-9"0,0 0-140 16,0 0 2-16,0 0 0 0,0 0 3 15,10-1 1-15,-10 1 4 0,0 0 2 16,0 0 2-16,0 0-1 16,0 0-3-16,0 0-4 0,0 0-4 0,0 0 1 15,0 0-4-15,0 0-2 0,0 0-2 16,2 11 0-16,-2-11-1 0,0 0 1 16,12 8-2-16,-12-8-1 0,6 11 0 15,-6-11-2-15,6 12-4 0,0-3-1 16,-6-9 0-16,8 19 0 0,-2-8 0 15,6 2 0-15,-6 0 0 0,6 3 0 0,1 0 0 16,1 2 0-16,0 5 0 0,3 1 0 16,-2 3 0-16,1 3 0 0,6 3 0 15,-5 0 0-15,3 7 0 0,-4 0 0 16,1 4 0-16,2 4 0 0,-3 2 0 16,0 2 0-16,-1 5 0 0,3 2 0 15,-3 1 0-15,3 4 0 0,-1 3 0 16,-2-3 0-16,-1 0 0 0,-4-2 0 15,-4 0 0-15,-1 2 0 0,-5-3 0 0,-4-5 0 16,-2-2 0-16,-3-7 0 0,-2 0 0 16,0-2 0-16,-5-5 0 0,-1-4 0 15,0-6 0-15,2-2 0 16,-1 0 0-16,-4-3 0 0,6 0 0 0,-5-9-19 16,16 10-61-16,-13-15-98 0,16-11-42 15,-10 9 7-15,10-9-7 0,-9-12 128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5.4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52 389 0,'0'0'163'0,"-10"-12"-62"0,10 12-79 15,0 0 2-15,0 0 1 0,-5-11 4 16,5 11-2-16,0 0-1 0,8-10-3 16,-8 10-2-16,11-8-2 0,-11 8-3 0,13-6-1 15,-4 2 2-15,4 5-1 0,-5-4-4 16,5 5-2-16,-13-2 0 0,18 2-1 16,-8 0-4-16,-10-2 2 0,13 9-5 15,-13-9 0-15,7 11-1 0,-7-11 1 16,-2 14-2-16,-2-5 2 0,4-9 3 0,-11 17-5 15,3-9 1-15,-2 1 3 16,-2-1-5-16,1 2 3 0,1-3-1 16,10-7-1-16,-19 14-2 0,10-8 3 15,-3 0 0-15,3-2 1 0,9-4 0 0,0 0 2 16,-11 7-1-16,11-7 2 0,0 0-5 16,0 0 0-16,0 0 0 0,0 0 0 15,0 0 0-15,12-6 0 0,-12 6 0 16,23-5 0-16,-12 3 0 0,6 0 0 15,-2 1 0-15,3 0 0 0,-2 3 0 0,-3-2 0 16,5 5-10-16,-7-10-46 0,9 11-148 16,-20-6-7-16,24 9 1 0,-24-9-5 15,11 7 99-15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5:28.03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-1 733 144 0,'0'0'135'0,"0"0"-62"16,0 0-44-16,0 0 0 0,0 0-6 0,0 0 5 16,0 0-2-16,0 0 3 0,0 0 3 15,0 0 5-15,0 0-3 0,0 0 3 16,0 0-2-16,0 0 1 0,0 0 1 16,0 0-6-16,0 0-5 0,0 0-4 15,0 0 1-15,0 0-4 0,0 0 3 0,0 0-4 16,-1-18-2-16,1 18 0 0,17-21 1 15,1 4-7-15,3-11 4 0,12 0-8 16,9-14-2-16,11-5 1 0,10-4-21 16,-1-24-42-16,15 5-151 0,2-8 2 15,8-3-12-15,-7-7 3 0,-4-1 129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5.0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285 0 479 0,'0'0'180'16,"0"0"8"-16,-12 4-175 0,12-4-1 15,-19 8-7-15,10 0 7 0,-4-1-2 0,-1 1 2 16,-4 0-3-16,1 1 0 0,-1-2-3 16,3 4-5-16,-3-1 10 0,-4 0-17 15,7 0 5-15,-4-3-19 0,3 4 0 16,1-7-23-16,8 9-10 0,-11-13-39 15,18 0-85-15,-10 9-8 0,10-9-5 0,0 0 31 16,-10 8 159-16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3.1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35 321 0,'0'0'160'15,"0"0"1"-15,-7-9-129 0,7 9-6 16,0 0 1-16,14-5 2 0,-14 5 1 16,13-8 4-16,-13 8 0 0,16-7-5 15,-16 7-3-15,15-5-5 0,-15 5-5 16,16-1-2-16,-16 1-2 0,10 1-4 0,-10-1-4 16,0 0-1-16,10 10-3 0,-10-10 2 15,2 13-3-15,-2-13 2 0,-5 16-1 16,1-5 2-16,-2-1-4 0,-1 1 4 15,0-1-1-15,1 0 0 0,-2 0-1 16,0 0 1-16,-1-3-4 0,9-7 3 0,-11 14-1 16,11-14 1-16,-10 11-2 0,10-11 2 15,0 0-1-15,-11 8 1 16,11-8 3-16,0 0-3 0,0 0-2 16,0 0 3-16,0 0-1 0,0 0 0 0,11 0 1 15,-11 0-1-15,12 0 1 0,-12 0 2 16,16 2 1-16,-7 0-2 0,2 0 2 15,0 3 1-15,-1 0-1 0,-1 1 0 16,1-1-2-16,1-1 0 0,-11-4-2 16,12 13 1-16,-12-13-1 0,10 9-1 0,-10-9-5 15,0 0-12-15,13 14-24 0,-13-14-41 16,0 0-109-16,0 0-13 0,0 0 8 16,0 0-13-16,-10 9 143 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2.6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22 468 0,'-5'9'184'16,"5"-9"3"-16,20 0-166 0,-20 0-8 15,15-1 1-15,-7-2-3 0,7 1 10 16,-5-3-7-16,6 1 8 0,-1 1-16 16,1-1 9-16,0-1-15 0,2 2 6 0,-1 2-8 15,-4 0-8-15,0 3-7 0,-13-2-12 16,18 3-4-16,-18-3-22 0,17 7-34 16,-17-7-99-16,-4 8 1 0,4-8 0 15,-7 9 11-15,7-9 168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1.3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3 454 0,'0'0'183'0,"-11"5"-8"15,11-5-147-15,9 2-4 0,-9-2 3 16,9 2 4-16,5 0 1 0,-14-2-3 16,25-1-3-16,-15-3-12 15,8 3-14-15,-7-2 0 0,6 0 0 0,-1 1 0 16,-16 2 0-16,27 0-34 0,-27 0-171 15,23 2 1-15,-23-2-10 0,15 4 1 16,-15-4 61-16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0.9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20 477 0,'-9'-3'185'0,"3"-5"0"16,6 8-157-16,0 0-3 0,0 0-1 0,0 0 3 16,16 5 3-16,-16-5-2 0,14 3-14 15,-4-5-14-15,4 2 0 0,2-2 0 16,-1 0 0-16,0 0 0 0,-6 0 0 15,3 2 0-15,1-4 0 0,-3 4 0 16,0-3 0-16,-10 3 0 0,12 1-3 0,-6 9-54 16,-6-10-38-16,0 0-108 0,0 0-2 15,1 17 0-15,-1-17 5 16,-11 13 146-16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9.6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3 245 0,'0'0'156'0,"4"9"-2"0,11-9-113 15,-15 0-19-15,11-5 5 0,-11 5-1 16,16-2 6-16,-16 2 3 0,17-4 3 16,-17 4-8-16,16-1-1 0,-16 1-9 15,14 2-4-15,-14-2-1 0,10 4-6 16,-10-4-4-16,0 0 1 0,9 12 0 16,-9-12-1-16,-1 14-2 0,1-14-2 15,-11 15 3-15,5-6-1 0,-3-1 9 16,0-2-8-16,-4 3 9 0,2 0-11 15,0-4 12-15,0 0-5 0,11-5 4 0,-16 11-7 16,7-7-1-16,9-4-3 0,0 0-2 16,-10 9 4-16,10-9-5 0,0 0-2 15,0 0 1-15,0 0 1 0,16 3 2 16,-6-7-1-16,1 5 0 0,2-1 3 16,5 2-2-16,-2-1-1 0,1 1-1 15,-1 1-2-15,0-2-2 0,-1-1-5 16,5 4-25-16,-10-8-40 0,7 4-115 15,-6-2-7-15,-11 2-17 0,18-4 14 16,-18 4 121-16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9.2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33 440 0,'10'2'180'15,"-10"-2"1"-15,17-3-171 0,-5 3-5 16,1-3 3-16,4 1 1 0,-2-1 1 0,4 0 0 16,-3-2-2-16,3 1 0 0,-1 2-7 15,-2-4-16-15,3 9-31 0,-19-3-52 16,19-7-90-16,-10 8-4 0,-9-1 5 16,11 8 44-16,-11-8 143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8.9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47 350 0,'0'0'166'0,"-7"-10"18"16,7 10-140-16,1-9-21 0,-1 9 0 0,4-9 2 15,-4 9 4-15,11-8-3 16,-11 8-1-16,13-8-5 0,-13 8-3 15,17-3-6-15,-7 3-4 0,0 1-3 16,-10-1-2-16,15 4-1 0,-15-4-1 0,9 8 1 16,-9-8-3-16,0 0 3 0,2 13-2 15,-2-13 3-15,-4 10 1 0,4-10-5 16,-5 11 1-16,5-11 1 0,-9 13 9 16,9-13-11-16,-11 11 8 0,11-11-9 15,-15 8 7-15,15-8-4 0,-9 7 7 0,9-7-6 16,0 0-5-16,-11 0 6 0,11 0-2 15,0 0 0-15,0 0-1 16,0 0 3-16,12 0-1 0,-12 0-6 16,13 3 6-16,-2 0-3 0,-3 0 1 0,3 1 3 15,2-1-4-15,-1 2-1 0,-3 0 3 16,-9-5-1-16,15 12-1 0,-15-12 2 16,5 13 0-16,-5-13-2 0,-5 12 2 15,5-12 0-15,-12 11-3 0,12-11 7 16,-18 8-6-16,8-4 3 0,-4-2-2 0,2 0-1 15,-1-1 0-15,2-2-8 0,-2 0-6 16,0-5-9-16,13 6-6 0,-17-9-12 16,17 9-22-16,-14-6-50 0,14 6-82 15,0 0 11-15,-9-7-1 0,9 7 103 16,0 0 84-16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8.3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17 415 0,'0'0'191'0,"0"0"3"16,0 0-154-16,0 0-13 0,0-10-3 15,8 13 4-15,-8-3 0 16,15 0 0-16,-15 0-9 0,20-3-6 16,-10 2-1-16,3 3-8 0,-1-3-4 0,-1 0 0 15,3 0-6-15,-14 1-18 0,23 2-23 16,-23-2-29-16,17-9-126 0,-17 9-3 16,16 0-3-16,-16 0 4 0,13 4 154 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7.5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20 261 0,'0'0'173'0,"0"0"-1"16,0 0-122-16,0 0-16 0,0 0 1 0,0 0 1 16,0 0 3-16,0 0 1 0,0 0-13 15,7-11-5-15,-7 11-3 0,11-5-2 16,-11 5-4-16,14-3-2 0,-14 3-1 15,13-1-4-15,-4 2 2 0,-9-1-1 16,13 3-2-16,-13-3-3 0,9 8 2 16,-9-8-1-16,0 0-2 0,7 12 1 15,-7-12-1-15,-2 12-4 0,2-12 5 16,-4 15-3-16,-1-5 1 0,-1 0-1 16,-1 0-1-16,-2 1 1 0,0 0-5 0,1-2 10 15,-3-2-10-15,1 3 13 0,0-4-11 16,0 0 11-16,10-6-8 0,-13 8 10 15,13-8-12-15,-10 6 2 0,10-6 5 16,0 0-8-16,0 0 6 0,0 0-4 16,0 0 2-16,0 0-4 0,0 0 10 0,15-3-3 15,-15 3-4-15,16 5 4 16,-4-3-4-16,-1-2 2 0,2-1-5 16,-3 4 6-16,5-1-7 0,-4 4-3 15,2-5-9-15,3 6-25 0,-16-7-27 0,23-2-141 16,-13 6 14-16,3-6-18 0,-13 2 17 15,17-6 153-15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30.63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 0 460 0,'0'0'200'0,"0"0"8"0,22 11-157 15,-22-11-13-15,0 0-7 0,-17 21-6 16,17-21-15-16,0 33-10 0,0-10 0 0,0 2 0 16,3 2 0-16,6 8 0 0,-9-35-69 15,4 50-138-15,-3-22-2 0,7 3-2 16,-5-7-3-16,2 1 102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7.0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102 0 418 0,'0'0'190'0,"3"12"6"0,13-4-153 15,-16-8-20-15,-5 15 2 0,5-15-2 16,-10 18 2-16,-1-13-8 0,3 6-2 16,-2-4-8-16,-1 2-1 0,-1-2-5 15,2 0 0-15,1 2-5 0,-2-7-6 0,8 9-17 16,-6-11-16-16,9 13-31 0,-10-14-63 15,10 1-62-15,-5 10-5 0,5-10 5 16,2 10 107-16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6.8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9 457 0,'3'-10'175'0,"-3"10"16"0,0 0-171 16,0 0-3-16,0 0-3 0,-5 9 6 15,5-9-1-15,-4 15-3 0,4-15 15 16,-4 20-15-16,1-10 3 0,3 2-11 16,0 0 6-16,-2-2-12 0,4 3 2 0,0-4-4 15,0 0-1-15,-2-9-15 0,4 20-21 16,-4-20-26-16,6 16-82 15,-6-16-58-15,1 12-8 0,-1-12 4 0,0 9 68 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1:36.4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9 345 0,'-12'2'170'0,"10"-13"-13"16,2 11-118-16,0 0-1 0,0 0 0 16,0 0 3-16,4 10 4 0,-4-10-8 15,0 0-2-15,6 9-5 0,-6-9-4 16,9 9-6-16,-9-9-18 0,13 10-2 16,-3-7 0-16,-1-1 0 0,3-1 0 0,-1-1 0 15,3 1 0-15,-2 0 0 0,3-3 0 16,-4-1 0-16,3 0 0 0,-2 3 0 15,-12 0 0-15,19-2-1 0,-13-8-55 16,8 17-30-16,-14-7-54 0,0 0-72 16,0 0 7-16,0 0-3 0,0 0 94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5:51.07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6 329 93 0,'0'0'162'0,"0"0"1"0,-11-20-95 0,11 20-8 15,0 0-5-15,0 0-6 0,0 0-9 16,0 0-7-16,0 0-6 0,0 0-6 16,0 0-2-16,0 0-3 0,0 0-4 15,0 0-1-15,0 0 1 0,0 0-3 16,0 0 0-16,0 0-2 0,0 0-2 0,0 0-1 16,0 0 2-16,0 0-2 0,0 0-2 15,0 0-1-15,0 0 0 16,0 0 0-16,0 0 1 0,0 0-1 15,0 0 0-15,0 0 0 0,0 0-1 0,10 13 1 16,-10-13 2-16,8 14-2 0,-8-14 0 16,12 17-1-16,-12-17 1 0,15 19 1 15,-15-19-4-15,18 23 4 0,-18-23-3 16,23 22 3-16,-23-22-1 0,22 21 4 16,-22-21-1-16,22 20 1 0,-22-20-1 0,21 14 1 15,-21-14-1-15,15 11 0 0,-15-11-1 16,0 0 2-16,13 11 0 0,-13-11 2 15,0 0 3-15,0 0 0 0,0 0 2 16,0 0 1-16,0 0-2 0,0 0-3 16,0 0-6-16,0 0-2 0,7-19 0 15,-7 19 0-15,1-27 0 0,1 14 0 16,3-5 0-16,3-4 0 0,6-3 0 16,6-3 0-16,6 0 0 0,3-12-10 15,21 15-85-15,-5-20-120 0,7 1 2 0,-2-6-5 16,4-2-2-16,-5-6 169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26.5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12 45 0,'0'0'147'0,"0"0"-2"16,0 0-72-16,-12 3-18 0,12-3-4 15,0 0-4-15,0 0-1 0,0 0-2 16,0 0-1-16,0 0-2 0,0 0-6 0,0 0-5 16,10-3-4-16,-10 3 2 0,16-2-3 15,-16 2-3-15,14-1-5 16,-14 1-3-16,19-2-4 0,-5 0-4 15,3 2 0-15,-5-2-4 0,4 0-3 0,2 2-15 16,-3-5-23-16,13 10-44 0,-10-5-123 16,0-1 5-16,-5 0-7 0,4 0 5 15,-5-1 203-15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14:25.6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7 359 141 0,'0'0'61'0,"0"0"2"16,0 0 2-16,0 0-5 0,0 0-12 16,0 0-1-16,0 0-9 0,-6-9 3 15,6 9-9-15,0 0 4 0,0 0-8 0,0 0 4 16,0 0-2-16,0 0-3 0,0 0 0 15,3-11-3-15,-3 11-2 0,0 0-3 16,0 0-3-16,0 0-2 0,-2-9 4 16,2 9-13-16,0-10 7 0,0 10-12 15,3-13 9-15,-3 13-11 0,4-14 10 0,-4 4-8 16,0 10 2-16,6-17 3 16,-1 6-2-16,-1-2 3 0,-1 0-4 15,0-2 4-15,0-1-5 0,-1-1 6 16,0-2-4-16,0 1 4 0,-1 0-6 0,0 1 4 15,2-1-4-15,-1 2 3 0,0 2-4 16,2 1 2-16,-2 2-4 0,1 1 4 16,-3 10-2-16,7-16 1 0,-7 16-2 15,0 0 0-15,3-11-1 0,-3 11 1 16,0 0-1-16,0 0 1 0,0 0-1 0,0 0 1 16,0 0 0-16,0 0 1 0,2 9 0 15,-2-9-1-15,0 0 2 0,8 10-2 16,-8-10 2-16,7 11-1 15,-7-11 1-15,9 14-2 0,-6-4 4 0,3-1-4 16,3 3 2-16,-5 4-2 0,2-2 2 16,-1 2-3-16,0-1 4 0,0 2-5 15,4-2 2-15,-4 1-1 0,2-1 4 16,-1-2-5-16,4 0 5 0,0-1-4 16,-4-1 3-16,1-1-2 0,-2 0 4 0,4-2-5 15,-6 1 2-15,-3-9 6 0,10 17-8 16,-10-17 8-16,8 12-8 0,-8-12 10 15,0 0-13-15,7 13 7 0,-7-13-17 16,0 0-8-16,0 0-16 0,8 10-36 16,-8-10-71-16,0 0-66 0,0 0 10 15,0 0-4-15,0 0 150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8.3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58 457 0,'0'0'200'0,"3"-13"1"0,-3 13-160 16,11-13-2-16,-2 11-2 0,-9 2-4 15,15-12-18-15,-15 12-15 0,19-8 0 16,-6 4 0-16,4 1 0 0,-4 2 0 16,4 0 0-16,0 0 0 0,3 1 0 0,0 2 0 15,-2 0 0-15,0 2 0 0,-4 2 0 16,-2 0 0-16,0 2 0 0,-5 2 0 16,-4 1 0-16,-6 0 0 0,2 4 0 15,-6-2 0-15,-3 1 0 0,-2 0 0 16,-5 0 0-16,0-2 0 0,0-1 0 15,1-1 0-15,-2-2 0 0,2-1 0 16,0-2 0-16,2-1 0 0,5-2 0 16,9-2 0-16,-15 0 0 0,15 0 0 15,0 0 0-15,-9-8 0 0,9 8 0 0,14-8 0 16,-14 8 0-16,14-9 0 0,-2 5 0 16,1 1 0-16,5 1 0 0,-1 2 0 15,-4-1 0-15,3 2 0 0,1 2 0 16,3 0 0-16,-2 2 0 0,-1 1 0 15,-4 0 0-15,4 2 0 0,-1 2 0 0,-6-1 0 16,1 0 0-16,0 1 0 16,-1 1 0-16,-2 0 0 0,-9-1 0 15,3 1 0-15,-9-2 0 0,-5 2 0 16,-2-2 0-16,-1-1 0 0,-9 0 0 0,-2-1 0 16,4-4 0-16,-10 3 0 0,-2-13-45 15,8 7-172-15,-6-6 5 0,0 3-9 16,6-7 0-16,-4-1 115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7.8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0 523 0,'4'18'206'15,"-4"-18"0"-15,1 24-176 0,-3-12-4 16,7 7 3-16,-4-4-26 0,1 2-3 0,0-4 0 0,0 2 0 0,1-3 0 16,0-1 0-16,0-1 0 0,0-1 0 15,-3-9 0-15,7 15 0 0,-7-15 0 16,0 0 0-16,7 13-7 0,-7-13-74 0,0 0-124 16,0 0-16-16,0 0 14 0,-9-13-8 15,9 13 129-15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6.2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28 475 0,'0'0'210'0,"0"0"-12"0,0 0-152 16,9-4-11-16,3 3-8 0,-3-2-6 16,8 1-10-16,-1-2-11 0,5 1 0 15,-2 0 0-15,-2-4-15 0,9 11-101 16,-10-8-98-16,1 4 8 0,-8-2-12 16,-9 2 7-16,0 0 169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5.5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61 428 0,'-4'-9'188'16,"4"9"0"-16,10-8-160 0,-10 8 1 15,17-9-1-15,-8 2-2 0,9 6-5 16,-4-4-3-16,9 3-4 0,-5-3-2 0,2 1-4 15,2 2-2-15,-3 0-1 0,3-1-5 16,-3-1-9-16,3 4-15 0,-9-5-22 16,10 12-52-16,-12-9-101 0,1 3-5 15,-12-1 0-15,14 2 0 0,-14-2 194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7:07:30.38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23 22 318 0,'0'0'190'16,"0"0"8"-16,0 0-103 0,-24-9-44 16,24 9-8-16,0 0 1 0,20-4-17 0,-20 4-7 15,22-5-8-15,-22 5-4 0,33 1-2 16,-12-2-1-16,3 3 1 0,-1 0-6 16,1-4-3-16,4 6-10 0,-10-10-18 15,20 19-38-15,-38-13-111 0,31-5-25 16,-31 5 0-16,25-12-2 0,-25 12 98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5.1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36 288 0,'0'0'196'0,"0"0"-3"0,0 0-78 16,19 3-67-16,-19-3-3 0,14 0 1 15,-14 0-16-15,26-4-5 0,-11 0-5 16,4 2-6-16,-2-3-11 0,-1 1-3 16,5 1 0-16,3 0 0 0,-4 0 0 0,-3 2 0 15,-2 0 0-15,-15 1-2 16,21 0-39-16,-21 0-48 0,0 0-126 15,8-9 7-15,-8 9-9 0,0 0 10 16,0 0 164-16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4.8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0 435 0,'0'0'201'15,"-8"11"-1"-15,-7-8-149 0,21 9-17 16,-7-3-5-16,5 8 5 0,-5-2-6 16,5 5-17-16,-3-2-11 0,5 2 0 15,-1 1 0-15,-2-2 0 0,0-4 0 0,4 2 0 16,0-2 0-16,-2-4 0 0,1 2 0 15,-4-3 0-15,-2-10 0 16,5 15 0-16,-5-15 0 0,2 10 0 16,-2-10 0-16,0 0 0 0,0 0 0 0,0 0 0 15,3 11-38-15,-12-21-68 0,9 10-115 16,0 0 7-16,0 0-4 0,-3-13 6 16,3 13 199-16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4.4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64 396 0,'-9'-5'185'0,"9"5"-1"0,0 0-147 16,-1-14-4-16,1 14-5 0,9-7-1 16,-9 7-8-16,12-10-2 0,-1 6 1 15,-11 4 0-15,21-11-1 0,-10 6-2 16,2 3 0-16,-2-3-4 0,5 5-8 16,-4 0-3-16,-1 1 0 0,-1 1 0 15,2 4 0-15,0 0 0 0,-3 1 0 16,-1 4 0-16,-3 3 0 0,-4 0 0 15,6 4 0-15,-7-1 0 0,-3 2 0 16,-1-1 0-16,1 0 0 0,-5-1 0 0,-4-2 0 16,4-1 0-16,-8 3 0 0,5-4 0 15,-1 0 0-15,-7-2 0 0,1-1 0 16,2-1 0-16,4-2 0 0,1-2 0 16,11-5 0-16,-16 4 0 0,5-3 0 15,11-1 0-15,0 0 0 0,0 0 0 0,0 0 0 16,0 0 0-16,0 0 0 0,0 0 0 15,0 0 0-15,11 1 0 16,-11-1 0-16,13-1 0 0,-3 1 0 16,6 0 0-16,-3 1 0 0,1-2 0 0,7 0 0 15,-6 0 0-15,3 2 0 0,1-2 0 16,0 1 0-16,0 0 0 0,-4 0 0 16,2 2 0-16,-17-2-19 0,29 5-91 15,-29-5-99-15,17 0-12 0,-17 0 9 16,0 0-6-16,10-3 185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3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2 470 0,'0'0'198'0,"0"0"2"0,-15-2-158 16,15 2-7-16,0 0-4 0,1 17 1 16,-1-17-17-16,-1 22-15 0,0-9 0 0,4 4 0 15,-3-1 0-15,3 3 0 16,0-1 0-16,-1-1 0 0,0-1 0 15,2-1 0-15,-2-2 0 0,-1-1 0 16,4 0 0-16,-5-12 0 0,10 20-51 0,-10-20-166 16,9 11-3-16,-9-11-5 0,9 3 5 15,-9-3 131-15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3.4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2 397 0,'0'0'197'0,"0"0"-2"0,15 10-129 15,-15-10-17-15,12 1-5 0,-12-1-4 16,23 2-7-16,-14-2-31 0,8 1-2 16,1-1 0-16,-2 0 0 0,2 1 0 15,0-3 0-15,-2 0 0 0,0 2 0 16,0-2 0-16,-4 0 0 0,-1 2 0 0,-11 0 0 15,18-2 0-15,-18 2-19 0,13 2-73 16,-13-2-114-16,0 0-4 16,0 0-4-16,0 0 7 0,-4-9 133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2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22 513 0,'0'0'200'16,"0"0"2"-16,0 0-169 0,9-9-1 0,1 11-1 16,-10-2-19-16,19-6-12 0,-8 2 0 15,6 4 0-15,1-3 0 16,1 3 0-16,3-2 0 0,1 3 0 15,1 1 0-15,2 0 0 0,1 2 0 0,-8-4 0 16,10 15-64-16,-13-12-150 0,1 5-3 16,-6-6-3-16,-2 3-3 0,-9-5 139 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2.4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12 518 0,'0'0'205'15,"0"0"7"-15,23 5-166 16,-23-5-20-16,23 0-10 0,-10-1-16 0,4 3 0 16,1-1 0-16,3 1 0 0,0-2 0 15,-1 2 0-15,4-1 0 0,0 0 0 16,-3 0 0-16,1-2 0 0,-4 1 0 16,0-2 0-16,-3 3 0 0,-6-6 0 15,4 9-7-15,-17-13-118 0,4 9-96 0,0 0 8 16,0 0-8-16,-6-14 8 0,6 14 191 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2.1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8 445 0,'0'0'195'0,"-6"-9"4"16,18 13-146-16,-12-4-12 0,0 0-2 15,3 9-7-15,4 3-13 16,-9-1-19-16,7 2 0 0,-4 2 0 0,8 3 0 15,-5 1 0-15,2-1 0 0,-3 1 0 16,2-5 0-16,1 2 0 0,2-3 0 16,-3-1 0-16,0 0 0 0,-5-12 0 15,9 15 0-15,-9-15 0 0,2 15 0 16,-2-15 0-16,0 9 0 0,6 2 0 0,-18-15-149 16,12 4-70-16,0 0 2 15,0 0-6-15,0 0 11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1.1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0 478 0,'0'0'192'0,"0"0"17"0,0 0-167 0,9 2-10 16,-9-2-1-16,23 1 0 0,-12-3-23 16,5 5-8-16,-3-5 0 0,6 4 0 15,2-2 0-15,7 1 0 0,-6 0 0 16,2-1 0-16,-4 0 0 0,2 0 0 16,-2 1 0-16,-7-2 0 0,4 6 0 15,-17-5-41-15,0 0-166 0,0 0-16 16,9-6 10-16,-9 6-14 0,0 0 116 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0.9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22 385 0,'0'0'195'0,"0"0"-6"0,0 0-127 0,2-10-8 16,9 14-6-16,-11-4-9 0,11-1-7 15,-2-1-13-15,7 5-19 0,-3-3 0 16,-1 3 0-16,4-2 0 0,-2-1 0 15,1-1 0-15,3-1 0 0,-1 0 0 16,-5 0 0-16,0 0 0 0,5-1 0 16,-6 0 0-16,4 1 0 0,3 0 0 0,-9 1 0 15,1 2 0-15,0-1 0 0,1 2 0 16,-11-2 0-16,12 6-28 0,-22-10-94 16,10 4-90-16,-11 6-3 0,11-6 6 15,-16 6 0-15,16-6 182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25:26.01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9 13 79 0,'0'0'158'0,"0"0"-8"0,0 0-92 16,0 0-5-16,0 0 3 0,0 0 0 16,0 0-5-16,0 0-3 0,0 0-8 15,0 0-4-15,0 0-6 0,0 0 0 16,0 0-7-16,0 0-5 0,0 0-1 16,0 0-3-16,0 0-2 0,0 0-1 0,0 0-2 15,0 0-2-15,0 0-3 0,0 0 4 16,-10-14-4-16,10 14 0 0,0 0 1 15,0 0 0-15,0 0 2 0,0 0-2 16,0 0 2-16,0 0-2 0,0 0 3 16,0 0-5-16,0 0-1 0,0 0-3 0,0 0 1 15,0 0 1-15,0 0-1 16,0 0 0-16,0 0 0 0,0 0 0 16,0 0 0-16,0 0 0 0,0 0 0 15,0 0 0-15,0 0 0 0,14 16 0 0,-14-16 0 16,0 0 0-16,14 17 0 0,-14-17 0 15,13 20 0-15,-13-20 0 0,16 19 0 16,-8-5-2-16,-8-14 0 0,19 27 2 16,-19-27-2-16,18 19 2 0,-18-19 2 15,18 19 0-15,-18-19-6 0,0 0 8 0,18 17-3 16,-18-17 0-16,0 0-1 0,0 0 0 16,0 0 0-16,0 0 0 0,14 12 0 15,-14-12 0-15,0 0 0 0,0 0 0 16,0 0 0-16,0 0 0 0,0 0 0 15,0 0 0-15,0 0 0 0,0 0 0 16,0 0 0-16,0 0 0 0,0 0 0 16,0 0 0-16,0 0 0 0,0 0 0 15,0 0 0-15,0 0 0 0,0 0 0 16,0 0 0-16,0 0 0 0,0 0 0 0,0 0 0 16,0 0 0-16,0 0 0 0,0 0 0 15,0 0 0-15,0 0 0 0,0 0 0 16,0 0 0-16,0 0 0 0,0 0 0 15,0 0 0-15,0 0 0 0,0 0 0 16,0 0 0-16,0 0 0 0,0 0 0 0,0 0 0 16,0 0 0-16,0 0 0 15,0 0 0-15,0 0 0 0,0 0 0 16,0 0 0-16,0 0 0 0,0 0 0 16,0 0 0-16,0 0 0 0,0 0 0 0,0 0 0 15,0 0 0-15,0 0 0 0,0 0 0 16,0 0 0-16,0 0 0 0,0 0-24 15,0 0-17-15,0 0-28 0,0 0-50 16,0 0-94-16,-14 7 0 0,14-7 2 16,-7 14 79-16,7-14 132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10.1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0 477 0,'0'0'204'0,"0"0"2"0,11 6-159 15,-11-6-8-15,13 11-2 0,-13-11-24 0,13 21-13 16,-2-8 0-16,-1 3 0 0,5 2 0 16,0 2 0-16,-3-1 0 0,1 2 0 15,2-3 0-15,5 1 0 0,-5-1 0 16,7 0 0-16,-9-1 0 0,2-2 0 16,4 0 0-16,-10-3 0 0,9 8 0 15,-14-10-195-15,5 4-29 0,-9-14-1 16,6 15 0-16,-6-15 72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9.8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174 0 290 0,'0'0'181'0,"0"0"7"0,0 0-90 15,0 0-36-15,0 0-10 0,0 0-7 16,-16 12-9-16,18-1 1 16,-9-1-6-16,8 7-28 0,-6-2-3 0,-5 2 0 15,6-1 0-15,-5 3 0 0,3 0 0 16,0 1 0-16,-4-4 0 0,-3 0 0 15,-5 0 0-15,7 1 0 0,-3-2 0 16,4-1 0-16,1-1 0 0,-2-1 0 16,5-3 0-16,-5-2 0 0,11-7 0 0,-3 12 0 15,3-12 0-15,0 0-27 0,0 0-128 16,0 0-58-16,0 0-6 0,0 0 8 16,3-14 14-16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9.3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73 326 0,'4'-10'182'0,"-4"10"1"16,0 0-126-16,5-18-5 0,8 15-5 15,-14-7-6-15,10 7-10 0,-9 3-5 0,12-12-5 16,-12 12-2-16,19-10-5 0,-6 6-1 16,-3 2-2-16,5 2-11 0,1 0 0 15,-1 1 0-15,0 2 0 0,-4 1 0 16,3 1 0-16,-14-5 0 0,17 15 0 15,-10-6 0-15,0 2 0 0,-4 1 0 0,-2 0 0 16,-4 1 0-16,-3 1 0 0,2-2 0 16,-4 0 0-16,-5-1 0 0,0-1 0 15,3 0 0-15,-4-1 0 16,3-2 0-16,1-1 0 0,-6-2 0 0,4 0 0 16,12-4 0-16,-16 4 0 0,16-4 0 15,-10-1 0-15,10 1 0 0,0 0 0 16,0 0 0-16,8-6 0 0,-8 6 0 15,10-4 0-15,0 3 0 0,-1-1 0 16,-9 2 0-16,15 0 0 0,-4 2 0 0,3-1 0 16,0 2 0-16,0 2 0 0,-2 1 0 15,1 1 0-15,0 2 0 0,0 0 0 16,0-3 0-16,-6 5 0 16,0-1 0-16,-7-10 0 0,8 16 0 0,-8-5 0 15,0-11 0-15,-3 15 0 0,-3-5 0 16,-7-2 0-16,0-2 0 0,-6 0 0 15,0-1 0-15,-7-4 0 0,2 4-6 16,-8-10-51-16,12 3-126 0,-3-5-24 16,-2 3-7-16,5-6 2 0,5 1 69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8.8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17 287 0,'0'0'182'0,"0"0"8"16,-14-17-121-16,14 17-10 0,0 0-1 15,0 0-7-15,0 0-10 0,0 0-6 16,3 12-8-16,0-1-4 0,-1-1-22 0,0 4-1 16,2 1 0-16,-3 4 0 0,6-3 0 15,-5 0 0-15,-3-2 0 0,3-1 0 16,-5 0 0-16,4 3 0 16,-2-2 0-16,2-5 0 0,-5 2 0 0,4-11 0 15,2 16 0-15,-2-16 0 0,2 13 0 16,-2-13 0-16,0 0-3 0,0 0-76 15,0 0-127-15,0 0-6 0,0 0-5 16,3-15 6-16,-3 15 117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8.3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29 435 0,'0'0'199'0,"0"0"-11"0,0 0-143 16,0 0-12-16,0 0-1 0,0 0-3 15,10-2-8-15,-10 2-5 0,17-5-3 16,-3 1-3-16,5 2-8 0,-2-2-2 15,5 1 0-15,-2 1 0 0,0-4-23 16,5 10-52-16,-8-8-130 0,0 6 3 0,-3-6-9 16,3 5 6-16,-7-4 104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8.0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7 341 456 0,'0'0'196'16,"-10"-10"-20"-16,10 10-131 0,0 0-8 15,0 0-4-15,0 0-5 0,4-10-4 16,-4 10-10-16,1-10-5 0,-1 10-4 0,4-11-5 16,-4 11 0-16,1-15 0 0,0 6 0 15,2-2 0-15,-1-2 0 0,1 1 0 16,3-5 0-16,-1 1 0 16,0-4 0-16,2-1 0 0,-1-2 0 0,1 1 0 15,-1-1 0-15,3 2 0 0,-3 5 0 16,3 0 0-16,-5 3 0 0,-1 4 0 15,-3 9 0-15,10-13 0 0,-10 13 0 16,0 0 0-16,5-10 0 0,-5 10 0 16,0 0 0-16,0 0 0 0,0 0 0 0,0 0 0 15,9 10 0-15,0-5 0 0,-9-5 0 16,11 17 0-16,-9-5 0 0,8 2 0 16,-1 0 0-16,-2 1 0 0,4 2 0 15,-8 2 0-15,3-1 0 0,3 1 0 16,0-1 0-16,1 1 0 0,-4-1 0 0,0-1 0 15,-6 0 0-15,9-1 0 16,-1 0 0-16,-5-1 0 0,4-1 0 16,-3-3 0-16,0 0 0 0,-4-11 0 15,16 16 0-15,-16-16 0 0,1 10 0 0,-1-10-11 16,0 0-68-16,-11 5-82 0,11-5-55 16,0 0 7-16,-11-9-3 0,11 9 78 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7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14 400 0,'0'0'187'15,"-2"-14"-6"-15,2 14-125 0,0 0-6 16,0 0-3-16,0 0-15 0,4 14-4 15,-4-14-7-15,3 21 0 0,-3-8-21 16,3 2 0-16,-2 2 0 0,2 1 0 16,-2 0 0-16,1 0 0 0,0-3 0 0,-1 3 0 15,-2-4 0-15,0-1 0 0,2 2 0 16,-1-15-29-16,-2 21-181 0,2-21-5 16,2 18 2-16,-2-18-2 0,0 0 75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6.2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31 405 0,'-13'-4'191'15,"13"4"13"-15,-9-4-147 0,9 4-8 16,0 0-2-16,0 0-7 0,0 0-12 15,15 1-26-15,-15-1-2 0,19-4 0 16,-19 4 0-16,23-3 0 0,-9 1 0 0,5 1 0 16,0-2 0-16,-1 1 0 0,-1-1 0 15,-1 3 0-15,4-1 0 0,-3 0 0 16,-3 1 0-16,-4-3 0 16,4 7 0-16,-14-4-52 0,14-3-157 0,-14 3-11 15,0 0 1-15,0 0-7 0,0 0 130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5.8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12 484 0,'0'0'200'0,"0"0"-3"0,-11-12-160 0,11 12 0 16,0 0-3-16,11 14-3 0,-11-14-28 16,12 23-3-16,-5-9 0 0,4 5 0 0,-3 1 0 15,2 0 0-15,2 2 0 0,0 1 0 16,0-2 0-16,2-3 0 0,-3-1 0 16,4-1 0-16,1 1 0 0,-1-3 0 15,-1 0 0-15,-3-5 0 0,11 10-94 16,-12-11-124-16,6 2-1 0,-16-10 0 15,18 8-8-15,-18-8 182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8-05T08:02:05.5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156 20 248 0,'0'0'176'0,"7"-9"5"0,5 9-105 16,-16-11-9-16,13 14-5 0,-9-3-8 16,0 0-12-16,-3-9-6 0,3 9-5 15,0 0-7-15,-2 13-3 0,-3-4-16 0,0 5-5 16,-7-1 0-16,5 5 0 0,-4 0 0 15,-1 3 0-15,-2 0 0 0,-3-1 0 16,2-1 0-16,1-2 0 0,2-1 0 16,-3 0 0-16,3-1 0 0,2-2 0 15,1-3 0-15,5-1 0 0,3 1 0 16,1-10 0-16,-2 14-34 0,2-14-50 16,0 0-126-16,0 0 0 0,0 0-5 15,0 0 5-15,0-11 151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40795D-4F1F-4183-B1EA-5724C6E37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 Template Years 7 to 12</Template>
  <TotalTime>295</TotalTime>
  <Pages>8</Pages>
  <Words>722</Words>
  <Characters>4120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4833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Bisset</dc:creator>
  <cp:lastModifiedBy>Deborah Da Cruz</cp:lastModifiedBy>
  <cp:revision>8</cp:revision>
  <cp:lastPrinted>2015-08-05T05:28:00Z</cp:lastPrinted>
  <dcterms:created xsi:type="dcterms:W3CDTF">2015-08-05T07:04:00Z</dcterms:created>
  <dcterms:modified xsi:type="dcterms:W3CDTF">2015-08-13T09:59:00Z</dcterms:modified>
</cp:coreProperties>
</file>