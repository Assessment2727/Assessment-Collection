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5866" w:rsidRDefault="00AE5866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AE5866" w:rsidRPr="005D79A0" w:rsidRDefault="00AE5866" w:rsidP="00AE5866">
      <w:pPr>
        <w:rPr>
          <w:noProof/>
        </w:rPr>
      </w:pPr>
      <w:r>
        <w:rPr>
          <w:noProof/>
          <w:lang w:eastAsia="en-AU"/>
        </w:rPr>
        <w:drawing>
          <wp:anchor distT="0" distB="0" distL="114300" distR="114300" simplePos="0" relativeHeight="251664384" behindDoc="0" locked="1" layoutInCell="0" allowOverlap="0">
            <wp:simplePos x="0" y="0"/>
            <wp:positionH relativeFrom="column">
              <wp:posOffset>-259715</wp:posOffset>
            </wp:positionH>
            <wp:positionV relativeFrom="page">
              <wp:posOffset>781050</wp:posOffset>
            </wp:positionV>
            <wp:extent cx="1371600" cy="1470660"/>
            <wp:effectExtent l="0" t="0" r="0" b="0"/>
            <wp:wrapNone/>
            <wp:docPr id="74" name="Picture 74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page" w:horzAnchor="page" w:tblpX="3262" w:tblpY="1428"/>
        <w:tblW w:w="80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8075"/>
      </w:tblGrid>
      <w:tr w:rsidR="00AE5866" w:rsidRPr="005D79A0" w:rsidTr="0068084D">
        <w:trPr>
          <w:trHeight w:val="1689"/>
        </w:trPr>
        <w:tc>
          <w:tcPr>
            <w:tcW w:w="8075" w:type="dxa"/>
          </w:tcPr>
          <w:p w:rsidR="0022773E" w:rsidRDefault="0022773E" w:rsidP="002545C4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</w:p>
          <w:p w:rsidR="00AE5866" w:rsidRPr="00677DF7" w:rsidRDefault="00AE5866" w:rsidP="002545C4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  <w:r w:rsidRPr="00677DF7">
              <w:rPr>
                <w:b/>
                <w:sz w:val="28"/>
                <w:u w:val="single"/>
              </w:rPr>
              <w:t>MATHEMATICS DEPARTMENT</w:t>
            </w:r>
            <w:r w:rsidR="00804236">
              <w:rPr>
                <w:b/>
                <w:sz w:val="28"/>
                <w:u w:val="single"/>
              </w:rPr>
              <w:t xml:space="preserve"> 2015</w:t>
            </w:r>
            <w:r w:rsidRPr="00677DF7">
              <w:rPr>
                <w:b/>
                <w:sz w:val="28"/>
                <w:u w:val="single"/>
              </w:rPr>
              <w:t xml:space="preserve"> </w:t>
            </w:r>
          </w:p>
          <w:p w:rsidR="00AE5866" w:rsidRPr="005D79A0" w:rsidRDefault="00304DA9" w:rsidP="002545C4">
            <w:pPr>
              <w:ind w:left="567" w:hanging="567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Year</w:t>
            </w:r>
            <w:r w:rsidR="0010046A">
              <w:rPr>
                <w:b/>
                <w:sz w:val="36"/>
              </w:rPr>
              <w:t xml:space="preserve"> 11</w:t>
            </w:r>
            <w:r w:rsidR="00D93527">
              <w:rPr>
                <w:b/>
                <w:sz w:val="36"/>
              </w:rPr>
              <w:t xml:space="preserve"> </w:t>
            </w:r>
            <w:r w:rsidR="0068084D">
              <w:rPr>
                <w:b/>
                <w:sz w:val="36"/>
              </w:rPr>
              <w:t>Specialist</w:t>
            </w:r>
            <w:r w:rsidR="00D93527">
              <w:rPr>
                <w:b/>
                <w:sz w:val="36"/>
              </w:rPr>
              <w:t xml:space="preserve"> - Test Number </w:t>
            </w:r>
            <w:r w:rsidR="0010046A">
              <w:rPr>
                <w:b/>
                <w:sz w:val="36"/>
              </w:rPr>
              <w:t xml:space="preserve">1 </w:t>
            </w:r>
            <w:r w:rsidR="0068084D">
              <w:rPr>
                <w:b/>
                <w:sz w:val="36"/>
              </w:rPr>
              <w:t>–</w:t>
            </w:r>
            <w:r w:rsidR="0010046A">
              <w:rPr>
                <w:b/>
                <w:sz w:val="36"/>
              </w:rPr>
              <w:t xml:space="preserve"> </w:t>
            </w:r>
            <w:r w:rsidR="0068084D">
              <w:rPr>
                <w:b/>
                <w:sz w:val="36"/>
              </w:rPr>
              <w:t xml:space="preserve">Basic Vectors </w:t>
            </w:r>
            <w:r w:rsidR="0010046A" w:rsidRPr="0010046A">
              <w:rPr>
                <w:b/>
                <w:sz w:val="44"/>
                <w:szCs w:val="44"/>
              </w:rPr>
              <w:t>Resource Free Section</w:t>
            </w:r>
          </w:p>
          <w:p w:rsidR="00AE5866" w:rsidRPr="005D79A0" w:rsidRDefault="00AE5866" w:rsidP="0010046A">
            <w:pPr>
              <w:ind w:left="567" w:hanging="567"/>
              <w:jc w:val="center"/>
            </w:pPr>
          </w:p>
        </w:tc>
      </w:tr>
    </w:tbl>
    <w:p w:rsidR="00B068C5" w:rsidRDefault="00B068C5" w:rsidP="00AE5866">
      <w:pPr>
        <w:rPr>
          <w:rFonts w:ascii="Arial" w:hAnsi="Arial" w:cs="Arial"/>
          <w:b/>
        </w:rPr>
      </w:pPr>
    </w:p>
    <w:p w:rsidR="0022773E" w:rsidRDefault="0022773E" w:rsidP="00B068C5">
      <w:pPr>
        <w:rPr>
          <w:rFonts w:ascii="Arial" w:hAnsi="Arial" w:cs="Arial"/>
          <w:b/>
        </w:rPr>
      </w:pPr>
    </w:p>
    <w:p w:rsidR="00AE5866" w:rsidRPr="00AE5866" w:rsidRDefault="0010046A" w:rsidP="00B068C5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/>
      </w:r>
      <w:r w:rsidR="00AE5866" w:rsidRPr="00AE5866">
        <w:rPr>
          <w:rFonts w:ascii="Arial" w:hAnsi="Arial" w:cs="Arial"/>
          <w:b/>
        </w:rPr>
        <w:t>Name: _______</w:t>
      </w:r>
      <w:r w:rsidR="008368EF">
        <w:rPr>
          <w:rFonts w:ascii="Arial" w:hAnsi="Arial" w:cs="Arial"/>
          <w:b/>
          <w:color w:val="FF0000"/>
        </w:rPr>
        <w:t>SOLUTIONS</w:t>
      </w:r>
      <w:r w:rsidR="00AE5866" w:rsidRPr="00AE5866">
        <w:rPr>
          <w:rFonts w:ascii="Arial" w:hAnsi="Arial" w:cs="Arial"/>
          <w:b/>
        </w:rPr>
        <w:t>_____________________    Teacher: __________________</w:t>
      </w:r>
    </w:p>
    <w:p w:rsidR="00AE5866" w:rsidRP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 xml:space="preserve">Marks: </w:t>
      </w:r>
      <w:r w:rsidR="0010046A">
        <w:rPr>
          <w:rFonts w:ascii="Arial" w:hAnsi="Arial" w:cs="Arial"/>
          <w:b/>
        </w:rPr>
        <w:t xml:space="preserve">                     </w:t>
      </w:r>
      <w:r w:rsidR="0010046A">
        <w:rPr>
          <w:rFonts w:ascii="Arial" w:hAnsi="Arial" w:cs="Arial"/>
          <w:b/>
        </w:rPr>
        <w:tab/>
      </w:r>
      <w:r w:rsidR="00641B80">
        <w:rPr>
          <w:rFonts w:ascii="Arial" w:hAnsi="Arial" w:cs="Arial"/>
          <w:b/>
        </w:rPr>
        <w:t>30</w:t>
      </w:r>
      <w:r w:rsidRPr="00AE5866">
        <w:rPr>
          <w:rFonts w:ascii="Arial" w:hAnsi="Arial" w:cs="Arial"/>
          <w:b/>
        </w:rPr>
        <w:tab/>
      </w:r>
      <w:r w:rsidRPr="00AE5866">
        <w:rPr>
          <w:rFonts w:ascii="Arial" w:hAnsi="Arial" w:cs="Arial"/>
          <w:b/>
        </w:rPr>
        <w:tab/>
        <w:t xml:space="preserve">   </w:t>
      </w:r>
    </w:p>
    <w:p w:rsid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Time Allowed</w:t>
      </w:r>
      <w:r w:rsidR="0010046A">
        <w:rPr>
          <w:rFonts w:ascii="Arial" w:hAnsi="Arial" w:cs="Arial"/>
          <w:b/>
        </w:rPr>
        <w:t xml:space="preserve">: </w:t>
      </w:r>
      <w:r w:rsidR="0010046A">
        <w:rPr>
          <w:rFonts w:ascii="Arial" w:hAnsi="Arial" w:cs="Arial"/>
          <w:b/>
        </w:rPr>
        <w:tab/>
      </w:r>
      <w:r w:rsidR="00602AC9">
        <w:rPr>
          <w:rFonts w:ascii="Arial" w:hAnsi="Arial" w:cs="Arial"/>
          <w:b/>
        </w:rPr>
        <w:t>25</w:t>
      </w:r>
      <w:r w:rsidRPr="00AE5866">
        <w:rPr>
          <w:rFonts w:ascii="Arial" w:hAnsi="Arial" w:cs="Arial"/>
          <w:b/>
        </w:rPr>
        <w:t xml:space="preserve"> minutes</w:t>
      </w:r>
    </w:p>
    <w:p w:rsidR="00304DA9" w:rsidRPr="0010046A" w:rsidRDefault="00617138" w:rsidP="00AE5866">
      <w:pPr>
        <w:rPr>
          <w:rFonts w:ascii="Arial" w:hAnsi="Arial" w:cs="Arial"/>
        </w:rPr>
      </w:pPr>
      <w:r>
        <w:rPr>
          <w:rFonts w:ascii="Arial" w:hAnsi="Arial" w:cs="Arial"/>
          <w:b/>
        </w:rPr>
        <w:br/>
      </w:r>
      <w:r w:rsidR="00AE5866" w:rsidRPr="00AE5866">
        <w:rPr>
          <w:rFonts w:ascii="Arial" w:hAnsi="Arial" w:cs="Arial"/>
          <w:b/>
          <w:u w:val="single"/>
        </w:rPr>
        <w:t>Instructions:</w:t>
      </w:r>
      <w:r w:rsidR="00AE5866" w:rsidRPr="00AE5866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 xml:space="preserve"> </w:t>
      </w:r>
      <w:r w:rsidR="00116C33" w:rsidRPr="00AE5866">
        <w:rPr>
          <w:rFonts w:ascii="Arial" w:hAnsi="Arial" w:cs="Arial"/>
        </w:rPr>
        <w:t xml:space="preserve">You </w:t>
      </w:r>
      <w:r w:rsidR="00116C33" w:rsidRPr="00AE5866">
        <w:rPr>
          <w:rFonts w:ascii="Arial" w:hAnsi="Arial" w:cs="Arial"/>
          <w:b/>
        </w:rPr>
        <w:t>ARE</w:t>
      </w:r>
      <w:r w:rsidR="00116C33" w:rsidRPr="00AE5866">
        <w:rPr>
          <w:rFonts w:ascii="Arial" w:hAnsi="Arial" w:cs="Arial"/>
        </w:rPr>
        <w:t xml:space="preserve"> </w:t>
      </w:r>
      <w:r w:rsidR="0010046A" w:rsidRPr="0010046A">
        <w:rPr>
          <w:rFonts w:ascii="Arial" w:hAnsi="Arial" w:cs="Arial"/>
          <w:b/>
        </w:rPr>
        <w:t>NOT</w:t>
      </w:r>
      <w:r w:rsidR="0010046A">
        <w:rPr>
          <w:rFonts w:ascii="Arial" w:hAnsi="Arial" w:cs="Arial"/>
          <w:b/>
        </w:rPr>
        <w:t xml:space="preserve"> </w:t>
      </w:r>
      <w:r w:rsidR="0010046A">
        <w:rPr>
          <w:rFonts w:ascii="Arial" w:hAnsi="Arial" w:cs="Arial"/>
        </w:rPr>
        <w:t>permitted any notes or calculator.</w:t>
      </w:r>
    </w:p>
    <w:p w:rsidR="00864342" w:rsidRDefault="00304DA9" w:rsidP="00864342">
      <w:pPr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  <w:r w:rsidR="00AE5866" w:rsidRPr="00AE5866">
        <w:rPr>
          <w:rFonts w:ascii="Arial" w:hAnsi="Arial" w:cs="Arial"/>
        </w:rPr>
        <w:t xml:space="preserve"> </w:t>
      </w:r>
    </w:p>
    <w:p w:rsidR="0068084D" w:rsidRDefault="0068084D" w:rsidP="0068084D">
      <w:pPr>
        <w:pStyle w:val="NL"/>
      </w:pPr>
      <w:r w:rsidRPr="00202F50">
        <w:rPr>
          <w:rStyle w:val="i-listnumber"/>
        </w:rPr>
        <w:t>1</w:t>
      </w:r>
      <w:r>
        <w:rPr>
          <w:rStyle w:val="i-listnumber"/>
        </w:rPr>
        <w:tab/>
      </w:r>
      <w:r>
        <w:rPr>
          <w:rStyle w:val="i-listnumber"/>
        </w:rPr>
        <w:tab/>
      </w:r>
      <w:r>
        <w:t xml:space="preserve">Which of the following best describes the direction of the position vector of </w:t>
      </w:r>
      <w:r>
        <w:rPr>
          <w:rStyle w:val="i-listitalic"/>
        </w:rPr>
        <w:t>P</w:t>
      </w:r>
      <w:r>
        <w:t xml:space="preserve">(4, </w:t>
      </w:r>
      <w:r w:rsidRPr="00B5260B">
        <w:rPr>
          <w:rStyle w:val="MinonMath"/>
        </w:rPr>
        <w:t>−</w:t>
      </w:r>
      <w:r>
        <w:t>5)?</w:t>
      </w:r>
    </w:p>
    <w:p w:rsidR="0068084D" w:rsidRDefault="0068084D" w:rsidP="0068084D">
      <w:pPr>
        <w:pStyle w:val="NLLL2COL"/>
      </w:pPr>
      <w:r>
        <w:rPr>
          <w:rStyle w:val="i-listnumber"/>
        </w:rPr>
        <w:t>A</w:t>
      </w:r>
      <w:r>
        <w:tab/>
        <w:t>51</w:t>
      </w:r>
      <w:r w:rsidRPr="00EA57F4">
        <w:rPr>
          <w:rStyle w:val="MinonMath"/>
        </w:rPr>
        <w:t>°</w:t>
      </w:r>
    </w:p>
    <w:p w:rsidR="0068084D" w:rsidRDefault="0068084D" w:rsidP="0068084D">
      <w:pPr>
        <w:pStyle w:val="NLLL2COL"/>
      </w:pPr>
      <w:r>
        <w:rPr>
          <w:rStyle w:val="i-listnumber"/>
        </w:rPr>
        <w:t>B</w:t>
      </w:r>
      <w:r>
        <w:tab/>
        <w:t>219</w:t>
      </w:r>
      <w:r w:rsidRPr="00EA57F4">
        <w:rPr>
          <w:rStyle w:val="MinonMath"/>
        </w:rPr>
        <w:t>°</w:t>
      </w:r>
    </w:p>
    <w:p w:rsidR="0068084D" w:rsidRDefault="008368EF" w:rsidP="0068084D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250190</wp:posOffset>
                </wp:positionV>
                <wp:extent cx="252000" cy="252000"/>
                <wp:effectExtent l="19050" t="19050" r="15240" b="1524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" cy="252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71C10C" id="Oval 2" o:spid="_x0000_s1026" style="position:absolute;margin-left:10.8pt;margin-top:19.7pt;width:19.85pt;height:19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" filled="f" strokecolor="red" strokeweight="3pt"/>
            </w:pict>
          </mc:Fallback>
        </mc:AlternateContent>
      </w:r>
      <w:r w:rsidR="0068084D">
        <w:rPr>
          <w:rStyle w:val="i-listnumber"/>
        </w:rPr>
        <w:t>C</w:t>
      </w:r>
      <w:r w:rsidR="0068084D">
        <w:tab/>
      </w:r>
      <w:r w:rsidR="0068084D" w:rsidRPr="000D4886">
        <w:rPr>
          <w:rStyle w:val="MinonMath"/>
        </w:rPr>
        <w:sym w:font="Symbol" w:char="F02D"/>
      </w:r>
      <w:r w:rsidR="00083B39">
        <w:rPr>
          <w:rStyle w:val="MinonMath"/>
        </w:rPr>
        <w:t>2</w:t>
      </w:r>
      <w:r w:rsidR="0068084D">
        <w:t>5</w:t>
      </w:r>
      <w:r w:rsidR="0068084D" w:rsidRPr="00EA57F4">
        <w:rPr>
          <w:rStyle w:val="MinonMath"/>
        </w:rPr>
        <w:t>°</w:t>
      </w:r>
    </w:p>
    <w:p w:rsidR="0068084D" w:rsidRDefault="0068084D" w:rsidP="0068084D">
      <w:pPr>
        <w:pStyle w:val="NLLL2COL"/>
      </w:pPr>
      <w:r>
        <w:rPr>
          <w:rStyle w:val="i-listnumber"/>
        </w:rPr>
        <w:t>D</w:t>
      </w:r>
      <w:r>
        <w:tab/>
        <w:t>309</w:t>
      </w:r>
      <w:r w:rsidRPr="00EA57F4">
        <w:rPr>
          <w:rStyle w:val="MinonMath"/>
        </w:rPr>
        <w:t>°</w:t>
      </w:r>
    </w:p>
    <w:p w:rsidR="0068084D" w:rsidRDefault="0068084D" w:rsidP="0068084D">
      <w:pPr>
        <w:pStyle w:val="NLLL2COL"/>
        <w:rPr>
          <w:rStyle w:val="MATH-1"/>
        </w:rPr>
      </w:pPr>
      <w:r>
        <w:rPr>
          <w:rStyle w:val="i-listnumber"/>
        </w:rPr>
        <w:t>E</w:t>
      </w:r>
      <w:r>
        <w:tab/>
        <w:t>129</w:t>
      </w:r>
      <w:r w:rsidRPr="00EA57F4">
        <w:rPr>
          <w:rStyle w:val="MinonMath"/>
        </w:rPr>
        <w:t>°</w:t>
      </w:r>
    </w:p>
    <w:p w:rsidR="0068084D" w:rsidRDefault="0068084D" w:rsidP="0068084D">
      <w:pPr>
        <w:pStyle w:val="i-numberedlist2"/>
      </w:pPr>
    </w:p>
    <w:p w:rsidR="0068084D" w:rsidRDefault="0068084D" w:rsidP="0068084D">
      <w:pPr>
        <w:pStyle w:val="i-numberedlist2"/>
        <w:jc w:val="right"/>
        <w:rPr>
          <w:rStyle w:val="i-listnumber"/>
        </w:rPr>
      </w:pPr>
      <w:r>
        <w:rPr>
          <w:rStyle w:val="i-listnumber"/>
        </w:rPr>
        <w:tab/>
        <w:t>[1 mark]</w:t>
      </w:r>
    </w:p>
    <w:p w:rsidR="0068084D" w:rsidRDefault="0068084D" w:rsidP="0068084D">
      <w:pPr>
        <w:pStyle w:val="NL"/>
      </w:pPr>
      <w:r w:rsidRPr="00B009F3">
        <w:rPr>
          <w:rStyle w:val="i-listnumber"/>
        </w:rPr>
        <w:t>2</w:t>
      </w:r>
      <w:r>
        <w:rPr>
          <w:rStyle w:val="i-listnumber"/>
        </w:rPr>
        <w:tab/>
      </w:r>
      <w:r>
        <w:rPr>
          <w:rStyle w:val="i-listnumber"/>
        </w:rPr>
        <w:tab/>
      </w:r>
      <w:r>
        <w:t>Calculate the resultant of the forces shown below.</w:t>
      </w:r>
    </w:p>
    <w:p w:rsidR="0068084D" w:rsidRDefault="0068084D" w:rsidP="0068084D">
      <w:pPr>
        <w:pStyle w:val="i-numberedlist1"/>
        <w:ind w:firstLine="0"/>
      </w:pPr>
      <w:r>
        <w:t xml:space="preserve">  </w:t>
      </w:r>
      <w:r>
        <w:rPr>
          <w:noProof/>
          <w:lang w:eastAsia="en-AU"/>
        </w:rPr>
        <w:drawing>
          <wp:inline distT="0" distB="0" distL="0" distR="0" wp14:anchorId="4D6AFE02" wp14:editId="1C9F7842">
            <wp:extent cx="1868424" cy="182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1TT20065_UN01.tif"/>
                    <pic:cNvPicPr/>
                  </pic:nvPicPr>
                  <pic:blipFill>
                    <a:blip r:embed="rId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4D" w:rsidRDefault="008368EF" w:rsidP="0068084D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1F8210" wp14:editId="1FCD85A4">
                <wp:simplePos x="0" y="0"/>
                <wp:positionH relativeFrom="column">
                  <wp:posOffset>129540</wp:posOffset>
                </wp:positionH>
                <wp:positionV relativeFrom="paragraph">
                  <wp:posOffset>10795</wp:posOffset>
                </wp:positionV>
                <wp:extent cx="252000" cy="252000"/>
                <wp:effectExtent l="19050" t="19050" r="15240" b="1524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" cy="252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5A5F80" id="Oval 6" o:spid="_x0000_s1026" style="position:absolute;margin-left:10.2pt;margin-top:.85pt;width:19.85pt;height:19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" filled="f" strokecolor="red" strokeweight="3pt"/>
            </w:pict>
          </mc:Fallback>
        </mc:AlternateContent>
      </w:r>
      <w:r w:rsidR="0068084D">
        <w:rPr>
          <w:rStyle w:val="i-listnumber"/>
        </w:rPr>
        <w:t>A</w:t>
      </w:r>
      <w:r w:rsidR="0068084D">
        <w:tab/>
        <w:t>21 N to the left</w:t>
      </w:r>
    </w:p>
    <w:p w:rsidR="0068084D" w:rsidRDefault="0068084D" w:rsidP="0068084D">
      <w:pPr>
        <w:pStyle w:val="NLLL2COL"/>
      </w:pPr>
      <w:r>
        <w:rPr>
          <w:rStyle w:val="i-listnumber"/>
        </w:rPr>
        <w:t>B</w:t>
      </w:r>
      <w:r>
        <w:tab/>
        <w:t>123 N</w:t>
      </w:r>
    </w:p>
    <w:p w:rsidR="0068084D" w:rsidRDefault="0068084D" w:rsidP="0068084D">
      <w:pPr>
        <w:pStyle w:val="NLLL2COL"/>
      </w:pPr>
      <w:r>
        <w:rPr>
          <w:rStyle w:val="i-listnumber"/>
        </w:rPr>
        <w:t>C</w:t>
      </w:r>
      <w:r>
        <w:tab/>
        <w:t>37 N to the right</w:t>
      </w:r>
    </w:p>
    <w:p w:rsidR="0068084D" w:rsidRDefault="0068084D" w:rsidP="0068084D">
      <w:pPr>
        <w:pStyle w:val="NLLL2COL"/>
      </w:pPr>
      <w:r>
        <w:rPr>
          <w:rStyle w:val="i-listnumber"/>
        </w:rPr>
        <w:t>D</w:t>
      </w:r>
      <w:r>
        <w:tab/>
        <w:t>21 N to the right</w:t>
      </w:r>
    </w:p>
    <w:p w:rsidR="0068084D" w:rsidRDefault="0068084D" w:rsidP="0068084D">
      <w:pPr>
        <w:pStyle w:val="NLLL2COL"/>
      </w:pPr>
      <w:r>
        <w:rPr>
          <w:rStyle w:val="i-listnumber"/>
        </w:rPr>
        <w:t>E</w:t>
      </w:r>
      <w:r>
        <w:tab/>
        <w:t>65 N to the left</w:t>
      </w:r>
    </w:p>
    <w:p w:rsidR="0068084D" w:rsidRDefault="0068084D" w:rsidP="0068084D">
      <w:pPr>
        <w:pStyle w:val="i-numberedlist2"/>
        <w:jc w:val="right"/>
      </w:pPr>
      <w:r>
        <w:tab/>
      </w:r>
      <w:r>
        <w:rPr>
          <w:rStyle w:val="i-listnumber"/>
        </w:rPr>
        <w:t>[1 mark]</w:t>
      </w:r>
    </w:p>
    <w:p w:rsidR="0068084D" w:rsidRDefault="0068084D" w:rsidP="0068084D">
      <w:pPr>
        <w:pStyle w:val="NL"/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676672" behindDoc="0" locked="0" layoutInCell="1" allowOverlap="1" wp14:anchorId="75612D55" wp14:editId="2C150DB1">
            <wp:simplePos x="0" y="0"/>
            <wp:positionH relativeFrom="column">
              <wp:posOffset>4212590</wp:posOffset>
            </wp:positionH>
            <wp:positionV relativeFrom="paragraph">
              <wp:posOffset>93345</wp:posOffset>
            </wp:positionV>
            <wp:extent cx="1444625" cy="609600"/>
            <wp:effectExtent l="0" t="0" r="3175" b="0"/>
            <wp:wrapTight wrapText="bothSides">
              <wp:wrapPolygon edited="0">
                <wp:start x="0" y="0"/>
                <wp:lineTo x="0" y="20925"/>
                <wp:lineTo x="21363" y="20925"/>
                <wp:lineTo x="2136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1TT20065_UN02.tif"/>
                    <pic:cNvPicPr/>
                  </pic:nvPicPr>
                  <pic:blipFill>
                    <a:blip r:embed="rId1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6096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ve="http://schemas.openxmlformats.org/markup-compatibility/2006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Style w:val="i-listnumber"/>
        </w:rPr>
        <w:t>3</w:t>
      </w:r>
      <w:r>
        <w:tab/>
      </w:r>
      <w:r>
        <w:tab/>
        <w:t xml:space="preserve">This diagram shows vectors </w:t>
      </w:r>
      <w:r>
        <w:rPr>
          <w:rStyle w:val="i-listbold"/>
        </w:rPr>
        <w:t>m</w:t>
      </w:r>
      <w:r>
        <w:t xml:space="preserve">, </w:t>
      </w:r>
      <w:r>
        <w:rPr>
          <w:rStyle w:val="i-listbold"/>
        </w:rPr>
        <w:t>n</w:t>
      </w:r>
      <w:r>
        <w:t xml:space="preserve"> and a third vector. </w:t>
      </w:r>
      <w:r>
        <w:br/>
        <w:t xml:space="preserve">Which of the following best describes the third vector? </w:t>
      </w:r>
      <w:r>
        <w:tab/>
      </w:r>
      <w:r>
        <w:tab/>
        <w:t xml:space="preserve">   </w:t>
      </w:r>
    </w:p>
    <w:p w:rsidR="0068084D" w:rsidRDefault="0068084D" w:rsidP="0068084D">
      <w:pPr>
        <w:pStyle w:val="NLLL2COL"/>
      </w:pPr>
      <w:r>
        <w:rPr>
          <w:rStyle w:val="i-listnumber"/>
        </w:rPr>
        <w:t>A</w:t>
      </w:r>
      <w:r>
        <w:tab/>
      </w:r>
      <w:r>
        <w:rPr>
          <w:rStyle w:val="i-listbold"/>
        </w:rPr>
        <w:t>m</w:t>
      </w:r>
      <w:r>
        <w:t xml:space="preserve"> </w:t>
      </w:r>
      <w:r w:rsidRPr="00114899">
        <w:rPr>
          <w:rStyle w:val="MinonMath"/>
        </w:rPr>
        <w:t>+</w:t>
      </w:r>
      <w:r>
        <w:t xml:space="preserve"> </w:t>
      </w:r>
      <w:r>
        <w:rPr>
          <w:rStyle w:val="i-listbold"/>
        </w:rPr>
        <w:t>n</w:t>
      </w:r>
    </w:p>
    <w:p w:rsidR="0068084D" w:rsidRDefault="0068084D" w:rsidP="0068084D">
      <w:pPr>
        <w:pStyle w:val="NLLL2COL"/>
      </w:pPr>
      <w:r>
        <w:rPr>
          <w:rStyle w:val="i-listnumber"/>
        </w:rPr>
        <w:t>B</w:t>
      </w:r>
      <w:r>
        <w:tab/>
      </w:r>
      <w:r w:rsidRPr="00B5260B">
        <w:rPr>
          <w:rStyle w:val="MinonMath"/>
        </w:rPr>
        <w:t>−</w:t>
      </w:r>
      <w:r>
        <w:rPr>
          <w:rStyle w:val="i-listbold"/>
        </w:rPr>
        <w:t xml:space="preserve">n </w:t>
      </w:r>
      <w:r w:rsidRPr="00114899">
        <w:rPr>
          <w:rStyle w:val="MinonMath"/>
        </w:rPr>
        <w:t>+</w:t>
      </w:r>
      <w:r>
        <w:t xml:space="preserve"> </w:t>
      </w:r>
      <w:r>
        <w:rPr>
          <w:rStyle w:val="i-listbold"/>
        </w:rPr>
        <w:t xml:space="preserve">m </w:t>
      </w:r>
    </w:p>
    <w:p w:rsidR="0068084D" w:rsidRDefault="0068084D" w:rsidP="0068084D">
      <w:pPr>
        <w:pStyle w:val="NLLL2COL"/>
      </w:pPr>
      <w:r>
        <w:rPr>
          <w:rStyle w:val="i-listnumber"/>
        </w:rPr>
        <w:t>C</w:t>
      </w:r>
      <w:r>
        <w:tab/>
      </w:r>
      <w:r>
        <w:rPr>
          <w:rStyle w:val="i-listbold"/>
        </w:rPr>
        <w:t>n</w:t>
      </w:r>
      <w:r>
        <w:t xml:space="preserve"> </w:t>
      </w:r>
      <w:r w:rsidRPr="00114899">
        <w:rPr>
          <w:rStyle w:val="MinonMath"/>
        </w:rPr>
        <w:t>+</w:t>
      </w:r>
      <w:r>
        <w:rPr>
          <w:rStyle w:val="i-listbold"/>
        </w:rPr>
        <w:t xml:space="preserve"> m</w:t>
      </w:r>
    </w:p>
    <w:p w:rsidR="0068084D" w:rsidRDefault="0068084D" w:rsidP="0068084D">
      <w:pPr>
        <w:pStyle w:val="NLLL2COL"/>
      </w:pPr>
      <w:r>
        <w:rPr>
          <w:rStyle w:val="i-listnumber"/>
        </w:rPr>
        <w:t>D</w:t>
      </w:r>
      <w:r>
        <w:tab/>
      </w:r>
      <w:r>
        <w:rPr>
          <w:rStyle w:val="i-listbold"/>
        </w:rPr>
        <w:t>m</w:t>
      </w:r>
      <w:r>
        <w:t xml:space="preserve"> </w:t>
      </w:r>
      <w:r w:rsidRPr="00B5260B">
        <w:rPr>
          <w:rStyle w:val="MinonMath"/>
        </w:rPr>
        <w:t>−</w:t>
      </w:r>
      <w:r>
        <w:t xml:space="preserve"> </w:t>
      </w:r>
      <w:r>
        <w:rPr>
          <w:rStyle w:val="i-listbold"/>
        </w:rPr>
        <w:t>n</w:t>
      </w:r>
      <w:r>
        <w:t xml:space="preserve"> </w:t>
      </w:r>
    </w:p>
    <w:p w:rsidR="0068084D" w:rsidRDefault="008368EF" w:rsidP="0068084D">
      <w:pPr>
        <w:pStyle w:val="NLLL2COL"/>
        <w:rPr>
          <w:rStyle w:val="i-listbold"/>
        </w:rPr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2461F9" wp14:editId="74CF57B5">
                <wp:simplePos x="0" y="0"/>
                <wp:positionH relativeFrom="column">
                  <wp:posOffset>175260</wp:posOffset>
                </wp:positionH>
                <wp:positionV relativeFrom="paragraph">
                  <wp:posOffset>26670</wp:posOffset>
                </wp:positionV>
                <wp:extent cx="252000" cy="252000"/>
                <wp:effectExtent l="19050" t="19050" r="15240" b="1524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" cy="252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90F0E" id="Oval 9" o:spid="_x0000_s1026" style="position:absolute;margin-left:13.8pt;margin-top:2.1pt;width:19.85pt;height:19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" filled="f" strokecolor="red" strokeweight="3pt"/>
            </w:pict>
          </mc:Fallback>
        </mc:AlternateContent>
      </w:r>
      <w:r w:rsidR="0068084D">
        <w:rPr>
          <w:rStyle w:val="i-listnumber"/>
        </w:rPr>
        <w:t>E</w:t>
      </w:r>
      <w:r w:rsidR="0068084D">
        <w:rPr>
          <w:rStyle w:val="i-listnumber"/>
        </w:rPr>
        <w:tab/>
      </w:r>
      <w:r w:rsidR="0068084D">
        <w:rPr>
          <w:rStyle w:val="i-listbold"/>
        </w:rPr>
        <w:t xml:space="preserve">n </w:t>
      </w:r>
      <w:r w:rsidR="0068084D" w:rsidRPr="00B5260B">
        <w:rPr>
          <w:rStyle w:val="MinonMath"/>
        </w:rPr>
        <w:t>−</w:t>
      </w:r>
      <w:r w:rsidR="0068084D">
        <w:t xml:space="preserve"> </w:t>
      </w:r>
      <w:r w:rsidR="0068084D">
        <w:rPr>
          <w:rStyle w:val="i-listbold"/>
        </w:rPr>
        <w:t>m</w:t>
      </w:r>
    </w:p>
    <w:p w:rsidR="0068084D" w:rsidRDefault="0068084D" w:rsidP="0068084D">
      <w:pPr>
        <w:pStyle w:val="NLLL2COL"/>
      </w:pPr>
    </w:p>
    <w:p w:rsidR="0068084D" w:rsidRDefault="0068084D" w:rsidP="0068084D">
      <w:pPr>
        <w:pStyle w:val="i-numberedlist2"/>
        <w:jc w:val="right"/>
        <w:rPr>
          <w:rStyle w:val="i-listbold"/>
        </w:rPr>
      </w:pPr>
      <w:r>
        <w:tab/>
      </w:r>
      <w:r>
        <w:rPr>
          <w:rStyle w:val="i-listnumber"/>
        </w:rPr>
        <w:t>[1 mark]</w:t>
      </w:r>
    </w:p>
    <w:p w:rsidR="0068084D" w:rsidRDefault="0068084D" w:rsidP="0068084D">
      <w:pPr>
        <w:pStyle w:val="NL"/>
      </w:pPr>
      <w:r>
        <w:rPr>
          <w:rStyle w:val="i-listnumber"/>
        </w:rPr>
        <w:t>4</w:t>
      </w:r>
      <w:r>
        <w:tab/>
      </w:r>
      <w:r>
        <w:tab/>
        <w:t xml:space="preserve">If </w:t>
      </w:r>
      <w:r>
        <w:rPr>
          <w:rStyle w:val="i-listbold"/>
        </w:rPr>
        <w:t>a</w:t>
      </w:r>
      <w:r>
        <w:t xml:space="preserve"> </w:t>
      </w:r>
      <w:r w:rsidRPr="002C6DC6">
        <w:rPr>
          <w:rStyle w:val="MinonMath"/>
        </w:rPr>
        <w:t>=</w:t>
      </w:r>
      <w:r>
        <w:t xml:space="preserve"> </w:t>
      </w:r>
      <w:r w:rsidRPr="00B5260B">
        <w:rPr>
          <w:rStyle w:val="MinonMath"/>
        </w:rPr>
        <w:t>−</w:t>
      </w:r>
      <w:r>
        <w:t>2</w:t>
      </w:r>
      <w:r>
        <w:rPr>
          <w:rStyle w:val="i-listbold"/>
        </w:rPr>
        <w:t>i</w:t>
      </w:r>
      <w:r>
        <w:t xml:space="preserve"> </w:t>
      </w:r>
      <w:r w:rsidRPr="00114899">
        <w:rPr>
          <w:rStyle w:val="MinonMath"/>
        </w:rPr>
        <w:t>+</w:t>
      </w:r>
      <w:r>
        <w:t xml:space="preserve"> 7</w:t>
      </w:r>
      <w:r>
        <w:rPr>
          <w:rStyle w:val="i-listbold"/>
        </w:rPr>
        <w:t>j</w:t>
      </w:r>
      <w:r>
        <w:t xml:space="preserve">, which of the following vectors is opposite in direction to </w:t>
      </w:r>
      <w:r>
        <w:rPr>
          <w:rStyle w:val="i-listbold"/>
        </w:rPr>
        <w:t>a</w:t>
      </w:r>
      <w:r>
        <w:t xml:space="preserve">? </w:t>
      </w:r>
    </w:p>
    <w:p w:rsidR="0068084D" w:rsidRDefault="0068084D" w:rsidP="0068084D">
      <w:pPr>
        <w:pStyle w:val="NLLL2COL"/>
      </w:pPr>
      <w:r>
        <w:rPr>
          <w:rStyle w:val="i-listnumber"/>
        </w:rPr>
        <w:t>A</w:t>
      </w:r>
      <w:r>
        <w:tab/>
        <w:t>(</w:t>
      </w:r>
      <w:r w:rsidRPr="00B5260B">
        <w:rPr>
          <w:rStyle w:val="MinonMath"/>
        </w:rPr>
        <w:t>−</w:t>
      </w:r>
      <w:r>
        <w:t xml:space="preserve">2, </w:t>
      </w:r>
      <w:r w:rsidRPr="00B5260B">
        <w:rPr>
          <w:rStyle w:val="MinonMath"/>
        </w:rPr>
        <w:t>−</w:t>
      </w:r>
      <w:r>
        <w:t xml:space="preserve">7) </w:t>
      </w:r>
    </w:p>
    <w:p w:rsidR="0068084D" w:rsidRDefault="0068084D" w:rsidP="0068084D">
      <w:pPr>
        <w:pStyle w:val="NLLL2COL"/>
      </w:pPr>
      <w:r>
        <w:rPr>
          <w:rStyle w:val="i-listnumber"/>
        </w:rPr>
        <w:t>B</w:t>
      </w:r>
      <w:r>
        <w:tab/>
      </w:r>
      <w:r w:rsidRPr="000641A7">
        <w:rPr>
          <w:position w:val="-26"/>
        </w:rPr>
        <w:object w:dxaOrig="44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.65pt;height:30.65pt" o:ole="">
            <v:imagedata r:id="rId11" o:title=""/>
          </v:shape>
          <o:OLEObject Type="Embed" ProgID="Equation.DSMT4" ShapeID="_x0000_i1025" DrawAspect="Content" ObjectID="_1486376956" r:id="rId12"/>
        </w:object>
      </w:r>
    </w:p>
    <w:p w:rsidR="0068084D" w:rsidRDefault="0068084D" w:rsidP="0068084D">
      <w:pPr>
        <w:pStyle w:val="NLLL2COL"/>
      </w:pPr>
      <w:r>
        <w:rPr>
          <w:rStyle w:val="i-listnumber"/>
        </w:rPr>
        <w:t>C</w:t>
      </w:r>
      <w:r>
        <w:tab/>
        <w:t>5</w:t>
      </w:r>
      <w:r>
        <w:rPr>
          <w:rStyle w:val="i-listbold"/>
        </w:rPr>
        <w:t>i</w:t>
      </w:r>
      <w:r>
        <w:t xml:space="preserve"> </w:t>
      </w:r>
      <w:r w:rsidRPr="00B5260B">
        <w:rPr>
          <w:rStyle w:val="MinonMath"/>
        </w:rPr>
        <w:t>−</w:t>
      </w:r>
      <w:r>
        <w:t xml:space="preserve"> 10</w:t>
      </w:r>
      <w:r>
        <w:rPr>
          <w:rStyle w:val="i-listbold"/>
        </w:rPr>
        <w:t>j</w:t>
      </w:r>
    </w:p>
    <w:p w:rsidR="0068084D" w:rsidRDefault="008368EF" w:rsidP="0068084D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31E00B" wp14:editId="6D6CCC6D">
                <wp:simplePos x="0" y="0"/>
                <wp:positionH relativeFrom="column">
                  <wp:posOffset>144780</wp:posOffset>
                </wp:positionH>
                <wp:positionV relativeFrom="paragraph">
                  <wp:posOffset>19685</wp:posOffset>
                </wp:positionV>
                <wp:extent cx="251460" cy="281940"/>
                <wp:effectExtent l="19050" t="19050" r="15240" b="2286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82F428" id="Oval 10" o:spid="_x0000_s1026" style="position:absolute;margin-left:11.4pt;margin-top:1.55pt;width:19.8pt;height:22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" filled="f" strokecolor="red" strokeweight="3pt"/>
            </w:pict>
          </mc:Fallback>
        </mc:AlternateContent>
      </w:r>
      <w:r w:rsidR="0068084D">
        <w:rPr>
          <w:rStyle w:val="i-listnumber"/>
        </w:rPr>
        <w:t>D</w:t>
      </w:r>
      <w:r w:rsidR="0068084D">
        <w:tab/>
        <w:t xml:space="preserve">(6, </w:t>
      </w:r>
      <w:r w:rsidR="0068084D" w:rsidRPr="00B5260B">
        <w:rPr>
          <w:rStyle w:val="MinonMath"/>
        </w:rPr>
        <w:t>−</w:t>
      </w:r>
      <w:r w:rsidR="0068084D">
        <w:t>21)</w:t>
      </w:r>
      <w:r w:rsidRPr="008368EF">
        <w:rPr>
          <w:rFonts w:ascii="HelveticaNeueLT Std" w:hAnsi="HelveticaNeueLT Std"/>
          <w:b/>
          <w:noProof/>
          <w:lang w:eastAsia="en-AU"/>
        </w:rPr>
        <w:t xml:space="preserve"> </w:t>
      </w:r>
    </w:p>
    <w:p w:rsidR="0068084D" w:rsidRDefault="0068084D" w:rsidP="0068084D">
      <w:pPr>
        <w:pStyle w:val="NLLL2COL"/>
        <w:rPr>
          <w:rStyle w:val="i-listbold"/>
        </w:rPr>
      </w:pPr>
      <w:r>
        <w:rPr>
          <w:rStyle w:val="i-listnumber"/>
        </w:rPr>
        <w:t>E</w:t>
      </w:r>
      <w:r>
        <w:rPr>
          <w:rStyle w:val="i-listnumber"/>
        </w:rPr>
        <w:tab/>
      </w:r>
      <w:r w:rsidRPr="00B5260B">
        <w:rPr>
          <w:rStyle w:val="MinonMath"/>
        </w:rPr>
        <w:t>−</w:t>
      </w:r>
      <w:r>
        <w:t>7</w:t>
      </w:r>
      <w:r>
        <w:rPr>
          <w:rStyle w:val="i-listbold"/>
        </w:rPr>
        <w:t>i</w:t>
      </w:r>
      <w:r>
        <w:t xml:space="preserve"> </w:t>
      </w:r>
      <w:r w:rsidRPr="00114899">
        <w:rPr>
          <w:rStyle w:val="MinonMath"/>
        </w:rPr>
        <w:t>+</w:t>
      </w:r>
      <w:r>
        <w:t xml:space="preserve"> 2</w:t>
      </w:r>
      <w:r>
        <w:rPr>
          <w:rStyle w:val="i-listbold"/>
        </w:rPr>
        <w:t>j</w:t>
      </w:r>
    </w:p>
    <w:p w:rsidR="0068084D" w:rsidRDefault="0068084D" w:rsidP="0068084D">
      <w:pPr>
        <w:pStyle w:val="NLLL2COL"/>
      </w:pPr>
    </w:p>
    <w:p w:rsidR="0068084D" w:rsidRDefault="0068084D" w:rsidP="0068084D">
      <w:pPr>
        <w:pStyle w:val="i-numberedlist2"/>
        <w:jc w:val="right"/>
      </w:pPr>
      <w:r>
        <w:tab/>
      </w:r>
      <w:r>
        <w:rPr>
          <w:rStyle w:val="i-listnumber"/>
        </w:rPr>
        <w:t>[1 mark]</w:t>
      </w:r>
    </w:p>
    <w:p w:rsidR="0068084D" w:rsidRDefault="0068084D" w:rsidP="0068084D">
      <w:pPr>
        <w:pStyle w:val="NL"/>
      </w:pPr>
      <w:r>
        <w:rPr>
          <w:noProof/>
          <w:lang w:eastAsia="en-AU"/>
        </w:rPr>
        <w:drawing>
          <wp:anchor distT="0" distB="0" distL="114300" distR="114300" simplePos="0" relativeHeight="251677696" behindDoc="0" locked="0" layoutInCell="1" allowOverlap="1" wp14:anchorId="3EBB03DC" wp14:editId="278FF07B">
            <wp:simplePos x="0" y="0"/>
            <wp:positionH relativeFrom="column">
              <wp:posOffset>2866390</wp:posOffset>
            </wp:positionH>
            <wp:positionV relativeFrom="paragraph">
              <wp:posOffset>335915</wp:posOffset>
            </wp:positionV>
            <wp:extent cx="1493520" cy="36576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1TT20065_UN03.tif"/>
                    <pic:cNvPicPr/>
                  </pic:nvPicPr>
                  <pic:blipFill>
                    <a:blip r:embed="rId1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657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ve="http://schemas.openxmlformats.org/markup-compatibility/2006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Style w:val="i-listnumber"/>
        </w:rPr>
        <w:t>5</w:t>
      </w:r>
      <w:r>
        <w:rPr>
          <w:rStyle w:val="i-listnumber"/>
        </w:rPr>
        <w:tab/>
      </w:r>
      <w:r>
        <w:tab/>
        <w:t xml:space="preserve">This diagram shows vectors </w:t>
      </w:r>
      <w:r>
        <w:rPr>
          <w:rStyle w:val="i-listbold"/>
        </w:rPr>
        <w:t>p</w:t>
      </w:r>
      <w:r>
        <w:t xml:space="preserve"> and </w:t>
      </w:r>
      <w:r>
        <w:rPr>
          <w:rStyle w:val="i-listbold"/>
        </w:rPr>
        <w:t>q</w:t>
      </w:r>
      <w:r>
        <w:t xml:space="preserve">. </w:t>
      </w:r>
      <w:r>
        <w:br/>
        <w:t xml:space="preserve">Which of the following best represents the </w:t>
      </w:r>
      <w:r>
        <w:br/>
        <w:t xml:space="preserve">resultant of </w:t>
      </w:r>
      <w:r>
        <w:rPr>
          <w:rStyle w:val="i-listbold"/>
        </w:rPr>
        <w:t>p</w:t>
      </w:r>
      <w:r>
        <w:t xml:space="preserve"> and </w:t>
      </w:r>
      <w:r>
        <w:rPr>
          <w:rStyle w:val="i-listbold"/>
        </w:rPr>
        <w:t>q</w:t>
      </w:r>
      <w:r>
        <w:t>? (circle one)</w:t>
      </w:r>
    </w:p>
    <w:p w:rsidR="0068084D" w:rsidRDefault="008368EF" w:rsidP="0068084D">
      <w:pPr>
        <w:pStyle w:val="i-numberedlist1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C713AB" wp14:editId="214A8561">
                <wp:simplePos x="0" y="0"/>
                <wp:positionH relativeFrom="column">
                  <wp:posOffset>1112520</wp:posOffset>
                </wp:positionH>
                <wp:positionV relativeFrom="paragraph">
                  <wp:posOffset>107950</wp:posOffset>
                </wp:positionV>
                <wp:extent cx="252000" cy="252000"/>
                <wp:effectExtent l="19050" t="19050" r="15240" b="1524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" cy="252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A321D5" id="Oval 11" o:spid="_x0000_s1026" style="position:absolute;margin-left:87.6pt;margin-top:8.5pt;width:19.85pt;height:19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" filled="f" strokecolor="red" strokeweight="3pt"/>
            </w:pict>
          </mc:Fallback>
        </mc:AlternateContent>
      </w:r>
      <w:r w:rsidR="0068084D">
        <w:rPr>
          <w:noProof/>
          <w:lang w:eastAsia="en-AU"/>
        </w:rPr>
        <w:drawing>
          <wp:anchor distT="0" distB="0" distL="114300" distR="114300" simplePos="0" relativeHeight="251678720" behindDoc="0" locked="0" layoutInCell="1" allowOverlap="1" wp14:anchorId="36A83950" wp14:editId="6EAB91D1">
            <wp:simplePos x="0" y="0"/>
            <wp:positionH relativeFrom="column">
              <wp:posOffset>250190</wp:posOffset>
            </wp:positionH>
            <wp:positionV relativeFrom="paragraph">
              <wp:posOffset>181610</wp:posOffset>
            </wp:positionV>
            <wp:extent cx="2270760" cy="579120"/>
            <wp:effectExtent l="0" t="0" r="0" b="0"/>
            <wp:wrapTight wrapText="bothSides">
              <wp:wrapPolygon edited="0">
                <wp:start x="0" y="0"/>
                <wp:lineTo x="0" y="20605"/>
                <wp:lineTo x="21383" y="20605"/>
                <wp:lineTo x="2138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1TT20065_UN04.tif"/>
                    <pic:cNvPicPr/>
                  </pic:nvPicPr>
                  <pic:blipFill>
                    <a:blip r:embed="rId14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5791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ve="http://schemas.openxmlformats.org/markup-compatibility/2006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anchor>
        </w:drawing>
      </w:r>
      <w:r w:rsidR="0068084D">
        <w:tab/>
      </w:r>
    </w:p>
    <w:p w:rsidR="0068084D" w:rsidRDefault="0068084D" w:rsidP="0068084D">
      <w:pPr>
        <w:pStyle w:val="i-numberedlist2"/>
        <w:rPr>
          <w:rStyle w:val="i-listnumber"/>
        </w:rPr>
      </w:pPr>
    </w:p>
    <w:p w:rsidR="0068084D" w:rsidRDefault="0068084D" w:rsidP="0068084D">
      <w:pPr>
        <w:pStyle w:val="i-numberedlist2"/>
        <w:rPr>
          <w:rStyle w:val="i-listnumber"/>
        </w:rPr>
      </w:pPr>
    </w:p>
    <w:p w:rsidR="0068084D" w:rsidRDefault="0068084D" w:rsidP="0068084D">
      <w:pPr>
        <w:pStyle w:val="i-numberedlist2"/>
        <w:rPr>
          <w:rStyle w:val="i-listnumber"/>
        </w:rPr>
      </w:pPr>
    </w:p>
    <w:p w:rsidR="0068084D" w:rsidRDefault="0068084D" w:rsidP="0068084D">
      <w:pPr>
        <w:pStyle w:val="i-numberedlist2"/>
        <w:tabs>
          <w:tab w:val="left" w:pos="426"/>
        </w:tabs>
        <w:jc w:val="right"/>
        <w:rPr>
          <w:rStyle w:val="i-listnumber"/>
        </w:rPr>
      </w:pPr>
      <w:r>
        <w:rPr>
          <w:rStyle w:val="i-listnumber"/>
        </w:rPr>
        <w:tab/>
        <w:t>[1 mark]</w:t>
      </w:r>
    </w:p>
    <w:p w:rsidR="0068084D" w:rsidRDefault="0068084D" w:rsidP="0068084D">
      <w:pPr>
        <w:pStyle w:val="NL"/>
        <w:rPr>
          <w:rStyle w:val="i-listnumber"/>
        </w:rPr>
        <w:sectPr w:rsidR="0068084D" w:rsidSect="0068084D">
          <w:footerReference w:type="even" r:id="rId15"/>
          <w:footerReference w:type="first" r:id="rId16"/>
          <w:pgSz w:w="11900" w:h="16840"/>
          <w:pgMar w:top="1440" w:right="1440" w:bottom="1440" w:left="1440" w:header="708" w:footer="708" w:gutter="0"/>
          <w:cols w:space="480"/>
          <w:docGrid w:linePitch="326"/>
        </w:sectPr>
      </w:pPr>
    </w:p>
    <w:p w:rsidR="0068084D" w:rsidRDefault="0068084D" w:rsidP="0068084D">
      <w:pPr>
        <w:pStyle w:val="NL"/>
        <w:spacing w:before="0"/>
      </w:pPr>
      <w:r>
        <w:rPr>
          <w:rStyle w:val="i-listnumber"/>
        </w:rPr>
        <w:lastRenderedPageBreak/>
        <w:t>6</w:t>
      </w:r>
      <w:r>
        <w:rPr>
          <w:rStyle w:val="i-listnumber"/>
        </w:rPr>
        <w:tab/>
      </w:r>
      <w:r>
        <w:rPr>
          <w:rStyle w:val="i-listnumber"/>
        </w:rPr>
        <w:tab/>
      </w:r>
      <w:r>
        <w:t xml:space="preserve">Which of the following is </w:t>
      </w:r>
      <w:r w:rsidR="00083B39">
        <w:t xml:space="preserve">perpendicular to </w:t>
      </w:r>
      <w:r>
        <w:rPr>
          <w:rStyle w:val="i-listbold"/>
        </w:rPr>
        <w:t>a</w:t>
      </w:r>
      <w:r>
        <w:t xml:space="preserve"> </w:t>
      </w:r>
      <w:r w:rsidRPr="002C6DC6">
        <w:rPr>
          <w:rStyle w:val="MinonMath"/>
        </w:rPr>
        <w:t>=</w:t>
      </w:r>
      <w:r>
        <w:t xml:space="preserve"> (0, </w:t>
      </w:r>
      <w:r w:rsidRPr="00B5260B">
        <w:rPr>
          <w:rStyle w:val="MinonMath"/>
        </w:rPr>
        <w:t>−</w:t>
      </w:r>
      <w:r>
        <w:t>7)?</w:t>
      </w:r>
    </w:p>
    <w:p w:rsidR="0068084D" w:rsidRDefault="0068084D" w:rsidP="0068084D">
      <w:pPr>
        <w:pStyle w:val="NLLL2COL"/>
      </w:pPr>
      <w:r>
        <w:rPr>
          <w:rStyle w:val="i-listnumber"/>
        </w:rPr>
        <w:t>A</w:t>
      </w:r>
      <w:r>
        <w:tab/>
      </w:r>
      <w:r>
        <w:rPr>
          <w:rStyle w:val="i-listbold"/>
        </w:rPr>
        <w:t>i</w:t>
      </w:r>
      <w:r>
        <w:t xml:space="preserve"> </w:t>
      </w:r>
      <w:r w:rsidRPr="00114899">
        <w:rPr>
          <w:rStyle w:val="MinonMath"/>
        </w:rPr>
        <w:t>+</w:t>
      </w:r>
      <w:r>
        <w:t xml:space="preserve"> </w:t>
      </w:r>
      <w:r>
        <w:rPr>
          <w:rStyle w:val="i-listbold"/>
        </w:rPr>
        <w:t>j</w:t>
      </w:r>
    </w:p>
    <w:p w:rsidR="0068084D" w:rsidRDefault="0068084D" w:rsidP="0068084D">
      <w:pPr>
        <w:pStyle w:val="NLLL2COL"/>
      </w:pPr>
      <w:r>
        <w:rPr>
          <w:rStyle w:val="i-listnumber"/>
        </w:rPr>
        <w:t>B</w:t>
      </w:r>
      <w:r>
        <w:tab/>
        <w:t>(</w:t>
      </w:r>
      <w:r w:rsidRPr="00B5260B">
        <w:rPr>
          <w:rStyle w:val="MinonMath"/>
        </w:rPr>
        <w:t>−</w:t>
      </w:r>
      <w:r>
        <w:t>3, 1)</w:t>
      </w:r>
    </w:p>
    <w:p w:rsidR="0068084D" w:rsidRDefault="0068084D" w:rsidP="0068084D">
      <w:pPr>
        <w:pStyle w:val="NLLL2COL"/>
      </w:pPr>
      <w:r>
        <w:rPr>
          <w:rStyle w:val="i-listnumber"/>
        </w:rPr>
        <w:t>C</w:t>
      </w:r>
      <w:r>
        <w:tab/>
      </w:r>
      <w:r w:rsidRPr="00B5260B">
        <w:rPr>
          <w:rStyle w:val="MinonMath"/>
        </w:rPr>
        <w:t>−</w:t>
      </w:r>
      <w:r>
        <w:t>7</w:t>
      </w:r>
      <w:r>
        <w:rPr>
          <w:rStyle w:val="i-listbold"/>
        </w:rPr>
        <w:t>i</w:t>
      </w:r>
      <w:r>
        <w:t xml:space="preserve"> </w:t>
      </w:r>
      <w:r w:rsidRPr="00114899">
        <w:rPr>
          <w:rStyle w:val="MinonMath"/>
        </w:rPr>
        <w:t>+</w:t>
      </w:r>
      <w:r>
        <w:t xml:space="preserve"> </w:t>
      </w:r>
      <w:r>
        <w:rPr>
          <w:rStyle w:val="i-listbold"/>
        </w:rPr>
        <w:t>j</w:t>
      </w:r>
    </w:p>
    <w:p w:rsidR="0068084D" w:rsidRDefault="0068084D" w:rsidP="0068084D">
      <w:pPr>
        <w:pStyle w:val="NLLL2COL"/>
      </w:pPr>
      <w:r>
        <w:rPr>
          <w:rStyle w:val="i-listnumber"/>
        </w:rPr>
        <w:t>D</w:t>
      </w:r>
      <w:r>
        <w:tab/>
        <w:t>(</w:t>
      </w:r>
      <w:r w:rsidRPr="00B5260B">
        <w:rPr>
          <w:rStyle w:val="MinonMath"/>
        </w:rPr>
        <w:t>−</w:t>
      </w:r>
      <w:r>
        <w:t>1, 1)</w:t>
      </w:r>
    </w:p>
    <w:p w:rsidR="0068084D" w:rsidRDefault="008368EF" w:rsidP="0068084D">
      <w:pPr>
        <w:pStyle w:val="NLLL2COL"/>
        <w:rPr>
          <w:rStyle w:val="i-listbold"/>
        </w:rPr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732437" wp14:editId="48413E8D">
                <wp:simplePos x="0" y="0"/>
                <wp:positionH relativeFrom="column">
                  <wp:posOffset>137160</wp:posOffset>
                </wp:positionH>
                <wp:positionV relativeFrom="paragraph">
                  <wp:posOffset>4445</wp:posOffset>
                </wp:positionV>
                <wp:extent cx="251460" cy="251460"/>
                <wp:effectExtent l="19050" t="19050" r="1524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5146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EA9FE4" id="Oval 12" o:spid="_x0000_s1026" style="position:absolute;margin-left:10.8pt;margin-top:.35pt;width:19.8pt;height:19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" filled="f" strokecolor="red" strokeweight="3pt"/>
            </w:pict>
          </mc:Fallback>
        </mc:AlternateContent>
      </w:r>
      <w:r w:rsidR="0068084D">
        <w:rPr>
          <w:rStyle w:val="i-listnumber"/>
        </w:rPr>
        <w:t>E</w:t>
      </w:r>
      <w:r w:rsidR="0068084D">
        <w:tab/>
      </w:r>
      <w:r w:rsidR="0068084D" w:rsidRPr="00B5260B">
        <w:rPr>
          <w:rStyle w:val="MinonMath"/>
        </w:rPr>
        <w:t>−</w:t>
      </w:r>
      <w:r w:rsidR="0068084D">
        <w:t>4</w:t>
      </w:r>
      <w:r w:rsidR="0068084D">
        <w:rPr>
          <w:rStyle w:val="i-listbold"/>
        </w:rPr>
        <w:t>i</w:t>
      </w:r>
    </w:p>
    <w:p w:rsidR="0068084D" w:rsidRDefault="0068084D" w:rsidP="0068084D">
      <w:pPr>
        <w:pStyle w:val="NLLL2COL"/>
        <w:rPr>
          <w:rStyle w:val="i-listbold"/>
        </w:rPr>
      </w:pPr>
    </w:p>
    <w:p w:rsidR="0068084D" w:rsidRDefault="0068084D" w:rsidP="0068084D">
      <w:pPr>
        <w:pStyle w:val="i-numberedlist2"/>
        <w:jc w:val="right"/>
        <w:rPr>
          <w:rStyle w:val="i-listbold"/>
        </w:rPr>
      </w:pPr>
      <w:r>
        <w:tab/>
      </w:r>
      <w:r>
        <w:rPr>
          <w:rStyle w:val="i-listnumber"/>
        </w:rPr>
        <w:t>[1 mark]</w:t>
      </w:r>
    </w:p>
    <w:p w:rsidR="0010046A" w:rsidRDefault="0010046A" w:rsidP="0010046A">
      <w:pPr>
        <w:pStyle w:val="ListParagraph"/>
        <w:rPr>
          <w:rFonts w:eastAsia="SimSun" w:cs="Cordia New"/>
          <w:sz w:val="24"/>
          <w:szCs w:val="24"/>
          <w:lang w:eastAsia="zh-CN" w:bidi="th-TH"/>
        </w:rPr>
      </w:pPr>
    </w:p>
    <w:p w:rsidR="0010046A" w:rsidRDefault="00580EEF" w:rsidP="00580EEF">
      <w:pPr>
        <w:pStyle w:val="ListParagraph"/>
        <w:jc w:val="center"/>
        <w:rPr>
          <w:rFonts w:eastAsia="SimSun" w:cs="Cordia New"/>
          <w:sz w:val="24"/>
          <w:szCs w:val="24"/>
          <w:lang w:eastAsia="zh-CN" w:bidi="th-TH"/>
        </w:rPr>
      </w:pPr>
      <w:r>
        <w:rPr>
          <w:rFonts w:eastAsia="SimSun" w:cs="Cordia New"/>
          <w:sz w:val="24"/>
          <w:szCs w:val="24"/>
          <w:lang w:eastAsia="zh-CN" w:bidi="th-TH"/>
        </w:rPr>
        <w:t>**End of Multiple Choice Questions**</w:t>
      </w:r>
    </w:p>
    <w:p w:rsidR="0068084D" w:rsidRDefault="0068084D" w:rsidP="0068084D">
      <w:pPr>
        <w:pStyle w:val="NL"/>
      </w:pPr>
      <w:r>
        <w:rPr>
          <w:rStyle w:val="i-listnumber"/>
        </w:rPr>
        <w:t>7</w:t>
      </w:r>
      <w:r>
        <w:rPr>
          <w:rStyle w:val="i-listnumber"/>
        </w:rPr>
        <w:tab/>
      </w:r>
      <w:r>
        <w:tab/>
        <w:t>Write the following vectors in polar form.</w:t>
      </w:r>
    </w:p>
    <w:p w:rsidR="0068084D" w:rsidRPr="008368EF" w:rsidRDefault="00602AC9" w:rsidP="0068084D">
      <w:pPr>
        <w:pStyle w:val="NLLL2COL"/>
        <w:rPr>
          <w:color w:val="FF0000"/>
          <w:sz w:val="24"/>
          <w:szCs w:val="24"/>
        </w:rPr>
      </w:pPr>
      <w:r>
        <w:rPr>
          <w:rStyle w:val="i-listnumber"/>
        </w:rPr>
        <w:t>a</w:t>
      </w:r>
      <w:r w:rsidR="0068084D">
        <w:tab/>
        <w:t xml:space="preserve">A vector </w:t>
      </w:r>
      <w:r w:rsidR="0068084D">
        <w:rPr>
          <w:rStyle w:val="i-listbold"/>
        </w:rPr>
        <w:t>q</w:t>
      </w:r>
      <w:r w:rsidR="0068084D">
        <w:t xml:space="preserve"> with norm 6 in the positive direction of the </w:t>
      </w:r>
      <w:r w:rsidR="0068084D">
        <w:rPr>
          <w:rStyle w:val="i-listitalic"/>
        </w:rPr>
        <w:t>y</w:t>
      </w:r>
      <w:r w:rsidR="0068084D">
        <w:t>-axis</w:t>
      </w:r>
      <w:r w:rsidR="008368EF">
        <w:t xml:space="preserve">     </w:t>
      </w:r>
      <m:oMath>
        <m:d>
          <m:d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dPr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6,90°</m:t>
            </m:r>
          </m:e>
        </m:d>
      </m:oMath>
    </w:p>
    <w:p w:rsidR="0068084D" w:rsidRDefault="0068084D" w:rsidP="0068084D">
      <w:pPr>
        <w:pStyle w:val="NLLL2COL"/>
      </w:pPr>
    </w:p>
    <w:p w:rsidR="0068084D" w:rsidRDefault="00602AC9" w:rsidP="0068084D">
      <w:pPr>
        <w:pStyle w:val="NLLL2COL"/>
      </w:pPr>
      <w:r>
        <w:rPr>
          <w:rStyle w:val="i-listnumber"/>
        </w:rPr>
        <w:t>b</w:t>
      </w:r>
      <w:r w:rsidR="0068084D">
        <w:rPr>
          <w:rStyle w:val="i-listnumber"/>
        </w:rPr>
        <w:tab/>
      </w:r>
      <w:r w:rsidR="0068084D">
        <w:t xml:space="preserve">A vector </w:t>
      </w:r>
      <w:r w:rsidR="0068084D">
        <w:rPr>
          <w:rStyle w:val="i-listbold"/>
        </w:rPr>
        <w:t>v</w:t>
      </w:r>
      <w:r w:rsidR="0068084D">
        <w:t xml:space="preserve"> of magnitude 8 in a direction 45</w:t>
      </w:r>
      <w:r w:rsidR="0068084D" w:rsidRPr="00EA57F4">
        <w:rPr>
          <w:rStyle w:val="MinonMath"/>
        </w:rPr>
        <w:t>°</w:t>
      </w:r>
      <w:r w:rsidR="0068084D">
        <w:t xml:space="preserve"> clockwise from the </w:t>
      </w:r>
      <w:r w:rsidR="0068084D">
        <w:rPr>
          <w:rStyle w:val="i-listitalic"/>
        </w:rPr>
        <w:t>x</w:t>
      </w:r>
      <w:r w:rsidR="0068084D">
        <w:t>-axis</w:t>
      </w:r>
      <w:r w:rsidR="008368EF">
        <w:t xml:space="preserve">    </w:t>
      </w:r>
      <w:r w:rsidR="008368EF" w:rsidRPr="0070769F">
        <w:rPr>
          <w:sz w:val="24"/>
        </w:rPr>
        <w:t xml:space="preserve"> </w:t>
      </w:r>
      <m:oMath>
        <m:r>
          <w:rPr>
            <w:rFonts w:ascii="Cambria Math" w:hAnsi="Cambria Math"/>
            <w:color w:val="FF0000"/>
            <w:sz w:val="28"/>
          </w:rPr>
          <m:t>(8,315°)</m:t>
        </m:r>
      </m:oMath>
    </w:p>
    <w:p w:rsidR="0068084D" w:rsidRDefault="0068084D" w:rsidP="0068084D">
      <w:pPr>
        <w:pStyle w:val="NLLL2COL"/>
      </w:pPr>
    </w:p>
    <w:p w:rsidR="0068084D" w:rsidRDefault="0068084D" w:rsidP="0068084D">
      <w:pPr>
        <w:pStyle w:val="i-numberedlist2"/>
        <w:jc w:val="right"/>
        <w:rPr>
          <w:rStyle w:val="i-listnumber"/>
        </w:rPr>
      </w:pPr>
      <w:r>
        <w:rPr>
          <w:rStyle w:val="i-listnumber"/>
        </w:rPr>
        <w:tab/>
        <w:t>[</w:t>
      </w:r>
      <w:r w:rsidR="00602AC9">
        <w:rPr>
          <w:rStyle w:val="i-listnumber"/>
        </w:rPr>
        <w:t xml:space="preserve">2 </w:t>
      </w:r>
      <w:r>
        <w:rPr>
          <w:rStyle w:val="i-listnumber"/>
        </w:rPr>
        <w:t>marks]</w:t>
      </w:r>
    </w:p>
    <w:p w:rsidR="0068084D" w:rsidRDefault="0068084D" w:rsidP="0068084D">
      <w:pPr>
        <w:pStyle w:val="NL"/>
      </w:pPr>
      <w:r>
        <w:rPr>
          <w:rStyle w:val="i-listnumber"/>
        </w:rPr>
        <w:t>8</w:t>
      </w:r>
      <w:r>
        <w:rPr>
          <w:rStyle w:val="i-listnumber"/>
        </w:rPr>
        <w:tab/>
      </w:r>
      <w:r>
        <w:tab/>
        <w:t>Convert the following vectors to component form.</w:t>
      </w:r>
    </w:p>
    <w:p w:rsidR="0068084D" w:rsidRDefault="0068084D" w:rsidP="0068084D">
      <w:pPr>
        <w:pStyle w:val="NLLL2COL"/>
      </w:pPr>
    </w:p>
    <w:p w:rsidR="0068084D" w:rsidRDefault="00602AC9" w:rsidP="0068084D">
      <w:pPr>
        <w:pStyle w:val="NLLL2COL"/>
      </w:pPr>
      <w:r>
        <w:rPr>
          <w:rStyle w:val="i-listnumber"/>
        </w:rPr>
        <w:t>a</w:t>
      </w:r>
      <w:r w:rsidR="0068084D">
        <w:tab/>
        <w:t>(8, 60</w:t>
      </w:r>
      <w:r w:rsidR="0068084D" w:rsidRPr="00EA57F4">
        <w:rPr>
          <w:rStyle w:val="MinonMath"/>
        </w:rPr>
        <w:t>°</w:t>
      </w:r>
      <w:r w:rsidR="0068084D">
        <w:t>)</w:t>
      </w:r>
    </w:p>
    <w:p w:rsidR="008368EF" w:rsidRPr="0070769F" w:rsidRDefault="008368EF" w:rsidP="008368EF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(8</m:t>
        </m:r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</w:rPr>
              <m:t>cos</m:t>
            </m:r>
          </m:fName>
          <m:e>
            <m:r>
              <w:rPr>
                <w:rFonts w:ascii="Cambria Math" w:hAnsi="Cambria Math"/>
                <w:color w:val="FF0000"/>
                <w:sz w:val="28"/>
              </w:rPr>
              <m:t>60°</m:t>
            </m:r>
          </m:e>
        </m:func>
        <m:r>
          <w:rPr>
            <w:rFonts w:ascii="Cambria Math" w:hAnsi="Cambria Math"/>
            <w:color w:val="FF0000"/>
            <w:sz w:val="28"/>
          </w:rPr>
          <m:t>,8</m:t>
        </m:r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</w:rPr>
              <m:t>sin</m:t>
            </m:r>
          </m:fName>
          <m:e>
            <m:r>
              <w:rPr>
                <w:rFonts w:ascii="Cambria Math" w:hAnsi="Cambria Math"/>
                <w:color w:val="FF0000"/>
                <w:sz w:val="28"/>
              </w:rPr>
              <m:t>60°</m:t>
            </m:r>
          </m:e>
        </m:func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641B80" w:rsidRPr="0070769F" w:rsidRDefault="008368EF" w:rsidP="0068084D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=(8×</m:t>
        </m:r>
        <m:f>
          <m:f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Pr>
          <m:num>
            <m:r>
              <w:rPr>
                <w:rFonts w:ascii="Cambria Math" w:hAnsi="Cambria Math"/>
                <w:color w:val="FF0000"/>
                <w:sz w:val="28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28"/>
              </w:rPr>
              <m:t>2</m:t>
            </m:r>
          </m:den>
        </m:f>
        <m:r>
          <w:rPr>
            <w:rFonts w:ascii="Cambria Math" w:hAnsi="Cambria Math"/>
            <w:color w:val="FF0000"/>
            <w:sz w:val="28"/>
          </w:rPr>
          <m:t>, 8×</m:t>
        </m:r>
        <m:f>
          <m:f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28"/>
                  </w:rPr>
                  <m:t>3</m:t>
                </m:r>
              </m:e>
            </m:rad>
          </m:num>
          <m:den>
            <m:r>
              <w:rPr>
                <w:rFonts w:ascii="Cambria Math" w:hAnsi="Cambria Math"/>
                <w:color w:val="FF0000"/>
                <w:sz w:val="28"/>
              </w:rPr>
              <m:t>2</m:t>
            </m:r>
          </m:den>
        </m:f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F335A4" w:rsidRPr="0070769F" w:rsidRDefault="008368EF" w:rsidP="0068084D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=(4, 4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3</m:t>
            </m:r>
          </m:e>
        </m:rad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641B80" w:rsidRDefault="00AD08F0" w:rsidP="0068084D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7322540</wp:posOffset>
                </wp:positionH>
                <wp:positionV relativeFrom="paragraph">
                  <wp:posOffset>-593350</wp:posOffset>
                </wp:positionV>
                <wp:extent cx="108000" cy="1626840"/>
                <wp:effectExtent l="57150" t="38100" r="63500" b="692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8000" cy="162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496E1" id="Ink 198" o:spid="_x0000_s1026" type="#_x0000_t75" style="position:absolute;margin-left:575.4pt;margin-top:-47.9pt;width:10.9pt;height:130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">
                <v:imagedata r:id="rId1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790700</wp:posOffset>
                </wp:positionH>
                <wp:positionV relativeFrom="paragraph">
                  <wp:posOffset>-31390</wp:posOffset>
                </wp:positionV>
                <wp:extent cx="111960" cy="199080"/>
                <wp:effectExtent l="38100" t="38100" r="59690" b="6794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19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E21DC" id="Ink 194" o:spid="_x0000_s1026" type="#_x0000_t75" style="position:absolute;margin-left:60.9pt;margin-top:-2.75pt;width:10.45pt;height:17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">
                <v:imagedata r:id="rId2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457700</wp:posOffset>
                </wp:positionH>
                <wp:positionV relativeFrom="paragraph">
                  <wp:posOffset>7490</wp:posOffset>
                </wp:positionV>
                <wp:extent cx="80640" cy="158040"/>
                <wp:effectExtent l="57150" t="38100" r="53340" b="5207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0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BFD59" id="Ink 193" o:spid="_x0000_s1026" type="#_x0000_t75" style="position:absolute;margin-left:34.7pt;margin-top:.3pt;width:8.35pt;height:14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">
                <v:imagedata r:id="rId22" o:title=""/>
              </v:shape>
            </w:pict>
          </mc:Fallback>
        </mc:AlternateContent>
      </w:r>
    </w:p>
    <w:p w:rsidR="0068084D" w:rsidRDefault="00AD08F0" w:rsidP="0068084D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7226060</wp:posOffset>
                </wp:positionH>
                <wp:positionV relativeFrom="paragraph">
                  <wp:posOffset>-598360</wp:posOffset>
                </wp:positionV>
                <wp:extent cx="247320" cy="1703160"/>
                <wp:effectExtent l="38100" t="57150" r="57785" b="6858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7320" cy="17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22D75" id="Ink 197" o:spid="_x0000_s1026" type="#_x0000_t75" style="position:absolute;margin-left:567.8pt;margin-top:-48.3pt;width:21.85pt;height:136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">
                <v:imagedata r:id="rId24" o:title=""/>
              </v:shape>
            </w:pict>
          </mc:Fallback>
        </mc:AlternateContent>
      </w:r>
      <w:r w:rsidR="00602AC9">
        <w:rPr>
          <w:rStyle w:val="i-listnumber"/>
        </w:rPr>
        <w:t>b</w:t>
      </w:r>
      <w:r w:rsidR="0068084D">
        <w:tab/>
        <w:t>(5, 210</w:t>
      </w:r>
      <w:r w:rsidR="0068084D" w:rsidRPr="00EA57F4">
        <w:rPr>
          <w:rStyle w:val="MinonMath"/>
        </w:rPr>
        <w:t>°</w:t>
      </w:r>
      <w:r w:rsidR="0068084D">
        <w:t>)</w:t>
      </w:r>
    </w:p>
    <w:p w:rsidR="008368EF" w:rsidRPr="0070769F" w:rsidRDefault="008368EF" w:rsidP="008368EF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(5</m:t>
        </m:r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</w:rPr>
              <m:t>cos</m:t>
            </m:r>
          </m:fName>
          <m:e>
            <m:r>
              <w:rPr>
                <w:rFonts w:ascii="Cambria Math" w:hAnsi="Cambria Math"/>
                <w:color w:val="FF0000"/>
                <w:sz w:val="28"/>
              </w:rPr>
              <m:t>210°</m:t>
            </m:r>
          </m:e>
        </m:func>
        <m:r>
          <w:rPr>
            <w:rFonts w:ascii="Cambria Math" w:hAnsi="Cambria Math"/>
            <w:color w:val="FF0000"/>
            <w:sz w:val="28"/>
          </w:rPr>
          <m:t>,5</m:t>
        </m:r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</w:rPr>
              <m:t>sin</m:t>
            </m:r>
          </m:fName>
          <m:e>
            <m:r>
              <w:rPr>
                <w:rFonts w:ascii="Cambria Math" w:hAnsi="Cambria Math"/>
                <w:color w:val="FF0000"/>
                <w:sz w:val="28"/>
              </w:rPr>
              <m:t>210°</m:t>
            </m:r>
          </m:e>
        </m:func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8368EF" w:rsidRPr="0070769F" w:rsidRDefault="008368EF" w:rsidP="008368EF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=(-5</m:t>
        </m:r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</w:rPr>
              <m:t>cos</m:t>
            </m:r>
          </m:fName>
          <m:e>
            <m:r>
              <w:rPr>
                <w:rFonts w:ascii="Cambria Math" w:hAnsi="Cambria Math"/>
                <w:color w:val="FF0000"/>
                <w:sz w:val="28"/>
              </w:rPr>
              <m:t>30°</m:t>
            </m:r>
          </m:e>
        </m:func>
        <m:r>
          <w:rPr>
            <w:rFonts w:ascii="Cambria Math" w:hAnsi="Cambria Math"/>
            <w:color w:val="FF0000"/>
            <w:sz w:val="28"/>
          </w:rPr>
          <m:t>,-5</m:t>
        </m:r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</w:rPr>
              <m:t>sin</m:t>
            </m:r>
          </m:fName>
          <m:e>
            <m:r>
              <w:rPr>
                <w:rFonts w:ascii="Cambria Math" w:hAnsi="Cambria Math"/>
                <w:color w:val="FF0000"/>
                <w:sz w:val="28"/>
              </w:rPr>
              <m:t>30°</m:t>
            </m:r>
          </m:e>
        </m:func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8368EF" w:rsidRPr="0070769F" w:rsidRDefault="008368EF" w:rsidP="008368EF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=(-5×</m:t>
        </m:r>
        <m:f>
          <m:f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28"/>
                  </w:rPr>
                  <m:t>3</m:t>
                </m:r>
              </m:e>
            </m:rad>
          </m:num>
          <m:den>
            <m:r>
              <w:rPr>
                <w:rFonts w:ascii="Cambria Math" w:hAnsi="Cambria Math"/>
                <w:color w:val="FF0000"/>
                <w:sz w:val="28"/>
              </w:rPr>
              <m:t>2</m:t>
            </m:r>
          </m:den>
        </m:f>
        <m:r>
          <w:rPr>
            <w:rFonts w:ascii="Cambria Math" w:hAnsi="Cambria Math"/>
            <w:color w:val="FF0000"/>
            <w:sz w:val="28"/>
          </w:rPr>
          <m:t>, -5×</m:t>
        </m:r>
        <m:f>
          <m:f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Pr>
          <m:num>
            <m:r>
              <w:rPr>
                <w:rFonts w:ascii="Cambria Math" w:hAnsi="Cambria Math"/>
                <w:color w:val="FF0000"/>
                <w:sz w:val="28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28"/>
              </w:rPr>
              <m:t>2</m:t>
            </m:r>
          </m:den>
        </m:f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641B80" w:rsidRDefault="008368EF" w:rsidP="0070769F">
      <w:pPr>
        <w:pStyle w:val="NLLL2COL"/>
        <w:rPr>
          <w:rStyle w:val="i-listnumber"/>
        </w:rPr>
      </w:pPr>
      <m:oMath>
        <m:r>
          <w:rPr>
            <w:rFonts w:ascii="Cambria Math" w:hAnsi="Cambria Math"/>
            <w:color w:val="FF0000"/>
            <w:sz w:val="28"/>
          </w:rPr>
          <m:t>=(-</m:t>
        </m:r>
        <m:f>
          <m:f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Pr>
          <m:num>
            <m:r>
              <w:rPr>
                <w:rFonts w:ascii="Cambria Math" w:hAnsi="Cambria Math"/>
                <w:color w:val="FF0000"/>
                <w:sz w:val="28"/>
              </w:rPr>
              <m:t>5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28"/>
                  </w:rPr>
                  <m:t>3</m:t>
                </m:r>
              </m:e>
            </m:rad>
          </m:num>
          <m:den>
            <m:r>
              <w:rPr>
                <w:rFonts w:ascii="Cambria Math" w:hAnsi="Cambria Math"/>
                <w:color w:val="FF0000"/>
                <w:sz w:val="28"/>
              </w:rPr>
              <m:t>2</m:t>
            </m:r>
          </m:den>
        </m:f>
        <m:r>
          <w:rPr>
            <w:rFonts w:ascii="Cambria Math" w:hAnsi="Cambria Math"/>
            <w:color w:val="FF0000"/>
            <w:sz w:val="28"/>
          </w:rPr>
          <m:t>,-</m:t>
        </m:r>
        <m:f>
          <m:f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Pr>
          <m:num>
            <m:r>
              <w:rPr>
                <w:rFonts w:ascii="Cambria Math" w:hAnsi="Cambria Math"/>
                <w:color w:val="FF0000"/>
                <w:sz w:val="28"/>
              </w:rPr>
              <m:t>5</m:t>
            </m:r>
          </m:num>
          <m:den>
            <m:r>
              <w:rPr>
                <w:rFonts w:ascii="Cambria Math" w:hAnsi="Cambria Math"/>
                <w:color w:val="FF0000"/>
                <w:sz w:val="28"/>
              </w:rPr>
              <m:t>2</m:t>
            </m:r>
          </m:den>
        </m:f>
        <m:r>
          <w:rPr>
            <w:rFonts w:ascii="Cambria Math" w:hAnsi="Cambria Math"/>
            <w:color w:val="FF0000"/>
            <w:sz w:val="28"/>
          </w:rPr>
          <m:t>)</m:t>
        </m:r>
      </m:oMath>
      <w:r w:rsidRPr="0070769F">
        <w:rPr>
          <w:color w:val="FF0000"/>
          <w:sz w:val="28"/>
        </w:rPr>
        <w:t xml:space="preserve"> </w:t>
      </w:r>
    </w:p>
    <w:p w:rsidR="0068084D" w:rsidRDefault="00AD08F0" w:rsidP="0068084D">
      <w:pPr>
        <w:pStyle w:val="i-numberedlist2"/>
        <w:jc w:val="right"/>
      </w:pPr>
      <w:r>
        <w:rPr>
          <w:rFonts w:ascii="HelveticaNeueLT Std" w:hAnsi="HelveticaNeueLT Std"/>
          <w:b/>
          <w:noProof/>
          <w:sz w:val="20"/>
          <w:lang w:eastAsia="en-A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1031540</wp:posOffset>
                </wp:positionH>
                <wp:positionV relativeFrom="paragraph">
                  <wp:posOffset>26895</wp:posOffset>
                </wp:positionV>
                <wp:extent cx="165600" cy="246240"/>
                <wp:effectExtent l="57150" t="38100" r="44450" b="5905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656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F1EC1" id="Ink 196" o:spid="_x0000_s1026" type="#_x0000_t75" style="position:absolute;margin-left:79.8pt;margin-top:1.8pt;width:14.75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">
                <v:imagedata r:id="rId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lang w:eastAsia="en-A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638420</wp:posOffset>
                </wp:positionH>
                <wp:positionV relativeFrom="paragraph">
                  <wp:posOffset>61095</wp:posOffset>
                </wp:positionV>
                <wp:extent cx="106920" cy="183600"/>
                <wp:effectExtent l="38100" t="38100" r="64770" b="641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69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29DA2" id="Ink 195" o:spid="_x0000_s1026" type="#_x0000_t75" style="position:absolute;margin-left:48.6pt;margin-top:4.5pt;width:10.35pt;height:16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">
                <v:imagedata r:id="rId28" o:title=""/>
              </v:shape>
            </w:pict>
          </mc:Fallback>
        </mc:AlternateContent>
      </w:r>
      <w:r w:rsidR="0068084D">
        <w:rPr>
          <w:rStyle w:val="i-listnumber"/>
        </w:rPr>
        <w:tab/>
        <w:t>[</w:t>
      </w:r>
      <w:r w:rsidR="001D4ACE">
        <w:rPr>
          <w:rStyle w:val="i-listnumber"/>
        </w:rPr>
        <w:t>4</w:t>
      </w:r>
      <w:r w:rsidR="00602AC9">
        <w:rPr>
          <w:rStyle w:val="i-listnumber"/>
        </w:rPr>
        <w:t xml:space="preserve"> </w:t>
      </w:r>
      <w:r w:rsidR="0068084D">
        <w:rPr>
          <w:rStyle w:val="i-listnumber"/>
        </w:rPr>
        <w:t>marks]</w:t>
      </w:r>
    </w:p>
    <w:p w:rsidR="0068084D" w:rsidRDefault="0068084D" w:rsidP="0068084D">
      <w:pPr>
        <w:pStyle w:val="NL"/>
        <w:rPr>
          <w:rStyle w:val="i-listnumber"/>
        </w:rPr>
        <w:sectPr w:rsidR="0068084D" w:rsidSect="000641A7">
          <w:pgSz w:w="11900" w:h="16840"/>
          <w:pgMar w:top="1843" w:right="1268" w:bottom="1440" w:left="1276" w:header="708" w:footer="708" w:gutter="0"/>
          <w:cols w:space="480"/>
        </w:sectPr>
      </w:pPr>
    </w:p>
    <w:p w:rsidR="0068084D" w:rsidRDefault="0068084D" w:rsidP="0068084D">
      <w:pPr>
        <w:pStyle w:val="NL"/>
        <w:spacing w:before="0"/>
      </w:pPr>
      <w:r>
        <w:rPr>
          <w:rStyle w:val="i-listnumber"/>
        </w:rPr>
        <w:lastRenderedPageBreak/>
        <w:t>9</w:t>
      </w:r>
      <w:r>
        <w:rPr>
          <w:rStyle w:val="i-listnumber"/>
        </w:rPr>
        <w:tab/>
      </w:r>
      <w:r>
        <w:tab/>
        <w:t>Convert the following vectors to polar form.</w:t>
      </w:r>
    </w:p>
    <w:p w:rsidR="00162354" w:rsidRDefault="0068084D" w:rsidP="0068084D">
      <w:pPr>
        <w:pStyle w:val="NLLL2COL"/>
      </w:pPr>
      <w:r>
        <w:rPr>
          <w:rStyle w:val="i-listnumber"/>
        </w:rPr>
        <w:t>a</w:t>
      </w:r>
      <w:r>
        <w:tab/>
      </w:r>
      <w:r w:rsidR="00826D7F">
        <w:t>(3,</w:t>
      </w:r>
      <w:r w:rsidR="00826D7F" w:rsidRPr="00B5260B">
        <w:rPr>
          <w:rStyle w:val="MinonMath"/>
        </w:rPr>
        <w:t>−</w:t>
      </w:r>
      <w:r w:rsidR="00826D7F">
        <w:t>3)</w:t>
      </w:r>
    </w:p>
    <w:p w:rsidR="0068084D" w:rsidRPr="00162354" w:rsidRDefault="00162354" w:rsidP="0068084D">
      <w:pPr>
        <w:pStyle w:val="NLLL2COL"/>
        <w:rPr>
          <w:color w:val="FF0000"/>
          <w:sz w:val="28"/>
        </w:rPr>
      </w:pPr>
      <w:r w:rsidRPr="00162354">
        <w:rPr>
          <w:color w:val="FF0000"/>
          <w:sz w:val="28"/>
        </w:rPr>
        <w:t xml:space="preserve">magnitude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28"/>
                  </w:rPr>
                  <m:t>3</m:t>
                </m:r>
              </m:e>
              <m:sup>
                <m:r>
                  <w:rPr>
                    <w:rFonts w:ascii="Cambria Math" w:hAnsi="Cambria Math"/>
                    <w:color w:val="FF0000"/>
                    <w:sz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FF0000"/>
                <w:sz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28"/>
                  </w:rPr>
                  <m:t>3</m:t>
                </m:r>
              </m:e>
              <m:sup>
                <m:r>
                  <w:rPr>
                    <w:rFonts w:ascii="Cambria Math" w:hAnsi="Cambria Math"/>
                    <w:color w:val="FF0000"/>
                    <w:sz w:val="28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color w:val="FF0000"/>
            <w:sz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2×9</m:t>
            </m:r>
          </m:e>
        </m:rad>
        <m:r>
          <w:rPr>
            <w:rFonts w:ascii="Cambria Math" w:hAnsi="Cambria Math"/>
            <w:color w:val="FF0000"/>
            <w:sz w:val="28"/>
          </w:rPr>
          <m:t>=3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2</m:t>
            </m:r>
          </m:e>
        </m:rad>
      </m:oMath>
      <w:r w:rsidR="0068084D" w:rsidRPr="00162354">
        <w:rPr>
          <w:color w:val="FF0000"/>
          <w:sz w:val="28"/>
        </w:rPr>
        <w:tab/>
      </w:r>
    </w:p>
    <w:p w:rsidR="00162354" w:rsidRPr="00162354" w:rsidRDefault="00162354" w:rsidP="0068084D">
      <w:pPr>
        <w:pStyle w:val="NLLL2COL"/>
        <w:rPr>
          <w:color w:val="FF0000"/>
          <w:sz w:val="28"/>
        </w:rPr>
      </w:pPr>
      <w:r w:rsidRPr="00162354">
        <w:rPr>
          <w:color w:val="FF0000"/>
          <w:sz w:val="28"/>
        </w:rPr>
        <w:t xml:space="preserve">reference angle = </w:t>
      </w:r>
      <m:oMath>
        <m:r>
          <w:rPr>
            <w:rFonts w:ascii="Cambria Math" w:hAnsi="Cambria Math"/>
            <w:color w:val="FF0000"/>
            <w:sz w:val="28"/>
          </w:rPr>
          <m:t>45°</m:t>
        </m:r>
      </m:oMath>
      <w:r>
        <w:rPr>
          <w:color w:val="FF0000"/>
          <w:sz w:val="28"/>
        </w:rPr>
        <w:t xml:space="preserve">   but in Q4   so </w:t>
      </w:r>
      <m:oMath>
        <m:r>
          <w:rPr>
            <w:rFonts w:ascii="Cambria Math" w:hAnsi="Cambria Math"/>
            <w:color w:val="FF0000"/>
            <w:sz w:val="28"/>
          </w:rPr>
          <m:t>315°</m:t>
        </m:r>
      </m:oMath>
    </w:p>
    <w:p w:rsidR="00641B80" w:rsidRPr="00162354" w:rsidRDefault="00162354" w:rsidP="0068084D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(3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2</m:t>
            </m:r>
          </m:e>
        </m:rad>
        <m:r>
          <w:rPr>
            <w:rFonts w:ascii="Cambria Math" w:hAnsi="Cambria Math"/>
            <w:color w:val="FF0000"/>
            <w:sz w:val="28"/>
          </w:rPr>
          <m:t>, 315°</m:t>
        </m:r>
      </m:oMath>
      <w:r w:rsidRPr="00162354">
        <w:rPr>
          <w:color w:val="FF0000"/>
          <w:sz w:val="28"/>
        </w:rPr>
        <w:t>)</w:t>
      </w:r>
    </w:p>
    <w:p w:rsidR="00641B80" w:rsidRDefault="00AD08F0" w:rsidP="0068084D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773990</wp:posOffset>
                </wp:positionH>
                <wp:positionV relativeFrom="paragraph">
                  <wp:posOffset>-51085</wp:posOffset>
                </wp:positionV>
                <wp:extent cx="136080" cy="183960"/>
                <wp:effectExtent l="38100" t="38100" r="54610" b="6413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60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14DCB" id="Ink 201" o:spid="_x0000_s1026" type="#_x0000_t75" style="position:absolute;margin-left:59.8pt;margin-top:-4.3pt;width:12.15pt;height:16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">
                <v:imagedata r:id="rId3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391670</wp:posOffset>
                </wp:positionH>
                <wp:positionV relativeFrom="paragraph">
                  <wp:posOffset>-26605</wp:posOffset>
                </wp:positionV>
                <wp:extent cx="119160" cy="171000"/>
                <wp:effectExtent l="57150" t="38100" r="52705" b="577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9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4FB0C" id="Ink 200" o:spid="_x0000_s1026" type="#_x0000_t75" style="position:absolute;margin-left:29.4pt;margin-top:-2.4pt;width:11.15pt;height:15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">
                <v:imagedata r:id="rId32" o:title=""/>
              </v:shape>
            </w:pict>
          </mc:Fallback>
        </mc:AlternateContent>
      </w:r>
    </w:p>
    <w:p w:rsidR="0068084D" w:rsidRDefault="0068084D" w:rsidP="0068084D">
      <w:pPr>
        <w:pStyle w:val="NLLL2COL"/>
      </w:pPr>
      <w:r>
        <w:rPr>
          <w:rStyle w:val="i-listnumber"/>
        </w:rPr>
        <w:t>b</w:t>
      </w:r>
      <w:r>
        <w:rPr>
          <w:rStyle w:val="i-listnumber"/>
        </w:rPr>
        <w:tab/>
      </w:r>
      <w:r w:rsidR="00826D7F">
        <w:t>(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</m:oMath>
      <w:r w:rsidR="00826D7F">
        <w:t>, 1)</w:t>
      </w:r>
      <w:r>
        <w:tab/>
      </w:r>
    </w:p>
    <w:p w:rsidR="0068084D" w:rsidRDefault="0068084D" w:rsidP="0068084D">
      <w:pPr>
        <w:pStyle w:val="NLLL2COL"/>
      </w:pPr>
    </w:p>
    <w:p w:rsidR="00162354" w:rsidRPr="00162354" w:rsidRDefault="0068084D" w:rsidP="00162354">
      <w:pPr>
        <w:pStyle w:val="NLLL2COL"/>
        <w:rPr>
          <w:color w:val="FF0000"/>
          <w:sz w:val="28"/>
        </w:rPr>
      </w:pPr>
      <w:r>
        <w:tab/>
      </w:r>
      <w:r w:rsidR="00162354" w:rsidRPr="00162354">
        <w:rPr>
          <w:color w:val="FF0000"/>
          <w:sz w:val="28"/>
        </w:rPr>
        <w:t xml:space="preserve">magnitude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3+1</m:t>
            </m:r>
          </m:e>
        </m:rad>
        <m:r>
          <w:rPr>
            <w:rFonts w:ascii="Cambria Math" w:hAnsi="Cambria Math"/>
            <w:color w:val="FF0000"/>
            <w:sz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4</m:t>
            </m:r>
          </m:e>
        </m:rad>
        <m:r>
          <w:rPr>
            <w:rFonts w:ascii="Cambria Math" w:hAnsi="Cambria Math"/>
            <w:color w:val="FF0000"/>
            <w:sz w:val="28"/>
          </w:rPr>
          <m:t>=2</m:t>
        </m:r>
      </m:oMath>
      <w:r w:rsidR="00162354" w:rsidRPr="00162354">
        <w:rPr>
          <w:color w:val="FF0000"/>
          <w:sz w:val="28"/>
        </w:rPr>
        <w:tab/>
      </w:r>
    </w:p>
    <w:p w:rsidR="00162354" w:rsidRPr="00162354" w:rsidRDefault="00162354" w:rsidP="00162354">
      <w:pPr>
        <w:pStyle w:val="NLLL2COL"/>
        <w:rPr>
          <w:color w:val="FF0000"/>
          <w:sz w:val="28"/>
        </w:rPr>
      </w:pPr>
      <w:r w:rsidRPr="00162354">
        <w:rPr>
          <w:color w:val="FF0000"/>
          <w:sz w:val="28"/>
        </w:rPr>
        <w:t>reference angle =</w:t>
      </w:r>
      <w:r>
        <w:rPr>
          <w:color w:val="FF0000"/>
          <w:sz w:val="28"/>
        </w:rPr>
        <w:t xml:space="preserve"> </w:t>
      </w:r>
      <w:r w:rsidRPr="00162354">
        <w:rPr>
          <w:color w:val="FF0000"/>
          <w:sz w:val="28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28"/>
                  </w:rPr>
                  <m:t>tan</m:t>
                </m:r>
              </m:e>
              <m:sup>
                <m:r>
                  <w:rPr>
                    <w:rFonts w:ascii="Cambria Math" w:hAnsi="Cambria Math"/>
                    <w:color w:val="FF0000"/>
                    <w:sz w:val="28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FF0000"/>
                        <w:sz w:val="28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color w:val="FF0000"/>
                            <w:sz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color w:val="FF0000"/>
                            <w:sz w:val="28"/>
                          </w:rPr>
                          <m:t>3</m:t>
                        </m:r>
                      </m:e>
                    </m:rad>
                  </m:den>
                </m:f>
              </m:e>
            </m:d>
          </m:e>
        </m:func>
        <m:r>
          <w:rPr>
            <w:rFonts w:ascii="Cambria Math" w:hAnsi="Cambria Math"/>
            <w:color w:val="FF0000"/>
            <w:sz w:val="28"/>
          </w:rPr>
          <m:t>=30</m:t>
        </m:r>
      </m:oMath>
      <w:r>
        <w:rPr>
          <w:color w:val="FF0000"/>
          <w:sz w:val="28"/>
        </w:rPr>
        <w:t xml:space="preserve">   but in Q2</w:t>
      </w:r>
      <w:r w:rsidRPr="00162354">
        <w:rPr>
          <w:color w:val="FF0000"/>
          <w:sz w:val="28"/>
        </w:rPr>
        <w:t xml:space="preserve">  </w:t>
      </w:r>
      <w:r>
        <w:rPr>
          <w:color w:val="FF0000"/>
          <w:sz w:val="28"/>
        </w:rPr>
        <w:t xml:space="preserve">so </w:t>
      </w:r>
      <m:oMath>
        <m:r>
          <w:rPr>
            <w:rFonts w:ascii="Cambria Math" w:hAnsi="Cambria Math"/>
            <w:color w:val="FF0000"/>
            <w:sz w:val="28"/>
          </w:rPr>
          <m:t>150°</m:t>
        </m:r>
      </m:oMath>
    </w:p>
    <w:p w:rsidR="00162354" w:rsidRPr="00162354" w:rsidRDefault="00162354" w:rsidP="00162354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(2, 150°</m:t>
        </m:r>
      </m:oMath>
      <w:r w:rsidRPr="00162354">
        <w:rPr>
          <w:color w:val="FF0000"/>
          <w:sz w:val="28"/>
        </w:rPr>
        <w:t>)</w:t>
      </w:r>
    </w:p>
    <w:p w:rsidR="00F335A4" w:rsidRDefault="00AD08F0" w:rsidP="00826D7F">
      <w:pPr>
        <w:pStyle w:val="NLLL2COL"/>
        <w:ind w:left="0" w:firstLine="0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610550</wp:posOffset>
                </wp:positionH>
                <wp:positionV relativeFrom="paragraph">
                  <wp:posOffset>-33285</wp:posOffset>
                </wp:positionV>
                <wp:extent cx="146880" cy="245880"/>
                <wp:effectExtent l="38100" t="38100" r="62865" b="5905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688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4AE11" id="Ink 203" o:spid="_x0000_s1026" type="#_x0000_t75" style="position:absolute;margin-left:46.5pt;margin-top:-2.9pt;width:13.4pt;height:21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">
                <v:imagedata r:id="rId3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286550</wp:posOffset>
                </wp:positionH>
                <wp:positionV relativeFrom="paragraph">
                  <wp:posOffset>10635</wp:posOffset>
                </wp:positionV>
                <wp:extent cx="118800" cy="258120"/>
                <wp:effectExtent l="57150" t="38100" r="52705" b="660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880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DEE9" id="Ink 202" o:spid="_x0000_s1026" type="#_x0000_t75" style="position:absolute;margin-left:21.05pt;margin-top:.55pt;width:11.15pt;height:2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">
                <v:imagedata r:id="rId36" o:title=""/>
              </v:shape>
            </w:pict>
          </mc:Fallback>
        </mc:AlternateContent>
      </w:r>
    </w:p>
    <w:p w:rsidR="00F335A4" w:rsidRDefault="00F335A4" w:rsidP="00826D7F">
      <w:pPr>
        <w:pStyle w:val="NLLL2COL"/>
        <w:ind w:left="0" w:firstLine="0"/>
      </w:pPr>
    </w:p>
    <w:p w:rsidR="0068084D" w:rsidRDefault="0068084D" w:rsidP="0068084D">
      <w:pPr>
        <w:pStyle w:val="NLLL2COL"/>
      </w:pPr>
    </w:p>
    <w:p w:rsidR="0068084D" w:rsidRDefault="0068084D" w:rsidP="0068084D">
      <w:pPr>
        <w:pStyle w:val="i-numberedlist2"/>
        <w:jc w:val="right"/>
      </w:pPr>
      <w:r>
        <w:tab/>
      </w:r>
      <w:r w:rsidR="00826D7F">
        <w:rPr>
          <w:rStyle w:val="i-listnumber"/>
        </w:rPr>
        <w:t>[</w:t>
      </w:r>
      <w:r w:rsidR="001D4ACE">
        <w:rPr>
          <w:rStyle w:val="i-listnumber"/>
        </w:rPr>
        <w:t>4</w:t>
      </w:r>
      <w:r>
        <w:rPr>
          <w:rStyle w:val="i-listnumber"/>
        </w:rPr>
        <w:t xml:space="preserve"> marks]</w:t>
      </w:r>
    </w:p>
    <w:p w:rsidR="0068084D" w:rsidRDefault="0068084D" w:rsidP="0068084D">
      <w:pPr>
        <w:pStyle w:val="NL"/>
      </w:pPr>
      <w:r>
        <w:rPr>
          <w:rStyle w:val="i-listnumber"/>
        </w:rPr>
        <w:t>10</w:t>
      </w:r>
      <w:r>
        <w:rPr>
          <w:rStyle w:val="i-listnumber"/>
        </w:rPr>
        <w:tab/>
      </w:r>
      <w:r>
        <w:t>Find the norm of each of the following vectors.</w:t>
      </w:r>
    </w:p>
    <w:p w:rsidR="0068084D" w:rsidRDefault="0068084D" w:rsidP="0068084D">
      <w:pPr>
        <w:pStyle w:val="NLLL2COL"/>
      </w:pPr>
    </w:p>
    <w:p w:rsidR="003E15C3" w:rsidRDefault="00602AC9" w:rsidP="0068084D">
      <w:pPr>
        <w:pStyle w:val="NLLL2COL"/>
      </w:pPr>
      <w:r>
        <w:rPr>
          <w:rStyle w:val="i-listnumber"/>
        </w:rPr>
        <w:t>a</w:t>
      </w:r>
      <w:r w:rsidR="0068084D">
        <w:tab/>
        <w:t>(</w:t>
      </w:r>
      <w:r w:rsidR="0068084D" w:rsidRPr="00B5260B">
        <w:rPr>
          <w:rStyle w:val="MinonMath"/>
        </w:rPr>
        <w:t>−</w:t>
      </w:r>
      <w:r w:rsidR="00826D7F">
        <w:t>2</w:t>
      </w:r>
      <w:r w:rsidR="0068084D">
        <w:t xml:space="preserve">, </w:t>
      </w:r>
      <w:r w:rsidR="00826D7F">
        <w:t>7</w:t>
      </w:r>
      <w:r w:rsidR="0068084D">
        <w:t>)</w:t>
      </w:r>
    </w:p>
    <w:p w:rsidR="0068084D" w:rsidRPr="00584646" w:rsidRDefault="00584646" w:rsidP="0068084D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norm=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4+49</m:t>
            </m:r>
          </m:e>
        </m:rad>
        <m:r>
          <w:rPr>
            <w:rFonts w:ascii="Cambria Math" w:hAnsi="Cambria Math"/>
            <w:color w:val="FF0000"/>
            <w:sz w:val="28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28"/>
              </w:rPr>
              <m:t>53</m:t>
            </m:r>
          </m:e>
        </m:rad>
      </m:oMath>
      <w:r w:rsidR="0068084D" w:rsidRPr="00584646">
        <w:rPr>
          <w:color w:val="FF0000"/>
          <w:sz w:val="28"/>
        </w:rPr>
        <w:tab/>
      </w:r>
    </w:p>
    <w:p w:rsidR="0068084D" w:rsidRPr="00584646" w:rsidRDefault="0068084D" w:rsidP="0068084D">
      <w:pPr>
        <w:pStyle w:val="NLLL2COL"/>
        <w:rPr>
          <w:color w:val="FF0000"/>
          <w:sz w:val="28"/>
        </w:rPr>
      </w:pPr>
    </w:p>
    <w:p w:rsidR="00641B80" w:rsidRDefault="00641B80" w:rsidP="0068084D">
      <w:pPr>
        <w:pStyle w:val="NLLL2COL"/>
      </w:pPr>
    </w:p>
    <w:p w:rsidR="0068084D" w:rsidRDefault="00602AC9" w:rsidP="0068084D">
      <w:pPr>
        <w:pStyle w:val="NLLL2COL"/>
      </w:pPr>
      <w:r>
        <w:rPr>
          <w:rStyle w:val="i-listnumber"/>
        </w:rPr>
        <w:t>b</w:t>
      </w:r>
      <w:r w:rsidR="0068084D">
        <w:rPr>
          <w:rStyle w:val="i-listnumber"/>
        </w:rPr>
        <w:tab/>
      </w:r>
      <w:r w:rsidR="00826D7F" w:rsidRPr="00826D7F">
        <w:rPr>
          <w:rStyle w:val="i-listnumber"/>
        </w:rPr>
        <w:object w:dxaOrig="580" w:dyaOrig="660">
          <v:shape id="_x0000_i1026" type="#_x0000_t75" style="width:30pt;height:33.35pt" o:ole="">
            <v:imagedata r:id="rId37" o:title=""/>
          </v:shape>
          <o:OLEObject Type="Embed" ProgID="Equation.DSMT4" ShapeID="_x0000_i1026" DrawAspect="Content" ObjectID="_1486376957" r:id="rId38"/>
        </w:object>
      </w:r>
    </w:p>
    <w:p w:rsidR="0068084D" w:rsidRDefault="0068084D" w:rsidP="0068084D">
      <w:pPr>
        <w:pStyle w:val="NLLL2COL"/>
      </w:pPr>
    </w:p>
    <w:p w:rsidR="00641B80" w:rsidRPr="00584646" w:rsidRDefault="00584646" w:rsidP="0068084D">
      <w:pPr>
        <w:pStyle w:val="NLLL2COL"/>
        <w:rPr>
          <w:color w:val="FF0000"/>
          <w:sz w:val="28"/>
        </w:rPr>
      </w:pPr>
      <w:r w:rsidRPr="00584646">
        <w:rPr>
          <w:color w:val="FF0000"/>
          <w:sz w:val="28"/>
        </w:rPr>
        <w:t>Pythagorean Triple:  10, 24, 26</w:t>
      </w:r>
    </w:p>
    <w:p w:rsidR="00584646" w:rsidRPr="00584646" w:rsidRDefault="00584646" w:rsidP="0068084D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 xml:space="preserve">∴norm is </m:t>
        </m:r>
      </m:oMath>
      <w:r w:rsidRPr="00584646">
        <w:rPr>
          <w:color w:val="FF0000"/>
          <w:sz w:val="28"/>
        </w:rPr>
        <w:t>26</w:t>
      </w:r>
    </w:p>
    <w:p w:rsidR="00641B80" w:rsidRDefault="00641B80" w:rsidP="0068084D">
      <w:pPr>
        <w:pStyle w:val="NLLL2COL"/>
      </w:pPr>
    </w:p>
    <w:p w:rsidR="00641B80" w:rsidRDefault="00641B80" w:rsidP="0068084D">
      <w:pPr>
        <w:pStyle w:val="NLLL2COL"/>
      </w:pPr>
    </w:p>
    <w:p w:rsidR="0068084D" w:rsidRDefault="0068084D" w:rsidP="0068084D">
      <w:pPr>
        <w:pStyle w:val="i-numberedlist2"/>
        <w:jc w:val="right"/>
        <w:rPr>
          <w:rStyle w:val="i-listnumber"/>
        </w:rPr>
      </w:pPr>
      <w:r>
        <w:tab/>
      </w:r>
      <w:r>
        <w:rPr>
          <w:rStyle w:val="i-listnumber"/>
        </w:rPr>
        <w:t>[</w:t>
      </w:r>
      <w:r w:rsidR="00602AC9">
        <w:rPr>
          <w:rStyle w:val="i-listnumber"/>
        </w:rPr>
        <w:t>2</w:t>
      </w:r>
      <w:r>
        <w:rPr>
          <w:rStyle w:val="i-listnumber"/>
        </w:rPr>
        <w:t xml:space="preserve"> marks]</w:t>
      </w:r>
    </w:p>
    <w:p w:rsidR="00261760" w:rsidRDefault="00261760" w:rsidP="0068084D">
      <w:pPr>
        <w:pStyle w:val="i-numberedlist2"/>
        <w:jc w:val="right"/>
        <w:rPr>
          <w:rStyle w:val="i-listnumber"/>
        </w:rPr>
      </w:pPr>
    </w:p>
    <w:p w:rsidR="00641B80" w:rsidRDefault="00641B80" w:rsidP="0068084D">
      <w:pPr>
        <w:pStyle w:val="i-numberedlist2"/>
        <w:jc w:val="right"/>
        <w:rPr>
          <w:rStyle w:val="i-listnumber"/>
        </w:rPr>
      </w:pPr>
    </w:p>
    <w:p w:rsidR="00641B80" w:rsidRDefault="00641B80" w:rsidP="0068084D">
      <w:pPr>
        <w:pStyle w:val="i-numberedlist2"/>
        <w:jc w:val="right"/>
        <w:rPr>
          <w:rStyle w:val="i-listnumber"/>
        </w:rPr>
      </w:pPr>
    </w:p>
    <w:p w:rsidR="0068084D" w:rsidRDefault="0068084D" w:rsidP="0068084D">
      <w:pPr>
        <w:pStyle w:val="NL"/>
      </w:pPr>
      <w:r>
        <w:rPr>
          <w:rStyle w:val="i-listnumber"/>
        </w:rPr>
        <w:lastRenderedPageBreak/>
        <w:t>1</w:t>
      </w:r>
      <w:r w:rsidR="00261760">
        <w:rPr>
          <w:rStyle w:val="i-listnumber"/>
        </w:rPr>
        <w:t>1</w:t>
      </w:r>
      <w:r>
        <w:tab/>
        <w:t xml:space="preserve">Given </w:t>
      </w:r>
      <w:r>
        <w:rPr>
          <w:rStyle w:val="i-listbold"/>
        </w:rPr>
        <w:t xml:space="preserve">d </w:t>
      </w:r>
      <w:r w:rsidRPr="002C6DC6">
        <w:rPr>
          <w:rStyle w:val="MinonMath"/>
        </w:rPr>
        <w:t>=</w:t>
      </w:r>
      <w:r>
        <w:t xml:space="preserve"> (8, </w:t>
      </w:r>
      <w:r w:rsidRPr="00B5260B">
        <w:rPr>
          <w:rStyle w:val="MinonMath"/>
        </w:rPr>
        <w:t>−</w:t>
      </w:r>
      <w:r>
        <w:t xml:space="preserve">2) and </w:t>
      </w:r>
      <w:r>
        <w:rPr>
          <w:rStyle w:val="i-listbold"/>
        </w:rPr>
        <w:t xml:space="preserve">e </w:t>
      </w:r>
      <w:r w:rsidRPr="002C6DC6">
        <w:rPr>
          <w:rStyle w:val="MinonMath"/>
        </w:rPr>
        <w:t>=</w:t>
      </w:r>
      <w:r>
        <w:t xml:space="preserve"> (</w:t>
      </w:r>
      <w:r w:rsidRPr="00B5260B">
        <w:rPr>
          <w:rStyle w:val="MinonMath"/>
        </w:rPr>
        <w:t>−</w:t>
      </w:r>
      <w:r>
        <w:t xml:space="preserve">4, </w:t>
      </w:r>
      <w:r w:rsidRPr="00B5260B">
        <w:rPr>
          <w:rStyle w:val="MinonMath"/>
        </w:rPr>
        <w:t>−</w:t>
      </w:r>
      <w:r>
        <w:t>2), find:</w:t>
      </w:r>
    </w:p>
    <w:p w:rsidR="0068084D" w:rsidRDefault="0068084D" w:rsidP="0068084D">
      <w:pPr>
        <w:pStyle w:val="NLLL2COL"/>
      </w:pPr>
    </w:p>
    <w:p w:rsidR="0068084D" w:rsidRDefault="00AD08F0" w:rsidP="0068084D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1263590</wp:posOffset>
                </wp:positionH>
                <wp:positionV relativeFrom="paragraph">
                  <wp:posOffset>1857635</wp:posOffset>
                </wp:positionV>
                <wp:extent cx="272160" cy="298440"/>
                <wp:effectExtent l="57150" t="38100" r="52070" b="6413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7216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FD41E" id="Ink 215" o:spid="_x0000_s1026" type="#_x0000_t75" style="position:absolute;margin-left:97.85pt;margin-top:145.95pt;width:23.4pt;height:25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">
                <v:imagedata r:id="rId4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1990070</wp:posOffset>
                </wp:positionH>
                <wp:positionV relativeFrom="paragraph">
                  <wp:posOffset>956195</wp:posOffset>
                </wp:positionV>
                <wp:extent cx="263160" cy="303120"/>
                <wp:effectExtent l="57150" t="38100" r="60960" b="590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6316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7B876" id="Ink 214" o:spid="_x0000_s1026" type="#_x0000_t75" style="position:absolute;margin-left:154.9pt;margin-top:75pt;width:22.8pt;height:26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">
                <v:imagedata r:id="rId42" o:title=""/>
              </v:shape>
            </w:pict>
          </mc:Fallback>
        </mc:AlternateContent>
      </w:r>
      <w:r w:rsidR="0068084D">
        <w:tab/>
        <w:t>4(2</w:t>
      </w:r>
      <w:r w:rsidR="0068084D">
        <w:rPr>
          <w:rStyle w:val="i-listbold"/>
        </w:rPr>
        <w:t>d</w:t>
      </w:r>
      <w:r w:rsidR="0068084D">
        <w:t xml:space="preserve"> </w:t>
      </w:r>
      <w:r w:rsidR="0068084D" w:rsidRPr="00B5260B">
        <w:rPr>
          <w:rStyle w:val="MinonMath"/>
        </w:rPr>
        <w:t>−</w:t>
      </w:r>
      <w:r w:rsidR="0068084D">
        <w:t xml:space="preserve"> 3</w:t>
      </w:r>
      <w:r w:rsidR="0068084D">
        <w:rPr>
          <w:rStyle w:val="i-listbold"/>
        </w:rPr>
        <w:t>e</w:t>
      </w:r>
      <w:r w:rsidR="0068084D">
        <w:t xml:space="preserve">) </w:t>
      </w:r>
    </w:p>
    <w:p w:rsidR="0046185B" w:rsidRPr="0046185B" w:rsidRDefault="0046185B" w:rsidP="0046185B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=4</m:t>
        </m:r>
        <m:d>
          <m:d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dPr>
          <m:e>
            <m:r>
              <w:rPr>
                <w:rFonts w:ascii="Cambria Math" w:hAnsi="Cambria Math"/>
                <w:color w:val="FF0000"/>
                <w:sz w:val="28"/>
              </w:rPr>
              <m:t>2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FF0000"/>
                        <w:sz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8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-2</m:t>
                      </m:r>
                    </m:e>
                  </m:mr>
                </m:m>
              </m:e>
            </m:d>
            <m:r>
              <w:rPr>
                <w:rFonts w:ascii="Cambria Math" w:hAnsi="Cambria Math"/>
                <w:color w:val="FF0000"/>
                <w:sz w:val="28"/>
              </w:rPr>
              <m:t>-3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FF0000"/>
                        <w:sz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-4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-2</m:t>
                      </m:r>
                    </m:e>
                  </m:mr>
                </m:m>
              </m:e>
            </m:d>
          </m:e>
        </m:d>
      </m:oMath>
      <w:r w:rsidRPr="0046185B">
        <w:rPr>
          <w:color w:val="FF0000"/>
          <w:sz w:val="28"/>
        </w:rPr>
        <w:t xml:space="preserve"> </w:t>
      </w:r>
    </w:p>
    <w:p w:rsidR="0046185B" w:rsidRPr="0046185B" w:rsidRDefault="0046185B" w:rsidP="0046185B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=4</m:t>
        </m:r>
        <m:d>
          <m:d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FF0000"/>
                        <w:sz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16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-4</m:t>
                      </m:r>
                    </m:e>
                  </m:mr>
                </m:m>
              </m:e>
            </m:d>
            <m:r>
              <w:rPr>
                <w:rFonts w:ascii="Cambria Math" w:hAnsi="Cambria Math"/>
                <w:color w:val="FF0000"/>
                <w:sz w:val="28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FF0000"/>
                        <w:sz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-12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28"/>
                        </w:rPr>
                        <m:t>-6</m:t>
                      </m:r>
                    </m:e>
                  </m:mr>
                </m:m>
              </m:e>
            </m:d>
          </m:e>
        </m:d>
      </m:oMath>
      <w:r w:rsidRPr="0046185B">
        <w:rPr>
          <w:color w:val="FF0000"/>
          <w:sz w:val="28"/>
        </w:rPr>
        <w:t xml:space="preserve"> </w:t>
      </w:r>
    </w:p>
    <w:p w:rsidR="0046185B" w:rsidRPr="0046185B" w:rsidRDefault="0046185B" w:rsidP="0046185B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=4</m:t>
        </m:r>
        <m:d>
          <m:d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8"/>
                    </w:rPr>
                    <m:t>28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8"/>
                    </w:rPr>
                    <m:t>2</m:t>
                  </m:r>
                </m:e>
              </m:mr>
            </m:m>
          </m:e>
        </m:d>
      </m:oMath>
      <w:r w:rsidRPr="0046185B">
        <w:rPr>
          <w:color w:val="FF0000"/>
          <w:sz w:val="28"/>
        </w:rPr>
        <w:t xml:space="preserve"> </w:t>
      </w:r>
    </w:p>
    <w:p w:rsidR="0046185B" w:rsidRPr="0046185B" w:rsidRDefault="0046185B" w:rsidP="0046185B">
      <w:pPr>
        <w:pStyle w:val="NLLL2COL"/>
        <w:rPr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=</m:t>
        </m:r>
        <m:d>
          <m:dPr>
            <m:ctrlPr>
              <w:rPr>
                <w:rFonts w:ascii="Cambria Math" w:hAnsi="Cambria Math"/>
                <w:i/>
                <w:color w:val="FF0000"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8"/>
                    </w:rPr>
                    <m:t>112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8"/>
                    </w:rPr>
                    <m:t>8</m:t>
                  </m:r>
                </m:e>
              </m:mr>
            </m:m>
          </m:e>
        </m:d>
      </m:oMath>
      <w:r w:rsidRPr="0046185B">
        <w:rPr>
          <w:color w:val="FF0000"/>
          <w:sz w:val="28"/>
        </w:rPr>
        <w:t xml:space="preserve"> </w:t>
      </w:r>
    </w:p>
    <w:p w:rsidR="0068084D" w:rsidRDefault="0068084D" w:rsidP="0068084D">
      <w:pPr>
        <w:pStyle w:val="NLLL2COL"/>
      </w:pPr>
    </w:p>
    <w:p w:rsidR="009D7E58" w:rsidRDefault="009D7E58" w:rsidP="0068084D">
      <w:pPr>
        <w:pStyle w:val="i-numberedlist2"/>
        <w:jc w:val="right"/>
      </w:pPr>
    </w:p>
    <w:p w:rsidR="0068084D" w:rsidRDefault="0068084D" w:rsidP="0068084D">
      <w:pPr>
        <w:pStyle w:val="i-numberedlist2"/>
        <w:jc w:val="right"/>
      </w:pPr>
      <w:r>
        <w:tab/>
      </w:r>
      <w:r>
        <w:rPr>
          <w:rStyle w:val="i-listnumber"/>
        </w:rPr>
        <w:t>[</w:t>
      </w:r>
      <w:r w:rsidR="00602AC9">
        <w:rPr>
          <w:rStyle w:val="i-listnumber"/>
        </w:rPr>
        <w:t>2</w:t>
      </w:r>
      <w:r>
        <w:rPr>
          <w:rStyle w:val="i-listnumber"/>
        </w:rPr>
        <w:t xml:space="preserve"> marks]</w:t>
      </w:r>
    </w:p>
    <w:p w:rsidR="0068084D" w:rsidRPr="00261760" w:rsidRDefault="0068084D" w:rsidP="00261760">
      <w:pPr>
        <w:pStyle w:val="NL"/>
        <w:rPr>
          <w:rStyle w:val="i-listbold"/>
          <w:rFonts w:ascii="HelveticaNeueLT Std" w:hAnsi="HelveticaNeueLT Std"/>
        </w:rPr>
      </w:pPr>
      <w:r>
        <w:rPr>
          <w:rStyle w:val="i-listnumber"/>
        </w:rPr>
        <w:t>1</w:t>
      </w:r>
      <w:r w:rsidR="00261760">
        <w:rPr>
          <w:rStyle w:val="i-listnumber"/>
        </w:rPr>
        <w:t>2</w:t>
      </w:r>
      <w:r>
        <w:rPr>
          <w:rStyle w:val="i-listnumber"/>
        </w:rPr>
        <w:tab/>
      </w:r>
      <w:r>
        <w:t>Write the following vector as</w:t>
      </w:r>
      <w:r w:rsidR="00A569B3">
        <w:t xml:space="preserve"> a</w:t>
      </w:r>
      <w:r>
        <w:t xml:space="preserve"> linear combinations </w:t>
      </w:r>
      <w:r>
        <w:rPr>
          <w:rStyle w:val="i-listbold"/>
        </w:rPr>
        <w:t xml:space="preserve">i </w:t>
      </w:r>
      <w:r>
        <w:t xml:space="preserve">and </w:t>
      </w:r>
      <w:r>
        <w:rPr>
          <w:rStyle w:val="i-listbold"/>
        </w:rPr>
        <w:t>j</w:t>
      </w:r>
      <w:r>
        <w:t>.</w:t>
      </w:r>
    </w:p>
    <w:p w:rsidR="0068084D" w:rsidRDefault="0068084D" w:rsidP="0068084D">
      <w:pPr>
        <w:pStyle w:val="NLLL2COL"/>
        <w:rPr>
          <w:rStyle w:val="i-listbold"/>
        </w:rPr>
      </w:pPr>
      <w:r>
        <w:rPr>
          <w:rStyle w:val="i-listnumber"/>
        </w:rPr>
        <w:t>a</w:t>
      </w:r>
      <w:r>
        <w:rPr>
          <w:rStyle w:val="i-listnumber"/>
        </w:rPr>
        <w:tab/>
      </w:r>
      <w:r>
        <w:rPr>
          <w:rStyle w:val="i-listbold"/>
        </w:rPr>
        <w:t xml:space="preserve">m </w:t>
      </w:r>
      <w:r w:rsidRPr="002C6DC6">
        <w:rPr>
          <w:rStyle w:val="MinonMath"/>
        </w:rPr>
        <w:t>=</w:t>
      </w:r>
      <w:r>
        <w:t xml:space="preserve"> (2,</w:t>
      </w:r>
      <w:r w:rsidRPr="00B5260B">
        <w:rPr>
          <w:rStyle w:val="MinonMath"/>
        </w:rPr>
        <w:t>−</w:t>
      </w:r>
      <w:r>
        <w:t>5)</w:t>
      </w:r>
    </w:p>
    <w:p w:rsidR="0068084D" w:rsidRDefault="0068084D" w:rsidP="0068084D">
      <w:pPr>
        <w:pStyle w:val="NLLL2COL"/>
      </w:pPr>
    </w:p>
    <w:p w:rsidR="0068084D" w:rsidRPr="0046185B" w:rsidRDefault="0046185B" w:rsidP="0068084D">
      <w:pPr>
        <w:pStyle w:val="NLLL2COL"/>
        <w:rPr>
          <w:b/>
          <w:color w:val="FF0000"/>
          <w:sz w:val="28"/>
        </w:rPr>
      </w:pPr>
      <m:oMath>
        <m:r>
          <w:rPr>
            <w:rFonts w:ascii="Cambria Math" w:hAnsi="Cambria Math"/>
            <w:color w:val="FF0000"/>
            <w:sz w:val="28"/>
          </w:rPr>
          <m:t>2</m:t>
        </m:r>
        <m:r>
          <m:rPr>
            <m:sty m:val="bi"/>
          </m:rPr>
          <w:rPr>
            <w:rFonts w:ascii="Cambria Math" w:hAnsi="Cambria Math"/>
            <w:color w:val="FF0000"/>
            <w:sz w:val="28"/>
          </w:rPr>
          <m:t>i</m:t>
        </m:r>
        <m:r>
          <w:rPr>
            <w:rFonts w:ascii="Cambria Math" w:hAnsi="Cambria Math"/>
            <w:color w:val="FF0000"/>
            <w:sz w:val="28"/>
          </w:rPr>
          <m:t>-5</m:t>
        </m:r>
        <m:r>
          <m:rPr>
            <m:sty m:val="bi"/>
          </m:rPr>
          <w:rPr>
            <w:rFonts w:ascii="Cambria Math" w:hAnsi="Cambria Math"/>
            <w:color w:val="FF0000"/>
            <w:sz w:val="28"/>
          </w:rPr>
          <m:t>j</m:t>
        </m:r>
      </m:oMath>
      <w:r w:rsidRPr="0046185B">
        <w:rPr>
          <w:b/>
          <w:color w:val="FF0000"/>
          <w:sz w:val="28"/>
        </w:rPr>
        <w:t xml:space="preserve"> </w:t>
      </w:r>
    </w:p>
    <w:p w:rsidR="00037617" w:rsidRDefault="0068084D" w:rsidP="00A569B3">
      <w:pPr>
        <w:pStyle w:val="i-numberedlist2"/>
        <w:jc w:val="right"/>
        <w:rPr>
          <w:rFonts w:ascii="Times New Roman" w:hAnsi="Times New Roman"/>
          <w:sz w:val="24"/>
          <w:szCs w:val="24"/>
        </w:rPr>
      </w:pPr>
      <w:r>
        <w:rPr>
          <w:rStyle w:val="i-listnumber"/>
        </w:rPr>
        <w:t>[</w:t>
      </w:r>
      <w:r w:rsidR="00261760">
        <w:rPr>
          <w:rStyle w:val="i-listnumber"/>
        </w:rPr>
        <w:t>1</w:t>
      </w:r>
      <w:r w:rsidR="004B6E82">
        <w:rPr>
          <w:rStyle w:val="i-listnumber"/>
        </w:rPr>
        <w:t xml:space="preserve"> </w:t>
      </w:r>
      <w:r>
        <w:rPr>
          <w:rStyle w:val="i-listnumber"/>
        </w:rPr>
        <w:t>mark]</w:t>
      </w:r>
    </w:p>
    <w:p w:rsidR="00F76561" w:rsidRPr="00F76561" w:rsidRDefault="00F76561" w:rsidP="00F76561">
      <w:pPr>
        <w:pStyle w:val="NL"/>
        <w:rPr>
          <w:rStyle w:val="i-listbold"/>
          <w:b w:val="0"/>
        </w:rPr>
      </w:pPr>
      <w:r>
        <w:rPr>
          <w:rStyle w:val="i-listnumber"/>
        </w:rPr>
        <w:t>1</w:t>
      </w:r>
      <w:r w:rsidR="00261760">
        <w:rPr>
          <w:rStyle w:val="i-listnumber"/>
        </w:rPr>
        <w:t>3</w:t>
      </w:r>
      <w:r>
        <w:rPr>
          <w:rStyle w:val="i-listnumber"/>
        </w:rPr>
        <w:tab/>
      </w:r>
      <w:r>
        <w:t xml:space="preserve">Find the value of α and β given that </w:t>
      </w:r>
      <w:r>
        <w:rPr>
          <w:b/>
        </w:rPr>
        <w:t>m</w:t>
      </w:r>
      <w:r>
        <w:t xml:space="preserve"> and </w:t>
      </w:r>
      <w:r>
        <w:rPr>
          <w:b/>
        </w:rPr>
        <w:t>n</w:t>
      </w:r>
      <w:r>
        <w:t xml:space="preserve"> are non-parallel vectors and the following is true:</w:t>
      </w:r>
    </w:p>
    <w:p w:rsidR="00F76561" w:rsidRDefault="00F76561" w:rsidP="00F76561">
      <w:pPr>
        <w:pStyle w:val="NLLL2COL"/>
        <w:rPr>
          <w:b/>
        </w:rPr>
      </w:pPr>
      <w:r>
        <w:t>(α-β+1)</w:t>
      </w:r>
      <w:r>
        <w:rPr>
          <w:b/>
        </w:rPr>
        <w:t>m</w:t>
      </w:r>
      <w:r>
        <w:t>=(β-3)</w:t>
      </w:r>
      <w:r>
        <w:rPr>
          <w:b/>
        </w:rPr>
        <w:t>n</w:t>
      </w:r>
    </w:p>
    <w:p w:rsidR="00F76561" w:rsidRDefault="00F76561" w:rsidP="00F76561">
      <w:pPr>
        <w:pStyle w:val="NLLL2COL"/>
        <w:rPr>
          <w:b/>
        </w:rPr>
      </w:pPr>
    </w:p>
    <w:p w:rsidR="00602AC9" w:rsidRPr="0046185B" w:rsidRDefault="0046185B" w:rsidP="00F76561">
      <w:pPr>
        <w:pStyle w:val="NLLL2COL"/>
        <w:rPr>
          <w:color w:val="FF0000"/>
          <w:sz w:val="28"/>
        </w:rPr>
      </w:pPr>
      <w:r w:rsidRPr="0046185B">
        <w:rPr>
          <w:color w:val="FF0000"/>
          <w:sz w:val="28"/>
        </w:rPr>
        <w:t>α-β+1=0</w:t>
      </w:r>
      <w:r w:rsidRPr="0046185B">
        <w:rPr>
          <w:color w:val="FF0000"/>
          <w:sz w:val="28"/>
        </w:rPr>
        <w:tab/>
        <w:t xml:space="preserve">and  </w:t>
      </w:r>
      <w:r w:rsidRPr="0046185B">
        <w:rPr>
          <w:color w:val="FF0000"/>
          <w:sz w:val="28"/>
        </w:rPr>
        <w:tab/>
      </w:r>
      <w:r w:rsidRPr="0046185B">
        <w:rPr>
          <w:color w:val="FF0000"/>
          <w:sz w:val="28"/>
        </w:rPr>
        <w:tab/>
        <w:t>β-3=0</w:t>
      </w:r>
    </w:p>
    <w:p w:rsidR="0046185B" w:rsidRPr="0046185B" w:rsidRDefault="00AD08F0" w:rsidP="00F76561">
      <w:pPr>
        <w:pStyle w:val="NLLL2COL"/>
        <w:rPr>
          <w:b/>
          <w:color w:val="FF0000"/>
          <w:sz w:val="28"/>
        </w:rPr>
      </w:pPr>
      <w:r>
        <w:rPr>
          <w:b/>
          <w:noProof/>
          <w:color w:val="FF0000"/>
          <w:sz w:val="28"/>
          <w:lang w:eastAsia="en-A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1727630</wp:posOffset>
                </wp:positionH>
                <wp:positionV relativeFrom="paragraph">
                  <wp:posOffset>-116120</wp:posOffset>
                </wp:positionV>
                <wp:extent cx="261720" cy="271800"/>
                <wp:effectExtent l="57150" t="38100" r="62230" b="5207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617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C8F4B" id="Ink 221" o:spid="_x0000_s1026" type="#_x0000_t75" style="position:absolute;margin-left:134.1pt;margin-top:-9.45pt;width:22.85pt;height:23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">
                <v:imagedata r:id="rId44" o:title=""/>
              </v:shape>
            </w:pict>
          </mc:Fallback>
        </mc:AlternateContent>
      </w:r>
    </w:p>
    <w:p w:rsidR="00602AC9" w:rsidRPr="0046185B" w:rsidRDefault="0046185B" w:rsidP="00F76561">
      <w:pPr>
        <w:pStyle w:val="NLLL2COL"/>
        <w:rPr>
          <w:b/>
          <w:color w:val="FF0000"/>
          <w:sz w:val="28"/>
        </w:rPr>
      </w:pPr>
      <w:r w:rsidRPr="0046185B">
        <w:rPr>
          <w:color w:val="FF0000"/>
          <w:sz w:val="28"/>
        </w:rPr>
        <w:t>α-3+1=0</w:t>
      </w:r>
      <w:r w:rsidRPr="0046185B">
        <w:rPr>
          <w:color w:val="FF0000"/>
          <w:sz w:val="28"/>
        </w:rPr>
        <w:tab/>
      </w:r>
      <w:r w:rsidRPr="0046185B">
        <w:rPr>
          <w:color w:val="FF0000"/>
          <w:sz w:val="28"/>
        </w:rPr>
        <w:tab/>
      </w:r>
      <w:r w:rsidRPr="0046185B">
        <w:rPr>
          <w:color w:val="FF0000"/>
          <w:sz w:val="28"/>
        </w:rPr>
        <w:tab/>
      </w:r>
      <w:r w:rsidRPr="0046185B">
        <w:rPr>
          <w:color w:val="FF0000"/>
          <w:sz w:val="28"/>
        </w:rPr>
        <w:tab/>
      </w:r>
      <w:r w:rsidRPr="0046185B">
        <w:rPr>
          <w:color w:val="FF0000"/>
          <w:sz w:val="28"/>
        </w:rPr>
        <w:tab/>
        <w:t>β=3</w:t>
      </w:r>
    </w:p>
    <w:p w:rsidR="00641B80" w:rsidRPr="0046185B" w:rsidRDefault="00AD08F0" w:rsidP="00F76561">
      <w:pPr>
        <w:pStyle w:val="NLLL2COL"/>
        <w:rPr>
          <w:b/>
          <w:color w:val="FF0000"/>
          <w:sz w:val="28"/>
        </w:rPr>
      </w:pPr>
      <w:r>
        <w:rPr>
          <w:b/>
          <w:noProof/>
          <w:color w:val="FF0000"/>
          <w:sz w:val="28"/>
          <w:lang w:eastAsia="en-A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2759390</wp:posOffset>
                </wp:positionH>
                <wp:positionV relativeFrom="paragraph">
                  <wp:posOffset>29150</wp:posOffset>
                </wp:positionV>
                <wp:extent cx="190080" cy="220320"/>
                <wp:effectExtent l="57150" t="38100" r="57785" b="6604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900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3319C" id="Ink 219" o:spid="_x0000_s1026" type="#_x0000_t75" style="position:absolute;margin-left:215.3pt;margin-top:2pt;width:17.2pt;height:19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">
                <v:imagedata r:id="rId46" o:title=""/>
              </v:shape>
            </w:pict>
          </mc:Fallback>
        </mc:AlternateContent>
      </w:r>
    </w:p>
    <w:p w:rsidR="003D0225" w:rsidRPr="0046185B" w:rsidRDefault="0046185B" w:rsidP="00F76561">
      <w:pPr>
        <w:pStyle w:val="NLLL2COL"/>
        <w:rPr>
          <w:b/>
          <w:color w:val="FF0000"/>
          <w:sz w:val="28"/>
        </w:rPr>
      </w:pPr>
      <w:r w:rsidRPr="0046185B">
        <w:rPr>
          <w:color w:val="FF0000"/>
          <w:sz w:val="28"/>
        </w:rPr>
        <w:t>α=2</w:t>
      </w:r>
    </w:p>
    <w:p w:rsidR="003D0225" w:rsidRDefault="00AD08F0" w:rsidP="00F76561">
      <w:pPr>
        <w:pStyle w:val="NLLL2COL"/>
        <w:rPr>
          <w:b/>
        </w:rPr>
      </w:pP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363950</wp:posOffset>
                </wp:positionH>
                <wp:positionV relativeFrom="paragraph">
                  <wp:posOffset>82535</wp:posOffset>
                </wp:positionV>
                <wp:extent cx="183240" cy="196920"/>
                <wp:effectExtent l="57150" t="38100" r="64770" b="6985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832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A0BA8" id="Ink 220" o:spid="_x0000_s1026" type="#_x0000_t75" style="position:absolute;margin-left:26.8pt;margin-top:6.2pt;width:16.6pt;height:17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">
                <v:imagedata r:id="rId48" o:title=""/>
              </v:shape>
            </w:pict>
          </mc:Fallback>
        </mc:AlternateContent>
      </w:r>
    </w:p>
    <w:p w:rsidR="00641B80" w:rsidRDefault="00641B80" w:rsidP="00F76561">
      <w:pPr>
        <w:pStyle w:val="NLLL2COL"/>
        <w:rPr>
          <w:b/>
        </w:rPr>
      </w:pPr>
    </w:p>
    <w:p w:rsidR="0046185B" w:rsidRDefault="0046185B" w:rsidP="00F76561">
      <w:pPr>
        <w:pStyle w:val="NLLL2COL"/>
        <w:rPr>
          <w:b/>
        </w:rPr>
      </w:pPr>
    </w:p>
    <w:p w:rsidR="00A569B3" w:rsidRDefault="00A569B3" w:rsidP="00F76561">
      <w:pPr>
        <w:pStyle w:val="NLLL2COL"/>
        <w:rPr>
          <w:b/>
        </w:rPr>
      </w:pPr>
    </w:p>
    <w:p w:rsidR="00602AC9" w:rsidRPr="00F76561" w:rsidRDefault="00602AC9" w:rsidP="00F76561">
      <w:pPr>
        <w:pStyle w:val="NLLL2COL"/>
        <w:rPr>
          <w:b/>
        </w:rPr>
      </w:pPr>
    </w:p>
    <w:p w:rsidR="00037617" w:rsidRDefault="00AD08F0" w:rsidP="00A569B3">
      <w:pPr>
        <w:pStyle w:val="i-numberedlist2"/>
        <w:jc w:val="right"/>
        <w:rPr>
          <w:rFonts w:ascii="Times New Roman" w:hAnsi="Times New Roman"/>
          <w:sz w:val="24"/>
          <w:szCs w:val="24"/>
        </w:rPr>
      </w:pPr>
      <w:r>
        <w:rPr>
          <w:rFonts w:ascii="Minion Pro" w:hAnsi="Minion Pro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5977070</wp:posOffset>
                </wp:positionH>
                <wp:positionV relativeFrom="paragraph">
                  <wp:posOffset>291855</wp:posOffset>
                </wp:positionV>
                <wp:extent cx="43200" cy="52920"/>
                <wp:effectExtent l="57150" t="38100" r="52070" b="6159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32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79BF1" id="Ink 216" o:spid="_x0000_s1026" type="#_x0000_t75" style="position:absolute;margin-left:469.45pt;margin-top:21.8pt;width:5.8pt;height:6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">
                <v:imagedata r:id="rId50" o:title=""/>
              </v:shape>
            </w:pict>
          </mc:Fallback>
        </mc:AlternateContent>
      </w:r>
      <w:r w:rsidR="00F76561">
        <w:rPr>
          <w:rStyle w:val="i-listbold"/>
        </w:rPr>
        <w:tab/>
      </w:r>
      <w:r w:rsidR="00F76561">
        <w:rPr>
          <w:rStyle w:val="i-listnumber"/>
        </w:rPr>
        <w:t>[</w:t>
      </w:r>
      <w:r w:rsidR="00641B80">
        <w:rPr>
          <w:rStyle w:val="i-listnumber"/>
        </w:rPr>
        <w:t xml:space="preserve">3 </w:t>
      </w:r>
      <w:r w:rsidR="00F76561">
        <w:rPr>
          <w:rStyle w:val="i-listnumber"/>
        </w:rPr>
        <w:t>marks]</w:t>
      </w:r>
    </w:p>
    <w:p w:rsidR="00037617" w:rsidRDefault="00342ACB" w:rsidP="00037617">
      <w:pPr>
        <w:rPr>
          <w:rFonts w:ascii="Minion Pro" w:hAnsi="Minion Pro"/>
          <w:sz w:val="20"/>
          <w:szCs w:val="20"/>
        </w:rPr>
      </w:pPr>
      <w:r>
        <w:rPr>
          <w:rStyle w:val="i-listnumber"/>
        </w:rPr>
        <w:lastRenderedPageBreak/>
        <w:t>1</w:t>
      </w:r>
      <w:r w:rsidR="001D4ACE">
        <w:rPr>
          <w:rStyle w:val="i-listnumber"/>
        </w:rPr>
        <w:t>4</w:t>
      </w:r>
      <w:r>
        <w:rPr>
          <w:rStyle w:val="i-listnumber"/>
        </w:rPr>
        <w:t xml:space="preserve">   </w:t>
      </w:r>
      <w:r>
        <w:rPr>
          <w:rFonts w:ascii="Minion Pro" w:hAnsi="Minion Pro"/>
          <w:sz w:val="20"/>
          <w:szCs w:val="20"/>
        </w:rPr>
        <w:t xml:space="preserve">Given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</w:rPr>
          <m:t>a</m:t>
        </m:r>
      </m:oMath>
      <w:r w:rsidR="00A569B3">
        <w:rPr>
          <w:rFonts w:ascii="Minion Pro" w:hAnsi="Minion Pro"/>
          <w:b/>
          <w:sz w:val="20"/>
          <w:szCs w:val="20"/>
        </w:rPr>
        <w:t xml:space="preserve"> </w:t>
      </w:r>
      <w:r>
        <w:rPr>
          <w:rFonts w:ascii="Minion Pro" w:hAnsi="Minion Pro"/>
          <w:sz w:val="20"/>
          <w:szCs w:val="20"/>
        </w:rPr>
        <w:t>=</w:t>
      </w:r>
      <w:r w:rsidR="00A569B3">
        <w:rPr>
          <w:rFonts w:ascii="Minion Pro" w:hAnsi="Minion Pro"/>
          <w:sz w:val="20"/>
          <w:szCs w:val="20"/>
        </w:rPr>
        <w:t xml:space="preserve"> </w:t>
      </w:r>
      <w:r>
        <w:rPr>
          <w:rFonts w:ascii="Minion Pro" w:hAnsi="Minion Pro"/>
          <w:sz w:val="20"/>
          <w:szCs w:val="20"/>
        </w:rPr>
        <w:t>(5,</w:t>
      </w:r>
      <w:r w:rsidR="00A569B3">
        <w:rPr>
          <w:rFonts w:ascii="Minion Pro" w:hAnsi="Minion Pro"/>
          <w:sz w:val="20"/>
          <w:szCs w:val="20"/>
        </w:rPr>
        <w:t xml:space="preserve"> </w:t>
      </w:r>
      <w:r>
        <w:rPr>
          <w:rFonts w:ascii="Minion Pro" w:hAnsi="Minion Pro"/>
          <w:sz w:val="20"/>
          <w:szCs w:val="20"/>
        </w:rPr>
        <w:t>20</w:t>
      </w:r>
      <m:oMath>
        <m:r>
          <w:rPr>
            <w:rFonts w:ascii="Cambria Math" w:hAnsi="Cambria Math"/>
            <w:sz w:val="20"/>
            <w:szCs w:val="20"/>
          </w:rPr>
          <m:t>°</m:t>
        </m:r>
      </m:oMath>
      <w:r>
        <w:rPr>
          <w:rFonts w:ascii="Minion Pro" w:hAnsi="Minion Pro"/>
          <w:sz w:val="20"/>
          <w:szCs w:val="20"/>
        </w:rPr>
        <w:t>) state</w:t>
      </w:r>
      <w:r w:rsidR="00A569B3">
        <w:rPr>
          <w:rFonts w:ascii="Minion Pro" w:hAnsi="Minion Pro"/>
          <w:sz w:val="20"/>
          <w:szCs w:val="20"/>
        </w:rPr>
        <w:t xml:space="preserve"> </w:t>
      </w:r>
      <w:r>
        <w:rPr>
          <w:rFonts w:ascii="Minion Pro" w:hAnsi="Minion Pro"/>
          <w:sz w:val="20"/>
          <w:szCs w:val="20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a</m:t>
            </m:r>
          </m:e>
        </m:acc>
      </m:oMath>
      <w:r>
        <w:rPr>
          <w:rFonts w:ascii="Minion Pro" w:hAnsi="Minion Pro"/>
          <w:sz w:val="20"/>
          <w:szCs w:val="20"/>
        </w:rPr>
        <w:t>.</w:t>
      </w:r>
      <w:r w:rsidR="00A569B3">
        <w:rPr>
          <w:rFonts w:ascii="Minion Pro" w:hAnsi="Minion Pro"/>
          <w:sz w:val="20"/>
          <w:szCs w:val="20"/>
        </w:rPr>
        <w:t xml:space="preserve"> </w:t>
      </w:r>
    </w:p>
    <w:p w:rsidR="0007099B" w:rsidRPr="00ED5068" w:rsidRDefault="00ED5068" w:rsidP="0007099B">
      <w:pPr>
        <w:rPr>
          <w:rFonts w:ascii="Arial" w:hAnsi="Arial" w:cs="Arial"/>
          <w:color w:val="FF0000"/>
          <w:sz w:val="32"/>
        </w:rPr>
      </w:pPr>
      <m:oMath>
        <m:r>
          <w:rPr>
            <w:rFonts w:ascii="Cambria Math" w:hAnsi="Cambria Math" w:cs="Arial"/>
            <w:color w:val="FF0000"/>
            <w:sz w:val="32"/>
          </w:rPr>
          <m:t>(1,20°)</m:t>
        </m:r>
      </m:oMath>
      <w:r w:rsidRPr="00ED5068">
        <w:rPr>
          <w:rFonts w:ascii="Arial" w:hAnsi="Arial" w:cs="Arial"/>
          <w:color w:val="FF0000"/>
          <w:sz w:val="32"/>
        </w:rPr>
        <w:t xml:space="preserve"> </w:t>
      </w:r>
    </w:p>
    <w:p w:rsidR="0007099B" w:rsidRDefault="0007099B" w:rsidP="0007099B">
      <w:pPr>
        <w:pStyle w:val="i-numberedlist2"/>
        <w:jc w:val="right"/>
        <w:rPr>
          <w:rStyle w:val="i-listbold"/>
        </w:rPr>
      </w:pPr>
      <w:r>
        <w:rPr>
          <w:rStyle w:val="i-listbold"/>
        </w:rPr>
        <w:tab/>
      </w:r>
      <w:r>
        <w:rPr>
          <w:rStyle w:val="i-listnumber"/>
        </w:rPr>
        <w:t>[1 mark]</w:t>
      </w:r>
    </w:p>
    <w:p w:rsidR="0007099B" w:rsidRDefault="0007099B" w:rsidP="00037617">
      <w:pPr>
        <w:rPr>
          <w:rFonts w:ascii="Minion Pro" w:hAnsi="Minion Pro"/>
          <w:sz w:val="20"/>
          <w:szCs w:val="20"/>
        </w:rPr>
      </w:pPr>
    </w:p>
    <w:p w:rsidR="00037617" w:rsidRPr="00F76561" w:rsidRDefault="00F76561" w:rsidP="00037617">
      <w:pPr>
        <w:rPr>
          <w:rFonts w:ascii="Minion Pro" w:hAnsi="Minion Pro"/>
          <w:sz w:val="20"/>
          <w:szCs w:val="20"/>
        </w:rPr>
      </w:pPr>
      <w:r>
        <w:rPr>
          <w:rStyle w:val="i-listnumber"/>
        </w:rPr>
        <w:t>1</w:t>
      </w:r>
      <w:r w:rsidR="001D4ACE">
        <w:rPr>
          <w:rStyle w:val="i-listnumber"/>
        </w:rPr>
        <w:t>5</w:t>
      </w:r>
      <w:r>
        <w:rPr>
          <w:rStyle w:val="i-listnumber"/>
        </w:rPr>
        <w:t xml:space="preserve">   </w:t>
      </w:r>
      <w:r w:rsidRPr="00F76561">
        <w:rPr>
          <w:rFonts w:ascii="Minion Pro" w:hAnsi="Minion Pro"/>
          <w:sz w:val="20"/>
          <w:szCs w:val="20"/>
        </w:rPr>
        <w:t>OABC is a trapezium with OC parallel to, and twice as long as, AB.  D is the mid-point of BC.</w:t>
      </w:r>
    </w:p>
    <w:p w:rsidR="00F76561" w:rsidRPr="00F76561" w:rsidRDefault="00AD08F0" w:rsidP="00037617">
      <w:pPr>
        <w:rPr>
          <w:rFonts w:ascii="Minion Pro" w:hAnsi="Minion Pro"/>
          <w:sz w:val="20"/>
          <w:szCs w:val="20"/>
        </w:rPr>
      </w:pPr>
      <w:r>
        <w:rPr>
          <w:rFonts w:ascii="Minion Pro" w:hAnsi="Minion Pro"/>
          <w:noProof/>
          <w:sz w:val="20"/>
          <w:szCs w:val="20"/>
          <w:lang w:eastAsia="en-A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3152510</wp:posOffset>
                </wp:positionH>
                <wp:positionV relativeFrom="paragraph">
                  <wp:posOffset>1471635</wp:posOffset>
                </wp:positionV>
                <wp:extent cx="225360" cy="325800"/>
                <wp:effectExtent l="38100" t="38100" r="60960" b="552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253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A795" id="Ink 244" o:spid="_x0000_s1026" type="#_x0000_t75" style="position:absolute;margin-left:246.9pt;margin-top:115.6pt;width:19.45pt;height:27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">
                <v:imagedata r:id="rId52" o:title=""/>
              </v:shape>
            </w:pict>
          </mc:Fallback>
        </mc:AlternateContent>
      </w:r>
      <w:r>
        <w:rPr>
          <w:rFonts w:ascii="Minion Pro" w:hAnsi="Minion Pro"/>
          <w:noProof/>
          <w:sz w:val="20"/>
          <w:szCs w:val="20"/>
          <w:lang w:eastAsia="en-A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2989070</wp:posOffset>
                </wp:positionH>
                <wp:positionV relativeFrom="paragraph">
                  <wp:posOffset>1536075</wp:posOffset>
                </wp:positionV>
                <wp:extent cx="137520" cy="267480"/>
                <wp:effectExtent l="57150" t="38100" r="53340" b="5651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75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36A8" id="Ink 243" o:spid="_x0000_s1026" type="#_x0000_t75" style="position:absolute;margin-left:233.85pt;margin-top:120.65pt;width:12.65pt;height:23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">
                <v:imagedata r:id="rId54" o:title=""/>
              </v:shape>
            </w:pict>
          </mc:Fallback>
        </mc:AlternateContent>
      </w:r>
      <w:r>
        <w:rPr>
          <w:rFonts w:ascii="Minion Pro" w:hAnsi="Minion Pro"/>
          <w:noProof/>
          <w:sz w:val="20"/>
          <w:szCs w:val="20"/>
          <w:lang w:eastAsia="en-A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2778470</wp:posOffset>
                </wp:positionH>
                <wp:positionV relativeFrom="paragraph">
                  <wp:posOffset>1509795</wp:posOffset>
                </wp:positionV>
                <wp:extent cx="184680" cy="266040"/>
                <wp:effectExtent l="57150" t="38100" r="44450" b="5842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8468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646B5" id="Ink 242" o:spid="_x0000_s1026" type="#_x0000_t75" style="position:absolute;margin-left:217.35pt;margin-top:118.6pt;width:16.3pt;height:23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">
                <v:imagedata r:id="rId56" o:title=""/>
              </v:shape>
            </w:pict>
          </mc:Fallback>
        </mc:AlternateContent>
      </w:r>
      <w:r>
        <w:rPr>
          <w:rFonts w:ascii="Minion Pro" w:hAnsi="Minion Pro"/>
          <w:noProof/>
          <w:sz w:val="20"/>
          <w:szCs w:val="20"/>
          <w:lang w:eastAsia="en-A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2676950</wp:posOffset>
                </wp:positionH>
                <wp:positionV relativeFrom="paragraph">
                  <wp:posOffset>344475</wp:posOffset>
                </wp:positionV>
                <wp:extent cx="260280" cy="244440"/>
                <wp:effectExtent l="57150" t="38100" r="64135" b="6096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602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CD9B" id="Ink 240" o:spid="_x0000_s1026" type="#_x0000_t75" style="position:absolute;margin-left:208.75pt;margin-top:26.8pt;width:22.9pt;height:21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">
                <v:imagedata r:id="rId58" o:title=""/>
              </v:shape>
            </w:pict>
          </mc:Fallback>
        </mc:AlternateContent>
      </w:r>
      <w:r w:rsidR="00F76561" w:rsidRPr="00F76561">
        <w:rPr>
          <w:rFonts w:ascii="Minion Pro" w:hAnsi="Minion Pro"/>
          <w:sz w:val="20"/>
          <w:szCs w:val="20"/>
        </w:rPr>
        <w:t xml:space="preserve">If </w:t>
      </w:r>
      <m:oMath>
        <m:acc>
          <m:accPr>
            <m:chr m:val="⃗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OA</m:t>
            </m:r>
          </m:e>
        </m:acc>
        <m:r>
          <w:rPr>
            <w:rFonts w:ascii="Cambria Math" w:hAnsi="Cambria Math"/>
            <w:sz w:val="20"/>
            <w:szCs w:val="20"/>
          </w:rPr>
          <m:t>=</m:t>
        </m:r>
        <m:acc>
          <m:accPr>
            <m:chr m:val="̃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</m:acc>
      </m:oMath>
      <w:r w:rsidR="00F76561" w:rsidRPr="00F76561">
        <w:rPr>
          <w:rFonts w:ascii="Minion Pro" w:hAnsi="Minion Pro"/>
          <w:sz w:val="20"/>
          <w:szCs w:val="20"/>
        </w:rPr>
        <w:t xml:space="preserve"> and  </w:t>
      </w:r>
      <m:oMath>
        <m:acc>
          <m:accPr>
            <m:chr m:val="⃗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AB</m:t>
            </m:r>
          </m:e>
        </m:acc>
        <m:r>
          <w:rPr>
            <w:rFonts w:ascii="Cambria Math" w:hAnsi="Cambria Math"/>
            <w:sz w:val="20"/>
            <w:szCs w:val="20"/>
          </w:rPr>
          <m:t>=</m:t>
        </m:r>
        <m:acc>
          <m:accPr>
            <m:chr m:val="̃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</m:acc>
      </m:oMath>
      <w:r w:rsidR="00F76561" w:rsidRPr="00F76561">
        <w:rPr>
          <w:rFonts w:ascii="Minion Pro" w:hAnsi="Minion Pro"/>
          <w:sz w:val="20"/>
          <w:szCs w:val="20"/>
        </w:rPr>
        <w:t xml:space="preserve">,  express each of the following in terms of </w:t>
      </w:r>
      <m:oMath>
        <m:acc>
          <m:accPr>
            <m:chr m:val="̃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</m:acc>
      </m:oMath>
      <w:r w:rsidR="00F76561" w:rsidRPr="00F76561">
        <w:rPr>
          <w:rFonts w:ascii="Minion Pro" w:hAnsi="Minion Pro"/>
          <w:sz w:val="20"/>
          <w:szCs w:val="20"/>
        </w:rPr>
        <w:t xml:space="preserve"> and/or </w:t>
      </w:r>
      <m:oMath>
        <m:acc>
          <m:accPr>
            <m:chr m:val="̃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</m:acc>
        <m:r>
          <w:rPr>
            <w:rFonts w:ascii="Cambria Math" w:hAnsi="Cambria Math"/>
            <w:sz w:val="20"/>
            <w:szCs w:val="20"/>
          </w:rPr>
          <m:t>.</m:t>
        </m:r>
      </m:oMath>
    </w:p>
    <w:p w:rsidR="00F76561" w:rsidRPr="008614C4" w:rsidRDefault="00FD1C41" w:rsidP="00037617">
      <w:pPr>
        <w:rPr>
          <w:rFonts w:ascii="Minion Pro" w:hAnsi="Minion Pro"/>
          <w:color w:val="FF0000"/>
          <w:sz w:val="32"/>
          <w:szCs w:val="20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BC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=-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-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+2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=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-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</m:t>
            </m:r>
          </m:e>
        </m:acc>
      </m:oMath>
      <w:r w:rsidR="00F76561" w:rsidRPr="008614C4">
        <w:rPr>
          <w:rFonts w:ascii="Minion Pro" w:hAnsi="Minion Pro"/>
          <w:color w:val="FF0000"/>
          <w:sz w:val="32"/>
          <w:szCs w:val="20"/>
        </w:rPr>
        <w:t xml:space="preserve"> </w:t>
      </w:r>
    </w:p>
    <w:p w:rsidR="00F76561" w:rsidRPr="008614C4" w:rsidRDefault="00FD1C41" w:rsidP="00037617">
      <w:pPr>
        <w:rPr>
          <w:rFonts w:ascii="Minion Pro" w:hAnsi="Minion Pro"/>
          <w:color w:val="FF0000"/>
          <w:sz w:val="32"/>
          <w:szCs w:val="20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OD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OA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BD</m:t>
            </m:r>
          </m:e>
        </m:acc>
      </m:oMath>
      <w:r w:rsidR="00F76561" w:rsidRPr="008614C4">
        <w:rPr>
          <w:rFonts w:ascii="Minion Pro" w:hAnsi="Minion Pro"/>
          <w:color w:val="FF0000"/>
          <w:sz w:val="32"/>
          <w:szCs w:val="20"/>
        </w:rPr>
        <w:t xml:space="preserve"> </w:t>
      </w:r>
      <w:r w:rsidR="008614C4" w:rsidRPr="008614C4">
        <w:rPr>
          <w:rFonts w:ascii="Minion Pro" w:hAnsi="Minion Pro"/>
          <w:color w:val="FF0000"/>
          <w:sz w:val="32"/>
          <w:szCs w:val="20"/>
        </w:rPr>
        <w:t xml:space="preserve"> </w:t>
      </w:r>
    </w:p>
    <w:p w:rsidR="008614C4" w:rsidRPr="008614C4" w:rsidRDefault="008614C4" w:rsidP="00037617">
      <w:pPr>
        <w:rPr>
          <w:rFonts w:ascii="Minion Pro" w:hAnsi="Minion Pro"/>
          <w:color w:val="FF0000"/>
          <w:sz w:val="32"/>
          <w:szCs w:val="20"/>
        </w:rPr>
      </w:pPr>
      <m:oMath>
        <m:r>
          <w:rPr>
            <w:rFonts w:ascii="Cambria Math" w:hAnsi="Cambria Math"/>
            <w:color w:val="FF0000"/>
            <w:sz w:val="32"/>
            <w:szCs w:val="20"/>
          </w:rPr>
          <m:t xml:space="preserve">        =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0"/>
              </w:rPr>
              <m:t>2</m:t>
            </m:r>
          </m:den>
        </m:f>
        <m:r>
          <w:rPr>
            <w:rFonts w:ascii="Cambria Math" w:hAnsi="Cambria Math"/>
            <w:color w:val="FF0000"/>
            <w:sz w:val="32"/>
            <w:szCs w:val="20"/>
          </w:rPr>
          <m:t>(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-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)</m:t>
        </m:r>
      </m:oMath>
      <w:r w:rsidRPr="008614C4">
        <w:rPr>
          <w:rFonts w:ascii="Minion Pro" w:hAnsi="Minion Pro"/>
          <w:color w:val="FF0000"/>
          <w:sz w:val="32"/>
          <w:szCs w:val="20"/>
        </w:rPr>
        <w:t xml:space="preserve"> </w:t>
      </w:r>
    </w:p>
    <w:p w:rsidR="008614C4" w:rsidRPr="008614C4" w:rsidRDefault="00AD08F0" w:rsidP="008614C4">
      <w:pPr>
        <w:rPr>
          <w:rFonts w:ascii="Minion Pro" w:hAnsi="Minion Pro"/>
          <w:color w:val="FF0000"/>
          <w:sz w:val="32"/>
          <w:szCs w:val="20"/>
        </w:rPr>
      </w:pPr>
      <w:r>
        <w:rPr>
          <w:rFonts w:ascii="Minion Pro" w:hAnsi="Minion Pro"/>
          <w:noProof/>
          <w:color w:val="FF0000"/>
          <w:sz w:val="32"/>
          <w:szCs w:val="20"/>
          <w:lang w:eastAsia="en-A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2147030</wp:posOffset>
                </wp:positionH>
                <wp:positionV relativeFrom="paragraph">
                  <wp:posOffset>-824515</wp:posOffset>
                </wp:positionV>
                <wp:extent cx="350640" cy="2078640"/>
                <wp:effectExtent l="38100" t="57150" r="49530" b="5524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50640" cy="20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8CD8" id="Ink 241" o:spid="_x0000_s1026" type="#_x0000_t75" style="position:absolute;margin-left:168.75pt;margin-top:-66.35pt;width:29.8pt;height:165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">
                <v:imagedata r:id="rId60" o:title=""/>
              </v:shape>
            </w:pict>
          </mc:Fallback>
        </mc:AlternateContent>
      </w:r>
      <w:r w:rsidR="008614C4">
        <w:rPr>
          <w:rFonts w:ascii="Minion Pro" w:hAnsi="Minion Pro"/>
          <w:color w:val="FF0000"/>
          <w:sz w:val="32"/>
          <w:szCs w:val="20"/>
        </w:rPr>
        <w:t xml:space="preserve">        </w:t>
      </w:r>
      <m:oMath>
        <m:r>
          <w:rPr>
            <w:rFonts w:ascii="Cambria Math" w:hAnsi="Cambria Math"/>
            <w:color w:val="FF0000"/>
            <w:sz w:val="32"/>
            <w:szCs w:val="20"/>
          </w:rPr>
          <m:t>=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</m:t>
        </m:r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0"/>
              </w:rPr>
              <m:t>2</m:t>
            </m:r>
          </m:den>
        </m:f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b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>-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0"/>
              </w:rPr>
              <m:t>2</m:t>
            </m:r>
          </m:den>
        </m:f>
        <m:acc>
          <m:accPr>
            <m:chr m:val="̃"/>
            <m:ctrlPr>
              <w:rPr>
                <w:rFonts w:ascii="Cambria Math" w:hAnsi="Cambria Math"/>
                <w:i/>
                <w:color w:val="FF0000"/>
                <w:sz w:val="32"/>
                <w:szCs w:val="20"/>
              </w:rPr>
            </m:ctrlPr>
          </m:accPr>
          <m:e>
            <m:r>
              <w:rPr>
                <w:rFonts w:ascii="Cambria Math" w:hAnsi="Cambria Math"/>
                <w:color w:val="FF0000"/>
                <w:sz w:val="32"/>
                <w:szCs w:val="20"/>
              </w:rPr>
              <m:t>a</m:t>
            </m:r>
          </m:e>
        </m:acc>
        <m:r>
          <w:rPr>
            <w:rFonts w:ascii="Cambria Math" w:hAnsi="Cambria Math"/>
            <w:color w:val="FF0000"/>
            <w:sz w:val="32"/>
            <w:szCs w:val="20"/>
          </w:rPr>
          <m:t xml:space="preserve"> </m:t>
        </m:r>
      </m:oMath>
      <w:r w:rsidR="008614C4" w:rsidRPr="008614C4">
        <w:rPr>
          <w:rFonts w:ascii="Minion Pro" w:hAnsi="Minion Pro"/>
          <w:color w:val="FF0000"/>
          <w:sz w:val="32"/>
          <w:szCs w:val="20"/>
        </w:rPr>
        <w:t xml:space="preserve"> </w:t>
      </w:r>
    </w:p>
    <w:p w:rsidR="001D4ACE" w:rsidRPr="008614C4" w:rsidRDefault="008614C4" w:rsidP="00037617">
      <w:pPr>
        <w:rPr>
          <w:rFonts w:ascii="Arial" w:hAnsi="Arial" w:cs="Arial"/>
          <w:color w:val="FF0000"/>
          <w:sz w:val="36"/>
        </w:rPr>
      </w:pPr>
      <m:oMath>
        <m:r>
          <w:rPr>
            <w:rFonts w:ascii="Cambria Math" w:hAnsi="Cambria Math"/>
            <w:color w:val="FF0000"/>
            <w:sz w:val="36"/>
          </w:rPr>
          <m:t>∴</m:t>
        </m:r>
        <m:acc>
          <m:accPr>
            <m:chr m:val="⃗"/>
            <m:ctrlPr>
              <w:rPr>
                <w:rFonts w:ascii="Cambria Math" w:hAnsi="Cambria Math"/>
                <w:i/>
                <w:color w:val="FF0000"/>
                <w:sz w:val="36"/>
              </w:rPr>
            </m:ctrlPr>
          </m:accPr>
          <m:e>
            <m:r>
              <w:rPr>
                <w:rFonts w:ascii="Cambria Math" w:hAnsi="Cambria Math"/>
                <w:color w:val="FF0000"/>
                <w:sz w:val="36"/>
              </w:rPr>
              <m:t>OD</m:t>
            </m:r>
          </m:e>
        </m:acc>
        <m:r>
          <w:rPr>
            <w:rFonts w:ascii="Cambria Math" w:hAnsi="Cambria Math" w:cs="Arial"/>
            <w:color w:val="FF0000"/>
            <w:sz w:val="36"/>
          </w:rPr>
          <m:t>=</m:t>
        </m:r>
        <m:f>
          <m:fPr>
            <m:ctrlPr>
              <w:rPr>
                <w:rFonts w:ascii="Cambria Math" w:hAnsi="Cambria Math" w:cs="Arial"/>
                <w:i/>
                <w:color w:val="FF0000"/>
                <w:sz w:val="36"/>
              </w:rPr>
            </m:ctrlPr>
          </m:fPr>
          <m:num>
            <m:acc>
              <m:accPr>
                <m:chr m:val="̃"/>
                <m:ctrlPr>
                  <w:rPr>
                    <w:rFonts w:ascii="Cambria Math" w:hAnsi="Cambria Math" w:cs="Arial"/>
                    <w:i/>
                    <w:color w:val="FF0000"/>
                    <w:sz w:val="36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  <w:sz w:val="36"/>
                  </w:rPr>
                  <m:t>a</m:t>
                </m:r>
              </m:e>
            </m:acc>
          </m:num>
          <m:den>
            <m:r>
              <w:rPr>
                <w:rFonts w:ascii="Cambria Math" w:hAnsi="Cambria Math" w:cs="Arial"/>
                <w:color w:val="FF0000"/>
                <w:sz w:val="36"/>
              </w:rPr>
              <m:t>2</m:t>
            </m:r>
          </m:den>
        </m:f>
        <m:r>
          <w:rPr>
            <w:rFonts w:ascii="Cambria Math" w:hAnsi="Cambria Math" w:cs="Arial"/>
            <w:color w:val="FF0000"/>
            <w:sz w:val="36"/>
          </w:rPr>
          <m:t>+</m:t>
        </m:r>
        <m:f>
          <m:fPr>
            <m:ctrlPr>
              <w:rPr>
                <w:rFonts w:ascii="Cambria Math" w:hAnsi="Cambria Math" w:cs="Arial"/>
                <w:i/>
                <w:color w:val="FF0000"/>
                <w:sz w:val="36"/>
              </w:rPr>
            </m:ctrlPr>
          </m:fPr>
          <m:num>
            <m:r>
              <w:rPr>
                <w:rFonts w:ascii="Cambria Math" w:hAnsi="Cambria Math" w:cs="Arial"/>
                <w:color w:val="FF0000"/>
                <w:sz w:val="36"/>
              </w:rPr>
              <m:t>3</m:t>
            </m:r>
            <m:acc>
              <m:accPr>
                <m:chr m:val="̃"/>
                <m:ctrlPr>
                  <w:rPr>
                    <w:rFonts w:ascii="Cambria Math" w:hAnsi="Cambria Math" w:cs="Arial"/>
                    <w:i/>
                    <w:color w:val="FF0000"/>
                    <w:sz w:val="36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  <w:sz w:val="36"/>
                  </w:rPr>
                  <m:t>b</m:t>
                </m:r>
              </m:e>
            </m:acc>
          </m:num>
          <m:den>
            <m:r>
              <w:rPr>
                <w:rFonts w:ascii="Cambria Math" w:hAnsi="Cambria Math" w:cs="Arial"/>
                <w:color w:val="FF0000"/>
                <w:sz w:val="36"/>
              </w:rPr>
              <m:t>2</m:t>
            </m:r>
          </m:den>
        </m:f>
      </m:oMath>
      <w:r w:rsidRPr="008614C4">
        <w:rPr>
          <w:rFonts w:ascii="Arial" w:hAnsi="Arial" w:cs="Arial"/>
          <w:color w:val="FF0000"/>
          <w:sz w:val="36"/>
        </w:rPr>
        <w:t xml:space="preserve"> </w:t>
      </w:r>
    </w:p>
    <w:p w:rsidR="00A569B3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3627710</wp:posOffset>
                </wp:positionH>
                <wp:positionV relativeFrom="paragraph">
                  <wp:posOffset>18315</wp:posOffset>
                </wp:positionV>
                <wp:extent cx="213480" cy="108360"/>
                <wp:effectExtent l="38100" t="38100" r="72390" b="444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134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F6D24" id="Ink 237" o:spid="_x0000_s1026" type="#_x0000_t75" style="position:absolute;margin-left:284.1pt;margin-top:1.15pt;width:19.4pt;height:10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">
                <v:imagedata r:id="rId62" o:title=""/>
              </v:shape>
            </w:pict>
          </mc:Fallback>
        </mc:AlternateContent>
      </w:r>
    </w:p>
    <w:p w:rsidR="001D4ACE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5250590</wp:posOffset>
                </wp:positionH>
                <wp:positionV relativeFrom="paragraph">
                  <wp:posOffset>142250</wp:posOffset>
                </wp:positionV>
                <wp:extent cx="360" cy="360"/>
                <wp:effectExtent l="57150" t="57150" r="57150" b="5715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F1E1A" id="Ink 239" o:spid="_x0000_s1026" type="#_x0000_t75" style="position:absolute;margin-left:412.25pt;margin-top:10pt;width:2.45pt;height: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">
                <v:imagedata r:id="rId64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3653270</wp:posOffset>
                </wp:positionH>
                <wp:positionV relativeFrom="paragraph">
                  <wp:posOffset>-53350</wp:posOffset>
                </wp:positionV>
                <wp:extent cx="128520" cy="233640"/>
                <wp:effectExtent l="57150" t="38100" r="24130" b="7175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85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69F52" id="Ink 236" o:spid="_x0000_s1026" type="#_x0000_t75" style="position:absolute;margin-left:285.65pt;margin-top:-5.6pt;width:14.05pt;height:21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">
                <v:imagedata r:id="rId66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3418910</wp:posOffset>
                </wp:positionH>
                <wp:positionV relativeFrom="paragraph">
                  <wp:posOffset>-42190</wp:posOffset>
                </wp:positionV>
                <wp:extent cx="177480" cy="212400"/>
                <wp:effectExtent l="57150" t="57150" r="32385" b="7366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77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639E9" id="Ink 235" o:spid="_x0000_s1026" type="#_x0000_t75" style="position:absolute;margin-left:267.2pt;margin-top:-4.85pt;width:16.25pt;height:2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">
                <v:imagedata r:id="rId68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5141870</wp:posOffset>
                </wp:positionH>
                <wp:positionV relativeFrom="paragraph">
                  <wp:posOffset>185690</wp:posOffset>
                </wp:positionV>
                <wp:extent cx="171720" cy="159480"/>
                <wp:effectExtent l="57150" t="38100" r="19050" b="8826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17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B8D0E" id="Ink 226" o:spid="_x0000_s1026" type="#_x0000_t75" style="position:absolute;margin-left:402.8pt;margin-top:12.8pt;width:15.85pt;height:16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">
                <v:imagedata r:id="rId7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13310</wp:posOffset>
                </wp:positionH>
                <wp:positionV relativeFrom="paragraph">
                  <wp:posOffset>189650</wp:posOffset>
                </wp:positionV>
                <wp:extent cx="99360" cy="204480"/>
                <wp:effectExtent l="57150" t="38100" r="34290" b="8128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93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F4B59" id="Ink 222" o:spid="_x0000_s1026" type="#_x0000_t75" style="position:absolute;margin-left:-.9pt;margin-top:13.6pt;width:11.7pt;height:19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">
                <v:imagedata r:id="rId72" o:title=""/>
              </v:shape>
            </w:pict>
          </mc:Fallback>
        </mc:AlternateContent>
      </w:r>
    </w:p>
    <w:p w:rsidR="00641B80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3200390</wp:posOffset>
                </wp:positionH>
                <wp:positionV relativeFrom="paragraph">
                  <wp:posOffset>-77135</wp:posOffset>
                </wp:positionV>
                <wp:extent cx="155520" cy="250920"/>
                <wp:effectExtent l="38100" t="57150" r="16510" b="7302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555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F78E9" id="Ink 234" o:spid="_x0000_s1026" type="#_x0000_t75" style="position:absolute;margin-left:251.25pt;margin-top:-8.05pt;width:15.15pt;height:22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">
                <v:imagedata r:id="rId74" o:title=""/>
              </v:shape>
            </w:pict>
          </mc:Fallback>
        </mc:AlternateContent>
      </w:r>
      <w:r w:rsidR="008614C4">
        <w:rPr>
          <w:rFonts w:ascii="Arial" w:hAnsi="Arial" w:cs="Arial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38735</wp:posOffset>
                </wp:positionV>
                <wp:extent cx="4404360" cy="1104900"/>
                <wp:effectExtent l="19050" t="19050" r="34290" b="762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4360" cy="1104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934B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6.5pt;margin-top:3.05pt;width:346.8pt;height:8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" strokecolor="black [3213]" strokeweight="2.25pt">
                <v:stroke endarrow="block"/>
              </v:shape>
            </w:pict>
          </mc:Fallback>
        </mc:AlternateContent>
      </w:r>
      <w:r w:rsidR="00ED5068">
        <w:rPr>
          <w:rFonts w:ascii="Arial" w:hAnsi="Arial" w:cs="Arial"/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6D797E" wp14:editId="3CDA84B4">
                <wp:simplePos x="0" y="0"/>
                <wp:positionH relativeFrom="column">
                  <wp:posOffset>194310</wp:posOffset>
                </wp:positionH>
                <wp:positionV relativeFrom="paragraph">
                  <wp:posOffset>23495</wp:posOffset>
                </wp:positionV>
                <wp:extent cx="4876800" cy="2057400"/>
                <wp:effectExtent l="0" t="0" r="19050" b="19050"/>
                <wp:wrapNone/>
                <wp:docPr id="13" name="Trapezoi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76800" cy="2057400"/>
                        </a:xfrm>
                        <a:custGeom>
                          <a:avLst/>
                          <a:gdLst>
                            <a:gd name="connsiteX0" fmla="*/ 0 w 5234940"/>
                            <a:gd name="connsiteY0" fmla="*/ 2065020 h 2065020"/>
                            <a:gd name="connsiteX1" fmla="*/ 516255 w 5234940"/>
                            <a:gd name="connsiteY1" fmla="*/ 0 h 2065020"/>
                            <a:gd name="connsiteX2" fmla="*/ 4718685 w 5234940"/>
                            <a:gd name="connsiteY2" fmla="*/ 0 h 2065020"/>
                            <a:gd name="connsiteX3" fmla="*/ 5234940 w 5234940"/>
                            <a:gd name="connsiteY3" fmla="*/ 2065020 h 2065020"/>
                            <a:gd name="connsiteX4" fmla="*/ 0 w 5234940"/>
                            <a:gd name="connsiteY4" fmla="*/ 2065020 h 2065020"/>
                            <a:gd name="connsiteX0" fmla="*/ 0 w 5234940"/>
                            <a:gd name="connsiteY0" fmla="*/ 2065020 h 2065020"/>
                            <a:gd name="connsiteX1" fmla="*/ 1864995 w 5234940"/>
                            <a:gd name="connsiteY1" fmla="*/ 7620 h 2065020"/>
                            <a:gd name="connsiteX2" fmla="*/ 4718685 w 5234940"/>
                            <a:gd name="connsiteY2" fmla="*/ 0 h 2065020"/>
                            <a:gd name="connsiteX3" fmla="*/ 5234940 w 5234940"/>
                            <a:gd name="connsiteY3" fmla="*/ 2065020 h 2065020"/>
                            <a:gd name="connsiteX4" fmla="*/ 0 w 5234940"/>
                            <a:gd name="connsiteY4" fmla="*/ 2065020 h 2065020"/>
                            <a:gd name="connsiteX0" fmla="*/ 0 w 5234940"/>
                            <a:gd name="connsiteY0" fmla="*/ 2057400 h 2057400"/>
                            <a:gd name="connsiteX1" fmla="*/ 1864995 w 5234940"/>
                            <a:gd name="connsiteY1" fmla="*/ 0 h 2057400"/>
                            <a:gd name="connsiteX2" fmla="*/ 4025265 w 5234940"/>
                            <a:gd name="connsiteY2" fmla="*/ 0 h 2057400"/>
                            <a:gd name="connsiteX3" fmla="*/ 5234940 w 5234940"/>
                            <a:gd name="connsiteY3" fmla="*/ 2057400 h 2057400"/>
                            <a:gd name="connsiteX4" fmla="*/ 0 w 5234940"/>
                            <a:gd name="connsiteY4" fmla="*/ 2057400 h 2057400"/>
                            <a:gd name="connsiteX0" fmla="*/ 0 w 4876800"/>
                            <a:gd name="connsiteY0" fmla="*/ 2057400 h 2057400"/>
                            <a:gd name="connsiteX1" fmla="*/ 1864995 w 4876800"/>
                            <a:gd name="connsiteY1" fmla="*/ 0 h 2057400"/>
                            <a:gd name="connsiteX2" fmla="*/ 4025265 w 4876800"/>
                            <a:gd name="connsiteY2" fmla="*/ 0 h 2057400"/>
                            <a:gd name="connsiteX3" fmla="*/ 4876800 w 4876800"/>
                            <a:gd name="connsiteY3" fmla="*/ 2057400 h 2057400"/>
                            <a:gd name="connsiteX4" fmla="*/ 0 w 4876800"/>
                            <a:gd name="connsiteY4" fmla="*/ 2057400 h 2057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876800" h="2057400">
                              <a:moveTo>
                                <a:pt x="0" y="2057400"/>
                              </a:moveTo>
                              <a:lnTo>
                                <a:pt x="1864995" y="0"/>
                              </a:lnTo>
                              <a:lnTo>
                                <a:pt x="4025265" y="0"/>
                              </a:lnTo>
                              <a:lnTo>
                                <a:pt x="4876800" y="2057400"/>
                              </a:lnTo>
                              <a:lnTo>
                                <a:pt x="0" y="205740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CB315" id="Trapezoid 13" o:spid="_x0000_s1026" style="position:absolute;margin-left:15.3pt;margin-top:1.85pt;width:384pt;height:162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76800,2057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" path="m,2057400l1864995,,4025265,r851535,2057400l,2057400xe" filled="f" strokecolor="red" strokeweight="2pt">
                <v:path arrowok="t" o:connecttype="custom" o:connectlocs="0,2057400;1864995,0;4025265,0;4876800,2057400;0,2057400" o:connectangles="0,0,0,0,0"/>
              </v:shape>
            </w:pict>
          </mc:Fallback>
        </mc:AlternateContent>
      </w:r>
    </w:p>
    <w:p w:rsidR="00641B80" w:rsidRDefault="00641B80" w:rsidP="00037617">
      <w:pPr>
        <w:rPr>
          <w:rFonts w:ascii="Arial" w:hAnsi="Arial" w:cs="Arial"/>
          <w:b/>
        </w:rPr>
      </w:pPr>
    </w:p>
    <w:p w:rsidR="00641B80" w:rsidRDefault="00641B80" w:rsidP="00037617">
      <w:pPr>
        <w:rPr>
          <w:rFonts w:ascii="Arial" w:hAnsi="Arial" w:cs="Arial"/>
          <w:b/>
        </w:rPr>
      </w:pPr>
    </w:p>
    <w:p w:rsidR="00641B80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5253470</wp:posOffset>
                </wp:positionH>
                <wp:positionV relativeFrom="paragraph">
                  <wp:posOffset>-19610</wp:posOffset>
                </wp:positionV>
                <wp:extent cx="258120" cy="280440"/>
                <wp:effectExtent l="38100" t="38100" r="66040" b="628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81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8354F" id="Ink 238" o:spid="_x0000_s1026" type="#_x0000_t75" style="position:absolute;margin-left:411.8pt;margin-top:-1.85pt;width:22.45pt;height:24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">
                <v:imagedata r:id="rId76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687590</wp:posOffset>
                </wp:positionH>
                <wp:positionV relativeFrom="paragraph">
                  <wp:posOffset>175150</wp:posOffset>
                </wp:positionV>
                <wp:extent cx="155880" cy="72000"/>
                <wp:effectExtent l="57150" t="57150" r="0" b="6159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558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A68D" id="Ink 233" o:spid="_x0000_s1026" type="#_x0000_t75" style="position:absolute;margin-left:52.4pt;margin-top:12.5pt;width:14.75pt;height:8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">
                <v:imagedata r:id="rId78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1155950</wp:posOffset>
                </wp:positionH>
                <wp:positionV relativeFrom="paragraph">
                  <wp:posOffset>121510</wp:posOffset>
                </wp:positionV>
                <wp:extent cx="198720" cy="185400"/>
                <wp:effectExtent l="57150" t="38100" r="49530" b="6286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987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275B9" id="Ink 231" o:spid="_x0000_s1026" type="#_x0000_t75" style="position:absolute;margin-left:89.4pt;margin-top:9.1pt;width:19.35pt;height:16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">
                <v:imagedata r:id="rId8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4723550</wp:posOffset>
                </wp:positionH>
                <wp:positionV relativeFrom="paragraph">
                  <wp:posOffset>83350</wp:posOffset>
                </wp:positionV>
                <wp:extent cx="162000" cy="200160"/>
                <wp:effectExtent l="57150" t="57150" r="28575" b="666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620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77E9" id="Ink 227" o:spid="_x0000_s1026" type="#_x0000_t75" style="position:absolute;margin-left:370.05pt;margin-top:4.7pt;width:16.65pt;height:18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">
                <v:imagedata r:id="rId82" o:title=""/>
              </v:shape>
            </w:pict>
          </mc:Fallback>
        </mc:AlternateContent>
      </w:r>
    </w:p>
    <w:p w:rsidR="00641B80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725390</wp:posOffset>
                </wp:positionH>
                <wp:positionV relativeFrom="paragraph">
                  <wp:posOffset>61365</wp:posOffset>
                </wp:positionV>
                <wp:extent cx="126360" cy="176400"/>
                <wp:effectExtent l="57150" t="57150" r="83820" b="7175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63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59ED0" id="Ink 232" o:spid="_x0000_s1026" type="#_x0000_t75" style="position:absolute;margin-left:55pt;margin-top:3.05pt;width:14pt;height:17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">
                <v:imagedata r:id="rId84" o:title=""/>
              </v:shape>
            </w:pict>
          </mc:Fallback>
        </mc:AlternateContent>
      </w:r>
    </w:p>
    <w:p w:rsidR="00641B80" w:rsidRDefault="00641B80" w:rsidP="00037617">
      <w:pPr>
        <w:rPr>
          <w:rFonts w:ascii="Arial" w:hAnsi="Arial" w:cs="Arial"/>
          <w:b/>
        </w:rPr>
      </w:pPr>
    </w:p>
    <w:p w:rsidR="009D7E58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3138110</wp:posOffset>
                </wp:positionH>
                <wp:positionV relativeFrom="paragraph">
                  <wp:posOffset>112350</wp:posOffset>
                </wp:positionV>
                <wp:extent cx="139680" cy="218520"/>
                <wp:effectExtent l="57150" t="57150" r="0" b="6731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96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18CCE" id="Ink 228" o:spid="_x0000_s1026" type="#_x0000_t75" style="position:absolute;margin-left:245.3pt;margin-top:6.8pt;width:14.95pt;height:20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">
                <v:imagedata r:id="rId86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4353830</wp:posOffset>
                </wp:positionH>
                <wp:positionV relativeFrom="paragraph">
                  <wp:posOffset>85350</wp:posOffset>
                </wp:positionV>
                <wp:extent cx="143280" cy="233280"/>
                <wp:effectExtent l="57150" t="57150" r="9525" b="7175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432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9AAB" id="Ink 225" o:spid="_x0000_s1026" type="#_x0000_t75" style="position:absolute;margin-left:340.85pt;margin-top:4.8pt;width:15.2pt;height:22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">
                <v:imagedata r:id="rId88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1769750</wp:posOffset>
                </wp:positionH>
                <wp:positionV relativeFrom="paragraph">
                  <wp:posOffset>275790</wp:posOffset>
                </wp:positionV>
                <wp:extent cx="110160" cy="18000"/>
                <wp:effectExtent l="57150" t="38100" r="61595" b="5842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01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34714" id="Ink 224" o:spid="_x0000_s1026" type="#_x0000_t75" style="position:absolute;margin-left:137.7pt;margin-top:20.6pt;width:10.65pt;height: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">
                <v:imagedata r:id="rId9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1761470</wp:posOffset>
                </wp:positionH>
                <wp:positionV relativeFrom="paragraph">
                  <wp:posOffset>158430</wp:posOffset>
                </wp:positionV>
                <wp:extent cx="122760" cy="220680"/>
                <wp:effectExtent l="38100" t="57150" r="86995" b="8445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27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06F8" id="Ink 223" o:spid="_x0000_s1026" type="#_x0000_t75" style="position:absolute;margin-left:136.7pt;margin-top:10.45pt;width:13.4pt;height:21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">
                <v:imagedata r:id="rId92" o:title=""/>
              </v:shape>
            </w:pict>
          </mc:Fallback>
        </mc:AlternateContent>
      </w:r>
    </w:p>
    <w:p w:rsidR="008C1F76" w:rsidRDefault="00AD08F0" w:rsidP="008C1F76">
      <w:pPr>
        <w:pStyle w:val="i-numberedlist2"/>
        <w:jc w:val="right"/>
        <w:rPr>
          <w:rStyle w:val="i-listbold"/>
        </w:rPr>
      </w:pPr>
      <w:r>
        <w:rPr>
          <w:rFonts w:ascii="Minion Pro" w:hAnsi="Minion Pro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3339710</wp:posOffset>
                </wp:positionH>
                <wp:positionV relativeFrom="paragraph">
                  <wp:posOffset>9725</wp:posOffset>
                </wp:positionV>
                <wp:extent cx="193320" cy="60120"/>
                <wp:effectExtent l="38100" t="57150" r="16510" b="736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933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54E2" id="Ink 230" o:spid="_x0000_s1026" type="#_x0000_t75" style="position:absolute;margin-left:261.2pt;margin-top:-1.2pt;width:17.8pt;height:8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">
                <v:imagedata r:id="rId94" o:title=""/>
              </v:shape>
            </w:pict>
          </mc:Fallback>
        </mc:AlternateContent>
      </w:r>
      <w:r w:rsidR="008C1F76">
        <w:rPr>
          <w:rStyle w:val="i-listbold"/>
        </w:rPr>
        <w:tab/>
      </w:r>
      <w:r w:rsidR="008C1F76">
        <w:rPr>
          <w:rStyle w:val="i-listnumber"/>
        </w:rPr>
        <w:t>[5 marks]</w:t>
      </w:r>
    </w:p>
    <w:p w:rsidR="009D7E58" w:rsidRDefault="00AD08F0" w:rsidP="0003761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3294350</wp:posOffset>
                </wp:positionH>
                <wp:positionV relativeFrom="paragraph">
                  <wp:posOffset>-113230</wp:posOffset>
                </wp:positionV>
                <wp:extent cx="137160" cy="294840"/>
                <wp:effectExtent l="57150" t="57150" r="72390" b="863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3716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36131" id="Ink 229" o:spid="_x0000_s1026" type="#_x0000_t75" style="position:absolute;margin-left:257.55pt;margin-top:-10.55pt;width:14.7pt;height:2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">
                <v:imagedata r:id="rId96" o:title=""/>
              </v:shape>
            </w:pict>
          </mc:Fallback>
        </mc:AlternateContent>
      </w:r>
    </w:p>
    <w:p w:rsidR="00602AC9" w:rsidRDefault="00602AC9" w:rsidP="00037617">
      <w:pPr>
        <w:rPr>
          <w:rFonts w:ascii="Arial" w:hAnsi="Arial" w:cs="Arial"/>
          <w:b/>
        </w:rPr>
      </w:pPr>
    </w:p>
    <w:p w:rsidR="00602AC9" w:rsidRDefault="00602AC9" w:rsidP="00037617">
      <w:pPr>
        <w:rPr>
          <w:rFonts w:ascii="Arial" w:hAnsi="Arial" w:cs="Arial"/>
          <w:b/>
        </w:rPr>
      </w:pPr>
    </w:p>
    <w:p w:rsidR="009D7E58" w:rsidRDefault="009D7E58" w:rsidP="00037617">
      <w:pPr>
        <w:rPr>
          <w:rFonts w:ascii="Arial" w:hAnsi="Arial" w:cs="Arial"/>
          <w:b/>
        </w:rPr>
      </w:pPr>
    </w:p>
    <w:p w:rsidR="009D7E58" w:rsidRDefault="009D7E58" w:rsidP="00037617">
      <w:pPr>
        <w:rPr>
          <w:rFonts w:ascii="Arial" w:hAnsi="Arial" w:cs="Arial"/>
          <w:b/>
        </w:rPr>
      </w:pPr>
    </w:p>
    <w:p w:rsidR="00641B80" w:rsidRDefault="00641B80" w:rsidP="00037617">
      <w:pPr>
        <w:rPr>
          <w:rFonts w:ascii="Arial" w:hAnsi="Arial" w:cs="Arial"/>
          <w:b/>
        </w:rPr>
      </w:pPr>
    </w:p>
    <w:p w:rsidR="00641B80" w:rsidRDefault="00641B80" w:rsidP="00037617">
      <w:pPr>
        <w:rPr>
          <w:rFonts w:ascii="Arial" w:hAnsi="Arial" w:cs="Arial"/>
          <w:b/>
        </w:rPr>
      </w:pPr>
    </w:p>
    <w:p w:rsidR="00641B80" w:rsidRDefault="00641B80" w:rsidP="00037617">
      <w:pPr>
        <w:rPr>
          <w:rFonts w:ascii="Arial" w:hAnsi="Arial" w:cs="Arial"/>
          <w:b/>
        </w:rPr>
      </w:pPr>
    </w:p>
    <w:tbl>
      <w:tblPr>
        <w:tblpPr w:leftFromText="180" w:rightFromText="180" w:vertAnchor="page" w:horzAnchor="page" w:tblpX="3601" w:tblpY="871"/>
        <w:tblW w:w="776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763"/>
      </w:tblGrid>
      <w:tr w:rsidR="00641B80" w:rsidRPr="005D79A0" w:rsidTr="00641B80">
        <w:trPr>
          <w:trHeight w:val="1689"/>
        </w:trPr>
        <w:tc>
          <w:tcPr>
            <w:tcW w:w="7763" w:type="dxa"/>
          </w:tcPr>
          <w:p w:rsidR="00641B80" w:rsidRDefault="00641B80" w:rsidP="00641B80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</w:p>
          <w:p w:rsidR="00641B80" w:rsidRPr="00677DF7" w:rsidRDefault="00641B80" w:rsidP="00641B80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  <w:r w:rsidRPr="00677DF7">
              <w:rPr>
                <w:b/>
                <w:sz w:val="28"/>
                <w:u w:val="single"/>
              </w:rPr>
              <w:t>MATHEMATICS DEPARTMENT</w:t>
            </w:r>
            <w:r w:rsidR="00804236">
              <w:rPr>
                <w:b/>
                <w:sz w:val="28"/>
                <w:u w:val="single"/>
              </w:rPr>
              <w:t xml:space="preserve"> 2015</w:t>
            </w:r>
            <w:r w:rsidRPr="00677DF7">
              <w:rPr>
                <w:b/>
                <w:sz w:val="28"/>
                <w:u w:val="single"/>
              </w:rPr>
              <w:t xml:space="preserve"> </w:t>
            </w:r>
          </w:p>
          <w:p w:rsidR="00641B80" w:rsidRPr="005D79A0" w:rsidRDefault="00641B80" w:rsidP="00641B80">
            <w:pPr>
              <w:ind w:left="567" w:hanging="567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Year 11 Specialist - Test Number 1 – Basic Vectors</w:t>
            </w:r>
            <w:r w:rsidRPr="005D79A0">
              <w:rPr>
                <w:b/>
                <w:sz w:val="36"/>
              </w:rPr>
              <w:t xml:space="preserve"> </w:t>
            </w:r>
            <w:r w:rsidRPr="0010046A">
              <w:rPr>
                <w:b/>
                <w:sz w:val="44"/>
                <w:szCs w:val="44"/>
              </w:rPr>
              <w:t xml:space="preserve">Resource </w:t>
            </w:r>
            <w:r>
              <w:rPr>
                <w:b/>
                <w:sz w:val="44"/>
                <w:szCs w:val="44"/>
              </w:rPr>
              <w:t>Rich</w:t>
            </w:r>
            <w:r w:rsidRPr="0010046A">
              <w:rPr>
                <w:b/>
                <w:sz w:val="44"/>
                <w:szCs w:val="44"/>
              </w:rPr>
              <w:t xml:space="preserve"> Section</w:t>
            </w:r>
          </w:p>
          <w:p w:rsidR="00641B80" w:rsidRPr="005D79A0" w:rsidRDefault="00641B80" w:rsidP="00641B80">
            <w:pPr>
              <w:ind w:left="567" w:hanging="567"/>
              <w:jc w:val="center"/>
            </w:pPr>
          </w:p>
        </w:tc>
      </w:tr>
    </w:tbl>
    <w:p w:rsidR="00641B80" w:rsidRDefault="00641B80" w:rsidP="00037617">
      <w:pPr>
        <w:rPr>
          <w:rFonts w:ascii="Arial" w:hAnsi="Arial" w:cs="Arial"/>
          <w:b/>
        </w:rPr>
      </w:pPr>
    </w:p>
    <w:p w:rsidR="00641B80" w:rsidRDefault="00641B80" w:rsidP="00037617">
      <w:pPr>
        <w:rPr>
          <w:rFonts w:ascii="Arial" w:hAnsi="Arial" w:cs="Arial"/>
          <w:b/>
        </w:rPr>
      </w:pPr>
      <w:r>
        <w:rPr>
          <w:noProof/>
          <w:lang w:eastAsia="en-AU"/>
        </w:rPr>
        <w:drawing>
          <wp:anchor distT="0" distB="0" distL="114300" distR="114300" simplePos="0" relativeHeight="251680768" behindDoc="0" locked="0" layoutInCell="0" allowOverlap="0" wp14:anchorId="44C84616" wp14:editId="52358C43">
            <wp:simplePos x="0" y="0"/>
            <wp:positionH relativeFrom="margin">
              <wp:align>left</wp:align>
            </wp:positionH>
            <wp:positionV relativeFrom="margin">
              <wp:posOffset>337185</wp:posOffset>
            </wp:positionV>
            <wp:extent cx="1231834" cy="1320800"/>
            <wp:effectExtent l="0" t="0" r="6985" b="0"/>
            <wp:wrapNone/>
            <wp:docPr id="1" name="Picture 1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834" cy="132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B80" w:rsidRDefault="00641B80" w:rsidP="00037617">
      <w:pPr>
        <w:rPr>
          <w:rFonts w:ascii="Arial" w:hAnsi="Arial" w:cs="Arial"/>
          <w:b/>
        </w:rPr>
      </w:pPr>
    </w:p>
    <w:p w:rsidR="00641B80" w:rsidRDefault="00641B80" w:rsidP="00037617">
      <w:pPr>
        <w:rPr>
          <w:rFonts w:ascii="Arial" w:hAnsi="Arial" w:cs="Arial"/>
          <w:b/>
        </w:rPr>
      </w:pPr>
    </w:p>
    <w:p w:rsidR="00602AC9" w:rsidRDefault="00602AC9" w:rsidP="00037617">
      <w:pPr>
        <w:rPr>
          <w:rFonts w:ascii="Arial" w:hAnsi="Arial" w:cs="Arial"/>
          <w:b/>
        </w:rPr>
      </w:pPr>
    </w:p>
    <w:p w:rsidR="00037617" w:rsidRPr="00AE5866" w:rsidRDefault="00037617" w:rsidP="00037617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Name: ______</w:t>
      </w:r>
      <w:r w:rsidR="00395B16">
        <w:rPr>
          <w:rFonts w:ascii="Arial" w:hAnsi="Arial" w:cs="Arial"/>
          <w:b/>
          <w:color w:val="FF0000"/>
        </w:rPr>
        <w:t>SOLUTIONS</w:t>
      </w:r>
      <w:r w:rsidRPr="00AE5866">
        <w:rPr>
          <w:rFonts w:ascii="Arial" w:hAnsi="Arial" w:cs="Arial"/>
          <w:b/>
        </w:rPr>
        <w:t>____________________    Teacher: __________________</w:t>
      </w:r>
    </w:p>
    <w:p w:rsidR="00037617" w:rsidRPr="00AE5866" w:rsidRDefault="00037617" w:rsidP="00037617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 xml:space="preserve">Marks: </w:t>
      </w:r>
      <w:r>
        <w:rPr>
          <w:rFonts w:ascii="Arial" w:hAnsi="Arial" w:cs="Arial"/>
          <w:b/>
        </w:rPr>
        <w:t xml:space="preserve">                     </w:t>
      </w:r>
      <w:r>
        <w:rPr>
          <w:rFonts w:ascii="Arial" w:hAnsi="Arial" w:cs="Arial"/>
          <w:b/>
        </w:rPr>
        <w:tab/>
      </w:r>
      <w:r w:rsidR="00C2189A">
        <w:rPr>
          <w:rFonts w:ascii="Arial" w:hAnsi="Arial" w:cs="Arial"/>
          <w:b/>
        </w:rPr>
        <w:t>2</w:t>
      </w:r>
      <w:r w:rsidR="00641B80">
        <w:rPr>
          <w:rFonts w:ascii="Arial" w:hAnsi="Arial" w:cs="Arial"/>
          <w:b/>
        </w:rPr>
        <w:t>0</w:t>
      </w:r>
      <w:r w:rsidRPr="00AE5866">
        <w:rPr>
          <w:rFonts w:ascii="Arial" w:hAnsi="Arial" w:cs="Arial"/>
          <w:b/>
        </w:rPr>
        <w:tab/>
      </w:r>
      <w:r w:rsidRPr="00AE5866">
        <w:rPr>
          <w:rFonts w:ascii="Arial" w:hAnsi="Arial" w:cs="Arial"/>
          <w:b/>
        </w:rPr>
        <w:tab/>
        <w:t xml:space="preserve">   </w:t>
      </w:r>
    </w:p>
    <w:p w:rsidR="00037617" w:rsidRDefault="00037617" w:rsidP="00037617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Time Allowed</w:t>
      </w:r>
      <w:r>
        <w:rPr>
          <w:rFonts w:ascii="Arial" w:hAnsi="Arial" w:cs="Arial"/>
          <w:b/>
        </w:rPr>
        <w:t xml:space="preserve">: </w:t>
      </w:r>
      <w:r>
        <w:rPr>
          <w:rFonts w:ascii="Arial" w:hAnsi="Arial" w:cs="Arial"/>
          <w:b/>
        </w:rPr>
        <w:tab/>
      </w:r>
      <w:r w:rsidR="00C2189A">
        <w:rPr>
          <w:rFonts w:ascii="Arial" w:hAnsi="Arial" w:cs="Arial"/>
          <w:b/>
        </w:rPr>
        <w:t>20</w:t>
      </w:r>
      <w:r w:rsidRPr="00AE5866">
        <w:rPr>
          <w:rFonts w:ascii="Arial" w:hAnsi="Arial" w:cs="Arial"/>
          <w:b/>
        </w:rPr>
        <w:t xml:space="preserve"> minutes</w:t>
      </w:r>
    </w:p>
    <w:p w:rsidR="00037617" w:rsidRPr="0010046A" w:rsidRDefault="00037617" w:rsidP="00037617">
      <w:pPr>
        <w:rPr>
          <w:rFonts w:ascii="Arial" w:hAnsi="Arial" w:cs="Arial"/>
        </w:rPr>
      </w:pPr>
      <w:r>
        <w:rPr>
          <w:rFonts w:ascii="Arial" w:hAnsi="Arial" w:cs="Arial"/>
          <w:b/>
        </w:rPr>
        <w:br/>
      </w:r>
      <w:r w:rsidRPr="00AE5866">
        <w:rPr>
          <w:rFonts w:ascii="Arial" w:hAnsi="Arial" w:cs="Arial"/>
          <w:b/>
          <w:u w:val="single"/>
        </w:rPr>
        <w:t>Instructions:</w:t>
      </w:r>
      <w:r w:rsidRPr="00AE586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  <w:r w:rsidRPr="00AE5866">
        <w:rPr>
          <w:rFonts w:ascii="Arial" w:hAnsi="Arial" w:cs="Arial"/>
        </w:rPr>
        <w:t xml:space="preserve">You </w:t>
      </w:r>
      <w:r w:rsidRPr="00AE5866">
        <w:rPr>
          <w:rFonts w:ascii="Arial" w:hAnsi="Arial" w:cs="Arial"/>
          <w:b/>
        </w:rPr>
        <w:t>ARE</w:t>
      </w:r>
      <w:r w:rsidRPr="00AE586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allowed 1 page of notes (both sides</w:t>
      </w:r>
      <w:r w:rsidR="00241F87">
        <w:rPr>
          <w:rFonts w:ascii="Arial" w:hAnsi="Arial" w:cs="Arial"/>
        </w:rPr>
        <w:t xml:space="preserve">) and a </w:t>
      </w:r>
      <w:r w:rsidR="003D0225">
        <w:rPr>
          <w:rFonts w:ascii="Arial" w:hAnsi="Arial" w:cs="Arial"/>
        </w:rPr>
        <w:t>CAS</w:t>
      </w:r>
      <w:r w:rsidR="00241F87">
        <w:rPr>
          <w:rFonts w:ascii="Arial" w:hAnsi="Arial" w:cs="Arial"/>
        </w:rPr>
        <w:t xml:space="preserve"> calculator.</w:t>
      </w:r>
      <w:r w:rsidR="00241F87">
        <w:rPr>
          <w:rFonts w:ascii="Arial" w:hAnsi="Arial" w:cs="Arial"/>
        </w:rPr>
        <w:br/>
      </w:r>
      <w:r w:rsidR="00241F87">
        <w:rPr>
          <w:rFonts w:ascii="Arial" w:hAnsi="Arial" w:cs="Arial"/>
        </w:rPr>
        <w:br/>
      </w:r>
      <w:r w:rsidRPr="00037617">
        <w:rPr>
          <w:rFonts w:ascii="Arial" w:hAnsi="Arial" w:cs="Arial"/>
          <w:b/>
          <w:i/>
        </w:rPr>
        <w:t xml:space="preserve">You must show your working </w:t>
      </w:r>
      <w:r w:rsidR="00241F87">
        <w:rPr>
          <w:rFonts w:ascii="Arial" w:hAnsi="Arial" w:cs="Arial"/>
          <w:b/>
          <w:i/>
        </w:rPr>
        <w:t>to receive full marks whenever a question is worth more than 2 marks.</w:t>
      </w:r>
    </w:p>
    <w:p w:rsidR="00037617" w:rsidRDefault="00037617" w:rsidP="00037617">
      <w:pPr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  <w:r w:rsidRPr="00AE5866">
        <w:rPr>
          <w:rFonts w:ascii="Arial" w:hAnsi="Arial" w:cs="Arial"/>
        </w:rPr>
        <w:t xml:space="preserve"> </w:t>
      </w:r>
    </w:p>
    <w:p w:rsidR="009D7E58" w:rsidRDefault="000256EB" w:rsidP="009D7E58">
      <w:pPr>
        <w:pStyle w:val="NL"/>
      </w:pPr>
      <w:r>
        <w:rPr>
          <w:rStyle w:val="i-listnumber"/>
        </w:rPr>
        <w:t>1</w:t>
      </w:r>
      <w:r w:rsidR="00CD2C38">
        <w:rPr>
          <w:rStyle w:val="i-listnumber"/>
        </w:rPr>
        <w:t>6</w:t>
      </w:r>
      <w:r w:rsidR="004B6E82">
        <w:rPr>
          <w:rStyle w:val="i-listnumber"/>
        </w:rPr>
        <w:tab/>
      </w:r>
      <w:r w:rsidR="009D7E58">
        <w:t xml:space="preserve">Given </w:t>
      </w:r>
      <w:r w:rsidR="009D7E58">
        <w:rPr>
          <w:rStyle w:val="i-listbold"/>
        </w:rPr>
        <w:t xml:space="preserve">f </w:t>
      </w:r>
      <w:r w:rsidR="009D7E58" w:rsidRPr="002C6DC6">
        <w:rPr>
          <w:rStyle w:val="MinonMath"/>
        </w:rPr>
        <w:t>=</w:t>
      </w:r>
      <w:r w:rsidR="009D7E58">
        <w:t xml:space="preserve"> (20, 46</w:t>
      </w:r>
      <w:r w:rsidR="009D7E58" w:rsidRPr="00EA57F4">
        <w:rPr>
          <w:rStyle w:val="MinonMath"/>
        </w:rPr>
        <w:t>°</w:t>
      </w:r>
      <w:r w:rsidR="009D7E58">
        <w:t xml:space="preserve">), </w:t>
      </w:r>
      <w:r w:rsidR="009D7E58">
        <w:rPr>
          <w:rStyle w:val="i-listbold"/>
        </w:rPr>
        <w:t xml:space="preserve">g </w:t>
      </w:r>
      <w:r w:rsidR="009D7E58" w:rsidRPr="002C6DC6">
        <w:rPr>
          <w:rStyle w:val="MinonMath"/>
        </w:rPr>
        <w:t>=</w:t>
      </w:r>
      <w:r w:rsidR="009D7E58">
        <w:t xml:space="preserve"> (18, 144</w:t>
      </w:r>
      <w:r w:rsidR="00C2189A" w:rsidRPr="00EA57F4">
        <w:rPr>
          <w:rStyle w:val="MinonMath"/>
        </w:rPr>
        <w:t>°</w:t>
      </w:r>
      <w:r>
        <w:t xml:space="preserve">) </w:t>
      </w:r>
      <w:r w:rsidR="009D7E58">
        <w:t>find</w:t>
      </w:r>
      <w:r w:rsidR="00241F87">
        <w:t xml:space="preserve"> </w:t>
      </w:r>
      <w:r w:rsidR="00241F87">
        <w:tab/>
      </w:r>
      <w:r w:rsidR="00241F87">
        <w:rPr>
          <w:rStyle w:val="i-listbold"/>
        </w:rPr>
        <w:t>f</w:t>
      </w:r>
      <w:r w:rsidR="00241F87">
        <w:t xml:space="preserve"> </w:t>
      </w:r>
      <w:r w:rsidR="00241F87" w:rsidRPr="00114899">
        <w:rPr>
          <w:rStyle w:val="MinonMath"/>
        </w:rPr>
        <w:t>+</w:t>
      </w:r>
      <w:r w:rsidR="00241F87">
        <w:t xml:space="preserve"> </w:t>
      </w:r>
      <w:r w:rsidR="00241F87">
        <w:rPr>
          <w:rStyle w:val="i-listbold"/>
        </w:rPr>
        <w:t xml:space="preserve">g    </w:t>
      </w:r>
      <w:r w:rsidR="009D7E58">
        <w:t xml:space="preserve"> by first changing to component form.</w:t>
      </w:r>
      <w:r>
        <w:t xml:space="preserve"> </w:t>
      </w:r>
      <w:r w:rsidR="00241F87">
        <w:t xml:space="preserve"> Give your answer in polar form to the nearest whole number.</w:t>
      </w:r>
    </w:p>
    <w:p w:rsidR="009D7E58" w:rsidRDefault="009D7E58" w:rsidP="009D7E58">
      <w:pPr>
        <w:pStyle w:val="NLLL2COL"/>
        <w:rPr>
          <w:color w:val="FF0000"/>
          <w:sz w:val="24"/>
        </w:rPr>
      </w:pPr>
      <w:r w:rsidRPr="00395B16">
        <w:rPr>
          <w:color w:val="FF0000"/>
          <w:sz w:val="24"/>
        </w:rPr>
        <w:tab/>
      </w:r>
      <m:oMath>
        <m:d>
          <m:dPr>
            <m:ctrlPr>
              <w:rPr>
                <w:rFonts w:ascii="Cambria Math" w:hAnsi="Cambria Math"/>
                <w:i/>
                <w:color w:val="FF000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13.89…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14.386…</m:t>
                  </m:r>
                </m:e>
              </m:mr>
            </m:m>
          </m:e>
        </m:d>
        <m:r>
          <w:rPr>
            <w:rFonts w:ascii="Cambria Math" w:hAnsi="Cambria Math"/>
            <w:color w:val="FF0000"/>
            <w:sz w:val="24"/>
          </w:rPr>
          <m:t>+</m:t>
        </m:r>
        <m:d>
          <m:dPr>
            <m:ctrlPr>
              <w:rPr>
                <w:rFonts w:ascii="Cambria Math" w:hAnsi="Cambria Math"/>
                <w:i/>
                <w:color w:val="FF000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-14.56…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10.580…</m:t>
                  </m:r>
                </m:e>
              </m:mr>
            </m:m>
          </m:e>
        </m:d>
        <m:r>
          <w:rPr>
            <w:rFonts w:ascii="Cambria Math" w:hAnsi="Cambria Math"/>
            <w:color w:val="FF0000"/>
            <w:sz w:val="24"/>
          </w:rPr>
          <m:t>=</m:t>
        </m:r>
        <m:d>
          <m:dPr>
            <m:ctrlPr>
              <w:rPr>
                <w:rFonts w:ascii="Cambria Math" w:hAnsi="Cambria Math"/>
                <w:i/>
                <w:color w:val="FF000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-0.669…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24.9669….</m:t>
                  </m:r>
                </m:e>
              </m:mr>
            </m:m>
          </m:e>
        </m:d>
        <m:r>
          <w:rPr>
            <w:rFonts w:ascii="Cambria Math" w:hAnsi="Cambria Math"/>
            <w:color w:val="FF0000"/>
            <w:sz w:val="24"/>
          </w:rPr>
          <m:t>≈</m:t>
        </m:r>
        <m:d>
          <m:dPr>
            <m:ctrlPr>
              <w:rPr>
                <w:rFonts w:ascii="Cambria Math" w:hAnsi="Cambria Math"/>
                <w:i/>
                <w:color w:val="FF000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25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92°</m:t>
                  </m:r>
                </m:e>
              </m:mr>
            </m:m>
          </m:e>
        </m:d>
      </m:oMath>
    </w:p>
    <w:p w:rsidR="00395B16" w:rsidRDefault="00AD08F0" w:rsidP="009D7E58">
      <w:pPr>
        <w:pStyle w:val="NLLL2COL"/>
        <w:rPr>
          <w:color w:val="FF0000"/>
          <w:sz w:val="24"/>
        </w:rPr>
      </w:pPr>
      <w:r>
        <w:rPr>
          <w:noProof/>
          <w:color w:val="FF000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3394790</wp:posOffset>
                </wp:positionH>
                <wp:positionV relativeFrom="paragraph">
                  <wp:posOffset>-2900</wp:posOffset>
                </wp:positionV>
                <wp:extent cx="198360" cy="267840"/>
                <wp:effectExtent l="57150" t="38100" r="49530" b="5651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98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E95B4" id="Ink 248" o:spid="_x0000_s1026" type="#_x0000_t75" style="position:absolute;margin-left:265.8pt;margin-top:-.55pt;width:17.4pt;height:23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">
                <v:imagedata r:id="rId98" o:title=""/>
              </v:shape>
            </w:pict>
          </mc:Fallback>
        </mc:AlternateContent>
      </w:r>
      <w:r>
        <w:rPr>
          <w:noProof/>
          <w:color w:val="FF000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2514590</wp:posOffset>
                </wp:positionH>
                <wp:positionV relativeFrom="paragraph">
                  <wp:posOffset>45340</wp:posOffset>
                </wp:positionV>
                <wp:extent cx="166320" cy="236160"/>
                <wp:effectExtent l="57150" t="38100" r="62865" b="6921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663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B781C" id="Ink 247" o:spid="_x0000_s1026" type="#_x0000_t75" style="position:absolute;margin-left:196.3pt;margin-top:3.25pt;width:15.15pt;height:2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">
                <v:imagedata r:id="rId100" o:title=""/>
              </v:shape>
            </w:pict>
          </mc:Fallback>
        </mc:AlternateContent>
      </w:r>
      <w:r>
        <w:rPr>
          <w:noProof/>
          <w:color w:val="FF000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1097630</wp:posOffset>
                </wp:positionH>
                <wp:positionV relativeFrom="paragraph">
                  <wp:posOffset>20500</wp:posOffset>
                </wp:positionV>
                <wp:extent cx="153360" cy="244440"/>
                <wp:effectExtent l="57150" t="38100" r="56515" b="6096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533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1A51" id="Ink 246" o:spid="_x0000_s1026" type="#_x0000_t75" style="position:absolute;margin-left:84.5pt;margin-top:1.3pt;width:14.35pt;height:21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">
                <v:imagedata r:id="rId102" o:title=""/>
              </v:shape>
            </w:pict>
          </mc:Fallback>
        </mc:AlternateContent>
      </w:r>
    </w:p>
    <w:p w:rsidR="00395B16" w:rsidRPr="00395B16" w:rsidRDefault="00395B16" w:rsidP="009D7E58">
      <w:pPr>
        <w:pStyle w:val="NLLL2COL"/>
        <w:rPr>
          <w:color w:val="FF0000"/>
          <w:sz w:val="24"/>
        </w:rPr>
      </w:pPr>
    </w:p>
    <w:p w:rsidR="009D7E58" w:rsidRDefault="00395B16" w:rsidP="009D7E58">
      <w:pPr>
        <w:pStyle w:val="NLLL2COL"/>
      </w:pPr>
      <w:r>
        <w:rPr>
          <w:noProof/>
          <w:lang w:eastAsia="en-AU"/>
        </w:rPr>
        <w:drawing>
          <wp:inline distT="0" distB="0" distL="0" distR="0" wp14:anchorId="03FA21D2" wp14:editId="13014F8A">
            <wp:extent cx="2933700" cy="892606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19" cy="8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16" w:rsidRDefault="00395B16" w:rsidP="009D7E58">
      <w:pPr>
        <w:pStyle w:val="NLLL2COL"/>
      </w:pPr>
      <w:r>
        <w:rPr>
          <w:noProof/>
          <w:lang w:eastAsia="en-AU"/>
        </w:rPr>
        <w:drawing>
          <wp:inline distT="0" distB="0" distL="0" distR="0" wp14:anchorId="189A7AE5" wp14:editId="29FC46BB">
            <wp:extent cx="2895600" cy="5216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739" cy="5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80" w:rsidRDefault="00641B80" w:rsidP="009D7E58">
      <w:pPr>
        <w:pStyle w:val="NLLL2COL"/>
      </w:pPr>
    </w:p>
    <w:p w:rsidR="00641B80" w:rsidRDefault="00641B80" w:rsidP="009D7E58">
      <w:pPr>
        <w:pStyle w:val="NLLL2COL"/>
      </w:pPr>
    </w:p>
    <w:p w:rsidR="00641B80" w:rsidRDefault="00641B80" w:rsidP="009D7E58">
      <w:pPr>
        <w:pStyle w:val="NLLL2COL"/>
      </w:pPr>
    </w:p>
    <w:p w:rsidR="009D7E58" w:rsidRDefault="009D7E58" w:rsidP="009D7E58">
      <w:pPr>
        <w:pStyle w:val="NLLL2COL"/>
      </w:pPr>
    </w:p>
    <w:p w:rsidR="00241F87" w:rsidRDefault="00241F87" w:rsidP="009D7E58">
      <w:pPr>
        <w:pStyle w:val="i-numberedlist2"/>
        <w:jc w:val="right"/>
        <w:rPr>
          <w:rStyle w:val="i-listnumber"/>
        </w:rPr>
      </w:pPr>
    </w:p>
    <w:p w:rsidR="009D7E58" w:rsidRDefault="009D7E58" w:rsidP="009D7E58">
      <w:pPr>
        <w:pStyle w:val="i-numberedlist2"/>
        <w:jc w:val="right"/>
      </w:pPr>
      <w:r>
        <w:rPr>
          <w:rStyle w:val="i-listnumber"/>
        </w:rPr>
        <w:tab/>
        <w:t>[</w:t>
      </w:r>
      <w:r w:rsidR="00241F87">
        <w:rPr>
          <w:rStyle w:val="i-listnumber"/>
        </w:rPr>
        <w:t>3</w:t>
      </w:r>
      <w:r>
        <w:rPr>
          <w:rStyle w:val="i-listnumber"/>
        </w:rPr>
        <w:t xml:space="preserve"> marks]</w:t>
      </w:r>
    </w:p>
    <w:p w:rsidR="0068084D" w:rsidRDefault="00241F87" w:rsidP="0068084D">
      <w:pPr>
        <w:pStyle w:val="NL"/>
      </w:pPr>
      <w:r>
        <w:rPr>
          <w:rStyle w:val="i-listnumber"/>
        </w:rPr>
        <w:lastRenderedPageBreak/>
        <w:t>1</w:t>
      </w:r>
      <w:r w:rsidR="00641B80">
        <w:rPr>
          <w:rStyle w:val="i-listnumber"/>
        </w:rPr>
        <w:t>7</w:t>
      </w:r>
      <w:r w:rsidR="0068084D">
        <w:tab/>
        <w:t>Find the displacement vector for the following movement.</w:t>
      </w:r>
    </w:p>
    <w:p w:rsidR="0068084D" w:rsidRDefault="0068084D" w:rsidP="0068084D">
      <w:pPr>
        <w:pStyle w:val="NLLL2COL"/>
      </w:pPr>
      <w:r>
        <w:rPr>
          <w:rStyle w:val="i-listnumber"/>
        </w:rPr>
        <w:tab/>
      </w:r>
      <w:r w:rsidRPr="000F38A9">
        <w:t xml:space="preserve">A(3, 4) to B(5, </w:t>
      </w:r>
      <w:r w:rsidRPr="00B5260B">
        <w:rPr>
          <w:rStyle w:val="MinonMath"/>
        </w:rPr>
        <w:t>−</w:t>
      </w:r>
      <w:r w:rsidRPr="000F38A9">
        <w:t>3)</w:t>
      </w:r>
    </w:p>
    <w:p w:rsidR="0068084D" w:rsidRPr="00395B16" w:rsidRDefault="00395B16" w:rsidP="0068084D">
      <w:pPr>
        <w:pStyle w:val="NLLL2COL"/>
        <w:rPr>
          <w:color w:val="FF0000"/>
          <w:sz w:val="28"/>
        </w:rPr>
      </w:pPr>
      <w:r w:rsidRPr="00395B16">
        <w:rPr>
          <w:color w:val="FF0000"/>
          <w:sz w:val="28"/>
        </w:rPr>
        <w:t>(5,-3) – (3,4) = (2,-7)</w:t>
      </w:r>
    </w:p>
    <w:p w:rsidR="00241F87" w:rsidRDefault="00241F87" w:rsidP="0068084D">
      <w:pPr>
        <w:pStyle w:val="i-numberedlist2"/>
        <w:jc w:val="right"/>
        <w:rPr>
          <w:rStyle w:val="i-listnumber"/>
        </w:rPr>
      </w:pPr>
    </w:p>
    <w:p w:rsidR="00241F87" w:rsidRDefault="00241F87" w:rsidP="0068084D">
      <w:pPr>
        <w:pStyle w:val="i-numberedlist2"/>
        <w:jc w:val="right"/>
        <w:rPr>
          <w:rStyle w:val="i-listnumber"/>
        </w:rPr>
      </w:pPr>
    </w:p>
    <w:p w:rsidR="0068084D" w:rsidRDefault="0068084D" w:rsidP="0068084D">
      <w:pPr>
        <w:pStyle w:val="i-numberedlist2"/>
        <w:jc w:val="right"/>
      </w:pPr>
      <w:r>
        <w:rPr>
          <w:rStyle w:val="i-listnumber"/>
        </w:rPr>
        <w:tab/>
        <w:t>[</w:t>
      </w:r>
      <w:r w:rsidR="00241F87">
        <w:rPr>
          <w:rStyle w:val="i-listnumber"/>
        </w:rPr>
        <w:t>1</w:t>
      </w:r>
      <w:r>
        <w:rPr>
          <w:rStyle w:val="i-listnumber"/>
        </w:rPr>
        <w:t xml:space="preserve"> mark]</w:t>
      </w:r>
    </w:p>
    <w:p w:rsidR="0068084D" w:rsidRDefault="00241F87" w:rsidP="0068084D">
      <w:pPr>
        <w:pStyle w:val="NL"/>
      </w:pPr>
      <w:r>
        <w:rPr>
          <w:rStyle w:val="i-listnumber"/>
        </w:rPr>
        <w:t>1</w:t>
      </w:r>
      <w:r w:rsidR="00641B80">
        <w:rPr>
          <w:rStyle w:val="i-listnumber"/>
        </w:rPr>
        <w:t>8</w:t>
      </w:r>
      <w:r w:rsidR="0068084D">
        <w:tab/>
        <w:t>Use a parallelogram of vectors to demonstrate that addition of geometric vectors is commutative.</w:t>
      </w:r>
    </w:p>
    <w:p w:rsidR="0068084D" w:rsidRDefault="00AD08F0" w:rsidP="0068084D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1902950</wp:posOffset>
                </wp:positionH>
                <wp:positionV relativeFrom="paragraph">
                  <wp:posOffset>783450</wp:posOffset>
                </wp:positionV>
                <wp:extent cx="302400" cy="317880"/>
                <wp:effectExtent l="57150" t="38100" r="59690" b="635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024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1629A" id="Ink 249" o:spid="_x0000_s1026" type="#_x0000_t75" style="position:absolute;margin-left:148.35pt;margin-top:61.4pt;width:25.55pt;height:27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">
                <v:imagedata r:id="rId106" o:title=""/>
              </v:shape>
            </w:pict>
          </mc:Fallback>
        </mc:AlternateContent>
      </w:r>
      <w:r w:rsidR="00096534">
        <w:rPr>
          <w:rFonts w:ascii="HelveticaNeueLT Std" w:hAnsi="HelveticaNeueLT Std"/>
          <w:b/>
          <w:noProof/>
          <w:lang w:eastAsia="en-AU"/>
        </w:rPr>
        <w:drawing>
          <wp:inline distT="0" distB="0" distL="0" distR="0" wp14:anchorId="625104CF" wp14:editId="5932720F">
            <wp:extent cx="1706880" cy="1692946"/>
            <wp:effectExtent l="0" t="0" r="762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1TT20065_UN12.tif"/>
                    <pic:cNvPicPr/>
                  </pic:nvPicPr>
                  <pic:blipFill>
                    <a:blip r:embed="rId10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057" cy="16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87" w:rsidRPr="00096534" w:rsidRDefault="00AD08F0" w:rsidP="0068084D">
      <w:pPr>
        <w:pStyle w:val="NLLL2COL"/>
        <w:rPr>
          <w:color w:val="FF0000"/>
          <w:sz w:val="24"/>
        </w:rPr>
      </w:pPr>
      <w:r>
        <w:rPr>
          <w:noProof/>
          <w:color w:val="FF000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4797710</wp:posOffset>
                </wp:positionH>
                <wp:positionV relativeFrom="paragraph">
                  <wp:posOffset>-24120</wp:posOffset>
                </wp:positionV>
                <wp:extent cx="309600" cy="280800"/>
                <wp:effectExtent l="57150" t="38100" r="52705" b="6223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0960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53BDE" id="Ink 250" o:spid="_x0000_s1026" type="#_x0000_t75" style="position:absolute;margin-left:376.25pt;margin-top:-2.2pt;width:26.2pt;height:24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">
                <v:imagedata r:id="rId109" o:title=""/>
              </v:shape>
            </w:pict>
          </mc:Fallback>
        </mc:AlternateContent>
      </w:r>
      <w:r w:rsidR="00096534" w:rsidRPr="00096534">
        <w:rPr>
          <w:color w:val="FF0000"/>
          <w:sz w:val="24"/>
        </w:rPr>
        <w:t xml:space="preserve">Vector addition is commutative because the diagram shows </w:t>
      </w:r>
      <w:r w:rsidR="00096534" w:rsidRPr="00096534">
        <w:rPr>
          <w:rStyle w:val="i-listbold"/>
          <w:color w:val="FF0000"/>
          <w:sz w:val="24"/>
        </w:rPr>
        <w:t>a</w:t>
      </w:r>
      <w:r w:rsidR="00096534" w:rsidRPr="00096534">
        <w:rPr>
          <w:color w:val="FF0000"/>
          <w:sz w:val="24"/>
        </w:rPr>
        <w:t xml:space="preserve"> </w:t>
      </w:r>
      <w:r w:rsidR="00096534" w:rsidRPr="00096534">
        <w:rPr>
          <w:rStyle w:val="MinonMath"/>
          <w:color w:val="FF0000"/>
          <w:sz w:val="24"/>
        </w:rPr>
        <w:t>+</w:t>
      </w:r>
      <w:r w:rsidR="00096534" w:rsidRPr="00096534">
        <w:rPr>
          <w:color w:val="FF0000"/>
          <w:sz w:val="24"/>
        </w:rPr>
        <w:t xml:space="preserve"> </w:t>
      </w:r>
      <w:r w:rsidR="00096534" w:rsidRPr="00096534">
        <w:rPr>
          <w:rStyle w:val="i-listbold"/>
          <w:color w:val="FF0000"/>
          <w:sz w:val="24"/>
        </w:rPr>
        <w:t>b</w:t>
      </w:r>
      <w:r w:rsidR="00096534" w:rsidRPr="00096534">
        <w:rPr>
          <w:color w:val="FF0000"/>
          <w:sz w:val="24"/>
        </w:rPr>
        <w:t xml:space="preserve"> </w:t>
      </w:r>
      <w:r w:rsidR="00096534" w:rsidRPr="00096534">
        <w:rPr>
          <w:rStyle w:val="MinonMath"/>
          <w:color w:val="FF0000"/>
          <w:sz w:val="24"/>
        </w:rPr>
        <w:t>=</w:t>
      </w:r>
      <w:r w:rsidR="00096534" w:rsidRPr="00096534">
        <w:rPr>
          <w:color w:val="FF0000"/>
          <w:sz w:val="24"/>
        </w:rPr>
        <w:t xml:space="preserve"> </w:t>
      </w:r>
      <w:r w:rsidR="00096534" w:rsidRPr="00096534">
        <w:rPr>
          <w:rStyle w:val="i-listbold"/>
          <w:color w:val="FF0000"/>
          <w:sz w:val="24"/>
        </w:rPr>
        <w:t>b</w:t>
      </w:r>
      <w:r w:rsidR="00096534" w:rsidRPr="00096534">
        <w:rPr>
          <w:color w:val="FF0000"/>
          <w:sz w:val="24"/>
        </w:rPr>
        <w:t xml:space="preserve"> </w:t>
      </w:r>
      <w:r w:rsidR="00096534" w:rsidRPr="00096534">
        <w:rPr>
          <w:rStyle w:val="MinonMath"/>
          <w:color w:val="FF0000"/>
          <w:sz w:val="24"/>
        </w:rPr>
        <w:t>+</w:t>
      </w:r>
      <w:r w:rsidR="00096534" w:rsidRPr="00096534">
        <w:rPr>
          <w:color w:val="FF0000"/>
          <w:sz w:val="24"/>
        </w:rPr>
        <w:t xml:space="preserve"> </w:t>
      </w:r>
      <w:r w:rsidR="00096534" w:rsidRPr="00096534">
        <w:rPr>
          <w:rStyle w:val="i-listbold"/>
          <w:color w:val="FF0000"/>
          <w:sz w:val="24"/>
        </w:rPr>
        <w:t>a.</w:t>
      </w:r>
    </w:p>
    <w:p w:rsidR="00241F87" w:rsidRPr="00096534" w:rsidRDefault="00241F87" w:rsidP="0068084D">
      <w:pPr>
        <w:pStyle w:val="NLLL2COL"/>
        <w:rPr>
          <w:color w:val="FF0000"/>
          <w:sz w:val="24"/>
        </w:rPr>
      </w:pPr>
    </w:p>
    <w:p w:rsidR="0068084D" w:rsidRDefault="0068084D" w:rsidP="0068084D">
      <w:pPr>
        <w:pStyle w:val="i-numberedlist2"/>
        <w:jc w:val="right"/>
      </w:pPr>
      <w:r>
        <w:rPr>
          <w:rStyle w:val="i-listnumber"/>
        </w:rPr>
        <w:tab/>
        <w:t>[2 marks]</w:t>
      </w:r>
    </w:p>
    <w:p w:rsidR="00241F87" w:rsidRDefault="00641B80" w:rsidP="00241F87">
      <w:pPr>
        <w:pStyle w:val="NL"/>
        <w:spacing w:before="0"/>
      </w:pPr>
      <w:r>
        <w:rPr>
          <w:rStyle w:val="i-listnumber"/>
        </w:rPr>
        <w:t>19</w:t>
      </w:r>
      <w:r w:rsidR="00241F87">
        <w:tab/>
        <w:t xml:space="preserve">State a vector parallel to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 w:rsidR="00241F87">
        <w:t xml:space="preserve"> with a magnitude the same as the vector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</m:mr>
            </m:m>
          </m:e>
        </m:d>
      </m:oMath>
      <w:r w:rsidR="00241F87">
        <w:t>.   Leave your answer in exact form.</w:t>
      </w:r>
    </w:p>
    <w:p w:rsidR="00241F87" w:rsidRDefault="00AD08F0" w:rsidP="00241F87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5553350</wp:posOffset>
                </wp:positionH>
                <wp:positionV relativeFrom="paragraph">
                  <wp:posOffset>533640</wp:posOffset>
                </wp:positionV>
                <wp:extent cx="263520" cy="269640"/>
                <wp:effectExtent l="57150" t="38100" r="60960" b="5461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635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72F0" id="Ink 252" o:spid="_x0000_s1026" type="#_x0000_t75" style="position:absolute;margin-left:435.6pt;margin-top:41.7pt;width:22.75pt;height:23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">
                <v:imagedata r:id="rId1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1499030</wp:posOffset>
                </wp:positionH>
                <wp:positionV relativeFrom="paragraph">
                  <wp:posOffset>279840</wp:posOffset>
                </wp:positionV>
                <wp:extent cx="222120" cy="361800"/>
                <wp:effectExtent l="38100" t="38100" r="64135" b="577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2212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3978" id="Ink 251" o:spid="_x0000_s1026" type="#_x0000_t75" style="position:absolute;margin-left:116.5pt;margin-top:21.75pt;width:19.4pt;height:30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">
                <v:imagedata r:id="rId113" o:title=""/>
              </v:shape>
            </w:pict>
          </mc:Fallback>
        </mc:AlternateContent>
      </w:r>
    </w:p>
    <w:p w:rsidR="00241F87" w:rsidRPr="00096534" w:rsidRDefault="00FD1C41" w:rsidP="00241F87">
      <w:pPr>
        <w:pStyle w:val="NLLL2COL"/>
        <w:rPr>
          <w:color w:val="FF0000"/>
          <w:sz w:val="32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</w:rPr>
                        <m:t>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</w:rPr>
                        <m:t>2</m:t>
                      </m:r>
                    </m:e>
                  </m:mr>
                </m:m>
              </m:e>
            </m:d>
          </m:e>
        </m:d>
        <m:r>
          <w:rPr>
            <w:rFonts w:ascii="Cambria Math" w:hAnsi="Cambria Math"/>
            <w:color w:val="FF0000"/>
            <w:sz w:val="32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32"/>
              </w:rPr>
              <m:t>13</m:t>
            </m:r>
          </m:e>
        </m:rad>
      </m:oMath>
      <w:r w:rsidR="00096534" w:rsidRPr="00096534">
        <w:rPr>
          <w:color w:val="FF0000"/>
          <w:sz w:val="32"/>
        </w:rPr>
        <w:t xml:space="preserve">            </w:t>
      </w:r>
      <m:oMath>
        <m:r>
          <w:rPr>
            <w:rFonts w:ascii="Cambria Math" w:hAnsi="Cambria Math"/>
            <w:color w:val="FF0000"/>
            <w:sz w:val="32"/>
          </w:rPr>
          <m:t xml:space="preserve">∴Unit vector is   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3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13</m:t>
                    </m:r>
                  </m:e>
                </m:rad>
              </m:den>
            </m:f>
            <m:r>
              <w:rPr>
                <w:rFonts w:ascii="Cambria Math" w:hAnsi="Cambria Math"/>
                <w:color w:val="FF0000"/>
                <w:sz w:val="32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13</m:t>
                    </m:r>
                  </m:e>
                </m:rad>
              </m:den>
            </m:f>
          </m:e>
        </m:d>
        <m:r>
          <w:rPr>
            <w:rFonts w:ascii="Cambria Math" w:hAnsi="Cambria Math"/>
            <w:color w:val="FF0000"/>
            <w:sz w:val="32"/>
          </w:rPr>
          <m:t>=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13</m:t>
                    </m:r>
                  </m:e>
                </m:rad>
              </m:num>
              <m:den>
                <m:r>
                  <w:rPr>
                    <w:rFonts w:ascii="Cambria Math" w:hAnsi="Cambria Math"/>
                    <w:color w:val="FF0000"/>
                    <w:sz w:val="32"/>
                  </w:rPr>
                  <m:t>13</m:t>
                </m:r>
              </m:den>
            </m:f>
            <m:r>
              <w:rPr>
                <w:rFonts w:ascii="Cambria Math" w:hAnsi="Cambria Math"/>
                <w:color w:val="FF0000"/>
                <w:sz w:val="32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13</m:t>
                    </m:r>
                  </m:e>
                </m:rad>
              </m:num>
              <m:den>
                <m:r>
                  <w:rPr>
                    <w:rFonts w:ascii="Cambria Math" w:hAnsi="Cambria Math"/>
                    <w:color w:val="FF0000"/>
                    <w:sz w:val="32"/>
                  </w:rPr>
                  <m:t>13</m:t>
                </m:r>
              </m:den>
            </m:f>
          </m:e>
        </m:d>
      </m:oMath>
    </w:p>
    <w:p w:rsidR="00096534" w:rsidRPr="00096534" w:rsidRDefault="00AD08F0" w:rsidP="00241F87">
      <w:pPr>
        <w:pStyle w:val="NLLL2COL"/>
        <w:rPr>
          <w:color w:val="FF0000"/>
          <w:sz w:val="32"/>
        </w:rPr>
      </w:pPr>
      <w:r>
        <w:rPr>
          <w:noProof/>
          <w:color w:val="FF0000"/>
          <w:sz w:val="32"/>
          <w:lang w:eastAsia="en-A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4150070</wp:posOffset>
                </wp:positionH>
                <wp:positionV relativeFrom="paragraph">
                  <wp:posOffset>615680</wp:posOffset>
                </wp:positionV>
                <wp:extent cx="234000" cy="282240"/>
                <wp:effectExtent l="57150" t="38100" r="52070" b="6096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3400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53040" id="Ink 253" o:spid="_x0000_s1026" type="#_x0000_t75" style="position:absolute;margin-left:325.15pt;margin-top:48.2pt;width:20.4pt;height:2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">
                <v:imagedata r:id="rId115" o:title=""/>
              </v:shape>
            </w:pict>
          </mc:Fallback>
        </mc:AlternateContent>
      </w:r>
    </w:p>
    <w:p w:rsidR="00241F87" w:rsidRPr="00096534" w:rsidRDefault="00FD1C41" w:rsidP="00241F87">
      <w:pPr>
        <w:pStyle w:val="NLLL2COL"/>
        <w:rPr>
          <w:color w:val="FF0000"/>
          <w:sz w:val="32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</w:rPr>
                        <m:t>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</w:rPr>
                        <m:t>-4</m:t>
                      </m:r>
                    </m:e>
                  </m:mr>
                </m:m>
              </m:e>
            </m:d>
          </m:e>
        </m:d>
        <m:r>
          <w:rPr>
            <w:rFonts w:ascii="Cambria Math" w:hAnsi="Cambria Math"/>
            <w:color w:val="FF0000"/>
            <w:sz w:val="32"/>
          </w:rPr>
          <m:t>=5</m:t>
        </m:r>
      </m:oMath>
      <w:r w:rsidR="00096534" w:rsidRPr="00096534">
        <w:rPr>
          <w:color w:val="FF0000"/>
          <w:sz w:val="32"/>
        </w:rPr>
        <w:t xml:space="preserve">              </w:t>
      </w:r>
      <m:oMath>
        <m:r>
          <w:rPr>
            <w:rFonts w:ascii="Cambria Math" w:hAnsi="Cambria Math"/>
            <w:color w:val="FF0000"/>
            <w:sz w:val="32"/>
          </w:rPr>
          <m:t xml:space="preserve">∴Vector is 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15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13</m:t>
                    </m:r>
                  </m:e>
                </m:rad>
              </m:num>
              <m:den>
                <m:r>
                  <w:rPr>
                    <w:rFonts w:ascii="Cambria Math" w:hAnsi="Cambria Math"/>
                    <w:color w:val="FF0000"/>
                    <w:sz w:val="32"/>
                  </w:rPr>
                  <m:t>13</m:t>
                </m:r>
              </m:den>
            </m:f>
            <m:r>
              <w:rPr>
                <w:rFonts w:ascii="Cambria Math" w:hAnsi="Cambria Math"/>
                <w:color w:val="FF0000"/>
                <w:sz w:val="32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10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13</m:t>
                    </m:r>
                  </m:e>
                </m:rad>
              </m:num>
              <m:den>
                <m:r>
                  <w:rPr>
                    <w:rFonts w:ascii="Cambria Math" w:hAnsi="Cambria Math"/>
                    <w:color w:val="FF0000"/>
                    <w:sz w:val="32"/>
                  </w:rPr>
                  <m:t>13</m:t>
                </m:r>
              </m:den>
            </m:f>
          </m:e>
        </m:d>
      </m:oMath>
    </w:p>
    <w:p w:rsidR="00241F87" w:rsidRDefault="00241F87" w:rsidP="00241F87">
      <w:pPr>
        <w:pStyle w:val="NLLL2COL"/>
      </w:pPr>
    </w:p>
    <w:p w:rsidR="00241F87" w:rsidRDefault="00241F87" w:rsidP="00241F87">
      <w:pPr>
        <w:pStyle w:val="NLLL2COL"/>
      </w:pPr>
    </w:p>
    <w:p w:rsidR="00241F87" w:rsidRDefault="00241F87" w:rsidP="00241F87">
      <w:pPr>
        <w:pStyle w:val="NLLL2COL"/>
      </w:pPr>
    </w:p>
    <w:p w:rsidR="00241F87" w:rsidRDefault="00241F87" w:rsidP="00241F87">
      <w:pPr>
        <w:pStyle w:val="NLLL2COL"/>
      </w:pPr>
    </w:p>
    <w:p w:rsidR="00096534" w:rsidRDefault="00096534" w:rsidP="00241F87">
      <w:pPr>
        <w:pStyle w:val="NLLL2COL"/>
      </w:pPr>
    </w:p>
    <w:p w:rsidR="00241F87" w:rsidRDefault="00241F87" w:rsidP="00241F87">
      <w:pPr>
        <w:pStyle w:val="NLLL2COL"/>
      </w:pPr>
    </w:p>
    <w:p w:rsidR="00241F87" w:rsidRDefault="00241F87" w:rsidP="00241F87">
      <w:pPr>
        <w:pStyle w:val="NLLL2COL"/>
      </w:pPr>
    </w:p>
    <w:p w:rsidR="00241F87" w:rsidRDefault="00241F87" w:rsidP="00241F87">
      <w:pPr>
        <w:pStyle w:val="NLLL2COL"/>
      </w:pPr>
    </w:p>
    <w:p w:rsidR="00241F87" w:rsidRDefault="00241F87" w:rsidP="00241F87">
      <w:pPr>
        <w:pStyle w:val="NLLL2COL"/>
      </w:pPr>
    </w:p>
    <w:p w:rsidR="00241F87" w:rsidRDefault="00241F87" w:rsidP="00241F87">
      <w:pPr>
        <w:pStyle w:val="i-numberedlist2"/>
        <w:jc w:val="right"/>
      </w:pPr>
      <w:r>
        <w:rPr>
          <w:rStyle w:val="i-listnumber"/>
        </w:rPr>
        <w:tab/>
        <w:t>[3 marks]</w:t>
      </w:r>
    </w:p>
    <w:p w:rsidR="00241F87" w:rsidRDefault="00241F87" w:rsidP="00241F87">
      <w:pPr>
        <w:pStyle w:val="NL"/>
      </w:pPr>
      <w:r>
        <w:rPr>
          <w:rStyle w:val="i-listnumber"/>
        </w:rPr>
        <w:lastRenderedPageBreak/>
        <w:t>2</w:t>
      </w:r>
      <w:r w:rsidR="00641B80">
        <w:rPr>
          <w:rStyle w:val="i-listnumber"/>
        </w:rPr>
        <w:t>0</w:t>
      </w:r>
      <w:r w:rsidRPr="000256EB">
        <w:rPr>
          <w:rStyle w:val="i-listnumber"/>
        </w:rPr>
        <w:t xml:space="preserve"> </w:t>
      </w:r>
      <w:r w:rsidR="003D0225">
        <w:rPr>
          <w:rStyle w:val="i-listnumber"/>
        </w:rPr>
        <w:t xml:space="preserve"> </w:t>
      </w:r>
      <w:r>
        <w:t xml:space="preserve"> Given </w:t>
      </w:r>
      <w:r>
        <w:rPr>
          <w:rStyle w:val="i-listbold"/>
        </w:rPr>
        <w:t xml:space="preserve">x </w:t>
      </w:r>
      <w:r w:rsidRPr="002C6DC6">
        <w:rPr>
          <w:rStyle w:val="MinonMath"/>
        </w:rPr>
        <w:t>=</w:t>
      </w:r>
      <w:r>
        <w:t xml:space="preserve"> (27, 216</w:t>
      </w:r>
      <w:r w:rsidRPr="00EA57F4">
        <w:rPr>
          <w:rStyle w:val="MinonMath"/>
        </w:rPr>
        <w:t>°</w:t>
      </w:r>
      <w:r>
        <w:t>) and</w:t>
      </w:r>
      <w:r>
        <w:rPr>
          <w:rStyle w:val="i-listbold"/>
        </w:rPr>
        <w:t xml:space="preserve"> y </w:t>
      </w:r>
      <w:r w:rsidRPr="002C6DC6">
        <w:rPr>
          <w:rStyle w:val="MinonMath"/>
        </w:rPr>
        <w:t>=</w:t>
      </w:r>
      <w:r>
        <w:t xml:space="preserve"> (22, 342</w:t>
      </w:r>
      <w:r w:rsidRPr="00EA57F4">
        <w:rPr>
          <w:rStyle w:val="MinonMath"/>
        </w:rPr>
        <w:t>°</w:t>
      </w:r>
      <w:r>
        <w:t xml:space="preserve">), find   </w:t>
      </w:r>
      <w:r>
        <w:rPr>
          <w:rStyle w:val="i-listbold"/>
        </w:rPr>
        <w:t>x</w:t>
      </w:r>
      <w:r>
        <w:t xml:space="preserve"> </w:t>
      </w:r>
      <w:r>
        <w:rPr>
          <w:rStyle w:val="MinonMath"/>
        </w:rPr>
        <w:t>+</w:t>
      </w:r>
      <w:r>
        <w:t xml:space="preserve"> </w:t>
      </w:r>
      <w:r>
        <w:rPr>
          <w:rStyle w:val="i-listbold"/>
        </w:rPr>
        <w:t xml:space="preserve">y  </w:t>
      </w:r>
      <w:r>
        <w:t xml:space="preserve"> without changing to component form.</w:t>
      </w:r>
      <w:r w:rsidR="003D0225">
        <w:t xml:space="preserve">  (to 1 d.p.)</w:t>
      </w:r>
    </w:p>
    <w:p w:rsidR="00241F87" w:rsidRDefault="00AD08F0" w:rsidP="00241F87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7451270</wp:posOffset>
                </wp:positionH>
                <wp:positionV relativeFrom="paragraph">
                  <wp:posOffset>270285</wp:posOffset>
                </wp:positionV>
                <wp:extent cx="403200" cy="1377720"/>
                <wp:effectExtent l="38100" t="38100" r="54610" b="704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03200" cy="13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747ED" id="Ink 262" o:spid="_x0000_s1026" type="#_x0000_t75" style="position:absolute;margin-left:585.5pt;margin-top:20.1pt;width:34.2pt;height:110.9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">
                <v:imagedata r:id="rId1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4116590</wp:posOffset>
                </wp:positionH>
                <wp:positionV relativeFrom="paragraph">
                  <wp:posOffset>928725</wp:posOffset>
                </wp:positionV>
                <wp:extent cx="286560" cy="371880"/>
                <wp:effectExtent l="38100" t="38100" r="56515" b="6667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8656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03037" id="Ink 255" o:spid="_x0000_s1026" type="#_x0000_t75" style="position:absolute;margin-left:323.1pt;margin-top:72.85pt;width:23.9pt;height:31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">
                <v:imagedata r:id="rId1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1708550</wp:posOffset>
                </wp:positionH>
                <wp:positionV relativeFrom="paragraph">
                  <wp:posOffset>1196205</wp:posOffset>
                </wp:positionV>
                <wp:extent cx="266040" cy="380160"/>
                <wp:effectExtent l="57150" t="38100" r="58420" b="5842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660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57944" id="Ink 254" o:spid="_x0000_s1026" type="#_x0000_t75" style="position:absolute;margin-left:132.85pt;margin-top:93.9pt;width:23pt;height:32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">
                <v:imagedata r:id="rId121" o:title=""/>
              </v:shape>
            </w:pict>
          </mc:Fallback>
        </mc:AlternateContent>
      </w:r>
      <w:r w:rsidR="00241F87">
        <w:tab/>
      </w:r>
      <w:r w:rsidR="00936996">
        <w:rPr>
          <w:noProof/>
          <w:lang w:eastAsia="en-AU"/>
        </w:rPr>
        <w:drawing>
          <wp:inline distT="0" distB="0" distL="0" distR="0" wp14:anchorId="45D38FD2" wp14:editId="39C7B586">
            <wp:extent cx="3733800" cy="2379048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39865" cy="23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AD08F0" w:rsidP="00936996">
      <w:pPr>
        <w:pStyle w:val="i-numberedlist2"/>
        <w:rPr>
          <w:rStyle w:val="i-listnumber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4295870</wp:posOffset>
                </wp:positionH>
                <wp:positionV relativeFrom="paragraph">
                  <wp:posOffset>1519280</wp:posOffset>
                </wp:positionV>
                <wp:extent cx="272160" cy="273600"/>
                <wp:effectExtent l="57150" t="38100" r="52070" b="6985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721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526EC" id="Ink 259" o:spid="_x0000_s1026" type="#_x0000_t75" style="position:absolute;margin-left:336.55pt;margin-top:119.35pt;width:23.45pt;height:23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">
                <v:imagedata r:id="rId12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4913630</wp:posOffset>
                </wp:positionH>
                <wp:positionV relativeFrom="paragraph">
                  <wp:posOffset>1007000</wp:posOffset>
                </wp:positionV>
                <wp:extent cx="289080" cy="297000"/>
                <wp:effectExtent l="57150" t="38100" r="53975" b="6540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8908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551C" id="Ink 257" o:spid="_x0000_s1026" type="#_x0000_t75" style="position:absolute;margin-left:385.4pt;margin-top:79pt;width:24.55pt;height:25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">
                <v:imagedata r:id="rId12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4967630</wp:posOffset>
                </wp:positionH>
                <wp:positionV relativeFrom="paragraph">
                  <wp:posOffset>321560</wp:posOffset>
                </wp:positionV>
                <wp:extent cx="190080" cy="253440"/>
                <wp:effectExtent l="57150" t="19050" r="57785" b="704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900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A5EFB" id="Ink 256" o:spid="_x0000_s1026" type="#_x0000_t75" style="position:absolute;margin-left:389.2pt;margin-top:25pt;width:17.2pt;height:22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">
                <v:imagedata r:id="rId128" o:title=""/>
              </v:shape>
            </w:pict>
          </mc:Fallback>
        </mc:AlternateContent>
      </w:r>
      <w:r w:rsidR="00A52DCB">
        <w:rPr>
          <w:noProof/>
          <w:lang w:eastAsia="en-AU"/>
        </w:rPr>
        <w:drawing>
          <wp:inline distT="0" distB="0" distL="0" distR="0" wp14:anchorId="2BC0C0C3" wp14:editId="3CEC19CB">
            <wp:extent cx="4676775" cy="12858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CB" w:rsidRPr="00A52DCB" w:rsidRDefault="00A52DCB" w:rsidP="00936996">
      <w:pPr>
        <w:pStyle w:val="i-numberedlist2"/>
        <w:rPr>
          <w:rStyle w:val="i-listnumber"/>
          <w:b w:val="0"/>
          <w:color w:val="FF0000"/>
          <w:sz w:val="28"/>
        </w:rPr>
      </w:pPr>
      <m:oMath>
        <m:r>
          <m:rPr>
            <m:sty m:val="bi"/>
          </m:rPr>
          <w:rPr>
            <w:rStyle w:val="i-listnumber"/>
            <w:rFonts w:ascii="Cambria Math" w:hAnsi="Cambria Math"/>
            <w:color w:val="FF0000"/>
            <w:sz w:val="32"/>
          </w:rPr>
          <m:t>∴</m:t>
        </m:r>
        <m:r>
          <w:rPr>
            <w:rStyle w:val="i-listnumber"/>
            <w:rFonts w:ascii="Cambria Math" w:hAnsi="Cambria Math"/>
            <w:color w:val="FF0000"/>
            <w:sz w:val="32"/>
          </w:rPr>
          <m:t>Polar angle is 216+51.67…=267.67…°</m:t>
        </m:r>
      </m:oMath>
      <w:r w:rsidRPr="00A52DCB">
        <w:rPr>
          <w:rStyle w:val="i-listnumber"/>
          <w:b w:val="0"/>
          <w:color w:val="FF0000"/>
          <w:sz w:val="28"/>
        </w:rPr>
        <w:t xml:space="preserve"> </w:t>
      </w:r>
    </w:p>
    <w:p w:rsidR="00A52DCB" w:rsidRPr="00A52DCB" w:rsidRDefault="00A52DCB" w:rsidP="00936996">
      <w:pPr>
        <w:pStyle w:val="i-numberedlist2"/>
        <w:rPr>
          <w:rStyle w:val="i-listnumber"/>
          <w:b w:val="0"/>
          <w:color w:val="FF0000"/>
          <w:sz w:val="28"/>
        </w:rPr>
      </w:pPr>
      <m:oMath>
        <m:r>
          <w:rPr>
            <w:rStyle w:val="i-listnumber"/>
            <w:rFonts w:ascii="Cambria Math" w:hAnsi="Cambria Math"/>
            <w:color w:val="FF0000"/>
            <w:sz w:val="32"/>
          </w:rPr>
          <m:t>x+y=(22.7, 267.7°</m:t>
        </m:r>
      </m:oMath>
      <w:r w:rsidRPr="00A52DCB">
        <w:rPr>
          <w:rStyle w:val="i-listnumber"/>
          <w:b w:val="0"/>
          <w:color w:val="FF0000"/>
          <w:sz w:val="28"/>
        </w:rPr>
        <w:t>)</w:t>
      </w: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</w:p>
    <w:p w:rsidR="00241F87" w:rsidRDefault="00241F87" w:rsidP="00241F87">
      <w:pPr>
        <w:pStyle w:val="i-numberedlist2"/>
        <w:jc w:val="right"/>
        <w:rPr>
          <w:rStyle w:val="i-listnumber"/>
        </w:rPr>
      </w:pPr>
      <w:r>
        <w:rPr>
          <w:rStyle w:val="i-listnumber"/>
        </w:rPr>
        <w:tab/>
        <w:t>[5 marks]</w:t>
      </w:r>
    </w:p>
    <w:p w:rsidR="0068084D" w:rsidRDefault="0068084D" w:rsidP="0068084D">
      <w:pPr>
        <w:pStyle w:val="NL"/>
        <w:spacing w:before="0"/>
      </w:pPr>
      <w:r>
        <w:rPr>
          <w:rStyle w:val="i-listnumber"/>
        </w:rPr>
        <w:br w:type="page"/>
      </w:r>
      <w:r w:rsidR="00C2189A">
        <w:rPr>
          <w:rStyle w:val="i-listnumber"/>
        </w:rPr>
        <w:lastRenderedPageBreak/>
        <w:t>2</w:t>
      </w:r>
      <w:r w:rsidR="00641B80">
        <w:rPr>
          <w:rStyle w:val="i-listnumber"/>
        </w:rPr>
        <w:t>1</w:t>
      </w:r>
      <w:r>
        <w:tab/>
        <w:t>A car travelling at 12 m/s at a bearing of 293</w:t>
      </w:r>
      <w:r w:rsidRPr="00EA57F4">
        <w:rPr>
          <w:rStyle w:val="MinonMath"/>
        </w:rPr>
        <w:t>°</w:t>
      </w:r>
      <w:r>
        <w:t xml:space="preserve"> changes to 15 m/s at a bearing of 015</w:t>
      </w:r>
      <w:r w:rsidRPr="00EA57F4">
        <w:rPr>
          <w:rStyle w:val="MinonMath"/>
        </w:rPr>
        <w:t>°</w:t>
      </w:r>
      <w:r>
        <w:t xml:space="preserve">. What is the change </w:t>
      </w:r>
      <w:r>
        <w:br/>
        <w:t>in velocity?</w:t>
      </w:r>
      <w:r>
        <w:tab/>
      </w:r>
      <w:r w:rsidR="003D0225">
        <w:t xml:space="preserve">  (to 1.d.p.)</w:t>
      </w:r>
    </w:p>
    <w:p w:rsidR="00241F87" w:rsidRDefault="00AD08F0" w:rsidP="0068084D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3130910</wp:posOffset>
                </wp:positionH>
                <wp:positionV relativeFrom="paragraph">
                  <wp:posOffset>981800</wp:posOffset>
                </wp:positionV>
                <wp:extent cx="197640" cy="218520"/>
                <wp:effectExtent l="57150" t="38100" r="50165" b="6731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976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D75CA" id="Ink 266" o:spid="_x0000_s1026" type="#_x0000_t75" style="position:absolute;margin-left:244.7pt;margin-top:77pt;width:17.7pt;height:19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">
                <v:imagedata r:id="rId1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6183710</wp:posOffset>
                </wp:positionH>
                <wp:positionV relativeFrom="paragraph">
                  <wp:posOffset>1675880</wp:posOffset>
                </wp:positionV>
                <wp:extent cx="252720" cy="261360"/>
                <wp:effectExtent l="57150" t="38100" r="52705" b="6286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527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84739" id="Ink 265" o:spid="_x0000_s1026" type="#_x0000_t75" style="position:absolute;margin-left:484.95pt;margin-top:131.65pt;width:22.2pt;height:2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">
                <v:imagedata r:id="rId1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6036110</wp:posOffset>
                </wp:positionH>
                <wp:positionV relativeFrom="paragraph">
                  <wp:posOffset>722600</wp:posOffset>
                </wp:positionV>
                <wp:extent cx="251640" cy="276840"/>
                <wp:effectExtent l="57150" t="38100" r="53340" b="6667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5164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5C8DF" id="Ink 264" o:spid="_x0000_s1026" type="#_x0000_t75" style="position:absolute;margin-left:473.45pt;margin-top:56.6pt;width:21.95pt;height:24.2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">
                <v:imagedata r:id="rId1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5955830</wp:posOffset>
                </wp:positionH>
                <wp:positionV relativeFrom="paragraph">
                  <wp:posOffset>240560</wp:posOffset>
                </wp:positionV>
                <wp:extent cx="207360" cy="221760"/>
                <wp:effectExtent l="57150" t="38100" r="59690" b="6413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073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6CE58" id="Ink 263" o:spid="_x0000_s1026" type="#_x0000_t75" style="position:absolute;margin-left:467.1pt;margin-top:18.65pt;width:18.55pt;height:19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">
                <v:imagedata r:id="rId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2715470</wp:posOffset>
                </wp:positionH>
                <wp:positionV relativeFrom="paragraph">
                  <wp:posOffset>2594200</wp:posOffset>
                </wp:positionV>
                <wp:extent cx="338760" cy="366480"/>
                <wp:effectExtent l="57150" t="38100" r="61595" b="5270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3876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2BFC" id="Ink 261" o:spid="_x0000_s1026" type="#_x0000_t75" style="position:absolute;margin-left:211.75pt;margin-top:203.95pt;width:29.05pt;height:31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">
                <v:imagedata r:id="rId1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2223710</wp:posOffset>
                </wp:positionH>
                <wp:positionV relativeFrom="paragraph">
                  <wp:posOffset>1246720</wp:posOffset>
                </wp:positionV>
                <wp:extent cx="284400" cy="316800"/>
                <wp:effectExtent l="57150" t="38100" r="59055" b="6477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844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19002" id="Ink 260" o:spid="_x0000_s1026" type="#_x0000_t75" style="position:absolute;margin-left:173.15pt;margin-top:97.85pt;width:24.65pt;height:27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">
                <v:imagedata r:id="rId141" o:title=""/>
              </v:shape>
            </w:pict>
          </mc:Fallback>
        </mc:AlternateContent>
      </w:r>
      <w:r w:rsidR="008441F6">
        <w:rPr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3587750</wp:posOffset>
                </wp:positionH>
                <wp:positionV relativeFrom="paragraph">
                  <wp:posOffset>1493520</wp:posOffset>
                </wp:positionV>
                <wp:extent cx="2931160" cy="1158240"/>
                <wp:effectExtent l="0" t="0" r="2540" b="381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1160" cy="1158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441F6" w:rsidRPr="008441F6" w:rsidRDefault="008441F6">
                            <w:pPr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∴Bearing is 15+41.716…=56.716…°</m:t>
                                </m:r>
                              </m:oMath>
                            </m:oMathPara>
                          </w:p>
                          <w:p w:rsidR="008441F6" w:rsidRPr="008441F6" w:rsidRDefault="008441F6">
                            <w:pPr>
                              <w:rPr>
                                <w:color w:val="FF0000"/>
                              </w:rPr>
                            </w:pPr>
                          </w:p>
                          <w:p w:rsidR="008441F6" w:rsidRPr="008441F6" w:rsidRDefault="008441F6" w:rsidP="008441F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</w:rPr>
                                <m:t>∴Change in velocity is 17.9m/s</m:t>
                              </m:r>
                            </m:oMath>
                            <w:r w:rsidRPr="008441F6">
                              <w:rPr>
                                <w:color w:val="FF0000"/>
                              </w:rPr>
                              <w:t xml:space="preserve">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</w:rPr>
                                <m:t>on bearing of 56.7°.</m:t>
                              </m:r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82.5pt;margin-top:117.6pt;width:230.8pt;height:91.2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" stroked="f">
                <v:textbox>
                  <w:txbxContent>
                    <w:p w:rsidR="008441F6" w:rsidRPr="008441F6" w:rsidRDefault="008441F6">
                      <w:pPr>
                        <w:rPr>
                          <w:color w:val="FF0000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color w:val="FF0000"/>
                            </w:rPr>
                            <m:t>∴Bearing is 15+41.716…=56.716…°</m:t>
                          </m:r>
                        </m:oMath>
                      </m:oMathPara>
                    </w:p>
                    <w:p w:rsidR="008441F6" w:rsidRPr="008441F6" w:rsidRDefault="008441F6">
                      <w:pPr>
                        <w:rPr>
                          <w:color w:val="FF0000"/>
                        </w:rPr>
                      </w:pPr>
                    </w:p>
                    <w:p w:rsidR="008441F6" w:rsidRPr="008441F6" w:rsidRDefault="008441F6" w:rsidP="008441F6">
                      <w:pPr>
                        <w:jc w:val="center"/>
                        <w:rPr>
                          <w:color w:val="FF000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FF0000"/>
                          </w:rPr>
                          <m:t>∴Change in velocity is 17.9m/s</m:t>
                        </m:r>
                      </m:oMath>
                      <w:r w:rsidRPr="008441F6">
                        <w:rPr>
                          <w:color w:val="FF0000"/>
                        </w:rPr>
                        <w:t xml:space="preserve">  </w:t>
                      </w:r>
                      <m:oMath>
                        <m:r>
                          <w:rPr>
                            <w:rFonts w:ascii="Cambria Math" w:hAnsi="Cambria Math"/>
                            <w:color w:val="FF0000"/>
                          </w:rPr>
                          <m:t>on bearing of 56.7°.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8441F6">
        <w:rPr>
          <w:noProof/>
          <w:lang w:eastAsia="en-AU"/>
        </w:rPr>
        <w:drawing>
          <wp:anchor distT="0" distB="0" distL="114300" distR="114300" simplePos="0" relativeHeight="251695104" behindDoc="0" locked="0" layoutInCell="1" allowOverlap="1" wp14:anchorId="7DAEB3B4" wp14:editId="3230EEFC">
            <wp:simplePos x="0" y="0"/>
            <wp:positionH relativeFrom="column">
              <wp:posOffset>3181350</wp:posOffset>
            </wp:positionH>
            <wp:positionV relativeFrom="paragraph">
              <wp:posOffset>187960</wp:posOffset>
            </wp:positionV>
            <wp:extent cx="2743200" cy="725805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1F6">
        <w:rPr>
          <w:noProof/>
          <w:lang w:eastAsia="en-AU"/>
        </w:rPr>
        <w:drawing>
          <wp:inline distT="0" distB="0" distL="0" distR="0" wp14:anchorId="047CC902" wp14:editId="4237F7F1">
            <wp:extent cx="3251200" cy="3790592"/>
            <wp:effectExtent l="0" t="0" r="635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3248" cy="3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F6" w:rsidRPr="00612BCF" w:rsidRDefault="00AD08F0" w:rsidP="0068084D">
      <w:pPr>
        <w:pStyle w:val="NLLL2COL"/>
        <w:rPr>
          <w:color w:val="00B050"/>
          <w:sz w:val="24"/>
        </w:rPr>
      </w:pPr>
      <w:r>
        <w:rPr>
          <w:noProof/>
          <w:color w:val="00B05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1081070</wp:posOffset>
                </wp:positionH>
                <wp:positionV relativeFrom="paragraph">
                  <wp:posOffset>163130</wp:posOffset>
                </wp:positionV>
                <wp:extent cx="309600" cy="259200"/>
                <wp:effectExtent l="57150" t="38100" r="52705" b="6477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096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0E81C" id="Ink 273" o:spid="_x0000_s1026" type="#_x0000_t75" style="position:absolute;margin-left:83.35pt;margin-top:12.55pt;width:26.45pt;height:22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">
                <v:imagedata r:id="rId145" o:title=""/>
              </v:shape>
            </w:pict>
          </mc:Fallback>
        </mc:AlternateContent>
      </w:r>
      <w:r>
        <w:rPr>
          <w:noProof/>
          <w:color w:val="00B05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2159270</wp:posOffset>
                </wp:positionH>
                <wp:positionV relativeFrom="paragraph">
                  <wp:posOffset>235490</wp:posOffset>
                </wp:positionV>
                <wp:extent cx="343800" cy="348120"/>
                <wp:effectExtent l="57150" t="38100" r="56515" b="5207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4380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914F1" id="Ink 268" o:spid="_x0000_s1026" type="#_x0000_t75" style="position:absolute;margin-left:167.95pt;margin-top:18.25pt;width:29.4pt;height:29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">
                <v:imagedata r:id="rId147" o:title=""/>
              </v:shape>
            </w:pict>
          </mc:Fallback>
        </mc:AlternateContent>
      </w:r>
      <w:r w:rsidR="008441F6" w:rsidRPr="00612BCF">
        <w:rPr>
          <w:color w:val="00B050"/>
          <w:sz w:val="24"/>
        </w:rPr>
        <w:t>Alternate Working:</w:t>
      </w:r>
    </w:p>
    <w:p w:rsidR="008441F6" w:rsidRPr="00612BCF" w:rsidRDefault="00FD1C41" w:rsidP="0068084D">
      <w:pPr>
        <w:pStyle w:val="NLLL2COL"/>
        <w:rPr>
          <w:color w:val="00B050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B050"/>
                    <w:sz w:val="24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color w:val="00B050"/>
                <w:sz w:val="24"/>
              </w:rPr>
              <m:t>1</m:t>
            </m:r>
          </m:sub>
        </m:sSub>
        <m:r>
          <w:rPr>
            <w:rFonts w:ascii="Cambria Math" w:hAnsi="Cambria Math"/>
            <w:color w:val="00B050"/>
            <w:sz w:val="24"/>
          </w:rPr>
          <m:t>=</m:t>
        </m:r>
        <m:d>
          <m:d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12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157°</m:t>
                  </m:r>
                </m:e>
              </m:mr>
            </m:m>
          </m:e>
        </m:d>
        <m:r>
          <w:rPr>
            <w:rFonts w:ascii="Cambria Math" w:hAnsi="Cambria Math"/>
            <w:color w:val="00B050"/>
            <w:sz w:val="24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B050"/>
                    <w:sz w:val="24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color w:val="00B050"/>
                <w:sz w:val="24"/>
              </w:rPr>
              <m:t>2</m:t>
            </m:r>
          </m:sub>
        </m:sSub>
        <m:r>
          <w:rPr>
            <w:rFonts w:ascii="Cambria Math" w:hAnsi="Cambria Math"/>
            <w:color w:val="00B050"/>
            <w:sz w:val="24"/>
          </w:rPr>
          <m:t>=</m:t>
        </m:r>
        <m:d>
          <m:d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15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75°</m:t>
                  </m:r>
                </m:e>
              </m:mr>
            </m:m>
          </m:e>
        </m:d>
      </m:oMath>
      <w:r w:rsidR="00612BCF" w:rsidRPr="00612BCF">
        <w:rPr>
          <w:color w:val="00B050"/>
          <w:sz w:val="24"/>
        </w:rPr>
        <w:t xml:space="preserve"> </w:t>
      </w:r>
    </w:p>
    <w:p w:rsidR="00612BCF" w:rsidRPr="00612BCF" w:rsidRDefault="00AD08F0" w:rsidP="0068084D">
      <w:pPr>
        <w:pStyle w:val="NLLL2COL"/>
        <w:rPr>
          <w:color w:val="00B050"/>
          <w:sz w:val="24"/>
        </w:rPr>
      </w:pPr>
      <w:r>
        <w:rPr>
          <w:noProof/>
          <w:color w:val="00B05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3872870</wp:posOffset>
                </wp:positionH>
                <wp:positionV relativeFrom="paragraph">
                  <wp:posOffset>90295</wp:posOffset>
                </wp:positionV>
                <wp:extent cx="375840" cy="320040"/>
                <wp:effectExtent l="57150" t="38100" r="62865" b="6096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7584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9EF39" id="Ink 272" o:spid="_x0000_s1026" type="#_x0000_t75" style="position:absolute;margin-left:303.1pt;margin-top:6.8pt;width:31.8pt;height:27.5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">
                <v:imagedata r:id="rId149" o:title=""/>
              </v:shape>
            </w:pict>
          </mc:Fallback>
        </mc:AlternateContent>
      </w:r>
      <w:r>
        <w:rPr>
          <w:noProof/>
          <w:color w:val="00B05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557270</wp:posOffset>
                </wp:positionH>
                <wp:positionV relativeFrom="paragraph">
                  <wp:posOffset>126295</wp:posOffset>
                </wp:positionV>
                <wp:extent cx="237600" cy="238680"/>
                <wp:effectExtent l="57150" t="38100" r="67310" b="6667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76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2A0D" id="Ink 269" o:spid="_x0000_s1026" type="#_x0000_t75" style="position:absolute;margin-left:42.1pt;margin-top:9.65pt;width:20.8pt;height:21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">
                <v:imagedata r:id="rId151" o:title=""/>
              </v:shape>
            </w:pict>
          </mc:Fallback>
        </mc:AlternateContent>
      </w:r>
    </w:p>
    <w:p w:rsidR="00612BCF" w:rsidRPr="00612BCF" w:rsidRDefault="00612BCF" w:rsidP="0068084D">
      <w:pPr>
        <w:pStyle w:val="NLLL2COL"/>
        <w:rPr>
          <w:color w:val="00B050"/>
          <w:sz w:val="24"/>
        </w:rPr>
      </w:pPr>
      <m:oMath>
        <m:r>
          <m:rPr>
            <m:sty m:val="bi"/>
          </m:rPr>
          <w:rPr>
            <w:rFonts w:ascii="Cambria Math" w:hAnsi="Cambria Math"/>
            <w:color w:val="00B050"/>
            <w:sz w:val="24"/>
          </w:rPr>
          <m:t>∴</m:t>
        </m:r>
        <m:sSub>
          <m:sSub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B050"/>
                    <w:sz w:val="24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color w:val="00B050"/>
                <w:sz w:val="24"/>
              </w:rPr>
              <m:t>2</m:t>
            </m:r>
          </m:sub>
        </m:sSub>
        <m:r>
          <w:rPr>
            <w:rFonts w:ascii="Cambria Math" w:hAnsi="Cambria Math"/>
            <w:color w:val="00B050"/>
            <w:sz w:val="24"/>
          </w:rPr>
          <m:t>-</m:t>
        </m:r>
        <m:sSub>
          <m:sSub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B050"/>
                    <w:sz w:val="24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color w:val="00B050"/>
                <w:sz w:val="24"/>
              </w:rPr>
              <m:t>1</m:t>
            </m:r>
          </m:sub>
        </m:sSub>
        <m:r>
          <w:rPr>
            <w:rFonts w:ascii="Cambria Math" w:hAnsi="Cambria Math"/>
            <w:color w:val="00B050"/>
            <w:sz w:val="24"/>
          </w:rPr>
          <m:t>=</m:t>
        </m:r>
        <m:d>
          <m:d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3.88…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14.48…</m:t>
                  </m:r>
                </m:e>
              </m:mr>
            </m:m>
          </m:e>
        </m:d>
        <m:r>
          <w:rPr>
            <w:rFonts w:ascii="Cambria Math" w:hAnsi="Cambria Math"/>
            <w:color w:val="00B050"/>
            <w:sz w:val="24"/>
          </w:rPr>
          <m:t>-</m:t>
        </m:r>
        <m:d>
          <m:d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-11.046…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4.67…</m:t>
                  </m:r>
                </m:e>
              </m:mr>
            </m:m>
          </m:e>
        </m:d>
        <m:r>
          <w:rPr>
            <w:rFonts w:ascii="Cambria Math" w:hAnsi="Cambria Math"/>
            <w:color w:val="00B050"/>
            <w:sz w:val="24"/>
          </w:rPr>
          <m:t>=</m:t>
        </m:r>
        <m:d>
          <m:d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14.928…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9.800…</m:t>
                  </m:r>
                </m:e>
              </m:mr>
            </m:m>
          </m:e>
        </m:d>
      </m:oMath>
      <w:r w:rsidRPr="00612BCF">
        <w:rPr>
          <w:color w:val="00B050"/>
          <w:sz w:val="24"/>
        </w:rPr>
        <w:t xml:space="preserve"> </w:t>
      </w:r>
    </w:p>
    <w:p w:rsidR="00612BCF" w:rsidRPr="00612BCF" w:rsidRDefault="00AD08F0" w:rsidP="0068084D">
      <w:pPr>
        <w:pStyle w:val="NLLL2COL"/>
        <w:rPr>
          <w:color w:val="00B050"/>
          <w:sz w:val="24"/>
        </w:rPr>
      </w:pPr>
      <w:r>
        <w:rPr>
          <w:noProof/>
          <w:color w:val="00B05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1720790</wp:posOffset>
                </wp:positionH>
                <wp:positionV relativeFrom="paragraph">
                  <wp:posOffset>429235</wp:posOffset>
                </wp:positionV>
                <wp:extent cx="255240" cy="215640"/>
                <wp:effectExtent l="38100" t="38100" r="50165" b="5143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552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7D0A1" id="Ink 271" o:spid="_x0000_s1026" type="#_x0000_t75" style="position:absolute;margin-left:134.15pt;margin-top:33.5pt;width:21.8pt;height:19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">
                <v:imagedata r:id="rId153" o:title=""/>
              </v:shape>
            </w:pict>
          </mc:Fallback>
        </mc:AlternateContent>
      </w:r>
    </w:p>
    <w:p w:rsidR="00612BCF" w:rsidRPr="00612BCF" w:rsidRDefault="00612BCF" w:rsidP="0068084D">
      <w:pPr>
        <w:pStyle w:val="NLLL2COL"/>
        <w:rPr>
          <w:color w:val="00B050"/>
          <w:sz w:val="24"/>
        </w:rPr>
      </w:pPr>
      <m:oMath>
        <m:r>
          <m:rPr>
            <m:sty m:val="bi"/>
          </m:rPr>
          <w:rPr>
            <w:rFonts w:ascii="Cambria Math" w:hAnsi="Cambria Math"/>
            <w:color w:val="00B050"/>
            <w:sz w:val="24"/>
          </w:rPr>
          <m:t>∴</m:t>
        </m:r>
        <m:sSub>
          <m:sSub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B050"/>
                    <w:sz w:val="24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color w:val="00B050"/>
                <w:sz w:val="24"/>
              </w:rPr>
              <m:t>2</m:t>
            </m:r>
          </m:sub>
        </m:sSub>
        <m:r>
          <w:rPr>
            <w:rFonts w:ascii="Cambria Math" w:hAnsi="Cambria Math"/>
            <w:color w:val="00B050"/>
            <w:sz w:val="24"/>
          </w:rPr>
          <m:t>-</m:t>
        </m:r>
        <m:sSub>
          <m:sSub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B050"/>
                    <w:sz w:val="24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color w:val="00B050"/>
                <w:sz w:val="24"/>
              </w:rPr>
              <m:t>1</m:t>
            </m:r>
          </m:sub>
        </m:sSub>
        <m:r>
          <w:rPr>
            <w:rFonts w:ascii="Cambria Math" w:hAnsi="Cambria Math"/>
            <w:color w:val="00B050"/>
            <w:sz w:val="24"/>
          </w:rPr>
          <m:t>=</m:t>
        </m:r>
        <m:d>
          <m:dPr>
            <m:ctrlPr>
              <w:rPr>
                <w:rFonts w:ascii="Cambria Math" w:hAnsi="Cambria Math"/>
                <w:i/>
                <w:color w:val="00B050"/>
                <w:sz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B050"/>
                    <w:sz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17.9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B050"/>
                      <w:sz w:val="24"/>
                    </w:rPr>
                    <m:t>33.3°</m:t>
                  </m:r>
                </m:e>
              </m:mr>
            </m:m>
          </m:e>
        </m:d>
      </m:oMath>
      <w:r w:rsidRPr="00612BCF">
        <w:rPr>
          <w:color w:val="00B050"/>
          <w:sz w:val="24"/>
        </w:rPr>
        <w:t xml:space="preserve"> </w:t>
      </w:r>
    </w:p>
    <w:p w:rsidR="00612BCF" w:rsidRPr="00612BCF" w:rsidRDefault="00AD08F0" w:rsidP="0068084D">
      <w:pPr>
        <w:pStyle w:val="NLLL2COL"/>
        <w:rPr>
          <w:color w:val="00B050"/>
          <w:sz w:val="24"/>
        </w:rPr>
      </w:pPr>
      <w:r>
        <w:rPr>
          <w:noProof/>
          <w:color w:val="00B050"/>
          <w:sz w:val="24"/>
          <w:lang w:eastAsia="en-A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3903470</wp:posOffset>
                </wp:positionH>
                <wp:positionV relativeFrom="paragraph">
                  <wp:posOffset>-96545</wp:posOffset>
                </wp:positionV>
                <wp:extent cx="321120" cy="273960"/>
                <wp:effectExtent l="57150" t="38100" r="60325" b="6921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211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11174" id="Ink 274" o:spid="_x0000_s1026" type="#_x0000_t75" style="position:absolute;margin-left:305.7pt;margin-top:-7.9pt;width:27.3pt;height:23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">
                <v:imagedata r:id="rId155" o:title=""/>
              </v:shape>
            </w:pict>
          </mc:Fallback>
        </mc:AlternateContent>
      </w:r>
    </w:p>
    <w:p w:rsidR="00612BCF" w:rsidRPr="00612BCF" w:rsidRDefault="00612BCF" w:rsidP="00612BCF">
      <w:pPr>
        <w:rPr>
          <w:color w:val="00B050"/>
          <w:sz w:val="28"/>
        </w:rPr>
      </w:pPr>
      <m:oMath>
        <m:r>
          <w:rPr>
            <w:rFonts w:ascii="Cambria Math" w:hAnsi="Cambria Math"/>
            <w:color w:val="00B050"/>
            <w:sz w:val="28"/>
          </w:rPr>
          <m:t>∴Change in velocity is 17.9m/s</m:t>
        </m:r>
      </m:oMath>
      <w:r w:rsidRPr="00612BCF">
        <w:rPr>
          <w:color w:val="00B050"/>
          <w:sz w:val="28"/>
        </w:rPr>
        <w:t xml:space="preserve">  </w:t>
      </w:r>
      <m:oMath>
        <m:r>
          <w:rPr>
            <w:rFonts w:ascii="Cambria Math" w:hAnsi="Cambria Math"/>
            <w:color w:val="00B050"/>
            <w:sz w:val="28"/>
          </w:rPr>
          <m:t>on bearing of 56.7°</m:t>
        </m:r>
      </m:oMath>
    </w:p>
    <w:p w:rsidR="00612BCF" w:rsidRDefault="00612BCF" w:rsidP="0068084D">
      <w:pPr>
        <w:pStyle w:val="NLLL2COL"/>
      </w:pPr>
    </w:p>
    <w:p w:rsidR="00612BCF" w:rsidRDefault="00612BCF" w:rsidP="0068084D">
      <w:pPr>
        <w:pStyle w:val="NLLL2COL"/>
      </w:pPr>
    </w:p>
    <w:p w:rsidR="00241F87" w:rsidRDefault="008C727B" w:rsidP="0068084D">
      <w:pPr>
        <w:pStyle w:val="NLLL2COL"/>
      </w:pPr>
      <w:r>
        <w:rPr>
          <w:noProof/>
          <w:lang w:eastAsia="en-AU"/>
        </w:rPr>
        <w:drawing>
          <wp:inline distT="0" distB="0" distL="0" distR="0" wp14:anchorId="2DBAC4C5" wp14:editId="17FF2724">
            <wp:extent cx="6120130" cy="11772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87" w:rsidRDefault="00241F87" w:rsidP="0068084D">
      <w:pPr>
        <w:pStyle w:val="NLLL2COL"/>
      </w:pPr>
    </w:p>
    <w:p w:rsidR="00241F87" w:rsidRDefault="00241F87" w:rsidP="0068084D">
      <w:pPr>
        <w:pStyle w:val="NLLL2COL"/>
      </w:pPr>
    </w:p>
    <w:p w:rsidR="0068084D" w:rsidRDefault="0068084D" w:rsidP="0068084D">
      <w:pPr>
        <w:pStyle w:val="i-numberedlist2"/>
        <w:jc w:val="right"/>
      </w:pPr>
      <w:r>
        <w:rPr>
          <w:rStyle w:val="i-listnumber"/>
        </w:rPr>
        <w:tab/>
        <w:t>[6 marks]</w:t>
      </w:r>
    </w:p>
    <w:sectPr w:rsidR="0068084D" w:rsidSect="0010046A">
      <w:footerReference w:type="default" r:id="rId157"/>
      <w:pgSz w:w="11906" w:h="16838" w:code="9"/>
      <w:pgMar w:top="1276" w:right="1134" w:bottom="244" w:left="1134" w:header="68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3EAC" w:rsidRDefault="00A63EAC" w:rsidP="00A55EAD">
      <w:pPr>
        <w:spacing w:after="0" w:line="240" w:lineRule="auto"/>
      </w:pPr>
      <w:r>
        <w:separator/>
      </w:r>
    </w:p>
  </w:endnote>
  <w:endnote w:type="continuationSeparator" w:id="0">
    <w:p w:rsidR="00A63EAC" w:rsidRDefault="00A63EAC" w:rsidP="00A55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thematicalPiLTStd-1">
    <w:altName w:val="Mathematical Pi LT Std 1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NeueLTStd-Roman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084D" w:rsidRPr="0082008E" w:rsidRDefault="0068084D" w:rsidP="0082008E">
    <w:pPr>
      <w:pStyle w:val="Footer"/>
    </w:pPr>
    <w:r>
      <w:rPr>
        <w:rFonts w:ascii="HelveticaNeueLTStd-Roman" w:hAnsi="HelveticaNeueLTStd-Roman" w:cs="HelveticaNeueLTStd-Roman"/>
        <w:sz w:val="14"/>
        <w:szCs w:val="14"/>
      </w:rPr>
      <w:t>© Cengage Learning Australia Pty Ltd 2013                 Nelson Senior Maths: Specialist                 MATHS11TT20066                 www.nelsonnet.com.au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F76" w:rsidRPr="008C1F76" w:rsidRDefault="008C1F76" w:rsidP="008C1F76">
    <w:pPr>
      <w:pStyle w:val="Footer"/>
      <w:rPr>
        <w:sz w:val="18"/>
        <w:szCs w:val="18"/>
      </w:rPr>
    </w:pPr>
    <w:r w:rsidRPr="008C1F76">
      <w:rPr>
        <w:sz w:val="18"/>
        <w:szCs w:val="18"/>
      </w:rPr>
      <w:t xml:space="preserve">Year 11 Mathematics Specialist Test 1  </w:t>
    </w:r>
    <w:r>
      <w:rPr>
        <w:sz w:val="18"/>
        <w:szCs w:val="18"/>
      </w:rPr>
      <w:tab/>
    </w:r>
    <w:r>
      <w:rPr>
        <w:sz w:val="18"/>
        <w:szCs w:val="18"/>
      </w:rPr>
      <w:tab/>
    </w:r>
    <w:r w:rsidRPr="008C1F76">
      <w:rPr>
        <w:sz w:val="18"/>
        <w:szCs w:val="18"/>
      </w:rPr>
      <w:t>25 Feb 2015</w:t>
    </w:r>
  </w:p>
  <w:p w:rsidR="008C1F76" w:rsidRPr="008C1F76" w:rsidRDefault="008C1F76" w:rsidP="008C1F7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45C4" w:rsidRPr="00261760" w:rsidRDefault="002545C4" w:rsidP="002617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3EAC" w:rsidRDefault="00A63EAC" w:rsidP="00A55EAD">
      <w:pPr>
        <w:spacing w:after="0" w:line="240" w:lineRule="auto"/>
      </w:pPr>
      <w:r>
        <w:separator/>
      </w:r>
    </w:p>
  </w:footnote>
  <w:footnote w:type="continuationSeparator" w:id="0">
    <w:p w:rsidR="00A63EAC" w:rsidRDefault="00A63EAC" w:rsidP="00A55E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90C58"/>
    <w:multiLevelType w:val="hybridMultilevel"/>
    <w:tmpl w:val="C5C6B9C8"/>
    <w:lvl w:ilvl="0" w:tplc="9CEC9CE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DA944B2"/>
    <w:multiLevelType w:val="hybridMultilevel"/>
    <w:tmpl w:val="59D6D71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2A3D3A"/>
    <w:multiLevelType w:val="hybridMultilevel"/>
    <w:tmpl w:val="E1FAC7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C668D2"/>
    <w:multiLevelType w:val="hybridMultilevel"/>
    <w:tmpl w:val="E6D4EFD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D400DF"/>
    <w:multiLevelType w:val="hybridMultilevel"/>
    <w:tmpl w:val="11B46DB2"/>
    <w:lvl w:ilvl="0" w:tplc="AED219E8">
      <w:start w:val="1"/>
      <w:numFmt w:val="lowerLetter"/>
      <w:lvlText w:val="(%1)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7123B85"/>
    <w:multiLevelType w:val="hybridMultilevel"/>
    <w:tmpl w:val="56ACA128"/>
    <w:lvl w:ilvl="0" w:tplc="12023172">
      <w:start w:val="1"/>
      <w:numFmt w:val="lowerLetter"/>
      <w:lvlText w:val="%1)"/>
      <w:lvlJc w:val="left"/>
      <w:pPr>
        <w:ind w:left="1070" w:hanging="360"/>
      </w:pPr>
      <w:rPr>
        <w:rFonts w:ascii="Helvetica" w:hAnsi="Helvetica" w:cs="Helvetica"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6">
    <w:nsid w:val="194B053A"/>
    <w:multiLevelType w:val="singleLevel"/>
    <w:tmpl w:val="6A629DFA"/>
    <w:lvl w:ilvl="0">
      <w:start w:val="1"/>
      <w:numFmt w:val="lowerLetter"/>
      <w:lvlText w:val="(%1)"/>
      <w:lvlJc w:val="left"/>
      <w:pPr>
        <w:tabs>
          <w:tab w:val="num" w:pos="540"/>
        </w:tabs>
        <w:ind w:left="540" w:hanging="540"/>
      </w:pPr>
      <w:rPr>
        <w:rFonts w:hint="default"/>
      </w:rPr>
    </w:lvl>
  </w:abstractNum>
  <w:abstractNum w:abstractNumId="7">
    <w:nsid w:val="1B6645B3"/>
    <w:multiLevelType w:val="hybridMultilevel"/>
    <w:tmpl w:val="C136C566"/>
    <w:lvl w:ilvl="0" w:tplc="582E4B94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E6F39A5"/>
    <w:multiLevelType w:val="hybridMultilevel"/>
    <w:tmpl w:val="5784C1E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F651046"/>
    <w:multiLevelType w:val="hybridMultilevel"/>
    <w:tmpl w:val="2086F98E"/>
    <w:lvl w:ilvl="0" w:tplc="2B8C01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324C49"/>
    <w:multiLevelType w:val="multilevel"/>
    <w:tmpl w:val="4CB6619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259B70D5"/>
    <w:multiLevelType w:val="hybridMultilevel"/>
    <w:tmpl w:val="9D8C9B1C"/>
    <w:lvl w:ilvl="0" w:tplc="D474F2F4">
      <w:start w:val="1"/>
      <w:numFmt w:val="lowerLetter"/>
      <w:lvlText w:val="%1)"/>
      <w:lvlJc w:val="left"/>
      <w:pPr>
        <w:ind w:left="1080" w:hanging="360"/>
      </w:pPr>
      <w:rPr>
        <w:rFonts w:ascii="Helvetica" w:hAnsi="Helvetica" w:cs="Helvetica" w:hint="default"/>
        <w:b/>
        <w:sz w:val="20"/>
        <w:szCs w:val="20"/>
      </w:rPr>
    </w:lvl>
    <w:lvl w:ilvl="1" w:tplc="0C090019" w:tentative="1">
      <w:start w:val="1"/>
      <w:numFmt w:val="lowerLetter"/>
      <w:lvlText w:val="%2."/>
      <w:lvlJc w:val="left"/>
      <w:pPr>
        <w:ind w:left="1450" w:hanging="360"/>
      </w:pPr>
    </w:lvl>
    <w:lvl w:ilvl="2" w:tplc="0C09001B" w:tentative="1">
      <w:start w:val="1"/>
      <w:numFmt w:val="lowerRoman"/>
      <w:lvlText w:val="%3."/>
      <w:lvlJc w:val="right"/>
      <w:pPr>
        <w:ind w:left="2170" w:hanging="180"/>
      </w:pPr>
    </w:lvl>
    <w:lvl w:ilvl="3" w:tplc="0C09000F" w:tentative="1">
      <w:start w:val="1"/>
      <w:numFmt w:val="decimal"/>
      <w:lvlText w:val="%4."/>
      <w:lvlJc w:val="left"/>
      <w:pPr>
        <w:ind w:left="2890" w:hanging="360"/>
      </w:pPr>
    </w:lvl>
    <w:lvl w:ilvl="4" w:tplc="0C090019" w:tentative="1">
      <w:start w:val="1"/>
      <w:numFmt w:val="lowerLetter"/>
      <w:lvlText w:val="%5."/>
      <w:lvlJc w:val="left"/>
      <w:pPr>
        <w:ind w:left="3610" w:hanging="360"/>
      </w:pPr>
    </w:lvl>
    <w:lvl w:ilvl="5" w:tplc="0C09001B" w:tentative="1">
      <w:start w:val="1"/>
      <w:numFmt w:val="lowerRoman"/>
      <w:lvlText w:val="%6."/>
      <w:lvlJc w:val="right"/>
      <w:pPr>
        <w:ind w:left="4330" w:hanging="180"/>
      </w:pPr>
    </w:lvl>
    <w:lvl w:ilvl="6" w:tplc="0C09000F" w:tentative="1">
      <w:start w:val="1"/>
      <w:numFmt w:val="decimal"/>
      <w:lvlText w:val="%7."/>
      <w:lvlJc w:val="left"/>
      <w:pPr>
        <w:ind w:left="5050" w:hanging="360"/>
      </w:pPr>
    </w:lvl>
    <w:lvl w:ilvl="7" w:tplc="0C090019" w:tentative="1">
      <w:start w:val="1"/>
      <w:numFmt w:val="lowerLetter"/>
      <w:lvlText w:val="%8."/>
      <w:lvlJc w:val="left"/>
      <w:pPr>
        <w:ind w:left="5770" w:hanging="360"/>
      </w:pPr>
    </w:lvl>
    <w:lvl w:ilvl="8" w:tplc="0C09001B" w:tentative="1">
      <w:start w:val="1"/>
      <w:numFmt w:val="lowerRoman"/>
      <w:lvlText w:val="%9."/>
      <w:lvlJc w:val="right"/>
      <w:pPr>
        <w:ind w:left="6490" w:hanging="180"/>
      </w:pPr>
    </w:lvl>
  </w:abstractNum>
  <w:abstractNum w:abstractNumId="12">
    <w:nsid w:val="266C476C"/>
    <w:multiLevelType w:val="hybridMultilevel"/>
    <w:tmpl w:val="A1C0F0BC"/>
    <w:lvl w:ilvl="0" w:tplc="1BC6C42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1DA3094"/>
    <w:multiLevelType w:val="hybridMultilevel"/>
    <w:tmpl w:val="F6DAD2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A47519"/>
    <w:multiLevelType w:val="hybridMultilevel"/>
    <w:tmpl w:val="146E3D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576AFD"/>
    <w:multiLevelType w:val="hybridMultilevel"/>
    <w:tmpl w:val="777EBC58"/>
    <w:lvl w:ilvl="0" w:tplc="1E2CE71E">
      <w:start w:val="1"/>
      <w:numFmt w:val="decimal"/>
      <w:lvlText w:val="%1."/>
      <w:lvlJc w:val="left"/>
      <w:pPr>
        <w:ind w:left="384" w:hanging="384"/>
      </w:pPr>
      <w:rPr>
        <w:rFonts w:hint="default"/>
        <w:b w:val="0"/>
      </w:rPr>
    </w:lvl>
    <w:lvl w:ilvl="1" w:tplc="12023172">
      <w:start w:val="1"/>
      <w:numFmt w:val="lowerLetter"/>
      <w:lvlText w:val="%2)"/>
      <w:lvlJc w:val="left"/>
      <w:pPr>
        <w:ind w:left="1080" w:hanging="360"/>
      </w:pPr>
      <w:rPr>
        <w:rFonts w:ascii="Helvetica" w:hAnsi="Helvetica" w:cs="Helvetica" w:hint="default"/>
        <w:b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3A516771"/>
    <w:multiLevelType w:val="hybridMultilevel"/>
    <w:tmpl w:val="D5C2F29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5C2A0A"/>
    <w:multiLevelType w:val="hybridMultilevel"/>
    <w:tmpl w:val="ADF41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16C17FB"/>
    <w:multiLevelType w:val="hybridMultilevel"/>
    <w:tmpl w:val="6AE8B15E"/>
    <w:lvl w:ilvl="0" w:tplc="05A626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EA67B6"/>
    <w:multiLevelType w:val="hybridMultilevel"/>
    <w:tmpl w:val="93B2B162"/>
    <w:lvl w:ilvl="0" w:tplc="6076E99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2D82C62"/>
    <w:multiLevelType w:val="hybridMultilevel"/>
    <w:tmpl w:val="07328BC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1F2CF3"/>
    <w:multiLevelType w:val="hybridMultilevel"/>
    <w:tmpl w:val="30AA6E1A"/>
    <w:lvl w:ilvl="0" w:tplc="C36A2C5A">
      <w:start w:val="1"/>
      <w:numFmt w:val="decimal"/>
      <w:lvlText w:val="%1."/>
      <w:lvlJc w:val="left"/>
      <w:pPr>
        <w:ind w:left="384" w:hanging="384"/>
      </w:pPr>
      <w:rPr>
        <w:rFonts w:asciiTheme="minorHAnsi" w:hAnsiTheme="minorHAnsi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ABA0949"/>
    <w:multiLevelType w:val="hybridMultilevel"/>
    <w:tmpl w:val="42FC2208"/>
    <w:lvl w:ilvl="0" w:tplc="F45606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B7643E8"/>
    <w:multiLevelType w:val="hybridMultilevel"/>
    <w:tmpl w:val="B560D982"/>
    <w:lvl w:ilvl="0" w:tplc="FAE01C5E">
      <w:start w:val="1"/>
      <w:numFmt w:val="decimal"/>
      <w:lvlText w:val="%1."/>
      <w:lvlJc w:val="left"/>
      <w:pPr>
        <w:ind w:left="975" w:hanging="615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CFC11DC"/>
    <w:multiLevelType w:val="hybridMultilevel"/>
    <w:tmpl w:val="8BF608A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4D9E5E73"/>
    <w:multiLevelType w:val="singleLevel"/>
    <w:tmpl w:val="86E43C74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26">
    <w:nsid w:val="51282AC4"/>
    <w:multiLevelType w:val="multilevel"/>
    <w:tmpl w:val="D2F4937A"/>
    <w:lvl w:ilvl="0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>
    <w:nsid w:val="52EF69BD"/>
    <w:multiLevelType w:val="hybridMultilevel"/>
    <w:tmpl w:val="DE1444F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E0A6497"/>
    <w:multiLevelType w:val="multilevel"/>
    <w:tmpl w:val="82FC67E2"/>
    <w:lvl w:ilvl="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>
    <w:nsid w:val="63893970"/>
    <w:multiLevelType w:val="hybridMultilevel"/>
    <w:tmpl w:val="D2CA462A"/>
    <w:lvl w:ilvl="0" w:tplc="43C2008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AB3617"/>
    <w:multiLevelType w:val="hybridMultilevel"/>
    <w:tmpl w:val="919A30B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7E5199A"/>
    <w:multiLevelType w:val="hybridMultilevel"/>
    <w:tmpl w:val="6E74B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2BE233B"/>
    <w:multiLevelType w:val="singleLevel"/>
    <w:tmpl w:val="C73AA3BC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33">
    <w:nsid w:val="73EA25C6"/>
    <w:multiLevelType w:val="hybridMultilevel"/>
    <w:tmpl w:val="5582F4F2"/>
    <w:lvl w:ilvl="0" w:tplc="94C6DBEA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77611249"/>
    <w:multiLevelType w:val="hybridMultilevel"/>
    <w:tmpl w:val="D74ABE46"/>
    <w:lvl w:ilvl="0" w:tplc="F6E412B0">
      <w:start w:val="1"/>
      <w:numFmt w:val="upperLetter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bCs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5">
    <w:nsid w:val="799E0729"/>
    <w:multiLevelType w:val="hybridMultilevel"/>
    <w:tmpl w:val="08C031C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235BED"/>
    <w:multiLevelType w:val="hybridMultilevel"/>
    <w:tmpl w:val="6E46FA3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5"/>
  </w:num>
  <w:num w:numId="3">
    <w:abstractNumId w:val="30"/>
  </w:num>
  <w:num w:numId="4">
    <w:abstractNumId w:val="3"/>
  </w:num>
  <w:num w:numId="5">
    <w:abstractNumId w:val="2"/>
  </w:num>
  <w:num w:numId="6">
    <w:abstractNumId w:val="9"/>
  </w:num>
  <w:num w:numId="7">
    <w:abstractNumId w:val="23"/>
  </w:num>
  <w:num w:numId="8">
    <w:abstractNumId w:val="14"/>
  </w:num>
  <w:num w:numId="9">
    <w:abstractNumId w:val="16"/>
  </w:num>
  <w:num w:numId="10">
    <w:abstractNumId w:val="18"/>
  </w:num>
  <w:num w:numId="11">
    <w:abstractNumId w:val="10"/>
  </w:num>
  <w:num w:numId="12">
    <w:abstractNumId w:val="26"/>
  </w:num>
  <w:num w:numId="13">
    <w:abstractNumId w:val="2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32"/>
    <w:lvlOverride w:ilvl="0">
      <w:startOverride w:val="1"/>
    </w:lvlOverride>
  </w:num>
  <w:num w:numId="17">
    <w:abstractNumId w:val="28"/>
  </w:num>
  <w:num w:numId="18">
    <w:abstractNumId w:val="25"/>
    <w:lvlOverride w:ilvl="0">
      <w:startOverride w:val="1"/>
    </w:lvlOverride>
  </w:num>
  <w:num w:numId="1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36"/>
  </w:num>
  <w:num w:numId="22">
    <w:abstractNumId w:val="12"/>
  </w:num>
  <w:num w:numId="23">
    <w:abstractNumId w:val="0"/>
  </w:num>
  <w:num w:numId="24">
    <w:abstractNumId w:val="7"/>
  </w:num>
  <w:num w:numId="25">
    <w:abstractNumId w:val="29"/>
  </w:num>
  <w:num w:numId="26">
    <w:abstractNumId w:val="17"/>
  </w:num>
  <w:num w:numId="27">
    <w:abstractNumId w:val="33"/>
  </w:num>
  <w:num w:numId="28">
    <w:abstractNumId w:val="22"/>
  </w:num>
  <w:num w:numId="29">
    <w:abstractNumId w:val="19"/>
  </w:num>
  <w:num w:numId="30">
    <w:abstractNumId w:val="13"/>
  </w:num>
  <w:num w:numId="31">
    <w:abstractNumId w:val="31"/>
  </w:num>
  <w:num w:numId="32">
    <w:abstractNumId w:val="21"/>
  </w:num>
  <w:num w:numId="33">
    <w:abstractNumId w:val="15"/>
  </w:num>
  <w:num w:numId="34">
    <w:abstractNumId w:val="5"/>
  </w:num>
  <w:num w:numId="35">
    <w:abstractNumId w:val="11"/>
  </w:num>
  <w:num w:numId="36">
    <w:abstractNumId w:val="27"/>
  </w:num>
  <w:num w:numId="37">
    <w:abstractNumId w:val="1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27"/>
    <w:rsid w:val="00004E8A"/>
    <w:rsid w:val="0001492A"/>
    <w:rsid w:val="000256EB"/>
    <w:rsid w:val="000309A4"/>
    <w:rsid w:val="00037617"/>
    <w:rsid w:val="00040A81"/>
    <w:rsid w:val="00045AA3"/>
    <w:rsid w:val="00052142"/>
    <w:rsid w:val="000661B6"/>
    <w:rsid w:val="0007099B"/>
    <w:rsid w:val="00081E4D"/>
    <w:rsid w:val="00083B39"/>
    <w:rsid w:val="0008656F"/>
    <w:rsid w:val="00096534"/>
    <w:rsid w:val="000C425F"/>
    <w:rsid w:val="000E7349"/>
    <w:rsid w:val="0010046A"/>
    <w:rsid w:val="001064C0"/>
    <w:rsid w:val="00116B34"/>
    <w:rsid w:val="00116C33"/>
    <w:rsid w:val="00162354"/>
    <w:rsid w:val="001767F5"/>
    <w:rsid w:val="001808BB"/>
    <w:rsid w:val="001D4ACE"/>
    <w:rsid w:val="001D5207"/>
    <w:rsid w:val="001E6A42"/>
    <w:rsid w:val="001F5452"/>
    <w:rsid w:val="002012F6"/>
    <w:rsid w:val="00211079"/>
    <w:rsid w:val="002203EA"/>
    <w:rsid w:val="0022773E"/>
    <w:rsid w:val="00227C99"/>
    <w:rsid w:val="002311F4"/>
    <w:rsid w:val="002327EE"/>
    <w:rsid w:val="00241F87"/>
    <w:rsid w:val="00242F99"/>
    <w:rsid w:val="002545C4"/>
    <w:rsid w:val="00261760"/>
    <w:rsid w:val="00263A12"/>
    <w:rsid w:val="00296F30"/>
    <w:rsid w:val="002B4565"/>
    <w:rsid w:val="002D29C7"/>
    <w:rsid w:val="002D4711"/>
    <w:rsid w:val="002E4EAE"/>
    <w:rsid w:val="00301BE9"/>
    <w:rsid w:val="00304DA9"/>
    <w:rsid w:val="00342ACB"/>
    <w:rsid w:val="0036128E"/>
    <w:rsid w:val="00395B16"/>
    <w:rsid w:val="003D0225"/>
    <w:rsid w:val="003D3760"/>
    <w:rsid w:val="003E01D8"/>
    <w:rsid w:val="003E15C3"/>
    <w:rsid w:val="00424C96"/>
    <w:rsid w:val="00434AED"/>
    <w:rsid w:val="0043545D"/>
    <w:rsid w:val="00453361"/>
    <w:rsid w:val="0046185B"/>
    <w:rsid w:val="004763DE"/>
    <w:rsid w:val="0047716E"/>
    <w:rsid w:val="00480244"/>
    <w:rsid w:val="004805B1"/>
    <w:rsid w:val="00483466"/>
    <w:rsid w:val="0048681C"/>
    <w:rsid w:val="00493530"/>
    <w:rsid w:val="004B6E82"/>
    <w:rsid w:val="00580EEF"/>
    <w:rsid w:val="00583D67"/>
    <w:rsid w:val="00584646"/>
    <w:rsid w:val="005957A6"/>
    <w:rsid w:val="005A21A6"/>
    <w:rsid w:val="005B700D"/>
    <w:rsid w:val="005C4577"/>
    <w:rsid w:val="005D21D8"/>
    <w:rsid w:val="005D5563"/>
    <w:rsid w:val="00601019"/>
    <w:rsid w:val="00602AC9"/>
    <w:rsid w:val="00605926"/>
    <w:rsid w:val="00612BCF"/>
    <w:rsid w:val="00617138"/>
    <w:rsid w:val="00630A21"/>
    <w:rsid w:val="006325EE"/>
    <w:rsid w:val="00641B80"/>
    <w:rsid w:val="006474DF"/>
    <w:rsid w:val="00663625"/>
    <w:rsid w:val="00677DF7"/>
    <w:rsid w:val="0068084D"/>
    <w:rsid w:val="0070769F"/>
    <w:rsid w:val="00773DF7"/>
    <w:rsid w:val="0079753A"/>
    <w:rsid w:val="007B0A7F"/>
    <w:rsid w:val="007B0B6F"/>
    <w:rsid w:val="007B4E3B"/>
    <w:rsid w:val="007C3C73"/>
    <w:rsid w:val="007E7E6A"/>
    <w:rsid w:val="00804236"/>
    <w:rsid w:val="0081617B"/>
    <w:rsid w:val="00826D7F"/>
    <w:rsid w:val="008368EF"/>
    <w:rsid w:val="008441F6"/>
    <w:rsid w:val="0084557C"/>
    <w:rsid w:val="008614C4"/>
    <w:rsid w:val="00864342"/>
    <w:rsid w:val="00870412"/>
    <w:rsid w:val="008B3D78"/>
    <w:rsid w:val="008C1F76"/>
    <w:rsid w:val="008C727B"/>
    <w:rsid w:val="0091265F"/>
    <w:rsid w:val="00912A34"/>
    <w:rsid w:val="00936996"/>
    <w:rsid w:val="009740CD"/>
    <w:rsid w:val="009815F2"/>
    <w:rsid w:val="0099127C"/>
    <w:rsid w:val="009A42BE"/>
    <w:rsid w:val="009A4597"/>
    <w:rsid w:val="009A7574"/>
    <w:rsid w:val="009D7C27"/>
    <w:rsid w:val="009D7E58"/>
    <w:rsid w:val="009F29B4"/>
    <w:rsid w:val="009F3D90"/>
    <w:rsid w:val="00A05373"/>
    <w:rsid w:val="00A1274B"/>
    <w:rsid w:val="00A21C5E"/>
    <w:rsid w:val="00A52DCB"/>
    <w:rsid w:val="00A55EAD"/>
    <w:rsid w:val="00A569B3"/>
    <w:rsid w:val="00A63EAC"/>
    <w:rsid w:val="00A92888"/>
    <w:rsid w:val="00AA3F5A"/>
    <w:rsid w:val="00AA45E2"/>
    <w:rsid w:val="00AB0539"/>
    <w:rsid w:val="00AB6FEA"/>
    <w:rsid w:val="00AD08F0"/>
    <w:rsid w:val="00AE00AA"/>
    <w:rsid w:val="00AE5866"/>
    <w:rsid w:val="00AE58F7"/>
    <w:rsid w:val="00B006C0"/>
    <w:rsid w:val="00B068C5"/>
    <w:rsid w:val="00B07264"/>
    <w:rsid w:val="00B441A7"/>
    <w:rsid w:val="00BC4C57"/>
    <w:rsid w:val="00BC4DF0"/>
    <w:rsid w:val="00BD36E9"/>
    <w:rsid w:val="00C01B0E"/>
    <w:rsid w:val="00C2189A"/>
    <w:rsid w:val="00C93E99"/>
    <w:rsid w:val="00C9464C"/>
    <w:rsid w:val="00C953E6"/>
    <w:rsid w:val="00CB00F1"/>
    <w:rsid w:val="00CC3CC9"/>
    <w:rsid w:val="00CD2C38"/>
    <w:rsid w:val="00CD7505"/>
    <w:rsid w:val="00CF149C"/>
    <w:rsid w:val="00D37D87"/>
    <w:rsid w:val="00D425E4"/>
    <w:rsid w:val="00D63FD5"/>
    <w:rsid w:val="00D81445"/>
    <w:rsid w:val="00D9317D"/>
    <w:rsid w:val="00D93527"/>
    <w:rsid w:val="00DA3801"/>
    <w:rsid w:val="00DC0954"/>
    <w:rsid w:val="00DD295F"/>
    <w:rsid w:val="00E05D96"/>
    <w:rsid w:val="00E13465"/>
    <w:rsid w:val="00E150FD"/>
    <w:rsid w:val="00E31E8F"/>
    <w:rsid w:val="00E34D2F"/>
    <w:rsid w:val="00E478CD"/>
    <w:rsid w:val="00E61405"/>
    <w:rsid w:val="00EA33A4"/>
    <w:rsid w:val="00ED5068"/>
    <w:rsid w:val="00EF28D3"/>
    <w:rsid w:val="00F040CA"/>
    <w:rsid w:val="00F07245"/>
    <w:rsid w:val="00F07CE7"/>
    <w:rsid w:val="00F218E4"/>
    <w:rsid w:val="00F335A4"/>
    <w:rsid w:val="00F76561"/>
    <w:rsid w:val="00F7760C"/>
    <w:rsid w:val="00F859B9"/>
    <w:rsid w:val="00FA7ED8"/>
    <w:rsid w:val="00FC7D79"/>
    <w:rsid w:val="00FD25B1"/>
    <w:rsid w:val="00FD7A59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F657AFA2-9FBD-4E39-A018-48E2D5AB6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3"/>
    <w:next w:val="Normal"/>
    <w:link w:val="Heading1Char"/>
    <w:uiPriority w:val="99"/>
    <w:qFormat/>
    <w:rsid w:val="005D5563"/>
    <w:pPr>
      <w:keepNext w:val="0"/>
      <w:keepLines w:val="0"/>
      <w:tabs>
        <w:tab w:val="right" w:pos="10440"/>
      </w:tabs>
      <w:spacing w:before="0" w:line="240" w:lineRule="auto"/>
      <w:outlineLvl w:val="0"/>
    </w:pPr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5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5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EAD"/>
  </w:style>
  <w:style w:type="paragraph" w:styleId="Footer">
    <w:name w:val="footer"/>
    <w:basedOn w:val="Normal"/>
    <w:link w:val="Foot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EAD"/>
  </w:style>
  <w:style w:type="paragraph" w:styleId="BalloonText">
    <w:name w:val="Balloon Text"/>
    <w:basedOn w:val="Normal"/>
    <w:link w:val="BalloonTextChar"/>
    <w:uiPriority w:val="99"/>
    <w:semiHidden/>
    <w:unhideWhenUsed/>
    <w:rsid w:val="00A55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EA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0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068C5"/>
    <w:rPr>
      <w:color w:val="808080"/>
    </w:rPr>
  </w:style>
  <w:style w:type="paragraph" w:customStyle="1" w:styleId="PTablebodytext">
    <w:name w:val="P: Table body text"/>
    <w:basedOn w:val="Normal"/>
    <w:rsid w:val="00A21C5E"/>
    <w:pPr>
      <w:tabs>
        <w:tab w:val="left" w:pos="284"/>
      </w:tabs>
      <w:spacing w:before="40" w:after="80" w:line="240" w:lineRule="auto"/>
    </w:pPr>
    <w:rPr>
      <w:rFonts w:ascii="Times New Roman" w:eastAsia="Times New Roman" w:hAnsi="Times New Roman" w:cs="Times New Roman"/>
      <w:sz w:val="24"/>
      <w:szCs w:val="20"/>
      <w:lang w:val="en-US" w:eastAsia="en-US"/>
    </w:rPr>
  </w:style>
  <w:style w:type="character" w:styleId="Emphasis">
    <w:name w:val="Emphasis"/>
    <w:basedOn w:val="DefaultParagraphFont"/>
    <w:uiPriority w:val="20"/>
    <w:qFormat/>
    <w:rsid w:val="006474D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9"/>
    <w:rsid w:val="005D5563"/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customStyle="1" w:styleId="Answer">
    <w:name w:val="Answer"/>
    <w:basedOn w:val="Heading4"/>
    <w:uiPriority w:val="99"/>
    <w:rsid w:val="005D5563"/>
    <w:pPr>
      <w:keepLines w:val="0"/>
      <w:tabs>
        <w:tab w:val="left" w:pos="547"/>
        <w:tab w:val="right" w:pos="8485"/>
      </w:tabs>
      <w:spacing w:before="0" w:line="240" w:lineRule="auto"/>
      <w:ind w:left="547" w:hanging="547"/>
    </w:pPr>
    <w:rPr>
      <w:rFonts w:ascii="Times New Roman" w:eastAsia="SimSun" w:hAnsi="Times New Roman" w:cs="Times New Roman"/>
      <w:b/>
      <w:bCs/>
      <w:i w:val="0"/>
      <w:iCs w:val="0"/>
      <w:color w:val="FF0000"/>
      <w:sz w:val="24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5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56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LLLNUM">
    <w:name w:val="NL_LL_NUM"/>
    <w:qFormat/>
    <w:rsid w:val="0010046A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10046A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NLLL2COL">
    <w:name w:val="NL_LL_2COL"/>
    <w:rsid w:val="0010046A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i-listitalic">
    <w:name w:val="i - list italic"/>
    <w:uiPriority w:val="99"/>
    <w:qFormat/>
    <w:rsid w:val="0010046A"/>
    <w:rPr>
      <w:rFonts w:ascii="Arial" w:hAnsi="Arial"/>
      <w:i/>
    </w:rPr>
  </w:style>
  <w:style w:type="character" w:customStyle="1" w:styleId="i-listsuperscript">
    <w:name w:val="i - list superscript"/>
    <w:uiPriority w:val="99"/>
    <w:qFormat/>
    <w:rsid w:val="0010046A"/>
    <w:rPr>
      <w:rFonts w:ascii="Calibri" w:hAnsi="Calibri"/>
      <w:vertAlign w:val="superscript"/>
      <w:lang w:eastAsia="en-AU"/>
    </w:rPr>
  </w:style>
  <w:style w:type="character" w:customStyle="1" w:styleId="MATH-1">
    <w:name w:val="MATH-1"/>
    <w:uiPriority w:val="99"/>
    <w:rsid w:val="0010046A"/>
    <w:rPr>
      <w:rFonts w:ascii="MathematicalPiLTStd-1" w:hAnsi="MathematicalPiLTStd-1" w:cs="MathematicalPiLTStd-1"/>
    </w:rPr>
  </w:style>
  <w:style w:type="paragraph" w:customStyle="1" w:styleId="i-bodytextfo">
    <w:name w:val="i - body text f/o"/>
    <w:basedOn w:val="Normal"/>
    <w:next w:val="Normal"/>
    <w:uiPriority w:val="99"/>
    <w:rsid w:val="0010046A"/>
    <w:pPr>
      <w:widowControl w:val="0"/>
      <w:suppressAutoHyphens/>
      <w:autoSpaceDE w:val="0"/>
      <w:autoSpaceDN w:val="0"/>
      <w:adjustRightInd w:val="0"/>
      <w:spacing w:after="0" w:line="300" w:lineRule="atLeast"/>
      <w:textAlignment w:val="center"/>
    </w:pPr>
    <w:rPr>
      <w:rFonts w:ascii="MinionPro-Regular" w:eastAsia="Times New Roman" w:hAnsi="MinionPro-Regular" w:cs="MinionPro-Regular"/>
      <w:color w:val="000000"/>
      <w:sz w:val="20"/>
      <w:szCs w:val="24"/>
      <w:lang w:eastAsia="en-US"/>
    </w:rPr>
  </w:style>
  <w:style w:type="paragraph" w:customStyle="1" w:styleId="Spaces">
    <w:name w:val="Spaces"/>
    <w:basedOn w:val="Normal"/>
    <w:uiPriority w:val="99"/>
    <w:rsid w:val="0010046A"/>
    <w:pPr>
      <w:widowControl w:val="0"/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  <w:textAlignment w:val="center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u w:val="thick" w:color="CBCBCB"/>
      <w:lang w:val="en-US" w:eastAsia="en-US"/>
    </w:rPr>
  </w:style>
  <w:style w:type="paragraph" w:styleId="List2">
    <w:name w:val="List 2"/>
    <w:basedOn w:val="Normal"/>
    <w:rsid w:val="00040A81"/>
    <w:pPr>
      <w:tabs>
        <w:tab w:val="left" w:pos="567"/>
        <w:tab w:val="left" w:pos="1134"/>
        <w:tab w:val="left" w:pos="1701"/>
      </w:tabs>
      <w:spacing w:after="0" w:line="240" w:lineRule="auto"/>
      <w:ind w:left="1134" w:hanging="567"/>
    </w:pPr>
    <w:rPr>
      <w:rFonts w:ascii="Times New Roman" w:eastAsia="Times New Roman" w:hAnsi="Times New Roman" w:cs="Times New Roman"/>
      <w:sz w:val="24"/>
      <w:lang w:eastAsia="en-AU"/>
    </w:rPr>
  </w:style>
  <w:style w:type="paragraph" w:styleId="List">
    <w:name w:val="List"/>
    <w:basedOn w:val="Normal"/>
    <w:uiPriority w:val="99"/>
    <w:semiHidden/>
    <w:unhideWhenUsed/>
    <w:rsid w:val="002D4711"/>
    <w:pPr>
      <w:ind w:left="283" w:hanging="283"/>
      <w:contextualSpacing/>
    </w:pPr>
  </w:style>
  <w:style w:type="character" w:customStyle="1" w:styleId="i-listbold">
    <w:name w:val="i - list bold"/>
    <w:uiPriority w:val="99"/>
    <w:qFormat/>
    <w:rsid w:val="0068084D"/>
    <w:rPr>
      <w:rFonts w:ascii="Minion Pro" w:hAnsi="Minion Pro"/>
      <w:b/>
    </w:rPr>
  </w:style>
  <w:style w:type="paragraph" w:customStyle="1" w:styleId="i-numberedlist1">
    <w:name w:val="i - numbered list 1"/>
    <w:uiPriority w:val="99"/>
    <w:rsid w:val="0068084D"/>
    <w:pPr>
      <w:spacing w:before="120" w:after="0" w:line="360" w:lineRule="auto"/>
      <w:ind w:left="227" w:hanging="227"/>
    </w:pPr>
    <w:rPr>
      <w:rFonts w:ascii="Verdana" w:eastAsia="Times New Roman" w:hAnsi="Verdana" w:cs="Times New Roman"/>
      <w:szCs w:val="24"/>
      <w:lang w:eastAsia="en-US"/>
    </w:rPr>
  </w:style>
  <w:style w:type="character" w:customStyle="1" w:styleId="i-listnumber">
    <w:name w:val="i - list number"/>
    <w:uiPriority w:val="99"/>
    <w:qFormat/>
    <w:rsid w:val="0068084D"/>
    <w:rPr>
      <w:rFonts w:ascii="HelveticaNeueLT Std" w:hAnsi="HelveticaNeueLT Std"/>
      <w:b/>
      <w:color w:val="auto"/>
      <w:sz w:val="20"/>
    </w:rPr>
  </w:style>
  <w:style w:type="paragraph" w:customStyle="1" w:styleId="i-numberedlist2">
    <w:name w:val="i - numbered list 2"/>
    <w:basedOn w:val="Normal"/>
    <w:uiPriority w:val="99"/>
    <w:qFormat/>
    <w:rsid w:val="0068084D"/>
    <w:pPr>
      <w:overflowPunct w:val="0"/>
      <w:autoSpaceDE w:val="0"/>
      <w:autoSpaceDN w:val="0"/>
      <w:adjustRightInd w:val="0"/>
      <w:spacing w:before="120" w:after="0" w:line="360" w:lineRule="auto"/>
      <w:ind w:left="568" w:hanging="284"/>
      <w:textAlignment w:val="baseline"/>
    </w:pPr>
    <w:rPr>
      <w:rFonts w:ascii="Verdana" w:eastAsia="Times New Roman" w:hAnsi="Verdana" w:cs="Times New Roman"/>
      <w:szCs w:val="20"/>
      <w:lang w:eastAsia="en-US"/>
    </w:rPr>
  </w:style>
  <w:style w:type="character" w:customStyle="1" w:styleId="MinonMath">
    <w:name w:val="Minon Math"/>
    <w:uiPriority w:val="1"/>
    <w:qFormat/>
    <w:rsid w:val="0068084D"/>
    <w:rPr>
      <w:rFonts w:ascii="Minion Pro" w:hAnsi="Minion Pro"/>
      <w:b w:val="0"/>
      <w:i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117" Type="http://schemas.openxmlformats.org/officeDocument/2006/relationships/image" Target="media/image58.emf"/><Relationship Id="rId21" Type="http://schemas.openxmlformats.org/officeDocument/2006/relationships/customXml" Target="ink/ink3.xml"/><Relationship Id="rId42" Type="http://schemas.openxmlformats.org/officeDocument/2006/relationships/image" Target="media/image19.emf"/><Relationship Id="rId47" Type="http://schemas.openxmlformats.org/officeDocument/2006/relationships/customXml" Target="ink/ink15.xml"/><Relationship Id="rId63" Type="http://schemas.openxmlformats.org/officeDocument/2006/relationships/customXml" Target="ink/ink23.xml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customXml" Target="ink/ink36.xml"/><Relationship Id="rId112" Type="http://schemas.openxmlformats.org/officeDocument/2006/relationships/customXml" Target="ink/ink46.xml"/><Relationship Id="rId133" Type="http://schemas.openxmlformats.org/officeDocument/2006/relationships/image" Target="media/image67.emf"/><Relationship Id="rId138" Type="http://schemas.openxmlformats.org/officeDocument/2006/relationships/customXml" Target="ink/ink58.xml"/><Relationship Id="rId154" Type="http://schemas.openxmlformats.org/officeDocument/2006/relationships/customXml" Target="ink/ink65.xml"/><Relationship Id="rId159" Type="http://schemas.openxmlformats.org/officeDocument/2006/relationships/theme" Target="theme/theme1.xml"/><Relationship Id="rId16" Type="http://schemas.openxmlformats.org/officeDocument/2006/relationships/footer" Target="footer2.xml"/><Relationship Id="rId107" Type="http://schemas.openxmlformats.org/officeDocument/2006/relationships/image" Target="media/image10.tiff"/><Relationship Id="rId11" Type="http://schemas.openxmlformats.org/officeDocument/2006/relationships/image" Target="media/image4.emf"/><Relationship Id="rId32" Type="http://schemas.openxmlformats.org/officeDocument/2006/relationships/image" Target="media/image14.emf"/><Relationship Id="rId37" Type="http://schemas.openxmlformats.org/officeDocument/2006/relationships/image" Target="media/image7.wmf"/><Relationship Id="rId53" Type="http://schemas.openxmlformats.org/officeDocument/2006/relationships/customXml" Target="ink/ink18.xml"/><Relationship Id="rId58" Type="http://schemas.openxmlformats.org/officeDocument/2006/relationships/image" Target="media/image27.emf"/><Relationship Id="rId74" Type="http://schemas.openxmlformats.org/officeDocument/2006/relationships/image" Target="media/image35.emf"/><Relationship Id="rId79" Type="http://schemas.openxmlformats.org/officeDocument/2006/relationships/customXml" Target="ink/ink31.xml"/><Relationship Id="rId102" Type="http://schemas.openxmlformats.org/officeDocument/2006/relationships/image" Target="media/image49.emf"/><Relationship Id="rId123" Type="http://schemas.openxmlformats.org/officeDocument/2006/relationships/customXml" Target="ink/ink51.xml"/><Relationship Id="rId128" Type="http://schemas.openxmlformats.org/officeDocument/2006/relationships/image" Target="media/image64.emf"/><Relationship Id="rId144" Type="http://schemas.openxmlformats.org/officeDocument/2006/relationships/customXml" Target="ink/ink60.xml"/><Relationship Id="rId149" Type="http://schemas.openxmlformats.org/officeDocument/2006/relationships/image" Target="media/image76.emf"/><Relationship Id="rId5" Type="http://schemas.openxmlformats.org/officeDocument/2006/relationships/webSettings" Target="webSettings.xml"/><Relationship Id="rId90" Type="http://schemas.openxmlformats.org/officeDocument/2006/relationships/image" Target="media/image43.emf"/><Relationship Id="rId95" Type="http://schemas.openxmlformats.org/officeDocument/2006/relationships/customXml" Target="ink/ink39.xml"/><Relationship Id="rId22" Type="http://schemas.openxmlformats.org/officeDocument/2006/relationships/image" Target="media/image9.emf"/><Relationship Id="rId27" Type="http://schemas.openxmlformats.org/officeDocument/2006/relationships/customXml" Target="ink/ink6.xml"/><Relationship Id="rId43" Type="http://schemas.openxmlformats.org/officeDocument/2006/relationships/customXml" Target="ink/ink13.xml"/><Relationship Id="rId48" Type="http://schemas.openxmlformats.org/officeDocument/2006/relationships/image" Target="media/image22.emf"/><Relationship Id="rId64" Type="http://schemas.openxmlformats.org/officeDocument/2006/relationships/image" Target="media/image30.emf"/><Relationship Id="rId69" Type="http://schemas.openxmlformats.org/officeDocument/2006/relationships/customXml" Target="ink/ink26.xml"/><Relationship Id="rId113" Type="http://schemas.openxmlformats.org/officeDocument/2006/relationships/image" Target="media/image56.emf"/><Relationship Id="rId118" Type="http://schemas.openxmlformats.org/officeDocument/2006/relationships/customXml" Target="ink/ink49.xml"/><Relationship Id="rId134" Type="http://schemas.openxmlformats.org/officeDocument/2006/relationships/customXml" Target="ink/ink56.xml"/><Relationship Id="rId139" Type="http://schemas.openxmlformats.org/officeDocument/2006/relationships/image" Target="media/image70.emf"/><Relationship Id="rId80" Type="http://schemas.openxmlformats.org/officeDocument/2006/relationships/image" Target="media/image38.emf"/><Relationship Id="rId85" Type="http://schemas.openxmlformats.org/officeDocument/2006/relationships/customXml" Target="ink/ink34.xml"/><Relationship Id="rId150" Type="http://schemas.openxmlformats.org/officeDocument/2006/relationships/customXml" Target="ink/ink63.xml"/><Relationship Id="rId155" Type="http://schemas.openxmlformats.org/officeDocument/2006/relationships/image" Target="media/image79.emf"/><Relationship Id="rId12" Type="http://schemas.openxmlformats.org/officeDocument/2006/relationships/oleObject" Target="embeddings/oleObject1.bin"/><Relationship Id="rId17" Type="http://schemas.openxmlformats.org/officeDocument/2006/relationships/customXml" Target="ink/ink1.xml"/><Relationship Id="rId33" Type="http://schemas.openxmlformats.org/officeDocument/2006/relationships/customXml" Target="ink/ink9.xml"/><Relationship Id="rId38" Type="http://schemas.openxmlformats.org/officeDocument/2006/relationships/oleObject" Target="embeddings/oleObject2.bin"/><Relationship Id="rId59" Type="http://schemas.openxmlformats.org/officeDocument/2006/relationships/customXml" Target="ink/ink21.xml"/><Relationship Id="rId103" Type="http://schemas.openxmlformats.org/officeDocument/2006/relationships/image" Target="media/image8.png"/><Relationship Id="rId108" Type="http://schemas.openxmlformats.org/officeDocument/2006/relationships/customXml" Target="ink/ink44.xml"/><Relationship Id="rId124" Type="http://schemas.openxmlformats.org/officeDocument/2006/relationships/image" Target="media/image62.emf"/><Relationship Id="rId129" Type="http://schemas.openxmlformats.org/officeDocument/2006/relationships/image" Target="media/image12.png"/><Relationship Id="rId20" Type="http://schemas.openxmlformats.org/officeDocument/2006/relationships/image" Target="media/image8.emf"/><Relationship Id="rId41" Type="http://schemas.openxmlformats.org/officeDocument/2006/relationships/customXml" Target="ink/ink12.xml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customXml" Target="ink/ink29.xml"/><Relationship Id="rId83" Type="http://schemas.openxmlformats.org/officeDocument/2006/relationships/customXml" Target="ink/ink33.xml"/><Relationship Id="rId88" Type="http://schemas.openxmlformats.org/officeDocument/2006/relationships/image" Target="media/image42.emf"/><Relationship Id="rId91" Type="http://schemas.openxmlformats.org/officeDocument/2006/relationships/customXml" Target="ink/ink37.xml"/><Relationship Id="rId96" Type="http://schemas.openxmlformats.org/officeDocument/2006/relationships/image" Target="media/image46.emf"/><Relationship Id="rId111" Type="http://schemas.openxmlformats.org/officeDocument/2006/relationships/image" Target="media/image55.emf"/><Relationship Id="rId132" Type="http://schemas.openxmlformats.org/officeDocument/2006/relationships/customXml" Target="ink/ink55.xml"/><Relationship Id="rId140" Type="http://schemas.openxmlformats.org/officeDocument/2006/relationships/customXml" Target="ink/ink59.xml"/><Relationship Id="rId145" Type="http://schemas.openxmlformats.org/officeDocument/2006/relationships/image" Target="media/image74.emf"/><Relationship Id="rId153" Type="http://schemas.openxmlformats.org/officeDocument/2006/relationships/image" Target="media/image7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customXml" Target="ink/ink4.xml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customXml" Target="ink/ink16.xml"/><Relationship Id="rId57" Type="http://schemas.openxmlformats.org/officeDocument/2006/relationships/customXml" Target="ink/ink20.xml"/><Relationship Id="rId106" Type="http://schemas.openxmlformats.org/officeDocument/2006/relationships/image" Target="media/image52.emf"/><Relationship Id="rId114" Type="http://schemas.openxmlformats.org/officeDocument/2006/relationships/customXml" Target="ink/ink47.xml"/><Relationship Id="rId119" Type="http://schemas.openxmlformats.org/officeDocument/2006/relationships/image" Target="media/image59.emf"/><Relationship Id="rId127" Type="http://schemas.openxmlformats.org/officeDocument/2006/relationships/customXml" Target="ink/ink53.xml"/><Relationship Id="rId10" Type="http://schemas.openxmlformats.org/officeDocument/2006/relationships/image" Target="media/image3.tiff"/><Relationship Id="rId31" Type="http://schemas.openxmlformats.org/officeDocument/2006/relationships/customXml" Target="ink/ink8.xml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customXml" Target="ink/ink24.xml"/><Relationship Id="rId73" Type="http://schemas.openxmlformats.org/officeDocument/2006/relationships/customXml" Target="ink/ink28.xml"/><Relationship Id="rId78" Type="http://schemas.openxmlformats.org/officeDocument/2006/relationships/image" Target="media/image37.emf"/><Relationship Id="rId81" Type="http://schemas.openxmlformats.org/officeDocument/2006/relationships/customXml" Target="ink/ink32.xml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customXml" Target="ink/ink41.xml"/><Relationship Id="rId101" Type="http://schemas.openxmlformats.org/officeDocument/2006/relationships/customXml" Target="ink/ink42.xml"/><Relationship Id="rId122" Type="http://schemas.openxmlformats.org/officeDocument/2006/relationships/image" Target="media/image11.png"/><Relationship Id="rId130" Type="http://schemas.openxmlformats.org/officeDocument/2006/relationships/customXml" Target="ink/ink54.xml"/><Relationship Id="rId135" Type="http://schemas.openxmlformats.org/officeDocument/2006/relationships/image" Target="media/image68.emf"/><Relationship Id="rId143" Type="http://schemas.openxmlformats.org/officeDocument/2006/relationships/image" Target="media/image14.png"/><Relationship Id="rId148" Type="http://schemas.openxmlformats.org/officeDocument/2006/relationships/customXml" Target="ink/ink62.xml"/><Relationship Id="rId151" Type="http://schemas.openxmlformats.org/officeDocument/2006/relationships/image" Target="media/image77.emf"/><Relationship Id="rId156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3" Type="http://schemas.openxmlformats.org/officeDocument/2006/relationships/image" Target="media/image5.tiff"/><Relationship Id="rId18" Type="http://schemas.openxmlformats.org/officeDocument/2006/relationships/image" Target="media/image7.emf"/><Relationship Id="rId39" Type="http://schemas.openxmlformats.org/officeDocument/2006/relationships/customXml" Target="ink/ink11.xml"/><Relationship Id="rId109" Type="http://schemas.openxmlformats.org/officeDocument/2006/relationships/image" Target="media/image54.emf"/><Relationship Id="rId34" Type="http://schemas.openxmlformats.org/officeDocument/2006/relationships/image" Target="media/image15.emf"/><Relationship Id="rId50" Type="http://schemas.openxmlformats.org/officeDocument/2006/relationships/image" Target="media/image23.emf"/><Relationship Id="rId55" Type="http://schemas.openxmlformats.org/officeDocument/2006/relationships/customXml" Target="ink/ink19.xml"/><Relationship Id="rId76" Type="http://schemas.openxmlformats.org/officeDocument/2006/relationships/image" Target="media/image36.emf"/><Relationship Id="rId97" Type="http://schemas.openxmlformats.org/officeDocument/2006/relationships/customXml" Target="ink/ink40.xml"/><Relationship Id="rId104" Type="http://schemas.openxmlformats.org/officeDocument/2006/relationships/image" Target="media/image9.png"/><Relationship Id="rId120" Type="http://schemas.openxmlformats.org/officeDocument/2006/relationships/customXml" Target="ink/ink50.xml"/><Relationship Id="rId125" Type="http://schemas.openxmlformats.org/officeDocument/2006/relationships/customXml" Target="ink/ink52.xml"/><Relationship Id="rId141" Type="http://schemas.openxmlformats.org/officeDocument/2006/relationships/image" Target="media/image71.emf"/><Relationship Id="rId146" Type="http://schemas.openxmlformats.org/officeDocument/2006/relationships/customXml" Target="ink/ink61.xml"/><Relationship Id="rId7" Type="http://schemas.openxmlformats.org/officeDocument/2006/relationships/endnotes" Target="endnotes.xml"/><Relationship Id="rId71" Type="http://schemas.openxmlformats.org/officeDocument/2006/relationships/customXml" Target="ink/ink27.xml"/><Relationship Id="rId92" Type="http://schemas.openxmlformats.org/officeDocument/2006/relationships/image" Target="media/image44.emf"/><Relationship Id="rId2" Type="http://schemas.openxmlformats.org/officeDocument/2006/relationships/numbering" Target="numbering.xml"/><Relationship Id="rId29" Type="http://schemas.openxmlformats.org/officeDocument/2006/relationships/customXml" Target="ink/ink7.xml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customXml" Target="ink/ink14.xml"/><Relationship Id="rId66" Type="http://schemas.openxmlformats.org/officeDocument/2006/relationships/image" Target="media/image31.emf"/><Relationship Id="rId87" Type="http://schemas.openxmlformats.org/officeDocument/2006/relationships/customXml" Target="ink/ink35.xml"/><Relationship Id="rId110" Type="http://schemas.openxmlformats.org/officeDocument/2006/relationships/customXml" Target="ink/ink45.xml"/><Relationship Id="rId115" Type="http://schemas.openxmlformats.org/officeDocument/2006/relationships/image" Target="media/image57.emf"/><Relationship Id="rId131" Type="http://schemas.openxmlformats.org/officeDocument/2006/relationships/image" Target="media/image66.emf"/><Relationship Id="rId136" Type="http://schemas.openxmlformats.org/officeDocument/2006/relationships/customXml" Target="ink/ink57.xml"/><Relationship Id="rId157" Type="http://schemas.openxmlformats.org/officeDocument/2006/relationships/footer" Target="footer3.xml"/><Relationship Id="rId61" Type="http://schemas.openxmlformats.org/officeDocument/2006/relationships/customXml" Target="ink/ink22.xml"/><Relationship Id="rId82" Type="http://schemas.openxmlformats.org/officeDocument/2006/relationships/image" Target="media/image39.emf"/><Relationship Id="rId152" Type="http://schemas.openxmlformats.org/officeDocument/2006/relationships/customXml" Target="ink/ink64.xml"/><Relationship Id="rId19" Type="http://schemas.openxmlformats.org/officeDocument/2006/relationships/customXml" Target="ink/ink2.xml"/><Relationship Id="rId14" Type="http://schemas.openxmlformats.org/officeDocument/2006/relationships/image" Target="media/image6.tiff"/><Relationship Id="rId30" Type="http://schemas.openxmlformats.org/officeDocument/2006/relationships/image" Target="media/image13.emf"/><Relationship Id="rId35" Type="http://schemas.openxmlformats.org/officeDocument/2006/relationships/customXml" Target="ink/ink10.xml"/><Relationship Id="rId56" Type="http://schemas.openxmlformats.org/officeDocument/2006/relationships/image" Target="media/image26.emf"/><Relationship Id="rId77" Type="http://schemas.openxmlformats.org/officeDocument/2006/relationships/customXml" Target="ink/ink30.xml"/><Relationship Id="rId100" Type="http://schemas.openxmlformats.org/officeDocument/2006/relationships/image" Target="media/image48.emf"/><Relationship Id="rId105" Type="http://schemas.openxmlformats.org/officeDocument/2006/relationships/customXml" Target="ink/ink43.xml"/><Relationship Id="rId126" Type="http://schemas.openxmlformats.org/officeDocument/2006/relationships/image" Target="media/image63.emf"/><Relationship Id="rId147" Type="http://schemas.openxmlformats.org/officeDocument/2006/relationships/image" Target="media/image75.emf"/><Relationship Id="rId8" Type="http://schemas.openxmlformats.org/officeDocument/2006/relationships/image" Target="media/image1.jpeg"/><Relationship Id="rId51" Type="http://schemas.openxmlformats.org/officeDocument/2006/relationships/customXml" Target="ink/ink17.xml"/><Relationship Id="rId72" Type="http://schemas.openxmlformats.org/officeDocument/2006/relationships/image" Target="media/image34.emf"/><Relationship Id="rId93" Type="http://schemas.openxmlformats.org/officeDocument/2006/relationships/customXml" Target="ink/ink38.xml"/><Relationship Id="rId98" Type="http://schemas.openxmlformats.org/officeDocument/2006/relationships/image" Target="media/image47.emf"/><Relationship Id="rId121" Type="http://schemas.openxmlformats.org/officeDocument/2006/relationships/image" Target="media/image60.emf"/><Relationship Id="rId142" Type="http://schemas.openxmlformats.org/officeDocument/2006/relationships/image" Target="media/image13.png"/><Relationship Id="rId3" Type="http://schemas.openxmlformats.org/officeDocument/2006/relationships/styles" Target="styles.xml"/><Relationship Id="rId25" Type="http://schemas.openxmlformats.org/officeDocument/2006/relationships/customXml" Target="ink/ink5.xml"/><Relationship Id="rId46" Type="http://schemas.openxmlformats.org/officeDocument/2006/relationships/image" Target="media/image21.emf"/><Relationship Id="rId67" Type="http://schemas.openxmlformats.org/officeDocument/2006/relationships/customXml" Target="ink/ink25.xml"/><Relationship Id="rId116" Type="http://schemas.openxmlformats.org/officeDocument/2006/relationships/customXml" Target="ink/ink48.xml"/><Relationship Id="rId137" Type="http://schemas.openxmlformats.org/officeDocument/2006/relationships/image" Target="media/image69.emf"/><Relationship Id="rId158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br\Dropbox\Maths%20PD\Test%20Template%20Years%207%20to%2012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2-21T08:10:34.982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74 4516 0,'0'0'0,"0"0"15,0 0-15,-67-171 16,61 115 0,6 0-16,0-59 15,0-4-15,-7 30 16,1 26-16,6-1 15,39-62 1,-12-19-16,-27 18 16,26-44-16,21 22 15,-47 8-15,26-52 16,0 36-16,-26-3 16,0-40-1,0 32-15,0-14 16,0-8-16,0 23 15,14-49 1,-8 34-16,14-49 16,-13 38-16,26 3 15,-20-7-15,-13 48 16,0 86 0,20-1-16,-13 42 15,-7 22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1:12.889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1 471 197 0,'0'0'136'0,"-14"1"8"16,14-1-138-16,0 0 7 0,0 0 11 0,0 0 6 15,0 0 13-15,0 0 2 0,0 0 9 16,14 17-3-16,-14-17-4 0,7 17-9 16,-7-17-6-16,10 26-7 0,-10-26-6 15,11 29-3-15,-7-13-7 0,2 1 1 16,-2 0 0-16,2-2-6 0,-6-15 0 15,7 28 4-15,-5-11-2 0,0-3-1 16,-2-14-1-16,3 17-1 0,-3-17 2 16,1 14-1-16,-1-14-2 0,0 0 0 15,0 0 0-15,0 0 1 0,0 0 2 0,8-27-3 16,-4 3-1-16,2-4 4 0,3-8-4 16,0-9 6-16,5-7-10 0,-2-7-6 15,11 1-20-15,-10-20-24 0,23 23-65 16,-12-8-94-16,5 5-3 0,-2 5-2 15,0 1 52-15,-3 24 165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1:51.014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7 530 1 0,'0'0'0'16,"0"0"121"-16,0 0-79 0,0 0 1 15,0 0 4-15,0 0 9 0,-9-15 4 0,9 15 3 16,0 0-4-16,0 0-3 0,0 0-1 16,0 0 2-16,0 0-4 0,5 18-3 15,-5-18-5-15,1 15-6 0,-1-15-2 16,6 20-1-16,-6-20-11 0,7 34-4 15,-6-16-1-15,5 8-7 0,-3-5 0 0,3 6-4 16,-4-4-7-16,3 1-2 0,0-3 0 16,-1-2 0-16,0-5 0 15,2 0 0-15,-6-14 0 0,11 17 0 16,-11-17 0-16,14 4 0 0,-14-4 0 0,25-20 0 16,-6-2 0-16,6-13 0 0,6-13 0 15,9-14 0-15,11-11 0 0,1-14-27 16,30-11-164-16,-4 0-37 0,9-3 7 15,2 2-7-15,2 12 101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1:50.280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0 569 64 0,'0'0'155'0,"0"0"7"15,0 0-121-15,0 0 3 0,0 0 4 16,0 0 2-16,0 0 5 0,0 0-3 16,0 0-5-16,0 0-1 0,0 0-6 15,0 0-2-15,0 0-7 0,15 22 0 16,-15-22-9-16,6 22 0 0,-6-22-7 15,7 28-2-15,-5-15-1 0,2 10 1 16,-1-6-6-16,1 1-2 0,0-1-1 16,-1-2-7-16,0 0 5 0,-3-15 2 15,8 33-1-15,-8-33-3 0,10 23 0 0,-10-23 0 16,9 17 0-16,-9-17 0 0,0 0 0 16,16 9 0-16,-9-25 0 0,2-2 0 15,6-10 0-15,4-2 0 0,2-13 0 16,8-9 0-16,9-9 0 0,6-5 0 15,16 3-22-15,-8-25-82 0,14 8-118 16,4-3-1-16,3 11-2 0,-3 1-1 16,-7 1 226-16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22.171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-3 561 1 0,'0'0'111'16,"0"0"49"-16,0 0-96 0,0 0 1 15,0 0 0-15,0 0-2 0,0 0-14 16,0 0 3-16,0 0-12 0,0 0 1 15,0 0-10-15,0 0 2 0,0 0-12 16,0 0 0-16,0 0 1 0,0 0-1 16,0 0-3-16,0 0-5 0,0 0-2 15,-13-7-4-15,13 7 3 0,0 0 1 16,0 0-5-16,0 0 0 0,0 0 3 16,0 0-2-16,13 9 2 0,-13-9 0 0,0 0 0 15,12 14-5-15,-12-14 5 0,9 14-7 16,-9-14 2-16,8 16 2 0,-8-16-1 15,9 22-7-15,-9-22 3 0,8 16 3 16,-8-16-2-16,9 14 1 0,-9-14-3 16,9 22 0-16,-9-22 0 0,9 18 0 0,-9-18 0 15,7 20 0-15,-7-20 0 0,10 20 0 16,-10-20 0-16,0 0 0 16,0 0 0-16,8 15 0 0,-8-15 0 15,0 0 0-15,0 0 0 0,0 0 0 0,0 0 0 16,0 0 0-16,0 0 0 0,0 0 0 15,0 0 0-15,0 0 0 0,0 0 0 16,0 0 0-16,0 0 0 0,0 0 0 16,0 0 0-16,0 0 0 0,0 0 0 15,0 0 0-15,0 0 0 0,0 0 0 0,0 0 0 16,0 0 0-16,0 0 0 0,0 0 0 16,0 0 0-16,0 0 0 0,0 0 0 15,0 0 0-15,0 0 0 0,0 0 0 16,20-24 0-16,-8-1 0 0,3 1 0 15,9-6 0-15,6-15 0 0,10-7 0 16,4-15 0-16,23 10-55 0,-1-21-165 16,11-5-2-16,1-7-10 0,2 0 10 15,-2 1 151-15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05.374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-8 380 122 0,'0'0'67'0,"0"0"1"0,-1-16 3 0,1 16-1 15,0 0-5-15,0 0-4 0,0 0 2 0,0 0-8 16,0 0-5-16,0 0-3 15,0 0-9-15,0 0-5 0,0 0-6 16,0 0-1-16,0 0-9 0,0 0 2 16,0 0-3-16,0 0 2 0,0 0-4 0,0 0-5 15,5 17 3-15,0-2 2 0,-5-15-7 16,6 21 4-16,-6-21-4 0,9 24-1 16,-6-9-9-16,2 2 11 0,0-1-7 15,0-1-3-15,1-1 6 0,-1 3-4 16,2 2-2-16,-7-19 0 0,11 23 8 0,-11-23-7 15,12 16-1-15,-12-16 5 16,0 0-3-16,13 16 0 0,-13-16 0 16,0 0-1-16,0 0-2 0,0 0 7 15,16-1-4-15,-16 1-3 0,14-23 4 0,-4 2 1 16,3-4-2-16,6-17 0 0,5-1 0 16,3-12-15-16,14 5-16 0,-10-16-71 15,17-6-111-15,3 14-11 0,2-4 1 16,-5 13 9-16,-5 7 214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13.905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0 296 72 0,'0'0'135'0,"0"0"-74"16,0 0-4-16,0 0 0 0,0 0-6 15,0 0-4-15,0 0-5 0,0 0-3 16,0 0-3-16,0 0-4 0,0 0-2 0,0 0-5 16,0 0-3-16,0 0-2 0,0 0-2 15,0 0-1-15,0 0 1 0,0 0-2 16,0 0 0-16,0 0-2 0,0 0 1 16,0 0-3-16,0 0-2 0,0 0-2 15,0 0-3-15,0 0 0 0,0 0-3 0,0 0 1 16,0 0-2-16,0 0-1 15,0 0 1-15,0 0 2 0,0 0 3 16,1 17 0-16,-1-17 0 0,3 15 1 16,-3-15-3-16,3 22 4 0,-1-8-3 0,2 4 0 15,-1-3-4-15,0 2 2 0,0 1-3 16,0 0 4-16,-1-3-3 0,2 2 3 16,-2-3-2-16,-2-14 2 0,6 22-1 15,-6-22 0-15,5 16-1 0,-5-16 0 16,0 0-2-16,0 0 1 0,0 0 1 0,0 0-1 15,0 0-2-15,9 12 2 16,-9-12 0-16,0 0 1 0,0 0 2 16,0 0-3-16,0 0 4 0,0 0-2 15,0 0 2-15,0 0 0 0,0 0-2 0,0 0 0 16,0 0-1-16,0 0 1 0,0 0-1 16,0 0-1-16,0 0 2 0,10-19 0 15,-10 19 1-15,17-27-1 0,-3 5-3 16,6-5 0-16,7-10 0 0,6-4 0 15,10-3-11-15,-4-16-65 0,13 8-142 0,-1-6-5 16,3 2 7-16,-3 0-13 0,-7 9 180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2-21T08:12:00.452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66 0 0,'0'0'16,"0"0"-16,53 86 15,-53-64-15,-119 16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30.032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2 597 115 0,'0'0'162'15,"-1"29"7"-15,6-12-127 0,-5-17 1 0,0 34 1 16,-4-19 2-16,12 11-6 0,-12-13-1 15,12 15-1-15,-12-15-6 0,11 14 1 16,-10-10-6-16,9 5 1 0,-8-7-6 16,5 1 0-16,-3-16-7 0,4 26 1 15,-4-26-3-15,0 0-2 0,0 0 1 0,15 9-3 16,-15-9 1-16,0 0-2 0,22-18 2 16,-9 1-2-16,2-3 0 0,7-4-7 15,4-18-1-15,4-1 0 0,7-11 0 16,0-15 0-16,13 0-31 0,-10-20-48 15,24 1-107-15,-9-4-39 0,2 0 3 16,3-1-6-16,-5-1 177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29.657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10 451 196 0,'0'0'177'15,"0"0"4"-15,0 0-114 0,-14 5-39 0,14-5-8 16,0 0 6-16,5 22-2 0,-5-22 3 16,3 23-4-16,-3-23 5 0,4 33-5 15,-5-19 1-15,6 12 2 16,-6-8-4-16,9 4-1 0,-6-4-6 0,3-1 1 15,-2-2-5-15,5 5 0 0,-8-20-2 16,11 26 0-16,-11-26-4 0,10 18-1 16,-10-18-1-16,10 14 1 0,-10-14-3 15,0 0 0-15,0 0 1 0,16-6 0 16,-16 6 0-16,7-20 2 0,0 6 0 0,-2-10-2 16,3-4 3-16,3-3-5 0,1-2 0 15,3-6 0-15,1-5 0 0,2-10-3 16,6 1-19-16,-6-12-21 0,17 12-42 15,-19-18-47-15,12 8-92 0,0 6 1 16,-4 8 1-16,1 11 154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29.173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-4 429 127 0,'14'10'82'15,"-14"-10"-7"-15,0 0-1 0,0 0-6 0,0 0 2 16,0 0-15-16,0 0 2 0,0 0-15 15,0 0-4-15,0 0-6 0,0 0-7 16,0 0-5-16,0 0-3 0,0 0-3 16,0 0-4-16,0 0 1 0,0 0 2 15,0 0 1-15,0 0-1 0,0 0 4 0,0 0-5 16,0 0 3-16,3 21-6 0,-3-21 5 16,12 14-5-16,-12-14 4 0,18 22-9 15,-8-8 5-15,1 1-6 16,-1 2 4-16,1-2-4 0,1 3 2 0,-1 2-7 15,-1-1 3-15,-1-2 3 0,1 2-2 16,-2-5 2-16,-1 1-1 0,1 2 2 16,-8-17-3-16,13 19 3 0,-13-19-4 15,12 15 2-15,-12-15-2 0,0 0 0 16,15 6 3-16,-15-6-3 0,0 0 1 0,13-19-1 16,-13 19 1-16,12-26-1 0,-5 5 1 15,2-6-3-15,1-4-4 0,1-2 6 16,2-13-1-16,4-7 2 0,0-2-11 15,2-7-3-15,7 4-13 0,-8-10-22 16,18 22-32-16,-22-17-54 0,8 18-85 0,1 10-5 16,-1 5 6-16,0 12 164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0:26.85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-1 347 240 0,'0'0'174'0,"5"14"-43"0,-5-14-79 15,0 0-1-15,0 0-9 0,4 27-2 16,-4-27-7-16,5 15-12 0,-5-15-3 0,9 19-5 16,-9-19 3-16,12 16-6 0,-12-16-1 15,12 20-2-15,-12-20 1 16,13 21 4-16,-13-21-5 0,12 21 4 16,-12-21-5-16,8 21 4 0,-8-21 2 0,5 16-5 15,-5-16 0-15,0 0 1 0,0 0 1 16,0 0-6-16,4 15 0 0,-4-15-2 15,0 0 3-15,8-21-3 0,-4 6 1 16,2-6 0-16,1-4-6 0,3-10 7 16,2 1-10-16,0-9-7 0,13 0-27 0,-14-21-51 15,14 12-118-15,0 2-3 0,2-6 3 16,1 10 29-16,-6-1 181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25.782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3 458 141 0,'0'0'172'0,"0"0"-31"0,0 0-77 16,0 0-9-16,0 0-4 0,0 0-2 0,0 0-8 15,-4-15-3-15,4 15-3 16,0 0-2-16,0 0-5 0,0 0-2 15,0 0-5-15,0 0-4 0,0 0-4 16,0 0-5-16,0 0-1 0,0 0 0 0,0 0-2 16,0 0-1-16,0 0 1 0,0 0 1 15,0 0 2-15,0 0-1 0,-5 15 1 16,5-15-2-16,0 0 2 0,5 18-1 16,-5-18 0-16,10 25-2 0,-5-12-5 15,2 3 0-15,-1 0 0 0,1 1 0 0,0 2 0 16,-1-2 0-16,1-1 0 0,-7-16 0 15,8 27 0-15,-8-27 0 0,5 20 0 16,-5-20 0-16,2 14 0 0,-2-14 0 16,0 0 0-16,0 0 0 0,0 0 0 15,0 0 0-15,0 0 0 0,0 0 0 16,0 0 0-16,0 0 0 0,0 0 0 16,17-7 0-16,-17 7 0 0,15-31 0 15,2 7 0-15,4-9 0 0,7-11 0 16,11-7 0-16,6-10 0 0,13 0 0 0,-4-16-37 15,27 8-162-15,-9 3-37 0,2 7 6 16,-5 9-2-16,-8 7 144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28.157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211 10 1 0,'0'0'62'15,"-15"1"71"-15,15-1-97 0,0 0-6 0,0 0-1 16,0 0-7-16,-14-2-7 0,14 2-5 15,0 0-5-15,0 0-4 0,0 0-1 16,0 0-2-16,0 0 0 0,0 0 2 16,0 0 3-16,0 0 1 0,0 0 9 15,14-6 6-15,-14 6 6 0,0 0 6 0,18-7 6 16,-3 11 2-16,-15-4 1 0,24 0 1 16,-24 0-7-16,33 0-4 0,-20-4-3 15,10 9-8-15,-5-3-4 16,6 3-3-16,-4-1-2 0,6 1-4 0,-2 2-1 15,2 1-1-15,-2 2-5 0,1 0 3 16,-2 2-3-16,-3 0 3 0,-1 1-1 16,-2 6 1-16,-5-1-2 0,-1 2 3 15,-4 2-1-15,-3 1 2 0,-3 3-2 16,0 4 3-16,-6 1 2 0,1 0 0 0,-6 0 1 16,0 6-5-16,-4 0 6 0,1 1-5 15,-5 0 3-15,-1 3-5 0,0-2-2 16,-2 7 4-16,-1-3-2 0,0 0 4 15,0 2-8-15,1 4 9 0,-1 1-4 16,3-3-2-16,1 2 2 0,2-2-4 0,4 0 5 16,2 4-3-16,3-6 5 15,3 4-8-15,4-4 3 0,3 3 2 16,4-1-6-16,3 1 7 0,3 2-11 16,3-7 8-16,5 4-2 0,0-9-1 0,2 0 6 15,6-1-2-15,-1-1 2 0,2 1-1 16,2-6 12-16,2 5-11 0,0-6-2 15,4-3 5-15,-3 1-5 0,1 1 2 16,-3-5 5-16,1 2-6 0,-2 1-9 16,-3-4 10-16,-4 4-4 0,0 3 4 0,-3-4-5 15,-3 0 1-15,-2-2 1 0,-3 2-3 16,-4-2 10-16,-4 1-11 16,-3-2 9-16,-1-3-9 0,-5 4 7 15,-3-1-6-15,-4 0 3 0,-3 1 0 0,-4 1-3 16,-3 0 6-16,-2 1-3 0,-2 7 4 15,-5 0-3-15,1-1 6 0,-3 6-8 16,2 2 8-16,-3 4-4 0,1 3-3 16,0 2 5-16,0 3-2 0,1 0 1 15,3 2-2-15,1-3 5 0,2 3-10 0,3 3 1 16,4 3 8-16,-1-5-5 0,4 3 2 16,3 3-1-16,1 4-4 0,4 0-2 15,2-1 9-15,1-3 0 0,4 3-5 16,3 7-3-16,1-4 3 0,2 1 4 15,2-1-2-15,3 3 1 0,2 9 3 16,1-5-8-16,0 3-2 0,-1-9 8 16,5 9-10-16,-3-4 6 0,0 1 0 15,-4-6 1-15,-2 1-3 0,-5 0 5 16,-3 2-2-16,-3 7-2 0,-3-5 0 0,-8 1 0 16,-5 0 0-16,-5 4 0 0,-3-7 0 15,-3 1 0-15,-6-2 0 0,-2-2 0 16,-8-8-1-16,5 5-21 0,-8-16-15 15,13 16-58-15,-20-15-119 0,6-12-10 16,3-8 2-16,-4-14 15 0,3-3 207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8.23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2 299 39 0,'0'0'151'0,"0"0"-23"0,0 0-76 0,0 0-7 16,0 0-2-16,0 0 3 15,0 0-5-15,0 0-6 0,0 0-1 16,-7-13-3-16,7 13 0 0,0 0-6 15,0 0 0-15,6-24-9 0,-6 24-5 0,7-20 3 16,-7 20-4-16,13-27 4 0,-13 27-6 16,19-26 5-16,-5 17-7 0,-14 9 6 15,26-21-3-15,-26 21 5 0,30-14-2 16,-30 14 3-16,27-6 0 0,-27 6 0 16,26-2 2-16,-26 2-4 0,23 7 2 0,-23-7-5 15,22 16-1-15,-22-16-2 0,26 20 2 16,-26-20-4-16,27 22-2 0,-12-13 1 15,1 2-3-15,1-5 1 0,1 0 2 16,0 0-2-16,2-1-2 0,0-4 0 16,2 0 0-16,-5-3 1 0,4 0 2 15,-2-4-5-15,1-1-2 0,0 0-5 16,-4-9-5-16,5 3-5 0,-10-10-12 16,13 13-35-16,-24-24-55 0,5 8-97 15,5 0-1-15,-5 0 6 0,2 2 115 0,-7-1 98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2-21T08:13:24.751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0 0,'0'0'15,"0"0"-15,0 0 16,0 0-16,0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7.56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29 0 254 0,'0'0'179'0,"0"0"12"0,-14 14-165 15,16 1-2-15,-2-15 7 0,0 35 2 0,-5-17 4 16,11 13-3-16,-10-6-4 0,7 7-9 15,-9-1 2-15,9 9 3 0,-8-8-11 16,4 0 2-16,-2-3-7 0,1 4 1 16,1-8-8-16,0 1 4 0,1-9-4 15,0-2-1-15,0-15-2 0,-1 18 3 0,1-18-3 16,0 0-2-16,0 0-1 16,0 0 3-16,0 0-8 0,0 0-2 15,0 0 4-15,12-18-5 0,-3 0 2 16,-2-5-1-16,7 1 3 0,-5 1-4 0,7 2 6 15,-1 2-2-15,1 1 1 0,0 1 2 16,3 6 3-16,-1 4-2 0,1 4 2 16,1 0 2-16,-3 3 4 0,5 3 1 15,-4 2 1-15,1 3 3 0,0 3-3 16,1 3 4-16,-6 0-3 0,1 3 0 0,-7 0-2 16,1 3 2-16,-5-1-5 15,-4 3 1-15,-3-1-3 0,-2 2 1 16,-4-2-3-16,-4 4-1 0,0-6 5 15,-5-4-8-15,0 1 3 0,-4-6-13 0,3-1 0 16,-8-9-10-16,11 7-12 0,-15-22-26 16,31 13-49-16,-39-3-87 0,17-9-12 15,5-4 6-15,-4-7 132 0,8 7 73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6.95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107 130 97 0,'-23'1'138'0,"23"-1"2"0,0 0-145 0,0 0-3 15,0 0 3-15,-15 0 7 0,15 0 9 16,0 0 5-16,0 0 2 0,-5-21 2 15,5 21 4-15,2-20 0 0,-2 20 1 16,14-21-6-16,-14 21-1 0,24-24-1 16,-3 15 7-16,-4-5 1 0,10 11 2 15,-5-8 3-15,9 9 1 0,-10-3 2 16,11 10-2-16,-12-6-1 0,7 11-11 16,-11-5 4-16,7 11-9 0,-23-16 2 15,26 32-4-15,-20-16 1 0,0 9-2 0,-5-1-4 16,-1 4 3-16,-5 6-9 0,-3-1 9 15,-5-2-10-15,-3 1 3 0,-3 4-5 16,-1-5 8-16,-6 1-4 0,1-1 3 16,-4-9-1-16,1 0 1 0,-2-2-1 15,2 1 3-15,1-1-2 0,2-9-2 0,1 1 3 16,4-4-1-16,1 0-3 16,2 2-2-16,17-10 3 0,-21 5-3 15,21-5 7-15,0 0-14 0,0 0 2 16,0 0 3-16,0 0 7 0,17 2-7 0,0 3 4 15,2-4-9-15,8 0 8 0,-2-1-2 16,6-1 2-16,1-2-4 0,3-5-10 16,0-2 0-16,4 7-25 0,-9-12-10 15,16 21-55-15,-22-24-36 0,5 12-72 16,5 3-5-16,-10-4 33 0,4 8 183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52.82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308 59 57 0,'0'0'148'0,"0"0"3"0,-2-14-106 15,2 14-16-15,0 0 6 0,0 0 3 16,0 0 3-16,0 0-3 15,-7-19 3-15,7 19 2 0,0 0-2 16,0 0-4-16,0 0-5 0,-13-13-2 0,13 13-8 16,0 0-5-16,-22-11 0 0,22 11-10 15,-19-2 1-15,19 2-3 0,-23 4 5 16,9 5 1-16,-3-1-1 0,2 11 6 16,-5-5-8-16,1 13 11 0,-3-9-4 15,4 12 6-15,-5 3-14 0,6 5 5 0,-2-3-9 16,3-4 2-16,4 2-1 0,5 0-4 15,7-1 0-15,4-1 0 0,7-15 0 16,9-3 0-16,6-3 0 0,4-5 0 16,9-2 0-16,3-13-3 0,8 4-27 15,-11-26-41-15,11 16-152 0,-3-7-2 0,-2-3-1 16,-5 2-9-16,-10 0 226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45.797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47 0 152 0,'0'0'81'0,"0"0"-11"16,0 0-6-16,0 0-2 0,0 0-1 16,0 0-9-16,0 0-13 0,0 0 3 0,4 20-7 15,-4-20 6-15,0 0-11 0,-12 16 0 16,13-2-13-16,-1-14 3 0,-6 23 2 16,6-23-6-16,-8 26-4 0,2-13-6 15,5 5 7-15,-2 0-5 0,1 5 1 16,-2-6 3-16,3 7-1 0,-2-4-7 15,2 3 7-15,-2-2-5 0,2 8-2 16,0-6 2-16,1 1-1 0,1 1-11 16,3 1 8-16,-2-1-1 0,3 2-2 15,1-3 7-15,1-9-4 0,2 1-7 0,-9-16 2 16,20 24 13-16,-20-24-10 0,25 17 2 16,-25-17 0-16,27 8-9 0,-27-8 3 15,26 8 7-15,-12-7 2 16,0-11-13-16,-14 10 11 0,26-23-8 0,-13 6 3 15,-2-7 7-15,0 0-2 0,0 0-6 16,-1-5-1-16,-1-1 8 0,0-4-12 16,-5 6 14-16,2-1-4 0,-5 2 1 15,2-7-7-15,-3 3 8 0,-3 0-8 16,0 14 2-16,-1-1 8 0,-3-4-2 0,-1 2-1 16,0 3-3-16,8 17 8 0,-23-14-4 15,23 14 8-15,-27-16 0 0,12 6-13 16,0 9 3-16,-4 0-4 0,1 0 9 15,2 0-9-15,0 2 0 0,-1 2-14 16,12 18-28-16,-14-17-48 0,14 11-123 0,2 1 2 16,5 12-11-16,4 2 40 15,-5 7 184-15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6.18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212 24 161 0,'0'0'155'0,"-8"-14"-85"16,8 14-36-16,0 0 0 0,0 0 2 0,0 0 10 15,0 0 6-15,0 0-4 0,0 0-3 16,0 0-2-16,0 0-4 0,-12-13-2 15,12 13-9-15,0 0-5 0,0 0-3 16,0 0-5-16,0 0-7 0,0 0 3 16,0 0-5-16,0 0 2 0,0 0 2 15,0 0 1-15,0 0-1 0,0 0-4 16,0 0 8-16,0 0-12 0,0 0 6 16,0 0-8-16,-7 14-1 0,7-14 8 15,0 0-6-15,0 0 2 0,0 0-1 0,0 0 0 16,0 0 2-16,0 0 3 0,0 0-6 15,0 0-5-15,0 0 10 0,0 0-9 16,0 0 5-16,8 14 3 0,-8-14-3 16,8 17-1-16,-8-17 0 0,15 26-1 15,-6-10-3-15,3 2 1 0,-12-18 1 0,27 22-7 16,-11-7 3-16,2-2-3 16,-3 2 9-16,1-15 3 0,-1 4-3 15,-15-4 5-15,24 7-9 0,-24-7 4 16,15 13 5-16,-15-13-3 0,0 0 5 0,8 21-12 15,-8-21 4-15,3 16-1 0,-2 0 7 16,-1-16-4-16,4 21 0 0,-4-21 0 16,6 20-2-16,-6-20 0 0,5 17 0 15,-5-17 0-15,6 14 0 0,-6-14 0 16,0 0 0-16,0 0 0 0,0 0 0 0,0 0 0 16,0 0 0-16,0 0 0 0,0 0 0 15,0 0 0-15,0 0 0 16,0 0 0-16,0 0 0 0,0 0 0 15,0 0 0-15,0 0 0 0,0 0 0 0,0 0 0 16,0 0 0-16,13 0 0 0,-13 0-7 16,0 0 10-16,0 0-7 0,0 0 2 15,-1-14-2-15,1 14 12 0,0 0-2 16,0 0-6-16,0 0 0 0,0 0 0 16,0 0 0-16,-14-8 0 0,14 8 0 0,-12 16 0 15,12-16 0-15,-23 27 0 0,9-12 0 16,-6 6 0-16,-4 3 0 0,-3 10 0 15,-1-1 0-15,-4-1 0 16,-4 0 0-16,2 7 0 0,-5-8-7 0,11 10-48 16,-15-25-26-16,28 6-77 0,-9-7-73 15,9-12 5-15,15-3 1 0,0 0 186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18.813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-1 481 20 0,'16'4'122'16,"-16"-4"21"-16,0 0-116 0,0 0 2 15,0 0-2-15,0 0 9 0,0 0 6 16,0 0 5-16,-14-10 2 0,14 10-2 16,0 0-7-16,0 0-1 0,0 0-8 0,0 0-5 15,0 0-4-15,0 0 1 0,0 0-7 16,0 0-3-16,0 0-3 0,0 0 0 16,0 0-1-16,0 0 2 0,0 0-2 15,0 0-4-15,0 0 3 0,0 0-4 16,0 0 5-16,0 0-2 0,0 0 7 15,0 0-7-15,0 0-5 0,0 15 1 16,0-15 2-16,0 0 5 0,0 0-7 16,2 18 3-16,-2-18-13 0,1 19 14 15,-1-19 2-15,4 22 6 0,-4-22-5 0,3 26-9 16,-3-26 10-16,6 22-4 0,-4-9 8 16,-2-13-19-16,8 28 11 0,-4-14-11 15,-1 1 7-15,2 5 2 0,1-5-6 16,-1 1-4-16,-5-16 6 0,9 22 2 15,-9-22-2-15,10 23-4 0,-10-23-1 0,0 0 1 16,0 0 5-16,0 0-1 16,13 14-2-16,-13-14 3 0,0 0-3 15,0 0 2-15,0 0 1 0,0 0-1 16,0 0-1-16,0 0 1 0,0 0 1 0,0 0-1 16,0 0 5-16,0 0-2 0,0 0-1 15,0 0 1-15,12-19-4 0,-12 19 0 16,14-27 0-16,-4 10 0 0,6-10 0 15,7 1 0-15,9-13 0 0,7-10 0 16,8-8 0-16,3-16-21 0,19 15-59 0,3-20-145 16,-7-4 9-16,0-4-19 0,-4 11 9 15,-3 11 207-15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0:26.044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-3 234 61 0,'0'0'155'0,"0"0"-2"16,14 6-93-16,-14-6-5 0,0 0-5 16,0 0-8-16,0 0 1 0,0 0-10 0,0 0 4 15,0 0-8-15,0 0 6 0,0 0-8 16,0 0 2-16,0 0-4 0,8 21-1 16,-8-21-5-16,0 0-5 0,1 19 5 15,-1-19-11-15,10 21 8 0,-4-9-12 16,-6-12 6-16,9 28-6 0,-4-16 6 15,1 4-4-15,-6-16-2 0,12 20 1 16,-12-20-3-16,5 16 1 0,-5-16-5 16,6 17 5-16,-6-17-1 0,4 14-2 15,-4-14 1-15,0 0 4 0,0 0-5 0,0 0-1 16,0 0 8-16,0 0-8 0,0 0 6 16,0 0 0-16,0 0-1 0,11-14 0 15,-11 14 4-15,4-18-7 0,0 0-1 16,0 0 0-16,3-8 0 0,0-4 0 15,1-2 0-15,1-8 0 0,3 2-9 0,-4-3-23 16,15 15-52-16,-13-10-129 0,3 4-3 16,-3 1-3-16,-3 10-1 15,-3 6 191-15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4.14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9 165 92 0,'0'0'160'15,"-2"26"9"-15,-8-12-102 0,10-14-29 16,0 0-2-16,0 0 4 0,0 0-4 0,0 0-4 16,0 0 0-16,0 0-2 0,0 0-3 15,0 0-4-15,0 0-2 0,0 0-5 16,0 0-7-16,-2-20-2 0,2 20-5 16,10-33-5-16,-4 17 6 0,2-4-4 15,1 5 10-15,1-3-8 0,1 2 11 16,-1-1-6-16,6 7 9 0,-16 10-1 15,26-16 2-15,-26 16-3 0,26-1-6 16,-26 1 9-16,27 10-5 0,-27-10-6 16,24 21 1-16,-14-3 1 0,5 0-2 0,-1-3 4 15,-1 1-3-15,0-4 0 0,1-3-8 16,-14-9 13-16,27 16-9 0,-27-16 3 16,26 0-6-16,-26 0 0 0,24-9-1 15,-10 4-11-15,-4-11-1 0,7 2-21 16,-13-12-12-16,19 18-57 0,-14-16-116 0,2 6 6 15,-2-4-2-15,-4 6 68 16,-5 16 148-16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2.64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4 522 1 0,'-9'-17'113'0,"20"31"5"16,-11-14-114-16,0 0 5 0,0 0 11 15,0 0 14-15,0 0 15 0,0 0 11 16,0 0 5-16,0 0-1 0,0 0 2 0,0 0-2 15,0 0-9-15,0 0-8 16,0 0-13-16,0 0-6 0,0 0-3 16,0 0-2-16,0 0 0 0,0 0-5 15,12-18-2-15,-12 18 1 0,0 0-3 0,0 0-1 16,0 0-1-16,0 0 1 0,0 0-9 16,0 0 3-16,0 0-1 0,0 0-5 15,0 0-1-15,0 0 0 0,0 0 0 16,0 0 0-16,0 0 0 0,19-8 0 15,-19 8 0-15,15-12 0 0,-15 12 0 0,22 6 0 16,-22-6 0-16,27 2 0 16,-12-6 0-16,1 5 0 0,0 1 0 0,2 0 0 15,1-4 0-15,5-4 0 16,0 10 0-16,1-4 0 0,2-1 0 0,2 1 0 16,1 4 0-16,1-5 0 0,-2 3 0 15,-1 5 0-15,-1-11 0 0,-5 3 0 16,-2 9 0-16,-2-11 0 0,-18 3 0 15,22-7 0-15,-22 7 0 0,9-13 0 16,-9 13 0-16,0 0 0 0,0 0 0 0,0 0 0 16,0 0 0-16,0 0 0 0,2 16 0 15,-2-16 0-15,0 0 0 0,0 0 0 16,0 0 0-16,0 0 0 0,0 0 0 16,0 0 0-16,0 0 0 0,0 0 0 15,0 0 0-15,-5-14 0 0,5 14 0 16,0 0 0-16,0 0 0 0,0 14 0 15,0-14 0-15,0 0 0 0,0 0 0 16,0 0 0-16,0 0 0 0,0 0 0 16,0 0 0-16,0 0 0 0,-3-20 0 0,3 20 0 15,-5-18 0-15,5 18 0 0,-9-30 0 16,4 6 0-16,0-3 0 0,0 0 0 16,-2-15 0-16,3 1 0 0,-1 5 0 15,6-4 0-15,-9-8-10 0,17 22-77 16,-24-17-94-16,15 17-43 0,-2 3-3 15,0 1 10-15,2 22 141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54.047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9 44 148 0,'0'0'154'0,"0"0"17"0,-14-2-123 16,14 2-9-16,0 0-4 0,10 18 8 15,-10-18-2-15,4 26 4 0,-4-26-4 16,3 33-6-16,-6-15 0 0,6 15-6 0,-6-5-5 16,6 7-9-16,-6-4 1 0,6-1-9 15,-5 0 4-15,4 2-5 0,-1-2-4 16,1-6-6-16,1-4 5 0,1-4 2 15,-4-16-3-15,9 21-3 0,-9-21-8 16,0 0-7-16,16 13-8 0,-16-13-6 16,0 0-3-16,3-19-4 0,-3 19 3 15,1-24 0-15,-1 24 7 0,-3-35 14 16,3 15 4-16,-6-9 4 0,2 4 4 16,0-7-1-16,0 4-1 0,-2-4 5 0,2 0 0 15,0 4-7-15,0 5 0 0,1 1 6 16,1 2 0-16,0 6 3 0,1-2-1 15,1 16 0-15,-2-23 4 0,2 23 5 16,-2-24 11-16,2 24-10 0,-1-22 11 16,1 22-3-16,-2-14 11 0,2 14 4 0,0 0-8 15,0 0-7-15,0 0 4 16,0 0 6-16,0 0-21 0,0 0 12 16,0 0-16-16,0 0 4 0,0 0-5 15,-1 15 5-15,1-15-7 0,0 0-5 0,0 0 12 16,0 0-4-16,0 0 6 0,0 0-7 15,13 5 8-15,-13-5-8 0,19 9 4 16,-4-5 3-16,0-2-5 0,8 3-4 16,3 4-4-16,2-8 3 0,5 5 0 15,2 0 5-15,1 4-8 0,2 2 7 0,-2 5-12 16,-1-1 10-16,-4 0 1 0,-6 11 2 16,-4-4-3-16,-6 2-5 0,-8 4 5 15,-6 0-10-15,-8-4 16 16,-7 7-9-16,-4 2 6 0,-6-3-7 0,-3 2 1 15,-7-1 3-15,0-7-8 0,-3-2-5 16,9 8-31-16,-15-26-60 0,14 7-120 16,1-12 2-16,0 4 0 0,5-8 53 15,-3-2 167-15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3.59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211 132 165 0,'0'0'150'0,"16"3"5"16,-16-3-143-16,0 0-5 0,0 0 0 0,15-5 7 15,-15 5 6-15,0 0 8 16,17-11 5-16,-17 11 1 0,0 0-1 16,6-20 1-16,-6 20-6 0,7-15-9 15,-7 15 2-15,0 0-13 0,4-15 1 0,-4 15-8 16,-2-18 7-16,2 18-4 0,-8-20 6 16,8 20 7-16,-12-17-4 0,12 17 5 15,-18-11-1-15,18 11 1 0,-22 3 0 16,8-3-7-16,14 0 2 0,-30 21-2 15,17-9 3-15,-5 11-2 0,2 2-5 0,-3-3 7 16,2 8-5-16,-4 2 9 0,7 1-9 16,-1 0-5-16,1 1-4 0,3-6 0 15,3 4 0-15,4-6 0 16,4-4 0-16,3-2 0 0,3-2 0 0,4 2 0 16,-10-20 0-16,27 21 0 0,-9-20 0 15,2 1 0-15,-1-5 0 0,1-4 0 16,1-6-5-16,2-4-3 0,-2-9-4 15,2 3 7-15,-3-7-4 0,2 3 5 16,-4-1-2-16,-2 1 2 0,-1-1-1 0,-4 6 6 16,0 9-2-16,-5-5 3 0,-6 18 1 15,7-19-4-15,-7 19 5 0,0 0 2 16,0 0 0-16,0 0-2 0,0 0 3 16,0 0 0-16,-13-5-2 0,13 5 4 15,-5 15-3-15,5-15-6 0,-2 30 0 0,0-12 0 16,2 4 0-16,0 0 0 15,1 2 0-15,0 0 0 0,0 4 0 16,2-3 0-16,0 1 0 0,0-5 0 16,-1-1 0-16,3-4 0 0,-2 0 0 0,3 1 0 15,-6-17-19-15,9 18-44 0,-9-18-41 16,0 0-115-16,-1-15-4 0,1 15 2 16,0 0 48-16,-4-24 173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58.51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118 13 195 0,'0'0'83'15,"0"0"5"-15,0 0-8 0,0 0-6 16,0 0-7-16,0 0-5 0,0 0-15 0,0 0 0 15,0 0-14-15,0 0-2 0,0 0-10 16,0 0 0-16,0 0-7 0,0 0 4 16,0 0-3-16,0 0-2 0,0 0-2 15,0 0 2-15,-12-14-3 0,12 14 0 16,0 0-1-16,0 0 0 0,0 0-1 0,0 0 0 16,0 0-3-16,0 0-1 15,0 0 0-15,0 0-2 0,0 0 0 16,0 0 0-16,0 0-1 0,0 0 0 15,0 0 1-15,0 0 1 0,0 0-1 0,0 0 1 16,0 0-1-16,0 0 0 0,0 0-1 16,0 0-1-16,0 0 0 0,0 0 0 15,-2 14-1-15,2-14-2 0,0 0 2 16,7 17-3-16,-7-17 10 0,12 19-8 16,-12-19 7-16,15 20-8 0,-15-20 6 0,22 22-3 15,-8-9 0-15,1 0 0 0,0-1 0 16,1-2 0-16,-1 3 0 0,0 0 0 15,0-2 0-15,-1 1 0 0,-14-12 0 16,24 19 0-16,-24-19 0 0,20 20 0 16,-20-20 0-16,17 18 0 0,-17-18 0 15,14 15 0-15,-14-15 0 0,0 0 0 16,17 17 0-16,-17-17-1 0,0 0 2 16,0 0-2-16,0 0 2 0,14 9-1 15,-14-9 0-15,0 0 0 0,0 0 0 0,0 0 0 16,0 0 0-16,0 0 0 0,0 0 0 15,0 0 0-15,0 0 0 0,0 0 0 16,0 0 0-16,0 0 0 0,0 0 0 16,0 0 0-16,0 0 0 0,0 0 0 15,0 0 0-15,0 0 0 0,0 0 0 16,0 0 0-16,0 0 0 0,0 0 0 16,0 0 0-16,0 0 0 0,0 0 0 15,0 0 0-15,0 0 0 0,0 0 0 16,0 0 0-16,0 0 0 0,0 0 0 0,0 0 0 15,0 0 0-15,0 0 0 0,0 0 0 16,-11 12 0-16,11-12 0 0,-18 18 0 16,18-18 0-16,-28 24 0 0,11-9 0 15,-3 5 0-15,-2 2 0 0,-4-3 0 16,1 0 0-16,-1-2 0 0,-2 3 0 0,3-2 0 16,0-1 0-16,1-2 0 0,2 0 0 15,3-4 0-15,4 3 0 16,-1-5-1-16,12 9-38 0,-15-22-56 15,19 4-123-15,-1 13-14 0,1-13 14 0,0 15-1 16,0-15 219-16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50.39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41 107 55 0,'0'0'151'0,"0"0"-74"0,0 0 3 16,-17-8 1-16,17 8-5 0,0 0 0 15,1 30-12-15,-1-30-8 0,-4 29-10 16,-4-15-10-16,12 13-10 0,-9-4-5 16,7 9 1-16,-5-5-9 0,5 4 2 0,-4 1-5 15,3 2 1-15,-2-4-6 16,2 2 4-16,-2-6-6 0,0 0 2 16,1-1-3-16,0-4 2 0,0-5-6 15,0 0 3-15,0-16-1 0,-2 18 1 0,2-18-2 16,0 0 1-16,0 0-1 0,0 0 0 15,0 0 2-15,2-25-2 0,-2 8 0 16,-3-2 0-16,2-6 2 0,0-5-3 16,-2-1 4-16,2-5-6 0,0-1 5 15,1 2-6-15,1-1 7 0,0-3-8 0,2 9 6 16,0 2-5-16,3 2 4 0,-1 1 3 16,1 2-3-16,-1 3 5 0,2 0-8 15,-1 5 8-15,-1-1-8 16,3 1 9-16,-1 1-8 0,-7 14 3 0,15-13-2 15,-15 13 1-15,18-12 1 0,-18 12 1 16,18-1-1-16,-18 1 1 0,19 3 0 16,-19-3 1-16,21 13-2 0,-21-13 2 15,17 20-1-15,-17-20 1 0,15 26 3 16,-15-26-8-16,14 28 8 0,-10-14-5 0,-1 2 5 16,-2-2-7-16,-1-14 8 0,-2 27-9 15,2-27 3-15,-9 22 2 0,9-22-4 16,-18 16 1-16,18-16 2 15,-21 13 0-15,21-13-1 0,-22 13 0 0,22-13 0 16,-22 10-1-16,22-10 3 0,-16 8-1 16,16-8-2-16,0 0 1 0,0 0-1 15,0 0 0-15,0 0 2 0,0 0 0 16,0 0 0-16,0 0-2 0,21-14 1 16,-7 10-1-16,3 0 0 0,0 4 4 0,5 3-4 15,0 1 0-15,-1 4 0 0,0 0 1 16,3 9-2-16,-3 2 3 0,1 0-1 15,-3 1 0-15,-3 1-3 0,-1 2 5 16,-3 2-5-16,-4-2 3 0,-3-2 0 16,-3-1 1-16,-5 1-2 0,-3-1 6 15,-6 1-2-15,0-2 2 0,-5-5 0 16,-3 4 1-16,-3-4-4 0,-1 2 3 16,-4-3-3-16,2 0-5 0,-1-2-2 15,-4-7-7-15,5 4-13 0,-8-14-20 0,19 12-50 16,-13-4-126-16,6-14 10 0,6 0-4 15,0-4 75-15,16 16 140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48.42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49 304 0,'0'0'189'0,"0"0"16"15,0 0-171-15,0 0 0 0,0 0 2 16,21-9-3-16,-21 9 2 0,36-4-5 15,-14-1-10-15,9 3-17 0,3 2-28 0,-10-12-91 16,10 5-92-16,1 5-9 0,-8-5 6 16,-1 5 66-16,-11 0 145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48.17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59 597 130 0,'0'0'177'0,"-21"3"1"15,5-5-125-15,16 2-8 0,0 0 5 16,-7 15 0-16,7-15 2 0,0 0-4 16,0 0-15-16,0 0-8 0,-16 0-3 15,16 0-1-15,0 0-4 0,0 0-2 16,0 0-2-16,0 0-4 0,0 0-2 0,0 0 4 15,0 0-4-15,0 0-3 0,0 0 1 16,0 0-2-16,0 0 0 0,0 0-1 16,0 0-2-16,0 0 0 0,2-17 1 15,-2 17-1-15,1-17-1 0,-1 17 3 16,1-26-8-16,1 7 9 0,-1-3-5 16,2-3 4-16,2-6-4 0,-1-3 2 15,0-3-1-15,1-7 1 0,2 0 5 16,0 1-6-16,0 1 3 0,2 0-4 15,-3 3 3-15,-1 6 1 0,3 5-1 0,-4 6-5 16,-1 4 5-16,0 4 0 0,-3 14 1 16,1-16-1-16,-1 16 0 0,0 0 0 15,0 0 1-15,0 0 2 0,0 0-3 16,0 0 2-16,0 0-4 0,0 0 0 16,0 0 1-16,0 0 0 0,0 0-2 15,6 15 0-15,-6-15 2 0,6 14-2 16,-6-14 2-16,7 17 3 0,-7-17-5 15,8 21 2-15,-4-6-1 0,0 2 5 16,2 2-5-16,0 2 2 0,0 0-1 0,3 5 0 16,-2-1 2-16,2 7 1 0,1-4-1 15,-2 1 1-15,3 2-2 0,0-2 7 16,1 3-6-16,-1-4-2 0,-2 2 5 16,3-6-3-16,-1 0 0 0,0-3-3 15,-1-1 2-15,-1-4-5 0,-1-1 6 0,-8-15-2 16,15 18-3-16,-15-18-3 15,10 14-1-15,-10-14-10 0,0 0-9 16,0 0-20-16,16 12-35 0,-25-27-45 16,9 15-97-16,-6-15 8 0,6 15-2 0,-8-18 164 15,-4 3 53-15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00.06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0 117 108 0,'0'0'154'0,"0"0"13"16,0 0-137-16,0 0 4 0,0 0 3 15,0 0 9-15,0 0 0 0,0 0-1 0,0 0-6 16,0 0-7-16,0 0-4 16,0 0-5-16,0 0-2 0,0 0-8 15,0 0-3-15,10-17-2 0,-10 17 1 16,7-20-9-16,-7 20 9 0,14-24-5 0,-14 24 7 15,16-21-5-15,-16 21 6 0,19-18-5 16,-19 18 4-16,20-13 2 0,-20 13 0 16,20-5 0-16,-20 5-1 0,22 8-2 15,-12 5 1-15,-10-13 3 0,24 28-7 16,-10-13 4-16,2 3-7 0,0 1 1 0,-1 0-5 16,3-3 0-16,0-5 0 0,0-1 0 15,1-5 0-15,0-1 0 16,0-4 0-16,-1-4 0 0,-1-5 0 15,2-1 0-15,-4-2 0 0,3 0 0 0,-3-3 0 16,1 1-7-16,-5-4-4 0,6 4-22 16,-12-8-20-16,16 19-62 0,-8-9-110 15,-13 12 10-15,18-17-6 0,-18 17 79 16,0 0 142-16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2:59.36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-3 0 228 0,'0'0'92'0,"0"0"-3"0,0 0-2 0,0 0-4 16,0 0-8-16,0 0-9 15,0 0-14-15,3 18-6 0,-3-18-11 16,0 29-1-16,-3-15-5 0,8 17-1 15,-6-4-8-15,5 7-3 0,-4-3-6 0,3 4 1 16,0-2-5-16,-1 1-5 0,0 2 8 16,1-2-10-16,-2-1 0 0,3-3 0 15,-3 1 0-15,2-4 0 0,0 2 0 16,-2-2 0-16,1-4 0 0,-2-5 0 16,1-3 0-16,-1-15 0 0,-1 23 0 0,1-23 0 15,-2 13 0-15,2-13 0 0,0 0 0 16,2-14 0-16,-2 14 0 15,5-26 0-15,0 7-6 0,2-5 0 16,1-2-3-16,1 4 4 0,1 1-4 0,0 2 1 16,3 4-3-16,-1-3 5 0,-12 18 3 15,23-21-2-15,-23 21 5 0,25-7 0 16,-10 7 0-16,1-2 1 0,1 3 0 16,1 3 1-16,0 6 2 0,1 4 1 15,0 1-3-15,0 5 1 0,0 0 1 0,-3 4 0 16,-2 5 5-16,-1 2-5 0,-4-1-2 15,-3 1 0-15,-3-3-5 0,-4 3 8 16,-4-3-6-16,-2-5 2 0,-4-2-5 16,-2-1 6-16,-4-3-2 0,-2-3 2 15,-4-4-2-15,-3-9-9 0,2 4-9 0,-8-12-15 16,11 9-37-16,-19-27-57 16,9 5-92-16,0 0 5 0,2-6-4 15,4 3 127-15,-1-12 91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2-21T08:10:32.747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57 4730 0,'0'0'16,"0"-101"-16,-46-47 15,39 2-15,7-28 16,-6-27-16,6 29 16,0-47-1,0 29-15,33-37 16,-14 7-16,54-18 15,-46 4-15,19 7 16,27 0 0,-53 7-16,66-48 15,-47 56-15,1-34 16,0 34-16,-7-37 16,7 37-1,6 7-15,27 23 16,-73 182-1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56.611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11 586 130 0,'0'0'178'0,"0"0"-6"15,-17-7-119-15,17 7-1 0,0 0 2 0,7 14-8 16,-7-14-1-16,0 0-7 0,0 0-7 16,10 25-2-16,-10-25-3 0,9 20-3 15,-9-20-4-15,9 22 0 0,-9-22-4 16,10 29 2-16,-10-29-9 0,12 20 2 16,-12-20-2-16,8 20 4 0,-8-20-7 0,8 14 1 15,-8-14-1-15,0 0-6 0,0 0 13 16,0 0-6-16,0 0-1 0,0 0-5 15,0 0 0-15,0 0 0 0,0 0 0 16,14-6 0-16,-14 6 0 0,9-24 0 16,0 4 0-16,3-8 0 0,2-2 0 15,5-11 0-15,7-5-5 0,-1-15-30 16,23 4-66-16,0-22-119 0,4-5-7 16,9-4 2-16,8-6 16 0,7 9 209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55.721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0 361 298 0,'0'0'185'0,"0"0"13"0,0 0-161 0,0 0 7 16,6 17-4-16,-6-17-7 16,0 15-3-16,0-15-6 0,1 17 1 15,-1-17-6-15,6 21-2 0,-6-21-7 0,10 23 4 16,-10-23-5-16,11 26-2 0,-11-26 1 16,14 27-1-16,-8-9 3 0,3 3-2 15,-2-7-8-15,1 6 0 0,0-2 0 16,0-3 0-16,-2-2 0 0,-6-13 0 15,13 20 0-15,-13-20 0 0,0 0 0 0,0 0 0 16,16 7 0-16,-16-7 0 0,0 0 0 16,10-19 0-16,-5 0 0 0,5-11 0 15,1-3 0-15,7-11 0 16,5-5 0-16,-1-19 0 0,18 19-76 0,-12-23-150 16,11 1-10-16,0 3 10 0,4 0-3 15,-1 5 200-15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3:54.830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6 375 82 0,'0'0'160'0,"0"0"8"0,-5-14-117 0,5 14 1 15,0 0 4-15,0 0-9 0,0 0-9 16,0 0-1-16,0 0-8 16,0 0 5-16,-4-16-9 0,4 16 2 15,0 0-10-15,0 0 4 0,0 0-4 0,0 0-2 16,0 0-3-16,0 0-2 0,0 0-2 16,0 0 0-16,0 0-1 0,0 0 1 15,0 0 0-15,0 0 1 0,0 0 1 16,7 15-1-16,-7-15 0 0,0 0 0 15,13 19 2-15,-6-6-9 0,-7-13 8 0,14 25-9 16,-8-8 5-16,2 4-6 0,0-1 6 16,-2 6-2-16,3-4-4 0,-2-3 0 15,-1 6 0-15,3-9 0 16,-3 3 0-16,-6-19 0 0,11 27 0 0,-11-27 0 16,12 17 0-16,-12-17 0 0,7 15 0 15,-7-15 0-15,0 0 0 0,6 15 0 16,-6-15 0-16,0 0 0 0,0 0 0 15,5-16 0-15,-5 16 0 0,2-33 0 16,1 13 0-16,2-6 0 0,3-4 0 0,0-9 0 16,6-7 0-16,-2-8 0 0,12-7 0 15,-3-5-25-15,21 2-160 0,-10 1-38 16,5 6-12-16,0 0 5 16,-2 13 106-16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07.533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9 632 1 0,'0'0'59'0,"0"0"66"15,0 0-107-15,0 0 0 0,0 0 1 16,-13-8 1-16,13 8-1 0,0 0 9 16,0 0 2-16,0 0 3 0,0 0-3 15,0 0 2-15,0 0 2 0,2-14 6 16,-2 14 2-16,0 0-3 0,0 0-2 15,0 0 1-15,14-4 0 0,-14 4-1 0,0 0-2 16,0 0-5-16,0 0-3 0,0 0-3 16,0 0-2-16,0 0-6 0,0 0-3 15,0 0-2-15,0 0-2 0,0 0 1 16,0 0-2-16,0 0 0 0,19 16 0 16,-19-16 0-16,13 15-2 0,-13-15-1 0,15 15 1 15,-15-15-3-15,19 20 5 16,-11 0-3-16,3-2 0 0,-11-18-2 15,20 36 2-15,-20-36 0 0,19 25 1 16,-10-8-6-16,0 3 0 0,-2-2 0 0,-7-18 0 16,13 21 0-16,-13-21 0 0,11 13 0 15,-11-13 0-15,0 0 0 0,12 21 0 16,-12-21 0-16,0 0 0 0,0 0 0 16,16-2 0-16,-9-15 0 0,5-7 0 15,4-10 0-15,7-21 0 0,9 2 0 0,3-24 0 16,20 5-21-16,-9-27-96 0,23 11-119 15,5-10 9-15,10 2 1 0,2 12 31 16,1 2 195-16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08.658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-10 512 172 0,'0'0'166'0,"0"0"0"16,0 0-138-16,5-15-6 0,-5 15 3 16,0 0 4-16,0 0 6 0,0 0 0 15,7 16-1-15,-7-16 3 0,0 0 1 0,0 0 2 16,0 0-8-16,0 0-2 0,14 16-6 16,-14-16-4-16,0 0-2 0,10 14-3 15,-10-14-1-15,11 20-5 0,-11-20 0 16,11 23-3-16,-3-8-1 0,-3 0 1 15,2 0 1-15,1-1-6 0,0 8-3 16,0-6 4-16,0 4-2 0,-8-20 0 16,16 27 0-16,-10-11 0 0,-6-16 0 15,12 14 0-15,-12-14 0 0,0 0 0 16,15 19 0-16,-15-19 0 0,0 0 0 0,0 0 0 16,14-8 0-16,-14 8 0 0,16-27 0 15,-1 6 0-15,5-16 0 0,7-4 0 16,7-12 0-16,12-7 0 0,2-20 0 15,24 9-76-15,-11-11-111 0,21-3-35 16,5 9-9-16,6 3 9 0,2 8 138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20.95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12 419 1 0,'0'0'137'0,"0"0"11"16,0 0-99-16,0 0-2 0,0 0 2 0,0 0 0 15,0 0-2-15,0 0-1 16,0 0-7-16,0 0-3 0,-15-3 2 16,15 3-7-16,0 0-3 0,6 15-3 15,-6-15-3-15,0 0-6 0,-3 20-1 0,7-6 3 16,-4-14-7-16,4 23 5 0,-2-8-6 15,4 2 2-15,-3-2-2 0,3 4 3 16,-4-5 2-16,6 4-4 0,-5-1 0 16,1 2 1-16,0 0-9 0,1-3 2 15,-5-16 2-15,9 25 2 0,-6-11-11 0,-3-14 3 16,8 18-6-16,-8-18 7 0,7 15 1 16,-7-15 3-16,0 0-2 0,7 18-5 15,-7-18 3-15,0 0 2 16,0 0 4-16,0 0-11 0,10-21 9 0,-3 2-4 15,2-8 3-15,5-15 0 0,5 4-5 16,6-11 0-16,6-3 0 0,6-12 0 16,13 4-10-16,-4-9-24 0,29 16-85 15,-10 0-103-15,6-8-1 0,-6 4-11 16,0 12 54-16,-10 8 180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19.299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8 733 94 0,'0'0'155'0,"0"0"0"0,0 0-135 16,-13-7-3-16,13 7-1 16,0 0 0-16,0 0-2 0,0 0 0 15,0 0 6-15,0 0 1 0,0 0 10 0,0 0 4 16,4 14 4-16,-4-14 1 0,0 0 4 16,0 0-5-16,5 20-7 0,-5-20 1 15,0 0-9-15,0 0-6 0,10 14 0 16,-10-14-3-16,9 17 0 0,-9-17-3 15,11 22 3-15,-11-22-8 0,14 30 1 0,-8-16 1 16,5 6-6-16,-3-2 2 0,1 0-9 16,-3-2 11-16,3 5-6 0,0-3 0 15,-4-2 2-15,-5-16 5 16,11 19-6-16,-11-19 5 0,0 0 3 0,0 0-8 16,0 0 0-16,0 0-2 0,0 0 0 15,10-24 0-15,-8 7 0 0,3-6 0 16,1-6 0-16,4-16 0 0,6-10 0 15,7-6 0-15,5-15 0 0,17 0-16 16,-10-29-73-16,13 5-137 0,15-3 0 0,4 5-9 16,2 4 10-16,-4-3 220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21.987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8 478 108 0,'0'0'151'15,"0"0"-1"-15,-8-14-123 0,8 14-1 16,0 0 3-16,0 0 1 0,0 0 6 16,0 0 8-16,0 0 5 0,0 0 0 15,0 0-3-15,3 24 0 0,-3-24-1 16,5 20-7-16,-5-6-16 0,6 2-4 0,-2 0-5 16,4 5-1-16,-3 2-8 0,2 1 8 15,2 0-11-15,-1-3 6 16,-2-4 6-16,4 8-3 0,-4-6-5 15,4-5 3-15,-10-14-1 0,11 24 0 0,-11-24-6 16,0 0 2-16,13 17-5 0,-13-17 10 16,0 0-8-16,0 0 0 0,14-2 0 15,-14 2 0-15,13-35 0 0,2 7 0 16,4-10 0-16,5-12 0 0,11-12 0 16,3-13-11-16,20 8-67 0,-13-19-148 0,18 2-1 15,5-5 4-15,5 1-4 0,0 9 197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2-21T08:15:38.161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3825 0,'0'0'0,"0"0"16,0 0-16,47-156 15,-8-8-15,8 8 16,-14 37 0,6-45-16,7-18 15,20-12-15,7-29 16,-7 11-16,-6-33 16,-1-31-1,0-18-15,14-74 16,92-38-16,-19 60 15,-47 26-15,-99 320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47.269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11 713 84 0,'-14'-3'151'0,"14"3"-11"0,0 0-130 16,0 0-3-16,0 0-2 0,0 0-1 16,0 0 1-16,9 15 6 0,-9-15 0 0,0 0 3 15,0 0 10-15,0 0 0 0,0 0 11 16,0 0-3-16,13 1 11 0,-13-1-12 16,0 0 3-16,0 0-1 0,0 0-2 15,0 0-8-15,0 0-1 0,0 0-3 16,5 21-6-16,-5-21 7 0,3 20-7 0,-3-20 1 15,3 27-12-15,-1-12 8 0,1 1-8 16,-1-1 6-16,-2-15-9 16,7 27 2-16,-3-10 2 0,-1-2 2 15,0-1 0-15,-3-14 1 0,9 24 3 0,-9-24 1 16,6 26 1-16,-6-26 1 0,4 19-2 16,-4-19-7-16,3 19 6 0,-3-19-2 15,0 0-5-15,0 16 1 0,0-16-2 16,0 0 3-16,0 0-6 0,0 0 10 15,0 0-7-15,0 0 6 0,0 0-7 0,0 0-3 16,0 0 7-16,0 0-4 0,4 15 4 16,-4-15-8-16,0 0 9 0,0 0-5 15,0 0 7-15,0 0 5 0,0 0-6 16,-2-18-3-16,2 18-3 0,5-37 0 16,1 14 0-16,5-9 0 0,5-11 0 15,9-14 0-15,8-9 0 0,18-18 0 16,6-23-30-16,36 3-117 0,-1-17-76 15,13 2-5-15,6 6 4 0,1 5 54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0:28.544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0 493 178 0,'0'0'187'0,"0"0"-5"15,0 0-91-15,11 27-34 16,-11-27-5-16,6 25-7 0,-6-25-7 0,11 32-5 16,-6-18-9-16,6 9-2 0,-11-23-8 15,18 28 0-15,-18-28-4 0,18 20 3 16,-18-20-6-16,17 18 2 0,-17-18-2 16,16 6-3-16,-16-6 3 0,0 0-1 15,17-7 4-15,-17 7-4 0,12-18 0 0,-6 3-5 16,1-6-1-16,2-1 0 0,1-10 0 15,3-9 0-15,2-6 0 0,1-10-5 16,10 3-27-16,-8-20-35 0,16 11-155 16,0-2 2-16,7 5-4 0,3 5 5 15,-1 0 186-15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41.20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-13 843 25 0,'0'0'128'0,"0"0"-1"0,0 0-121 16,0 0 0-16,0 0 2 0,0 0 6 16,0 0 7-16,0 0 7 0,0 0 13 15,0 0 3-15,0 0 6 0,0 0 1 16,-2-13 1-16,2 13-6 0,0 0-6 0,0 0-4 16,0 0-10-16,0 0-5 0,0 0-3 15,0 0-2-15,0 0-5 0,13 4 0 16,-13-4-1-16,0 0-2 0,0 0 0 15,0 0-2-15,0 0 1 0,16 9-2 16,-16-9 1-16,0 0 3 0,0 0-3 16,0 0-1-16,13 13 1 0,-13-13 3 15,5 15-4-15,-5-15 0 0,8 16 0 16,-8-16-2-16,11 22-1 0,-4-8 2 16,1 5-2-16,-1-4-1 0,0 0-2 0,1 1 6 15,-2-2-3-15,1 3-2 0,-7-17 2 16,12 22 3-16,-12-22-2 0,11 14-1 15,-11-14 1-15,0 0 0 0,0 0-2 16,0 0 3-16,0 0-1 0,0 0-1 16,0 0 0-16,0 0 2 0,0 0-1 15,0 0 0-15,0 0 0 0,0 0 1 16,0 0-1-16,0 0-1 0,0 0 1 16,0 0-4-16,0 0 2 0,0 0 0 15,0 0-1-15,0 0 2 0,0 0-1 0,0 0-1 16,6-14 1-16,-6 14 1 0,2-18-1 15,-2 18 0-15,6-28 2 0,2 5-3 16,1-7 4-16,9-11-3 0,4-9-1 16,8-7 3-16,7-11-4 0,10-14-4 15,9-7-11-15,-2-15-31 0,25 6-119 0,-14 2-53 16,2-1 1-16,-8 9-8 16,-11 16 106-16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5:02.56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10 505 53 0,'-8'-15'150'0,"8"15"2"16,15 3-103-16,-15-3 2 0,0 0 9 15,0 0 7-15,0 0 1 0,0 0-3 0,0 0-9 16,0 0-7-16,0 0-11 0,0 0-7 16,0 0-6-16,0 0-6 0,0 0-5 15,0 0-1-15,0 0-4 0,0 0 0 16,0 0-1-16,0 0 2 0,0 0-4 16,0 0-6-16,0 0 5 0,0 0-2 0,0 0 2 15,0 0 0-15,0 0-2 0,0 0-3 16,-2 13 0-16,2-13 0 0,7 18 0 15,-7-18 0-15,7 24 0 16,-2-8 0-16,-1 1 0 0,2 5 0 0,-1-3 0 16,2-2 0-16,-2 2 0 0,2 1 0 15,1-3 0-15,-2-2 0 0,-1 1 0 16,-5-16 0-16,12 17 0 0,-12-17 0 16,8 14 0-16,-8-14 0 0,0 0 0 15,0 0 0-15,0 0 0 0,18-10 0 0,-18 10 0 16,18-24 0-16,-4 3 0 0,7-10 0 15,3-5 0-15,7-13 0 0,7-15 0 16,8-1 0-16,4-15 0 0,23 19-85 16,-12-14-146-16,5 5 5 0,-1-1-3 15,-1 16-7-15,-6 10 221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56.097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5 539 54 0,'0'0'128'16,"12"-16"-20"-16,-12 16-93 0,0 0 5 16,0 0 8-16,0 0 12 0,0 0 3 15,0 0 7-15,0 0 1 0,0 0 2 0,0 0-6 16,0 0-5-16,0 0-7 0,0 0-9 16,0 0-4-16,0 0 0 0,0 0-3 15,0 0-6-15,0 0 1 0,0 0 5 16,0 0-4-16,0 0 3 0,0 0-3 15,1 18-6-15,3-4 1 0,-4-14 4 0,6 28-1 16,-4-11-7-16,2 2 6 16,-1 3-10-16,1-3 0 0,1-1 1 15,-2 6 8-15,1-3-15 0,2-4 11 16,-6-17-6-16,9 26 1 0,-9-26 1 0,7 27 5 16,-7-27-1-16,0 0-10 0,0 0 13 15,16 14-13-15,-16-14 5 0,0 0 2 16,0 0-2-16,0 0-3 0,0 0 2 15,0 0 5-15,12 16-9 0,-12-16 8 16,0 0-5-16,0 0 0 0,15-26 0 0,-4 10 0 16,5-9 0-16,5-11 0 0,8-15 0 15,8-2 0-15,6-11 0 16,8-6 0-16,16 0-18 0,-5-22-62 16,12 10-138-16,3 7-12 0,-4 13-1 0,-6 3 2 15,-11 17 213-15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4:54.441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3 419 124 0,'0'0'156'0,"0"0"3"15,0 0-137-15,0 0 5 0,0 0 0 16,0 0 8-16,0 0 2 0,0 0 3 16,0 0-1-16,0 0 5 0,0 0-1 15,0 0-1-15,0 0-9 0,0 0-6 0,0 0-14 16,0 0-1-16,0 0-2 0,0 0-2 16,0 0 0-16,-8 16-2 0,8-16 9 15,0 0-12-15,0 20 15 16,0-20-9-16,5 17 0 0,-5-17-3 0,6 24-1 15,-1-7-1-15,-1-1-3 0,-1 2 7 16,0 0-8-16,0 2 6 0,-1-4-7 16,2 5 8-16,0-5-7 0,-1-1 7 15,-3-15-4-15,4 22-2 0,-4-22 3 16,4 15-2-16,-4-15 2 0,0 0-4 0,0 0 0 16,0 0 0-16,5 13 0 0,-5-13 0 15,0 0 0-15,0 0 0 0,0 0 0 16,7-21 0-16,-7 21 0 15,7-25 0-15,0 2 0 0,4-9 0 0,5-2 0 16,4-5 0-16,7-3 0 0,4-11 0 16,14-5-6-16,-6-15-50 0,27 9-129 15,-13-3-40-15,3 3 3 0,-5 6-9 16,-10 8 134-16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00.28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0 391 1 0,'0'0'0'0,"0"0"69"15,0 0-48-15,-15 2 2 0,15-2 5 16,0 0 2-16,0 0 6 0,0 0 5 16,0 0 5-16,0 0 3 0,0 0 5 15,0 0-1-15,0 0-2 0,0 0-2 16,0 0-6-16,0 0-10 0,0 0-5 0,0 0-5 15,0 0-5-15,0 0-1 0,0 0-1 16,0 0-1-16,0 0 0 0,0 0 0 16,0 0-1-16,0 0 0 0,0 0 2 15,0 0-4-15,0 0-2 0,0 0-2 16,0 0-3-16,0 0 2 0,0 0-3 16,0 0-1-16,0 0-1 0,0 0-1 15,0 0 0-15,0 0 1 0,0 0 1 16,0 0-3-16,0 0 6 0,0 0 0 15,0 0-1-15,0 0 2 0,13 19-2 0,-13-19 5 16,7 18-2-16,-3-3 0 0,1 1-6 16,-5-16 2-16,10 28-2 0,-4-11 2 15,0-1-3-15,0-3 0 0,-1 6-2 16,2-5 5-16,-7-14-5 0,10 23 4 16,-10-23-2-16,0 0 2 0,13 16 2 0,-13-16-2 15,0 0-1-15,0 0 2 0,0 0 3 16,0 0-4-16,0 0 1 15,0 0 1-15,0 0-4 0,0 0 3 16,0 0 0-16,0 0-3 0,0 0 1 0,0 0 1 16,0 0 0-16,0 0 0 0,0 0 3 15,0 0-1-15,0 0-1 0,0 0-4 16,0 0 0-16,8-21 0 0,-8 21 0 16,8-30 0-16,-3 9 0 0,5-7 0 15,5-5 0-15,5-8 0 0,9-4 0 0,3-3 0 16,17-1-25-16,-9-16-45 0,12 15-153 15,3 0-2-15,3 1-1 16,-6 11-1-16,-14-1 201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5:52.833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20 446 154 0,'-15'-9'157'0,"15"9"-5"16,0 0-129-16,0 0-8 0,4 13 7 15,-4-13 10-15,0 0 3 0,0 0 6 16,0 0 3-16,0 0 3 0,0 0-4 16,0 0-7-16,0 0-10 0,0 0-8 15,0 0-5-15,0 0-4 0,0 0 0 0,0 0 0 16,0 0 0-16,0 0-1 0,0 0 2 16,0 0-2-16,-8 20 1 0,8-20-3 15,0 0-1-15,0 15-4 16,0-15 3-16,0 17-4 0,0-17 1 0,-1 25 1 15,1-25 1-15,2 24 0 0,0-4-4 16,-2-3 9-16,5 2-8 0,-2-1 9 16,2 0-7-16,-2-4 8 0,4 3-9 15,-6-2 7-15,-1-15 0 0,7 21-5 16,-7-21 2-16,4 14 0 0,-4-14 0 0,0 0-4 16,0 0 3-16,0 0-3 0,0 0-1 15,0 0 0-15,16-4 0 0,-6-12 0 16,9-6 0-16,2-11 0 0,10-7 0 15,10-10 0-15,1-18 0 0,17 5-5 16,-7-21-110-16,19 8-106 0,3 2-10 16,4 4 6-16,-2 5 0 0,-6 6 225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5:51.53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0 461 165 0,'0'0'153'0,"0"0"-3"0,0 0-146 0,0 0 2 15,0 0 6-15,0 0 10 16,0 0 8-16,0 0 8 0,0 0 2 16,0 0 4-16,0 0-1 0,0 0-3 0,0 0-10 15,0 0-7-15,0 0-5 0,0 0-4 16,0 0-1-16,0 0 0 0,0 0 1 16,0 0-2-16,0 0 2 0,3 19 0 15,-3-19-3-15,5 19 1 0,-5-5-5 16,4 3 1-16,-3 2-4 0,1 1 2 0,-1 1-2 15,2-2 2-15,0 2 0 0,-1 2-1 16,1-6-1-16,-2 5 2 0,-1-5-2 16,2-2 3-16,-2-15-3 15,4 24 0-15,-4-24-1 0,0 0-2 0,4 18 1 16,-4-18-1-16,0 0 0 0,0 0 0 16,0 0 0-16,18-28 1 0,-6 1-1 15,4-2-1-15,6-11 0 0,8-10 0 16,11-10 0-16,11-11-2 0,14 4-31 15,-8-19-65-15,16 14-127 0,2 2-1 0,-3 5-1 16,-7 8 16-16,-10 13 211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5:50.239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-7 403 3 0,'0'0'145'0,"0"0"16"0,0 0-101 16,0 0-8-16,0 0 0 0,0 0 5 0,3-16-6 15,-3 16 4-15,0 0-12 0,0 0-2 16,0 0-13-16,0 0-1 0,0 0-4 16,0 0-8-16,0 0 2 0,0 0-5 15,0 0 1-15,0 0 2 0,0 0-2 16,0 0-2-16,0 0-2 0,0 0 4 16,0 0-5-16,0 0 0 0,0 0-1 15,0 0-4-15,0 0 1 0,0 0-2 16,0 0 3-16,0 0-4 0,0 0 1 15,0 0 1-15,0 0-2 0,1 17 4 0,-1-17-4 16,0 0 2-16,7 24 3 0,-7-24-6 16,11 19 7-16,-11-19-9 0,11 23 9 15,-11-23-9-15,16 26 10 0,-16-26-8 16,15 23 3-16,-15-23-1 0,10 23 1 16,-10-23 2-16,10 24-3 0,-10-24 1 15,7 16-2-15,-7-16 2 0,4 16-2 16,-4-16-1-16,0 0 1 0,7 17-1 15,-7-17 2-15,0 0 1 0,0 0-2 16,0 0-1-16,0 0 0 0,0 0 0 0,0 0 0 16,12-16 0-16,-12 16 0 0,16-30 0 15,-1 5 0-15,4-6 0 0,5-8 0 16,6-2 0-16,4-7 0 0,2-7 0 16,10 5-31-16,-14-16-42 0,19 11-149 15,-8 4-3-15,3 8 2 0,-4 4-5 0,-8 13 208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5:29.473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7 807 240 0,'4'-14'186'0,"-4"14"-4"0,0 0-150 15,0 0 5-15,-16-17 2 0,16 17-5 16,0 0 6-16,0 0-10 0,0 0 1 0,0 0-2 15,0 0-4-15,0 0-4 0,0 0-4 16,0 0-3-16,0 0-5 0,0 0 1 16,0 0-3-16,0 0-1 0,0 0 0 15,0 0-1-15,0 0 0 0,0 0 0 16,0 0-1-16,0 0-1 0,0 0 0 0,0 0 0 16,0 0-3-16,0 0 0 0,0 0 0 15,12 17 0-15,-12-17 0 0,0 0 0 16,18 19 0-16,-18-19 0 0,16 19 0 15,-16-19 0-15,19 23 0 0,-19-23 0 16,21 21 0-16,-21-21 0 0,21 23 0 16,-9-9 0-16,-12-14 0 0,21 24 0 15,-21-24 0-15,21 20 0 0,-21-20 0 16,19 19 0-16,-19-19 0 0,19 10 0 16,-19-10 0-16,16 8 0 0,-16-8 0 0,13 12 0 15,-13-12 0-15,0 0 0 0,0 0 0 16,14 12 0-16,-14-12 0 0,0 0 0 15,0 0 0-15,0 0 0 16,0 0 0-16,0 0 0 0,0 0 0 0,12-18 0 16,-5 2 0-16,5-9 0 0,7-8 0 15,4-12 0-15,12-11 0 0,10-15 0 16,9-14 0-16,2-21 0 0,27 12-103 16,-11-13-126-16,5 2-2 0,-2 9 1 15,-4 8 1-15,-9 16 229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5:27.78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0 629 26 0,'0'0'159'0,"0"0"4"0,0 0-92 15,0 0-13-15,0 0 0 0,0 0-5 16,0 0-5-16,0 0-6 0,0 0-3 15,0 0-2-15,0 0-5 0,0 0-4 16,0 0-5-16,0 0 0 0,0 0-3 16,0 0-2-16,0 0-2 0,0 0-4 15,0 0-2-15,3 19-1 0,-3-19 0 16,4 15-4-16,-4-15 2 0,6 26-3 16,-6-26 3-16,6 22-5 0,-1-6 2 15,-5-16-2-15,7 23 3 0,-4-7-3 0,0-3 2 16,-3-13-3-16,7 24 1 0,-7-24-1 15,7 23 2-15,-3-8-3 0,-4-15 0 16,5 19 2-16,-5-19-3 0,7 17 1 16,-7-17-1-16,0 0 0 0,0 0 0 15,0 0 2-15,0 0 1 0,0 0-3 16,0 0 3-16,0 0-2 0,0 0 1 16,0 0 1-16,0 0-1 0,0 0 2 15,0 0-3-15,0 0 1 0,0 0 1 16,0 0 0-16,0 0 0 0,0 0-1 0,0 0 1 15,0 0-2-15,0 0 1 0,0 0-1 16,0 0 0-16,0 0 0 0,0 0 0 16,0 0 0-16,0 0 0 0,0 0 0 15,0 0 0-15,0 0 0 0,0 0 0 16,0 0 0-16,0 0 0 0,0 0 0 0,0 0 0 16,0 0 0-16,0 0 0 15,15-17 0-15,-15 17 0 0,19-26 0 0,-2 0 0 16,9-14 0-16,13-13 0 0,15-16 0 15,9-16-18-15,29-2-122 0,-5-25-83 16,14-6-1-16,3-5 1 0,-1 2 29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0:27.888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-1 214 174 0,'0'0'168'16,"0"0"13"-16,0 0-134 0,0 0 3 15,0 0-12-15,0 0-3 0,0 0-6 16,0 0 2-16,0 0-5 0,2 14 0 16,-2-14-1-16,4 15-2 0,-4-15 1 15,6 21-3-15,-6-21-3 0,7 27-8 16,-2-10 1-16,1 3-3 0,-2-3 0 15,2 5-2-15,2 1-2 0,-3-3-3 16,1 1 2-16,0-4 3 0,0-1-4 0,-6-16-2 16,12 26 0-16,-12-26 2 0,10 15-3 15,-10-15 3-15,0 0-1 0,13 4 0 16,-13-4 4-16,9-16 0 0,-4 0-3 16,3-7 0-16,-1-5 5 0,2-3-4 15,1-3-9-15,-1-14-11 0,6 11-18 0,-10-24-27 16,22 18-89-16,-9-4-63 15,3 4-5-15,2 4 5 0,2-4 129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39.50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0 576 89 0,'0'0'53'0,"0"0"-4"16,0 0-9-16,0 0 0 0,0 0-5 16,0 0 3-16,0 0-3 0,0 0 3 15,0 0-3-15,0 0 2 0,0 0-4 16,0 0-2-16,0 0-1 0,0 0-3 0,0 0-3 15,0 0 0-15,0 0-2 16,0 0-3-16,0 0 0 0,0 0 3 16,0 0-2-16,0 0-1 0,0 0 0 15,0 0 0-15,0 0-1 0,0 0-1 0,14 4 0 16,-14-4-3-16,0 0 1 0,0 0-5 16,16 13 4-16,-16-13-5 0,11 16 0 15,-11-16-1-15,12 16-2 0,-12-16-3 16,17 21 1-16,-17-21 0 0,19 18-3 15,-19-18-1-15,21 17 2 0,-21-17-3 0,19 17 2 16,-19-17-1-16,16 12 0 0,-16-12-1 16,15 7 2-16,-15-7 0 15,0 0 0-15,0 0 1 0,16 3-2 16,-16-3 4-16,0 0 0 0,0 0 1 0,0 0 0 16,0 0 0-16,0 0 0 0,0 0 1 15,0 0 0-15,0 0-6 0,0 0 2 16,0 0 2-16,0 0-1 0,0 0-3 15,0 0 1-15,0 0-1 0,0 0 1 16,0 0-1-16,0 0 0 0,0 0 0 0,0 0 0 16,0 0 0-16,0 0 0 0,0 0 0 15,6-13 0-15,-6 13 0 0,9-16 0 16,-1-1 0-16,5-7 0 0,5-4 0 16,9-8 0-16,6-6 0 0,11-8 0 15,9-8 0-15,7-14-1 0,27 12-133 16,-7-14-88-16,4-4-7 0,-1 2-4 15,-5 0 30-15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13.39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0 734 113 0,'0'0'161'0,"0"0"13"0,0 0-131 0,0 0 12 16,0 0-7-16,0 0 3 0,0 0-6 15,0 0-5-15,0 0-4 0,0 0-3 16,0 0-3-16,0 0-3 0,0 0-5 16,0 0-6-16,0 0-2 0,0 0-7 15,0 0 2-15,0 0-2 0,0 0 0 0,0 0-1 16,0 0-1-16,0 0-1 0,0 0-1 16,0 0 3-16,0 0-2 0,0 0 2 15,0 0-5-15,0 0 2 16,0 0 0-16,0 0 0 0,0 0 3 0,0 0-3 15,0 0 1-15,0 0 0 0,0 0 1 16,14 18-5-16,-14-18 2 0,0 0 3 16,13 17-2-16,-13-17-3 0,11 23 6 15,-11-23-12-15,12 25 12 0,-12-25-5 16,11 23 1-16,-11-23-2 0,13 24 0 0,-13-24 0 16,14 19 0-16,-7-4 0 0,-7-15 0 15,13 25 0-15,-13-25 0 0,12 25 0 16,-12-25 0-16,10 14 0 0,-10-14 0 15,0 0 0-15,0 0 0 0,0 0 0 16,0 0 0-16,0 0 0 0,0 0 0 16,14 4 0-16,-14-4 0 0,0 0 0 15,0 0 0-15,0 0 0 0,2-15 0 16,-2 15 0-16,0 0 0 0,11-28 0 16,0 7 0-16,5-10 0 0,8-4 0 0,7-13 0 15,11-16 0-15,10-14 0 0,21 1 0 16,-3-27-100-16,20 5-125 0,7 0-10 15,4-3 5-15,-2 15-2 0,-8 9 232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36.444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-4 625 70 0,'0'0'149'16,"0"0"-3"-16,0 0-106 0,0 0 0 15,0 0 4-15,0 0 1 0,0 0 2 16,0 0 1-16,0 0 3 0,5 15-8 0,-5-15-2 16,0 0-8-16,0 0-5 0,0 0 1 15,0 0-8-15,0 0 0 0,0 0-3 16,0 0-4-16,0 0 0 15,0 0 0-15,0 0-6 0,0 0-5 0,0 0 4 16,0 0-3-16,0 0 3 0,5 16 5 16,-5-16-12-16,0 0 5 0,8 20 0 15,-8-20 3-15,4 14-2 0,-4-14-4 16,7 22-2-16,-7-22 0 0,7 17 0 16,-7-17 0-16,0 0 0 0,9 21 0 0,-9-21 0 15,7 20 0-15,-7-20 0 0,8 19 0 16,-8-19 0-16,7 25 0 0,-3-10 0 15,-4-15 0-15,8 22 0 0,-8-22 0 16,0 0 0-16,13 20 0 0,-13-20 0 16,0 0 0-16,0 0 0 0,12 17 0 15,-12-17 0-15,0 0 0 0,0 0 0 16,0 0 0-16,0 0 0 0,0 0 0 16,0 0 0-16,0 0 0 0,0 0 0 15,0 0 0-15,0 0 0 0,0 0 0 0,0 0 0 16,0 0 0-16,12-20 0 0,-12 20 0 15,15-31 0-15,-2 9 0 0,12-7 0 16,7-8 0-16,11-6 0 0,15-14 0 16,22-2 0-16,-6-32-70 0,28 0-163 15,13-7 0-15,6 0-8 0,6-7 8 0,-3-2 221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18.896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-1 461 107 0,'0'0'152'15,"0"0"7"-15,0 0-128 0,0 0-2 16,0 0-7-16,0 0 2 0,0 0-5 15,0 0-6-15,0 0 3 0,0 0 5 16,0 0 4-16,0 0 5 0,0 0 1 16,0 0 3-16,0 0-9 0,0 0 1 0,0 0-7 15,0 0-2-15,0 0 1 0,0 0-3 16,0 0-2-16,0 0-6 0,-6 16 2 16,6-16-2-16,0 0 2 0,10 24-2 15,-10-24 1-15,10 21-6 0,-10-21 1 16,13 22 2-16,-13-22 2 0,13 24-4 15,-13-24 3-15,13 25-1 0,-13-25-3 16,11 20-2-16,-11-20 8 0,8 17-2 16,-8-17 0-16,0 0-2 0,4 15 0 15,-4-15 3-15,0 0-7 0,0 0 8 0,4 14-14 16,-4-14 11-16,0 0-1 0,0 0-2 16,0 0-6-16,0 0 4 0,0 0 1 15,1-14-1-15,-1 14 11 0,0 0-12 16,0 0 5-16,0 0 6 0,0 0-3 15,0 0-4-15,0 0 11 0,0 0-10 16,0 0-4-16,0 0 0 0,0 0 0 16,0 0 0-16,0 0 0 0,0 0 0 15,0 0 0-15,0 0 0 0,0 0 0 16,0 0 0-16,0 0 0 0,0 0 0 0,0 0 0 16,0 0 0-16,17-20 0 0,-17 20 0 15,29-35 0-15,-3 5 0 0,8-8 0 16,9-13 0-16,19-4-11 0,-10-7-190 15,22-15-29-15,6-13 0 0,1-2 8 16,0-3 94-16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28.975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-3 338 129 0,'0'0'146'0,"0"0"11"0,19-9-137 16,-19 9-13-16,0 0-3 0,0 0 2 15,0 0-3-15,0 0 8 0,0 0 5 16,0 0 9-16,0 0 6 0,0 0 7 16,0 0 6-16,0 0 4 0,0 0-4 15,0 0-4-15,0 0-4 0,0 0-8 0,0 0-5 16,0 0-6-16,0 0-3 0,0 0-9 15,0 0 2-15,0 0-2 0,0 0 0 16,0 0-2-16,0 0 1 0,0 0-2 16,2 14 0-16,-2-14 6 0,0 0 2 15,17 23 1-15,-17-23-4 0,16 24 0 16,-6-9-1-16,-1 2 4 0,1-3-6 16,-2 6-6-16,1-1 1 0,0-2-3 15,0 0 4-15,-2 0-1 0,0-1 6 16,-7-16-6-16,13 26 8 0,-13-26-1 0,11 15-6 15,-11-15 4-15,0 0 0 0,8 14 3 16,-8-14-8-16,0 0 3 0,10-16 0 16,-10 16 1-16,17-34 1 0,-2 11 2 15,7-15-6-15,6-9-1 0,7-7-17 16,22 8-24-16,-8-26-110 0,22 3-65 0,7 3-2 16,3-6-9-16,1 12 83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6:44.522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6 555 13 0,'-9'-16'142'0,"9"16"13"16,0 0-113-16,0 0 8 0,14 3 8 15,-14-3 7-15,0 0 5 0,0 0 0 16,0 0-10-16,0 0-8 0,0 0-7 16,0 0-10-16,0 0-4 0,0 0-8 15,0 0-5-15,0 0-7 0,0 0 5 0,0 0-5 16,0 0-2-16,0 0 0 0,0 0-2 15,0 0 1-15,0 0-1 0,0 0 4 16,0 0-8-16,0 0-1 0,0 0-2 16,0 0 0-16,0 0 0 0,0 0 0 15,0 0 0-15,6 14 0 0,-6-14 0 16,4 14 0-16,-4-14 0 0,8 15 0 16,-8-15 0-16,7 20 0 0,-3-6 0 15,-4-14 0-15,10 27 0 0,-10-27 0 16,8 24 0-16,-6-8 0 0,1 0 0 0,-3-16 0 15,7 23 0-15,-7-23 0 0,5 18 0 16,-5-18 0-16,4 16 0 0,-4-16 0 16,0 0 0-16,0 0 0 0,0 0 0 15,0 0 0-15,0 0 0 0,16-5 0 16,-16 5 0-16,14-26 0 0,-3 8 0 0,5-3 0 16,5-12 0-16,3 2 0 0,8-12 0 15,6-7 0-15,8-7 0 16,14-3 0-16,0-13 0 0,20 14 0 15,-13-7-171-15,18-1-58 0,-4 8 2 0,2 10-8 16,-6 7 75-16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1:01.107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-3 300 234 0,'14'13'169'16,"-14"-13"-3"-16,0 0-143 0,0 0 2 0,-5 15 6 16,13 4 6-16,-8-19 1 0,5 29 0 15,-5-29-5-15,6 32 1 0,-6-17-12 16,10 6 2-16,-10-5-7 0,8-3-1 16,-8-13-4-16,11 19-1 0,-11-19-4 15,9 17 1-15,-9-17 0 0,0 0-2 0,0 0 2 16,17-3-1-16,-17 3-3 0,0 0 3 15,16-30 0-15,-7 6-2 0,2 0 1 16,3-5-2-16,3-10-4 16,1-3-12-16,10 1-18 0,-11-18-63 0,15 16-121 15,0-5 0-15,4 4 0 0,-1 1-6 0,-4 3 211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1:00.560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-2 253 84 0,'0'0'136'16,"8"14"6"-16,-8-14-119 0,0 0 11 16,0 0 6-16,0 0 6 0,0 0 5 0,0 0 4 15,0 0-1-15,0 0-4 0,3 19-7 16,-3-19-9-16,0 0-6 0,5 14-5 15,0 1-4-15,-5-15-3 0,8 20-2 16,-8-20-5-16,10 23 3 0,-10-23-2 16,7 22-2-16,-7-22 1 0,8 21-3 15,-8-21-1-15,10 22 0 0,-10-22 0 16,5 17-3-16,-5-17-3 0,6 17 4 16,-6-17-5-16,0 0 2 0,0 0 0 15,6 16 5-15,-6-16-5 0,0 0 3 0,3-16 2 16,1 0-1-16,0-10-1 0,7-6-2 15,-3-3 6-15,8-7-10 0,3-5 2 16,0-3-15-16,12 15-29 0,-16-15-55 16,12 17-102-16,0 0-13 0,-1 6-1 15,-4 9 24-15,-4 5 192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2-21T08:11:13.389"/>
    </inkml:context>
    <inkml:brush xml:id="br0">
      <inkml:brushProperty name="width" value="0.08333" units="cm"/>
      <inkml:brushProperty name="height" value="0.08333" units="cm"/>
      <inkml:brushProperty name="color" value="#3165BB"/>
      <inkml:brushProperty name="fitToCurve" value="1"/>
    </inkml:brush>
  </inkml:definitions>
  <inkml:trace contextRef="#ctx0" brushRef="#br0">-4 427 295 0,'1'22'175'16,"-1"11"-24"-16,0-33-118 0,0 30 8 16,0-30-11-16,4 32 1 0,-4-32-5 15,9 29 6-15,-9-29-8 0,9 25-5 16,-9-25 5-16,10 26-11 0,-10-26 13 15,12 25-18-15,-12-25 6 0,13 18-13 16,-13-18 6-16,0 0-2 0,15 15-1 16,-15-15 5-16,0 0-4 0,18-4 4 15,-18 4-2-15,12-20 4 0,-7 3-8 0,5-5 7 16,2-12-1-16,1-7-8 0,6-4-5 16,0-7-5-16,10-1-31 0,-12-19-62 15,15 5-105-15,2-5-9 0,5 7-3 16,1 7 0-16,-1-2 213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ACCFC-6922-4A49-83CB-1967F3EEB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Test Template Years 7 to 12</Template>
  <TotalTime>0</TotalTime>
  <Pages>10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 Saints' College</Company>
  <LinksUpToDate>false</LinksUpToDate>
  <CharactersWithSpaces>5198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Christopher Bisset</dc:creator>
  <cp:lastModifiedBy>Deborah Da Cruz</cp:lastModifiedBy>
  <cp:revision>2</cp:revision>
  <cp:lastPrinted>2015-02-20T06:54:00Z</cp:lastPrinted>
  <dcterms:created xsi:type="dcterms:W3CDTF">2015-02-25T05:43:00Z</dcterms:created>
  <dcterms:modified xsi:type="dcterms:W3CDTF">2015-02-25T05:43:00Z</dcterms:modified>
</cp:coreProperties>
</file>