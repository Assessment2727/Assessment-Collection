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ink/ink1519.xml" ContentType="application/inkml+xml"/>
  <Override PartName="/word/ink/ink1520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4.xml" ContentType="application/inkml+xml"/>
  <Override PartName="/word/ink/ink1525.xml" ContentType="application/inkml+xml"/>
  <Override PartName="/word/ink/ink1526.xml" ContentType="application/inkml+xml"/>
  <Override PartName="/word/ink/ink1527.xml" ContentType="application/inkml+xml"/>
  <Override PartName="/word/ink/ink1528.xml" ContentType="application/inkml+xml"/>
  <Override PartName="/word/ink/ink1529.xml" ContentType="application/inkml+xml"/>
  <Override PartName="/word/ink/ink1530.xml" ContentType="application/inkml+xml"/>
  <Override PartName="/word/ink/ink1531.xml" ContentType="application/inkml+xml"/>
  <Override PartName="/word/ink/ink1532.xml" ContentType="application/inkml+xml"/>
  <Override PartName="/word/ink/ink1533.xml" ContentType="application/inkml+xml"/>
  <Override PartName="/word/ink/ink1534.xml" ContentType="application/inkml+xml"/>
  <Override PartName="/word/ink/ink1535.xml" ContentType="application/inkml+xml"/>
  <Override PartName="/word/ink/ink1536.xml" ContentType="application/inkml+xml"/>
  <Override PartName="/word/ink/ink1537.xml" ContentType="application/inkml+xml"/>
  <Override PartName="/word/ink/ink1538.xml" ContentType="application/inkml+xml"/>
  <Override PartName="/word/ink/ink1539.xml" ContentType="application/inkml+xml"/>
  <Override PartName="/word/ink/ink1540.xml" ContentType="application/inkml+xml"/>
  <Override PartName="/word/ink/ink1541.xml" ContentType="application/inkml+xml"/>
  <Override PartName="/word/ink/ink1542.xml" ContentType="application/inkml+xml"/>
  <Override PartName="/word/ink/ink1543.xml" ContentType="application/inkml+xml"/>
  <Override PartName="/word/ink/ink1544.xml" ContentType="application/inkml+xml"/>
  <Override PartName="/word/ink/ink1545.xml" ContentType="application/inkml+xml"/>
  <Override PartName="/word/ink/ink1546.xml" ContentType="application/inkml+xml"/>
  <Override PartName="/word/ink/ink1547.xml" ContentType="application/inkml+xml"/>
  <Override PartName="/word/ink/ink1548.xml" ContentType="application/inkml+xml"/>
  <Override PartName="/word/ink/ink1549.xml" ContentType="application/inkml+xml"/>
  <Override PartName="/word/ink/ink1550.xml" ContentType="application/inkml+xml"/>
  <Override PartName="/word/ink/ink1551.xml" ContentType="application/inkml+xml"/>
  <Override PartName="/word/ink/ink1552.xml" ContentType="application/inkml+xml"/>
  <Override PartName="/word/ink/ink1553.xml" ContentType="application/inkml+xml"/>
  <Override PartName="/word/ink/ink1554.xml" ContentType="application/inkml+xml"/>
  <Override PartName="/word/ink/ink1555.xml" ContentType="application/inkml+xml"/>
  <Override PartName="/word/ink/ink1556.xml" ContentType="application/inkml+xml"/>
  <Override PartName="/word/ink/ink1557.xml" ContentType="application/inkml+xml"/>
  <Override PartName="/word/ink/ink1558.xml" ContentType="application/inkml+xml"/>
  <Override PartName="/word/ink/ink1559.xml" ContentType="application/inkml+xml"/>
  <Override PartName="/word/ink/ink1560.xml" ContentType="application/inkml+xml"/>
  <Override PartName="/word/ink/ink1561.xml" ContentType="application/inkml+xml"/>
  <Override PartName="/word/ink/ink1562.xml" ContentType="application/inkml+xml"/>
  <Override PartName="/word/ink/ink1563.xml" ContentType="application/inkml+xml"/>
  <Override PartName="/word/ink/ink1564.xml" ContentType="application/inkml+xml"/>
  <Override PartName="/word/ink/ink1565.xml" ContentType="application/inkml+xml"/>
  <Override PartName="/word/ink/ink1566.xml" ContentType="application/inkml+xml"/>
  <Override PartName="/word/ink/ink1567.xml" ContentType="application/inkml+xml"/>
  <Override PartName="/word/ink/ink1568.xml" ContentType="application/inkml+xml"/>
  <Override PartName="/word/ink/ink1569.xml" ContentType="application/inkml+xml"/>
  <Override PartName="/word/ink/ink1570.xml" ContentType="application/inkml+xml"/>
  <Override PartName="/word/ink/ink1571.xml" ContentType="application/inkml+xml"/>
  <Override PartName="/word/ink/ink1572.xml" ContentType="application/inkml+xml"/>
  <Override PartName="/word/ink/ink1573.xml" ContentType="application/inkml+xml"/>
  <Override PartName="/word/ink/ink1574.xml" ContentType="application/inkml+xml"/>
  <Override PartName="/word/ink/ink1575.xml" ContentType="application/inkml+xml"/>
  <Override PartName="/word/ink/ink1576.xml" ContentType="application/inkml+xml"/>
  <Override PartName="/word/ink/ink1577.xml" ContentType="application/inkml+xml"/>
  <Override PartName="/word/ink/ink1578.xml" ContentType="application/inkml+xml"/>
  <Override PartName="/word/ink/ink1579.xml" ContentType="application/inkml+xml"/>
  <Override PartName="/word/ink/ink1580.xml" ContentType="application/inkml+xml"/>
  <Override PartName="/word/ink/ink1581.xml" ContentType="application/inkml+xml"/>
  <Override PartName="/word/ink/ink1582.xml" ContentType="application/inkml+xml"/>
  <Override PartName="/word/ink/ink1583.xml" ContentType="application/inkml+xml"/>
  <Override PartName="/word/ink/ink1584.xml" ContentType="application/inkml+xml"/>
  <Override PartName="/word/ink/ink1585.xml" ContentType="application/inkml+xml"/>
  <Override PartName="/word/ink/ink1586.xml" ContentType="application/inkml+xml"/>
  <Override PartName="/word/ink/ink1587.xml" ContentType="application/inkml+xml"/>
  <Override PartName="/word/ink/ink1588.xml" ContentType="application/inkml+xml"/>
  <Override PartName="/word/ink/ink1589.xml" ContentType="application/inkml+xml"/>
  <Override PartName="/word/ink/ink1590.xml" ContentType="application/inkml+xml"/>
  <Override PartName="/word/ink/ink1591.xml" ContentType="application/inkml+xml"/>
  <Override PartName="/word/ink/ink1592.xml" ContentType="application/inkml+xml"/>
  <Override PartName="/word/ink/ink1593.xml" ContentType="application/inkml+xml"/>
  <Override PartName="/word/ink/ink1594.xml" ContentType="application/inkml+xml"/>
  <Override PartName="/word/ink/ink1595.xml" ContentType="application/inkml+xml"/>
  <Override PartName="/word/ink/ink1596.xml" ContentType="application/inkml+xml"/>
  <Override PartName="/word/ink/ink1597.xml" ContentType="application/inkml+xml"/>
  <Override PartName="/word/ink/ink1598.xml" ContentType="application/inkml+xml"/>
  <Override PartName="/word/ink/ink1599.xml" ContentType="application/inkml+xml"/>
  <Override PartName="/word/ink/ink1600.xml" ContentType="application/inkml+xml"/>
  <Override PartName="/word/ink/ink1601.xml" ContentType="application/inkml+xml"/>
  <Override PartName="/word/ink/ink1602.xml" ContentType="application/inkml+xml"/>
  <Override PartName="/word/ink/ink1603.xml" ContentType="application/inkml+xml"/>
  <Override PartName="/word/ink/ink1604.xml" ContentType="application/inkml+xml"/>
  <Override PartName="/word/ink/ink1605.xml" ContentType="application/inkml+xml"/>
  <Override PartName="/word/ink/ink1606.xml" ContentType="application/inkml+xml"/>
  <Override PartName="/word/ink/ink1607.xml" ContentType="application/inkml+xml"/>
  <Override PartName="/word/ink/ink1608.xml" ContentType="application/inkml+xml"/>
  <Override PartName="/word/ink/ink1609.xml" ContentType="application/inkml+xml"/>
  <Override PartName="/word/ink/ink1610.xml" ContentType="application/inkml+xml"/>
  <Override PartName="/word/ink/ink1611.xml" ContentType="application/inkml+xml"/>
  <Override PartName="/word/ink/ink1612.xml" ContentType="application/inkml+xml"/>
  <Override PartName="/word/ink/ink1613.xml" ContentType="application/inkml+xml"/>
  <Override PartName="/word/ink/ink1614.xml" ContentType="application/inkml+xml"/>
  <Override PartName="/word/ink/ink1615.xml" ContentType="application/inkml+xml"/>
  <Override PartName="/word/ink/ink1616.xml" ContentType="application/inkml+xml"/>
  <Override PartName="/word/ink/ink1617.xml" ContentType="application/inkml+xml"/>
  <Override PartName="/word/ink/ink1618.xml" ContentType="application/inkml+xml"/>
  <Override PartName="/word/ink/ink1619.xml" ContentType="application/inkml+xml"/>
  <Override PartName="/word/ink/ink1620.xml" ContentType="application/inkml+xml"/>
  <Override PartName="/word/ink/ink1621.xml" ContentType="application/inkml+xml"/>
  <Override PartName="/word/ink/ink1622.xml" ContentType="application/inkml+xml"/>
  <Override PartName="/word/ink/ink1623.xml" ContentType="application/inkml+xml"/>
  <Override PartName="/word/ink/ink1624.xml" ContentType="application/inkml+xml"/>
  <Override PartName="/word/ink/ink1625.xml" ContentType="application/inkml+xml"/>
  <Override PartName="/word/ink/ink1626.xml" ContentType="application/inkml+xml"/>
  <Override PartName="/word/ink/ink1627.xml" ContentType="application/inkml+xml"/>
  <Override PartName="/word/ink/ink1628.xml" ContentType="application/inkml+xml"/>
  <Override PartName="/word/ink/ink1629.xml" ContentType="application/inkml+xml"/>
  <Override PartName="/word/ink/ink1630.xml" ContentType="application/inkml+xml"/>
  <Override PartName="/word/ink/ink1631.xml" ContentType="application/inkml+xml"/>
  <Override PartName="/word/ink/ink1632.xml" ContentType="application/inkml+xml"/>
  <Override PartName="/word/ink/ink1633.xml" ContentType="application/inkml+xml"/>
  <Override PartName="/word/ink/ink1634.xml" ContentType="application/inkml+xml"/>
  <Override PartName="/word/ink/ink1635.xml" ContentType="application/inkml+xml"/>
  <Override PartName="/word/ink/ink1636.xml" ContentType="application/inkml+xml"/>
  <Override PartName="/word/ink/ink1637.xml" ContentType="application/inkml+xml"/>
  <Override PartName="/word/ink/ink1638.xml" ContentType="application/inkml+xml"/>
  <Override PartName="/word/ink/ink1639.xml" ContentType="application/inkml+xml"/>
  <Override PartName="/word/ink/ink1640.xml" ContentType="application/inkml+xml"/>
  <Override PartName="/word/ink/ink1641.xml" ContentType="application/inkml+xml"/>
  <Override PartName="/word/ink/ink1642.xml" ContentType="application/inkml+xml"/>
  <Override PartName="/word/ink/ink1643.xml" ContentType="application/inkml+xml"/>
  <Override PartName="/word/ink/ink1644.xml" ContentType="application/inkml+xml"/>
  <Override PartName="/word/ink/ink1645.xml" ContentType="application/inkml+xml"/>
  <Override PartName="/word/ink/ink1646.xml" ContentType="application/inkml+xml"/>
  <Override PartName="/word/ink/ink1647.xml" ContentType="application/inkml+xml"/>
  <Override PartName="/word/ink/ink1648.xml" ContentType="application/inkml+xml"/>
  <Override PartName="/word/ink/ink1649.xml" ContentType="application/inkml+xml"/>
  <Override PartName="/word/ink/ink1650.xml" ContentType="application/inkml+xml"/>
  <Override PartName="/word/ink/ink1651.xml" ContentType="application/inkml+xml"/>
  <Override PartName="/word/ink/ink1652.xml" ContentType="application/inkml+xml"/>
  <Override PartName="/word/ink/ink1653.xml" ContentType="application/inkml+xml"/>
  <Override PartName="/word/ink/ink1654.xml" ContentType="application/inkml+xml"/>
  <Override PartName="/word/ink/ink1655.xml" ContentType="application/inkml+xml"/>
  <Override PartName="/word/ink/ink1656.xml" ContentType="application/inkml+xml"/>
  <Override PartName="/word/ink/ink1657.xml" ContentType="application/inkml+xml"/>
  <Override PartName="/word/ink/ink1658.xml" ContentType="application/inkml+xml"/>
  <Override PartName="/word/ink/ink1659.xml" ContentType="application/inkml+xml"/>
  <Override PartName="/word/ink/ink1660.xml" ContentType="application/inkml+xml"/>
  <Override PartName="/word/ink/ink1661.xml" ContentType="application/inkml+xml"/>
  <Override PartName="/word/ink/ink1662.xml" ContentType="application/inkml+xml"/>
  <Override PartName="/word/ink/ink1663.xml" ContentType="application/inkml+xml"/>
  <Override PartName="/word/ink/ink1664.xml" ContentType="application/inkml+xml"/>
  <Override PartName="/word/ink/ink1665.xml" ContentType="application/inkml+xml"/>
  <Override PartName="/word/ink/ink1666.xml" ContentType="application/inkml+xml"/>
  <Override PartName="/word/ink/ink1667.xml" ContentType="application/inkml+xml"/>
  <Override PartName="/word/ink/ink1668.xml" ContentType="application/inkml+xml"/>
  <Override PartName="/word/ink/ink1669.xml" ContentType="application/inkml+xml"/>
  <Override PartName="/word/ink/ink1670.xml" ContentType="application/inkml+xml"/>
  <Override PartName="/word/ink/ink1671.xml" ContentType="application/inkml+xml"/>
  <Override PartName="/word/ink/ink1672.xml" ContentType="application/inkml+xml"/>
  <Override PartName="/word/ink/ink1673.xml" ContentType="application/inkml+xml"/>
  <Override PartName="/word/ink/ink1674.xml" ContentType="application/inkml+xml"/>
  <Override PartName="/word/ink/ink1675.xml" ContentType="application/inkml+xml"/>
  <Override PartName="/word/ink/ink1676.xml" ContentType="application/inkml+xml"/>
  <Override PartName="/word/ink/ink1677.xml" ContentType="application/inkml+xml"/>
  <Override PartName="/word/ink/ink1678.xml" ContentType="application/inkml+xml"/>
  <Override PartName="/word/ink/ink1679.xml" ContentType="application/inkml+xml"/>
  <Override PartName="/word/ink/ink1680.xml" ContentType="application/inkml+xml"/>
  <Override PartName="/word/ink/ink1681.xml" ContentType="application/inkml+xml"/>
  <Override PartName="/word/ink/ink1682.xml" ContentType="application/inkml+xml"/>
  <Override PartName="/word/ink/ink1683.xml" ContentType="application/inkml+xml"/>
  <Override PartName="/word/ink/ink1684.xml" ContentType="application/inkml+xml"/>
  <Override PartName="/word/ink/ink1685.xml" ContentType="application/inkml+xml"/>
  <Override PartName="/word/ink/ink1686.xml" ContentType="application/inkml+xml"/>
  <Override PartName="/word/ink/ink1687.xml" ContentType="application/inkml+xml"/>
  <Override PartName="/word/ink/ink1688.xml" ContentType="application/inkml+xml"/>
  <Override PartName="/word/ink/ink1689.xml" ContentType="application/inkml+xml"/>
  <Override PartName="/word/ink/ink1690.xml" ContentType="application/inkml+xml"/>
  <Override PartName="/word/ink/ink1691.xml" ContentType="application/inkml+xml"/>
  <Override PartName="/word/ink/ink1692.xml" ContentType="application/inkml+xml"/>
  <Override PartName="/word/ink/ink1693.xml" ContentType="application/inkml+xml"/>
  <Override PartName="/word/ink/ink1694.xml" ContentType="application/inkml+xml"/>
  <Override PartName="/word/ink/ink1695.xml" ContentType="application/inkml+xml"/>
  <Override PartName="/word/ink/ink1696.xml" ContentType="application/inkml+xml"/>
  <Override PartName="/word/ink/ink1697.xml" ContentType="application/inkml+xml"/>
  <Override PartName="/word/ink/ink1698.xml" ContentType="application/inkml+xml"/>
  <Override PartName="/word/ink/ink1699.xml" ContentType="application/inkml+xml"/>
  <Override PartName="/word/ink/ink1700.xml" ContentType="application/inkml+xml"/>
  <Override PartName="/word/ink/ink1701.xml" ContentType="application/inkml+xml"/>
  <Override PartName="/word/ink/ink1702.xml" ContentType="application/inkml+xml"/>
  <Override PartName="/word/ink/ink1703.xml" ContentType="application/inkml+xml"/>
  <Override PartName="/word/ink/ink1704.xml" ContentType="application/inkml+xml"/>
  <Override PartName="/word/ink/ink1705.xml" ContentType="application/inkml+xml"/>
  <Override PartName="/word/ink/ink1706.xml" ContentType="application/inkml+xml"/>
  <Override PartName="/word/ink/ink1707.xml" ContentType="application/inkml+xml"/>
  <Override PartName="/word/ink/ink1708.xml" ContentType="application/inkml+xml"/>
  <Override PartName="/word/ink/ink1709.xml" ContentType="application/inkml+xml"/>
  <Override PartName="/word/ink/ink1710.xml" ContentType="application/inkml+xml"/>
  <Override PartName="/word/ink/ink1711.xml" ContentType="application/inkml+xml"/>
  <Override PartName="/word/ink/ink1712.xml" ContentType="application/inkml+xml"/>
  <Override PartName="/word/ink/ink1713.xml" ContentType="application/inkml+xml"/>
  <Override PartName="/word/ink/ink1714.xml" ContentType="application/inkml+xml"/>
  <Override PartName="/word/ink/ink1715.xml" ContentType="application/inkml+xml"/>
  <Override PartName="/word/ink/ink1716.xml" ContentType="application/inkml+xml"/>
  <Override PartName="/word/ink/ink1717.xml" ContentType="application/inkml+xml"/>
  <Override PartName="/word/ink/ink1718.xml" ContentType="application/inkml+xml"/>
  <Override PartName="/word/ink/ink1719.xml" ContentType="application/inkml+xml"/>
  <Override PartName="/word/ink/ink1720.xml" ContentType="application/inkml+xml"/>
  <Override PartName="/word/ink/ink1721.xml" ContentType="application/inkml+xml"/>
  <Override PartName="/word/ink/ink1722.xml" ContentType="application/inkml+xml"/>
  <Override PartName="/word/ink/ink1723.xml" ContentType="application/inkml+xml"/>
  <Override PartName="/word/ink/ink1724.xml" ContentType="application/inkml+xml"/>
  <Override PartName="/word/ink/ink1725.xml" ContentType="application/inkml+xml"/>
  <Override PartName="/word/ink/ink1726.xml" ContentType="application/inkml+xml"/>
  <Override PartName="/word/ink/ink1727.xml" ContentType="application/inkml+xml"/>
  <Override PartName="/word/ink/ink1728.xml" ContentType="application/inkml+xml"/>
  <Override PartName="/word/ink/ink1729.xml" ContentType="application/inkml+xml"/>
  <Override PartName="/word/ink/ink1730.xml" ContentType="application/inkml+xml"/>
  <Override PartName="/word/ink/ink1731.xml" ContentType="application/inkml+xml"/>
  <Override PartName="/word/ink/ink1732.xml" ContentType="application/inkml+xml"/>
  <Override PartName="/word/ink/ink1733.xml" ContentType="application/inkml+xml"/>
  <Override PartName="/word/ink/ink1734.xml" ContentType="application/inkml+xml"/>
  <Override PartName="/word/ink/ink1735.xml" ContentType="application/inkml+xml"/>
  <Override PartName="/word/ink/ink1736.xml" ContentType="application/inkml+xml"/>
  <Override PartName="/word/ink/ink1737.xml" ContentType="application/inkml+xml"/>
  <Override PartName="/word/ink/ink1738.xml" ContentType="application/inkml+xml"/>
  <Override PartName="/word/ink/ink1739.xml" ContentType="application/inkml+xml"/>
  <Override PartName="/word/ink/ink1740.xml" ContentType="application/inkml+xml"/>
  <Override PartName="/word/ink/ink1741.xml" ContentType="application/inkml+xml"/>
  <Override PartName="/word/ink/ink1742.xml" ContentType="application/inkml+xml"/>
  <Override PartName="/word/ink/ink1743.xml" ContentType="application/inkml+xml"/>
  <Override PartName="/word/ink/ink1744.xml" ContentType="application/inkml+xml"/>
  <Override PartName="/word/ink/ink1745.xml" ContentType="application/inkml+xml"/>
  <Override PartName="/word/ink/ink1746.xml" ContentType="application/inkml+xml"/>
  <Override PartName="/word/ink/ink1747.xml" ContentType="application/inkml+xml"/>
  <Override PartName="/word/ink/ink1748.xml" ContentType="application/inkml+xml"/>
  <Override PartName="/word/ink/ink1749.xml" ContentType="application/inkml+xml"/>
  <Override PartName="/word/ink/ink1750.xml" ContentType="application/inkml+xml"/>
  <Override PartName="/word/ink/ink1751.xml" ContentType="application/inkml+xml"/>
  <Override PartName="/word/ink/ink1752.xml" ContentType="application/inkml+xml"/>
  <Override PartName="/word/ink/ink1753.xml" ContentType="application/inkml+xml"/>
  <Override PartName="/word/ink/ink1754.xml" ContentType="application/inkml+xml"/>
  <Override PartName="/word/ink/ink1755.xml" ContentType="application/inkml+xml"/>
  <Override PartName="/word/ink/ink1756.xml" ContentType="application/inkml+xml"/>
  <Override PartName="/word/ink/ink1757.xml" ContentType="application/inkml+xml"/>
  <Override PartName="/word/ink/ink1758.xml" ContentType="application/inkml+xml"/>
  <Override PartName="/word/ink/ink1759.xml" ContentType="application/inkml+xml"/>
  <Override PartName="/word/ink/ink1760.xml" ContentType="application/inkml+xml"/>
  <Override PartName="/word/ink/ink1761.xml" ContentType="application/inkml+xml"/>
  <Override PartName="/word/ink/ink1762.xml" ContentType="application/inkml+xml"/>
  <Override PartName="/word/ink/ink1763.xml" ContentType="application/inkml+xml"/>
  <Override PartName="/word/ink/ink1764.xml" ContentType="application/inkml+xml"/>
  <Override PartName="/word/ink/ink1765.xml" ContentType="application/inkml+xml"/>
  <Override PartName="/word/ink/ink1766.xml" ContentType="application/inkml+xml"/>
  <Override PartName="/word/ink/ink1767.xml" ContentType="application/inkml+xml"/>
  <Override PartName="/word/ink/ink1768.xml" ContentType="application/inkml+xml"/>
  <Override PartName="/word/ink/ink1769.xml" ContentType="application/inkml+xml"/>
  <Override PartName="/word/ink/ink1770.xml" ContentType="application/inkml+xml"/>
  <Override PartName="/word/ink/ink1771.xml" ContentType="application/inkml+xml"/>
  <Override PartName="/word/ink/ink1772.xml" ContentType="application/inkml+xml"/>
  <Override PartName="/word/ink/ink1773.xml" ContentType="application/inkml+xml"/>
  <Override PartName="/word/ink/ink1774.xml" ContentType="application/inkml+xml"/>
  <Override PartName="/word/ink/ink1775.xml" ContentType="application/inkml+xml"/>
  <Override PartName="/word/ink/ink1776.xml" ContentType="application/inkml+xml"/>
  <Override PartName="/word/ink/ink1777.xml" ContentType="application/inkml+xml"/>
  <Override PartName="/word/ink/ink1778.xml" ContentType="application/inkml+xml"/>
  <Override PartName="/word/ink/ink1779.xml" ContentType="application/inkml+xml"/>
  <Override PartName="/word/ink/ink1780.xml" ContentType="application/inkml+xml"/>
  <Override PartName="/word/ink/ink1781.xml" ContentType="application/inkml+xml"/>
  <Override PartName="/word/ink/ink1782.xml" ContentType="application/inkml+xml"/>
  <Override PartName="/word/ink/ink1783.xml" ContentType="application/inkml+xml"/>
  <Override PartName="/word/ink/ink1784.xml" ContentType="application/inkml+xml"/>
  <Override PartName="/word/ink/ink1785.xml" ContentType="application/inkml+xml"/>
  <Override PartName="/word/ink/ink1786.xml" ContentType="application/inkml+xml"/>
  <Override PartName="/word/ink/ink1787.xml" ContentType="application/inkml+xml"/>
  <Override PartName="/word/ink/ink1788.xml" ContentType="application/inkml+xml"/>
  <Override PartName="/word/ink/ink1789.xml" ContentType="application/inkml+xml"/>
  <Override PartName="/word/ink/ink1790.xml" ContentType="application/inkml+xml"/>
  <Override PartName="/word/ink/ink1791.xml" ContentType="application/inkml+xml"/>
  <Override PartName="/word/ink/ink1792.xml" ContentType="application/inkml+xml"/>
  <Override PartName="/word/ink/ink1793.xml" ContentType="application/inkml+xml"/>
  <Override PartName="/word/ink/ink1794.xml" ContentType="application/inkml+xml"/>
  <Override PartName="/word/ink/ink1795.xml" ContentType="application/inkml+xml"/>
  <Override PartName="/word/ink/ink1796.xml" ContentType="application/inkml+xml"/>
  <Override PartName="/word/ink/ink1797.xml" ContentType="application/inkml+xml"/>
  <Override PartName="/word/ink/ink1798.xml" ContentType="application/inkml+xml"/>
  <Override PartName="/word/ink/ink1799.xml" ContentType="application/inkml+xml"/>
  <Override PartName="/word/ink/ink1800.xml" ContentType="application/inkml+xml"/>
  <Override PartName="/word/ink/ink1801.xml" ContentType="application/inkml+xml"/>
  <Override PartName="/word/ink/ink1802.xml" ContentType="application/inkml+xml"/>
  <Override PartName="/word/ink/ink1803.xml" ContentType="application/inkml+xml"/>
  <Override PartName="/word/ink/ink1804.xml" ContentType="application/inkml+xml"/>
  <Override PartName="/word/ink/ink1805.xml" ContentType="application/inkml+xml"/>
  <Override PartName="/word/ink/ink1806.xml" ContentType="application/inkml+xml"/>
  <Override PartName="/word/ink/ink1807.xml" ContentType="application/inkml+xml"/>
  <Override PartName="/word/ink/ink1808.xml" ContentType="application/inkml+xml"/>
  <Override PartName="/word/ink/ink1809.xml" ContentType="application/inkml+xml"/>
  <Override PartName="/word/ink/ink1810.xml" ContentType="application/inkml+xml"/>
  <Override PartName="/word/ink/ink1811.xml" ContentType="application/inkml+xml"/>
  <Override PartName="/word/ink/ink1812.xml" ContentType="application/inkml+xml"/>
  <Override PartName="/word/ink/ink1813.xml" ContentType="application/inkml+xml"/>
  <Override PartName="/word/ink/ink1814.xml" ContentType="application/inkml+xml"/>
  <Override PartName="/word/ink/ink1815.xml" ContentType="application/inkml+xml"/>
  <Override PartName="/word/ink/ink1816.xml" ContentType="application/inkml+xml"/>
  <Override PartName="/word/ink/ink1817.xml" ContentType="application/inkml+xml"/>
  <Override PartName="/word/ink/ink1818.xml" ContentType="application/inkml+xml"/>
  <Override PartName="/word/ink/ink1819.xml" ContentType="application/inkml+xml"/>
  <Override PartName="/word/ink/ink1820.xml" ContentType="application/inkml+xml"/>
  <Override PartName="/word/ink/ink1821.xml" ContentType="application/inkml+xml"/>
  <Override PartName="/word/ink/ink1822.xml" ContentType="application/inkml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68C5" w:rsidRDefault="009078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</w:t>
      </w:r>
    </w:p>
    <w:p w:rsidR="00B068C5" w:rsidRDefault="00B068C5">
      <w:pPr>
        <w:rPr>
          <w:rFonts w:ascii="Times New Roman" w:hAnsi="Times New Roman" w:cs="Times New Roman"/>
          <w:sz w:val="24"/>
          <w:szCs w:val="24"/>
        </w:rPr>
      </w:pPr>
    </w:p>
    <w:p w:rsidR="00B068C5" w:rsidRDefault="00B068C5">
      <w:pPr>
        <w:rPr>
          <w:rFonts w:ascii="Times New Roman" w:hAnsi="Times New Roman" w:cs="Times New Roman"/>
          <w:sz w:val="24"/>
          <w:szCs w:val="24"/>
        </w:rPr>
      </w:pPr>
    </w:p>
    <w:p w:rsidR="00AE5866" w:rsidRPr="005D79A0" w:rsidRDefault="00AE5866" w:rsidP="00AE5866">
      <w:pPr>
        <w:rPr>
          <w:noProof/>
        </w:rPr>
      </w:pPr>
      <w:r>
        <w:rPr>
          <w:noProof/>
          <w:lang w:eastAsia="en-AU"/>
        </w:rPr>
        <w:drawing>
          <wp:anchor distT="0" distB="0" distL="114300" distR="114300" simplePos="0" relativeHeight="251664384" behindDoc="0" locked="1" layoutInCell="0" allowOverlap="0">
            <wp:simplePos x="0" y="0"/>
            <wp:positionH relativeFrom="column">
              <wp:posOffset>-259715</wp:posOffset>
            </wp:positionH>
            <wp:positionV relativeFrom="page">
              <wp:posOffset>781050</wp:posOffset>
            </wp:positionV>
            <wp:extent cx="1371600" cy="1470660"/>
            <wp:effectExtent l="0" t="0" r="0" b="0"/>
            <wp:wrapNone/>
            <wp:docPr id="74" name="Picture 74" descr="LowResASC MonoPos 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LowResASC MonoPos Vertical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470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pPr w:leftFromText="180" w:rightFromText="180" w:vertAnchor="page" w:horzAnchor="page" w:tblpX="3262" w:tblpY="1428"/>
        <w:tblW w:w="807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4A0" w:firstRow="1" w:lastRow="0" w:firstColumn="1" w:lastColumn="0" w:noHBand="0" w:noVBand="1"/>
      </w:tblPr>
      <w:tblGrid>
        <w:gridCol w:w="8075"/>
      </w:tblGrid>
      <w:tr w:rsidR="00AE5866" w:rsidRPr="005D79A0" w:rsidTr="0068084D">
        <w:trPr>
          <w:trHeight w:val="1689"/>
        </w:trPr>
        <w:tc>
          <w:tcPr>
            <w:tcW w:w="8075" w:type="dxa"/>
          </w:tcPr>
          <w:p w:rsidR="0022773E" w:rsidRDefault="0022773E" w:rsidP="002545C4">
            <w:pPr>
              <w:ind w:left="567" w:hanging="567"/>
              <w:jc w:val="center"/>
              <w:rPr>
                <w:b/>
                <w:sz w:val="28"/>
                <w:u w:val="single"/>
              </w:rPr>
            </w:pPr>
          </w:p>
          <w:p w:rsidR="00AE5866" w:rsidRPr="00677DF7" w:rsidRDefault="00AE5866" w:rsidP="002545C4">
            <w:pPr>
              <w:ind w:left="567" w:hanging="567"/>
              <w:jc w:val="center"/>
              <w:rPr>
                <w:b/>
                <w:sz w:val="28"/>
                <w:u w:val="single"/>
              </w:rPr>
            </w:pPr>
            <w:r w:rsidRPr="00677DF7">
              <w:rPr>
                <w:b/>
                <w:sz w:val="28"/>
                <w:u w:val="single"/>
              </w:rPr>
              <w:t>MATHEMATICS DEPARTMENT</w:t>
            </w:r>
            <w:r w:rsidR="00804236">
              <w:rPr>
                <w:b/>
                <w:sz w:val="28"/>
                <w:u w:val="single"/>
              </w:rPr>
              <w:t xml:space="preserve"> 2015</w:t>
            </w:r>
            <w:r w:rsidRPr="00677DF7">
              <w:rPr>
                <w:b/>
                <w:sz w:val="28"/>
                <w:u w:val="single"/>
              </w:rPr>
              <w:t xml:space="preserve"> </w:t>
            </w:r>
          </w:p>
          <w:p w:rsidR="00AE5866" w:rsidRDefault="00304DA9" w:rsidP="001B2220">
            <w:pPr>
              <w:ind w:left="567" w:hanging="567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Year</w:t>
            </w:r>
            <w:r w:rsidR="0010046A">
              <w:rPr>
                <w:b/>
                <w:sz w:val="36"/>
              </w:rPr>
              <w:t xml:space="preserve"> 11</w:t>
            </w:r>
            <w:r w:rsidR="00D93527">
              <w:rPr>
                <w:b/>
                <w:sz w:val="36"/>
              </w:rPr>
              <w:t xml:space="preserve"> </w:t>
            </w:r>
            <w:r w:rsidR="0068084D">
              <w:rPr>
                <w:b/>
                <w:sz w:val="36"/>
              </w:rPr>
              <w:t>Specialist</w:t>
            </w:r>
            <w:r w:rsidR="00D93527">
              <w:rPr>
                <w:b/>
                <w:sz w:val="36"/>
              </w:rPr>
              <w:t xml:space="preserve"> - Test Number </w:t>
            </w:r>
            <w:r w:rsidR="001B2220">
              <w:rPr>
                <w:b/>
                <w:sz w:val="36"/>
              </w:rPr>
              <w:t>2</w:t>
            </w:r>
          </w:p>
          <w:p w:rsidR="001B2220" w:rsidRPr="001B2220" w:rsidRDefault="001B2220" w:rsidP="001B2220">
            <w:pPr>
              <w:ind w:left="567" w:hanging="567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Mathematical Proofs and Counting Methods</w:t>
            </w:r>
          </w:p>
        </w:tc>
      </w:tr>
    </w:tbl>
    <w:p w:rsidR="000B359F" w:rsidRDefault="000B359F" w:rsidP="00B068C5">
      <w:pPr>
        <w:rPr>
          <w:rFonts w:ascii="Arial" w:hAnsi="Arial" w:cs="Arial"/>
          <w:b/>
        </w:rPr>
      </w:pPr>
    </w:p>
    <w:p w:rsidR="0090783C" w:rsidRDefault="0090783C" w:rsidP="00B068C5">
      <w:pPr>
        <w:rPr>
          <w:rFonts w:ascii="Arial" w:hAnsi="Arial" w:cs="Arial"/>
          <w:b/>
        </w:rPr>
      </w:pPr>
    </w:p>
    <w:p w:rsidR="00AE5866" w:rsidRPr="00AE5866" w:rsidRDefault="00F969CA" w:rsidP="00B068C5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1904040</wp:posOffset>
                </wp:positionH>
                <wp:positionV relativeFrom="paragraph">
                  <wp:posOffset>-13260</wp:posOffset>
                </wp:positionV>
                <wp:extent cx="105840" cy="125640"/>
                <wp:effectExtent l="38100" t="38100" r="46990" b="6540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0584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FB78C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85" o:spid="_x0000_s1026" type="#_x0000_t75" style="position:absolute;margin-left:149.7pt;margin-top:-2.15pt;width:9.75pt;height:12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">
                <v:imagedata r:id="rId10" o:title="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1768680</wp:posOffset>
                </wp:positionH>
                <wp:positionV relativeFrom="paragraph">
                  <wp:posOffset>-1020</wp:posOffset>
                </wp:positionV>
                <wp:extent cx="96120" cy="95040"/>
                <wp:effectExtent l="38100" t="38100" r="56515" b="5778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9612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C6AF4" id="Ink 284" o:spid="_x0000_s1026" type="#_x0000_t75" style="position:absolute;margin-left:138.15pt;margin-top:-1.25pt;width:9.95pt;height:10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">
                <v:imagedata r:id="rId12" o:title="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1644480</wp:posOffset>
                </wp:positionH>
                <wp:positionV relativeFrom="paragraph">
                  <wp:posOffset>20220</wp:posOffset>
                </wp:positionV>
                <wp:extent cx="62280" cy="92520"/>
                <wp:effectExtent l="38100" t="38100" r="52070" b="6032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622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A6897" id="Ink 283" o:spid="_x0000_s1026" type="#_x0000_t75" style="position:absolute;margin-left:128.6pt;margin-top:.35pt;width:6.95pt;height:9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">
                <v:imagedata r:id="rId14" o:title="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1574640</wp:posOffset>
                </wp:positionH>
                <wp:positionV relativeFrom="paragraph">
                  <wp:posOffset>20220</wp:posOffset>
                </wp:positionV>
                <wp:extent cx="10800" cy="104760"/>
                <wp:effectExtent l="57150" t="38100" r="46355" b="4826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08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C9CE7" id="Ink 282" o:spid="_x0000_s1026" type="#_x0000_t75" style="position:absolute;margin-left:122.8pt;margin-top:.7pt;width:2.65pt;height:10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">
                <v:imagedata r:id="rId16" o:title="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1418760</wp:posOffset>
                </wp:positionH>
                <wp:positionV relativeFrom="paragraph">
                  <wp:posOffset>780</wp:posOffset>
                </wp:positionV>
                <wp:extent cx="100080" cy="35280"/>
                <wp:effectExtent l="38100" t="57150" r="52705" b="6032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000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E8A8A" id="Ink 281" o:spid="_x0000_s1026" type="#_x0000_t75" style="position:absolute;margin-left:110.75pt;margin-top:-1.05pt;width:9.05pt;height:4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">
                <v:imagedata r:id="rId18" o:title="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1453680</wp:posOffset>
                </wp:positionH>
                <wp:positionV relativeFrom="paragraph">
                  <wp:posOffset>36420</wp:posOffset>
                </wp:positionV>
                <wp:extent cx="16200" cy="103320"/>
                <wp:effectExtent l="38100" t="38100" r="60325" b="4953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620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57FB0" id="Ink 280" o:spid="_x0000_s1026" type="#_x0000_t75" style="position:absolute;margin-left:113.9pt;margin-top:1.95pt;width:3pt;height:10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">
                <v:imagedata r:id="rId20" o:title="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1319040</wp:posOffset>
                </wp:positionH>
                <wp:positionV relativeFrom="paragraph">
                  <wp:posOffset>39300</wp:posOffset>
                </wp:positionV>
                <wp:extent cx="58320" cy="96480"/>
                <wp:effectExtent l="38100" t="38100" r="56515" b="5651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583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8FD4A" id="Ink 279" o:spid="_x0000_s1026" type="#_x0000_t75" style="position:absolute;margin-left:102.75pt;margin-top:2.15pt;width:6.95pt;height:9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">
                <v:imagedata r:id="rId22" o:title="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1225080</wp:posOffset>
                </wp:positionH>
                <wp:positionV relativeFrom="paragraph">
                  <wp:posOffset>20580</wp:posOffset>
                </wp:positionV>
                <wp:extent cx="64440" cy="104040"/>
                <wp:effectExtent l="38100" t="57150" r="50165" b="6794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644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D3C25" id="Ink 278" o:spid="_x0000_s1026" type="#_x0000_t75" style="position:absolute;margin-left:95.2pt;margin-top:.4pt;width:6.95pt;height:10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">
                <v:imagedata r:id="rId24" o:title="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1099440</wp:posOffset>
                </wp:positionH>
                <wp:positionV relativeFrom="paragraph">
                  <wp:posOffset>24180</wp:posOffset>
                </wp:positionV>
                <wp:extent cx="85680" cy="88560"/>
                <wp:effectExtent l="38100" t="38100" r="67310" b="6413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8568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94031" id="Ink 277" o:spid="_x0000_s1026" type="#_x0000_t75" style="position:absolute;margin-left:85.45pt;margin-top:.75pt;width:8.9pt;height:8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">
                <v:imagedata r:id="rId26" o:title="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946440</wp:posOffset>
                </wp:positionH>
                <wp:positionV relativeFrom="paragraph">
                  <wp:posOffset>-25860</wp:posOffset>
                </wp:positionV>
                <wp:extent cx="115920" cy="136440"/>
                <wp:effectExtent l="57150" t="38100" r="55880" b="5461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159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9FEFA" id="Ink 276" o:spid="_x0000_s1026" type="#_x0000_t75" style="position:absolute;margin-left:73.35pt;margin-top:-3.15pt;width:11.45pt;height:13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">
                <v:imagedata r:id="rId28" o:title=""/>
              </v:shape>
            </w:pict>
          </mc:Fallback>
        </mc:AlternateContent>
      </w:r>
      <w:r w:rsidR="00AE5866" w:rsidRPr="00AE5866">
        <w:rPr>
          <w:rFonts w:ascii="Arial" w:hAnsi="Arial" w:cs="Arial"/>
          <w:b/>
        </w:rPr>
        <w:t>Name: _______</w:t>
      </w:r>
      <w:r w:rsidR="003F6239">
        <w:rPr>
          <w:rFonts w:ascii="Arial" w:hAnsi="Arial" w:cs="Arial"/>
          <w:b/>
        </w:rPr>
        <w:t>___</w:t>
      </w:r>
      <w:r w:rsidR="00AE5866" w:rsidRPr="00AE5866">
        <w:rPr>
          <w:rFonts w:ascii="Arial" w:hAnsi="Arial" w:cs="Arial"/>
          <w:b/>
        </w:rPr>
        <w:t>_____________________    Teacher: __________________</w:t>
      </w:r>
    </w:p>
    <w:p w:rsidR="00AE5866" w:rsidRPr="00AE5866" w:rsidRDefault="00AE5866" w:rsidP="00AE5866">
      <w:pPr>
        <w:rPr>
          <w:rFonts w:ascii="Arial" w:hAnsi="Arial" w:cs="Arial"/>
          <w:b/>
        </w:rPr>
      </w:pPr>
      <w:r w:rsidRPr="00AE5866">
        <w:rPr>
          <w:rFonts w:ascii="Arial" w:hAnsi="Arial" w:cs="Arial"/>
          <w:b/>
        </w:rPr>
        <w:t xml:space="preserve">Marks: </w:t>
      </w:r>
      <w:r w:rsidR="0010046A">
        <w:rPr>
          <w:rFonts w:ascii="Arial" w:hAnsi="Arial" w:cs="Arial"/>
          <w:b/>
        </w:rPr>
        <w:t xml:space="preserve">                     </w:t>
      </w:r>
      <w:r w:rsidR="0010046A">
        <w:rPr>
          <w:rFonts w:ascii="Arial" w:hAnsi="Arial" w:cs="Arial"/>
          <w:b/>
        </w:rPr>
        <w:tab/>
      </w:r>
      <w:r w:rsidR="00E10097">
        <w:rPr>
          <w:rFonts w:ascii="Arial" w:hAnsi="Arial" w:cs="Arial"/>
          <w:b/>
        </w:rPr>
        <w:t>4</w:t>
      </w:r>
      <w:r w:rsidR="0090783C">
        <w:rPr>
          <w:rFonts w:ascii="Arial" w:hAnsi="Arial" w:cs="Arial"/>
          <w:b/>
        </w:rPr>
        <w:t>3</w:t>
      </w:r>
      <w:r w:rsidRPr="00AE5866">
        <w:rPr>
          <w:rFonts w:ascii="Arial" w:hAnsi="Arial" w:cs="Arial"/>
          <w:b/>
        </w:rPr>
        <w:tab/>
      </w:r>
      <w:r w:rsidRPr="00AE5866">
        <w:rPr>
          <w:rFonts w:ascii="Arial" w:hAnsi="Arial" w:cs="Arial"/>
          <w:b/>
        </w:rPr>
        <w:tab/>
        <w:t xml:space="preserve">   </w:t>
      </w:r>
    </w:p>
    <w:p w:rsidR="00AE5866" w:rsidRDefault="00AE5866" w:rsidP="00AE5866">
      <w:pPr>
        <w:rPr>
          <w:rFonts w:ascii="Arial" w:hAnsi="Arial" w:cs="Arial"/>
          <w:b/>
        </w:rPr>
      </w:pPr>
      <w:r w:rsidRPr="00AE5866">
        <w:rPr>
          <w:rFonts w:ascii="Arial" w:hAnsi="Arial" w:cs="Arial"/>
          <w:b/>
        </w:rPr>
        <w:t>Time Allowed</w:t>
      </w:r>
      <w:r w:rsidR="0010046A">
        <w:rPr>
          <w:rFonts w:ascii="Arial" w:hAnsi="Arial" w:cs="Arial"/>
          <w:b/>
        </w:rPr>
        <w:t xml:space="preserve">: </w:t>
      </w:r>
      <w:r w:rsidR="0010046A">
        <w:rPr>
          <w:rFonts w:ascii="Arial" w:hAnsi="Arial" w:cs="Arial"/>
          <w:b/>
        </w:rPr>
        <w:tab/>
      </w:r>
      <w:r w:rsidR="003F6239">
        <w:rPr>
          <w:rFonts w:ascii="Arial" w:hAnsi="Arial" w:cs="Arial"/>
          <w:b/>
        </w:rPr>
        <w:t>45</w:t>
      </w:r>
      <w:r w:rsidRPr="00AE5866">
        <w:rPr>
          <w:rFonts w:ascii="Arial" w:hAnsi="Arial" w:cs="Arial"/>
          <w:b/>
        </w:rPr>
        <w:t xml:space="preserve"> minutes</w:t>
      </w:r>
    </w:p>
    <w:p w:rsidR="00304DA9" w:rsidRPr="0010046A" w:rsidRDefault="00F969CA" w:rsidP="00AE5866">
      <w:pPr>
        <w:rPr>
          <w:rFonts w:ascii="Arial" w:hAnsi="Arial" w:cs="Arial"/>
        </w:rPr>
      </w:pPr>
      <w:r>
        <w:rPr>
          <w:rFonts w:ascii="Arial" w:hAnsi="Arial" w:cs="Arial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2535120</wp:posOffset>
                </wp:positionH>
                <wp:positionV relativeFrom="paragraph">
                  <wp:posOffset>15632</wp:posOffset>
                </wp:positionV>
                <wp:extent cx="16200" cy="34920"/>
                <wp:effectExtent l="38100" t="38100" r="41275" b="4191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620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A823A" id="Ink 352" o:spid="_x0000_s1026" type="#_x0000_t75" style="position:absolute;margin-left:199.5pt;margin-top:1.15pt;width:1.55pt;height:3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">
                <v:imagedata r:id="rId30" o:title=""/>
              </v:shape>
            </w:pict>
          </mc:Fallback>
        </mc:AlternateContent>
      </w:r>
      <w:r w:rsidR="00617138">
        <w:rPr>
          <w:rFonts w:ascii="Arial" w:hAnsi="Arial" w:cs="Arial"/>
          <w:b/>
        </w:rPr>
        <w:br/>
      </w:r>
      <w:r w:rsidR="00AE5866" w:rsidRPr="00AE5866">
        <w:rPr>
          <w:rFonts w:ascii="Arial" w:hAnsi="Arial" w:cs="Arial"/>
          <w:b/>
          <w:u w:val="single"/>
        </w:rPr>
        <w:t>Instructions:</w:t>
      </w:r>
      <w:r w:rsidR="00AE5866" w:rsidRPr="00AE5866">
        <w:rPr>
          <w:rFonts w:ascii="Arial" w:hAnsi="Arial" w:cs="Arial"/>
        </w:rPr>
        <w:t xml:space="preserve"> </w:t>
      </w:r>
      <w:r w:rsidR="00304DA9">
        <w:rPr>
          <w:rFonts w:ascii="Arial" w:hAnsi="Arial" w:cs="Arial"/>
        </w:rPr>
        <w:t xml:space="preserve"> </w:t>
      </w:r>
      <w:r w:rsidR="00116C33" w:rsidRPr="00AE5866">
        <w:rPr>
          <w:rFonts w:ascii="Arial" w:hAnsi="Arial" w:cs="Arial"/>
        </w:rPr>
        <w:t xml:space="preserve">You </w:t>
      </w:r>
      <w:r w:rsidR="003F6239" w:rsidRPr="009C079F">
        <w:rPr>
          <w:rFonts w:ascii="Arial" w:hAnsi="Arial" w:cs="Arial"/>
        </w:rPr>
        <w:t>are</w:t>
      </w:r>
      <w:r w:rsidR="0010046A">
        <w:rPr>
          <w:rFonts w:ascii="Arial" w:hAnsi="Arial" w:cs="Arial"/>
          <w:b/>
        </w:rPr>
        <w:t xml:space="preserve"> </w:t>
      </w:r>
      <w:r w:rsidR="0010046A">
        <w:rPr>
          <w:rFonts w:ascii="Arial" w:hAnsi="Arial" w:cs="Arial"/>
        </w:rPr>
        <w:t xml:space="preserve">permitted </w:t>
      </w:r>
      <w:r w:rsidR="003F6239">
        <w:rPr>
          <w:rFonts w:ascii="Arial" w:hAnsi="Arial" w:cs="Arial"/>
        </w:rPr>
        <w:t>your</w:t>
      </w:r>
      <w:r w:rsidR="009C079F">
        <w:rPr>
          <w:rFonts w:ascii="Arial" w:hAnsi="Arial" w:cs="Arial"/>
        </w:rPr>
        <w:t xml:space="preserve"> calculator but no notes.</w:t>
      </w:r>
    </w:p>
    <w:p w:rsidR="00864342" w:rsidRDefault="00F969CA" w:rsidP="00864342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3206160</wp:posOffset>
                </wp:positionH>
                <wp:positionV relativeFrom="paragraph">
                  <wp:posOffset>116415</wp:posOffset>
                </wp:positionV>
                <wp:extent cx="14040" cy="56160"/>
                <wp:effectExtent l="19050" t="38100" r="43180" b="3937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404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C0412" id="Ink 78" o:spid="_x0000_s1026" type="#_x0000_t75" style="position:absolute;margin-left:252.3pt;margin-top:9pt;width:1.3pt;height:4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">
                <v:imagedata r:id="rId32" o:title=""/>
              </v:shape>
            </w:pict>
          </mc:Fallback>
        </mc:AlternateContent>
      </w:r>
      <w:r w:rsidR="00304DA9">
        <w:rPr>
          <w:rFonts w:ascii="Arial" w:hAnsi="Arial" w:cs="Arial"/>
        </w:rPr>
        <w:t>_________________________________________________________________________</w:t>
      </w:r>
      <w:r w:rsidR="00AE5866" w:rsidRPr="00AE5866">
        <w:rPr>
          <w:rFonts w:ascii="Arial" w:hAnsi="Arial" w:cs="Arial"/>
        </w:rPr>
        <w:t xml:space="preserve"> </w:t>
      </w:r>
    </w:p>
    <w:p w:rsidR="003F6239" w:rsidRDefault="00F969CA" w:rsidP="003F6239">
      <w:pPr>
        <w:pStyle w:val="H2"/>
        <w:spacing w:after="0"/>
        <w:jc w:val="center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6837840</wp:posOffset>
                </wp:positionH>
                <wp:positionV relativeFrom="paragraph">
                  <wp:posOffset>-108610</wp:posOffset>
                </wp:positionV>
                <wp:extent cx="59400" cy="766440"/>
                <wp:effectExtent l="38100" t="38100" r="36195" b="3429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59400" cy="76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8119D" id="Ink 79" o:spid="_x0000_s1026" type="#_x0000_t75" style="position:absolute;margin-left:538.3pt;margin-top:-8.65pt;width:4.95pt;height:60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">
                <v:imagedata r:id="rId34" o:title=""/>
              </v:shape>
            </w:pict>
          </mc:Fallback>
        </mc:AlternateContent>
      </w:r>
      <w:r w:rsidR="003F6239">
        <w:t>Part A</w:t>
      </w:r>
    </w:p>
    <w:p w:rsidR="003F6239" w:rsidRDefault="007F05E3" w:rsidP="003F6239">
      <w:pPr>
        <w:pStyle w:val="PARAcenter"/>
      </w:pPr>
      <w:r>
        <w:t>8</w:t>
      </w:r>
      <w:r w:rsidR="003F6239">
        <w:t xml:space="preserve"> multiple-choice questions </w:t>
      </w:r>
    </w:p>
    <w:p w:rsidR="003F6239" w:rsidRDefault="003F6239" w:rsidP="003F6239">
      <w:pPr>
        <w:pStyle w:val="PARAcenter"/>
      </w:pPr>
      <w:r>
        <w:t xml:space="preserve">1 mark each: </w:t>
      </w:r>
      <w:r w:rsidR="007F05E3">
        <w:t>8</w:t>
      </w:r>
      <w:r>
        <w:t xml:space="preserve"> marks </w:t>
      </w:r>
    </w:p>
    <w:p w:rsidR="003F6239" w:rsidRDefault="003F6239" w:rsidP="003F6239">
      <w:pPr>
        <w:pStyle w:val="PARAcenter"/>
      </w:pPr>
      <w:r>
        <w:t>Circle the correct answer.</w:t>
      </w:r>
    </w:p>
    <w:p w:rsidR="001C0E89" w:rsidRDefault="001C0E89" w:rsidP="003F6239">
      <w:pPr>
        <w:pStyle w:val="NL"/>
        <w:spacing w:before="0"/>
        <w:rPr>
          <w:rStyle w:val="NLLLNUM"/>
        </w:rPr>
      </w:pPr>
    </w:p>
    <w:p w:rsidR="003F6239" w:rsidRDefault="001C0E89" w:rsidP="003F6239">
      <w:pPr>
        <w:pStyle w:val="NL"/>
        <w:spacing w:before="0"/>
      </w:pPr>
      <w:r>
        <w:rPr>
          <w:rStyle w:val="NLLLNUM"/>
        </w:rPr>
        <w:t>1</w:t>
      </w:r>
      <w:r w:rsidR="003F6239" w:rsidRPr="00AB06C8">
        <w:rPr>
          <w:rStyle w:val="NLLLNUM"/>
        </w:rPr>
        <w:tab/>
      </w:r>
      <w:r w:rsidR="003F6239" w:rsidRPr="00AB06C8">
        <w:rPr>
          <w:rStyle w:val="NLLLNUM"/>
        </w:rPr>
        <w:tab/>
      </w:r>
      <w:r w:rsidR="003F6239">
        <w:t>Which of the following is a counter-example to the argument below?</w:t>
      </w:r>
    </w:p>
    <w:p w:rsidR="003F6239" w:rsidRDefault="00F969CA" w:rsidP="003F623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2869200</wp:posOffset>
                </wp:positionH>
                <wp:positionV relativeFrom="paragraph">
                  <wp:posOffset>208198</wp:posOffset>
                </wp:positionV>
                <wp:extent cx="41760" cy="7920"/>
                <wp:effectExtent l="38100" t="38100" r="34925" b="3048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17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8429B" id="Ink 75" o:spid="_x0000_s1026" type="#_x0000_t75" style="position:absolute;margin-left:225.75pt;margin-top:16.3pt;width:3.5pt;height:.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">
                <v:imagedata r:id="rId3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2837520</wp:posOffset>
                </wp:positionH>
                <wp:positionV relativeFrom="paragraph">
                  <wp:posOffset>120358</wp:posOffset>
                </wp:positionV>
                <wp:extent cx="82440" cy="141480"/>
                <wp:effectExtent l="38100" t="38100" r="32385" b="3048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824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D2F5A" id="Ink 73" o:spid="_x0000_s1026" type="#_x0000_t75" style="position:absolute;margin-left:223.3pt;margin-top:9.3pt;width:6.9pt;height:11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">
                <v:imagedata r:id="rId3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3648960</wp:posOffset>
                </wp:positionH>
                <wp:positionV relativeFrom="paragraph">
                  <wp:posOffset>65998</wp:posOffset>
                </wp:positionV>
                <wp:extent cx="132480" cy="165600"/>
                <wp:effectExtent l="38100" t="38100" r="39370" b="2540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3248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225C3" id="Ink 72" o:spid="_x0000_s1026" type="#_x0000_t75" style="position:absolute;margin-left:287.15pt;margin-top:5.15pt;width:10.7pt;height:13.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">
                <v:imagedata r:id="rId4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3463920</wp:posOffset>
                </wp:positionH>
                <wp:positionV relativeFrom="paragraph">
                  <wp:posOffset>209278</wp:posOffset>
                </wp:positionV>
                <wp:extent cx="106920" cy="125280"/>
                <wp:effectExtent l="38100" t="38100" r="26670" b="2730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069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A8229" id="Ink 71" o:spid="_x0000_s1026" type="#_x0000_t75" style="position:absolute;margin-left:272.6pt;margin-top:16.35pt;width:8.75pt;height:10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">
                <v:imagedata r:id="rId4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3456720</wp:posOffset>
                </wp:positionH>
                <wp:positionV relativeFrom="paragraph">
                  <wp:posOffset>159958</wp:posOffset>
                </wp:positionV>
                <wp:extent cx="119880" cy="5760"/>
                <wp:effectExtent l="38100" t="38100" r="33020" b="3238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198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FF39F" id="Ink 70" o:spid="_x0000_s1026" type="#_x0000_t75" style="position:absolute;margin-left:272.1pt;margin-top:12.5pt;width:9.65pt;height: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">
                <v:imagedata r:id="rId4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3489840</wp:posOffset>
                </wp:positionH>
                <wp:positionV relativeFrom="paragraph">
                  <wp:posOffset>61678</wp:posOffset>
                </wp:positionV>
                <wp:extent cx="18360" cy="81000"/>
                <wp:effectExtent l="38100" t="38100" r="39370" b="3365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836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BAD8E" id="Ink 69" o:spid="_x0000_s1026" type="#_x0000_t75" style="position:absolute;margin-left:274.6pt;margin-top:4.7pt;width:1.75pt;height:6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">
                <v:imagedata r:id="rId4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3275280</wp:posOffset>
                </wp:positionH>
                <wp:positionV relativeFrom="paragraph">
                  <wp:posOffset>162478</wp:posOffset>
                </wp:positionV>
                <wp:extent cx="102240" cy="81360"/>
                <wp:effectExtent l="38100" t="38100" r="31115" b="3302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022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463F4" id="Ink 68" o:spid="_x0000_s1026" type="#_x0000_t75" style="position:absolute;margin-left:257.75pt;margin-top:12.65pt;width:8.25pt;height:6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">
                <v:imagedata r:id="rId4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3138840</wp:posOffset>
                </wp:positionH>
                <wp:positionV relativeFrom="paragraph">
                  <wp:posOffset>252478</wp:posOffset>
                </wp:positionV>
                <wp:extent cx="10080" cy="111960"/>
                <wp:effectExtent l="38100" t="38100" r="28575" b="4064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008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F01C5" id="Ink 65" o:spid="_x0000_s1026" type="#_x0000_t75" style="position:absolute;margin-left:247.05pt;margin-top:19.8pt;width:1.15pt;height:8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">
                <v:imagedata r:id="rId5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3089160</wp:posOffset>
                </wp:positionH>
                <wp:positionV relativeFrom="paragraph">
                  <wp:posOffset>225478</wp:posOffset>
                </wp:positionV>
                <wp:extent cx="81000" cy="78840"/>
                <wp:effectExtent l="38100" t="38100" r="33655" b="3556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810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34619" id="Ink 64" o:spid="_x0000_s1026" type="#_x0000_t75" style="position:absolute;margin-left:243.1pt;margin-top:17.65pt;width:6.7pt;height:6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">
                <v:imagedata r:id="rId5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3050280</wp:posOffset>
                </wp:positionH>
                <wp:positionV relativeFrom="paragraph">
                  <wp:posOffset>178678</wp:posOffset>
                </wp:positionV>
                <wp:extent cx="114120" cy="10440"/>
                <wp:effectExtent l="38100" t="38100" r="38735" b="2794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141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0F926" id="Ink 287" o:spid="_x0000_s1026" type="#_x0000_t75" style="position:absolute;margin-left:240.05pt;margin-top:13.85pt;width:9.25pt;height:1.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">
                <v:imagedata r:id="rId5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3090960</wp:posOffset>
                </wp:positionH>
                <wp:positionV relativeFrom="paragraph">
                  <wp:posOffset>56638</wp:posOffset>
                </wp:positionV>
                <wp:extent cx="11160" cy="82440"/>
                <wp:effectExtent l="38100" t="38100" r="27305" b="3238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116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96E7D" id="Ink 286" o:spid="_x0000_s1026" type="#_x0000_t75" style="position:absolute;margin-left:243.35pt;margin-top:4.3pt;width:1.1pt;height:6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">
                <v:imagedata r:id="rId56" o:title=""/>
              </v:shape>
            </w:pict>
          </mc:Fallback>
        </mc:AlternateContent>
      </w:r>
      <w:r w:rsidR="003F6239">
        <w:t xml:space="preserve">If </w:t>
      </w:r>
      <w:r w:rsidR="003F6239">
        <w:rPr>
          <w:rStyle w:val="i-listitalic"/>
        </w:rPr>
        <w:t>a</w:t>
      </w:r>
      <w:r w:rsidR="003F6239">
        <w:t xml:space="preserve"> </w:t>
      </w:r>
      <w:r w:rsidR="003F6239" w:rsidRPr="00B910B8">
        <w:rPr>
          <w:rStyle w:val="minionmath"/>
        </w:rPr>
        <w:sym w:font="Symbol" w:char="F03E"/>
      </w:r>
      <w:r w:rsidR="003F6239">
        <w:t xml:space="preserve"> </w:t>
      </w:r>
      <w:r w:rsidR="003F6239">
        <w:rPr>
          <w:rStyle w:val="i-listitalic"/>
        </w:rPr>
        <w:t>b</w:t>
      </w:r>
      <w:r w:rsidR="003F6239">
        <w:t xml:space="preserve"> then </w:t>
      </w:r>
      <w:r w:rsidR="003F6239" w:rsidRPr="00DE3370">
        <w:rPr>
          <w:position w:val="-22"/>
        </w:rPr>
        <w:object w:dxaOrig="620" w:dyaOrig="5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.85pt;height:27.45pt" o:ole="">
            <v:imagedata r:id="rId57" o:title=""/>
          </v:shape>
          <o:OLEObject Type="Embed" ProgID="Equation.DSMT4" ShapeID="_x0000_i1025" DrawAspect="Content" ObjectID="_1488878230" r:id="rId58"/>
        </w:object>
      </w:r>
    </w:p>
    <w:p w:rsidR="003F6239" w:rsidRDefault="00F969CA" w:rsidP="003F6239">
      <w:pPr>
        <w:pStyle w:val="NLLL2COL"/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4896360</wp:posOffset>
                </wp:positionH>
                <wp:positionV relativeFrom="paragraph">
                  <wp:posOffset>113178</wp:posOffset>
                </wp:positionV>
                <wp:extent cx="117720" cy="131760"/>
                <wp:effectExtent l="38100" t="38100" r="34925" b="4000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177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86553" id="Ink 209" o:spid="_x0000_s1026" type="#_x0000_t75" style="position:absolute;margin-left:385.4pt;margin-top:8.85pt;width:9.45pt;height:10.6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">
                <v:imagedata r:id="rId6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4641480</wp:posOffset>
                </wp:positionH>
                <wp:positionV relativeFrom="paragraph">
                  <wp:posOffset>151698</wp:posOffset>
                </wp:positionV>
                <wp:extent cx="87480" cy="106920"/>
                <wp:effectExtent l="19050" t="38100" r="27305" b="2667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874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6185D" id="Ink 208" o:spid="_x0000_s1026" type="#_x0000_t75" style="position:absolute;margin-left:365.35pt;margin-top:11.8pt;width:7.2pt;height:8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">
                <v:imagedata r:id="rId6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4470840</wp:posOffset>
                </wp:positionH>
                <wp:positionV relativeFrom="paragraph">
                  <wp:posOffset>170778</wp:posOffset>
                </wp:positionV>
                <wp:extent cx="76320" cy="95040"/>
                <wp:effectExtent l="38100" t="38100" r="38100" b="3873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7632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89AB6" id="Ink 206" o:spid="_x0000_s1026" type="#_x0000_t75" style="position:absolute;margin-left:351.85pt;margin-top:13.3pt;width:6.3pt;height:7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">
                <v:imagedata r:id="rId6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4372200</wp:posOffset>
                </wp:positionH>
                <wp:positionV relativeFrom="paragraph">
                  <wp:posOffset>149178</wp:posOffset>
                </wp:positionV>
                <wp:extent cx="8280" cy="118080"/>
                <wp:effectExtent l="38100" t="38100" r="29845" b="3492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82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CADDE" id="Ink 205" o:spid="_x0000_s1026" type="#_x0000_t75" style="position:absolute;margin-left:344.05pt;margin-top:11.6pt;width:1.05pt;height:9.6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">
                <v:imagedata r:id="rId6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3990600</wp:posOffset>
                </wp:positionH>
                <wp:positionV relativeFrom="paragraph">
                  <wp:posOffset>158898</wp:posOffset>
                </wp:positionV>
                <wp:extent cx="3600" cy="14040"/>
                <wp:effectExtent l="38100" t="19050" r="34925" b="4318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6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4B192" id="Ink 204" o:spid="_x0000_s1026" type="#_x0000_t75" style="position:absolute;margin-left:314.05pt;margin-top:12.4pt;width:.6pt;height:1.3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">
                <v:imagedata r:id="rId6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3950280</wp:posOffset>
                </wp:positionH>
                <wp:positionV relativeFrom="paragraph">
                  <wp:posOffset>205338</wp:posOffset>
                </wp:positionV>
                <wp:extent cx="10080" cy="83160"/>
                <wp:effectExtent l="38100" t="38100" r="28575" b="3175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00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7BF3D" id="Ink 192" o:spid="_x0000_s1026" type="#_x0000_t75" style="position:absolute;margin-left:310.85pt;margin-top:16pt;width:1.1pt;height:6.9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">
                <v:imagedata r:id="rId7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3544920</wp:posOffset>
                </wp:positionH>
                <wp:positionV relativeFrom="paragraph">
                  <wp:posOffset>203538</wp:posOffset>
                </wp:positionV>
                <wp:extent cx="79920" cy="46080"/>
                <wp:effectExtent l="38100" t="38100" r="34925" b="3048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799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2681E" id="Ink 88" o:spid="_x0000_s1026" type="#_x0000_t75" style="position:absolute;margin-left:279pt;margin-top:15.9pt;width:6.65pt;height: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">
                <v:imagedata r:id="rId7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3567960</wp:posOffset>
                </wp:positionH>
                <wp:positionV relativeFrom="paragraph">
                  <wp:posOffset>130458</wp:posOffset>
                </wp:positionV>
                <wp:extent cx="5040" cy="72360"/>
                <wp:effectExtent l="38100" t="38100" r="33655" b="4254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504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6053B" id="Ink 87" o:spid="_x0000_s1026" type="#_x0000_t75" style="position:absolute;margin-left:280.75pt;margin-top:10.1pt;width:.75pt;height:6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">
                <v:imagedata r:id="rId7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3322440</wp:posOffset>
                </wp:positionH>
                <wp:positionV relativeFrom="paragraph">
                  <wp:posOffset>185538</wp:posOffset>
                </wp:positionV>
                <wp:extent cx="70920" cy="97920"/>
                <wp:effectExtent l="38100" t="38100" r="43815" b="3556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709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325B2" id="Ink 84" o:spid="_x0000_s1026" type="#_x0000_t75" style="position:absolute;margin-left:261.4pt;margin-top:14.4pt;width:6.05pt;height:8.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">
                <v:imagedata r:id="rId7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3121560</wp:posOffset>
                </wp:positionH>
                <wp:positionV relativeFrom="paragraph">
                  <wp:posOffset>225138</wp:posOffset>
                </wp:positionV>
                <wp:extent cx="84960" cy="6840"/>
                <wp:effectExtent l="38100" t="38100" r="29845" b="3175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849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BB0F4" id="Ink 82" o:spid="_x0000_s1026" type="#_x0000_t75" style="position:absolute;margin-left:245.65pt;margin-top:17.55pt;width:7.05pt;height:.9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">
                <v:imagedata r:id="rId7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3157560</wp:posOffset>
                </wp:positionH>
                <wp:positionV relativeFrom="paragraph">
                  <wp:posOffset>116058</wp:posOffset>
                </wp:positionV>
                <wp:extent cx="4680" cy="75600"/>
                <wp:effectExtent l="38100" t="38100" r="33655" b="3873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468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2EEF3" id="Ink 81" o:spid="_x0000_s1026" type="#_x0000_t75" style="position:absolute;margin-left:248.5pt;margin-top:9pt;width:.75pt;height:6.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">
                <v:imagedata r:id="rId8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2883600</wp:posOffset>
                </wp:positionH>
                <wp:positionV relativeFrom="paragraph">
                  <wp:posOffset>154138</wp:posOffset>
                </wp:positionV>
                <wp:extent cx="75600" cy="133920"/>
                <wp:effectExtent l="19050" t="38100" r="38735" b="3810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756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3848E" id="Ink 77" o:spid="_x0000_s1026" type="#_x0000_t75" style="position:absolute;margin-left:226.95pt;margin-top:11.95pt;width:6.25pt;height:11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">
                <v:imagedata r:id="rId8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2880360</wp:posOffset>
                </wp:positionH>
                <wp:positionV relativeFrom="paragraph">
                  <wp:posOffset>179698</wp:posOffset>
                </wp:positionV>
                <wp:extent cx="9000" cy="102960"/>
                <wp:effectExtent l="38100" t="38100" r="29210" b="3048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90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35EF4" id="Ink 76" o:spid="_x0000_s1026" type="#_x0000_t75" style="position:absolute;margin-left:226.65pt;margin-top:14pt;width:1.1pt;height:8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">
                <v:imagedata r:id="rId84" o:title=""/>
              </v:shape>
            </w:pict>
          </mc:Fallback>
        </mc:AlternateContent>
      </w:r>
      <w:r w:rsidR="003F6239" w:rsidRPr="00AB06C8">
        <w:rPr>
          <w:rStyle w:val="NLLLNUM"/>
        </w:rPr>
        <w:t>A</w:t>
      </w:r>
      <w:r w:rsidR="003F6239">
        <w:tab/>
      </w:r>
      <w:proofErr w:type="spellStart"/>
      <w:r w:rsidR="003F6239">
        <w:rPr>
          <w:rStyle w:val="i-listitalic"/>
        </w:rPr>
        <w:t>a</w:t>
      </w:r>
      <w:proofErr w:type="spellEnd"/>
      <w:r w:rsidR="003F6239">
        <w:t xml:space="preserve"> </w:t>
      </w:r>
      <w:r w:rsidR="003F6239" w:rsidRPr="00A34166">
        <w:rPr>
          <w:rStyle w:val="minionmath"/>
        </w:rPr>
        <w:sym w:font="Symbol" w:char="F03D"/>
      </w:r>
      <w:r w:rsidR="003F6239">
        <w:t xml:space="preserve"> 4, </w:t>
      </w:r>
      <w:r w:rsidR="003F6239">
        <w:rPr>
          <w:rStyle w:val="i-listitalic"/>
        </w:rPr>
        <w:t>b</w:t>
      </w:r>
      <w:r w:rsidR="003F6239">
        <w:t xml:space="preserve"> </w:t>
      </w:r>
      <w:r w:rsidR="003F6239" w:rsidRPr="00B910B8">
        <w:rPr>
          <w:rStyle w:val="minionmath"/>
        </w:rPr>
        <w:sym w:font="Symbol" w:char="F03D"/>
      </w:r>
      <w:r w:rsidR="003F6239">
        <w:t xml:space="preserve"> 3</w:t>
      </w:r>
    </w:p>
    <w:p w:rsidR="003F6239" w:rsidRDefault="00F969CA" w:rsidP="003F6239">
      <w:pPr>
        <w:pStyle w:val="NLLL2COL"/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4476240</wp:posOffset>
                </wp:positionH>
                <wp:positionV relativeFrom="paragraph">
                  <wp:posOffset>334863</wp:posOffset>
                </wp:positionV>
                <wp:extent cx="9000" cy="93600"/>
                <wp:effectExtent l="38100" t="38100" r="29210" b="4000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90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E0B2A" id="Ink 297" o:spid="_x0000_s1026" type="#_x0000_t75" style="position:absolute;margin-left:352.25pt;margin-top:26.25pt;width:1pt;height:7.7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">
                <v:imagedata r:id="rId8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4098600</wp:posOffset>
                </wp:positionH>
                <wp:positionV relativeFrom="paragraph">
                  <wp:posOffset>380223</wp:posOffset>
                </wp:positionV>
                <wp:extent cx="5400" cy="2160"/>
                <wp:effectExtent l="0" t="0" r="0" b="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54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0E243" id="Ink 296" o:spid="_x0000_s1026" type="#_x0000_t75" style="position:absolute;margin-left:322.55pt;margin-top:29.8pt;width:.65pt;height:.4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">
                <v:imagedata r:id="rId8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3998880</wp:posOffset>
                </wp:positionH>
                <wp:positionV relativeFrom="paragraph">
                  <wp:posOffset>-15057</wp:posOffset>
                </wp:positionV>
                <wp:extent cx="58320" cy="64440"/>
                <wp:effectExtent l="38100" t="38100" r="37465" b="3111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583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0AA23" id="Ink 199" o:spid="_x0000_s1026" type="#_x0000_t75" style="position:absolute;margin-left:314.65pt;margin-top:-1.4pt;width:4.85pt;height:5.4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">
                <v:imagedata r:id="rId9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3614040</wp:posOffset>
                </wp:positionH>
                <wp:positionV relativeFrom="paragraph">
                  <wp:posOffset>149823</wp:posOffset>
                </wp:positionV>
                <wp:extent cx="63720" cy="74880"/>
                <wp:effectExtent l="38100" t="38100" r="31750" b="4000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6372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C3CEE" id="Ink 91" o:spid="_x0000_s1026" type="#_x0000_t75" style="position:absolute;margin-left:284.45pt;margin-top:11.7pt;width:5.15pt;height:6.2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">
                <v:imagedata r:id="rId9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3575160</wp:posOffset>
                </wp:positionH>
                <wp:positionV relativeFrom="paragraph">
                  <wp:posOffset>84303</wp:posOffset>
                </wp:positionV>
                <wp:extent cx="45360" cy="76680"/>
                <wp:effectExtent l="38100" t="38100" r="31115" b="3810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4536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46AE5" id="Ink 90" o:spid="_x0000_s1026" type="#_x0000_t75" style="position:absolute;margin-left:281.35pt;margin-top:6.55pt;width:3.8pt;height:6.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">
                <v:imagedata r:id="rId9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3583800</wp:posOffset>
                </wp:positionH>
                <wp:positionV relativeFrom="paragraph">
                  <wp:posOffset>48663</wp:posOffset>
                </wp:positionV>
                <wp:extent cx="1800" cy="46800"/>
                <wp:effectExtent l="38100" t="38100" r="36830" b="2984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80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D65CF" id="Ink 89" o:spid="_x0000_s1026" type="#_x0000_t75" style="position:absolute;margin-left:281.95pt;margin-top:3.7pt;width:.65pt;height:4.1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">
                <v:imagedata r:id="rId9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3175560</wp:posOffset>
                </wp:positionH>
                <wp:positionV relativeFrom="paragraph">
                  <wp:posOffset>46863</wp:posOffset>
                </wp:positionV>
                <wp:extent cx="1080" cy="90720"/>
                <wp:effectExtent l="38100" t="19050" r="37465" b="4318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0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A30CA" id="Ink 83" o:spid="_x0000_s1026" type="#_x0000_t75" style="position:absolute;margin-left:249.75pt;margin-top:3.6pt;width:.75pt;height:7.4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">
                <v:imagedata r:id="rId98" o:title=""/>
              </v:shape>
            </w:pict>
          </mc:Fallback>
        </mc:AlternateContent>
      </w:r>
      <w:r w:rsidR="003F6239" w:rsidRPr="00AB06C8">
        <w:rPr>
          <w:rStyle w:val="NLLLNUM"/>
        </w:rPr>
        <w:t>B</w:t>
      </w:r>
      <w:r w:rsidR="003F6239">
        <w:tab/>
      </w:r>
      <w:r w:rsidR="003F6239">
        <w:rPr>
          <w:rStyle w:val="i-listitalic"/>
        </w:rPr>
        <w:t>a</w:t>
      </w:r>
      <w:r w:rsidR="003F6239">
        <w:t xml:space="preserve"> </w:t>
      </w:r>
      <w:r w:rsidR="003F6239" w:rsidRPr="00B910B8">
        <w:rPr>
          <w:rStyle w:val="minionmath"/>
        </w:rPr>
        <w:sym w:font="Symbol" w:char="F03D"/>
      </w:r>
      <w:r w:rsidR="003F6239">
        <w:t xml:space="preserve"> 1, </w:t>
      </w:r>
      <w:r w:rsidR="003F6239">
        <w:rPr>
          <w:rStyle w:val="i-listitalic"/>
        </w:rPr>
        <w:t>b</w:t>
      </w:r>
      <w:r w:rsidR="003F6239">
        <w:t xml:space="preserve"> </w:t>
      </w:r>
      <w:r w:rsidR="003F6239" w:rsidRPr="00B910B8">
        <w:rPr>
          <w:rStyle w:val="minionmath"/>
        </w:rPr>
        <w:sym w:font="Symbol" w:char="F03D"/>
      </w:r>
      <w:r w:rsidR="003F6239">
        <w:t xml:space="preserve"> </w:t>
      </w:r>
      <w:r w:rsidR="003F6239" w:rsidRPr="00DE3370">
        <w:rPr>
          <w:position w:val="-20"/>
        </w:rPr>
        <w:object w:dxaOrig="200" w:dyaOrig="520">
          <v:shape id="_x0000_i1026" type="#_x0000_t75" style="width:9.45pt;height:26.55pt" o:ole="">
            <v:imagedata r:id="rId99" o:title=""/>
          </v:shape>
          <o:OLEObject Type="Embed" ProgID="Equation.DSMT4" ShapeID="_x0000_i1026" DrawAspect="Content" ObjectID="_1488878231" r:id="rId100"/>
        </w:object>
      </w:r>
    </w:p>
    <w:p w:rsidR="003F6239" w:rsidRDefault="00F969CA" w:rsidP="003F6239">
      <w:pPr>
        <w:pStyle w:val="NLLL2COL"/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5037120</wp:posOffset>
                </wp:positionH>
                <wp:positionV relativeFrom="paragraph">
                  <wp:posOffset>-46697</wp:posOffset>
                </wp:positionV>
                <wp:extent cx="111240" cy="136080"/>
                <wp:effectExtent l="38100" t="38100" r="41275" b="3556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112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61BB6" id="Ink 304" o:spid="_x0000_s1026" type="#_x0000_t75" style="position:absolute;margin-left:396.4pt;margin-top:-3.75pt;width:9pt;height:10.9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">
                <v:imagedata r:id="rId10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4865760</wp:posOffset>
                </wp:positionH>
                <wp:positionV relativeFrom="paragraph">
                  <wp:posOffset>17383</wp:posOffset>
                </wp:positionV>
                <wp:extent cx="90000" cy="71640"/>
                <wp:effectExtent l="19050" t="38100" r="24765" b="4318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900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DD246" id="Ink 303" o:spid="_x0000_s1026" type="#_x0000_t75" style="position:absolute;margin-left:383.1pt;margin-top:1.15pt;width:7.3pt;height:6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">
                <v:imagedata r:id="rId10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4830840</wp:posOffset>
                </wp:positionH>
                <wp:positionV relativeFrom="paragraph">
                  <wp:posOffset>-20777</wp:posOffset>
                </wp:positionV>
                <wp:extent cx="6120" cy="115920"/>
                <wp:effectExtent l="38100" t="38100" r="32385" b="3683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61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69E80" id="Ink 302" o:spid="_x0000_s1026" type="#_x0000_t75" style="position:absolute;margin-left:380.2pt;margin-top:-1.8pt;width:.95pt;height:9.4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">
                <v:imagedata r:id="rId10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4649040</wp:posOffset>
                </wp:positionH>
                <wp:positionV relativeFrom="paragraph">
                  <wp:posOffset>11623</wp:posOffset>
                </wp:positionV>
                <wp:extent cx="128880" cy="81360"/>
                <wp:effectExtent l="19050" t="38100" r="43180" b="3302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288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5B2B5" id="Ink 301" o:spid="_x0000_s1026" type="#_x0000_t75" style="position:absolute;margin-left:365.85pt;margin-top:.7pt;width:10.55pt;height:6.6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">
                <v:imagedata r:id="rId10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4514400</wp:posOffset>
                </wp:positionH>
                <wp:positionV relativeFrom="paragraph">
                  <wp:posOffset>135823</wp:posOffset>
                </wp:positionV>
                <wp:extent cx="70560" cy="50040"/>
                <wp:effectExtent l="38100" t="38100" r="24765" b="2667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705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58B42" id="Ink 300" o:spid="_x0000_s1026" type="#_x0000_t75" style="position:absolute;margin-left:355.4pt;margin-top:10.5pt;width:5.75pt;height:4.3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">
                <v:imagedata r:id="rId11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4474080</wp:posOffset>
                </wp:positionH>
                <wp:positionV relativeFrom="paragraph">
                  <wp:posOffset>117823</wp:posOffset>
                </wp:positionV>
                <wp:extent cx="16920" cy="77400"/>
                <wp:effectExtent l="38100" t="38100" r="40640" b="37465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69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6E82D" id="Ink 299" o:spid="_x0000_s1026" type="#_x0000_t75" style="position:absolute;margin-left:352.15pt;margin-top:9.2pt;width:1.6pt;height:6.3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">
                <v:imagedata r:id="rId11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4435200</wp:posOffset>
                </wp:positionH>
                <wp:positionV relativeFrom="paragraph">
                  <wp:posOffset>47623</wp:posOffset>
                </wp:positionV>
                <wp:extent cx="154800" cy="11160"/>
                <wp:effectExtent l="38100" t="38100" r="36195" b="2730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548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A91EA" id="Ink 298" o:spid="_x0000_s1026" type="#_x0000_t75" style="position:absolute;margin-left:349.1pt;margin-top:3.55pt;width:12.5pt;height:1.2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">
                <v:imagedata r:id="rId11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4079160</wp:posOffset>
                </wp:positionH>
                <wp:positionV relativeFrom="paragraph">
                  <wp:posOffset>64543</wp:posOffset>
                </wp:positionV>
                <wp:extent cx="81000" cy="48960"/>
                <wp:effectExtent l="38100" t="38100" r="33655" b="2730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810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A847E" id="Ink 295" o:spid="_x0000_s1026" type="#_x0000_t75" style="position:absolute;margin-left:321pt;margin-top:4.95pt;width:6.65pt;height:4.2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">
                <v:imagedata r:id="rId11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4048560</wp:posOffset>
                </wp:positionH>
                <wp:positionV relativeFrom="paragraph">
                  <wp:posOffset>36463</wp:posOffset>
                </wp:positionV>
                <wp:extent cx="3240" cy="73800"/>
                <wp:effectExtent l="38100" t="38100" r="34925" b="4064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324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47C8B" id="Ink 294" o:spid="_x0000_s1026" type="#_x0000_t75" style="position:absolute;margin-left:318.65pt;margin-top:2.75pt;width:.6pt;height:6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">
                <v:imagedata r:id="rId11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3760920</wp:posOffset>
                </wp:positionH>
                <wp:positionV relativeFrom="paragraph">
                  <wp:posOffset>146983</wp:posOffset>
                </wp:positionV>
                <wp:extent cx="9720" cy="70560"/>
                <wp:effectExtent l="38100" t="38100" r="28575" b="2476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972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1816C" id="Ink 293" o:spid="_x0000_s1026" type="#_x0000_t75" style="position:absolute;margin-left:296pt;margin-top:11.4pt;width:.95pt;height:5.7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">
                <v:imagedata r:id="rId12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3722040</wp:posOffset>
                </wp:positionH>
                <wp:positionV relativeFrom="paragraph">
                  <wp:posOffset>196303</wp:posOffset>
                </wp:positionV>
                <wp:extent cx="4680" cy="5400"/>
                <wp:effectExtent l="38100" t="38100" r="33655" b="3302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46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EC75E" id="Ink 292" o:spid="_x0000_s1026" type="#_x0000_t75" style="position:absolute;margin-left:292.9pt;margin-top:15.3pt;width:.65pt;height: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">
                <v:imagedata r:id="rId12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3623040</wp:posOffset>
                </wp:positionH>
                <wp:positionV relativeFrom="paragraph">
                  <wp:posOffset>150943</wp:posOffset>
                </wp:positionV>
                <wp:extent cx="65160" cy="68040"/>
                <wp:effectExtent l="38100" t="38100" r="30480" b="2730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6516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92C80" id="Ink 291" o:spid="_x0000_s1026" type="#_x0000_t75" style="position:absolute;margin-left:285.15pt;margin-top:11.75pt;width:5.5pt;height:5.6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">
                <v:imagedata r:id="rId12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3628080</wp:posOffset>
                </wp:positionH>
                <wp:positionV relativeFrom="paragraph">
                  <wp:posOffset>69223</wp:posOffset>
                </wp:positionV>
                <wp:extent cx="140040" cy="21600"/>
                <wp:effectExtent l="38100" t="38100" r="31750" b="3556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400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0ED0E" id="Ink 290" o:spid="_x0000_s1026" type="#_x0000_t75" style="position:absolute;margin-left:285.6pt;margin-top:5.3pt;width:11.35pt;height:1.9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">
                <v:imagedata r:id="rId12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3672360</wp:posOffset>
                </wp:positionH>
                <wp:positionV relativeFrom="paragraph">
                  <wp:posOffset>-18257</wp:posOffset>
                </wp:positionV>
                <wp:extent cx="11160" cy="71640"/>
                <wp:effectExtent l="38100" t="38100" r="27305" b="4318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116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5B4C4" id="Ink 289" o:spid="_x0000_s1026" type="#_x0000_t75" style="position:absolute;margin-left:288.95pt;margin-top:-1.6pt;width:1.3pt;height:5.9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">
                <v:imagedata r:id="rId12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3436560</wp:posOffset>
                </wp:positionH>
                <wp:positionV relativeFrom="paragraph">
                  <wp:posOffset>56623</wp:posOffset>
                </wp:positionV>
                <wp:extent cx="104040" cy="73080"/>
                <wp:effectExtent l="38100" t="38100" r="29845" b="4127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040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8C88F" id="Ink 288" o:spid="_x0000_s1026" type="#_x0000_t75" style="position:absolute;margin-left:270.4pt;margin-top:4.3pt;width:8.5pt;height:6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">
                <v:imagedata r:id="rId13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3237480</wp:posOffset>
                </wp:positionH>
                <wp:positionV relativeFrom="paragraph">
                  <wp:posOffset>156343</wp:posOffset>
                </wp:positionV>
                <wp:extent cx="82440" cy="70560"/>
                <wp:effectExtent l="19050" t="38100" r="32385" b="4381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824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B6021" id="Ink 218" o:spid="_x0000_s1026" type="#_x0000_t75" style="position:absolute;margin-left:254.85pt;margin-top:12.2pt;width:6.7pt;height:5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">
                <v:imagedata r:id="rId13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3196800</wp:posOffset>
                </wp:positionH>
                <wp:positionV relativeFrom="paragraph">
                  <wp:posOffset>138343</wp:posOffset>
                </wp:positionV>
                <wp:extent cx="7920" cy="97200"/>
                <wp:effectExtent l="38100" t="38100" r="30480" b="3619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79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6BEBD" id="Ink 213" o:spid="_x0000_s1026" type="#_x0000_t75" style="position:absolute;margin-left:251.5pt;margin-top:10.75pt;width:1pt;height:7.9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">
                <v:imagedata r:id="rId13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3165120</wp:posOffset>
                </wp:positionH>
                <wp:positionV relativeFrom="paragraph">
                  <wp:posOffset>59863</wp:posOffset>
                </wp:positionV>
                <wp:extent cx="169920" cy="28080"/>
                <wp:effectExtent l="38100" t="38100" r="40005" b="2921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699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69370" id="Ink 212" o:spid="_x0000_s1026" type="#_x0000_t75" style="position:absolute;margin-left:249.1pt;margin-top:4.55pt;width:13.65pt;height:2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">
                <v:imagedata r:id="rId13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3222720</wp:posOffset>
                </wp:positionH>
                <wp:positionV relativeFrom="paragraph">
                  <wp:posOffset>-47057</wp:posOffset>
                </wp:positionV>
                <wp:extent cx="14400" cy="102600"/>
                <wp:effectExtent l="38100" t="38100" r="24130" b="3111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44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86B40" id="Ink 211" o:spid="_x0000_s1026" type="#_x0000_t75" style="position:absolute;margin-left:253.6pt;margin-top:-3.85pt;width:1.35pt;height:8.4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">
                <v:imagedata r:id="rId13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2876400</wp:posOffset>
                </wp:positionH>
                <wp:positionV relativeFrom="paragraph">
                  <wp:posOffset>-44537</wp:posOffset>
                </wp:positionV>
                <wp:extent cx="132480" cy="114840"/>
                <wp:effectExtent l="38100" t="38100" r="39370" b="3810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324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C7EBA" id="Ink 210" o:spid="_x0000_s1026" type="#_x0000_t75" style="position:absolute;margin-left:226.3pt;margin-top:-3.65pt;width:10.7pt;height:9.4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">
                <v:imagedata r:id="rId140" o:title=""/>
              </v:shape>
            </w:pict>
          </mc:Fallback>
        </mc:AlternateContent>
      </w:r>
      <w:r w:rsidR="003F6239" w:rsidRPr="00AB06C8">
        <w:rPr>
          <w:rStyle w:val="NLLLNUM"/>
        </w:rPr>
        <w:t>C</w:t>
      </w:r>
      <w:r w:rsidR="003F6239">
        <w:tab/>
      </w:r>
      <w:r w:rsidR="003F6239">
        <w:rPr>
          <w:rStyle w:val="i-listitalic"/>
        </w:rPr>
        <w:t>a</w:t>
      </w:r>
      <w:r w:rsidR="003F6239">
        <w:t xml:space="preserve"> </w:t>
      </w:r>
      <w:r w:rsidR="003F6239" w:rsidRPr="00B910B8">
        <w:rPr>
          <w:rStyle w:val="minionmath"/>
        </w:rPr>
        <w:sym w:font="Symbol" w:char="F03D"/>
      </w:r>
      <w:r w:rsidR="003F6239">
        <w:t xml:space="preserve"> 10, </w:t>
      </w:r>
      <w:r w:rsidR="003F6239">
        <w:rPr>
          <w:rStyle w:val="i-listitalic"/>
        </w:rPr>
        <w:t>b</w:t>
      </w:r>
      <w:r w:rsidR="003F6239">
        <w:t xml:space="preserve"> </w:t>
      </w:r>
      <w:r w:rsidR="003F6239" w:rsidRPr="00B910B8">
        <w:rPr>
          <w:rStyle w:val="minionmath"/>
        </w:rPr>
        <w:sym w:font="Symbol" w:char="F03D"/>
      </w:r>
      <w:r w:rsidR="003F6239">
        <w:t xml:space="preserve"> 0.1</w:t>
      </w:r>
    </w:p>
    <w:p w:rsidR="003F6239" w:rsidRDefault="00F969CA" w:rsidP="003F6239">
      <w:pPr>
        <w:pStyle w:val="NLLL2COL"/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4156920</wp:posOffset>
                </wp:positionH>
                <wp:positionV relativeFrom="paragraph">
                  <wp:posOffset>149068</wp:posOffset>
                </wp:positionV>
                <wp:extent cx="135360" cy="155520"/>
                <wp:effectExtent l="38100" t="38100" r="36195" b="3556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3536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BB17C" id="Ink 336" o:spid="_x0000_s1026" type="#_x0000_t75" style="position:absolute;margin-left:327.2pt;margin-top:11.7pt;width:10.75pt;height:12.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">
                <v:imagedata r:id="rId14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5291640</wp:posOffset>
                </wp:positionH>
                <wp:positionV relativeFrom="paragraph">
                  <wp:posOffset>194068</wp:posOffset>
                </wp:positionV>
                <wp:extent cx="38520" cy="37800"/>
                <wp:effectExtent l="38100" t="38100" r="38100" b="3873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385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25016" id="Ink 335" o:spid="_x0000_s1026" type="#_x0000_t75" style="position:absolute;margin-left:416.5pt;margin-top:15.2pt;width:3.4pt;height:3.3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">
                <v:imagedata r:id="rId14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5118840</wp:posOffset>
                </wp:positionH>
                <wp:positionV relativeFrom="paragraph">
                  <wp:posOffset>194068</wp:posOffset>
                </wp:positionV>
                <wp:extent cx="42480" cy="45360"/>
                <wp:effectExtent l="19050" t="38100" r="34290" b="3111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424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77DF3" id="Ink 334" o:spid="_x0000_s1026" type="#_x0000_t75" style="position:absolute;margin-left:402.9pt;margin-top:15.15pt;width:3.7pt;height:3.9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">
                <v:imagedata r:id="rId14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5292360</wp:posOffset>
                </wp:positionH>
                <wp:positionV relativeFrom="paragraph">
                  <wp:posOffset>146548</wp:posOffset>
                </wp:positionV>
                <wp:extent cx="11520" cy="113760"/>
                <wp:effectExtent l="38100" t="38100" r="26670" b="3873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15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9E291" id="Ink 329" o:spid="_x0000_s1026" type="#_x0000_t75" style="position:absolute;margin-left:416.6pt;margin-top:11.45pt;width:1.1pt;height:9.1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">
                <v:imagedata r:id="rId14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5127480</wp:posOffset>
                </wp:positionH>
                <wp:positionV relativeFrom="paragraph">
                  <wp:posOffset>169228</wp:posOffset>
                </wp:positionV>
                <wp:extent cx="10800" cy="103680"/>
                <wp:effectExtent l="38100" t="38100" r="27305" b="2984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08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F0406" id="Ink 324" o:spid="_x0000_s1026" type="#_x0000_t75" style="position:absolute;margin-left:403.6pt;margin-top:13.25pt;width:1.2pt;height:8.4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">
                <v:imagedata r:id="rId15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5585040</wp:posOffset>
                </wp:positionH>
                <wp:positionV relativeFrom="paragraph">
                  <wp:posOffset>118468</wp:posOffset>
                </wp:positionV>
                <wp:extent cx="17640" cy="127440"/>
                <wp:effectExtent l="38100" t="19050" r="40005" b="4445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764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75759" id="Ink 319" o:spid="_x0000_s1026" type="#_x0000_t75" style="position:absolute;margin-left:439.7pt;margin-top:9.2pt;width:1.65pt;height:10.4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">
                <v:imagedata r:id="rId15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4508640</wp:posOffset>
                </wp:positionH>
                <wp:positionV relativeFrom="paragraph">
                  <wp:posOffset>165988</wp:posOffset>
                </wp:positionV>
                <wp:extent cx="1275120" cy="89280"/>
                <wp:effectExtent l="19050" t="38100" r="39370" b="2540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2751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52F96" id="Ink 318" o:spid="_x0000_s1026" type="#_x0000_t75" style="position:absolute;margin-left:354.9pt;margin-top:13pt;width:100.5pt;height:7.2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">
                <v:imagedata r:id="rId15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3925080</wp:posOffset>
                </wp:positionH>
                <wp:positionV relativeFrom="paragraph">
                  <wp:posOffset>182548</wp:posOffset>
                </wp:positionV>
                <wp:extent cx="4320" cy="61560"/>
                <wp:effectExtent l="38100" t="38100" r="34290" b="3429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432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C120E" id="Ink 313" o:spid="_x0000_s1026" type="#_x0000_t75" style="position:absolute;margin-left:308.9pt;margin-top:14.2pt;width:.75pt;height:5.1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">
                <v:imagedata r:id="rId15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3393720</wp:posOffset>
                </wp:positionH>
                <wp:positionV relativeFrom="paragraph">
                  <wp:posOffset>164188</wp:posOffset>
                </wp:positionV>
                <wp:extent cx="8640" cy="81000"/>
                <wp:effectExtent l="38100" t="38100" r="29845" b="3365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86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4DDBA" id="Ink 308" o:spid="_x0000_s1026" type="#_x0000_t75" style="position:absolute;margin-left:267pt;margin-top:12.8pt;width:.95pt;height:6.6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">
                <v:imagedata r:id="rId15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2870640</wp:posOffset>
                </wp:positionH>
                <wp:positionV relativeFrom="paragraph">
                  <wp:posOffset>191908</wp:posOffset>
                </wp:positionV>
                <wp:extent cx="7560" cy="109800"/>
                <wp:effectExtent l="38100" t="38100" r="31115" b="4318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75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EF917" id="Ink 305" o:spid="_x0000_s1026" type="#_x0000_t75" style="position:absolute;margin-left:225.9pt;margin-top:14.95pt;width:1pt;height:9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">
                <v:imagedata r:id="rId160" o:title=""/>
              </v:shape>
            </w:pict>
          </mc:Fallback>
        </mc:AlternateContent>
      </w:r>
      <w:r w:rsidR="003F6239" w:rsidRPr="00AB06C8">
        <w:rPr>
          <w:rStyle w:val="NLLLNUM"/>
        </w:rPr>
        <w:t>D</w:t>
      </w:r>
      <w:r w:rsidR="003F6239">
        <w:tab/>
      </w:r>
      <w:r w:rsidR="003F6239">
        <w:rPr>
          <w:rStyle w:val="i-listitalic"/>
        </w:rPr>
        <w:t xml:space="preserve">a </w:t>
      </w:r>
      <w:r w:rsidR="003F6239" w:rsidRPr="00B910B8">
        <w:rPr>
          <w:rStyle w:val="minionmath"/>
        </w:rPr>
        <w:sym w:font="Symbol" w:char="F03D"/>
      </w:r>
      <w:r w:rsidR="003F6239">
        <w:t xml:space="preserve"> </w:t>
      </w:r>
      <w:r w:rsidR="003F6239" w:rsidRPr="00770B39">
        <w:rPr>
          <w:rStyle w:val="minionmath"/>
        </w:rPr>
        <w:sym w:font="Symbol" w:char="F02D"/>
      </w:r>
      <w:r w:rsidR="003F6239">
        <w:t xml:space="preserve">2, </w:t>
      </w:r>
      <w:r w:rsidR="003F6239">
        <w:rPr>
          <w:rStyle w:val="i-listitalic"/>
        </w:rPr>
        <w:t>b</w:t>
      </w:r>
      <w:r w:rsidR="003F6239">
        <w:t xml:space="preserve"> </w:t>
      </w:r>
      <w:r w:rsidR="003F6239" w:rsidRPr="00B910B8">
        <w:rPr>
          <w:rStyle w:val="minionmath"/>
        </w:rPr>
        <w:sym w:font="Symbol" w:char="F03D"/>
      </w:r>
      <w:r w:rsidR="003F6239">
        <w:t xml:space="preserve"> </w:t>
      </w:r>
      <w:r w:rsidR="003F6239" w:rsidRPr="00770B39">
        <w:rPr>
          <w:rStyle w:val="minionmath"/>
        </w:rPr>
        <w:sym w:font="Symbol" w:char="F02D"/>
      </w:r>
      <w:r w:rsidR="003F6239">
        <w:t>3</w:t>
      </w:r>
    </w:p>
    <w:p w:rsidR="003F6239" w:rsidRDefault="00F969CA" w:rsidP="003F6239">
      <w:pPr>
        <w:pStyle w:val="NLLL2COL"/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197280</wp:posOffset>
                </wp:positionH>
                <wp:positionV relativeFrom="paragraph">
                  <wp:posOffset>25873</wp:posOffset>
                </wp:positionV>
                <wp:extent cx="250920" cy="263880"/>
                <wp:effectExtent l="38100" t="38100" r="0" b="41275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25092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E2605" id="Ink 350" o:spid="_x0000_s1026" type="#_x0000_t75" style="position:absolute;margin-left:15.35pt;margin-top:1.85pt;width:20.2pt;height:21.2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">
                <v:imagedata r:id="rId16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5349960</wp:posOffset>
                </wp:positionH>
                <wp:positionV relativeFrom="paragraph">
                  <wp:posOffset>174193</wp:posOffset>
                </wp:positionV>
                <wp:extent cx="69120" cy="8640"/>
                <wp:effectExtent l="38100" t="38100" r="7620" b="29845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691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035E2" id="Ink 332" o:spid="_x0000_s1026" type="#_x0000_t75" style="position:absolute;margin-left:421.2pt;margin-top:13.5pt;width:5.55pt;height:1.0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">
                <v:imagedata r:id="rId16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5376600</wp:posOffset>
                </wp:positionH>
                <wp:positionV relativeFrom="paragraph">
                  <wp:posOffset>69433</wp:posOffset>
                </wp:positionV>
                <wp:extent cx="6840" cy="84960"/>
                <wp:effectExtent l="38100" t="38100" r="31750" b="2984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68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3539F" id="Ink 331" o:spid="_x0000_s1026" type="#_x0000_t75" style="position:absolute;margin-left:423.15pt;margin-top:5.4pt;width:.85pt;height:6.8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">
                <v:imagedata r:id="rId16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5262480</wp:posOffset>
                </wp:positionH>
                <wp:positionV relativeFrom="paragraph">
                  <wp:posOffset>143233</wp:posOffset>
                </wp:positionV>
                <wp:extent cx="74520" cy="6480"/>
                <wp:effectExtent l="19050" t="38100" r="40005" b="3175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745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CAA5A" id="Ink 330" o:spid="_x0000_s1026" type="#_x0000_t75" style="position:absolute;margin-left:414.25pt;margin-top:11.15pt;width:6.1pt;height:.8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">
                <v:imagedata r:id="rId16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5143680</wp:posOffset>
                </wp:positionH>
                <wp:positionV relativeFrom="paragraph">
                  <wp:posOffset>201193</wp:posOffset>
                </wp:positionV>
                <wp:extent cx="61200" cy="9000"/>
                <wp:effectExtent l="38100" t="38100" r="34290" b="2921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612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E5F90" id="Ink 327" o:spid="_x0000_s1026" type="#_x0000_t75" style="position:absolute;margin-left:404.9pt;margin-top:15.7pt;width:4.95pt;height:.9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">
                <v:imagedata r:id="rId17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5163480</wp:posOffset>
                </wp:positionH>
                <wp:positionV relativeFrom="paragraph">
                  <wp:posOffset>118033</wp:posOffset>
                </wp:positionV>
                <wp:extent cx="11520" cy="67320"/>
                <wp:effectExtent l="38100" t="38100" r="26670" b="2794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152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A876B" id="Ink 326" o:spid="_x0000_s1026" type="#_x0000_t75" style="position:absolute;margin-left:406.4pt;margin-top:9.2pt;width:1.1pt;height:5.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">
                <v:imagedata r:id="rId17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5025240</wp:posOffset>
                </wp:positionH>
                <wp:positionV relativeFrom="paragraph">
                  <wp:posOffset>168433</wp:posOffset>
                </wp:positionV>
                <wp:extent cx="81720" cy="3600"/>
                <wp:effectExtent l="38100" t="38100" r="33020" b="34925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817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357DB" id="Ink 325" o:spid="_x0000_s1026" type="#_x0000_t75" style="position:absolute;margin-left:395.55pt;margin-top:13pt;width:6.8pt;height:.8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">
                <v:imagedata r:id="rId17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4678560</wp:posOffset>
                </wp:positionH>
                <wp:positionV relativeFrom="paragraph">
                  <wp:posOffset>143233</wp:posOffset>
                </wp:positionV>
                <wp:extent cx="11880" cy="141480"/>
                <wp:effectExtent l="38100" t="38100" r="26670" b="3048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18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BDC6D" id="Ink 323" o:spid="_x0000_s1026" type="#_x0000_t75" style="position:absolute;margin-left:368.2pt;margin-top:11.2pt;width:1.35pt;height:11.4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">
                <v:imagedata r:id="rId17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4512600</wp:posOffset>
                </wp:positionH>
                <wp:positionV relativeFrom="paragraph">
                  <wp:posOffset>188233</wp:posOffset>
                </wp:positionV>
                <wp:extent cx="117000" cy="14760"/>
                <wp:effectExtent l="38100" t="19050" r="35560" b="4254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170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7EBD1" id="Ink 322" o:spid="_x0000_s1026" type="#_x0000_t75" style="position:absolute;margin-left:355.15pt;margin-top:14.75pt;width:9.45pt;height:1.3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">
                <v:imagedata r:id="rId17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4644000</wp:posOffset>
                </wp:positionH>
                <wp:positionV relativeFrom="paragraph">
                  <wp:posOffset>-54407</wp:posOffset>
                </wp:positionV>
                <wp:extent cx="21600" cy="125640"/>
                <wp:effectExtent l="38100" t="38100" r="35560" b="2730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2160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6929E" id="Ink 321" o:spid="_x0000_s1026" type="#_x0000_t75" style="position:absolute;margin-left:365.5pt;margin-top:-4.45pt;width:1.9pt;height:10.1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">
                <v:imagedata r:id="rId18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5554800</wp:posOffset>
                </wp:positionH>
                <wp:positionV relativeFrom="paragraph">
                  <wp:posOffset>41353</wp:posOffset>
                </wp:positionV>
                <wp:extent cx="108360" cy="106920"/>
                <wp:effectExtent l="38100" t="38100" r="44450" b="2667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083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07CD9" id="Ink 320" o:spid="_x0000_s1026" type="#_x0000_t75" style="position:absolute;margin-left:437.25pt;margin-top:3.15pt;width:8.9pt;height:8.7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">
                <v:imagedata r:id="rId18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3875040</wp:posOffset>
                </wp:positionH>
                <wp:positionV relativeFrom="paragraph">
                  <wp:posOffset>63313</wp:posOffset>
                </wp:positionV>
                <wp:extent cx="80640" cy="93600"/>
                <wp:effectExtent l="19050" t="38100" r="34290" b="4000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806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458DD" id="Ink 315" o:spid="_x0000_s1026" type="#_x0000_t75" style="position:absolute;margin-left:305.05pt;margin-top:4.85pt;width:6.65pt;height:7.7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">
                <v:imagedata r:id="rId18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3903480</wp:posOffset>
                </wp:positionH>
                <wp:positionV relativeFrom="paragraph">
                  <wp:posOffset>16153</wp:posOffset>
                </wp:positionV>
                <wp:extent cx="87840" cy="4680"/>
                <wp:effectExtent l="38100" t="38100" r="7620" b="3365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878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F2A7C" id="Ink 314" o:spid="_x0000_s1026" type="#_x0000_t75" style="position:absolute;margin-left:307.3pt;margin-top:1.1pt;width:6.95pt;height:.7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">
                <v:imagedata r:id="rId18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3731760</wp:posOffset>
                </wp:positionH>
                <wp:positionV relativeFrom="paragraph">
                  <wp:posOffset>13633</wp:posOffset>
                </wp:positionV>
                <wp:extent cx="63720" cy="9000"/>
                <wp:effectExtent l="38100" t="38100" r="31750" b="2921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637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C852C" id="Ink 312" o:spid="_x0000_s1026" type="#_x0000_t75" style="position:absolute;margin-left:293.65pt;margin-top:.8pt;width:5.4pt;height:1.1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">
                <v:imagedata r:id="rId18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3547080</wp:posOffset>
                </wp:positionH>
                <wp:positionV relativeFrom="paragraph">
                  <wp:posOffset>-4007</wp:posOffset>
                </wp:positionV>
                <wp:extent cx="75600" cy="73440"/>
                <wp:effectExtent l="38100" t="38100" r="38735" b="4127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756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6800A" id="Ink 311" o:spid="_x0000_s1026" type="#_x0000_t75" style="position:absolute;margin-left:279.1pt;margin-top:-.5pt;width:6.35pt;height:6.2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">
                <v:imagedata r:id="rId19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3378240</wp:posOffset>
                </wp:positionH>
                <wp:positionV relativeFrom="paragraph">
                  <wp:posOffset>63313</wp:posOffset>
                </wp:positionV>
                <wp:extent cx="73800" cy="84600"/>
                <wp:effectExtent l="38100" t="38100" r="40640" b="2984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738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B2555" id="Ink 310" o:spid="_x0000_s1026" type="#_x0000_t75" style="position:absolute;margin-left:265.85pt;margin-top:4.85pt;width:6.05pt;height:7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">
                <v:imagedata r:id="rId19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3361320</wp:posOffset>
                </wp:positionH>
                <wp:positionV relativeFrom="paragraph">
                  <wp:posOffset>7153</wp:posOffset>
                </wp:positionV>
                <wp:extent cx="110880" cy="23760"/>
                <wp:effectExtent l="38100" t="38100" r="41910" b="3365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108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60691" id="Ink 309" o:spid="_x0000_s1026" type="#_x0000_t75" style="position:absolute;margin-left:264.55pt;margin-top:.4pt;width:8.9pt;height:2.1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">
                <v:imagedata r:id="rId19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3174480</wp:posOffset>
                </wp:positionH>
                <wp:positionV relativeFrom="paragraph">
                  <wp:posOffset>33793</wp:posOffset>
                </wp:positionV>
                <wp:extent cx="115560" cy="6120"/>
                <wp:effectExtent l="38100" t="38100" r="37465" b="3238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155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67BBB" id="Ink 307" o:spid="_x0000_s1026" type="#_x0000_t75" style="position:absolute;margin-left:249.75pt;margin-top:2.45pt;width:9.55pt;height:.9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">
                <v:imagedata r:id="rId19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2835360</wp:posOffset>
                </wp:positionH>
                <wp:positionV relativeFrom="paragraph">
                  <wp:posOffset>-67007</wp:posOffset>
                </wp:positionV>
                <wp:extent cx="94320" cy="148680"/>
                <wp:effectExtent l="38100" t="38100" r="20320" b="4191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943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D0507" id="Ink 306" o:spid="_x0000_s1026" type="#_x0000_t75" style="position:absolute;margin-left:223.2pt;margin-top:-5.45pt;width:7.7pt;height:12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">
                <v:imagedata r:id="rId198" o:title=""/>
              </v:shape>
            </w:pict>
          </mc:Fallback>
        </mc:AlternateContent>
      </w:r>
      <w:r w:rsidR="003F6239" w:rsidRPr="00AB06C8">
        <w:rPr>
          <w:rStyle w:val="NLLLNUM"/>
        </w:rPr>
        <w:t>E</w:t>
      </w:r>
      <w:r w:rsidR="003F6239">
        <w:tab/>
      </w:r>
      <w:r w:rsidR="003F6239">
        <w:rPr>
          <w:rStyle w:val="i-listitalic"/>
        </w:rPr>
        <w:t>a</w:t>
      </w:r>
      <w:r w:rsidR="003F6239">
        <w:t xml:space="preserve"> </w:t>
      </w:r>
      <w:r w:rsidR="003F6239" w:rsidRPr="00B910B8">
        <w:rPr>
          <w:rStyle w:val="minionmath"/>
        </w:rPr>
        <w:sym w:font="Symbol" w:char="F03D"/>
      </w:r>
      <w:r w:rsidR="003F6239">
        <w:t xml:space="preserve"> 3, </w:t>
      </w:r>
      <w:r w:rsidR="003F6239">
        <w:rPr>
          <w:rStyle w:val="i-listitalic"/>
        </w:rPr>
        <w:t>b</w:t>
      </w:r>
      <w:r w:rsidR="003F6239">
        <w:t xml:space="preserve"> </w:t>
      </w:r>
      <w:r w:rsidR="003F6239" w:rsidRPr="00B910B8">
        <w:rPr>
          <w:rStyle w:val="minionmath"/>
        </w:rPr>
        <w:sym w:font="Symbol" w:char="F03D"/>
      </w:r>
      <w:r w:rsidR="003F6239">
        <w:t xml:space="preserve"> </w:t>
      </w:r>
      <w:r w:rsidR="003F6239" w:rsidRPr="00770B39">
        <w:rPr>
          <w:rStyle w:val="minionmath"/>
        </w:rPr>
        <w:sym w:font="Symbol" w:char="F02D"/>
      </w:r>
      <w:r w:rsidR="003F6239">
        <w:t>3</w:t>
      </w:r>
    </w:p>
    <w:p w:rsidR="003F6239" w:rsidRDefault="00F969CA" w:rsidP="003F6239">
      <w:pPr>
        <w:pStyle w:val="NLLL2COL"/>
        <w:jc w:val="right"/>
        <w:rPr>
          <w:rStyle w:val="NLLLNUM"/>
        </w:rPr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3810240</wp:posOffset>
                </wp:positionH>
                <wp:positionV relativeFrom="paragraph">
                  <wp:posOffset>225598</wp:posOffset>
                </wp:positionV>
                <wp:extent cx="100080" cy="6840"/>
                <wp:effectExtent l="38100" t="38100" r="33655" b="3175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1000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D4C09" id="Ink 346" o:spid="_x0000_s1026" type="#_x0000_t75" style="position:absolute;margin-left:299.85pt;margin-top:17.6pt;width:8.1pt;height:.9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">
                <v:imagedata r:id="rId20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3849840</wp:posOffset>
                </wp:positionH>
                <wp:positionV relativeFrom="paragraph">
                  <wp:posOffset>116878</wp:posOffset>
                </wp:positionV>
                <wp:extent cx="11880" cy="79200"/>
                <wp:effectExtent l="38100" t="38100" r="26670" b="3556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118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401E2" id="Ink 345" o:spid="_x0000_s1026" type="#_x0000_t75" style="position:absolute;margin-left:303.1pt;margin-top:9.05pt;width:1.1pt;height:6.4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">
                <v:imagedata r:id="rId20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3223080</wp:posOffset>
                </wp:positionH>
                <wp:positionV relativeFrom="paragraph">
                  <wp:posOffset>228838</wp:posOffset>
                </wp:positionV>
                <wp:extent cx="75960" cy="3240"/>
                <wp:effectExtent l="38100" t="38100" r="38735" b="3492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759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C2365" id="Ink 341" o:spid="_x0000_s1026" type="#_x0000_t75" style="position:absolute;margin-left:253.65pt;margin-top:17.8pt;width:6.3pt;height:.6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">
                <v:imagedata r:id="rId20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3253320</wp:posOffset>
                </wp:positionH>
                <wp:positionV relativeFrom="paragraph">
                  <wp:posOffset>90958</wp:posOffset>
                </wp:positionV>
                <wp:extent cx="10080" cy="91080"/>
                <wp:effectExtent l="38100" t="19050" r="28575" b="4254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008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9FDF4" id="Ink 340" o:spid="_x0000_s1026" type="#_x0000_t75" style="position:absolute;margin-left:255.95pt;margin-top:7pt;width:1.1pt;height:7.4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">
                <v:imagedata r:id="rId20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2879280</wp:posOffset>
                </wp:positionH>
                <wp:positionV relativeFrom="paragraph">
                  <wp:posOffset>173398</wp:posOffset>
                </wp:positionV>
                <wp:extent cx="64080" cy="13320"/>
                <wp:effectExtent l="38100" t="19050" r="31750" b="4445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640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50D9D" id="Ink 339" o:spid="_x0000_s1026" type="#_x0000_t75" style="position:absolute;margin-left:226.55pt;margin-top:13.45pt;width:5.3pt;height:1.4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">
                <v:imagedata r:id="rId20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2855880</wp:posOffset>
                </wp:positionH>
                <wp:positionV relativeFrom="paragraph">
                  <wp:posOffset>108958</wp:posOffset>
                </wp:positionV>
                <wp:extent cx="92880" cy="120240"/>
                <wp:effectExtent l="38100" t="38100" r="21590" b="3238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928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56E1C" id="Ink 338" o:spid="_x0000_s1026" type="#_x0000_t75" style="position:absolute;margin-left:224.65pt;margin-top:8.4pt;width:7.7pt;height:9.8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">
                <v:imagedata r:id="rId21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5335560</wp:posOffset>
                </wp:positionH>
                <wp:positionV relativeFrom="paragraph">
                  <wp:posOffset>-21002</wp:posOffset>
                </wp:positionV>
                <wp:extent cx="83880" cy="106200"/>
                <wp:effectExtent l="19050" t="38100" r="30480" b="2730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838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5B76B" id="Ink 333" o:spid="_x0000_s1026" type="#_x0000_t75" style="position:absolute;margin-left:420.05pt;margin-top:-1.8pt;width:6.8pt;height:8.7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">
                <v:imagedata r:id="rId21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5129640</wp:posOffset>
                </wp:positionH>
                <wp:positionV relativeFrom="paragraph">
                  <wp:posOffset>5638</wp:posOffset>
                </wp:positionV>
                <wp:extent cx="96840" cy="68400"/>
                <wp:effectExtent l="38100" t="38100" r="36830" b="2730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9684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F9B9F" id="Ink 328" o:spid="_x0000_s1026" type="#_x0000_t75" style="position:absolute;margin-left:403.75pt;margin-top:.3pt;width:7.85pt;height:5.7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">
                <v:imagedata r:id="rId21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6552360</wp:posOffset>
                </wp:positionH>
                <wp:positionV relativeFrom="paragraph">
                  <wp:posOffset>169798</wp:posOffset>
                </wp:positionV>
                <wp:extent cx="360" cy="360"/>
                <wp:effectExtent l="38100" t="38100" r="38100" b="3810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2590B" id="Ink 207" o:spid="_x0000_s1026" type="#_x0000_t75" style="position:absolute;margin-left:515.85pt;margin-top:13.25pt;width:.3pt;height:.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">
                <v:imagedata r:id="rId216" o:title=""/>
              </v:shape>
            </w:pict>
          </mc:Fallback>
        </mc:AlternateContent>
      </w:r>
      <w:r w:rsidR="003F6239">
        <w:tab/>
      </w:r>
      <w:r w:rsidR="003F6239" w:rsidRPr="00AB06C8">
        <w:rPr>
          <w:rStyle w:val="NLLLNUM"/>
        </w:rPr>
        <w:t>[1 mark]</w:t>
      </w:r>
    </w:p>
    <w:p w:rsidR="003F6239" w:rsidRDefault="00F969CA" w:rsidP="003F6239">
      <w:pPr>
        <w:pStyle w:val="NL"/>
        <w:tabs>
          <w:tab w:val="clear" w:pos="120"/>
          <w:tab w:val="clear" w:pos="380"/>
          <w:tab w:val="left" w:pos="426"/>
        </w:tabs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4118400</wp:posOffset>
                </wp:positionH>
                <wp:positionV relativeFrom="paragraph">
                  <wp:posOffset>-31802</wp:posOffset>
                </wp:positionV>
                <wp:extent cx="146160" cy="129600"/>
                <wp:effectExtent l="38100" t="19050" r="25400" b="4191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1461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CFA27" id="Ink 349" o:spid="_x0000_s1026" type="#_x0000_t75" style="position:absolute;margin-left:324.2pt;margin-top:-2.7pt;width:11.65pt;height:10.4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">
                <v:imagedata r:id="rId21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4114800</wp:posOffset>
                </wp:positionH>
                <wp:positionV relativeFrom="paragraph">
                  <wp:posOffset>-40802</wp:posOffset>
                </wp:positionV>
                <wp:extent cx="109080" cy="135360"/>
                <wp:effectExtent l="38100" t="38100" r="43815" b="3619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10908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D7CBC" id="Ink 348" o:spid="_x0000_s1026" type="#_x0000_t75" style="position:absolute;margin-left:323.8pt;margin-top:-3.35pt;width:9pt;height:11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">
                <v:imagedata r:id="rId22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3829320</wp:posOffset>
                </wp:positionH>
                <wp:positionV relativeFrom="paragraph">
                  <wp:posOffset>54598</wp:posOffset>
                </wp:positionV>
                <wp:extent cx="81360" cy="100440"/>
                <wp:effectExtent l="19050" t="38100" r="33020" b="33020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813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5CC6F" id="Ink 347" o:spid="_x0000_s1026" type="#_x0000_t75" style="position:absolute;margin-left:301.45pt;margin-top:4.15pt;width:6.6pt;height:8.3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">
                <v:imagedata r:id="rId22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3678480</wp:posOffset>
                </wp:positionH>
                <wp:positionV relativeFrom="paragraph">
                  <wp:posOffset>4198</wp:posOffset>
                </wp:positionV>
                <wp:extent cx="61560" cy="3240"/>
                <wp:effectExtent l="38100" t="38100" r="34290" b="3492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615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BEA07" id="Ink 344" o:spid="_x0000_s1026" type="#_x0000_t75" style="position:absolute;margin-left:289.45pt;margin-top:.15pt;width:5.3pt;height:.7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">
                <v:imagedata r:id="rId22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3426120</wp:posOffset>
                </wp:positionH>
                <wp:positionV relativeFrom="paragraph">
                  <wp:posOffset>-25322</wp:posOffset>
                </wp:positionV>
                <wp:extent cx="99360" cy="82800"/>
                <wp:effectExtent l="38100" t="38100" r="34290" b="3175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9936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89F58" id="Ink 343" o:spid="_x0000_s1026" type="#_x0000_t75" style="position:absolute;margin-left:269.55pt;margin-top:-2.15pt;width:8.2pt;height:6.8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">
                <v:imagedata r:id="rId22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3234960</wp:posOffset>
                </wp:positionH>
                <wp:positionV relativeFrom="paragraph">
                  <wp:posOffset>52438</wp:posOffset>
                </wp:positionV>
                <wp:extent cx="79200" cy="118440"/>
                <wp:effectExtent l="38100" t="38100" r="35560" b="3429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792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5F3C6" id="Ink 342" o:spid="_x0000_s1026" type="#_x0000_t75" style="position:absolute;margin-left:254.65pt;margin-top:3.95pt;width:6.5pt;height:9.7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">
                <v:imagedata r:id="rId228" o:title=""/>
              </v:shape>
            </w:pict>
          </mc:Fallback>
        </mc:AlternateContent>
      </w:r>
      <w:r w:rsidR="001765DF">
        <w:rPr>
          <w:rStyle w:val="NLLLNUM"/>
        </w:rPr>
        <w:t>2</w:t>
      </w:r>
      <w:r w:rsidR="003F6239" w:rsidRPr="00AB06C8">
        <w:rPr>
          <w:rStyle w:val="NLLLNUM"/>
        </w:rPr>
        <w:tab/>
      </w:r>
      <w:r w:rsidR="003F6239">
        <w:t xml:space="preserve">The </w:t>
      </w:r>
      <w:r w:rsidR="007F05E3">
        <w:t>in</w:t>
      </w:r>
      <w:r w:rsidR="003F6239">
        <w:t xml:space="preserve">verse of </w:t>
      </w:r>
      <w:r w:rsidR="003F6239">
        <w:rPr>
          <w:rStyle w:val="i-listitalic"/>
        </w:rPr>
        <w:t>P</w:t>
      </w:r>
      <w:r w:rsidR="003F6239">
        <w:t xml:space="preserve"> </w:t>
      </w:r>
      <w:r w:rsidR="003F6239">
        <w:rPr>
          <w:noProof/>
          <w:lang w:eastAsia="en-AU"/>
        </w:rPr>
        <w:drawing>
          <wp:inline distT="0" distB="0" distL="0" distR="0">
            <wp:extent cx="137160" cy="91440"/>
            <wp:effectExtent l="0" t="0" r="0" b="3810"/>
            <wp:docPr id="28" name="Picture 28" descr="sym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ymb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6239">
        <w:t xml:space="preserve"> </w:t>
      </w:r>
      <w:r w:rsidR="003F6239" w:rsidRPr="009E045B">
        <w:rPr>
          <w:rStyle w:val="i-listitalic"/>
        </w:rPr>
        <w:t>Q</w:t>
      </w:r>
      <w:r w:rsidR="003F6239">
        <w:t xml:space="preserve"> is:</w:t>
      </w:r>
    </w:p>
    <w:p w:rsidR="003F6239" w:rsidRDefault="003F6239" w:rsidP="003F6239">
      <w:pPr>
        <w:pStyle w:val="NLLL2COL"/>
        <w:rPr>
          <w:rStyle w:val="i-listitalic"/>
        </w:rPr>
      </w:pPr>
      <w:r w:rsidRPr="00AB06C8">
        <w:rPr>
          <w:rStyle w:val="NLLLNUM"/>
        </w:rPr>
        <w:t>A</w:t>
      </w:r>
      <w:r>
        <w:tab/>
      </w:r>
      <w:r>
        <w:rPr>
          <w:rStyle w:val="i-listitalic"/>
        </w:rPr>
        <w:t>P</w:t>
      </w:r>
      <w:r>
        <w:t xml:space="preserve"> </w:t>
      </w:r>
      <w:r>
        <w:rPr>
          <w:noProof/>
          <w:lang w:eastAsia="en-AU"/>
        </w:rPr>
        <w:drawing>
          <wp:inline distT="0" distB="0" distL="0" distR="0">
            <wp:extent cx="152400" cy="91440"/>
            <wp:effectExtent l="0" t="0" r="0" b="3810"/>
            <wp:docPr id="27" name="Picture 27" descr="sym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ymb2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Style w:val="i-listitalic"/>
        </w:rPr>
        <w:t>Q</w:t>
      </w:r>
    </w:p>
    <w:p w:rsidR="003F6239" w:rsidRDefault="00F969CA" w:rsidP="003F6239">
      <w:pPr>
        <w:pStyle w:val="NLLL2COL"/>
        <w:rPr>
          <w:rStyle w:val="i-listitalic"/>
        </w:rPr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4482360</wp:posOffset>
                </wp:positionH>
                <wp:positionV relativeFrom="paragraph">
                  <wp:posOffset>32148</wp:posOffset>
                </wp:positionV>
                <wp:extent cx="360" cy="360"/>
                <wp:effectExtent l="38100" t="38100" r="38100" b="3810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FE652" id="Ink 337" o:spid="_x0000_s1026" type="#_x0000_t75" style="position:absolute;margin-left:352.85pt;margin-top:2.45pt;width:.3pt;height:.3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">
                <v:imagedata r:id="rId232" o:title=""/>
              </v:shape>
            </w:pict>
          </mc:Fallback>
        </mc:AlternateContent>
      </w:r>
      <w:r w:rsidR="003F6239" w:rsidRPr="00AB06C8">
        <w:rPr>
          <w:rStyle w:val="NLLLNUM"/>
        </w:rPr>
        <w:t>B</w:t>
      </w:r>
      <w:r w:rsidR="003F6239">
        <w:tab/>
      </w:r>
      <w:r w:rsidR="003F6239">
        <w:rPr>
          <w:rStyle w:val="i-listitalic"/>
        </w:rPr>
        <w:t>Q</w:t>
      </w:r>
      <w:r w:rsidR="003F6239">
        <w:t xml:space="preserve"> </w:t>
      </w:r>
      <w:r w:rsidR="003F6239" w:rsidRPr="005370CC">
        <w:rPr>
          <w:position w:val="-4"/>
        </w:rPr>
        <w:object w:dxaOrig="300" w:dyaOrig="200">
          <v:shape id="_x0000_i1027" type="#_x0000_t75" style="width:14.55pt;height:9.45pt" o:ole="">
            <v:imagedata r:id="rId233" o:title=""/>
          </v:shape>
          <o:OLEObject Type="Embed" ProgID="Equation.DSMT4" ShapeID="_x0000_i1027" DrawAspect="Content" ObjectID="_1488878232" r:id="rId234"/>
        </w:object>
      </w:r>
      <w:r w:rsidR="003F6239">
        <w:t xml:space="preserve"> </w:t>
      </w:r>
      <w:r w:rsidR="003F6239">
        <w:rPr>
          <w:rStyle w:val="i-listitalic"/>
        </w:rPr>
        <w:t>P</w:t>
      </w:r>
    </w:p>
    <w:p w:rsidR="003F6239" w:rsidRDefault="003F6239" w:rsidP="003F6239">
      <w:pPr>
        <w:pStyle w:val="NLLL2COL"/>
        <w:rPr>
          <w:rStyle w:val="i-listitalic"/>
        </w:rPr>
      </w:pPr>
      <w:r w:rsidRPr="00AB06C8">
        <w:rPr>
          <w:rStyle w:val="NLLLNUM"/>
        </w:rPr>
        <w:t>C</w:t>
      </w:r>
      <w:r>
        <w:tab/>
      </w:r>
      <w:r>
        <w:rPr>
          <w:rStyle w:val="i-listitalic"/>
        </w:rPr>
        <w:t>Q</w:t>
      </w:r>
      <w:r>
        <w:t xml:space="preserve"> </w:t>
      </w:r>
      <w:r>
        <w:rPr>
          <w:noProof/>
          <w:lang w:eastAsia="en-AU"/>
        </w:rPr>
        <w:drawing>
          <wp:inline distT="0" distB="0" distL="0" distR="0">
            <wp:extent cx="137160" cy="91440"/>
            <wp:effectExtent l="0" t="0" r="0" b="3810"/>
            <wp:docPr id="26" name="Picture 26" descr="sym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ymb3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Style w:val="i-listitalic"/>
        </w:rPr>
        <w:t>P</w:t>
      </w:r>
    </w:p>
    <w:p w:rsidR="003F6239" w:rsidRDefault="00F969CA" w:rsidP="003F6239">
      <w:pPr>
        <w:pStyle w:val="NLLL2COL"/>
        <w:rPr>
          <w:rStyle w:val="i-listitalic"/>
        </w:rPr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178560</wp:posOffset>
                </wp:positionH>
                <wp:positionV relativeFrom="paragraph">
                  <wp:posOffset>28375</wp:posOffset>
                </wp:positionV>
                <wp:extent cx="239040" cy="253080"/>
                <wp:effectExtent l="38100" t="38100" r="8890" b="3302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23904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D002D" id="Ink 351" o:spid="_x0000_s1026" type="#_x0000_t75" style="position:absolute;margin-left:13.85pt;margin-top:2.1pt;width:19.25pt;height:20.3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">
                <v:imagedata r:id="rId237" o:title=""/>
              </v:shape>
            </w:pict>
          </mc:Fallback>
        </mc:AlternateContent>
      </w:r>
      <w:r w:rsidR="003F6239" w:rsidRPr="00AB06C8">
        <w:rPr>
          <w:rStyle w:val="NLLLNUM"/>
        </w:rPr>
        <w:t>D</w:t>
      </w:r>
      <w:r w:rsidR="003F6239">
        <w:tab/>
      </w:r>
      <w:r w:rsidR="003F6239">
        <w:rPr>
          <w:noProof/>
          <w:lang w:eastAsia="en-AU"/>
        </w:rPr>
        <w:drawing>
          <wp:inline distT="0" distB="0" distL="0" distR="0">
            <wp:extent cx="99060" cy="53340"/>
            <wp:effectExtent l="0" t="0" r="0" b="3810"/>
            <wp:docPr id="25" name="Picture 25" descr="sym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ymb4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5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6239">
        <w:t xml:space="preserve"> </w:t>
      </w:r>
      <w:r w:rsidR="003F6239">
        <w:rPr>
          <w:rStyle w:val="i-listitalic"/>
        </w:rPr>
        <w:t>P</w:t>
      </w:r>
      <w:r w:rsidR="003F6239">
        <w:t xml:space="preserve"> </w:t>
      </w:r>
      <w:r w:rsidR="003F6239">
        <w:rPr>
          <w:noProof/>
          <w:lang w:eastAsia="en-AU"/>
        </w:rPr>
        <w:drawing>
          <wp:inline distT="0" distB="0" distL="0" distR="0">
            <wp:extent cx="137160" cy="91440"/>
            <wp:effectExtent l="0" t="0" r="0" b="3810"/>
            <wp:docPr id="24" name="Picture 24" descr="sym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ymb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6239">
        <w:t xml:space="preserve"> </w:t>
      </w:r>
      <w:r w:rsidR="003F6239">
        <w:rPr>
          <w:noProof/>
          <w:lang w:eastAsia="en-AU"/>
        </w:rPr>
        <w:drawing>
          <wp:inline distT="0" distB="0" distL="0" distR="0">
            <wp:extent cx="99060" cy="53340"/>
            <wp:effectExtent l="0" t="0" r="0" b="3810"/>
            <wp:docPr id="23" name="Picture 23" descr="sym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ymb4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5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6239">
        <w:t xml:space="preserve"> </w:t>
      </w:r>
      <w:r w:rsidR="003F6239">
        <w:rPr>
          <w:rStyle w:val="i-listitalic"/>
        </w:rPr>
        <w:t>Q</w:t>
      </w:r>
    </w:p>
    <w:p w:rsidR="003F6239" w:rsidRDefault="003F6239" w:rsidP="003F6239">
      <w:pPr>
        <w:pStyle w:val="NLLL2COL"/>
        <w:rPr>
          <w:rStyle w:val="i-listitalic"/>
        </w:rPr>
      </w:pPr>
      <w:r w:rsidRPr="00AB06C8">
        <w:rPr>
          <w:rStyle w:val="NLLLNUM"/>
        </w:rPr>
        <w:t>E</w:t>
      </w:r>
      <w:r>
        <w:tab/>
      </w:r>
      <w:r>
        <w:rPr>
          <w:noProof/>
          <w:lang w:eastAsia="en-AU"/>
        </w:rPr>
        <w:drawing>
          <wp:inline distT="0" distB="0" distL="0" distR="0">
            <wp:extent cx="99060" cy="53340"/>
            <wp:effectExtent l="0" t="0" r="0" b="3810"/>
            <wp:docPr id="22" name="Picture 22" descr="sym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ymb4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5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Style w:val="i-listitalic"/>
        </w:rPr>
        <w:t>Q</w:t>
      </w:r>
      <w:r>
        <w:t xml:space="preserve"> </w:t>
      </w:r>
      <w:r>
        <w:rPr>
          <w:noProof/>
          <w:lang w:eastAsia="en-AU"/>
        </w:rPr>
        <w:drawing>
          <wp:inline distT="0" distB="0" distL="0" distR="0">
            <wp:extent cx="137160" cy="91440"/>
            <wp:effectExtent l="0" t="0" r="0" b="3810"/>
            <wp:docPr id="21" name="Picture 21" descr="sym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ymb3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n-AU"/>
        </w:rPr>
        <w:drawing>
          <wp:inline distT="0" distB="0" distL="0" distR="0">
            <wp:extent cx="99060" cy="53340"/>
            <wp:effectExtent l="0" t="0" r="0" b="3810"/>
            <wp:docPr id="19" name="Picture 19" descr="sym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ymb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5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Style w:val="i-listitalic"/>
        </w:rPr>
        <w:t>P</w:t>
      </w:r>
    </w:p>
    <w:p w:rsidR="003F6239" w:rsidRPr="00AB06C8" w:rsidRDefault="003F6239" w:rsidP="003F6239">
      <w:pPr>
        <w:pStyle w:val="NLLL2COL"/>
        <w:jc w:val="right"/>
        <w:rPr>
          <w:rStyle w:val="NLLLNUM"/>
        </w:rPr>
      </w:pPr>
      <w:r>
        <w:tab/>
      </w:r>
      <w:r w:rsidRPr="00AB06C8">
        <w:rPr>
          <w:rStyle w:val="NLLLNUM"/>
        </w:rPr>
        <w:t>[1 mark]</w:t>
      </w:r>
    </w:p>
    <w:p w:rsidR="003F6239" w:rsidRDefault="001765DF" w:rsidP="003F6239">
      <w:pPr>
        <w:pStyle w:val="NL"/>
        <w:tabs>
          <w:tab w:val="clear" w:pos="120"/>
          <w:tab w:val="left" w:pos="426"/>
        </w:tabs>
      </w:pPr>
      <w:r>
        <w:rPr>
          <w:rStyle w:val="NLLLNUM"/>
        </w:rPr>
        <w:lastRenderedPageBreak/>
        <w:t>3</w:t>
      </w:r>
      <w:r w:rsidR="003F6239">
        <w:tab/>
        <w:t>Which of the following is the contrapositive of the statement below?</w:t>
      </w:r>
    </w:p>
    <w:p w:rsidR="003F6239" w:rsidRDefault="003F6239" w:rsidP="003F6239">
      <w:pPr>
        <w:pStyle w:val="NLLL2COL"/>
      </w:pPr>
      <w:r>
        <w:t xml:space="preserve">If sport stars are paid more </w:t>
      </w:r>
      <w:proofErr w:type="spellStart"/>
      <w:r>
        <w:t>then</w:t>
      </w:r>
      <w:proofErr w:type="spellEnd"/>
      <w:r>
        <w:t xml:space="preserve"> they play better.</w:t>
      </w:r>
    </w:p>
    <w:p w:rsidR="003F6239" w:rsidRDefault="003F6239" w:rsidP="003F6239">
      <w:pPr>
        <w:pStyle w:val="NLLL2COL"/>
      </w:pPr>
      <w:r w:rsidRPr="00AB06C8">
        <w:rPr>
          <w:rStyle w:val="NLLLNUM"/>
        </w:rPr>
        <w:t>A</w:t>
      </w:r>
      <w:r>
        <w:tab/>
        <w:t xml:space="preserve">If sport stars play better </w:t>
      </w:r>
      <w:proofErr w:type="spellStart"/>
      <w:r>
        <w:t>then</w:t>
      </w:r>
      <w:proofErr w:type="spellEnd"/>
      <w:r>
        <w:t xml:space="preserve"> they are paid more.</w:t>
      </w:r>
    </w:p>
    <w:p w:rsidR="003F6239" w:rsidRDefault="00F969CA" w:rsidP="003F6239">
      <w:pPr>
        <w:pStyle w:val="NLLL2COL"/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167400</wp:posOffset>
                </wp:positionH>
                <wp:positionV relativeFrom="paragraph">
                  <wp:posOffset>37327</wp:posOffset>
                </wp:positionV>
                <wp:extent cx="262080" cy="249120"/>
                <wp:effectExtent l="38100" t="38100" r="5080" b="3683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26208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CCB09" id="Ink 353" o:spid="_x0000_s1026" type="#_x0000_t75" style="position:absolute;margin-left:12.95pt;margin-top:2.75pt;width:21.15pt;height:20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">
                <v:imagedata r:id="rId245" o:title=""/>
              </v:shape>
            </w:pict>
          </mc:Fallback>
        </mc:AlternateContent>
      </w:r>
      <w:r w:rsidR="003F6239" w:rsidRPr="00AB06C8">
        <w:rPr>
          <w:rStyle w:val="NLLLNUM"/>
        </w:rPr>
        <w:t>B</w:t>
      </w:r>
      <w:r w:rsidR="003F6239">
        <w:tab/>
        <w:t xml:space="preserve">If sport stars do not play better </w:t>
      </w:r>
      <w:proofErr w:type="spellStart"/>
      <w:r w:rsidR="003F6239">
        <w:t>then</w:t>
      </w:r>
      <w:proofErr w:type="spellEnd"/>
      <w:r w:rsidR="003F6239">
        <w:t xml:space="preserve"> they are not paid more.</w:t>
      </w:r>
    </w:p>
    <w:p w:rsidR="003F6239" w:rsidRDefault="003F6239" w:rsidP="003F6239">
      <w:pPr>
        <w:pStyle w:val="NLLL2COL"/>
      </w:pPr>
      <w:r w:rsidRPr="00AB06C8">
        <w:rPr>
          <w:rStyle w:val="NLLLNUM"/>
        </w:rPr>
        <w:t>C</w:t>
      </w:r>
      <w:r>
        <w:tab/>
        <w:t xml:space="preserve">If sport stars are not paid more </w:t>
      </w:r>
      <w:proofErr w:type="spellStart"/>
      <w:r>
        <w:t>then</w:t>
      </w:r>
      <w:proofErr w:type="spellEnd"/>
      <w:r>
        <w:t xml:space="preserve"> they do not play better.</w:t>
      </w:r>
    </w:p>
    <w:p w:rsidR="003F6239" w:rsidRDefault="003F6239" w:rsidP="003F6239">
      <w:pPr>
        <w:pStyle w:val="NLLL2COL"/>
      </w:pPr>
      <w:r w:rsidRPr="00AB06C8">
        <w:rPr>
          <w:rStyle w:val="NLLLNUM"/>
        </w:rPr>
        <w:t>D</w:t>
      </w:r>
      <w:r>
        <w:tab/>
        <w:t xml:space="preserve">If sport stars are paid more </w:t>
      </w:r>
      <w:proofErr w:type="spellStart"/>
      <w:r>
        <w:t>then</w:t>
      </w:r>
      <w:proofErr w:type="spellEnd"/>
      <w:r>
        <w:t xml:space="preserve"> they do not play better.</w:t>
      </w:r>
    </w:p>
    <w:p w:rsidR="003F6239" w:rsidRDefault="003F6239" w:rsidP="003F6239">
      <w:pPr>
        <w:pStyle w:val="NLLL2COL"/>
      </w:pPr>
      <w:r w:rsidRPr="00AB06C8">
        <w:rPr>
          <w:rStyle w:val="NLLLNUM"/>
        </w:rPr>
        <w:t>E</w:t>
      </w:r>
      <w:r>
        <w:tab/>
        <w:t xml:space="preserve">If sport stars play better </w:t>
      </w:r>
      <w:proofErr w:type="spellStart"/>
      <w:r>
        <w:t>then</w:t>
      </w:r>
      <w:proofErr w:type="spellEnd"/>
      <w:r>
        <w:t xml:space="preserve"> they are not paid more.</w:t>
      </w:r>
    </w:p>
    <w:p w:rsidR="001765DF" w:rsidRDefault="003F6239" w:rsidP="001765DF">
      <w:pPr>
        <w:pStyle w:val="NLLL2COL"/>
        <w:jc w:val="right"/>
        <w:rPr>
          <w:rStyle w:val="NLLLNUM"/>
        </w:rPr>
      </w:pPr>
      <w:r>
        <w:tab/>
      </w:r>
      <w:r w:rsidRPr="00AB06C8">
        <w:rPr>
          <w:rStyle w:val="NLLLNUM"/>
        </w:rPr>
        <w:t>[1 mark]</w:t>
      </w:r>
    </w:p>
    <w:p w:rsidR="003F6239" w:rsidRDefault="001765DF" w:rsidP="003F6239">
      <w:pPr>
        <w:pStyle w:val="NL"/>
        <w:tabs>
          <w:tab w:val="clear" w:pos="120"/>
          <w:tab w:val="left" w:pos="426"/>
        </w:tabs>
      </w:pPr>
      <w:r>
        <w:rPr>
          <w:rStyle w:val="NLLLNUM"/>
        </w:rPr>
        <w:t>4</w:t>
      </w:r>
      <w:r w:rsidR="003F6239">
        <w:tab/>
        <w:t>Which of the statements is the correct translation of the following?</w:t>
      </w:r>
    </w:p>
    <w:p w:rsidR="003F6239" w:rsidRDefault="003F6239" w:rsidP="003F6239">
      <w:pPr>
        <w:pStyle w:val="NLLL2COL"/>
        <w:rPr>
          <w:rStyle w:val="i-listitalic"/>
        </w:rPr>
      </w:pPr>
      <w:r>
        <w:t xml:space="preserve">For all real </w:t>
      </w:r>
      <w:r>
        <w:rPr>
          <w:rStyle w:val="i-listitalic"/>
        </w:rPr>
        <w:t>x</w:t>
      </w:r>
      <w:r>
        <w:t xml:space="preserve"> there e</w:t>
      </w:r>
      <w:r w:rsidR="0010407F">
        <w:t>x</w:t>
      </w:r>
      <w:r>
        <w:t xml:space="preserve">ists a positive real number </w:t>
      </w:r>
      <w:r>
        <w:rPr>
          <w:rStyle w:val="i-listitalic"/>
        </w:rPr>
        <w:t>y</w:t>
      </w:r>
    </w:p>
    <w:p w:rsidR="003F6239" w:rsidRDefault="003F6239" w:rsidP="003F6239">
      <w:pPr>
        <w:pStyle w:val="NLLL2COL"/>
      </w:pPr>
      <w:proofErr w:type="gramStart"/>
      <w:r w:rsidRPr="00AB06C8">
        <w:rPr>
          <w:rStyle w:val="NLLLNUM"/>
        </w:rPr>
        <w:t>A</w:t>
      </w:r>
      <w:proofErr w:type="gramEnd"/>
      <w:r>
        <w:tab/>
      </w:r>
      <w:r w:rsidRPr="006110A2">
        <w:rPr>
          <w:rStyle w:val="minionmath"/>
        </w:rPr>
        <w:sym w:font="Symbol" w:char="F022"/>
      </w:r>
      <w:r>
        <w:t xml:space="preserve"> </w:t>
      </w:r>
      <w:r>
        <w:rPr>
          <w:rStyle w:val="i-listitalic"/>
        </w:rPr>
        <w:t xml:space="preserve">x </w:t>
      </w:r>
      <w:r w:rsidRPr="006110A2">
        <w:rPr>
          <w:rStyle w:val="minionmath"/>
          <w:sz w:val="16"/>
          <w:szCs w:val="16"/>
        </w:rPr>
        <w:sym w:font="Symbol" w:char="F0CE"/>
      </w:r>
      <w:r>
        <w:t xml:space="preserve"> </w:t>
      </w:r>
      <w:r>
        <w:rPr>
          <w:rStyle w:val="i-listbolditalic"/>
        </w:rPr>
        <w:t>N</w:t>
      </w:r>
      <w:r>
        <w:t xml:space="preserve">, </w:t>
      </w:r>
      <w:r w:rsidRPr="0024092D">
        <w:rPr>
          <w:rStyle w:val="minionmath"/>
        </w:rPr>
        <w:sym w:font="Symbol" w:char="F024"/>
      </w:r>
      <w:r>
        <w:t xml:space="preserve"> </w:t>
      </w:r>
      <w:r>
        <w:rPr>
          <w:rStyle w:val="i-listitalic"/>
        </w:rPr>
        <w:t xml:space="preserve">y </w:t>
      </w:r>
      <w:r w:rsidRPr="00913485">
        <w:rPr>
          <w:rStyle w:val="minionmath"/>
        </w:rPr>
        <w:t>&gt;</w:t>
      </w:r>
      <w:r>
        <w:t xml:space="preserve"> 0</w:t>
      </w:r>
    </w:p>
    <w:p w:rsidR="003F6239" w:rsidRDefault="00F969CA" w:rsidP="003F6239">
      <w:pPr>
        <w:pStyle w:val="NLLL2COL"/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173160</wp:posOffset>
                </wp:positionH>
                <wp:positionV relativeFrom="paragraph">
                  <wp:posOffset>18417</wp:posOffset>
                </wp:positionV>
                <wp:extent cx="247680" cy="279000"/>
                <wp:effectExtent l="38100" t="19050" r="0" b="45085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24768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DF2EB" id="Ink 355" o:spid="_x0000_s1026" type="#_x0000_t75" style="position:absolute;margin-left:13.4pt;margin-top:1.25pt;width:19.95pt;height:22.4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">
                <v:imagedata r:id="rId247" o:title=""/>
              </v:shape>
            </w:pict>
          </mc:Fallback>
        </mc:AlternateContent>
      </w:r>
      <w:r w:rsidR="003F6239" w:rsidRPr="00AB06C8">
        <w:rPr>
          <w:rStyle w:val="NLLLNUM"/>
        </w:rPr>
        <w:t>B</w:t>
      </w:r>
      <w:r w:rsidR="003F6239">
        <w:tab/>
      </w:r>
      <w:r w:rsidR="003F6239" w:rsidRPr="006110A2">
        <w:rPr>
          <w:rStyle w:val="minionmath"/>
        </w:rPr>
        <w:sym w:font="Symbol" w:char="F022"/>
      </w:r>
      <w:r w:rsidR="003F6239">
        <w:t xml:space="preserve"> </w:t>
      </w:r>
      <w:r w:rsidR="003F6239">
        <w:rPr>
          <w:rStyle w:val="i-listitalic"/>
        </w:rPr>
        <w:t xml:space="preserve">x </w:t>
      </w:r>
      <w:r w:rsidR="003F6239" w:rsidRPr="006110A2">
        <w:rPr>
          <w:rStyle w:val="minionmath"/>
          <w:sz w:val="16"/>
          <w:szCs w:val="16"/>
        </w:rPr>
        <w:sym w:font="Symbol" w:char="F0CE"/>
      </w:r>
      <w:r w:rsidR="003F6239">
        <w:t xml:space="preserve"> </w:t>
      </w:r>
      <w:r w:rsidR="003F6239">
        <w:rPr>
          <w:rStyle w:val="i-listbolditalic"/>
        </w:rPr>
        <w:t>R</w:t>
      </w:r>
      <w:r w:rsidR="003F6239">
        <w:t xml:space="preserve">, </w:t>
      </w:r>
      <w:r w:rsidR="003F6239" w:rsidRPr="0024092D">
        <w:rPr>
          <w:rStyle w:val="minionmath"/>
        </w:rPr>
        <w:sym w:font="Symbol" w:char="F024"/>
      </w:r>
      <w:r w:rsidR="003F6239">
        <w:t xml:space="preserve"> </w:t>
      </w:r>
      <w:r w:rsidR="003F6239">
        <w:rPr>
          <w:rStyle w:val="i-listitalic"/>
        </w:rPr>
        <w:t xml:space="preserve">y </w:t>
      </w:r>
      <w:r w:rsidR="003F6239" w:rsidRPr="006110A2">
        <w:rPr>
          <w:rStyle w:val="minionmath"/>
          <w:sz w:val="16"/>
          <w:szCs w:val="16"/>
        </w:rPr>
        <w:sym w:font="Symbol" w:char="F0CE"/>
      </w:r>
      <w:r w:rsidR="003F6239">
        <w:t xml:space="preserve"> </w:t>
      </w:r>
      <w:proofErr w:type="gramStart"/>
      <w:r w:rsidR="003F6239">
        <w:rPr>
          <w:rStyle w:val="i-listbolditalic"/>
        </w:rPr>
        <w:t>R</w:t>
      </w:r>
      <w:r>
        <w:t xml:space="preserve"> :</w:t>
      </w:r>
      <w:proofErr w:type="gramEnd"/>
      <w:r>
        <w:t xml:space="preserve"> </w:t>
      </w:r>
      <w:r w:rsidR="003F6239">
        <w:rPr>
          <w:rStyle w:val="i-listitalic"/>
        </w:rPr>
        <w:t xml:space="preserve">y </w:t>
      </w:r>
      <w:r w:rsidR="003F6239" w:rsidRPr="00913485">
        <w:rPr>
          <w:rStyle w:val="minionmath"/>
        </w:rPr>
        <w:t>&gt;</w:t>
      </w:r>
      <w:r w:rsidR="003F6239">
        <w:t xml:space="preserve"> 0.</w:t>
      </w:r>
    </w:p>
    <w:p w:rsidR="003F6239" w:rsidRDefault="003F6239" w:rsidP="003F6239">
      <w:pPr>
        <w:pStyle w:val="NLLL2COL"/>
      </w:pPr>
      <w:r w:rsidRPr="00AB06C8">
        <w:rPr>
          <w:rStyle w:val="NLLLNUM"/>
        </w:rPr>
        <w:t>C</w:t>
      </w:r>
      <w:r>
        <w:tab/>
      </w:r>
      <w:r w:rsidRPr="006110A2">
        <w:rPr>
          <w:rStyle w:val="minionmath"/>
        </w:rPr>
        <w:sym w:font="Symbol" w:char="F022"/>
      </w:r>
      <w:r>
        <w:t xml:space="preserve"> </w:t>
      </w:r>
      <w:r>
        <w:rPr>
          <w:rStyle w:val="i-listitalic"/>
        </w:rPr>
        <w:t xml:space="preserve">x </w:t>
      </w:r>
      <w:r w:rsidRPr="006110A2">
        <w:rPr>
          <w:rStyle w:val="minionmath"/>
          <w:sz w:val="16"/>
          <w:szCs w:val="16"/>
        </w:rPr>
        <w:sym w:font="Symbol" w:char="F0CE"/>
      </w:r>
      <w:r>
        <w:t xml:space="preserve"> </w:t>
      </w:r>
      <w:r>
        <w:rPr>
          <w:rStyle w:val="i-listbolditalic"/>
        </w:rPr>
        <w:t>Q</w:t>
      </w:r>
      <w:r>
        <w:t>,</w:t>
      </w:r>
      <w:r w:rsidRPr="006110A2">
        <w:rPr>
          <w:rStyle w:val="minionmath"/>
        </w:rPr>
        <w:t xml:space="preserve"> </w:t>
      </w:r>
      <w:r w:rsidRPr="006110A2">
        <w:rPr>
          <w:rStyle w:val="minionmath"/>
        </w:rPr>
        <w:sym w:font="Symbol" w:char="F022"/>
      </w:r>
      <w:r>
        <w:t xml:space="preserve"> </w:t>
      </w:r>
      <w:r>
        <w:rPr>
          <w:rStyle w:val="i-listitalic"/>
        </w:rPr>
        <w:t xml:space="preserve">y </w:t>
      </w:r>
      <w:r w:rsidRPr="006110A2">
        <w:rPr>
          <w:rStyle w:val="minionmath"/>
          <w:sz w:val="16"/>
          <w:szCs w:val="16"/>
        </w:rPr>
        <w:sym w:font="Symbol" w:char="F0CE"/>
      </w:r>
      <w:r>
        <w:t xml:space="preserve"> </w:t>
      </w:r>
      <w:r>
        <w:rPr>
          <w:rStyle w:val="i-listbolditalic"/>
        </w:rPr>
        <w:t>R</w:t>
      </w:r>
      <w:r>
        <w:t xml:space="preserve">, </w:t>
      </w:r>
      <w:r>
        <w:rPr>
          <w:rStyle w:val="i-listitalic"/>
        </w:rPr>
        <w:t xml:space="preserve">y </w:t>
      </w:r>
      <w:r w:rsidRPr="00913485">
        <w:rPr>
          <w:rStyle w:val="minionmath"/>
        </w:rPr>
        <w:t>&gt;</w:t>
      </w:r>
      <w:r>
        <w:t xml:space="preserve"> 0</w:t>
      </w:r>
    </w:p>
    <w:p w:rsidR="003F6239" w:rsidRDefault="003F6239" w:rsidP="003F6239">
      <w:pPr>
        <w:pStyle w:val="NLLL2COL"/>
        <w:rPr>
          <w:rStyle w:val="i-listbolditalic"/>
        </w:rPr>
      </w:pPr>
      <w:r w:rsidRPr="00AB06C8">
        <w:rPr>
          <w:rStyle w:val="NLLLNUM"/>
        </w:rPr>
        <w:t>D</w:t>
      </w:r>
      <w:r w:rsidRPr="00AB06C8">
        <w:rPr>
          <w:rStyle w:val="NLLLNUM"/>
        </w:rPr>
        <w:tab/>
      </w:r>
      <w:r w:rsidRPr="006110A2">
        <w:rPr>
          <w:rStyle w:val="minionmath"/>
        </w:rPr>
        <w:sym w:font="Symbol" w:char="F022"/>
      </w:r>
      <w:r>
        <w:t xml:space="preserve"> </w:t>
      </w:r>
      <w:r>
        <w:rPr>
          <w:rStyle w:val="i-listitalic"/>
        </w:rPr>
        <w:t xml:space="preserve">x </w:t>
      </w:r>
      <w:r w:rsidRPr="006110A2">
        <w:rPr>
          <w:rStyle w:val="minionmath"/>
          <w:sz w:val="16"/>
          <w:szCs w:val="16"/>
        </w:rPr>
        <w:sym w:font="Symbol" w:char="F0CE"/>
      </w:r>
      <w:r>
        <w:t xml:space="preserve"> </w:t>
      </w:r>
      <w:r>
        <w:rPr>
          <w:rStyle w:val="i-listbolditalic"/>
        </w:rPr>
        <w:t>R</w:t>
      </w:r>
      <w:r>
        <w:t xml:space="preserve">, </w:t>
      </w:r>
      <w:r w:rsidRPr="006110A2">
        <w:rPr>
          <w:rStyle w:val="minionmath"/>
        </w:rPr>
        <w:sym w:font="Symbol" w:char="F022"/>
      </w:r>
      <w:r>
        <w:t xml:space="preserve"> </w:t>
      </w:r>
      <w:r>
        <w:rPr>
          <w:rStyle w:val="i-listitalic"/>
        </w:rPr>
        <w:t xml:space="preserve">y </w:t>
      </w:r>
      <w:r w:rsidRPr="00913485">
        <w:rPr>
          <w:rStyle w:val="minionmath"/>
        </w:rPr>
        <w:t>&gt;</w:t>
      </w:r>
      <w:r>
        <w:t xml:space="preserve"> 0, </w:t>
      </w:r>
      <w:r>
        <w:rPr>
          <w:rStyle w:val="i-listitalic"/>
        </w:rPr>
        <w:t xml:space="preserve">y </w:t>
      </w:r>
      <w:r w:rsidRPr="006110A2">
        <w:rPr>
          <w:rStyle w:val="minionmath"/>
          <w:sz w:val="16"/>
          <w:szCs w:val="16"/>
        </w:rPr>
        <w:sym w:font="Symbol" w:char="F0CE"/>
      </w:r>
      <w:r>
        <w:t xml:space="preserve"> </w:t>
      </w:r>
      <w:r>
        <w:rPr>
          <w:rStyle w:val="i-listbolditalic"/>
        </w:rPr>
        <w:t>R</w:t>
      </w:r>
    </w:p>
    <w:p w:rsidR="003F6239" w:rsidRDefault="003F6239" w:rsidP="003F6239">
      <w:pPr>
        <w:pStyle w:val="NLLL2COL"/>
      </w:pPr>
      <w:r w:rsidRPr="00AB06C8">
        <w:rPr>
          <w:rStyle w:val="NLLLNUM"/>
        </w:rPr>
        <w:t>E</w:t>
      </w:r>
      <w:r>
        <w:tab/>
      </w:r>
      <w:r w:rsidRPr="0024092D">
        <w:rPr>
          <w:rStyle w:val="minionmath"/>
        </w:rPr>
        <w:sym w:font="Symbol" w:char="F024"/>
      </w:r>
      <w:r>
        <w:t xml:space="preserve"> </w:t>
      </w:r>
      <w:r>
        <w:rPr>
          <w:rStyle w:val="i-listitalic"/>
        </w:rPr>
        <w:t>x</w:t>
      </w:r>
      <w:r>
        <w:t xml:space="preserve"> </w:t>
      </w:r>
      <w:r w:rsidRPr="006110A2">
        <w:rPr>
          <w:rStyle w:val="minionmath"/>
          <w:sz w:val="16"/>
          <w:szCs w:val="16"/>
        </w:rPr>
        <w:sym w:font="Symbol" w:char="F0CE"/>
      </w:r>
      <w:r>
        <w:t xml:space="preserve"> </w:t>
      </w:r>
      <w:r>
        <w:rPr>
          <w:rStyle w:val="i-listbolditalic"/>
        </w:rPr>
        <w:t>R</w:t>
      </w:r>
      <w:r>
        <w:t xml:space="preserve">, </w:t>
      </w:r>
      <w:r w:rsidRPr="0024092D">
        <w:rPr>
          <w:rStyle w:val="minionmath"/>
        </w:rPr>
        <w:sym w:font="Symbol" w:char="F024"/>
      </w:r>
      <w:r>
        <w:t xml:space="preserve"> </w:t>
      </w:r>
      <w:r>
        <w:rPr>
          <w:rStyle w:val="i-listitalic"/>
        </w:rPr>
        <w:t xml:space="preserve">y </w:t>
      </w:r>
      <w:r w:rsidRPr="006110A2">
        <w:rPr>
          <w:rStyle w:val="minionmath"/>
          <w:sz w:val="16"/>
          <w:szCs w:val="16"/>
        </w:rPr>
        <w:sym w:font="Symbol" w:char="F0CE"/>
      </w:r>
      <w:r>
        <w:t xml:space="preserve"> </w:t>
      </w:r>
      <w:r>
        <w:rPr>
          <w:rStyle w:val="i-listbolditalic"/>
        </w:rPr>
        <w:t>R</w:t>
      </w:r>
      <w:r>
        <w:t xml:space="preserve">, </w:t>
      </w:r>
      <w:r>
        <w:rPr>
          <w:rStyle w:val="i-listitalic"/>
        </w:rPr>
        <w:t xml:space="preserve">y </w:t>
      </w:r>
      <w:r w:rsidRPr="00913485">
        <w:rPr>
          <w:rStyle w:val="minionmath"/>
        </w:rPr>
        <w:t>&gt;</w:t>
      </w:r>
      <w:r>
        <w:t xml:space="preserve"> 0</w:t>
      </w:r>
    </w:p>
    <w:p w:rsidR="003F6239" w:rsidRDefault="003F6239" w:rsidP="003F6239">
      <w:pPr>
        <w:pStyle w:val="NLLL2COL"/>
        <w:jc w:val="right"/>
        <w:rPr>
          <w:rStyle w:val="NLLLNUM"/>
        </w:rPr>
      </w:pPr>
      <w:r>
        <w:rPr>
          <w:rStyle w:val="i-listbold"/>
        </w:rPr>
        <w:tab/>
      </w:r>
      <w:r w:rsidRPr="00AB06C8">
        <w:rPr>
          <w:rStyle w:val="NLLLNUM"/>
        </w:rPr>
        <w:t>[1 mark]</w:t>
      </w:r>
    </w:p>
    <w:p w:rsidR="003F6239" w:rsidRDefault="001765DF" w:rsidP="003F6239">
      <w:pPr>
        <w:pStyle w:val="NL"/>
        <w:tabs>
          <w:tab w:val="clear" w:pos="120"/>
          <w:tab w:val="left" w:pos="426"/>
        </w:tabs>
      </w:pPr>
      <w:r>
        <w:rPr>
          <w:rStyle w:val="i-listnumber"/>
        </w:rPr>
        <w:t>5</w:t>
      </w:r>
      <w:r w:rsidR="003F6239">
        <w:tab/>
        <w:t>How many 4 letter ‘words’ can be made from the word EQUALS if Q must be followed by U, and you cannot have QU last?</w:t>
      </w:r>
    </w:p>
    <w:p w:rsidR="003F6239" w:rsidRDefault="00A61996" w:rsidP="003F6239">
      <w:pPr>
        <w:pStyle w:val="NLLL2COL"/>
      </w:pP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3242880</wp:posOffset>
                </wp:positionH>
                <wp:positionV relativeFrom="paragraph">
                  <wp:posOffset>-12692</wp:posOffset>
                </wp:positionV>
                <wp:extent cx="113400" cy="93600"/>
                <wp:effectExtent l="38100" t="38100" r="20320" b="4000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134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178CF" id="Ink 384" o:spid="_x0000_s1026" type="#_x0000_t75" style="position:absolute;margin-left:255.25pt;margin-top:-1.15pt;width:9.1pt;height:7.7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">
                <v:imagedata r:id="rId24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3190680</wp:posOffset>
                </wp:positionH>
                <wp:positionV relativeFrom="paragraph">
                  <wp:posOffset>-22772</wp:posOffset>
                </wp:positionV>
                <wp:extent cx="19440" cy="84960"/>
                <wp:effectExtent l="38100" t="38100" r="38100" b="2984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94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361D5" id="Ink 383" o:spid="_x0000_s1026" type="#_x0000_t75" style="position:absolute;margin-left:251.2pt;margin-top:-1.9pt;width:1.8pt;height:6.9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">
                <v:imagedata r:id="rId25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2576160</wp:posOffset>
                </wp:positionH>
                <wp:positionV relativeFrom="paragraph">
                  <wp:posOffset>-45092</wp:posOffset>
                </wp:positionV>
                <wp:extent cx="119880" cy="132840"/>
                <wp:effectExtent l="38100" t="38100" r="33020" b="3873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198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99D10" id="Ink 382" o:spid="_x0000_s1026" type="#_x0000_t75" style="position:absolute;margin-left:202.7pt;margin-top:-3.7pt;width:9.8pt;height:10.8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">
                <v:imagedata r:id="rId25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2327400</wp:posOffset>
                </wp:positionH>
                <wp:positionV relativeFrom="paragraph">
                  <wp:posOffset>-34652</wp:posOffset>
                </wp:positionV>
                <wp:extent cx="17640" cy="130320"/>
                <wp:effectExtent l="38100" t="19050" r="40005" b="4127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76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673AB" id="Ink 381" o:spid="_x0000_s1026" type="#_x0000_t75" style="position:absolute;margin-left:183.1pt;margin-top:-2.8pt;width:1.65pt;height:10.3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">
                <v:imagedata r:id="rId25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2276280</wp:posOffset>
                </wp:positionH>
                <wp:positionV relativeFrom="paragraph">
                  <wp:posOffset>-60212</wp:posOffset>
                </wp:positionV>
                <wp:extent cx="90720" cy="119520"/>
                <wp:effectExtent l="19050" t="38100" r="43180" b="3302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907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A572F" id="Ink 380" o:spid="_x0000_s1026" type="#_x0000_t75" style="position:absolute;margin-left:179.1pt;margin-top:-4.9pt;width:7.5pt;height:9.7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">
                <v:imagedata r:id="rId25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1930680</wp:posOffset>
                </wp:positionH>
                <wp:positionV relativeFrom="paragraph">
                  <wp:posOffset>-35012</wp:posOffset>
                </wp:positionV>
                <wp:extent cx="134280" cy="118440"/>
                <wp:effectExtent l="38100" t="38100" r="37465" b="3429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342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4EA77" id="Ink 363" o:spid="_x0000_s1026" type="#_x0000_t75" style="position:absolute;margin-left:151.85pt;margin-top:-2.9pt;width:10.75pt;height:9.7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">
                <v:imagedata r:id="rId25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1686240</wp:posOffset>
                </wp:positionH>
                <wp:positionV relativeFrom="paragraph">
                  <wp:posOffset>5668</wp:posOffset>
                </wp:positionV>
                <wp:extent cx="80640" cy="72360"/>
                <wp:effectExtent l="38100" t="38100" r="34290" b="4254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8064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76536" id="Ink 362" o:spid="_x0000_s1026" type="#_x0000_t75" style="position:absolute;margin-left:132.6pt;margin-top:.3pt;width:6.6pt;height:5.9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">
                <v:imagedata r:id="rId26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1601640</wp:posOffset>
                </wp:positionH>
                <wp:positionV relativeFrom="paragraph">
                  <wp:posOffset>-67412</wp:posOffset>
                </wp:positionV>
                <wp:extent cx="155160" cy="148320"/>
                <wp:effectExtent l="38100" t="38100" r="35560" b="4254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5516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A32A9" id="Ink 361" o:spid="_x0000_s1026" type="#_x0000_t75" style="position:absolute;margin-left:125.95pt;margin-top:-5.45pt;width:12.55pt;height:12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">
                <v:imagedata r:id="rId26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2567880</wp:posOffset>
                </wp:positionH>
                <wp:positionV relativeFrom="paragraph">
                  <wp:posOffset>106108</wp:posOffset>
                </wp:positionV>
                <wp:extent cx="172080" cy="9360"/>
                <wp:effectExtent l="38100" t="38100" r="0" b="2921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720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021E8" id="Ink 360" o:spid="_x0000_s1026" type="#_x0000_t75" style="position:absolute;margin-left:202.1pt;margin-top:8.15pt;width:13.75pt;height:1.1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">
                <v:imagedata r:id="rId26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2237400</wp:posOffset>
                </wp:positionH>
                <wp:positionV relativeFrom="paragraph">
                  <wp:posOffset>99628</wp:posOffset>
                </wp:positionV>
                <wp:extent cx="195840" cy="3240"/>
                <wp:effectExtent l="38100" t="38100" r="33020" b="3492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958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AA89E" id="Ink 359" o:spid="_x0000_s1026" type="#_x0000_t75" style="position:absolute;margin-left:176pt;margin-top:7.7pt;width:15.6pt;height:.5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">
                <v:imagedata r:id="rId26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1907640</wp:posOffset>
                </wp:positionH>
                <wp:positionV relativeFrom="paragraph">
                  <wp:posOffset>102148</wp:posOffset>
                </wp:positionV>
                <wp:extent cx="169920" cy="9720"/>
                <wp:effectExtent l="38100" t="38100" r="40005" b="2857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699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5CBCC" id="Ink 358" o:spid="_x0000_s1026" type="#_x0000_t75" style="position:absolute;margin-left:150.05pt;margin-top:7.85pt;width:13.65pt;height:1.1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">
                <v:imagedata r:id="rId26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1596960</wp:posOffset>
                </wp:positionH>
                <wp:positionV relativeFrom="paragraph">
                  <wp:posOffset>91348</wp:posOffset>
                </wp:positionV>
                <wp:extent cx="159120" cy="10080"/>
                <wp:effectExtent l="38100" t="38100" r="31750" b="2857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59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4F081" id="Ink 357" o:spid="_x0000_s1026" type="#_x0000_t75" style="position:absolute;margin-left:125.65pt;margin-top:7pt;width:12.8pt;height:1.1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">
                <v:imagedata r:id="rId271" o:title=""/>
              </v:shape>
            </w:pict>
          </mc:Fallback>
        </mc:AlternateContent>
      </w:r>
      <w:r w:rsidR="003F6239">
        <w:rPr>
          <w:rStyle w:val="i-listnumber"/>
        </w:rPr>
        <w:t>A</w:t>
      </w:r>
      <w:r w:rsidR="003F6239">
        <w:rPr>
          <w:rStyle w:val="i-listnumber"/>
        </w:rPr>
        <w:tab/>
      </w:r>
      <w:r w:rsidR="003F6239">
        <w:t>360</w:t>
      </w:r>
    </w:p>
    <w:p w:rsidR="003F6239" w:rsidRDefault="00A61996" w:rsidP="003F6239">
      <w:pPr>
        <w:pStyle w:val="NLLL2COL"/>
      </w:pP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78480</wp:posOffset>
                </wp:positionH>
                <wp:positionV relativeFrom="paragraph">
                  <wp:posOffset>15058</wp:posOffset>
                </wp:positionV>
                <wp:extent cx="353880" cy="297720"/>
                <wp:effectExtent l="38100" t="38100" r="27305" b="2667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35388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5C7F6" id="Ink 404" o:spid="_x0000_s1026" type="#_x0000_t75" style="position:absolute;margin-left:6.05pt;margin-top:1.1pt;width:28.25pt;height:23.7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">
                <v:imagedata r:id="rId27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3292560</wp:posOffset>
                </wp:positionH>
                <wp:positionV relativeFrom="paragraph">
                  <wp:posOffset>74098</wp:posOffset>
                </wp:positionV>
                <wp:extent cx="142560" cy="100080"/>
                <wp:effectExtent l="38100" t="38100" r="29210" b="3365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4256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75B2B" id="Ink 389" o:spid="_x0000_s1026" type="#_x0000_t75" style="position:absolute;margin-left:259.2pt;margin-top:5.7pt;width:11.35pt;height:8.2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">
                <v:imagedata r:id="rId27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3246480</wp:posOffset>
                </wp:positionH>
                <wp:positionV relativeFrom="paragraph">
                  <wp:posOffset>68338</wp:posOffset>
                </wp:positionV>
                <wp:extent cx="24480" cy="94320"/>
                <wp:effectExtent l="38100" t="38100" r="33020" b="3937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244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ACEC2" id="Ink 388" o:spid="_x0000_s1026" type="#_x0000_t75" style="position:absolute;margin-left:255.5pt;margin-top:5.25pt;width:2.2pt;height:7.7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">
                <v:imagedata r:id="rId27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2633400</wp:posOffset>
                </wp:positionH>
                <wp:positionV relativeFrom="paragraph">
                  <wp:posOffset>73018</wp:posOffset>
                </wp:positionV>
                <wp:extent cx="104400" cy="101880"/>
                <wp:effectExtent l="38100" t="38100" r="29210" b="3175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044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50954" id="Ink 387" o:spid="_x0000_s1026" type="#_x0000_t75" style="position:absolute;margin-left:207.2pt;margin-top:5.6pt;width:8.55pt;height:8.3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">
                <v:imagedata r:id="rId27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1768680</wp:posOffset>
                </wp:positionH>
                <wp:positionV relativeFrom="paragraph">
                  <wp:posOffset>63298</wp:posOffset>
                </wp:positionV>
                <wp:extent cx="10800" cy="119160"/>
                <wp:effectExtent l="38100" t="38100" r="27305" b="3365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08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6B1D3" id="Ink 386" o:spid="_x0000_s1026" type="#_x0000_t75" style="position:absolute;margin-left:139.1pt;margin-top:4.9pt;width:1.1pt;height:9.5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">
                <v:imagedata r:id="rId28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1707480</wp:posOffset>
                </wp:positionH>
                <wp:positionV relativeFrom="paragraph">
                  <wp:posOffset>43858</wp:posOffset>
                </wp:positionV>
                <wp:extent cx="104040" cy="99360"/>
                <wp:effectExtent l="38100" t="38100" r="29845" b="3429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040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18F77" id="Ink 385" o:spid="_x0000_s1026" type="#_x0000_t75" style="position:absolute;margin-left:134.3pt;margin-top:3.3pt;width:8.5pt;height:8.1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">
                <v:imagedata r:id="rId28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2297520</wp:posOffset>
                </wp:positionH>
                <wp:positionV relativeFrom="paragraph">
                  <wp:posOffset>51058</wp:posOffset>
                </wp:positionV>
                <wp:extent cx="154440" cy="159840"/>
                <wp:effectExtent l="38100" t="38100" r="36195" b="3111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5444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F7153" id="Ink 371" o:spid="_x0000_s1026" type="#_x0000_t75" style="position:absolute;margin-left:180.75pt;margin-top:3.9pt;width:12.35pt;height:12.7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">
                <v:imagedata r:id="rId28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2130840</wp:posOffset>
                </wp:positionH>
                <wp:positionV relativeFrom="paragraph">
                  <wp:posOffset>118018</wp:posOffset>
                </wp:positionV>
                <wp:extent cx="74880" cy="79200"/>
                <wp:effectExtent l="38100" t="38100" r="40005" b="35560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748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6BCD1" id="Ink 370" o:spid="_x0000_s1026" type="#_x0000_t75" style="position:absolute;margin-left:167.65pt;margin-top:9.15pt;width:6.15pt;height:6.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">
                <v:imagedata r:id="rId28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2032560</wp:posOffset>
                </wp:positionH>
                <wp:positionV relativeFrom="paragraph">
                  <wp:posOffset>16138</wp:posOffset>
                </wp:positionV>
                <wp:extent cx="161280" cy="160920"/>
                <wp:effectExtent l="38100" t="38100" r="10795" b="2984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6128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B37E7" id="Ink 369" o:spid="_x0000_s1026" type="#_x0000_t75" style="position:absolute;margin-left:159.9pt;margin-top:1.05pt;width:13.1pt;height:13.0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">
                <v:imagedata r:id="rId28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2578320</wp:posOffset>
                </wp:positionH>
                <wp:positionV relativeFrom="paragraph">
                  <wp:posOffset>203698</wp:posOffset>
                </wp:positionV>
                <wp:extent cx="217800" cy="6480"/>
                <wp:effectExtent l="38100" t="38100" r="11430" b="3175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217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928B2" id="Ink 367" o:spid="_x0000_s1026" type="#_x0000_t75" style="position:absolute;margin-left:202.85pt;margin-top:15.85pt;width:17.35pt;height:.8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">
                <v:imagedata r:id="rId29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2316960</wp:posOffset>
                </wp:positionH>
                <wp:positionV relativeFrom="paragraph">
                  <wp:posOffset>203698</wp:posOffset>
                </wp:positionV>
                <wp:extent cx="129960" cy="11880"/>
                <wp:effectExtent l="19050" t="38100" r="41910" b="26670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299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10AAA" id="Ink 366" o:spid="_x0000_s1026" type="#_x0000_t75" style="position:absolute;margin-left:182.3pt;margin-top:15.85pt;width:10.5pt;height:1.2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">
                <v:imagedata r:id="rId29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2005920</wp:posOffset>
                </wp:positionH>
                <wp:positionV relativeFrom="paragraph">
                  <wp:posOffset>191098</wp:posOffset>
                </wp:positionV>
                <wp:extent cx="189720" cy="13680"/>
                <wp:effectExtent l="38100" t="38100" r="39370" b="2476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897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E35F5" id="Ink 365" o:spid="_x0000_s1026" type="#_x0000_t75" style="position:absolute;margin-left:157.8pt;margin-top:15pt;width:15.15pt;height:1.2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">
                <v:imagedata r:id="rId29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1634040</wp:posOffset>
                </wp:positionH>
                <wp:positionV relativeFrom="paragraph">
                  <wp:posOffset>183538</wp:posOffset>
                </wp:positionV>
                <wp:extent cx="222480" cy="14760"/>
                <wp:effectExtent l="38100" t="38100" r="25400" b="4254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2224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558C1" id="Ink 364" o:spid="_x0000_s1026" type="#_x0000_t75" style="position:absolute;margin-left:128.5pt;margin-top:14.3pt;width:17.7pt;height:1.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">
                <v:imagedata r:id="rId297" o:title=""/>
              </v:shape>
            </w:pict>
          </mc:Fallback>
        </mc:AlternateContent>
      </w:r>
      <w:r w:rsidR="003F6239">
        <w:rPr>
          <w:rStyle w:val="i-listnumber"/>
        </w:rPr>
        <w:t>B</w:t>
      </w:r>
      <w:r w:rsidR="003F6239">
        <w:tab/>
        <w:t>144</w:t>
      </w:r>
    </w:p>
    <w:p w:rsidR="003F6239" w:rsidRDefault="00A61996" w:rsidP="003F6239">
      <w:pPr>
        <w:pStyle w:val="NLLL2COL"/>
      </w:pP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2406600</wp:posOffset>
                </wp:positionH>
                <wp:positionV relativeFrom="paragraph">
                  <wp:posOffset>174843</wp:posOffset>
                </wp:positionV>
                <wp:extent cx="121320" cy="128160"/>
                <wp:effectExtent l="19050" t="19050" r="31115" b="4381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2132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01637" id="Ink 393" o:spid="_x0000_s1026" type="#_x0000_t75" style="position:absolute;margin-left:189.45pt;margin-top:13.55pt;width:9.8pt;height:10.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">
                <v:imagedata r:id="rId29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2104560</wp:posOffset>
                </wp:positionH>
                <wp:positionV relativeFrom="paragraph">
                  <wp:posOffset>189963</wp:posOffset>
                </wp:positionV>
                <wp:extent cx="97200" cy="88560"/>
                <wp:effectExtent l="38100" t="19050" r="36195" b="4508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972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2627C" id="Ink 391" o:spid="_x0000_s1026" type="#_x0000_t75" style="position:absolute;margin-left:165.55pt;margin-top:14.8pt;width:7.9pt;height:7.3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">
                <v:imagedata r:id="rId30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1724760</wp:posOffset>
                </wp:positionH>
                <wp:positionV relativeFrom="paragraph">
                  <wp:posOffset>165843</wp:posOffset>
                </wp:positionV>
                <wp:extent cx="111960" cy="155520"/>
                <wp:effectExtent l="38100" t="38100" r="40640" b="3556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1196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4E4BC" id="Ink 390" o:spid="_x0000_s1026" type="#_x0000_t75" style="position:absolute;margin-left:135.75pt;margin-top:12.9pt;width:9pt;height:12.6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">
                <v:imagedata r:id="rId303" o:title=""/>
              </v:shape>
            </w:pict>
          </mc:Fallback>
        </mc:AlternateContent>
      </w:r>
      <w:r w:rsidR="003F6239">
        <w:rPr>
          <w:rStyle w:val="i-listnumber"/>
        </w:rPr>
        <w:t>C</w:t>
      </w:r>
      <w:r w:rsidR="003F6239">
        <w:tab/>
        <w:t>156</w:t>
      </w:r>
    </w:p>
    <w:p w:rsidR="003F6239" w:rsidRDefault="00A61996" w:rsidP="003F6239">
      <w:pPr>
        <w:pStyle w:val="NLLL2COL"/>
      </w:pP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3399120</wp:posOffset>
                </wp:positionH>
                <wp:positionV relativeFrom="paragraph">
                  <wp:posOffset>-15567</wp:posOffset>
                </wp:positionV>
                <wp:extent cx="78480" cy="72000"/>
                <wp:effectExtent l="19050" t="38100" r="36195" b="4254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7848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A622F" id="Ink 397" o:spid="_x0000_s1026" type="#_x0000_t75" style="position:absolute;margin-left:267.6pt;margin-top:-1.45pt;width:6.45pt;height:6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">
                <v:imagedata r:id="rId30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3295080</wp:posOffset>
                </wp:positionH>
                <wp:positionV relativeFrom="paragraph">
                  <wp:posOffset>-34287</wp:posOffset>
                </wp:positionV>
                <wp:extent cx="111240" cy="88560"/>
                <wp:effectExtent l="38100" t="19050" r="41275" b="4508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112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FA3FF" id="Ink 396" o:spid="_x0000_s1026" type="#_x0000_t75" style="position:absolute;margin-left:259.35pt;margin-top:-2.85pt;width:8.85pt;height:7.3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">
                <v:imagedata r:id="rId30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3252960</wp:posOffset>
                </wp:positionH>
                <wp:positionV relativeFrom="paragraph">
                  <wp:posOffset>-40767</wp:posOffset>
                </wp:positionV>
                <wp:extent cx="14760" cy="93600"/>
                <wp:effectExtent l="19050" t="38100" r="42545" b="4000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47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09A86" id="Ink 395" o:spid="_x0000_s1026" type="#_x0000_t75" style="position:absolute;margin-left:256pt;margin-top:-3.35pt;width:1.35pt;height:7.5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">
                <v:imagedata r:id="rId30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2708280</wp:posOffset>
                </wp:positionH>
                <wp:positionV relativeFrom="paragraph">
                  <wp:posOffset>-56247</wp:posOffset>
                </wp:positionV>
                <wp:extent cx="163440" cy="137880"/>
                <wp:effectExtent l="38100" t="38100" r="27305" b="33655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634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98348" id="Ink 394" o:spid="_x0000_s1026" type="#_x0000_t75" style="position:absolute;margin-left:213.1pt;margin-top:-4.6pt;width:13.2pt;height:11.2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">
                <v:imagedata r:id="rId31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2168640</wp:posOffset>
                </wp:positionH>
                <wp:positionV relativeFrom="paragraph">
                  <wp:posOffset>-53367</wp:posOffset>
                </wp:positionV>
                <wp:extent cx="14400" cy="138960"/>
                <wp:effectExtent l="19050" t="38100" r="43180" b="3302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44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444DD" id="Ink 392" o:spid="_x0000_s1026" type="#_x0000_t75" style="position:absolute;margin-left:170.6pt;margin-top:-4.3pt;width:1.4pt;height:11.1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">
                <v:imagedata r:id="rId31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1416600</wp:posOffset>
                </wp:positionH>
                <wp:positionV relativeFrom="paragraph">
                  <wp:posOffset>27633</wp:posOffset>
                </wp:positionV>
                <wp:extent cx="94320" cy="100080"/>
                <wp:effectExtent l="38100" t="38100" r="39370" b="3365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943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F840B" id="Ink 379" o:spid="_x0000_s1026" type="#_x0000_t75" style="position:absolute;margin-left:111.4pt;margin-top:2.1pt;width:7.7pt;height:8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">
                <v:imagedata r:id="rId31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1325160</wp:posOffset>
                </wp:positionH>
                <wp:positionV relativeFrom="paragraph">
                  <wp:posOffset>-60927</wp:posOffset>
                </wp:positionV>
                <wp:extent cx="155880" cy="127440"/>
                <wp:effectExtent l="38100" t="38100" r="15875" b="2540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558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3D725" id="Ink 378" o:spid="_x0000_s1026" type="#_x0000_t75" style="position:absolute;margin-left:104.25pt;margin-top:-4.95pt;width:12.5pt;height:10.4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">
                <v:imagedata r:id="rId31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1204560</wp:posOffset>
                </wp:positionH>
                <wp:positionV relativeFrom="paragraph">
                  <wp:posOffset>5313</wp:posOffset>
                </wp:positionV>
                <wp:extent cx="80640" cy="75960"/>
                <wp:effectExtent l="19050" t="38100" r="34290" b="3873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806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71B73" id="Ink 377" o:spid="_x0000_s1026" type="#_x0000_t75" style="position:absolute;margin-left:94.75pt;margin-top:.25pt;width:6.65pt;height:6.3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">
                <v:imagedata r:id="rId31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1049760</wp:posOffset>
                </wp:positionH>
                <wp:positionV relativeFrom="paragraph">
                  <wp:posOffset>-22407</wp:posOffset>
                </wp:positionV>
                <wp:extent cx="135000" cy="116640"/>
                <wp:effectExtent l="38100" t="38100" r="36830" b="3619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350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06F99" id="Ink 376" o:spid="_x0000_s1026" type="#_x0000_t75" style="position:absolute;margin-left:82.55pt;margin-top:-1.8pt;width:10.8pt;height:9.4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">
                <v:imagedata r:id="rId32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2704680</wp:posOffset>
                </wp:positionH>
                <wp:positionV relativeFrom="paragraph">
                  <wp:posOffset>108993</wp:posOffset>
                </wp:positionV>
                <wp:extent cx="200520" cy="5400"/>
                <wp:effectExtent l="38100" t="38100" r="28575" b="3302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2005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87EF5" id="Ink 375" o:spid="_x0000_s1026" type="#_x0000_t75" style="position:absolute;margin-left:212.8pt;margin-top:8.55pt;width:16pt;height:.6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">
                <v:imagedata r:id="rId32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2419560</wp:posOffset>
                </wp:positionH>
                <wp:positionV relativeFrom="paragraph">
                  <wp:posOffset>98193</wp:posOffset>
                </wp:positionV>
                <wp:extent cx="154800" cy="12600"/>
                <wp:effectExtent l="38100" t="38100" r="36195" b="2603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548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FF0B5" id="Ink 374" o:spid="_x0000_s1026" type="#_x0000_t75" style="position:absolute;margin-left:190.35pt;margin-top:7.55pt;width:12.45pt;height:1.3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">
                <v:imagedata r:id="rId32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2084760</wp:posOffset>
                </wp:positionH>
                <wp:positionV relativeFrom="paragraph">
                  <wp:posOffset>99273</wp:posOffset>
                </wp:positionV>
                <wp:extent cx="187920" cy="6480"/>
                <wp:effectExtent l="38100" t="38100" r="41275" b="3175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879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D8ED1" id="Ink 373" o:spid="_x0000_s1026" type="#_x0000_t75" style="position:absolute;margin-left:164pt;margin-top:7.55pt;width:15pt;height:.9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">
                <v:imagedata r:id="rId32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1679760</wp:posOffset>
                </wp:positionH>
                <wp:positionV relativeFrom="paragraph">
                  <wp:posOffset>94593</wp:posOffset>
                </wp:positionV>
                <wp:extent cx="214560" cy="12960"/>
                <wp:effectExtent l="38100" t="38100" r="33655" b="25400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2145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F7A09" id="Ink 372" o:spid="_x0000_s1026" type="#_x0000_t75" style="position:absolute;margin-left:132.1pt;margin-top:7.4pt;width:17.1pt;height:1.2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">
                <v:imagedata r:id="rId329" o:title=""/>
              </v:shape>
            </w:pict>
          </mc:Fallback>
        </mc:AlternateContent>
      </w:r>
      <w:r w:rsidR="003F6239">
        <w:rPr>
          <w:rStyle w:val="i-listnumber"/>
        </w:rPr>
        <w:t>D</w:t>
      </w:r>
      <w:r w:rsidR="003F6239">
        <w:tab/>
        <w:t>180</w:t>
      </w:r>
    </w:p>
    <w:p w:rsidR="003F6239" w:rsidRDefault="00A61996" w:rsidP="003F6239">
      <w:pPr>
        <w:pStyle w:val="NLLL2COL"/>
      </w:pP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2975400</wp:posOffset>
                </wp:positionH>
                <wp:positionV relativeFrom="paragraph">
                  <wp:posOffset>48543</wp:posOffset>
                </wp:positionV>
                <wp:extent cx="835560" cy="17640"/>
                <wp:effectExtent l="38100" t="38100" r="41275" b="4000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8355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1D105" id="Ink 398" o:spid="_x0000_s1026" type="#_x0000_t75" style="position:absolute;margin-left:234.2pt;margin-top:3.75pt;width:66.1pt;height:1.6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">
                <v:imagedata r:id="rId331" o:title=""/>
              </v:shape>
            </w:pict>
          </mc:Fallback>
        </mc:AlternateContent>
      </w:r>
      <w:r w:rsidR="003F6239">
        <w:rPr>
          <w:rStyle w:val="i-listnumber"/>
        </w:rPr>
        <w:t>E</w:t>
      </w:r>
      <w:r w:rsidR="003F6239">
        <w:tab/>
        <w:t>240</w:t>
      </w:r>
    </w:p>
    <w:p w:rsidR="003F6239" w:rsidRDefault="00A61996" w:rsidP="003F6239">
      <w:pPr>
        <w:pStyle w:val="NLLL2COL"/>
        <w:jc w:val="right"/>
        <w:rPr>
          <w:rStyle w:val="i-listnumber"/>
        </w:rPr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3573000</wp:posOffset>
                </wp:positionH>
                <wp:positionV relativeFrom="paragraph">
                  <wp:posOffset>-21267</wp:posOffset>
                </wp:positionV>
                <wp:extent cx="10800" cy="154440"/>
                <wp:effectExtent l="19050" t="38100" r="27305" b="3619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108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3D900" id="Ink 403" o:spid="_x0000_s1026" type="#_x0000_t75" style="position:absolute;margin-left:281.2pt;margin-top:-1.7pt;width:1.15pt;height:12.2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">
                <v:imagedata r:id="rId3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3497400</wp:posOffset>
                </wp:positionH>
                <wp:positionV relativeFrom="paragraph">
                  <wp:posOffset>15453</wp:posOffset>
                </wp:positionV>
                <wp:extent cx="149400" cy="64440"/>
                <wp:effectExtent l="38100" t="38100" r="41275" b="3111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494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876F3" id="Ink 402" o:spid="_x0000_s1026" type="#_x0000_t75" style="position:absolute;margin-left:275.3pt;margin-top:1.1pt;width:11.9pt;height:5.4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">
                <v:imagedata r:id="rId3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3420720</wp:posOffset>
                </wp:positionH>
                <wp:positionV relativeFrom="paragraph">
                  <wp:posOffset>-6507</wp:posOffset>
                </wp:positionV>
                <wp:extent cx="21600" cy="135000"/>
                <wp:effectExtent l="38100" t="38100" r="35560" b="3683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2160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0C956" id="Ink 401" o:spid="_x0000_s1026" type="#_x0000_t75" style="position:absolute;margin-left:269.2pt;margin-top:-.6pt;width:1.9pt;height:10.8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">
                <v:imagedata r:id="rId3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3342240</wp:posOffset>
                </wp:positionH>
                <wp:positionV relativeFrom="paragraph">
                  <wp:posOffset>-2187</wp:posOffset>
                </wp:positionV>
                <wp:extent cx="117000" cy="63720"/>
                <wp:effectExtent l="38100" t="38100" r="35560" b="3175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1700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B7A5E" id="Ink 400" o:spid="_x0000_s1026" type="#_x0000_t75" style="position:absolute;margin-left:263.05pt;margin-top:-.2pt;width:9.45pt;height:5.2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">
                <v:imagedata r:id="rId3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3293280</wp:posOffset>
                </wp:positionH>
                <wp:positionV relativeFrom="paragraph">
                  <wp:posOffset>-27387</wp:posOffset>
                </wp:positionV>
                <wp:extent cx="12600" cy="135000"/>
                <wp:effectExtent l="38100" t="38100" r="26035" b="36830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260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10BB8" id="Ink 399" o:spid="_x0000_s1026" type="#_x0000_t75" style="position:absolute;margin-left:259.25pt;margin-top:-2.3pt;width:1.2pt;height:11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">
                <v:imagedata r:id="rId3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3559320</wp:posOffset>
                </wp:positionH>
                <wp:positionV relativeFrom="paragraph">
                  <wp:posOffset>164493</wp:posOffset>
                </wp:positionV>
                <wp:extent cx="360" cy="360"/>
                <wp:effectExtent l="38100" t="38100" r="38100" b="3810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93BCD" id="Ink 368" o:spid="_x0000_s1026" type="#_x0000_t75" style="position:absolute;margin-left:280.15pt;margin-top:12.85pt;width:.3pt;height:.3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">
                <v:imagedata r:id="rId232" o:title=""/>
              </v:shape>
            </w:pict>
          </mc:Fallback>
        </mc:AlternateContent>
      </w:r>
      <w:r w:rsidR="003F6239">
        <w:tab/>
      </w:r>
      <w:r w:rsidR="003F6239">
        <w:rPr>
          <w:rStyle w:val="i-listnumber"/>
        </w:rPr>
        <w:t>[1 mark]</w:t>
      </w:r>
    </w:p>
    <w:p w:rsidR="003F6239" w:rsidRDefault="001765DF" w:rsidP="003F6239">
      <w:pPr>
        <w:pStyle w:val="NL"/>
        <w:tabs>
          <w:tab w:val="clear" w:pos="120"/>
          <w:tab w:val="left" w:pos="426"/>
        </w:tabs>
      </w:pPr>
      <w:r>
        <w:rPr>
          <w:rStyle w:val="i-listnumber"/>
        </w:rPr>
        <w:t>6</w:t>
      </w:r>
      <w:r w:rsidR="003F6239">
        <w:tab/>
        <w:t xml:space="preserve">How many students must be taken at random from a class to be sure of getting two with birthdays in the </w:t>
      </w:r>
      <w:r w:rsidR="003F6239">
        <w:br/>
        <w:t>same month?</w:t>
      </w:r>
    </w:p>
    <w:p w:rsidR="003F6239" w:rsidRDefault="003F6239" w:rsidP="003F6239">
      <w:pPr>
        <w:pStyle w:val="NLLL2COL"/>
      </w:pPr>
      <w:r>
        <w:rPr>
          <w:rStyle w:val="i-listnumber"/>
        </w:rPr>
        <w:t>A</w:t>
      </w:r>
      <w:r>
        <w:tab/>
        <w:t>7</w:t>
      </w:r>
    </w:p>
    <w:p w:rsidR="003F6239" w:rsidRDefault="00A61996" w:rsidP="003F6239">
      <w:pPr>
        <w:pStyle w:val="NLLL2COL"/>
      </w:pP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3366360</wp:posOffset>
                </wp:positionH>
                <wp:positionV relativeFrom="paragraph">
                  <wp:posOffset>-58208</wp:posOffset>
                </wp:positionV>
                <wp:extent cx="232920" cy="171360"/>
                <wp:effectExtent l="38100" t="38100" r="34290" b="38735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2329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C53E6" id="Ink 413" o:spid="_x0000_s1026" type="#_x0000_t75" style="position:absolute;margin-left:264.9pt;margin-top:-4.7pt;width:18.75pt;height:13.7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">
                <v:imagedata r:id="rId34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3264840</wp:posOffset>
                </wp:positionH>
                <wp:positionV relativeFrom="paragraph">
                  <wp:posOffset>13792</wp:posOffset>
                </wp:positionV>
                <wp:extent cx="142560" cy="4320"/>
                <wp:effectExtent l="38100" t="38100" r="29210" b="3429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425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6D481" id="Ink 412" o:spid="_x0000_s1026" type="#_x0000_t75" style="position:absolute;margin-left:256.95pt;margin-top:.95pt;width:11.4pt;height:.6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">
                <v:imagedata r:id="rId34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3311280</wp:posOffset>
                </wp:positionH>
                <wp:positionV relativeFrom="paragraph">
                  <wp:posOffset>-59648</wp:posOffset>
                </wp:positionV>
                <wp:extent cx="27720" cy="160200"/>
                <wp:effectExtent l="38100" t="38100" r="29845" b="3048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2772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2E3C8" id="Ink 411" o:spid="_x0000_s1026" type="#_x0000_t75" style="position:absolute;margin-left:260.6pt;margin-top:-4.8pt;width:2.5pt;height:12.8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">
                <v:imagedata r:id="rId34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3200760</wp:posOffset>
                </wp:positionH>
                <wp:positionV relativeFrom="paragraph">
                  <wp:posOffset>27472</wp:posOffset>
                </wp:positionV>
                <wp:extent cx="101520" cy="57960"/>
                <wp:effectExtent l="38100" t="38100" r="32385" b="3746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10152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FEBFF" id="Ink 410" o:spid="_x0000_s1026" type="#_x0000_t75" style="position:absolute;margin-left:251.95pt;margin-top:2pt;width:8.15pt;height:4.8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">
                <v:imagedata r:id="rId35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3087000</wp:posOffset>
                </wp:positionH>
                <wp:positionV relativeFrom="paragraph">
                  <wp:posOffset>36112</wp:posOffset>
                </wp:positionV>
                <wp:extent cx="105480" cy="44280"/>
                <wp:effectExtent l="38100" t="38100" r="27940" b="3238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10548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9E98C" id="Ink 409" o:spid="_x0000_s1026" type="#_x0000_t75" style="position:absolute;margin-left:242.9pt;margin-top:2.7pt;width:8.6pt;height:3.8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">
                <v:imagedata r:id="rId35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2936520</wp:posOffset>
                </wp:positionH>
                <wp:positionV relativeFrom="paragraph">
                  <wp:posOffset>4792</wp:posOffset>
                </wp:positionV>
                <wp:extent cx="167040" cy="96480"/>
                <wp:effectExtent l="38100" t="38100" r="23495" b="3746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16704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B98AC" id="Ink 408" o:spid="_x0000_s1026" type="#_x0000_t75" style="position:absolute;margin-left:231.1pt;margin-top:.25pt;width:13.3pt;height:7.8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">
                <v:imagedata r:id="rId35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2726280</wp:posOffset>
                </wp:positionH>
                <wp:positionV relativeFrom="paragraph">
                  <wp:posOffset>-45968</wp:posOffset>
                </wp:positionV>
                <wp:extent cx="139680" cy="151560"/>
                <wp:effectExtent l="38100" t="38100" r="32385" b="3937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1396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41CE2" id="Ink 407" o:spid="_x0000_s1026" type="#_x0000_t75" style="position:absolute;margin-left:214.55pt;margin-top:-3.75pt;width:11.2pt;height:12.2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">
                <v:imagedata r:id="rId35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2682360</wp:posOffset>
                </wp:positionH>
                <wp:positionV relativeFrom="paragraph">
                  <wp:posOffset>-70808</wp:posOffset>
                </wp:positionV>
                <wp:extent cx="16920" cy="186480"/>
                <wp:effectExtent l="19050" t="38100" r="40640" b="4254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1692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B5C7F" id="Ink 406" o:spid="_x0000_s1026" type="#_x0000_t75" style="position:absolute;margin-left:211.05pt;margin-top:-5.75pt;width:1.6pt;height:14.9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">
                <v:imagedata r:id="rId358" o:title=""/>
              </v:shape>
            </w:pict>
          </mc:Fallback>
        </mc:AlternateContent>
      </w:r>
      <w:r w:rsidR="003F6239">
        <w:rPr>
          <w:rStyle w:val="i-listnumber"/>
        </w:rPr>
        <w:t>B</w:t>
      </w:r>
      <w:r w:rsidR="003F6239">
        <w:tab/>
        <w:t>12</w:t>
      </w:r>
    </w:p>
    <w:p w:rsidR="003F6239" w:rsidRDefault="00A61996" w:rsidP="003F6239">
      <w:pPr>
        <w:pStyle w:val="NLLL2COL"/>
      </w:pP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4396320</wp:posOffset>
                </wp:positionH>
                <wp:positionV relativeFrom="paragraph">
                  <wp:posOffset>46222</wp:posOffset>
                </wp:positionV>
                <wp:extent cx="115920" cy="191160"/>
                <wp:effectExtent l="38100" t="38100" r="36830" b="3746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11592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D42F6" id="Ink 424" o:spid="_x0000_s1026" type="#_x0000_t75" style="position:absolute;margin-left:346pt;margin-top:3.45pt;width:9.4pt;height:15.3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">
                <v:imagedata r:id="rId36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4152600</wp:posOffset>
                </wp:positionH>
                <wp:positionV relativeFrom="paragraph">
                  <wp:posOffset>77182</wp:posOffset>
                </wp:positionV>
                <wp:extent cx="235800" cy="156960"/>
                <wp:effectExtent l="38100" t="38100" r="31115" b="3365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2358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A8E25" id="Ink 423" o:spid="_x0000_s1026" type="#_x0000_t75" style="position:absolute;margin-left:326.85pt;margin-top:5.95pt;width:18.75pt;height:12.5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">
                <v:imagedata r:id="rId36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3868200</wp:posOffset>
                </wp:positionH>
                <wp:positionV relativeFrom="paragraph">
                  <wp:posOffset>134782</wp:posOffset>
                </wp:positionV>
                <wp:extent cx="260280" cy="87120"/>
                <wp:effectExtent l="38100" t="38100" r="26035" b="2730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2602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67C92" id="Ink 422" o:spid="_x0000_s1026" type="#_x0000_t75" style="position:absolute;margin-left:304.5pt;margin-top:10.4pt;width:20.7pt;height:7.1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">
                <v:imagedata r:id="rId36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3528000</wp:posOffset>
                </wp:positionH>
                <wp:positionV relativeFrom="paragraph">
                  <wp:posOffset>66382</wp:posOffset>
                </wp:positionV>
                <wp:extent cx="41760" cy="177840"/>
                <wp:effectExtent l="38100" t="38100" r="34925" b="3175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4176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8490E" id="Ink 421" o:spid="_x0000_s1026" type="#_x0000_t75" style="position:absolute;margin-left:277.7pt;margin-top:5.15pt;width:3.5pt;height:14.1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">
                <v:imagedata r:id="rId36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3416760</wp:posOffset>
                </wp:positionH>
                <wp:positionV relativeFrom="paragraph">
                  <wp:posOffset>104542</wp:posOffset>
                </wp:positionV>
                <wp:extent cx="21960" cy="126720"/>
                <wp:effectExtent l="38100" t="38100" r="35560" b="2603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2196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81721" id="Ink 420" o:spid="_x0000_s1026" type="#_x0000_t75" style="position:absolute;margin-left:268.9pt;margin-top:8.1pt;width:2pt;height:10.2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">
                <v:imagedata r:id="rId36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3361680</wp:posOffset>
                </wp:positionH>
                <wp:positionV relativeFrom="paragraph">
                  <wp:posOffset>157822</wp:posOffset>
                </wp:positionV>
                <wp:extent cx="125280" cy="12240"/>
                <wp:effectExtent l="38100" t="38100" r="27305" b="2603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252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0B016" id="Ink 419" o:spid="_x0000_s1026" type="#_x0000_t75" style="position:absolute;margin-left:264.6pt;margin-top:12.3pt;width:10.05pt;height:1.3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">
                <v:imagedata r:id="rId37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3202200</wp:posOffset>
                </wp:positionH>
                <wp:positionV relativeFrom="paragraph">
                  <wp:posOffset>84742</wp:posOffset>
                </wp:positionV>
                <wp:extent cx="140040" cy="125280"/>
                <wp:effectExtent l="38100" t="38100" r="0" b="2730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14004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4BAF6" id="Ink 418" o:spid="_x0000_s1026" type="#_x0000_t75" style="position:absolute;margin-left:252pt;margin-top:6.5pt;width:11.25pt;height:10.2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">
                <v:imagedata r:id="rId37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3150720</wp:posOffset>
                </wp:positionH>
                <wp:positionV relativeFrom="paragraph">
                  <wp:posOffset>68542</wp:posOffset>
                </wp:positionV>
                <wp:extent cx="28800" cy="150480"/>
                <wp:effectExtent l="38100" t="38100" r="28575" b="4064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2880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C2C0B" id="Ink 417" o:spid="_x0000_s1026" type="#_x0000_t75" style="position:absolute;margin-left:248pt;margin-top:5.25pt;width:2.45pt;height:12.1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">
                <v:imagedata r:id="rId37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2841840</wp:posOffset>
                </wp:positionH>
                <wp:positionV relativeFrom="paragraph">
                  <wp:posOffset>187342</wp:posOffset>
                </wp:positionV>
                <wp:extent cx="10440" cy="1800"/>
                <wp:effectExtent l="38100" t="38100" r="27940" b="3683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104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14CC5" id="Ink 416" o:spid="_x0000_s1026" type="#_x0000_t75" style="position:absolute;margin-left:223.55pt;margin-top:14.55pt;width:1.05pt;height:.6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">
                <v:imagedata r:id="rId37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2755080</wp:posOffset>
                </wp:positionH>
                <wp:positionV relativeFrom="paragraph">
                  <wp:posOffset>186622</wp:posOffset>
                </wp:positionV>
                <wp:extent cx="12600" cy="14400"/>
                <wp:effectExtent l="38100" t="19050" r="26035" b="4318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126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07E30" id="Ink 415" o:spid="_x0000_s1026" type="#_x0000_t75" style="position:absolute;margin-left:216.75pt;margin-top:14.55pt;width:1.25pt;height:1.4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">
                <v:imagedata r:id="rId37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2810160</wp:posOffset>
                </wp:positionH>
                <wp:positionV relativeFrom="paragraph">
                  <wp:posOffset>61702</wp:posOffset>
                </wp:positionV>
                <wp:extent cx="5040" cy="23760"/>
                <wp:effectExtent l="38100" t="38100" r="33655" b="3365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50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510EC" id="Ink 414" o:spid="_x0000_s1026" type="#_x0000_t75" style="position:absolute;margin-left:221.15pt;margin-top:4.75pt;width:.75pt;height:2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">
                <v:imagedata r:id="rId38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127440</wp:posOffset>
                </wp:positionH>
                <wp:positionV relativeFrom="paragraph">
                  <wp:posOffset>27502</wp:posOffset>
                </wp:positionV>
                <wp:extent cx="310320" cy="263880"/>
                <wp:effectExtent l="38100" t="38100" r="0" b="4127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31032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D291D" id="Ink 405" o:spid="_x0000_s1026" type="#_x0000_t75" style="position:absolute;margin-left:9.9pt;margin-top:2.05pt;width:24.85pt;height:21.1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">
                <v:imagedata r:id="rId382" o:title=""/>
              </v:shape>
            </w:pict>
          </mc:Fallback>
        </mc:AlternateContent>
      </w:r>
      <w:r w:rsidR="003F6239">
        <w:rPr>
          <w:rStyle w:val="i-listnumber"/>
        </w:rPr>
        <w:t>C</w:t>
      </w:r>
      <w:r w:rsidR="003F6239">
        <w:rPr>
          <w:rStyle w:val="i-listnumber"/>
        </w:rPr>
        <w:tab/>
      </w:r>
      <w:r w:rsidR="003F6239">
        <w:t>13</w:t>
      </w:r>
    </w:p>
    <w:p w:rsidR="003F6239" w:rsidRDefault="003F6239" w:rsidP="003F6239">
      <w:pPr>
        <w:pStyle w:val="NLLL2COL"/>
      </w:pPr>
      <w:r>
        <w:rPr>
          <w:rStyle w:val="i-listnumber"/>
        </w:rPr>
        <w:t>D</w:t>
      </w:r>
      <w:r>
        <w:tab/>
        <w:t>366</w:t>
      </w:r>
    </w:p>
    <w:p w:rsidR="003F6239" w:rsidRDefault="003F6239" w:rsidP="003F6239">
      <w:pPr>
        <w:pStyle w:val="NLLL2COL"/>
      </w:pPr>
      <w:r>
        <w:rPr>
          <w:rStyle w:val="i-listnumber"/>
        </w:rPr>
        <w:t>E</w:t>
      </w:r>
      <w:r>
        <w:rPr>
          <w:rStyle w:val="i-listnumber"/>
        </w:rPr>
        <w:tab/>
      </w:r>
      <w:r>
        <w:t>6</w:t>
      </w:r>
    </w:p>
    <w:p w:rsidR="003F6239" w:rsidRDefault="003F6239" w:rsidP="003F6239">
      <w:pPr>
        <w:pStyle w:val="NLLL2COL"/>
      </w:pPr>
    </w:p>
    <w:p w:rsidR="003F6239" w:rsidRDefault="003F6239" w:rsidP="003F6239">
      <w:pPr>
        <w:pStyle w:val="NLLL2COL"/>
        <w:jc w:val="right"/>
        <w:rPr>
          <w:rStyle w:val="i-listnumber"/>
        </w:rPr>
      </w:pPr>
      <w:r>
        <w:tab/>
      </w:r>
      <w:r>
        <w:rPr>
          <w:rStyle w:val="i-listnumber"/>
        </w:rPr>
        <w:t>[1 mark]</w:t>
      </w:r>
    </w:p>
    <w:p w:rsidR="003F6239" w:rsidRDefault="001765DF" w:rsidP="003F6239">
      <w:pPr>
        <w:pStyle w:val="NL"/>
        <w:tabs>
          <w:tab w:val="clear" w:pos="120"/>
          <w:tab w:val="left" w:pos="426"/>
        </w:tabs>
      </w:pPr>
      <w:r>
        <w:rPr>
          <w:rStyle w:val="i-listnumber"/>
        </w:rPr>
        <w:lastRenderedPageBreak/>
        <w:t>7</w:t>
      </w:r>
      <w:r w:rsidR="003F6239">
        <w:tab/>
        <w:t xml:space="preserve">How many different anagrams of the word PARALLEL are there? </w:t>
      </w:r>
    </w:p>
    <w:p w:rsidR="003F6239" w:rsidRDefault="006F62AE" w:rsidP="003F6239">
      <w:pPr>
        <w:pStyle w:val="NLLL2COL"/>
      </w:pP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3474000</wp:posOffset>
                </wp:positionH>
                <wp:positionV relativeFrom="paragraph">
                  <wp:posOffset>70545</wp:posOffset>
                </wp:positionV>
                <wp:extent cx="22680" cy="106560"/>
                <wp:effectExtent l="38100" t="38100" r="34925" b="2730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226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BC817" id="Ink 426" o:spid="_x0000_s1026" type="#_x0000_t75" style="position:absolute;margin-left:273.5pt;margin-top:5.5pt;width:1.9pt;height:8.5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">
                <v:imagedata r:id="rId38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3313440</wp:posOffset>
                </wp:positionH>
                <wp:positionV relativeFrom="paragraph">
                  <wp:posOffset>118425</wp:posOffset>
                </wp:positionV>
                <wp:extent cx="100800" cy="161280"/>
                <wp:effectExtent l="19050" t="38100" r="13970" b="2984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10080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68D2A" id="Ink 425" o:spid="_x0000_s1026" type="#_x0000_t75" style="position:absolute;margin-left:260.75pt;margin-top:9.15pt;width:8.25pt;height:13.0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">
                <v:imagedata r:id="rId386" o:title=""/>
              </v:shape>
            </w:pict>
          </mc:Fallback>
        </mc:AlternateContent>
      </w:r>
      <w:r w:rsidR="003F6239">
        <w:rPr>
          <w:rStyle w:val="i-listnumber"/>
        </w:rPr>
        <w:t>A</w:t>
      </w:r>
      <w:r w:rsidR="003F6239">
        <w:tab/>
        <w:t>40 320</w:t>
      </w:r>
    </w:p>
    <w:p w:rsidR="003F6239" w:rsidRDefault="006F62AE" w:rsidP="003F6239">
      <w:pPr>
        <w:pStyle w:val="NLLL2COL"/>
      </w:pP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4718160</wp:posOffset>
                </wp:positionH>
                <wp:positionV relativeFrom="paragraph">
                  <wp:posOffset>103695</wp:posOffset>
                </wp:positionV>
                <wp:extent cx="141120" cy="82440"/>
                <wp:effectExtent l="38100" t="38100" r="30480" b="3238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14112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FE33C" id="Ink 461" o:spid="_x0000_s1026" type="#_x0000_t75" style="position:absolute;margin-left:371.45pt;margin-top:8pt;width:11.3pt;height:6.8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">
                <v:imagedata r:id="rId38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4594320</wp:posOffset>
                </wp:positionH>
                <wp:positionV relativeFrom="paragraph">
                  <wp:posOffset>61935</wp:posOffset>
                </wp:positionV>
                <wp:extent cx="97560" cy="142920"/>
                <wp:effectExtent l="38100" t="38100" r="36195" b="2857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975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91723" id="Ink 460" o:spid="_x0000_s1026" type="#_x0000_t75" style="position:absolute;margin-left:361.6pt;margin-top:4.8pt;width:8.05pt;height:11.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">
                <v:imagedata r:id="rId39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4433400</wp:posOffset>
                </wp:positionH>
                <wp:positionV relativeFrom="paragraph">
                  <wp:posOffset>47895</wp:posOffset>
                </wp:positionV>
                <wp:extent cx="122760" cy="153000"/>
                <wp:effectExtent l="19050" t="38100" r="29845" b="3810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12276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88346" id="Ink 459" o:spid="_x0000_s1026" type="#_x0000_t75" style="position:absolute;margin-left:348.95pt;margin-top:3.6pt;width:9.95pt;height:12.4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">
                <v:imagedata r:id="rId39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4298040</wp:posOffset>
                </wp:positionH>
                <wp:positionV relativeFrom="paragraph">
                  <wp:posOffset>47895</wp:posOffset>
                </wp:positionV>
                <wp:extent cx="96840" cy="157320"/>
                <wp:effectExtent l="38100" t="38100" r="36830" b="3365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968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0315B" id="Ink 458" o:spid="_x0000_s1026" type="#_x0000_t75" style="position:absolute;margin-left:338.3pt;margin-top:3.6pt;width:7.95pt;height:12.7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">
                <v:imagedata r:id="rId39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4069800</wp:posOffset>
                </wp:positionH>
                <wp:positionV relativeFrom="paragraph">
                  <wp:posOffset>132495</wp:posOffset>
                </wp:positionV>
                <wp:extent cx="138240" cy="15840"/>
                <wp:effectExtent l="38100" t="19050" r="33655" b="4191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1382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5233B" id="Ink 456" o:spid="_x0000_s1026" type="#_x0000_t75" style="position:absolute;margin-left:320.3pt;margin-top:10.25pt;width:11.15pt;height:1.6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">
                <v:imagedata r:id="rId39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4080960</wp:posOffset>
                </wp:positionH>
                <wp:positionV relativeFrom="paragraph">
                  <wp:posOffset>71295</wp:posOffset>
                </wp:positionV>
                <wp:extent cx="98280" cy="12960"/>
                <wp:effectExtent l="38100" t="19050" r="35560" b="4445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982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90CD5" id="Ink 455" o:spid="_x0000_s1026" type="#_x0000_t75" style="position:absolute;margin-left:321.15pt;margin-top:5.4pt;width:8.15pt;height:1.3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">
                <v:imagedata r:id="rId39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3112200</wp:posOffset>
                </wp:positionH>
                <wp:positionV relativeFrom="paragraph">
                  <wp:posOffset>125295</wp:posOffset>
                </wp:positionV>
                <wp:extent cx="804240" cy="35640"/>
                <wp:effectExtent l="38100" t="38100" r="15240" b="4064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80424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EF093" id="Ink 428" o:spid="_x0000_s1026" type="#_x0000_t75" style="position:absolute;margin-left:245pt;margin-top:9.7pt;width:63.45pt;height:3.1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">
                <v:imagedata r:id="rId40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3515400</wp:posOffset>
                </wp:positionH>
                <wp:positionV relativeFrom="paragraph">
                  <wp:posOffset>16215</wp:posOffset>
                </wp:positionV>
                <wp:extent cx="3960" cy="5400"/>
                <wp:effectExtent l="38100" t="38100" r="34290" b="33020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39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4E3B2" id="Ink 427" o:spid="_x0000_s1026" type="#_x0000_t75" style="position:absolute;margin-left:276.65pt;margin-top:1.25pt;width:.65pt;height:.7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">
                <v:imagedata r:id="rId402" o:title=""/>
              </v:shape>
            </w:pict>
          </mc:Fallback>
        </mc:AlternateContent>
      </w:r>
      <w:r w:rsidR="003F6239">
        <w:rPr>
          <w:rStyle w:val="i-listnumber"/>
        </w:rPr>
        <w:t>B</w:t>
      </w:r>
      <w:r w:rsidR="003F6239">
        <w:tab/>
        <w:t>336</w:t>
      </w:r>
    </w:p>
    <w:p w:rsidR="003F6239" w:rsidRDefault="006F62AE" w:rsidP="003F6239">
      <w:pPr>
        <w:pStyle w:val="NLLL2COL"/>
      </w:pP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3692880</wp:posOffset>
                </wp:positionH>
                <wp:positionV relativeFrom="paragraph">
                  <wp:posOffset>163040</wp:posOffset>
                </wp:positionV>
                <wp:extent cx="2520" cy="4680"/>
                <wp:effectExtent l="38100" t="38100" r="36195" b="33655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25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B340F" id="Ink 434" o:spid="_x0000_s1026" type="#_x0000_t75" style="position:absolute;margin-left:290.55pt;margin-top:12.65pt;width:.7pt;height:.7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">
                <v:imagedata r:id="rId40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3663720</wp:posOffset>
                </wp:positionH>
                <wp:positionV relativeFrom="paragraph">
                  <wp:posOffset>-61600</wp:posOffset>
                </wp:positionV>
                <wp:extent cx="9360" cy="128160"/>
                <wp:effectExtent l="38100" t="38100" r="29210" b="24765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93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84A9A" id="Ink 433" o:spid="_x0000_s1026" type="#_x0000_t75" style="position:absolute;margin-left:288.3pt;margin-top:-5pt;width:1.1pt;height:10.3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">
                <v:imagedata r:id="rId40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3514680</wp:posOffset>
                </wp:positionH>
                <wp:positionV relativeFrom="paragraph">
                  <wp:posOffset>14360</wp:posOffset>
                </wp:positionV>
                <wp:extent cx="83160" cy="118080"/>
                <wp:effectExtent l="19050" t="38100" r="31750" b="3492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831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AA190" id="Ink 432" o:spid="_x0000_s1026" type="#_x0000_t75" style="position:absolute;margin-left:276.65pt;margin-top:1pt;width:6.9pt;height:9.7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">
                <v:imagedata r:id="rId40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3377160</wp:posOffset>
                </wp:positionH>
                <wp:positionV relativeFrom="paragraph">
                  <wp:posOffset>143600</wp:posOffset>
                </wp:positionV>
                <wp:extent cx="12600" cy="7200"/>
                <wp:effectExtent l="38100" t="38100" r="26035" b="3111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126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0DB76" id="Ink 431" o:spid="_x0000_s1026" type="#_x0000_t75" style="position:absolute;margin-left:265.8pt;margin-top:11.2pt;width:1.2pt;height:.8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">
                <v:imagedata r:id="rId41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3361320</wp:posOffset>
                </wp:positionH>
                <wp:positionV relativeFrom="paragraph">
                  <wp:posOffset>-35320</wp:posOffset>
                </wp:positionV>
                <wp:extent cx="20160" cy="91440"/>
                <wp:effectExtent l="38100" t="19050" r="37465" b="4191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2016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20AFA" id="Ink 430" o:spid="_x0000_s1026" type="#_x0000_t75" style="position:absolute;margin-left:264.5pt;margin-top:-2.95pt;width:1.85pt;height:7.4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">
                <v:imagedata r:id="rId41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3189960</wp:posOffset>
                </wp:positionH>
                <wp:positionV relativeFrom="paragraph">
                  <wp:posOffset>24080</wp:posOffset>
                </wp:positionV>
                <wp:extent cx="107640" cy="117720"/>
                <wp:effectExtent l="38100" t="38100" r="26035" b="3492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0764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2B407" id="Ink 429" o:spid="_x0000_s1026" type="#_x0000_t75" style="position:absolute;margin-left:251.05pt;margin-top:1.75pt;width:8.7pt;height:9.6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">
                <v:imagedata r:id="rId414" o:title=""/>
              </v:shape>
            </w:pict>
          </mc:Fallback>
        </mc:AlternateContent>
      </w:r>
      <w:r w:rsidR="003F6239">
        <w:rPr>
          <w:rStyle w:val="i-listnumber"/>
        </w:rPr>
        <w:t>C</w:t>
      </w:r>
      <w:r w:rsidR="003F6239">
        <w:tab/>
        <w:t>6720</w:t>
      </w:r>
    </w:p>
    <w:p w:rsidR="003F6239" w:rsidRDefault="006F62AE" w:rsidP="003F6239">
      <w:pPr>
        <w:pStyle w:val="NLLL2COL"/>
      </w:pP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3666240</wp:posOffset>
                </wp:positionH>
                <wp:positionV relativeFrom="paragraph">
                  <wp:posOffset>20150</wp:posOffset>
                </wp:positionV>
                <wp:extent cx="145080" cy="80280"/>
                <wp:effectExtent l="38100" t="38100" r="0" b="3429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1450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4A17F" id="Ink 447" o:spid="_x0000_s1026" type="#_x0000_t75" style="position:absolute;margin-left:288.55pt;margin-top:1.45pt;width:11.6pt;height:6.6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">
                <v:imagedata r:id="rId41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3710520</wp:posOffset>
                </wp:positionH>
                <wp:positionV relativeFrom="paragraph">
                  <wp:posOffset>9350</wp:posOffset>
                </wp:positionV>
                <wp:extent cx="160560" cy="234000"/>
                <wp:effectExtent l="38100" t="38100" r="30480" b="3302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16056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67EF6" id="Ink 446" o:spid="_x0000_s1026" type="#_x0000_t75" style="position:absolute;margin-left:292pt;margin-top:.6pt;width:13.05pt;height:18.8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">
                <v:imagedata r:id="rId41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3207600</wp:posOffset>
                </wp:positionH>
                <wp:positionV relativeFrom="paragraph">
                  <wp:posOffset>81710</wp:posOffset>
                </wp:positionV>
                <wp:extent cx="104400" cy="74160"/>
                <wp:effectExtent l="38100" t="38100" r="0" b="4064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1044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B82E2" id="Ink 436" o:spid="_x0000_s1026" type="#_x0000_t75" style="position:absolute;margin-left:252.45pt;margin-top:6.3pt;width:8.35pt;height:6.1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">
                <v:imagedata r:id="rId42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3245760</wp:posOffset>
                </wp:positionH>
                <wp:positionV relativeFrom="paragraph">
                  <wp:posOffset>68030</wp:posOffset>
                </wp:positionV>
                <wp:extent cx="10080" cy="288360"/>
                <wp:effectExtent l="38100" t="38100" r="28575" b="3556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1008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C2BB6" id="Ink 435" o:spid="_x0000_s1026" type="#_x0000_t75" style="position:absolute;margin-left:255.5pt;margin-top:5.3pt;width:1.05pt;height:22.9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">
                <v:imagedata r:id="rId422" o:title=""/>
              </v:shape>
            </w:pict>
          </mc:Fallback>
        </mc:AlternateContent>
      </w:r>
      <w:r w:rsidR="003F6239">
        <w:rPr>
          <w:rStyle w:val="i-listnumber"/>
        </w:rPr>
        <w:t>D</w:t>
      </w:r>
      <w:r w:rsidR="003F6239">
        <w:tab/>
        <w:t>120</w:t>
      </w:r>
    </w:p>
    <w:p w:rsidR="003F6239" w:rsidRDefault="006F62AE" w:rsidP="003F6239">
      <w:pPr>
        <w:pStyle w:val="NLLL2COL"/>
      </w:pP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91080</wp:posOffset>
                </wp:positionH>
                <wp:positionV relativeFrom="paragraph">
                  <wp:posOffset>11900</wp:posOffset>
                </wp:positionV>
                <wp:extent cx="351360" cy="342000"/>
                <wp:effectExtent l="38100" t="38100" r="10795" b="3937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35136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3FEF5" id="Ink 462" o:spid="_x0000_s1026" type="#_x0000_t75" style="position:absolute;margin-left:7pt;margin-top:.8pt;width:28.05pt;height:27.3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">
                <v:imagedata r:id="rId42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4862880</wp:posOffset>
                </wp:positionH>
                <wp:positionV relativeFrom="paragraph">
                  <wp:posOffset>76700</wp:posOffset>
                </wp:positionV>
                <wp:extent cx="174600" cy="155520"/>
                <wp:effectExtent l="38100" t="38100" r="35560" b="3556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17460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977FC" id="Ink 454" o:spid="_x0000_s1026" type="#_x0000_t75" style="position:absolute;margin-left:382.7pt;margin-top:5.9pt;width:14.05pt;height:12.6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">
                <v:imagedata r:id="rId42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4629600</wp:posOffset>
                </wp:positionH>
                <wp:positionV relativeFrom="paragraph">
                  <wp:posOffset>18380</wp:posOffset>
                </wp:positionV>
                <wp:extent cx="97560" cy="173880"/>
                <wp:effectExtent l="38100" t="38100" r="36195" b="3619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975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5818C" id="Ink 453" o:spid="_x0000_s1026" type="#_x0000_t75" style="position:absolute;margin-left:364.35pt;margin-top:1.3pt;width:8.1pt;height:14.1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">
                <v:imagedata r:id="rId42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4534560</wp:posOffset>
                </wp:positionH>
                <wp:positionV relativeFrom="paragraph">
                  <wp:posOffset>126380</wp:posOffset>
                </wp:positionV>
                <wp:extent cx="89640" cy="66960"/>
                <wp:effectExtent l="38100" t="38100" r="24765" b="2857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896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3CD62" id="Ink 452" o:spid="_x0000_s1026" type="#_x0000_t75" style="position:absolute;margin-left:356.85pt;margin-top:9.75pt;width:7.3pt;height:5.6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">
                <v:imagedata r:id="rId43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4480560</wp:posOffset>
                </wp:positionH>
                <wp:positionV relativeFrom="paragraph">
                  <wp:posOffset>91820</wp:posOffset>
                </wp:positionV>
                <wp:extent cx="94320" cy="15480"/>
                <wp:effectExtent l="38100" t="19050" r="39370" b="4191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943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23ADD" id="Ink 451" o:spid="_x0000_s1026" type="#_x0000_t75" style="position:absolute;margin-left:352.65pt;margin-top:7.1pt;width:7.7pt;height:1.4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">
                <v:imagedata r:id="rId43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4349520</wp:posOffset>
                </wp:positionH>
                <wp:positionV relativeFrom="paragraph">
                  <wp:posOffset>46820</wp:posOffset>
                </wp:positionV>
                <wp:extent cx="167760" cy="139680"/>
                <wp:effectExtent l="19050" t="38100" r="41910" b="3238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1677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B8704" id="Ink 450" o:spid="_x0000_s1026" type="#_x0000_t75" style="position:absolute;margin-left:342.3pt;margin-top:3.55pt;width:13.5pt;height:11.4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">
                <v:imagedata r:id="rId43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4273920</wp:posOffset>
                </wp:positionH>
                <wp:positionV relativeFrom="paragraph">
                  <wp:posOffset>118100</wp:posOffset>
                </wp:positionV>
                <wp:extent cx="74520" cy="69480"/>
                <wp:effectExtent l="19050" t="38100" r="40005" b="4508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7452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D02E2" id="Ink 449" o:spid="_x0000_s1026" type="#_x0000_t75" style="position:absolute;margin-left:336.35pt;margin-top:9.1pt;width:6.1pt;height:5.8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">
                <v:imagedata r:id="rId43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4012200</wp:posOffset>
                </wp:positionH>
                <wp:positionV relativeFrom="paragraph">
                  <wp:posOffset>54740</wp:posOffset>
                </wp:positionV>
                <wp:extent cx="210960" cy="190800"/>
                <wp:effectExtent l="38100" t="38100" r="36830" b="38100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21096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5AD73" id="Ink 448" o:spid="_x0000_s1026" type="#_x0000_t75" style="position:absolute;margin-left:315.7pt;margin-top:4.1pt;width:17pt;height:15.4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">
                <v:imagedata r:id="rId438" o:title=""/>
              </v:shape>
            </w:pict>
          </mc:Fallback>
        </mc:AlternateContent>
      </w:r>
      <w:r w:rsidR="003F6239">
        <w:rPr>
          <w:rStyle w:val="i-listnumber"/>
        </w:rPr>
        <w:t>E</w:t>
      </w:r>
      <w:r w:rsidR="003F6239">
        <w:rPr>
          <w:rStyle w:val="i-listnumber"/>
        </w:rPr>
        <w:tab/>
      </w:r>
      <w:r w:rsidR="003F6239">
        <w:t>3360</w:t>
      </w:r>
    </w:p>
    <w:p w:rsidR="003F6239" w:rsidRDefault="006F62AE" w:rsidP="003F623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3650400</wp:posOffset>
                </wp:positionH>
                <wp:positionV relativeFrom="paragraph">
                  <wp:posOffset>-16150</wp:posOffset>
                </wp:positionV>
                <wp:extent cx="96840" cy="136800"/>
                <wp:effectExtent l="38100" t="38100" r="36830" b="3492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968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071E6" id="Ink 443" o:spid="_x0000_s1026" type="#_x0000_t75" style="position:absolute;margin-left:287.3pt;margin-top:-1.4pt;width:7.95pt;height:11.1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">
                <v:imagedata r:id="rId44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3564360</wp:posOffset>
                </wp:positionH>
                <wp:positionV relativeFrom="paragraph">
                  <wp:posOffset>77450</wp:posOffset>
                </wp:positionV>
                <wp:extent cx="64440" cy="43560"/>
                <wp:effectExtent l="38100" t="38100" r="31115" b="3302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6444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E5803" id="Ink 442" o:spid="_x0000_s1026" type="#_x0000_t75" style="position:absolute;margin-left:280.45pt;margin-top:6.05pt;width:5.3pt;height:3.7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">
                <v:imagedata r:id="rId44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3469680</wp:posOffset>
                </wp:positionH>
                <wp:positionV relativeFrom="paragraph">
                  <wp:posOffset>40370</wp:posOffset>
                </wp:positionV>
                <wp:extent cx="90360" cy="5400"/>
                <wp:effectExtent l="38100" t="38100" r="24130" b="33020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903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32A34" id="Ink 441" o:spid="_x0000_s1026" type="#_x0000_t75" style="position:absolute;margin-left:273.05pt;margin-top:3.05pt;width:7.3pt;height:.7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">
                <v:imagedata r:id="rId44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3369600</wp:posOffset>
                </wp:positionH>
                <wp:positionV relativeFrom="paragraph">
                  <wp:posOffset>-12910</wp:posOffset>
                </wp:positionV>
                <wp:extent cx="150480" cy="124920"/>
                <wp:effectExtent l="38100" t="38100" r="40640" b="27940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15048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B83A0" id="Ink 440" o:spid="_x0000_s1026" type="#_x0000_t75" style="position:absolute;margin-left:265.15pt;margin-top:-1.15pt;width:12.15pt;height:10.1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">
                <v:imagedata r:id="rId44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3297600</wp:posOffset>
                </wp:positionH>
                <wp:positionV relativeFrom="paragraph">
                  <wp:posOffset>41450</wp:posOffset>
                </wp:positionV>
                <wp:extent cx="74160" cy="63720"/>
                <wp:effectExtent l="38100" t="38100" r="40640" b="3175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7416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CC007" id="Ink 439" o:spid="_x0000_s1026" type="#_x0000_t75" style="position:absolute;margin-left:259.45pt;margin-top:3.1pt;width:6.1pt;height:5.3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">
                <v:imagedata r:id="rId44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3225960</wp:posOffset>
                </wp:positionH>
                <wp:positionV relativeFrom="paragraph">
                  <wp:posOffset>15890</wp:posOffset>
                </wp:positionV>
                <wp:extent cx="51840" cy="150480"/>
                <wp:effectExtent l="19050" t="38100" r="24765" b="4064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5184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C3E27" id="Ink 438" o:spid="_x0000_s1026" type="#_x0000_t75" style="position:absolute;margin-left:253.95pt;margin-top:1.1pt;width:4.3pt;height:12.2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">
                <v:imagedata r:id="rId45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3098880</wp:posOffset>
                </wp:positionH>
                <wp:positionV relativeFrom="paragraph">
                  <wp:posOffset>-17950</wp:posOffset>
                </wp:positionV>
                <wp:extent cx="119880" cy="111240"/>
                <wp:effectExtent l="38100" t="38100" r="33020" b="41275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1198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99206" id="Ink 437" o:spid="_x0000_s1026" type="#_x0000_t75" style="position:absolute;margin-left:243.85pt;margin-top:-1.55pt;width:9.7pt;height:9.0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">
                <v:imagedata r:id="rId452" o:title=""/>
              </v:shape>
            </w:pict>
          </mc:Fallback>
        </mc:AlternateContent>
      </w:r>
    </w:p>
    <w:p w:rsidR="003F6239" w:rsidRDefault="006F62AE" w:rsidP="003F6239">
      <w:pPr>
        <w:pStyle w:val="NLLL2COL"/>
        <w:jc w:val="right"/>
        <w:rPr>
          <w:rStyle w:val="i-listnumber"/>
        </w:rPr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3242520</wp:posOffset>
                </wp:positionH>
                <wp:positionV relativeFrom="paragraph">
                  <wp:posOffset>42560</wp:posOffset>
                </wp:positionV>
                <wp:extent cx="76320" cy="7200"/>
                <wp:effectExtent l="38100" t="38100" r="38100" b="3111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763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ADD19" id="Ink 445" o:spid="_x0000_s1026" type="#_x0000_t75" style="position:absolute;margin-left:255.15pt;margin-top:3.3pt;width:6.2pt;height:.8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">
                <v:imagedata r:id="rId45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3211920</wp:posOffset>
                </wp:positionH>
                <wp:positionV relativeFrom="paragraph">
                  <wp:posOffset>-65440</wp:posOffset>
                </wp:positionV>
                <wp:extent cx="132120" cy="162000"/>
                <wp:effectExtent l="38100" t="38100" r="39370" b="2857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1321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D32B9" id="Ink 444" o:spid="_x0000_s1026" type="#_x0000_t75" style="position:absolute;margin-left:252.75pt;margin-top:-5.35pt;width:10.7pt;height:13.1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">
                <v:imagedata r:id="rId456" o:title=""/>
              </v:shape>
            </w:pict>
          </mc:Fallback>
        </mc:AlternateContent>
      </w:r>
      <w:r w:rsidR="003F6239">
        <w:tab/>
      </w:r>
      <w:r w:rsidR="003F6239">
        <w:rPr>
          <w:rStyle w:val="i-listnumber"/>
        </w:rPr>
        <w:t>[1 mark]</w:t>
      </w:r>
    </w:p>
    <w:p w:rsidR="003F6239" w:rsidRDefault="001765DF" w:rsidP="003F6239">
      <w:pPr>
        <w:pStyle w:val="NL"/>
        <w:tabs>
          <w:tab w:val="clear" w:pos="120"/>
          <w:tab w:val="left" w:pos="426"/>
        </w:tabs>
      </w:pPr>
      <w:r>
        <w:rPr>
          <w:rStyle w:val="i-listnumber"/>
        </w:rPr>
        <w:t>8</w:t>
      </w:r>
      <w:r w:rsidR="003F6239">
        <w:tab/>
        <w:t xml:space="preserve">In how many different ways can 6 different people be arranged in a circle? </w:t>
      </w:r>
    </w:p>
    <w:p w:rsidR="003F6239" w:rsidRDefault="009B145C" w:rsidP="003F6239">
      <w:pPr>
        <w:pStyle w:val="NLLL2COL"/>
      </w:pP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4631040</wp:posOffset>
                </wp:positionH>
                <wp:positionV relativeFrom="paragraph">
                  <wp:posOffset>236478</wp:posOffset>
                </wp:positionV>
                <wp:extent cx="360" cy="360"/>
                <wp:effectExtent l="57150" t="57150" r="57150" b="5715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83058" id="Ink 607" o:spid="_x0000_s1026" type="#_x0000_t75" style="position:absolute;margin-left:363.85pt;margin-top:17.8pt;width:1.7pt;height:1.7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">
                <v:imagedata r:id="rId458" o:title=""/>
              </v:shape>
            </w:pict>
          </mc:Fallback>
        </mc:AlternateContent>
      </w:r>
      <w:r w:rsidR="006F62AE"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76680</wp:posOffset>
                </wp:positionH>
                <wp:positionV relativeFrom="paragraph">
                  <wp:posOffset>-20628</wp:posOffset>
                </wp:positionV>
                <wp:extent cx="381960" cy="312120"/>
                <wp:effectExtent l="38100" t="38100" r="18415" b="31115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381960" cy="31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66024" id="Ink 478" o:spid="_x0000_s1026" type="#_x0000_t75" style="position:absolute;margin-left:5.9pt;margin-top:-1.65pt;width:30.5pt;height:24.8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">
                <v:imagedata r:id="rId460" o:title=""/>
              </v:shape>
            </w:pict>
          </mc:Fallback>
        </mc:AlternateContent>
      </w:r>
      <w:r w:rsidR="006F62AE"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2565360</wp:posOffset>
                </wp:positionH>
                <wp:positionV relativeFrom="paragraph">
                  <wp:posOffset>81612</wp:posOffset>
                </wp:positionV>
                <wp:extent cx="19800" cy="148680"/>
                <wp:effectExtent l="38100" t="38100" r="37465" b="4191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980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F79A6" id="Ink 464" o:spid="_x0000_s1026" type="#_x0000_t75" style="position:absolute;margin-left:201.8pt;margin-top:6.3pt;width:1.8pt;height:11.9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">
                <v:imagedata r:id="rId462" o:title=""/>
              </v:shape>
            </w:pict>
          </mc:Fallback>
        </mc:AlternateContent>
      </w:r>
      <w:r w:rsidR="006F62AE"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2443680</wp:posOffset>
                </wp:positionH>
                <wp:positionV relativeFrom="paragraph">
                  <wp:posOffset>101052</wp:posOffset>
                </wp:positionV>
                <wp:extent cx="90360" cy="217080"/>
                <wp:effectExtent l="19050" t="38100" r="43180" b="3111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9036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E853B" id="Ink 463" o:spid="_x0000_s1026" type="#_x0000_t75" style="position:absolute;margin-left:192.25pt;margin-top:7.85pt;width:7.5pt;height:17.3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">
                <v:imagedata r:id="rId464" o:title=""/>
              </v:shape>
            </w:pict>
          </mc:Fallback>
        </mc:AlternateContent>
      </w:r>
      <w:r w:rsidR="003F6239">
        <w:rPr>
          <w:rStyle w:val="i-listnumber"/>
        </w:rPr>
        <w:t>A</w:t>
      </w:r>
      <w:r w:rsidR="003F6239">
        <w:tab/>
        <w:t>120</w:t>
      </w:r>
    </w:p>
    <w:p w:rsidR="003F6239" w:rsidRDefault="006F62AE" w:rsidP="003F6239">
      <w:pPr>
        <w:pStyle w:val="NLLL2COL"/>
      </w:pP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3877200</wp:posOffset>
                </wp:positionH>
                <wp:positionV relativeFrom="paragraph">
                  <wp:posOffset>24042</wp:posOffset>
                </wp:positionV>
                <wp:extent cx="110160" cy="102600"/>
                <wp:effectExtent l="38100" t="38100" r="42545" b="3111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1101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91465" id="Ink 477" o:spid="_x0000_s1026" type="#_x0000_t75" style="position:absolute;margin-left:305.25pt;margin-top:1.75pt;width:8.85pt;height:8.4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">
                <v:imagedata r:id="rId46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3710520</wp:posOffset>
                </wp:positionH>
                <wp:positionV relativeFrom="paragraph">
                  <wp:posOffset>-15558</wp:posOffset>
                </wp:positionV>
                <wp:extent cx="146880" cy="160200"/>
                <wp:effectExtent l="38100" t="38100" r="24765" b="3048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1468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893BB" id="Ink 476" o:spid="_x0000_s1026" type="#_x0000_t75" style="position:absolute;margin-left:292pt;margin-top:-1.4pt;width:11.75pt;height:12.8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">
                <v:imagedata r:id="rId46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3651120</wp:posOffset>
                </wp:positionH>
                <wp:positionV relativeFrom="paragraph">
                  <wp:posOffset>-38958</wp:posOffset>
                </wp:positionV>
                <wp:extent cx="15480" cy="190440"/>
                <wp:effectExtent l="19050" t="38100" r="41910" b="38735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1548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7D95E" id="Ink 475" o:spid="_x0000_s1026" type="#_x0000_t75" style="position:absolute;margin-left:287.35pt;margin-top:-3.15pt;width:1.45pt;height:15.2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">
                <v:imagedata r:id="rId47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3416040</wp:posOffset>
                </wp:positionH>
                <wp:positionV relativeFrom="paragraph">
                  <wp:posOffset>98562</wp:posOffset>
                </wp:positionV>
                <wp:extent cx="106200" cy="8280"/>
                <wp:effectExtent l="38100" t="38100" r="27305" b="29845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062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2DF5C" id="Ink 474" o:spid="_x0000_s1026" type="#_x0000_t75" style="position:absolute;margin-left:268.85pt;margin-top:7.7pt;width:8.55pt;height:.9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">
                <v:imagedata r:id="rId47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3413520</wp:posOffset>
                </wp:positionH>
                <wp:positionV relativeFrom="paragraph">
                  <wp:posOffset>53202</wp:posOffset>
                </wp:positionV>
                <wp:extent cx="85680" cy="3960"/>
                <wp:effectExtent l="38100" t="38100" r="29210" b="3429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856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2A8D9" id="Ink 473" o:spid="_x0000_s1026" type="#_x0000_t75" style="position:absolute;margin-left:268.65pt;margin-top:4.05pt;width:6.95pt;height:.6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">
                <v:imagedata r:id="rId47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3157920</wp:posOffset>
                </wp:positionH>
                <wp:positionV relativeFrom="paragraph">
                  <wp:posOffset>154722</wp:posOffset>
                </wp:positionV>
                <wp:extent cx="11880" cy="10800"/>
                <wp:effectExtent l="38100" t="38100" r="26670" b="2730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118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1FA7F" id="Ink 472" o:spid="_x0000_s1026" type="#_x0000_t75" style="position:absolute;margin-left:248.45pt;margin-top:12.1pt;width:1.2pt;height:1.1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">
                <v:imagedata r:id="rId47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3129840</wp:posOffset>
                </wp:positionH>
                <wp:positionV relativeFrom="paragraph">
                  <wp:posOffset>-45798</wp:posOffset>
                </wp:positionV>
                <wp:extent cx="26280" cy="122040"/>
                <wp:effectExtent l="38100" t="38100" r="31115" b="30480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2628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1E732" id="Ink 471" o:spid="_x0000_s1026" type="#_x0000_t75" style="position:absolute;margin-left:246.35pt;margin-top:-3.75pt;width:2.2pt;height:9.8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">
                <v:imagedata r:id="rId47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2989080</wp:posOffset>
                </wp:positionH>
                <wp:positionV relativeFrom="paragraph">
                  <wp:posOffset>-31398</wp:posOffset>
                </wp:positionV>
                <wp:extent cx="136080" cy="186120"/>
                <wp:effectExtent l="38100" t="38100" r="16510" b="4254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13608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71AB9" id="Ink 470" o:spid="_x0000_s1026" type="#_x0000_t75" style="position:absolute;margin-left:235.15pt;margin-top:-2.65pt;width:11.1pt;height:15.0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">
                <v:imagedata r:id="rId48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2803320</wp:posOffset>
                </wp:positionH>
                <wp:positionV relativeFrom="paragraph">
                  <wp:posOffset>149322</wp:posOffset>
                </wp:positionV>
                <wp:extent cx="93960" cy="9000"/>
                <wp:effectExtent l="38100" t="38100" r="40005" b="2921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939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53D96" id="Ink 469" o:spid="_x0000_s1026" type="#_x0000_t75" style="position:absolute;margin-left:220.6pt;margin-top:11.65pt;width:7.6pt;height:.9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">
                <v:imagedata r:id="rId48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2789640</wp:posOffset>
                </wp:positionH>
                <wp:positionV relativeFrom="paragraph">
                  <wp:posOffset>101442</wp:posOffset>
                </wp:positionV>
                <wp:extent cx="96840" cy="8280"/>
                <wp:effectExtent l="38100" t="38100" r="36830" b="2984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968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6725C" id="Ink 468" o:spid="_x0000_s1026" type="#_x0000_t75" style="position:absolute;margin-left:219.55pt;margin-top:7.85pt;width:7.85pt;height:.9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">
                <v:imagedata r:id="rId48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2401920</wp:posOffset>
                </wp:positionH>
                <wp:positionV relativeFrom="paragraph">
                  <wp:posOffset>154362</wp:posOffset>
                </wp:positionV>
                <wp:extent cx="297000" cy="25560"/>
                <wp:effectExtent l="38100" t="38100" r="27305" b="3175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2970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216DF" id="Ink 466" o:spid="_x0000_s1026" type="#_x0000_t75" style="position:absolute;margin-left:189.05pt;margin-top:11.95pt;width:23.6pt;height:2.3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">
                <v:imagedata r:id="rId48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2592000</wp:posOffset>
                </wp:positionH>
                <wp:positionV relativeFrom="paragraph">
                  <wp:posOffset>39882</wp:posOffset>
                </wp:positionV>
                <wp:extent cx="19800" cy="18720"/>
                <wp:effectExtent l="38100" t="38100" r="37465" b="38735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198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DED92" id="Ink 465" o:spid="_x0000_s1026" type="#_x0000_t75" style="position:absolute;margin-left:203.95pt;margin-top:3pt;width:1.75pt;height:1.6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">
                <v:imagedata r:id="rId488" o:title=""/>
              </v:shape>
            </w:pict>
          </mc:Fallback>
        </mc:AlternateContent>
      </w:r>
      <w:r w:rsidR="003F6239">
        <w:rPr>
          <w:rStyle w:val="i-listnumber"/>
        </w:rPr>
        <w:t>B</w:t>
      </w:r>
      <w:r w:rsidR="003F6239">
        <w:tab/>
        <w:t>720</w:t>
      </w:r>
    </w:p>
    <w:p w:rsidR="003F6239" w:rsidRDefault="006F62AE" w:rsidP="003F6239">
      <w:pPr>
        <w:pStyle w:val="NLLL2COL"/>
      </w:pP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2476080</wp:posOffset>
                </wp:positionH>
                <wp:positionV relativeFrom="paragraph">
                  <wp:posOffset>-17328</wp:posOffset>
                </wp:positionV>
                <wp:extent cx="88560" cy="176040"/>
                <wp:effectExtent l="19050" t="38100" r="45085" b="3365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885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DAF8C" id="Ink 467" o:spid="_x0000_s1026" type="#_x0000_t75" style="position:absolute;margin-left:194.85pt;margin-top:-1.5pt;width:7.3pt;height:14.0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">
                <v:imagedata r:id="rId490" o:title=""/>
              </v:shape>
            </w:pict>
          </mc:Fallback>
        </mc:AlternateContent>
      </w:r>
      <w:r w:rsidR="003F6239">
        <w:rPr>
          <w:rStyle w:val="i-listnumber"/>
        </w:rPr>
        <w:t>C</w:t>
      </w:r>
      <w:r w:rsidR="003F6239">
        <w:tab/>
        <w:t>360</w:t>
      </w:r>
    </w:p>
    <w:p w:rsidR="003F6239" w:rsidRDefault="003F6239" w:rsidP="003F6239">
      <w:pPr>
        <w:pStyle w:val="NLLL2COL"/>
      </w:pPr>
      <w:r>
        <w:rPr>
          <w:rStyle w:val="i-listnumber"/>
        </w:rPr>
        <w:t>D</w:t>
      </w:r>
      <w:r>
        <w:tab/>
        <w:t>60</w:t>
      </w:r>
    </w:p>
    <w:p w:rsidR="003F6239" w:rsidRDefault="003F6239" w:rsidP="003F6239">
      <w:pPr>
        <w:pStyle w:val="NLLL2COL"/>
      </w:pPr>
      <w:r>
        <w:rPr>
          <w:rStyle w:val="i-listnumber"/>
        </w:rPr>
        <w:t>E</w:t>
      </w:r>
      <w:r>
        <w:tab/>
        <w:t>1440</w:t>
      </w:r>
    </w:p>
    <w:p w:rsidR="003F6239" w:rsidRDefault="003F6239" w:rsidP="003F6239">
      <w:pPr>
        <w:pStyle w:val="NLLL2COL"/>
      </w:pPr>
    </w:p>
    <w:p w:rsidR="003F6239" w:rsidRDefault="003F6239" w:rsidP="003F6239">
      <w:pPr>
        <w:pStyle w:val="NLLL2COL"/>
        <w:jc w:val="right"/>
        <w:rPr>
          <w:rStyle w:val="i-listnumber"/>
        </w:rPr>
      </w:pPr>
      <w:r>
        <w:tab/>
      </w:r>
      <w:r>
        <w:rPr>
          <w:rStyle w:val="i-listnumber"/>
        </w:rPr>
        <w:t>[1 mark]</w:t>
      </w:r>
    </w:p>
    <w:p w:rsidR="003F6239" w:rsidRDefault="003F6239" w:rsidP="003F6239">
      <w:pPr>
        <w:pStyle w:val="H2"/>
        <w:spacing w:after="0"/>
        <w:jc w:val="center"/>
      </w:pPr>
      <w:r>
        <w:t>Part B</w:t>
      </w:r>
    </w:p>
    <w:p w:rsidR="003F6239" w:rsidRDefault="00A04DDC" w:rsidP="003F6239">
      <w:pPr>
        <w:pStyle w:val="PARAcenter"/>
      </w:pPr>
      <w:r>
        <w:t>8</w:t>
      </w:r>
      <w:r w:rsidR="003F6239">
        <w:t xml:space="preserve"> short answer questions </w:t>
      </w:r>
    </w:p>
    <w:p w:rsidR="003F6239" w:rsidRDefault="0090783C" w:rsidP="003F6239">
      <w:pPr>
        <w:pStyle w:val="PARAcenter"/>
      </w:pPr>
      <w:r>
        <w:t>24</w:t>
      </w:r>
      <w:r w:rsidR="003F6239">
        <w:t xml:space="preserve"> marks</w:t>
      </w:r>
    </w:p>
    <w:p w:rsidR="003F6239" w:rsidRDefault="003F6239" w:rsidP="003F6239">
      <w:pPr>
        <w:pStyle w:val="PARAcenter"/>
      </w:pPr>
      <w:r>
        <w:t>Show your working where appropriate.</w:t>
      </w:r>
    </w:p>
    <w:p w:rsidR="003F6239" w:rsidRDefault="00E117AE" w:rsidP="003F6239">
      <w:pPr>
        <w:pStyle w:val="NL"/>
        <w:tabs>
          <w:tab w:val="clear" w:pos="120"/>
          <w:tab w:val="left" w:pos="709"/>
        </w:tabs>
      </w:pPr>
      <w:r>
        <w:rPr>
          <w:rStyle w:val="NLLLNUM"/>
        </w:rPr>
        <w:t>9</w:t>
      </w:r>
      <w:r w:rsidR="003F6239" w:rsidRPr="00AB06C8">
        <w:rPr>
          <w:rStyle w:val="NLLLNUM"/>
        </w:rPr>
        <w:tab/>
        <w:t>a</w:t>
      </w:r>
      <w:r w:rsidR="003F6239">
        <w:tab/>
      </w:r>
      <w:r w:rsidR="007F05E3">
        <w:t>Write the co</w:t>
      </w:r>
      <w:r w:rsidR="003F6239">
        <w:t>nverse of the statement:</w:t>
      </w:r>
    </w:p>
    <w:p w:rsidR="003F6239" w:rsidRDefault="003F6239" w:rsidP="003F6239">
      <w:pPr>
        <w:pStyle w:val="NLLL2COL"/>
        <w:tabs>
          <w:tab w:val="clear" w:pos="400"/>
          <w:tab w:val="left" w:pos="426"/>
        </w:tabs>
      </w:pPr>
      <w:r>
        <w:t>If you are a bilby then you are endangered.</w:t>
      </w:r>
    </w:p>
    <w:p w:rsidR="003F6239" w:rsidRDefault="0090783C" w:rsidP="003F6239">
      <w:pPr>
        <w:pStyle w:val="NLLL2COL"/>
        <w:rPr>
          <w:rStyle w:val="i-notetoDTOcharacter"/>
          <w:rFonts w:ascii="MinionPro-Regular" w:hAnsi="MinionPro-Regular" w:cs="MinionPro-Regular"/>
          <w:b w:val="0"/>
          <w:bCs w:val="0"/>
          <w:outline/>
          <w14:textOutline w14:w="9525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>
                <wp:simplePos x="0" y="0"/>
                <wp:positionH relativeFrom="column">
                  <wp:posOffset>5836046</wp:posOffset>
                </wp:positionH>
                <wp:positionV relativeFrom="paragraph">
                  <wp:posOffset>100717</wp:posOffset>
                </wp:positionV>
                <wp:extent cx="163440" cy="220320"/>
                <wp:effectExtent l="38100" t="57150" r="65405" b="6604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16344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E5967" id="Ink 2" o:spid="_x0000_s1026" type="#_x0000_t75" style="position:absolute;margin-left:458.15pt;margin-top:6.55pt;width:14.9pt;height:20.25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">
                <v:imagedata r:id="rId492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5151240</wp:posOffset>
                </wp:positionH>
                <wp:positionV relativeFrom="paragraph">
                  <wp:posOffset>154685</wp:posOffset>
                </wp:positionV>
                <wp:extent cx="76680" cy="150120"/>
                <wp:effectExtent l="38100" t="38100" r="38100" b="4064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7668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868E2" id="Ink 509" o:spid="_x0000_s1026" type="#_x0000_t75" style="position:absolute;margin-left:405.5pt;margin-top:12.1pt;width:6.35pt;height:12.1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">
                <v:imagedata r:id="rId494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4995000</wp:posOffset>
                </wp:positionH>
                <wp:positionV relativeFrom="paragraph">
                  <wp:posOffset>142805</wp:posOffset>
                </wp:positionV>
                <wp:extent cx="25200" cy="12240"/>
                <wp:effectExtent l="38100" t="38100" r="32385" b="2603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252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DA962" id="Ink 508" o:spid="_x0000_s1026" type="#_x0000_t75" style="position:absolute;margin-left:393.15pt;margin-top:11.1pt;width:2.2pt;height:1.1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">
                <v:imagedata r:id="rId496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5091480</wp:posOffset>
                </wp:positionH>
                <wp:positionV relativeFrom="paragraph">
                  <wp:posOffset>131285</wp:posOffset>
                </wp:positionV>
                <wp:extent cx="43560" cy="167040"/>
                <wp:effectExtent l="38100" t="19050" r="33020" b="4254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4356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41476" id="Ink 507" o:spid="_x0000_s1026" type="#_x0000_t75" style="position:absolute;margin-left:400.75pt;margin-top:10.3pt;width:3.75pt;height:13.3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">
                <v:imagedata r:id="rId498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4991760</wp:posOffset>
                </wp:positionH>
                <wp:positionV relativeFrom="paragraph">
                  <wp:posOffset>251165</wp:posOffset>
                </wp:positionV>
                <wp:extent cx="108000" cy="50760"/>
                <wp:effectExtent l="38100" t="38100" r="6350" b="2603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10800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9CFD6" id="Ink 506" o:spid="_x0000_s1026" type="#_x0000_t75" style="position:absolute;margin-left:393pt;margin-top:19.65pt;width:8.55pt;height:4.4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">
                <v:imagedata r:id="rId500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4834800</wp:posOffset>
                </wp:positionH>
                <wp:positionV relativeFrom="paragraph">
                  <wp:posOffset>103205</wp:posOffset>
                </wp:positionV>
                <wp:extent cx="112680" cy="200520"/>
                <wp:effectExtent l="19050" t="38100" r="20955" b="2857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11268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786B6" id="Ink 505" o:spid="_x0000_s1026" type="#_x0000_t75" style="position:absolute;margin-left:380.55pt;margin-top:8.05pt;width:9.25pt;height:16.1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">
                <v:imagedata r:id="rId502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4489200</wp:posOffset>
                </wp:positionH>
                <wp:positionV relativeFrom="paragraph">
                  <wp:posOffset>237485</wp:posOffset>
                </wp:positionV>
                <wp:extent cx="186840" cy="80640"/>
                <wp:effectExtent l="38100" t="38100" r="41910" b="3429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1868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451D2" id="Ink 504" o:spid="_x0000_s1026" type="#_x0000_t75" style="position:absolute;margin-left:353.35pt;margin-top:18.55pt;width:14.9pt;height:6.7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">
                <v:imagedata r:id="rId504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4008960</wp:posOffset>
                </wp:positionH>
                <wp:positionV relativeFrom="paragraph">
                  <wp:posOffset>223805</wp:posOffset>
                </wp:positionV>
                <wp:extent cx="324720" cy="101160"/>
                <wp:effectExtent l="38100" t="38100" r="37465" b="3238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32472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9ACD5" id="Ink 503" o:spid="_x0000_s1026" type="#_x0000_t75" style="position:absolute;margin-left:315.45pt;margin-top:17.45pt;width:25.8pt;height:8.3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">
                <v:imagedata r:id="rId506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3730320</wp:posOffset>
                </wp:positionH>
                <wp:positionV relativeFrom="paragraph">
                  <wp:posOffset>258365</wp:posOffset>
                </wp:positionV>
                <wp:extent cx="130320" cy="59400"/>
                <wp:effectExtent l="19050" t="38100" r="41275" b="3619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3032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53C9F" id="Ink 502" o:spid="_x0000_s1026" type="#_x0000_t75" style="position:absolute;margin-left:293.65pt;margin-top:20.2pt;width:10.4pt;height:5.0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">
                <v:imagedata r:id="rId508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3590640</wp:posOffset>
                </wp:positionH>
                <wp:positionV relativeFrom="paragraph">
                  <wp:posOffset>254405</wp:posOffset>
                </wp:positionV>
                <wp:extent cx="84600" cy="60120"/>
                <wp:effectExtent l="19050" t="38100" r="29845" b="3556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8460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5AE37" id="Ink 501" o:spid="_x0000_s1026" type="#_x0000_t75" style="position:absolute;margin-left:282.6pt;margin-top:19.9pt;width:6.95pt;height:5.0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">
                <v:imagedata r:id="rId510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3180240</wp:posOffset>
                </wp:positionH>
                <wp:positionV relativeFrom="paragraph">
                  <wp:posOffset>237485</wp:posOffset>
                </wp:positionV>
                <wp:extent cx="117000" cy="79560"/>
                <wp:effectExtent l="38100" t="38100" r="35560" b="34925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1170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FF8FD" id="Ink 499" o:spid="_x0000_s1026" type="#_x0000_t75" style="position:absolute;margin-left:250.3pt;margin-top:18.55pt;width:9.4pt;height:6.6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">
                <v:imagedata r:id="rId512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3062880</wp:posOffset>
                </wp:positionH>
                <wp:positionV relativeFrom="paragraph">
                  <wp:posOffset>257285</wp:posOffset>
                </wp:positionV>
                <wp:extent cx="103320" cy="59400"/>
                <wp:effectExtent l="38100" t="38100" r="30480" b="36195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10332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22357" id="Ink 498" o:spid="_x0000_s1026" type="#_x0000_t75" style="position:absolute;margin-left:241.1pt;margin-top:20.1pt;width:8.25pt;height:5.0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">
                <v:imagedata r:id="rId514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2941560</wp:posOffset>
                </wp:positionH>
                <wp:positionV relativeFrom="paragraph">
                  <wp:posOffset>182765</wp:posOffset>
                </wp:positionV>
                <wp:extent cx="85320" cy="142560"/>
                <wp:effectExtent l="38100" t="38100" r="29210" b="29210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853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F21D9" id="Ink 497" o:spid="_x0000_s1026" type="#_x0000_t75" style="position:absolute;margin-left:231.45pt;margin-top:14.35pt;width:6.9pt;height:11.4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">
                <v:imagedata r:id="rId516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2810520</wp:posOffset>
                </wp:positionH>
                <wp:positionV relativeFrom="paragraph">
                  <wp:posOffset>231005</wp:posOffset>
                </wp:positionV>
                <wp:extent cx="155520" cy="33480"/>
                <wp:effectExtent l="38100" t="38100" r="35560" b="2413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1555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FF558" id="Ink 496" o:spid="_x0000_s1026" type="#_x0000_t75" style="position:absolute;margin-left:221.2pt;margin-top:18.15pt;width:12.4pt;height:2.8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">
                <v:imagedata r:id="rId518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2868480</wp:posOffset>
                </wp:positionH>
                <wp:positionV relativeFrom="paragraph">
                  <wp:posOffset>174845</wp:posOffset>
                </wp:positionV>
                <wp:extent cx="25920" cy="164520"/>
                <wp:effectExtent l="38100" t="38100" r="31750" b="2603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259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A24E4" id="Ink 495" o:spid="_x0000_s1026" type="#_x0000_t75" style="position:absolute;margin-left:225.8pt;margin-top:13.65pt;width:2.25pt;height:13.2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">
                <v:imagedata r:id="rId520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2509920</wp:posOffset>
                </wp:positionH>
                <wp:positionV relativeFrom="paragraph">
                  <wp:posOffset>202565</wp:posOffset>
                </wp:positionV>
                <wp:extent cx="112320" cy="141120"/>
                <wp:effectExtent l="38100" t="38100" r="40640" b="3048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1123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3FCC3" id="Ink 494" o:spid="_x0000_s1026" type="#_x0000_t75" style="position:absolute;margin-left:197.45pt;margin-top:15.8pt;width:9.2pt;height:11.3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">
                <v:imagedata r:id="rId522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2400120</wp:posOffset>
                </wp:positionH>
                <wp:positionV relativeFrom="paragraph">
                  <wp:posOffset>276725</wp:posOffset>
                </wp:positionV>
                <wp:extent cx="90000" cy="59040"/>
                <wp:effectExtent l="19050" t="38100" r="43815" b="3683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9000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4DF52" id="Ink 493" o:spid="_x0000_s1026" type="#_x0000_t75" style="position:absolute;margin-left:188.8pt;margin-top:21.65pt;width:7.35pt;height:5.0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">
                <v:imagedata r:id="rId524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2320560</wp:posOffset>
                </wp:positionH>
                <wp:positionV relativeFrom="paragraph">
                  <wp:posOffset>250085</wp:posOffset>
                </wp:positionV>
                <wp:extent cx="55800" cy="84960"/>
                <wp:effectExtent l="38100" t="38100" r="20955" b="2984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558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D06EE" id="Ink 492" o:spid="_x0000_s1026" type="#_x0000_t75" style="position:absolute;margin-left:182.55pt;margin-top:19.65pt;width:4.65pt;height:6.9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">
                <v:imagedata r:id="rId526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1785960</wp:posOffset>
                </wp:positionH>
                <wp:positionV relativeFrom="paragraph">
                  <wp:posOffset>272405</wp:posOffset>
                </wp:positionV>
                <wp:extent cx="237600" cy="69120"/>
                <wp:effectExtent l="38100" t="38100" r="10160" b="2667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23760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21B9F" id="Ink 489" o:spid="_x0000_s1026" type="#_x0000_t75" style="position:absolute;margin-left:140.5pt;margin-top:21.3pt;width:18.95pt;height:5.8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">
                <v:imagedata r:id="rId528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1648800</wp:posOffset>
                </wp:positionH>
                <wp:positionV relativeFrom="paragraph">
                  <wp:posOffset>196805</wp:posOffset>
                </wp:positionV>
                <wp:extent cx="113400" cy="151560"/>
                <wp:effectExtent l="38100" t="38100" r="39370" b="3937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11340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345EC" id="Ink 488" o:spid="_x0000_s1026" type="#_x0000_t75" style="position:absolute;margin-left:129.7pt;margin-top:15.35pt;width:9.2pt;height:12.3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">
                <v:imagedata r:id="rId530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1413720</wp:posOffset>
                </wp:positionH>
                <wp:positionV relativeFrom="paragraph">
                  <wp:posOffset>259085</wp:posOffset>
                </wp:positionV>
                <wp:extent cx="218520" cy="72720"/>
                <wp:effectExtent l="38100" t="38100" r="29210" b="41910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2185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75B96" id="Ink 487" o:spid="_x0000_s1026" type="#_x0000_t75" style="position:absolute;margin-left:111.2pt;margin-top:20.25pt;width:17.4pt;height:6.0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">
                <v:imagedata r:id="rId532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1134000</wp:posOffset>
                </wp:positionH>
                <wp:positionV relativeFrom="paragraph">
                  <wp:posOffset>247565</wp:posOffset>
                </wp:positionV>
                <wp:extent cx="148680" cy="74520"/>
                <wp:effectExtent l="38100" t="38100" r="41910" b="4000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14868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9B86F" id="Ink 486" o:spid="_x0000_s1026" type="#_x0000_t75" style="position:absolute;margin-left:89.15pt;margin-top:19.35pt;width:11.9pt;height:6.2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">
                <v:imagedata r:id="rId534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979920</wp:posOffset>
                </wp:positionH>
                <wp:positionV relativeFrom="paragraph">
                  <wp:posOffset>249365</wp:posOffset>
                </wp:positionV>
                <wp:extent cx="136440" cy="75960"/>
                <wp:effectExtent l="38100" t="38100" r="16510" b="3873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364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56531" id="Ink 485" o:spid="_x0000_s1026" type="#_x0000_t75" style="position:absolute;margin-left:76.95pt;margin-top:19.5pt;width:11pt;height:6.4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">
                <v:imagedata r:id="rId536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772560</wp:posOffset>
                </wp:positionH>
                <wp:positionV relativeFrom="paragraph">
                  <wp:posOffset>259085</wp:posOffset>
                </wp:positionV>
                <wp:extent cx="69840" cy="69480"/>
                <wp:effectExtent l="38100" t="38100" r="26035" b="26035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6984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BCF13" id="Ink 484" o:spid="_x0000_s1026" type="#_x0000_t75" style="position:absolute;margin-left:60.7pt;margin-top:20.3pt;width:5.8pt;height:5.7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">
                <v:imagedata r:id="rId538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664920</wp:posOffset>
                </wp:positionH>
                <wp:positionV relativeFrom="paragraph">
                  <wp:posOffset>253325</wp:posOffset>
                </wp:positionV>
                <wp:extent cx="71280" cy="69120"/>
                <wp:effectExtent l="38100" t="38100" r="43180" b="2667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7128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44D7F" id="Ink 483" o:spid="_x0000_s1026" type="#_x0000_t75" style="position:absolute;margin-left:52.2pt;margin-top:19.8pt;width:5.95pt;height:5.8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">
                <v:imagedata r:id="rId540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339840</wp:posOffset>
                </wp:positionH>
                <wp:positionV relativeFrom="paragraph">
                  <wp:posOffset>265925</wp:posOffset>
                </wp:positionV>
                <wp:extent cx="86760" cy="13320"/>
                <wp:effectExtent l="38100" t="38100" r="27940" b="2540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867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895B9" id="Ink 481" o:spid="_x0000_s1026" type="#_x0000_t75" style="position:absolute;margin-left:26.6pt;margin-top:20.9pt;width:7.1pt;height:1.3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">
                <v:imagedata r:id="rId542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360720</wp:posOffset>
                </wp:positionH>
                <wp:positionV relativeFrom="paragraph">
                  <wp:posOffset>171245</wp:posOffset>
                </wp:positionV>
                <wp:extent cx="62640" cy="234360"/>
                <wp:effectExtent l="19050" t="38100" r="33020" b="3238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6264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20A68" id="Ink 480" o:spid="_x0000_s1026" type="#_x0000_t75" style="position:absolute;margin-left:28.25pt;margin-top:13.35pt;width:5.25pt;height:18.8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">
                <v:imagedata r:id="rId544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286200</wp:posOffset>
                </wp:positionH>
                <wp:positionV relativeFrom="paragraph">
                  <wp:posOffset>161525</wp:posOffset>
                </wp:positionV>
                <wp:extent cx="21240" cy="164160"/>
                <wp:effectExtent l="38100" t="38100" r="36195" b="2667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2124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92611" id="Ink 479" o:spid="_x0000_s1026" type="#_x0000_t75" style="position:absolute;margin-left:22.4pt;margin-top:12.55pt;width:2pt;height:13.3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">
                <v:imagedata r:id="rId546" o:title=""/>
              </v:shape>
            </w:pict>
          </mc:Fallback>
        </mc:AlternateContent>
      </w:r>
    </w:p>
    <w:p w:rsidR="009B315D" w:rsidRPr="003F6239" w:rsidRDefault="00E33B2A" w:rsidP="003F6239">
      <w:pPr>
        <w:pStyle w:val="NLLL2COL"/>
        <w:rPr>
          <w:rStyle w:val="i-notetoDTOcharacter"/>
          <w:rFonts w:ascii="MinionPro-Regular" w:hAnsi="MinionPro-Regular" w:cs="MinionPro-Regular"/>
          <w:b w:val="0"/>
          <w:bCs w:val="0"/>
          <w:outline/>
          <w14:textOutline w14:w="9525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5482440</wp:posOffset>
                </wp:positionH>
                <wp:positionV relativeFrom="paragraph">
                  <wp:posOffset>-265</wp:posOffset>
                </wp:positionV>
                <wp:extent cx="9000" cy="6480"/>
                <wp:effectExtent l="38100" t="38100" r="29210" b="3175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90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B02E2" id="Ink 511" o:spid="_x0000_s1026" type="#_x0000_t75" style="position:absolute;margin-left:431.65pt;margin-top:-.15pt;width:.95pt;height:.7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">
                <v:imagedata r:id="rId548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5213880</wp:posOffset>
                </wp:positionH>
                <wp:positionV relativeFrom="paragraph">
                  <wp:posOffset>-82705</wp:posOffset>
                </wp:positionV>
                <wp:extent cx="155520" cy="264240"/>
                <wp:effectExtent l="38100" t="38100" r="35560" b="4064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15552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4D531" id="Ink 510" o:spid="_x0000_s1026" type="#_x0000_t75" style="position:absolute;margin-left:410.45pt;margin-top:-6.65pt;width:12.55pt;height:21.1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">
                <v:imagedata r:id="rId550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3441240</wp:posOffset>
                </wp:positionH>
                <wp:positionV relativeFrom="paragraph">
                  <wp:posOffset>-88465</wp:posOffset>
                </wp:positionV>
                <wp:extent cx="128880" cy="209520"/>
                <wp:effectExtent l="19050" t="38100" r="43180" b="3873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12888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AB884" id="Ink 500" o:spid="_x0000_s1026" type="#_x0000_t75" style="position:absolute;margin-left:270.85pt;margin-top:-7.1pt;width:10.5pt;height:16.9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">
                <v:imagedata r:id="rId552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2193840</wp:posOffset>
                </wp:positionH>
                <wp:positionV relativeFrom="paragraph">
                  <wp:posOffset>-20425</wp:posOffset>
                </wp:positionV>
                <wp:extent cx="95400" cy="52560"/>
                <wp:effectExtent l="38100" t="19050" r="38100" b="4318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9540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99A0E" id="Ink 491" o:spid="_x0000_s1026" type="#_x0000_t75" style="position:absolute;margin-left:172.6pt;margin-top:-1.75pt;width:7.7pt;height:4.5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">
                <v:imagedata r:id="rId554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2036880</wp:posOffset>
                </wp:positionH>
                <wp:positionV relativeFrom="paragraph">
                  <wp:posOffset>-35545</wp:posOffset>
                </wp:positionV>
                <wp:extent cx="103320" cy="189360"/>
                <wp:effectExtent l="38100" t="38100" r="30480" b="3937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10332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987D1" id="Ink 490" o:spid="_x0000_s1026" type="#_x0000_t75" style="position:absolute;margin-left:160.35pt;margin-top:-2.95pt;width:8.4pt;height:15.2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">
                <v:imagedata r:id="rId556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534240</wp:posOffset>
                </wp:positionH>
                <wp:positionV relativeFrom="paragraph">
                  <wp:posOffset>-71905</wp:posOffset>
                </wp:positionV>
                <wp:extent cx="96120" cy="194400"/>
                <wp:effectExtent l="38100" t="38100" r="37465" b="3429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9612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0A059" id="Ink 482" o:spid="_x0000_s1026" type="#_x0000_t75" style="position:absolute;margin-left:42pt;margin-top:-5.8pt;width:7.8pt;height:15.6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">
                <v:imagedata r:id="rId558" o:title=""/>
              </v:shape>
            </w:pict>
          </mc:Fallback>
        </mc:AlternateContent>
      </w:r>
    </w:p>
    <w:p w:rsidR="003F6239" w:rsidRDefault="00E33B2A" w:rsidP="003F6239">
      <w:pPr>
        <w:pStyle w:val="NLLL2COL"/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5856120</wp:posOffset>
                </wp:positionH>
                <wp:positionV relativeFrom="paragraph">
                  <wp:posOffset>124505</wp:posOffset>
                </wp:positionV>
                <wp:extent cx="10800" cy="12240"/>
                <wp:effectExtent l="38100" t="38100" r="27305" b="26035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108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121D7" id="Ink 537" o:spid="_x0000_s1026" type="#_x0000_t75" style="position:absolute;margin-left:460.95pt;margin-top:9.65pt;width:1.1pt;height:1.1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">
                <v:imagedata r:id="rId560" o:title=""/>
              </v:shape>
            </w:pict>
          </mc:Fallback>
        </mc:AlternateContent>
      </w:r>
      <w:proofErr w:type="gramStart"/>
      <w:r w:rsidR="003F6239" w:rsidRPr="00AB06C8">
        <w:rPr>
          <w:rStyle w:val="NLLLNUM"/>
        </w:rPr>
        <w:t>b</w:t>
      </w:r>
      <w:proofErr w:type="gramEnd"/>
      <w:r w:rsidR="003F6239" w:rsidRPr="00AB06C8">
        <w:rPr>
          <w:rStyle w:val="NLLLNUM"/>
        </w:rPr>
        <w:tab/>
      </w:r>
      <w:r w:rsidR="003F6239">
        <w:t>Decide whether or not the statements are an equivalence.</w:t>
      </w:r>
      <w:r>
        <w:t xml:space="preserve">  Justify your answer.</w:t>
      </w:r>
    </w:p>
    <w:p w:rsidR="003F6239" w:rsidRDefault="0090783C" w:rsidP="003F6239">
      <w:pPr>
        <w:pStyle w:val="NLLL2COL"/>
        <w:rPr>
          <w:rStyle w:val="i-notetoDTOcharacter"/>
          <w:rFonts w:ascii="MinionPro-Regular" w:hAnsi="MinionPro-Regular" w:cs="MinionPro-Regular"/>
          <w:b w:val="0"/>
          <w:bCs w:val="0"/>
          <w:outline/>
          <w14:textOutline w14:w="9525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>
                <wp:simplePos x="0" y="0"/>
                <wp:positionH relativeFrom="column">
                  <wp:posOffset>1109966</wp:posOffset>
                </wp:positionH>
                <wp:positionV relativeFrom="paragraph">
                  <wp:posOffset>11802</wp:posOffset>
                </wp:positionV>
                <wp:extent cx="177120" cy="183960"/>
                <wp:effectExtent l="38100" t="57150" r="52070" b="6413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1771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BFDB7" id="Ink 3" o:spid="_x0000_s1026" type="#_x0000_t75" style="position:absolute;margin-left:86.05pt;margin-top:-.45pt;width:15.75pt;height:17.35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">
                <v:imagedata r:id="rId562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5882400</wp:posOffset>
                </wp:positionH>
                <wp:positionV relativeFrom="paragraph">
                  <wp:posOffset>17890</wp:posOffset>
                </wp:positionV>
                <wp:extent cx="209880" cy="202320"/>
                <wp:effectExtent l="38100" t="38100" r="38100" b="2667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20988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07199" id="Ink 536" o:spid="_x0000_s1026" type="#_x0000_t75" style="position:absolute;margin-left:463.05pt;margin-top:1.25pt;width:16.75pt;height:16.2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">
                <v:imagedata r:id="rId564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5678640</wp:posOffset>
                </wp:positionH>
                <wp:positionV relativeFrom="paragraph">
                  <wp:posOffset>148930</wp:posOffset>
                </wp:positionV>
                <wp:extent cx="225000" cy="53640"/>
                <wp:effectExtent l="38100" t="38100" r="41910" b="4191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2250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35DCD" id="Ink 535" o:spid="_x0000_s1026" type="#_x0000_t75" style="position:absolute;margin-left:447pt;margin-top:11.65pt;width:17.9pt;height:4.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">
                <v:imagedata r:id="rId566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5523840</wp:posOffset>
                </wp:positionH>
                <wp:positionV relativeFrom="paragraph">
                  <wp:posOffset>154690</wp:posOffset>
                </wp:positionV>
                <wp:extent cx="101520" cy="200160"/>
                <wp:effectExtent l="38100" t="38100" r="32385" b="2857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10152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2F33F" id="Ink 534" o:spid="_x0000_s1026" type="#_x0000_t75" style="position:absolute;margin-left:434.8pt;margin-top:12.05pt;width:8.4pt;height:16.1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">
                <v:imagedata r:id="rId568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5463720</wp:posOffset>
                </wp:positionH>
                <wp:positionV relativeFrom="paragraph">
                  <wp:posOffset>72250</wp:posOffset>
                </wp:positionV>
                <wp:extent cx="25920" cy="18720"/>
                <wp:effectExtent l="38100" t="38100" r="31750" b="3873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259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1884E" id="Ink 533" o:spid="_x0000_s1026" type="#_x0000_t75" style="position:absolute;margin-left:430.05pt;margin-top:5.6pt;width:2.25pt;height:1.6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">
                <v:imagedata r:id="rId570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5378400</wp:posOffset>
                </wp:positionH>
                <wp:positionV relativeFrom="paragraph">
                  <wp:posOffset>142450</wp:posOffset>
                </wp:positionV>
                <wp:extent cx="102600" cy="73800"/>
                <wp:effectExtent l="38100" t="38100" r="31115" b="4064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10260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36383" id="Ink 532" o:spid="_x0000_s1026" type="#_x0000_t75" style="position:absolute;margin-left:423.45pt;margin-top:11.05pt;width:8.2pt;height:6.1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">
                <v:imagedata r:id="rId572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5213160</wp:posOffset>
                </wp:positionH>
                <wp:positionV relativeFrom="paragraph">
                  <wp:posOffset>146410</wp:posOffset>
                </wp:positionV>
                <wp:extent cx="125280" cy="72360"/>
                <wp:effectExtent l="38100" t="38100" r="27305" b="42545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1252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55285" id="Ink 531" o:spid="_x0000_s1026" type="#_x0000_t75" style="position:absolute;margin-left:410.35pt;margin-top:11.35pt;width:10.25pt;height:6.1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">
                <v:imagedata r:id="rId574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4517280</wp:posOffset>
                </wp:positionH>
                <wp:positionV relativeFrom="paragraph">
                  <wp:posOffset>99970</wp:posOffset>
                </wp:positionV>
                <wp:extent cx="517320" cy="131400"/>
                <wp:effectExtent l="38100" t="38100" r="35560" b="4064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51732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4266A" id="Ink 529" o:spid="_x0000_s1026" type="#_x0000_t75" style="position:absolute;margin-left:355.6pt;margin-top:7.7pt;width:40.95pt;height:10.7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">
                <v:imagedata r:id="rId576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4605840</wp:posOffset>
                </wp:positionH>
                <wp:positionV relativeFrom="paragraph">
                  <wp:posOffset>73690</wp:posOffset>
                </wp:positionV>
                <wp:extent cx="11160" cy="147960"/>
                <wp:effectExtent l="38100" t="38100" r="27305" b="4254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111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90F5E" id="Ink 528" o:spid="_x0000_s1026" type="#_x0000_t75" style="position:absolute;margin-left:362.55pt;margin-top:5.7pt;width:1.25pt;height:11.9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">
                <v:imagedata r:id="rId578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3750480</wp:posOffset>
                </wp:positionH>
                <wp:positionV relativeFrom="paragraph">
                  <wp:posOffset>149650</wp:posOffset>
                </wp:positionV>
                <wp:extent cx="631800" cy="88560"/>
                <wp:effectExtent l="38100" t="38100" r="35560" b="2603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6318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AC0E3" id="Ink 527" o:spid="_x0000_s1026" type="#_x0000_t75" style="position:absolute;margin-left:295.1pt;margin-top:11.65pt;width:50.05pt;height:7.3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">
                <v:imagedata r:id="rId580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3585600</wp:posOffset>
                </wp:positionH>
                <wp:positionV relativeFrom="paragraph">
                  <wp:posOffset>164410</wp:posOffset>
                </wp:positionV>
                <wp:extent cx="134280" cy="57960"/>
                <wp:effectExtent l="38100" t="38100" r="37465" b="37465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13428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B86B6" id="Ink 526" o:spid="_x0000_s1026" type="#_x0000_t75" style="position:absolute;margin-left:282.15pt;margin-top:12.75pt;width:10.8pt;height:4.9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">
                <v:imagedata r:id="rId582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3422160</wp:posOffset>
                </wp:positionH>
                <wp:positionV relativeFrom="paragraph">
                  <wp:posOffset>164770</wp:posOffset>
                </wp:positionV>
                <wp:extent cx="106560" cy="62280"/>
                <wp:effectExtent l="38100" t="38100" r="27305" b="3302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1065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58EC9" id="Ink 525" o:spid="_x0000_s1026" type="#_x0000_t75" style="position:absolute;margin-left:269.25pt;margin-top:12.75pt;width:8.65pt;height:5.3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">
                <v:imagedata r:id="rId584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3280680</wp:posOffset>
                </wp:positionH>
                <wp:positionV relativeFrom="paragraph">
                  <wp:posOffset>85570</wp:posOffset>
                </wp:positionV>
                <wp:extent cx="102240" cy="142200"/>
                <wp:effectExtent l="38100" t="38100" r="31115" b="2984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10224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37902" id="Ink 524" o:spid="_x0000_s1026" type="#_x0000_t75" style="position:absolute;margin-left:258.1pt;margin-top:6.55pt;width:8.45pt;height:11.6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">
                <v:imagedata r:id="rId586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2865600</wp:posOffset>
                </wp:positionH>
                <wp:positionV relativeFrom="paragraph">
                  <wp:posOffset>108970</wp:posOffset>
                </wp:positionV>
                <wp:extent cx="138240" cy="139320"/>
                <wp:effectExtent l="38100" t="38100" r="14605" b="32385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1382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E5810" id="Ink 521" o:spid="_x0000_s1026" type="#_x0000_t75" style="position:absolute;margin-left:225.5pt;margin-top:8.45pt;width:11.15pt;height:11.3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">
                <v:imagedata r:id="rId588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2553120</wp:posOffset>
                </wp:positionH>
                <wp:positionV relativeFrom="paragraph">
                  <wp:posOffset>159370</wp:posOffset>
                </wp:positionV>
                <wp:extent cx="305280" cy="69480"/>
                <wp:effectExtent l="38100" t="38100" r="0" b="4508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3052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A1EA9" id="Ink 520" o:spid="_x0000_s1026" type="#_x0000_t75" style="position:absolute;margin-left:200.95pt;margin-top:12.35pt;width:24.35pt;height:5.8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">
                <v:imagedata r:id="rId590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1933560</wp:posOffset>
                </wp:positionH>
                <wp:positionV relativeFrom="paragraph">
                  <wp:posOffset>165490</wp:posOffset>
                </wp:positionV>
                <wp:extent cx="447120" cy="93960"/>
                <wp:effectExtent l="38100" t="38100" r="0" b="4000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4471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8264D" id="Ink 519" o:spid="_x0000_s1026" type="#_x0000_t75" style="position:absolute;margin-left:152.1pt;margin-top:12.85pt;width:35.4pt;height:7.8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">
                <v:imagedata r:id="rId592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1427040</wp:posOffset>
                </wp:positionH>
                <wp:positionV relativeFrom="paragraph">
                  <wp:posOffset>134890</wp:posOffset>
                </wp:positionV>
                <wp:extent cx="352080" cy="285840"/>
                <wp:effectExtent l="38100" t="38100" r="29210" b="3810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35208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2E808" id="Ink 518" o:spid="_x0000_s1026" type="#_x0000_t75" style="position:absolute;margin-left:112.2pt;margin-top:10.5pt;width:28.1pt;height:22.8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">
                <v:imagedata r:id="rId594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1289520</wp:posOffset>
                </wp:positionH>
                <wp:positionV relativeFrom="paragraph">
                  <wp:posOffset>176650</wp:posOffset>
                </wp:positionV>
                <wp:extent cx="155520" cy="29520"/>
                <wp:effectExtent l="38100" t="38100" r="35560" b="2794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555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882BC" id="Ink 517" o:spid="_x0000_s1026" type="#_x0000_t75" style="position:absolute;margin-left:101.4pt;margin-top:13.85pt;width:12.45pt;height:2.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">
                <v:imagedata r:id="rId596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1357920</wp:posOffset>
                </wp:positionH>
                <wp:positionV relativeFrom="paragraph">
                  <wp:posOffset>134890</wp:posOffset>
                </wp:positionV>
                <wp:extent cx="29880" cy="127440"/>
                <wp:effectExtent l="38100" t="19050" r="27305" b="4445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298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7BBE8" id="Ink 516" o:spid="_x0000_s1026" type="#_x0000_t75" style="position:absolute;margin-left:106.7pt;margin-top:10.45pt;width:2.75pt;height:10.4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">
                <v:imagedata r:id="rId598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1015920</wp:posOffset>
                </wp:positionH>
                <wp:positionV relativeFrom="paragraph">
                  <wp:posOffset>212650</wp:posOffset>
                </wp:positionV>
                <wp:extent cx="94680" cy="57960"/>
                <wp:effectExtent l="38100" t="38100" r="38735" b="3746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9468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0B596" id="Ink 514" o:spid="_x0000_s1026" type="#_x0000_t75" style="position:absolute;margin-left:79.95pt;margin-top:16.55pt;width:7.7pt;height:4.8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">
                <v:imagedata r:id="rId600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827280</wp:posOffset>
                </wp:positionH>
                <wp:positionV relativeFrom="paragraph">
                  <wp:posOffset>148570</wp:posOffset>
                </wp:positionV>
                <wp:extent cx="153720" cy="137160"/>
                <wp:effectExtent l="38100" t="38100" r="36830" b="3429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1537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250FA" id="Ink 513" o:spid="_x0000_s1026" type="#_x0000_t75" style="position:absolute;margin-left:65pt;margin-top:11.5pt;width:12.45pt;height:11.1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">
                <v:imagedata r:id="rId602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855720</wp:posOffset>
                </wp:positionH>
                <wp:positionV relativeFrom="paragraph">
                  <wp:posOffset>182050</wp:posOffset>
                </wp:positionV>
                <wp:extent cx="2160" cy="111600"/>
                <wp:effectExtent l="38100" t="38100" r="36195" b="41275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21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F87F9" id="Ink 512" o:spid="_x0000_s1026" type="#_x0000_t75" style="position:absolute;margin-left:67.2pt;margin-top:14.2pt;width:.55pt;height:9.1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">
                <v:imagedata r:id="rId604" o:title=""/>
              </v:shape>
            </w:pict>
          </mc:Fallback>
        </mc:AlternateContent>
      </w:r>
    </w:p>
    <w:p w:rsidR="000B359F" w:rsidRPr="003F6239" w:rsidRDefault="0090783C" w:rsidP="003F6239">
      <w:pPr>
        <w:pStyle w:val="NLLL2COL"/>
        <w:rPr>
          <w:rStyle w:val="i-notetoDTOcharacter"/>
          <w:rFonts w:ascii="MinionPro-Regular" w:hAnsi="MinionPro-Regular" w:cs="MinionPro-Regular"/>
          <w:b w:val="0"/>
          <w:bCs w:val="0"/>
          <w:outline/>
          <w14:textOutline w14:w="9525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>
                <wp:simplePos x="0" y="0"/>
                <wp:positionH relativeFrom="column">
                  <wp:posOffset>5096606</wp:posOffset>
                </wp:positionH>
                <wp:positionV relativeFrom="paragraph">
                  <wp:posOffset>201372</wp:posOffset>
                </wp:positionV>
                <wp:extent cx="195120" cy="213120"/>
                <wp:effectExtent l="57150" t="38100" r="52705" b="5397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19512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9A78E" id="Ink 4" o:spid="_x0000_s1026" type="#_x0000_t75" style="position:absolute;margin-left:399.95pt;margin-top:15.65pt;width:16.9pt;height:18.45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">
                <v:imagedata r:id="rId606" o:title=""/>
              </v:shape>
            </w:pict>
          </mc:Fallback>
        </mc:AlternateContent>
      </w:r>
      <w:r w:rsidR="00CE2971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74464" behindDoc="0" locked="0" layoutInCell="1" allowOverlap="1">
                <wp:simplePos x="0" y="0"/>
                <wp:positionH relativeFrom="column">
                  <wp:posOffset>5671996</wp:posOffset>
                </wp:positionH>
                <wp:positionV relativeFrom="paragraph">
                  <wp:posOffset>154087</wp:posOffset>
                </wp:positionV>
                <wp:extent cx="221760" cy="123840"/>
                <wp:effectExtent l="38100" t="38100" r="26035" b="28575"/>
                <wp:wrapNone/>
                <wp:docPr id="2058" name="Ink 2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2217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750C6" id="Ink 2058" o:spid="_x0000_s1026" type="#_x0000_t75" style="position:absolute;margin-left:446.4pt;margin-top:11.95pt;width:17.75pt;height:10.15pt;z-index:2533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">
                <v:imagedata r:id="rId608" o:title=""/>
              </v:shape>
            </w:pict>
          </mc:Fallback>
        </mc:AlternateContent>
      </w:r>
      <w:r w:rsidR="00CE2971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>
                <wp:simplePos x="0" y="0"/>
                <wp:positionH relativeFrom="column">
                  <wp:posOffset>5408836</wp:posOffset>
                </wp:positionH>
                <wp:positionV relativeFrom="paragraph">
                  <wp:posOffset>94687</wp:posOffset>
                </wp:positionV>
                <wp:extent cx="272520" cy="185400"/>
                <wp:effectExtent l="38100" t="38100" r="32385" b="43815"/>
                <wp:wrapNone/>
                <wp:docPr id="2057" name="Ink 2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27252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A82D4" id="Ink 2057" o:spid="_x0000_s1026" type="#_x0000_t75" style="position:absolute;margin-left:425.8pt;margin-top:7.3pt;width:21.55pt;height:15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">
                <v:imagedata r:id="rId610" o:title=""/>
              </v:shape>
            </w:pict>
          </mc:Fallback>
        </mc:AlternateContent>
      </w:r>
      <w:r w:rsidR="00CE2971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72416" behindDoc="0" locked="0" layoutInCell="1" allowOverlap="1">
                <wp:simplePos x="0" y="0"/>
                <wp:positionH relativeFrom="column">
                  <wp:posOffset>5450236</wp:posOffset>
                </wp:positionH>
                <wp:positionV relativeFrom="paragraph">
                  <wp:posOffset>102247</wp:posOffset>
                </wp:positionV>
                <wp:extent cx="28440" cy="170280"/>
                <wp:effectExtent l="38100" t="38100" r="29210" b="39370"/>
                <wp:wrapNone/>
                <wp:docPr id="2056" name="Ink 2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2844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5A17F" id="Ink 2056" o:spid="_x0000_s1026" type="#_x0000_t75" style="position:absolute;margin-left:429pt;margin-top:7.9pt;width:2.65pt;height:13.7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">
                <v:imagedata r:id="rId612" o:title=""/>
              </v:shape>
            </w:pict>
          </mc:Fallback>
        </mc:AlternateContent>
      </w:r>
      <w:r w:rsidR="00CE2971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>
                <wp:simplePos x="0" y="0"/>
                <wp:positionH relativeFrom="column">
                  <wp:posOffset>5277436</wp:posOffset>
                </wp:positionH>
                <wp:positionV relativeFrom="paragraph">
                  <wp:posOffset>109807</wp:posOffset>
                </wp:positionV>
                <wp:extent cx="137160" cy="144720"/>
                <wp:effectExtent l="38100" t="38100" r="15240" b="27305"/>
                <wp:wrapNone/>
                <wp:docPr id="2055" name="Ink 2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1371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52F87" id="Ink 2055" o:spid="_x0000_s1026" type="#_x0000_t75" style="position:absolute;margin-left:415.4pt;margin-top:8.45pt;width:11.15pt;height:11.8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">
                <v:imagedata r:id="rId614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5091120</wp:posOffset>
                </wp:positionH>
                <wp:positionV relativeFrom="paragraph">
                  <wp:posOffset>242093</wp:posOffset>
                </wp:positionV>
                <wp:extent cx="8640" cy="8280"/>
                <wp:effectExtent l="38100" t="38100" r="29845" b="29845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86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65F1F" id="Ink 559" o:spid="_x0000_s1026" type="#_x0000_t75" style="position:absolute;margin-left:400.85pt;margin-top:18.95pt;width:.95pt;height:.9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">
                <v:imagedata r:id="rId616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4935600</wp:posOffset>
                </wp:positionH>
                <wp:positionV relativeFrom="paragraph">
                  <wp:posOffset>90100</wp:posOffset>
                </wp:positionV>
                <wp:extent cx="153720" cy="140400"/>
                <wp:effectExtent l="38100" t="38100" r="0" b="3111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15372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AC5F7" id="Ink 557" o:spid="_x0000_s1026" type="#_x0000_t75" style="position:absolute;margin-left:388.45pt;margin-top:6.95pt;width:12.35pt;height:11.4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">
                <v:imagedata r:id="rId618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4630680</wp:posOffset>
                </wp:positionH>
                <wp:positionV relativeFrom="paragraph">
                  <wp:posOffset>148420</wp:posOffset>
                </wp:positionV>
                <wp:extent cx="307800" cy="91800"/>
                <wp:effectExtent l="38100" t="38100" r="16510" b="4191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3078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AF9A8" id="Ink 556" o:spid="_x0000_s1026" type="#_x0000_t75" style="position:absolute;margin-left:364.4pt;margin-top:11.5pt;width:24.7pt;height:7.7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">
                <v:imagedata r:id="rId620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4286160</wp:posOffset>
                </wp:positionH>
                <wp:positionV relativeFrom="paragraph">
                  <wp:posOffset>72460</wp:posOffset>
                </wp:positionV>
                <wp:extent cx="21240" cy="9000"/>
                <wp:effectExtent l="38100" t="38100" r="36195" b="2921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212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E7111" id="Ink 555" o:spid="_x0000_s1026" type="#_x0000_t75" style="position:absolute;margin-left:337.35pt;margin-top:5.6pt;width:1.85pt;height:.9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">
                <v:imagedata r:id="rId622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4239000</wp:posOffset>
                </wp:positionH>
                <wp:positionV relativeFrom="paragraph">
                  <wp:posOffset>118180</wp:posOffset>
                </wp:positionV>
                <wp:extent cx="164880" cy="100080"/>
                <wp:effectExtent l="38100" t="38100" r="26035" b="33655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1648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DBFFD" id="Ink 554" o:spid="_x0000_s1026" type="#_x0000_t75" style="position:absolute;margin-left:333.65pt;margin-top:9.05pt;width:13.35pt;height:8.3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">
                <v:imagedata r:id="rId624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3765240</wp:posOffset>
                </wp:positionH>
                <wp:positionV relativeFrom="paragraph">
                  <wp:posOffset>124660</wp:posOffset>
                </wp:positionV>
                <wp:extent cx="260280" cy="105120"/>
                <wp:effectExtent l="38100" t="38100" r="6985" b="2857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2602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CE962" id="Ink 553" o:spid="_x0000_s1026" type="#_x0000_t75" style="position:absolute;margin-left:296.35pt;margin-top:9.65pt;width:20.75pt;height:8.7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">
                <v:imagedata r:id="rId626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3557160</wp:posOffset>
                </wp:positionH>
                <wp:positionV relativeFrom="paragraph">
                  <wp:posOffset>127540</wp:posOffset>
                </wp:positionV>
                <wp:extent cx="169920" cy="100800"/>
                <wp:effectExtent l="38100" t="38100" r="20955" b="3302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1699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83F72" id="Ink 552" o:spid="_x0000_s1026" type="#_x0000_t75" style="position:absolute;margin-left:279.9pt;margin-top:9.9pt;width:13.65pt;height:8.3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">
                <v:imagedata r:id="rId628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3416400</wp:posOffset>
                </wp:positionH>
                <wp:positionV relativeFrom="paragraph">
                  <wp:posOffset>114580</wp:posOffset>
                </wp:positionV>
                <wp:extent cx="114840" cy="113400"/>
                <wp:effectExtent l="38100" t="38100" r="38100" b="3937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11484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37C98" id="Ink 551" o:spid="_x0000_s1026" type="#_x0000_t75" style="position:absolute;margin-left:268.85pt;margin-top:8.85pt;width:9.45pt;height:9.3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">
                <v:imagedata r:id="rId630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3254400</wp:posOffset>
                </wp:positionH>
                <wp:positionV relativeFrom="paragraph">
                  <wp:posOffset>136900</wp:posOffset>
                </wp:positionV>
                <wp:extent cx="151560" cy="78840"/>
                <wp:effectExtent l="38100" t="38100" r="39370" b="35560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1515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11CAC" id="Ink 550" o:spid="_x0000_s1026" type="#_x0000_t75" style="position:absolute;margin-left:256.1pt;margin-top:10.65pt;width:12.2pt;height:6.4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">
                <v:imagedata r:id="rId632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3021120</wp:posOffset>
                </wp:positionH>
                <wp:positionV relativeFrom="paragraph">
                  <wp:posOffset>109540</wp:posOffset>
                </wp:positionV>
                <wp:extent cx="187200" cy="111600"/>
                <wp:effectExtent l="38100" t="38100" r="41910" b="4127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1872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9750B" id="Ink 549" o:spid="_x0000_s1026" type="#_x0000_t75" style="position:absolute;margin-left:237.7pt;margin-top:8.5pt;width:15.15pt;height:9.2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">
                <v:imagedata r:id="rId634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2478960</wp:posOffset>
                </wp:positionH>
                <wp:positionV relativeFrom="paragraph">
                  <wp:posOffset>73540</wp:posOffset>
                </wp:positionV>
                <wp:extent cx="358560" cy="144360"/>
                <wp:effectExtent l="19050" t="38100" r="41910" b="4635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3585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F0282" id="Ink 548" o:spid="_x0000_s1026" type="#_x0000_t75" style="position:absolute;margin-left:195.1pt;margin-top:5.65pt;width:28.4pt;height:11.7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">
                <v:imagedata r:id="rId636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2525760</wp:posOffset>
                </wp:positionH>
                <wp:positionV relativeFrom="paragraph">
                  <wp:posOffset>77860</wp:posOffset>
                </wp:positionV>
                <wp:extent cx="27720" cy="141120"/>
                <wp:effectExtent l="38100" t="38100" r="29845" b="3048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277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9269E" id="Ink 547" o:spid="_x0000_s1026" type="#_x0000_t75" style="position:absolute;margin-left:198.75pt;margin-top:6.05pt;width:2.55pt;height:11.4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">
                <v:imagedata r:id="rId638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2141280</wp:posOffset>
                </wp:positionH>
                <wp:positionV relativeFrom="paragraph">
                  <wp:posOffset>155980</wp:posOffset>
                </wp:positionV>
                <wp:extent cx="147600" cy="5760"/>
                <wp:effectExtent l="38100" t="38100" r="24130" b="3238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1476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97A99" id="Ink 546" o:spid="_x0000_s1026" type="#_x0000_t75" style="position:absolute;margin-left:168.45pt;margin-top:12.25pt;width:11.8pt;height:.6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">
                <v:imagedata r:id="rId640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2021040</wp:posOffset>
                </wp:positionH>
                <wp:positionV relativeFrom="paragraph">
                  <wp:posOffset>101620</wp:posOffset>
                </wp:positionV>
                <wp:extent cx="215640" cy="136440"/>
                <wp:effectExtent l="38100" t="38100" r="32385" b="3556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2156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A654F" id="Ink 545" o:spid="_x0000_s1026" type="#_x0000_t75" style="position:absolute;margin-left:159pt;margin-top:7.85pt;width:17.3pt;height:11.1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">
                <v:imagedata r:id="rId642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1843560</wp:posOffset>
                </wp:positionH>
                <wp:positionV relativeFrom="paragraph">
                  <wp:posOffset>90100</wp:posOffset>
                </wp:positionV>
                <wp:extent cx="115920" cy="158040"/>
                <wp:effectExtent l="38100" t="38100" r="36830" b="3302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11592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E7EB7" id="Ink 544" o:spid="_x0000_s1026" type="#_x0000_t75" style="position:absolute;margin-left:145pt;margin-top:7.05pt;width:9.5pt;height:12.7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">
                <v:imagedata r:id="rId644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1377720</wp:posOffset>
                </wp:positionH>
                <wp:positionV relativeFrom="paragraph">
                  <wp:posOffset>158500</wp:posOffset>
                </wp:positionV>
                <wp:extent cx="313920" cy="63000"/>
                <wp:effectExtent l="19050" t="38100" r="10160" b="3238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31392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3CD84" id="Ink 543" o:spid="_x0000_s1026" type="#_x0000_t75" style="position:absolute;margin-left:108.35pt;margin-top:12.3pt;width:24.9pt;height:5.3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">
                <v:imagedata r:id="rId646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1142280</wp:posOffset>
                </wp:positionH>
                <wp:positionV relativeFrom="paragraph">
                  <wp:posOffset>128260</wp:posOffset>
                </wp:positionV>
                <wp:extent cx="209880" cy="88920"/>
                <wp:effectExtent l="38100" t="38100" r="19050" b="2540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2098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52113" id="Ink 542" o:spid="_x0000_s1026" type="#_x0000_t75" style="position:absolute;margin-left:89.85pt;margin-top:10.05pt;width:16.7pt;height:7.2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">
                <v:imagedata r:id="rId648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1176120</wp:posOffset>
                </wp:positionH>
                <wp:positionV relativeFrom="paragraph">
                  <wp:posOffset>59140</wp:posOffset>
                </wp:positionV>
                <wp:extent cx="31680" cy="164160"/>
                <wp:effectExtent l="38100" t="38100" r="26035" b="2667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3168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68BC4" id="Ink 541" o:spid="_x0000_s1026" type="#_x0000_t75" style="position:absolute;margin-left:92.45pt;margin-top:4.55pt;width:2.9pt;height:13.1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">
                <v:imagedata r:id="rId650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861840</wp:posOffset>
                </wp:positionH>
                <wp:positionV relativeFrom="paragraph">
                  <wp:posOffset>87220</wp:posOffset>
                </wp:positionV>
                <wp:extent cx="30960" cy="6120"/>
                <wp:effectExtent l="38100" t="38100" r="26670" b="3238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309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EA47D" id="Ink 540" o:spid="_x0000_s1026" type="#_x0000_t75" style="position:absolute;margin-left:67.7pt;margin-top:6.65pt;width:2.7pt;height:.8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">
                <v:imagedata r:id="rId652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874080</wp:posOffset>
                </wp:positionH>
                <wp:positionV relativeFrom="paragraph">
                  <wp:posOffset>132580</wp:posOffset>
                </wp:positionV>
                <wp:extent cx="97200" cy="98640"/>
                <wp:effectExtent l="19050" t="38100" r="36195" b="3492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972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6FB97" id="Ink 539" o:spid="_x0000_s1026" type="#_x0000_t75" style="position:absolute;margin-left:68.8pt;margin-top:10.25pt;width:7.9pt;height:8.1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">
                <v:imagedata r:id="rId654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840600</wp:posOffset>
                </wp:positionH>
                <wp:positionV relativeFrom="paragraph">
                  <wp:posOffset>154540</wp:posOffset>
                </wp:positionV>
                <wp:extent cx="47880" cy="95040"/>
                <wp:effectExtent l="38100" t="38100" r="28575" b="38735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478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88B04" id="Ink 538" o:spid="_x0000_s1026" type="#_x0000_t75" style="position:absolute;margin-left:66pt;margin-top:11.95pt;width:4pt;height:7.9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">
                <v:imagedata r:id="rId656" o:title=""/>
              </v:shape>
            </w:pict>
          </mc:Fallback>
        </mc:AlternateContent>
      </w:r>
    </w:p>
    <w:p w:rsidR="003F6239" w:rsidRPr="00AB06C8" w:rsidRDefault="00CE2971" w:rsidP="003F6239">
      <w:pPr>
        <w:pStyle w:val="NLLL2COL"/>
        <w:jc w:val="right"/>
        <w:rPr>
          <w:rStyle w:val="NLLLNUM"/>
        </w:rPr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>
                <wp:simplePos x="0" y="0"/>
                <wp:positionH relativeFrom="column">
                  <wp:posOffset>3852556</wp:posOffset>
                </wp:positionH>
                <wp:positionV relativeFrom="paragraph">
                  <wp:posOffset>159337</wp:posOffset>
                </wp:positionV>
                <wp:extent cx="16560" cy="5400"/>
                <wp:effectExtent l="19050" t="38100" r="40640" b="33020"/>
                <wp:wrapNone/>
                <wp:docPr id="2073" name="Ink 2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165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3A10D" id="Ink 2073" o:spid="_x0000_s1026" type="#_x0000_t75" style="position:absolute;margin-left:303.25pt;margin-top:12.35pt;width:1.45pt;height:.7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">
                <v:imagedata r:id="rId65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>
                <wp:simplePos x="0" y="0"/>
                <wp:positionH relativeFrom="column">
                  <wp:posOffset>3628636</wp:posOffset>
                </wp:positionH>
                <wp:positionV relativeFrom="paragraph">
                  <wp:posOffset>3097</wp:posOffset>
                </wp:positionV>
                <wp:extent cx="149400" cy="185760"/>
                <wp:effectExtent l="38100" t="38100" r="22225" b="43180"/>
                <wp:wrapNone/>
                <wp:docPr id="2072" name="Ink 2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14940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CBD90" id="Ink 2072" o:spid="_x0000_s1026" type="#_x0000_t75" style="position:absolute;margin-left:285.5pt;margin-top:.1pt;width:12pt;height:15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">
                <v:imagedata r:id="rId66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>
                <wp:simplePos x="0" y="0"/>
                <wp:positionH relativeFrom="column">
                  <wp:posOffset>3303916</wp:posOffset>
                </wp:positionH>
                <wp:positionV relativeFrom="paragraph">
                  <wp:posOffset>86617</wp:posOffset>
                </wp:positionV>
                <wp:extent cx="364320" cy="110160"/>
                <wp:effectExtent l="38100" t="38100" r="0" b="42545"/>
                <wp:wrapNone/>
                <wp:docPr id="2071" name="Ink 2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36432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84A83" id="Ink 2071" o:spid="_x0000_s1026" type="#_x0000_t75" style="position:absolute;margin-left:260pt;margin-top:6.65pt;width:28.95pt;height:9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">
                <v:imagedata r:id="rId66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>
                <wp:simplePos x="0" y="0"/>
                <wp:positionH relativeFrom="column">
                  <wp:posOffset>3173956</wp:posOffset>
                </wp:positionH>
                <wp:positionV relativeFrom="paragraph">
                  <wp:posOffset>104977</wp:posOffset>
                </wp:positionV>
                <wp:extent cx="102240" cy="207720"/>
                <wp:effectExtent l="38100" t="38100" r="31115" b="40005"/>
                <wp:wrapNone/>
                <wp:docPr id="2070" name="Ink 2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10224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C3F8E" id="Ink 2070" o:spid="_x0000_s1026" type="#_x0000_t75" style="position:absolute;margin-left:249.85pt;margin-top:8.1pt;width:8.15pt;height:16.65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">
                <v:imagedata r:id="rId66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>
                <wp:simplePos x="0" y="0"/>
                <wp:positionH relativeFrom="column">
                  <wp:posOffset>2888116</wp:posOffset>
                </wp:positionH>
                <wp:positionV relativeFrom="paragraph">
                  <wp:posOffset>102457</wp:posOffset>
                </wp:positionV>
                <wp:extent cx="282600" cy="84600"/>
                <wp:effectExtent l="19050" t="38100" r="0" b="29845"/>
                <wp:wrapNone/>
                <wp:docPr id="2069" name="Ink 2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2826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9C2C5" id="Ink 2069" o:spid="_x0000_s1026" type="#_x0000_t75" style="position:absolute;margin-left:227.25pt;margin-top:7.9pt;width:22.45pt;height:7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">
                <v:imagedata r:id="rId66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>
                <wp:simplePos x="0" y="0"/>
                <wp:positionH relativeFrom="column">
                  <wp:posOffset>2751316</wp:posOffset>
                </wp:positionH>
                <wp:positionV relativeFrom="paragraph">
                  <wp:posOffset>29377</wp:posOffset>
                </wp:positionV>
                <wp:extent cx="80280" cy="151200"/>
                <wp:effectExtent l="38100" t="38100" r="34290" b="39370"/>
                <wp:wrapNone/>
                <wp:docPr id="2068" name="Ink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8028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788DB" id="Ink 2068" o:spid="_x0000_s1026" type="#_x0000_t75" style="position:absolute;margin-left:216.5pt;margin-top:2.15pt;width:6.6pt;height:12.1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">
                <v:imagedata r:id="rId66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>
                <wp:simplePos x="0" y="0"/>
                <wp:positionH relativeFrom="column">
                  <wp:posOffset>2445676</wp:posOffset>
                </wp:positionH>
                <wp:positionV relativeFrom="paragraph">
                  <wp:posOffset>107497</wp:posOffset>
                </wp:positionV>
                <wp:extent cx="276120" cy="84960"/>
                <wp:effectExtent l="38100" t="38100" r="10160" b="29845"/>
                <wp:wrapNone/>
                <wp:docPr id="2067" name="Ink 2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27612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A4DB5" id="Ink 2067" o:spid="_x0000_s1026" type="#_x0000_t75" style="position:absolute;margin-left:192.45pt;margin-top:8.3pt;width:21.95pt;height:7.1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">
                <v:imagedata r:id="rId67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>
                <wp:simplePos x="0" y="0"/>
                <wp:positionH relativeFrom="column">
                  <wp:posOffset>1901356</wp:posOffset>
                </wp:positionH>
                <wp:positionV relativeFrom="paragraph">
                  <wp:posOffset>88417</wp:posOffset>
                </wp:positionV>
                <wp:extent cx="368280" cy="100440"/>
                <wp:effectExtent l="38100" t="38100" r="13335" b="33020"/>
                <wp:wrapNone/>
                <wp:docPr id="2066" name="Ink 2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3682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60C38" id="Ink 2066" o:spid="_x0000_s1026" type="#_x0000_t75" style="position:absolute;margin-left:149.5pt;margin-top:6.8pt;width:29.3pt;height:8.3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">
                <v:imagedata r:id="rId67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>
                <wp:simplePos x="0" y="0"/>
                <wp:positionH relativeFrom="column">
                  <wp:posOffset>1651156</wp:posOffset>
                </wp:positionH>
                <wp:positionV relativeFrom="paragraph">
                  <wp:posOffset>82297</wp:posOffset>
                </wp:positionV>
                <wp:extent cx="70920" cy="103680"/>
                <wp:effectExtent l="38100" t="38100" r="24765" b="29845"/>
                <wp:wrapNone/>
                <wp:docPr id="2065" name="Ink 2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709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52D1C" id="Ink 2065" o:spid="_x0000_s1026" type="#_x0000_t75" style="position:absolute;margin-left:129.95pt;margin-top:6.35pt;width:5.75pt;height:8.5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">
                <v:imagedata r:id="rId67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>
                <wp:simplePos x="0" y="0"/>
                <wp:positionH relativeFrom="column">
                  <wp:posOffset>1596436</wp:posOffset>
                </wp:positionH>
                <wp:positionV relativeFrom="paragraph">
                  <wp:posOffset>20377</wp:posOffset>
                </wp:positionV>
                <wp:extent cx="47160" cy="136800"/>
                <wp:effectExtent l="38100" t="38100" r="29210" b="34925"/>
                <wp:wrapNone/>
                <wp:docPr id="2064" name="Ink 2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471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D175E" id="Ink 2064" o:spid="_x0000_s1026" type="#_x0000_t75" style="position:absolute;margin-left:125.55pt;margin-top:1.5pt;width:3.9pt;height:10.95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">
                <v:imagedata r:id="rId67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79584" behindDoc="0" locked="0" layoutInCell="1" allowOverlap="1">
                <wp:simplePos x="0" y="0"/>
                <wp:positionH relativeFrom="column">
                  <wp:posOffset>1452076</wp:posOffset>
                </wp:positionH>
                <wp:positionV relativeFrom="paragraph">
                  <wp:posOffset>91297</wp:posOffset>
                </wp:positionV>
                <wp:extent cx="136800" cy="96840"/>
                <wp:effectExtent l="38100" t="38100" r="34925" b="36830"/>
                <wp:wrapNone/>
                <wp:docPr id="2063" name="Ink 2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1368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A55A0" id="Ink 2063" o:spid="_x0000_s1026" type="#_x0000_t75" style="position:absolute;margin-left:114.15pt;margin-top:7.05pt;width:11pt;height:8pt;z-index:2533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">
                <v:imagedata r:id="rId67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78560" behindDoc="0" locked="0" layoutInCell="1" allowOverlap="1">
                <wp:simplePos x="0" y="0"/>
                <wp:positionH relativeFrom="column">
                  <wp:posOffset>1256236</wp:posOffset>
                </wp:positionH>
                <wp:positionV relativeFrom="paragraph">
                  <wp:posOffset>74017</wp:posOffset>
                </wp:positionV>
                <wp:extent cx="174240" cy="100080"/>
                <wp:effectExtent l="38100" t="38100" r="0" b="33655"/>
                <wp:wrapNone/>
                <wp:docPr id="2062" name="Ink 2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17424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A7C54" id="Ink 2062" o:spid="_x0000_s1026" type="#_x0000_t75" style="position:absolute;margin-left:98.8pt;margin-top:5.65pt;width:13.85pt;height:8.3pt;z-index:2533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">
                <v:imagedata r:id="rId68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77536" behindDoc="0" locked="0" layoutInCell="1" allowOverlap="1">
                <wp:simplePos x="0" y="0"/>
                <wp:positionH relativeFrom="column">
                  <wp:posOffset>1141396</wp:posOffset>
                </wp:positionH>
                <wp:positionV relativeFrom="paragraph">
                  <wp:posOffset>26497</wp:posOffset>
                </wp:positionV>
                <wp:extent cx="24480" cy="22320"/>
                <wp:effectExtent l="38100" t="38100" r="33020" b="34925"/>
                <wp:wrapNone/>
                <wp:docPr id="2061" name="Ink 2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244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D0750" id="Ink 2061" o:spid="_x0000_s1026" type="#_x0000_t75" style="position:absolute;margin-left:89.7pt;margin-top:1.95pt;width:2.2pt;height:1.95pt;z-index:253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">
                <v:imagedata r:id="rId68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>
                <wp:simplePos x="0" y="0"/>
                <wp:positionH relativeFrom="column">
                  <wp:posOffset>1173436</wp:posOffset>
                </wp:positionH>
                <wp:positionV relativeFrom="paragraph">
                  <wp:posOffset>104617</wp:posOffset>
                </wp:positionV>
                <wp:extent cx="14040" cy="64800"/>
                <wp:effectExtent l="38100" t="38100" r="24130" b="30480"/>
                <wp:wrapNone/>
                <wp:docPr id="2060" name="Ink 2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140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04758" id="Ink 2060" o:spid="_x0000_s1026" type="#_x0000_t75" style="position:absolute;margin-left:92.25pt;margin-top:8.15pt;width:1.3pt;height:5.35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">
                <v:imagedata r:id="rId68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75488" behindDoc="0" locked="0" layoutInCell="1" allowOverlap="1">
                <wp:simplePos x="0" y="0"/>
                <wp:positionH relativeFrom="column">
                  <wp:posOffset>880756</wp:posOffset>
                </wp:positionH>
                <wp:positionV relativeFrom="paragraph">
                  <wp:posOffset>61057</wp:posOffset>
                </wp:positionV>
                <wp:extent cx="244080" cy="123120"/>
                <wp:effectExtent l="19050" t="38100" r="3810" b="29845"/>
                <wp:wrapNone/>
                <wp:docPr id="2059" name="Ink 2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2440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29ACE" id="Ink 2059" o:spid="_x0000_s1026" type="#_x0000_t75" style="position:absolute;margin-left:69.15pt;margin-top:4.65pt;width:19.45pt;height:10.1pt;z-index:2533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">
                <v:imagedata r:id="rId686" o:title=""/>
              </v:shape>
            </w:pict>
          </mc:Fallback>
        </mc:AlternateContent>
      </w:r>
      <w:r w:rsidR="003F6239">
        <w:tab/>
      </w:r>
      <w:r w:rsidR="003F6239" w:rsidRPr="00AB06C8">
        <w:rPr>
          <w:rStyle w:val="NLLLNUM"/>
        </w:rPr>
        <w:t>[3 marks]</w:t>
      </w:r>
    </w:p>
    <w:p w:rsidR="003F6239" w:rsidRDefault="00E117AE" w:rsidP="003F6239">
      <w:pPr>
        <w:pStyle w:val="NL"/>
        <w:tabs>
          <w:tab w:val="clear" w:pos="120"/>
          <w:tab w:val="left" w:pos="426"/>
        </w:tabs>
        <w:spacing w:before="0"/>
      </w:pPr>
      <w:r>
        <w:rPr>
          <w:rStyle w:val="NLLLNUM"/>
        </w:rPr>
        <w:t>10</w:t>
      </w:r>
      <w:r w:rsidR="003F6239">
        <w:tab/>
        <w:t xml:space="preserve">Find a counter-example for </w:t>
      </w:r>
      <w:r w:rsidR="007F05E3">
        <w:t xml:space="preserve">this </w:t>
      </w:r>
      <w:r w:rsidR="003F6239">
        <w:t xml:space="preserve">statement: </w:t>
      </w:r>
    </w:p>
    <w:p w:rsidR="003F6239" w:rsidRDefault="00E33B2A" w:rsidP="003F623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2856600</wp:posOffset>
                </wp:positionH>
                <wp:positionV relativeFrom="paragraph">
                  <wp:posOffset>70420</wp:posOffset>
                </wp:positionV>
                <wp:extent cx="360" cy="360"/>
                <wp:effectExtent l="38100" t="38100" r="38100" b="38100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65870" id="Ink 515" o:spid="_x0000_s1026" type="#_x0000_t75" style="position:absolute;margin-left:224.85pt;margin-top:5.45pt;width:.3pt;height:.3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">
                <v:imagedata r:id="rId216" o:title=""/>
              </v:shape>
            </w:pict>
          </mc:Fallback>
        </mc:AlternateContent>
      </w:r>
      <w:r w:rsidR="003F6239">
        <w:t xml:space="preserve">If </w:t>
      </w:r>
      <w:r w:rsidR="003F6239">
        <w:rPr>
          <w:rStyle w:val="i-listitalic"/>
        </w:rPr>
        <w:t>x</w:t>
      </w:r>
      <w:r w:rsidR="003F6239">
        <w:rPr>
          <w:rStyle w:val="i-listsuperscript"/>
        </w:rPr>
        <w:t>2</w:t>
      </w:r>
      <w:r w:rsidR="003F6239">
        <w:t xml:space="preserve"> </w:t>
      </w:r>
      <w:r w:rsidR="003F6239" w:rsidRPr="002F0A14">
        <w:rPr>
          <w:rStyle w:val="minionmath"/>
        </w:rPr>
        <w:sym w:font="Symbol" w:char="F03E"/>
      </w:r>
      <w:r w:rsidR="003F6239">
        <w:t xml:space="preserve"> 16 then </w:t>
      </w:r>
      <w:r w:rsidR="003F6239">
        <w:rPr>
          <w:rStyle w:val="i-listitalic"/>
        </w:rPr>
        <w:t>x</w:t>
      </w:r>
      <w:r w:rsidR="003F6239">
        <w:t xml:space="preserve"> </w:t>
      </w:r>
      <w:r w:rsidR="003F6239" w:rsidRPr="002F0A14">
        <w:rPr>
          <w:rStyle w:val="minionmath"/>
        </w:rPr>
        <w:sym w:font="Symbol" w:char="F03E"/>
      </w:r>
      <w:r w:rsidR="003F6239">
        <w:t xml:space="preserve"> 4.</w:t>
      </w:r>
    </w:p>
    <w:p w:rsidR="003F6239" w:rsidRPr="003F6239" w:rsidRDefault="0090783C" w:rsidP="003F6239">
      <w:pPr>
        <w:pStyle w:val="NLLL2COL"/>
        <w:rPr>
          <w:rStyle w:val="i-notetoDTOcharacter"/>
          <w:rFonts w:ascii="MinionPro-Regular" w:hAnsi="MinionPro-Regular" w:cs="MinionPro-Regular"/>
          <w:b w:val="0"/>
          <w:bCs w:val="0"/>
          <w:outline/>
          <w14:textOutline w14:w="9525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93920" behindDoc="0" locked="0" layoutInCell="1" allowOverlap="1">
                <wp:simplePos x="0" y="0"/>
                <wp:positionH relativeFrom="column">
                  <wp:posOffset>2050646</wp:posOffset>
                </wp:positionH>
                <wp:positionV relativeFrom="paragraph">
                  <wp:posOffset>102036</wp:posOffset>
                </wp:positionV>
                <wp:extent cx="173880" cy="200160"/>
                <wp:effectExtent l="38100" t="38100" r="55245" b="6667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7388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C0417" id="Ink 5" o:spid="_x0000_s1026" type="#_x0000_t75" style="position:absolute;margin-left:160.3pt;margin-top:6.9pt;width:15.6pt;height:18.2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">
                <v:imagedata r:id="rId689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5643000</wp:posOffset>
                </wp:positionH>
                <wp:positionV relativeFrom="paragraph">
                  <wp:posOffset>37118</wp:posOffset>
                </wp:positionV>
                <wp:extent cx="189000" cy="453600"/>
                <wp:effectExtent l="38100" t="38100" r="40005" b="4191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189000" cy="45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94F25" id="Ink 590" o:spid="_x0000_s1026" type="#_x0000_t75" style="position:absolute;margin-left:444.25pt;margin-top:2.75pt;width:15.25pt;height:35.9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">
                <v:imagedata r:id="rId691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5554800</wp:posOffset>
                </wp:positionH>
                <wp:positionV relativeFrom="paragraph">
                  <wp:posOffset>224678</wp:posOffset>
                </wp:positionV>
                <wp:extent cx="28800" cy="123480"/>
                <wp:effectExtent l="38100" t="38100" r="28575" b="29210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288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561FC" id="Ink 589" o:spid="_x0000_s1026" type="#_x0000_t75" style="position:absolute;margin-left:437.25pt;margin-top:17.65pt;width:2.45pt;height:9.8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">
                <v:imagedata r:id="rId693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5478480</wp:posOffset>
                </wp:positionH>
                <wp:positionV relativeFrom="paragraph">
                  <wp:posOffset>211718</wp:posOffset>
                </wp:positionV>
                <wp:extent cx="137520" cy="81720"/>
                <wp:effectExtent l="38100" t="38100" r="34290" b="3302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375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09DDC" id="Ink 588" o:spid="_x0000_s1026" type="#_x0000_t75" style="position:absolute;margin-left:431.25pt;margin-top:16.5pt;width:11.1pt;height:6.8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">
                <v:imagedata r:id="rId695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5256720</wp:posOffset>
                </wp:positionH>
                <wp:positionV relativeFrom="paragraph">
                  <wp:posOffset>310718</wp:posOffset>
                </wp:positionV>
                <wp:extent cx="112320" cy="10800"/>
                <wp:effectExtent l="38100" t="38100" r="2540" b="2730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1123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4FB2D" id="Ink 587" o:spid="_x0000_s1026" type="#_x0000_t75" style="position:absolute;margin-left:413.75pt;margin-top:24.4pt;width:9.1pt;height:1.1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">
                <v:imagedata r:id="rId697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4795200</wp:posOffset>
                </wp:positionH>
                <wp:positionV relativeFrom="paragraph">
                  <wp:posOffset>261038</wp:posOffset>
                </wp:positionV>
                <wp:extent cx="110160" cy="99000"/>
                <wp:effectExtent l="38100" t="38100" r="42545" b="34925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101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1BDEB" id="Ink 584" o:spid="_x0000_s1026" type="#_x0000_t75" style="position:absolute;margin-left:377.5pt;margin-top:20.45pt;width:8.85pt;height:8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">
                <v:imagedata r:id="rId699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4734360</wp:posOffset>
                </wp:positionH>
                <wp:positionV relativeFrom="paragraph">
                  <wp:posOffset>243038</wp:posOffset>
                </wp:positionV>
                <wp:extent cx="212400" cy="115920"/>
                <wp:effectExtent l="0" t="38100" r="35560" b="3683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2124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31D46" id="Ink 583" o:spid="_x0000_s1026" type="#_x0000_t75" style="position:absolute;margin-left:372.65pt;margin-top:18.95pt;width:16.9pt;height:9.5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">
                <v:imagedata r:id="rId701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4078440</wp:posOffset>
                </wp:positionH>
                <wp:positionV relativeFrom="paragraph">
                  <wp:posOffset>194438</wp:posOffset>
                </wp:positionV>
                <wp:extent cx="446760" cy="138960"/>
                <wp:effectExtent l="38100" t="38100" r="0" b="3302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4467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A5FEB" id="Ink 582" o:spid="_x0000_s1026" type="#_x0000_t75" style="position:absolute;margin-left:321.1pt;margin-top:15.25pt;width:35.3pt;height:11.2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">
                <v:imagedata r:id="rId703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3916800</wp:posOffset>
                </wp:positionH>
                <wp:positionV relativeFrom="paragraph">
                  <wp:posOffset>236558</wp:posOffset>
                </wp:positionV>
                <wp:extent cx="154080" cy="109800"/>
                <wp:effectExtent l="38100" t="38100" r="36830" b="4318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540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EB913" id="Ink 581" o:spid="_x0000_s1026" type="#_x0000_t75" style="position:absolute;margin-left:308.25pt;margin-top:18.6pt;width:12.55pt;height:8.9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">
                <v:imagedata r:id="rId705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3416760</wp:posOffset>
                </wp:positionH>
                <wp:positionV relativeFrom="paragraph">
                  <wp:posOffset>272558</wp:posOffset>
                </wp:positionV>
                <wp:extent cx="183960" cy="68760"/>
                <wp:effectExtent l="38100" t="38100" r="26035" b="45720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839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0959D" id="Ink 579" o:spid="_x0000_s1026" type="#_x0000_t75" style="position:absolute;margin-left:268.95pt;margin-top:21.2pt;width:14.65pt;height:5.8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">
                <v:imagedata r:id="rId707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3360960</wp:posOffset>
                </wp:positionH>
                <wp:positionV relativeFrom="paragraph">
                  <wp:posOffset>180038</wp:posOffset>
                </wp:positionV>
                <wp:extent cx="62280" cy="136440"/>
                <wp:effectExtent l="38100" t="38100" r="33020" b="3556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6228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0C224" id="Ink 578" o:spid="_x0000_s1026" type="#_x0000_t75" style="position:absolute;margin-left:264.5pt;margin-top:14.05pt;width:5.1pt;height:11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">
                <v:imagedata r:id="rId709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3229560</wp:posOffset>
                </wp:positionH>
                <wp:positionV relativeFrom="paragraph">
                  <wp:posOffset>277238</wp:posOffset>
                </wp:positionV>
                <wp:extent cx="104760" cy="48240"/>
                <wp:effectExtent l="38100" t="38100" r="29210" b="2857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047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332A0" id="Ink 577" o:spid="_x0000_s1026" type="#_x0000_t75" style="position:absolute;margin-left:254.15pt;margin-top:21.7pt;width:8.5pt;height:4.2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">
                <v:imagedata r:id="rId711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3074040</wp:posOffset>
                </wp:positionH>
                <wp:positionV relativeFrom="paragraph">
                  <wp:posOffset>256718</wp:posOffset>
                </wp:positionV>
                <wp:extent cx="111600" cy="78120"/>
                <wp:effectExtent l="38100" t="38100" r="41275" b="3619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116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9D8FE" id="Ink 576" o:spid="_x0000_s1026" type="#_x0000_t75" style="position:absolute;margin-left:241.9pt;margin-top:20.05pt;width:9pt;height:6.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">
                <v:imagedata r:id="rId713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2689200</wp:posOffset>
                </wp:positionH>
                <wp:positionV relativeFrom="paragraph">
                  <wp:posOffset>257798</wp:posOffset>
                </wp:positionV>
                <wp:extent cx="104400" cy="59040"/>
                <wp:effectExtent l="38100" t="38100" r="29210" b="36830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0440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DC9DC" id="Ink 574" o:spid="_x0000_s1026" type="#_x0000_t75" style="position:absolute;margin-left:211.65pt;margin-top:20.1pt;width:8.4pt;height: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">
                <v:imagedata r:id="rId715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2553480</wp:posOffset>
                </wp:positionH>
                <wp:positionV relativeFrom="paragraph">
                  <wp:posOffset>276878</wp:posOffset>
                </wp:positionV>
                <wp:extent cx="92880" cy="11880"/>
                <wp:effectExtent l="38100" t="38100" r="21590" b="2667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928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26DAF" id="Ink 573" o:spid="_x0000_s1026" type="#_x0000_t75" style="position:absolute;margin-left:200.9pt;margin-top:21.75pt;width:7.5pt;height:1.2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">
                <v:imagedata r:id="rId717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2540880</wp:posOffset>
                </wp:positionH>
                <wp:positionV relativeFrom="paragraph">
                  <wp:posOffset>201998</wp:posOffset>
                </wp:positionV>
                <wp:extent cx="105840" cy="148680"/>
                <wp:effectExtent l="38100" t="38100" r="0" b="4191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0584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AE459" id="Ink 572" o:spid="_x0000_s1026" type="#_x0000_t75" style="position:absolute;margin-left:199.9pt;margin-top:15.75pt;width:8.65pt;height:11.9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">
                <v:imagedata r:id="rId719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2398320</wp:posOffset>
                </wp:positionH>
                <wp:positionV relativeFrom="paragraph">
                  <wp:posOffset>77438</wp:posOffset>
                </wp:positionV>
                <wp:extent cx="71640" cy="344160"/>
                <wp:effectExtent l="38100" t="38100" r="43180" b="37465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71640" cy="3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4195C" id="Ink 571" o:spid="_x0000_s1026" type="#_x0000_t75" style="position:absolute;margin-left:188.65pt;margin-top:6.05pt;width:5.9pt;height:27.3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">
                <v:imagedata r:id="rId721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1747080</wp:posOffset>
                </wp:positionH>
                <wp:positionV relativeFrom="paragraph">
                  <wp:posOffset>204518</wp:posOffset>
                </wp:positionV>
                <wp:extent cx="118440" cy="146160"/>
                <wp:effectExtent l="38100" t="38100" r="34290" b="44450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1844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3107B" id="Ink 570" o:spid="_x0000_s1026" type="#_x0000_t75" style="position:absolute;margin-left:137.35pt;margin-top:15.9pt;width:9.75pt;height:11.9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">
                <v:imagedata r:id="rId723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1613880</wp:posOffset>
                </wp:positionH>
                <wp:positionV relativeFrom="paragraph">
                  <wp:posOffset>280118</wp:posOffset>
                </wp:positionV>
                <wp:extent cx="69480" cy="8640"/>
                <wp:effectExtent l="38100" t="38100" r="26035" b="2984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694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F5F9B" id="Ink 569" o:spid="_x0000_s1026" type="#_x0000_t75" style="position:absolute;margin-left:126.9pt;margin-top:21.85pt;width:5.75pt;height:1.1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">
                <v:imagedata r:id="rId725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1436400</wp:posOffset>
                </wp:positionH>
                <wp:positionV relativeFrom="paragraph">
                  <wp:posOffset>304238</wp:posOffset>
                </wp:positionV>
                <wp:extent cx="72360" cy="5760"/>
                <wp:effectExtent l="38100" t="38100" r="42545" b="3238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723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7898C" id="Ink 568" o:spid="_x0000_s1026" type="#_x0000_t75" style="position:absolute;margin-left:112.95pt;margin-top:23.75pt;width:6pt;height:.8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">
                <v:imagedata r:id="rId727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1436760</wp:posOffset>
                </wp:positionH>
                <wp:positionV relativeFrom="paragraph">
                  <wp:posOffset>257438</wp:posOffset>
                </wp:positionV>
                <wp:extent cx="56520" cy="6120"/>
                <wp:effectExtent l="38100" t="38100" r="38735" b="3238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565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CF0E2" id="Ink 567" o:spid="_x0000_s1026" type="#_x0000_t75" style="position:absolute;margin-left:113pt;margin-top:20pt;width:4.75pt;height:1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">
                <v:imagedata r:id="rId729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1235520</wp:posOffset>
                </wp:positionH>
                <wp:positionV relativeFrom="paragraph">
                  <wp:posOffset>226118</wp:posOffset>
                </wp:positionV>
                <wp:extent cx="103680" cy="120600"/>
                <wp:effectExtent l="38100" t="38100" r="29845" b="32385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036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615F1" id="Ink 566" o:spid="_x0000_s1026" type="#_x0000_t75" style="position:absolute;margin-left:97.25pt;margin-top:17.65pt;width:8.35pt;height:9.7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">
                <v:imagedata r:id="rId731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1194480</wp:posOffset>
                </wp:positionH>
                <wp:positionV relativeFrom="paragraph">
                  <wp:posOffset>221798</wp:posOffset>
                </wp:positionV>
                <wp:extent cx="154440" cy="68400"/>
                <wp:effectExtent l="38100" t="38100" r="36195" b="2730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5444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084A4" id="Ink 565" o:spid="_x0000_s1026" type="#_x0000_t75" style="position:absolute;margin-left:93.9pt;margin-top:17.25pt;width:12.45pt;height:5.8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">
                <v:imagedata r:id="rId733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715680</wp:posOffset>
                </wp:positionH>
                <wp:positionV relativeFrom="paragraph">
                  <wp:posOffset>303158</wp:posOffset>
                </wp:positionV>
                <wp:extent cx="82800" cy="18720"/>
                <wp:effectExtent l="38100" t="38100" r="31750" b="3873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828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DE14C" id="Ink 563" o:spid="_x0000_s1026" type="#_x0000_t75" style="position:absolute;margin-left:56.2pt;margin-top:23.75pt;width:6.7pt;height:1.7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">
                <v:imagedata r:id="rId735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721440</wp:posOffset>
                </wp:positionH>
                <wp:positionV relativeFrom="paragraph">
                  <wp:posOffset>254558</wp:posOffset>
                </wp:positionV>
                <wp:extent cx="113040" cy="112320"/>
                <wp:effectExtent l="19050" t="38100" r="20320" b="4064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1130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DF705" id="Ink 562" o:spid="_x0000_s1026" type="#_x0000_t75" style="position:absolute;margin-left:56.6pt;margin-top:19.9pt;width:9.15pt;height:9.2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">
                <v:imagedata r:id="rId737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486720</wp:posOffset>
                </wp:positionH>
                <wp:positionV relativeFrom="paragraph">
                  <wp:posOffset>228998</wp:posOffset>
                </wp:positionV>
                <wp:extent cx="119880" cy="115200"/>
                <wp:effectExtent l="38100" t="38100" r="33020" b="3746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1988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74094" id="Ink 560" o:spid="_x0000_s1026" type="#_x0000_t75" style="position:absolute;margin-left:38.1pt;margin-top:17.9pt;width:9.85pt;height:9.4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">
                <v:imagedata r:id="rId739" o:title=""/>
              </v:shape>
            </w:pict>
          </mc:Fallback>
        </mc:AlternateContent>
      </w:r>
      <w:r w:rsidR="00E33B2A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6546600</wp:posOffset>
                </wp:positionH>
                <wp:positionV relativeFrom="paragraph">
                  <wp:posOffset>269785</wp:posOffset>
                </wp:positionV>
                <wp:extent cx="360" cy="360"/>
                <wp:effectExtent l="38100" t="38100" r="38100" b="38100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7CA54" id="Ink 530" o:spid="_x0000_s1026" type="#_x0000_t75" style="position:absolute;margin-left:515.4pt;margin-top:21.15pt;width:.3pt;height:.3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">
                <v:imagedata r:id="rId741" o:title=""/>
              </v:shape>
            </w:pict>
          </mc:Fallback>
        </mc:AlternateContent>
      </w:r>
    </w:p>
    <w:p w:rsidR="003F6239" w:rsidRDefault="009B145C" w:rsidP="003F6239">
      <w:pPr>
        <w:pStyle w:val="NLLL2COL"/>
        <w:rPr>
          <w:rStyle w:val="i-notetoDTOcharacter"/>
          <w:rFonts w:ascii="MinionPro-Regular" w:hAnsi="MinionPro-Regular" w:cs="MinionPro-Regular"/>
          <w:b w:val="0"/>
          <w:bCs w:val="0"/>
          <w:outline/>
          <w14:textOutline w14:w="9525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1019520</wp:posOffset>
                </wp:positionH>
                <wp:positionV relativeFrom="paragraph">
                  <wp:posOffset>295723</wp:posOffset>
                </wp:positionV>
                <wp:extent cx="29520" cy="29160"/>
                <wp:effectExtent l="38100" t="38100" r="27940" b="28575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295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24E07" id="Ink 606" o:spid="_x0000_s1026" type="#_x0000_t75" style="position:absolute;margin-left:80.15pt;margin-top:23.15pt;width:2.65pt;height:2.7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">
                <v:imagedata r:id="rId743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1073160</wp:posOffset>
                </wp:positionH>
                <wp:positionV relativeFrom="paragraph">
                  <wp:posOffset>202123</wp:posOffset>
                </wp:positionV>
                <wp:extent cx="26640" cy="33480"/>
                <wp:effectExtent l="38100" t="38100" r="31115" b="4318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2664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0967F" id="Ink 605" o:spid="_x0000_s1026" type="#_x0000_t75" style="position:absolute;margin-left:84.35pt;margin-top:15.7pt;width:2.5pt;height:3.0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">
                <v:imagedata r:id="rId745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963360</wp:posOffset>
                </wp:positionH>
                <wp:positionV relativeFrom="paragraph">
                  <wp:posOffset>201043</wp:posOffset>
                </wp:positionV>
                <wp:extent cx="34920" cy="36360"/>
                <wp:effectExtent l="38100" t="38100" r="41910" b="4000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349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B5FF1" id="Ink 604" o:spid="_x0000_s1026" type="#_x0000_t75" style="position:absolute;margin-left:75.65pt;margin-top:15.65pt;width:3.2pt;height:3.2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">
                <v:imagedata r:id="rId747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2199240</wp:posOffset>
                </wp:positionH>
                <wp:positionV relativeFrom="paragraph">
                  <wp:posOffset>207523</wp:posOffset>
                </wp:positionV>
                <wp:extent cx="95040" cy="116280"/>
                <wp:effectExtent l="38100" t="38100" r="38735" b="36195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9504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83F36" id="Ink 602" o:spid="_x0000_s1026" type="#_x0000_t75" style="position:absolute;margin-left:173pt;margin-top:16.25pt;width:7.9pt;height:9.4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">
                <v:imagedata r:id="rId749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2154960</wp:posOffset>
                </wp:positionH>
                <wp:positionV relativeFrom="paragraph">
                  <wp:posOffset>219763</wp:posOffset>
                </wp:positionV>
                <wp:extent cx="20880" cy="104400"/>
                <wp:effectExtent l="38100" t="38100" r="36830" b="2921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2088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68659" id="Ink 601" o:spid="_x0000_s1026" type="#_x0000_t75" style="position:absolute;margin-left:169.5pt;margin-top:17.25pt;width:1.9pt;height:8.4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">
                <v:imagedata r:id="rId751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1985400</wp:posOffset>
                </wp:positionH>
                <wp:positionV relativeFrom="paragraph">
                  <wp:posOffset>237043</wp:posOffset>
                </wp:positionV>
                <wp:extent cx="109440" cy="94680"/>
                <wp:effectExtent l="38100" t="38100" r="24130" b="38735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094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39140" id="Ink 600" o:spid="_x0000_s1026" type="#_x0000_t75" style="position:absolute;margin-left:156.15pt;margin-top:18.45pt;width:9pt;height:7.8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">
                <v:imagedata r:id="rId753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1837440</wp:posOffset>
                </wp:positionH>
                <wp:positionV relativeFrom="paragraph">
                  <wp:posOffset>208963</wp:posOffset>
                </wp:positionV>
                <wp:extent cx="63360" cy="13320"/>
                <wp:effectExtent l="38100" t="38100" r="32385" b="25400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633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798D2" id="Ink 599" o:spid="_x0000_s1026" type="#_x0000_t75" style="position:absolute;margin-left:144.55pt;margin-top:16.25pt;width:5.2pt;height:1.4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">
                <v:imagedata r:id="rId755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1818360</wp:posOffset>
                </wp:positionH>
                <wp:positionV relativeFrom="paragraph">
                  <wp:posOffset>230563</wp:posOffset>
                </wp:positionV>
                <wp:extent cx="100080" cy="89280"/>
                <wp:effectExtent l="38100" t="38100" r="33655" b="25400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000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7EC85" id="Ink 598" o:spid="_x0000_s1026" type="#_x0000_t75" style="position:absolute;margin-left:143.05pt;margin-top:18.05pt;width:8.25pt;height:7.3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">
                <v:imagedata r:id="rId757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1684800</wp:posOffset>
                </wp:positionH>
                <wp:positionV relativeFrom="paragraph">
                  <wp:posOffset>214723</wp:posOffset>
                </wp:positionV>
                <wp:extent cx="100800" cy="111960"/>
                <wp:effectExtent l="38100" t="38100" r="33020" b="4064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008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69948" id="Ink 597" o:spid="_x0000_s1026" type="#_x0000_t75" style="position:absolute;margin-left:132.55pt;margin-top:16.75pt;width:8.15pt;height:9.1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">
                <v:imagedata r:id="rId759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1512000</wp:posOffset>
                </wp:positionH>
                <wp:positionV relativeFrom="paragraph">
                  <wp:posOffset>282763</wp:posOffset>
                </wp:positionV>
                <wp:extent cx="53280" cy="11880"/>
                <wp:effectExtent l="19050" t="38100" r="42545" b="2667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532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D5EDF" id="Ink 595" o:spid="_x0000_s1026" type="#_x0000_t75" style="position:absolute;margin-left:118.95pt;margin-top:22.05pt;width:4.55pt;height:1.3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">
                <v:imagedata r:id="rId761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1375200</wp:posOffset>
                </wp:positionH>
                <wp:positionV relativeFrom="paragraph">
                  <wp:posOffset>141643</wp:posOffset>
                </wp:positionV>
                <wp:extent cx="86400" cy="66960"/>
                <wp:effectExtent l="38100" t="38100" r="27940" b="28575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864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0A16F" id="Ink 593" o:spid="_x0000_s1026" type="#_x0000_t75" style="position:absolute;margin-left:108.15pt;margin-top:11pt;width:6.95pt;height:5.6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">
                <v:imagedata r:id="rId763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1248480</wp:posOffset>
                </wp:positionH>
                <wp:positionV relativeFrom="paragraph">
                  <wp:posOffset>222643</wp:posOffset>
                </wp:positionV>
                <wp:extent cx="86040" cy="106920"/>
                <wp:effectExtent l="38100" t="38100" r="28575" b="2667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8604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DD7CF" id="Ink 592" o:spid="_x0000_s1026" type="#_x0000_t75" style="position:absolute;margin-left:98.2pt;margin-top:17.4pt;width:7pt;height:8.6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">
                <v:imagedata r:id="rId765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1229400</wp:posOffset>
                </wp:positionH>
                <wp:positionV relativeFrom="paragraph">
                  <wp:posOffset>197803</wp:posOffset>
                </wp:positionV>
                <wp:extent cx="109800" cy="118080"/>
                <wp:effectExtent l="38100" t="38100" r="43180" b="3492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098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6030A" id="Ink 591" o:spid="_x0000_s1026" type="#_x0000_t75" style="position:absolute;margin-left:96.6pt;margin-top:15.45pt;width:9.05pt;height:9.7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">
                <v:imagedata r:id="rId767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5039640</wp:posOffset>
                </wp:positionH>
                <wp:positionV relativeFrom="paragraph">
                  <wp:posOffset>-58517</wp:posOffset>
                </wp:positionV>
                <wp:extent cx="153000" cy="131040"/>
                <wp:effectExtent l="38100" t="19050" r="38100" b="4064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530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ED942" id="Ink 585" o:spid="_x0000_s1026" type="#_x0000_t75" style="position:absolute;margin-left:396.6pt;margin-top:-4.75pt;width:12.35pt;height:10.5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">
                <v:imagedata r:id="rId769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3593880</wp:posOffset>
                </wp:positionH>
                <wp:positionV relativeFrom="paragraph">
                  <wp:posOffset>-28277</wp:posOffset>
                </wp:positionV>
                <wp:extent cx="128880" cy="68760"/>
                <wp:effectExtent l="19050" t="38100" r="43180" b="4572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2888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7D690" id="Ink 580" o:spid="_x0000_s1026" type="#_x0000_t75" style="position:absolute;margin-left:282.75pt;margin-top:-2.45pt;width:10.45pt;height:5.8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">
                <v:imagedata r:id="rId771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2784600</wp:posOffset>
                </wp:positionH>
                <wp:positionV relativeFrom="paragraph">
                  <wp:posOffset>-36917</wp:posOffset>
                </wp:positionV>
                <wp:extent cx="135720" cy="174960"/>
                <wp:effectExtent l="38100" t="38100" r="17145" b="3492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3572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67373" id="Ink 575" o:spid="_x0000_s1026" type="#_x0000_t75" style="position:absolute;margin-left:219.2pt;margin-top:-3.1pt;width:10.95pt;height:14.2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">
                <v:imagedata r:id="rId773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846360</wp:posOffset>
                </wp:positionH>
                <wp:positionV relativeFrom="paragraph">
                  <wp:posOffset>49483</wp:posOffset>
                </wp:positionV>
                <wp:extent cx="5400" cy="2880"/>
                <wp:effectExtent l="38100" t="38100" r="33020" b="35560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54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B8545" id="Ink 564" o:spid="_x0000_s1026" type="#_x0000_t75" style="position:absolute;margin-left:66.45pt;margin-top:3.85pt;width:.7pt;height:.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">
                <v:imagedata r:id="rId775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644760</wp:posOffset>
                </wp:positionH>
                <wp:positionV relativeFrom="paragraph">
                  <wp:posOffset>24643</wp:posOffset>
                </wp:positionV>
                <wp:extent cx="14400" cy="16200"/>
                <wp:effectExtent l="38100" t="19050" r="24130" b="4127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44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C29A1" id="Ink 561" o:spid="_x0000_s1026" type="#_x0000_t75" style="position:absolute;margin-left:50.6pt;margin-top:1.9pt;width:1.35pt;height:1.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">
                <v:imagedata r:id="rId777" o:title=""/>
              </v:shape>
            </w:pict>
          </mc:Fallback>
        </mc:AlternateContent>
      </w:r>
    </w:p>
    <w:p w:rsidR="003F6239" w:rsidRPr="00AB06C8" w:rsidRDefault="009B145C" w:rsidP="003F6239">
      <w:pPr>
        <w:pStyle w:val="NLLL2COL"/>
        <w:jc w:val="right"/>
        <w:rPr>
          <w:rStyle w:val="NLLLNUM"/>
        </w:rPr>
      </w:pP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2888280</wp:posOffset>
                </wp:positionH>
                <wp:positionV relativeFrom="paragraph">
                  <wp:posOffset>1302853</wp:posOffset>
                </wp:positionV>
                <wp:extent cx="360" cy="360"/>
                <wp:effectExtent l="38100" t="38100" r="38100" b="3810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E85A7" id="Ink 603" o:spid="_x0000_s1026" type="#_x0000_t75" style="position:absolute;margin-left:227.3pt;margin-top:102.5pt;width:.3pt;height:.3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">
                <v:imagedata r:id="rId779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1513080</wp:posOffset>
                </wp:positionH>
                <wp:positionV relativeFrom="paragraph">
                  <wp:posOffset>-1787</wp:posOffset>
                </wp:positionV>
                <wp:extent cx="80280" cy="9720"/>
                <wp:effectExtent l="38100" t="38100" r="34290" b="2857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802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DAB37" id="Ink 596" o:spid="_x0000_s1026" type="#_x0000_t75" style="position:absolute;margin-left:119pt;margin-top:-.3pt;width:6.5pt;height:1.0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">
                <v:imagedata r:id="rId781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2813040</wp:posOffset>
                </wp:positionH>
                <wp:positionV relativeFrom="paragraph">
                  <wp:posOffset>1053013</wp:posOffset>
                </wp:positionV>
                <wp:extent cx="360" cy="360"/>
                <wp:effectExtent l="38100" t="38100" r="38100" b="3810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2C673" id="Ink 594" o:spid="_x0000_s1026" type="#_x0000_t75" style="position:absolute;margin-left:221.4pt;margin-top:82.8pt;width:.3pt;height:.3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">
                <v:imagedata r:id="rId741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6691320</wp:posOffset>
                </wp:positionH>
                <wp:positionV relativeFrom="paragraph">
                  <wp:posOffset>1013773</wp:posOffset>
                </wp:positionV>
                <wp:extent cx="360" cy="360"/>
                <wp:effectExtent l="38100" t="38100" r="38100" b="3810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EB4B5" id="Ink 586" o:spid="_x0000_s1026" type="#_x0000_t75" style="position:absolute;margin-left:526.8pt;margin-top:79.7pt;width:.3pt;height:.3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">
                <v:imagedata r:id="rId216" o:title=""/>
              </v:shape>
            </w:pict>
          </mc:Fallback>
        </mc:AlternateContent>
      </w:r>
      <w:r w:rsidR="003F6239">
        <w:rPr>
          <w:rStyle w:val="i-listbold"/>
        </w:rPr>
        <w:tab/>
      </w:r>
      <w:r w:rsidR="003F6239" w:rsidRPr="00AB06C8">
        <w:rPr>
          <w:rStyle w:val="NLLLNUM"/>
        </w:rPr>
        <w:t>[</w:t>
      </w:r>
      <w:r w:rsidR="007F05E3">
        <w:rPr>
          <w:rStyle w:val="NLLLNUM"/>
        </w:rPr>
        <w:t>1</w:t>
      </w:r>
      <w:r w:rsidR="003F6239" w:rsidRPr="00AB06C8">
        <w:rPr>
          <w:rStyle w:val="NLLLNUM"/>
        </w:rPr>
        <w:t xml:space="preserve"> mark]</w:t>
      </w:r>
    </w:p>
    <w:p w:rsidR="003F6239" w:rsidRDefault="009B145C" w:rsidP="003F6239">
      <w:pPr>
        <w:pStyle w:val="NL"/>
      </w:pPr>
      <w:r>
        <w:rPr>
          <w:rFonts w:ascii="HelveticaNeueLT Std" w:hAnsi="HelveticaNeueLT Std"/>
          <w:b/>
          <w:noProof/>
          <w:szCs w:val="24"/>
          <w:lang w:eastAsia="en-AU"/>
        </w:rPr>
        <w:lastRenderedPageBreak/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4638240</wp:posOffset>
                </wp:positionH>
                <wp:positionV relativeFrom="paragraph">
                  <wp:posOffset>-161472</wp:posOffset>
                </wp:positionV>
                <wp:extent cx="102600" cy="23760"/>
                <wp:effectExtent l="38100" t="38100" r="12065" b="3365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026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E9BE8" id="Ink 633" o:spid="_x0000_s1026" type="#_x0000_t75" style="position:absolute;margin-left:365.1pt;margin-top:-12.85pt;width:8.25pt;height:2.1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">
                <v:imagedata r:id="rId78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4617000</wp:posOffset>
                </wp:positionH>
                <wp:positionV relativeFrom="paragraph">
                  <wp:posOffset>-238512</wp:posOffset>
                </wp:positionV>
                <wp:extent cx="105480" cy="133920"/>
                <wp:effectExtent l="19050" t="38100" r="27940" b="3810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10548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500E0" id="Ink 632" o:spid="_x0000_s1026" type="#_x0000_t75" style="position:absolute;margin-left:363.4pt;margin-top:-18.95pt;width:8.65pt;height:10.9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">
                <v:imagedata r:id="rId78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2795760</wp:posOffset>
                </wp:positionH>
                <wp:positionV relativeFrom="paragraph">
                  <wp:posOffset>-11712</wp:posOffset>
                </wp:positionV>
                <wp:extent cx="86400" cy="15840"/>
                <wp:effectExtent l="38100" t="19050" r="27940" b="4191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864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5157F" id="Ink 617" o:spid="_x0000_s1026" type="#_x0000_t75" style="position:absolute;margin-left:220.05pt;margin-top:-.95pt;width:6.95pt;height:1.4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">
                <v:imagedata r:id="rId78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2789280</wp:posOffset>
                </wp:positionH>
                <wp:positionV relativeFrom="paragraph">
                  <wp:posOffset>-88752</wp:posOffset>
                </wp:positionV>
                <wp:extent cx="99720" cy="130680"/>
                <wp:effectExtent l="38100" t="38100" r="33655" b="41275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997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3B228" id="Ink 616" o:spid="_x0000_s1026" type="#_x0000_t75" style="position:absolute;margin-left:219.55pt;margin-top:-7.15pt;width:8.1pt;height:10.6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">
                <v:imagedata r:id="rId791" o:title=""/>
              </v:shape>
            </w:pict>
          </mc:Fallback>
        </mc:AlternateContent>
      </w:r>
      <w:r w:rsidR="003F6239" w:rsidRPr="00AB06C8">
        <w:rPr>
          <w:rStyle w:val="NLLLNUM"/>
        </w:rPr>
        <w:t>1</w:t>
      </w:r>
      <w:r w:rsidR="00E117AE">
        <w:rPr>
          <w:rStyle w:val="NLLLNUM"/>
        </w:rPr>
        <w:t>1</w:t>
      </w:r>
      <w:r w:rsidR="003F6239" w:rsidRPr="00AB06C8">
        <w:rPr>
          <w:rStyle w:val="NLLLNUM"/>
        </w:rPr>
        <w:tab/>
        <w:t>a</w:t>
      </w:r>
      <w:r w:rsidR="003F6239">
        <w:tab/>
        <w:t xml:space="preserve">Prove </w:t>
      </w:r>
      <w:r w:rsidR="003F6239" w:rsidRPr="00DB3EC4">
        <w:rPr>
          <w:rStyle w:val="minionmath"/>
        </w:rPr>
        <w:sym w:font="Symbol" w:char="F044"/>
      </w:r>
      <w:r w:rsidR="003F6239">
        <w:rPr>
          <w:rStyle w:val="i-listitalic"/>
        </w:rPr>
        <w:t xml:space="preserve">ABC </w:t>
      </w:r>
      <w:r w:rsidR="003F6239">
        <w:t xml:space="preserve">||| </w:t>
      </w:r>
      <w:r w:rsidR="003F6239" w:rsidRPr="00DB3EC4">
        <w:rPr>
          <w:rStyle w:val="minionmath"/>
        </w:rPr>
        <w:sym w:font="Symbol" w:char="F044"/>
      </w:r>
      <w:r w:rsidR="003F6239">
        <w:rPr>
          <w:rStyle w:val="i-listitalic"/>
        </w:rPr>
        <w:t>EDC</w:t>
      </w:r>
      <w:r w:rsidR="003F6239">
        <w:t>.</w:t>
      </w:r>
    </w:p>
    <w:p w:rsidR="003F6239" w:rsidRPr="003F6239" w:rsidRDefault="00115488" w:rsidP="003F6239">
      <w:pPr>
        <w:pStyle w:val="NLLL2COL"/>
        <w:rPr>
          <w:rStyle w:val="i-notetoDTOcharacter"/>
          <w:rFonts w:ascii="MinionPro-Regular" w:hAnsi="MinionPro-Regular" w:cs="MinionPro-Regular"/>
          <w:b w:val="0"/>
          <w:bCs w:val="0"/>
          <w:outline/>
          <w14:textOutline w14:w="9525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22944" behindDoc="0" locked="0" layoutInCell="1" allowOverlap="1">
                <wp:simplePos x="0" y="0"/>
                <wp:positionH relativeFrom="column">
                  <wp:posOffset>4896077</wp:posOffset>
                </wp:positionH>
                <wp:positionV relativeFrom="paragraph">
                  <wp:posOffset>1107884</wp:posOffset>
                </wp:positionV>
                <wp:extent cx="52920" cy="39240"/>
                <wp:effectExtent l="19050" t="38100" r="42545" b="37465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5292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B5395" id="Ink 859" o:spid="_x0000_s1026" type="#_x0000_t75" style="position:absolute;margin-left:385.35pt;margin-top:87.1pt;width:4.4pt;height:3.45pt;z-index:2535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">
                <v:imagedata r:id="rId7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21920" behindDoc="0" locked="0" layoutInCell="1" allowOverlap="1">
                <wp:simplePos x="0" y="0"/>
                <wp:positionH relativeFrom="column">
                  <wp:posOffset>4808237</wp:posOffset>
                </wp:positionH>
                <wp:positionV relativeFrom="paragraph">
                  <wp:posOffset>1107524</wp:posOffset>
                </wp:positionV>
                <wp:extent cx="48600" cy="53640"/>
                <wp:effectExtent l="38100" t="19050" r="27940" b="41910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486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20AB8" id="Ink 858" o:spid="_x0000_s1026" type="#_x0000_t75" style="position:absolute;margin-left:378.45pt;margin-top:87.05pt;width:4.15pt;height:4.4pt;z-index:2535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">
                <v:imagedata r:id="rId7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20896" behindDoc="0" locked="0" layoutInCell="1" allowOverlap="1">
                <wp:simplePos x="0" y="0"/>
                <wp:positionH relativeFrom="column">
                  <wp:posOffset>4708157</wp:posOffset>
                </wp:positionH>
                <wp:positionV relativeFrom="paragraph">
                  <wp:posOffset>1101764</wp:posOffset>
                </wp:positionV>
                <wp:extent cx="66600" cy="47160"/>
                <wp:effectExtent l="38100" t="38100" r="29210" b="29210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666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8E7E2" id="Ink 857" o:spid="_x0000_s1026" type="#_x0000_t75" style="position:absolute;margin-left:370.55pt;margin-top:86.6pt;width:5.5pt;height:4pt;z-index:2535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">
                <v:imagedata r:id="rId7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19872" behindDoc="0" locked="0" layoutInCell="1" allowOverlap="1">
                <wp:simplePos x="0" y="0"/>
                <wp:positionH relativeFrom="column">
                  <wp:posOffset>4577117</wp:posOffset>
                </wp:positionH>
                <wp:positionV relativeFrom="paragraph">
                  <wp:posOffset>1101404</wp:posOffset>
                </wp:positionV>
                <wp:extent cx="91800" cy="49680"/>
                <wp:effectExtent l="19050" t="38100" r="41910" b="2667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9180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0DF11" id="Ink 856" o:spid="_x0000_s1026" type="#_x0000_t75" style="position:absolute;margin-left:360.3pt;margin-top:86.55pt;width:7.55pt;height:4.2pt;z-index:2535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">
                <v:imagedata r:id="rId7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18848" behindDoc="0" locked="0" layoutInCell="1" allowOverlap="1">
                <wp:simplePos x="0" y="0"/>
                <wp:positionH relativeFrom="column">
                  <wp:posOffset>4490357</wp:posOffset>
                </wp:positionH>
                <wp:positionV relativeFrom="paragraph">
                  <wp:posOffset>1098884</wp:posOffset>
                </wp:positionV>
                <wp:extent cx="50400" cy="82440"/>
                <wp:effectExtent l="38100" t="38100" r="26035" b="3238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504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E843B" id="Ink 855" o:spid="_x0000_s1026" type="#_x0000_t75" style="position:absolute;margin-left:353.4pt;margin-top:86.4pt;width:4.25pt;height:6.7pt;z-index:2535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">
                <v:imagedata r:id="rId8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17824" behindDoc="0" locked="0" layoutInCell="1" allowOverlap="1">
                <wp:simplePos x="0" y="0"/>
                <wp:positionH relativeFrom="column">
                  <wp:posOffset>4415477</wp:posOffset>
                </wp:positionH>
                <wp:positionV relativeFrom="paragraph">
                  <wp:posOffset>1093484</wp:posOffset>
                </wp:positionV>
                <wp:extent cx="57960" cy="85320"/>
                <wp:effectExtent l="38100" t="38100" r="37465" b="29210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579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AB7CC" id="Ink 854" o:spid="_x0000_s1026" type="#_x0000_t75" style="position:absolute;margin-left:347.55pt;margin-top:86pt;width:4.75pt;height:6.95pt;z-index:2535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">
                <v:imagedata r:id="rId803" o:title=""/>
              </v:shape>
            </w:pict>
          </mc:Fallback>
        </mc:AlternateContent>
      </w:r>
      <w:r w:rsidR="0090783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>
                <wp:simplePos x="0" y="0"/>
                <wp:positionH relativeFrom="column">
                  <wp:posOffset>5073206</wp:posOffset>
                </wp:positionH>
                <wp:positionV relativeFrom="paragraph">
                  <wp:posOffset>1007251</wp:posOffset>
                </wp:positionV>
                <wp:extent cx="143640" cy="165960"/>
                <wp:effectExtent l="57150" t="38100" r="66040" b="6286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4364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41B7C" id="Ink 6" o:spid="_x0000_s1026" type="#_x0000_t75" style="position:absolute;margin-left:398.1pt;margin-top:78pt;width:14.1pt;height:15.8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">
                <v:imagedata r:id="rId805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4262760</wp:posOffset>
                </wp:positionH>
                <wp:positionV relativeFrom="paragraph">
                  <wp:posOffset>193600</wp:posOffset>
                </wp:positionV>
                <wp:extent cx="63000" cy="36000"/>
                <wp:effectExtent l="38100" t="38100" r="32385" b="4064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630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FF4FD" id="Ink 728" o:spid="_x0000_s1026" type="#_x0000_t75" style="position:absolute;margin-left:335.5pt;margin-top:15.1pt;width:5.15pt;height:3.2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">
                <v:imagedata r:id="rId807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4207320</wp:posOffset>
                </wp:positionH>
                <wp:positionV relativeFrom="paragraph">
                  <wp:posOffset>174160</wp:posOffset>
                </wp:positionV>
                <wp:extent cx="51120" cy="57240"/>
                <wp:effectExtent l="38100" t="38100" r="25400" b="3810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511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8E8FC" id="Ink 727" o:spid="_x0000_s1026" type="#_x0000_t75" style="position:absolute;margin-left:331.25pt;margin-top:13.55pt;width:4.25pt;height:4.8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">
                <v:imagedata r:id="rId809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4885200</wp:posOffset>
                </wp:positionH>
                <wp:positionV relativeFrom="paragraph">
                  <wp:posOffset>1011213</wp:posOffset>
                </wp:positionV>
                <wp:extent cx="136440" cy="286200"/>
                <wp:effectExtent l="38100" t="38100" r="16510" b="38100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36440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9F110" id="Ink 669" o:spid="_x0000_s1026" type="#_x0000_t75" style="position:absolute;margin-left:384.55pt;margin-top:79.5pt;width:11.1pt;height:22.7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">
                <v:imagedata r:id="rId811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4340880</wp:posOffset>
                </wp:positionH>
                <wp:positionV relativeFrom="paragraph">
                  <wp:posOffset>1048293</wp:posOffset>
                </wp:positionV>
                <wp:extent cx="111240" cy="176400"/>
                <wp:effectExtent l="38100" t="38100" r="41275" b="3365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112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0CC29" id="Ink 662" o:spid="_x0000_s1026" type="#_x0000_t75" style="position:absolute;margin-left:341.6pt;margin-top:82.45pt;width:9pt;height:14.1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">
                <v:imagedata r:id="rId813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4031280</wp:posOffset>
                </wp:positionH>
                <wp:positionV relativeFrom="paragraph">
                  <wp:posOffset>1131093</wp:posOffset>
                </wp:positionV>
                <wp:extent cx="110520" cy="95400"/>
                <wp:effectExtent l="19050" t="38100" r="41910" b="3810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1105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AA071" id="Ink 661" o:spid="_x0000_s1026" type="#_x0000_t75" style="position:absolute;margin-left:317.35pt;margin-top:88.9pt;width:8.95pt;height:7.8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">
                <v:imagedata r:id="rId815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3925800</wp:posOffset>
                </wp:positionH>
                <wp:positionV relativeFrom="paragraph">
                  <wp:posOffset>1131453</wp:posOffset>
                </wp:positionV>
                <wp:extent cx="99360" cy="85680"/>
                <wp:effectExtent l="38100" t="38100" r="34290" b="2921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9936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CC17F" id="Ink 660" o:spid="_x0000_s1026" type="#_x0000_t75" style="position:absolute;margin-left:308.9pt;margin-top:88.95pt;width:8.05pt;height:7.1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">
                <v:imagedata r:id="rId817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3803400</wp:posOffset>
                </wp:positionH>
                <wp:positionV relativeFrom="paragraph">
                  <wp:posOffset>1181853</wp:posOffset>
                </wp:positionV>
                <wp:extent cx="109800" cy="15480"/>
                <wp:effectExtent l="38100" t="38100" r="0" b="2286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1098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78B96" id="Ink 659" o:spid="_x0000_s1026" type="#_x0000_t75" style="position:absolute;margin-left:299.45pt;margin-top:93pt;width:8.8pt;height:1.4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">
                <v:imagedata r:id="rId819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3797640</wp:posOffset>
                </wp:positionH>
                <wp:positionV relativeFrom="paragraph">
                  <wp:posOffset>1118493</wp:posOffset>
                </wp:positionV>
                <wp:extent cx="93960" cy="108720"/>
                <wp:effectExtent l="38100" t="38100" r="40005" b="4381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939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6D3D3" id="Ink 658" o:spid="_x0000_s1026" type="#_x0000_t75" style="position:absolute;margin-left:298.85pt;margin-top:87.9pt;width:7.7pt;height:8.9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">
                <v:imagedata r:id="rId821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3633840</wp:posOffset>
                </wp:positionH>
                <wp:positionV relativeFrom="paragraph">
                  <wp:posOffset>1108413</wp:posOffset>
                </wp:positionV>
                <wp:extent cx="142560" cy="117000"/>
                <wp:effectExtent l="38100" t="38100" r="29210" b="3556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1425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23C46" id="Ink 657" o:spid="_x0000_s1026" type="#_x0000_t75" style="position:absolute;margin-left:286pt;margin-top:87.15pt;width:11.55pt;height:9.5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">
                <v:imagedata r:id="rId823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3418560</wp:posOffset>
                </wp:positionH>
                <wp:positionV relativeFrom="paragraph">
                  <wp:posOffset>1216413</wp:posOffset>
                </wp:positionV>
                <wp:extent cx="85320" cy="11520"/>
                <wp:effectExtent l="38100" t="38100" r="29210" b="2667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853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6CDE6" id="Ink 656" o:spid="_x0000_s1026" type="#_x0000_t75" style="position:absolute;margin-left:269.15pt;margin-top:95.75pt;width:6.8pt;height:1.1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">
                <v:imagedata r:id="rId825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3409560</wp:posOffset>
                </wp:positionH>
                <wp:positionV relativeFrom="paragraph">
                  <wp:posOffset>1180773</wp:posOffset>
                </wp:positionV>
                <wp:extent cx="73080" cy="13320"/>
                <wp:effectExtent l="38100" t="19050" r="41275" b="44450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730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F3DCB" id="Ink 655" o:spid="_x0000_s1026" type="#_x0000_t75" style="position:absolute;margin-left:268.4pt;margin-top:92.75pt;width:6pt;height:1.4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">
                <v:imagedata r:id="rId827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3160800</wp:posOffset>
                </wp:positionH>
                <wp:positionV relativeFrom="paragraph">
                  <wp:posOffset>1154133</wp:posOffset>
                </wp:positionV>
                <wp:extent cx="104760" cy="109800"/>
                <wp:effectExtent l="38100" t="38100" r="29210" b="4318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1047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1D109" id="Ink 654" o:spid="_x0000_s1026" type="#_x0000_t75" style="position:absolute;margin-left:248.75pt;margin-top:90.75pt;width:8.6pt;height:9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">
                <v:imagedata r:id="rId829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3051360</wp:posOffset>
                </wp:positionH>
                <wp:positionV relativeFrom="paragraph">
                  <wp:posOffset>1166733</wp:posOffset>
                </wp:positionV>
                <wp:extent cx="102240" cy="79920"/>
                <wp:effectExtent l="38100" t="38100" r="31115" b="3492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1022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2F967" id="Ink 653" o:spid="_x0000_s1026" type="#_x0000_t75" style="position:absolute;margin-left:240.1pt;margin-top:91.7pt;width:8.25pt;height:6.7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">
                <v:imagedata r:id="rId831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2925000</wp:posOffset>
                </wp:positionH>
                <wp:positionV relativeFrom="paragraph">
                  <wp:posOffset>1222893</wp:posOffset>
                </wp:positionV>
                <wp:extent cx="88920" cy="7200"/>
                <wp:effectExtent l="38100" t="38100" r="25400" b="3111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889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3A924" id="Ink 652" o:spid="_x0000_s1026" type="#_x0000_t75" style="position:absolute;margin-left:230.15pt;margin-top:96.15pt;width:7.15pt;height:.9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">
                <v:imagedata r:id="rId833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2934000</wp:posOffset>
                </wp:positionH>
                <wp:positionV relativeFrom="paragraph">
                  <wp:posOffset>1164213</wp:posOffset>
                </wp:positionV>
                <wp:extent cx="84960" cy="108360"/>
                <wp:effectExtent l="38100" t="38100" r="29845" b="2540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849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D88C5" id="Ink 651" o:spid="_x0000_s1026" type="#_x0000_t75" style="position:absolute;margin-left:230.85pt;margin-top:91.5pt;width:7.1pt;height:8.9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">
                <v:imagedata r:id="rId835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2722320</wp:posOffset>
                </wp:positionH>
                <wp:positionV relativeFrom="paragraph">
                  <wp:posOffset>1138293</wp:posOffset>
                </wp:positionV>
                <wp:extent cx="172440" cy="137520"/>
                <wp:effectExtent l="38100" t="38100" r="37465" b="3429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17244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78189" id="Ink 650" o:spid="_x0000_s1026" type="#_x0000_t75" style="position:absolute;margin-left:214.15pt;margin-top:89.5pt;width:13.85pt;height:11.2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">
                <v:imagedata r:id="rId837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4153320</wp:posOffset>
                </wp:positionH>
                <wp:positionV relativeFrom="paragraph">
                  <wp:posOffset>873693</wp:posOffset>
                </wp:positionV>
                <wp:extent cx="160920" cy="103680"/>
                <wp:effectExtent l="38100" t="38100" r="29845" b="29845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1609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B3213" id="Ink 649" o:spid="_x0000_s1026" type="#_x0000_t75" style="position:absolute;margin-left:326.85pt;margin-top:68.65pt;width:12.9pt;height:8.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">
                <v:imagedata r:id="rId839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4004640</wp:posOffset>
                </wp:positionH>
                <wp:positionV relativeFrom="paragraph">
                  <wp:posOffset>877653</wp:posOffset>
                </wp:positionV>
                <wp:extent cx="111240" cy="103680"/>
                <wp:effectExtent l="38100" t="38100" r="41275" b="2984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11124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84E95" id="Ink 648" o:spid="_x0000_s1026" type="#_x0000_t75" style="position:absolute;margin-left:315.3pt;margin-top:68.95pt;width:9pt;height:8.5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">
                <v:imagedata r:id="rId841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4030200</wp:posOffset>
                </wp:positionH>
                <wp:positionV relativeFrom="paragraph">
                  <wp:posOffset>885933</wp:posOffset>
                </wp:positionV>
                <wp:extent cx="15840" cy="69120"/>
                <wp:effectExtent l="19050" t="38100" r="41910" b="26670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58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AA2FC" id="Ink 647" o:spid="_x0000_s1026" type="#_x0000_t75" style="position:absolute;margin-left:317.25pt;margin-top:69.65pt;width:1.6pt;height:5.8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">
                <v:imagedata r:id="rId843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3874680</wp:posOffset>
                </wp:positionH>
                <wp:positionV relativeFrom="paragraph">
                  <wp:posOffset>940293</wp:posOffset>
                </wp:positionV>
                <wp:extent cx="104040" cy="18000"/>
                <wp:effectExtent l="38100" t="38100" r="29845" b="3937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040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3CB77" id="Ink 646" o:spid="_x0000_s1026" type="#_x0000_t75" style="position:absolute;margin-left:305pt;margin-top:73.9pt;width:8.35pt;height:1.6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">
                <v:imagedata r:id="rId845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3877200</wp:posOffset>
                </wp:positionH>
                <wp:positionV relativeFrom="paragraph">
                  <wp:posOffset>878373</wp:posOffset>
                </wp:positionV>
                <wp:extent cx="123840" cy="115560"/>
                <wp:effectExtent l="38100" t="38100" r="28575" b="3746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1238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98C6A" id="Ink 645" o:spid="_x0000_s1026" type="#_x0000_t75" style="position:absolute;margin-left:305.1pt;margin-top:69pt;width:10pt;height:9.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">
                <v:imagedata r:id="rId847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3630600</wp:posOffset>
                </wp:positionH>
                <wp:positionV relativeFrom="paragraph">
                  <wp:posOffset>878733</wp:posOffset>
                </wp:positionV>
                <wp:extent cx="172800" cy="104400"/>
                <wp:effectExtent l="38100" t="38100" r="36830" b="2921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7280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943EF" id="Ink 644" o:spid="_x0000_s1026" type="#_x0000_t75" style="position:absolute;margin-left:285.7pt;margin-top:69pt;width:14pt;height:8.6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">
                <v:imagedata r:id="rId849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3481920</wp:posOffset>
                </wp:positionH>
                <wp:positionV relativeFrom="paragraph">
                  <wp:posOffset>878733</wp:posOffset>
                </wp:positionV>
                <wp:extent cx="12240" cy="141840"/>
                <wp:effectExtent l="38100" t="38100" r="26035" b="2984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122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093B5" id="Ink 643" o:spid="_x0000_s1026" type="#_x0000_t75" style="position:absolute;margin-left:274.05pt;margin-top:69.1pt;width:1.25pt;height:11.3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">
                <v:imagedata r:id="rId851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3441600</wp:posOffset>
                </wp:positionH>
                <wp:positionV relativeFrom="paragraph">
                  <wp:posOffset>903213</wp:posOffset>
                </wp:positionV>
                <wp:extent cx="99720" cy="81360"/>
                <wp:effectExtent l="38100" t="38100" r="33655" b="3302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997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E7A31" id="Ink 642" o:spid="_x0000_s1026" type="#_x0000_t75" style="position:absolute;margin-left:270.8pt;margin-top:70.95pt;width:8.1pt;height:6.7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">
                <v:imagedata r:id="rId853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3206160</wp:posOffset>
                </wp:positionH>
                <wp:positionV relativeFrom="paragraph">
                  <wp:posOffset>896733</wp:posOffset>
                </wp:positionV>
                <wp:extent cx="129240" cy="104760"/>
                <wp:effectExtent l="19050" t="38100" r="42545" b="29210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292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73D22" id="Ink 641" o:spid="_x0000_s1026" type="#_x0000_t75" style="position:absolute;margin-left:252.25pt;margin-top:70.45pt;width:10.45pt;height:8.6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">
                <v:imagedata r:id="rId855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3110760</wp:posOffset>
                </wp:positionH>
                <wp:positionV relativeFrom="paragraph">
                  <wp:posOffset>868653</wp:posOffset>
                </wp:positionV>
                <wp:extent cx="84600" cy="131400"/>
                <wp:effectExtent l="38100" t="38100" r="29845" b="4064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846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54D09" id="Ink 640" o:spid="_x0000_s1026" type="#_x0000_t75" style="position:absolute;margin-left:244.8pt;margin-top:68.25pt;width:7pt;height:10.7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">
                <v:imagedata r:id="rId857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3014640</wp:posOffset>
                </wp:positionH>
                <wp:positionV relativeFrom="paragraph">
                  <wp:posOffset>969813</wp:posOffset>
                </wp:positionV>
                <wp:extent cx="70920" cy="12600"/>
                <wp:effectExtent l="38100" t="38100" r="24765" b="26035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709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1ED36" id="Ink 639" o:spid="_x0000_s1026" type="#_x0000_t75" style="position:absolute;margin-left:237.2pt;margin-top:76.3pt;width:5.8pt;height:1.2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">
                <v:imagedata r:id="rId859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3000240</wp:posOffset>
                </wp:positionH>
                <wp:positionV relativeFrom="paragraph">
                  <wp:posOffset>895653</wp:posOffset>
                </wp:positionV>
                <wp:extent cx="78840" cy="110160"/>
                <wp:effectExtent l="38100" t="38100" r="35560" b="42545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788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5A707" id="Ink 638" o:spid="_x0000_s1026" type="#_x0000_t75" style="position:absolute;margin-left:236.1pt;margin-top:70.3pt;width:6.5pt;height:9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">
                <v:imagedata r:id="rId861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2762280</wp:posOffset>
                </wp:positionH>
                <wp:positionV relativeFrom="paragraph">
                  <wp:posOffset>884133</wp:posOffset>
                </wp:positionV>
                <wp:extent cx="155160" cy="109080"/>
                <wp:effectExtent l="38100" t="38100" r="35560" b="43815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1551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DFEBB" id="Ink 637" o:spid="_x0000_s1026" type="#_x0000_t75" style="position:absolute;margin-left:217.35pt;margin-top:69.45pt;width:12.6pt;height:9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">
                <v:imagedata r:id="rId863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2564280</wp:posOffset>
                </wp:positionH>
                <wp:positionV relativeFrom="paragraph">
                  <wp:posOffset>944253</wp:posOffset>
                </wp:positionV>
                <wp:extent cx="84960" cy="58320"/>
                <wp:effectExtent l="38100" t="38100" r="29845" b="3746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849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E679A" id="Ink 636" o:spid="_x0000_s1026" type="#_x0000_t75" style="position:absolute;margin-left:201.75pt;margin-top:74.15pt;width:7.1pt;height:5.0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">
                <v:imagedata r:id="rId865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2524320</wp:posOffset>
                </wp:positionH>
                <wp:positionV relativeFrom="paragraph">
                  <wp:posOffset>885213</wp:posOffset>
                </wp:positionV>
                <wp:extent cx="9000" cy="119520"/>
                <wp:effectExtent l="38100" t="38100" r="29210" b="33020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900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4644F" id="Ink 635" o:spid="_x0000_s1026" type="#_x0000_t75" style="position:absolute;margin-left:198.55pt;margin-top:69.55pt;width:1.1pt;height:9.8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">
                <v:imagedata r:id="rId867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4970160</wp:posOffset>
                </wp:positionH>
                <wp:positionV relativeFrom="paragraph">
                  <wp:posOffset>-15867</wp:posOffset>
                </wp:positionV>
                <wp:extent cx="105480" cy="134640"/>
                <wp:effectExtent l="38100" t="38100" r="27940" b="36830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10548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C7A22" id="Ink 634" o:spid="_x0000_s1026" type="#_x0000_t75" style="position:absolute;margin-left:391.2pt;margin-top:-1.4pt;width:8.65pt;height:10.9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">
                <v:imagedata r:id="rId869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4583160</wp:posOffset>
                </wp:positionH>
                <wp:positionV relativeFrom="paragraph">
                  <wp:posOffset>578493</wp:posOffset>
                </wp:positionV>
                <wp:extent cx="96120" cy="109440"/>
                <wp:effectExtent l="19050" t="38100" r="37465" b="43180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961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1F620" id="Ink 631" o:spid="_x0000_s1026" type="#_x0000_t75" style="position:absolute;margin-left:360.75pt;margin-top:45.4pt;width:7.9pt;height:8.9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">
                <v:imagedata r:id="rId871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4030920</wp:posOffset>
                </wp:positionH>
                <wp:positionV relativeFrom="paragraph">
                  <wp:posOffset>614853</wp:posOffset>
                </wp:positionV>
                <wp:extent cx="110880" cy="122400"/>
                <wp:effectExtent l="38100" t="38100" r="22860" b="30480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1108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731A7" id="Ink 630" o:spid="_x0000_s1026" type="#_x0000_t75" style="position:absolute;margin-left:317.35pt;margin-top:48.25pt;width:9.05pt;height:10.0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">
                <v:imagedata r:id="rId873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4051080</wp:posOffset>
                </wp:positionH>
                <wp:positionV relativeFrom="paragraph">
                  <wp:posOffset>609453</wp:posOffset>
                </wp:positionV>
                <wp:extent cx="26280" cy="100080"/>
                <wp:effectExtent l="38100" t="38100" r="31115" b="3365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262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F3403" id="Ink 629" o:spid="_x0000_s1026" type="#_x0000_t75" style="position:absolute;margin-left:318.9pt;margin-top:47.85pt;width:2.35pt;height:8.2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">
                <v:imagedata r:id="rId875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4960800</wp:posOffset>
                </wp:positionH>
                <wp:positionV relativeFrom="paragraph">
                  <wp:posOffset>436653</wp:posOffset>
                </wp:positionV>
                <wp:extent cx="52560" cy="50760"/>
                <wp:effectExtent l="19050" t="19050" r="43180" b="26035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5256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CCA14" id="Ink 628" o:spid="_x0000_s1026" type="#_x0000_t75" style="position:absolute;margin-left:390.45pt;margin-top:34.35pt;width:4.45pt;height:4.3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">
                <v:imagedata r:id="rId877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5075280</wp:posOffset>
                </wp:positionH>
                <wp:positionV relativeFrom="paragraph">
                  <wp:posOffset>561573</wp:posOffset>
                </wp:positionV>
                <wp:extent cx="179640" cy="136080"/>
                <wp:effectExtent l="38100" t="38100" r="11430" b="3556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1796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41A4C" id="Ink 627" o:spid="_x0000_s1026" type="#_x0000_t75" style="position:absolute;margin-left:399.45pt;margin-top:44.05pt;width:14.4pt;height:11.0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">
                <v:imagedata r:id="rId879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4131000</wp:posOffset>
                </wp:positionH>
                <wp:positionV relativeFrom="paragraph">
                  <wp:posOffset>-235827</wp:posOffset>
                </wp:positionV>
                <wp:extent cx="542520" cy="792000"/>
                <wp:effectExtent l="38100" t="38100" r="29210" b="2730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542520" cy="79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46F75" id="Ink 626" o:spid="_x0000_s1026" type="#_x0000_t75" style="position:absolute;margin-left:325.15pt;margin-top:-18.7pt;width:43.05pt;height:62.6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">
                <v:imagedata r:id="rId881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4663080</wp:posOffset>
                </wp:positionH>
                <wp:positionV relativeFrom="paragraph">
                  <wp:posOffset>-253107</wp:posOffset>
                </wp:positionV>
                <wp:extent cx="410040" cy="757440"/>
                <wp:effectExtent l="38100" t="38100" r="28575" b="4318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410040" cy="75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13131" id="Ink 625" o:spid="_x0000_s1026" type="#_x0000_t75" style="position:absolute;margin-left:366.95pt;margin-top:-20.15pt;width:32.7pt;height:60.0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">
                <v:imagedata r:id="rId883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4227480</wp:posOffset>
                </wp:positionH>
                <wp:positionV relativeFrom="paragraph">
                  <wp:posOffset>512253</wp:posOffset>
                </wp:positionV>
                <wp:extent cx="816840" cy="34200"/>
                <wp:effectExtent l="38100" t="38100" r="40640" b="4254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8168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9538F" id="Ink 624" o:spid="_x0000_s1026" type="#_x0000_t75" style="position:absolute;margin-left:332.7pt;margin-top:40.2pt;width:64.65pt;height:3.0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">
                <v:imagedata r:id="rId885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3044520</wp:posOffset>
                </wp:positionH>
                <wp:positionV relativeFrom="paragraph">
                  <wp:posOffset>54333</wp:posOffset>
                </wp:positionV>
                <wp:extent cx="96840" cy="144000"/>
                <wp:effectExtent l="38100" t="38100" r="36830" b="2794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968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1A96F" id="Ink 623" o:spid="_x0000_s1026" type="#_x0000_t75" style="position:absolute;margin-left:239.6pt;margin-top:4.15pt;width:7.85pt;height:11.7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">
                <v:imagedata r:id="rId887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2693160</wp:posOffset>
                </wp:positionH>
                <wp:positionV relativeFrom="paragraph">
                  <wp:posOffset>606573</wp:posOffset>
                </wp:positionV>
                <wp:extent cx="133920" cy="88920"/>
                <wp:effectExtent l="38100" t="19050" r="38100" b="44450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1339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A3AB4" id="Ink 622" o:spid="_x0000_s1026" type="#_x0000_t75" style="position:absolute;margin-left:211.9pt;margin-top:47.6pt;width:10.8pt;height:7.3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">
                <v:imagedata r:id="rId889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2626920</wp:posOffset>
                </wp:positionH>
                <wp:positionV relativeFrom="paragraph">
                  <wp:posOffset>606213</wp:posOffset>
                </wp:positionV>
                <wp:extent cx="20520" cy="78120"/>
                <wp:effectExtent l="38100" t="38100" r="36830" b="3619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205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E1321" id="Ink 621" o:spid="_x0000_s1026" type="#_x0000_t75" style="position:absolute;margin-left:206.7pt;margin-top:47.6pt;width:1.9pt;height:6.4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">
                <v:imagedata r:id="rId891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2404080</wp:posOffset>
                </wp:positionH>
                <wp:positionV relativeFrom="paragraph">
                  <wp:posOffset>58293</wp:posOffset>
                </wp:positionV>
                <wp:extent cx="92160" cy="107640"/>
                <wp:effectExtent l="38100" t="38100" r="41275" b="4508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9216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4AC51" id="Ink 620" o:spid="_x0000_s1026" type="#_x0000_t75" style="position:absolute;margin-left:189.15pt;margin-top:4.45pt;width:7.6pt;height:8.8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">
                <v:imagedata r:id="rId893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2370960</wp:posOffset>
                </wp:positionH>
                <wp:positionV relativeFrom="paragraph">
                  <wp:posOffset>69813</wp:posOffset>
                </wp:positionV>
                <wp:extent cx="11520" cy="117000"/>
                <wp:effectExtent l="38100" t="38100" r="26670" b="3556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115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92362" id="Ink 619" o:spid="_x0000_s1026" type="#_x0000_t75" style="position:absolute;margin-left:186.55pt;margin-top:5.35pt;width:1.1pt;height:9.4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">
                <v:imagedata r:id="rId895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2140920</wp:posOffset>
                </wp:positionH>
                <wp:positionV relativeFrom="paragraph">
                  <wp:posOffset>610173</wp:posOffset>
                </wp:positionV>
                <wp:extent cx="127080" cy="120240"/>
                <wp:effectExtent l="38100" t="38100" r="6350" b="3238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270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06D11" id="Ink 615" o:spid="_x0000_s1026" type="#_x0000_t75" style="position:absolute;margin-left:168.55pt;margin-top:47.9pt;width:10.2pt;height:9.8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">
                <v:imagedata r:id="rId897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2153160</wp:posOffset>
                </wp:positionH>
                <wp:positionV relativeFrom="paragraph">
                  <wp:posOffset>629613</wp:posOffset>
                </wp:positionV>
                <wp:extent cx="7560" cy="79200"/>
                <wp:effectExtent l="38100" t="38100" r="31115" b="3556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75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CCD85" id="Ink 614" o:spid="_x0000_s1026" type="#_x0000_t75" style="position:absolute;margin-left:169.4pt;margin-top:49.5pt;width:.95pt;height:6.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">
                <v:imagedata r:id="rId899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3167640</wp:posOffset>
                </wp:positionH>
                <wp:positionV relativeFrom="paragraph">
                  <wp:posOffset>576333</wp:posOffset>
                </wp:positionV>
                <wp:extent cx="145800" cy="123120"/>
                <wp:effectExtent l="38100" t="38100" r="26035" b="2984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1458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07FC4" id="Ink 613" o:spid="_x0000_s1026" type="#_x0000_t75" style="position:absolute;margin-left:249.2pt;margin-top:45.25pt;width:11.75pt;height:10.0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">
                <v:imagedata r:id="rId901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3040920</wp:posOffset>
                </wp:positionH>
                <wp:positionV relativeFrom="paragraph">
                  <wp:posOffset>466533</wp:posOffset>
                </wp:positionV>
                <wp:extent cx="50760" cy="40680"/>
                <wp:effectExtent l="38100" t="38100" r="26035" b="3556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5076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DEB5C" id="Ink 612" o:spid="_x0000_s1026" type="#_x0000_t75" style="position:absolute;margin-left:239.3pt;margin-top:36.6pt;width:4.35pt;height:3.4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">
                <v:imagedata r:id="rId903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2202120</wp:posOffset>
                </wp:positionH>
                <wp:positionV relativeFrom="paragraph">
                  <wp:posOffset>448893</wp:posOffset>
                </wp:positionV>
                <wp:extent cx="986400" cy="97920"/>
                <wp:effectExtent l="38100" t="38100" r="23495" b="3556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98640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DFD52" id="Ink 611" o:spid="_x0000_s1026" type="#_x0000_t75" style="position:absolute;margin-left:173.25pt;margin-top:35.3pt;width:78pt;height:7.9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">
                <v:imagedata r:id="rId905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2847240</wp:posOffset>
                </wp:positionH>
                <wp:positionV relativeFrom="paragraph">
                  <wp:posOffset>-121347</wp:posOffset>
                </wp:positionV>
                <wp:extent cx="300960" cy="613080"/>
                <wp:effectExtent l="38100" t="38100" r="42545" b="34925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300960" cy="61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0E806" id="Ink 610" o:spid="_x0000_s1026" type="#_x0000_t75" style="position:absolute;margin-left:224.05pt;margin-top:-9.7pt;width:23.9pt;height:48.4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">
                <v:imagedata r:id="rId907" o:title=""/>
              </v:shape>
            </w:pict>
          </mc:Fallback>
        </mc:AlternateContent>
      </w:r>
      <w:r w:rsidR="009B145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2175120</wp:posOffset>
                </wp:positionH>
                <wp:positionV relativeFrom="paragraph">
                  <wp:posOffset>-134307</wp:posOffset>
                </wp:positionV>
                <wp:extent cx="641880" cy="677520"/>
                <wp:effectExtent l="38100" t="38100" r="25400" b="27940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641880" cy="67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655EB" id="Ink 609" o:spid="_x0000_s1026" type="#_x0000_t75" style="position:absolute;margin-left:171.2pt;margin-top:-10.7pt;width:50.75pt;height:53.5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">
                <v:imagedata r:id="rId909" o:title=""/>
              </v:shape>
            </w:pict>
          </mc:Fallback>
        </mc:AlternateContent>
      </w:r>
      <w:r w:rsidR="004258B2">
        <w:rPr>
          <w:noProof/>
          <w:lang w:eastAsia="en-AU"/>
        </w:rPr>
        <w:drawing>
          <wp:inline distT="0" distB="0" distL="0" distR="0" wp14:anchorId="125102B5" wp14:editId="76657BA8">
            <wp:extent cx="1604883" cy="118110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1616677" cy="11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239" w:rsidRDefault="009B145C" w:rsidP="003F6239">
      <w:pPr>
        <w:pStyle w:val="NLLL2COL"/>
        <w:rPr>
          <w:rStyle w:val="NLLLNUM"/>
        </w:rPr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3897720</wp:posOffset>
                </wp:positionH>
                <wp:positionV relativeFrom="paragraph">
                  <wp:posOffset>144880</wp:posOffset>
                </wp:positionV>
                <wp:extent cx="97200" cy="72360"/>
                <wp:effectExtent l="38100" t="38100" r="36195" b="42545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9720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C374B" id="Ink 750" o:spid="_x0000_s1026" type="#_x0000_t75" style="position:absolute;margin-left:306.75pt;margin-top:11.25pt;width:7.95pt;height:6.1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">
                <v:imagedata r:id="rId91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3431520</wp:posOffset>
                </wp:positionH>
                <wp:positionV relativeFrom="paragraph">
                  <wp:posOffset>129760</wp:posOffset>
                </wp:positionV>
                <wp:extent cx="84240" cy="109080"/>
                <wp:effectExtent l="38100" t="38100" r="30480" b="43815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842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2DD8B" id="Ink 745" o:spid="_x0000_s1026" type="#_x0000_t75" style="position:absolute;margin-left:270.05pt;margin-top:10.1pt;width:7pt;height:8.9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">
                <v:imagedata r:id="rId91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3033720</wp:posOffset>
                </wp:positionH>
                <wp:positionV relativeFrom="paragraph">
                  <wp:posOffset>158920</wp:posOffset>
                </wp:positionV>
                <wp:extent cx="98280" cy="67320"/>
                <wp:effectExtent l="19050" t="38100" r="35560" b="2794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9828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0EE12" id="Ink 738" o:spid="_x0000_s1026" type="#_x0000_t75" style="position:absolute;margin-left:238.7pt;margin-top:12.35pt;width:8pt;height:5.5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">
                <v:imagedata r:id="rId91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2940840</wp:posOffset>
                </wp:positionH>
                <wp:positionV relativeFrom="paragraph">
                  <wp:posOffset>197800</wp:posOffset>
                </wp:positionV>
                <wp:extent cx="77760" cy="13320"/>
                <wp:effectExtent l="38100" t="38100" r="17780" b="2540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777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BE75B" id="Ink 737" o:spid="_x0000_s1026" type="#_x0000_t75" style="position:absolute;margin-left:231.45pt;margin-top:15.45pt;width:6.25pt;height:1.3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">
                <v:imagedata r:id="rId91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2923200</wp:posOffset>
                </wp:positionH>
                <wp:positionV relativeFrom="paragraph">
                  <wp:posOffset>139480</wp:posOffset>
                </wp:positionV>
                <wp:extent cx="101160" cy="94680"/>
                <wp:effectExtent l="38100" t="38100" r="32385" b="38735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10116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7F652" id="Ink 736" o:spid="_x0000_s1026" type="#_x0000_t75" style="position:absolute;margin-left:229.95pt;margin-top:10.85pt;width:8.2pt;height:7.8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">
                <v:imagedata r:id="rId920" o:title=""/>
              </v:shape>
            </w:pict>
          </mc:Fallback>
        </mc:AlternateContent>
      </w:r>
    </w:p>
    <w:p w:rsidR="000B359F" w:rsidRDefault="0090783C" w:rsidP="003F6239">
      <w:pPr>
        <w:pStyle w:val="NLLL2COL"/>
        <w:rPr>
          <w:rStyle w:val="NLLLNUM"/>
        </w:rPr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416448" behindDoc="0" locked="0" layoutInCell="1" allowOverlap="1">
                <wp:simplePos x="0" y="0"/>
                <wp:positionH relativeFrom="column">
                  <wp:posOffset>5548766</wp:posOffset>
                </wp:positionH>
                <wp:positionV relativeFrom="paragraph">
                  <wp:posOffset>60382</wp:posOffset>
                </wp:positionV>
                <wp:extent cx="154440" cy="208440"/>
                <wp:effectExtent l="57150" t="38100" r="55245" b="5842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15444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2B3FF" id="Ink 92" o:spid="_x0000_s1026" type="#_x0000_t75" style="position:absolute;margin-left:435.55pt;margin-top:4.55pt;width:13.7pt;height:18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">
                <v:imagedata r:id="rId922" o:title=""/>
              </v:shape>
            </w:pict>
          </mc:Fallback>
        </mc:AlternateContent>
      </w:r>
      <w:r w:rsidR="009B145C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3885840</wp:posOffset>
                </wp:positionH>
                <wp:positionV relativeFrom="paragraph">
                  <wp:posOffset>58480</wp:posOffset>
                </wp:positionV>
                <wp:extent cx="104040" cy="90720"/>
                <wp:effectExtent l="38100" t="19050" r="29845" b="43180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1040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6351F" id="Ink 752" o:spid="_x0000_s1026" type="#_x0000_t75" style="position:absolute;margin-left:305.9pt;margin-top:4.45pt;width:8.45pt;height:7.4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">
                <v:imagedata r:id="rId924" o:title=""/>
              </v:shape>
            </w:pict>
          </mc:Fallback>
        </mc:AlternateContent>
      </w:r>
      <w:r w:rsidR="009B145C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3866040</wp:posOffset>
                </wp:positionH>
                <wp:positionV relativeFrom="paragraph">
                  <wp:posOffset>22840</wp:posOffset>
                </wp:positionV>
                <wp:extent cx="170640" cy="13680"/>
                <wp:effectExtent l="38100" t="19050" r="39370" b="43815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1706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C514C" id="Ink 751" o:spid="_x0000_s1026" type="#_x0000_t75" style="position:absolute;margin-left:304.3pt;margin-top:1.65pt;width:13.6pt;height:1.4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">
                <v:imagedata r:id="rId926" o:title=""/>
              </v:shape>
            </w:pict>
          </mc:Fallback>
        </mc:AlternateContent>
      </w:r>
      <w:r w:rsidR="009B145C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3663000</wp:posOffset>
                </wp:positionH>
                <wp:positionV relativeFrom="paragraph">
                  <wp:posOffset>40120</wp:posOffset>
                </wp:positionV>
                <wp:extent cx="82800" cy="17640"/>
                <wp:effectExtent l="38100" t="38100" r="31750" b="4000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828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82349" id="Ink 749" o:spid="_x0000_s1026" type="#_x0000_t75" style="position:absolute;margin-left:288.35pt;margin-top:3.05pt;width:6.65pt;height:1.6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">
                <v:imagedata r:id="rId928" o:title=""/>
              </v:shape>
            </w:pict>
          </mc:Fallback>
        </mc:AlternateContent>
      </w:r>
      <w:r w:rsidR="009B145C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3674880</wp:posOffset>
                </wp:positionH>
                <wp:positionV relativeFrom="paragraph">
                  <wp:posOffset>14920</wp:posOffset>
                </wp:positionV>
                <wp:extent cx="56160" cy="10080"/>
                <wp:effectExtent l="38100" t="38100" r="39370" b="28575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561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14930" id="Ink 748" o:spid="_x0000_s1026" type="#_x0000_t75" style="position:absolute;margin-left:289.2pt;margin-top:1pt;width:4.7pt;height:1.1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">
                <v:imagedata r:id="rId930" o:title=""/>
              </v:shape>
            </w:pict>
          </mc:Fallback>
        </mc:AlternateContent>
      </w:r>
      <w:r w:rsidR="009B145C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3462120</wp:posOffset>
                </wp:positionH>
                <wp:positionV relativeFrom="paragraph">
                  <wp:posOffset>81520</wp:posOffset>
                </wp:positionV>
                <wp:extent cx="86040" cy="98280"/>
                <wp:effectExtent l="38100" t="38100" r="28575" b="3556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860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DE4AA" id="Ink 747" o:spid="_x0000_s1026" type="#_x0000_t75" style="position:absolute;margin-left:272.45pt;margin-top:6.25pt;width:6.95pt;height:8.1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">
                <v:imagedata r:id="rId932" o:title=""/>
              </v:shape>
            </w:pict>
          </mc:Fallback>
        </mc:AlternateContent>
      </w:r>
      <w:r w:rsidR="009B145C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3398400</wp:posOffset>
                </wp:positionH>
                <wp:positionV relativeFrom="paragraph">
                  <wp:posOffset>54520</wp:posOffset>
                </wp:positionV>
                <wp:extent cx="182520" cy="15120"/>
                <wp:effectExtent l="38100" t="19050" r="27305" b="4254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1825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FC757" id="Ink 746" o:spid="_x0000_s1026" type="#_x0000_t75" style="position:absolute;margin-left:267.5pt;margin-top:4.15pt;width:14.5pt;height:1.5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">
                <v:imagedata r:id="rId934" o:title=""/>
              </v:shape>
            </w:pict>
          </mc:Fallback>
        </mc:AlternateContent>
      </w:r>
      <w:r w:rsidR="009B145C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3225240</wp:posOffset>
                </wp:positionH>
                <wp:positionV relativeFrom="paragraph">
                  <wp:posOffset>47680</wp:posOffset>
                </wp:positionV>
                <wp:extent cx="79560" cy="8280"/>
                <wp:effectExtent l="38100" t="38100" r="34925" b="2984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795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0680D" id="Ink 744" o:spid="_x0000_s1026" type="#_x0000_t75" style="position:absolute;margin-left:253.8pt;margin-top:3.6pt;width:6.45pt;height:.8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">
                <v:imagedata r:id="rId936" o:title=""/>
              </v:shape>
            </w:pict>
          </mc:Fallback>
        </mc:AlternateContent>
      </w:r>
      <w:r w:rsidR="009B145C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3236400</wp:posOffset>
                </wp:positionH>
                <wp:positionV relativeFrom="paragraph">
                  <wp:posOffset>19600</wp:posOffset>
                </wp:positionV>
                <wp:extent cx="57240" cy="7200"/>
                <wp:effectExtent l="38100" t="38100" r="38100" b="31115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572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7E224" id="Ink 743" o:spid="_x0000_s1026" type="#_x0000_t75" style="position:absolute;margin-left:254.7pt;margin-top:1.4pt;width:4.75pt;height:.9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">
                <v:imagedata r:id="rId938" o:title=""/>
              </v:shape>
            </w:pict>
          </mc:Fallback>
        </mc:AlternateContent>
      </w:r>
      <w:r w:rsidR="009B145C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3051000</wp:posOffset>
                </wp:positionH>
                <wp:positionV relativeFrom="paragraph">
                  <wp:posOffset>104200</wp:posOffset>
                </wp:positionV>
                <wp:extent cx="108000" cy="64800"/>
                <wp:effectExtent l="38100" t="38100" r="25400" b="3048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1080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9A157" id="Ink 742" o:spid="_x0000_s1026" type="#_x0000_t75" style="position:absolute;margin-left:240.05pt;margin-top:8.05pt;width:8.75pt;height:5.4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">
                <v:imagedata r:id="rId940" o:title=""/>
              </v:shape>
            </w:pict>
          </mc:Fallback>
        </mc:AlternateContent>
      </w:r>
      <w:r w:rsidR="009B145C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2951640</wp:posOffset>
                </wp:positionH>
                <wp:positionV relativeFrom="paragraph">
                  <wp:posOffset>142720</wp:posOffset>
                </wp:positionV>
                <wp:extent cx="63360" cy="15120"/>
                <wp:effectExtent l="38100" t="38100" r="13335" b="23495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633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41CC8" id="Ink 741" o:spid="_x0000_s1026" type="#_x0000_t75" style="position:absolute;margin-left:232.25pt;margin-top:11.2pt;width:5.2pt;height:1.3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">
                <v:imagedata r:id="rId942" o:title=""/>
              </v:shape>
            </w:pict>
          </mc:Fallback>
        </mc:AlternateContent>
      </w:r>
      <w:r w:rsidR="009B145C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2940840</wp:posOffset>
                </wp:positionH>
                <wp:positionV relativeFrom="paragraph">
                  <wp:posOffset>100600</wp:posOffset>
                </wp:positionV>
                <wp:extent cx="83160" cy="78480"/>
                <wp:effectExtent l="38100" t="38100" r="31750" b="36195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831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901F9" id="Ink 740" o:spid="_x0000_s1026" type="#_x0000_t75" style="position:absolute;margin-left:231.45pt;margin-top:7.75pt;width:6.75pt;height:6.5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">
                <v:imagedata r:id="rId944" o:title=""/>
              </v:shape>
            </w:pict>
          </mc:Fallback>
        </mc:AlternateContent>
      </w:r>
      <w:r w:rsidR="009B145C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2896560</wp:posOffset>
                </wp:positionH>
                <wp:positionV relativeFrom="paragraph">
                  <wp:posOffset>40120</wp:posOffset>
                </wp:positionV>
                <wp:extent cx="264960" cy="12240"/>
                <wp:effectExtent l="38100" t="38100" r="40005" b="26035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2649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4AB36" id="Ink 739" o:spid="_x0000_s1026" type="#_x0000_t75" style="position:absolute;margin-left:228pt;margin-top:3.1pt;width:21pt;height:1.1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">
                <v:imagedata r:id="rId946" o:title=""/>
              </v:shape>
            </w:pict>
          </mc:Fallback>
        </mc:AlternateContent>
      </w:r>
      <w:r w:rsidR="009B145C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5225400</wp:posOffset>
                </wp:positionH>
                <wp:positionV relativeFrom="paragraph">
                  <wp:posOffset>208953</wp:posOffset>
                </wp:positionV>
                <wp:extent cx="5760" cy="2880"/>
                <wp:effectExtent l="0" t="0" r="0" b="0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57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D8E15" id="Ink 712" o:spid="_x0000_s1026" type="#_x0000_t75" style="position:absolute;margin-left:411.3pt;margin-top:16.3pt;width:.7pt;height:.4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">
                <v:imagedata r:id="rId948" o:title=""/>
              </v:shape>
            </w:pict>
          </mc:Fallback>
        </mc:AlternateContent>
      </w:r>
      <w:r w:rsidR="009B145C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4999320</wp:posOffset>
                </wp:positionH>
                <wp:positionV relativeFrom="paragraph">
                  <wp:posOffset>95553</wp:posOffset>
                </wp:positionV>
                <wp:extent cx="418320" cy="73440"/>
                <wp:effectExtent l="38100" t="38100" r="1270" b="4127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41832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3E171" id="Ink 707" o:spid="_x0000_s1026" type="#_x0000_t75" style="position:absolute;margin-left:393.5pt;margin-top:7.35pt;width:33.2pt;height:6.1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">
                <v:imagedata r:id="rId950" o:title=""/>
              </v:shape>
            </w:pict>
          </mc:Fallback>
        </mc:AlternateContent>
      </w:r>
      <w:r w:rsidR="009B145C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4903920</wp:posOffset>
                </wp:positionH>
                <wp:positionV relativeFrom="paragraph">
                  <wp:posOffset>71433</wp:posOffset>
                </wp:positionV>
                <wp:extent cx="82080" cy="107640"/>
                <wp:effectExtent l="38100" t="38100" r="32385" b="2603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820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99F62" id="Ink 706" o:spid="_x0000_s1026" type="#_x0000_t75" style="position:absolute;margin-left:386pt;margin-top:5.45pt;width:6.8pt;height:8.8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">
                <v:imagedata r:id="rId952" o:title=""/>
              </v:shape>
            </w:pict>
          </mc:Fallback>
        </mc:AlternateContent>
      </w:r>
    </w:p>
    <w:p w:rsidR="000B359F" w:rsidRPr="00AB06C8" w:rsidRDefault="009B145C" w:rsidP="003F6239">
      <w:pPr>
        <w:pStyle w:val="NLLL2COL"/>
        <w:rPr>
          <w:rStyle w:val="NLLLNUM"/>
        </w:rPr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4000680</wp:posOffset>
                </wp:positionH>
                <wp:positionV relativeFrom="paragraph">
                  <wp:posOffset>192040</wp:posOffset>
                </wp:positionV>
                <wp:extent cx="185040" cy="5400"/>
                <wp:effectExtent l="38100" t="38100" r="24765" b="33020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1850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D4DFE" id="Ink 769" o:spid="_x0000_s1026" type="#_x0000_t75" style="position:absolute;margin-left:314.9pt;margin-top:14.95pt;width:14.7pt;height:.7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">
                <v:imagedata r:id="rId95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4016520</wp:posOffset>
                </wp:positionH>
                <wp:positionV relativeFrom="paragraph">
                  <wp:posOffset>89800</wp:posOffset>
                </wp:positionV>
                <wp:extent cx="100800" cy="68040"/>
                <wp:effectExtent l="38100" t="38100" r="33020" b="27305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1008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EC9A5" id="Ink 768" o:spid="_x0000_s1026" type="#_x0000_t75" style="position:absolute;margin-left:316.1pt;margin-top:6.9pt;width:8.2pt;height:5.7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">
                <v:imagedata r:id="rId95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3785400</wp:posOffset>
                </wp:positionH>
                <wp:positionV relativeFrom="paragraph">
                  <wp:posOffset>225160</wp:posOffset>
                </wp:positionV>
                <wp:extent cx="100440" cy="9720"/>
                <wp:effectExtent l="38100" t="38100" r="33020" b="2857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1004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82ABD" id="Ink 767" o:spid="_x0000_s1026" type="#_x0000_t75" style="position:absolute;margin-left:297.9pt;margin-top:17.7pt;width:8.1pt;height:1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">
                <v:imagedata r:id="rId95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3822480</wp:posOffset>
                </wp:positionH>
                <wp:positionV relativeFrom="paragraph">
                  <wp:posOffset>188800</wp:posOffset>
                </wp:positionV>
                <wp:extent cx="71280" cy="24120"/>
                <wp:effectExtent l="38100" t="38100" r="24130" b="3365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712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273D0" id="Ink 766" o:spid="_x0000_s1026" type="#_x0000_t75" style="position:absolute;margin-left:300.9pt;margin-top:14.75pt;width:5.8pt;height:2.1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">
                <v:imagedata r:id="rId96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3543480</wp:posOffset>
                </wp:positionH>
                <wp:positionV relativeFrom="paragraph">
                  <wp:posOffset>207520</wp:posOffset>
                </wp:positionV>
                <wp:extent cx="140400" cy="24840"/>
                <wp:effectExtent l="38100" t="38100" r="31115" b="3238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1404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E8FEE" id="Ink 763" o:spid="_x0000_s1026" type="#_x0000_t75" style="position:absolute;margin-left:278.9pt;margin-top:16.2pt;width:11.25pt;height:2.2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">
                <v:imagedata r:id="rId96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3534480</wp:posOffset>
                </wp:positionH>
                <wp:positionV relativeFrom="paragraph">
                  <wp:posOffset>79360</wp:posOffset>
                </wp:positionV>
                <wp:extent cx="118080" cy="95760"/>
                <wp:effectExtent l="19050" t="38100" r="34925" b="3810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1180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EAF1C" id="Ink 762" o:spid="_x0000_s1026" type="#_x0000_t75" style="position:absolute;margin-left:278.15pt;margin-top:6.15pt;width:9.6pt;height:7.8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">
                <v:imagedata r:id="rId96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3093120</wp:posOffset>
                </wp:positionH>
                <wp:positionV relativeFrom="paragraph">
                  <wp:posOffset>97720</wp:posOffset>
                </wp:positionV>
                <wp:extent cx="113400" cy="79920"/>
                <wp:effectExtent l="38100" t="38100" r="20320" b="3492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1134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24CCF" id="Ink 755" o:spid="_x0000_s1026" type="#_x0000_t75" style="position:absolute;margin-left:243.4pt;margin-top:7.6pt;width:9.2pt;height:6.6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">
                <v:imagedata r:id="rId96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2987280</wp:posOffset>
                </wp:positionH>
                <wp:positionV relativeFrom="paragraph">
                  <wp:posOffset>82960</wp:posOffset>
                </wp:positionV>
                <wp:extent cx="72360" cy="107280"/>
                <wp:effectExtent l="38100" t="38100" r="42545" b="2667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723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62C90" id="Ink 754" o:spid="_x0000_s1026" type="#_x0000_t75" style="position:absolute;margin-left:235.15pt;margin-top:6.4pt;width:6pt;height:8.8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">
                <v:imagedata r:id="rId96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2994120</wp:posOffset>
                </wp:positionH>
                <wp:positionV relativeFrom="paragraph">
                  <wp:posOffset>91240</wp:posOffset>
                </wp:positionV>
                <wp:extent cx="11880" cy="91800"/>
                <wp:effectExtent l="38100" t="19050" r="26670" b="4191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118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D90E5" id="Ink 753" o:spid="_x0000_s1026" type="#_x0000_t75" style="position:absolute;margin-left:235.7pt;margin-top:7.05pt;width:1.1pt;height:7.6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">
                <v:imagedata r:id="rId97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5274720</wp:posOffset>
                </wp:positionH>
                <wp:positionV relativeFrom="paragraph">
                  <wp:posOffset>34353</wp:posOffset>
                </wp:positionV>
                <wp:extent cx="82440" cy="55440"/>
                <wp:effectExtent l="19050" t="38100" r="32385" b="4000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8244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4B3E4" id="Ink 711" o:spid="_x0000_s1026" type="#_x0000_t75" style="position:absolute;margin-left:415.25pt;margin-top:2.55pt;width:6.75pt;height:4.6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">
                <v:imagedata r:id="rId97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5236200</wp:posOffset>
                </wp:positionH>
                <wp:positionV relativeFrom="paragraph">
                  <wp:posOffset>22833</wp:posOffset>
                </wp:positionV>
                <wp:extent cx="18360" cy="73440"/>
                <wp:effectExtent l="38100" t="38100" r="39370" b="4127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183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8E26F" id="Ink 710" o:spid="_x0000_s1026" type="#_x0000_t75" style="position:absolute;margin-left:412.2pt;margin-top:1.75pt;width:1.65pt;height:6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">
                <v:imagedata r:id="rId97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5034960</wp:posOffset>
                </wp:positionH>
                <wp:positionV relativeFrom="paragraph">
                  <wp:posOffset>-19647</wp:posOffset>
                </wp:positionV>
                <wp:extent cx="191880" cy="103680"/>
                <wp:effectExtent l="38100" t="38100" r="17780" b="29845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1918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3341A" id="Ink 709" o:spid="_x0000_s1026" type="#_x0000_t75" style="position:absolute;margin-left:396.3pt;margin-top:-1.7pt;width:15.3pt;height:8.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">
                <v:imagedata r:id="rId97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4947120</wp:posOffset>
                </wp:positionH>
                <wp:positionV relativeFrom="paragraph">
                  <wp:posOffset>13833</wp:posOffset>
                </wp:positionV>
                <wp:extent cx="85680" cy="82080"/>
                <wp:effectExtent l="19050" t="38100" r="29210" b="3238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856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7F33B" id="Ink 708" o:spid="_x0000_s1026" type="#_x0000_t75" style="position:absolute;margin-left:389.45pt;margin-top:.95pt;width:6.9pt;height:6.8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">
                <v:imagedata r:id="rId97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4521600</wp:posOffset>
                </wp:positionH>
                <wp:positionV relativeFrom="paragraph">
                  <wp:posOffset>-279567</wp:posOffset>
                </wp:positionV>
                <wp:extent cx="183240" cy="696960"/>
                <wp:effectExtent l="38100" t="38100" r="26670" b="2730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183240" cy="69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3FC7C" id="Ink 705" o:spid="_x0000_s1026" type="#_x0000_t75" style="position:absolute;margin-left:355.95pt;margin-top:-22.15pt;width:14.75pt;height:55.2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">
                <v:imagedata r:id="rId980" o:title=""/>
              </v:shape>
            </w:pict>
          </mc:Fallback>
        </mc:AlternateContent>
      </w:r>
    </w:p>
    <w:p w:rsidR="003F6239" w:rsidRDefault="009B145C" w:rsidP="003F6239">
      <w:pPr>
        <w:pStyle w:val="NLLL2COL"/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4019760</wp:posOffset>
                </wp:positionH>
                <wp:positionV relativeFrom="paragraph">
                  <wp:posOffset>3760</wp:posOffset>
                </wp:positionV>
                <wp:extent cx="129600" cy="99360"/>
                <wp:effectExtent l="19050" t="38100" r="41910" b="3429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1296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C5878" id="Ink 770" o:spid="_x0000_s1026" type="#_x0000_t75" style="position:absolute;margin-left:316.45pt;margin-top:.15pt;width:10.4pt;height:8.1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">
                <v:imagedata r:id="rId98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3629880</wp:posOffset>
                </wp:positionH>
                <wp:positionV relativeFrom="paragraph">
                  <wp:posOffset>32560</wp:posOffset>
                </wp:positionV>
                <wp:extent cx="131040" cy="86040"/>
                <wp:effectExtent l="38100" t="38100" r="21590" b="2857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1310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50AB9" id="Ink 765" o:spid="_x0000_s1026" type="#_x0000_t75" style="position:absolute;margin-left:285.65pt;margin-top:2.45pt;width:10.5pt;height:7.0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">
                <v:imagedata r:id="rId98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3574800</wp:posOffset>
                </wp:positionH>
                <wp:positionV relativeFrom="paragraph">
                  <wp:posOffset>26080</wp:posOffset>
                </wp:positionV>
                <wp:extent cx="16200" cy="94320"/>
                <wp:effectExtent l="38100" t="38100" r="41275" b="3937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1620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8C089" id="Ink 764" o:spid="_x0000_s1026" type="#_x0000_t75" style="position:absolute;margin-left:281.35pt;margin-top:1.95pt;width:1.65pt;height:7.7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">
                <v:imagedata r:id="rId98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3326040</wp:posOffset>
                </wp:positionH>
                <wp:positionV relativeFrom="paragraph">
                  <wp:posOffset>29680</wp:posOffset>
                </wp:positionV>
                <wp:extent cx="106560" cy="2520"/>
                <wp:effectExtent l="0" t="0" r="0" b="0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1065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DB4F8" id="Ink 761" o:spid="_x0000_s1026" type="#_x0000_t75" style="position:absolute;margin-left:261.8pt;margin-top:2.2pt;width:8.6pt;height:.5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">
                <v:imagedata r:id="rId988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3328200</wp:posOffset>
                </wp:positionH>
                <wp:positionV relativeFrom="paragraph">
                  <wp:posOffset>880</wp:posOffset>
                </wp:positionV>
                <wp:extent cx="69480" cy="7920"/>
                <wp:effectExtent l="38100" t="38100" r="26035" b="30480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694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189A2" id="Ink 760" o:spid="_x0000_s1026" type="#_x0000_t75" style="position:absolute;margin-left:261.9pt;margin-top:-.1pt;width:5.75pt;height:.9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">
                <v:imagedata r:id="rId990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3133080</wp:posOffset>
                </wp:positionH>
                <wp:positionV relativeFrom="paragraph">
                  <wp:posOffset>103480</wp:posOffset>
                </wp:positionV>
                <wp:extent cx="116280" cy="72720"/>
                <wp:effectExtent l="19050" t="38100" r="36195" b="4191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11628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648CE" id="Ink 759" o:spid="_x0000_s1026" type="#_x0000_t75" style="position:absolute;margin-left:246.55pt;margin-top:8.05pt;width:9.35pt;height:6.0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">
                <v:imagedata r:id="rId992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3011040</wp:posOffset>
                </wp:positionH>
                <wp:positionV relativeFrom="paragraph">
                  <wp:posOffset>70720</wp:posOffset>
                </wp:positionV>
                <wp:extent cx="109080" cy="98280"/>
                <wp:effectExtent l="38100" t="38100" r="24765" b="3556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1090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9F8E9" id="Ink 758" o:spid="_x0000_s1026" type="#_x0000_t75" style="position:absolute;margin-left:237.05pt;margin-top:5.4pt;width:8.8pt;height:8.0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">
                <v:imagedata r:id="rId994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3023640</wp:posOffset>
                </wp:positionH>
                <wp:positionV relativeFrom="paragraph">
                  <wp:posOffset>86920</wp:posOffset>
                </wp:positionV>
                <wp:extent cx="12240" cy="86400"/>
                <wp:effectExtent l="38100" t="38100" r="26035" b="2794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122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33886" id="Ink 757" o:spid="_x0000_s1026" type="#_x0000_t75" style="position:absolute;margin-left:238.05pt;margin-top:6.75pt;width:1.15pt;height:7.0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">
                <v:imagedata r:id="rId996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2974680</wp:posOffset>
                </wp:positionH>
                <wp:positionV relativeFrom="paragraph">
                  <wp:posOffset>4480</wp:posOffset>
                </wp:positionV>
                <wp:extent cx="279000" cy="25200"/>
                <wp:effectExtent l="38100" t="38100" r="0" b="3238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27900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3EE44" id="Ink 756" o:spid="_x0000_s1026" type="#_x0000_t75" style="position:absolute;margin-left:234.15pt;margin-top:.3pt;width:22.1pt;height:2.2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">
                <v:imagedata r:id="rId998" o:title=""/>
              </v:shape>
            </w:pict>
          </mc:Fallback>
        </mc:AlternateContent>
      </w:r>
      <w:proofErr w:type="gramStart"/>
      <w:r w:rsidR="003F6239" w:rsidRPr="00AB06C8">
        <w:rPr>
          <w:rStyle w:val="NLLLNUM"/>
        </w:rPr>
        <w:t>b</w:t>
      </w:r>
      <w:proofErr w:type="gramEnd"/>
      <w:r w:rsidR="003F6239">
        <w:tab/>
        <w:t xml:space="preserve">Hence find the value of </w:t>
      </w:r>
      <m:oMath>
        <m:r>
          <m:rPr>
            <m:sty m:val="p"/>
          </m:rPr>
          <w:rPr>
            <w:rStyle w:val="i-listitalic"/>
            <w:rFonts w:ascii="Cambria Math" w:hAnsi="Cambria Math"/>
          </w:rPr>
          <m:t>x</m:t>
        </m:r>
      </m:oMath>
      <w:r w:rsidR="003F6239">
        <w:t xml:space="preserve">. </w:t>
      </w:r>
    </w:p>
    <w:p w:rsidR="003F6239" w:rsidRDefault="0090783C" w:rsidP="003F6239">
      <w:pPr>
        <w:pStyle w:val="NLLL2COL"/>
        <w:rPr>
          <w:rStyle w:val="i-notetoDTOcharacter"/>
          <w:rFonts w:ascii="MinionPro-Regular" w:hAnsi="MinionPro-Regular" w:cs="MinionPro-Regular"/>
          <w:b w:val="0"/>
          <w:bCs w:val="0"/>
          <w:outline/>
          <w14:textOutline w14:w="9525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 wp14:anchorId="1465C043" wp14:editId="1E8D8097">
                <wp:simplePos x="0" y="0"/>
                <wp:positionH relativeFrom="column">
                  <wp:posOffset>5810846</wp:posOffset>
                </wp:positionH>
                <wp:positionV relativeFrom="paragraph">
                  <wp:posOffset>11341</wp:posOffset>
                </wp:positionV>
                <wp:extent cx="195120" cy="212400"/>
                <wp:effectExtent l="38100" t="38100" r="52705" b="5461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19512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C69E5" id="Ink 20" o:spid="_x0000_s1026" type="#_x0000_t75" style="position:absolute;margin-left:456.6pt;margin-top:.7pt;width:16.5pt;height:18.35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">
                <v:imagedata r:id="rId1000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404160" behindDoc="0" locked="0" layoutInCell="1" allowOverlap="1" wp14:anchorId="358AE7D0" wp14:editId="2CEBF0ED">
                <wp:simplePos x="0" y="0"/>
                <wp:positionH relativeFrom="column">
                  <wp:posOffset>5384246</wp:posOffset>
                </wp:positionH>
                <wp:positionV relativeFrom="paragraph">
                  <wp:posOffset>87661</wp:posOffset>
                </wp:positionV>
                <wp:extent cx="128520" cy="252360"/>
                <wp:effectExtent l="19050" t="38100" r="43180" b="3365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12852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DBAAC" id="Ink 16" o:spid="_x0000_s1026" type="#_x0000_t75" style="position:absolute;margin-left:423.85pt;margin-top:6.8pt;width:10.4pt;height:20pt;z-index:2534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">
                <v:imagedata r:id="rId1002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403136" behindDoc="0" locked="0" layoutInCell="1" allowOverlap="1" wp14:anchorId="7286902F" wp14:editId="2F563DFB">
                <wp:simplePos x="0" y="0"/>
                <wp:positionH relativeFrom="column">
                  <wp:posOffset>5276966</wp:posOffset>
                </wp:positionH>
                <wp:positionV relativeFrom="paragraph">
                  <wp:posOffset>169021</wp:posOffset>
                </wp:positionV>
                <wp:extent cx="96120" cy="111960"/>
                <wp:effectExtent l="38100" t="38100" r="37465" b="4064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961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641EF" id="Ink 14" o:spid="_x0000_s1026" type="#_x0000_t75" style="position:absolute;margin-left:415.45pt;margin-top:13.2pt;width:7.75pt;height:9.05pt;z-index:2534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">
                <v:imagedata r:id="rId1004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402112" behindDoc="0" locked="0" layoutInCell="1" allowOverlap="1" wp14:anchorId="1A949709" wp14:editId="5172E75F">
                <wp:simplePos x="0" y="0"/>
                <wp:positionH relativeFrom="column">
                  <wp:posOffset>5142686</wp:posOffset>
                </wp:positionH>
                <wp:positionV relativeFrom="paragraph">
                  <wp:posOffset>219421</wp:posOffset>
                </wp:positionV>
                <wp:extent cx="99000" cy="20160"/>
                <wp:effectExtent l="38100" t="38100" r="34925" b="3746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990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4F223" id="Ink 13" o:spid="_x0000_s1026" type="#_x0000_t75" style="position:absolute;margin-left:404.85pt;margin-top:17.25pt;width:8pt;height:1.8pt;z-index:2534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">
                <v:imagedata r:id="rId1006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401088" behindDoc="0" locked="0" layoutInCell="1" allowOverlap="1" wp14:anchorId="4022FCB5" wp14:editId="19457363">
                <wp:simplePos x="0" y="0"/>
                <wp:positionH relativeFrom="column">
                  <wp:posOffset>5119646</wp:posOffset>
                </wp:positionH>
                <wp:positionV relativeFrom="paragraph">
                  <wp:posOffset>162541</wp:posOffset>
                </wp:positionV>
                <wp:extent cx="110160" cy="118440"/>
                <wp:effectExtent l="38100" t="38100" r="23495" b="3429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1101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C6E7D" id="Ink 12" o:spid="_x0000_s1026" type="#_x0000_t75" style="position:absolute;margin-left:403pt;margin-top:12.65pt;width:8.85pt;height:9.65pt;z-index:2534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">
                <v:imagedata r:id="rId1008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 wp14:anchorId="18686952" wp14:editId="789D25C9">
                <wp:simplePos x="0" y="0"/>
                <wp:positionH relativeFrom="column">
                  <wp:posOffset>4988246</wp:posOffset>
                </wp:positionH>
                <wp:positionV relativeFrom="paragraph">
                  <wp:posOffset>165421</wp:posOffset>
                </wp:positionV>
                <wp:extent cx="88200" cy="108360"/>
                <wp:effectExtent l="38100" t="38100" r="26670" b="2540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882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4A734" id="Ink 11" o:spid="_x0000_s1026" type="#_x0000_t75" style="position:absolute;margin-left:392.65pt;margin-top:12.95pt;width:7.3pt;height:8.85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">
                <v:imagedata r:id="rId1010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99040" behindDoc="0" locked="0" layoutInCell="1" allowOverlap="1" wp14:anchorId="3FBF764C" wp14:editId="2F2A1934">
                <wp:simplePos x="0" y="0"/>
                <wp:positionH relativeFrom="column">
                  <wp:posOffset>4861886</wp:posOffset>
                </wp:positionH>
                <wp:positionV relativeFrom="paragraph">
                  <wp:posOffset>70741</wp:posOffset>
                </wp:positionV>
                <wp:extent cx="90000" cy="250200"/>
                <wp:effectExtent l="19050" t="38100" r="43815" b="3556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9000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19B9C" id="Ink 10" o:spid="_x0000_s1026" type="#_x0000_t75" style="position:absolute;margin-left:382.65pt;margin-top:5.45pt;width:7.4pt;height:19.85pt;z-index:2533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">
                <v:imagedata r:id="rId1012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 wp14:anchorId="7D15A053" wp14:editId="41B49872">
                <wp:simplePos x="0" y="0"/>
                <wp:positionH relativeFrom="column">
                  <wp:posOffset>949680</wp:posOffset>
                </wp:positionH>
                <wp:positionV relativeFrom="paragraph">
                  <wp:posOffset>295857</wp:posOffset>
                </wp:positionV>
                <wp:extent cx="155520" cy="14760"/>
                <wp:effectExtent l="19050" t="38100" r="35560" b="42545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1555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00451" id="Ink 772" o:spid="_x0000_s1026" type="#_x0000_t75" style="position:absolute;margin-left:74.65pt;margin-top:23.1pt;width:12.45pt;height:1.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">
                <v:imagedata r:id="rId1014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 wp14:anchorId="484936D7" wp14:editId="3BC99F63">
                <wp:simplePos x="0" y="0"/>
                <wp:positionH relativeFrom="column">
                  <wp:posOffset>928440</wp:posOffset>
                </wp:positionH>
                <wp:positionV relativeFrom="paragraph">
                  <wp:posOffset>182457</wp:posOffset>
                </wp:positionV>
                <wp:extent cx="135360" cy="72720"/>
                <wp:effectExtent l="19050" t="38100" r="0" b="4191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13536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DFEC0" id="Ink 771" o:spid="_x0000_s1026" type="#_x0000_t75" style="position:absolute;margin-left:73pt;margin-top:14.2pt;width:10.75pt;height:6.1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">
                <v:imagedata r:id="rId1016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 wp14:anchorId="40F4652B" wp14:editId="7AD9F20B">
                <wp:simplePos x="0" y="0"/>
                <wp:positionH relativeFrom="column">
                  <wp:posOffset>676800</wp:posOffset>
                </wp:positionH>
                <wp:positionV relativeFrom="paragraph">
                  <wp:posOffset>312250</wp:posOffset>
                </wp:positionV>
                <wp:extent cx="90000" cy="9360"/>
                <wp:effectExtent l="38100" t="38100" r="24765" b="29210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900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8671D" id="Ink 735" o:spid="_x0000_s1026" type="#_x0000_t75" style="position:absolute;margin-left:53.2pt;margin-top:24.55pt;width:7.3pt;height:1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">
                <v:imagedata r:id="rId1018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 wp14:anchorId="16277E85" wp14:editId="042D64CD">
                <wp:simplePos x="0" y="0"/>
                <wp:positionH relativeFrom="column">
                  <wp:posOffset>652320</wp:posOffset>
                </wp:positionH>
                <wp:positionV relativeFrom="paragraph">
                  <wp:posOffset>264010</wp:posOffset>
                </wp:positionV>
                <wp:extent cx="83160" cy="15480"/>
                <wp:effectExtent l="38100" t="19050" r="31750" b="4191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831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BD679" id="Ink 734" o:spid="_x0000_s1026" type="#_x0000_t75" style="position:absolute;margin-left:51.3pt;margin-top:20.6pt;width:6.85pt;height:1.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">
                <v:imagedata r:id="rId1020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 wp14:anchorId="5C80AD97" wp14:editId="4F905EA2">
                <wp:simplePos x="0" y="0"/>
                <wp:positionH relativeFrom="column">
                  <wp:posOffset>419040</wp:posOffset>
                </wp:positionH>
                <wp:positionV relativeFrom="paragraph">
                  <wp:posOffset>183370</wp:posOffset>
                </wp:positionV>
                <wp:extent cx="87840" cy="65880"/>
                <wp:effectExtent l="38100" t="38100" r="26670" b="2984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8784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00E93" id="Ink 730" o:spid="_x0000_s1026" type="#_x0000_t75" style="position:absolute;margin-left:32.85pt;margin-top:14.3pt;width:7.1pt;height:5.5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">
                <v:imagedata r:id="rId1022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 wp14:anchorId="708B5274" wp14:editId="2BE711AC">
                <wp:simplePos x="0" y="0"/>
                <wp:positionH relativeFrom="column">
                  <wp:posOffset>347400</wp:posOffset>
                </wp:positionH>
                <wp:positionV relativeFrom="paragraph">
                  <wp:posOffset>175810</wp:posOffset>
                </wp:positionV>
                <wp:extent cx="58320" cy="82080"/>
                <wp:effectExtent l="38100" t="38100" r="37465" b="3238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583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60B43" id="Ink 729" o:spid="_x0000_s1026" type="#_x0000_t75" style="position:absolute;margin-left:27.2pt;margin-top:13.7pt;width:5pt;height:6.8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">
                <v:imagedata r:id="rId1024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 wp14:anchorId="5A9DABC1" wp14:editId="6DD2F4C2">
                <wp:simplePos x="0" y="0"/>
                <wp:positionH relativeFrom="column">
                  <wp:posOffset>4457880</wp:posOffset>
                </wp:positionH>
                <wp:positionV relativeFrom="paragraph">
                  <wp:posOffset>176223</wp:posOffset>
                </wp:positionV>
                <wp:extent cx="147960" cy="82800"/>
                <wp:effectExtent l="19050" t="38100" r="42545" b="3175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14796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0BD69" id="Ink 726" o:spid="_x0000_s1026" type="#_x0000_t75" style="position:absolute;margin-left:350.85pt;margin-top:13.8pt;width:11.85pt;height:6.7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">
                <v:imagedata r:id="rId1026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 wp14:anchorId="5104BB06" wp14:editId="3D87BB75">
                <wp:simplePos x="0" y="0"/>
                <wp:positionH relativeFrom="column">
                  <wp:posOffset>4343040</wp:posOffset>
                </wp:positionH>
                <wp:positionV relativeFrom="paragraph">
                  <wp:posOffset>163983</wp:posOffset>
                </wp:positionV>
                <wp:extent cx="111240" cy="99360"/>
                <wp:effectExtent l="38100" t="38100" r="41275" b="34290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1112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C3259" id="Ink 725" o:spid="_x0000_s1026" type="#_x0000_t75" style="position:absolute;margin-left:341.9pt;margin-top:12.75pt;width:8.95pt;height:8.1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">
                <v:imagedata r:id="rId1028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 wp14:anchorId="1B2F4F06" wp14:editId="00F752A7">
                <wp:simplePos x="0" y="0"/>
                <wp:positionH relativeFrom="column">
                  <wp:posOffset>4204440</wp:posOffset>
                </wp:positionH>
                <wp:positionV relativeFrom="paragraph">
                  <wp:posOffset>227343</wp:posOffset>
                </wp:positionV>
                <wp:extent cx="115200" cy="10440"/>
                <wp:effectExtent l="38100" t="38100" r="37465" b="2794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1152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79AB4" id="Ink 724" o:spid="_x0000_s1026" type="#_x0000_t75" style="position:absolute;margin-left:330.95pt;margin-top:17.85pt;width:9.2pt;height:.9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">
                <v:imagedata r:id="rId1030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 wp14:anchorId="2B2A905C" wp14:editId="1AF0DC09">
                <wp:simplePos x="0" y="0"/>
                <wp:positionH relativeFrom="column">
                  <wp:posOffset>4196160</wp:posOffset>
                </wp:positionH>
                <wp:positionV relativeFrom="paragraph">
                  <wp:posOffset>172623</wp:posOffset>
                </wp:positionV>
                <wp:extent cx="108720" cy="93960"/>
                <wp:effectExtent l="38100" t="38100" r="24765" b="40005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1087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96D17" id="Ink 723" o:spid="_x0000_s1026" type="#_x0000_t75" style="position:absolute;margin-left:330.25pt;margin-top:13.5pt;width:8.75pt;height:7.7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">
                <v:imagedata r:id="rId1032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 wp14:anchorId="2536169B" wp14:editId="270E0586">
                <wp:simplePos x="0" y="0"/>
                <wp:positionH relativeFrom="column">
                  <wp:posOffset>3961440</wp:posOffset>
                </wp:positionH>
                <wp:positionV relativeFrom="paragraph">
                  <wp:posOffset>159663</wp:posOffset>
                </wp:positionV>
                <wp:extent cx="203400" cy="107280"/>
                <wp:effectExtent l="19050" t="38100" r="25400" b="2667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2034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DFE1D" id="Ink 722" o:spid="_x0000_s1026" type="#_x0000_t75" style="position:absolute;margin-left:311.75pt;margin-top:12.5pt;width:16.35pt;height:8.7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">
                <v:imagedata r:id="rId1034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 wp14:anchorId="5FF6B344" wp14:editId="16482823">
                <wp:simplePos x="0" y="0"/>
                <wp:positionH relativeFrom="column">
                  <wp:posOffset>3722400</wp:posOffset>
                </wp:positionH>
                <wp:positionV relativeFrom="paragraph">
                  <wp:posOffset>198183</wp:posOffset>
                </wp:positionV>
                <wp:extent cx="147600" cy="37800"/>
                <wp:effectExtent l="38100" t="19050" r="43180" b="3873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14760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2C24D" id="Ink 721" o:spid="_x0000_s1026" type="#_x0000_t75" style="position:absolute;margin-left:292.95pt;margin-top:15.55pt;width:11.8pt;height:3.2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">
                <v:imagedata r:id="rId1036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 wp14:anchorId="69387C36" wp14:editId="370217FB">
                <wp:simplePos x="0" y="0"/>
                <wp:positionH relativeFrom="column">
                  <wp:posOffset>3476160</wp:posOffset>
                </wp:positionH>
                <wp:positionV relativeFrom="paragraph">
                  <wp:posOffset>199263</wp:posOffset>
                </wp:positionV>
                <wp:extent cx="113760" cy="78480"/>
                <wp:effectExtent l="19050" t="38100" r="38735" b="3619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1137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A65F7" id="Ink 720" o:spid="_x0000_s1026" type="#_x0000_t75" style="position:absolute;margin-left:273.55pt;margin-top:15.6pt;width:9.15pt;height:6.4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">
                <v:imagedata r:id="rId1038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 wp14:anchorId="665ED564" wp14:editId="5F2D5C08">
                <wp:simplePos x="0" y="0"/>
                <wp:positionH relativeFrom="column">
                  <wp:posOffset>3374640</wp:posOffset>
                </wp:positionH>
                <wp:positionV relativeFrom="paragraph">
                  <wp:posOffset>196023</wp:posOffset>
                </wp:positionV>
                <wp:extent cx="92520" cy="94320"/>
                <wp:effectExtent l="38100" t="38100" r="22225" b="39370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925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2BEA3" id="Ink 719" o:spid="_x0000_s1026" type="#_x0000_t75" style="position:absolute;margin-left:265.55pt;margin-top:15.3pt;width:7.6pt;height:7.7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">
                <v:imagedata r:id="rId1040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 wp14:anchorId="6A307EAA" wp14:editId="61781ED7">
                <wp:simplePos x="0" y="0"/>
                <wp:positionH relativeFrom="column">
                  <wp:posOffset>3291840</wp:posOffset>
                </wp:positionH>
                <wp:positionV relativeFrom="paragraph">
                  <wp:posOffset>247863</wp:posOffset>
                </wp:positionV>
                <wp:extent cx="49680" cy="12600"/>
                <wp:effectExtent l="19050" t="19050" r="26670" b="26035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496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41410" id="Ink 718" o:spid="_x0000_s1026" type="#_x0000_t75" style="position:absolute;margin-left:259.1pt;margin-top:19.45pt;width:4.05pt;height:1.2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">
                <v:imagedata r:id="rId1042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58440B33" wp14:editId="456E8F59">
                <wp:simplePos x="0" y="0"/>
                <wp:positionH relativeFrom="column">
                  <wp:posOffset>3294360</wp:posOffset>
                </wp:positionH>
                <wp:positionV relativeFrom="paragraph">
                  <wp:posOffset>183783</wp:posOffset>
                </wp:positionV>
                <wp:extent cx="84240" cy="109440"/>
                <wp:effectExtent l="38100" t="38100" r="30480" b="43180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842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70CBA" id="Ink 717" o:spid="_x0000_s1026" type="#_x0000_t75" style="position:absolute;margin-left:259.25pt;margin-top:14.3pt;width:6.95pt;height:8.8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">
                <v:imagedata r:id="rId1044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 wp14:anchorId="3D7E31C8" wp14:editId="2D48A770">
                <wp:simplePos x="0" y="0"/>
                <wp:positionH relativeFrom="column">
                  <wp:posOffset>3076560</wp:posOffset>
                </wp:positionH>
                <wp:positionV relativeFrom="paragraph">
                  <wp:posOffset>175863</wp:posOffset>
                </wp:positionV>
                <wp:extent cx="188640" cy="136440"/>
                <wp:effectExtent l="38100" t="38100" r="1905" b="35560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1886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9D3E1" id="Ink 716" o:spid="_x0000_s1026" type="#_x0000_t75" style="position:absolute;margin-left:242.1pt;margin-top:13.75pt;width:15.15pt;height:11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">
                <v:imagedata r:id="rId1046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 wp14:anchorId="574C4F19" wp14:editId="25836300">
                <wp:simplePos x="0" y="0"/>
                <wp:positionH relativeFrom="column">
                  <wp:posOffset>2902680</wp:posOffset>
                </wp:positionH>
                <wp:positionV relativeFrom="paragraph">
                  <wp:posOffset>284943</wp:posOffset>
                </wp:positionV>
                <wp:extent cx="16920" cy="10800"/>
                <wp:effectExtent l="19050" t="19050" r="40640" b="2730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169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DA621" id="Ink 715" o:spid="_x0000_s1026" type="#_x0000_t75" style="position:absolute;margin-left:228.4pt;margin-top:22.4pt;width:1.55pt;height:1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">
                <v:imagedata r:id="rId1048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 wp14:anchorId="3C79C693" wp14:editId="26C3CB7F">
                <wp:simplePos x="0" y="0"/>
                <wp:positionH relativeFrom="column">
                  <wp:posOffset>2827080</wp:posOffset>
                </wp:positionH>
                <wp:positionV relativeFrom="paragraph">
                  <wp:posOffset>275943</wp:posOffset>
                </wp:positionV>
                <wp:extent cx="9360" cy="16560"/>
                <wp:effectExtent l="38100" t="19050" r="29210" b="4064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93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422A4" id="Ink 714" o:spid="_x0000_s1026" type="#_x0000_t75" style="position:absolute;margin-left:222.5pt;margin-top:21.7pt;width:1pt;height:1.4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">
                <v:imagedata r:id="rId1050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 wp14:anchorId="406295A9" wp14:editId="21145C06">
                <wp:simplePos x="0" y="0"/>
                <wp:positionH relativeFrom="column">
                  <wp:posOffset>2880360</wp:posOffset>
                </wp:positionH>
                <wp:positionV relativeFrom="paragraph">
                  <wp:posOffset>157863</wp:posOffset>
                </wp:positionV>
                <wp:extent cx="15480" cy="25920"/>
                <wp:effectExtent l="19050" t="38100" r="41910" b="3175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154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C05A7" id="Ink 713" o:spid="_x0000_s1026" type="#_x0000_t75" style="position:absolute;margin-left:226.75pt;margin-top:12.3pt;width:1.4pt;height:2.3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">
                <v:imagedata r:id="rId1052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 wp14:anchorId="251B0DAD" wp14:editId="19E861DE">
                <wp:simplePos x="0" y="0"/>
                <wp:positionH relativeFrom="column">
                  <wp:posOffset>4361040</wp:posOffset>
                </wp:positionH>
                <wp:positionV relativeFrom="paragraph">
                  <wp:posOffset>25023</wp:posOffset>
                </wp:positionV>
                <wp:extent cx="360" cy="360"/>
                <wp:effectExtent l="38100" t="38100" r="38100" b="3810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A4534" id="Ink 618" o:spid="_x0000_s1026" type="#_x0000_t75" style="position:absolute;margin-left:343.3pt;margin-top:1.85pt;width:.3pt;height:.3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">
                <v:imagedata r:id="rId1054" o:title=""/>
              </v:shape>
            </w:pict>
          </mc:Fallback>
        </mc:AlternateContent>
      </w:r>
    </w:p>
    <w:p w:rsidR="000B359F" w:rsidRDefault="000A50E2" w:rsidP="003F6239">
      <w:pPr>
        <w:pStyle w:val="NLLL2COL"/>
        <w:rPr>
          <w:rStyle w:val="i-notetoDTOcharacter"/>
          <w:rFonts w:ascii="MinionPro-Regular" w:hAnsi="MinionPro-Regular" w:cs="MinionPro-Regular"/>
          <w:b w:val="0"/>
          <w:bCs w:val="0"/>
          <w:outline/>
          <w14:textOutline w14:w="9525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545472" behindDoc="0" locked="0" layoutInCell="1" allowOverlap="1">
                <wp:simplePos x="0" y="0"/>
                <wp:positionH relativeFrom="column">
                  <wp:posOffset>4854773</wp:posOffset>
                </wp:positionH>
                <wp:positionV relativeFrom="paragraph">
                  <wp:posOffset>89883</wp:posOffset>
                </wp:positionV>
                <wp:extent cx="732960" cy="22680"/>
                <wp:effectExtent l="57150" t="38100" r="48260" b="5397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7329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531D5" id="Ink 880" o:spid="_x0000_s1026" type="#_x0000_t75" style="position:absolute;margin-left:381.6pt;margin-top:6.3pt;width:59.6pt;height:3.85pt;z-index:2535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">
                <v:imagedata r:id="rId1056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983520</wp:posOffset>
                </wp:positionH>
                <wp:positionV relativeFrom="paragraph">
                  <wp:posOffset>32547</wp:posOffset>
                </wp:positionV>
                <wp:extent cx="111240" cy="114480"/>
                <wp:effectExtent l="38100" t="38100" r="41275" b="3810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1112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E62F4" id="Ink 773" o:spid="_x0000_s1026" type="#_x0000_t75" style="position:absolute;margin-left:77.4pt;margin-top:2.35pt;width:9pt;height:9.4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">
                <v:imagedata r:id="rId1058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430200</wp:posOffset>
                </wp:positionH>
                <wp:positionV relativeFrom="paragraph">
                  <wp:posOffset>51460</wp:posOffset>
                </wp:positionV>
                <wp:extent cx="100800" cy="108000"/>
                <wp:effectExtent l="38100" t="38100" r="33020" b="2540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1008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C156A" id="Ink 733" o:spid="_x0000_s1026" type="#_x0000_t75" style="position:absolute;margin-left:33.65pt;margin-top:3.85pt;width:8.4pt;height:8.8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">
                <v:imagedata r:id="rId1060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381240</wp:posOffset>
                </wp:positionH>
                <wp:positionV relativeFrom="paragraph">
                  <wp:posOffset>51820</wp:posOffset>
                </wp:positionV>
                <wp:extent cx="23400" cy="111960"/>
                <wp:effectExtent l="38100" t="38100" r="34290" b="4064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234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DA930" id="Ink 732" o:spid="_x0000_s1026" type="#_x0000_t75" style="position:absolute;margin-left:29.8pt;margin-top:3.95pt;width:2.1pt;height:9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">
                <v:imagedata r:id="rId1062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303480</wp:posOffset>
                </wp:positionH>
                <wp:positionV relativeFrom="paragraph">
                  <wp:posOffset>-11540</wp:posOffset>
                </wp:positionV>
                <wp:extent cx="264960" cy="30960"/>
                <wp:effectExtent l="38100" t="38100" r="20955" b="26670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2649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F5CBF" id="Ink 731" o:spid="_x0000_s1026" type="#_x0000_t75" style="position:absolute;margin-left:23.75pt;margin-top:-.95pt;width:21.05pt;height:2.6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">
                <v:imagedata r:id="rId1064" o:title=""/>
              </v:shape>
            </w:pict>
          </mc:Fallback>
        </mc:AlternateContent>
      </w:r>
    </w:p>
    <w:p w:rsidR="000B359F" w:rsidRPr="003F6239" w:rsidRDefault="0090783C" w:rsidP="003F6239">
      <w:pPr>
        <w:pStyle w:val="NLLL2COL"/>
        <w:rPr>
          <w:rStyle w:val="i-notetoDTOcharacter"/>
          <w:rFonts w:ascii="MinionPro-Regular" w:hAnsi="MinionPro-Regular" w:cs="MinionPro-Regular"/>
          <w:b w:val="0"/>
          <w:bCs w:val="0"/>
          <w:outline/>
          <w14:textOutline w14:w="9525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>
                <wp:simplePos x="0" y="0"/>
                <wp:positionH relativeFrom="column">
                  <wp:posOffset>1622966</wp:posOffset>
                </wp:positionH>
                <wp:positionV relativeFrom="paragraph">
                  <wp:posOffset>-77964</wp:posOffset>
                </wp:positionV>
                <wp:extent cx="159840" cy="177120"/>
                <wp:effectExtent l="57150" t="38100" r="50165" b="5207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15984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75AED" id="Ink 18" o:spid="_x0000_s1026" type="#_x0000_t75" style="position:absolute;margin-left:126.8pt;margin-top:-6.35pt;width:13.85pt;height:15.55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">
                <v:imagedata r:id="rId1066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1185480</wp:posOffset>
                </wp:positionH>
                <wp:positionV relativeFrom="paragraph">
                  <wp:posOffset>21152</wp:posOffset>
                </wp:positionV>
                <wp:extent cx="120240" cy="131040"/>
                <wp:effectExtent l="38100" t="38100" r="32385" b="40640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12024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AEE9F" id="Ink 782" o:spid="_x0000_s1026" type="#_x0000_t75" style="position:absolute;margin-left:93.15pt;margin-top:1.5pt;width:9.85pt;height:10.7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">
                <v:imagedata r:id="rId1068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1122840</wp:posOffset>
                </wp:positionH>
                <wp:positionV relativeFrom="paragraph">
                  <wp:posOffset>9272</wp:posOffset>
                </wp:positionV>
                <wp:extent cx="11880" cy="132840"/>
                <wp:effectExtent l="38100" t="38100" r="26670" b="3873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118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4C92D" id="Ink 781" o:spid="_x0000_s1026" type="#_x0000_t75" style="position:absolute;margin-left:88.2pt;margin-top:.6pt;width:1.2pt;height:10.6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">
                <v:imagedata r:id="rId1070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920520</wp:posOffset>
                </wp:positionH>
                <wp:positionV relativeFrom="paragraph">
                  <wp:posOffset>139232</wp:posOffset>
                </wp:positionV>
                <wp:extent cx="83160" cy="11520"/>
                <wp:effectExtent l="38100" t="38100" r="31750" b="26670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831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B38DE" id="Ink 780" o:spid="_x0000_s1026" type="#_x0000_t75" style="position:absolute;margin-left:72.35pt;margin-top:10.8pt;width:6.8pt;height:1.1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">
                <v:imagedata r:id="rId1072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930600</wp:posOffset>
                </wp:positionH>
                <wp:positionV relativeFrom="paragraph">
                  <wp:posOffset>104312</wp:posOffset>
                </wp:positionV>
                <wp:extent cx="54000" cy="17640"/>
                <wp:effectExtent l="38100" t="38100" r="41275" b="4000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540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99D98" id="Ink 779" o:spid="_x0000_s1026" type="#_x0000_t75" style="position:absolute;margin-left:73.15pt;margin-top:8pt;width:4.5pt;height:1.7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">
                <v:imagedata r:id="rId1074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750960</wp:posOffset>
                </wp:positionH>
                <wp:positionV relativeFrom="paragraph">
                  <wp:posOffset>75872</wp:posOffset>
                </wp:positionV>
                <wp:extent cx="56160" cy="74880"/>
                <wp:effectExtent l="38100" t="38100" r="39370" b="4000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561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E5253" id="Ink 778" o:spid="_x0000_s1026" type="#_x0000_t75" style="position:absolute;margin-left:58.95pt;margin-top:5.8pt;width:4.75pt;height:6.2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">
                <v:imagedata r:id="rId1076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648000</wp:posOffset>
                </wp:positionH>
                <wp:positionV relativeFrom="paragraph">
                  <wp:posOffset>79472</wp:posOffset>
                </wp:positionV>
                <wp:extent cx="70920" cy="72720"/>
                <wp:effectExtent l="19050" t="38100" r="43815" b="4191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709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E45D9" id="Ink 777" o:spid="_x0000_s1026" type="#_x0000_t75" style="position:absolute;margin-left:50.9pt;margin-top:6.1pt;width:5.9pt;height:6.1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">
                <v:imagedata r:id="rId1078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529200</wp:posOffset>
                </wp:positionH>
                <wp:positionV relativeFrom="paragraph">
                  <wp:posOffset>159392</wp:posOffset>
                </wp:positionV>
                <wp:extent cx="10800" cy="4680"/>
                <wp:effectExtent l="38100" t="38100" r="27305" b="33655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108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EC30E" id="Ink 776" o:spid="_x0000_s1026" type="#_x0000_t75" style="position:absolute;margin-left:41.55pt;margin-top:12.45pt;width:1.1pt;height:.6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">
                <v:imagedata r:id="rId1080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429120</wp:posOffset>
                </wp:positionH>
                <wp:positionV relativeFrom="paragraph">
                  <wp:posOffset>167672</wp:posOffset>
                </wp:positionV>
                <wp:extent cx="14040" cy="5040"/>
                <wp:effectExtent l="19050" t="38100" r="43180" b="33655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140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D0A5D" id="Ink 775" o:spid="_x0000_s1026" type="#_x0000_t75" style="position:absolute;margin-left:33.65pt;margin-top:13.1pt;width:1.3pt;height:.7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">
                <v:imagedata r:id="rId1082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454320</wp:posOffset>
                </wp:positionH>
                <wp:positionV relativeFrom="paragraph">
                  <wp:posOffset>54632</wp:posOffset>
                </wp:positionV>
                <wp:extent cx="9720" cy="29160"/>
                <wp:effectExtent l="38100" t="38100" r="28575" b="28575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97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D47D4" id="Ink 774" o:spid="_x0000_s1026" type="#_x0000_t75" style="position:absolute;margin-left:35.7pt;margin-top:4.15pt;width:.95pt;height:2.5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">
                <v:imagedata r:id="rId1084" o:title=""/>
              </v:shape>
            </w:pict>
          </mc:Fallback>
        </mc:AlternateContent>
      </w:r>
    </w:p>
    <w:p w:rsidR="003F6239" w:rsidRPr="00AB06C8" w:rsidRDefault="003F6239" w:rsidP="003F6239">
      <w:pPr>
        <w:pStyle w:val="NLLL2COL"/>
        <w:jc w:val="right"/>
        <w:rPr>
          <w:rStyle w:val="NLLLNUM"/>
        </w:rPr>
      </w:pPr>
      <w:r>
        <w:tab/>
      </w:r>
      <w:r w:rsidR="0090783C">
        <w:rPr>
          <w:rStyle w:val="NLLLNUM"/>
        </w:rPr>
        <w:t>[4</w:t>
      </w:r>
      <w:r w:rsidRPr="00AB06C8">
        <w:rPr>
          <w:rStyle w:val="NLLLNUM"/>
        </w:rPr>
        <w:t xml:space="preserve"> marks]</w:t>
      </w:r>
    </w:p>
    <w:p w:rsidR="003F6239" w:rsidRDefault="003F6239" w:rsidP="003F6239">
      <w:pPr>
        <w:pStyle w:val="NL"/>
      </w:pPr>
      <w:r w:rsidRPr="00AB06C8">
        <w:rPr>
          <w:rStyle w:val="NLLLNUM"/>
        </w:rPr>
        <w:t>1</w:t>
      </w:r>
      <w:r w:rsidR="00E117AE">
        <w:rPr>
          <w:rStyle w:val="NLLLNUM"/>
        </w:rPr>
        <w:t>2</w:t>
      </w:r>
      <w:r>
        <w:tab/>
        <w:t>Consider the contrapositive statement:</w:t>
      </w:r>
    </w:p>
    <w:p w:rsidR="003F6239" w:rsidRDefault="003F6239" w:rsidP="003F6239">
      <w:pPr>
        <w:pStyle w:val="NLLL2COL"/>
      </w:pPr>
      <w:r>
        <w:t>If you do not eat cane toads then you do not get sick.</w:t>
      </w:r>
    </w:p>
    <w:p w:rsidR="003F6239" w:rsidRDefault="003F6239" w:rsidP="003F6239">
      <w:pPr>
        <w:pStyle w:val="NLLL2COL"/>
      </w:pPr>
      <w:proofErr w:type="gramStart"/>
      <w:r w:rsidRPr="00AB06C8">
        <w:rPr>
          <w:rStyle w:val="NLLLNUM"/>
        </w:rPr>
        <w:t>a</w:t>
      </w:r>
      <w:proofErr w:type="gramEnd"/>
      <w:r w:rsidRPr="00AB06C8">
        <w:rPr>
          <w:rStyle w:val="NLLLNUM"/>
        </w:rPr>
        <w:tab/>
      </w:r>
      <w:r>
        <w:t>Write the original statement.</w:t>
      </w:r>
    </w:p>
    <w:p w:rsidR="003F6239" w:rsidRPr="003F6239" w:rsidRDefault="0090783C" w:rsidP="003F6239">
      <w:pPr>
        <w:pStyle w:val="NLLL2COL"/>
        <w:rPr>
          <w:rStyle w:val="i-notetoDTOcharacter"/>
          <w:rFonts w:ascii="MinionPro-Regular" w:hAnsi="MinionPro-Regular" w:cs="MinionPro-Regular"/>
          <w:b w:val="0"/>
          <w:bCs w:val="0"/>
          <w:outline/>
          <w14:textOutline w14:w="9525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408256" behindDoc="0" locked="0" layoutInCell="1" allowOverlap="1">
                <wp:simplePos x="0" y="0"/>
                <wp:positionH relativeFrom="column">
                  <wp:posOffset>5580446</wp:posOffset>
                </wp:positionH>
                <wp:positionV relativeFrom="paragraph">
                  <wp:posOffset>-7979</wp:posOffset>
                </wp:positionV>
                <wp:extent cx="192600" cy="225360"/>
                <wp:effectExtent l="57150" t="19050" r="55245" b="6096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19260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23873" id="Ink 29" o:spid="_x0000_s1026" type="#_x0000_t75" style="position:absolute;margin-left:438.05pt;margin-top:-.85pt;width:16.7pt;height:19.4pt;z-index:2534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">
                <v:imagedata r:id="rId1086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5122440</wp:posOffset>
                </wp:positionH>
                <wp:positionV relativeFrom="paragraph">
                  <wp:posOffset>213713</wp:posOffset>
                </wp:positionV>
                <wp:extent cx="2160" cy="6120"/>
                <wp:effectExtent l="38100" t="38100" r="36195" b="32385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21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8AAF2" id="Ink 873" o:spid="_x0000_s1026" type="#_x0000_t75" style="position:absolute;margin-left:403.2pt;margin-top:16.65pt;width:.5pt;height:.9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">
                <v:imagedata r:id="rId1088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4955760</wp:posOffset>
                </wp:positionH>
                <wp:positionV relativeFrom="paragraph">
                  <wp:posOffset>116513</wp:posOffset>
                </wp:positionV>
                <wp:extent cx="71640" cy="95040"/>
                <wp:effectExtent l="38100" t="38100" r="24130" b="3873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716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E6C64" id="Ink 872" o:spid="_x0000_s1026" type="#_x0000_t75" style="position:absolute;margin-left:390.15pt;margin-top:9pt;width:5.85pt;height:7.9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">
                <v:imagedata r:id="rId1090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4822560</wp:posOffset>
                </wp:positionH>
                <wp:positionV relativeFrom="paragraph">
                  <wp:posOffset>71873</wp:posOffset>
                </wp:positionV>
                <wp:extent cx="102600" cy="138240"/>
                <wp:effectExtent l="38100" t="38100" r="31115" b="33655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1026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DFEA1" id="Ink 871" o:spid="_x0000_s1026" type="#_x0000_t75" style="position:absolute;margin-left:379.6pt;margin-top:5.5pt;width:8.4pt;height:11.3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">
                <v:imagedata r:id="rId1092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4663440</wp:posOffset>
                </wp:positionH>
                <wp:positionV relativeFrom="paragraph">
                  <wp:posOffset>148193</wp:posOffset>
                </wp:positionV>
                <wp:extent cx="141480" cy="65160"/>
                <wp:effectExtent l="38100" t="38100" r="30480" b="30480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1414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87487" id="Ink 870" o:spid="_x0000_s1026" type="#_x0000_t75" style="position:absolute;margin-left:367.05pt;margin-top:11.5pt;width:11.4pt;height:5.4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">
                <v:imagedata r:id="rId1094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4541760</wp:posOffset>
                </wp:positionH>
                <wp:positionV relativeFrom="paragraph">
                  <wp:posOffset>157193</wp:posOffset>
                </wp:positionV>
                <wp:extent cx="99000" cy="61920"/>
                <wp:effectExtent l="38100" t="38100" r="34925" b="3365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9900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6788A" id="Ink 869" o:spid="_x0000_s1026" type="#_x0000_t75" style="position:absolute;margin-left:357.55pt;margin-top:12.25pt;width:8.05pt;height:5.2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">
                <v:imagedata r:id="rId1096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4381200</wp:posOffset>
                </wp:positionH>
                <wp:positionV relativeFrom="paragraph">
                  <wp:posOffset>131633</wp:posOffset>
                </wp:positionV>
                <wp:extent cx="207720" cy="21600"/>
                <wp:effectExtent l="38100" t="38100" r="40005" b="3556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2077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3097F" id="Ink 868" o:spid="_x0000_s1026" type="#_x0000_t75" style="position:absolute;margin-left:344.85pt;margin-top:10.3pt;width:16.55pt;height:1.9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">
                <v:imagedata r:id="rId1098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4452480</wp:posOffset>
                </wp:positionH>
                <wp:positionV relativeFrom="paragraph">
                  <wp:posOffset>48113</wp:posOffset>
                </wp:positionV>
                <wp:extent cx="10440" cy="163440"/>
                <wp:effectExtent l="38100" t="38100" r="27940" b="2730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1044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E28C9" id="Ink 867" o:spid="_x0000_s1026" type="#_x0000_t75" style="position:absolute;margin-left:350.45pt;margin-top:3.75pt;width:1.15pt;height:13.0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">
                <v:imagedata r:id="rId1100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4021560</wp:posOffset>
                </wp:positionH>
                <wp:positionV relativeFrom="paragraph">
                  <wp:posOffset>160073</wp:posOffset>
                </wp:positionV>
                <wp:extent cx="243360" cy="71640"/>
                <wp:effectExtent l="19050" t="38100" r="23495" b="43180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24336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95064" id="Ink 866" o:spid="_x0000_s1026" type="#_x0000_t75" style="position:absolute;margin-left:316.45pt;margin-top:12.45pt;width:19.4pt;height:6.0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">
                <v:imagedata r:id="rId1102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3894120</wp:posOffset>
                </wp:positionH>
                <wp:positionV relativeFrom="paragraph">
                  <wp:posOffset>139913</wp:posOffset>
                </wp:positionV>
                <wp:extent cx="98280" cy="97560"/>
                <wp:effectExtent l="19050" t="38100" r="35560" b="36195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9828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490B2" id="Ink 865" o:spid="_x0000_s1026" type="#_x0000_t75" style="position:absolute;margin-left:306.4pt;margin-top:10.85pt;width:8pt;height:8.1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">
                <v:imagedata r:id="rId1104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3603960</wp:posOffset>
                </wp:positionH>
                <wp:positionV relativeFrom="paragraph">
                  <wp:posOffset>119033</wp:posOffset>
                </wp:positionV>
                <wp:extent cx="139320" cy="34200"/>
                <wp:effectExtent l="38100" t="38100" r="32385" b="23495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1393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8FFCA" id="Ink 864" o:spid="_x0000_s1026" type="#_x0000_t75" style="position:absolute;margin-left:283.7pt;margin-top:9.3pt;width:11.1pt;height:2.9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">
                <v:imagedata r:id="rId1106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3483720</wp:posOffset>
                </wp:positionH>
                <wp:positionV relativeFrom="paragraph">
                  <wp:posOffset>97073</wp:posOffset>
                </wp:positionV>
                <wp:extent cx="165240" cy="140760"/>
                <wp:effectExtent l="19050" t="38100" r="44450" b="31115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1652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5821B" id="Ink 863" o:spid="_x0000_s1026" type="#_x0000_t75" style="position:absolute;margin-left:274.15pt;margin-top:7.5pt;width:13.3pt;height:11.4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">
                <v:imagedata r:id="rId1108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3363480</wp:posOffset>
                </wp:positionH>
                <wp:positionV relativeFrom="paragraph">
                  <wp:posOffset>170513</wp:posOffset>
                </wp:positionV>
                <wp:extent cx="104040" cy="78840"/>
                <wp:effectExtent l="38100" t="38100" r="29845" b="3556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10404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9662E" id="Ink 862" o:spid="_x0000_s1026" type="#_x0000_t75" style="position:absolute;margin-left:264.65pt;margin-top:13.25pt;width:8.45pt;height:6.6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">
                <v:imagedata r:id="rId1110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3100320</wp:posOffset>
                </wp:positionH>
                <wp:positionV relativeFrom="paragraph">
                  <wp:posOffset>185007</wp:posOffset>
                </wp:positionV>
                <wp:extent cx="123840" cy="45360"/>
                <wp:effectExtent l="38100" t="38100" r="28575" b="3111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12384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73276" id="Ink 823" o:spid="_x0000_s1026" type="#_x0000_t75" style="position:absolute;margin-left:243.95pt;margin-top:14.4pt;width:9.9pt;height:3.9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">
                <v:imagedata r:id="rId1112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2980080</wp:posOffset>
                </wp:positionH>
                <wp:positionV relativeFrom="paragraph">
                  <wp:posOffset>166287</wp:posOffset>
                </wp:positionV>
                <wp:extent cx="69840" cy="63360"/>
                <wp:effectExtent l="38100" t="38100" r="26035" b="3238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6984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F4E43" id="Ink 822" o:spid="_x0000_s1026" type="#_x0000_t75" style="position:absolute;margin-left:234.5pt;margin-top:12.9pt;width:5.9pt;height:5.4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">
                <v:imagedata r:id="rId1114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2824200</wp:posOffset>
                </wp:positionH>
                <wp:positionV relativeFrom="paragraph">
                  <wp:posOffset>181767</wp:posOffset>
                </wp:positionV>
                <wp:extent cx="124920" cy="145800"/>
                <wp:effectExtent l="19050" t="38100" r="27940" b="2603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1249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588F8" id="Ink 821" o:spid="_x0000_s1026" type="#_x0000_t75" style="position:absolute;margin-left:222.3pt;margin-top:14.15pt;width:10.15pt;height:11.8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">
                <v:imagedata r:id="rId1116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2564640</wp:posOffset>
                </wp:positionH>
                <wp:positionV relativeFrom="paragraph">
                  <wp:posOffset>183927</wp:posOffset>
                </wp:positionV>
                <wp:extent cx="89640" cy="58680"/>
                <wp:effectExtent l="19050" t="38100" r="43815" b="3683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8964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8DAD6" id="Ink 820" o:spid="_x0000_s1026" type="#_x0000_t75" style="position:absolute;margin-left:201.8pt;margin-top:14.35pt;width:7.35pt;height:4.9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">
                <v:imagedata r:id="rId1118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2463840</wp:posOffset>
                </wp:positionH>
                <wp:positionV relativeFrom="paragraph">
                  <wp:posOffset>200487</wp:posOffset>
                </wp:positionV>
                <wp:extent cx="88200" cy="45000"/>
                <wp:effectExtent l="19050" t="38100" r="26670" b="3175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8820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65552" id="Ink 819" o:spid="_x0000_s1026" type="#_x0000_t75" style="position:absolute;margin-left:193.9pt;margin-top:15.6pt;width:7.1pt;height:3.9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">
                <v:imagedata r:id="rId1120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2382840</wp:posOffset>
                </wp:positionH>
                <wp:positionV relativeFrom="paragraph">
                  <wp:posOffset>111927</wp:posOffset>
                </wp:positionV>
                <wp:extent cx="55080" cy="136800"/>
                <wp:effectExtent l="38100" t="38100" r="40640" b="34925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5508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BDB91" id="Ink 818" o:spid="_x0000_s1026" type="#_x0000_t75" style="position:absolute;margin-left:187.5pt;margin-top:8.7pt;width:4.6pt;height:11.0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">
                <v:imagedata r:id="rId1122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2252520</wp:posOffset>
                </wp:positionH>
                <wp:positionV relativeFrom="paragraph">
                  <wp:posOffset>154407</wp:posOffset>
                </wp:positionV>
                <wp:extent cx="122040" cy="20880"/>
                <wp:effectExtent l="38100" t="38100" r="30480" b="36830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1220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2910D" id="Ink 817" o:spid="_x0000_s1026" type="#_x0000_t75" style="position:absolute;margin-left:177.2pt;margin-top:12.1pt;width:9.8pt;height:1.8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">
                <v:imagedata r:id="rId1124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2311560</wp:posOffset>
                </wp:positionH>
                <wp:positionV relativeFrom="paragraph">
                  <wp:posOffset>105447</wp:posOffset>
                </wp:positionV>
                <wp:extent cx="8640" cy="137880"/>
                <wp:effectExtent l="38100" t="38100" r="29845" b="3365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86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5CD91" id="Ink 816" o:spid="_x0000_s1026" type="#_x0000_t75" style="position:absolute;margin-left:181.9pt;margin-top:8.2pt;width:.95pt;height:11.1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">
                <v:imagedata r:id="rId1126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1934640</wp:posOffset>
                </wp:positionH>
                <wp:positionV relativeFrom="paragraph">
                  <wp:posOffset>125607</wp:posOffset>
                </wp:positionV>
                <wp:extent cx="123120" cy="136800"/>
                <wp:effectExtent l="38100" t="38100" r="29845" b="34925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1231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48482" id="Ink 815" o:spid="_x0000_s1026" type="#_x0000_t75" style="position:absolute;margin-left:152.2pt;margin-top:9.8pt;width:9.9pt;height:11.0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">
                <v:imagedata r:id="rId1128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1841760</wp:posOffset>
                </wp:positionH>
                <wp:positionV relativeFrom="paragraph">
                  <wp:posOffset>187167</wp:posOffset>
                </wp:positionV>
                <wp:extent cx="90000" cy="74520"/>
                <wp:effectExtent l="38100" t="38100" r="24765" b="4000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900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E6310" id="Ink 814" o:spid="_x0000_s1026" type="#_x0000_t75" style="position:absolute;margin-left:144.8pt;margin-top:14.6pt;width:7.35pt;height:6.2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">
                <v:imagedata r:id="rId1130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1766880</wp:posOffset>
                </wp:positionH>
                <wp:positionV relativeFrom="paragraph">
                  <wp:posOffset>115887</wp:posOffset>
                </wp:positionV>
                <wp:extent cx="20160" cy="14040"/>
                <wp:effectExtent l="38100" t="19050" r="37465" b="4318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201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A2A30" id="Ink 813" o:spid="_x0000_s1026" type="#_x0000_t75" style="position:absolute;margin-left:138.95pt;margin-top:8.95pt;width:1.8pt;height:1.3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">
                <v:imagedata r:id="rId1132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1786320</wp:posOffset>
                </wp:positionH>
                <wp:positionV relativeFrom="paragraph">
                  <wp:posOffset>187527</wp:posOffset>
                </wp:positionV>
                <wp:extent cx="16920" cy="57600"/>
                <wp:effectExtent l="19050" t="38100" r="40640" b="38100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1692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B10D0" id="Ink 812" o:spid="_x0000_s1026" type="#_x0000_t75" style="position:absolute;margin-left:140.6pt;margin-top:14.7pt;width:1.5pt;height:4.7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">
                <v:imagedata r:id="rId1134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1664640</wp:posOffset>
                </wp:positionH>
                <wp:positionV relativeFrom="paragraph">
                  <wp:posOffset>164847</wp:posOffset>
                </wp:positionV>
                <wp:extent cx="82080" cy="88200"/>
                <wp:effectExtent l="19050" t="38100" r="32385" b="2667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820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8D809" id="Ink 811" o:spid="_x0000_s1026" type="#_x0000_t75" style="position:absolute;margin-left:131pt;margin-top:12.85pt;width:6.65pt;height:7.3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">
                <v:imagedata r:id="rId1136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1431360</wp:posOffset>
                </wp:positionH>
                <wp:positionV relativeFrom="paragraph">
                  <wp:posOffset>183927</wp:posOffset>
                </wp:positionV>
                <wp:extent cx="92880" cy="12960"/>
                <wp:effectExtent l="19050" t="38100" r="40640" b="2540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928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DAA3E" id="Ink 810" o:spid="_x0000_s1026" type="#_x0000_t75" style="position:absolute;margin-left:112.6pt;margin-top:14.45pt;width:7.45pt;height:1.1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">
                <v:imagedata r:id="rId1138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1463040</wp:posOffset>
                </wp:positionH>
                <wp:positionV relativeFrom="paragraph">
                  <wp:posOffset>123087</wp:posOffset>
                </wp:positionV>
                <wp:extent cx="10080" cy="127080"/>
                <wp:effectExtent l="38100" t="38100" r="28575" b="2540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100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5E004" id="Ink 809" o:spid="_x0000_s1026" type="#_x0000_t75" style="position:absolute;margin-left:115.1pt;margin-top:9.6pt;width:1.1pt;height:10.2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">
                <v:imagedata r:id="rId1140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1335960</wp:posOffset>
                </wp:positionH>
                <wp:positionV relativeFrom="paragraph">
                  <wp:posOffset>193287</wp:posOffset>
                </wp:positionV>
                <wp:extent cx="95760" cy="59760"/>
                <wp:effectExtent l="38100" t="38100" r="19050" b="35560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957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67C93" id="Ink 808" o:spid="_x0000_s1026" type="#_x0000_t75" style="position:absolute;margin-left:105pt;margin-top:15pt;width:7.8pt;height:5.1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">
                <v:imagedata r:id="rId1142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1234440</wp:posOffset>
                </wp:positionH>
                <wp:positionV relativeFrom="paragraph">
                  <wp:posOffset>191487</wp:posOffset>
                </wp:positionV>
                <wp:extent cx="66960" cy="132120"/>
                <wp:effectExtent l="38100" t="38100" r="28575" b="3937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6696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4ACEF" id="Ink 807" o:spid="_x0000_s1026" type="#_x0000_t75" style="position:absolute;margin-left:97pt;margin-top:14.95pt;width:5.65pt;height:10.7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">
                <v:imagedata r:id="rId1144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1036800</wp:posOffset>
                </wp:positionH>
                <wp:positionV relativeFrom="paragraph">
                  <wp:posOffset>201207</wp:posOffset>
                </wp:positionV>
                <wp:extent cx="80640" cy="55800"/>
                <wp:effectExtent l="38100" t="38100" r="34290" b="40005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806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77933" id="Ink 806" o:spid="_x0000_s1026" type="#_x0000_t75" style="position:absolute;margin-left:81.6pt;margin-top:15.8pt;width:6.55pt;height:4.6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">
                <v:imagedata r:id="rId1146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936720</wp:posOffset>
                </wp:positionH>
                <wp:positionV relativeFrom="paragraph">
                  <wp:posOffset>180327</wp:posOffset>
                </wp:positionV>
                <wp:extent cx="61920" cy="47880"/>
                <wp:effectExtent l="38100" t="38100" r="33655" b="2857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6192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CC667" id="Ink 805" o:spid="_x0000_s1026" type="#_x0000_t75" style="position:absolute;margin-left:73.6pt;margin-top:14pt;width:5.25pt;height:4.1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">
                <v:imagedata r:id="rId1148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779760</wp:posOffset>
                </wp:positionH>
                <wp:positionV relativeFrom="paragraph">
                  <wp:posOffset>165207</wp:posOffset>
                </wp:positionV>
                <wp:extent cx="105840" cy="140760"/>
                <wp:effectExtent l="38100" t="38100" r="27940" b="31115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1058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E2B65" id="Ink 804" o:spid="_x0000_s1026" type="#_x0000_t75" style="position:absolute;margin-left:61.3pt;margin-top:12.85pt;width:8.65pt;height:11.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">
                <v:imagedata r:id="rId1150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603000</wp:posOffset>
                </wp:positionH>
                <wp:positionV relativeFrom="paragraph">
                  <wp:posOffset>198687</wp:posOffset>
                </wp:positionV>
                <wp:extent cx="92880" cy="13320"/>
                <wp:effectExtent l="19050" t="38100" r="40640" b="25400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928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C777D" id="Ink 803" o:spid="_x0000_s1026" type="#_x0000_t75" style="position:absolute;margin-left:47.4pt;margin-top:15.6pt;width:7.45pt;height:1.3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">
                <v:imagedata r:id="rId1152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611280</wp:posOffset>
                </wp:positionH>
                <wp:positionV relativeFrom="paragraph">
                  <wp:posOffset>95007</wp:posOffset>
                </wp:positionV>
                <wp:extent cx="69840" cy="185040"/>
                <wp:effectExtent l="19050" t="38100" r="26035" b="2476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6984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7A383" id="Ink 802" o:spid="_x0000_s1026" type="#_x0000_t75" style="position:absolute;margin-left:47.95pt;margin-top:7.3pt;width:5.85pt;height:14.8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">
                <v:imagedata r:id="rId1154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567360</wp:posOffset>
                </wp:positionH>
                <wp:positionV relativeFrom="paragraph">
                  <wp:posOffset>96807</wp:posOffset>
                </wp:positionV>
                <wp:extent cx="17280" cy="140040"/>
                <wp:effectExtent l="38100" t="38100" r="40005" b="31750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172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66554" id="Ink 801" o:spid="_x0000_s1026" type="#_x0000_t75" style="position:absolute;margin-left:44.5pt;margin-top:7.45pt;width:1.6pt;height:11.4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">
                <v:imagedata r:id="rId1156" o:title=""/>
              </v:shape>
            </w:pict>
          </mc:Fallback>
        </mc:AlternateContent>
      </w:r>
      <w:r w:rsidR="009B145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1687680</wp:posOffset>
                </wp:positionH>
                <wp:positionV relativeFrom="paragraph">
                  <wp:posOffset>115887</wp:posOffset>
                </wp:positionV>
                <wp:extent cx="14040" cy="10800"/>
                <wp:effectExtent l="38100" t="38100" r="24130" b="2730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140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FD262" id="Ink 795" o:spid="_x0000_s1026" type="#_x0000_t75" style="position:absolute;margin-left:132.75pt;margin-top:8.95pt;width:1.3pt;height:1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">
                <v:imagedata r:id="rId1158" o:title=""/>
              </v:shape>
            </w:pict>
          </mc:Fallback>
        </mc:AlternateContent>
      </w:r>
    </w:p>
    <w:p w:rsidR="003F6239" w:rsidRPr="00917BD7" w:rsidRDefault="003F6239" w:rsidP="003F6239">
      <w:pPr>
        <w:pStyle w:val="NLLL2COL"/>
        <w:rPr>
          <w:rStyle w:val="i-listbold"/>
          <w:b w:val="0"/>
        </w:rPr>
      </w:pPr>
      <w:proofErr w:type="gramStart"/>
      <w:r w:rsidRPr="00AB06C8">
        <w:rPr>
          <w:rStyle w:val="NLLLNUM"/>
        </w:rPr>
        <w:t>b</w:t>
      </w:r>
      <w:proofErr w:type="gramEnd"/>
      <w:r>
        <w:tab/>
        <w:t>Decide whether the statement and its contrapositive are true.</w:t>
      </w:r>
      <w:r w:rsidR="00917BD7">
        <w:rPr>
          <w:rStyle w:val="i-listbold"/>
        </w:rPr>
        <w:t xml:space="preserve">  Justify </w:t>
      </w:r>
      <w:r w:rsidR="00917BD7">
        <w:rPr>
          <w:rStyle w:val="i-listbold"/>
          <w:b w:val="0"/>
        </w:rPr>
        <w:t xml:space="preserve">your </w:t>
      </w:r>
      <w:r w:rsidR="00917BD7">
        <w:rPr>
          <w:rStyle w:val="i-listbold"/>
          <w:b w:val="0"/>
          <w:lang w:val="en-US"/>
        </w:rPr>
        <w:t>answer</w:t>
      </w:r>
      <w:r w:rsidR="00A06E75">
        <w:rPr>
          <w:rStyle w:val="i-listbold"/>
          <w:b w:val="0"/>
        </w:rPr>
        <w:t>.</w:t>
      </w:r>
    </w:p>
    <w:p w:rsidR="003F6239" w:rsidRPr="003F6239" w:rsidRDefault="006272AC" w:rsidP="003F6239">
      <w:pPr>
        <w:pStyle w:val="NLLL2COL"/>
        <w:rPr>
          <w:rStyle w:val="i-notetoDTOcharacter"/>
          <w:rFonts w:ascii="MinionPro-Regular" w:hAnsi="MinionPro-Regular" w:cs="MinionPro-Regular"/>
          <w:b w:val="0"/>
          <w:bCs w:val="0"/>
          <w:outline/>
          <w14:textOutline w14:w="9525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548544" behindDoc="0" locked="0" layoutInCell="1" allowOverlap="1">
                <wp:simplePos x="0" y="0"/>
                <wp:positionH relativeFrom="column">
                  <wp:posOffset>3068813</wp:posOffset>
                </wp:positionH>
                <wp:positionV relativeFrom="paragraph">
                  <wp:posOffset>258591</wp:posOffset>
                </wp:positionV>
                <wp:extent cx="344880" cy="10080"/>
                <wp:effectExtent l="57150" t="38100" r="55245" b="6667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3448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7BA88" id="Ink 883" o:spid="_x0000_s1026" type="#_x0000_t75" style="position:absolute;margin-left:240.5pt;margin-top:18.9pt;width:29.7pt;height:3.6pt;z-index:2535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">
                <v:imagedata r:id="rId1160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547520" behindDoc="0" locked="0" layoutInCell="1" allowOverlap="1">
                <wp:simplePos x="0" y="0"/>
                <wp:positionH relativeFrom="column">
                  <wp:posOffset>579053</wp:posOffset>
                </wp:positionH>
                <wp:positionV relativeFrom="paragraph">
                  <wp:posOffset>299631</wp:posOffset>
                </wp:positionV>
                <wp:extent cx="351720" cy="19800"/>
                <wp:effectExtent l="38100" t="38100" r="67945" b="56515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3517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8CE10" id="Ink 882" o:spid="_x0000_s1026" type="#_x0000_t75" style="position:absolute;margin-left:44.6pt;margin-top:22.9pt;width:29.95pt;height:3.05pt;z-index:2535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">
                <v:imagedata r:id="rId1162" o:title=""/>
              </v:shape>
            </w:pict>
          </mc:Fallback>
        </mc:AlternateContent>
      </w:r>
      <w:r w:rsidR="0090783C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409280" behindDoc="0" locked="0" layoutInCell="1" allowOverlap="1">
                <wp:simplePos x="0" y="0"/>
                <wp:positionH relativeFrom="column">
                  <wp:posOffset>6098126</wp:posOffset>
                </wp:positionH>
                <wp:positionV relativeFrom="paragraph">
                  <wp:posOffset>13736</wp:posOffset>
                </wp:positionV>
                <wp:extent cx="219240" cy="193320"/>
                <wp:effectExtent l="57150" t="38100" r="66675" b="7366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21924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BD88E" id="Ink 30" o:spid="_x0000_s1026" type="#_x0000_t75" style="position:absolute;margin-left:478.8pt;margin-top:-.3pt;width:19.85pt;height:18.05pt;z-index:2534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">
                <v:imagedata r:id="rId1164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4758480</wp:posOffset>
                </wp:positionH>
                <wp:positionV relativeFrom="paragraph">
                  <wp:posOffset>290273</wp:posOffset>
                </wp:positionV>
                <wp:extent cx="6840" cy="5040"/>
                <wp:effectExtent l="38100" t="38100" r="31750" b="3365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68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791B9" id="Ink 954" o:spid="_x0000_s1026" type="#_x0000_t75" style="position:absolute;margin-left:374.55pt;margin-top:22.8pt;width:.9pt;height:.7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">
                <v:imagedata r:id="rId1166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3398040</wp:posOffset>
                </wp:positionH>
                <wp:positionV relativeFrom="paragraph">
                  <wp:posOffset>296753</wp:posOffset>
                </wp:positionV>
                <wp:extent cx="30600" cy="10800"/>
                <wp:effectExtent l="38100" t="38100" r="26670" b="2730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306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A5262" id="Ink 946" o:spid="_x0000_s1026" type="#_x0000_t75" style="position:absolute;margin-left:267.45pt;margin-top:23.2pt;width:2.5pt;height:1.1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">
                <v:imagedata r:id="rId1168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5944680</wp:posOffset>
                </wp:positionH>
                <wp:positionV relativeFrom="paragraph">
                  <wp:posOffset>102353</wp:posOffset>
                </wp:positionV>
                <wp:extent cx="145440" cy="10440"/>
                <wp:effectExtent l="38100" t="38100" r="26035" b="27940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1454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1D77E" id="Ink 921" o:spid="_x0000_s1026" type="#_x0000_t75" style="position:absolute;margin-left:468.05pt;margin-top:8pt;width:11.55pt;height:.9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">
                <v:imagedata r:id="rId1170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5992200</wp:posOffset>
                </wp:positionH>
                <wp:positionV relativeFrom="paragraph">
                  <wp:posOffset>54113</wp:posOffset>
                </wp:positionV>
                <wp:extent cx="48600" cy="132840"/>
                <wp:effectExtent l="38100" t="38100" r="27940" b="38735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4860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77CAA" id="Ink 920" o:spid="_x0000_s1026" type="#_x0000_t75" style="position:absolute;margin-left:471.75pt;margin-top:4.2pt;width:4pt;height:10.5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">
                <v:imagedata r:id="rId1172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5723280</wp:posOffset>
                </wp:positionH>
                <wp:positionV relativeFrom="paragraph">
                  <wp:posOffset>114953</wp:posOffset>
                </wp:positionV>
                <wp:extent cx="282240" cy="56520"/>
                <wp:effectExtent l="19050" t="38100" r="0" b="3873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2822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E818D" id="Ink 919" o:spid="_x0000_s1026" type="#_x0000_t75" style="position:absolute;margin-left:450.5pt;margin-top:8.85pt;width:22.4pt;height:4.8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">
                <v:imagedata r:id="rId1174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5559120</wp:posOffset>
                </wp:positionH>
                <wp:positionV relativeFrom="paragraph">
                  <wp:posOffset>38273</wp:posOffset>
                </wp:positionV>
                <wp:extent cx="162360" cy="133560"/>
                <wp:effectExtent l="38100" t="38100" r="28575" b="3810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16236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0A861" id="Ink 918" o:spid="_x0000_s1026" type="#_x0000_t75" style="position:absolute;margin-left:437.6pt;margin-top:2.85pt;width:13.05pt;height:10.8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">
                <v:imagedata r:id="rId1176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5457960</wp:posOffset>
                </wp:positionH>
                <wp:positionV relativeFrom="paragraph">
                  <wp:posOffset>107393</wp:posOffset>
                </wp:positionV>
                <wp:extent cx="78480" cy="72360"/>
                <wp:effectExtent l="38100" t="38100" r="36195" b="42545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784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5CEF8" id="Ink 917" o:spid="_x0000_s1026" type="#_x0000_t75" style="position:absolute;margin-left:429.6pt;margin-top:8.3pt;width:6.6pt;height:6.1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">
                <v:imagedata r:id="rId1178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5378040</wp:posOffset>
                </wp:positionH>
                <wp:positionV relativeFrom="paragraph">
                  <wp:posOffset>44393</wp:posOffset>
                </wp:positionV>
                <wp:extent cx="19080" cy="10080"/>
                <wp:effectExtent l="38100" t="38100" r="38100" b="28575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190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128B4" id="Ink 916" o:spid="_x0000_s1026" type="#_x0000_t75" style="position:absolute;margin-left:423.3pt;margin-top:3.3pt;width:1.7pt;height:1.1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">
                <v:imagedata r:id="rId1180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5400360</wp:posOffset>
                </wp:positionH>
                <wp:positionV relativeFrom="paragraph">
                  <wp:posOffset>133673</wp:posOffset>
                </wp:positionV>
                <wp:extent cx="22680" cy="35640"/>
                <wp:effectExtent l="38100" t="38100" r="34925" b="40640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226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AB864" id="Ink 915" o:spid="_x0000_s1026" type="#_x0000_t75" style="position:absolute;margin-left:425.1pt;margin-top:10.5pt;width:2pt;height:2.9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">
                <v:imagedata r:id="rId1182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5320440</wp:posOffset>
                </wp:positionH>
                <wp:positionV relativeFrom="paragraph">
                  <wp:posOffset>116033</wp:posOffset>
                </wp:positionV>
                <wp:extent cx="66240" cy="55440"/>
                <wp:effectExtent l="38100" t="38100" r="10160" b="40005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6624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E1299" id="Ink 914" o:spid="_x0000_s1026" type="#_x0000_t75" style="position:absolute;margin-left:418.8pt;margin-top:9pt;width:5.4pt;height:4.7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">
                <v:imagedata r:id="rId1184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5227920</wp:posOffset>
                </wp:positionH>
                <wp:positionV relativeFrom="paragraph">
                  <wp:posOffset>125753</wp:posOffset>
                </wp:positionV>
                <wp:extent cx="77760" cy="57600"/>
                <wp:effectExtent l="38100" t="38100" r="36830" b="38100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7776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E5B3D" id="Ink 913" o:spid="_x0000_s1026" type="#_x0000_t75" style="position:absolute;margin-left:411.45pt;margin-top:9.75pt;width:6.35pt;height:4.8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">
                <v:imagedata r:id="rId1186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5059440</wp:posOffset>
                </wp:positionH>
                <wp:positionV relativeFrom="paragraph">
                  <wp:posOffset>113153</wp:posOffset>
                </wp:positionV>
                <wp:extent cx="200160" cy="173880"/>
                <wp:effectExtent l="38100" t="38100" r="0" b="3619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2001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9ACA2" id="Ink 912" o:spid="_x0000_s1026" type="#_x0000_t75" style="position:absolute;margin-left:398.25pt;margin-top:8.75pt;width:15.95pt;height:14.1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">
                <v:imagedata r:id="rId1188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4960800</wp:posOffset>
                </wp:positionH>
                <wp:positionV relativeFrom="paragraph">
                  <wp:posOffset>111353</wp:posOffset>
                </wp:positionV>
                <wp:extent cx="131400" cy="58680"/>
                <wp:effectExtent l="19050" t="38100" r="21590" b="36830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1314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CFC27" id="Ink 911" o:spid="_x0000_s1026" type="#_x0000_t75" style="position:absolute;margin-left:390.4pt;margin-top:8.6pt;width:10.6pt;height:4.9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">
                <v:imagedata r:id="rId1190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4493160</wp:posOffset>
                </wp:positionH>
                <wp:positionV relativeFrom="paragraph">
                  <wp:posOffset>92273</wp:posOffset>
                </wp:positionV>
                <wp:extent cx="347400" cy="81360"/>
                <wp:effectExtent l="38100" t="38100" r="33655" b="33020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3474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66B9D" id="Ink 910" o:spid="_x0000_s1026" type="#_x0000_t75" style="position:absolute;margin-left:353.65pt;margin-top:7.1pt;width:27.55pt;height:6.7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">
                <v:imagedata r:id="rId1192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3970440</wp:posOffset>
                </wp:positionH>
                <wp:positionV relativeFrom="paragraph">
                  <wp:posOffset>54473</wp:posOffset>
                </wp:positionV>
                <wp:extent cx="334080" cy="261000"/>
                <wp:effectExtent l="38100" t="38100" r="27940" b="4381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33408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1948A" id="Ink 909" o:spid="_x0000_s1026" type="#_x0000_t75" style="position:absolute;margin-left:312.5pt;margin-top:4.15pt;width:26.6pt;height:20.9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">
                <v:imagedata r:id="rId1194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4001400</wp:posOffset>
                </wp:positionH>
                <wp:positionV relativeFrom="paragraph">
                  <wp:posOffset>37913</wp:posOffset>
                </wp:positionV>
                <wp:extent cx="21960" cy="152640"/>
                <wp:effectExtent l="38100" t="38100" r="35560" b="3810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219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7EBB2" id="Ink 908" o:spid="_x0000_s1026" type="#_x0000_t75" style="position:absolute;margin-left:315pt;margin-top:2.9pt;width:1.9pt;height:12.3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">
                <v:imagedata r:id="rId1196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3623400</wp:posOffset>
                </wp:positionH>
                <wp:positionV relativeFrom="paragraph">
                  <wp:posOffset>82913</wp:posOffset>
                </wp:positionV>
                <wp:extent cx="200160" cy="97200"/>
                <wp:effectExtent l="38100" t="38100" r="28575" b="3619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2001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EF8FF" id="Ink 907" o:spid="_x0000_s1026" type="#_x0000_t75" style="position:absolute;margin-left:285.1pt;margin-top:6.4pt;width:16.15pt;height:7.9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">
                <v:imagedata r:id="rId1198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3301560</wp:posOffset>
                </wp:positionH>
                <wp:positionV relativeFrom="paragraph">
                  <wp:posOffset>94433</wp:posOffset>
                </wp:positionV>
                <wp:extent cx="208800" cy="77760"/>
                <wp:effectExtent l="19050" t="38100" r="39370" b="36830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2088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BA3D1" id="Ink 906" o:spid="_x0000_s1026" type="#_x0000_t75" style="position:absolute;margin-left:259.8pt;margin-top:7.3pt;width:16.65pt;height:6.4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">
                <v:imagedata r:id="rId1200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3101040</wp:posOffset>
                </wp:positionH>
                <wp:positionV relativeFrom="paragraph">
                  <wp:posOffset>72833</wp:posOffset>
                </wp:positionV>
                <wp:extent cx="157320" cy="110520"/>
                <wp:effectExtent l="38100" t="38100" r="33655" b="41910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1573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159D2" id="Ink 905" o:spid="_x0000_s1026" type="#_x0000_t75" style="position:absolute;margin-left:244.05pt;margin-top:5.6pt;width:12.65pt;height:9.0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">
                <v:imagedata r:id="rId1202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2963880</wp:posOffset>
                </wp:positionH>
                <wp:positionV relativeFrom="paragraph">
                  <wp:posOffset>170753</wp:posOffset>
                </wp:positionV>
                <wp:extent cx="121320" cy="28800"/>
                <wp:effectExtent l="38100" t="38100" r="31115" b="28575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1213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D67BD" id="Ink 904" o:spid="_x0000_s1026" type="#_x0000_t75" style="position:absolute;margin-left:233.3pt;margin-top:13.4pt;width:9.7pt;height:2.4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">
                <v:imagedata r:id="rId1204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3024000</wp:posOffset>
                </wp:positionH>
                <wp:positionV relativeFrom="paragraph">
                  <wp:posOffset>51233</wp:posOffset>
                </wp:positionV>
                <wp:extent cx="100080" cy="208440"/>
                <wp:effectExtent l="38100" t="38100" r="33655" b="3937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10008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BF7F4" id="Ink 903" o:spid="_x0000_s1026" type="#_x0000_t75" style="position:absolute;margin-left:237.95pt;margin-top:3.9pt;width:8.25pt;height:16.7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">
                <v:imagedata r:id="rId1206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2496240</wp:posOffset>
                </wp:positionH>
                <wp:positionV relativeFrom="paragraph">
                  <wp:posOffset>137633</wp:posOffset>
                </wp:positionV>
                <wp:extent cx="312120" cy="91080"/>
                <wp:effectExtent l="38100" t="38100" r="12065" b="42545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3121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3E50A" id="Ink 902" o:spid="_x0000_s1026" type="#_x0000_t75" style="position:absolute;margin-left:196.4pt;margin-top:10.65pt;width:24.8pt;height:7.5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">
                <v:imagedata r:id="rId1208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2232360</wp:posOffset>
                </wp:positionH>
                <wp:positionV relativeFrom="paragraph">
                  <wp:posOffset>139433</wp:posOffset>
                </wp:positionV>
                <wp:extent cx="86040" cy="86760"/>
                <wp:effectExtent l="38100" t="38100" r="28575" b="2794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860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25944" id="Ink 901" o:spid="_x0000_s1026" type="#_x0000_t75" style="position:absolute;margin-left:175.75pt;margin-top:10.85pt;width:6.95pt;height:7.2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">
                <v:imagedata r:id="rId1210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2085480</wp:posOffset>
                </wp:positionH>
                <wp:positionV relativeFrom="paragraph">
                  <wp:posOffset>159233</wp:posOffset>
                </wp:positionV>
                <wp:extent cx="113400" cy="9360"/>
                <wp:effectExtent l="38100" t="38100" r="20320" b="29210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1134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B5EA4" id="Ink 900" o:spid="_x0000_s1026" type="#_x0000_t75" style="position:absolute;margin-left:164.05pt;margin-top:12.5pt;width:9.15pt;height:1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">
                <v:imagedata r:id="rId1212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1989000</wp:posOffset>
                </wp:positionH>
                <wp:positionV relativeFrom="paragraph">
                  <wp:posOffset>112073</wp:posOffset>
                </wp:positionV>
                <wp:extent cx="152640" cy="107280"/>
                <wp:effectExtent l="38100" t="38100" r="38100" b="26670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1526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8F81E" id="Ink 899" o:spid="_x0000_s1026" type="#_x0000_t75" style="position:absolute;margin-left:156.45pt;margin-top:8.65pt;width:12.2pt;height:8.7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">
                <v:imagedata r:id="rId1214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1602720</wp:posOffset>
                </wp:positionH>
                <wp:positionV relativeFrom="paragraph">
                  <wp:posOffset>172553</wp:posOffset>
                </wp:positionV>
                <wp:extent cx="363240" cy="76320"/>
                <wp:effectExtent l="38100" t="38100" r="36830" b="3810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3632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97812" id="Ink 898" o:spid="_x0000_s1026" type="#_x0000_t75" style="position:absolute;margin-left:126pt;margin-top:13.45pt;width:28.85pt;height:6.3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">
                <v:imagedata r:id="rId1216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1495440</wp:posOffset>
                </wp:positionH>
                <wp:positionV relativeFrom="paragraph">
                  <wp:posOffset>171113</wp:posOffset>
                </wp:positionV>
                <wp:extent cx="89280" cy="11880"/>
                <wp:effectExtent l="38100" t="38100" r="25400" b="26670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892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EFA53" id="Ink 897" o:spid="_x0000_s1026" type="#_x0000_t75" style="position:absolute;margin-left:117.6pt;margin-top:13.4pt;width:7.25pt;height:1.1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">
                <v:imagedata r:id="rId1218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1379520</wp:posOffset>
                </wp:positionH>
                <wp:positionV relativeFrom="paragraph">
                  <wp:posOffset>130793</wp:posOffset>
                </wp:positionV>
                <wp:extent cx="163080" cy="110880"/>
                <wp:effectExtent l="38100" t="38100" r="27940" b="41910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1630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1FF67" id="Ink 896" o:spid="_x0000_s1026" type="#_x0000_t75" style="position:absolute;margin-left:108.45pt;margin-top:10.2pt;width:13.15pt;height:9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">
                <v:imagedata r:id="rId1220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1299240</wp:posOffset>
                </wp:positionH>
                <wp:positionV relativeFrom="paragraph">
                  <wp:posOffset>180833</wp:posOffset>
                </wp:positionV>
                <wp:extent cx="97920" cy="15480"/>
                <wp:effectExtent l="38100" t="19050" r="0" b="4191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979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EDB5A" id="Ink 895" o:spid="_x0000_s1026" type="#_x0000_t75" style="position:absolute;margin-left:102.15pt;margin-top:14.1pt;width:7.9pt;height:1.4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">
                <v:imagedata r:id="rId1222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1330560</wp:posOffset>
                </wp:positionH>
                <wp:positionV relativeFrom="paragraph">
                  <wp:posOffset>114233</wp:posOffset>
                </wp:positionV>
                <wp:extent cx="6840" cy="126360"/>
                <wp:effectExtent l="38100" t="38100" r="31750" b="2667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68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ED461" id="Ink 894" o:spid="_x0000_s1026" type="#_x0000_t75" style="position:absolute;margin-left:104.55pt;margin-top:8.85pt;width:.95pt;height:10.3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">
                <v:imagedata r:id="rId1224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1201680</wp:posOffset>
                </wp:positionH>
                <wp:positionV relativeFrom="paragraph">
                  <wp:posOffset>149873</wp:posOffset>
                </wp:positionV>
                <wp:extent cx="90360" cy="94680"/>
                <wp:effectExtent l="19050" t="38100" r="43180" b="3873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9036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AFC88" id="Ink 893" o:spid="_x0000_s1026" type="#_x0000_t75" style="position:absolute;margin-left:94.45pt;margin-top:11.65pt;width:7.45pt;height:7.8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">
                <v:imagedata r:id="rId1226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866880</wp:posOffset>
                </wp:positionH>
                <wp:positionV relativeFrom="paragraph">
                  <wp:posOffset>115313</wp:posOffset>
                </wp:positionV>
                <wp:extent cx="94320" cy="118080"/>
                <wp:effectExtent l="19050" t="38100" r="39370" b="34925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943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1EAF9" id="Ink 892" o:spid="_x0000_s1026" type="#_x0000_t75" style="position:absolute;margin-left:68.1pt;margin-top:9.05pt;width:7.65pt;height:9.6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">
                <v:imagedata r:id="rId1228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766440</wp:posOffset>
                </wp:positionH>
                <wp:positionV relativeFrom="paragraph">
                  <wp:posOffset>180833</wp:posOffset>
                </wp:positionV>
                <wp:extent cx="83880" cy="16200"/>
                <wp:effectExtent l="38100" t="19050" r="30480" b="41275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838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48FCC" id="Ink 891" o:spid="_x0000_s1026" type="#_x0000_t75" style="position:absolute;margin-left:60.2pt;margin-top:14.2pt;width:6.75pt;height:1.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">
                <v:imagedata r:id="rId1230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801000</wp:posOffset>
                </wp:positionH>
                <wp:positionV relativeFrom="paragraph">
                  <wp:posOffset>110273</wp:posOffset>
                </wp:positionV>
                <wp:extent cx="20160" cy="131760"/>
                <wp:effectExtent l="38100" t="38100" r="37465" b="40005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201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92A0B" id="Ink 890" o:spid="_x0000_s1026" type="#_x0000_t75" style="position:absolute;margin-left:62.9pt;margin-top:8.6pt;width:2pt;height:10.6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">
                <v:imagedata r:id="rId1232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708840</wp:posOffset>
                </wp:positionH>
                <wp:positionV relativeFrom="paragraph">
                  <wp:posOffset>173633</wp:posOffset>
                </wp:positionV>
                <wp:extent cx="68760" cy="57600"/>
                <wp:effectExtent l="38100" t="38100" r="26670" b="3810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6876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25534" id="Ink 889" o:spid="_x0000_s1026" type="#_x0000_t75" style="position:absolute;margin-left:55.7pt;margin-top:13.5pt;width:5.7pt;height:4.9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">
                <v:imagedata r:id="rId1234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561240</wp:posOffset>
                </wp:positionH>
                <wp:positionV relativeFrom="paragraph">
                  <wp:posOffset>99473</wp:posOffset>
                </wp:positionV>
                <wp:extent cx="127440" cy="136800"/>
                <wp:effectExtent l="19050" t="38100" r="25400" b="34925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1274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7FA5A" id="Ink 888" o:spid="_x0000_s1026" type="#_x0000_t75" style="position:absolute;margin-left:44.15pt;margin-top:7.65pt;width:10.35pt;height:11.1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">
                <v:imagedata r:id="rId1236" o:title=""/>
              </v:shape>
            </w:pict>
          </mc:Fallback>
        </mc:AlternateContent>
      </w:r>
      <w:r w:rsidR="00917BD7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594720</wp:posOffset>
                </wp:positionH>
                <wp:positionV relativeFrom="paragraph">
                  <wp:posOffset>122873</wp:posOffset>
                </wp:positionV>
                <wp:extent cx="13320" cy="109440"/>
                <wp:effectExtent l="19050" t="38100" r="44450" b="43180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133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9713C" id="Ink 887" o:spid="_x0000_s1026" type="#_x0000_t75" style="position:absolute;margin-left:46.65pt;margin-top:9.55pt;width:1.45pt;height:8.9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">
                <v:imagedata r:id="rId1238" o:title=""/>
              </v:shape>
            </w:pict>
          </mc:Fallback>
        </mc:AlternateContent>
      </w:r>
    </w:p>
    <w:p w:rsidR="003F6239" w:rsidRPr="00AB06C8" w:rsidRDefault="006272AC" w:rsidP="003F6239">
      <w:pPr>
        <w:pStyle w:val="NLLL2COL"/>
        <w:jc w:val="right"/>
        <w:rPr>
          <w:rStyle w:val="NLLLNUM"/>
        </w:rPr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46496" behindDoc="0" locked="0" layoutInCell="1" allowOverlap="1">
                <wp:simplePos x="0" y="0"/>
                <wp:positionH relativeFrom="column">
                  <wp:posOffset>593093</wp:posOffset>
                </wp:positionH>
                <wp:positionV relativeFrom="paragraph">
                  <wp:posOffset>9681</wp:posOffset>
                </wp:positionV>
                <wp:extent cx="7920" cy="11160"/>
                <wp:effectExtent l="38100" t="19050" r="30480" b="4635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79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DA4AF" id="Ink 881" o:spid="_x0000_s1026" type="#_x0000_t75" style="position:absolute;margin-left:46.45pt;margin-top:.5pt;width:1.1pt;height:1.4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">
                <v:imagedata r:id="rId1240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4014000</wp:posOffset>
                </wp:positionH>
                <wp:positionV relativeFrom="paragraph">
                  <wp:posOffset>205523</wp:posOffset>
                </wp:positionV>
                <wp:extent cx="8640" cy="5040"/>
                <wp:effectExtent l="38100" t="38100" r="29845" b="33655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86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B118D" id="Ink 982" o:spid="_x0000_s1026" type="#_x0000_t75" style="position:absolute;margin-left:315.9pt;margin-top:16.05pt;width:.9pt;height:.8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">
                <v:imagedata r:id="rId1242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5451480</wp:posOffset>
                </wp:positionH>
                <wp:positionV relativeFrom="paragraph">
                  <wp:posOffset>31283</wp:posOffset>
                </wp:positionV>
                <wp:extent cx="160920" cy="44280"/>
                <wp:effectExtent l="38100" t="38100" r="29845" b="3238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16092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18F58" id="Ink 957" o:spid="_x0000_s1026" type="#_x0000_t75" style="position:absolute;margin-left:429.1pt;margin-top:2.25pt;width:12.85pt;height:3.9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">
                <v:imagedata r:id="rId1244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5325840</wp:posOffset>
                </wp:positionH>
                <wp:positionV relativeFrom="paragraph">
                  <wp:posOffset>24803</wp:posOffset>
                </wp:positionV>
                <wp:extent cx="79200" cy="59040"/>
                <wp:effectExtent l="19050" t="38100" r="35560" b="36830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7920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13AC0" id="Ink 956" o:spid="_x0000_s1026" type="#_x0000_t75" style="position:absolute;margin-left:419.2pt;margin-top:1.75pt;width:6.65pt;height:5.1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">
                <v:imagedata r:id="rId1246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5194440</wp:posOffset>
                </wp:positionH>
                <wp:positionV relativeFrom="paragraph">
                  <wp:posOffset>29483</wp:posOffset>
                </wp:positionV>
                <wp:extent cx="91080" cy="179640"/>
                <wp:effectExtent l="19050" t="38100" r="42545" b="30480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9108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AB87C" id="Ink 955" o:spid="_x0000_s1026" type="#_x0000_t75" style="position:absolute;margin-left:408.85pt;margin-top:2.15pt;width:7.5pt;height:14.5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">
                <v:imagedata r:id="rId1248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4779360</wp:posOffset>
                </wp:positionH>
                <wp:positionV relativeFrom="paragraph">
                  <wp:posOffset>46403</wp:posOffset>
                </wp:positionV>
                <wp:extent cx="179640" cy="67680"/>
                <wp:effectExtent l="38100" t="38100" r="30480" b="27940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17964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58B53" id="Ink 953" o:spid="_x0000_s1026" type="#_x0000_t75" style="position:absolute;margin-left:376.15pt;margin-top:3.5pt;width:14.4pt;height:5.7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">
                <v:imagedata r:id="rId1250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4547520</wp:posOffset>
                </wp:positionH>
                <wp:positionV relativeFrom="paragraph">
                  <wp:posOffset>47483</wp:posOffset>
                </wp:positionV>
                <wp:extent cx="237600" cy="57960"/>
                <wp:effectExtent l="38100" t="38100" r="29210" b="37465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23760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B0262" id="Ink 952" o:spid="_x0000_s1026" type="#_x0000_t75" style="position:absolute;margin-left:358pt;margin-top:3.7pt;width:18.8pt;height:4.8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">
                <v:imagedata r:id="rId1252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4430520</wp:posOffset>
                </wp:positionH>
                <wp:positionV relativeFrom="paragraph">
                  <wp:posOffset>18683</wp:posOffset>
                </wp:positionV>
                <wp:extent cx="85320" cy="96840"/>
                <wp:effectExtent l="38100" t="38100" r="29210" b="36830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853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A6031" id="Ink 951" o:spid="_x0000_s1026" type="#_x0000_t75" style="position:absolute;margin-left:348.75pt;margin-top:1.25pt;width:7pt;height:8.0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">
                <v:imagedata r:id="rId1254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4022280</wp:posOffset>
                </wp:positionH>
                <wp:positionV relativeFrom="paragraph">
                  <wp:posOffset>14723</wp:posOffset>
                </wp:positionV>
                <wp:extent cx="195840" cy="96840"/>
                <wp:effectExtent l="38100" t="38100" r="33020" b="36830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1958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C2974" id="Ink 950" o:spid="_x0000_s1026" type="#_x0000_t75" style="position:absolute;margin-left:316.55pt;margin-top:.95pt;width:15.6pt;height:8.0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">
                <v:imagedata r:id="rId1256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3808080</wp:posOffset>
                </wp:positionH>
                <wp:positionV relativeFrom="paragraph">
                  <wp:posOffset>-11917</wp:posOffset>
                </wp:positionV>
                <wp:extent cx="214560" cy="120240"/>
                <wp:effectExtent l="38100" t="38100" r="14605" b="3238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2145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A47A6" id="Ink 949" o:spid="_x0000_s1026" type="#_x0000_t75" style="position:absolute;margin-left:299.7pt;margin-top:-1.1pt;width:17.15pt;height:9.8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">
                <v:imagedata r:id="rId1258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3689280</wp:posOffset>
                </wp:positionH>
                <wp:positionV relativeFrom="paragraph">
                  <wp:posOffset>63323</wp:posOffset>
                </wp:positionV>
                <wp:extent cx="144000" cy="6480"/>
                <wp:effectExtent l="19050" t="38100" r="0" b="31750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1440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FC7D8" id="Ink 948" o:spid="_x0000_s1026" type="#_x0000_t75" style="position:absolute;margin-left:290.4pt;margin-top:4.95pt;width:11.5pt;height:.7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">
                <v:imagedata r:id="rId1260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3720960</wp:posOffset>
                </wp:positionH>
                <wp:positionV relativeFrom="paragraph">
                  <wp:posOffset>-43957</wp:posOffset>
                </wp:positionV>
                <wp:extent cx="90000" cy="225360"/>
                <wp:effectExtent l="19050" t="38100" r="43815" b="41910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9000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59544" id="Ink 947" o:spid="_x0000_s1026" type="#_x0000_t75" style="position:absolute;margin-left:292.8pt;margin-top:-3.6pt;width:7.5pt;height:18.0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">
                <v:imagedata r:id="rId1262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3439800</wp:posOffset>
                </wp:positionH>
                <wp:positionV relativeFrom="paragraph">
                  <wp:posOffset>32003</wp:posOffset>
                </wp:positionV>
                <wp:extent cx="66600" cy="73080"/>
                <wp:effectExtent l="19050" t="38100" r="29210" b="41275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666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22B60" id="Ink 945" o:spid="_x0000_s1026" type="#_x0000_t75" style="position:absolute;margin-left:270.8pt;margin-top:2.3pt;width:5.5pt;height:6.1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">
                <v:imagedata r:id="rId1264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3375720</wp:posOffset>
                </wp:positionH>
                <wp:positionV relativeFrom="paragraph">
                  <wp:posOffset>36323</wp:posOffset>
                </wp:positionV>
                <wp:extent cx="60480" cy="75240"/>
                <wp:effectExtent l="38100" t="38100" r="34925" b="39370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604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A3684" id="Ink 944" o:spid="_x0000_s1026" type="#_x0000_t75" style="position:absolute;margin-left:265.7pt;margin-top:2.75pt;width:4.9pt;height:6.2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">
                <v:imagedata r:id="rId1266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3013200</wp:posOffset>
                </wp:positionH>
                <wp:positionV relativeFrom="paragraph">
                  <wp:posOffset>-757</wp:posOffset>
                </wp:positionV>
                <wp:extent cx="26640" cy="11160"/>
                <wp:effectExtent l="38100" t="38100" r="31115" b="2730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266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12DB1" id="Ink 943" o:spid="_x0000_s1026" type="#_x0000_t75" style="position:absolute;margin-left:237.1pt;margin-top:-.15pt;width:2.3pt;height:1.0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">
                <v:imagedata r:id="rId1268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2972160</wp:posOffset>
                </wp:positionH>
                <wp:positionV relativeFrom="paragraph">
                  <wp:posOffset>70163</wp:posOffset>
                </wp:positionV>
                <wp:extent cx="217080" cy="55800"/>
                <wp:effectExtent l="38100" t="38100" r="12065" b="4000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21708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CB9C6" id="Ink 942" o:spid="_x0000_s1026" type="#_x0000_t75" style="position:absolute;margin-left:233.9pt;margin-top:5.35pt;width:17.3pt;height:4.8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">
                <v:imagedata r:id="rId1270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2918880</wp:posOffset>
                </wp:positionH>
                <wp:positionV relativeFrom="paragraph">
                  <wp:posOffset>68003</wp:posOffset>
                </wp:positionV>
                <wp:extent cx="31320" cy="70560"/>
                <wp:effectExtent l="38100" t="38100" r="26035" b="43815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3132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963D4" id="Ink 941" o:spid="_x0000_s1026" type="#_x0000_t75" style="position:absolute;margin-left:229.7pt;margin-top:5.2pt;width:2.65pt;height:5.9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">
                <v:imagedata r:id="rId1272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2714760</wp:posOffset>
                </wp:positionH>
                <wp:positionV relativeFrom="paragraph">
                  <wp:posOffset>10763</wp:posOffset>
                </wp:positionV>
                <wp:extent cx="34560" cy="7920"/>
                <wp:effectExtent l="38100" t="38100" r="41910" b="30480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345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39FA8" id="Ink 940" o:spid="_x0000_s1026" type="#_x0000_t75" style="position:absolute;margin-left:213.6pt;margin-top:.7pt;width:2.9pt;height:.8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">
                <v:imagedata r:id="rId1274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2768760</wp:posOffset>
                </wp:positionH>
                <wp:positionV relativeFrom="paragraph">
                  <wp:posOffset>78443</wp:posOffset>
                </wp:positionV>
                <wp:extent cx="137160" cy="4320"/>
                <wp:effectExtent l="38100" t="38100" r="34290" b="34290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1371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6D15B" id="Ink 939" o:spid="_x0000_s1026" type="#_x0000_t75" style="position:absolute;margin-left:217.9pt;margin-top:6.05pt;width:10.95pt;height:.6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">
                <v:imagedata r:id="rId1276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2715840</wp:posOffset>
                </wp:positionH>
                <wp:positionV relativeFrom="paragraph">
                  <wp:posOffset>26603</wp:posOffset>
                </wp:positionV>
                <wp:extent cx="114840" cy="116640"/>
                <wp:effectExtent l="38100" t="38100" r="38100" b="3619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1148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F36DD" id="Ink 938" o:spid="_x0000_s1026" type="#_x0000_t75" style="position:absolute;margin-left:213.7pt;margin-top:1.95pt;width:9.45pt;height:9.6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">
                <v:imagedata r:id="rId1278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2590560</wp:posOffset>
                </wp:positionH>
                <wp:positionV relativeFrom="paragraph">
                  <wp:posOffset>42803</wp:posOffset>
                </wp:positionV>
                <wp:extent cx="74520" cy="86040"/>
                <wp:effectExtent l="38100" t="38100" r="40005" b="28575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745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B6B70" id="Ink 937" o:spid="_x0000_s1026" type="#_x0000_t75" style="position:absolute;margin-left:203.8pt;margin-top:3.2pt;width:6.25pt;height:7.1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">
                <v:imagedata r:id="rId1280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2484000</wp:posOffset>
                </wp:positionH>
                <wp:positionV relativeFrom="paragraph">
                  <wp:posOffset>71963</wp:posOffset>
                </wp:positionV>
                <wp:extent cx="71640" cy="54720"/>
                <wp:effectExtent l="38100" t="38100" r="43180" b="40640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7164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BBA85" id="Ink 936" o:spid="_x0000_s1026" type="#_x0000_t75" style="position:absolute;margin-left:195.45pt;margin-top:5.45pt;width:6.05pt;height:4.7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">
                <v:imagedata r:id="rId1282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2378880</wp:posOffset>
                </wp:positionH>
                <wp:positionV relativeFrom="paragraph">
                  <wp:posOffset>55763</wp:posOffset>
                </wp:positionV>
                <wp:extent cx="56160" cy="165240"/>
                <wp:effectExtent l="38100" t="19050" r="39370" b="4445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5616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AFEAB" id="Ink 935" o:spid="_x0000_s1026" type="#_x0000_t75" style="position:absolute;margin-left:187.1pt;margin-top:4.2pt;width:4.8pt;height:13.4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">
                <v:imagedata r:id="rId1284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2241720</wp:posOffset>
                </wp:positionH>
                <wp:positionV relativeFrom="paragraph">
                  <wp:posOffset>60083</wp:posOffset>
                </wp:positionV>
                <wp:extent cx="125280" cy="59040"/>
                <wp:effectExtent l="38100" t="38100" r="27305" b="3683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1252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7C207" id="Ink 934" o:spid="_x0000_s1026" type="#_x0000_t75" style="position:absolute;margin-left:176.3pt;margin-top:4.55pt;width:10.1pt;height:5.05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">
                <v:imagedata r:id="rId1286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1964880</wp:posOffset>
                </wp:positionH>
                <wp:positionV relativeFrom="paragraph">
                  <wp:posOffset>32363</wp:posOffset>
                </wp:positionV>
                <wp:extent cx="241920" cy="87840"/>
                <wp:effectExtent l="38100" t="38100" r="25400" b="2667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2419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9407F" id="Ink 933" o:spid="_x0000_s1026" type="#_x0000_t75" style="position:absolute;margin-left:154.65pt;margin-top:2.5pt;width:19.2pt;height:7.1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">
                <v:imagedata r:id="rId1288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2000520</wp:posOffset>
                </wp:positionH>
                <wp:positionV relativeFrom="paragraph">
                  <wp:posOffset>-5797</wp:posOffset>
                </wp:positionV>
                <wp:extent cx="15480" cy="126360"/>
                <wp:effectExtent l="19050" t="38100" r="41910" b="2667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1548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3B5EF" id="Ink 932" o:spid="_x0000_s1026" type="#_x0000_t75" style="position:absolute;margin-left:157.4pt;margin-top:-.55pt;width:1.5pt;height:10.2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">
                <v:imagedata r:id="rId1290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1846080</wp:posOffset>
                </wp:positionH>
                <wp:positionV relativeFrom="paragraph">
                  <wp:posOffset>62963</wp:posOffset>
                </wp:positionV>
                <wp:extent cx="141840" cy="58320"/>
                <wp:effectExtent l="38100" t="38100" r="0" b="3746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14184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0CD64" id="Ink 931" o:spid="_x0000_s1026" type="#_x0000_t75" style="position:absolute;margin-left:145.3pt;margin-top:4.75pt;width:11.25pt;height: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">
                <v:imagedata r:id="rId1292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1761840</wp:posOffset>
                </wp:positionH>
                <wp:positionV relativeFrom="paragraph">
                  <wp:posOffset>56483</wp:posOffset>
                </wp:positionV>
                <wp:extent cx="69480" cy="72360"/>
                <wp:effectExtent l="38100" t="38100" r="26035" b="42545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694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29D3C" id="Ink 930" o:spid="_x0000_s1026" type="#_x0000_t75" style="position:absolute;margin-left:138.6pt;margin-top:4.25pt;width:5.8pt;height:6.1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">
                <v:imagedata r:id="rId1294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1642680</wp:posOffset>
                </wp:positionH>
                <wp:positionV relativeFrom="paragraph">
                  <wp:posOffset>39563</wp:posOffset>
                </wp:positionV>
                <wp:extent cx="103680" cy="73440"/>
                <wp:effectExtent l="38100" t="38100" r="29845" b="41275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10368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C3544" id="Ink 929" o:spid="_x0000_s1026" type="#_x0000_t75" style="position:absolute;margin-left:129.15pt;margin-top:2.95pt;width:8.4pt;height:6.2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">
                <v:imagedata r:id="rId1296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1249920</wp:posOffset>
                </wp:positionH>
                <wp:positionV relativeFrom="paragraph">
                  <wp:posOffset>11843</wp:posOffset>
                </wp:positionV>
                <wp:extent cx="208440" cy="122400"/>
                <wp:effectExtent l="38100" t="38100" r="20320" b="30480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20844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8A3A7" id="Ink 927" o:spid="_x0000_s1026" type="#_x0000_t75" style="position:absolute;margin-left:98.25pt;margin-top:.85pt;width:16.6pt;height:10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">
                <v:imagedata r:id="rId1298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1115280</wp:posOffset>
                </wp:positionH>
                <wp:positionV relativeFrom="paragraph">
                  <wp:posOffset>57203</wp:posOffset>
                </wp:positionV>
                <wp:extent cx="145080" cy="29160"/>
                <wp:effectExtent l="38100" t="38100" r="26670" b="28575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1450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02D16" id="Ink 926" o:spid="_x0000_s1026" type="#_x0000_t75" style="position:absolute;margin-left:87.7pt;margin-top:4.35pt;width:11.55pt;height:2.6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">
                <v:imagedata r:id="rId1300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1172880</wp:posOffset>
                </wp:positionH>
                <wp:positionV relativeFrom="paragraph">
                  <wp:posOffset>40643</wp:posOffset>
                </wp:positionV>
                <wp:extent cx="14040" cy="110520"/>
                <wp:effectExtent l="19050" t="38100" r="43180" b="41910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1404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AFC53" id="Ink 925" o:spid="_x0000_s1026" type="#_x0000_t75" style="position:absolute;margin-left:92.2pt;margin-top:3.05pt;width:1.4pt;height:9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">
                <v:imagedata r:id="rId1302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813600</wp:posOffset>
                </wp:positionH>
                <wp:positionV relativeFrom="paragraph">
                  <wp:posOffset>27323</wp:posOffset>
                </wp:positionV>
                <wp:extent cx="93600" cy="105480"/>
                <wp:effectExtent l="38100" t="38100" r="40005" b="27940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936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BCCDE" id="Ink 923" o:spid="_x0000_s1026" type="#_x0000_t75" style="position:absolute;margin-left:63.85pt;margin-top:1.95pt;width:7.7pt;height:8.7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">
                <v:imagedata r:id="rId1304" o:title=""/>
              </v:shape>
            </w:pict>
          </mc:Fallback>
        </mc:AlternateContent>
      </w:r>
      <w:r w:rsidR="00917BD7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565200</wp:posOffset>
                </wp:positionH>
                <wp:positionV relativeFrom="paragraph">
                  <wp:posOffset>69083</wp:posOffset>
                </wp:positionV>
                <wp:extent cx="218520" cy="67680"/>
                <wp:effectExtent l="38100" t="38100" r="29210" b="27940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21852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9BA13" id="Ink 922" o:spid="_x0000_s1026" type="#_x0000_t75" style="position:absolute;margin-left:44.35pt;margin-top:5.3pt;width:17.5pt;height:5.7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">
                <v:imagedata r:id="rId1306" o:title=""/>
              </v:shape>
            </w:pict>
          </mc:Fallback>
        </mc:AlternateContent>
      </w:r>
      <w:r w:rsidR="003F6239">
        <w:tab/>
      </w:r>
      <w:r w:rsidR="003F6239" w:rsidRPr="00AB06C8">
        <w:rPr>
          <w:rStyle w:val="NLLLNUM"/>
        </w:rPr>
        <w:t>[3 marks]</w:t>
      </w:r>
    </w:p>
    <w:p w:rsidR="003F6239" w:rsidRDefault="0090783C" w:rsidP="003F6239">
      <w:pPr>
        <w:pStyle w:val="NL"/>
        <w:spacing w:before="0"/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410304" behindDoc="0" locked="0" layoutInCell="1" allowOverlap="1">
                <wp:simplePos x="0" y="0"/>
                <wp:positionH relativeFrom="column">
                  <wp:posOffset>4537886</wp:posOffset>
                </wp:positionH>
                <wp:positionV relativeFrom="paragraph">
                  <wp:posOffset>-17014</wp:posOffset>
                </wp:positionV>
                <wp:extent cx="221400" cy="206640"/>
                <wp:effectExtent l="38100" t="38100" r="45720" b="6032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22140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8D936" id="Ink 31" o:spid="_x0000_s1026" type="#_x0000_t75" style="position:absolute;margin-left:355.9pt;margin-top:-1.55pt;width:19.05pt;height:17.9pt;z-index:2534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">
                <v:imagedata r:id="rId1308" o:title=""/>
              </v:shape>
            </w:pict>
          </mc:Fallback>
        </mc:AlternateContent>
      </w:r>
      <w:r w:rsidR="00917BD7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4299840</wp:posOffset>
                </wp:positionH>
                <wp:positionV relativeFrom="paragraph">
                  <wp:posOffset>141443</wp:posOffset>
                </wp:positionV>
                <wp:extent cx="3600" cy="10440"/>
                <wp:effectExtent l="38100" t="38100" r="34925" b="2794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36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B866A" id="Ink 983" o:spid="_x0000_s1026" type="#_x0000_t75" style="position:absolute;margin-left:338.35pt;margin-top:11pt;width:.7pt;height:1.1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">
                <v:imagedata r:id="rId1310" o:title=""/>
              </v:shape>
            </w:pict>
          </mc:Fallback>
        </mc:AlternateContent>
      </w:r>
      <w:r w:rsidR="00917BD7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3947040</wp:posOffset>
                </wp:positionH>
                <wp:positionV relativeFrom="paragraph">
                  <wp:posOffset>54323</wp:posOffset>
                </wp:positionV>
                <wp:extent cx="262800" cy="226440"/>
                <wp:effectExtent l="38100" t="38100" r="23495" b="40640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26280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92BC9" id="Ink 981" o:spid="_x0000_s1026" type="#_x0000_t75" style="position:absolute;margin-left:310.65pt;margin-top:4.15pt;width:21.1pt;height:18.2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">
                <v:imagedata r:id="rId1312" o:title=""/>
              </v:shape>
            </w:pict>
          </mc:Fallback>
        </mc:AlternateContent>
      </w:r>
      <w:r w:rsidR="00917BD7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3806280</wp:posOffset>
                </wp:positionH>
                <wp:positionV relativeFrom="paragraph">
                  <wp:posOffset>54323</wp:posOffset>
                </wp:positionV>
                <wp:extent cx="182520" cy="77040"/>
                <wp:effectExtent l="38100" t="38100" r="0" b="3746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1825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25570" id="Ink 980" o:spid="_x0000_s1026" type="#_x0000_t75" style="position:absolute;margin-left:299.55pt;margin-top:4.25pt;width:14.55pt;height:6.3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">
                <v:imagedata r:id="rId1314" o:title=""/>
              </v:shape>
            </w:pict>
          </mc:Fallback>
        </mc:AlternateContent>
      </w:r>
      <w:r w:rsidR="00917BD7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3529080</wp:posOffset>
                </wp:positionH>
                <wp:positionV relativeFrom="paragraph">
                  <wp:posOffset>12923</wp:posOffset>
                </wp:positionV>
                <wp:extent cx="254160" cy="127080"/>
                <wp:effectExtent l="38100" t="19050" r="31750" b="44450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25416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7B19E" id="Ink 979" o:spid="_x0000_s1026" type="#_x0000_t75" style="position:absolute;margin-left:277.8pt;margin-top:.8pt;width:20.15pt;height:10.4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">
                <v:imagedata r:id="rId1316" o:title=""/>
              </v:shape>
            </w:pict>
          </mc:Fallback>
        </mc:AlternateContent>
      </w:r>
      <w:r w:rsidR="00917BD7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3581280</wp:posOffset>
                </wp:positionH>
                <wp:positionV relativeFrom="paragraph">
                  <wp:posOffset>11483</wp:posOffset>
                </wp:positionV>
                <wp:extent cx="21600" cy="143280"/>
                <wp:effectExtent l="38100" t="38100" r="35560" b="28575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2160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E0113" id="Ink 978" o:spid="_x0000_s1026" type="#_x0000_t75" style="position:absolute;margin-left:281.85pt;margin-top:.75pt;width:2.05pt;height:11.6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">
                <v:imagedata r:id="rId1318" o:title=""/>
              </v:shape>
            </w:pict>
          </mc:Fallback>
        </mc:AlternateContent>
      </w:r>
      <w:r w:rsidR="00917BD7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3109680</wp:posOffset>
                </wp:positionH>
                <wp:positionV relativeFrom="paragraph">
                  <wp:posOffset>49283</wp:posOffset>
                </wp:positionV>
                <wp:extent cx="203400" cy="96840"/>
                <wp:effectExtent l="38100" t="38100" r="25400" b="36830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2034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B75B7" id="Ink 977" o:spid="_x0000_s1026" type="#_x0000_t75" style="position:absolute;margin-left:244.65pt;margin-top:3.85pt;width:16.25pt;height:7.9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">
                <v:imagedata r:id="rId1320" o:title=""/>
              </v:shape>
            </w:pict>
          </mc:Fallback>
        </mc:AlternateContent>
      </w:r>
      <w:r w:rsidR="00917BD7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2905200</wp:posOffset>
                </wp:positionH>
                <wp:positionV relativeFrom="paragraph">
                  <wp:posOffset>24443</wp:posOffset>
                </wp:positionV>
                <wp:extent cx="201240" cy="115920"/>
                <wp:effectExtent l="38100" t="38100" r="27940" b="3683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2012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A1702" id="Ink 976" o:spid="_x0000_s1026" type="#_x0000_t75" style="position:absolute;margin-left:228.7pt;margin-top:1.75pt;width:16pt;height:9.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">
                <v:imagedata r:id="rId1322" o:title=""/>
              </v:shape>
            </w:pict>
          </mc:Fallback>
        </mc:AlternateContent>
      </w:r>
      <w:r w:rsidR="00917BD7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2941560</wp:posOffset>
                </wp:positionH>
                <wp:positionV relativeFrom="paragraph">
                  <wp:posOffset>17963</wp:posOffset>
                </wp:positionV>
                <wp:extent cx="14400" cy="149760"/>
                <wp:effectExtent l="38100" t="38100" r="43180" b="4127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144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22CC5" id="Ink 975" o:spid="_x0000_s1026" type="#_x0000_t75" style="position:absolute;margin-left:231.45pt;margin-top:1.25pt;width:1.5pt;height:12.1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">
                <v:imagedata r:id="rId1324" o:title=""/>
              </v:shape>
            </w:pict>
          </mc:Fallback>
        </mc:AlternateContent>
      </w:r>
      <w:r w:rsidR="00917BD7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2826000</wp:posOffset>
                </wp:positionH>
                <wp:positionV relativeFrom="paragraph">
                  <wp:posOffset>78083</wp:posOffset>
                </wp:positionV>
                <wp:extent cx="80280" cy="73080"/>
                <wp:effectExtent l="19050" t="38100" r="34290" b="41275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802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3E2AF" id="Ink 974" o:spid="_x0000_s1026" type="#_x0000_t75" style="position:absolute;margin-left:222.3pt;margin-top:5.95pt;width:6.7pt;height:6.1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">
                <v:imagedata r:id="rId1326" o:title=""/>
              </v:shape>
            </w:pict>
          </mc:Fallback>
        </mc:AlternateContent>
      </w:r>
      <w:r w:rsidR="00917BD7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2456640</wp:posOffset>
                </wp:positionH>
                <wp:positionV relativeFrom="paragraph">
                  <wp:posOffset>88523</wp:posOffset>
                </wp:positionV>
                <wp:extent cx="179640" cy="80640"/>
                <wp:effectExtent l="38100" t="38100" r="30480" b="34290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1796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BA799" id="Ink 973" o:spid="_x0000_s1026" type="#_x0000_t75" style="position:absolute;margin-left:193.35pt;margin-top:6.75pt;width:14.3pt;height:6.7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">
                <v:imagedata r:id="rId1328" o:title=""/>
              </v:shape>
            </w:pict>
          </mc:Fallback>
        </mc:AlternateContent>
      </w:r>
      <w:r w:rsidR="00917BD7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2373840</wp:posOffset>
                </wp:positionH>
                <wp:positionV relativeFrom="paragraph">
                  <wp:posOffset>96803</wp:posOffset>
                </wp:positionV>
                <wp:extent cx="68400" cy="72720"/>
                <wp:effectExtent l="38100" t="38100" r="27305" b="41910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684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2EC99" id="Ink 972" o:spid="_x0000_s1026" type="#_x0000_t75" style="position:absolute;margin-left:186.75pt;margin-top:7.4pt;width:5.75pt;height:6.1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">
                <v:imagedata r:id="rId1330" o:title=""/>
              </v:shape>
            </w:pict>
          </mc:Fallback>
        </mc:AlternateContent>
      </w:r>
      <w:r w:rsidR="00917BD7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2176920</wp:posOffset>
                </wp:positionH>
                <wp:positionV relativeFrom="paragraph">
                  <wp:posOffset>83123</wp:posOffset>
                </wp:positionV>
                <wp:extent cx="193680" cy="87480"/>
                <wp:effectExtent l="38100" t="38100" r="34925" b="27305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1936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89448" id="Ink 971" o:spid="_x0000_s1026" type="#_x0000_t75" style="position:absolute;margin-left:171.35pt;margin-top:6.45pt;width:15.35pt;height:7.2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">
                <v:imagedata r:id="rId1332" o:title=""/>
              </v:shape>
            </w:pict>
          </mc:Fallback>
        </mc:AlternateContent>
      </w:r>
      <w:r w:rsidR="00917BD7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2203560</wp:posOffset>
                </wp:positionH>
                <wp:positionV relativeFrom="paragraph">
                  <wp:posOffset>26603</wp:posOffset>
                </wp:positionV>
                <wp:extent cx="85320" cy="216360"/>
                <wp:effectExtent l="19050" t="38100" r="29210" b="31750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8532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16EE8" id="Ink 970" o:spid="_x0000_s1026" type="#_x0000_t75" style="position:absolute;margin-left:173.3pt;margin-top:1.95pt;width:6.95pt;height:17.3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">
                <v:imagedata r:id="rId1334" o:title=""/>
              </v:shape>
            </w:pict>
          </mc:Fallback>
        </mc:AlternateContent>
      </w:r>
      <w:r w:rsidR="00917BD7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1938960</wp:posOffset>
                </wp:positionH>
                <wp:positionV relativeFrom="paragraph">
                  <wp:posOffset>23003</wp:posOffset>
                </wp:positionV>
                <wp:extent cx="95760" cy="131760"/>
                <wp:effectExtent l="38100" t="38100" r="19050" b="40005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957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4387C" id="Ink 969" o:spid="_x0000_s1026" type="#_x0000_t75" style="position:absolute;margin-left:152.55pt;margin-top:1.75pt;width:7.75pt;height:10.6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">
                <v:imagedata r:id="rId1336" o:title=""/>
              </v:shape>
            </w:pict>
          </mc:Fallback>
        </mc:AlternateContent>
      </w:r>
      <w:r w:rsidR="00917BD7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1849680</wp:posOffset>
                </wp:positionH>
                <wp:positionV relativeFrom="paragraph">
                  <wp:posOffset>89963</wp:posOffset>
                </wp:positionV>
                <wp:extent cx="82800" cy="79560"/>
                <wp:effectExtent l="38100" t="38100" r="31750" b="3492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828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6C34C" id="Ink 968" o:spid="_x0000_s1026" type="#_x0000_t75" style="position:absolute;margin-left:145.45pt;margin-top:6.95pt;width:6.75pt;height:6.6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">
                <v:imagedata r:id="rId1338" o:title=""/>
              </v:shape>
            </w:pict>
          </mc:Fallback>
        </mc:AlternateContent>
      </w:r>
      <w:r w:rsidR="00917BD7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1782360</wp:posOffset>
                </wp:positionH>
                <wp:positionV relativeFrom="paragraph">
                  <wp:posOffset>42803</wp:posOffset>
                </wp:positionV>
                <wp:extent cx="19080" cy="3960"/>
                <wp:effectExtent l="38100" t="38100" r="38100" b="34290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190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52C15" id="Ink 967" o:spid="_x0000_s1026" type="#_x0000_t75" style="position:absolute;margin-left:140.2pt;margin-top:3.2pt;width:1.65pt;height:.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">
                <v:imagedata r:id="rId1340" o:title=""/>
              </v:shape>
            </w:pict>
          </mc:Fallback>
        </mc:AlternateContent>
      </w:r>
      <w:r w:rsidR="00917BD7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1814760</wp:posOffset>
                </wp:positionH>
                <wp:positionV relativeFrom="paragraph">
                  <wp:posOffset>100763</wp:posOffset>
                </wp:positionV>
                <wp:extent cx="11160" cy="48960"/>
                <wp:effectExtent l="38100" t="38100" r="27305" b="2730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111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96C35" id="Ink 966" o:spid="_x0000_s1026" type="#_x0000_t75" style="position:absolute;margin-left:142.8pt;margin-top:7.9pt;width:1.15pt;height:4.0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">
                <v:imagedata r:id="rId1342" o:title=""/>
              </v:shape>
            </w:pict>
          </mc:Fallback>
        </mc:AlternateContent>
      </w:r>
      <w:r w:rsidR="00917BD7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1668240</wp:posOffset>
                </wp:positionH>
                <wp:positionV relativeFrom="paragraph">
                  <wp:posOffset>57203</wp:posOffset>
                </wp:positionV>
                <wp:extent cx="111240" cy="97200"/>
                <wp:effectExtent l="38100" t="38100" r="41275" b="3619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1112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82550" id="Ink 965" o:spid="_x0000_s1026" type="#_x0000_t75" style="position:absolute;margin-left:131.2pt;margin-top:4.35pt;width:9.1pt;height:8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">
                <v:imagedata r:id="rId1344" o:title=""/>
              </v:shape>
            </w:pict>
          </mc:Fallback>
        </mc:AlternateContent>
      </w:r>
      <w:r w:rsidR="00917BD7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1408320</wp:posOffset>
                </wp:positionH>
                <wp:positionV relativeFrom="paragraph">
                  <wp:posOffset>80243</wp:posOffset>
                </wp:positionV>
                <wp:extent cx="78120" cy="19800"/>
                <wp:effectExtent l="38100" t="38100" r="36195" b="3746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781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5AEEB" id="Ink 964" o:spid="_x0000_s1026" type="#_x0000_t75" style="position:absolute;margin-left:110.75pt;margin-top:6.25pt;width:6.35pt;height:1.7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">
                <v:imagedata r:id="rId1346" o:title=""/>
              </v:shape>
            </w:pict>
          </mc:Fallback>
        </mc:AlternateContent>
      </w:r>
      <w:r w:rsidR="00917BD7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1440360</wp:posOffset>
                </wp:positionH>
                <wp:positionV relativeFrom="paragraph">
                  <wp:posOffset>30203</wp:posOffset>
                </wp:positionV>
                <wp:extent cx="3960" cy="132480"/>
                <wp:effectExtent l="38100" t="38100" r="34290" b="3937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39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153ED" id="Ink 963" o:spid="_x0000_s1026" type="#_x0000_t75" style="position:absolute;margin-left:113.2pt;margin-top:2.3pt;width:.7pt;height:10.7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">
                <v:imagedata r:id="rId1348" o:title=""/>
              </v:shape>
            </w:pict>
          </mc:Fallback>
        </mc:AlternateContent>
      </w:r>
      <w:r w:rsidR="00917BD7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1325880</wp:posOffset>
                </wp:positionH>
                <wp:positionV relativeFrom="paragraph">
                  <wp:posOffset>87443</wp:posOffset>
                </wp:positionV>
                <wp:extent cx="114480" cy="78840"/>
                <wp:effectExtent l="38100" t="38100" r="19050" b="35560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11448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509C6" id="Ink 962" o:spid="_x0000_s1026" type="#_x0000_t75" style="position:absolute;margin-left:104.2pt;margin-top:6.7pt;width:9.25pt;height:6.6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">
                <v:imagedata r:id="rId1350" o:title=""/>
              </v:shape>
            </w:pict>
          </mc:Fallback>
        </mc:AlternateContent>
      </w:r>
      <w:r w:rsidR="00917BD7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1208880</wp:posOffset>
                </wp:positionH>
                <wp:positionV relativeFrom="paragraph">
                  <wp:posOffset>83123</wp:posOffset>
                </wp:positionV>
                <wp:extent cx="90360" cy="189360"/>
                <wp:effectExtent l="19050" t="38100" r="43180" b="39370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9036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9D5E7" id="Ink 961" o:spid="_x0000_s1026" type="#_x0000_t75" style="position:absolute;margin-left:95.05pt;margin-top:6.4pt;width:7.45pt;height:15.2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">
                <v:imagedata r:id="rId1352" o:title=""/>
              </v:shape>
            </w:pict>
          </mc:Fallback>
        </mc:AlternateContent>
      </w:r>
      <w:r w:rsidR="00917BD7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878400</wp:posOffset>
                </wp:positionH>
                <wp:positionV relativeFrom="paragraph">
                  <wp:posOffset>80603</wp:posOffset>
                </wp:positionV>
                <wp:extent cx="147960" cy="179280"/>
                <wp:effectExtent l="19050" t="38100" r="42545" b="3048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14796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906BA" id="Ink 960" o:spid="_x0000_s1026" type="#_x0000_t75" style="position:absolute;margin-left:69.1pt;margin-top:6.2pt;width:11.85pt;height:14.4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">
                <v:imagedata r:id="rId1354" o:title=""/>
              </v:shape>
            </w:pict>
          </mc:Fallback>
        </mc:AlternateContent>
      </w:r>
      <w:r w:rsidR="00917BD7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788040</wp:posOffset>
                </wp:positionH>
                <wp:positionV relativeFrom="paragraph">
                  <wp:posOffset>81683</wp:posOffset>
                </wp:positionV>
                <wp:extent cx="133200" cy="81360"/>
                <wp:effectExtent l="38100" t="38100" r="38735" b="33020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1332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5830B" id="Ink 959" o:spid="_x0000_s1026" type="#_x0000_t75" style="position:absolute;margin-left:61.85pt;margin-top:6.3pt;width:10.75pt;height:6.7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">
                <v:imagedata r:id="rId1356" o:title=""/>
              </v:shape>
            </w:pict>
          </mc:Fallback>
        </mc:AlternateContent>
      </w:r>
      <w:r w:rsidR="00917BD7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555480</wp:posOffset>
                </wp:positionH>
                <wp:positionV relativeFrom="paragraph">
                  <wp:posOffset>61523</wp:posOffset>
                </wp:positionV>
                <wp:extent cx="202320" cy="97920"/>
                <wp:effectExtent l="38100" t="38100" r="26670" b="3556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2023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3DEC3" id="Ink 958" o:spid="_x0000_s1026" type="#_x0000_t75" style="position:absolute;margin-left:43.6pt;margin-top:4.65pt;width:16.15pt;height:8.1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">
                <v:imagedata r:id="rId1358" o:title=""/>
              </v:shape>
            </w:pict>
          </mc:Fallback>
        </mc:AlternateContent>
      </w:r>
      <w:r w:rsidR="00917BD7"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3013560</wp:posOffset>
                </wp:positionH>
                <wp:positionV relativeFrom="paragraph">
                  <wp:posOffset>840563</wp:posOffset>
                </wp:positionV>
                <wp:extent cx="360" cy="360"/>
                <wp:effectExtent l="38100" t="38100" r="38100" b="38100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5BF94" id="Ink 924" o:spid="_x0000_s1026" type="#_x0000_t75" style="position:absolute;margin-left:237.2pt;margin-top:66.1pt;width:.3pt;height:.3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">
                <v:imagedata r:id="rId232" o:title=""/>
              </v:shape>
            </w:pict>
          </mc:Fallback>
        </mc:AlternateContent>
      </w:r>
      <w:r w:rsidR="003F6239">
        <w:rPr>
          <w:rStyle w:val="NLLLNUM"/>
        </w:rPr>
        <w:br w:type="page"/>
      </w:r>
      <w:r w:rsidR="003F6239" w:rsidRPr="00AB06C8">
        <w:rPr>
          <w:rStyle w:val="NLLLNUM"/>
        </w:rPr>
        <w:lastRenderedPageBreak/>
        <w:t>1</w:t>
      </w:r>
      <w:r w:rsidR="00E117AE">
        <w:rPr>
          <w:rStyle w:val="NLLLNUM"/>
        </w:rPr>
        <w:t>3</w:t>
      </w:r>
      <w:r w:rsidR="003F6239">
        <w:tab/>
        <w:t xml:space="preserve">In the diagram, </w:t>
      </w:r>
      <w:r w:rsidR="003F6239">
        <w:rPr>
          <w:rStyle w:val="i-listitalic"/>
        </w:rPr>
        <w:t>PQ</w:t>
      </w:r>
      <w:r w:rsidR="003F6239">
        <w:t xml:space="preserve"> || </w:t>
      </w:r>
      <w:r w:rsidR="003F6239">
        <w:rPr>
          <w:rStyle w:val="i-listitalic"/>
        </w:rPr>
        <w:t>RS</w:t>
      </w:r>
      <w:r w:rsidR="003F6239">
        <w:t xml:space="preserve"> and </w:t>
      </w:r>
      <w:r w:rsidR="003F6239">
        <w:rPr>
          <w:rStyle w:val="i-listitalic"/>
        </w:rPr>
        <w:t xml:space="preserve">TQ </w:t>
      </w:r>
      <w:r w:rsidR="003F6239">
        <w:t xml:space="preserve">bisects </w:t>
      </w:r>
      <w:r w:rsidR="003F6239" w:rsidRPr="00E064E4">
        <w:rPr>
          <w:rStyle w:val="minionmath"/>
        </w:rPr>
        <w:sym w:font="Symbol" w:char="F0D0"/>
      </w:r>
      <w:r w:rsidR="003F6239">
        <w:rPr>
          <w:rStyle w:val="i-listitalic"/>
        </w:rPr>
        <w:t>PQS</w:t>
      </w:r>
      <w:r w:rsidR="003F6239">
        <w:t xml:space="preserve"> and </w:t>
      </w:r>
      <w:r w:rsidR="003F6239">
        <w:rPr>
          <w:rStyle w:val="i-listitalic"/>
        </w:rPr>
        <w:t xml:space="preserve">TS </w:t>
      </w:r>
      <w:r w:rsidR="003F6239">
        <w:t xml:space="preserve">bisects </w:t>
      </w:r>
      <w:r w:rsidR="003F6239" w:rsidRPr="00E064E4">
        <w:rPr>
          <w:rStyle w:val="minionmath"/>
        </w:rPr>
        <w:sym w:font="Symbol" w:char="F0D0"/>
      </w:r>
      <w:r w:rsidR="003F6239">
        <w:rPr>
          <w:rStyle w:val="i-listitalic"/>
        </w:rPr>
        <w:t>RSQ</w:t>
      </w:r>
      <w:r w:rsidR="003F6239">
        <w:t>.</w:t>
      </w:r>
    </w:p>
    <w:p w:rsidR="003F6239" w:rsidRDefault="0090783C" w:rsidP="003F623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>
                <wp:simplePos x="0" y="0"/>
                <wp:positionH relativeFrom="column">
                  <wp:posOffset>4153406</wp:posOffset>
                </wp:positionH>
                <wp:positionV relativeFrom="paragraph">
                  <wp:posOffset>91501</wp:posOffset>
                </wp:positionV>
                <wp:extent cx="172800" cy="198000"/>
                <wp:effectExtent l="38100" t="38100" r="55880" b="5016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17280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76F1D" id="Ink 66" o:spid="_x0000_s1026" type="#_x0000_t75" style="position:absolute;margin-left:326pt;margin-top:7pt;width:14.85pt;height:17.15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">
                <v:imagedata r:id="rId1361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5911560</wp:posOffset>
                </wp:positionH>
                <wp:positionV relativeFrom="paragraph">
                  <wp:posOffset>6547</wp:posOffset>
                </wp:positionV>
                <wp:extent cx="96480" cy="401400"/>
                <wp:effectExtent l="38100" t="38100" r="37465" b="36830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9648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45927" id="Ink 1030" o:spid="_x0000_s1026" type="#_x0000_t75" style="position:absolute;margin-left:465.45pt;margin-top:.4pt;width:7.9pt;height:31.8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">
                <v:imagedata r:id="rId1363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5894280</wp:posOffset>
                </wp:positionH>
                <wp:positionV relativeFrom="paragraph">
                  <wp:posOffset>181507</wp:posOffset>
                </wp:positionV>
                <wp:extent cx="37080" cy="53640"/>
                <wp:effectExtent l="38100" t="19050" r="39370" b="4191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370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9A2E5" id="Ink 1029" o:spid="_x0000_s1026" type="#_x0000_t75" style="position:absolute;margin-left:463.95pt;margin-top:14.2pt;width:3.25pt;height:4.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">
                <v:imagedata r:id="rId1365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5811480</wp:posOffset>
                </wp:positionH>
                <wp:positionV relativeFrom="paragraph">
                  <wp:posOffset>183667</wp:posOffset>
                </wp:positionV>
                <wp:extent cx="64440" cy="61200"/>
                <wp:effectExtent l="38100" t="38100" r="31115" b="3429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6444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9F2C9" id="Ink 1028" o:spid="_x0000_s1026" type="#_x0000_t75" style="position:absolute;margin-left:457.4pt;margin-top:14.3pt;width:5.3pt;height:5.1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">
                <v:imagedata r:id="rId1367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5760000</wp:posOffset>
                </wp:positionH>
                <wp:positionV relativeFrom="paragraph">
                  <wp:posOffset>111667</wp:posOffset>
                </wp:positionV>
                <wp:extent cx="37440" cy="116280"/>
                <wp:effectExtent l="38100" t="38100" r="39370" b="3619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3744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75150" id="Ink 1027" o:spid="_x0000_s1026" type="#_x0000_t75" style="position:absolute;margin-left:453.4pt;margin-top:8.65pt;width:3.3pt;height:9.3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">
                <v:imagedata r:id="rId1369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5533920</wp:posOffset>
                </wp:positionH>
                <wp:positionV relativeFrom="paragraph">
                  <wp:posOffset>199147</wp:posOffset>
                </wp:positionV>
                <wp:extent cx="88560" cy="60480"/>
                <wp:effectExtent l="38100" t="38100" r="26035" b="3492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8856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E4F39" id="Ink 1025" o:spid="_x0000_s1026" type="#_x0000_t75" style="position:absolute;margin-left:435.65pt;margin-top:15.55pt;width:7.1pt;height:4.9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">
                <v:imagedata r:id="rId1371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5432760</wp:posOffset>
                </wp:positionH>
                <wp:positionV relativeFrom="paragraph">
                  <wp:posOffset>190507</wp:posOffset>
                </wp:positionV>
                <wp:extent cx="82800" cy="57600"/>
                <wp:effectExtent l="38100" t="38100" r="31750" b="38100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8280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7DD1F" id="Ink 1024" o:spid="_x0000_s1026" type="#_x0000_t75" style="position:absolute;margin-left:427.65pt;margin-top:14.85pt;width:6.7pt;height:4.9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">
                <v:imagedata r:id="rId1373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5231160</wp:posOffset>
                </wp:positionH>
                <wp:positionV relativeFrom="paragraph">
                  <wp:posOffset>192307</wp:posOffset>
                </wp:positionV>
                <wp:extent cx="78120" cy="50760"/>
                <wp:effectExtent l="38100" t="38100" r="36195" b="2603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7812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36EAB" id="Ink 1023" o:spid="_x0000_s1026" type="#_x0000_t75" style="position:absolute;margin-left:411.75pt;margin-top:15pt;width:6.5pt;height:4.4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">
                <v:imagedata r:id="rId1375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5162760</wp:posOffset>
                </wp:positionH>
                <wp:positionV relativeFrom="paragraph">
                  <wp:posOffset>202387</wp:posOffset>
                </wp:positionV>
                <wp:extent cx="36000" cy="48600"/>
                <wp:effectExtent l="19050" t="38100" r="40640" b="27940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3600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7CC23" id="Ink 1022" o:spid="_x0000_s1026" type="#_x0000_t75" style="position:absolute;margin-left:406.4pt;margin-top:15.8pt;width:3.15pt;height:4.1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">
                <v:imagedata r:id="rId1377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5127120</wp:posOffset>
                </wp:positionH>
                <wp:positionV relativeFrom="paragraph">
                  <wp:posOffset>140107</wp:posOffset>
                </wp:positionV>
                <wp:extent cx="13320" cy="12600"/>
                <wp:effectExtent l="38100" t="38100" r="25400" b="26035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133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CED05" id="Ink 1021" o:spid="_x0000_s1026" type="#_x0000_t75" style="position:absolute;margin-left:403.5pt;margin-top:11pt;width:1.3pt;height:1.1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">
                <v:imagedata r:id="rId1379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5101560</wp:posOffset>
                </wp:positionH>
                <wp:positionV relativeFrom="paragraph">
                  <wp:posOffset>201667</wp:posOffset>
                </wp:positionV>
                <wp:extent cx="15480" cy="56520"/>
                <wp:effectExtent l="19050" t="38100" r="41910" b="38735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1548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E8819" id="Ink 1020" o:spid="_x0000_s1026" type="#_x0000_t75" style="position:absolute;margin-left:401.55pt;margin-top:15.8pt;width:1.45pt;height:4.6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">
                <v:imagedata r:id="rId1381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5012640</wp:posOffset>
                </wp:positionH>
                <wp:positionV relativeFrom="paragraph">
                  <wp:posOffset>190147</wp:posOffset>
                </wp:positionV>
                <wp:extent cx="88560" cy="59400"/>
                <wp:effectExtent l="38100" t="38100" r="26035" b="36195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8856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7FB5F" id="Ink 1019" o:spid="_x0000_s1026" type="#_x0000_t75" style="position:absolute;margin-left:394.55pt;margin-top:14.8pt;width:7.15pt;height:5.0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">
                <v:imagedata r:id="rId1383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4918680</wp:posOffset>
                </wp:positionH>
                <wp:positionV relativeFrom="paragraph">
                  <wp:posOffset>208867</wp:posOffset>
                </wp:positionV>
                <wp:extent cx="74160" cy="56160"/>
                <wp:effectExtent l="19050" t="38100" r="21590" b="39370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7416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E7364" id="Ink 1018" o:spid="_x0000_s1026" type="#_x0000_t75" style="position:absolute;margin-left:387.1pt;margin-top:16.3pt;width:6.1pt;height:4.7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">
                <v:imagedata r:id="rId1385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4777920</wp:posOffset>
                </wp:positionH>
                <wp:positionV relativeFrom="paragraph">
                  <wp:posOffset>114187</wp:posOffset>
                </wp:positionV>
                <wp:extent cx="10800" cy="2160"/>
                <wp:effectExtent l="38100" t="38100" r="27305" b="36195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108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995C3" id="Ink 1016" o:spid="_x0000_s1026" type="#_x0000_t75" style="position:absolute;margin-left:376.05pt;margin-top:8.85pt;width:1.05pt;height:.4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">
                <v:imagedata r:id="rId1387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4834440</wp:posOffset>
                </wp:positionH>
                <wp:positionV relativeFrom="paragraph">
                  <wp:posOffset>193027</wp:posOffset>
                </wp:positionV>
                <wp:extent cx="85320" cy="9000"/>
                <wp:effectExtent l="38100" t="38100" r="29210" b="2921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853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2DEC5" id="Ink 1015" o:spid="_x0000_s1026" type="#_x0000_t75" style="position:absolute;margin-left:380.55pt;margin-top:15.15pt;width:6.85pt;height:.8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">
                <v:imagedata r:id="rId1389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4848840</wp:posOffset>
                </wp:positionH>
                <wp:positionV relativeFrom="paragraph">
                  <wp:posOffset>137947</wp:posOffset>
                </wp:positionV>
                <wp:extent cx="36720" cy="125280"/>
                <wp:effectExtent l="38100" t="38100" r="40005" b="27305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367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67806" id="Ink 1014" o:spid="_x0000_s1026" type="#_x0000_t75" style="position:absolute;margin-left:381.65pt;margin-top:10.75pt;width:3.25pt;height:10.0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">
                <v:imagedata r:id="rId1391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4685760</wp:posOffset>
                </wp:positionH>
                <wp:positionV relativeFrom="paragraph">
                  <wp:posOffset>200947</wp:posOffset>
                </wp:positionV>
                <wp:extent cx="155520" cy="59400"/>
                <wp:effectExtent l="38100" t="38100" r="16510" b="36195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15552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36F7C" id="Ink 1013" o:spid="_x0000_s1026" type="#_x0000_t75" style="position:absolute;margin-left:368.8pt;margin-top:15.65pt;width:12.5pt;height: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">
                <v:imagedata r:id="rId1393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4616640</wp:posOffset>
                </wp:positionH>
                <wp:positionV relativeFrom="paragraph">
                  <wp:posOffset>227587</wp:posOffset>
                </wp:positionV>
                <wp:extent cx="43560" cy="5040"/>
                <wp:effectExtent l="38100" t="38100" r="33020" b="33655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435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1E251" id="Ink 1012" o:spid="_x0000_s1026" type="#_x0000_t75" style="position:absolute;margin-left:363.35pt;margin-top:17.75pt;width:3.65pt;height:.8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">
                <v:imagedata r:id="rId1395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4529880</wp:posOffset>
                </wp:positionH>
                <wp:positionV relativeFrom="paragraph">
                  <wp:posOffset>212467</wp:posOffset>
                </wp:positionV>
                <wp:extent cx="48600" cy="48600"/>
                <wp:effectExtent l="38100" t="38100" r="27940" b="27940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4860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D31B0" id="Ink 1011" o:spid="_x0000_s1026" type="#_x0000_t75" style="position:absolute;margin-left:356.6pt;margin-top:16.55pt;width:4.15pt;height:4.2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">
                <v:imagedata r:id="rId1397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4433400</wp:posOffset>
                </wp:positionH>
                <wp:positionV relativeFrom="paragraph">
                  <wp:posOffset>141907</wp:posOffset>
                </wp:positionV>
                <wp:extent cx="85320" cy="122760"/>
                <wp:effectExtent l="38100" t="38100" r="29210" b="29845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853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DB7E8" id="Ink 1010" o:spid="_x0000_s1026" type="#_x0000_t75" style="position:absolute;margin-left:348.9pt;margin-top:11pt;width:6.95pt;height:10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">
                <v:imagedata r:id="rId1399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4307400</wp:posOffset>
                </wp:positionH>
                <wp:positionV relativeFrom="paragraph">
                  <wp:posOffset>29587</wp:posOffset>
                </wp:positionV>
                <wp:extent cx="140400" cy="352440"/>
                <wp:effectExtent l="38100" t="38100" r="31115" b="28575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140400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006C9" id="Ink 1009" o:spid="_x0000_s1026" type="#_x0000_t75" style="position:absolute;margin-left:338.95pt;margin-top:2.25pt;width:11.3pt;height:28.0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">
                <v:imagedata r:id="rId1401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4074840</wp:posOffset>
                </wp:positionH>
                <wp:positionV relativeFrom="paragraph">
                  <wp:posOffset>114907</wp:posOffset>
                </wp:positionV>
                <wp:extent cx="30240" cy="28440"/>
                <wp:effectExtent l="38100" t="38100" r="27305" b="29210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302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EB284" id="Ink 1008" o:spid="_x0000_s1026" type="#_x0000_t75" style="position:absolute;margin-left:320.7pt;margin-top:8.85pt;width:2.75pt;height:2.6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">
                <v:imagedata r:id="rId1403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3963600</wp:posOffset>
                </wp:positionH>
                <wp:positionV relativeFrom="paragraph">
                  <wp:posOffset>177907</wp:posOffset>
                </wp:positionV>
                <wp:extent cx="64080" cy="104760"/>
                <wp:effectExtent l="38100" t="38100" r="31750" b="29210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640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8496C" id="Ink 1007" o:spid="_x0000_s1026" type="#_x0000_t75" style="position:absolute;margin-left:312pt;margin-top:13.8pt;width:5.4pt;height:8.6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">
                <v:imagedata r:id="rId1405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3880440</wp:posOffset>
                </wp:positionH>
                <wp:positionV relativeFrom="paragraph">
                  <wp:posOffset>139387</wp:posOffset>
                </wp:positionV>
                <wp:extent cx="79560" cy="135000"/>
                <wp:effectExtent l="19050" t="38100" r="34925" b="3683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795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1C1E1" id="Ink 1006" o:spid="_x0000_s1026" type="#_x0000_t75" style="position:absolute;margin-left:305.4pt;margin-top:10.85pt;width:6.5pt;height:11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">
                <v:imagedata r:id="rId1407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3819600</wp:posOffset>
                </wp:positionH>
                <wp:positionV relativeFrom="paragraph">
                  <wp:posOffset>138667</wp:posOffset>
                </wp:positionV>
                <wp:extent cx="45720" cy="126000"/>
                <wp:effectExtent l="38100" t="38100" r="30480" b="2667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4572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FF333" id="Ink 1005" o:spid="_x0000_s1026" type="#_x0000_t75" style="position:absolute;margin-left:300.6pt;margin-top:10.75pt;width:3.9pt;height:10.2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">
                <v:imagedata r:id="rId1409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3611520</wp:posOffset>
                </wp:positionH>
                <wp:positionV relativeFrom="paragraph">
                  <wp:posOffset>240187</wp:posOffset>
                </wp:positionV>
                <wp:extent cx="53280" cy="6480"/>
                <wp:effectExtent l="19050" t="38100" r="42545" b="31750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532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D0BA9" id="Ink 1004" o:spid="_x0000_s1026" type="#_x0000_t75" style="position:absolute;margin-left:284.2pt;margin-top:18.7pt;width:4.5pt;height:.9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">
                <v:imagedata r:id="rId1411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3620160</wp:posOffset>
                </wp:positionH>
                <wp:positionV relativeFrom="paragraph">
                  <wp:posOffset>199507</wp:posOffset>
                </wp:positionV>
                <wp:extent cx="37440" cy="5040"/>
                <wp:effectExtent l="38100" t="38100" r="39370" b="33655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374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9F7A0" id="Ink 1003" o:spid="_x0000_s1026" type="#_x0000_t75" style="position:absolute;margin-left:284.85pt;margin-top:15.45pt;width:3.4pt;height:.9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">
                <v:imagedata r:id="rId1413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3370680</wp:posOffset>
                </wp:positionH>
                <wp:positionV relativeFrom="paragraph">
                  <wp:posOffset>161707</wp:posOffset>
                </wp:positionV>
                <wp:extent cx="91800" cy="122400"/>
                <wp:effectExtent l="38100" t="38100" r="22860" b="30480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918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E8714" id="Ink 1002" o:spid="_x0000_s1026" type="#_x0000_t75" style="position:absolute;margin-left:265.35pt;margin-top:12.6pt;width:7.35pt;height:10.0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">
                <v:imagedata r:id="rId1415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3350520</wp:posOffset>
                </wp:positionH>
                <wp:positionV relativeFrom="paragraph">
                  <wp:posOffset>181867</wp:posOffset>
                </wp:positionV>
                <wp:extent cx="35640" cy="92520"/>
                <wp:effectExtent l="38100" t="19050" r="40640" b="41275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356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4D15A" id="Ink 1001" o:spid="_x0000_s1026" type="#_x0000_t75" style="position:absolute;margin-left:263.65pt;margin-top:14.25pt;width:3.1pt;height:7.5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">
                <v:imagedata r:id="rId1417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3202200</wp:posOffset>
                </wp:positionH>
                <wp:positionV relativeFrom="paragraph">
                  <wp:posOffset>184387</wp:posOffset>
                </wp:positionV>
                <wp:extent cx="100440" cy="108720"/>
                <wp:effectExtent l="38100" t="38100" r="33020" b="43815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1004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93C1F" id="Ink 1000" o:spid="_x0000_s1026" type="#_x0000_t75" style="position:absolute;margin-left:252.1pt;margin-top:14.35pt;width:8.1pt;height:8.9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">
                <v:imagedata r:id="rId1419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3174480</wp:posOffset>
                </wp:positionH>
                <wp:positionV relativeFrom="paragraph">
                  <wp:posOffset>200587</wp:posOffset>
                </wp:positionV>
                <wp:extent cx="40680" cy="81360"/>
                <wp:effectExtent l="38100" t="38100" r="35560" b="3302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406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86D0D" id="Ink 999" o:spid="_x0000_s1026" type="#_x0000_t75" style="position:absolute;margin-left:249.8pt;margin-top:15.7pt;width:3.35pt;height:6.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">
                <v:imagedata r:id="rId1421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3114720</wp:posOffset>
                </wp:positionH>
                <wp:positionV relativeFrom="paragraph">
                  <wp:posOffset>149107</wp:posOffset>
                </wp:positionV>
                <wp:extent cx="80280" cy="115200"/>
                <wp:effectExtent l="38100" t="38100" r="34290" b="37465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8028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A6A19" id="Ink 998" o:spid="_x0000_s1026" type="#_x0000_t75" style="position:absolute;margin-left:245.1pt;margin-top:11.55pt;width:6.65pt;height:9.4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">
                <v:imagedata r:id="rId1423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2937960</wp:posOffset>
                </wp:positionH>
                <wp:positionV relativeFrom="paragraph">
                  <wp:posOffset>146227</wp:posOffset>
                </wp:positionV>
                <wp:extent cx="93600" cy="136440"/>
                <wp:effectExtent l="38100" t="38100" r="40005" b="35560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936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F09B0" id="Ink 996" o:spid="_x0000_s1026" type="#_x0000_t75" style="position:absolute;margin-left:231.2pt;margin-top:11.35pt;width:7.65pt;height:11.1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">
                <v:imagedata r:id="rId1425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2738160</wp:posOffset>
                </wp:positionH>
                <wp:positionV relativeFrom="paragraph">
                  <wp:posOffset>190147</wp:posOffset>
                </wp:positionV>
                <wp:extent cx="27000" cy="95760"/>
                <wp:effectExtent l="38100" t="38100" r="30480" b="38100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2700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37750" id="Ink 995" o:spid="_x0000_s1026" type="#_x0000_t75" style="position:absolute;margin-left:215.5pt;margin-top:14.85pt;width:2.4pt;height:7.7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">
                <v:imagedata r:id="rId1427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2697840</wp:posOffset>
                </wp:positionH>
                <wp:positionV relativeFrom="paragraph">
                  <wp:posOffset>224707</wp:posOffset>
                </wp:positionV>
                <wp:extent cx="86040" cy="12960"/>
                <wp:effectExtent l="38100" t="19050" r="28575" b="44450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860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ACFC1" id="Ink 994" o:spid="_x0000_s1026" type="#_x0000_t75" style="position:absolute;margin-left:212.3pt;margin-top:17.6pt;width:7.1pt;height:1.3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">
                <v:imagedata r:id="rId1429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2454840</wp:posOffset>
                </wp:positionH>
                <wp:positionV relativeFrom="paragraph">
                  <wp:posOffset>195547</wp:posOffset>
                </wp:positionV>
                <wp:extent cx="78480" cy="100080"/>
                <wp:effectExtent l="19050" t="38100" r="36195" b="33655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784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85254" id="Ink 992" o:spid="_x0000_s1026" type="#_x0000_t75" style="position:absolute;margin-left:193.25pt;margin-top:15.25pt;width:6.35pt;height:8.2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">
                <v:imagedata r:id="rId1431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2344320</wp:posOffset>
                </wp:positionH>
                <wp:positionV relativeFrom="paragraph">
                  <wp:posOffset>193027</wp:posOffset>
                </wp:positionV>
                <wp:extent cx="64080" cy="102600"/>
                <wp:effectExtent l="38100" t="38100" r="31750" b="31115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640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E0625" id="Ink 989" o:spid="_x0000_s1026" type="#_x0000_t75" style="position:absolute;margin-left:184.5pt;margin-top:15pt;width:5.35pt;height:8.4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">
                <v:imagedata r:id="rId1433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2258640</wp:posOffset>
                </wp:positionH>
                <wp:positionV relativeFrom="paragraph">
                  <wp:posOffset>162427</wp:posOffset>
                </wp:positionV>
                <wp:extent cx="58680" cy="116640"/>
                <wp:effectExtent l="38100" t="38100" r="36830" b="36195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5868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A9323" id="Ink 988" o:spid="_x0000_s1026" type="#_x0000_t75" style="position:absolute;margin-left:177.7pt;margin-top:12.65pt;width:4.9pt;height:9.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">
                <v:imagedata r:id="rId1435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2072160</wp:posOffset>
                </wp:positionH>
                <wp:positionV relativeFrom="paragraph">
                  <wp:posOffset>163867</wp:posOffset>
                </wp:positionV>
                <wp:extent cx="106560" cy="125280"/>
                <wp:effectExtent l="38100" t="38100" r="27305" b="27305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1065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F5D67" id="Ink 986" o:spid="_x0000_s1026" type="#_x0000_t75" style="position:absolute;margin-left:163pt;margin-top:12.75pt;width:8.8pt;height:10.2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">
                <v:imagedata r:id="rId1437" o:title=""/>
              </v:shape>
            </w:pict>
          </mc:Fallback>
        </mc:AlternateContent>
      </w:r>
      <w:r w:rsidR="003F6239">
        <w:t xml:space="preserve">Prove that </w:t>
      </w:r>
      <w:r w:rsidR="003F6239" w:rsidRPr="00E064E4">
        <w:rPr>
          <w:rStyle w:val="minionmath"/>
        </w:rPr>
        <w:sym w:font="Symbol" w:char="F0D0"/>
      </w:r>
      <w:r w:rsidR="003F6239">
        <w:rPr>
          <w:rStyle w:val="i-listitalic"/>
        </w:rPr>
        <w:t>QTS</w:t>
      </w:r>
      <w:r w:rsidR="003F6239">
        <w:t xml:space="preserve"> </w:t>
      </w:r>
      <w:r w:rsidR="003F6239" w:rsidRPr="00B910B8">
        <w:rPr>
          <w:rStyle w:val="minionmath"/>
        </w:rPr>
        <w:sym w:font="Symbol" w:char="F03D"/>
      </w:r>
      <w:r w:rsidR="003F6239">
        <w:t xml:space="preserve"> 90</w:t>
      </w:r>
      <m:oMath>
        <m:r>
          <w:rPr>
            <w:rFonts w:ascii="Cambria Math" w:hAnsi="Cambria Math"/>
          </w:rPr>
          <m:t>°</m:t>
        </m:r>
      </m:oMath>
      <w:r w:rsidR="003F6239">
        <w:t>.</w:t>
      </w:r>
    </w:p>
    <w:p w:rsidR="003F6239" w:rsidRDefault="0090783C" w:rsidP="003F6239">
      <w:pPr>
        <w:pStyle w:val="NLLL2COL"/>
        <w:rPr>
          <w:rStyle w:val="i-listbold"/>
        </w:rPr>
      </w:pP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>
                <wp:simplePos x="0" y="0"/>
                <wp:positionH relativeFrom="column">
                  <wp:posOffset>4307486</wp:posOffset>
                </wp:positionH>
                <wp:positionV relativeFrom="paragraph">
                  <wp:posOffset>931666</wp:posOffset>
                </wp:positionV>
                <wp:extent cx="172800" cy="171000"/>
                <wp:effectExtent l="38100" t="38100" r="55880" b="5778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7280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E6F86" id="Ink 80" o:spid="_x0000_s1026" type="#_x0000_t75" style="position:absolute;margin-left:337.8pt;margin-top:73.15pt;width:15.15pt;height:15.05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">
                <v:imagedata r:id="rId1439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12352" behindDoc="0" locked="0" layoutInCell="1" allowOverlap="1">
                <wp:simplePos x="0" y="0"/>
                <wp:positionH relativeFrom="column">
                  <wp:posOffset>4138286</wp:posOffset>
                </wp:positionH>
                <wp:positionV relativeFrom="paragraph">
                  <wp:posOffset>560146</wp:posOffset>
                </wp:positionV>
                <wp:extent cx="153720" cy="170280"/>
                <wp:effectExtent l="38100" t="38100" r="55880" b="5842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15372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2FC15" id="Ink 67" o:spid="_x0000_s1026" type="#_x0000_t75" style="position:absolute;margin-left:324.75pt;margin-top:43.9pt;width:13.4pt;height:14.95pt;z-index:2534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">
                <v:imagedata r:id="rId1441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5657040</wp:posOffset>
                </wp:positionH>
                <wp:positionV relativeFrom="paragraph">
                  <wp:posOffset>805672</wp:posOffset>
                </wp:positionV>
                <wp:extent cx="16920" cy="8640"/>
                <wp:effectExtent l="19050" t="38100" r="40640" b="29845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169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B8A54" id="Ink 1105" o:spid="_x0000_s1026" type="#_x0000_t75" style="position:absolute;margin-left:445.25pt;margin-top:63.25pt;width:1.6pt;height:.9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">
                <v:imagedata r:id="rId1443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5626440</wp:posOffset>
                </wp:positionH>
                <wp:positionV relativeFrom="paragraph">
                  <wp:posOffset>880192</wp:posOffset>
                </wp:positionV>
                <wp:extent cx="205560" cy="138240"/>
                <wp:effectExtent l="19050" t="38100" r="42545" b="33655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2055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6367E" id="Ink 1104" o:spid="_x0000_s1026" type="#_x0000_t75" style="position:absolute;margin-left:442.85pt;margin-top:69.1pt;width:16.45pt;height:11.3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">
                <v:imagedata r:id="rId1445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5576400</wp:posOffset>
                </wp:positionH>
                <wp:positionV relativeFrom="paragraph">
                  <wp:posOffset>961192</wp:posOffset>
                </wp:positionV>
                <wp:extent cx="24120" cy="49680"/>
                <wp:effectExtent l="38100" t="38100" r="33655" b="26670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2412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816CB" id="Ink 1103" o:spid="_x0000_s1026" type="#_x0000_t75" style="position:absolute;margin-left:439pt;margin-top:75.55pt;width:2.25pt;height:4.2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">
                <v:imagedata r:id="rId1447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5464440</wp:posOffset>
                </wp:positionH>
                <wp:positionV relativeFrom="paragraph">
                  <wp:posOffset>940312</wp:posOffset>
                </wp:positionV>
                <wp:extent cx="76680" cy="85680"/>
                <wp:effectExtent l="19050" t="38100" r="38100" b="29210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7668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498C2" id="Ink 1102" o:spid="_x0000_s1026" type="#_x0000_t75" style="position:absolute;margin-left:430.2pt;margin-top:73.9pt;width:6.25pt;height:7.1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">
                <v:imagedata r:id="rId1449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5389200</wp:posOffset>
                </wp:positionH>
                <wp:positionV relativeFrom="paragraph">
                  <wp:posOffset>873712</wp:posOffset>
                </wp:positionV>
                <wp:extent cx="15120" cy="5760"/>
                <wp:effectExtent l="19050" t="38100" r="42545" b="32385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151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40D61" id="Ink 1101" o:spid="_x0000_s1026" type="#_x0000_t75" style="position:absolute;margin-left:424.2pt;margin-top:68.65pt;width:1.5pt;height:.8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">
                <v:imagedata r:id="rId1451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5368320</wp:posOffset>
                </wp:positionH>
                <wp:positionV relativeFrom="paragraph">
                  <wp:posOffset>969472</wp:posOffset>
                </wp:positionV>
                <wp:extent cx="64800" cy="46080"/>
                <wp:effectExtent l="38100" t="38100" r="30480" b="30480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6480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474A4" id="Ink 1100" o:spid="_x0000_s1026" type="#_x0000_t75" style="position:absolute;margin-left:422.55pt;margin-top:76.15pt;width:5.45pt;height:4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">
                <v:imagedata r:id="rId1453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5326920</wp:posOffset>
                </wp:positionH>
                <wp:positionV relativeFrom="paragraph">
                  <wp:posOffset>943552</wp:posOffset>
                </wp:positionV>
                <wp:extent cx="21600" cy="75960"/>
                <wp:effectExtent l="38100" t="38100" r="35560" b="3873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216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48433" id="Ink 1099" o:spid="_x0000_s1026" type="#_x0000_t75" style="position:absolute;margin-left:419.25pt;margin-top:74.15pt;width:2.05pt;height:6.3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">
                <v:imagedata r:id="rId1455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5124240</wp:posOffset>
                </wp:positionH>
                <wp:positionV relativeFrom="paragraph">
                  <wp:posOffset>956872</wp:posOffset>
                </wp:positionV>
                <wp:extent cx="59040" cy="70560"/>
                <wp:effectExtent l="38100" t="38100" r="36830" b="43815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590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EB9FD" id="Ink 1098" o:spid="_x0000_s1026" type="#_x0000_t75" style="position:absolute;margin-left:403.45pt;margin-top:75.2pt;width:4.85pt;height:5.9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">
                <v:imagedata r:id="rId1457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5031360</wp:posOffset>
                </wp:positionH>
                <wp:positionV relativeFrom="paragraph">
                  <wp:posOffset>979552</wp:posOffset>
                </wp:positionV>
                <wp:extent cx="86400" cy="45360"/>
                <wp:effectExtent l="19050" t="38100" r="27940" b="31115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8640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3EAF7" id="Ink 1097" o:spid="_x0000_s1026" type="#_x0000_t75" style="position:absolute;margin-left:395.95pt;margin-top:76.95pt;width:7.05pt;height:3.9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">
                <v:imagedata r:id="rId1459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4985280</wp:posOffset>
                </wp:positionH>
                <wp:positionV relativeFrom="paragraph">
                  <wp:posOffset>925192</wp:posOffset>
                </wp:positionV>
                <wp:extent cx="26640" cy="101160"/>
                <wp:effectExtent l="38100" t="38100" r="31115" b="32385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266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EC55E" id="Ink 1096" o:spid="_x0000_s1026" type="#_x0000_t75" style="position:absolute;margin-left:392.35pt;margin-top:72.7pt;width:2.55pt;height:8.3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">
                <v:imagedata r:id="rId1461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4771800</wp:posOffset>
                </wp:positionH>
                <wp:positionV relativeFrom="paragraph">
                  <wp:posOffset>979192</wp:posOffset>
                </wp:positionV>
                <wp:extent cx="72000" cy="50400"/>
                <wp:effectExtent l="38100" t="19050" r="42545" b="45085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720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3AACF" id="Ink 1094" o:spid="_x0000_s1026" type="#_x0000_t75" style="position:absolute;margin-left:375.55pt;margin-top:76.9pt;width:6pt;height:4.3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">
                <v:imagedata r:id="rId1463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4663800</wp:posOffset>
                </wp:positionH>
                <wp:positionV relativeFrom="paragraph">
                  <wp:posOffset>989992</wp:posOffset>
                </wp:positionV>
                <wp:extent cx="100080" cy="19800"/>
                <wp:effectExtent l="38100" t="38100" r="33655" b="37465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1000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B2F5C" id="Ink 1093" o:spid="_x0000_s1026" type="#_x0000_t75" style="position:absolute;margin-left:367.15pt;margin-top:77.8pt;width:8.05pt;height:1.8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">
                <v:imagedata r:id="rId1465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4649760</wp:posOffset>
                </wp:positionH>
                <wp:positionV relativeFrom="paragraph">
                  <wp:posOffset>933472</wp:posOffset>
                </wp:positionV>
                <wp:extent cx="97560" cy="127080"/>
                <wp:effectExtent l="38100" t="19050" r="36195" b="4445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9756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8DB0C" id="Ink 1092" o:spid="_x0000_s1026" type="#_x0000_t75" style="position:absolute;margin-left:365.9pt;margin-top:73.35pt;width:8.15pt;height:10.3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">
                <v:imagedata r:id="rId1467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4496400</wp:posOffset>
                </wp:positionH>
                <wp:positionV relativeFrom="paragraph">
                  <wp:posOffset>828712</wp:posOffset>
                </wp:positionV>
                <wp:extent cx="174600" cy="383760"/>
                <wp:effectExtent l="38100" t="38100" r="35560" b="35560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174600" cy="38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E7607" id="Ink 1091" o:spid="_x0000_s1026" type="#_x0000_t75" style="position:absolute;margin-left:353.8pt;margin-top:65.15pt;width:14.15pt;height:30.55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">
                <v:imagedata r:id="rId1469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4191120</wp:posOffset>
                </wp:positionH>
                <wp:positionV relativeFrom="paragraph">
                  <wp:posOffset>916912</wp:posOffset>
                </wp:positionV>
                <wp:extent cx="64800" cy="38880"/>
                <wp:effectExtent l="19050" t="38100" r="30480" b="37465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6480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0CCDE" id="Ink 1090" o:spid="_x0000_s1026" type="#_x0000_t75" style="position:absolute;margin-left:329.95pt;margin-top:1in;width:5.35pt;height:3.4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">
                <v:imagedata r:id="rId1471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3994200</wp:posOffset>
                </wp:positionH>
                <wp:positionV relativeFrom="paragraph">
                  <wp:posOffset>962632</wp:posOffset>
                </wp:positionV>
                <wp:extent cx="118440" cy="141120"/>
                <wp:effectExtent l="38100" t="38100" r="34290" b="30480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1184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37616" id="Ink 1088" o:spid="_x0000_s1026" type="#_x0000_t75" style="position:absolute;margin-left:314.3pt;margin-top:75.6pt;width:9.6pt;height:11.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">
                <v:imagedata r:id="rId1473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3940920</wp:posOffset>
                </wp:positionH>
                <wp:positionV relativeFrom="paragraph">
                  <wp:posOffset>965872</wp:posOffset>
                </wp:positionV>
                <wp:extent cx="41400" cy="129960"/>
                <wp:effectExtent l="38100" t="38100" r="34925" b="41910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414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CC13C" id="Ink 1087" o:spid="_x0000_s1026" type="#_x0000_t75" style="position:absolute;margin-left:310.05pt;margin-top:75.9pt;width:3.65pt;height:10.6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">
                <v:imagedata r:id="rId1475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3743640</wp:posOffset>
                </wp:positionH>
                <wp:positionV relativeFrom="paragraph">
                  <wp:posOffset>1030672</wp:posOffset>
                </wp:positionV>
                <wp:extent cx="52920" cy="7560"/>
                <wp:effectExtent l="38100" t="38100" r="42545" b="31115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529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B0F78" id="Ink 1085" o:spid="_x0000_s1026" type="#_x0000_t75" style="position:absolute;margin-left:294.55pt;margin-top:80.95pt;width:4.55pt;height:1.1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">
                <v:imagedata r:id="rId1477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3605760</wp:posOffset>
                </wp:positionH>
                <wp:positionV relativeFrom="paragraph">
                  <wp:posOffset>944992</wp:posOffset>
                </wp:positionV>
                <wp:extent cx="47160" cy="39600"/>
                <wp:effectExtent l="38100" t="38100" r="29210" b="36830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4716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DE0FA" id="Ink 1084" o:spid="_x0000_s1026" type="#_x0000_t75" style="position:absolute;margin-left:283.8pt;margin-top:74.2pt;width:4.05pt;height:3.4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">
                <v:imagedata r:id="rId1479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3161880</wp:posOffset>
                </wp:positionH>
                <wp:positionV relativeFrom="paragraph">
                  <wp:posOffset>961912</wp:posOffset>
                </wp:positionV>
                <wp:extent cx="67680" cy="35640"/>
                <wp:effectExtent l="38100" t="38100" r="27940" b="40640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676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1C3D7" id="Ink 1080" o:spid="_x0000_s1026" type="#_x0000_t75" style="position:absolute;margin-left:248.85pt;margin-top:75.55pt;width:5.65pt;height:3.1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">
                <v:imagedata r:id="rId1481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2292120</wp:posOffset>
                </wp:positionH>
                <wp:positionV relativeFrom="paragraph">
                  <wp:posOffset>1000432</wp:posOffset>
                </wp:positionV>
                <wp:extent cx="105120" cy="14040"/>
                <wp:effectExtent l="38100" t="19050" r="28575" b="4318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1051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F7525" id="Ink 1073" o:spid="_x0000_s1026" type="#_x0000_t75" style="position:absolute;margin-left:180.35pt;margin-top:78.5pt;width:8.65pt;height:1.4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">
                <v:imagedata r:id="rId1483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3936960</wp:posOffset>
                </wp:positionH>
                <wp:positionV relativeFrom="paragraph">
                  <wp:posOffset>563752</wp:posOffset>
                </wp:positionV>
                <wp:extent cx="37080" cy="30960"/>
                <wp:effectExtent l="38100" t="38100" r="39370" b="26670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370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FE218" id="Ink 1069" o:spid="_x0000_s1026" type="#_x0000_t75" style="position:absolute;margin-left:309.95pt;margin-top:44.2pt;width:3.1pt;height:2.8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">
                <v:imagedata r:id="rId1485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3840840</wp:posOffset>
                </wp:positionH>
                <wp:positionV relativeFrom="paragraph">
                  <wp:posOffset>632512</wp:posOffset>
                </wp:positionV>
                <wp:extent cx="77400" cy="96120"/>
                <wp:effectExtent l="38100" t="38100" r="37465" b="37465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774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575DF" id="Ink 1068" o:spid="_x0000_s1026" type="#_x0000_t75" style="position:absolute;margin-left:302.3pt;margin-top:49.65pt;width:6.5pt;height:7.9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">
                <v:imagedata r:id="rId1487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3752280</wp:posOffset>
                </wp:positionH>
                <wp:positionV relativeFrom="paragraph">
                  <wp:posOffset>593272</wp:posOffset>
                </wp:positionV>
                <wp:extent cx="92520" cy="156600"/>
                <wp:effectExtent l="19050" t="38100" r="22225" b="34290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925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8217A" id="Ink 1067" o:spid="_x0000_s1026" type="#_x0000_t75" style="position:absolute;margin-left:295.25pt;margin-top:46.5pt;width:7.75pt;height:12.7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">
                <v:imagedata r:id="rId1489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3538800</wp:posOffset>
                </wp:positionH>
                <wp:positionV relativeFrom="paragraph">
                  <wp:posOffset>698752</wp:posOffset>
                </wp:positionV>
                <wp:extent cx="72000" cy="12960"/>
                <wp:effectExtent l="38100" t="19050" r="42545" b="44450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720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B90C1" id="Ink 1066" o:spid="_x0000_s1026" type="#_x0000_t75" style="position:absolute;margin-left:278.5pt;margin-top:54.9pt;width:5.85pt;height:1.3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">
                <v:imagedata r:id="rId1491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3552840</wp:posOffset>
                </wp:positionH>
                <wp:positionV relativeFrom="paragraph">
                  <wp:posOffset>661312</wp:posOffset>
                </wp:positionV>
                <wp:extent cx="45720" cy="4680"/>
                <wp:effectExtent l="38100" t="38100" r="30480" b="33655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457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EF331" id="Ink 1065" o:spid="_x0000_s1026" type="#_x0000_t75" style="position:absolute;margin-left:279.65pt;margin-top:51.85pt;width:3.85pt;height:.7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">
                <v:imagedata r:id="rId1493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3345840</wp:posOffset>
                </wp:positionH>
                <wp:positionV relativeFrom="paragraph">
                  <wp:posOffset>572752</wp:posOffset>
                </wp:positionV>
                <wp:extent cx="42120" cy="41040"/>
                <wp:effectExtent l="38100" t="38100" r="34290" b="3556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4212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BE00C" id="Ink 1064" o:spid="_x0000_s1026" type="#_x0000_t75" style="position:absolute;margin-left:263.3pt;margin-top:44.9pt;width:3.65pt;height:3.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">
                <v:imagedata r:id="rId1495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3192120</wp:posOffset>
                </wp:positionH>
                <wp:positionV relativeFrom="paragraph">
                  <wp:posOffset>670672</wp:posOffset>
                </wp:positionV>
                <wp:extent cx="100440" cy="221760"/>
                <wp:effectExtent l="38100" t="38100" r="33020" b="4508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0044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77427" id="Ink 1063" o:spid="_x0000_s1026" type="#_x0000_t75" style="position:absolute;margin-left:251.2pt;margin-top:52.6pt;width:8.25pt;height:17.8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">
                <v:imagedata r:id="rId1497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3098880</wp:posOffset>
                </wp:positionH>
                <wp:positionV relativeFrom="paragraph">
                  <wp:posOffset>678952</wp:posOffset>
                </wp:positionV>
                <wp:extent cx="21240" cy="70560"/>
                <wp:effectExtent l="38100" t="38100" r="36195" b="24765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212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2F421" id="Ink 1062" o:spid="_x0000_s1026" type="#_x0000_t75" style="position:absolute;margin-left:243.8pt;margin-top:53.3pt;width:1.95pt;height:5.8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">
                <v:imagedata r:id="rId1499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3070800</wp:posOffset>
                </wp:positionH>
                <wp:positionV relativeFrom="paragraph">
                  <wp:posOffset>702712</wp:posOffset>
                </wp:positionV>
                <wp:extent cx="76320" cy="14400"/>
                <wp:effectExtent l="38100" t="38100" r="38100" b="2413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763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2AF0B" id="Ink 1061" o:spid="_x0000_s1026" type="#_x0000_t75" style="position:absolute;margin-left:241.7pt;margin-top:55.3pt;width:6.3pt;height:1.3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">
                <v:imagedata r:id="rId1501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3000240</wp:posOffset>
                </wp:positionH>
                <wp:positionV relativeFrom="paragraph">
                  <wp:posOffset>571672</wp:posOffset>
                </wp:positionV>
                <wp:extent cx="31680" cy="38160"/>
                <wp:effectExtent l="38100" t="38100" r="45085" b="3810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316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7C589" id="Ink 1060" o:spid="_x0000_s1026" type="#_x0000_t75" style="position:absolute;margin-left:236.1pt;margin-top:44.8pt;width:2.9pt;height:3.3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">
                <v:imagedata r:id="rId1503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2901960</wp:posOffset>
                </wp:positionH>
                <wp:positionV relativeFrom="paragraph">
                  <wp:posOffset>682552</wp:posOffset>
                </wp:positionV>
                <wp:extent cx="73080" cy="61920"/>
                <wp:effectExtent l="38100" t="38100" r="41275" b="33655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7308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52A9A" id="Ink 1059" o:spid="_x0000_s1026" type="#_x0000_t75" style="position:absolute;margin-left:228.3pt;margin-top:53.6pt;width:6pt;height:5.2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">
                <v:imagedata r:id="rId1505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2836800</wp:posOffset>
                </wp:positionH>
                <wp:positionV relativeFrom="paragraph">
                  <wp:posOffset>641512</wp:posOffset>
                </wp:positionV>
                <wp:extent cx="50040" cy="108000"/>
                <wp:effectExtent l="38100" t="38100" r="26670" b="44450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500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30190" id="Ink 1058" o:spid="_x0000_s1026" type="#_x0000_t75" style="position:absolute;margin-left:223.25pt;margin-top:50.35pt;width:4.3pt;height:8.8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">
                <v:imagedata r:id="rId1507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2492280</wp:posOffset>
                </wp:positionH>
                <wp:positionV relativeFrom="paragraph">
                  <wp:posOffset>734392</wp:posOffset>
                </wp:positionV>
                <wp:extent cx="14040" cy="22680"/>
                <wp:effectExtent l="19050" t="38100" r="43180" b="34925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140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1A79D" id="Ink 1057" o:spid="_x0000_s1026" type="#_x0000_t75" style="position:absolute;margin-left:196.1pt;margin-top:57.75pt;width:1.4pt;height:2.1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">
                <v:imagedata r:id="rId1509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2394720</wp:posOffset>
                </wp:positionH>
                <wp:positionV relativeFrom="paragraph">
                  <wp:posOffset>721432</wp:posOffset>
                </wp:positionV>
                <wp:extent cx="19800" cy="27000"/>
                <wp:effectExtent l="38100" t="38100" r="37465" b="30480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198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2761F" id="Ink 1056" o:spid="_x0000_s1026" type="#_x0000_t75" style="position:absolute;margin-left:188.4pt;margin-top:56.7pt;width:1.9pt;height:2.4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">
                <v:imagedata r:id="rId1511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2475360</wp:posOffset>
                </wp:positionH>
                <wp:positionV relativeFrom="paragraph">
                  <wp:posOffset>584992</wp:posOffset>
                </wp:positionV>
                <wp:extent cx="12960" cy="23040"/>
                <wp:effectExtent l="38100" t="38100" r="25400" b="34290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129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DB05F" id="Ink 1055" o:spid="_x0000_s1026" type="#_x0000_t75" style="position:absolute;margin-left:194.85pt;margin-top:45.9pt;width:1.25pt;height:2.15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">
                <v:imagedata r:id="rId1513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4017240</wp:posOffset>
                </wp:positionH>
                <wp:positionV relativeFrom="paragraph">
                  <wp:posOffset>208432</wp:posOffset>
                </wp:positionV>
                <wp:extent cx="38880" cy="33840"/>
                <wp:effectExtent l="38100" t="38100" r="37465" b="42545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3888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F1B61" id="Ink 1054" o:spid="_x0000_s1026" type="#_x0000_t75" style="position:absolute;margin-left:316.2pt;margin-top:16.2pt;width:3.35pt;height:3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">
                <v:imagedata r:id="rId1515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3921840</wp:posOffset>
                </wp:positionH>
                <wp:positionV relativeFrom="paragraph">
                  <wp:posOffset>272872</wp:posOffset>
                </wp:positionV>
                <wp:extent cx="69840" cy="90360"/>
                <wp:effectExtent l="38100" t="19050" r="26035" b="4318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698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CC525" id="Ink 1053" o:spid="_x0000_s1026" type="#_x0000_t75" style="position:absolute;margin-left:308.7pt;margin-top:21.35pt;width:5.85pt;height:7.4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">
                <v:imagedata r:id="rId1517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3838320</wp:posOffset>
                </wp:positionH>
                <wp:positionV relativeFrom="paragraph">
                  <wp:posOffset>228232</wp:posOffset>
                </wp:positionV>
                <wp:extent cx="83160" cy="142560"/>
                <wp:effectExtent l="38100" t="38100" r="31750" b="2921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8316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36457" id="Ink 1052" o:spid="_x0000_s1026" type="#_x0000_t75" style="position:absolute;margin-left:302.1pt;margin-top:17.75pt;width:6.8pt;height:11.6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">
                <v:imagedata r:id="rId1519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3782160</wp:posOffset>
                </wp:positionH>
                <wp:positionV relativeFrom="paragraph">
                  <wp:posOffset>221032</wp:posOffset>
                </wp:positionV>
                <wp:extent cx="33480" cy="132120"/>
                <wp:effectExtent l="38100" t="38100" r="43180" b="39370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334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93A24" id="Ink 1051" o:spid="_x0000_s1026" type="#_x0000_t75" style="position:absolute;margin-left:297.6pt;margin-top:17.25pt;width:3.05pt;height:10.7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">
                <v:imagedata r:id="rId1521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3544200</wp:posOffset>
                </wp:positionH>
                <wp:positionV relativeFrom="paragraph">
                  <wp:posOffset>338752</wp:posOffset>
                </wp:positionV>
                <wp:extent cx="58320" cy="10080"/>
                <wp:effectExtent l="38100" t="38100" r="37465" b="28575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583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A705F" id="Ink 1049" o:spid="_x0000_s1026" type="#_x0000_t75" style="position:absolute;margin-left:278.85pt;margin-top:26.45pt;width:4.85pt;height:1.2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">
                <v:imagedata r:id="rId1523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3553200</wp:posOffset>
                </wp:positionH>
                <wp:positionV relativeFrom="paragraph">
                  <wp:posOffset>299872</wp:posOffset>
                </wp:positionV>
                <wp:extent cx="56880" cy="7200"/>
                <wp:effectExtent l="38100" t="38100" r="38735" b="31115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568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A675D" id="Ink 1048" o:spid="_x0000_s1026" type="#_x0000_t75" style="position:absolute;margin-left:279.6pt;margin-top:23.4pt;width:4.9pt;height:.9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">
                <v:imagedata r:id="rId1525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3344760</wp:posOffset>
                </wp:positionH>
                <wp:positionV relativeFrom="paragraph">
                  <wp:posOffset>217432</wp:posOffset>
                </wp:positionV>
                <wp:extent cx="40320" cy="37440"/>
                <wp:effectExtent l="38100" t="38100" r="36195" b="39370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403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C9C27" id="Ink 1046" o:spid="_x0000_s1026" type="#_x0000_t75" style="position:absolute;margin-left:263.25pt;margin-top:16.9pt;width:3.5pt;height:3.3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">
                <v:imagedata r:id="rId1527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3182400</wp:posOffset>
                </wp:positionH>
                <wp:positionV relativeFrom="paragraph">
                  <wp:posOffset>321832</wp:posOffset>
                </wp:positionV>
                <wp:extent cx="129600" cy="228240"/>
                <wp:effectExtent l="38100" t="38100" r="41910" b="38735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12960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26A39" id="Ink 1045" o:spid="_x0000_s1026" type="#_x0000_t75" style="position:absolute;margin-left:250.45pt;margin-top:25.2pt;width:10.5pt;height:18.3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">
                <v:imagedata r:id="rId1529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3075840</wp:posOffset>
                </wp:positionH>
                <wp:positionV relativeFrom="paragraph">
                  <wp:posOffset>243712</wp:posOffset>
                </wp:positionV>
                <wp:extent cx="103320" cy="140040"/>
                <wp:effectExtent l="38100" t="38100" r="30480" b="31750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10332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95306" id="Ink 1044" o:spid="_x0000_s1026" type="#_x0000_t75" style="position:absolute;margin-left:242pt;margin-top:19pt;width:8.6pt;height:11.4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">
                <v:imagedata r:id="rId1531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2860920</wp:posOffset>
                </wp:positionH>
                <wp:positionV relativeFrom="paragraph">
                  <wp:posOffset>275032</wp:posOffset>
                </wp:positionV>
                <wp:extent cx="28440" cy="106200"/>
                <wp:effectExtent l="38100" t="38100" r="29210" b="27305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284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C443A" id="Ink 1042" o:spid="_x0000_s1026" type="#_x0000_t75" style="position:absolute;margin-left:225.2pt;margin-top:21.5pt;width:2.5pt;height:8.5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">
                <v:imagedata r:id="rId1533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2840400</wp:posOffset>
                </wp:positionH>
                <wp:positionV relativeFrom="paragraph">
                  <wp:posOffset>306712</wp:posOffset>
                </wp:positionV>
                <wp:extent cx="86760" cy="2880"/>
                <wp:effectExtent l="38100" t="38100" r="27940" b="3556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867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51708" id="Ink 1041" o:spid="_x0000_s1026" type="#_x0000_t75" style="position:absolute;margin-left:223.5pt;margin-top:23.9pt;width:7.25pt;height:.7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">
                <v:imagedata r:id="rId1535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2682360</wp:posOffset>
                </wp:positionH>
                <wp:positionV relativeFrom="paragraph">
                  <wp:posOffset>222112</wp:posOffset>
                </wp:positionV>
                <wp:extent cx="36000" cy="29520"/>
                <wp:effectExtent l="38100" t="38100" r="40640" b="27940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360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C9997" id="Ink 1040" o:spid="_x0000_s1026" type="#_x0000_t75" style="position:absolute;margin-left:211.05pt;margin-top:17.4pt;width:3.25pt;height:2.6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">
                <v:imagedata r:id="rId1537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2586600</wp:posOffset>
                </wp:positionH>
                <wp:positionV relativeFrom="paragraph">
                  <wp:posOffset>310312</wp:posOffset>
                </wp:positionV>
                <wp:extent cx="91080" cy="74160"/>
                <wp:effectExtent l="19050" t="38100" r="42545" b="40640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910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DAE34" id="Ink 1038" o:spid="_x0000_s1026" type="#_x0000_t75" style="position:absolute;margin-left:203.45pt;margin-top:24.3pt;width:7.4pt;height:6.25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">
                <v:imagedata r:id="rId1539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2532960</wp:posOffset>
                </wp:positionH>
                <wp:positionV relativeFrom="paragraph">
                  <wp:posOffset>284752</wp:posOffset>
                </wp:positionV>
                <wp:extent cx="57600" cy="93240"/>
                <wp:effectExtent l="38100" t="38100" r="38100" b="40640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576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A86A0" id="Ink 1037" o:spid="_x0000_s1026" type="#_x0000_t75" style="position:absolute;margin-left:199.35pt;margin-top:22.25pt;width:4.85pt;height:7.7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">
                <v:imagedata r:id="rId1541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2408760</wp:posOffset>
                </wp:positionH>
                <wp:positionV relativeFrom="paragraph">
                  <wp:posOffset>219952</wp:posOffset>
                </wp:positionV>
                <wp:extent cx="100080" cy="175320"/>
                <wp:effectExtent l="38100" t="38100" r="33655" b="34290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10008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9FECE" id="Ink 1036" o:spid="_x0000_s1026" type="#_x0000_t75" style="position:absolute;margin-left:189.5pt;margin-top:17.15pt;width:8.25pt;height:14.1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">
                <v:imagedata r:id="rId1543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2051280</wp:posOffset>
                </wp:positionH>
                <wp:positionV relativeFrom="paragraph">
                  <wp:posOffset>343072</wp:posOffset>
                </wp:positionV>
                <wp:extent cx="24480" cy="17640"/>
                <wp:effectExtent l="38100" t="38100" r="33020" b="40005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244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1A077" id="Ink 1034" o:spid="_x0000_s1026" type="#_x0000_t75" style="position:absolute;margin-left:161.35pt;margin-top:26.85pt;width:2.3pt;height:1.7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">
                <v:imagedata r:id="rId1545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1989360</wp:posOffset>
                </wp:positionH>
                <wp:positionV relativeFrom="paragraph">
                  <wp:posOffset>330112</wp:posOffset>
                </wp:positionV>
                <wp:extent cx="9000" cy="29520"/>
                <wp:effectExtent l="38100" t="38100" r="29210" b="27940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90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36EC5" id="Ink 1033" o:spid="_x0000_s1026" type="#_x0000_t75" style="position:absolute;margin-left:156.5pt;margin-top:25.9pt;width:1pt;height:2.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">
                <v:imagedata r:id="rId1547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2031480</wp:posOffset>
                </wp:positionH>
                <wp:positionV relativeFrom="paragraph">
                  <wp:posOffset>233272</wp:posOffset>
                </wp:positionV>
                <wp:extent cx="14040" cy="25920"/>
                <wp:effectExtent l="19050" t="38100" r="43180" b="3175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140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D84FD" id="Ink 1032" o:spid="_x0000_s1026" type="#_x0000_t75" style="position:absolute;margin-left:159.8pt;margin-top:18.2pt;width:1.45pt;height:2.4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">
                <v:imagedata r:id="rId1549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5576400</wp:posOffset>
                </wp:positionH>
                <wp:positionV relativeFrom="paragraph">
                  <wp:posOffset>-38888</wp:posOffset>
                </wp:positionV>
                <wp:extent cx="127440" cy="191880"/>
                <wp:effectExtent l="38100" t="38100" r="25400" b="36830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12744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6599C" id="Ink 1026" o:spid="_x0000_s1026" type="#_x0000_t75" style="position:absolute;margin-left:439pt;margin-top:-3.2pt;width:10.35pt;height:15.4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">
                <v:imagedata r:id="rId1551" o:title=""/>
              </v:shape>
            </w:pict>
          </mc:Fallback>
        </mc:AlternateContent>
      </w:r>
      <w:r w:rsidR="00A06E75"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2380680</wp:posOffset>
                </wp:positionH>
                <wp:positionV relativeFrom="paragraph">
                  <wp:posOffset>-3968</wp:posOffset>
                </wp:positionV>
                <wp:extent cx="44280" cy="45360"/>
                <wp:effectExtent l="38100" t="38100" r="32385" b="3111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442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685C0" id="Ink 990" o:spid="_x0000_s1026" type="#_x0000_t75" style="position:absolute;margin-left:187.35pt;margin-top:-.45pt;width:3.7pt;height:3.7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">
                <v:imagedata r:id="rId1553" o:title=""/>
              </v:shape>
            </w:pict>
          </mc:Fallback>
        </mc:AlternateContent>
      </w:r>
      <w:r w:rsidR="003F6239">
        <w:rPr>
          <w:rStyle w:val="i-listbold"/>
        </w:rPr>
        <w:tab/>
      </w:r>
      <w:r w:rsidR="003F6239">
        <w:rPr>
          <w:rStyle w:val="i-listbold"/>
          <w:noProof/>
          <w:lang w:eastAsia="en-AU"/>
        </w:rPr>
        <w:drawing>
          <wp:inline distT="0" distB="0" distL="0" distR="0">
            <wp:extent cx="1371600" cy="960120"/>
            <wp:effectExtent l="0" t="0" r="0" b="0"/>
            <wp:docPr id="15" name="Picture 15" descr="MATHS11TT20069_UN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THS11TT20069_UN02"/>
                    <pic:cNvPicPr>
                      <a:picLocks noChangeAspect="1" noChangeArrowheads="1"/>
                    </pic:cNvPicPr>
                  </pic:nvPicPr>
                  <pic:blipFill>
                    <a:blip r:embed="rId1554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7AE" w:rsidRDefault="00A06E75" w:rsidP="003F6239">
      <w:pPr>
        <w:pStyle w:val="NLLL2COL"/>
        <w:rPr>
          <w:rStyle w:val="i-listbold"/>
        </w:rPr>
      </w:pP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5403960</wp:posOffset>
                </wp:positionH>
                <wp:positionV relativeFrom="paragraph">
                  <wp:posOffset>205672</wp:posOffset>
                </wp:positionV>
                <wp:extent cx="16200" cy="1800"/>
                <wp:effectExtent l="0" t="0" r="0" b="0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5">
                      <w14:nvContentPartPr>
                        <w14:cNvContentPartPr/>
                      </w14:nvContentPartPr>
                      <w14:xfrm>
                        <a:off x="0" y="0"/>
                        <a:ext cx="162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C7B08" id="Ink 1117" o:spid="_x0000_s1026" type="#_x0000_t75" style="position:absolute;margin-left:425.35pt;margin-top:16pt;width:1.55pt;height:.5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">
                <v:imagedata r:id="rId1556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5400720</wp:posOffset>
                </wp:positionH>
                <wp:positionV relativeFrom="paragraph">
                  <wp:posOffset>55552</wp:posOffset>
                </wp:positionV>
                <wp:extent cx="99360" cy="238320"/>
                <wp:effectExtent l="38100" t="38100" r="0" b="28575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7">
                      <w14:nvContentPartPr>
                        <w14:cNvContentPartPr/>
                      </w14:nvContentPartPr>
                      <w14:xfrm>
                        <a:off x="0" y="0"/>
                        <a:ext cx="9936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F329E" id="Ink 1116" o:spid="_x0000_s1026" type="#_x0000_t75" style="position:absolute;margin-left:425.2pt;margin-top:4.15pt;width:8.05pt;height:19.1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">
                <v:imagedata r:id="rId1558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5261760</wp:posOffset>
                </wp:positionH>
                <wp:positionV relativeFrom="paragraph">
                  <wp:posOffset>141232</wp:posOffset>
                </wp:positionV>
                <wp:extent cx="131400" cy="63000"/>
                <wp:effectExtent l="0" t="38100" r="21590" b="32385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9">
                      <w14:nvContentPartPr>
                        <w14:cNvContentPartPr/>
                      </w14:nvContentPartPr>
                      <w14:xfrm>
                        <a:off x="0" y="0"/>
                        <a:ext cx="13140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3A220" id="Ink 1115" o:spid="_x0000_s1026" type="#_x0000_t75" style="position:absolute;margin-left:414.25pt;margin-top:10.9pt;width:10.5pt;height:5.4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">
                <v:imagedata r:id="rId1560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5229720</wp:posOffset>
                </wp:positionH>
                <wp:positionV relativeFrom="paragraph">
                  <wp:posOffset>79312</wp:posOffset>
                </wp:positionV>
                <wp:extent cx="34200" cy="120960"/>
                <wp:effectExtent l="38100" t="38100" r="42545" b="31750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1">
                      <w14:nvContentPartPr>
                        <w14:cNvContentPartPr/>
                      </w14:nvContentPartPr>
                      <w14:xfrm>
                        <a:off x="0" y="0"/>
                        <a:ext cx="342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984F4" id="Ink 1114" o:spid="_x0000_s1026" type="#_x0000_t75" style="position:absolute;margin-left:411.6pt;margin-top:6.1pt;width:3.1pt;height:9.9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">
                <v:imagedata r:id="rId1562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5070240</wp:posOffset>
                </wp:positionH>
                <wp:positionV relativeFrom="paragraph">
                  <wp:posOffset>141592</wp:posOffset>
                </wp:positionV>
                <wp:extent cx="131400" cy="201240"/>
                <wp:effectExtent l="38100" t="38100" r="40640" b="27940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3">
                      <w14:nvContentPartPr>
                        <w14:cNvContentPartPr/>
                      </w14:nvContentPartPr>
                      <w14:xfrm>
                        <a:off x="0" y="0"/>
                        <a:ext cx="1314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652A9" id="Ink 1113" o:spid="_x0000_s1026" type="#_x0000_t75" style="position:absolute;margin-left:399.1pt;margin-top:11pt;width:10.7pt;height:16.2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">
                <v:imagedata r:id="rId1564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5046840</wp:posOffset>
                </wp:positionH>
                <wp:positionV relativeFrom="paragraph">
                  <wp:posOffset>134752</wp:posOffset>
                </wp:positionV>
                <wp:extent cx="76680" cy="61560"/>
                <wp:effectExtent l="38100" t="38100" r="38100" b="34290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5">
                      <w14:nvContentPartPr>
                        <w14:cNvContentPartPr/>
                      </w14:nvContentPartPr>
                      <w14:xfrm>
                        <a:off x="0" y="0"/>
                        <a:ext cx="7668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E2A00" id="Ink 1112" o:spid="_x0000_s1026" type="#_x0000_t75" style="position:absolute;margin-left:397.25pt;margin-top:10.45pt;width:6.3pt;height:5.1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">
                <v:imagedata r:id="rId1566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4953240</wp:posOffset>
                </wp:positionH>
                <wp:positionV relativeFrom="paragraph">
                  <wp:posOffset>126832</wp:posOffset>
                </wp:positionV>
                <wp:extent cx="83520" cy="69840"/>
                <wp:effectExtent l="38100" t="38100" r="31115" b="45085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7">
                      <w14:nvContentPartPr>
                        <w14:cNvContentPartPr/>
                      </w14:nvContentPartPr>
                      <w14:xfrm>
                        <a:off x="0" y="0"/>
                        <a:ext cx="8352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B7BB8" id="Ink 1111" o:spid="_x0000_s1026" type="#_x0000_t75" style="position:absolute;margin-left:389.8pt;margin-top:9.8pt;width:6.85pt;height:5.9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">
                <v:imagedata r:id="rId1568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4934520</wp:posOffset>
                </wp:positionH>
                <wp:positionV relativeFrom="paragraph">
                  <wp:posOffset>79672</wp:posOffset>
                </wp:positionV>
                <wp:extent cx="25200" cy="6480"/>
                <wp:effectExtent l="38100" t="38100" r="32385" b="3175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9">
                      <w14:nvContentPartPr>
                        <w14:cNvContentPartPr/>
                      </w14:nvContentPartPr>
                      <w14:xfrm>
                        <a:off x="0" y="0"/>
                        <a:ext cx="252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69EB0" id="Ink 1110" o:spid="_x0000_s1026" type="#_x0000_t75" style="position:absolute;margin-left:388.45pt;margin-top:6.15pt;width:2.2pt;height:.6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">
                <v:imagedata r:id="rId1570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4903200</wp:posOffset>
                </wp:positionH>
                <wp:positionV relativeFrom="paragraph">
                  <wp:posOffset>141592</wp:posOffset>
                </wp:positionV>
                <wp:extent cx="17280" cy="60840"/>
                <wp:effectExtent l="38100" t="38100" r="40005" b="34925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172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6DE65" id="Ink 1109" o:spid="_x0000_s1026" type="#_x0000_t75" style="position:absolute;margin-left:385.9pt;margin-top:11.05pt;width:1.6pt;height:5.1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">
                <v:imagedata r:id="rId1572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4821120</wp:posOffset>
                </wp:positionH>
                <wp:positionV relativeFrom="paragraph">
                  <wp:posOffset>119632</wp:posOffset>
                </wp:positionV>
                <wp:extent cx="77760" cy="88560"/>
                <wp:effectExtent l="38100" t="19050" r="36830" b="45085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7776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9514F" id="Ink 1108" o:spid="_x0000_s1026" type="#_x0000_t75" style="position:absolute;margin-left:379.4pt;margin-top:9.2pt;width:6.5pt;height:7.3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">
                <v:imagedata r:id="rId1574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4769280</wp:posOffset>
                </wp:positionH>
                <wp:positionV relativeFrom="paragraph">
                  <wp:posOffset>66352</wp:posOffset>
                </wp:positionV>
                <wp:extent cx="38160" cy="147960"/>
                <wp:effectExtent l="38100" t="38100" r="38100" b="42545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381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D912E" id="Ink 1107" o:spid="_x0000_s1026" type="#_x0000_t75" style="position:absolute;margin-left:375.3pt;margin-top:5.1pt;width:3.3pt;height:11.9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">
                <v:imagedata r:id="rId1576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4714200</wp:posOffset>
                </wp:positionH>
                <wp:positionV relativeFrom="paragraph">
                  <wp:posOffset>116392</wp:posOffset>
                </wp:positionV>
                <wp:extent cx="103680" cy="18360"/>
                <wp:effectExtent l="38100" t="38100" r="29845" b="39370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1036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DB3B2" id="Ink 1106" o:spid="_x0000_s1026" type="#_x0000_t75" style="position:absolute;margin-left:371.1pt;margin-top:8.95pt;width:8.3pt;height:1.8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">
                <v:imagedata r:id="rId1578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4813200</wp:posOffset>
                </wp:positionH>
                <wp:positionV relativeFrom="paragraph">
                  <wp:posOffset>-46688</wp:posOffset>
                </wp:positionV>
                <wp:extent cx="126000" cy="175320"/>
                <wp:effectExtent l="38100" t="38100" r="26670" b="34290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9">
                      <w14:nvContentPartPr>
                        <w14:cNvContentPartPr/>
                      </w14:nvContentPartPr>
                      <w14:xfrm>
                        <a:off x="0" y="0"/>
                        <a:ext cx="12600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F8400" id="Ink 1095" o:spid="_x0000_s1026" type="#_x0000_t75" style="position:absolute;margin-left:378.9pt;margin-top:-3.9pt;width:10.25pt;height:14.2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">
                <v:imagedata r:id="rId1580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4094640</wp:posOffset>
                </wp:positionH>
                <wp:positionV relativeFrom="paragraph">
                  <wp:posOffset>-52448</wp:posOffset>
                </wp:positionV>
                <wp:extent cx="90360" cy="116640"/>
                <wp:effectExtent l="19050" t="38100" r="43180" b="36195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1">
                      <w14:nvContentPartPr>
                        <w14:cNvContentPartPr/>
                      </w14:nvContentPartPr>
                      <w14:xfrm>
                        <a:off x="0" y="0"/>
                        <a:ext cx="9036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57CB5" id="Ink 1089" o:spid="_x0000_s1026" type="#_x0000_t75" style="position:absolute;margin-left:322.25pt;margin-top:-4.35pt;width:7.5pt;height:9.6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">
                <v:imagedata r:id="rId1582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3735000</wp:posOffset>
                </wp:positionH>
                <wp:positionV relativeFrom="paragraph">
                  <wp:posOffset>39352</wp:posOffset>
                </wp:positionV>
                <wp:extent cx="72000" cy="8280"/>
                <wp:effectExtent l="19050" t="38100" r="42545" b="29845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3">
                      <w14:nvContentPartPr>
                        <w14:cNvContentPartPr/>
                      </w14:nvContentPartPr>
                      <w14:xfrm>
                        <a:off x="0" y="0"/>
                        <a:ext cx="720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22A49" id="Ink 1086" o:spid="_x0000_s1026" type="#_x0000_t75" style="position:absolute;margin-left:293.95pt;margin-top:2.95pt;width:5.85pt;height:1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">
                <v:imagedata r:id="rId1584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3418560</wp:posOffset>
                </wp:positionH>
                <wp:positionV relativeFrom="paragraph">
                  <wp:posOffset>5512</wp:posOffset>
                </wp:positionV>
                <wp:extent cx="136800" cy="210960"/>
                <wp:effectExtent l="38100" t="38100" r="34925" b="36830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5">
                      <w14:nvContentPartPr>
                        <w14:cNvContentPartPr/>
                      </w14:nvContentPartPr>
                      <w14:xfrm>
                        <a:off x="0" y="0"/>
                        <a:ext cx="13680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D5DEA" id="Ink 1083" o:spid="_x0000_s1026" type="#_x0000_t75" style="position:absolute;margin-left:269.05pt;margin-top:.3pt;width:11.1pt;height:17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">
                <v:imagedata r:id="rId1586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3311640</wp:posOffset>
                </wp:positionH>
                <wp:positionV relativeFrom="paragraph">
                  <wp:posOffset>-2408</wp:posOffset>
                </wp:positionV>
                <wp:extent cx="24120" cy="77760"/>
                <wp:effectExtent l="38100" t="38100" r="33655" b="36830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7">
                      <w14:nvContentPartPr>
                        <w14:cNvContentPartPr/>
                      </w14:nvContentPartPr>
                      <w14:xfrm>
                        <a:off x="0" y="0"/>
                        <a:ext cx="241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C4D8F" id="Ink 1082" o:spid="_x0000_s1026" type="#_x0000_t75" style="position:absolute;margin-left:260.55pt;margin-top:-.35pt;width:2.3pt;height:6.3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">
                <v:imagedata r:id="rId1588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3273480</wp:posOffset>
                </wp:positionH>
                <wp:positionV relativeFrom="paragraph">
                  <wp:posOffset>31792</wp:posOffset>
                </wp:positionV>
                <wp:extent cx="97560" cy="10080"/>
                <wp:effectExtent l="38100" t="38100" r="36195" b="28575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9">
                      <w14:nvContentPartPr>
                        <w14:cNvContentPartPr/>
                      </w14:nvContentPartPr>
                      <w14:xfrm>
                        <a:off x="0" y="0"/>
                        <a:ext cx="975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F6A51" id="Ink 1081" o:spid="_x0000_s1026" type="#_x0000_t75" style="position:absolute;margin-left:257.6pt;margin-top:2.35pt;width:8.1pt;height:1.1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">
                <v:imagedata r:id="rId1590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3083040</wp:posOffset>
                </wp:positionH>
                <wp:positionV relativeFrom="paragraph">
                  <wp:posOffset>2272</wp:posOffset>
                </wp:positionV>
                <wp:extent cx="89280" cy="64800"/>
                <wp:effectExtent l="38100" t="38100" r="25400" b="30480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1">
                      <w14:nvContentPartPr>
                        <w14:cNvContentPartPr/>
                      </w14:nvContentPartPr>
                      <w14:xfrm>
                        <a:off x="0" y="0"/>
                        <a:ext cx="8928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87C3A" id="Ink 1079" o:spid="_x0000_s1026" type="#_x0000_t75" style="position:absolute;margin-left:242.55pt;margin-top:.05pt;width:7.3pt;height:5.4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">
                <v:imagedata r:id="rId1592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3018600</wp:posOffset>
                </wp:positionH>
                <wp:positionV relativeFrom="paragraph">
                  <wp:posOffset>-19328</wp:posOffset>
                </wp:positionV>
                <wp:extent cx="60480" cy="86040"/>
                <wp:effectExtent l="38100" t="38100" r="34925" b="28575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3">
                      <w14:nvContentPartPr>
                        <w14:cNvContentPartPr/>
                      </w14:nvContentPartPr>
                      <w14:xfrm>
                        <a:off x="0" y="0"/>
                        <a:ext cx="6048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D3176" id="Ink 1078" o:spid="_x0000_s1026" type="#_x0000_t75" style="position:absolute;margin-left:237.55pt;margin-top:-1.65pt;width:5.1pt;height:7.1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">
                <v:imagedata r:id="rId1594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2769840</wp:posOffset>
                </wp:positionH>
                <wp:positionV relativeFrom="paragraph">
                  <wp:posOffset>-15368</wp:posOffset>
                </wp:positionV>
                <wp:extent cx="34200" cy="100080"/>
                <wp:effectExtent l="38100" t="38100" r="42545" b="3365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5">
                      <w14:nvContentPartPr>
                        <w14:cNvContentPartPr/>
                      </w14:nvContentPartPr>
                      <w14:xfrm>
                        <a:off x="0" y="0"/>
                        <a:ext cx="342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7C91E" id="Ink 1077" o:spid="_x0000_s1026" type="#_x0000_t75" style="position:absolute;margin-left:217.95pt;margin-top:-1.35pt;width:3.05pt;height:8.1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">
                <v:imagedata r:id="rId1596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2728080</wp:posOffset>
                </wp:positionH>
                <wp:positionV relativeFrom="paragraph">
                  <wp:posOffset>32152</wp:posOffset>
                </wp:positionV>
                <wp:extent cx="104400" cy="6480"/>
                <wp:effectExtent l="38100" t="38100" r="29210" b="3175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7">
                      <w14:nvContentPartPr>
                        <w14:cNvContentPartPr/>
                      </w14:nvContentPartPr>
                      <w14:xfrm>
                        <a:off x="0" y="0"/>
                        <a:ext cx="1044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DF126" id="Ink 1076" o:spid="_x0000_s1026" type="#_x0000_t75" style="position:absolute;margin-left:214.7pt;margin-top:2.45pt;width:8.55pt;height:.85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">
                <v:imagedata r:id="rId1598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2453400</wp:posOffset>
                </wp:positionH>
                <wp:positionV relativeFrom="paragraph">
                  <wp:posOffset>-31568</wp:posOffset>
                </wp:positionV>
                <wp:extent cx="104760" cy="117360"/>
                <wp:effectExtent l="38100" t="38100" r="29210" b="35560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9">
                      <w14:nvContentPartPr>
                        <w14:cNvContentPartPr/>
                      </w14:nvContentPartPr>
                      <w14:xfrm>
                        <a:off x="0" y="0"/>
                        <a:ext cx="1047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0E3EE" id="Ink 1075" o:spid="_x0000_s1026" type="#_x0000_t75" style="position:absolute;margin-left:193.05pt;margin-top:-2.7pt;width:8.6pt;height:9.7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">
                <v:imagedata r:id="rId1600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2325240</wp:posOffset>
                </wp:positionH>
                <wp:positionV relativeFrom="paragraph">
                  <wp:posOffset>-23648</wp:posOffset>
                </wp:positionV>
                <wp:extent cx="19800" cy="97920"/>
                <wp:effectExtent l="38100" t="38100" r="37465" b="35560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1">
                      <w14:nvContentPartPr>
                        <w14:cNvContentPartPr/>
                      </w14:nvContentPartPr>
                      <w14:xfrm>
                        <a:off x="0" y="0"/>
                        <a:ext cx="1980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C9E1D" id="Ink 1074" o:spid="_x0000_s1026" type="#_x0000_t75" style="position:absolute;margin-left:183pt;margin-top:-2pt;width:1.85pt;height:7.9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">
                <v:imagedata r:id="rId1602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2162880</wp:posOffset>
                </wp:positionH>
                <wp:positionV relativeFrom="paragraph">
                  <wp:posOffset>20632</wp:posOffset>
                </wp:positionV>
                <wp:extent cx="56160" cy="66600"/>
                <wp:effectExtent l="38100" t="38100" r="39370" b="2921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3">
                      <w14:nvContentPartPr>
                        <w14:cNvContentPartPr/>
                      </w14:nvContentPartPr>
                      <w14:xfrm>
                        <a:off x="0" y="0"/>
                        <a:ext cx="561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D2B6D" id="Ink 1072" o:spid="_x0000_s1026" type="#_x0000_t75" style="position:absolute;margin-left:170.15pt;margin-top:1.45pt;width:4.6pt;height:5.4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">
                <v:imagedata r:id="rId1604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2105640</wp:posOffset>
                </wp:positionH>
                <wp:positionV relativeFrom="paragraph">
                  <wp:posOffset>-32648</wp:posOffset>
                </wp:positionV>
                <wp:extent cx="106920" cy="117720"/>
                <wp:effectExtent l="38100" t="38100" r="26670" b="34925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5">
                      <w14:nvContentPartPr>
                        <w14:cNvContentPartPr/>
                      </w14:nvContentPartPr>
                      <w14:xfrm>
                        <a:off x="0" y="0"/>
                        <a:ext cx="1069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DD67C" id="Ink 1071" o:spid="_x0000_s1026" type="#_x0000_t75" style="position:absolute;margin-left:165.6pt;margin-top:-2.75pt;width:8.8pt;height:9.6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">
                <v:imagedata r:id="rId1606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1907640</wp:posOffset>
                </wp:positionH>
                <wp:positionV relativeFrom="paragraph">
                  <wp:posOffset>-49568</wp:posOffset>
                </wp:positionV>
                <wp:extent cx="100440" cy="147960"/>
                <wp:effectExtent l="38100" t="38100" r="33020" b="42545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7">
                      <w14:nvContentPartPr>
                        <w14:cNvContentPartPr/>
                      </w14:nvContentPartPr>
                      <w14:xfrm>
                        <a:off x="0" y="0"/>
                        <a:ext cx="10044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548C4" id="Ink 1070" o:spid="_x0000_s1026" type="#_x0000_t75" style="position:absolute;margin-left:150pt;margin-top:-4.05pt;width:8.25pt;height:12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">
                <v:imagedata r:id="rId1608" o:title=""/>
              </v:shape>
            </w:pict>
          </mc:Fallback>
        </mc:AlternateContent>
      </w:r>
    </w:p>
    <w:p w:rsidR="00E117AE" w:rsidRDefault="00A06E75" w:rsidP="003F623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4244400</wp:posOffset>
                </wp:positionH>
                <wp:positionV relativeFrom="paragraph">
                  <wp:posOffset>-14383</wp:posOffset>
                </wp:positionV>
                <wp:extent cx="52560" cy="42480"/>
                <wp:effectExtent l="19050" t="38100" r="43180" b="34290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9">
                      <w14:nvContentPartPr>
                        <w14:cNvContentPartPr/>
                      </w14:nvContentPartPr>
                      <w14:xfrm>
                        <a:off x="0" y="0"/>
                        <a:ext cx="5256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3AC0F" id="Ink 1137" o:spid="_x0000_s1026" type="#_x0000_t75" style="position:absolute;margin-left:334.15pt;margin-top:-1.35pt;width:4.4pt;height:3.7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">
                <v:imagedata r:id="rId161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4159800</wp:posOffset>
                </wp:positionH>
                <wp:positionV relativeFrom="paragraph">
                  <wp:posOffset>53657</wp:posOffset>
                </wp:positionV>
                <wp:extent cx="62280" cy="101880"/>
                <wp:effectExtent l="38100" t="38100" r="33020" b="31750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1">
                      <w14:nvContentPartPr>
                        <w14:cNvContentPartPr/>
                      </w14:nvContentPartPr>
                      <w14:xfrm>
                        <a:off x="0" y="0"/>
                        <a:ext cx="622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D2774" id="Ink 1136" o:spid="_x0000_s1026" type="#_x0000_t75" style="position:absolute;margin-left:327.4pt;margin-top:4pt;width:5.25pt;height:8.4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">
                <v:imagedata r:id="rId161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4057920</wp:posOffset>
                </wp:positionH>
                <wp:positionV relativeFrom="paragraph">
                  <wp:posOffset>33137</wp:posOffset>
                </wp:positionV>
                <wp:extent cx="94680" cy="135360"/>
                <wp:effectExtent l="38100" t="38100" r="38735" b="36195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9468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65060" id="Ink 1135" o:spid="_x0000_s1026" type="#_x0000_t75" style="position:absolute;margin-left:319.3pt;margin-top:2.4pt;width:7.7pt;height:11.0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">
                <v:imagedata r:id="rId161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3988080</wp:posOffset>
                </wp:positionH>
                <wp:positionV relativeFrom="paragraph">
                  <wp:posOffset>20177</wp:posOffset>
                </wp:positionV>
                <wp:extent cx="50400" cy="127800"/>
                <wp:effectExtent l="19050" t="19050" r="45085" b="43815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5">
                      <w14:nvContentPartPr>
                        <w14:cNvContentPartPr/>
                      </w14:nvContentPartPr>
                      <w14:xfrm>
                        <a:off x="0" y="0"/>
                        <a:ext cx="5040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85FF4" id="Ink 1134" o:spid="_x0000_s1026" type="#_x0000_t75" style="position:absolute;margin-left:313.8pt;margin-top:1.45pt;width:4.3pt;height:10.3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">
                <v:imagedata r:id="rId161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3749400</wp:posOffset>
                </wp:positionH>
                <wp:positionV relativeFrom="paragraph">
                  <wp:posOffset>114497</wp:posOffset>
                </wp:positionV>
                <wp:extent cx="63360" cy="10800"/>
                <wp:effectExtent l="38100" t="38100" r="32385" b="27305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633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A8CE9" id="Ink 1133" o:spid="_x0000_s1026" type="#_x0000_t75" style="position:absolute;margin-left:295.15pt;margin-top:8.8pt;width:5.2pt;height:1.2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">
                <v:imagedata r:id="rId161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3765600</wp:posOffset>
                </wp:positionH>
                <wp:positionV relativeFrom="paragraph">
                  <wp:posOffset>75257</wp:posOffset>
                </wp:positionV>
                <wp:extent cx="52200" cy="12600"/>
                <wp:effectExtent l="19050" t="19050" r="43180" b="45085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522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099C4" id="Ink 1132" o:spid="_x0000_s1026" type="#_x0000_t75" style="position:absolute;margin-left:296.3pt;margin-top:5.7pt;width:4.5pt;height:1.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">
                <v:imagedata r:id="rId162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3528360</wp:posOffset>
                </wp:positionH>
                <wp:positionV relativeFrom="paragraph">
                  <wp:posOffset>-14383</wp:posOffset>
                </wp:positionV>
                <wp:extent cx="61920" cy="50760"/>
                <wp:effectExtent l="19050" t="19050" r="33655" b="45085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6192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7E39C" id="Ink 1131" o:spid="_x0000_s1026" type="#_x0000_t75" style="position:absolute;margin-left:277.75pt;margin-top:-1.35pt;width:5.15pt;height:4.4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">
                <v:imagedata r:id="rId162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3455280</wp:posOffset>
                </wp:positionH>
                <wp:positionV relativeFrom="paragraph">
                  <wp:posOffset>62657</wp:posOffset>
                </wp:positionV>
                <wp:extent cx="61560" cy="94320"/>
                <wp:effectExtent l="38100" t="38100" r="34290" b="3937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6156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A5D4D" id="Ink 1130" o:spid="_x0000_s1026" type="#_x0000_t75" style="position:absolute;margin-left:271.9pt;margin-top:4.75pt;width:5.25pt;height:7.8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">
                <v:imagedata r:id="rId162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3350880</wp:posOffset>
                </wp:positionH>
                <wp:positionV relativeFrom="paragraph">
                  <wp:posOffset>33497</wp:posOffset>
                </wp:positionV>
                <wp:extent cx="89640" cy="146880"/>
                <wp:effectExtent l="19050" t="38100" r="43815" b="43815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8964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B9A77" id="Ink 1129" o:spid="_x0000_s1026" type="#_x0000_t75" style="position:absolute;margin-left:263.65pt;margin-top:2.45pt;width:7.45pt;height:11.9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">
                <v:imagedata r:id="rId162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3161160</wp:posOffset>
                </wp:positionH>
                <wp:positionV relativeFrom="paragraph">
                  <wp:posOffset>42137</wp:posOffset>
                </wp:positionV>
                <wp:extent cx="22320" cy="112320"/>
                <wp:effectExtent l="38100" t="38100" r="34925" b="40640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223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55E0E" id="Ink 1128" o:spid="_x0000_s1026" type="#_x0000_t75" style="position:absolute;margin-left:248.75pt;margin-top:3.15pt;width:2.05pt;height:9.1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">
                <v:imagedata r:id="rId162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3107880</wp:posOffset>
                </wp:positionH>
                <wp:positionV relativeFrom="paragraph">
                  <wp:posOffset>87137</wp:posOffset>
                </wp:positionV>
                <wp:extent cx="100440" cy="9360"/>
                <wp:effectExtent l="38100" t="38100" r="33020" b="2921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1004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79855" id="Ink 1127" o:spid="_x0000_s1026" type="#_x0000_t75" style="position:absolute;margin-left:244.55pt;margin-top:6.6pt;width:8.3pt;height:1.2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">
                <v:imagedata r:id="rId163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2842200</wp:posOffset>
                </wp:positionH>
                <wp:positionV relativeFrom="paragraph">
                  <wp:posOffset>52937</wp:posOffset>
                </wp:positionV>
                <wp:extent cx="78120" cy="106920"/>
                <wp:effectExtent l="38100" t="38100" r="36195" b="26670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1">
                      <w14:nvContentPartPr>
                        <w14:cNvContentPartPr/>
                      </w14:nvContentPartPr>
                      <w14:xfrm>
                        <a:off x="0" y="0"/>
                        <a:ext cx="781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BAE09" id="Ink 1126" o:spid="_x0000_s1026" type="#_x0000_t75" style="position:absolute;margin-left:223.75pt;margin-top:4pt;width:6.3pt;height:8.8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">
                <v:imagedata r:id="rId163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2724480</wp:posOffset>
                </wp:positionH>
                <wp:positionV relativeFrom="paragraph">
                  <wp:posOffset>46457</wp:posOffset>
                </wp:positionV>
                <wp:extent cx="120240" cy="16560"/>
                <wp:effectExtent l="38100" t="38100" r="32385" b="40640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3">
                      <w14:nvContentPartPr>
                        <w14:cNvContentPartPr/>
                      </w14:nvContentPartPr>
                      <w14:xfrm>
                        <a:off x="0" y="0"/>
                        <a:ext cx="1202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D6C1A" id="Ink 1125" o:spid="_x0000_s1026" type="#_x0000_t75" style="position:absolute;margin-left:214.4pt;margin-top:3.5pt;width:9.65pt;height:1.6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">
                <v:imagedata r:id="rId163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2752920</wp:posOffset>
                </wp:positionH>
                <wp:positionV relativeFrom="paragraph">
                  <wp:posOffset>57257</wp:posOffset>
                </wp:positionV>
                <wp:extent cx="36360" cy="110520"/>
                <wp:effectExtent l="38100" t="38100" r="40005" b="41910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5">
                      <w14:nvContentPartPr>
                        <w14:cNvContentPartPr/>
                      </w14:nvContentPartPr>
                      <w14:xfrm>
                        <a:off x="0" y="0"/>
                        <a:ext cx="3636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0DA85" id="Ink 1124" o:spid="_x0000_s1026" type="#_x0000_t75" style="position:absolute;margin-left:216.55pt;margin-top:4.45pt;width:3.2pt;height:8.9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">
                <v:imagedata r:id="rId163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2635560</wp:posOffset>
                </wp:positionH>
                <wp:positionV relativeFrom="paragraph">
                  <wp:posOffset>99737</wp:posOffset>
                </wp:positionV>
                <wp:extent cx="59760" cy="82080"/>
                <wp:effectExtent l="38100" t="38100" r="35560" b="32385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7">
                      <w14:nvContentPartPr>
                        <w14:cNvContentPartPr/>
                      </w14:nvContentPartPr>
                      <w14:xfrm>
                        <a:off x="0" y="0"/>
                        <a:ext cx="597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2D331" id="Ink 1123" o:spid="_x0000_s1026" type="#_x0000_t75" style="position:absolute;margin-left:207.35pt;margin-top:7.7pt;width:4.9pt;height:6.6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">
                <v:imagedata r:id="rId163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2589480</wp:posOffset>
                </wp:positionH>
                <wp:positionV relativeFrom="paragraph">
                  <wp:posOffset>60137</wp:posOffset>
                </wp:positionV>
                <wp:extent cx="92520" cy="90720"/>
                <wp:effectExtent l="19050" t="19050" r="41275" b="43180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925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26F48" id="Ink 1122" o:spid="_x0000_s1026" type="#_x0000_t75" style="position:absolute;margin-left:203.8pt;margin-top:4.55pt;width:7.65pt;height:7.6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">
                <v:imagedata r:id="rId164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2480760</wp:posOffset>
                </wp:positionH>
                <wp:positionV relativeFrom="paragraph">
                  <wp:posOffset>6857</wp:posOffset>
                </wp:positionV>
                <wp:extent cx="93960" cy="177120"/>
                <wp:effectExtent l="38100" t="38100" r="40005" b="33020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9396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7663D" id="Ink 1121" o:spid="_x0000_s1026" type="#_x0000_t75" style="position:absolute;margin-left:195.15pt;margin-top:.4pt;width:7.7pt;height:14.3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">
                <v:imagedata r:id="rId164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2328120</wp:posOffset>
                </wp:positionH>
                <wp:positionV relativeFrom="paragraph">
                  <wp:posOffset>173537</wp:posOffset>
                </wp:positionV>
                <wp:extent cx="8640" cy="15840"/>
                <wp:effectExtent l="38100" t="19050" r="29845" b="41910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3">
                      <w14:nvContentPartPr>
                        <w14:cNvContentPartPr/>
                      </w14:nvContentPartPr>
                      <w14:xfrm>
                        <a:off x="0" y="0"/>
                        <a:ext cx="86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16FCF" id="Ink 1120" o:spid="_x0000_s1026" type="#_x0000_t75" style="position:absolute;margin-left:183.1pt;margin-top:13.5pt;width:1.05pt;height:1.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">
                <v:imagedata r:id="rId164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2192760</wp:posOffset>
                </wp:positionH>
                <wp:positionV relativeFrom="paragraph">
                  <wp:posOffset>162377</wp:posOffset>
                </wp:positionV>
                <wp:extent cx="21960" cy="20880"/>
                <wp:effectExtent l="38100" t="38100" r="35560" b="3683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5">
                      <w14:nvContentPartPr>
                        <w14:cNvContentPartPr/>
                      </w14:nvContentPartPr>
                      <w14:xfrm>
                        <a:off x="0" y="0"/>
                        <a:ext cx="219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1B0F0" id="Ink 1119" o:spid="_x0000_s1026" type="#_x0000_t75" style="position:absolute;margin-left:172.5pt;margin-top:12.7pt;width:2.05pt;height:1.9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">
                <v:imagedata r:id="rId164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2268720</wp:posOffset>
                </wp:positionH>
                <wp:positionV relativeFrom="paragraph">
                  <wp:posOffset>32417</wp:posOffset>
                </wp:positionV>
                <wp:extent cx="21960" cy="31680"/>
                <wp:effectExtent l="38100" t="38100" r="35560" b="45085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219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86FF4" id="Ink 1118" o:spid="_x0000_s1026" type="#_x0000_t75" style="position:absolute;margin-left:178.45pt;margin-top:2.4pt;width:2.1pt;height:2.9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">
                <v:imagedata r:id="rId1648" o:title=""/>
              </v:shape>
            </w:pict>
          </mc:Fallback>
        </mc:AlternateContent>
      </w:r>
    </w:p>
    <w:p w:rsidR="003F6239" w:rsidRPr="003F6239" w:rsidRDefault="0090783C" w:rsidP="003F6239">
      <w:pPr>
        <w:pStyle w:val="NLLL2COL"/>
        <w:rPr>
          <w:rStyle w:val="i-notetoDTOcharacter"/>
          <w:outline/>
          <w14:textOutline w14:w="9525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rFonts w:ascii="Arial" w:hAnsi="Arial"/>
          <w:b/>
          <w:bCs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>
                <wp:simplePos x="0" y="0"/>
                <wp:positionH relativeFrom="column">
                  <wp:posOffset>4617086</wp:posOffset>
                </wp:positionH>
                <wp:positionV relativeFrom="paragraph">
                  <wp:posOffset>76361</wp:posOffset>
                </wp:positionV>
                <wp:extent cx="228960" cy="218880"/>
                <wp:effectExtent l="57150" t="38100" r="57150" b="4826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9">
                      <w14:nvContentPartPr>
                        <w14:cNvContentPartPr/>
                      </w14:nvContentPartPr>
                      <w14:xfrm>
                        <a:off x="0" y="0"/>
                        <a:ext cx="22896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44278" id="Ink 85" o:spid="_x0000_s1026" type="#_x0000_t75" style="position:absolute;margin-left:362.2pt;margin-top:5.8pt;width:19.6pt;height:18.85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">
                <v:imagedata r:id="rId1650" o:title=""/>
              </v:shape>
            </w:pict>
          </mc:Fallback>
        </mc:AlternateContent>
      </w:r>
      <w:r w:rsidR="00A06E75">
        <w:rPr>
          <w:rFonts w:ascii="Arial" w:hAnsi="Arial"/>
          <w:b/>
          <w:bCs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4327920</wp:posOffset>
                </wp:positionH>
                <wp:positionV relativeFrom="paragraph">
                  <wp:posOffset>62687</wp:posOffset>
                </wp:positionV>
                <wp:extent cx="34560" cy="50760"/>
                <wp:effectExtent l="38100" t="38100" r="41910" b="26035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1">
                      <w14:nvContentPartPr>
                        <w14:cNvContentPartPr/>
                      </w14:nvContentPartPr>
                      <w14:xfrm>
                        <a:off x="0" y="0"/>
                        <a:ext cx="3456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8238E" id="Ink 1151" o:spid="_x0000_s1026" type="#_x0000_t75" style="position:absolute;margin-left:340.65pt;margin-top:4.85pt;width:3.1pt;height:4.3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">
                <v:imagedata r:id="rId1652" o:title=""/>
              </v:shape>
            </w:pict>
          </mc:Fallback>
        </mc:AlternateContent>
      </w:r>
      <w:r w:rsidR="00A06E75">
        <w:rPr>
          <w:rFonts w:ascii="Arial" w:hAnsi="Arial"/>
          <w:b/>
          <w:bCs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4204800</wp:posOffset>
                </wp:positionH>
                <wp:positionV relativeFrom="paragraph">
                  <wp:posOffset>132887</wp:posOffset>
                </wp:positionV>
                <wp:extent cx="84960" cy="116280"/>
                <wp:effectExtent l="38100" t="38100" r="29845" b="36195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849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F67F2" id="Ink 1150" o:spid="_x0000_s1026" type="#_x0000_t75" style="position:absolute;margin-left:330.9pt;margin-top:10.3pt;width:7.15pt;height:9.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">
                <v:imagedata r:id="rId1654" o:title=""/>
              </v:shape>
            </w:pict>
          </mc:Fallback>
        </mc:AlternateContent>
      </w:r>
      <w:r w:rsidR="00A06E75">
        <w:rPr>
          <w:rFonts w:ascii="Arial" w:hAnsi="Arial"/>
          <w:b/>
          <w:bCs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4081680</wp:posOffset>
                </wp:positionH>
                <wp:positionV relativeFrom="paragraph">
                  <wp:posOffset>90407</wp:posOffset>
                </wp:positionV>
                <wp:extent cx="109440" cy="164520"/>
                <wp:effectExtent l="38100" t="19050" r="43180" b="4508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1094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46535" id="Ink 1149" o:spid="_x0000_s1026" type="#_x0000_t75" style="position:absolute;margin-left:321.2pt;margin-top:6.9pt;width:9pt;height:13.3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">
                <v:imagedata r:id="rId1656" o:title=""/>
              </v:shape>
            </w:pict>
          </mc:Fallback>
        </mc:AlternateContent>
      </w:r>
      <w:r w:rsidR="00A06E75">
        <w:rPr>
          <w:rFonts w:ascii="Arial" w:hAnsi="Arial"/>
          <w:b/>
          <w:bCs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3864240</wp:posOffset>
                </wp:positionH>
                <wp:positionV relativeFrom="paragraph">
                  <wp:posOffset>191927</wp:posOffset>
                </wp:positionV>
                <wp:extent cx="85680" cy="7920"/>
                <wp:effectExtent l="38100" t="38100" r="29210" b="30480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856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B9717" id="Ink 1148" o:spid="_x0000_s1026" type="#_x0000_t75" style="position:absolute;margin-left:304.05pt;margin-top:15.05pt;width:7.05pt;height:.8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">
                <v:imagedata r:id="rId1658" o:title=""/>
              </v:shape>
            </w:pict>
          </mc:Fallback>
        </mc:AlternateContent>
      </w:r>
      <w:r w:rsidR="00A06E75">
        <w:rPr>
          <w:rFonts w:ascii="Arial" w:hAnsi="Arial"/>
          <w:b/>
          <w:bCs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3871440</wp:posOffset>
                </wp:positionH>
                <wp:positionV relativeFrom="paragraph">
                  <wp:posOffset>152327</wp:posOffset>
                </wp:positionV>
                <wp:extent cx="60480" cy="4320"/>
                <wp:effectExtent l="38100" t="38100" r="34925" b="34290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604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5FB5F" id="Ink 1147" o:spid="_x0000_s1026" type="#_x0000_t75" style="position:absolute;margin-left:304.7pt;margin-top:11.8pt;width:5.1pt;height:.8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">
                <v:imagedata r:id="rId1660" o:title=""/>
              </v:shape>
            </w:pict>
          </mc:Fallback>
        </mc:AlternateContent>
      </w:r>
      <w:r w:rsidR="00A06E75">
        <w:rPr>
          <w:rFonts w:ascii="Arial" w:hAnsi="Arial"/>
          <w:b/>
          <w:bCs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3633120</wp:posOffset>
                </wp:positionH>
                <wp:positionV relativeFrom="paragraph">
                  <wp:posOffset>121727</wp:posOffset>
                </wp:positionV>
                <wp:extent cx="106560" cy="125640"/>
                <wp:effectExtent l="38100" t="38100" r="27305" b="27305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1065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956B4" id="Ink 1146" o:spid="_x0000_s1026" type="#_x0000_t75" style="position:absolute;margin-left:286pt;margin-top:9.45pt;width:8.65pt;height:10.3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">
                <v:imagedata r:id="rId1662" o:title=""/>
              </v:shape>
            </w:pict>
          </mc:Fallback>
        </mc:AlternateContent>
      </w:r>
      <w:r w:rsidR="00A06E75">
        <w:rPr>
          <w:rFonts w:ascii="Arial" w:hAnsi="Arial"/>
          <w:b/>
          <w:bCs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3548520</wp:posOffset>
                </wp:positionH>
                <wp:positionV relativeFrom="paragraph">
                  <wp:posOffset>117407</wp:posOffset>
                </wp:positionV>
                <wp:extent cx="87840" cy="18720"/>
                <wp:effectExtent l="38100" t="38100" r="26670" b="38735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878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B9375" id="Ink 1145" o:spid="_x0000_s1026" type="#_x0000_t75" style="position:absolute;margin-left:279.2pt;margin-top:9.2pt;width:7.15pt;height:1.7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">
                <v:imagedata r:id="rId1664" o:title=""/>
              </v:shape>
            </w:pict>
          </mc:Fallback>
        </mc:AlternateContent>
      </w:r>
      <w:r w:rsidR="00A06E75">
        <w:rPr>
          <w:rFonts w:ascii="Arial" w:hAnsi="Arial"/>
          <w:b/>
          <w:bCs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3568680</wp:posOffset>
                </wp:positionH>
                <wp:positionV relativeFrom="paragraph">
                  <wp:posOffset>144047</wp:posOffset>
                </wp:positionV>
                <wp:extent cx="21960" cy="101160"/>
                <wp:effectExtent l="38100" t="38100" r="35560" b="32385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219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8C69A" id="Ink 1144" o:spid="_x0000_s1026" type="#_x0000_t75" style="position:absolute;margin-left:280.8pt;margin-top:11.2pt;width:2.15pt;height:8.3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">
                <v:imagedata r:id="rId1666" o:title=""/>
              </v:shape>
            </w:pict>
          </mc:Fallback>
        </mc:AlternateContent>
      </w:r>
      <w:r w:rsidR="00A06E75">
        <w:rPr>
          <w:rFonts w:ascii="Arial" w:hAnsi="Arial"/>
          <w:b/>
          <w:bCs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3464280</wp:posOffset>
                </wp:positionH>
                <wp:positionV relativeFrom="paragraph">
                  <wp:posOffset>194807</wp:posOffset>
                </wp:positionV>
                <wp:extent cx="33840" cy="73080"/>
                <wp:effectExtent l="19050" t="38100" r="42545" b="41275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338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374C0" id="Ink 1143" o:spid="_x0000_s1026" type="#_x0000_t75" style="position:absolute;margin-left:272.65pt;margin-top:15.25pt;width:2.85pt;height:5.8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">
                <v:imagedata r:id="rId1668" o:title=""/>
              </v:shape>
            </w:pict>
          </mc:Fallback>
        </mc:AlternateContent>
      </w:r>
      <w:r w:rsidR="00A06E75">
        <w:rPr>
          <w:rFonts w:ascii="Arial" w:hAnsi="Arial"/>
          <w:b/>
          <w:bCs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3417480</wp:posOffset>
                </wp:positionH>
                <wp:positionV relativeFrom="paragraph">
                  <wp:posOffset>126047</wp:posOffset>
                </wp:positionV>
                <wp:extent cx="89280" cy="115560"/>
                <wp:effectExtent l="19050" t="38100" r="44450" b="37465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892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99FBA" id="Ink 1142" o:spid="_x0000_s1026" type="#_x0000_t75" style="position:absolute;margin-left:268.9pt;margin-top:9.7pt;width:7.5pt;height:9.5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">
                <v:imagedata r:id="rId1670" o:title=""/>
              </v:shape>
            </w:pict>
          </mc:Fallback>
        </mc:AlternateContent>
      </w:r>
      <w:r w:rsidR="00A06E75">
        <w:rPr>
          <w:rFonts w:ascii="Arial" w:hAnsi="Arial"/>
          <w:b/>
          <w:bCs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3265200</wp:posOffset>
                </wp:positionH>
                <wp:positionV relativeFrom="paragraph">
                  <wp:posOffset>115967</wp:posOffset>
                </wp:positionV>
                <wp:extent cx="115200" cy="155880"/>
                <wp:effectExtent l="38100" t="38100" r="37465" b="34925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11520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C674F" id="Ink 1141" o:spid="_x0000_s1026" type="#_x0000_t75" style="position:absolute;margin-left:256.9pt;margin-top:9pt;width:9.4pt;height:12.6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">
                <v:imagedata r:id="rId1672" o:title=""/>
              </v:shape>
            </w:pict>
          </mc:Fallback>
        </mc:AlternateContent>
      </w:r>
      <w:r w:rsidR="00A06E75">
        <w:rPr>
          <w:rFonts w:ascii="Arial" w:hAnsi="Arial"/>
          <w:b/>
          <w:bCs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3067920</wp:posOffset>
                </wp:positionH>
                <wp:positionV relativeFrom="paragraph">
                  <wp:posOffset>254567</wp:posOffset>
                </wp:positionV>
                <wp:extent cx="18360" cy="16200"/>
                <wp:effectExtent l="38100" t="19050" r="39370" b="41275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183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8AC77" id="Ink 1140" o:spid="_x0000_s1026" type="#_x0000_t75" style="position:absolute;margin-left:241.35pt;margin-top:19.9pt;width:1.75pt;height:1.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">
                <v:imagedata r:id="rId1674" o:title=""/>
              </v:shape>
            </w:pict>
          </mc:Fallback>
        </mc:AlternateContent>
      </w:r>
      <w:r w:rsidR="00A06E75">
        <w:rPr>
          <w:rFonts w:ascii="Arial" w:hAnsi="Arial"/>
          <w:b/>
          <w:bCs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3026160</wp:posOffset>
                </wp:positionH>
                <wp:positionV relativeFrom="paragraph">
                  <wp:posOffset>136127</wp:posOffset>
                </wp:positionV>
                <wp:extent cx="18720" cy="23760"/>
                <wp:effectExtent l="38100" t="38100" r="38735" b="33655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187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31711" id="Ink 1139" o:spid="_x0000_s1026" type="#_x0000_t75" style="position:absolute;margin-left:238.1pt;margin-top:10.5pt;width:1.75pt;height:2.1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">
                <v:imagedata r:id="rId1676" o:title=""/>
              </v:shape>
            </w:pict>
          </mc:Fallback>
        </mc:AlternateContent>
      </w:r>
      <w:r w:rsidR="00A06E75">
        <w:rPr>
          <w:rFonts w:ascii="Arial" w:hAnsi="Arial"/>
          <w:b/>
          <w:bCs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2963520</wp:posOffset>
                </wp:positionH>
                <wp:positionV relativeFrom="paragraph">
                  <wp:posOffset>260687</wp:posOffset>
                </wp:positionV>
                <wp:extent cx="18360" cy="18720"/>
                <wp:effectExtent l="38100" t="38100" r="39370" b="38735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183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26A6F" id="Ink 1138" o:spid="_x0000_s1026" type="#_x0000_t75" style="position:absolute;margin-left:233.2pt;margin-top:20.4pt;width:1.8pt;height:1.8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">
                <v:imagedata r:id="rId1678" o:title=""/>
              </v:shape>
            </w:pict>
          </mc:Fallback>
        </mc:AlternateContent>
      </w:r>
    </w:p>
    <w:p w:rsidR="003F6239" w:rsidRPr="003F6239" w:rsidRDefault="003F6239" w:rsidP="003F6239">
      <w:pPr>
        <w:pStyle w:val="NLLL2COL"/>
        <w:rPr>
          <w:rStyle w:val="i-notetoDTOcharacter"/>
          <w:rFonts w:ascii="MinionPro-Regular" w:hAnsi="MinionPro-Regular" w:cs="MinionPro-Regular"/>
          <w:b w:val="0"/>
          <w:bCs w:val="0"/>
          <w:outline/>
          <w14:textOutline w14:w="9525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noFill/>
          </w14:textFill>
        </w:rPr>
      </w:pPr>
    </w:p>
    <w:p w:rsidR="003F6239" w:rsidRPr="003F6239" w:rsidRDefault="00610874" w:rsidP="003F6239">
      <w:pPr>
        <w:pStyle w:val="NLLL2COL"/>
        <w:rPr>
          <w:rStyle w:val="i-notetoDTOcharacter"/>
          <w:rFonts w:ascii="MinionPro-Regular" w:hAnsi="MinionPro-Regular" w:cs="MinionPro-Regular"/>
          <w:b w:val="0"/>
          <w:bCs w:val="0"/>
          <w:outline/>
          <w14:textOutline w14:w="9525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rFonts w:ascii="MinionPro-Regular" w:hAnsi="MinionPro-Regular" w:cs="MinionPro-Regular"/>
          <w:outline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542400" behindDoc="0" locked="0" layoutInCell="1" allowOverlap="1">
                <wp:simplePos x="0" y="0"/>
                <wp:positionH relativeFrom="column">
                  <wp:posOffset>3532133</wp:posOffset>
                </wp:positionH>
                <wp:positionV relativeFrom="paragraph">
                  <wp:posOffset>246058</wp:posOffset>
                </wp:positionV>
                <wp:extent cx="30240" cy="15480"/>
                <wp:effectExtent l="38100" t="38100" r="46355" b="60960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302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FEF81" id="Ink 877" o:spid="_x0000_s1026" type="#_x0000_t75" style="position:absolute;margin-left:276.85pt;margin-top:18.3pt;width:3.9pt;height:3.25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">
                <v:imagedata r:id="rId1680" o:title=""/>
              </v:shape>
            </w:pict>
          </mc:Fallback>
        </mc:AlternateContent>
      </w:r>
      <w:r>
        <w:rPr>
          <w:rFonts w:ascii="MinionPro-Regular" w:hAnsi="MinionPro-Regular" w:cs="MinionPro-Regular"/>
          <w:outline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529088" behindDoc="0" locked="0" layoutInCell="1" allowOverlap="1">
                <wp:simplePos x="0" y="0"/>
                <wp:positionH relativeFrom="column">
                  <wp:posOffset>1005653</wp:posOffset>
                </wp:positionH>
                <wp:positionV relativeFrom="paragraph">
                  <wp:posOffset>112138</wp:posOffset>
                </wp:positionV>
                <wp:extent cx="16920" cy="20520"/>
                <wp:effectExtent l="38100" t="38100" r="59690" b="5588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169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87255" id="Ink 667" o:spid="_x0000_s1026" type="#_x0000_t75" style="position:absolute;margin-left:77.85pt;margin-top:7.7pt;width:3.55pt;height:3.65pt;z-index:2535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">
                <v:imagedata r:id="rId1682" o:title=""/>
              </v:shape>
            </w:pict>
          </mc:Fallback>
        </mc:AlternateContent>
      </w:r>
      <w:r>
        <w:rPr>
          <w:rFonts w:ascii="MinionPro-Regular" w:hAnsi="MinionPro-Regular" w:cs="MinionPro-Regular"/>
          <w:outline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524992" behindDoc="0" locked="0" layoutInCell="1" allowOverlap="1">
                <wp:simplePos x="0" y="0"/>
                <wp:positionH relativeFrom="column">
                  <wp:posOffset>521093</wp:posOffset>
                </wp:positionH>
                <wp:positionV relativeFrom="paragraph">
                  <wp:posOffset>169378</wp:posOffset>
                </wp:positionV>
                <wp:extent cx="29880" cy="202320"/>
                <wp:effectExtent l="19050" t="57150" r="46355" b="4572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2988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F43F3" id="Ink 663" o:spid="_x0000_s1026" type="#_x0000_t75" style="position:absolute;margin-left:39.9pt;margin-top:12.6pt;width:4.3pt;height:16.95pt;z-index:2535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">
                <v:imagedata r:id="rId1684" o:title=""/>
              </v:shape>
            </w:pict>
          </mc:Fallback>
        </mc:AlternateContent>
      </w:r>
      <w:r>
        <w:rPr>
          <w:rFonts w:ascii="MinionPro-Regular" w:hAnsi="MinionPro-Regular" w:cs="MinionPro-Regular"/>
          <w:outline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523968" behindDoc="0" locked="0" layoutInCell="1" allowOverlap="1">
                <wp:simplePos x="0" y="0"/>
                <wp:positionH relativeFrom="column">
                  <wp:posOffset>285653</wp:posOffset>
                </wp:positionH>
                <wp:positionV relativeFrom="paragraph">
                  <wp:posOffset>285298</wp:posOffset>
                </wp:positionV>
                <wp:extent cx="97200" cy="20520"/>
                <wp:effectExtent l="38100" t="38100" r="55245" b="5588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972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F1D3F" id="Ink 195" o:spid="_x0000_s1026" type="#_x0000_t75" style="position:absolute;margin-left:21.2pt;margin-top:21.15pt;width:9.15pt;height:3.9pt;z-index:2535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">
                <v:imagedata r:id="rId1686" o:title=""/>
              </v:shape>
            </w:pict>
          </mc:Fallback>
        </mc:AlternateContent>
      </w:r>
    </w:p>
    <w:p w:rsidR="003F6239" w:rsidRPr="00AB06C8" w:rsidRDefault="00610874" w:rsidP="003F6239">
      <w:pPr>
        <w:pStyle w:val="NLLL2COL"/>
        <w:jc w:val="right"/>
        <w:rPr>
          <w:rStyle w:val="NLLLNUM"/>
        </w:rPr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44448" behindDoc="0" locked="0" layoutInCell="1" allowOverlap="1">
                <wp:simplePos x="0" y="0"/>
                <wp:positionH relativeFrom="column">
                  <wp:posOffset>4145213</wp:posOffset>
                </wp:positionH>
                <wp:positionV relativeFrom="paragraph">
                  <wp:posOffset>-51812</wp:posOffset>
                </wp:positionV>
                <wp:extent cx="214920" cy="249840"/>
                <wp:effectExtent l="38100" t="38100" r="71120" b="55245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21492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9D50C" id="Ink 879" o:spid="_x0000_s1026" type="#_x0000_t75" style="position:absolute;margin-left:325.1pt;margin-top:-5.3pt;width:19.45pt;height:21.05pt;z-index:2535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">
                <v:imagedata r:id="rId168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>
                <wp:simplePos x="0" y="0"/>
                <wp:positionH relativeFrom="column">
                  <wp:posOffset>3923093</wp:posOffset>
                </wp:positionH>
                <wp:positionV relativeFrom="paragraph">
                  <wp:posOffset>47188</wp:posOffset>
                </wp:positionV>
                <wp:extent cx="180000" cy="95400"/>
                <wp:effectExtent l="38100" t="38100" r="29845" b="57150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18000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E8914" id="Ink 878" o:spid="_x0000_s1026" type="#_x0000_t75" style="position:absolute;margin-left:307.95pt;margin-top:2.35pt;width:15.3pt;height:10.05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">
                <v:imagedata r:id="rId169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41376" behindDoc="0" locked="0" layoutInCell="1" allowOverlap="1">
                <wp:simplePos x="0" y="0"/>
                <wp:positionH relativeFrom="column">
                  <wp:posOffset>3601973</wp:posOffset>
                </wp:positionH>
                <wp:positionV relativeFrom="paragraph">
                  <wp:posOffset>-13652</wp:posOffset>
                </wp:positionV>
                <wp:extent cx="357840" cy="81360"/>
                <wp:effectExtent l="57150" t="57150" r="42545" b="5207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3578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4AC3A" id="Ink 876" o:spid="_x0000_s1026" type="#_x0000_t75" style="position:absolute;margin-left:282.7pt;margin-top:-2.1pt;width:29.75pt;height:8.65pt;z-index:2535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">
                <v:imagedata r:id="rId169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40352" behindDoc="0" locked="0" layoutInCell="1" allowOverlap="1">
                <wp:simplePos x="0" y="0"/>
                <wp:positionH relativeFrom="column">
                  <wp:posOffset>3786653</wp:posOffset>
                </wp:positionH>
                <wp:positionV relativeFrom="paragraph">
                  <wp:posOffset>-44972</wp:posOffset>
                </wp:positionV>
                <wp:extent cx="80640" cy="203760"/>
                <wp:effectExtent l="38100" t="38100" r="53340" b="63500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8064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1E0C0" id="Ink 875" o:spid="_x0000_s1026" type="#_x0000_t75" style="position:absolute;margin-left:297.95pt;margin-top:-4.25pt;width:7.75pt;height:17.9pt;z-index:2535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">
                <v:imagedata r:id="rId169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39328" behindDoc="0" locked="0" layoutInCell="1" allowOverlap="1">
                <wp:simplePos x="0" y="0"/>
                <wp:positionH relativeFrom="column">
                  <wp:posOffset>3689453</wp:posOffset>
                </wp:positionH>
                <wp:positionV relativeFrom="paragraph">
                  <wp:posOffset>-56492</wp:posOffset>
                </wp:positionV>
                <wp:extent cx="73800" cy="189360"/>
                <wp:effectExtent l="57150" t="57150" r="59690" b="58420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7380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95510" id="Ink 874" o:spid="_x0000_s1026" type="#_x0000_t75" style="position:absolute;margin-left:289.5pt;margin-top:-5.2pt;width:7.55pt;height:16.65pt;z-index:25353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">
                <v:imagedata r:id="rId169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38304" behindDoc="0" locked="0" layoutInCell="1" allowOverlap="1">
                <wp:simplePos x="0" y="0"/>
                <wp:positionH relativeFrom="column">
                  <wp:posOffset>3527813</wp:posOffset>
                </wp:positionH>
                <wp:positionV relativeFrom="paragraph">
                  <wp:posOffset>45388</wp:posOffset>
                </wp:positionV>
                <wp:extent cx="106200" cy="87480"/>
                <wp:effectExtent l="38100" t="38100" r="27305" b="65405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10620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4DAC3" id="Ink 861" o:spid="_x0000_s1026" type="#_x0000_t75" style="position:absolute;margin-left:276.6pt;margin-top:2.65pt;width:9.75pt;height:9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">
                <v:imagedata r:id="rId169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>
                <wp:simplePos x="0" y="0"/>
                <wp:positionH relativeFrom="column">
                  <wp:posOffset>3238013</wp:posOffset>
                </wp:positionH>
                <wp:positionV relativeFrom="paragraph">
                  <wp:posOffset>45028</wp:posOffset>
                </wp:positionV>
                <wp:extent cx="181080" cy="82080"/>
                <wp:effectExtent l="38100" t="38100" r="66675" b="70485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1810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9B5F6" id="Ink 860" o:spid="_x0000_s1026" type="#_x0000_t75" style="position:absolute;margin-left:253.7pt;margin-top:2.35pt;width:16.4pt;height:8.85pt;z-index:2535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">
                <v:imagedata r:id="rId170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36256" behindDoc="0" locked="0" layoutInCell="1" allowOverlap="1">
                <wp:simplePos x="0" y="0"/>
                <wp:positionH relativeFrom="column">
                  <wp:posOffset>3068813</wp:posOffset>
                </wp:positionH>
                <wp:positionV relativeFrom="paragraph">
                  <wp:posOffset>49708</wp:posOffset>
                </wp:positionV>
                <wp:extent cx="93240" cy="90360"/>
                <wp:effectExtent l="38100" t="38100" r="59690" b="6223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932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5F021" id="Ink 853" o:spid="_x0000_s1026" type="#_x0000_t75" style="position:absolute;margin-left:240.65pt;margin-top:2.6pt;width:9.7pt;height:9.6pt;z-index:25353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">
                <v:imagedata r:id="rId170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35232" behindDoc="0" locked="0" layoutInCell="1" allowOverlap="1">
                <wp:simplePos x="0" y="0"/>
                <wp:positionH relativeFrom="column">
                  <wp:posOffset>2604773</wp:posOffset>
                </wp:positionH>
                <wp:positionV relativeFrom="paragraph">
                  <wp:posOffset>-11132</wp:posOffset>
                </wp:positionV>
                <wp:extent cx="136440" cy="136440"/>
                <wp:effectExtent l="38100" t="38100" r="54610" b="5461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1364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D0121" id="Ink 852" o:spid="_x0000_s1026" type="#_x0000_t75" style="position:absolute;margin-left:203.95pt;margin-top:-2.05pt;width:13.15pt;height:12.65pt;z-index:2535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">
                <v:imagedata r:id="rId170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34208" behindDoc="0" locked="0" layoutInCell="1" allowOverlap="1">
                <wp:simplePos x="0" y="0"/>
                <wp:positionH relativeFrom="column">
                  <wp:posOffset>2388413</wp:posOffset>
                </wp:positionH>
                <wp:positionV relativeFrom="paragraph">
                  <wp:posOffset>35668</wp:posOffset>
                </wp:positionV>
                <wp:extent cx="165240" cy="89280"/>
                <wp:effectExtent l="38100" t="38100" r="25400" b="6350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16524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F8CAC" id="Ink 851" o:spid="_x0000_s1026" type="#_x0000_t75" style="position:absolute;margin-left:186.9pt;margin-top:1.6pt;width:15.3pt;height:9.45pt;z-index:2535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">
                <v:imagedata r:id="rId170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33184" behindDoc="0" locked="0" layoutInCell="1" allowOverlap="1">
                <wp:simplePos x="0" y="0"/>
                <wp:positionH relativeFrom="column">
                  <wp:posOffset>2191133</wp:posOffset>
                </wp:positionH>
                <wp:positionV relativeFrom="paragraph">
                  <wp:posOffset>21268</wp:posOffset>
                </wp:positionV>
                <wp:extent cx="129240" cy="120600"/>
                <wp:effectExtent l="38100" t="57150" r="23495" b="5143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1292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EA3CB" id="Ink 850" o:spid="_x0000_s1026" type="#_x0000_t75" style="position:absolute;margin-left:171.85pt;margin-top:.35pt;width:12.15pt;height:11.85pt;z-index:2535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">
                <v:imagedata r:id="rId170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32160" behindDoc="0" locked="0" layoutInCell="1" allowOverlap="1">
                <wp:simplePos x="0" y="0"/>
                <wp:positionH relativeFrom="column">
                  <wp:posOffset>2008973</wp:posOffset>
                </wp:positionH>
                <wp:positionV relativeFrom="paragraph">
                  <wp:posOffset>-35612</wp:posOffset>
                </wp:positionV>
                <wp:extent cx="181800" cy="143640"/>
                <wp:effectExtent l="38100" t="57150" r="46990" b="6604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18180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3B03B" id="Ink 849" o:spid="_x0000_s1026" type="#_x0000_t75" style="position:absolute;margin-left:158pt;margin-top:-3.95pt;width:15.7pt;height:13.6pt;z-index:2535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">
                <v:imagedata r:id="rId171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31136" behindDoc="0" locked="0" layoutInCell="1" allowOverlap="1">
                <wp:simplePos x="0" y="0"/>
                <wp:positionH relativeFrom="column">
                  <wp:posOffset>1825373</wp:posOffset>
                </wp:positionH>
                <wp:positionV relativeFrom="paragraph">
                  <wp:posOffset>-15452</wp:posOffset>
                </wp:positionV>
                <wp:extent cx="178560" cy="136080"/>
                <wp:effectExtent l="38100" t="38100" r="50165" b="54610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17856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2B8F9" id="Ink 848" o:spid="_x0000_s1026" type="#_x0000_t75" style="position:absolute;margin-left:142.5pt;margin-top:-2.4pt;width:16.25pt;height:13.15pt;z-index:2535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">
                <v:imagedata r:id="rId171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30112" behindDoc="0" locked="0" layoutInCell="1" allowOverlap="1">
                <wp:simplePos x="0" y="0"/>
                <wp:positionH relativeFrom="column">
                  <wp:posOffset>1558613</wp:posOffset>
                </wp:positionH>
                <wp:positionV relativeFrom="paragraph">
                  <wp:posOffset>-51092</wp:posOffset>
                </wp:positionV>
                <wp:extent cx="204120" cy="171000"/>
                <wp:effectExtent l="38100" t="38100" r="62865" b="5778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20412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719F1" id="Ink 668" o:spid="_x0000_s1026" type="#_x0000_t75" style="position:absolute;margin-left:121.65pt;margin-top:-5.25pt;width:17.95pt;height:15.8pt;z-index:2535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">
                <v:imagedata r:id="rId171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28064" behindDoc="0" locked="0" layoutInCell="1" allowOverlap="1">
                <wp:simplePos x="0" y="0"/>
                <wp:positionH relativeFrom="column">
                  <wp:posOffset>1069733</wp:posOffset>
                </wp:positionH>
                <wp:positionV relativeFrom="paragraph">
                  <wp:posOffset>10108</wp:posOffset>
                </wp:positionV>
                <wp:extent cx="192960" cy="32040"/>
                <wp:effectExtent l="38100" t="38100" r="36195" b="4445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1929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40392" id="Ink 666" o:spid="_x0000_s1026" type="#_x0000_t75" style="position:absolute;margin-left:83.5pt;margin-top:.6pt;width:16.2pt;height:3.95pt;z-index:25352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">
                <v:imagedata r:id="rId171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27040" behindDoc="0" locked="0" layoutInCell="1" allowOverlap="1">
                <wp:simplePos x="0" y="0"/>
                <wp:positionH relativeFrom="column">
                  <wp:posOffset>1111133</wp:posOffset>
                </wp:positionH>
                <wp:positionV relativeFrom="paragraph">
                  <wp:posOffset>-168812</wp:posOffset>
                </wp:positionV>
                <wp:extent cx="107640" cy="385560"/>
                <wp:effectExtent l="38100" t="57150" r="26035" b="5270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10764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33ACF" id="Ink 665" o:spid="_x0000_s1026" type="#_x0000_t75" style="position:absolute;margin-left:87.3pt;margin-top:-14.4pt;width:9.7pt;height:31.65pt;z-index:2535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">
                <v:imagedata r:id="rId171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26016" behindDoc="0" locked="0" layoutInCell="1" allowOverlap="1">
                <wp:simplePos x="0" y="0"/>
                <wp:positionH relativeFrom="column">
                  <wp:posOffset>892973</wp:posOffset>
                </wp:positionH>
                <wp:positionV relativeFrom="paragraph">
                  <wp:posOffset>-61892</wp:posOffset>
                </wp:positionV>
                <wp:extent cx="29880" cy="142920"/>
                <wp:effectExtent l="38100" t="38100" r="46355" b="47625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298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DE7BE" id="Ink 664" o:spid="_x0000_s1026" type="#_x0000_t75" style="position:absolute;margin-left:69.7pt;margin-top:-5.75pt;width:4.1pt;height:12.5pt;z-index:2535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">
                <v:imagedata r:id="rId1720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6248880</wp:posOffset>
                </wp:positionH>
                <wp:positionV relativeFrom="paragraph">
                  <wp:posOffset>232712</wp:posOffset>
                </wp:positionV>
                <wp:extent cx="43920" cy="57240"/>
                <wp:effectExtent l="38100" t="38100" r="32385" b="3810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439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2EA4D" id="Ink 1017" o:spid="_x0000_s1026" type="#_x0000_t75" style="position:absolute;margin-left:491.95pt;margin-top:18.2pt;width:3.7pt;height:4.7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">
                <v:imagedata r:id="rId1722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4271760</wp:posOffset>
                </wp:positionH>
                <wp:positionV relativeFrom="paragraph">
                  <wp:posOffset>130112</wp:posOffset>
                </wp:positionV>
                <wp:extent cx="360" cy="360"/>
                <wp:effectExtent l="38100" t="38100" r="38100" b="38100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79D68" id="Ink 991" o:spid="_x0000_s1026" type="#_x0000_t75" style="position:absolute;margin-left:336.25pt;margin-top:10.15pt;width:.3pt;height:.3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">
                <v:imagedata r:id="rId216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4113000</wp:posOffset>
                </wp:positionH>
                <wp:positionV relativeFrom="paragraph">
                  <wp:posOffset>14912</wp:posOffset>
                </wp:positionV>
                <wp:extent cx="360" cy="360"/>
                <wp:effectExtent l="38100" t="38100" r="38100" b="38100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E2854" id="Ink 987" o:spid="_x0000_s1026" type="#_x0000_t75" style="position:absolute;margin-left:323.75pt;margin-top:1.05pt;width:.3pt;height:.3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">
                <v:imagedata r:id="rId1725" o:title=""/>
              </v:shape>
            </w:pict>
          </mc:Fallback>
        </mc:AlternateContent>
      </w:r>
      <w:r w:rsidR="00A06E75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3976200</wp:posOffset>
                </wp:positionH>
                <wp:positionV relativeFrom="paragraph">
                  <wp:posOffset>36152</wp:posOffset>
                </wp:positionV>
                <wp:extent cx="360" cy="360"/>
                <wp:effectExtent l="38100" t="38100" r="38100" b="38100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91AB7" id="Ink 985" o:spid="_x0000_s1026" type="#_x0000_t75" style="position:absolute;margin-left:313pt;margin-top:2.75pt;width:.3pt;height:.3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">
                <v:imagedata r:id="rId1727" o:title=""/>
              </v:shape>
            </w:pict>
          </mc:Fallback>
        </mc:AlternateContent>
      </w:r>
      <w:r w:rsidR="003F6239">
        <w:tab/>
      </w:r>
      <w:r w:rsidR="003F6239" w:rsidRPr="00AB06C8">
        <w:rPr>
          <w:rStyle w:val="NLLLNUM"/>
        </w:rPr>
        <w:t>[4 marks]</w:t>
      </w:r>
    </w:p>
    <w:p w:rsidR="003F6239" w:rsidRDefault="00A06E75" w:rsidP="003F6239">
      <w:pPr>
        <w:pStyle w:val="H2"/>
        <w:jc w:val="center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5303880</wp:posOffset>
                </wp:positionH>
                <wp:positionV relativeFrom="paragraph">
                  <wp:posOffset>268712</wp:posOffset>
                </wp:positionV>
                <wp:extent cx="360" cy="360"/>
                <wp:effectExtent l="38100" t="38100" r="38100" b="38100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71CB3" id="Ink 1050" o:spid="_x0000_s1026" type="#_x0000_t75" style="position:absolute;margin-left:417.55pt;margin-top:21.05pt;width:.3pt;height:.3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">
                <v:imagedata r:id="rId17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4936680</wp:posOffset>
                </wp:positionH>
                <wp:positionV relativeFrom="paragraph">
                  <wp:posOffset>269792</wp:posOffset>
                </wp:positionV>
                <wp:extent cx="360" cy="360"/>
                <wp:effectExtent l="38100" t="38100" r="38100" b="38100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08521" id="Ink 1047" o:spid="_x0000_s1026" type="#_x0000_t75" style="position:absolute;margin-left:388.6pt;margin-top:21.15pt;width:.3pt;height:.3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">
                <v:imagedata r:id="rId7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4190400</wp:posOffset>
                </wp:positionH>
                <wp:positionV relativeFrom="paragraph">
                  <wp:posOffset>200672</wp:posOffset>
                </wp:positionV>
                <wp:extent cx="360" cy="360"/>
                <wp:effectExtent l="38100" t="38100" r="38100" b="3810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4F3D7" id="Ink 1035" o:spid="_x0000_s1026" type="#_x0000_t75" style="position:absolute;margin-left:329.85pt;margin-top:15.7pt;width:.3pt;height:.3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">
                <v:imagedata r:id="rId21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3857040</wp:posOffset>
                </wp:positionH>
                <wp:positionV relativeFrom="paragraph">
                  <wp:posOffset>81152</wp:posOffset>
                </wp:positionV>
                <wp:extent cx="360" cy="360"/>
                <wp:effectExtent l="38100" t="38100" r="38100" b="38100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9E0AC" id="Ink 1031" o:spid="_x0000_s1026" type="#_x0000_t75" style="position:absolute;margin-left:303.6pt;margin-top:6.3pt;width:.3pt;height:.3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">
                <v:imagedata r:id="rId1733" o:title=""/>
              </v:shape>
            </w:pict>
          </mc:Fallback>
        </mc:AlternateContent>
      </w:r>
    </w:p>
    <w:p w:rsidR="003F6239" w:rsidRDefault="00E117AE" w:rsidP="003F6239">
      <w:pPr>
        <w:pStyle w:val="NL"/>
        <w:tabs>
          <w:tab w:val="clear" w:pos="120"/>
          <w:tab w:val="left" w:pos="426"/>
        </w:tabs>
      </w:pPr>
      <w:r>
        <w:rPr>
          <w:rStyle w:val="i-listnumber"/>
        </w:rPr>
        <w:t>14</w:t>
      </w:r>
      <w:r w:rsidR="003F6239">
        <w:tab/>
        <w:t>Kate has 6 different tops, 5 different skirts and 3 pairs of sandals. How many different outfits can she make by choosing one of each?</w:t>
      </w:r>
    </w:p>
    <w:p w:rsidR="003F6239" w:rsidRDefault="0090783C" w:rsidP="003F623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15424" behindDoc="0" locked="0" layoutInCell="1" allowOverlap="1">
                <wp:simplePos x="0" y="0"/>
                <wp:positionH relativeFrom="column">
                  <wp:posOffset>3475886</wp:posOffset>
                </wp:positionH>
                <wp:positionV relativeFrom="paragraph">
                  <wp:posOffset>-1547</wp:posOffset>
                </wp:positionV>
                <wp:extent cx="192960" cy="211320"/>
                <wp:effectExtent l="57150" t="38100" r="55245" b="5588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19296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9FDDB" id="Ink 86" o:spid="_x0000_s1026" type="#_x0000_t75" style="position:absolute;margin-left:272.4pt;margin-top:-.3pt;width:16.75pt;height:18.3pt;z-index:2534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">
                <v:imagedata r:id="rId1735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2990160</wp:posOffset>
                </wp:positionH>
                <wp:positionV relativeFrom="paragraph">
                  <wp:posOffset>88725</wp:posOffset>
                </wp:positionV>
                <wp:extent cx="128880" cy="134280"/>
                <wp:effectExtent l="19050" t="38100" r="43180" b="37465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1288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570A3" id="Ink 1163" o:spid="_x0000_s1026" type="#_x0000_t75" style="position:absolute;margin-left:235.25pt;margin-top:6.95pt;width:10.6pt;height:10.8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">
                <v:imagedata r:id="rId1737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2839320</wp:posOffset>
                </wp:positionH>
                <wp:positionV relativeFrom="paragraph">
                  <wp:posOffset>43365</wp:posOffset>
                </wp:positionV>
                <wp:extent cx="124200" cy="177120"/>
                <wp:effectExtent l="38100" t="38100" r="28575" b="33020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12420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79907" id="Ink 1162" o:spid="_x0000_s1026" type="#_x0000_t75" style="position:absolute;margin-left:223.35pt;margin-top:3.25pt;width:10.15pt;height:14.3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">
                <v:imagedata r:id="rId1739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2543760</wp:posOffset>
                </wp:positionH>
                <wp:positionV relativeFrom="paragraph">
                  <wp:posOffset>153525</wp:posOffset>
                </wp:positionV>
                <wp:extent cx="109440" cy="16200"/>
                <wp:effectExtent l="38100" t="38100" r="43180" b="41275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1094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BD3DA" id="Ink 1161" o:spid="_x0000_s1026" type="#_x0000_t75" style="position:absolute;margin-left:200.15pt;margin-top:11.9pt;width:9pt;height:1.7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">
                <v:imagedata r:id="rId1741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2557080</wp:posOffset>
                </wp:positionH>
                <wp:positionV relativeFrom="paragraph">
                  <wp:posOffset>112485</wp:posOffset>
                </wp:positionV>
                <wp:extent cx="79200" cy="11520"/>
                <wp:effectExtent l="38100" t="38100" r="35560" b="26670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792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F51CC" id="Ink 1160" o:spid="_x0000_s1026" type="#_x0000_t75" style="position:absolute;margin-left:201.25pt;margin-top:8.65pt;width:6.55pt;height:1.3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">
                <v:imagedata r:id="rId1743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2187360</wp:posOffset>
                </wp:positionH>
                <wp:positionV relativeFrom="paragraph">
                  <wp:posOffset>69285</wp:posOffset>
                </wp:positionV>
                <wp:extent cx="126720" cy="146160"/>
                <wp:effectExtent l="19050" t="38100" r="26035" b="44450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1267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16858" id="Ink 1159" o:spid="_x0000_s1026" type="#_x0000_t75" style="position:absolute;margin-left:172.2pt;margin-top:5.25pt;width:10.25pt;height:11.9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">
                <v:imagedata r:id="rId1745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2032560</wp:posOffset>
                </wp:positionH>
                <wp:positionV relativeFrom="paragraph">
                  <wp:posOffset>134085</wp:posOffset>
                </wp:positionV>
                <wp:extent cx="68400" cy="57240"/>
                <wp:effectExtent l="38100" t="38100" r="27305" b="38100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6840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C979C" id="Ink 1158" o:spid="_x0000_s1026" type="#_x0000_t75" style="position:absolute;margin-left:159.9pt;margin-top:10.4pt;width:5.65pt;height:4.7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">
                <v:imagedata r:id="rId1747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2028960</wp:posOffset>
                </wp:positionH>
                <wp:positionV relativeFrom="paragraph">
                  <wp:posOffset>122925</wp:posOffset>
                </wp:positionV>
                <wp:extent cx="81000" cy="73800"/>
                <wp:effectExtent l="38100" t="38100" r="33655" b="40640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8100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E3144" id="Ink 1157" o:spid="_x0000_s1026" type="#_x0000_t75" style="position:absolute;margin-left:159.65pt;margin-top:9.6pt;width:6.55pt;height:6.0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">
                <v:imagedata r:id="rId1749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1898640</wp:posOffset>
                </wp:positionH>
                <wp:positionV relativeFrom="paragraph">
                  <wp:posOffset>69645</wp:posOffset>
                </wp:positionV>
                <wp:extent cx="92160" cy="10800"/>
                <wp:effectExtent l="19050" t="38100" r="41275" b="2730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921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DA1D4" id="Ink 1156" o:spid="_x0000_s1026" type="#_x0000_t75" style="position:absolute;margin-left:149.35pt;margin-top:5.35pt;width:7.45pt;height:1.1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">
                <v:imagedata r:id="rId1751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1865880</wp:posOffset>
                </wp:positionH>
                <wp:positionV relativeFrom="paragraph">
                  <wp:posOffset>60285</wp:posOffset>
                </wp:positionV>
                <wp:extent cx="72000" cy="129960"/>
                <wp:effectExtent l="38100" t="19050" r="42545" b="4191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720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1FFA5" id="Ink 1155" o:spid="_x0000_s1026" type="#_x0000_t75" style="position:absolute;margin-left:146.7pt;margin-top:4.65pt;width:6.05pt;height:10.5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">
                <v:imagedata r:id="rId1753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1688400</wp:posOffset>
                </wp:positionH>
                <wp:positionV relativeFrom="paragraph">
                  <wp:posOffset>121845</wp:posOffset>
                </wp:positionV>
                <wp:extent cx="67680" cy="87480"/>
                <wp:effectExtent l="38100" t="38100" r="27940" b="2730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676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F539A" id="Ink 1154" o:spid="_x0000_s1026" type="#_x0000_t75" style="position:absolute;margin-left:132.8pt;margin-top:9.45pt;width:5.6pt;height:7.1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">
                <v:imagedata r:id="rId1755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1676880</wp:posOffset>
                </wp:positionH>
                <wp:positionV relativeFrom="paragraph">
                  <wp:posOffset>126165</wp:posOffset>
                </wp:positionV>
                <wp:extent cx="84960" cy="72720"/>
                <wp:effectExtent l="38100" t="38100" r="29845" b="41910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8496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13C45" id="Ink 1153" o:spid="_x0000_s1026" type="#_x0000_t75" style="position:absolute;margin-left:131.9pt;margin-top:9.8pt;width:7.05pt;height:6.1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">
                <v:imagedata r:id="rId1757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1511640</wp:posOffset>
                </wp:positionH>
                <wp:positionV relativeFrom="paragraph">
                  <wp:posOffset>64965</wp:posOffset>
                </wp:positionV>
                <wp:extent cx="87480" cy="153360"/>
                <wp:effectExtent l="38100" t="38100" r="27305" b="37465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874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DDCCA" id="Ink 1152" o:spid="_x0000_s1026" type="#_x0000_t75" style="position:absolute;margin-left:118.85pt;margin-top:5pt;width:7.35pt;height:12.3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">
                <v:imagedata r:id="rId1759" o:title=""/>
              </v:shape>
            </w:pict>
          </mc:Fallback>
        </mc:AlternateContent>
      </w:r>
    </w:p>
    <w:p w:rsidR="003F6239" w:rsidRDefault="003F6239" w:rsidP="003F6239">
      <w:pPr>
        <w:pStyle w:val="NLLL2COL"/>
      </w:pPr>
    </w:p>
    <w:p w:rsidR="003F6239" w:rsidRDefault="003F6239" w:rsidP="003F6239">
      <w:pPr>
        <w:pStyle w:val="NLLL2COL"/>
      </w:pPr>
    </w:p>
    <w:p w:rsidR="003F6239" w:rsidRDefault="0090783C" w:rsidP="003F6239">
      <w:pPr>
        <w:pStyle w:val="NLLL2COL"/>
        <w:jc w:val="right"/>
        <w:rPr>
          <w:rStyle w:val="i-listnumber"/>
        </w:rPr>
      </w:pPr>
      <w:r>
        <w:rPr>
          <w:rStyle w:val="i-listnumber"/>
        </w:rPr>
        <w:tab/>
        <w:t>[1 mark</w:t>
      </w:r>
      <w:r w:rsidR="003F6239">
        <w:rPr>
          <w:rStyle w:val="i-listnumber"/>
        </w:rPr>
        <w:t>]</w:t>
      </w:r>
    </w:p>
    <w:p w:rsidR="003F6239" w:rsidRDefault="00E117AE" w:rsidP="003F6239">
      <w:pPr>
        <w:pStyle w:val="NL"/>
        <w:tabs>
          <w:tab w:val="clear" w:pos="120"/>
          <w:tab w:val="left" w:pos="426"/>
        </w:tabs>
      </w:pPr>
      <w:r>
        <w:rPr>
          <w:rStyle w:val="i-listnumber"/>
        </w:rPr>
        <w:t>15</w:t>
      </w:r>
      <w:r w:rsidR="003F6239">
        <w:rPr>
          <w:rStyle w:val="i-listnumber"/>
        </w:rPr>
        <w:tab/>
      </w:r>
      <w:r w:rsidR="003F6239">
        <w:t xml:space="preserve">How many 4 letter ‘words’ can be made from the letters of MALTED if the second or third letter must be </w:t>
      </w:r>
      <w:r w:rsidR="003F6239">
        <w:br/>
        <w:t xml:space="preserve">a </w:t>
      </w:r>
      <w:r w:rsidR="000B359F">
        <w:t>vowel?</w:t>
      </w:r>
      <w:r w:rsidR="003F6239">
        <w:t xml:space="preserve"> Words with two vowels are permitted, but no letters are to be repeated.</w:t>
      </w:r>
    </w:p>
    <w:p w:rsidR="003F6239" w:rsidRDefault="0090783C" w:rsidP="003F623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>
                <wp:simplePos x="0" y="0"/>
                <wp:positionH relativeFrom="column">
                  <wp:posOffset>3030926</wp:posOffset>
                </wp:positionH>
                <wp:positionV relativeFrom="paragraph">
                  <wp:posOffset>117758</wp:posOffset>
                </wp:positionV>
                <wp:extent cx="153720" cy="180360"/>
                <wp:effectExtent l="38100" t="38100" r="36830" b="4826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15372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01D75" id="Ink 93" o:spid="_x0000_s1026" type="#_x0000_t75" style="position:absolute;margin-left:237.75pt;margin-top:9.05pt;width:13.2pt;height:15.75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">
                <v:imagedata r:id="rId1761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4890960</wp:posOffset>
                </wp:positionH>
                <wp:positionV relativeFrom="paragraph">
                  <wp:posOffset>213457</wp:posOffset>
                </wp:positionV>
                <wp:extent cx="87480" cy="58680"/>
                <wp:effectExtent l="38100" t="38100" r="27305" b="36830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8748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C9539" id="Ink 1236" o:spid="_x0000_s1026" type="#_x0000_t75" style="position:absolute;margin-left:384.9pt;margin-top:16.75pt;width:7.3pt;height:4.9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">
                <v:imagedata r:id="rId1763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4184640</wp:posOffset>
                </wp:positionH>
                <wp:positionV relativeFrom="paragraph">
                  <wp:posOffset>176737</wp:posOffset>
                </wp:positionV>
                <wp:extent cx="57600" cy="135720"/>
                <wp:effectExtent l="38100" t="38100" r="19050" b="36195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5760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1CF60" id="Ink 1228" o:spid="_x0000_s1026" type="#_x0000_t75" style="position:absolute;margin-left:329.35pt;margin-top:13.85pt;width:4.95pt;height:10.8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">
                <v:imagedata r:id="rId1765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4072680</wp:posOffset>
                </wp:positionH>
                <wp:positionV relativeFrom="paragraph">
                  <wp:posOffset>154417</wp:posOffset>
                </wp:positionV>
                <wp:extent cx="86040" cy="180000"/>
                <wp:effectExtent l="38100" t="38100" r="28575" b="29845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8604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B8B72" id="Ink 1227" o:spid="_x0000_s1026" type="#_x0000_t75" style="position:absolute;margin-left:320.55pt;margin-top:12pt;width:6.95pt;height:14.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">
                <v:imagedata r:id="rId1767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2667240</wp:posOffset>
                </wp:positionH>
                <wp:positionV relativeFrom="paragraph">
                  <wp:posOffset>118057</wp:posOffset>
                </wp:positionV>
                <wp:extent cx="102960" cy="175320"/>
                <wp:effectExtent l="19050" t="38100" r="30480" b="34290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10296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F0418" id="Ink 1215" o:spid="_x0000_s1026" type="#_x0000_t75" style="position:absolute;margin-left:209.8pt;margin-top:9.15pt;width:8.5pt;height:13.95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">
                <v:imagedata r:id="rId1769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2536920</wp:posOffset>
                </wp:positionH>
                <wp:positionV relativeFrom="paragraph">
                  <wp:posOffset>106537</wp:posOffset>
                </wp:positionV>
                <wp:extent cx="90360" cy="183960"/>
                <wp:effectExtent l="38100" t="38100" r="24130" b="26035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9036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1E6E9" id="Ink 1214" o:spid="_x0000_s1026" type="#_x0000_t75" style="position:absolute;margin-left:199.6pt;margin-top:8.25pt;width:7.45pt;height:14.9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">
                <v:imagedata r:id="rId1771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2308680</wp:posOffset>
                </wp:positionH>
                <wp:positionV relativeFrom="paragraph">
                  <wp:posOffset>224617</wp:posOffset>
                </wp:positionV>
                <wp:extent cx="80280" cy="7200"/>
                <wp:effectExtent l="38100" t="38100" r="34290" b="31115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802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5AEAB" id="Ink 1213" o:spid="_x0000_s1026" type="#_x0000_t75" style="position:absolute;margin-left:181.65pt;margin-top:17.5pt;width:6.5pt;height:.8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">
                <v:imagedata r:id="rId1773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2295360</wp:posOffset>
                </wp:positionH>
                <wp:positionV relativeFrom="paragraph">
                  <wp:posOffset>183217</wp:posOffset>
                </wp:positionV>
                <wp:extent cx="78480" cy="8640"/>
                <wp:effectExtent l="38100" t="38100" r="36195" b="29845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784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C6826" id="Ink 1212" o:spid="_x0000_s1026" type="#_x0000_t75" style="position:absolute;margin-left:180.6pt;margin-top:14.25pt;width:6.4pt;height:1.0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">
                <v:imagedata r:id="rId1775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1713240</wp:posOffset>
                </wp:positionH>
                <wp:positionV relativeFrom="paragraph">
                  <wp:posOffset>52897</wp:posOffset>
                </wp:positionV>
                <wp:extent cx="142200" cy="163080"/>
                <wp:effectExtent l="38100" t="38100" r="10795" b="27940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14220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6FAA6" id="Ink 1198" o:spid="_x0000_s1026" type="#_x0000_t75" style="position:absolute;margin-left:134.85pt;margin-top:4pt;width:11.45pt;height:13.2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">
                <v:imagedata r:id="rId1777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399600</wp:posOffset>
                </wp:positionH>
                <wp:positionV relativeFrom="paragraph">
                  <wp:posOffset>91057</wp:posOffset>
                </wp:positionV>
                <wp:extent cx="13680" cy="146160"/>
                <wp:effectExtent l="19050" t="38100" r="43815" b="44450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1368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10D09" id="Ink 1196" o:spid="_x0000_s1026" type="#_x0000_t75" style="position:absolute;margin-left:31.3pt;margin-top:7pt;width:1.45pt;height:11.8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">
                <v:imagedata r:id="rId1779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324360</wp:posOffset>
                </wp:positionH>
                <wp:positionV relativeFrom="paragraph">
                  <wp:posOffset>64057</wp:posOffset>
                </wp:positionV>
                <wp:extent cx="109800" cy="125640"/>
                <wp:effectExtent l="38100" t="38100" r="0" b="27305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10980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1B0CC" id="Ink 1195" o:spid="_x0000_s1026" type="#_x0000_t75" style="position:absolute;margin-left:25.4pt;margin-top:4.95pt;width:9.05pt;height:10.2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">
                <v:imagedata r:id="rId1781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1328760</wp:posOffset>
                </wp:positionH>
                <wp:positionV relativeFrom="paragraph">
                  <wp:posOffset>73417</wp:posOffset>
                </wp:positionV>
                <wp:extent cx="14400" cy="157320"/>
                <wp:effectExtent l="19050" t="38100" r="43180" b="33655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1440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E3C0C" id="Ink 1193" o:spid="_x0000_s1026" type="#_x0000_t75" style="position:absolute;margin-left:104.5pt;margin-top:5.7pt;width:1.5pt;height:12.7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">
                <v:imagedata r:id="rId1783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1254240</wp:posOffset>
                </wp:positionH>
                <wp:positionV relativeFrom="paragraph">
                  <wp:posOffset>61177</wp:posOffset>
                </wp:positionV>
                <wp:extent cx="130320" cy="114120"/>
                <wp:effectExtent l="38100" t="38100" r="3175" b="38735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1303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78DFD" id="Ink 1192" o:spid="_x0000_s1026" type="#_x0000_t75" style="position:absolute;margin-left:98.6pt;margin-top:4.7pt;width:10.6pt;height:9.3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">
                <v:imagedata r:id="rId1785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785880</wp:posOffset>
                </wp:positionH>
                <wp:positionV relativeFrom="paragraph">
                  <wp:posOffset>57937</wp:posOffset>
                </wp:positionV>
                <wp:extent cx="116280" cy="175680"/>
                <wp:effectExtent l="38100" t="38100" r="36195" b="34290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1628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41F2D" id="Ink 1190" o:spid="_x0000_s1026" type="#_x0000_t75" style="position:absolute;margin-left:61.75pt;margin-top:4.45pt;width:9.5pt;height:14.1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">
                <v:imagedata r:id="rId1787" o:title=""/>
              </v:shape>
            </w:pict>
          </mc:Fallback>
        </mc:AlternateContent>
      </w:r>
    </w:p>
    <w:p w:rsidR="003F6239" w:rsidRDefault="00C1242F" w:rsidP="003F623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4948560</wp:posOffset>
                </wp:positionH>
                <wp:positionV relativeFrom="paragraph">
                  <wp:posOffset>-55158</wp:posOffset>
                </wp:positionV>
                <wp:extent cx="12960" cy="172800"/>
                <wp:effectExtent l="19050" t="38100" r="44450" b="36830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1296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DE15F" id="Ink 1237" o:spid="_x0000_s1026" type="#_x0000_t75" style="position:absolute;margin-left:389.5pt;margin-top:-4.5pt;width:1.3pt;height:13.9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">
                <v:imagedata r:id="rId17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4797720</wp:posOffset>
                </wp:positionH>
                <wp:positionV relativeFrom="paragraph">
                  <wp:posOffset>-56238</wp:posOffset>
                </wp:positionV>
                <wp:extent cx="91800" cy="136440"/>
                <wp:effectExtent l="19050" t="38100" r="41910" b="35560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918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197F0" id="Ink 1235" o:spid="_x0000_s1026" type="#_x0000_t75" style="position:absolute;margin-left:377.55pt;margin-top:-4.65pt;width:7.5pt;height:11.2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">
                <v:imagedata r:id="rId17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4682520</wp:posOffset>
                </wp:positionH>
                <wp:positionV relativeFrom="paragraph">
                  <wp:posOffset>-29598</wp:posOffset>
                </wp:positionV>
                <wp:extent cx="7560" cy="104760"/>
                <wp:effectExtent l="38100" t="38100" r="31115" b="29210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75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C9569" id="Ink 1234" o:spid="_x0000_s1026" type="#_x0000_t75" style="position:absolute;margin-left:368.55pt;margin-top:-2.5pt;width:.95pt;height:8.4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">
                <v:imagedata r:id="rId17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4645440</wp:posOffset>
                </wp:positionH>
                <wp:positionV relativeFrom="paragraph">
                  <wp:posOffset>2802</wp:posOffset>
                </wp:positionV>
                <wp:extent cx="87480" cy="10800"/>
                <wp:effectExtent l="38100" t="38100" r="27305" b="27305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874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8C703" id="Ink 1233" o:spid="_x0000_s1026" type="#_x0000_t75" style="position:absolute;margin-left:365.7pt;margin-top:.15pt;width:7.2pt;height:1.1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">
                <v:imagedata r:id="rId17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4523040</wp:posOffset>
                </wp:positionH>
                <wp:positionV relativeFrom="paragraph">
                  <wp:posOffset>-57318</wp:posOffset>
                </wp:positionV>
                <wp:extent cx="61200" cy="133560"/>
                <wp:effectExtent l="38100" t="38100" r="34290" b="38100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612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5B1C2" id="Ink 1232" o:spid="_x0000_s1026" type="#_x0000_t75" style="position:absolute;margin-left:356pt;margin-top:-4.6pt;width:5.15pt;height:10.65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">
                <v:imagedata r:id="rId17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4421160</wp:posOffset>
                </wp:positionH>
                <wp:positionV relativeFrom="paragraph">
                  <wp:posOffset>-70638</wp:posOffset>
                </wp:positionV>
                <wp:extent cx="77400" cy="158760"/>
                <wp:effectExtent l="38100" t="38100" r="37465" b="31750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774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68322" id="Ink 1231" o:spid="_x0000_s1026" type="#_x0000_t75" style="position:absolute;margin-left:347.9pt;margin-top:-5.7pt;width:6.35pt;height:12.8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">
                <v:imagedata r:id="rId17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4338720</wp:posOffset>
                </wp:positionH>
                <wp:positionV relativeFrom="paragraph">
                  <wp:posOffset>-38598</wp:posOffset>
                </wp:positionV>
                <wp:extent cx="10800" cy="110880"/>
                <wp:effectExtent l="38100" t="38100" r="27305" b="41910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108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08CFB" id="Ink 1230" o:spid="_x0000_s1026" type="#_x0000_t75" style="position:absolute;margin-left:341.45pt;margin-top:-3.2pt;width:1.1pt;height:9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">
                <v:imagedata r:id="rId18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4307040</wp:posOffset>
                </wp:positionH>
                <wp:positionV relativeFrom="paragraph">
                  <wp:posOffset>-1518</wp:posOffset>
                </wp:positionV>
                <wp:extent cx="81000" cy="6120"/>
                <wp:effectExtent l="38100" t="38100" r="33655" b="32385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810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259A9" id="Ink 1229" o:spid="_x0000_s1026" type="#_x0000_t75" style="position:absolute;margin-left:339pt;margin-top:-.3pt;width:6.75pt;height:.9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">
                <v:imagedata r:id="rId18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1227960</wp:posOffset>
                </wp:positionH>
                <wp:positionV relativeFrom="paragraph">
                  <wp:posOffset>87402</wp:posOffset>
                </wp:positionV>
                <wp:extent cx="144720" cy="149400"/>
                <wp:effectExtent l="38100" t="38100" r="27305" b="41275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14472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359AA" id="Ink 1172" o:spid="_x0000_s1026" type="#_x0000_t75" style="position:absolute;margin-left:96.5pt;margin-top:6.7pt;width:11.65pt;height:12.1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">
                <v:imagedata r:id="rId18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788040</wp:posOffset>
                </wp:positionH>
                <wp:positionV relativeFrom="paragraph">
                  <wp:posOffset>81642</wp:posOffset>
                </wp:positionV>
                <wp:extent cx="128880" cy="172440"/>
                <wp:effectExtent l="19050" t="38100" r="24130" b="3746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12888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9B03D" id="Ink 1170" o:spid="_x0000_s1026" type="#_x0000_t75" style="position:absolute;margin-left:61.85pt;margin-top:6.3pt;width:10.55pt;height:14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">
                <v:imagedata r:id="rId18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1639080</wp:posOffset>
                </wp:positionH>
                <wp:positionV relativeFrom="paragraph">
                  <wp:posOffset>23682</wp:posOffset>
                </wp:positionV>
                <wp:extent cx="274680" cy="7200"/>
                <wp:effectExtent l="38100" t="38100" r="30480" b="3111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2746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EBBDB" id="Ink 1168" o:spid="_x0000_s1026" type="#_x0000_t75" style="position:absolute;margin-left:128.9pt;margin-top:1.7pt;width:22pt;height:.9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">
                <v:imagedata r:id="rId18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1173600</wp:posOffset>
                </wp:positionH>
                <wp:positionV relativeFrom="paragraph">
                  <wp:posOffset>16842</wp:posOffset>
                </wp:positionV>
                <wp:extent cx="259560" cy="9720"/>
                <wp:effectExtent l="38100" t="38100" r="26670" b="28575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2595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152C9" id="Ink 1167" o:spid="_x0000_s1026" type="#_x0000_t75" style="position:absolute;margin-left:92.25pt;margin-top:1.15pt;width:20.7pt;height:1.1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">
                <v:imagedata r:id="rId18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700920</wp:posOffset>
                </wp:positionH>
                <wp:positionV relativeFrom="paragraph">
                  <wp:posOffset>18282</wp:posOffset>
                </wp:positionV>
                <wp:extent cx="283680" cy="9720"/>
                <wp:effectExtent l="38100" t="38100" r="40640" b="2857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2836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C6F27" id="Ink 1166" o:spid="_x0000_s1026" type="#_x0000_t75" style="position:absolute;margin-left:55.05pt;margin-top:1.25pt;width:22.7pt;height:1.1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">
                <v:imagedata r:id="rId18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267120</wp:posOffset>
                </wp:positionH>
                <wp:positionV relativeFrom="paragraph">
                  <wp:posOffset>20082</wp:posOffset>
                </wp:positionV>
                <wp:extent cx="288360" cy="5400"/>
                <wp:effectExtent l="38100" t="38100" r="35560" b="33020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2883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25F77" id="Ink 1165" o:spid="_x0000_s1026" type="#_x0000_t75" style="position:absolute;margin-left:20.9pt;margin-top:1.4pt;width:23pt;height:.8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">
                <v:imagedata r:id="rId1815" o:title=""/>
              </v:shape>
            </w:pict>
          </mc:Fallback>
        </mc:AlternateContent>
      </w:r>
    </w:p>
    <w:p w:rsidR="003F6239" w:rsidRDefault="0090783C" w:rsidP="003F623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>
                <wp:simplePos x="0" y="0"/>
                <wp:positionH relativeFrom="column">
                  <wp:posOffset>4757846</wp:posOffset>
                </wp:positionH>
                <wp:positionV relativeFrom="paragraph">
                  <wp:posOffset>63013</wp:posOffset>
                </wp:positionV>
                <wp:extent cx="192240" cy="187560"/>
                <wp:effectExtent l="38100" t="38100" r="36830" b="4127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19224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E3AC4" id="Ink 193" o:spid="_x0000_s1026" type="#_x0000_t75" style="position:absolute;margin-left:373.7pt;margin-top:4.75pt;width:16.3pt;height:16.3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">
                <v:imagedata r:id="rId1817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4473728</wp:posOffset>
                </wp:positionH>
                <wp:positionV relativeFrom="paragraph">
                  <wp:posOffset>37952</wp:posOffset>
                </wp:positionV>
                <wp:extent cx="95760" cy="159480"/>
                <wp:effectExtent l="38100" t="38100" r="19050" b="31115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957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1542C" id="Ink 1243" o:spid="_x0000_s1026" type="#_x0000_t75" style="position:absolute;margin-left:352.1pt;margin-top:2.85pt;width:7.95pt;height:12.85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">
                <v:imagedata r:id="rId1819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4417928</wp:posOffset>
                </wp:positionH>
                <wp:positionV relativeFrom="paragraph">
                  <wp:posOffset>45512</wp:posOffset>
                </wp:positionV>
                <wp:extent cx="13320" cy="136800"/>
                <wp:effectExtent l="19050" t="38100" r="44450" b="34925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133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C3B7F" id="Ink 1242" o:spid="_x0000_s1026" type="#_x0000_t75" style="position:absolute;margin-left:347.65pt;margin-top:3.45pt;width:1.45pt;height:10.9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">
                <v:imagedata r:id="rId1821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4265648</wp:posOffset>
                </wp:positionH>
                <wp:positionV relativeFrom="paragraph">
                  <wp:posOffset>23192</wp:posOffset>
                </wp:positionV>
                <wp:extent cx="117720" cy="166680"/>
                <wp:effectExtent l="38100" t="19050" r="34925" b="43180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11772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74CD9" id="Ink 1241" o:spid="_x0000_s1026" type="#_x0000_t75" style="position:absolute;margin-left:335.75pt;margin-top:1.7pt;width:9.45pt;height:13.45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">
                <v:imagedata r:id="rId1823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4034880</wp:posOffset>
                </wp:positionH>
                <wp:positionV relativeFrom="paragraph">
                  <wp:posOffset>133872</wp:posOffset>
                </wp:positionV>
                <wp:extent cx="78480" cy="12600"/>
                <wp:effectExtent l="38100" t="19050" r="36195" b="45085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784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2706F" id="Ink 1240" o:spid="_x0000_s1026" type="#_x0000_t75" style="position:absolute;margin-left:317.5pt;margin-top:10.45pt;width:6.45pt;height:1.3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">
                <v:imagedata r:id="rId1825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4050000</wp:posOffset>
                </wp:positionH>
                <wp:positionV relativeFrom="paragraph">
                  <wp:posOffset>82392</wp:posOffset>
                </wp:positionV>
                <wp:extent cx="53640" cy="10440"/>
                <wp:effectExtent l="38100" t="38100" r="41910" b="27940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536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84FE7" id="Ink 1239" o:spid="_x0000_s1026" type="#_x0000_t75" style="position:absolute;margin-left:318.7pt;margin-top:6.4pt;width:4.6pt;height:.9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">
                <v:imagedata r:id="rId1827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-60120</wp:posOffset>
                </wp:positionH>
                <wp:positionV relativeFrom="paragraph">
                  <wp:posOffset>160152</wp:posOffset>
                </wp:positionV>
                <wp:extent cx="75600" cy="79920"/>
                <wp:effectExtent l="38100" t="38100" r="38735" b="34925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756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CA4FD" id="Ink 1187" o:spid="_x0000_s1026" type="#_x0000_t75" style="position:absolute;margin-left:-4.9pt;margin-top:12.45pt;width:6.1pt;height:6.7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">
                <v:imagedata r:id="rId1829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-163800</wp:posOffset>
                </wp:positionH>
                <wp:positionV relativeFrom="paragraph">
                  <wp:posOffset>162672</wp:posOffset>
                </wp:positionV>
                <wp:extent cx="74520" cy="92880"/>
                <wp:effectExtent l="19050" t="38100" r="40005" b="40640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745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83DD4" id="Ink 1186" o:spid="_x0000_s1026" type="#_x0000_t75" style="position:absolute;margin-left:-13.05pt;margin-top:12.6pt;width:6.2pt;height:7.7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">
                <v:imagedata r:id="rId1831" o:title=""/>
              </v:shape>
            </w:pict>
          </mc:Fallback>
        </mc:AlternateContent>
      </w:r>
    </w:p>
    <w:p w:rsidR="00E117AE" w:rsidRDefault="0090783C" w:rsidP="003F623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>
                <wp:simplePos x="0" y="0"/>
                <wp:positionH relativeFrom="column">
                  <wp:posOffset>3082046</wp:posOffset>
                </wp:positionH>
                <wp:positionV relativeFrom="paragraph">
                  <wp:posOffset>-14717</wp:posOffset>
                </wp:positionV>
                <wp:extent cx="158400" cy="188280"/>
                <wp:effectExtent l="38100" t="38100" r="32385" b="4064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1584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77715" id="Ink 94" o:spid="_x0000_s1026" type="#_x0000_t75" style="position:absolute;margin-left:242.15pt;margin-top:-1.35pt;width:13.2pt;height:16.3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">
                <v:imagedata r:id="rId1833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2740680</wp:posOffset>
                </wp:positionH>
                <wp:positionV relativeFrom="paragraph">
                  <wp:posOffset>-53658</wp:posOffset>
                </wp:positionV>
                <wp:extent cx="96840" cy="178920"/>
                <wp:effectExtent l="19050" t="38100" r="17780" b="31115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9684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72DAA" id="Ink 1219" o:spid="_x0000_s1026" type="#_x0000_t75" style="position:absolute;margin-left:215.6pt;margin-top:-4.4pt;width:8.05pt;height:14.3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">
                <v:imagedata r:id="rId1835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2584440</wp:posOffset>
                </wp:positionH>
                <wp:positionV relativeFrom="paragraph">
                  <wp:posOffset>-81378</wp:posOffset>
                </wp:positionV>
                <wp:extent cx="105840" cy="183240"/>
                <wp:effectExtent l="38100" t="38100" r="27940" b="26670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10584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FCF7A" id="Ink 1218" o:spid="_x0000_s1026" type="#_x0000_t75" style="position:absolute;margin-left:203.35pt;margin-top:-6.55pt;width:8.75pt;height:14.8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">
                <v:imagedata r:id="rId1837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2368440</wp:posOffset>
                </wp:positionH>
                <wp:positionV relativeFrom="paragraph">
                  <wp:posOffset>93942</wp:posOffset>
                </wp:positionV>
                <wp:extent cx="62280" cy="14760"/>
                <wp:effectExtent l="38100" t="19050" r="33020" b="42545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622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CF2F5" id="Ink 1217" o:spid="_x0000_s1026" type="#_x0000_t75" style="position:absolute;margin-left:186.3pt;margin-top:7.3pt;width:5.15pt;height:1.4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">
                <v:imagedata r:id="rId1839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2369520</wp:posOffset>
                </wp:positionH>
                <wp:positionV relativeFrom="paragraph">
                  <wp:posOffset>37422</wp:posOffset>
                </wp:positionV>
                <wp:extent cx="56160" cy="5400"/>
                <wp:effectExtent l="38100" t="38100" r="39370" b="33020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56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F1E5A" id="Ink 1216" o:spid="_x0000_s1026" type="#_x0000_t75" style="position:absolute;margin-left:186.45pt;margin-top:2.75pt;width:4.7pt;height:.8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">
                <v:imagedata r:id="rId1841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1901160</wp:posOffset>
                </wp:positionH>
                <wp:positionV relativeFrom="paragraph">
                  <wp:posOffset>-74898</wp:posOffset>
                </wp:positionV>
                <wp:extent cx="155520" cy="196200"/>
                <wp:effectExtent l="38100" t="38100" r="0" b="3302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15552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41A23" id="Ink 1205" o:spid="_x0000_s1026" type="#_x0000_t75" style="position:absolute;margin-left:149.65pt;margin-top:-6.1pt;width:12.5pt;height:15.9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">
                <v:imagedata r:id="rId1843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465120</wp:posOffset>
                </wp:positionH>
                <wp:positionV relativeFrom="paragraph">
                  <wp:posOffset>16902</wp:posOffset>
                </wp:positionV>
                <wp:extent cx="17640" cy="143640"/>
                <wp:effectExtent l="38100" t="38100" r="40005" b="4699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176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2ED31" id="Ink 1204" o:spid="_x0000_s1026" type="#_x0000_t75" style="position:absolute;margin-left:36.45pt;margin-top:1.2pt;width:1.75pt;height:11.6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">
                <v:imagedata r:id="rId1845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394200</wp:posOffset>
                </wp:positionH>
                <wp:positionV relativeFrom="paragraph">
                  <wp:posOffset>-19818</wp:posOffset>
                </wp:positionV>
                <wp:extent cx="127080" cy="124560"/>
                <wp:effectExtent l="19050" t="38100" r="6350" b="2794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12708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D3FB9" id="Ink 1203" o:spid="_x0000_s1026" type="#_x0000_t75" style="position:absolute;margin-left:30.9pt;margin-top:-1.7pt;width:10.35pt;height:10.1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">
                <v:imagedata r:id="rId1847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1412640</wp:posOffset>
                </wp:positionH>
                <wp:positionV relativeFrom="paragraph">
                  <wp:posOffset>-52218</wp:posOffset>
                </wp:positionV>
                <wp:extent cx="151920" cy="148320"/>
                <wp:effectExtent l="38100" t="38100" r="38735" b="42545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15192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BF23B" id="Ink 1201" o:spid="_x0000_s1026" type="#_x0000_t75" style="position:absolute;margin-left:111.2pt;margin-top:-4.25pt;width:12.2pt;height:12.05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">
                <v:imagedata r:id="rId1849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984960</wp:posOffset>
                </wp:positionH>
                <wp:positionV relativeFrom="paragraph">
                  <wp:posOffset>-27738</wp:posOffset>
                </wp:positionV>
                <wp:extent cx="14760" cy="150120"/>
                <wp:effectExtent l="19050" t="38100" r="42545" b="4064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147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D6199" id="Ink 1200" o:spid="_x0000_s1026" type="#_x0000_t75" style="position:absolute;margin-left:77.5pt;margin-top:-2.3pt;width:1.4pt;height:12.1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">
                <v:imagedata r:id="rId1851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920160</wp:posOffset>
                </wp:positionH>
                <wp:positionV relativeFrom="paragraph">
                  <wp:posOffset>-41418</wp:posOffset>
                </wp:positionV>
                <wp:extent cx="109080" cy="113040"/>
                <wp:effectExtent l="38100" t="38100" r="43815" b="39370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1090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0B4B2" id="Ink 1199" o:spid="_x0000_s1026" type="#_x0000_t75" style="position:absolute;margin-left:72.3pt;margin-top:-3.4pt;width:9pt;height:9.25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">
                <v:imagedata r:id="rId1853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1825200</wp:posOffset>
                </wp:positionH>
                <wp:positionV relativeFrom="paragraph">
                  <wp:posOffset>155862</wp:posOffset>
                </wp:positionV>
                <wp:extent cx="296280" cy="20520"/>
                <wp:effectExtent l="38100" t="38100" r="8890" b="36830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2962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6212D" id="Ink 1176" o:spid="_x0000_s1026" type="#_x0000_t75" style="position:absolute;margin-left:143.55pt;margin-top:12.2pt;width:23.55pt;height:1.7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">
                <v:imagedata r:id="rId1855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1325520</wp:posOffset>
                </wp:positionH>
                <wp:positionV relativeFrom="paragraph">
                  <wp:posOffset>154782</wp:posOffset>
                </wp:positionV>
                <wp:extent cx="306000" cy="9360"/>
                <wp:effectExtent l="38100" t="38100" r="0" b="2921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3060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14751" id="Ink 1175" o:spid="_x0000_s1026" type="#_x0000_t75" style="position:absolute;margin-left:104.2pt;margin-top:12.05pt;width:24.35pt;height:1.1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">
                <v:imagedata r:id="rId1857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849600</wp:posOffset>
                </wp:positionH>
                <wp:positionV relativeFrom="paragraph">
                  <wp:posOffset>156942</wp:posOffset>
                </wp:positionV>
                <wp:extent cx="353520" cy="17280"/>
                <wp:effectExtent l="38100" t="38100" r="27940" b="40005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3535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6764A" id="Ink 1174" o:spid="_x0000_s1026" type="#_x0000_t75" style="position:absolute;margin-left:66.75pt;margin-top:12.15pt;width:28.1pt;height:1.7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">
                <v:imagedata r:id="rId1859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317160</wp:posOffset>
                </wp:positionH>
                <wp:positionV relativeFrom="paragraph">
                  <wp:posOffset>177462</wp:posOffset>
                </wp:positionV>
                <wp:extent cx="341280" cy="19080"/>
                <wp:effectExtent l="38100" t="38100" r="40005" b="38100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3412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12AE2" id="Ink 1173" o:spid="_x0000_s1026" type="#_x0000_t75" style="position:absolute;margin-left:24.8pt;margin-top:13.85pt;width:27.05pt;height:1.8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">
                <v:imagedata r:id="rId1861" o:title=""/>
              </v:shape>
            </w:pict>
          </mc:Fallback>
        </mc:AlternateContent>
      </w:r>
    </w:p>
    <w:p w:rsidR="000B359F" w:rsidRDefault="00C1242F" w:rsidP="003F623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1427400</wp:posOffset>
                </wp:positionH>
                <wp:positionV relativeFrom="paragraph">
                  <wp:posOffset>7212</wp:posOffset>
                </wp:positionV>
                <wp:extent cx="130320" cy="128520"/>
                <wp:effectExtent l="19050" t="19050" r="41275" b="43180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1303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287B7" id="Ink 1178" o:spid="_x0000_s1026" type="#_x0000_t75" style="position:absolute;margin-left:112.25pt;margin-top:.5pt;width:10.45pt;height:10.3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">
                <v:imagedata r:id="rId18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937440</wp:posOffset>
                </wp:positionH>
                <wp:positionV relativeFrom="paragraph">
                  <wp:posOffset>18372</wp:posOffset>
                </wp:positionV>
                <wp:extent cx="128880" cy="139680"/>
                <wp:effectExtent l="38100" t="38100" r="24130" b="32385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12888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875F0" id="Ink 1177" o:spid="_x0000_s1026" type="#_x0000_t75" style="position:absolute;margin-left:73.6pt;margin-top:1.3pt;width:10.45pt;height:11.4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">
                <v:imagedata r:id="rId1865" o:title=""/>
              </v:shape>
            </w:pict>
          </mc:Fallback>
        </mc:AlternateContent>
      </w:r>
    </w:p>
    <w:p w:rsidR="000B359F" w:rsidRDefault="00C1242F" w:rsidP="003F623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2824920</wp:posOffset>
                </wp:positionH>
                <wp:positionV relativeFrom="paragraph">
                  <wp:posOffset>187602</wp:posOffset>
                </wp:positionV>
                <wp:extent cx="101880" cy="111600"/>
                <wp:effectExtent l="38100" t="38100" r="31750" b="41275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1018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7745B" id="Ink 1223" o:spid="_x0000_s1026" type="#_x0000_t75" style="position:absolute;margin-left:222.3pt;margin-top:14.65pt;width:8.3pt;height:9.15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">
                <v:imagedata r:id="rId18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-16920</wp:posOffset>
                </wp:positionH>
                <wp:positionV relativeFrom="paragraph">
                  <wp:posOffset>123882</wp:posOffset>
                </wp:positionV>
                <wp:extent cx="66600" cy="96480"/>
                <wp:effectExtent l="38100" t="38100" r="29210" b="37465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666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0FDED" id="Ink 1189" o:spid="_x0000_s1026" type="#_x0000_t75" style="position:absolute;margin-left:-1.5pt;margin-top:9.6pt;width:5.45pt;height:8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">
                <v:imagedata r:id="rId18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-115560</wp:posOffset>
                </wp:positionH>
                <wp:positionV relativeFrom="paragraph">
                  <wp:posOffset>132162</wp:posOffset>
                </wp:positionV>
                <wp:extent cx="60480" cy="82800"/>
                <wp:effectExtent l="19050" t="38100" r="34925" b="3175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6048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7FCD5" id="Ink 1188" o:spid="_x0000_s1026" type="#_x0000_t75" style="position:absolute;margin-left:-9.25pt;margin-top:10.25pt;width:5.05pt;height:6.8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">
                <v:imagedata r:id="rId1871" o:title=""/>
              </v:shape>
            </w:pict>
          </mc:Fallback>
        </mc:AlternateContent>
      </w:r>
    </w:p>
    <w:p w:rsidR="000B359F" w:rsidRDefault="0090783C" w:rsidP="003F623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>
                <wp:simplePos x="0" y="0"/>
                <wp:positionH relativeFrom="column">
                  <wp:posOffset>3232886</wp:posOffset>
                </wp:positionH>
                <wp:positionV relativeFrom="paragraph">
                  <wp:posOffset>-9672</wp:posOffset>
                </wp:positionV>
                <wp:extent cx="145800" cy="187200"/>
                <wp:effectExtent l="38100" t="38100" r="45085" b="4191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1458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FC31F" id="Ink 95" o:spid="_x0000_s1026" type="#_x0000_t75" style="position:absolute;margin-left:253.6pt;margin-top:-.95pt;width:12.65pt;height:16.3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">
                <v:imagedata r:id="rId1873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5973488</wp:posOffset>
                </wp:positionH>
                <wp:positionV relativeFrom="paragraph">
                  <wp:posOffset>171187</wp:posOffset>
                </wp:positionV>
                <wp:extent cx="65880" cy="23040"/>
                <wp:effectExtent l="38100" t="38100" r="29845" b="34290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658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C8217" id="Ink 1264" o:spid="_x0000_s1026" type="#_x0000_t75" style="position:absolute;margin-left:470.25pt;margin-top:13.35pt;width:5.35pt;height:2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">
                <v:imagedata r:id="rId1875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5518088</wp:posOffset>
                </wp:positionH>
                <wp:positionV relativeFrom="paragraph">
                  <wp:posOffset>162907</wp:posOffset>
                </wp:positionV>
                <wp:extent cx="16560" cy="10080"/>
                <wp:effectExtent l="38100" t="38100" r="40640" b="28575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165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39899" id="Ink 1260" o:spid="_x0000_s1026" type="#_x0000_t75" style="position:absolute;margin-left:434.35pt;margin-top:12.65pt;width:1.5pt;height:1.0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">
                <v:imagedata r:id="rId1877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5763608</wp:posOffset>
                </wp:positionH>
                <wp:positionV relativeFrom="paragraph">
                  <wp:posOffset>162907</wp:posOffset>
                </wp:positionV>
                <wp:extent cx="14760" cy="8280"/>
                <wp:effectExtent l="19050" t="38100" r="42545" b="29845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14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38447" id="Ink 1259" o:spid="_x0000_s1026" type="#_x0000_t75" style="position:absolute;margin-left:453.7pt;margin-top:12.7pt;width:1.4pt;height:1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">
                <v:imagedata r:id="rId1879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5380568</wp:posOffset>
                </wp:positionH>
                <wp:positionV relativeFrom="paragraph">
                  <wp:posOffset>236347</wp:posOffset>
                </wp:positionV>
                <wp:extent cx="31680" cy="19080"/>
                <wp:effectExtent l="38100" t="38100" r="26035" b="38100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316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3D3BD" id="Ink 1253" o:spid="_x0000_s1026" type="#_x0000_t75" style="position:absolute;margin-left:423.55pt;margin-top:18.45pt;width:2.7pt;height:1.8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">
                <v:imagedata r:id="rId1881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2890800</wp:posOffset>
                </wp:positionH>
                <wp:positionV relativeFrom="paragraph">
                  <wp:posOffset>-40693</wp:posOffset>
                </wp:positionV>
                <wp:extent cx="12240" cy="178200"/>
                <wp:effectExtent l="19050" t="38100" r="45085" b="31750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1224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6C7B2" id="Ink 1224" o:spid="_x0000_s1026" type="#_x0000_t75" style="position:absolute;margin-left:227.4pt;margin-top:-3.3pt;width:1.35pt;height:14.3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">
                <v:imagedata r:id="rId1883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2707560</wp:posOffset>
                </wp:positionH>
                <wp:positionV relativeFrom="paragraph">
                  <wp:posOffset>-63013</wp:posOffset>
                </wp:positionV>
                <wp:extent cx="91440" cy="174240"/>
                <wp:effectExtent l="38100" t="38100" r="22860" b="3556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9144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0906F" id="Ink 1222" o:spid="_x0000_s1026" type="#_x0000_t75" style="position:absolute;margin-left:213.05pt;margin-top:-5.1pt;width:7.55pt;height:14.1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">
                <v:imagedata r:id="rId1885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2445840</wp:posOffset>
                </wp:positionH>
                <wp:positionV relativeFrom="paragraph">
                  <wp:posOffset>72707</wp:posOffset>
                </wp:positionV>
                <wp:extent cx="73800" cy="9000"/>
                <wp:effectExtent l="19050" t="38100" r="40640" b="2921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738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8BA98" id="Ink 1221" o:spid="_x0000_s1026" type="#_x0000_t75" style="position:absolute;margin-left:192.4pt;margin-top:5.45pt;width:6.15pt;height:1.1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">
                <v:imagedata r:id="rId1887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2437200</wp:posOffset>
                </wp:positionH>
                <wp:positionV relativeFrom="paragraph">
                  <wp:posOffset>27347</wp:posOffset>
                </wp:positionV>
                <wp:extent cx="65880" cy="7920"/>
                <wp:effectExtent l="38100" t="38100" r="29845" b="30480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658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38D4C" id="Ink 1220" o:spid="_x0000_s1026" type="#_x0000_t75" style="position:absolute;margin-left:191.7pt;margin-top:1.9pt;width:5.65pt;height:1.1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">
                <v:imagedata r:id="rId1889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2057760</wp:posOffset>
                </wp:positionH>
                <wp:positionV relativeFrom="paragraph">
                  <wp:posOffset>-72373</wp:posOffset>
                </wp:positionV>
                <wp:extent cx="142920" cy="165960"/>
                <wp:effectExtent l="38100" t="19050" r="28575" b="43815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14292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0E466" id="Ink 1210" o:spid="_x0000_s1026" type="#_x0000_t75" style="position:absolute;margin-left:162pt;margin-top:-5.9pt;width:11.5pt;height:13.4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">
                <v:imagedata r:id="rId1891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510480</wp:posOffset>
                </wp:positionH>
                <wp:positionV relativeFrom="paragraph">
                  <wp:posOffset>-4693</wp:posOffset>
                </wp:positionV>
                <wp:extent cx="10080" cy="137160"/>
                <wp:effectExtent l="38100" t="38100" r="28575" b="34290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1008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12017" id="Ink 1209" o:spid="_x0000_s1026" type="#_x0000_t75" style="position:absolute;margin-left:40.05pt;margin-top:-.5pt;width:1.2pt;height:11.05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">
                <v:imagedata r:id="rId1893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444960</wp:posOffset>
                </wp:positionH>
                <wp:positionV relativeFrom="paragraph">
                  <wp:posOffset>-37453</wp:posOffset>
                </wp:positionV>
                <wp:extent cx="110160" cy="132480"/>
                <wp:effectExtent l="38100" t="38100" r="4445" b="39370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1101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87243" id="Ink 1208" o:spid="_x0000_s1026" type="#_x0000_t75" style="position:absolute;margin-left:34.85pt;margin-top:-3.1pt;width:9pt;height:10.8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">
                <v:imagedata r:id="rId1895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1576800</wp:posOffset>
                </wp:positionH>
                <wp:positionV relativeFrom="paragraph">
                  <wp:posOffset>-64813</wp:posOffset>
                </wp:positionV>
                <wp:extent cx="15480" cy="167760"/>
                <wp:effectExtent l="38100" t="38100" r="41910" b="41910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1548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08B54" id="Ink 1207" o:spid="_x0000_s1026" type="#_x0000_t75" style="position:absolute;margin-left:123.95pt;margin-top:-5.25pt;width:1.6pt;height:13.5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">
                <v:imagedata r:id="rId1897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1013760</wp:posOffset>
                </wp:positionH>
                <wp:positionV relativeFrom="paragraph">
                  <wp:posOffset>-57973</wp:posOffset>
                </wp:positionV>
                <wp:extent cx="147600" cy="162000"/>
                <wp:effectExtent l="38100" t="38100" r="5080" b="28575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14760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78E4F" id="Ink 1206" o:spid="_x0000_s1026" type="#_x0000_t75" style="position:absolute;margin-left:79.65pt;margin-top:-4.7pt;width:11.95pt;height:13.1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">
                <v:imagedata r:id="rId1899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1985760</wp:posOffset>
                </wp:positionH>
                <wp:positionV relativeFrom="paragraph">
                  <wp:posOffset>152267</wp:posOffset>
                </wp:positionV>
                <wp:extent cx="294120" cy="19800"/>
                <wp:effectExtent l="38100" t="38100" r="10795" b="3746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2941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801E9" id="Ink 1182" o:spid="_x0000_s1026" type="#_x0000_t75" style="position:absolute;margin-left:156.3pt;margin-top:11.95pt;width:23.25pt;height:1.7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">
                <v:imagedata r:id="rId1901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1421640</wp:posOffset>
                </wp:positionH>
                <wp:positionV relativeFrom="paragraph">
                  <wp:posOffset>164147</wp:posOffset>
                </wp:positionV>
                <wp:extent cx="333720" cy="16560"/>
                <wp:effectExtent l="38100" t="38100" r="28575" b="40640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3337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40E19" id="Ink 1181" o:spid="_x0000_s1026" type="#_x0000_t75" style="position:absolute;margin-left:111.85pt;margin-top:12.75pt;width:26.45pt;height:1.5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">
                <v:imagedata r:id="rId1903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918720</wp:posOffset>
                </wp:positionH>
                <wp:positionV relativeFrom="paragraph">
                  <wp:posOffset>174227</wp:posOffset>
                </wp:positionV>
                <wp:extent cx="326520" cy="17640"/>
                <wp:effectExtent l="38100" t="38100" r="16510" b="40005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3265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07E35" id="Ink 1180" o:spid="_x0000_s1026" type="#_x0000_t75" style="position:absolute;margin-left:72.2pt;margin-top:13.55pt;width:25.9pt;height:1.7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">
                <v:imagedata r:id="rId1905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354600</wp:posOffset>
                </wp:positionH>
                <wp:positionV relativeFrom="paragraph">
                  <wp:posOffset>164507</wp:posOffset>
                </wp:positionV>
                <wp:extent cx="350280" cy="32040"/>
                <wp:effectExtent l="38100" t="38100" r="31115" b="25400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3502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DC2D4" id="Ink 1179" o:spid="_x0000_s1026" type="#_x0000_t75" style="position:absolute;margin-left:27.75pt;margin-top:12.9pt;width:27.85pt;height:2.7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">
                <v:imagedata r:id="rId1907" o:title=""/>
              </v:shape>
            </w:pict>
          </mc:Fallback>
        </mc:AlternateContent>
      </w:r>
    </w:p>
    <w:p w:rsidR="00E117AE" w:rsidRDefault="00C1242F" w:rsidP="003F623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6048728</wp:posOffset>
                </wp:positionH>
                <wp:positionV relativeFrom="paragraph">
                  <wp:posOffset>30817</wp:posOffset>
                </wp:positionV>
                <wp:extent cx="73800" cy="109080"/>
                <wp:effectExtent l="19050" t="38100" r="40640" b="43815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738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1DF45" id="Ink 1263" o:spid="_x0000_s1026" type="#_x0000_t75" style="position:absolute;margin-left:476.15pt;margin-top:2.3pt;width:6.1pt;height:8.95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">
                <v:imagedata r:id="rId19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5939648</wp:posOffset>
                </wp:positionH>
                <wp:positionV relativeFrom="paragraph">
                  <wp:posOffset>58897</wp:posOffset>
                </wp:positionV>
                <wp:extent cx="115200" cy="67320"/>
                <wp:effectExtent l="38100" t="38100" r="37465" b="27940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1152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03097" id="Ink 1262" o:spid="_x0000_s1026" type="#_x0000_t75" style="position:absolute;margin-left:467.5pt;margin-top:4.5pt;width:9.3pt;height:5.6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">
                <v:imagedata r:id="rId19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5898968</wp:posOffset>
                </wp:positionH>
                <wp:positionV relativeFrom="paragraph">
                  <wp:posOffset>25057</wp:posOffset>
                </wp:positionV>
                <wp:extent cx="18720" cy="102240"/>
                <wp:effectExtent l="38100" t="38100" r="38735" b="31115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187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FC3DC" id="Ink 1261" o:spid="_x0000_s1026" type="#_x0000_t75" style="position:absolute;margin-left:464.45pt;margin-top:1.85pt;width:1.6pt;height:8.3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">
                <v:imagedata r:id="rId19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5791328</wp:posOffset>
                </wp:positionH>
                <wp:positionV relativeFrom="paragraph">
                  <wp:posOffset>28297</wp:posOffset>
                </wp:positionV>
                <wp:extent cx="111960" cy="16200"/>
                <wp:effectExtent l="38100" t="19050" r="40640" b="41275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1119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251F0" id="Ink 1258" o:spid="_x0000_s1026" type="#_x0000_t75" style="position:absolute;margin-left:455.85pt;margin-top:2.2pt;width:9pt;height:1.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">
                <v:imagedata r:id="rId191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5842448</wp:posOffset>
                </wp:positionH>
                <wp:positionV relativeFrom="paragraph">
                  <wp:posOffset>-16343</wp:posOffset>
                </wp:positionV>
                <wp:extent cx="15840" cy="137880"/>
                <wp:effectExtent l="38100" t="38100" r="41910" b="33655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158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A38E3" id="Ink 1257" o:spid="_x0000_s1026" type="#_x0000_t75" style="position:absolute;margin-left:459.85pt;margin-top:-1.4pt;width:1.65pt;height:11.1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">
                <v:imagedata r:id="rId19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5757488</wp:posOffset>
                </wp:positionH>
                <wp:positionV relativeFrom="paragraph">
                  <wp:posOffset>50977</wp:posOffset>
                </wp:positionV>
                <wp:extent cx="82080" cy="62280"/>
                <wp:effectExtent l="38100" t="38100" r="32385" b="33020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820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BC588" id="Ink 1256" o:spid="_x0000_s1026" type="#_x0000_t75" style="position:absolute;margin-left:453.2pt;margin-top:3.85pt;width:6.65pt;height:5.2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">
                <v:imagedata r:id="rId19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5678648</wp:posOffset>
                </wp:positionH>
                <wp:positionV relativeFrom="paragraph">
                  <wp:posOffset>-8063</wp:posOffset>
                </wp:positionV>
                <wp:extent cx="83520" cy="132120"/>
                <wp:effectExtent l="19050" t="38100" r="12065" b="3937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8352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F8ED2" id="Ink 1255" o:spid="_x0000_s1026" type="#_x0000_t75" style="position:absolute;margin-left:446.95pt;margin-top:-.8pt;width:6.85pt;height:10.75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">
                <v:imagedata r:id="rId19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5597648</wp:posOffset>
                </wp:positionH>
                <wp:positionV relativeFrom="paragraph">
                  <wp:posOffset>71857</wp:posOffset>
                </wp:positionV>
                <wp:extent cx="60840" cy="52200"/>
                <wp:effectExtent l="38100" t="19050" r="34925" b="43180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6084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AE96A" id="Ink 1254" o:spid="_x0000_s1026" type="#_x0000_t75" style="position:absolute;margin-left:440.6pt;margin-top:5.5pt;width:5pt;height:4.45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">
                <v:imagedata r:id="rId19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5456528</wp:posOffset>
                </wp:positionH>
                <wp:positionV relativeFrom="paragraph">
                  <wp:posOffset>-10943</wp:posOffset>
                </wp:positionV>
                <wp:extent cx="113040" cy="157680"/>
                <wp:effectExtent l="19050" t="38100" r="39370" b="3302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11304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C6F8B" id="Ink 1252" o:spid="_x0000_s1026" type="#_x0000_t75" style="position:absolute;margin-left:429.6pt;margin-top:-.9pt;width:9.15pt;height:12.6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">
                <v:imagedata r:id="rId19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5405408</wp:posOffset>
                </wp:positionH>
                <wp:positionV relativeFrom="paragraph">
                  <wp:posOffset>79417</wp:posOffset>
                </wp:positionV>
                <wp:extent cx="37080" cy="66960"/>
                <wp:effectExtent l="38100" t="38100" r="39370" b="28575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3708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78703" id="Ink 1251" o:spid="_x0000_s1026" type="#_x0000_t75" style="position:absolute;margin-left:425.4pt;margin-top:6.1pt;width:3.15pt;height:5.6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">
                <v:imagedata r:id="rId19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5264648</wp:posOffset>
                </wp:positionH>
                <wp:positionV relativeFrom="paragraph">
                  <wp:posOffset>46297</wp:posOffset>
                </wp:positionV>
                <wp:extent cx="95040" cy="105120"/>
                <wp:effectExtent l="19050" t="38100" r="38735" b="28575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950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40DEF" id="Ink 1250" o:spid="_x0000_s1026" type="#_x0000_t75" style="position:absolute;margin-left:414.5pt;margin-top:3.5pt;width:7.7pt;height:8.6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">
                <v:imagedata r:id="rId19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5195168</wp:posOffset>
                </wp:positionH>
                <wp:positionV relativeFrom="paragraph">
                  <wp:posOffset>35497</wp:posOffset>
                </wp:positionV>
                <wp:extent cx="66960" cy="110160"/>
                <wp:effectExtent l="38100" t="38100" r="28575" b="42545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6696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7650D" id="Ink 1249" o:spid="_x0000_s1026" type="#_x0000_t75" style="position:absolute;margin-left:408.9pt;margin-top:2.65pt;width:5.55pt;height:9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">
                <v:imagedata r:id="rId19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5091848</wp:posOffset>
                </wp:positionH>
                <wp:positionV relativeFrom="paragraph">
                  <wp:posOffset>56737</wp:posOffset>
                </wp:positionV>
                <wp:extent cx="72720" cy="88200"/>
                <wp:effectExtent l="19050" t="38100" r="41910" b="26670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727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5F6E3" id="Ink 1248" o:spid="_x0000_s1026" type="#_x0000_t75" style="position:absolute;margin-left:400.85pt;margin-top:4.25pt;width:6.05pt;height:7.3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">
                <v:imagedata r:id="rId19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4960448</wp:posOffset>
                </wp:positionH>
                <wp:positionV relativeFrom="paragraph">
                  <wp:posOffset>32257</wp:posOffset>
                </wp:positionV>
                <wp:extent cx="104040" cy="241560"/>
                <wp:effectExtent l="38100" t="19050" r="10795" b="44450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10404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B10A1" id="Ink 1247" o:spid="_x0000_s1026" type="#_x0000_t75" style="position:absolute;margin-left:390.45pt;margin-top:2.4pt;width:8.6pt;height:19.4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">
                <v:imagedata r:id="rId19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4687928</wp:posOffset>
                </wp:positionH>
                <wp:positionV relativeFrom="paragraph">
                  <wp:posOffset>4177</wp:posOffset>
                </wp:positionV>
                <wp:extent cx="105840" cy="187560"/>
                <wp:effectExtent l="19050" t="38100" r="27940" b="41275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10584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5FE76" id="Ink 1246" o:spid="_x0000_s1026" type="#_x0000_t75" style="position:absolute;margin-left:369.1pt;margin-top:.25pt;width:8.6pt;height:15.1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">
                <v:imagedata r:id="rId19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4638248</wp:posOffset>
                </wp:positionH>
                <wp:positionV relativeFrom="paragraph">
                  <wp:posOffset>-5183</wp:posOffset>
                </wp:positionV>
                <wp:extent cx="21600" cy="193680"/>
                <wp:effectExtent l="38100" t="38100" r="35560" b="34925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2160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D0C97" id="Ink 1245" o:spid="_x0000_s1026" type="#_x0000_t75" style="position:absolute;margin-left:365pt;margin-top:-.5pt;width:2pt;height:15.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">
                <v:imagedata r:id="rId19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4444928</wp:posOffset>
                </wp:positionH>
                <wp:positionV relativeFrom="paragraph">
                  <wp:posOffset>7057</wp:posOffset>
                </wp:positionV>
                <wp:extent cx="192960" cy="176760"/>
                <wp:effectExtent l="38100" t="38100" r="36195" b="33020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1929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744A3" id="Ink 1244" o:spid="_x0000_s1026" type="#_x0000_t75" style="position:absolute;margin-left:349.8pt;margin-top:.4pt;width:15.45pt;height:14.2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">
                <v:imagedata r:id="rId19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1572840</wp:posOffset>
                </wp:positionH>
                <wp:positionV relativeFrom="paragraph">
                  <wp:posOffset>11897</wp:posOffset>
                </wp:positionV>
                <wp:extent cx="125640" cy="198720"/>
                <wp:effectExtent l="38100" t="19050" r="27305" b="30480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12564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B89A5" id="Ink 1184" o:spid="_x0000_s1026" type="#_x0000_t75" style="position:absolute;margin-left:123.65pt;margin-top:.9pt;width:10.15pt;height:15.9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">
                <v:imagedata r:id="rId194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1024920</wp:posOffset>
                </wp:positionH>
                <wp:positionV relativeFrom="paragraph">
                  <wp:posOffset>42497</wp:posOffset>
                </wp:positionV>
                <wp:extent cx="161640" cy="182160"/>
                <wp:effectExtent l="38100" t="38100" r="29210" b="27940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16164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F7611" id="Ink 1183" o:spid="_x0000_s1026" type="#_x0000_t75" style="position:absolute;margin-left:80.5pt;margin-top:3.15pt;width:13pt;height:14.8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">
                <v:imagedata r:id="rId1945" o:title=""/>
              </v:shape>
            </w:pict>
          </mc:Fallback>
        </mc:AlternateContent>
      </w:r>
    </w:p>
    <w:p w:rsidR="00E117AE" w:rsidRDefault="005B4728" w:rsidP="003F623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22272" behindDoc="0" locked="0" layoutInCell="1" allowOverlap="1">
                <wp:simplePos x="0" y="0"/>
                <wp:positionH relativeFrom="column">
                  <wp:posOffset>4057583</wp:posOffset>
                </wp:positionH>
                <wp:positionV relativeFrom="paragraph">
                  <wp:posOffset>99759</wp:posOffset>
                </wp:positionV>
                <wp:extent cx="120600" cy="124920"/>
                <wp:effectExtent l="38100" t="19050" r="32385" b="27940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1206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F7394" id="Ink 1325" o:spid="_x0000_s1026" type="#_x0000_t75" style="position:absolute;margin-left:319.35pt;margin-top:7.8pt;width:9.75pt;height:10.15pt;z-index:2536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">
                <v:imagedata r:id="rId19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21248" behindDoc="0" locked="0" layoutInCell="1" allowOverlap="1">
                <wp:simplePos x="0" y="0"/>
                <wp:positionH relativeFrom="column">
                  <wp:posOffset>2744303</wp:posOffset>
                </wp:positionH>
                <wp:positionV relativeFrom="paragraph">
                  <wp:posOffset>128919</wp:posOffset>
                </wp:positionV>
                <wp:extent cx="104040" cy="114480"/>
                <wp:effectExtent l="38100" t="19050" r="29845" b="38100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1040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7A61F" id="Ink 1324" o:spid="_x0000_s1026" type="#_x0000_t75" style="position:absolute;margin-left:215.85pt;margin-top:10.1pt;width:8.5pt;height:9.25pt;z-index:2536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">
                <v:imagedata r:id="rId19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20224" behindDoc="0" locked="0" layoutInCell="1" allowOverlap="1">
                <wp:simplePos x="0" y="0"/>
                <wp:positionH relativeFrom="column">
                  <wp:posOffset>1444343</wp:posOffset>
                </wp:positionH>
                <wp:positionV relativeFrom="paragraph">
                  <wp:posOffset>127119</wp:posOffset>
                </wp:positionV>
                <wp:extent cx="119880" cy="134280"/>
                <wp:effectExtent l="38100" t="38100" r="33020" b="3746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1198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6F9EE" id="Ink 1323" o:spid="_x0000_s1026" type="#_x0000_t75" style="position:absolute;margin-left:113.65pt;margin-top:9.95pt;width:9.65pt;height:10.85pt;z-index:2536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">
                <v:imagedata r:id="rId195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62880" behindDoc="0" locked="0" layoutInCell="1" allowOverlap="1">
                <wp:simplePos x="0" y="0"/>
                <wp:positionH relativeFrom="column">
                  <wp:posOffset>-233531</wp:posOffset>
                </wp:positionH>
                <wp:positionV relativeFrom="paragraph">
                  <wp:posOffset>241959</wp:posOffset>
                </wp:positionV>
                <wp:extent cx="866880" cy="34200"/>
                <wp:effectExtent l="38100" t="38100" r="28575" b="4254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8668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EF340" id="Ink 267" o:spid="_x0000_s1026" type="#_x0000_t75" style="position:absolute;margin-left:-18.55pt;margin-top:18.85pt;width:68.45pt;height:3.15pt;z-index:2535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">
                <v:imagedata r:id="rId195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61856" behindDoc="0" locked="0" layoutInCell="1" allowOverlap="1">
                <wp:simplePos x="0" y="0"/>
                <wp:positionH relativeFrom="column">
                  <wp:posOffset>635869</wp:posOffset>
                </wp:positionH>
                <wp:positionV relativeFrom="paragraph">
                  <wp:posOffset>184359</wp:posOffset>
                </wp:positionV>
                <wp:extent cx="54000" cy="39600"/>
                <wp:effectExtent l="38100" t="38100" r="41275" b="3683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5400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022E1" id="Ink 266" o:spid="_x0000_s1026" type="#_x0000_t75" style="position:absolute;margin-left:49.85pt;margin-top:14.25pt;width:4.65pt;height:3.5pt;z-index:2535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">
                <v:imagedata r:id="rId195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60832" behindDoc="0" locked="0" layoutInCell="1" allowOverlap="1">
                <wp:simplePos x="0" y="0"/>
                <wp:positionH relativeFrom="column">
                  <wp:posOffset>617869</wp:posOffset>
                </wp:positionH>
                <wp:positionV relativeFrom="paragraph">
                  <wp:posOffset>137919</wp:posOffset>
                </wp:positionV>
                <wp:extent cx="52560" cy="45360"/>
                <wp:effectExtent l="38100" t="38100" r="43180" b="3111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5256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5B9F0" id="Ink 265" o:spid="_x0000_s1026" type="#_x0000_t75" style="position:absolute;margin-left:48.45pt;margin-top:10.6pt;width:4.6pt;height:3.85pt;z-index:2535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">
                <v:imagedata r:id="rId195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59808" behindDoc="0" locked="0" layoutInCell="1" allowOverlap="1">
                <wp:simplePos x="0" y="0"/>
                <wp:positionH relativeFrom="column">
                  <wp:posOffset>397549</wp:posOffset>
                </wp:positionH>
                <wp:positionV relativeFrom="paragraph">
                  <wp:posOffset>101919</wp:posOffset>
                </wp:positionV>
                <wp:extent cx="181080" cy="292680"/>
                <wp:effectExtent l="38100" t="38100" r="28575" b="3175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18108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CF750" id="Ink 264" o:spid="_x0000_s1026" type="#_x0000_t75" style="position:absolute;margin-left:31.15pt;margin-top:7.8pt;width:14.65pt;height:23.5pt;z-index:2535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">
                <v:imagedata r:id="rId195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58784" behindDoc="0" locked="0" layoutInCell="1" allowOverlap="1">
                <wp:simplePos x="0" y="0"/>
                <wp:positionH relativeFrom="column">
                  <wp:posOffset>245629</wp:posOffset>
                </wp:positionH>
                <wp:positionV relativeFrom="paragraph">
                  <wp:posOffset>112359</wp:posOffset>
                </wp:positionV>
                <wp:extent cx="109800" cy="108720"/>
                <wp:effectExtent l="38100" t="38100" r="43180" b="4381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1098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8570F" id="Ink 263" o:spid="_x0000_s1026" type="#_x0000_t75" style="position:absolute;margin-left:19.1pt;margin-top:8.6pt;width:8.95pt;height:9pt;z-index:2535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">
                <v:imagedata r:id="rId196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>
                <wp:simplePos x="0" y="0"/>
                <wp:positionH relativeFrom="column">
                  <wp:posOffset>116389</wp:posOffset>
                </wp:positionH>
                <wp:positionV relativeFrom="paragraph">
                  <wp:posOffset>142239</wp:posOffset>
                </wp:positionV>
                <wp:extent cx="117360" cy="69120"/>
                <wp:effectExtent l="38100" t="38100" r="16510" b="45720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1173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14F8D" id="Ink 262" o:spid="_x0000_s1026" type="#_x0000_t75" style="position:absolute;margin-left:9pt;margin-top:10.95pt;width:9.45pt;height:5.95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">
                <v:imagedata r:id="rId196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56736" behindDoc="0" locked="0" layoutInCell="1" allowOverlap="1">
                <wp:simplePos x="0" y="0"/>
                <wp:positionH relativeFrom="column">
                  <wp:posOffset>-49571</wp:posOffset>
                </wp:positionH>
                <wp:positionV relativeFrom="paragraph">
                  <wp:posOffset>142239</wp:posOffset>
                </wp:positionV>
                <wp:extent cx="137880" cy="78840"/>
                <wp:effectExtent l="38100" t="38100" r="33655" b="3556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13788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4D260" id="Ink 261" o:spid="_x0000_s1026" type="#_x0000_t75" style="position:absolute;margin-left:-4pt;margin-top:11.15pt;width:11pt;height:6.45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">
                <v:imagedata r:id="rId196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55712" behindDoc="0" locked="0" layoutInCell="1" allowOverlap="1">
                <wp:simplePos x="0" y="0"/>
                <wp:positionH relativeFrom="column">
                  <wp:posOffset>-132011</wp:posOffset>
                </wp:positionH>
                <wp:positionV relativeFrom="paragraph">
                  <wp:posOffset>155919</wp:posOffset>
                </wp:positionV>
                <wp:extent cx="39600" cy="15120"/>
                <wp:effectExtent l="38100" t="38100" r="36830" b="4254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396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7F348" id="Ink 260" o:spid="_x0000_s1026" type="#_x0000_t75" style="position:absolute;margin-left:-10.6pt;margin-top:12.1pt;width:3.4pt;height:1.65pt;z-index:2535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">
                <v:imagedata r:id="rId196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>
                <wp:simplePos x="0" y="0"/>
                <wp:positionH relativeFrom="column">
                  <wp:posOffset>-122291</wp:posOffset>
                </wp:positionH>
                <wp:positionV relativeFrom="paragraph">
                  <wp:posOffset>120639</wp:posOffset>
                </wp:positionV>
                <wp:extent cx="25920" cy="90720"/>
                <wp:effectExtent l="38100" t="38100" r="31750" b="4318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259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D5644" id="Ink 259" o:spid="_x0000_s1026" type="#_x0000_t75" style="position:absolute;margin-left:-9.85pt;margin-top:9.3pt;width:2.5pt;height:7.6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">
                <v:imagedata r:id="rId196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53664" behindDoc="0" locked="0" layoutInCell="1" allowOverlap="1">
                <wp:simplePos x="0" y="0"/>
                <wp:positionH relativeFrom="column">
                  <wp:posOffset>-188171</wp:posOffset>
                </wp:positionH>
                <wp:positionV relativeFrom="paragraph">
                  <wp:posOffset>122799</wp:posOffset>
                </wp:positionV>
                <wp:extent cx="15120" cy="106200"/>
                <wp:effectExtent l="19050" t="38100" r="42545" b="2730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151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CAE2F" id="Ink 258" o:spid="_x0000_s1026" type="#_x0000_t75" style="position:absolute;margin-left:-14.95pt;margin-top:9.5pt;width:1.45pt;height:8.75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">
                <v:imagedata r:id="rId197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52640" behindDoc="0" locked="0" layoutInCell="1" allowOverlap="1">
                <wp:simplePos x="0" y="0"/>
                <wp:positionH relativeFrom="column">
                  <wp:posOffset>-292211</wp:posOffset>
                </wp:positionH>
                <wp:positionV relativeFrom="paragraph">
                  <wp:posOffset>161679</wp:posOffset>
                </wp:positionV>
                <wp:extent cx="55440" cy="11520"/>
                <wp:effectExtent l="38100" t="38100" r="40005" b="2667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554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5B402" id="Ink 257" o:spid="_x0000_s1026" type="#_x0000_t75" style="position:absolute;margin-left:-23.1pt;margin-top:12.7pt;width:4.5pt;height:1.1pt;z-index:2535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">
                <v:imagedata r:id="rId197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51616" behindDoc="0" locked="0" layoutInCell="1" allowOverlap="1">
                <wp:simplePos x="0" y="0"/>
                <wp:positionH relativeFrom="column">
                  <wp:posOffset>-321011</wp:posOffset>
                </wp:positionH>
                <wp:positionV relativeFrom="paragraph">
                  <wp:posOffset>101199</wp:posOffset>
                </wp:positionV>
                <wp:extent cx="84240" cy="123480"/>
                <wp:effectExtent l="38100" t="38100" r="30480" b="2921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8424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B0544" id="Ink 256" o:spid="_x0000_s1026" type="#_x0000_t75" style="position:absolute;margin-left:-25.5pt;margin-top:7.75pt;width:7.1pt;height:10.1pt;z-index:2535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">
                <v:imagedata r:id="rId1975" o:title=""/>
              </v:shape>
            </w:pict>
          </mc:Fallback>
        </mc:AlternateContent>
      </w:r>
    </w:p>
    <w:p w:rsidR="00E117AE" w:rsidRDefault="005B4728" w:rsidP="003F623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18176" behindDoc="0" locked="0" layoutInCell="1" allowOverlap="1">
                <wp:simplePos x="0" y="0"/>
                <wp:positionH relativeFrom="column">
                  <wp:posOffset>4179623</wp:posOffset>
                </wp:positionH>
                <wp:positionV relativeFrom="paragraph">
                  <wp:posOffset>89349</wp:posOffset>
                </wp:positionV>
                <wp:extent cx="84240" cy="93600"/>
                <wp:effectExtent l="19050" t="38100" r="30480" b="40005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842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3BF2E" id="Ink 1321" o:spid="_x0000_s1026" type="#_x0000_t75" style="position:absolute;margin-left:328.95pt;margin-top:6.8pt;width:7.1pt;height:7.85pt;z-index:2536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">
                <v:imagedata r:id="rId197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17152" behindDoc="0" locked="0" layoutInCell="1" allowOverlap="1">
                <wp:simplePos x="0" y="0"/>
                <wp:positionH relativeFrom="column">
                  <wp:posOffset>3669143</wp:posOffset>
                </wp:positionH>
                <wp:positionV relativeFrom="paragraph">
                  <wp:posOffset>105909</wp:posOffset>
                </wp:positionV>
                <wp:extent cx="15840" cy="97920"/>
                <wp:effectExtent l="38100" t="38100" r="41910" b="35560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158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03F02" id="Ink 1320" o:spid="_x0000_s1026" type="#_x0000_t75" style="position:absolute;margin-left:288.65pt;margin-top:8.15pt;width:1.65pt;height:8pt;z-index:2536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">
                <v:imagedata r:id="rId197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16128" behindDoc="0" locked="0" layoutInCell="1" allowOverlap="1">
                <wp:simplePos x="0" y="0"/>
                <wp:positionH relativeFrom="column">
                  <wp:posOffset>3620183</wp:posOffset>
                </wp:positionH>
                <wp:positionV relativeFrom="paragraph">
                  <wp:posOffset>100149</wp:posOffset>
                </wp:positionV>
                <wp:extent cx="95760" cy="77040"/>
                <wp:effectExtent l="38100" t="38100" r="38100" b="37465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957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AA033" id="Ink 1319" o:spid="_x0000_s1026" type="#_x0000_t75" style="position:absolute;margin-left:284.8pt;margin-top:7.75pt;width:8pt;height:6.45pt;z-index:2536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">
                <v:imagedata r:id="rId198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15104" behindDoc="0" locked="0" layoutInCell="1" allowOverlap="1">
                <wp:simplePos x="0" y="0"/>
                <wp:positionH relativeFrom="column">
                  <wp:posOffset>4047503</wp:posOffset>
                </wp:positionH>
                <wp:positionV relativeFrom="paragraph">
                  <wp:posOffset>76029</wp:posOffset>
                </wp:positionV>
                <wp:extent cx="10440" cy="123120"/>
                <wp:effectExtent l="38100" t="38100" r="27940" b="29845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1044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50F25" id="Ink 1318" o:spid="_x0000_s1026" type="#_x0000_t75" style="position:absolute;margin-left:318.45pt;margin-top:5.85pt;width:1.3pt;height:10.1pt;z-index:2536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">
                <v:imagedata r:id="rId198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14080" behindDoc="0" locked="0" layoutInCell="1" allowOverlap="1">
                <wp:simplePos x="0" y="0"/>
                <wp:positionH relativeFrom="column">
                  <wp:posOffset>3811343</wp:posOffset>
                </wp:positionH>
                <wp:positionV relativeFrom="paragraph">
                  <wp:posOffset>90429</wp:posOffset>
                </wp:positionV>
                <wp:extent cx="88560" cy="116280"/>
                <wp:effectExtent l="38100" t="38100" r="26035" b="36195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885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95575" id="Ink 1317" o:spid="_x0000_s1026" type="#_x0000_t75" style="position:absolute;margin-left:299.9pt;margin-top:6.9pt;width:7.2pt;height:9.6pt;z-index:2536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">
                <v:imagedata r:id="rId198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13056" behindDoc="0" locked="0" layoutInCell="1" allowOverlap="1">
                <wp:simplePos x="0" y="0"/>
                <wp:positionH relativeFrom="column">
                  <wp:posOffset>2949863</wp:posOffset>
                </wp:positionH>
                <wp:positionV relativeFrom="paragraph">
                  <wp:posOffset>97629</wp:posOffset>
                </wp:positionV>
                <wp:extent cx="78120" cy="105480"/>
                <wp:effectExtent l="38100" t="38100" r="36195" b="27940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781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058FC" id="Ink 1312" o:spid="_x0000_s1026" type="#_x0000_t75" style="position:absolute;margin-left:232.2pt;margin-top:7.45pt;width:6.4pt;height:8.75pt;z-index:25361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">
                <v:imagedata r:id="rId198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12032" behindDoc="0" locked="0" layoutInCell="1" allowOverlap="1">
                <wp:simplePos x="0" y="0"/>
                <wp:positionH relativeFrom="column">
                  <wp:posOffset>2670863</wp:posOffset>
                </wp:positionH>
                <wp:positionV relativeFrom="paragraph">
                  <wp:posOffset>110949</wp:posOffset>
                </wp:positionV>
                <wp:extent cx="13320" cy="105840"/>
                <wp:effectExtent l="19050" t="38100" r="44450" b="27940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133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B6F0F" id="Ink 1311" o:spid="_x0000_s1026" type="#_x0000_t75" style="position:absolute;margin-left:210.05pt;margin-top:8.6pt;width:1.45pt;height:8.65pt;z-index:2536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">
                <v:imagedata r:id="rId198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>
                <wp:simplePos x="0" y="0"/>
                <wp:positionH relativeFrom="column">
                  <wp:posOffset>2608943</wp:posOffset>
                </wp:positionH>
                <wp:positionV relativeFrom="paragraph">
                  <wp:posOffset>109149</wp:posOffset>
                </wp:positionV>
                <wp:extent cx="83520" cy="67320"/>
                <wp:effectExtent l="38100" t="38100" r="31115" b="27940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8352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A951F" id="Ink 1303" o:spid="_x0000_s1026" type="#_x0000_t75" style="position:absolute;margin-left:205.2pt;margin-top:8.45pt;width:6.9pt;height:5.7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">
                <v:imagedata r:id="rId199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09984" behindDoc="0" locked="0" layoutInCell="1" allowOverlap="1">
                <wp:simplePos x="0" y="0"/>
                <wp:positionH relativeFrom="column">
                  <wp:posOffset>2408783</wp:posOffset>
                </wp:positionH>
                <wp:positionV relativeFrom="paragraph">
                  <wp:posOffset>115989</wp:posOffset>
                </wp:positionV>
                <wp:extent cx="86040" cy="110520"/>
                <wp:effectExtent l="38100" t="38100" r="28575" b="41910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8604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733D4" id="Ink 1275" o:spid="_x0000_s1026" type="#_x0000_t75" style="position:absolute;margin-left:189.6pt;margin-top:8.9pt;width:7.05pt;height:9.15pt;z-index:25360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">
                <v:imagedata r:id="rId199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08960" behindDoc="0" locked="0" layoutInCell="1" allowOverlap="1">
                <wp:simplePos x="0" y="0"/>
                <wp:positionH relativeFrom="column">
                  <wp:posOffset>2776343</wp:posOffset>
                </wp:positionH>
                <wp:positionV relativeFrom="paragraph">
                  <wp:posOffset>101229</wp:posOffset>
                </wp:positionV>
                <wp:extent cx="87840" cy="127440"/>
                <wp:effectExtent l="19050" t="19050" r="26670" b="44450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8784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041C9" id="Ink 1274" o:spid="_x0000_s1026" type="#_x0000_t75" style="position:absolute;margin-left:218.45pt;margin-top:7.7pt;width:7.3pt;height:10.55pt;z-index:2536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">
                <v:imagedata r:id="rId199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06912" behindDoc="0" locked="0" layoutInCell="1" allowOverlap="1">
                <wp:simplePos x="0" y="0"/>
                <wp:positionH relativeFrom="column">
                  <wp:posOffset>1635143</wp:posOffset>
                </wp:positionH>
                <wp:positionV relativeFrom="paragraph">
                  <wp:posOffset>100149</wp:posOffset>
                </wp:positionV>
                <wp:extent cx="89280" cy="109800"/>
                <wp:effectExtent l="0" t="38100" r="44450" b="43180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892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A6EFB" id="Ink 1272" o:spid="_x0000_s1026" type="#_x0000_t75" style="position:absolute;margin-left:128.55pt;margin-top:7.65pt;width:7.5pt;height:9.15pt;z-index:2536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">
                <v:imagedata r:id="rId19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05888" behindDoc="0" locked="0" layoutInCell="1" allowOverlap="1">
                <wp:simplePos x="0" y="0"/>
                <wp:positionH relativeFrom="column">
                  <wp:posOffset>1463063</wp:posOffset>
                </wp:positionH>
                <wp:positionV relativeFrom="paragraph">
                  <wp:posOffset>127869</wp:posOffset>
                </wp:positionV>
                <wp:extent cx="10800" cy="107280"/>
                <wp:effectExtent l="38100" t="38100" r="27305" b="26670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108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8750A" id="Ink 1271" o:spid="_x0000_s1026" type="#_x0000_t75" style="position:absolute;margin-left:114.95pt;margin-top:9.85pt;width:1.3pt;height:8.8pt;z-index:2536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">
                <v:imagedata r:id="rId199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>
                <wp:simplePos x="0" y="0"/>
                <wp:positionH relativeFrom="column">
                  <wp:posOffset>1408343</wp:posOffset>
                </wp:positionH>
                <wp:positionV relativeFrom="paragraph">
                  <wp:posOffset>111669</wp:posOffset>
                </wp:positionV>
                <wp:extent cx="79200" cy="73440"/>
                <wp:effectExtent l="38100" t="38100" r="35560" b="41275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792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283BD" id="Ink 1270" o:spid="_x0000_s1026" type="#_x0000_t75" style="position:absolute;margin-left:110.65pt;margin-top:8.6pt;width:6.65pt;height:6.25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">
                <v:imagedata r:id="rId200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03840" behindDoc="0" locked="0" layoutInCell="1" allowOverlap="1">
                <wp:simplePos x="0" y="0"/>
                <wp:positionH relativeFrom="column">
                  <wp:posOffset>861143</wp:posOffset>
                </wp:positionH>
                <wp:positionV relativeFrom="paragraph">
                  <wp:posOffset>101949</wp:posOffset>
                </wp:positionV>
                <wp:extent cx="113040" cy="122760"/>
                <wp:effectExtent l="38100" t="38100" r="39370" b="29845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1130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331E4" id="Ink 1226" o:spid="_x0000_s1026" type="#_x0000_t75" style="position:absolute;margin-left:67.75pt;margin-top:7.8pt;width:9.15pt;height:10.1pt;z-index:25360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">
                <v:imagedata r:id="rId200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02816" behindDoc="0" locked="0" layoutInCell="1" allowOverlap="1">
                <wp:simplePos x="0" y="0"/>
                <wp:positionH relativeFrom="column">
                  <wp:posOffset>1157149</wp:posOffset>
                </wp:positionH>
                <wp:positionV relativeFrom="paragraph">
                  <wp:posOffset>108069</wp:posOffset>
                </wp:positionV>
                <wp:extent cx="84600" cy="123840"/>
                <wp:effectExtent l="38100" t="38100" r="29845" b="28575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8460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0B21E" id="Ink 1225" o:spid="_x0000_s1026" type="#_x0000_t75" style="position:absolute;margin-left:90.9pt;margin-top:8.3pt;width:6.95pt;height:10.15pt;z-index:2536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">
                <v:imagedata r:id="rId200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>
                <wp:simplePos x="0" y="0"/>
                <wp:positionH relativeFrom="column">
                  <wp:posOffset>4190869</wp:posOffset>
                </wp:positionH>
                <wp:positionV relativeFrom="paragraph">
                  <wp:posOffset>216429</wp:posOffset>
                </wp:positionV>
                <wp:extent cx="126000" cy="20880"/>
                <wp:effectExtent l="38100" t="38100" r="26670" b="36830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1260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4B8B8" id="Ink 671" o:spid="_x0000_s1026" type="#_x0000_t75" style="position:absolute;margin-left:329.85pt;margin-top:16.95pt;width:10.3pt;height:2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">
                <v:imagedata r:id="rId200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76192" behindDoc="0" locked="0" layoutInCell="1" allowOverlap="1">
                <wp:simplePos x="0" y="0"/>
                <wp:positionH relativeFrom="column">
                  <wp:posOffset>3204469</wp:posOffset>
                </wp:positionH>
                <wp:positionV relativeFrom="paragraph">
                  <wp:posOffset>178989</wp:posOffset>
                </wp:positionV>
                <wp:extent cx="133200" cy="11880"/>
                <wp:effectExtent l="38100" t="19050" r="38735" b="45720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1332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80C36" id="Ink 523" o:spid="_x0000_s1026" type="#_x0000_t75" style="position:absolute;margin-left:252.05pt;margin-top:13.85pt;width:10.95pt;height:1.45pt;z-index:2535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">
                <v:imagedata r:id="rId200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>
                <wp:simplePos x="0" y="0"/>
                <wp:positionH relativeFrom="column">
                  <wp:posOffset>2573389</wp:posOffset>
                </wp:positionH>
                <wp:positionV relativeFrom="paragraph">
                  <wp:posOffset>238749</wp:posOffset>
                </wp:positionV>
                <wp:extent cx="114840" cy="14400"/>
                <wp:effectExtent l="38100" t="38100" r="38100" b="24130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1148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86DD6" id="Ink 317" o:spid="_x0000_s1026" type="#_x0000_t75" style="position:absolute;margin-left:202.5pt;margin-top:18.7pt;width:9.3pt;height:1.4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">
                <v:imagedata r:id="rId201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70048" behindDoc="0" locked="0" layoutInCell="1" allowOverlap="1">
                <wp:simplePos x="0" y="0"/>
                <wp:positionH relativeFrom="column">
                  <wp:posOffset>2084509</wp:posOffset>
                </wp:positionH>
                <wp:positionV relativeFrom="paragraph">
                  <wp:posOffset>154869</wp:posOffset>
                </wp:positionV>
                <wp:extent cx="9000" cy="117360"/>
                <wp:effectExtent l="38100" t="38100" r="29210" b="3556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900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73D65" id="Ink 274" o:spid="_x0000_s1026" type="#_x0000_t75" style="position:absolute;margin-left:163.9pt;margin-top:12.1pt;width:.95pt;height:9.65pt;z-index:2535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">
                <v:imagedata r:id="rId201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>
                <wp:simplePos x="0" y="0"/>
                <wp:positionH relativeFrom="column">
                  <wp:posOffset>2041309</wp:posOffset>
                </wp:positionH>
                <wp:positionV relativeFrom="paragraph">
                  <wp:posOffset>200229</wp:posOffset>
                </wp:positionV>
                <wp:extent cx="86040" cy="6120"/>
                <wp:effectExtent l="38100" t="38100" r="28575" b="32385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860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FD593" id="Ink 273" o:spid="_x0000_s1026" type="#_x0000_t75" style="position:absolute;margin-left:160.5pt;margin-top:15.5pt;width:7.25pt;height:1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">
                <v:imagedata r:id="rId2015" o:title=""/>
              </v:shape>
            </w:pict>
          </mc:Fallback>
        </mc:AlternateContent>
      </w:r>
    </w:p>
    <w:p w:rsidR="003F6239" w:rsidRDefault="005B4728" w:rsidP="003F6239">
      <w:pPr>
        <w:pStyle w:val="NLLL2COL"/>
        <w:jc w:val="right"/>
        <w:rPr>
          <w:rStyle w:val="i-listnumber"/>
        </w:rPr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>
                <wp:simplePos x="0" y="0"/>
                <wp:positionH relativeFrom="column">
                  <wp:posOffset>4020589</wp:posOffset>
                </wp:positionH>
                <wp:positionV relativeFrom="paragraph">
                  <wp:posOffset>47259</wp:posOffset>
                </wp:positionV>
                <wp:extent cx="88200" cy="91080"/>
                <wp:effectExtent l="38100" t="19050" r="26670" b="4254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882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F1724" id="Ink 784" o:spid="_x0000_s1026" type="#_x0000_t75" style="position:absolute;margin-left:316.35pt;margin-top:3.65pt;width:7.25pt;height:7.45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">
                <v:imagedata r:id="rId20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>
                <wp:simplePos x="0" y="0"/>
                <wp:positionH relativeFrom="column">
                  <wp:posOffset>3822589</wp:posOffset>
                </wp:positionH>
                <wp:positionV relativeFrom="paragraph">
                  <wp:posOffset>54819</wp:posOffset>
                </wp:positionV>
                <wp:extent cx="86760" cy="82440"/>
                <wp:effectExtent l="38100" t="38100" r="27940" b="3238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8676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985AC" id="Ink 704" o:spid="_x0000_s1026" type="#_x0000_t75" style="position:absolute;margin-left:300.8pt;margin-top:4.25pt;width:7.1pt;height:6.8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">
                <v:imagedata r:id="rId20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79264" behindDoc="0" locked="0" layoutInCell="1" allowOverlap="1">
                <wp:simplePos x="0" y="0"/>
                <wp:positionH relativeFrom="column">
                  <wp:posOffset>4018429</wp:posOffset>
                </wp:positionH>
                <wp:positionV relativeFrom="paragraph">
                  <wp:posOffset>-5301</wp:posOffset>
                </wp:positionV>
                <wp:extent cx="97560" cy="11160"/>
                <wp:effectExtent l="38100" t="19050" r="36195" b="4635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975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6EBBE" id="Ink 670" o:spid="_x0000_s1026" type="#_x0000_t75" style="position:absolute;margin-left:316.15pt;margin-top:-.65pt;width:8pt;height:1.4pt;z-index:2535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">
                <v:imagedata r:id="rId20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78240" behindDoc="0" locked="0" layoutInCell="1" allowOverlap="1">
                <wp:simplePos x="0" y="0"/>
                <wp:positionH relativeFrom="column">
                  <wp:posOffset>3788749</wp:posOffset>
                </wp:positionH>
                <wp:positionV relativeFrom="paragraph">
                  <wp:posOffset>-6381</wp:posOffset>
                </wp:positionV>
                <wp:extent cx="112680" cy="18000"/>
                <wp:effectExtent l="38100" t="38100" r="40005" b="3937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1126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12776" id="Ink 608" o:spid="_x0000_s1026" type="#_x0000_t75" style="position:absolute;margin-left:298.15pt;margin-top:-.75pt;width:9.1pt;height:1.85pt;z-index:2535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">
                <v:imagedata r:id="rId202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77216" behindDoc="0" locked="0" layoutInCell="1" allowOverlap="1">
                <wp:simplePos x="0" y="0"/>
                <wp:positionH relativeFrom="column">
                  <wp:posOffset>3551869</wp:posOffset>
                </wp:positionH>
                <wp:positionV relativeFrom="paragraph">
                  <wp:posOffset>-2421</wp:posOffset>
                </wp:positionV>
                <wp:extent cx="165240" cy="15120"/>
                <wp:effectExtent l="19050" t="38100" r="44450" b="42545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1652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BB88F" id="Ink 558" o:spid="_x0000_s1026" type="#_x0000_t75" style="position:absolute;margin-left:279.4pt;margin-top:-.35pt;width:13.45pt;height:1.65pt;z-index:2535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">
                <v:imagedata r:id="rId202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>
                <wp:simplePos x="0" y="0"/>
                <wp:positionH relativeFrom="column">
                  <wp:posOffset>2797669</wp:posOffset>
                </wp:positionH>
                <wp:positionV relativeFrom="paragraph">
                  <wp:posOffset>60579</wp:posOffset>
                </wp:positionV>
                <wp:extent cx="70920" cy="81000"/>
                <wp:effectExtent l="38100" t="38100" r="24765" b="3365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7092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8F8E6" id="Ink 522" o:spid="_x0000_s1026" type="#_x0000_t75" style="position:absolute;margin-left:220.05pt;margin-top:4.5pt;width:5.9pt;height:6.9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">
                <v:imagedata r:id="rId202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74144" behindDoc="0" locked="0" layoutInCell="1" allowOverlap="1">
                <wp:simplePos x="0" y="0"/>
                <wp:positionH relativeFrom="column">
                  <wp:posOffset>2940589</wp:posOffset>
                </wp:positionH>
                <wp:positionV relativeFrom="paragraph">
                  <wp:posOffset>-9621</wp:posOffset>
                </wp:positionV>
                <wp:extent cx="118440" cy="21600"/>
                <wp:effectExtent l="38100" t="38100" r="34290" b="3556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1184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5DEAD" id="Ink 356" o:spid="_x0000_s1026" type="#_x0000_t75" style="position:absolute;margin-left:231.35pt;margin-top:-1pt;width:9.75pt;height:2.15pt;z-index:2535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">
                <v:imagedata r:id="rId20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73120" behindDoc="0" locked="0" layoutInCell="1" allowOverlap="1">
                <wp:simplePos x="0" y="0"/>
                <wp:positionH relativeFrom="column">
                  <wp:posOffset>2773189</wp:posOffset>
                </wp:positionH>
                <wp:positionV relativeFrom="paragraph">
                  <wp:posOffset>-3861</wp:posOffset>
                </wp:positionV>
                <wp:extent cx="96840" cy="10440"/>
                <wp:effectExtent l="38100" t="38100" r="36830" b="2794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968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4BCC5" id="Ink 354" o:spid="_x0000_s1026" type="#_x0000_t75" style="position:absolute;margin-left:218.15pt;margin-top:-.55pt;width:8.05pt;height:1.3pt;z-index:2535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">
                <v:imagedata r:id="rId203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71072" behindDoc="0" locked="0" layoutInCell="1" allowOverlap="1">
                <wp:simplePos x="0" y="0"/>
                <wp:positionH relativeFrom="column">
                  <wp:posOffset>2356669</wp:posOffset>
                </wp:positionH>
                <wp:positionV relativeFrom="paragraph">
                  <wp:posOffset>-1341</wp:posOffset>
                </wp:positionV>
                <wp:extent cx="153000" cy="28080"/>
                <wp:effectExtent l="38100" t="38100" r="38100" b="2921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1530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14D31" id="Ink 316" o:spid="_x0000_s1026" type="#_x0000_t75" style="position:absolute;margin-left:185.3pt;margin-top:-.35pt;width:12.5pt;height:2.65pt;z-index:2535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">
                <v:imagedata r:id="rId2033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>
                <wp:simplePos x="0" y="0"/>
                <wp:positionH relativeFrom="column">
                  <wp:posOffset>1188829</wp:posOffset>
                </wp:positionH>
                <wp:positionV relativeFrom="paragraph">
                  <wp:posOffset>78579</wp:posOffset>
                </wp:positionV>
                <wp:extent cx="68760" cy="80280"/>
                <wp:effectExtent l="38100" t="38100" r="26670" b="3429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6876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14B30" id="Ink 272" o:spid="_x0000_s1026" type="#_x0000_t75" style="position:absolute;margin-left:93.35pt;margin-top:6.1pt;width:5.65pt;height:6.65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">
                <v:imagedata r:id="rId203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66976" behindDoc="0" locked="0" layoutInCell="1" allowOverlap="1">
                <wp:simplePos x="0" y="0"/>
                <wp:positionH relativeFrom="column">
                  <wp:posOffset>1622269</wp:posOffset>
                </wp:positionH>
                <wp:positionV relativeFrom="paragraph">
                  <wp:posOffset>-4581</wp:posOffset>
                </wp:positionV>
                <wp:extent cx="116280" cy="19080"/>
                <wp:effectExtent l="38100" t="38100" r="36195" b="3810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1162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31D14" id="Ink 271" o:spid="_x0000_s1026" type="#_x0000_t75" style="position:absolute;margin-left:127.6pt;margin-top:-.55pt;width:9.4pt;height:1.9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">
                <v:imagedata r:id="rId203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>
                <wp:simplePos x="0" y="0"/>
                <wp:positionH relativeFrom="column">
                  <wp:posOffset>1368469</wp:posOffset>
                </wp:positionH>
                <wp:positionV relativeFrom="paragraph">
                  <wp:posOffset>14499</wp:posOffset>
                </wp:positionV>
                <wp:extent cx="122760" cy="11880"/>
                <wp:effectExtent l="38100" t="38100" r="29845" b="2667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1227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D7B0A" id="Ink 270" o:spid="_x0000_s1026" type="#_x0000_t75" style="position:absolute;margin-left:107.55pt;margin-top:.9pt;width:9.9pt;height:1.4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">
                <v:imagedata r:id="rId203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64928" behindDoc="0" locked="0" layoutInCell="1" allowOverlap="1">
                <wp:simplePos x="0" y="0"/>
                <wp:positionH relativeFrom="column">
                  <wp:posOffset>1117909</wp:posOffset>
                </wp:positionH>
                <wp:positionV relativeFrom="paragraph">
                  <wp:posOffset>18819</wp:posOffset>
                </wp:positionV>
                <wp:extent cx="134640" cy="5040"/>
                <wp:effectExtent l="38100" t="38100" r="36830" b="3365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1346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B1F29" id="Ink 269" o:spid="_x0000_s1026" type="#_x0000_t75" style="position:absolute;margin-left:87.8pt;margin-top:1.3pt;width:10.85pt;height:.85pt;z-index:2535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">
                <v:imagedata r:id="rId204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63904" behindDoc="0" locked="0" layoutInCell="1" allowOverlap="1">
                <wp:simplePos x="0" y="0"/>
                <wp:positionH relativeFrom="column">
                  <wp:posOffset>865189</wp:posOffset>
                </wp:positionH>
                <wp:positionV relativeFrom="paragraph">
                  <wp:posOffset>22419</wp:posOffset>
                </wp:positionV>
                <wp:extent cx="129960" cy="7200"/>
                <wp:effectExtent l="38100" t="38100" r="41910" b="3111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1299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6666B" id="Ink 268" o:spid="_x0000_s1026" type="#_x0000_t75" style="position:absolute;margin-left:67.9pt;margin-top:1.5pt;width:10.7pt;height:1.05pt;z-index:2535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">
                <v:imagedata r:id="rId2043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2459520</wp:posOffset>
                </wp:positionH>
                <wp:positionV relativeFrom="paragraph">
                  <wp:posOffset>95507</wp:posOffset>
                </wp:positionV>
                <wp:extent cx="360" cy="360"/>
                <wp:effectExtent l="38100" t="38100" r="38100" b="38100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B72D9" id="Ink 1194" o:spid="_x0000_s1026" type="#_x0000_t75" style="position:absolute;margin-left:193.55pt;margin-top:7.4pt;width:.3pt;height:.3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">
                <v:imagedata r:id="rId2045" o:title=""/>
              </v:shape>
            </w:pict>
          </mc:Fallback>
        </mc:AlternateContent>
      </w:r>
      <w:r w:rsidR="003F6239">
        <w:tab/>
      </w:r>
      <w:r w:rsidR="003F6239">
        <w:rPr>
          <w:rStyle w:val="i-listnumber"/>
        </w:rPr>
        <w:t>[4 marks]</w:t>
      </w:r>
    </w:p>
    <w:p w:rsidR="00E117AE" w:rsidRDefault="00D23A5C" w:rsidP="003F6239">
      <w:pPr>
        <w:pStyle w:val="NL"/>
        <w:rPr>
          <w:rStyle w:val="i-listnumber"/>
        </w:rPr>
      </w:pP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80640" behindDoc="0" locked="0" layoutInCell="1" allowOverlap="1">
                <wp:simplePos x="0" y="0"/>
                <wp:positionH relativeFrom="column">
                  <wp:posOffset>1717943</wp:posOffset>
                </wp:positionH>
                <wp:positionV relativeFrom="paragraph">
                  <wp:posOffset>1050219</wp:posOffset>
                </wp:positionV>
                <wp:extent cx="127080" cy="128160"/>
                <wp:effectExtent l="38100" t="19050" r="25400" b="43815"/>
                <wp:wrapNone/>
                <wp:docPr id="1877" name="Ink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12708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BF21A" id="Ink 1877" o:spid="_x0000_s1026" type="#_x0000_t75" style="position:absolute;margin-left:135.05pt;margin-top:82.65pt;width:10.25pt;height:10.4pt;z-index:2536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">
                <v:imagedata r:id="rId204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79616" behindDoc="0" locked="0" layoutInCell="1" allowOverlap="1">
                <wp:simplePos x="0" y="0"/>
                <wp:positionH relativeFrom="column">
                  <wp:posOffset>3660143</wp:posOffset>
                </wp:positionH>
                <wp:positionV relativeFrom="paragraph">
                  <wp:posOffset>601659</wp:posOffset>
                </wp:positionV>
                <wp:extent cx="109440" cy="149400"/>
                <wp:effectExtent l="38100" t="19050" r="43180" b="41275"/>
                <wp:wrapNone/>
                <wp:docPr id="1876" name="Ink 1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10944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2011F" id="Ink 1876" o:spid="_x0000_s1026" type="#_x0000_t75" style="position:absolute;margin-left:4in;margin-top:47.3pt;width:8.85pt;height:12pt;z-index:2536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">
                <v:imagedata r:id="rId204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78592" behindDoc="0" locked="0" layoutInCell="1" allowOverlap="1">
                <wp:simplePos x="0" y="0"/>
                <wp:positionH relativeFrom="column">
                  <wp:posOffset>3589583</wp:posOffset>
                </wp:positionH>
                <wp:positionV relativeFrom="paragraph">
                  <wp:posOffset>589779</wp:posOffset>
                </wp:positionV>
                <wp:extent cx="109800" cy="127080"/>
                <wp:effectExtent l="38100" t="38100" r="43180" b="25400"/>
                <wp:wrapNone/>
                <wp:docPr id="1875" name="Ink 1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1098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AB443" id="Ink 1875" o:spid="_x0000_s1026" type="#_x0000_t75" style="position:absolute;margin-left:282.45pt;margin-top:46.4pt;width:8.9pt;height:10.25pt;z-index:2536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">
                <v:imagedata r:id="rId205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76544" behindDoc="0" locked="0" layoutInCell="1" allowOverlap="1">
                <wp:simplePos x="0" y="0"/>
                <wp:positionH relativeFrom="column">
                  <wp:posOffset>2035463</wp:posOffset>
                </wp:positionH>
                <wp:positionV relativeFrom="paragraph">
                  <wp:posOffset>522459</wp:posOffset>
                </wp:positionV>
                <wp:extent cx="91440" cy="132840"/>
                <wp:effectExtent l="19050" t="38100" r="41910" b="38735"/>
                <wp:wrapNone/>
                <wp:docPr id="1873" name="Ink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914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BBFC6" id="Ink 1873" o:spid="_x0000_s1026" type="#_x0000_t75" style="position:absolute;margin-left:160.05pt;margin-top:41.1pt;width:7.45pt;height:10.75pt;z-index:2536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">
                <v:imagedata r:id="rId205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75520" behindDoc="0" locked="0" layoutInCell="1" allowOverlap="1">
                <wp:simplePos x="0" y="0"/>
                <wp:positionH relativeFrom="column">
                  <wp:posOffset>1430303</wp:posOffset>
                </wp:positionH>
                <wp:positionV relativeFrom="paragraph">
                  <wp:posOffset>1072539</wp:posOffset>
                </wp:positionV>
                <wp:extent cx="78840" cy="90000"/>
                <wp:effectExtent l="19050" t="38100" r="35560" b="43815"/>
                <wp:wrapNone/>
                <wp:docPr id="1872" name="Ink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788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15918" id="Ink 1872" o:spid="_x0000_s1026" type="#_x0000_t75" style="position:absolute;margin-left:112.35pt;margin-top:84.3pt;width:6.65pt;height:7.55pt;z-index:2536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">
                <v:imagedata r:id="rId205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74496" behindDoc="0" locked="0" layoutInCell="1" allowOverlap="1">
                <wp:simplePos x="0" y="0"/>
                <wp:positionH relativeFrom="column">
                  <wp:posOffset>1357583</wp:posOffset>
                </wp:positionH>
                <wp:positionV relativeFrom="paragraph">
                  <wp:posOffset>1068219</wp:posOffset>
                </wp:positionV>
                <wp:extent cx="24840" cy="85680"/>
                <wp:effectExtent l="38100" t="38100" r="32385" b="29210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248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9A7E8" id="Ink 1871" o:spid="_x0000_s1026" type="#_x0000_t75" style="position:absolute;margin-left:106.7pt;margin-top:83.95pt;width:2.2pt;height:7.15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">
                <v:imagedata r:id="rId205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73472" behindDoc="0" locked="0" layoutInCell="1" allowOverlap="1">
                <wp:simplePos x="0" y="0"/>
                <wp:positionH relativeFrom="column">
                  <wp:posOffset>1209623</wp:posOffset>
                </wp:positionH>
                <wp:positionV relativeFrom="paragraph">
                  <wp:posOffset>1059219</wp:posOffset>
                </wp:positionV>
                <wp:extent cx="104760" cy="102960"/>
                <wp:effectExtent l="38100" t="38100" r="29210" b="30480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10476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CF158" id="Ink 1870" o:spid="_x0000_s1026" type="#_x0000_t75" style="position:absolute;margin-left:95.05pt;margin-top:83.2pt;width:8.55pt;height:8.5pt;z-index:2536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">
                <v:imagedata r:id="rId205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72448" behindDoc="0" locked="0" layoutInCell="1" allowOverlap="1">
                <wp:simplePos x="0" y="0"/>
                <wp:positionH relativeFrom="column">
                  <wp:posOffset>921983</wp:posOffset>
                </wp:positionH>
                <wp:positionV relativeFrom="paragraph">
                  <wp:posOffset>1126539</wp:posOffset>
                </wp:positionV>
                <wp:extent cx="100080" cy="21960"/>
                <wp:effectExtent l="38100" t="38100" r="33655" b="35560"/>
                <wp:wrapNone/>
                <wp:docPr id="1869" name="Ink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1000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B345C" id="Ink 1869" o:spid="_x0000_s1026" type="#_x0000_t75" style="position:absolute;margin-left:72.4pt;margin-top:88.6pt;width:8.15pt;height:2.05pt;z-index:2536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">
                <v:imagedata r:id="rId206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71424" behindDoc="0" locked="0" layoutInCell="1" allowOverlap="1">
                <wp:simplePos x="0" y="0"/>
                <wp:positionH relativeFrom="column">
                  <wp:posOffset>925943</wp:posOffset>
                </wp:positionH>
                <wp:positionV relativeFrom="paragraph">
                  <wp:posOffset>1093419</wp:posOffset>
                </wp:positionV>
                <wp:extent cx="70560" cy="7920"/>
                <wp:effectExtent l="38100" t="38100" r="43815" b="30480"/>
                <wp:wrapNone/>
                <wp:docPr id="1868" name="Ink 1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705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E015D" id="Ink 1868" o:spid="_x0000_s1026" type="#_x0000_t75" style="position:absolute;margin-left:72.7pt;margin-top:85.95pt;width:5.95pt;height:1pt;z-index:2536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">
                <v:imagedata r:id="rId206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70400" behindDoc="0" locked="0" layoutInCell="1" allowOverlap="1">
                <wp:simplePos x="0" y="0"/>
                <wp:positionH relativeFrom="column">
                  <wp:posOffset>2121143</wp:posOffset>
                </wp:positionH>
                <wp:positionV relativeFrom="paragraph">
                  <wp:posOffset>876699</wp:posOffset>
                </wp:positionV>
                <wp:extent cx="10080" cy="97920"/>
                <wp:effectExtent l="38100" t="38100" r="28575" b="35560"/>
                <wp:wrapNone/>
                <wp:docPr id="1867" name="Ink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100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B45A3" id="Ink 1867" o:spid="_x0000_s1026" type="#_x0000_t75" style="position:absolute;margin-left:166.75pt;margin-top:68.85pt;width:1.15pt;height:7.95pt;z-index:2536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">
                <v:imagedata r:id="rId206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69376" behindDoc="0" locked="0" layoutInCell="1" allowOverlap="1">
                <wp:simplePos x="0" y="0"/>
                <wp:positionH relativeFrom="column">
                  <wp:posOffset>2052383</wp:posOffset>
                </wp:positionH>
                <wp:positionV relativeFrom="paragraph">
                  <wp:posOffset>883899</wp:posOffset>
                </wp:positionV>
                <wp:extent cx="111960" cy="55800"/>
                <wp:effectExtent l="38100" t="38100" r="21590" b="40005"/>
                <wp:wrapNone/>
                <wp:docPr id="1866" name="Ink 1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11196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2C484" id="Ink 1866" o:spid="_x0000_s1026" type="#_x0000_t75" style="position:absolute;margin-left:161.35pt;margin-top:69.45pt;width:9.15pt;height:4.85pt;z-index:2536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">
                <v:imagedata r:id="rId206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68352" behindDoc="0" locked="0" layoutInCell="1" allowOverlap="1">
                <wp:simplePos x="0" y="0"/>
                <wp:positionH relativeFrom="column">
                  <wp:posOffset>2010263</wp:posOffset>
                </wp:positionH>
                <wp:positionV relativeFrom="paragraph">
                  <wp:posOffset>884979</wp:posOffset>
                </wp:positionV>
                <wp:extent cx="11520" cy="66240"/>
                <wp:effectExtent l="38100" t="38100" r="26670" b="29210"/>
                <wp:wrapNone/>
                <wp:docPr id="1865" name="Ink 1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1152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4BB9E" id="Ink 1865" o:spid="_x0000_s1026" type="#_x0000_t75" style="position:absolute;margin-left:158.05pt;margin-top:69.55pt;width:1.15pt;height:5.55pt;z-index:2536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">
                <v:imagedata r:id="rId206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67328" behindDoc="0" locked="0" layoutInCell="1" allowOverlap="1">
                <wp:simplePos x="0" y="0"/>
                <wp:positionH relativeFrom="column">
                  <wp:posOffset>1945823</wp:posOffset>
                </wp:positionH>
                <wp:positionV relativeFrom="paragraph">
                  <wp:posOffset>881019</wp:posOffset>
                </wp:positionV>
                <wp:extent cx="109440" cy="67320"/>
                <wp:effectExtent l="38100" t="38100" r="43180" b="27940"/>
                <wp:wrapNone/>
                <wp:docPr id="1864" name="Ink 1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10944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42254" id="Ink 1864" o:spid="_x0000_s1026" type="#_x0000_t75" style="position:absolute;margin-left:153pt;margin-top:69.2pt;width:8.95pt;height:5.65pt;z-index:2536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">
                <v:imagedata r:id="rId207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66304" behindDoc="0" locked="0" layoutInCell="1" allowOverlap="1">
                <wp:simplePos x="0" y="0"/>
                <wp:positionH relativeFrom="column">
                  <wp:posOffset>1903703</wp:posOffset>
                </wp:positionH>
                <wp:positionV relativeFrom="paragraph">
                  <wp:posOffset>892179</wp:posOffset>
                </wp:positionV>
                <wp:extent cx="7920" cy="67320"/>
                <wp:effectExtent l="38100" t="38100" r="30480" b="27940"/>
                <wp:wrapNone/>
                <wp:docPr id="1863" name="Ink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792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4A18D" id="Ink 1863" o:spid="_x0000_s1026" type="#_x0000_t75" style="position:absolute;margin-left:149.65pt;margin-top:70.05pt;width:1pt;height:5.65pt;z-index:2536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">
                <v:imagedata r:id="rId207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65280" behindDoc="0" locked="0" layoutInCell="1" allowOverlap="1">
                <wp:simplePos x="0" y="0"/>
                <wp:positionH relativeFrom="column">
                  <wp:posOffset>1616063</wp:posOffset>
                </wp:positionH>
                <wp:positionV relativeFrom="paragraph">
                  <wp:posOffset>935739</wp:posOffset>
                </wp:positionV>
                <wp:extent cx="132120" cy="5040"/>
                <wp:effectExtent l="38100" t="38100" r="20320" b="33655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1321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22013" id="Ink 1700" o:spid="_x0000_s1026" type="#_x0000_t75" style="position:absolute;margin-left:127.1pt;margin-top:73.45pt;width:10.55pt;height:.95pt;z-index:25366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">
                <v:imagedata r:id="rId207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64256" behindDoc="0" locked="0" layoutInCell="1" allowOverlap="1">
                <wp:simplePos x="0" y="0"/>
                <wp:positionH relativeFrom="column">
                  <wp:posOffset>1405823</wp:posOffset>
                </wp:positionH>
                <wp:positionV relativeFrom="paragraph">
                  <wp:posOffset>899019</wp:posOffset>
                </wp:positionV>
                <wp:extent cx="96480" cy="79920"/>
                <wp:effectExtent l="38100" t="38100" r="37465" b="34925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9648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23972" id="Ink 1685" o:spid="_x0000_s1026" type="#_x0000_t75" style="position:absolute;margin-left:110.5pt;margin-top:70.6pt;width:8.05pt;height:6.75pt;z-index:2536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">
                <v:imagedata r:id="rId207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63232" behindDoc="0" locked="0" layoutInCell="1" allowOverlap="1">
                <wp:simplePos x="0" y="0"/>
                <wp:positionH relativeFrom="column">
                  <wp:posOffset>1308263</wp:posOffset>
                </wp:positionH>
                <wp:positionV relativeFrom="paragraph">
                  <wp:posOffset>884979</wp:posOffset>
                </wp:positionV>
                <wp:extent cx="81000" cy="107640"/>
                <wp:effectExtent l="38100" t="38100" r="33655" b="26035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8100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E9744" id="Ink 1648" o:spid="_x0000_s1026" type="#_x0000_t75" style="position:absolute;margin-left:102.8pt;margin-top:69.55pt;width:6.8pt;height:8.7pt;z-index:2536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">
                <v:imagedata r:id="rId207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62208" behindDoc="0" locked="0" layoutInCell="1" allowOverlap="1">
                <wp:simplePos x="0" y="0"/>
                <wp:positionH relativeFrom="column">
                  <wp:posOffset>1175063</wp:posOffset>
                </wp:positionH>
                <wp:positionV relativeFrom="paragraph">
                  <wp:posOffset>890379</wp:posOffset>
                </wp:positionV>
                <wp:extent cx="92880" cy="104760"/>
                <wp:effectExtent l="38100" t="38100" r="40640" b="29210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928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BFC86" id="Ink 1642" o:spid="_x0000_s1026" type="#_x0000_t75" style="position:absolute;margin-left:92.35pt;margin-top:69.9pt;width:7.65pt;height:8.7pt;z-index:2536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">
                <v:imagedata r:id="rId208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61184" behindDoc="0" locked="0" layoutInCell="1" allowOverlap="1">
                <wp:simplePos x="0" y="0"/>
                <wp:positionH relativeFrom="column">
                  <wp:posOffset>901463</wp:posOffset>
                </wp:positionH>
                <wp:positionV relativeFrom="paragraph">
                  <wp:posOffset>953379</wp:posOffset>
                </wp:positionV>
                <wp:extent cx="73080" cy="14760"/>
                <wp:effectExtent l="38100" t="38100" r="41275" b="42545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730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25E49" id="Ink 1623" o:spid="_x0000_s1026" type="#_x0000_t75" style="position:absolute;margin-left:70.85pt;margin-top:74.8pt;width:5.95pt;height:1.6pt;z-index:2536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">
                <v:imagedata r:id="rId208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60160" behindDoc="0" locked="0" layoutInCell="1" allowOverlap="1">
                <wp:simplePos x="0" y="0"/>
                <wp:positionH relativeFrom="column">
                  <wp:posOffset>894983</wp:posOffset>
                </wp:positionH>
                <wp:positionV relativeFrom="paragraph">
                  <wp:posOffset>928899</wp:posOffset>
                </wp:positionV>
                <wp:extent cx="63360" cy="15120"/>
                <wp:effectExtent l="38100" t="19050" r="32385" b="42545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633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286F4" id="Ink 1622" o:spid="_x0000_s1026" type="#_x0000_t75" style="position:absolute;margin-left:70.2pt;margin-top:72.9pt;width:5.45pt;height:1.55pt;z-index:2536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">
                <v:imagedata r:id="rId208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59136" behindDoc="0" locked="0" layoutInCell="1" allowOverlap="1">
                <wp:simplePos x="0" y="0"/>
                <wp:positionH relativeFrom="column">
                  <wp:posOffset>3383663</wp:posOffset>
                </wp:positionH>
                <wp:positionV relativeFrom="paragraph">
                  <wp:posOffset>575739</wp:posOffset>
                </wp:positionV>
                <wp:extent cx="104400" cy="129960"/>
                <wp:effectExtent l="38100" t="38100" r="10160" b="41910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1044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EA327" id="Ink 1615" o:spid="_x0000_s1026" type="#_x0000_t75" style="position:absolute;margin-left:266.3pt;margin-top:45.15pt;width:8.6pt;height:10.7pt;z-index:2536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">
                <v:imagedata r:id="rId208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58112" behindDoc="0" locked="0" layoutInCell="1" allowOverlap="1">
                <wp:simplePos x="0" y="0"/>
                <wp:positionH relativeFrom="column">
                  <wp:posOffset>2765543</wp:posOffset>
                </wp:positionH>
                <wp:positionV relativeFrom="paragraph">
                  <wp:posOffset>597699</wp:posOffset>
                </wp:positionV>
                <wp:extent cx="18000" cy="134640"/>
                <wp:effectExtent l="38100" t="38100" r="39370" b="36830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180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C45CB" id="Ink 1509" o:spid="_x0000_s1026" type="#_x0000_t75" style="position:absolute;margin-left:217.5pt;margin-top:46.9pt;width:1.75pt;height:10.75pt;z-index:25365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">
                <v:imagedata r:id="rId208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57088" behindDoc="0" locked="0" layoutInCell="1" allowOverlap="1">
                <wp:simplePos x="0" y="0"/>
                <wp:positionH relativeFrom="column">
                  <wp:posOffset>2715503</wp:posOffset>
                </wp:positionH>
                <wp:positionV relativeFrom="paragraph">
                  <wp:posOffset>591219</wp:posOffset>
                </wp:positionV>
                <wp:extent cx="87480" cy="72360"/>
                <wp:effectExtent l="19050" t="38100" r="27305" b="42545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874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6E4D2" id="Ink 1508" o:spid="_x0000_s1026" type="#_x0000_t75" style="position:absolute;margin-left:213.6pt;margin-top:46.4pt;width:7.2pt;height:6.1pt;z-index:2536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">
                <v:imagedata r:id="rId209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56064" behindDoc="0" locked="0" layoutInCell="1" allowOverlap="1">
                <wp:simplePos x="0" y="0"/>
                <wp:positionH relativeFrom="column">
                  <wp:posOffset>3163343</wp:posOffset>
                </wp:positionH>
                <wp:positionV relativeFrom="paragraph">
                  <wp:posOffset>579339</wp:posOffset>
                </wp:positionV>
                <wp:extent cx="108360" cy="108720"/>
                <wp:effectExtent l="38100" t="38100" r="25400" b="43815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1083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CD235" id="Ink 1507" o:spid="_x0000_s1026" type="#_x0000_t75" style="position:absolute;margin-left:249.05pt;margin-top:45.4pt;width:8.8pt;height:9pt;z-index:2536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">
                <v:imagedata r:id="rId209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55040" behindDoc="0" locked="0" layoutInCell="1" allowOverlap="1">
                <wp:simplePos x="0" y="0"/>
                <wp:positionH relativeFrom="column">
                  <wp:posOffset>3037343</wp:posOffset>
                </wp:positionH>
                <wp:positionV relativeFrom="paragraph">
                  <wp:posOffset>595539</wp:posOffset>
                </wp:positionV>
                <wp:extent cx="20520" cy="102960"/>
                <wp:effectExtent l="38100" t="38100" r="36830" b="30480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205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6BD2C" id="Ink 1506" o:spid="_x0000_s1026" type="#_x0000_t75" style="position:absolute;margin-left:238.9pt;margin-top:46.75pt;width:1.85pt;height:8.35pt;z-index:2536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">
                <v:imagedata r:id="rId209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54016" behindDoc="0" locked="0" layoutInCell="1" allowOverlap="1">
                <wp:simplePos x="0" y="0"/>
                <wp:positionH relativeFrom="column">
                  <wp:posOffset>2975783</wp:posOffset>
                </wp:positionH>
                <wp:positionV relativeFrom="paragraph">
                  <wp:posOffset>599499</wp:posOffset>
                </wp:positionV>
                <wp:extent cx="100080" cy="55800"/>
                <wp:effectExtent l="38100" t="38100" r="14605" b="4000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10008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82018" id="Ink 1505" o:spid="_x0000_s1026" type="#_x0000_t75" style="position:absolute;margin-left:234.1pt;margin-top:47.05pt;width:8.35pt;height:4.8pt;z-index:2536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">
                <v:imagedata r:id="rId209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>
                <wp:simplePos x="0" y="0"/>
                <wp:positionH relativeFrom="column">
                  <wp:posOffset>1851503</wp:posOffset>
                </wp:positionH>
                <wp:positionV relativeFrom="paragraph">
                  <wp:posOffset>588339</wp:posOffset>
                </wp:positionV>
                <wp:extent cx="84600" cy="125280"/>
                <wp:effectExtent l="19050" t="38100" r="29845" b="27305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846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B5A6A" id="Ink 1504" o:spid="_x0000_s1026" type="#_x0000_t75" style="position:absolute;margin-left:145.75pt;margin-top:46.15pt;width:6.9pt;height:10.25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">
                <v:imagedata r:id="rId209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>
                <wp:simplePos x="0" y="0"/>
                <wp:positionH relativeFrom="column">
                  <wp:posOffset>1712183</wp:posOffset>
                </wp:positionH>
                <wp:positionV relativeFrom="paragraph">
                  <wp:posOffset>609579</wp:posOffset>
                </wp:positionV>
                <wp:extent cx="10080" cy="86040"/>
                <wp:effectExtent l="38100" t="38100" r="28575" b="28575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1008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84041" id="Ink 1471" o:spid="_x0000_s1026" type="#_x0000_t75" style="position:absolute;margin-left:134.55pt;margin-top:47.85pt;width:1.1pt;height:7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">
                <v:imagedata r:id="rId210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50944" behindDoc="0" locked="0" layoutInCell="1" allowOverlap="1">
                <wp:simplePos x="0" y="0"/>
                <wp:positionH relativeFrom="column">
                  <wp:posOffset>1650623</wp:posOffset>
                </wp:positionH>
                <wp:positionV relativeFrom="paragraph">
                  <wp:posOffset>613899</wp:posOffset>
                </wp:positionV>
                <wp:extent cx="94680" cy="50040"/>
                <wp:effectExtent l="38100" t="38100" r="19685" b="26670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9468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BF6D8" id="Ink 1470" o:spid="_x0000_s1026" type="#_x0000_t75" style="position:absolute;margin-left:129.75pt;margin-top:48.2pt;width:7.8pt;height:4.35pt;z-index:2536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">
                <v:imagedata r:id="rId210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49920" behindDoc="0" locked="0" layoutInCell="1" allowOverlap="1">
                <wp:simplePos x="0" y="0"/>
                <wp:positionH relativeFrom="column">
                  <wp:posOffset>1427423</wp:posOffset>
                </wp:positionH>
                <wp:positionV relativeFrom="paragraph">
                  <wp:posOffset>596979</wp:posOffset>
                </wp:positionV>
                <wp:extent cx="110520" cy="97920"/>
                <wp:effectExtent l="38100" t="38100" r="22860" b="35560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1105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28FF9" id="Ink 1469" o:spid="_x0000_s1026" type="#_x0000_t75" style="position:absolute;margin-left:112.2pt;margin-top:46.8pt;width:9.1pt;height:8.1pt;z-index:2536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">
                <v:imagedata r:id="rId210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48896" behindDoc="0" locked="0" layoutInCell="1" allowOverlap="1">
                <wp:simplePos x="0" y="0"/>
                <wp:positionH relativeFrom="column">
                  <wp:posOffset>1198103</wp:posOffset>
                </wp:positionH>
                <wp:positionV relativeFrom="paragraph">
                  <wp:posOffset>587979</wp:posOffset>
                </wp:positionV>
                <wp:extent cx="80280" cy="123840"/>
                <wp:effectExtent l="38100" t="38100" r="34290" b="2857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8028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EF403" id="Ink 1468" o:spid="_x0000_s1026" type="#_x0000_t75" style="position:absolute;margin-left:94.15pt;margin-top:46.15pt;width:6.7pt;height:9.9pt;z-index:2536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">
                <v:imagedata r:id="rId210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47872" behindDoc="0" locked="0" layoutInCell="1" allowOverlap="1">
                <wp:simplePos x="0" y="0"/>
                <wp:positionH relativeFrom="column">
                  <wp:posOffset>3174863</wp:posOffset>
                </wp:positionH>
                <wp:positionV relativeFrom="paragraph">
                  <wp:posOffset>802179</wp:posOffset>
                </wp:positionV>
                <wp:extent cx="128520" cy="62640"/>
                <wp:effectExtent l="19050" t="38100" r="43180" b="33020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12852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224AF" id="Ink 1467" o:spid="_x0000_s1026" type="#_x0000_t75" style="position:absolute;margin-left:249.75pt;margin-top:63pt;width:10.4pt;height:5.35pt;z-index:2536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">
                <v:imagedata r:id="rId210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>
                <wp:simplePos x="0" y="0"/>
                <wp:positionH relativeFrom="column">
                  <wp:posOffset>3002063</wp:posOffset>
                </wp:positionH>
                <wp:positionV relativeFrom="paragraph">
                  <wp:posOffset>794979</wp:posOffset>
                </wp:positionV>
                <wp:extent cx="126360" cy="78120"/>
                <wp:effectExtent l="38100" t="38100" r="26670" b="36195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1263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8C09F" id="Ink 1466" o:spid="_x0000_s1026" type="#_x0000_t75" style="position:absolute;margin-left:236.15pt;margin-top:62.45pt;width:10.25pt;height:6.5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">
                <v:imagedata r:id="rId211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>
                <wp:simplePos x="0" y="0"/>
                <wp:positionH relativeFrom="column">
                  <wp:posOffset>3380423</wp:posOffset>
                </wp:positionH>
                <wp:positionV relativeFrom="paragraph">
                  <wp:posOffset>743859</wp:posOffset>
                </wp:positionV>
                <wp:extent cx="97920" cy="9000"/>
                <wp:effectExtent l="38100" t="38100" r="35560" b="2921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979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9C8C5" id="Ink 1461" o:spid="_x0000_s1026" type="#_x0000_t75" style="position:absolute;margin-left:266.05pt;margin-top:58.35pt;width:8.05pt;height:1.1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">
                <v:imagedata r:id="rId211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44800" behindDoc="0" locked="0" layoutInCell="1" allowOverlap="1">
                <wp:simplePos x="0" y="0"/>
                <wp:positionH relativeFrom="column">
                  <wp:posOffset>3147863</wp:posOffset>
                </wp:positionH>
                <wp:positionV relativeFrom="paragraph">
                  <wp:posOffset>748179</wp:posOffset>
                </wp:positionV>
                <wp:extent cx="138600" cy="9000"/>
                <wp:effectExtent l="38100" t="38100" r="33020" b="29210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1386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C19B1" id="Ink 1460" o:spid="_x0000_s1026" type="#_x0000_t75" style="position:absolute;margin-left:247.7pt;margin-top:58.65pt;width:11.3pt;height:1.05pt;z-index:2536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">
                <v:imagedata r:id="rId211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43776" behindDoc="0" locked="0" layoutInCell="1" allowOverlap="1">
                <wp:simplePos x="0" y="0"/>
                <wp:positionH relativeFrom="column">
                  <wp:posOffset>2942663</wp:posOffset>
                </wp:positionH>
                <wp:positionV relativeFrom="paragraph">
                  <wp:posOffset>749259</wp:posOffset>
                </wp:positionV>
                <wp:extent cx="149040" cy="7200"/>
                <wp:effectExtent l="38100" t="38100" r="41910" b="31115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1490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13EB7" id="Ink 1459" o:spid="_x0000_s1026" type="#_x0000_t75" style="position:absolute;margin-left:231.5pt;margin-top:58.9pt;width:12.15pt;height:.85pt;z-index:2536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">
                <v:imagedata r:id="rId211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42752" behindDoc="0" locked="0" layoutInCell="1" allowOverlap="1">
                <wp:simplePos x="0" y="0"/>
                <wp:positionH relativeFrom="column">
                  <wp:posOffset>2662583</wp:posOffset>
                </wp:positionH>
                <wp:positionV relativeFrom="paragraph">
                  <wp:posOffset>763659</wp:posOffset>
                </wp:positionV>
                <wp:extent cx="191520" cy="7560"/>
                <wp:effectExtent l="38100" t="38100" r="37465" b="31115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1915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E7AA0" id="Ink 1458" o:spid="_x0000_s1026" type="#_x0000_t75" style="position:absolute;margin-left:209.5pt;margin-top:59.9pt;width:15.35pt;height:1.1pt;z-index:25364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">
                <v:imagedata r:id="rId211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41728" behindDoc="0" locked="0" layoutInCell="1" allowOverlap="1">
                <wp:simplePos x="0" y="0"/>
                <wp:positionH relativeFrom="column">
                  <wp:posOffset>2273423</wp:posOffset>
                </wp:positionH>
                <wp:positionV relativeFrom="paragraph">
                  <wp:posOffset>662139</wp:posOffset>
                </wp:positionV>
                <wp:extent cx="149760" cy="15840"/>
                <wp:effectExtent l="38100" t="38100" r="41275" b="41910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1497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E62DD" id="Ink 1457" o:spid="_x0000_s1026" type="#_x0000_t75" style="position:absolute;margin-left:178.85pt;margin-top:51.9pt;width:12.05pt;height:1.7pt;z-index:2536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">
                <v:imagedata r:id="rId212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40704" behindDoc="0" locked="0" layoutInCell="1" allowOverlap="1">
                <wp:simplePos x="0" y="0"/>
                <wp:positionH relativeFrom="column">
                  <wp:posOffset>1829903</wp:posOffset>
                </wp:positionH>
                <wp:positionV relativeFrom="paragraph">
                  <wp:posOffset>751779</wp:posOffset>
                </wp:positionV>
                <wp:extent cx="144000" cy="12600"/>
                <wp:effectExtent l="38100" t="38100" r="27940" b="26035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1440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08180" id="Ink 1399" o:spid="_x0000_s1026" type="#_x0000_t75" style="position:absolute;margin-left:2in;margin-top:59pt;width:11.55pt;height:1.35pt;z-index:2536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">
                <v:imagedata r:id="rId212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39680" behindDoc="0" locked="0" layoutInCell="1" allowOverlap="1">
                <wp:simplePos x="0" y="0"/>
                <wp:positionH relativeFrom="column">
                  <wp:posOffset>1628303</wp:posOffset>
                </wp:positionH>
                <wp:positionV relativeFrom="paragraph">
                  <wp:posOffset>754299</wp:posOffset>
                </wp:positionV>
                <wp:extent cx="127080" cy="11880"/>
                <wp:effectExtent l="38100" t="38100" r="25400" b="26670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1270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7BEB2" id="Ink 1398" o:spid="_x0000_s1026" type="#_x0000_t75" style="position:absolute;margin-left:128.1pt;margin-top:59.15pt;width:10.15pt;height:1.4pt;z-index:25363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">
                <v:imagedata r:id="rId212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38656" behindDoc="0" locked="0" layoutInCell="1" allowOverlap="1">
                <wp:simplePos x="0" y="0"/>
                <wp:positionH relativeFrom="column">
                  <wp:posOffset>1389983</wp:posOffset>
                </wp:positionH>
                <wp:positionV relativeFrom="paragraph">
                  <wp:posOffset>744939</wp:posOffset>
                </wp:positionV>
                <wp:extent cx="141480" cy="19440"/>
                <wp:effectExtent l="38100" t="38100" r="30480" b="38100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1414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2F683" id="Ink 1397" o:spid="_x0000_s1026" type="#_x0000_t75" style="position:absolute;margin-left:109.3pt;margin-top:58.55pt;width:11.4pt;height:1.85pt;z-index:2536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">
                <v:imagedata r:id="rId212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37632" behindDoc="0" locked="0" layoutInCell="1" allowOverlap="1">
                <wp:simplePos x="0" y="0"/>
                <wp:positionH relativeFrom="column">
                  <wp:posOffset>1167143</wp:posOffset>
                </wp:positionH>
                <wp:positionV relativeFrom="paragraph">
                  <wp:posOffset>756459</wp:posOffset>
                </wp:positionV>
                <wp:extent cx="147240" cy="7200"/>
                <wp:effectExtent l="38100" t="38100" r="43815" b="31115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1472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5958C" id="Ink 1396" o:spid="_x0000_s1026" type="#_x0000_t75" style="position:absolute;margin-left:91.7pt;margin-top:59.3pt;width:12pt;height:1pt;z-index:2536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">
                <v:imagedata r:id="rId212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36608" behindDoc="0" locked="0" layoutInCell="1" allowOverlap="1">
                <wp:simplePos x="0" y="0"/>
                <wp:positionH relativeFrom="column">
                  <wp:posOffset>-235417</wp:posOffset>
                </wp:positionH>
                <wp:positionV relativeFrom="paragraph">
                  <wp:posOffset>798579</wp:posOffset>
                </wp:positionV>
                <wp:extent cx="913320" cy="16920"/>
                <wp:effectExtent l="0" t="38100" r="39370" b="40640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9133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3ADD1" id="Ink 1395" o:spid="_x0000_s1026" type="#_x0000_t75" style="position:absolute;margin-left:-18.65pt;margin-top:62.7pt;width:72.15pt;height:1.65pt;z-index:2536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">
                <v:imagedata r:id="rId213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35584" behindDoc="0" locked="0" layoutInCell="1" allowOverlap="1">
                <wp:simplePos x="0" y="0"/>
                <wp:positionH relativeFrom="column">
                  <wp:posOffset>786623</wp:posOffset>
                </wp:positionH>
                <wp:positionV relativeFrom="paragraph">
                  <wp:posOffset>711459</wp:posOffset>
                </wp:positionV>
                <wp:extent cx="45720" cy="23760"/>
                <wp:effectExtent l="38100" t="38100" r="30480" b="33655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457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30CA7" id="Ink 1394" o:spid="_x0000_s1026" type="#_x0000_t75" style="position:absolute;margin-left:61.75pt;margin-top:55.8pt;width:3.95pt;height:2.2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">
                <v:imagedata r:id="rId213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34560" behindDoc="0" locked="0" layoutInCell="1" allowOverlap="1">
                <wp:simplePos x="0" y="0"/>
                <wp:positionH relativeFrom="column">
                  <wp:posOffset>773303</wp:posOffset>
                </wp:positionH>
                <wp:positionV relativeFrom="paragraph">
                  <wp:posOffset>646659</wp:posOffset>
                </wp:positionV>
                <wp:extent cx="43200" cy="35280"/>
                <wp:effectExtent l="38100" t="38100" r="33020" b="41275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432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BDD68" id="Ink 1393" o:spid="_x0000_s1026" type="#_x0000_t75" style="position:absolute;margin-left:60.8pt;margin-top:50.75pt;width:3.7pt;height:3.15pt;z-index:2536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">
                <v:imagedata r:id="rId213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33536" behindDoc="0" locked="0" layoutInCell="1" allowOverlap="1">
                <wp:simplePos x="0" y="0"/>
                <wp:positionH relativeFrom="column">
                  <wp:posOffset>488183</wp:posOffset>
                </wp:positionH>
                <wp:positionV relativeFrom="paragraph">
                  <wp:posOffset>612459</wp:posOffset>
                </wp:positionV>
                <wp:extent cx="228240" cy="263160"/>
                <wp:effectExtent l="38100" t="38100" r="38735" b="41910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22824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98F28" id="Ink 1392" o:spid="_x0000_s1026" type="#_x0000_t75" style="position:absolute;margin-left:38.25pt;margin-top:48.1pt;width:18.35pt;height:21.1pt;z-index:2536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">
                <v:imagedata r:id="rId213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>
                <wp:simplePos x="0" y="0"/>
                <wp:positionH relativeFrom="column">
                  <wp:posOffset>367943</wp:posOffset>
                </wp:positionH>
                <wp:positionV relativeFrom="paragraph">
                  <wp:posOffset>654579</wp:posOffset>
                </wp:positionV>
                <wp:extent cx="95040" cy="26640"/>
                <wp:effectExtent l="38100" t="38100" r="19685" b="31115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950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F2405" id="Ink 1365" o:spid="_x0000_s1026" type="#_x0000_t75" style="position:absolute;margin-left:28.8pt;margin-top:51.5pt;width:7.75pt;height:2.3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">
                <v:imagedata r:id="rId213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31488" behindDoc="0" locked="0" layoutInCell="1" allowOverlap="1">
                <wp:simplePos x="0" y="0"/>
                <wp:positionH relativeFrom="column">
                  <wp:posOffset>257423</wp:posOffset>
                </wp:positionH>
                <wp:positionV relativeFrom="paragraph">
                  <wp:posOffset>612099</wp:posOffset>
                </wp:positionV>
                <wp:extent cx="176400" cy="124200"/>
                <wp:effectExtent l="38100" t="38100" r="33655" b="28575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17640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BA758" id="Ink 1353" o:spid="_x0000_s1026" type="#_x0000_t75" style="position:absolute;margin-left:20.05pt;margin-top:48.05pt;width:14.3pt;height:10.15pt;z-index:2536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">
                <v:imagedata r:id="rId214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30464" behindDoc="0" locked="0" layoutInCell="1" allowOverlap="1">
                <wp:simplePos x="0" y="0"/>
                <wp:positionH relativeFrom="column">
                  <wp:posOffset>125303</wp:posOffset>
                </wp:positionH>
                <wp:positionV relativeFrom="paragraph">
                  <wp:posOffset>673659</wp:posOffset>
                </wp:positionV>
                <wp:extent cx="102600" cy="56520"/>
                <wp:effectExtent l="38100" t="38100" r="31115" b="38735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10260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4BD4D" id="Ink 1351" o:spid="_x0000_s1026" type="#_x0000_t75" style="position:absolute;margin-left:9.7pt;margin-top:52.85pt;width:8.45pt;height:4.8pt;z-index:25363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">
                <v:imagedata r:id="rId214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29440" behindDoc="0" locked="0" layoutInCell="1" allowOverlap="1">
                <wp:simplePos x="0" y="0"/>
                <wp:positionH relativeFrom="column">
                  <wp:posOffset>-131017</wp:posOffset>
                </wp:positionH>
                <wp:positionV relativeFrom="paragraph">
                  <wp:posOffset>668259</wp:posOffset>
                </wp:positionV>
                <wp:extent cx="191520" cy="78120"/>
                <wp:effectExtent l="38100" t="38100" r="37465" b="36195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1915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A07ED" id="Ink 1338" o:spid="_x0000_s1026" type="#_x0000_t75" style="position:absolute;margin-left:-10.4pt;margin-top:52.4pt;width:15.25pt;height:6.55pt;z-index:2536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">
                <v:imagedata r:id="rId2145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28416" behindDoc="0" locked="0" layoutInCell="1" allowOverlap="1">
                <wp:simplePos x="0" y="0"/>
                <wp:positionH relativeFrom="column">
                  <wp:posOffset>-201577</wp:posOffset>
                </wp:positionH>
                <wp:positionV relativeFrom="paragraph">
                  <wp:posOffset>694539</wp:posOffset>
                </wp:positionV>
                <wp:extent cx="90720" cy="20880"/>
                <wp:effectExtent l="38100" t="38100" r="24130" b="36830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907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1EF22" id="Ink 1337" o:spid="_x0000_s1026" type="#_x0000_t75" style="position:absolute;margin-left:-16pt;margin-top:54.6pt;width:7.35pt;height:1.95pt;z-index:2536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">
                <v:imagedata r:id="rId2147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27392" behindDoc="0" locked="0" layoutInCell="1" allowOverlap="1">
                <wp:simplePos x="0" y="0"/>
                <wp:positionH relativeFrom="column">
                  <wp:posOffset>-174217</wp:posOffset>
                </wp:positionH>
                <wp:positionV relativeFrom="paragraph">
                  <wp:posOffset>631899</wp:posOffset>
                </wp:positionV>
                <wp:extent cx="28080" cy="124200"/>
                <wp:effectExtent l="38100" t="38100" r="29210" b="28575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280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BD881" id="Ink 1336" o:spid="_x0000_s1026" type="#_x0000_t75" style="position:absolute;margin-left:-13.85pt;margin-top:49.6pt;width:2.5pt;height:10.1pt;z-index:2536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">
                <v:imagedata r:id="rId2149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26368" behindDoc="0" locked="0" layoutInCell="1" allowOverlap="1">
                <wp:simplePos x="0" y="0"/>
                <wp:positionH relativeFrom="column">
                  <wp:posOffset>-235777</wp:posOffset>
                </wp:positionH>
                <wp:positionV relativeFrom="paragraph">
                  <wp:posOffset>658539</wp:posOffset>
                </wp:positionV>
                <wp:extent cx="23400" cy="86760"/>
                <wp:effectExtent l="38100" t="38100" r="34290" b="27940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234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CAE72" id="Ink 1335" o:spid="_x0000_s1026" type="#_x0000_t75" style="position:absolute;margin-left:-18.75pt;margin-top:51.65pt;width:2.1pt;height:7.25pt;z-index:2536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">
                <v:imagedata r:id="rId2151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25344" behindDoc="0" locked="0" layoutInCell="1" allowOverlap="1">
                <wp:simplePos x="0" y="0"/>
                <wp:positionH relativeFrom="column">
                  <wp:posOffset>-337297</wp:posOffset>
                </wp:positionH>
                <wp:positionV relativeFrom="paragraph">
                  <wp:posOffset>711459</wp:posOffset>
                </wp:positionV>
                <wp:extent cx="95040" cy="12960"/>
                <wp:effectExtent l="38100" t="38100" r="38735" b="25400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950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E750F" id="Ink 1334" o:spid="_x0000_s1026" type="#_x0000_t75" style="position:absolute;margin-left:-26.7pt;margin-top:55.95pt;width:7.7pt;height:1.2pt;z-index:2536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">
                <v:imagedata r:id="rId2153" o:title=""/>
              </v:shape>
            </w:pict>
          </mc:Fallback>
        </mc:AlternateContent>
      </w:r>
      <w:r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>
                <wp:simplePos x="0" y="0"/>
                <wp:positionH relativeFrom="column">
                  <wp:posOffset>-348097</wp:posOffset>
                </wp:positionH>
                <wp:positionV relativeFrom="paragraph">
                  <wp:posOffset>647019</wp:posOffset>
                </wp:positionV>
                <wp:extent cx="98280" cy="120600"/>
                <wp:effectExtent l="38100" t="38100" r="0" b="32385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982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BCFE3" id="Ink 1333" o:spid="_x0000_s1026" type="#_x0000_t75" style="position:absolute;margin-left:-27.6pt;margin-top:50.75pt;width:8.15pt;height:9.9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">
                <v:imagedata r:id="rId2155" o:title=""/>
              </v:shape>
            </w:pict>
          </mc:Fallback>
        </mc:AlternateContent>
      </w:r>
      <w:r w:rsidR="005B4728"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>
                <wp:simplePos x="0" y="0"/>
                <wp:positionH relativeFrom="column">
                  <wp:posOffset>1554863</wp:posOffset>
                </wp:positionH>
                <wp:positionV relativeFrom="paragraph">
                  <wp:posOffset>346059</wp:posOffset>
                </wp:positionV>
                <wp:extent cx="151920" cy="129600"/>
                <wp:effectExtent l="38100" t="19050" r="38735" b="41910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1519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585E8" id="Ink 1326" o:spid="_x0000_s1026" type="#_x0000_t75" style="position:absolute;margin-left:122.25pt;margin-top:27.2pt;width:12.2pt;height:10.45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">
                <v:imagedata r:id="rId2157" o:title=""/>
              </v:shape>
            </w:pict>
          </mc:Fallback>
        </mc:AlternateContent>
      </w:r>
      <w:r w:rsidR="005B4728"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>
                <wp:simplePos x="0" y="0"/>
                <wp:positionH relativeFrom="column">
                  <wp:posOffset>1227709</wp:posOffset>
                </wp:positionH>
                <wp:positionV relativeFrom="paragraph">
                  <wp:posOffset>360099</wp:posOffset>
                </wp:positionV>
                <wp:extent cx="82080" cy="106920"/>
                <wp:effectExtent l="38100" t="38100" r="32385" b="45720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820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7621D" id="Ink 1202" o:spid="_x0000_s1026" type="#_x0000_t75" style="position:absolute;margin-left:96.4pt;margin-top:28.15pt;width:6.9pt;height:8.8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">
                <v:imagedata r:id="rId2159" o:title=""/>
              </v:shape>
            </w:pict>
          </mc:Fallback>
        </mc:AlternateContent>
      </w:r>
      <w:r w:rsidR="005B4728"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>
                <wp:simplePos x="0" y="0"/>
                <wp:positionH relativeFrom="column">
                  <wp:posOffset>1142389</wp:posOffset>
                </wp:positionH>
                <wp:positionV relativeFrom="paragraph">
                  <wp:posOffset>368019</wp:posOffset>
                </wp:positionV>
                <wp:extent cx="22680" cy="93960"/>
                <wp:effectExtent l="38100" t="38100" r="34925" b="40005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226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CDA39" id="Ink 1191" o:spid="_x0000_s1026" type="#_x0000_t75" style="position:absolute;margin-left:89.7pt;margin-top:28.8pt;width:2.1pt;height:7.7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">
                <v:imagedata r:id="rId2161" o:title=""/>
              </v:shape>
            </w:pict>
          </mc:Fallback>
        </mc:AlternateContent>
      </w:r>
      <w:r w:rsidR="005B4728"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99744" behindDoc="0" locked="0" layoutInCell="1" allowOverlap="1">
                <wp:simplePos x="0" y="0"/>
                <wp:positionH relativeFrom="column">
                  <wp:posOffset>1003789</wp:posOffset>
                </wp:positionH>
                <wp:positionV relativeFrom="paragraph">
                  <wp:posOffset>358299</wp:posOffset>
                </wp:positionV>
                <wp:extent cx="117720" cy="109080"/>
                <wp:effectExtent l="38100" t="38100" r="0" b="43815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1177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68E29" id="Ink 1185" o:spid="_x0000_s1026" type="#_x0000_t75" style="position:absolute;margin-left:78.9pt;margin-top:28pt;width:9.5pt;height:9.05pt;z-index:2535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">
                <v:imagedata r:id="rId2163" o:title=""/>
              </v:shape>
            </w:pict>
          </mc:Fallback>
        </mc:AlternateContent>
      </w:r>
      <w:r w:rsidR="005B4728"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98720" behindDoc="0" locked="0" layoutInCell="1" allowOverlap="1">
                <wp:simplePos x="0" y="0"/>
                <wp:positionH relativeFrom="column">
                  <wp:posOffset>728389</wp:posOffset>
                </wp:positionH>
                <wp:positionV relativeFrom="paragraph">
                  <wp:posOffset>436059</wp:posOffset>
                </wp:positionV>
                <wp:extent cx="67680" cy="5400"/>
                <wp:effectExtent l="38100" t="38100" r="27940" b="33020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676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257CA" id="Ink 1171" o:spid="_x0000_s1026" type="#_x0000_t75" style="position:absolute;margin-left:57.1pt;margin-top:34.1pt;width:5.65pt;height:.95pt;z-index:2535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">
                <v:imagedata r:id="rId2165" o:title=""/>
              </v:shape>
            </w:pict>
          </mc:Fallback>
        </mc:AlternateContent>
      </w:r>
      <w:r w:rsidR="005B4728"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97696" behindDoc="0" locked="0" layoutInCell="1" allowOverlap="1">
                <wp:simplePos x="0" y="0"/>
                <wp:positionH relativeFrom="column">
                  <wp:posOffset>733429</wp:posOffset>
                </wp:positionH>
                <wp:positionV relativeFrom="paragraph">
                  <wp:posOffset>404019</wp:posOffset>
                </wp:positionV>
                <wp:extent cx="39960" cy="11520"/>
                <wp:effectExtent l="38100" t="38100" r="36830" b="26670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399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548BF" id="Ink 1164" o:spid="_x0000_s1026" type="#_x0000_t75" style="position:absolute;margin-left:57.5pt;margin-top:31.55pt;width:3.65pt;height:1.15pt;z-index:2535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">
                <v:imagedata r:id="rId2167" o:title=""/>
              </v:shape>
            </w:pict>
          </mc:Fallback>
        </mc:AlternateContent>
      </w:r>
      <w:r w:rsidR="005B4728"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96672" behindDoc="0" locked="0" layoutInCell="1" allowOverlap="1">
                <wp:simplePos x="0" y="0"/>
                <wp:positionH relativeFrom="column">
                  <wp:posOffset>2583109</wp:posOffset>
                </wp:positionH>
                <wp:positionV relativeFrom="paragraph">
                  <wp:posOffset>71379</wp:posOffset>
                </wp:positionV>
                <wp:extent cx="14760" cy="106560"/>
                <wp:effectExtent l="38100" t="38100" r="42545" b="2730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147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31F1A" id="Ink 1043" o:spid="_x0000_s1026" type="#_x0000_t75" style="position:absolute;margin-left:203.15pt;margin-top:5.5pt;width:1.6pt;height:8.6pt;z-index:2535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">
                <v:imagedata r:id="rId2169" o:title=""/>
              </v:shape>
            </w:pict>
          </mc:Fallback>
        </mc:AlternateContent>
      </w:r>
      <w:r w:rsidR="005B4728"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95648" behindDoc="0" locked="0" layoutInCell="1" allowOverlap="1">
                <wp:simplePos x="0" y="0"/>
                <wp:positionH relativeFrom="column">
                  <wp:posOffset>2514349</wp:posOffset>
                </wp:positionH>
                <wp:positionV relativeFrom="paragraph">
                  <wp:posOffset>87579</wp:posOffset>
                </wp:positionV>
                <wp:extent cx="113400" cy="42120"/>
                <wp:effectExtent l="38100" t="38100" r="39370" b="3429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11340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F9D30" id="Ink 1039" o:spid="_x0000_s1026" type="#_x0000_t75" style="position:absolute;margin-left:197.75pt;margin-top:6.7pt;width:9.3pt;height:3.75pt;z-index:25359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">
                <v:imagedata r:id="rId2171" o:title=""/>
              </v:shape>
            </w:pict>
          </mc:Fallback>
        </mc:AlternateContent>
      </w:r>
      <w:r w:rsidR="005B4728"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94624" behindDoc="0" locked="0" layoutInCell="1" allowOverlap="1">
                <wp:simplePos x="0" y="0"/>
                <wp:positionH relativeFrom="column">
                  <wp:posOffset>2403469</wp:posOffset>
                </wp:positionH>
                <wp:positionV relativeFrom="paragraph">
                  <wp:posOffset>79299</wp:posOffset>
                </wp:positionV>
                <wp:extent cx="104760" cy="82800"/>
                <wp:effectExtent l="38100" t="38100" r="10160" b="31750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10476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F901D" id="Ink 997" o:spid="_x0000_s1026" type="#_x0000_t75" style="position:absolute;margin-left:189.15pt;margin-top:6.05pt;width:8.4pt;height:6.95pt;z-index:2535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">
                <v:imagedata r:id="rId2173" o:title=""/>
              </v:shape>
            </w:pict>
          </mc:Fallback>
        </mc:AlternateContent>
      </w:r>
      <w:r w:rsidR="005B4728"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93600" behindDoc="0" locked="0" layoutInCell="1" allowOverlap="1">
                <wp:simplePos x="0" y="0"/>
                <wp:positionH relativeFrom="column">
                  <wp:posOffset>2160829</wp:posOffset>
                </wp:positionH>
                <wp:positionV relativeFrom="paragraph">
                  <wp:posOffset>139419</wp:posOffset>
                </wp:positionV>
                <wp:extent cx="109440" cy="5040"/>
                <wp:effectExtent l="38100" t="38100" r="43180" b="33655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1094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642B6" id="Ink 993" o:spid="_x0000_s1026" type="#_x0000_t75" style="position:absolute;margin-left:170pt;margin-top:10.8pt;width:8.95pt;height:.9pt;z-index:2535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">
                <v:imagedata r:id="rId2175" o:title=""/>
              </v:shape>
            </w:pict>
          </mc:Fallback>
        </mc:AlternateContent>
      </w:r>
      <w:r w:rsidR="005B4728"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92576" behindDoc="0" locked="0" layoutInCell="1" allowOverlap="1">
                <wp:simplePos x="0" y="0"/>
                <wp:positionH relativeFrom="column">
                  <wp:posOffset>1969309</wp:posOffset>
                </wp:positionH>
                <wp:positionV relativeFrom="paragraph">
                  <wp:posOffset>113139</wp:posOffset>
                </wp:positionV>
                <wp:extent cx="88560" cy="61560"/>
                <wp:effectExtent l="19050" t="38100" r="45085" b="34290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8856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FD175" id="Ink 984" o:spid="_x0000_s1026" type="#_x0000_t75" style="position:absolute;margin-left:154.8pt;margin-top:8.65pt;width:7.45pt;height:5.35pt;z-index:2535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">
                <v:imagedata r:id="rId2177" o:title=""/>
              </v:shape>
            </w:pict>
          </mc:Fallback>
        </mc:AlternateContent>
      </w:r>
      <w:r w:rsidR="005B4728"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91552" behindDoc="0" locked="0" layoutInCell="1" allowOverlap="1">
                <wp:simplePos x="0" y="0"/>
                <wp:positionH relativeFrom="column">
                  <wp:posOffset>1843309</wp:posOffset>
                </wp:positionH>
                <wp:positionV relativeFrom="paragraph">
                  <wp:posOffset>99459</wp:posOffset>
                </wp:positionV>
                <wp:extent cx="109440" cy="79560"/>
                <wp:effectExtent l="38100" t="38100" r="24130" b="34925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1094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FA763" id="Ink 928" o:spid="_x0000_s1026" type="#_x0000_t75" style="position:absolute;margin-left:145.05pt;margin-top:7.65pt;width:8.8pt;height:6.7pt;z-index:2535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">
                <v:imagedata r:id="rId2179" o:title=""/>
              </v:shape>
            </w:pict>
          </mc:Fallback>
        </mc:AlternateContent>
      </w:r>
      <w:r w:rsidR="005B4728"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90528" behindDoc="0" locked="0" layoutInCell="1" allowOverlap="1">
                <wp:simplePos x="0" y="0"/>
                <wp:positionH relativeFrom="column">
                  <wp:posOffset>1788229</wp:posOffset>
                </wp:positionH>
                <wp:positionV relativeFrom="paragraph">
                  <wp:posOffset>98019</wp:posOffset>
                </wp:positionV>
                <wp:extent cx="12960" cy="88200"/>
                <wp:effectExtent l="38100" t="19050" r="25400" b="45720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129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18B09" id="Ink 792" o:spid="_x0000_s1026" type="#_x0000_t75" style="position:absolute;margin-left:140.55pt;margin-top:7.5pt;width:1.3pt;height:7.4pt;z-index:253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">
                <v:imagedata r:id="rId2181" o:title=""/>
              </v:shape>
            </w:pict>
          </mc:Fallback>
        </mc:AlternateContent>
      </w:r>
      <w:r w:rsidR="005B4728"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89504" behindDoc="0" locked="0" layoutInCell="1" allowOverlap="1">
                <wp:simplePos x="0" y="0"/>
                <wp:positionH relativeFrom="column">
                  <wp:posOffset>1557109</wp:posOffset>
                </wp:positionH>
                <wp:positionV relativeFrom="paragraph">
                  <wp:posOffset>103779</wp:posOffset>
                </wp:positionV>
                <wp:extent cx="20880" cy="86760"/>
                <wp:effectExtent l="38100" t="38100" r="36830" b="27940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2088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5F39D" id="Ink 791" o:spid="_x0000_s1026" type="#_x0000_t75" style="position:absolute;margin-left:122.35pt;margin-top:7.95pt;width:1.95pt;height:7.15pt;z-index:2535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">
                <v:imagedata r:id="rId2183" o:title=""/>
              </v:shape>
            </w:pict>
          </mc:Fallback>
        </mc:AlternateContent>
      </w:r>
      <w:r w:rsidR="005B4728"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>
                <wp:simplePos x="0" y="0"/>
                <wp:positionH relativeFrom="column">
                  <wp:posOffset>1485109</wp:posOffset>
                </wp:positionH>
                <wp:positionV relativeFrom="paragraph">
                  <wp:posOffset>142659</wp:posOffset>
                </wp:positionV>
                <wp:extent cx="137160" cy="14760"/>
                <wp:effectExtent l="38100" t="38100" r="34290" b="42545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1371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67F1C" id="Ink 790" o:spid="_x0000_s1026" type="#_x0000_t75" style="position:absolute;margin-left:116.8pt;margin-top:11pt;width:11.2pt;height:1.6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">
                <v:imagedata r:id="rId2185" o:title=""/>
              </v:shape>
            </w:pict>
          </mc:Fallback>
        </mc:AlternateContent>
      </w:r>
      <w:r w:rsidR="005B4728"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87456" behindDoc="0" locked="0" layoutInCell="1" allowOverlap="1">
                <wp:simplePos x="0" y="0"/>
                <wp:positionH relativeFrom="column">
                  <wp:posOffset>1170469</wp:posOffset>
                </wp:positionH>
                <wp:positionV relativeFrom="paragraph">
                  <wp:posOffset>124659</wp:posOffset>
                </wp:positionV>
                <wp:extent cx="97560" cy="69120"/>
                <wp:effectExtent l="38100" t="38100" r="36195" b="45720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975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6D381" id="Ink 789" o:spid="_x0000_s1026" type="#_x0000_t75" style="position:absolute;margin-left:91.95pt;margin-top:9.55pt;width:8.15pt;height:5.95pt;z-index:2535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">
                <v:imagedata r:id="rId2187" o:title=""/>
              </v:shape>
            </w:pict>
          </mc:Fallback>
        </mc:AlternateContent>
      </w:r>
      <w:r w:rsidR="005B4728"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>
                <wp:simplePos x="0" y="0"/>
                <wp:positionH relativeFrom="column">
                  <wp:posOffset>1045909</wp:posOffset>
                </wp:positionH>
                <wp:positionV relativeFrom="paragraph">
                  <wp:posOffset>101979</wp:posOffset>
                </wp:positionV>
                <wp:extent cx="106920" cy="84240"/>
                <wp:effectExtent l="38100" t="38100" r="26670" b="30480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10692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50139" id="Ink 788" o:spid="_x0000_s1026" type="#_x0000_t75" style="position:absolute;margin-left:82.15pt;margin-top:7.8pt;width:8.65pt;height:7.1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">
                <v:imagedata r:id="rId2189" o:title=""/>
              </v:shape>
            </w:pict>
          </mc:Fallback>
        </mc:AlternateContent>
      </w:r>
      <w:r w:rsidR="005B4728"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>
                <wp:simplePos x="0" y="0"/>
                <wp:positionH relativeFrom="column">
                  <wp:posOffset>985429</wp:posOffset>
                </wp:positionH>
                <wp:positionV relativeFrom="paragraph">
                  <wp:posOffset>84339</wp:posOffset>
                </wp:positionV>
                <wp:extent cx="16920" cy="118440"/>
                <wp:effectExtent l="38100" t="38100" r="40640" b="3429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1692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66DA0" id="Ink 787" o:spid="_x0000_s1026" type="#_x0000_t75" style="position:absolute;margin-left:77.35pt;margin-top:6.45pt;width:1.65pt;height:9.7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">
                <v:imagedata r:id="rId2191" o:title=""/>
              </v:shape>
            </w:pict>
          </mc:Fallback>
        </mc:AlternateContent>
      </w:r>
      <w:r w:rsidR="005B4728"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>
                <wp:simplePos x="0" y="0"/>
                <wp:positionH relativeFrom="column">
                  <wp:posOffset>695629</wp:posOffset>
                </wp:positionH>
                <wp:positionV relativeFrom="paragraph">
                  <wp:posOffset>147699</wp:posOffset>
                </wp:positionV>
                <wp:extent cx="62280" cy="9000"/>
                <wp:effectExtent l="38100" t="38100" r="33020" b="29210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622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8C1BE" id="Ink 786" o:spid="_x0000_s1026" type="#_x0000_t75" style="position:absolute;margin-left:54.5pt;margin-top:11.6pt;width:5.2pt;height:1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">
                <v:imagedata r:id="rId2193" o:title=""/>
              </v:shape>
            </w:pict>
          </mc:Fallback>
        </mc:AlternateContent>
      </w:r>
      <w:r w:rsidR="005B4728"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>
                <wp:simplePos x="0" y="0"/>
                <wp:positionH relativeFrom="column">
                  <wp:posOffset>686989</wp:posOffset>
                </wp:positionH>
                <wp:positionV relativeFrom="paragraph">
                  <wp:posOffset>183699</wp:posOffset>
                </wp:positionV>
                <wp:extent cx="58320" cy="11160"/>
                <wp:effectExtent l="38100" t="38100" r="37465" b="27305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583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04C0A" id="Ink 785" o:spid="_x0000_s1026" type="#_x0000_t75" style="position:absolute;margin-left:53.85pt;margin-top:14.2pt;width:5.1pt;height:1.3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">
                <v:imagedata r:id="rId2195" o:title=""/>
              </v:shape>
            </w:pict>
          </mc:Fallback>
        </mc:AlternateContent>
      </w:r>
      <w:r w:rsidR="00C1242F"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5853600</wp:posOffset>
                </wp:positionH>
                <wp:positionV relativeFrom="paragraph">
                  <wp:posOffset>71387</wp:posOffset>
                </wp:positionV>
                <wp:extent cx="360" cy="360"/>
                <wp:effectExtent l="38100" t="38100" r="38100" b="38100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CA07D" id="Ink 1238" o:spid="_x0000_s1026" type="#_x0000_t75" style="position:absolute;margin-left:460.8pt;margin-top:5.5pt;width:.3pt;height:.3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">
                <v:imagedata r:id="rId2197" o:title=""/>
              </v:shape>
            </w:pict>
          </mc:Fallback>
        </mc:AlternateContent>
      </w:r>
      <w:r w:rsidR="00C1242F"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4001760</wp:posOffset>
                </wp:positionH>
                <wp:positionV relativeFrom="paragraph">
                  <wp:posOffset>121427</wp:posOffset>
                </wp:positionV>
                <wp:extent cx="360" cy="360"/>
                <wp:effectExtent l="38100" t="38100" r="38100" b="38100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51C42" id="Ink 1211" o:spid="_x0000_s1026" type="#_x0000_t75" style="position:absolute;margin-left:315pt;margin-top:9.45pt;width:.3pt;height:.3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">
                <v:imagedata r:id="rId2197" o:title=""/>
              </v:shape>
            </w:pict>
          </mc:Fallback>
        </mc:AlternateContent>
      </w:r>
      <w:r w:rsidR="00C1242F"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3430080</wp:posOffset>
                </wp:positionH>
                <wp:positionV relativeFrom="paragraph">
                  <wp:posOffset>171827</wp:posOffset>
                </wp:positionV>
                <wp:extent cx="360" cy="360"/>
                <wp:effectExtent l="38100" t="38100" r="38100" b="38100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5E7BB" id="Ink 1197" o:spid="_x0000_s1026" type="#_x0000_t75" style="position:absolute;margin-left:270pt;margin-top:13.45pt;width:.3pt;height:.3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">
                <v:imagedata r:id="rId2197" o:title=""/>
              </v:shape>
            </w:pict>
          </mc:Fallback>
        </mc:AlternateContent>
      </w:r>
      <w:r w:rsidR="00C1242F">
        <w:rPr>
          <w:rFonts w:ascii="HelveticaNeueLT Std" w:hAnsi="HelveticaNeueLT Std"/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2495520</wp:posOffset>
                </wp:positionH>
                <wp:positionV relativeFrom="paragraph">
                  <wp:posOffset>347147</wp:posOffset>
                </wp:positionV>
                <wp:extent cx="360" cy="360"/>
                <wp:effectExtent l="38100" t="38100" r="38100" b="3810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32141" id="Ink 1169" o:spid="_x0000_s1026" type="#_x0000_t75" style="position:absolute;margin-left:196.4pt;margin-top:27.25pt;width:.3pt;height:.3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">
                <v:imagedata r:id="rId2197" o:title=""/>
              </v:shape>
            </w:pict>
          </mc:Fallback>
        </mc:AlternateContent>
      </w:r>
    </w:p>
    <w:p w:rsidR="003F6239" w:rsidRPr="007F05E3" w:rsidRDefault="0090783C" w:rsidP="003F6239">
      <w:pPr>
        <w:pStyle w:val="NL"/>
        <w:rPr>
          <w:i/>
        </w:rPr>
      </w:pPr>
      <w:bookmarkStart w:id="0" w:name="_GoBack"/>
      <w:bookmarkEnd w:id="0"/>
      <w:r>
        <w:rPr>
          <w:rFonts w:ascii="HelveticaNeueLT Std" w:hAnsi="HelveticaNeueLT Std"/>
          <w:b/>
          <w:noProof/>
          <w:lang w:eastAsia="en-AU"/>
        </w:rPr>
        <w:lastRenderedPageBreak/>
        <mc:AlternateContent>
          <mc:Choice Requires="wpi">
            <w:drawing>
              <wp:anchor distT="0" distB="0" distL="114300" distR="114300" simplePos="0" relativeHeight="253423616" behindDoc="0" locked="0" layoutInCell="1" allowOverlap="1">
                <wp:simplePos x="0" y="0"/>
                <wp:positionH relativeFrom="column">
                  <wp:posOffset>2888366</wp:posOffset>
                </wp:positionH>
                <wp:positionV relativeFrom="paragraph">
                  <wp:posOffset>396851</wp:posOffset>
                </wp:positionV>
                <wp:extent cx="115560" cy="151560"/>
                <wp:effectExtent l="38100" t="19050" r="37465" b="5842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1">
                      <w14:nvContentPartPr>
                        <w14:cNvContentPartPr/>
                      </w14:nvContentPartPr>
                      <w14:xfrm>
                        <a:off x="0" y="0"/>
                        <a:ext cx="1155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E23D0" id="Ink 196" o:spid="_x0000_s1026" type="#_x0000_t75" style="position:absolute;margin-left:226.5pt;margin-top:31.05pt;width:10.3pt;height:13.4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">
                <v:imagedata r:id="rId2202" o:title=""/>
              </v:shape>
            </w:pict>
          </mc:Fallback>
        </mc:AlternateContent>
      </w:r>
      <w:r w:rsidR="003F6239">
        <w:rPr>
          <w:rStyle w:val="i-listnumber"/>
        </w:rPr>
        <w:t>1</w:t>
      </w:r>
      <w:r w:rsidR="00E117AE">
        <w:rPr>
          <w:rStyle w:val="i-listnumber"/>
        </w:rPr>
        <w:t>6</w:t>
      </w:r>
      <w:r w:rsidR="003F6239">
        <w:rPr>
          <w:rStyle w:val="i-listnumber"/>
        </w:rPr>
        <w:tab/>
      </w:r>
      <w:r w:rsidR="003F6239">
        <w:t>A queue for rock concert tickets has 3 couples, 4 people on their own and a group of 3 friends together in a single line. In how many different ways could they be lined up?</w:t>
      </w:r>
      <w:r w:rsidR="007F05E3">
        <w:t xml:space="preserve">    </w:t>
      </w:r>
      <w:r w:rsidR="007F05E3" w:rsidRPr="007F05E3">
        <w:rPr>
          <w:i/>
        </w:rPr>
        <w:t>(Obviously assume each couple stands together as a couple and the 3 friends stand together.)</w:t>
      </w:r>
    </w:p>
    <w:p w:rsidR="003F6239" w:rsidRDefault="00F6230E" w:rsidP="003F623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01440" behindDoc="0" locked="0" layoutInCell="1" allowOverlap="1">
                <wp:simplePos x="0" y="0"/>
                <wp:positionH relativeFrom="column">
                  <wp:posOffset>3992167</wp:posOffset>
                </wp:positionH>
                <wp:positionV relativeFrom="paragraph">
                  <wp:posOffset>189728</wp:posOffset>
                </wp:positionV>
                <wp:extent cx="98280" cy="9000"/>
                <wp:effectExtent l="38100" t="38100" r="16510" b="2921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3">
                      <w14:nvContentPartPr>
                        <w14:cNvContentPartPr/>
                      </w14:nvContentPartPr>
                      <w14:xfrm>
                        <a:off x="0" y="0"/>
                        <a:ext cx="982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AA346" id="Ink 832" o:spid="_x0000_s1026" type="#_x0000_t75" style="position:absolute;margin-left:314.25pt;margin-top:14.8pt;width:7.95pt;height:.95pt;z-index:2535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">
                <v:imagedata r:id="rId220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96320" behindDoc="0" locked="0" layoutInCell="1" allowOverlap="1">
                <wp:simplePos x="0" y="0"/>
                <wp:positionH relativeFrom="column">
                  <wp:posOffset>2152927</wp:posOffset>
                </wp:positionH>
                <wp:positionV relativeFrom="paragraph">
                  <wp:posOffset>-42112</wp:posOffset>
                </wp:positionV>
                <wp:extent cx="131400" cy="117720"/>
                <wp:effectExtent l="57150" t="38100" r="40640" b="3492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7">
                      <w14:nvContentPartPr>
                        <w14:cNvContentPartPr/>
                      </w14:nvContentPartPr>
                      <w14:xfrm>
                        <a:off x="0" y="0"/>
                        <a:ext cx="13140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096F3" id="Ink 827" o:spid="_x0000_s1026" type="#_x0000_t75" style="position:absolute;margin-left:168.65pt;margin-top:-3.5pt;width:11.45pt;height:10.3pt;z-index:2534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">
                <v:imagedata r:id="rId220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95296" behindDoc="0" locked="0" layoutInCell="1" allowOverlap="1">
                <wp:simplePos x="0" y="0"/>
                <wp:positionH relativeFrom="column">
                  <wp:posOffset>2278927</wp:posOffset>
                </wp:positionH>
                <wp:positionV relativeFrom="paragraph">
                  <wp:posOffset>187568</wp:posOffset>
                </wp:positionV>
                <wp:extent cx="71280" cy="24480"/>
                <wp:effectExtent l="38100" t="38100" r="43180" b="33020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9">
                      <w14:nvContentPartPr>
                        <w14:cNvContentPartPr/>
                      </w14:nvContentPartPr>
                      <w14:xfrm>
                        <a:off x="0" y="0"/>
                        <a:ext cx="712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9DCA5" id="Ink 826" o:spid="_x0000_s1026" type="#_x0000_t75" style="position:absolute;margin-left:179.3pt;margin-top:14.6pt;width:5.8pt;height:2.25pt;z-index:2534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">
                <v:imagedata r:id="rId221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93248" behindDoc="0" locked="0" layoutInCell="1" allowOverlap="1">
                <wp:simplePos x="0" y="0"/>
                <wp:positionH relativeFrom="column">
                  <wp:posOffset>2392687</wp:posOffset>
                </wp:positionH>
                <wp:positionV relativeFrom="paragraph">
                  <wp:posOffset>93248</wp:posOffset>
                </wp:positionV>
                <wp:extent cx="32040" cy="151560"/>
                <wp:effectExtent l="38100" t="38100" r="25400" b="3937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1">
                      <w14:nvContentPartPr>
                        <w14:cNvContentPartPr/>
                      </w14:nvContentPartPr>
                      <w14:xfrm>
                        <a:off x="0" y="0"/>
                        <a:ext cx="320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9F14A" id="Ink 824" o:spid="_x0000_s1026" type="#_x0000_t75" style="position:absolute;margin-left:188.25pt;margin-top:7.2pt;width:2.7pt;height:12.15pt;z-index:2534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">
                <v:imagedata r:id="rId221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88128" behindDoc="0" locked="0" layoutInCell="1" allowOverlap="1">
                <wp:simplePos x="0" y="0"/>
                <wp:positionH relativeFrom="column">
                  <wp:posOffset>2114407</wp:posOffset>
                </wp:positionH>
                <wp:positionV relativeFrom="paragraph">
                  <wp:posOffset>101888</wp:posOffset>
                </wp:positionV>
                <wp:extent cx="28800" cy="109800"/>
                <wp:effectExtent l="38100" t="38100" r="28575" b="24130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3">
                      <w14:nvContentPartPr>
                        <w14:cNvContentPartPr/>
                      </w14:nvContentPartPr>
                      <w14:xfrm>
                        <a:off x="0" y="0"/>
                        <a:ext cx="288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AC477" id="Ink 796" o:spid="_x0000_s1026" type="#_x0000_t75" style="position:absolute;margin-left:166.4pt;margin-top:7.9pt;width:2.45pt;height:8.85pt;z-index:2534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">
                <v:imagedata r:id="rId221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83008" behindDoc="0" locked="0" layoutInCell="1" allowOverlap="1">
                <wp:simplePos x="0" y="0"/>
                <wp:positionH relativeFrom="column">
                  <wp:posOffset>1825687</wp:posOffset>
                </wp:positionH>
                <wp:positionV relativeFrom="paragraph">
                  <wp:posOffset>103688</wp:posOffset>
                </wp:positionV>
                <wp:extent cx="11520" cy="113760"/>
                <wp:effectExtent l="38100" t="38100" r="26670" b="3873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5">
                      <w14:nvContentPartPr>
                        <w14:cNvContentPartPr/>
                      </w14:nvContentPartPr>
                      <w14:xfrm>
                        <a:off x="0" y="0"/>
                        <a:ext cx="115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DBC0A" id="Ink 8" o:spid="_x0000_s1026" type="#_x0000_t75" style="position:absolute;margin-left:143.6pt;margin-top:8pt;width:1.1pt;height:9.15pt;z-index:2534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">
                <v:imagedata r:id="rId2216" o:title=""/>
              </v:shape>
            </w:pict>
          </mc:Fallback>
        </mc:AlternateContent>
      </w:r>
      <w:r w:rsidR="0090783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24640" behindDoc="0" locked="0" layoutInCell="1" allowOverlap="1">
                <wp:simplePos x="0" y="0"/>
                <wp:positionH relativeFrom="column">
                  <wp:posOffset>4441406</wp:posOffset>
                </wp:positionH>
                <wp:positionV relativeFrom="paragraph">
                  <wp:posOffset>-70994</wp:posOffset>
                </wp:positionV>
                <wp:extent cx="144360" cy="146880"/>
                <wp:effectExtent l="38100" t="38100" r="46355" b="4381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7">
                      <w14:nvContentPartPr>
                        <w14:cNvContentPartPr/>
                      </w14:nvContentPartPr>
                      <w14:xfrm>
                        <a:off x="0" y="0"/>
                        <a:ext cx="1443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78AC5" id="Ink 197" o:spid="_x0000_s1026" type="#_x0000_t75" style="position:absolute;margin-left:348.8pt;margin-top:-5.8pt;width:12.45pt;height:13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">
                <v:imagedata r:id="rId2218" o:title=""/>
              </v:shape>
            </w:pict>
          </mc:Fallback>
        </mc:AlternateContent>
      </w:r>
      <w:r w:rsidR="0090783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>
                <wp:simplePos x="0" y="0"/>
                <wp:positionH relativeFrom="column">
                  <wp:posOffset>1436486</wp:posOffset>
                </wp:positionH>
                <wp:positionV relativeFrom="paragraph">
                  <wp:posOffset>-41834</wp:posOffset>
                </wp:positionV>
                <wp:extent cx="111240" cy="149040"/>
                <wp:effectExtent l="38100" t="38100" r="41275" b="4191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9">
                      <w14:nvContentPartPr>
                        <w14:cNvContentPartPr/>
                      </w14:nvContentPartPr>
                      <w14:xfrm>
                        <a:off x="0" y="0"/>
                        <a:ext cx="11124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70C65" id="Ink 194" o:spid="_x0000_s1026" type="#_x0000_t75" style="position:absolute;margin-left:112.3pt;margin-top:-3.5pt;width:9.75pt;height:13.25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">
                <v:imagedata r:id="rId2220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3197168</wp:posOffset>
                </wp:positionH>
                <wp:positionV relativeFrom="paragraph">
                  <wp:posOffset>211537</wp:posOffset>
                </wp:positionV>
                <wp:extent cx="91080" cy="7920"/>
                <wp:effectExtent l="38100" t="38100" r="42545" b="30480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1">
                      <w14:nvContentPartPr>
                        <w14:cNvContentPartPr/>
                      </w14:nvContentPartPr>
                      <w14:xfrm>
                        <a:off x="0" y="0"/>
                        <a:ext cx="910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86C6A" id="Ink 1281" o:spid="_x0000_s1026" type="#_x0000_t75" style="position:absolute;margin-left:251.6pt;margin-top:16.45pt;width:7.5pt;height:.85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">
                <v:imagedata r:id="rId2222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2891888</wp:posOffset>
                </wp:positionH>
                <wp:positionV relativeFrom="paragraph">
                  <wp:posOffset>89137</wp:posOffset>
                </wp:positionV>
                <wp:extent cx="18000" cy="139320"/>
                <wp:effectExtent l="38100" t="38100" r="39370" b="32385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3">
                      <w14:nvContentPartPr>
                        <w14:cNvContentPartPr/>
                      </w14:nvContentPartPr>
                      <w14:xfrm>
                        <a:off x="0" y="0"/>
                        <a:ext cx="1800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BB69A" id="Ink 1279" o:spid="_x0000_s1026" type="#_x0000_t75" style="position:absolute;margin-left:227.5pt;margin-top:6.85pt;width:1.8pt;height:11.1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">
                <v:imagedata r:id="rId2224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2682008</wp:posOffset>
                </wp:positionH>
                <wp:positionV relativeFrom="paragraph">
                  <wp:posOffset>140977</wp:posOffset>
                </wp:positionV>
                <wp:extent cx="131400" cy="183240"/>
                <wp:effectExtent l="38100" t="38100" r="21590" b="26670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5">
                      <w14:nvContentPartPr>
                        <w14:cNvContentPartPr/>
                      </w14:nvContentPartPr>
                      <w14:xfrm>
                        <a:off x="0" y="0"/>
                        <a:ext cx="13140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864AC" id="Ink 1278" o:spid="_x0000_s1026" type="#_x0000_t75" style="position:absolute;margin-left:211.05pt;margin-top:10.9pt;width:10.75pt;height:14.85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">
                <v:imagedata r:id="rId2226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1282688</wp:posOffset>
                </wp:positionH>
                <wp:positionV relativeFrom="paragraph">
                  <wp:posOffset>83017</wp:posOffset>
                </wp:positionV>
                <wp:extent cx="10080" cy="165960"/>
                <wp:effectExtent l="38100" t="38100" r="28575" b="24765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7">
                      <w14:nvContentPartPr>
                        <w14:cNvContentPartPr/>
                      </w14:nvContentPartPr>
                      <w14:xfrm>
                        <a:off x="0" y="0"/>
                        <a:ext cx="1008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73656" id="Ink 1266" o:spid="_x0000_s1026" type="#_x0000_t75" style="position:absolute;margin-left:100.8pt;margin-top:6.4pt;width:1.2pt;height:13.3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">
                <v:imagedata r:id="rId2228" o:title=""/>
              </v:shape>
            </w:pict>
          </mc:Fallback>
        </mc:AlternateContent>
      </w:r>
    </w:p>
    <w:p w:rsidR="003F6239" w:rsidRDefault="00F6230E" w:rsidP="003F623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04512" behindDoc="0" locked="0" layoutInCell="1" allowOverlap="1">
                <wp:simplePos x="0" y="0"/>
                <wp:positionH relativeFrom="column">
                  <wp:posOffset>4502287</wp:posOffset>
                </wp:positionH>
                <wp:positionV relativeFrom="paragraph">
                  <wp:posOffset>-34607</wp:posOffset>
                </wp:positionV>
                <wp:extent cx="171000" cy="138240"/>
                <wp:effectExtent l="38100" t="38100" r="635" b="33655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9">
                      <w14:nvContentPartPr>
                        <w14:cNvContentPartPr/>
                      </w14:nvContentPartPr>
                      <w14:xfrm>
                        <a:off x="0" y="0"/>
                        <a:ext cx="1710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96E56" id="Ink 835" o:spid="_x0000_s1026" type="#_x0000_t75" style="position:absolute;margin-left:354.45pt;margin-top:-2.85pt;width:13.65pt;height:11.2pt;z-index:2535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">
                <v:imagedata r:id="rId223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>
                <wp:simplePos x="0" y="0"/>
                <wp:positionH relativeFrom="column">
                  <wp:posOffset>4332367</wp:posOffset>
                </wp:positionH>
                <wp:positionV relativeFrom="paragraph">
                  <wp:posOffset>-70607</wp:posOffset>
                </wp:positionV>
                <wp:extent cx="104760" cy="168120"/>
                <wp:effectExtent l="38100" t="19050" r="29210" b="4191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1">
                      <w14:nvContentPartPr>
                        <w14:cNvContentPartPr/>
                      </w14:nvContentPartPr>
                      <w14:xfrm>
                        <a:off x="0" y="0"/>
                        <a:ext cx="10476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0C9D4" id="Ink 834" o:spid="_x0000_s1026" type="#_x0000_t75" style="position:absolute;margin-left:341pt;margin-top:-5.7pt;width:8.6pt;height:13.55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">
                <v:imagedata r:id="rId223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02464" behindDoc="0" locked="0" layoutInCell="1" allowOverlap="1">
                <wp:simplePos x="0" y="0"/>
                <wp:positionH relativeFrom="column">
                  <wp:posOffset>4155967</wp:posOffset>
                </wp:positionH>
                <wp:positionV relativeFrom="paragraph">
                  <wp:posOffset>-65207</wp:posOffset>
                </wp:positionV>
                <wp:extent cx="113400" cy="156600"/>
                <wp:effectExtent l="38100" t="38100" r="39370" b="3429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3">
                      <w14:nvContentPartPr>
                        <w14:cNvContentPartPr/>
                      </w14:nvContentPartPr>
                      <w14:xfrm>
                        <a:off x="0" y="0"/>
                        <a:ext cx="1134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E6414" id="Ink 833" o:spid="_x0000_s1026" type="#_x0000_t75" style="position:absolute;margin-left:327.15pt;margin-top:-5.3pt;width:9.25pt;height:12.65pt;z-index:2535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">
                <v:imagedata r:id="rId223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00416" behindDoc="0" locked="0" layoutInCell="1" allowOverlap="1">
                <wp:simplePos x="0" y="0"/>
                <wp:positionH relativeFrom="column">
                  <wp:posOffset>3956167</wp:posOffset>
                </wp:positionH>
                <wp:positionV relativeFrom="paragraph">
                  <wp:posOffset>-37847</wp:posOffset>
                </wp:positionV>
                <wp:extent cx="119160" cy="119520"/>
                <wp:effectExtent l="19050" t="38100" r="33655" b="33020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5">
                      <w14:nvContentPartPr>
                        <w14:cNvContentPartPr/>
                      </w14:nvContentPartPr>
                      <w14:xfrm>
                        <a:off x="0" y="0"/>
                        <a:ext cx="1191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1C788" id="Ink 831" o:spid="_x0000_s1026" type="#_x0000_t75" style="position:absolute;margin-left:311.35pt;margin-top:-3.05pt;width:9.7pt;height:9.6pt;z-index:2535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">
                <v:imagedata r:id="rId223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99392" behindDoc="0" locked="0" layoutInCell="1" allowOverlap="1">
                <wp:simplePos x="0" y="0"/>
                <wp:positionH relativeFrom="column">
                  <wp:posOffset>3814327</wp:posOffset>
                </wp:positionH>
                <wp:positionV relativeFrom="paragraph">
                  <wp:posOffset>-56927</wp:posOffset>
                </wp:positionV>
                <wp:extent cx="77040" cy="147960"/>
                <wp:effectExtent l="38100" t="38100" r="37465" b="4254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7">
                      <w14:nvContentPartPr>
                        <w14:cNvContentPartPr/>
                      </w14:nvContentPartPr>
                      <w14:xfrm>
                        <a:off x="0" y="0"/>
                        <a:ext cx="7704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49030" id="Ink 830" o:spid="_x0000_s1026" type="#_x0000_t75" style="position:absolute;margin-left:300.2pt;margin-top:-4.65pt;width:6.35pt;height:11.95pt;z-index:2534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">
                <v:imagedata r:id="rId223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98368" behindDoc="0" locked="0" layoutInCell="1" allowOverlap="1">
                <wp:simplePos x="0" y="0"/>
                <wp:positionH relativeFrom="column">
                  <wp:posOffset>3649807</wp:posOffset>
                </wp:positionH>
                <wp:positionV relativeFrom="paragraph">
                  <wp:posOffset>-55127</wp:posOffset>
                </wp:positionV>
                <wp:extent cx="74520" cy="141840"/>
                <wp:effectExtent l="38100" t="38100" r="40005" b="2984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9">
                      <w14:nvContentPartPr>
                        <w14:cNvContentPartPr/>
                      </w14:nvContentPartPr>
                      <w14:xfrm>
                        <a:off x="0" y="0"/>
                        <a:ext cx="7452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254F0" id="Ink 829" o:spid="_x0000_s1026" type="#_x0000_t75" style="position:absolute;margin-left:287.25pt;margin-top:-4.45pt;width:6.15pt;height:11.4pt;z-index:2534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">
                <v:imagedata r:id="rId224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97344" behindDoc="0" locked="0" layoutInCell="1" allowOverlap="1">
                <wp:simplePos x="0" y="0"/>
                <wp:positionH relativeFrom="column">
                  <wp:posOffset>3574567</wp:posOffset>
                </wp:positionH>
                <wp:positionV relativeFrom="paragraph">
                  <wp:posOffset>-72407</wp:posOffset>
                </wp:positionV>
                <wp:extent cx="22680" cy="153360"/>
                <wp:effectExtent l="38100" t="38100" r="34925" b="37465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1">
                      <w14:nvContentPartPr>
                        <w14:cNvContentPartPr/>
                      </w14:nvContentPartPr>
                      <w14:xfrm>
                        <a:off x="0" y="0"/>
                        <a:ext cx="226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E1E8A" id="Ink 828" o:spid="_x0000_s1026" type="#_x0000_t75" style="position:absolute;margin-left:281.3pt;margin-top:-5.8pt;width:2.1pt;height:12.4pt;z-index:2534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">
                <v:imagedata r:id="rId224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94272" behindDoc="0" locked="0" layoutInCell="1" allowOverlap="1">
                <wp:simplePos x="0" y="0"/>
                <wp:positionH relativeFrom="column">
                  <wp:posOffset>2405647</wp:posOffset>
                </wp:positionH>
                <wp:positionV relativeFrom="paragraph">
                  <wp:posOffset>146113</wp:posOffset>
                </wp:positionV>
                <wp:extent cx="19080" cy="2880"/>
                <wp:effectExtent l="38100" t="38100" r="38100" b="35560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3">
                      <w14:nvContentPartPr>
                        <w14:cNvContentPartPr/>
                      </w14:nvContentPartPr>
                      <w14:xfrm>
                        <a:off x="0" y="0"/>
                        <a:ext cx="190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1AAC1" id="Ink 825" o:spid="_x0000_s1026" type="#_x0000_t75" style="position:absolute;margin-left:189.25pt;margin-top:11.35pt;width:1.75pt;height:.6pt;z-index:2534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">
                <v:imagedata r:id="rId224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>
                <wp:simplePos x="0" y="0"/>
                <wp:positionH relativeFrom="column">
                  <wp:posOffset>2295847</wp:posOffset>
                </wp:positionH>
                <wp:positionV relativeFrom="paragraph">
                  <wp:posOffset>-57287</wp:posOffset>
                </wp:positionV>
                <wp:extent cx="69120" cy="142560"/>
                <wp:effectExtent l="38100" t="38100" r="26670" b="2921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5">
                      <w14:nvContentPartPr>
                        <w14:cNvContentPartPr/>
                      </w14:nvContentPartPr>
                      <w14:xfrm>
                        <a:off x="0" y="0"/>
                        <a:ext cx="691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94328" id="Ink 800" o:spid="_x0000_s1026" type="#_x0000_t75" style="position:absolute;margin-left:180.65pt;margin-top:-4.55pt;width:5.75pt;height:11.5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">
                <v:imagedata r:id="rId224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91200" behindDoc="0" locked="0" layoutInCell="1" allowOverlap="1">
                <wp:simplePos x="0" y="0"/>
                <wp:positionH relativeFrom="column">
                  <wp:posOffset>2179567</wp:posOffset>
                </wp:positionH>
                <wp:positionV relativeFrom="paragraph">
                  <wp:posOffset>14353</wp:posOffset>
                </wp:positionV>
                <wp:extent cx="74160" cy="52200"/>
                <wp:effectExtent l="38100" t="38100" r="40640" b="24130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7">
                      <w14:nvContentPartPr>
                        <w14:cNvContentPartPr/>
                      </w14:nvContentPartPr>
                      <w14:xfrm>
                        <a:off x="0" y="0"/>
                        <a:ext cx="741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D582F" id="Ink 799" o:spid="_x0000_s1026" type="#_x0000_t75" style="position:absolute;margin-left:171.5pt;margin-top:1pt;width:6.05pt;height:4.3pt;z-index:2534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">
                <v:imagedata r:id="rId224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>
                <wp:simplePos x="0" y="0"/>
                <wp:positionH relativeFrom="column">
                  <wp:posOffset>2188927</wp:posOffset>
                </wp:positionH>
                <wp:positionV relativeFrom="paragraph">
                  <wp:posOffset>10753</wp:posOffset>
                </wp:positionV>
                <wp:extent cx="46080" cy="63720"/>
                <wp:effectExtent l="38100" t="38100" r="30480" b="3175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9">
                      <w14:nvContentPartPr>
                        <w14:cNvContentPartPr/>
                      </w14:nvContentPartPr>
                      <w14:xfrm>
                        <a:off x="0" y="0"/>
                        <a:ext cx="4608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C53CA" id="Ink 798" o:spid="_x0000_s1026" type="#_x0000_t75" style="position:absolute;margin-left:172.2pt;margin-top:.75pt;width:3.95pt;height:5.25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">
                <v:imagedata r:id="rId225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89152" behindDoc="0" locked="0" layoutInCell="1" allowOverlap="1">
                <wp:simplePos x="0" y="0"/>
                <wp:positionH relativeFrom="column">
                  <wp:posOffset>2137447</wp:posOffset>
                </wp:positionH>
                <wp:positionV relativeFrom="paragraph">
                  <wp:posOffset>100393</wp:posOffset>
                </wp:positionV>
                <wp:extent cx="15480" cy="4680"/>
                <wp:effectExtent l="19050" t="38100" r="41910" b="3365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1">
                      <w14:nvContentPartPr>
                        <w14:cNvContentPartPr/>
                      </w14:nvContentPartPr>
                      <w14:xfrm>
                        <a:off x="0" y="0"/>
                        <a:ext cx="154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455CB" id="Ink 797" o:spid="_x0000_s1026" type="#_x0000_t75" style="position:absolute;margin-left:168.25pt;margin-top:7.85pt;width:1.3pt;height:.55pt;z-index:2534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">
                <v:imagedata r:id="rId225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87104" behindDoc="0" locked="0" layoutInCell="1" allowOverlap="1">
                <wp:simplePos x="0" y="0"/>
                <wp:positionH relativeFrom="column">
                  <wp:posOffset>2001367</wp:posOffset>
                </wp:positionH>
                <wp:positionV relativeFrom="paragraph">
                  <wp:posOffset>-68087</wp:posOffset>
                </wp:positionV>
                <wp:extent cx="87840" cy="151560"/>
                <wp:effectExtent l="19050" t="38100" r="26670" b="3937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3">
                      <w14:nvContentPartPr>
                        <w14:cNvContentPartPr/>
                      </w14:nvContentPartPr>
                      <w14:xfrm>
                        <a:off x="0" y="0"/>
                        <a:ext cx="878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15F04" id="Ink 794" o:spid="_x0000_s1026" type="#_x0000_t75" style="position:absolute;margin-left:157.55pt;margin-top:-5.4pt;width:7.1pt;height:12.2pt;z-index:2534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">
                <v:imagedata r:id="rId225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86080" behindDoc="0" locked="0" layoutInCell="1" allowOverlap="1">
                <wp:simplePos x="0" y="0"/>
                <wp:positionH relativeFrom="column">
                  <wp:posOffset>1885447</wp:posOffset>
                </wp:positionH>
                <wp:positionV relativeFrom="paragraph">
                  <wp:posOffset>14713</wp:posOffset>
                </wp:positionV>
                <wp:extent cx="61200" cy="67680"/>
                <wp:effectExtent l="38100" t="38100" r="34290" b="2794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5">
                      <w14:nvContentPartPr>
                        <w14:cNvContentPartPr/>
                      </w14:nvContentPartPr>
                      <w14:xfrm>
                        <a:off x="0" y="0"/>
                        <a:ext cx="612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66D2A" id="Ink 793" o:spid="_x0000_s1026" type="#_x0000_t75" style="position:absolute;margin-left:148.4pt;margin-top:1.1pt;width:4.9pt;height:5.45pt;z-index:2534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">
                <v:imagedata r:id="rId225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85056" behindDoc="0" locked="0" layoutInCell="1" allowOverlap="1">
                <wp:simplePos x="0" y="0"/>
                <wp:positionH relativeFrom="column">
                  <wp:posOffset>1880047</wp:posOffset>
                </wp:positionH>
                <wp:positionV relativeFrom="paragraph">
                  <wp:posOffset>14713</wp:posOffset>
                </wp:positionV>
                <wp:extent cx="39600" cy="60480"/>
                <wp:effectExtent l="38100" t="38100" r="36830" b="3492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7">
                      <w14:nvContentPartPr>
                        <w14:cNvContentPartPr/>
                      </w14:nvContentPartPr>
                      <w14:xfrm>
                        <a:off x="0" y="0"/>
                        <a:ext cx="3960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C6488" id="Ink 17" o:spid="_x0000_s1026" type="#_x0000_t75" style="position:absolute;margin-left:147.9pt;margin-top:1.1pt;width:3.35pt;height:4.95pt;z-index:2534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">
                <v:imagedata r:id="rId225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84032" behindDoc="0" locked="0" layoutInCell="1" allowOverlap="1">
                <wp:simplePos x="0" y="0"/>
                <wp:positionH relativeFrom="column">
                  <wp:posOffset>1822087</wp:posOffset>
                </wp:positionH>
                <wp:positionV relativeFrom="paragraph">
                  <wp:posOffset>89953</wp:posOffset>
                </wp:positionV>
                <wp:extent cx="7200" cy="4320"/>
                <wp:effectExtent l="38100" t="38100" r="31115" b="3429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9">
                      <w14:nvContentPartPr>
                        <w14:cNvContentPartPr/>
                      </w14:nvContentPartPr>
                      <w14:xfrm>
                        <a:off x="0" y="0"/>
                        <a:ext cx="72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BCFBF" id="Ink 9" o:spid="_x0000_s1026" type="#_x0000_t75" style="position:absolute;margin-left:143.25pt;margin-top:6.9pt;width:.8pt;height:.75pt;z-index:2534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">
                <v:imagedata r:id="rId226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81984" behindDoc="0" locked="0" layoutInCell="1" allowOverlap="1">
                <wp:simplePos x="0" y="0"/>
                <wp:positionH relativeFrom="column">
                  <wp:posOffset>1642807</wp:posOffset>
                </wp:positionH>
                <wp:positionV relativeFrom="paragraph">
                  <wp:posOffset>-60167</wp:posOffset>
                </wp:positionV>
                <wp:extent cx="109800" cy="139680"/>
                <wp:effectExtent l="38100" t="38100" r="43180" b="3238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1">
                      <w14:nvContentPartPr>
                        <w14:cNvContentPartPr/>
                      </w14:nvContentPartPr>
                      <w14:xfrm>
                        <a:off x="0" y="0"/>
                        <a:ext cx="1098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17B4B" id="Ink 7" o:spid="_x0000_s1026" type="#_x0000_t75" style="position:absolute;margin-left:129.2pt;margin-top:-4.8pt;width:8.9pt;height:11.3pt;z-index:2534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">
                <v:imagedata r:id="rId2262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3210488</wp:posOffset>
                </wp:positionH>
                <wp:positionV relativeFrom="paragraph">
                  <wp:posOffset>12042</wp:posOffset>
                </wp:positionV>
                <wp:extent cx="82080" cy="5040"/>
                <wp:effectExtent l="38100" t="38100" r="32385" b="3365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3">
                      <w14:nvContentPartPr>
                        <w14:cNvContentPartPr/>
                      </w14:nvContentPartPr>
                      <w14:xfrm>
                        <a:off x="0" y="0"/>
                        <a:ext cx="82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C3533" id="Ink 1282" o:spid="_x0000_s1026" type="#_x0000_t75" style="position:absolute;margin-left:252.65pt;margin-top:.7pt;width:6.85pt;height:.9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">
                <v:imagedata r:id="rId2264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2900168</wp:posOffset>
                </wp:positionH>
                <wp:positionV relativeFrom="paragraph">
                  <wp:posOffset>72162</wp:posOffset>
                </wp:positionV>
                <wp:extent cx="16200" cy="14400"/>
                <wp:effectExtent l="38100" t="19050" r="41275" b="43180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5">
                      <w14:nvContentPartPr>
                        <w14:cNvContentPartPr/>
                      </w14:nvContentPartPr>
                      <w14:xfrm>
                        <a:off x="0" y="0"/>
                        <a:ext cx="162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E9D22" id="Ink 1280" o:spid="_x0000_s1026" type="#_x0000_t75" style="position:absolute;margin-left:228.25pt;margin-top:5.5pt;width:1.65pt;height:1.5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">
                <v:imagedata r:id="rId2266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2438288</wp:posOffset>
                </wp:positionH>
                <wp:positionV relativeFrom="paragraph">
                  <wp:posOffset>1242</wp:posOffset>
                </wp:positionV>
                <wp:extent cx="90000" cy="84960"/>
                <wp:effectExtent l="19050" t="38100" r="43815" b="29845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7">
                      <w14:nvContentPartPr>
                        <w14:cNvContentPartPr/>
                      </w14:nvContentPartPr>
                      <w14:xfrm>
                        <a:off x="0" y="0"/>
                        <a:ext cx="900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488B6" id="Ink 1277" o:spid="_x0000_s1026" type="#_x0000_t75" style="position:absolute;margin-left:191.8pt;margin-top:-.1pt;width:7.4pt;height:7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">
                <v:imagedata r:id="rId2268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2437208</wp:posOffset>
                </wp:positionH>
                <wp:positionV relativeFrom="paragraph">
                  <wp:posOffset>-198</wp:posOffset>
                </wp:positionV>
                <wp:extent cx="65160" cy="72000"/>
                <wp:effectExtent l="38100" t="38100" r="30480" b="42545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9">
                      <w14:nvContentPartPr>
                        <w14:cNvContentPartPr/>
                      </w14:nvContentPartPr>
                      <w14:xfrm>
                        <a:off x="0" y="0"/>
                        <a:ext cx="651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74E4B" id="Ink 1276" o:spid="_x0000_s1026" type="#_x0000_t75" style="position:absolute;margin-left:191.8pt;margin-top:-.15pt;width:5.3pt;height:6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">
                <v:imagedata r:id="rId2270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1461608</wp:posOffset>
                </wp:positionH>
                <wp:positionV relativeFrom="paragraph">
                  <wp:posOffset>21762</wp:posOffset>
                </wp:positionV>
                <wp:extent cx="81720" cy="87480"/>
                <wp:effectExtent l="38100" t="38100" r="33020" b="27305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1">
                      <w14:nvContentPartPr>
                        <w14:cNvContentPartPr/>
                      </w14:nvContentPartPr>
                      <w14:xfrm>
                        <a:off x="0" y="0"/>
                        <a:ext cx="8172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471A4" id="Ink 1269" o:spid="_x0000_s1026" type="#_x0000_t75" style="position:absolute;margin-left:114.95pt;margin-top:1.55pt;width:6.75pt;height:7.2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">
                <v:imagedata r:id="rId2272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1465568</wp:posOffset>
                </wp:positionH>
                <wp:positionV relativeFrom="paragraph">
                  <wp:posOffset>6642</wp:posOffset>
                </wp:positionV>
                <wp:extent cx="66960" cy="92160"/>
                <wp:effectExtent l="38100" t="38100" r="28575" b="41275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3">
                      <w14:nvContentPartPr>
                        <w14:cNvContentPartPr/>
                      </w14:nvContentPartPr>
                      <w14:xfrm>
                        <a:off x="0" y="0"/>
                        <a:ext cx="669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1779F" id="Ink 1268" o:spid="_x0000_s1026" type="#_x0000_t75" style="position:absolute;margin-left:115.2pt;margin-top:.35pt;width:5.6pt;height:7.6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">
                <v:imagedata r:id="rId2274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1283408</wp:posOffset>
                </wp:positionH>
                <wp:positionV relativeFrom="paragraph">
                  <wp:posOffset>97362</wp:posOffset>
                </wp:positionV>
                <wp:extent cx="12960" cy="36360"/>
                <wp:effectExtent l="19050" t="38100" r="44450" b="40005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5">
                      <w14:nvContentPartPr>
                        <w14:cNvContentPartPr/>
                      </w14:nvContentPartPr>
                      <w14:xfrm>
                        <a:off x="0" y="0"/>
                        <a:ext cx="1296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8634D" id="Ink 1267" o:spid="_x0000_s1026" type="#_x0000_t75" style="position:absolute;margin-left:100.9pt;margin-top:7.5pt;width:1.35pt;height:3.15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">
                <v:imagedata r:id="rId2276" o:title=""/>
              </v:shape>
            </w:pict>
          </mc:Fallback>
        </mc:AlternateContent>
      </w:r>
      <w:r w:rsidR="00C1242F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1095128</wp:posOffset>
                </wp:positionH>
                <wp:positionV relativeFrom="paragraph">
                  <wp:posOffset>-75078</wp:posOffset>
                </wp:positionV>
                <wp:extent cx="118080" cy="184680"/>
                <wp:effectExtent l="38100" t="38100" r="34925" b="44450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7">
                      <w14:nvContentPartPr>
                        <w14:cNvContentPartPr/>
                      </w14:nvContentPartPr>
                      <w14:xfrm>
                        <a:off x="0" y="0"/>
                        <a:ext cx="11808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45CCB" id="Ink 1265" o:spid="_x0000_s1026" type="#_x0000_t75" style="position:absolute;margin-left:86.1pt;margin-top:-6.05pt;width:9.7pt;height:14.95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">
                <v:imagedata r:id="rId2278" o:title=""/>
              </v:shape>
            </w:pict>
          </mc:Fallback>
        </mc:AlternateContent>
      </w:r>
    </w:p>
    <w:p w:rsidR="003F6239" w:rsidRDefault="00C1242F" w:rsidP="003F623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943208</wp:posOffset>
                </wp:positionH>
                <wp:positionV relativeFrom="paragraph">
                  <wp:posOffset>5232</wp:posOffset>
                </wp:positionV>
                <wp:extent cx="468000" cy="86400"/>
                <wp:effectExtent l="38100" t="38100" r="27305" b="27940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9">
                      <w14:nvContentPartPr>
                        <w14:cNvContentPartPr/>
                      </w14:nvContentPartPr>
                      <w14:xfrm>
                        <a:off x="0" y="0"/>
                        <a:ext cx="4680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A4758" id="Ink 1301" o:spid="_x0000_s1026" type="#_x0000_t75" style="position:absolute;margin-left:74.1pt;margin-top:.25pt;width:37.15pt;height:7.1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">
                <v:imagedata r:id="rId228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3411008</wp:posOffset>
                </wp:positionH>
                <wp:positionV relativeFrom="paragraph">
                  <wp:posOffset>171552</wp:posOffset>
                </wp:positionV>
                <wp:extent cx="118800" cy="132480"/>
                <wp:effectExtent l="38100" t="38100" r="14605" b="39370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1">
                      <w14:nvContentPartPr>
                        <w14:cNvContentPartPr/>
                      </w14:nvContentPartPr>
                      <w14:xfrm>
                        <a:off x="0" y="0"/>
                        <a:ext cx="11880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E93CA" id="Ink 1299" o:spid="_x0000_s1026" type="#_x0000_t75" style="position:absolute;margin-left:268.4pt;margin-top:13.35pt;width:9.6pt;height:10.8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">
                <v:imagedata r:id="rId228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3185288</wp:posOffset>
                </wp:positionH>
                <wp:positionV relativeFrom="paragraph">
                  <wp:posOffset>172632</wp:posOffset>
                </wp:positionV>
                <wp:extent cx="27360" cy="10800"/>
                <wp:effectExtent l="38100" t="38100" r="29845" b="27305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3">
                      <w14:nvContentPartPr>
                        <w14:cNvContentPartPr/>
                      </w14:nvContentPartPr>
                      <w14:xfrm>
                        <a:off x="0" y="0"/>
                        <a:ext cx="273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9B551" id="Ink 1296" o:spid="_x0000_s1026" type="#_x0000_t75" style="position:absolute;margin-left:250.65pt;margin-top:13.5pt;width:2.3pt;height:1.0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">
                <v:imagedata r:id="rId228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3108608</wp:posOffset>
                </wp:positionH>
                <wp:positionV relativeFrom="paragraph">
                  <wp:posOffset>208272</wp:posOffset>
                </wp:positionV>
                <wp:extent cx="57960" cy="63360"/>
                <wp:effectExtent l="38100" t="38100" r="37465" b="32385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5">
                      <w14:nvContentPartPr>
                        <w14:cNvContentPartPr/>
                      </w14:nvContentPartPr>
                      <w14:xfrm>
                        <a:off x="0" y="0"/>
                        <a:ext cx="5796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AF341" id="Ink 1294" o:spid="_x0000_s1026" type="#_x0000_t75" style="position:absolute;margin-left:244.65pt;margin-top:16.25pt;width:4.7pt;height:5.4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">
                <v:imagedata r:id="rId228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3008888</wp:posOffset>
                </wp:positionH>
                <wp:positionV relativeFrom="paragraph">
                  <wp:posOffset>220872</wp:posOffset>
                </wp:positionV>
                <wp:extent cx="102240" cy="24480"/>
                <wp:effectExtent l="38100" t="38100" r="31115" b="33020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7">
                      <w14:nvContentPartPr>
                        <w14:cNvContentPartPr/>
                      </w14:nvContentPartPr>
                      <w14:xfrm>
                        <a:off x="0" y="0"/>
                        <a:ext cx="1022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86D1C" id="Ink 1293" o:spid="_x0000_s1026" type="#_x0000_t75" style="position:absolute;margin-left:236.8pt;margin-top:17.35pt;width:8.2pt;height:2.1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">
                <v:imagedata r:id="rId228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3022928</wp:posOffset>
                </wp:positionH>
                <wp:positionV relativeFrom="paragraph">
                  <wp:posOffset>128712</wp:posOffset>
                </wp:positionV>
                <wp:extent cx="73080" cy="221760"/>
                <wp:effectExtent l="19050" t="38100" r="41275" b="45085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9">
                      <w14:nvContentPartPr>
                        <w14:cNvContentPartPr/>
                      </w14:nvContentPartPr>
                      <w14:xfrm>
                        <a:off x="0" y="0"/>
                        <a:ext cx="7308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D28B2" id="Ink 1292" o:spid="_x0000_s1026" type="#_x0000_t75" style="position:absolute;margin-left:237.85pt;margin-top:10pt;width:6.05pt;height:17.8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">
                <v:imagedata r:id="rId229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2867408</wp:posOffset>
                </wp:positionH>
                <wp:positionV relativeFrom="paragraph">
                  <wp:posOffset>139512</wp:posOffset>
                </wp:positionV>
                <wp:extent cx="95760" cy="84600"/>
                <wp:effectExtent l="19050" t="38100" r="38100" b="29845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1">
                      <w14:nvContentPartPr>
                        <w14:cNvContentPartPr/>
                      </w14:nvContentPartPr>
                      <w14:xfrm>
                        <a:off x="0" y="0"/>
                        <a:ext cx="957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F2743" id="Ink 1291" o:spid="_x0000_s1026" type="#_x0000_t75" style="position:absolute;margin-left:225.65pt;margin-top:10.85pt;width:7.9pt;height:7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">
                <v:imagedata r:id="rId229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2769848</wp:posOffset>
                </wp:positionH>
                <wp:positionV relativeFrom="paragraph">
                  <wp:posOffset>-17808</wp:posOffset>
                </wp:positionV>
                <wp:extent cx="371160" cy="63000"/>
                <wp:effectExtent l="38100" t="38100" r="29210" b="32385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3">
                      <w14:nvContentPartPr>
                        <w14:cNvContentPartPr/>
                      </w14:nvContentPartPr>
                      <w14:xfrm>
                        <a:off x="0" y="0"/>
                        <a:ext cx="37116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3EBEF" id="Ink 1290" o:spid="_x0000_s1026" type="#_x0000_t75" style="position:absolute;margin-left:217.95pt;margin-top:-1.45pt;width:29.6pt;height:5.2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">
                <v:imagedata r:id="rId229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1705688</wp:posOffset>
                </wp:positionH>
                <wp:positionV relativeFrom="paragraph">
                  <wp:posOffset>50232</wp:posOffset>
                </wp:positionV>
                <wp:extent cx="716400" cy="72360"/>
                <wp:effectExtent l="38100" t="38100" r="0" b="42545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5">
                      <w14:nvContentPartPr>
                        <w14:cNvContentPartPr/>
                      </w14:nvContentPartPr>
                      <w14:xfrm>
                        <a:off x="0" y="0"/>
                        <a:ext cx="71640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400CC" id="Ink 1283" o:spid="_x0000_s1026" type="#_x0000_t75" style="position:absolute;margin-left:134.25pt;margin-top:3.9pt;width:56.5pt;height:6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">
                <v:imagedata r:id="rId2296" o:title=""/>
              </v:shape>
            </w:pict>
          </mc:Fallback>
        </mc:AlternateContent>
      </w:r>
    </w:p>
    <w:p w:rsidR="003F6239" w:rsidRDefault="00C1242F" w:rsidP="003F623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808208</wp:posOffset>
                </wp:positionH>
                <wp:positionV relativeFrom="paragraph">
                  <wp:posOffset>99942</wp:posOffset>
                </wp:positionV>
                <wp:extent cx="23400" cy="96120"/>
                <wp:effectExtent l="38100" t="38100" r="34290" b="3746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7">
                      <w14:nvContentPartPr>
                        <w14:cNvContentPartPr/>
                      </w14:nvContentPartPr>
                      <w14:xfrm>
                        <a:off x="0" y="0"/>
                        <a:ext cx="234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EB9D9" id="Ink 1316" o:spid="_x0000_s1026" type="#_x0000_t75" style="position:absolute;margin-left:63.4pt;margin-top:7.65pt;width:2.2pt;height:7.8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">
                <v:imagedata r:id="rId229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757808</wp:posOffset>
                </wp:positionH>
                <wp:positionV relativeFrom="paragraph">
                  <wp:posOffset>91662</wp:posOffset>
                </wp:positionV>
                <wp:extent cx="10800" cy="77760"/>
                <wp:effectExtent l="38100" t="38100" r="27305" b="36830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9">
                      <w14:nvContentPartPr>
                        <w14:cNvContentPartPr/>
                      </w14:nvContentPartPr>
                      <w14:xfrm>
                        <a:off x="0" y="0"/>
                        <a:ext cx="108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7ED74" id="Ink 1315" o:spid="_x0000_s1026" type="#_x0000_t75" style="position:absolute;margin-left:59.45pt;margin-top:7pt;width:1.1pt;height:6.35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">
                <v:imagedata r:id="rId230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757808</wp:posOffset>
                </wp:positionH>
                <wp:positionV relativeFrom="paragraph">
                  <wp:posOffset>89502</wp:posOffset>
                </wp:positionV>
                <wp:extent cx="10080" cy="60120"/>
                <wp:effectExtent l="38100" t="38100" r="28575" b="35560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1">
                      <w14:nvContentPartPr>
                        <w14:cNvContentPartPr/>
                      </w14:nvContentPartPr>
                      <w14:xfrm>
                        <a:off x="0" y="0"/>
                        <a:ext cx="100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D75BE" id="Ink 1314" o:spid="_x0000_s1026" type="#_x0000_t75" style="position:absolute;margin-left:59.45pt;margin-top:6.85pt;width:1.15pt;height:5.2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">
                <v:imagedata r:id="rId230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1403288</wp:posOffset>
                </wp:positionH>
                <wp:positionV relativeFrom="paragraph">
                  <wp:posOffset>126942</wp:posOffset>
                </wp:positionV>
                <wp:extent cx="6480" cy="54720"/>
                <wp:effectExtent l="38100" t="38100" r="31750" b="40640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3">
                      <w14:nvContentPartPr>
                        <w14:cNvContentPartPr/>
                      </w14:nvContentPartPr>
                      <w14:xfrm>
                        <a:off x="0" y="0"/>
                        <a:ext cx="64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AEC84" id="Ink 1310" o:spid="_x0000_s1026" type="#_x0000_t75" style="position:absolute;margin-left:110.3pt;margin-top:9.85pt;width:.85pt;height:4.55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">
                <v:imagedata r:id="rId230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1375208</wp:posOffset>
                </wp:positionH>
                <wp:positionV relativeFrom="paragraph">
                  <wp:posOffset>115782</wp:posOffset>
                </wp:positionV>
                <wp:extent cx="4680" cy="56880"/>
                <wp:effectExtent l="38100" t="38100" r="33655" b="38735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5">
                      <w14:nvContentPartPr>
                        <w14:cNvContentPartPr/>
                      </w14:nvContentPartPr>
                      <w14:xfrm>
                        <a:off x="0" y="0"/>
                        <a:ext cx="468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BBCA1" id="Ink 1309" o:spid="_x0000_s1026" type="#_x0000_t75" style="position:absolute;margin-left:108.1pt;margin-top:8.9pt;width:.8pt;height:4.9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">
                <v:imagedata r:id="rId230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1280888</wp:posOffset>
                </wp:positionH>
                <wp:positionV relativeFrom="paragraph">
                  <wp:posOffset>178422</wp:posOffset>
                </wp:positionV>
                <wp:extent cx="59040" cy="91800"/>
                <wp:effectExtent l="38100" t="19050" r="36830" b="41910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7">
                      <w14:nvContentPartPr>
                        <w14:cNvContentPartPr/>
                      </w14:nvContentPartPr>
                      <w14:xfrm>
                        <a:off x="0" y="0"/>
                        <a:ext cx="590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0C8C0" id="Ink 1308" o:spid="_x0000_s1026" type="#_x0000_t75" style="position:absolute;margin-left:100.7pt;margin-top:13.95pt;width:5pt;height:7.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">
                <v:imagedata r:id="rId230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1112768</wp:posOffset>
                </wp:positionH>
                <wp:positionV relativeFrom="paragraph">
                  <wp:posOffset>183102</wp:posOffset>
                </wp:positionV>
                <wp:extent cx="44640" cy="76680"/>
                <wp:effectExtent l="38100" t="38100" r="31750" b="38100"/>
                <wp:wrapNone/>
                <wp:docPr id="1306" name="Ink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9">
                      <w14:nvContentPartPr>
                        <w14:cNvContentPartPr/>
                      </w14:nvContentPartPr>
                      <w14:xfrm>
                        <a:off x="0" y="0"/>
                        <a:ext cx="446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889AE" id="Ink 1306" o:spid="_x0000_s1026" type="#_x0000_t75" style="position:absolute;margin-left:87.5pt;margin-top:14.25pt;width:3.7pt;height:6.3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">
                <v:imagedata r:id="rId231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1004768</wp:posOffset>
                </wp:positionH>
                <wp:positionV relativeFrom="paragraph">
                  <wp:posOffset>187062</wp:posOffset>
                </wp:positionV>
                <wp:extent cx="73080" cy="73080"/>
                <wp:effectExtent l="19050" t="38100" r="41275" b="41275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1">
                      <w14:nvContentPartPr>
                        <w14:cNvContentPartPr/>
                      </w14:nvContentPartPr>
                      <w14:xfrm>
                        <a:off x="0" y="0"/>
                        <a:ext cx="730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3070B" id="Ink 1305" o:spid="_x0000_s1026" type="#_x0000_t75" style="position:absolute;margin-left:79pt;margin-top:14.6pt;width:6pt;height:6.0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">
                <v:imagedata r:id="rId231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931328</wp:posOffset>
                </wp:positionH>
                <wp:positionV relativeFrom="paragraph">
                  <wp:posOffset>169062</wp:posOffset>
                </wp:positionV>
                <wp:extent cx="83520" cy="81360"/>
                <wp:effectExtent l="38100" t="38100" r="31115" b="33020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3">
                      <w14:nvContentPartPr>
                        <w14:cNvContentPartPr/>
                      </w14:nvContentPartPr>
                      <w14:xfrm>
                        <a:off x="0" y="0"/>
                        <a:ext cx="835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5112D" id="Ink 1304" o:spid="_x0000_s1026" type="#_x0000_t75" style="position:absolute;margin-left:73.2pt;margin-top:13.15pt;width:6.8pt;height:6.7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">
                <v:imagedata r:id="rId231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984608</wp:posOffset>
                </wp:positionH>
                <wp:positionV relativeFrom="paragraph">
                  <wp:posOffset>-70338</wp:posOffset>
                </wp:positionV>
                <wp:extent cx="74880" cy="181080"/>
                <wp:effectExtent l="38100" t="38100" r="40005" b="28575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5">
                      <w14:nvContentPartPr>
                        <w14:cNvContentPartPr/>
                      </w14:nvContentPartPr>
                      <w14:xfrm>
                        <a:off x="0" y="0"/>
                        <a:ext cx="7488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5D116" id="Ink 1302" o:spid="_x0000_s1026" type="#_x0000_t75" style="position:absolute;margin-left:77.4pt;margin-top:-5.7pt;width:6.15pt;height:14.5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">
                <v:imagedata r:id="rId231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3515768</wp:posOffset>
                </wp:positionH>
                <wp:positionV relativeFrom="paragraph">
                  <wp:posOffset>-29298</wp:posOffset>
                </wp:positionV>
                <wp:extent cx="73800" cy="79200"/>
                <wp:effectExtent l="19050" t="38100" r="40640" b="35560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7">
                      <w14:nvContentPartPr>
                        <w14:cNvContentPartPr/>
                      </w14:nvContentPartPr>
                      <w14:xfrm>
                        <a:off x="0" y="0"/>
                        <a:ext cx="7380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0A5C5" id="Ink 1300" o:spid="_x0000_s1026" type="#_x0000_t75" style="position:absolute;margin-left:276.8pt;margin-top:-2.45pt;width:6pt;height:6.55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">
                <v:imagedata r:id="rId231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3305888</wp:posOffset>
                </wp:positionH>
                <wp:positionV relativeFrom="paragraph">
                  <wp:posOffset>-12018</wp:posOffset>
                </wp:positionV>
                <wp:extent cx="106200" cy="59040"/>
                <wp:effectExtent l="19050" t="38100" r="27305" b="36830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9">
                      <w14:nvContentPartPr>
                        <w14:cNvContentPartPr/>
                      </w14:nvContentPartPr>
                      <w14:xfrm>
                        <a:off x="0" y="0"/>
                        <a:ext cx="10620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B8D5F" id="Ink 1298" o:spid="_x0000_s1026" type="#_x0000_t75" style="position:absolute;margin-left:260.15pt;margin-top:-1.1pt;width:8.55pt;height:4.9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">
                <v:imagedata r:id="rId232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3218048</wp:posOffset>
                </wp:positionH>
                <wp:positionV relativeFrom="paragraph">
                  <wp:posOffset>-20298</wp:posOffset>
                </wp:positionV>
                <wp:extent cx="78120" cy="55800"/>
                <wp:effectExtent l="19050" t="38100" r="36195" b="40005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1">
                      <w14:nvContentPartPr>
                        <w14:cNvContentPartPr/>
                      </w14:nvContentPartPr>
                      <w14:xfrm>
                        <a:off x="0" y="0"/>
                        <a:ext cx="7812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3BD83" id="Ink 1297" o:spid="_x0000_s1026" type="#_x0000_t75" style="position:absolute;margin-left:253.35pt;margin-top:-1.75pt;width:6.25pt;height:4.75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">
                <v:imagedata r:id="rId232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3177368</wp:posOffset>
                </wp:positionH>
                <wp:positionV relativeFrom="paragraph">
                  <wp:posOffset>-25338</wp:posOffset>
                </wp:positionV>
                <wp:extent cx="28800" cy="64080"/>
                <wp:effectExtent l="38100" t="38100" r="28575" b="3175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3">
                      <w14:nvContentPartPr>
                        <w14:cNvContentPartPr/>
                      </w14:nvContentPartPr>
                      <w14:xfrm>
                        <a:off x="0" y="0"/>
                        <a:ext cx="2880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CD10D" id="Ink 1295" o:spid="_x0000_s1026" type="#_x0000_t75" style="position:absolute;margin-left:250.05pt;margin-top:-2.1pt;width:2.45pt;height:5.3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">
                <v:imagedata r:id="rId232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2392568</wp:posOffset>
                </wp:positionH>
                <wp:positionV relativeFrom="paragraph">
                  <wp:posOffset>-4098</wp:posOffset>
                </wp:positionV>
                <wp:extent cx="194040" cy="134640"/>
                <wp:effectExtent l="38100" t="38100" r="34925" b="36830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5">
                      <w14:nvContentPartPr>
                        <w14:cNvContentPartPr/>
                      </w14:nvContentPartPr>
                      <w14:xfrm>
                        <a:off x="0" y="0"/>
                        <a:ext cx="19404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60942" id="Ink 1289" o:spid="_x0000_s1026" type="#_x0000_t75" style="position:absolute;margin-left:188.25pt;margin-top:-.35pt;width:15.65pt;height:10.8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">
                <v:imagedata r:id="rId232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2300768</wp:posOffset>
                </wp:positionH>
                <wp:positionV relativeFrom="paragraph">
                  <wp:posOffset>59622</wp:posOffset>
                </wp:positionV>
                <wp:extent cx="61560" cy="170640"/>
                <wp:effectExtent l="38100" t="38100" r="34290" b="39370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7">
                      <w14:nvContentPartPr>
                        <w14:cNvContentPartPr/>
                      </w14:nvContentPartPr>
                      <w14:xfrm>
                        <a:off x="0" y="0"/>
                        <a:ext cx="615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68B50" id="Ink 1288" o:spid="_x0000_s1026" type="#_x0000_t75" style="position:absolute;margin-left:181.1pt;margin-top:4.55pt;width:5.1pt;height:13.8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">
                <v:imagedata r:id="rId232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2242808</wp:posOffset>
                </wp:positionH>
                <wp:positionV relativeFrom="paragraph">
                  <wp:posOffset>67542</wp:posOffset>
                </wp:positionV>
                <wp:extent cx="45000" cy="54000"/>
                <wp:effectExtent l="38100" t="38100" r="31750" b="41275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9">
                      <w14:nvContentPartPr>
                        <w14:cNvContentPartPr/>
                      </w14:nvContentPartPr>
                      <w14:xfrm>
                        <a:off x="0" y="0"/>
                        <a:ext cx="4500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C350C" id="Ink 1287" o:spid="_x0000_s1026" type="#_x0000_t75" style="position:absolute;margin-left:176.45pt;margin-top:5.15pt;width:3.9pt;height:4.5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">
                <v:imagedata r:id="rId233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2152808</wp:posOffset>
                </wp:positionH>
                <wp:positionV relativeFrom="paragraph">
                  <wp:posOffset>72222</wp:posOffset>
                </wp:positionV>
                <wp:extent cx="44280" cy="62280"/>
                <wp:effectExtent l="38100" t="38100" r="32385" b="33020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1">
                      <w14:nvContentPartPr>
                        <w14:cNvContentPartPr/>
                      </w14:nvContentPartPr>
                      <w14:xfrm>
                        <a:off x="0" y="0"/>
                        <a:ext cx="442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BEDF5" id="Ink 1286" o:spid="_x0000_s1026" type="#_x0000_t75" style="position:absolute;margin-left:169.35pt;margin-top:5.55pt;width:3.9pt;height:5.2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">
                <v:imagedata r:id="rId233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2076848</wp:posOffset>
                </wp:positionH>
                <wp:positionV relativeFrom="paragraph">
                  <wp:posOffset>41262</wp:posOffset>
                </wp:positionV>
                <wp:extent cx="61920" cy="85680"/>
                <wp:effectExtent l="38100" t="38100" r="33655" b="29210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3">
                      <w14:nvContentPartPr>
                        <w14:cNvContentPartPr/>
                      </w14:nvContentPartPr>
                      <w14:xfrm>
                        <a:off x="0" y="0"/>
                        <a:ext cx="619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B4599" id="Ink 1285" o:spid="_x0000_s1026" type="#_x0000_t75" style="position:absolute;margin-left:163.35pt;margin-top:3.1pt;width:5.15pt;height:7.15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">
                <v:imagedata r:id="rId233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1896128</wp:posOffset>
                </wp:positionH>
                <wp:positionV relativeFrom="paragraph">
                  <wp:posOffset>4902</wp:posOffset>
                </wp:positionV>
                <wp:extent cx="92880" cy="135000"/>
                <wp:effectExtent l="38100" t="38100" r="40640" b="36830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5">
                      <w14:nvContentPartPr>
                        <w14:cNvContentPartPr/>
                      </w14:nvContentPartPr>
                      <w14:xfrm>
                        <a:off x="0" y="0"/>
                        <a:ext cx="928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03344" id="Ink 1284" o:spid="_x0000_s1026" type="#_x0000_t75" style="position:absolute;margin-left:149.2pt;margin-top:.2pt;width:7.6pt;height:11.0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">
                <v:imagedata r:id="rId2336" o:title=""/>
              </v:shape>
            </w:pict>
          </mc:Fallback>
        </mc:AlternateContent>
      </w:r>
    </w:p>
    <w:p w:rsidR="003F6239" w:rsidRDefault="00C1242F" w:rsidP="003F623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799568</wp:posOffset>
                </wp:positionH>
                <wp:positionV relativeFrom="paragraph">
                  <wp:posOffset>-76068</wp:posOffset>
                </wp:positionV>
                <wp:extent cx="121680" cy="246600"/>
                <wp:effectExtent l="38100" t="38100" r="31115" b="39370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7">
                      <w14:nvContentPartPr>
                        <w14:cNvContentPartPr/>
                      </w14:nvContentPartPr>
                      <w14:xfrm>
                        <a:off x="0" y="0"/>
                        <a:ext cx="12168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925DA" id="Ink 1313" o:spid="_x0000_s1026" type="#_x0000_t75" style="position:absolute;margin-left:62.9pt;margin-top:-6.2pt;width:9.8pt;height:19.8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">
                <v:imagedata r:id="rId233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1181528</wp:posOffset>
                </wp:positionH>
                <wp:positionV relativeFrom="paragraph">
                  <wp:posOffset>-53748</wp:posOffset>
                </wp:positionV>
                <wp:extent cx="56880" cy="177120"/>
                <wp:effectExtent l="38100" t="38100" r="38735" b="33020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9">
                      <w14:nvContentPartPr>
                        <w14:cNvContentPartPr/>
                      </w14:nvContentPartPr>
                      <w14:xfrm>
                        <a:off x="0" y="0"/>
                        <a:ext cx="5688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0B4D9" id="Ink 1307" o:spid="_x0000_s1026" type="#_x0000_t75" style="position:absolute;margin-left:92.9pt;margin-top:-4.4pt;width:4.8pt;height:14.25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">
                <v:imagedata r:id="rId2340" o:title=""/>
              </v:shape>
            </w:pict>
          </mc:Fallback>
        </mc:AlternateContent>
      </w:r>
    </w:p>
    <w:p w:rsidR="003F6239" w:rsidRDefault="003F6239" w:rsidP="003F6239">
      <w:pPr>
        <w:pStyle w:val="NLLL2COL"/>
      </w:pPr>
    </w:p>
    <w:p w:rsidR="003F6239" w:rsidRDefault="003F6239" w:rsidP="003F6239">
      <w:pPr>
        <w:pStyle w:val="NLLL2COL"/>
      </w:pPr>
    </w:p>
    <w:p w:rsidR="003F6239" w:rsidRDefault="003F6239" w:rsidP="003F6239">
      <w:pPr>
        <w:pStyle w:val="NLLL2COL"/>
      </w:pPr>
    </w:p>
    <w:p w:rsidR="003F6239" w:rsidRDefault="003F6239" w:rsidP="003F6239">
      <w:pPr>
        <w:pStyle w:val="NLLL2COL"/>
        <w:jc w:val="right"/>
        <w:rPr>
          <w:rStyle w:val="i-listnumber"/>
        </w:rPr>
      </w:pPr>
      <w:r>
        <w:tab/>
      </w:r>
      <w:r>
        <w:rPr>
          <w:rStyle w:val="i-listnumber"/>
        </w:rPr>
        <w:t>[4 marks]</w:t>
      </w:r>
    </w:p>
    <w:p w:rsidR="003F6239" w:rsidRDefault="003F6239" w:rsidP="003F6239">
      <w:pPr>
        <w:pStyle w:val="H2"/>
        <w:spacing w:before="0" w:after="0"/>
        <w:jc w:val="center"/>
      </w:pPr>
      <w:r>
        <w:t>Part C</w:t>
      </w:r>
    </w:p>
    <w:p w:rsidR="003F6239" w:rsidRDefault="001C0E89" w:rsidP="003F6239">
      <w:pPr>
        <w:pStyle w:val="PARAcenter"/>
      </w:pPr>
      <w:r>
        <w:t>3</w:t>
      </w:r>
      <w:r w:rsidR="003F6239">
        <w:t xml:space="preserve"> analysis questions </w:t>
      </w:r>
    </w:p>
    <w:p w:rsidR="003F6239" w:rsidRDefault="0090783C" w:rsidP="003F6239">
      <w:pPr>
        <w:pStyle w:val="PARAcenter"/>
      </w:pPr>
      <w:r>
        <w:t>11</w:t>
      </w:r>
      <w:r w:rsidR="003F6239">
        <w:t xml:space="preserve"> marks</w:t>
      </w:r>
    </w:p>
    <w:p w:rsidR="003F6239" w:rsidRDefault="003F6239" w:rsidP="003F6239">
      <w:pPr>
        <w:pStyle w:val="PARAcenter"/>
        <w:tabs>
          <w:tab w:val="left" w:pos="426"/>
        </w:tabs>
      </w:pPr>
      <w:r>
        <w:t>Show your working where appropriate.</w:t>
      </w:r>
    </w:p>
    <w:p w:rsidR="001C0E89" w:rsidRDefault="001C0E89" w:rsidP="001C0E89">
      <w:pPr>
        <w:pStyle w:val="NL"/>
      </w:pPr>
      <w:r>
        <w:rPr>
          <w:rStyle w:val="i-listnumber"/>
        </w:rPr>
        <w:t>1</w:t>
      </w:r>
      <w:r w:rsidR="00E117AE">
        <w:rPr>
          <w:rStyle w:val="i-listnumber"/>
        </w:rPr>
        <w:t>7</w:t>
      </w:r>
      <w:r>
        <w:tab/>
        <w:t xml:space="preserve">A large circular table at a restaurant has 9 people from an office seated at random around it. </w:t>
      </w:r>
      <w:r>
        <w:br/>
        <w:t>What is the probability of Mary being seated between David and Peter?</w:t>
      </w:r>
    </w:p>
    <w:p w:rsidR="001C0E89" w:rsidRDefault="0090783C" w:rsidP="001C0E8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>
                <wp:simplePos x="0" y="0"/>
                <wp:positionH relativeFrom="column">
                  <wp:posOffset>5426726</wp:posOffset>
                </wp:positionH>
                <wp:positionV relativeFrom="paragraph">
                  <wp:posOffset>31131</wp:posOffset>
                </wp:positionV>
                <wp:extent cx="226440" cy="235440"/>
                <wp:effectExtent l="38100" t="38100" r="40640" b="5080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1">
                      <w14:nvContentPartPr>
                        <w14:cNvContentPartPr/>
                      </w14:nvContentPartPr>
                      <w14:xfrm>
                        <a:off x="0" y="0"/>
                        <a:ext cx="22644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BE09A" id="Ink 200" o:spid="_x0000_s1026" type="#_x0000_t75" style="position:absolute;margin-left:426.5pt;margin-top:2.25pt;width:18.85pt;height:20.2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">
                <v:imagedata r:id="rId2342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-125992</wp:posOffset>
                </wp:positionH>
                <wp:positionV relativeFrom="paragraph">
                  <wp:posOffset>89896</wp:posOffset>
                </wp:positionV>
                <wp:extent cx="143640" cy="147960"/>
                <wp:effectExtent l="38100" t="38100" r="27940" b="42545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3">
                      <w14:nvContentPartPr>
                        <w14:cNvContentPartPr/>
                      </w14:nvContentPartPr>
                      <w14:xfrm>
                        <a:off x="0" y="0"/>
                        <a:ext cx="14364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FE9E8" id="Ink 1433" o:spid="_x0000_s1026" type="#_x0000_t75" style="position:absolute;margin-left:-10.05pt;margin-top:6.95pt;width:11.5pt;height:12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">
                <v:imagedata r:id="rId2344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3450608</wp:posOffset>
                </wp:positionH>
                <wp:positionV relativeFrom="paragraph">
                  <wp:posOffset>24376</wp:posOffset>
                </wp:positionV>
                <wp:extent cx="8640" cy="37440"/>
                <wp:effectExtent l="38100" t="38100" r="29845" b="39370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5">
                      <w14:nvContentPartPr>
                        <w14:cNvContentPartPr/>
                      </w14:nvContentPartPr>
                      <w14:xfrm>
                        <a:off x="0" y="0"/>
                        <a:ext cx="86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D572A" id="Ink 1363" o:spid="_x0000_s1026" type="#_x0000_t75" style="position:absolute;margin-left:271.5pt;margin-top:1.7pt;width:.95pt;height:3.25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">
                <v:imagedata r:id="rId2346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3413168</wp:posOffset>
                </wp:positionH>
                <wp:positionV relativeFrom="paragraph">
                  <wp:posOffset>22936</wp:posOffset>
                </wp:positionV>
                <wp:extent cx="12600" cy="30960"/>
                <wp:effectExtent l="38100" t="38100" r="26035" b="26670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7">
                      <w14:nvContentPartPr>
                        <w14:cNvContentPartPr/>
                      </w14:nvContentPartPr>
                      <w14:xfrm>
                        <a:off x="0" y="0"/>
                        <a:ext cx="126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62910" id="Ink 1362" o:spid="_x0000_s1026" type="#_x0000_t75" style="position:absolute;margin-left:268.55pt;margin-top:1.65pt;width:1.3pt;height:2.8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">
                <v:imagedata r:id="rId2348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4061168</wp:posOffset>
                </wp:positionH>
                <wp:positionV relativeFrom="paragraph">
                  <wp:posOffset>-11984</wp:posOffset>
                </wp:positionV>
                <wp:extent cx="5760" cy="49320"/>
                <wp:effectExtent l="38100" t="38100" r="32385" b="27305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9">
                      <w14:nvContentPartPr>
                        <w14:cNvContentPartPr/>
                      </w14:nvContentPartPr>
                      <w14:xfrm>
                        <a:off x="0" y="0"/>
                        <a:ext cx="576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8F91B" id="Ink 1361" o:spid="_x0000_s1026" type="#_x0000_t75" style="position:absolute;margin-left:319.6pt;margin-top:-1.1pt;width:.8pt;height:4.2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">
                <v:imagedata r:id="rId2350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4016528</wp:posOffset>
                </wp:positionH>
                <wp:positionV relativeFrom="paragraph">
                  <wp:posOffset>-14144</wp:posOffset>
                </wp:positionV>
                <wp:extent cx="12600" cy="53280"/>
                <wp:effectExtent l="38100" t="19050" r="26035" b="42545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1">
                      <w14:nvContentPartPr>
                        <w14:cNvContentPartPr/>
                      </w14:nvContentPartPr>
                      <w14:xfrm>
                        <a:off x="0" y="0"/>
                        <a:ext cx="1260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F2F85" id="Ink 1360" o:spid="_x0000_s1026" type="#_x0000_t75" style="position:absolute;margin-left:316.05pt;margin-top:-1.25pt;width:1.4pt;height:4.5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">
                <v:imagedata r:id="rId2352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3921128</wp:posOffset>
                </wp:positionH>
                <wp:positionV relativeFrom="paragraph">
                  <wp:posOffset>97456</wp:posOffset>
                </wp:positionV>
                <wp:extent cx="57240" cy="77400"/>
                <wp:effectExtent l="38100" t="38100" r="38100" b="37465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3">
                      <w14:nvContentPartPr>
                        <w14:cNvContentPartPr/>
                      </w14:nvContentPartPr>
                      <w14:xfrm>
                        <a:off x="0" y="0"/>
                        <a:ext cx="572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91DB3" id="Ink 1359" o:spid="_x0000_s1026" type="#_x0000_t75" style="position:absolute;margin-left:308.7pt;margin-top:7.45pt;width:4.75pt;height:6.5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">
                <v:imagedata r:id="rId2354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3837968</wp:posOffset>
                </wp:positionH>
                <wp:positionV relativeFrom="paragraph">
                  <wp:posOffset>100336</wp:posOffset>
                </wp:positionV>
                <wp:extent cx="66240" cy="174960"/>
                <wp:effectExtent l="38100" t="38100" r="29210" b="34925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5">
                      <w14:nvContentPartPr>
                        <w14:cNvContentPartPr/>
                      </w14:nvContentPartPr>
                      <w14:xfrm>
                        <a:off x="0" y="0"/>
                        <a:ext cx="6624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E0F4B" id="Ink 1358" o:spid="_x0000_s1026" type="#_x0000_t75" style="position:absolute;margin-left:302.05pt;margin-top:7.75pt;width:5.6pt;height:14.1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">
                <v:imagedata r:id="rId2356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3753368</wp:posOffset>
                </wp:positionH>
                <wp:positionV relativeFrom="paragraph">
                  <wp:posOffset>126616</wp:posOffset>
                </wp:positionV>
                <wp:extent cx="69840" cy="82080"/>
                <wp:effectExtent l="38100" t="38100" r="26035" b="3238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7">
                      <w14:nvContentPartPr>
                        <w14:cNvContentPartPr/>
                      </w14:nvContentPartPr>
                      <w14:xfrm>
                        <a:off x="0" y="0"/>
                        <a:ext cx="698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1DE44" id="Ink 1357" o:spid="_x0000_s1026" type="#_x0000_t75" style="position:absolute;margin-left:295.4pt;margin-top:9.75pt;width:5.9pt;height:6.8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">
                <v:imagedata r:id="rId2358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3660128</wp:posOffset>
                </wp:positionH>
                <wp:positionV relativeFrom="paragraph">
                  <wp:posOffset>130216</wp:posOffset>
                </wp:positionV>
                <wp:extent cx="65160" cy="65520"/>
                <wp:effectExtent l="38100" t="38100" r="30480" b="29845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9">
                      <w14:nvContentPartPr>
                        <w14:cNvContentPartPr/>
                      </w14:nvContentPartPr>
                      <w14:xfrm>
                        <a:off x="0" y="0"/>
                        <a:ext cx="6516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ADDD4" id="Ink 1356" o:spid="_x0000_s1026" type="#_x0000_t75" style="position:absolute;margin-left:288.1pt;margin-top:10.05pt;width:5.45pt;height:5.5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">
                <v:imagedata r:id="rId2360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3562928</wp:posOffset>
                </wp:positionH>
                <wp:positionV relativeFrom="paragraph">
                  <wp:posOffset>116176</wp:posOffset>
                </wp:positionV>
                <wp:extent cx="79920" cy="75960"/>
                <wp:effectExtent l="38100" t="38100" r="34925" b="38735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1">
                      <w14:nvContentPartPr>
                        <w14:cNvContentPartPr/>
                      </w14:nvContentPartPr>
                      <w14:xfrm>
                        <a:off x="0" y="0"/>
                        <a:ext cx="799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122D7" id="Ink 1355" o:spid="_x0000_s1026" type="#_x0000_t75" style="position:absolute;margin-left:280.35pt;margin-top:9.1pt;width:6.55pt;height:6.25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">
                <v:imagedata r:id="rId2362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3464648</wp:posOffset>
                </wp:positionH>
                <wp:positionV relativeFrom="paragraph">
                  <wp:posOffset>100696</wp:posOffset>
                </wp:positionV>
                <wp:extent cx="68400" cy="192600"/>
                <wp:effectExtent l="38100" t="38100" r="27305" b="36195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3">
                      <w14:nvContentPartPr>
                        <w14:cNvContentPartPr/>
                      </w14:nvContentPartPr>
                      <w14:xfrm>
                        <a:off x="0" y="0"/>
                        <a:ext cx="6840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D1AE0" id="Ink 1354" o:spid="_x0000_s1026" type="#_x0000_t75" style="position:absolute;margin-left:272.6pt;margin-top:7.75pt;width:5.8pt;height:15.5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">
                <v:imagedata r:id="rId2364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3222368</wp:posOffset>
                </wp:positionH>
                <wp:positionV relativeFrom="paragraph">
                  <wp:posOffset>48496</wp:posOffset>
                </wp:positionV>
                <wp:extent cx="120960" cy="147240"/>
                <wp:effectExtent l="0" t="38100" r="31750" b="43815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5">
                      <w14:nvContentPartPr>
                        <w14:cNvContentPartPr/>
                      </w14:nvContentPartPr>
                      <w14:xfrm>
                        <a:off x="0" y="0"/>
                        <a:ext cx="1209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4B9A9" id="Ink 1352" o:spid="_x0000_s1026" type="#_x0000_t75" style="position:absolute;margin-left:253.55pt;margin-top:3.6pt;width:9.9pt;height:12.05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">
                <v:imagedata r:id="rId2366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2749688</wp:posOffset>
                </wp:positionH>
                <wp:positionV relativeFrom="paragraph">
                  <wp:posOffset>89536</wp:posOffset>
                </wp:positionV>
                <wp:extent cx="101160" cy="136800"/>
                <wp:effectExtent l="38100" t="38100" r="13335" b="34925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7">
                      <w14:nvContentPartPr>
                        <w14:cNvContentPartPr/>
                      </w14:nvContentPartPr>
                      <w14:xfrm>
                        <a:off x="0" y="0"/>
                        <a:ext cx="1011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A823C" id="Ink 1350" o:spid="_x0000_s1026" type="#_x0000_t75" style="position:absolute;margin-left:216.35pt;margin-top:6.85pt;width:8.35pt;height:11.05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">
                <v:imagedata r:id="rId2368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2640968</wp:posOffset>
                </wp:positionH>
                <wp:positionV relativeFrom="paragraph">
                  <wp:posOffset>169816</wp:posOffset>
                </wp:positionV>
                <wp:extent cx="166680" cy="13680"/>
                <wp:effectExtent l="19050" t="19050" r="43180" b="4381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9">
                      <w14:nvContentPartPr>
                        <w14:cNvContentPartPr/>
                      </w14:nvContentPartPr>
                      <w14:xfrm>
                        <a:off x="0" y="0"/>
                        <a:ext cx="1666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F0628" id="Ink 1349" o:spid="_x0000_s1026" type="#_x0000_t75" style="position:absolute;margin-left:207.8pt;margin-top:13.15pt;width:13.45pt;height:1.5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">
                <v:imagedata r:id="rId2370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2615048</wp:posOffset>
                </wp:positionH>
                <wp:positionV relativeFrom="paragraph">
                  <wp:posOffset>124096</wp:posOffset>
                </wp:positionV>
                <wp:extent cx="156240" cy="14400"/>
                <wp:effectExtent l="38100" t="19050" r="34290" b="4318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1">
                      <w14:nvContentPartPr>
                        <w14:cNvContentPartPr/>
                      </w14:nvContentPartPr>
                      <w14:xfrm>
                        <a:off x="0" y="0"/>
                        <a:ext cx="1562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3917B" id="Ink 1348" o:spid="_x0000_s1026" type="#_x0000_t75" style="position:absolute;margin-left:205.75pt;margin-top:9.55pt;width:12.6pt;height:1.4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">
                <v:imagedata r:id="rId2372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1820888</wp:posOffset>
                </wp:positionH>
                <wp:positionV relativeFrom="paragraph">
                  <wp:posOffset>83416</wp:posOffset>
                </wp:positionV>
                <wp:extent cx="379440" cy="108360"/>
                <wp:effectExtent l="38100" t="38100" r="40005" b="44450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3">
                      <w14:nvContentPartPr>
                        <w14:cNvContentPartPr/>
                      </w14:nvContentPartPr>
                      <w14:xfrm>
                        <a:off x="0" y="0"/>
                        <a:ext cx="3794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B5E2F" id="Ink 1346" o:spid="_x0000_s1026" type="#_x0000_t75" style="position:absolute;margin-left:143.35pt;margin-top:6.4pt;width:30pt;height:8.9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">
                <v:imagedata r:id="rId2374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1747088</wp:posOffset>
                </wp:positionH>
                <wp:positionV relativeFrom="paragraph">
                  <wp:posOffset>87736</wp:posOffset>
                </wp:positionV>
                <wp:extent cx="146520" cy="122400"/>
                <wp:effectExtent l="38100" t="38100" r="25400" b="30480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5">
                      <w14:nvContentPartPr>
                        <w14:cNvContentPartPr/>
                      </w14:nvContentPartPr>
                      <w14:xfrm>
                        <a:off x="0" y="0"/>
                        <a:ext cx="1465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A38DE" id="Ink 1345" o:spid="_x0000_s1026" type="#_x0000_t75" style="position:absolute;margin-left:137.35pt;margin-top:6.75pt;width:11.95pt;height:10.0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">
                <v:imagedata r:id="rId2376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1600208</wp:posOffset>
                </wp:positionH>
                <wp:positionV relativeFrom="paragraph">
                  <wp:posOffset>141016</wp:posOffset>
                </wp:positionV>
                <wp:extent cx="139320" cy="187200"/>
                <wp:effectExtent l="38100" t="38100" r="32385" b="4191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7">
                      <w14:nvContentPartPr>
                        <w14:cNvContentPartPr/>
                      </w14:nvContentPartPr>
                      <w14:xfrm>
                        <a:off x="0" y="0"/>
                        <a:ext cx="13932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90104" id="Ink 1344" o:spid="_x0000_s1026" type="#_x0000_t75" style="position:absolute;margin-left:125.95pt;margin-top:10.9pt;width:11.2pt;height:15.2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">
                <v:imagedata r:id="rId2378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1452248</wp:posOffset>
                </wp:positionH>
                <wp:positionV relativeFrom="paragraph">
                  <wp:posOffset>122656</wp:posOffset>
                </wp:positionV>
                <wp:extent cx="171720" cy="85320"/>
                <wp:effectExtent l="38100" t="38100" r="38100" b="2921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9">
                      <w14:nvContentPartPr>
                        <w14:cNvContentPartPr/>
                      </w14:nvContentPartPr>
                      <w14:xfrm>
                        <a:off x="0" y="0"/>
                        <a:ext cx="1717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A1F08" id="Ink 1343" o:spid="_x0000_s1026" type="#_x0000_t75" style="position:absolute;margin-left:114.25pt;margin-top:9.45pt;width:13.8pt;height:7.1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">
                <v:imagedata r:id="rId2380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1491848</wp:posOffset>
                </wp:positionH>
                <wp:positionV relativeFrom="paragraph">
                  <wp:posOffset>56056</wp:posOffset>
                </wp:positionV>
                <wp:extent cx="32040" cy="144360"/>
                <wp:effectExtent l="38100" t="38100" r="44450" b="27305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1">
                      <w14:nvContentPartPr>
                        <w14:cNvContentPartPr/>
                      </w14:nvContentPartPr>
                      <w14:xfrm>
                        <a:off x="0" y="0"/>
                        <a:ext cx="320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FD14C" id="Ink 1342" o:spid="_x0000_s1026" type="#_x0000_t75" style="position:absolute;margin-left:117.3pt;margin-top:4.25pt;width:2.9pt;height:11.75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">
                <v:imagedata r:id="rId2382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1176848</wp:posOffset>
                </wp:positionH>
                <wp:positionV relativeFrom="paragraph">
                  <wp:posOffset>74776</wp:posOffset>
                </wp:positionV>
                <wp:extent cx="69120" cy="134640"/>
                <wp:effectExtent l="38100" t="38100" r="26670" b="36830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3">
                      <w14:nvContentPartPr>
                        <w14:cNvContentPartPr/>
                      </w14:nvContentPartPr>
                      <w14:xfrm>
                        <a:off x="0" y="0"/>
                        <a:ext cx="691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3D1F8" id="Ink 1341" o:spid="_x0000_s1026" type="#_x0000_t75" style="position:absolute;margin-left:92.6pt;margin-top:5.75pt;width:5.7pt;height:10.95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">
                <v:imagedata r:id="rId2384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1004768</wp:posOffset>
                </wp:positionH>
                <wp:positionV relativeFrom="paragraph">
                  <wp:posOffset>88096</wp:posOffset>
                </wp:positionV>
                <wp:extent cx="135360" cy="119520"/>
                <wp:effectExtent l="38100" t="38100" r="36195" b="33020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5">
                      <w14:nvContentPartPr>
                        <w14:cNvContentPartPr/>
                      </w14:nvContentPartPr>
                      <w14:xfrm>
                        <a:off x="0" y="0"/>
                        <a:ext cx="1353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C8C46" id="Ink 1340" o:spid="_x0000_s1026" type="#_x0000_t75" style="position:absolute;margin-left:79pt;margin-top:6.75pt;width:10.95pt;height:9.65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">
                <v:imagedata r:id="rId2386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869408</wp:posOffset>
                </wp:positionH>
                <wp:positionV relativeFrom="paragraph">
                  <wp:posOffset>71176</wp:posOffset>
                </wp:positionV>
                <wp:extent cx="101880" cy="132480"/>
                <wp:effectExtent l="38100" t="38100" r="12700" b="3937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7">
                      <w14:nvContentPartPr>
                        <w14:cNvContentPartPr/>
                      </w14:nvContentPartPr>
                      <w14:xfrm>
                        <a:off x="0" y="0"/>
                        <a:ext cx="1018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8A57B" id="Ink 1339" o:spid="_x0000_s1026" type="#_x0000_t75" style="position:absolute;margin-left:68.25pt;margin-top:5.45pt;width:8.4pt;height:10.8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">
                <v:imagedata r:id="rId2388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595808</wp:posOffset>
                </wp:positionH>
                <wp:positionV relativeFrom="paragraph">
                  <wp:posOffset>129496</wp:posOffset>
                </wp:positionV>
                <wp:extent cx="86760" cy="156600"/>
                <wp:effectExtent l="38100" t="38100" r="27940" b="34290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9">
                      <w14:nvContentPartPr>
                        <w14:cNvContentPartPr/>
                      </w14:nvContentPartPr>
                      <w14:xfrm>
                        <a:off x="0" y="0"/>
                        <a:ext cx="867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8CD69" id="Ink 1332" o:spid="_x0000_s1026" type="#_x0000_t75" style="position:absolute;margin-left:46.75pt;margin-top:10.05pt;width:7.2pt;height:12.65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">
                <v:imagedata r:id="rId2390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527408</wp:posOffset>
                </wp:positionH>
                <wp:positionV relativeFrom="paragraph">
                  <wp:posOffset>128416</wp:posOffset>
                </wp:positionV>
                <wp:extent cx="56520" cy="73080"/>
                <wp:effectExtent l="38100" t="38100" r="38735" b="41275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1">
                      <w14:nvContentPartPr>
                        <w14:cNvContentPartPr/>
                      </w14:nvContentPartPr>
                      <w14:xfrm>
                        <a:off x="0" y="0"/>
                        <a:ext cx="5652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DCF46" id="Ink 1331" o:spid="_x0000_s1026" type="#_x0000_t75" style="position:absolute;margin-left:41.45pt;margin-top:9.95pt;width:4.75pt;height:6.1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">
                <v:imagedata r:id="rId2392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428408</wp:posOffset>
                </wp:positionH>
                <wp:positionV relativeFrom="paragraph">
                  <wp:posOffset>132016</wp:posOffset>
                </wp:positionV>
                <wp:extent cx="74880" cy="79560"/>
                <wp:effectExtent l="19050" t="38100" r="40005" b="34925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3">
                      <w14:nvContentPartPr>
                        <w14:cNvContentPartPr/>
                      </w14:nvContentPartPr>
                      <w14:xfrm>
                        <a:off x="0" y="0"/>
                        <a:ext cx="748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A5978" id="Ink 1330" o:spid="_x0000_s1026" type="#_x0000_t75" style="position:absolute;margin-left:33.65pt;margin-top:10.25pt;width:6.25pt;height:6.6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">
                <v:imagedata r:id="rId2394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369728</wp:posOffset>
                </wp:positionH>
                <wp:positionV relativeFrom="paragraph">
                  <wp:posOffset>129496</wp:posOffset>
                </wp:positionV>
                <wp:extent cx="65160" cy="87480"/>
                <wp:effectExtent l="38100" t="38100" r="30480" b="27305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5">
                      <w14:nvContentPartPr>
                        <w14:cNvContentPartPr/>
                      </w14:nvContentPartPr>
                      <w14:xfrm>
                        <a:off x="0" y="0"/>
                        <a:ext cx="651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E23AB" id="Ink 1329" o:spid="_x0000_s1026" type="#_x0000_t75" style="position:absolute;margin-left:28.95pt;margin-top:10.05pt;width:5.4pt;height:7.3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">
                <v:imagedata r:id="rId2396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218888</wp:posOffset>
                </wp:positionH>
                <wp:positionV relativeFrom="paragraph">
                  <wp:posOffset>71536</wp:posOffset>
                </wp:positionV>
                <wp:extent cx="129600" cy="211320"/>
                <wp:effectExtent l="38100" t="38100" r="41910" b="36830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7">
                      <w14:nvContentPartPr>
                        <w14:cNvContentPartPr/>
                      </w14:nvContentPartPr>
                      <w14:xfrm>
                        <a:off x="0" y="0"/>
                        <a:ext cx="12960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8F6A4" id="Ink 1328" o:spid="_x0000_s1026" type="#_x0000_t75" style="position:absolute;margin-left:17.05pt;margin-top:5.5pt;width:10.55pt;height:17.0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">
                <v:imagedata r:id="rId2398" o:title=""/>
              </v:shape>
            </w:pict>
          </mc:Fallback>
        </mc:AlternateContent>
      </w:r>
    </w:p>
    <w:p w:rsidR="001C0E89" w:rsidRDefault="0090783C" w:rsidP="001C0E8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>
                <wp:simplePos x="0" y="0"/>
                <wp:positionH relativeFrom="column">
                  <wp:posOffset>5182646</wp:posOffset>
                </wp:positionH>
                <wp:positionV relativeFrom="paragraph">
                  <wp:posOffset>-240639</wp:posOffset>
                </wp:positionV>
                <wp:extent cx="138960" cy="511560"/>
                <wp:effectExtent l="38100" t="38100" r="33020" b="6032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9">
                      <w14:nvContentPartPr>
                        <w14:cNvContentPartPr/>
                      </w14:nvContentPartPr>
                      <w14:xfrm>
                        <a:off x="0" y="0"/>
                        <a:ext cx="138960" cy="51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E718A" id="Ink 198" o:spid="_x0000_s1026" type="#_x0000_t75" style="position:absolute;margin-left:407.25pt;margin-top:-19.95pt;width:13.1pt;height:42.7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">
                <v:imagedata r:id="rId2400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4954328</wp:posOffset>
                </wp:positionH>
                <wp:positionV relativeFrom="paragraph">
                  <wp:posOffset>-45434</wp:posOffset>
                </wp:positionV>
                <wp:extent cx="140760" cy="295560"/>
                <wp:effectExtent l="38100" t="38100" r="0" b="2857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1">
                      <w14:nvContentPartPr>
                        <w14:cNvContentPartPr/>
                      </w14:nvContentPartPr>
                      <w14:xfrm>
                        <a:off x="0" y="0"/>
                        <a:ext cx="14076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8B50B" id="Ink 1391" o:spid="_x0000_s1026" type="#_x0000_t75" style="position:absolute;margin-left:390pt;margin-top:-3.75pt;width:11.4pt;height:23.45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">
                <v:imagedata r:id="rId2402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4877648</wp:posOffset>
                </wp:positionH>
                <wp:positionV relativeFrom="paragraph">
                  <wp:posOffset>109006</wp:posOffset>
                </wp:positionV>
                <wp:extent cx="79200" cy="84960"/>
                <wp:effectExtent l="38100" t="38100" r="35560" b="29845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3">
                      <w14:nvContentPartPr>
                        <w14:cNvContentPartPr/>
                      </w14:nvContentPartPr>
                      <w14:xfrm>
                        <a:off x="0" y="0"/>
                        <a:ext cx="792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93F7A" id="Ink 1390" o:spid="_x0000_s1026" type="#_x0000_t75" style="position:absolute;margin-left:384pt;margin-top:8.4pt;width:6.5pt;height:7.1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">
                <v:imagedata r:id="rId2404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4703768</wp:posOffset>
                </wp:positionH>
                <wp:positionV relativeFrom="paragraph">
                  <wp:posOffset>107206</wp:posOffset>
                </wp:positionV>
                <wp:extent cx="174600" cy="36720"/>
                <wp:effectExtent l="38100" t="38100" r="35560" b="40005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5">
                      <w14:nvContentPartPr>
                        <w14:cNvContentPartPr/>
                      </w14:nvContentPartPr>
                      <w14:xfrm>
                        <a:off x="0" y="0"/>
                        <a:ext cx="17460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199CA" id="Ink 1389" o:spid="_x0000_s1026" type="#_x0000_t75" style="position:absolute;margin-left:370.3pt;margin-top:8.4pt;width:13.95pt;height:3.05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">
                <v:imagedata r:id="rId2406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4205528</wp:posOffset>
                </wp:positionH>
                <wp:positionV relativeFrom="paragraph">
                  <wp:posOffset>84166</wp:posOffset>
                </wp:positionV>
                <wp:extent cx="584640" cy="118080"/>
                <wp:effectExtent l="19050" t="38100" r="44450" b="34925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7">
                      <w14:nvContentPartPr>
                        <w14:cNvContentPartPr/>
                      </w14:nvContentPartPr>
                      <w14:xfrm>
                        <a:off x="0" y="0"/>
                        <a:ext cx="5846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3A714" id="Ink 1388" o:spid="_x0000_s1026" type="#_x0000_t75" style="position:absolute;margin-left:330.95pt;margin-top:6.5pt;width:46.45pt;height:9.7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">
                <v:imagedata r:id="rId2408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4015808</wp:posOffset>
                </wp:positionH>
                <wp:positionV relativeFrom="paragraph">
                  <wp:posOffset>151126</wp:posOffset>
                </wp:positionV>
                <wp:extent cx="152280" cy="182880"/>
                <wp:effectExtent l="38100" t="38100" r="38735" b="45720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9">
                      <w14:nvContentPartPr>
                        <w14:cNvContentPartPr/>
                      </w14:nvContentPartPr>
                      <w14:xfrm>
                        <a:off x="0" y="0"/>
                        <a:ext cx="15228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7663C" id="Ink 1387" o:spid="_x0000_s1026" type="#_x0000_t75" style="position:absolute;margin-left:316.15pt;margin-top:11.7pt;width:12.25pt;height:14.8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">
                <v:imagedata r:id="rId2410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3780368</wp:posOffset>
                </wp:positionH>
                <wp:positionV relativeFrom="paragraph">
                  <wp:posOffset>151846</wp:posOffset>
                </wp:positionV>
                <wp:extent cx="265680" cy="59400"/>
                <wp:effectExtent l="38100" t="38100" r="20320" b="36195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1">
                      <w14:nvContentPartPr>
                        <w14:cNvContentPartPr/>
                      </w14:nvContentPartPr>
                      <w14:xfrm>
                        <a:off x="0" y="0"/>
                        <a:ext cx="2656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D6E44" id="Ink 1386" o:spid="_x0000_s1026" type="#_x0000_t75" style="position:absolute;margin-left:297.45pt;margin-top:11.75pt;width:21.15pt;height:5.1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">
                <v:imagedata r:id="rId2412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3535928</wp:posOffset>
                </wp:positionH>
                <wp:positionV relativeFrom="paragraph">
                  <wp:posOffset>138166</wp:posOffset>
                </wp:positionV>
                <wp:extent cx="208800" cy="78480"/>
                <wp:effectExtent l="38100" t="38100" r="39370" b="36195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3">
                      <w14:nvContentPartPr>
                        <w14:cNvContentPartPr/>
                      </w14:nvContentPartPr>
                      <w14:xfrm>
                        <a:off x="0" y="0"/>
                        <a:ext cx="2088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FD783" id="Ink 1385" o:spid="_x0000_s1026" type="#_x0000_t75" style="position:absolute;margin-left:278.25pt;margin-top:10.75pt;width:16.7pt;height:6.5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">
                <v:imagedata r:id="rId2414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3401288</wp:posOffset>
                </wp:positionH>
                <wp:positionV relativeFrom="paragraph">
                  <wp:posOffset>142846</wp:posOffset>
                </wp:positionV>
                <wp:extent cx="126000" cy="65880"/>
                <wp:effectExtent l="38100" t="38100" r="26670" b="29845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5">
                      <w14:nvContentPartPr>
                        <w14:cNvContentPartPr/>
                      </w14:nvContentPartPr>
                      <w14:xfrm>
                        <a:off x="0" y="0"/>
                        <a:ext cx="12600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F4D29" id="Ink 1384" o:spid="_x0000_s1026" type="#_x0000_t75" style="position:absolute;margin-left:267.6pt;margin-top:11.05pt;width:10.15pt;height:5.6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">
                <v:imagedata r:id="rId2416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3115448</wp:posOffset>
                </wp:positionH>
                <wp:positionV relativeFrom="paragraph">
                  <wp:posOffset>101446</wp:posOffset>
                </wp:positionV>
                <wp:extent cx="148680" cy="127440"/>
                <wp:effectExtent l="38100" t="19050" r="41910" b="4445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7">
                      <w14:nvContentPartPr>
                        <w14:cNvContentPartPr/>
                      </w14:nvContentPartPr>
                      <w14:xfrm>
                        <a:off x="0" y="0"/>
                        <a:ext cx="1486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AF03A" id="Ink 1383" o:spid="_x0000_s1026" type="#_x0000_t75" style="position:absolute;margin-left:245.2pt;margin-top:7.8pt;width:12pt;height:10.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">
                <v:imagedata r:id="rId2418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2927168</wp:posOffset>
                </wp:positionH>
                <wp:positionV relativeFrom="paragraph">
                  <wp:posOffset>231766</wp:posOffset>
                </wp:positionV>
                <wp:extent cx="19080" cy="9720"/>
                <wp:effectExtent l="38100" t="38100" r="38100" b="2857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9">
                      <w14:nvContentPartPr>
                        <w14:cNvContentPartPr/>
                      </w14:nvContentPartPr>
                      <w14:xfrm>
                        <a:off x="0" y="0"/>
                        <a:ext cx="190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BA61A" id="Ink 1382" o:spid="_x0000_s1026" type="#_x0000_t75" style="position:absolute;margin-left:230.25pt;margin-top:18.2pt;width:1.75pt;height:1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">
                <v:imagedata r:id="rId2420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2662928</wp:posOffset>
                </wp:positionH>
                <wp:positionV relativeFrom="paragraph">
                  <wp:posOffset>82006</wp:posOffset>
                </wp:positionV>
                <wp:extent cx="25560" cy="12600"/>
                <wp:effectExtent l="38100" t="38100" r="31750" b="2603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1">
                      <w14:nvContentPartPr>
                        <w14:cNvContentPartPr/>
                      </w14:nvContentPartPr>
                      <w14:xfrm>
                        <a:off x="0" y="0"/>
                        <a:ext cx="255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D8C37" id="Ink 1381" o:spid="_x0000_s1026" type="#_x0000_t75" style="position:absolute;margin-left:209.5pt;margin-top:6.25pt;width:2.25pt;height:1.3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">
                <v:imagedata r:id="rId2422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2774168</wp:posOffset>
                </wp:positionH>
                <wp:positionV relativeFrom="paragraph">
                  <wp:posOffset>146086</wp:posOffset>
                </wp:positionV>
                <wp:extent cx="100800" cy="63000"/>
                <wp:effectExtent l="38100" t="38100" r="33020" b="32385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3">
                      <w14:nvContentPartPr>
                        <w14:cNvContentPartPr/>
                      </w14:nvContentPartPr>
                      <w14:xfrm>
                        <a:off x="0" y="0"/>
                        <a:ext cx="10080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BB81A" id="Ink 1380" o:spid="_x0000_s1026" type="#_x0000_t75" style="position:absolute;margin-left:218.35pt;margin-top:11.3pt;width:8.1pt;height:5.3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">
                <v:imagedata r:id="rId2424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2701448</wp:posOffset>
                </wp:positionH>
                <wp:positionV relativeFrom="paragraph">
                  <wp:posOffset>210526</wp:posOffset>
                </wp:positionV>
                <wp:extent cx="28440" cy="24480"/>
                <wp:effectExtent l="38100" t="38100" r="29210" b="3302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5">
                      <w14:nvContentPartPr>
                        <w14:cNvContentPartPr/>
                      </w14:nvContentPartPr>
                      <w14:xfrm>
                        <a:off x="0" y="0"/>
                        <a:ext cx="284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C7438" id="Ink 1379" o:spid="_x0000_s1026" type="#_x0000_t75" style="position:absolute;margin-left:212.5pt;margin-top:16.55pt;width:2.5pt;height:2.2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">
                <v:imagedata r:id="rId2426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2657168</wp:posOffset>
                </wp:positionH>
                <wp:positionV relativeFrom="paragraph">
                  <wp:posOffset>155446</wp:posOffset>
                </wp:positionV>
                <wp:extent cx="19440" cy="69840"/>
                <wp:effectExtent l="38100" t="38100" r="38100" b="45085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7">
                      <w14:nvContentPartPr>
                        <w14:cNvContentPartPr/>
                      </w14:nvContentPartPr>
                      <w14:xfrm>
                        <a:off x="0" y="0"/>
                        <a:ext cx="1944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AA1E4" id="Ink 1378" o:spid="_x0000_s1026" type="#_x0000_t75" style="position:absolute;margin-left:209.05pt;margin-top:12.05pt;width:1.8pt;height:5.9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">
                <v:imagedata r:id="rId2428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2511368</wp:posOffset>
                </wp:positionH>
                <wp:positionV relativeFrom="paragraph">
                  <wp:posOffset>66886</wp:posOffset>
                </wp:positionV>
                <wp:extent cx="43560" cy="190440"/>
                <wp:effectExtent l="38100" t="38100" r="33020" b="3873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9">
                      <w14:nvContentPartPr>
                        <w14:cNvContentPartPr/>
                      </w14:nvContentPartPr>
                      <w14:xfrm>
                        <a:off x="0" y="0"/>
                        <a:ext cx="4356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62015" id="Ink 1377" o:spid="_x0000_s1026" type="#_x0000_t75" style="position:absolute;margin-left:197.55pt;margin-top:5.15pt;width:3.75pt;height:15.2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">
                <v:imagedata r:id="rId2430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2149208</wp:posOffset>
                </wp:positionH>
                <wp:positionV relativeFrom="paragraph">
                  <wp:posOffset>111526</wp:posOffset>
                </wp:positionV>
                <wp:extent cx="99720" cy="107640"/>
                <wp:effectExtent l="38100" t="38100" r="33655" b="45085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1">
                      <w14:nvContentPartPr>
                        <w14:cNvContentPartPr/>
                      </w14:nvContentPartPr>
                      <w14:xfrm>
                        <a:off x="0" y="0"/>
                        <a:ext cx="997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14DCA" id="Ink 1375" o:spid="_x0000_s1026" type="#_x0000_t75" style="position:absolute;margin-left:169.05pt;margin-top:8.6pt;width:8.25pt;height:8.9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">
                <v:imagedata r:id="rId2432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1965968</wp:posOffset>
                </wp:positionH>
                <wp:positionV relativeFrom="paragraph">
                  <wp:posOffset>114046</wp:posOffset>
                </wp:positionV>
                <wp:extent cx="140400" cy="104400"/>
                <wp:effectExtent l="38100" t="38100" r="31115" b="29210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3">
                      <w14:nvContentPartPr>
                        <w14:cNvContentPartPr/>
                      </w14:nvContentPartPr>
                      <w14:xfrm>
                        <a:off x="0" y="0"/>
                        <a:ext cx="14040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94F0C" id="Ink 1374" o:spid="_x0000_s1026" type="#_x0000_t75" style="position:absolute;margin-left:154.6pt;margin-top:8.8pt;width:11.45pt;height:8.5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">
                <v:imagedata r:id="rId2434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1867328</wp:posOffset>
                </wp:positionH>
                <wp:positionV relativeFrom="paragraph">
                  <wp:posOffset>107926</wp:posOffset>
                </wp:positionV>
                <wp:extent cx="63000" cy="111960"/>
                <wp:effectExtent l="19050" t="38100" r="32385" b="40640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5">
                      <w14:nvContentPartPr>
                        <w14:cNvContentPartPr/>
                      </w14:nvContentPartPr>
                      <w14:xfrm>
                        <a:off x="0" y="0"/>
                        <a:ext cx="630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15ECE" id="Ink 1373" o:spid="_x0000_s1026" type="#_x0000_t75" style="position:absolute;margin-left:146.9pt;margin-top:8.3pt;width:5.3pt;height:9.2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">
                <v:imagedata r:id="rId2436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1474568</wp:posOffset>
                </wp:positionH>
                <wp:positionV relativeFrom="paragraph">
                  <wp:posOffset>150046</wp:posOffset>
                </wp:positionV>
                <wp:extent cx="86040" cy="72720"/>
                <wp:effectExtent l="19050" t="38100" r="28575" b="41910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7">
                      <w14:nvContentPartPr>
                        <w14:cNvContentPartPr/>
                      </w14:nvContentPartPr>
                      <w14:xfrm>
                        <a:off x="0" y="0"/>
                        <a:ext cx="860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B5D53" id="Ink 1371" o:spid="_x0000_s1026" type="#_x0000_t75" style="position:absolute;margin-left:116pt;margin-top:11.6pt;width:7.05pt;height:6.15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">
                <v:imagedata r:id="rId2438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1387448</wp:posOffset>
                </wp:positionH>
                <wp:positionV relativeFrom="paragraph">
                  <wp:posOffset>157606</wp:posOffset>
                </wp:positionV>
                <wp:extent cx="73800" cy="64800"/>
                <wp:effectExtent l="38100" t="38100" r="40640" b="30480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9">
                      <w14:nvContentPartPr>
                        <w14:cNvContentPartPr/>
                      </w14:nvContentPartPr>
                      <w14:xfrm>
                        <a:off x="0" y="0"/>
                        <a:ext cx="738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B5FD7" id="Ink 1370" o:spid="_x0000_s1026" type="#_x0000_t75" style="position:absolute;margin-left:109.1pt;margin-top:12.2pt;width:6.15pt;height:5.45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">
                <v:imagedata r:id="rId2440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1071728</wp:posOffset>
                </wp:positionH>
                <wp:positionV relativeFrom="paragraph">
                  <wp:posOffset>106846</wp:posOffset>
                </wp:positionV>
                <wp:extent cx="96120" cy="122400"/>
                <wp:effectExtent l="19050" t="38100" r="37465" b="3048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1">
                      <w14:nvContentPartPr>
                        <w14:cNvContentPartPr/>
                      </w14:nvContentPartPr>
                      <w14:xfrm>
                        <a:off x="0" y="0"/>
                        <a:ext cx="961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CB461" id="Ink 1369" o:spid="_x0000_s1026" type="#_x0000_t75" style="position:absolute;margin-left:84.35pt;margin-top:8.2pt;width:7.8pt;height:10.1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">
                <v:imagedata r:id="rId2442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906128</wp:posOffset>
                </wp:positionH>
                <wp:positionV relativeFrom="paragraph">
                  <wp:posOffset>128446</wp:posOffset>
                </wp:positionV>
                <wp:extent cx="151200" cy="112320"/>
                <wp:effectExtent l="38100" t="38100" r="20320" b="4064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3">
                      <w14:nvContentPartPr>
                        <w14:cNvContentPartPr/>
                      </w14:nvContentPartPr>
                      <w14:xfrm>
                        <a:off x="0" y="0"/>
                        <a:ext cx="15120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20C1F" id="Ink 1368" o:spid="_x0000_s1026" type="#_x0000_t75" style="position:absolute;margin-left:71.2pt;margin-top:9.9pt;width:12.1pt;height:9.2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">
                <v:imagedata r:id="rId2444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793088</wp:posOffset>
                </wp:positionH>
                <wp:positionV relativeFrom="paragraph">
                  <wp:posOffset>129526</wp:posOffset>
                </wp:positionV>
                <wp:extent cx="94680" cy="101880"/>
                <wp:effectExtent l="38100" t="38100" r="38735" b="31750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5">
                      <w14:nvContentPartPr>
                        <w14:cNvContentPartPr/>
                      </w14:nvContentPartPr>
                      <w14:xfrm>
                        <a:off x="0" y="0"/>
                        <a:ext cx="946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3AE6C" id="Ink 1367" o:spid="_x0000_s1026" type="#_x0000_t75" style="position:absolute;margin-left:62.4pt;margin-top:10.05pt;width:7.7pt;height:8.4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">
                <v:imagedata r:id="rId2446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817208</wp:posOffset>
                </wp:positionH>
                <wp:positionV relativeFrom="paragraph">
                  <wp:posOffset>132046</wp:posOffset>
                </wp:positionV>
                <wp:extent cx="16920" cy="81000"/>
                <wp:effectExtent l="38100" t="38100" r="40640" b="33655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7">
                      <w14:nvContentPartPr>
                        <w14:cNvContentPartPr/>
                      </w14:nvContentPartPr>
                      <w14:xfrm>
                        <a:off x="0" y="0"/>
                        <a:ext cx="1692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675B0" id="Ink 1366" o:spid="_x0000_s1026" type="#_x0000_t75" style="position:absolute;margin-left:64.15pt;margin-top:10.2pt;width:1.8pt;height:6.85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">
                <v:imagedata r:id="rId2448" o:title=""/>
              </v:shape>
            </w:pict>
          </mc:Fallback>
        </mc:AlternateContent>
      </w:r>
    </w:p>
    <w:p w:rsidR="00E117AE" w:rsidRDefault="000F08BE" w:rsidP="001C0E8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553156</wp:posOffset>
                </wp:positionH>
                <wp:positionV relativeFrom="paragraph">
                  <wp:posOffset>243698</wp:posOffset>
                </wp:positionV>
                <wp:extent cx="11160" cy="11520"/>
                <wp:effectExtent l="38100" t="38100" r="27305" b="2667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9">
                      <w14:nvContentPartPr>
                        <w14:cNvContentPartPr/>
                      </w14:nvContentPartPr>
                      <w14:xfrm>
                        <a:off x="0" y="0"/>
                        <a:ext cx="111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F5CF7" id="Ink 1516" o:spid="_x0000_s1026" type="#_x0000_t75" style="position:absolute;margin-left:43.4pt;margin-top:19.15pt;width:1.1pt;height:1.1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">
                <v:imagedata r:id="rId2450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5666236</wp:posOffset>
                </wp:positionH>
                <wp:positionV relativeFrom="paragraph">
                  <wp:posOffset>214178</wp:posOffset>
                </wp:positionV>
                <wp:extent cx="107280" cy="54720"/>
                <wp:effectExtent l="38100" t="38100" r="7620" b="40640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1">
                      <w14:nvContentPartPr>
                        <w14:cNvContentPartPr/>
                      </w14:nvContentPartPr>
                      <w14:xfrm>
                        <a:off x="0" y="0"/>
                        <a:ext cx="1072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C43EC" id="Ink 1453" o:spid="_x0000_s1026" type="#_x0000_t75" style="position:absolute;margin-left:445.95pt;margin-top:16.7pt;width:8.75pt;height:4.7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">
                <v:imagedata r:id="rId2452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5561836</wp:posOffset>
                </wp:positionH>
                <wp:positionV relativeFrom="paragraph">
                  <wp:posOffset>190058</wp:posOffset>
                </wp:positionV>
                <wp:extent cx="82440" cy="67680"/>
                <wp:effectExtent l="38100" t="38100" r="32385" b="27940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3">
                      <w14:nvContentPartPr>
                        <w14:cNvContentPartPr/>
                      </w14:nvContentPartPr>
                      <w14:xfrm>
                        <a:off x="0" y="0"/>
                        <a:ext cx="8244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36785" id="Ink 1451" o:spid="_x0000_s1026" type="#_x0000_t75" style="position:absolute;margin-left:437.75pt;margin-top:14.85pt;width:6.9pt;height:5.6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">
                <v:imagedata r:id="rId2454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5506036</wp:posOffset>
                </wp:positionH>
                <wp:positionV relativeFrom="paragraph">
                  <wp:posOffset>165218</wp:posOffset>
                </wp:positionV>
                <wp:extent cx="14760" cy="127440"/>
                <wp:effectExtent l="19050" t="19050" r="42545" b="44450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5">
                      <w14:nvContentPartPr>
                        <w14:cNvContentPartPr/>
                      </w14:nvContentPartPr>
                      <w14:xfrm>
                        <a:off x="0" y="0"/>
                        <a:ext cx="147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7BC84" id="Ink 1450" o:spid="_x0000_s1026" type="#_x0000_t75" style="position:absolute;margin-left:433.35pt;margin-top:12.9pt;width:1.4pt;height:10.35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">
                <v:imagedata r:id="rId2456" o:title=""/>
              </v:shape>
            </w:pict>
          </mc:Fallback>
        </mc:AlternateContent>
      </w:r>
    </w:p>
    <w:p w:rsidR="00E117AE" w:rsidRDefault="00F6230E" w:rsidP="001C0E8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13728" behindDoc="0" locked="0" layoutInCell="1" allowOverlap="1">
                <wp:simplePos x="0" y="0"/>
                <wp:positionH relativeFrom="column">
                  <wp:posOffset>5827870</wp:posOffset>
                </wp:positionH>
                <wp:positionV relativeFrom="paragraph">
                  <wp:posOffset>198228</wp:posOffset>
                </wp:positionV>
                <wp:extent cx="12240" cy="79560"/>
                <wp:effectExtent l="38100" t="38100" r="26035" b="3492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7">
                      <w14:nvContentPartPr>
                        <w14:cNvContentPartPr/>
                      </w14:nvContentPartPr>
                      <w14:xfrm>
                        <a:off x="0" y="0"/>
                        <a:ext cx="122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9588B" id="Ink 844" o:spid="_x0000_s1026" type="#_x0000_t75" style="position:absolute;margin-left:458.8pt;margin-top:15.5pt;width:1.15pt;height:6.45pt;z-index:2535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">
                <v:imagedata r:id="rId2458" o:title=""/>
              </v:shape>
            </w:pict>
          </mc:Fallback>
        </mc:AlternateContent>
      </w:r>
      <w:r w:rsidR="0090783C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>
                <wp:simplePos x="0" y="0"/>
                <wp:positionH relativeFrom="column">
                  <wp:posOffset>3779726</wp:posOffset>
                </wp:positionH>
                <wp:positionV relativeFrom="paragraph">
                  <wp:posOffset>113936</wp:posOffset>
                </wp:positionV>
                <wp:extent cx="200520" cy="246600"/>
                <wp:effectExtent l="57150" t="38100" r="47625" b="5842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9">
                      <w14:nvContentPartPr>
                        <w14:cNvContentPartPr/>
                      </w14:nvContentPartPr>
                      <w14:xfrm>
                        <a:off x="0" y="0"/>
                        <a:ext cx="20052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A0BB3" id="Ink 201" o:spid="_x0000_s1026" type="#_x0000_t75" style="position:absolute;margin-left:296.25pt;margin-top:8.75pt;width:17.4pt;height:21.05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">
                <v:imagedata r:id="rId2460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622996</wp:posOffset>
                </wp:positionH>
                <wp:positionV relativeFrom="paragraph">
                  <wp:posOffset>128443</wp:posOffset>
                </wp:positionV>
                <wp:extent cx="139320" cy="51840"/>
                <wp:effectExtent l="38100" t="19050" r="32385" b="43815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1">
                      <w14:nvContentPartPr>
                        <w14:cNvContentPartPr/>
                      </w14:nvContentPartPr>
                      <w14:xfrm>
                        <a:off x="0" y="0"/>
                        <a:ext cx="13932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06DDA" id="Ink 1515" o:spid="_x0000_s1026" type="#_x0000_t75" style="position:absolute;margin-left:48.9pt;margin-top:10pt;width:11.15pt;height:4.4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">
                <v:imagedata r:id="rId2462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458116</wp:posOffset>
                </wp:positionH>
                <wp:positionV relativeFrom="paragraph">
                  <wp:posOffset>125563</wp:posOffset>
                </wp:positionV>
                <wp:extent cx="145080" cy="57600"/>
                <wp:effectExtent l="38100" t="38100" r="26670" b="38100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3">
                      <w14:nvContentPartPr>
                        <w14:cNvContentPartPr/>
                      </w14:nvContentPartPr>
                      <w14:xfrm>
                        <a:off x="0" y="0"/>
                        <a:ext cx="14508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90260" id="Ink 1514" o:spid="_x0000_s1026" type="#_x0000_t75" style="position:absolute;margin-left:35.95pt;margin-top:9.75pt;width:11.55pt;height:4.8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">
                <v:imagedata r:id="rId2464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399796</wp:posOffset>
                </wp:positionH>
                <wp:positionV relativeFrom="paragraph">
                  <wp:posOffset>123043</wp:posOffset>
                </wp:positionV>
                <wp:extent cx="25920" cy="63000"/>
                <wp:effectExtent l="38100" t="38100" r="31750" b="32385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5">
                      <w14:nvContentPartPr>
                        <w14:cNvContentPartPr/>
                      </w14:nvContentPartPr>
                      <w14:xfrm>
                        <a:off x="0" y="0"/>
                        <a:ext cx="2592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9748C" id="Ink 1513" o:spid="_x0000_s1026" type="#_x0000_t75" style="position:absolute;margin-left:31.35pt;margin-top:9.55pt;width:2.3pt;height:5.2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">
                <v:imagedata r:id="rId2466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>
                <wp:simplePos x="0" y="0"/>
                <wp:positionH relativeFrom="column">
                  <wp:posOffset>326356</wp:posOffset>
                </wp:positionH>
                <wp:positionV relativeFrom="paragraph">
                  <wp:posOffset>22603</wp:posOffset>
                </wp:positionV>
                <wp:extent cx="56160" cy="185760"/>
                <wp:effectExtent l="38100" t="38100" r="20320" b="43180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7">
                      <w14:nvContentPartPr>
                        <w14:cNvContentPartPr/>
                      </w14:nvContentPartPr>
                      <w14:xfrm>
                        <a:off x="0" y="0"/>
                        <a:ext cx="5616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48CC8" id="Ink 1512" o:spid="_x0000_s1026" type="#_x0000_t75" style="position:absolute;margin-left:25.5pt;margin-top:1.7pt;width:4.65pt;height:15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">
                <v:imagedata r:id="rId2468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1171996</wp:posOffset>
                </wp:positionH>
                <wp:positionV relativeFrom="paragraph">
                  <wp:posOffset>91723</wp:posOffset>
                </wp:positionV>
                <wp:extent cx="60480" cy="129960"/>
                <wp:effectExtent l="38100" t="19050" r="34925" b="4191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9">
                      <w14:nvContentPartPr>
                        <w14:cNvContentPartPr/>
                      </w14:nvContentPartPr>
                      <w14:xfrm>
                        <a:off x="0" y="0"/>
                        <a:ext cx="604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E88F4" id="Ink 1511" o:spid="_x0000_s1026" type="#_x0000_t75" style="position:absolute;margin-left:92.2pt;margin-top:7.1pt;width:5.05pt;height:10.4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">
                <v:imagedata r:id="rId2470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866356</wp:posOffset>
                </wp:positionH>
                <wp:positionV relativeFrom="paragraph">
                  <wp:posOffset>130603</wp:posOffset>
                </wp:positionV>
                <wp:extent cx="358200" cy="15120"/>
                <wp:effectExtent l="19050" t="19050" r="41910" b="42545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1">
                      <w14:nvContentPartPr>
                        <w14:cNvContentPartPr/>
                      </w14:nvContentPartPr>
                      <w14:xfrm>
                        <a:off x="0" y="0"/>
                        <a:ext cx="3582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B3A5E" id="Ink 1510" o:spid="_x0000_s1026" type="#_x0000_t75" style="position:absolute;margin-left:68.05pt;margin-top:10.25pt;width:28.45pt;height:1.5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">
                <v:imagedata r:id="rId2472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5467876</wp:posOffset>
                </wp:positionH>
                <wp:positionV relativeFrom="paragraph">
                  <wp:posOffset>125563</wp:posOffset>
                </wp:positionV>
                <wp:extent cx="459720" cy="14400"/>
                <wp:effectExtent l="38100" t="19050" r="36195" b="43180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3">
                      <w14:nvContentPartPr>
                        <w14:cNvContentPartPr/>
                      </w14:nvContentPartPr>
                      <w14:xfrm>
                        <a:off x="0" y="0"/>
                        <a:ext cx="4597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E14A5" id="Ink 1456" o:spid="_x0000_s1026" type="#_x0000_t75" style="position:absolute;margin-left:430.4pt;margin-top:9.7pt;width:36.6pt;height:1.55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">
                <v:imagedata r:id="rId2474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5766316</wp:posOffset>
                </wp:positionH>
                <wp:positionV relativeFrom="paragraph">
                  <wp:posOffset>-22037</wp:posOffset>
                </wp:positionV>
                <wp:extent cx="92520" cy="83880"/>
                <wp:effectExtent l="0" t="38100" r="41275" b="30480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5">
                      <w14:nvContentPartPr>
                        <w14:cNvContentPartPr/>
                      </w14:nvContentPartPr>
                      <w14:xfrm>
                        <a:off x="0" y="0"/>
                        <a:ext cx="925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BCCD8" id="Ink 1455" o:spid="_x0000_s1026" type="#_x0000_t75" style="position:absolute;margin-left:454pt;margin-top:-1.95pt;width:7.55pt;height:6.95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">
                <v:imagedata r:id="rId2476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5720236</wp:posOffset>
                </wp:positionH>
                <wp:positionV relativeFrom="paragraph">
                  <wp:posOffset>-25277</wp:posOffset>
                </wp:positionV>
                <wp:extent cx="41760" cy="88920"/>
                <wp:effectExtent l="19050" t="38100" r="34925" b="25400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7">
                      <w14:nvContentPartPr>
                        <w14:cNvContentPartPr/>
                      </w14:nvContentPartPr>
                      <w14:xfrm>
                        <a:off x="0" y="0"/>
                        <a:ext cx="417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60329" id="Ink 1454" o:spid="_x0000_s1026" type="#_x0000_t75" style="position:absolute;margin-left:450.2pt;margin-top:-2.1pt;width:3.55pt;height:7.3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">
                <v:imagedata r:id="rId2478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5608636</wp:posOffset>
                </wp:positionH>
                <wp:positionV relativeFrom="paragraph">
                  <wp:posOffset>-38237</wp:posOffset>
                </wp:positionV>
                <wp:extent cx="10440" cy="101160"/>
                <wp:effectExtent l="38100" t="38100" r="27940" b="3238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9">
                      <w14:nvContentPartPr>
                        <w14:cNvContentPartPr/>
                      </w14:nvContentPartPr>
                      <w14:xfrm>
                        <a:off x="0" y="0"/>
                        <a:ext cx="104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9ED80" id="Ink 1452" o:spid="_x0000_s1026" type="#_x0000_t75" style="position:absolute;margin-left:441.4pt;margin-top:-3.15pt;width:1.05pt;height:8.3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">
                <v:imagedata r:id="rId2480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5205796</wp:posOffset>
                </wp:positionH>
                <wp:positionV relativeFrom="paragraph">
                  <wp:posOffset>132043</wp:posOffset>
                </wp:positionV>
                <wp:extent cx="69840" cy="13680"/>
                <wp:effectExtent l="38100" t="19050" r="26035" b="4381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1">
                      <w14:nvContentPartPr>
                        <w14:cNvContentPartPr/>
                      </w14:nvContentPartPr>
                      <w14:xfrm>
                        <a:off x="0" y="0"/>
                        <a:ext cx="698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452D1" id="Ink 1448" o:spid="_x0000_s1026" type="#_x0000_t75" style="position:absolute;margin-left:409.7pt;margin-top:10.3pt;width:5.85pt;height:1.4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">
                <v:imagedata r:id="rId2482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5198236</wp:posOffset>
                </wp:positionH>
                <wp:positionV relativeFrom="paragraph">
                  <wp:posOffset>95683</wp:posOffset>
                </wp:positionV>
                <wp:extent cx="69480" cy="11160"/>
                <wp:effectExtent l="38100" t="38100" r="45085" b="27305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3">
                      <w14:nvContentPartPr>
                        <w14:cNvContentPartPr/>
                      </w14:nvContentPartPr>
                      <w14:xfrm>
                        <a:off x="0" y="0"/>
                        <a:ext cx="694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E9BE5" id="Ink 1447" o:spid="_x0000_s1026" type="#_x0000_t75" style="position:absolute;margin-left:409.15pt;margin-top:7.35pt;width:5.85pt;height:1.15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">
                <v:imagedata r:id="rId2484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4958116</wp:posOffset>
                </wp:positionH>
                <wp:positionV relativeFrom="paragraph">
                  <wp:posOffset>26563</wp:posOffset>
                </wp:positionV>
                <wp:extent cx="105120" cy="158760"/>
                <wp:effectExtent l="38100" t="19050" r="28575" b="31750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5">
                      <w14:nvContentPartPr>
                        <w14:cNvContentPartPr/>
                      </w14:nvContentPartPr>
                      <w14:xfrm>
                        <a:off x="0" y="0"/>
                        <a:ext cx="1051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9859A" id="Ink 1446" o:spid="_x0000_s1026" type="#_x0000_t75" style="position:absolute;margin-left:390.25pt;margin-top:2.05pt;width:8.7pt;height:12.75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">
                <v:imagedata r:id="rId2486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4877836</wp:posOffset>
                </wp:positionH>
                <wp:positionV relativeFrom="paragraph">
                  <wp:posOffset>121603</wp:posOffset>
                </wp:positionV>
                <wp:extent cx="65880" cy="77400"/>
                <wp:effectExtent l="38100" t="38100" r="29845" b="3746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7">
                      <w14:nvContentPartPr>
                        <w14:cNvContentPartPr/>
                      </w14:nvContentPartPr>
                      <w14:xfrm>
                        <a:off x="0" y="0"/>
                        <a:ext cx="658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ACCD7" id="Ink 1445" o:spid="_x0000_s1026" type="#_x0000_t75" style="position:absolute;margin-left:384pt;margin-top:9.4pt;width:5.5pt;height:6.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">
                <v:imagedata r:id="rId2488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4815916</wp:posOffset>
                </wp:positionH>
                <wp:positionV relativeFrom="paragraph">
                  <wp:posOffset>93883</wp:posOffset>
                </wp:positionV>
                <wp:extent cx="65160" cy="100800"/>
                <wp:effectExtent l="38100" t="38100" r="30480" b="33020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9">
                      <w14:nvContentPartPr>
                        <w14:cNvContentPartPr/>
                      </w14:nvContentPartPr>
                      <w14:xfrm>
                        <a:off x="0" y="0"/>
                        <a:ext cx="6516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77296" id="Ink 1444" o:spid="_x0000_s1026" type="#_x0000_t75" style="position:absolute;margin-left:379.05pt;margin-top:7.25pt;width:5.4pt;height:8.3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">
                <v:imagedata r:id="rId2490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4760836</wp:posOffset>
                </wp:positionH>
                <wp:positionV relativeFrom="paragraph">
                  <wp:posOffset>22243</wp:posOffset>
                </wp:positionV>
                <wp:extent cx="58320" cy="181800"/>
                <wp:effectExtent l="38100" t="38100" r="37465" b="2794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1">
                      <w14:nvContentPartPr>
                        <w14:cNvContentPartPr/>
                      </w14:nvContentPartPr>
                      <w14:xfrm>
                        <a:off x="0" y="0"/>
                        <a:ext cx="5832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22211" id="Ink 1443" o:spid="_x0000_s1026" type="#_x0000_t75" style="position:absolute;margin-left:374.7pt;margin-top:1.6pt;width:5pt;height:14.65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">
                <v:imagedata r:id="rId2492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4598836</wp:posOffset>
                </wp:positionH>
                <wp:positionV relativeFrom="paragraph">
                  <wp:posOffset>206203</wp:posOffset>
                </wp:positionV>
                <wp:extent cx="24840" cy="35280"/>
                <wp:effectExtent l="38100" t="38100" r="32385" b="41275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3">
                      <w14:nvContentPartPr>
                        <w14:cNvContentPartPr/>
                      </w14:nvContentPartPr>
                      <w14:xfrm>
                        <a:off x="0" y="0"/>
                        <a:ext cx="248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1E1DA" id="Ink 1442" o:spid="_x0000_s1026" type="#_x0000_t75" style="position:absolute;margin-left:361.95pt;margin-top:16.15pt;width:2.3pt;height:3.05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">
                <v:imagedata r:id="rId2494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4525756</wp:posOffset>
                </wp:positionH>
                <wp:positionV relativeFrom="paragraph">
                  <wp:posOffset>181003</wp:posOffset>
                </wp:positionV>
                <wp:extent cx="28800" cy="47520"/>
                <wp:effectExtent l="38100" t="38100" r="28575" b="29210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5">
                      <w14:nvContentPartPr>
                        <w14:cNvContentPartPr/>
                      </w14:nvContentPartPr>
                      <w14:xfrm>
                        <a:off x="0" y="0"/>
                        <a:ext cx="2880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A1D61" id="Ink 1441" o:spid="_x0000_s1026" type="#_x0000_t75" style="position:absolute;margin-left:356.15pt;margin-top:14.15pt;width:2.55pt;height:4.1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">
                <v:imagedata r:id="rId2496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4564276</wp:posOffset>
                </wp:positionH>
                <wp:positionV relativeFrom="paragraph">
                  <wp:posOffset>37003</wp:posOffset>
                </wp:positionV>
                <wp:extent cx="22680" cy="34920"/>
                <wp:effectExtent l="38100" t="38100" r="34925" b="41910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7">
                      <w14:nvContentPartPr>
                        <w14:cNvContentPartPr/>
                      </w14:nvContentPartPr>
                      <w14:xfrm>
                        <a:off x="0" y="0"/>
                        <a:ext cx="226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F2596" id="Ink 1440" o:spid="_x0000_s1026" type="#_x0000_t75" style="position:absolute;margin-left:359.25pt;margin-top:2.75pt;width:2.2pt;height:3.1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">
                <v:imagedata r:id="rId2498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3609368</wp:posOffset>
                </wp:positionH>
                <wp:positionV relativeFrom="paragraph">
                  <wp:posOffset>115461</wp:posOffset>
                </wp:positionV>
                <wp:extent cx="81360" cy="139320"/>
                <wp:effectExtent l="38100" t="38100" r="33020" b="32385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9">
                      <w14:nvContentPartPr>
                        <w14:cNvContentPartPr/>
                      </w14:nvContentPartPr>
                      <w14:xfrm>
                        <a:off x="0" y="0"/>
                        <a:ext cx="813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4756C" id="Ink 1415" o:spid="_x0000_s1026" type="#_x0000_t75" style="position:absolute;margin-left:284pt;margin-top:8.95pt;width:6.8pt;height:11.35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">
                <v:imagedata r:id="rId2500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3510008</wp:posOffset>
                </wp:positionH>
                <wp:positionV relativeFrom="paragraph">
                  <wp:posOffset>108621</wp:posOffset>
                </wp:positionV>
                <wp:extent cx="19800" cy="144360"/>
                <wp:effectExtent l="38100" t="38100" r="37465" b="27305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1">
                      <w14:nvContentPartPr>
                        <w14:cNvContentPartPr/>
                      </w14:nvContentPartPr>
                      <w14:xfrm>
                        <a:off x="0" y="0"/>
                        <a:ext cx="1980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E51FF" id="Ink 1414" o:spid="_x0000_s1026" type="#_x0000_t75" style="position:absolute;margin-left:276.15pt;margin-top:8.45pt;width:1.8pt;height:11.6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">
                <v:imagedata r:id="rId2502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3452408</wp:posOffset>
                </wp:positionH>
                <wp:positionV relativeFrom="paragraph">
                  <wp:posOffset>102861</wp:posOffset>
                </wp:positionV>
                <wp:extent cx="103320" cy="86760"/>
                <wp:effectExtent l="38100" t="38100" r="11430" b="2794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3">
                      <w14:nvContentPartPr>
                        <w14:cNvContentPartPr/>
                      </w14:nvContentPartPr>
                      <w14:xfrm>
                        <a:off x="0" y="0"/>
                        <a:ext cx="10332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0D1DA" id="Ink 1413" o:spid="_x0000_s1026" type="#_x0000_t75" style="position:absolute;margin-left:271.65pt;margin-top:8pt;width:8.55pt;height:7.2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">
                <v:imagedata r:id="rId2504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3351248</wp:posOffset>
                </wp:positionH>
                <wp:positionV relativeFrom="paragraph">
                  <wp:posOffset>116901</wp:posOffset>
                </wp:positionV>
                <wp:extent cx="5400" cy="115920"/>
                <wp:effectExtent l="38100" t="38100" r="33020" b="36830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5">
                      <w14:nvContentPartPr>
                        <w14:cNvContentPartPr/>
                      </w14:nvContentPartPr>
                      <w14:xfrm>
                        <a:off x="0" y="0"/>
                        <a:ext cx="54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B083C" id="Ink 1412" o:spid="_x0000_s1026" type="#_x0000_t75" style="position:absolute;margin-left:263.7pt;margin-top:9.05pt;width:.85pt;height:9.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">
                <v:imagedata r:id="rId2506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3268448</wp:posOffset>
                </wp:positionH>
                <wp:positionV relativeFrom="paragraph">
                  <wp:posOffset>78021</wp:posOffset>
                </wp:positionV>
                <wp:extent cx="123120" cy="119880"/>
                <wp:effectExtent l="38100" t="38100" r="29845" b="33020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7">
                      <w14:nvContentPartPr>
                        <w14:cNvContentPartPr/>
                      </w14:nvContentPartPr>
                      <w14:xfrm>
                        <a:off x="0" y="0"/>
                        <a:ext cx="12312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421A5" id="Ink 1411" o:spid="_x0000_s1026" type="#_x0000_t75" style="position:absolute;margin-left:257.15pt;margin-top:6pt;width:10.15pt;height:9.85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">
                <v:imagedata r:id="rId2508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3181328</wp:posOffset>
                </wp:positionH>
                <wp:positionV relativeFrom="paragraph">
                  <wp:posOffset>75501</wp:posOffset>
                </wp:positionV>
                <wp:extent cx="10440" cy="146520"/>
                <wp:effectExtent l="38100" t="38100" r="27940" b="4445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9">
                      <w14:nvContentPartPr>
                        <w14:cNvContentPartPr/>
                      </w14:nvContentPartPr>
                      <w14:xfrm>
                        <a:off x="0" y="0"/>
                        <a:ext cx="104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80C8F" id="Ink 1410" o:spid="_x0000_s1026" type="#_x0000_t75" style="position:absolute;margin-left:250.25pt;margin-top:5.85pt;width:1.25pt;height:11.9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">
                <v:imagedata r:id="rId2510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2774528</wp:posOffset>
                </wp:positionH>
                <wp:positionV relativeFrom="paragraph">
                  <wp:posOffset>187821</wp:posOffset>
                </wp:positionV>
                <wp:extent cx="136080" cy="10440"/>
                <wp:effectExtent l="38100" t="38100" r="35560" b="2794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1">
                      <w14:nvContentPartPr>
                        <w14:cNvContentPartPr/>
                      </w14:nvContentPartPr>
                      <w14:xfrm>
                        <a:off x="0" y="0"/>
                        <a:ext cx="1360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A8B34" id="Ink 1409" o:spid="_x0000_s1026" type="#_x0000_t75" style="position:absolute;margin-left:218.3pt;margin-top:14.6pt;width:11pt;height:1.2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">
                <v:imagedata r:id="rId2512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2782088</wp:posOffset>
                </wp:positionH>
                <wp:positionV relativeFrom="paragraph">
                  <wp:posOffset>140661</wp:posOffset>
                </wp:positionV>
                <wp:extent cx="116640" cy="14760"/>
                <wp:effectExtent l="38100" t="19050" r="36195" b="42545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3">
                      <w14:nvContentPartPr>
                        <w14:cNvContentPartPr/>
                      </w14:nvContentPartPr>
                      <w14:xfrm>
                        <a:off x="0" y="0"/>
                        <a:ext cx="1166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9221B" id="Ink 1408" o:spid="_x0000_s1026" type="#_x0000_t75" style="position:absolute;margin-left:218.9pt;margin-top:10.9pt;width:9.6pt;height:1.4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">
                <v:imagedata r:id="rId2514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2208608</wp:posOffset>
                </wp:positionH>
                <wp:positionV relativeFrom="paragraph">
                  <wp:posOffset>12501</wp:posOffset>
                </wp:positionV>
                <wp:extent cx="125640" cy="153000"/>
                <wp:effectExtent l="19050" t="38100" r="27305" b="38100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5">
                      <w14:nvContentPartPr>
                        <w14:cNvContentPartPr/>
                      </w14:nvContentPartPr>
                      <w14:xfrm>
                        <a:off x="0" y="0"/>
                        <a:ext cx="1256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4DDE7" id="Ink 1405" o:spid="_x0000_s1026" type="#_x0000_t75" style="position:absolute;margin-left:173.75pt;margin-top:.8pt;width:10.15pt;height:12.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">
                <v:imagedata r:id="rId2516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1931768</wp:posOffset>
                </wp:positionH>
                <wp:positionV relativeFrom="paragraph">
                  <wp:posOffset>71541</wp:posOffset>
                </wp:positionV>
                <wp:extent cx="79560" cy="100080"/>
                <wp:effectExtent l="38100" t="38100" r="34925" b="33655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7">
                      <w14:nvContentPartPr>
                        <w14:cNvContentPartPr/>
                      </w14:nvContentPartPr>
                      <w14:xfrm>
                        <a:off x="0" y="0"/>
                        <a:ext cx="7956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3F611" id="Ink 1404" o:spid="_x0000_s1026" type="#_x0000_t75" style="position:absolute;margin-left:151.9pt;margin-top:5.55pt;width:6.6pt;height:8.1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">
                <v:imagedata r:id="rId2518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1936808</wp:posOffset>
                </wp:positionH>
                <wp:positionV relativeFrom="paragraph">
                  <wp:posOffset>60381</wp:posOffset>
                </wp:positionV>
                <wp:extent cx="55440" cy="96120"/>
                <wp:effectExtent l="38100" t="38100" r="40005" b="37465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9">
                      <w14:nvContentPartPr>
                        <w14:cNvContentPartPr/>
                      </w14:nvContentPartPr>
                      <w14:xfrm>
                        <a:off x="0" y="0"/>
                        <a:ext cx="554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6FD97" id="Ink 1403" o:spid="_x0000_s1026" type="#_x0000_t75" style="position:absolute;margin-left:152.4pt;margin-top:4.55pt;width:4.65pt;height:7.9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">
                <v:imagedata r:id="rId2520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1742048</wp:posOffset>
                </wp:positionH>
                <wp:positionV relativeFrom="paragraph">
                  <wp:posOffset>136341</wp:posOffset>
                </wp:positionV>
                <wp:extent cx="24120" cy="25560"/>
                <wp:effectExtent l="38100" t="38100" r="33655" b="31750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1">
                      <w14:nvContentPartPr>
                        <w14:cNvContentPartPr/>
                      </w14:nvContentPartPr>
                      <w14:xfrm>
                        <a:off x="0" y="0"/>
                        <a:ext cx="241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FE7F4" id="Ink 1402" o:spid="_x0000_s1026" type="#_x0000_t75" style="position:absolute;margin-left:136.95pt;margin-top:10.55pt;width:2.35pt;height:2.4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">
                <v:imagedata r:id="rId2522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1752128</wp:posOffset>
                </wp:positionH>
                <wp:positionV relativeFrom="paragraph">
                  <wp:posOffset>-53739</wp:posOffset>
                </wp:positionV>
                <wp:extent cx="5040" cy="116640"/>
                <wp:effectExtent l="38100" t="38100" r="33655" b="36195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3">
                      <w14:nvContentPartPr>
                        <w14:cNvContentPartPr/>
                      </w14:nvContentPartPr>
                      <w14:xfrm>
                        <a:off x="0" y="0"/>
                        <a:ext cx="50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55725" id="Ink 1401" o:spid="_x0000_s1026" type="#_x0000_t75" style="position:absolute;margin-left:137.7pt;margin-top:-4.4pt;width:.9pt;height:9.6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">
                <v:imagedata r:id="rId2524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1530368</wp:posOffset>
                </wp:positionH>
                <wp:positionV relativeFrom="paragraph">
                  <wp:posOffset>15021</wp:posOffset>
                </wp:positionV>
                <wp:extent cx="124920" cy="142920"/>
                <wp:effectExtent l="38100" t="38100" r="27940" b="28575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5">
                      <w14:nvContentPartPr>
                        <w14:cNvContentPartPr/>
                      </w14:nvContentPartPr>
                      <w14:xfrm>
                        <a:off x="0" y="0"/>
                        <a:ext cx="12492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D940E" id="Ink 1400" o:spid="_x0000_s1026" type="#_x0000_t75" style="position:absolute;margin-left:120.3pt;margin-top:.95pt;width:10.3pt;height:11.7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">
                <v:imagedata r:id="rId2526" o:title=""/>
              </v:shape>
            </w:pict>
          </mc:Fallback>
        </mc:AlternateContent>
      </w:r>
    </w:p>
    <w:p w:rsidR="001C0E89" w:rsidRDefault="00F6230E" w:rsidP="001C0E8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14752" behindDoc="0" locked="0" layoutInCell="1" allowOverlap="1">
                <wp:simplePos x="0" y="0"/>
                <wp:positionH relativeFrom="column">
                  <wp:posOffset>5867110</wp:posOffset>
                </wp:positionH>
                <wp:positionV relativeFrom="paragraph">
                  <wp:posOffset>88458</wp:posOffset>
                </wp:positionV>
                <wp:extent cx="720" cy="10800"/>
                <wp:effectExtent l="38100" t="38100" r="37465" b="27305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7">
                      <w14:nvContentPartPr>
                        <w14:cNvContentPartPr/>
                      </w14:nvContentPartPr>
                      <w14:xfrm>
                        <a:off x="0" y="0"/>
                        <a:ext cx="7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3A01F" id="Ink 845" o:spid="_x0000_s1026" type="#_x0000_t75" style="position:absolute;margin-left:461.9pt;margin-top:6.85pt;width:.3pt;height:1.05pt;z-index:2535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">
                <v:imagedata r:id="rId252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12704" behindDoc="0" locked="0" layoutInCell="1" allowOverlap="1">
                <wp:simplePos x="0" y="0"/>
                <wp:positionH relativeFrom="column">
                  <wp:posOffset>5641390</wp:posOffset>
                </wp:positionH>
                <wp:positionV relativeFrom="paragraph">
                  <wp:posOffset>-40782</wp:posOffset>
                </wp:positionV>
                <wp:extent cx="117720" cy="118080"/>
                <wp:effectExtent l="38100" t="38100" r="34925" b="34925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9">
                      <w14:nvContentPartPr>
                        <w14:cNvContentPartPr/>
                      </w14:nvContentPartPr>
                      <w14:xfrm>
                        <a:off x="0" y="0"/>
                        <a:ext cx="1177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33949" id="Ink 843" o:spid="_x0000_s1026" type="#_x0000_t75" style="position:absolute;margin-left:444.05pt;margin-top:-3.3pt;width:9.55pt;height:9.6pt;z-index:2535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">
                <v:imagedata r:id="rId2530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>
                <wp:simplePos x="0" y="0"/>
                <wp:positionH relativeFrom="column">
                  <wp:posOffset>957796</wp:posOffset>
                </wp:positionH>
                <wp:positionV relativeFrom="paragraph">
                  <wp:posOffset>191473</wp:posOffset>
                </wp:positionV>
                <wp:extent cx="24840" cy="116640"/>
                <wp:effectExtent l="38100" t="38100" r="32385" b="36195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1">
                      <w14:nvContentPartPr>
                        <w14:cNvContentPartPr/>
                      </w14:nvContentPartPr>
                      <w14:xfrm>
                        <a:off x="0" y="0"/>
                        <a:ext cx="248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FE08D" id="Ink 1525" o:spid="_x0000_s1026" type="#_x0000_t75" style="position:absolute;margin-left:75.25pt;margin-top:15pt;width:2.15pt;height:9.4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">
                <v:imagedata r:id="rId2532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>
                <wp:simplePos x="0" y="0"/>
                <wp:positionH relativeFrom="column">
                  <wp:posOffset>664756</wp:posOffset>
                </wp:positionH>
                <wp:positionV relativeFrom="paragraph">
                  <wp:posOffset>188233</wp:posOffset>
                </wp:positionV>
                <wp:extent cx="8640" cy="4320"/>
                <wp:effectExtent l="38100" t="38100" r="29845" b="34290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3">
                      <w14:nvContentPartPr>
                        <w14:cNvContentPartPr/>
                      </w14:nvContentPartPr>
                      <w14:xfrm>
                        <a:off x="0" y="0"/>
                        <a:ext cx="86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70DE4" id="Ink 1522" o:spid="_x0000_s1026" type="#_x0000_t75" style="position:absolute;margin-left:52.2pt;margin-top:14.65pt;width:.9pt;height:.6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">
                <v:imagedata r:id="rId2534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>
                <wp:simplePos x="0" y="0"/>
                <wp:positionH relativeFrom="column">
                  <wp:posOffset>459916</wp:posOffset>
                </wp:positionH>
                <wp:positionV relativeFrom="paragraph">
                  <wp:posOffset>178873</wp:posOffset>
                </wp:positionV>
                <wp:extent cx="124920" cy="139320"/>
                <wp:effectExtent l="38100" t="38100" r="27940" b="32385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5">
                      <w14:nvContentPartPr>
                        <w14:cNvContentPartPr/>
                      </w14:nvContentPartPr>
                      <w14:xfrm>
                        <a:off x="0" y="0"/>
                        <a:ext cx="12492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BCF72" id="Ink 1519" o:spid="_x0000_s1026" type="#_x0000_t75" style="position:absolute;margin-left:36.05pt;margin-top:13.95pt;width:10.1pt;height:11.3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">
                <v:imagedata r:id="rId2536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1313116</wp:posOffset>
                </wp:positionH>
                <wp:positionV relativeFrom="paragraph">
                  <wp:posOffset>246193</wp:posOffset>
                </wp:positionV>
                <wp:extent cx="362160" cy="5400"/>
                <wp:effectExtent l="0" t="38100" r="38100" b="33020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7">
                      <w14:nvContentPartPr>
                        <w14:cNvContentPartPr/>
                      </w14:nvContentPartPr>
                      <w14:xfrm>
                        <a:off x="0" y="0"/>
                        <a:ext cx="362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20DE5" id="Ink 1517" o:spid="_x0000_s1026" type="#_x0000_t75" style="position:absolute;margin-left:103.3pt;margin-top:19.25pt;width:28.8pt;height:.8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">
                <v:imagedata r:id="rId2538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1938248</wp:posOffset>
                </wp:positionH>
                <wp:positionV relativeFrom="paragraph">
                  <wp:posOffset>156171</wp:posOffset>
                </wp:positionV>
                <wp:extent cx="164160" cy="180720"/>
                <wp:effectExtent l="38100" t="38100" r="26670" b="29210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9">
                      <w14:nvContentPartPr>
                        <w14:cNvContentPartPr/>
                      </w14:nvContentPartPr>
                      <w14:xfrm>
                        <a:off x="0" y="0"/>
                        <a:ext cx="16416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8F3C5" id="Ink 1407" o:spid="_x0000_s1026" type="#_x0000_t75" style="position:absolute;margin-left:152.45pt;margin-top:12.05pt;width:13.35pt;height:14.7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">
                <v:imagedata r:id="rId2540" o:title=""/>
              </v:shape>
            </w:pict>
          </mc:Fallback>
        </mc:AlternateContent>
      </w:r>
      <w:r w:rsidR="005C57D1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1531808</wp:posOffset>
                </wp:positionH>
                <wp:positionV relativeFrom="paragraph">
                  <wp:posOffset>23331</wp:posOffset>
                </wp:positionV>
                <wp:extent cx="1042920" cy="27360"/>
                <wp:effectExtent l="19050" t="38100" r="43180" b="2984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1">
                      <w14:nvContentPartPr>
                        <w14:cNvContentPartPr/>
                      </w14:nvContentPartPr>
                      <w14:xfrm>
                        <a:off x="0" y="0"/>
                        <a:ext cx="10429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6CBED" id="Ink 1406" o:spid="_x0000_s1026" type="#_x0000_t75" style="position:absolute;margin-left:120.45pt;margin-top:1.65pt;width:82.5pt;height:2.55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">
                <v:imagedata r:id="rId2542" o:title=""/>
              </v:shape>
            </w:pict>
          </mc:Fallback>
        </mc:AlternateContent>
      </w:r>
    </w:p>
    <w:p w:rsidR="001C0E89" w:rsidRDefault="0090783C" w:rsidP="001C0E8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>
                <wp:simplePos x="0" y="0"/>
                <wp:positionH relativeFrom="column">
                  <wp:posOffset>5981846</wp:posOffset>
                </wp:positionH>
                <wp:positionV relativeFrom="paragraph">
                  <wp:posOffset>-9124</wp:posOffset>
                </wp:positionV>
                <wp:extent cx="226080" cy="203040"/>
                <wp:effectExtent l="38100" t="38100" r="59690" b="4508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3">
                      <w14:nvContentPartPr>
                        <w14:cNvContentPartPr/>
                      </w14:nvContentPartPr>
                      <w14:xfrm>
                        <a:off x="0" y="0"/>
                        <a:ext cx="22608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9C394" id="Ink 202" o:spid="_x0000_s1026" type="#_x0000_t75" style="position:absolute;margin-left:469.7pt;margin-top:-.9pt;width:19.3pt;height:17.7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">
                <v:imagedata r:id="rId2544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>
                <wp:simplePos x="0" y="0"/>
                <wp:positionH relativeFrom="column">
                  <wp:posOffset>1003876</wp:posOffset>
                </wp:positionH>
                <wp:positionV relativeFrom="paragraph">
                  <wp:posOffset>3583</wp:posOffset>
                </wp:positionV>
                <wp:extent cx="175320" cy="77760"/>
                <wp:effectExtent l="38100" t="38100" r="34290" b="36830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5">
                      <w14:nvContentPartPr>
                        <w14:cNvContentPartPr/>
                      </w14:nvContentPartPr>
                      <w14:xfrm>
                        <a:off x="0" y="0"/>
                        <a:ext cx="1753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68647" id="Ink 1526" o:spid="_x0000_s1026" type="#_x0000_t75" style="position:absolute;margin-left:78.85pt;margin-top:.25pt;width:14.05pt;height:6.3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">
                <v:imagedata r:id="rId2546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>
                <wp:simplePos x="0" y="0"/>
                <wp:positionH relativeFrom="column">
                  <wp:posOffset>855916</wp:posOffset>
                </wp:positionH>
                <wp:positionV relativeFrom="paragraph">
                  <wp:posOffset>21223</wp:posOffset>
                </wp:positionV>
                <wp:extent cx="116640" cy="31320"/>
                <wp:effectExtent l="38100" t="38100" r="36195" b="26035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7">
                      <w14:nvContentPartPr>
                        <w14:cNvContentPartPr/>
                      </w14:nvContentPartPr>
                      <w14:xfrm>
                        <a:off x="0" y="0"/>
                        <a:ext cx="1166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34351" id="Ink 1524" o:spid="_x0000_s1026" type="#_x0000_t75" style="position:absolute;margin-left:67.25pt;margin-top:1.5pt;width:9.4pt;height:2.8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">
                <v:imagedata r:id="rId2548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>
                <wp:simplePos x="0" y="0"/>
                <wp:positionH relativeFrom="column">
                  <wp:posOffset>773476</wp:posOffset>
                </wp:positionH>
                <wp:positionV relativeFrom="paragraph">
                  <wp:posOffset>703</wp:posOffset>
                </wp:positionV>
                <wp:extent cx="53640" cy="64080"/>
                <wp:effectExtent l="19050" t="38100" r="41910" b="31750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9">
                      <w14:nvContentPartPr>
                        <w14:cNvContentPartPr/>
                      </w14:nvContentPartPr>
                      <w14:xfrm>
                        <a:off x="0" y="0"/>
                        <a:ext cx="5364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CFDA3" id="Ink 1523" o:spid="_x0000_s1026" type="#_x0000_t75" style="position:absolute;margin-left:60.75pt;margin-top:-.1pt;width:4.4pt;height:5.4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">
                <v:imagedata r:id="rId2550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>
                <wp:simplePos x="0" y="0"/>
                <wp:positionH relativeFrom="column">
                  <wp:posOffset>674836</wp:posOffset>
                </wp:positionH>
                <wp:positionV relativeFrom="paragraph">
                  <wp:posOffset>-3977</wp:posOffset>
                </wp:positionV>
                <wp:extent cx="64440" cy="56160"/>
                <wp:effectExtent l="38100" t="38100" r="31115" b="3937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1">
                      <w14:nvContentPartPr>
                        <w14:cNvContentPartPr/>
                      </w14:nvContentPartPr>
                      <w14:xfrm>
                        <a:off x="0" y="0"/>
                        <a:ext cx="6444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7A542" id="Ink 1521" o:spid="_x0000_s1026" type="#_x0000_t75" style="position:absolute;margin-left:53pt;margin-top:-.45pt;width:5.25pt;height:4.75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">
                <v:imagedata r:id="rId2552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>
                <wp:simplePos x="0" y="0"/>
                <wp:positionH relativeFrom="column">
                  <wp:posOffset>630916</wp:posOffset>
                </wp:positionH>
                <wp:positionV relativeFrom="paragraph">
                  <wp:posOffset>-16577</wp:posOffset>
                </wp:positionV>
                <wp:extent cx="12960" cy="79560"/>
                <wp:effectExtent l="19050" t="38100" r="44450" b="34925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3">
                      <w14:nvContentPartPr>
                        <w14:cNvContentPartPr/>
                      </w14:nvContentPartPr>
                      <w14:xfrm>
                        <a:off x="0" y="0"/>
                        <a:ext cx="129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AEC1C" id="Ink 1520" o:spid="_x0000_s1026" type="#_x0000_t75" style="position:absolute;margin-left:49.55pt;margin-top:-1.4pt;width:1.35pt;height:6.5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">
                <v:imagedata r:id="rId2554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>
                <wp:simplePos x="0" y="0"/>
                <wp:positionH relativeFrom="column">
                  <wp:posOffset>1611196</wp:posOffset>
                </wp:positionH>
                <wp:positionV relativeFrom="paragraph">
                  <wp:posOffset>-50417</wp:posOffset>
                </wp:positionV>
                <wp:extent cx="86040" cy="114840"/>
                <wp:effectExtent l="38100" t="38100" r="28575" b="38100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5">
                      <w14:nvContentPartPr>
                        <w14:cNvContentPartPr/>
                      </w14:nvContentPartPr>
                      <w14:xfrm>
                        <a:off x="0" y="0"/>
                        <a:ext cx="860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73697" id="Ink 1518" o:spid="_x0000_s1026" type="#_x0000_t75" style="position:absolute;margin-left:126.7pt;margin-top:-4.1pt;width:7.1pt;height:9.3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">
                <v:imagedata r:id="rId2556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5518996</wp:posOffset>
                </wp:positionH>
                <wp:positionV relativeFrom="paragraph">
                  <wp:posOffset>115543</wp:posOffset>
                </wp:positionV>
                <wp:extent cx="238680" cy="37440"/>
                <wp:effectExtent l="38100" t="38100" r="28575" b="3937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7">
                      <w14:nvContentPartPr>
                        <w14:cNvContentPartPr/>
                      </w14:nvContentPartPr>
                      <w14:xfrm>
                        <a:off x="0" y="0"/>
                        <a:ext cx="23868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0B566" id="Ink 1465" o:spid="_x0000_s1026" type="#_x0000_t75" style="position:absolute;margin-left:434.4pt;margin-top:9pt;width:19pt;height:3.2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">
                <v:imagedata r:id="rId2558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>
                <wp:simplePos x="0" y="0"/>
                <wp:positionH relativeFrom="column">
                  <wp:posOffset>5624116</wp:posOffset>
                </wp:positionH>
                <wp:positionV relativeFrom="paragraph">
                  <wp:posOffset>-47177</wp:posOffset>
                </wp:positionV>
                <wp:extent cx="23760" cy="144000"/>
                <wp:effectExtent l="38100" t="38100" r="33655" b="27940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9">
                      <w14:nvContentPartPr>
                        <w14:cNvContentPartPr/>
                      </w14:nvContentPartPr>
                      <w14:xfrm>
                        <a:off x="0" y="0"/>
                        <a:ext cx="2376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4FADC" id="Ink 1464" o:spid="_x0000_s1026" type="#_x0000_t75" style="position:absolute;margin-left:442.6pt;margin-top:-3.8pt;width:2.2pt;height:11.7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">
                <v:imagedata r:id="rId2560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5237116</wp:posOffset>
                </wp:positionH>
                <wp:positionV relativeFrom="paragraph">
                  <wp:posOffset>100783</wp:posOffset>
                </wp:positionV>
                <wp:extent cx="81360" cy="14760"/>
                <wp:effectExtent l="38100" t="19050" r="33020" b="42545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1">
                      <w14:nvContentPartPr>
                        <w14:cNvContentPartPr/>
                      </w14:nvContentPartPr>
                      <w14:xfrm>
                        <a:off x="0" y="0"/>
                        <a:ext cx="813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BF586" id="Ink 1463" o:spid="_x0000_s1026" type="#_x0000_t75" style="position:absolute;margin-left:412.15pt;margin-top:7.9pt;width:6.65pt;height:1.4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">
                <v:imagedata r:id="rId2562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5237116</wp:posOffset>
                </wp:positionH>
                <wp:positionV relativeFrom="paragraph">
                  <wp:posOffset>44623</wp:posOffset>
                </wp:positionV>
                <wp:extent cx="97560" cy="20160"/>
                <wp:effectExtent l="38100" t="38100" r="36195" b="37465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3">
                      <w14:nvContentPartPr>
                        <w14:cNvContentPartPr/>
                      </w14:nvContentPartPr>
                      <w14:xfrm>
                        <a:off x="0" y="0"/>
                        <a:ext cx="975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CDE80" id="Ink 1462" o:spid="_x0000_s1026" type="#_x0000_t75" style="position:absolute;margin-left:412.15pt;margin-top:3.35pt;width:8.05pt;height:2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">
                <v:imagedata r:id="rId2564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3024368</wp:posOffset>
                </wp:positionH>
                <wp:positionV relativeFrom="paragraph">
                  <wp:posOffset>176721</wp:posOffset>
                </wp:positionV>
                <wp:extent cx="11520" cy="108360"/>
                <wp:effectExtent l="19050" t="38100" r="45720" b="25400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5">
                      <w14:nvContentPartPr>
                        <w14:cNvContentPartPr/>
                      </w14:nvContentPartPr>
                      <w14:xfrm>
                        <a:off x="0" y="0"/>
                        <a:ext cx="115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E869A" id="Ink 1438" o:spid="_x0000_s1026" type="#_x0000_t75" style="position:absolute;margin-left:237.95pt;margin-top:13.75pt;width:1.3pt;height:8.8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">
                <v:imagedata r:id="rId2566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66248</wp:posOffset>
                </wp:positionH>
                <wp:positionV relativeFrom="paragraph">
                  <wp:posOffset>183921</wp:posOffset>
                </wp:positionV>
                <wp:extent cx="179640" cy="53280"/>
                <wp:effectExtent l="38100" t="38100" r="30480" b="42545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7">
                      <w14:nvContentPartPr>
                        <w14:cNvContentPartPr/>
                      </w14:nvContentPartPr>
                      <w14:xfrm>
                        <a:off x="0" y="0"/>
                        <a:ext cx="17964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64FD9" id="Ink 1417" o:spid="_x0000_s1026" type="#_x0000_t75" style="position:absolute;margin-left:5.05pt;margin-top:14.3pt;width:14.55pt;height:4.6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">
                <v:imagedata r:id="rId2568" o:title=""/>
              </v:shape>
            </w:pict>
          </mc:Fallback>
        </mc:AlternateContent>
      </w:r>
    </w:p>
    <w:p w:rsidR="001C0E89" w:rsidRDefault="00F6230E" w:rsidP="001C0E89">
      <w:pPr>
        <w:pStyle w:val="NLLL2COL"/>
        <w:jc w:val="right"/>
        <w:rPr>
          <w:rStyle w:val="i-listnumber"/>
        </w:rPr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16800" behindDoc="0" locked="0" layoutInCell="1" allowOverlap="1">
                <wp:simplePos x="0" y="0"/>
                <wp:positionH relativeFrom="column">
                  <wp:posOffset>5680630</wp:posOffset>
                </wp:positionH>
                <wp:positionV relativeFrom="paragraph">
                  <wp:posOffset>-52962</wp:posOffset>
                </wp:positionV>
                <wp:extent cx="110160" cy="113760"/>
                <wp:effectExtent l="19050" t="38100" r="42545" b="3873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9">
                      <w14:nvContentPartPr>
                        <w14:cNvContentPartPr/>
                      </w14:nvContentPartPr>
                      <w14:xfrm>
                        <a:off x="0" y="0"/>
                        <a:ext cx="1101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BF1E5" id="Ink 847" o:spid="_x0000_s1026" type="#_x0000_t75" style="position:absolute;margin-left:447.15pt;margin-top:-4.3pt;width:8.9pt;height:9.25pt;z-index:2535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">
                <v:imagedata r:id="rId257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15776" behindDoc="0" locked="0" layoutInCell="1" allowOverlap="1">
                <wp:simplePos x="0" y="0"/>
                <wp:positionH relativeFrom="column">
                  <wp:posOffset>5538430</wp:posOffset>
                </wp:positionH>
                <wp:positionV relativeFrom="paragraph">
                  <wp:posOffset>-50082</wp:posOffset>
                </wp:positionV>
                <wp:extent cx="124560" cy="110880"/>
                <wp:effectExtent l="38100" t="38100" r="27940" b="4191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1">
                      <w14:nvContentPartPr>
                        <w14:cNvContentPartPr/>
                      </w14:nvContentPartPr>
                      <w14:xfrm>
                        <a:off x="0" y="0"/>
                        <a:ext cx="1245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33E4B" id="Ink 846" o:spid="_x0000_s1026" type="#_x0000_t75" style="position:absolute;margin-left:435.95pt;margin-top:-4.05pt;width:10.05pt;height:9pt;z-index:2535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">
                <v:imagedata r:id="rId257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11680" behindDoc="0" locked="0" layoutInCell="1" allowOverlap="1">
                <wp:simplePos x="0" y="0"/>
                <wp:positionH relativeFrom="column">
                  <wp:posOffset>3766150</wp:posOffset>
                </wp:positionH>
                <wp:positionV relativeFrom="paragraph">
                  <wp:posOffset>212358</wp:posOffset>
                </wp:positionV>
                <wp:extent cx="17640" cy="6120"/>
                <wp:effectExtent l="38100" t="38100" r="40005" b="32385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3">
                      <w14:nvContentPartPr>
                        <w14:cNvContentPartPr/>
                      </w14:nvContentPartPr>
                      <w14:xfrm>
                        <a:off x="0" y="0"/>
                        <a:ext cx="176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F32AE" id="Ink 842" o:spid="_x0000_s1026" type="#_x0000_t75" style="position:absolute;margin-left:296.4pt;margin-top:16.55pt;width:1.6pt;height:.85pt;z-index:2535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">
                <v:imagedata r:id="rId2574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10656" behindDoc="0" locked="0" layoutInCell="1" allowOverlap="1">
                <wp:simplePos x="0" y="0"/>
                <wp:positionH relativeFrom="column">
                  <wp:posOffset>3727630</wp:posOffset>
                </wp:positionH>
                <wp:positionV relativeFrom="paragraph">
                  <wp:posOffset>-64122</wp:posOffset>
                </wp:positionV>
                <wp:extent cx="48960" cy="176760"/>
                <wp:effectExtent l="38100" t="38100" r="27305" b="3302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5">
                      <w14:nvContentPartPr>
                        <w14:cNvContentPartPr/>
                      </w14:nvContentPartPr>
                      <w14:xfrm>
                        <a:off x="0" y="0"/>
                        <a:ext cx="489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815D3" id="Ink 841" o:spid="_x0000_s1026" type="#_x0000_t75" style="position:absolute;margin-left:293.4pt;margin-top:-5.15pt;width:4pt;height:14.05pt;z-index:2535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">
                <v:imagedata r:id="rId2576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09632" behindDoc="0" locked="0" layoutInCell="1" allowOverlap="1">
                <wp:simplePos x="0" y="0"/>
                <wp:positionH relativeFrom="column">
                  <wp:posOffset>3536830</wp:posOffset>
                </wp:positionH>
                <wp:positionV relativeFrom="paragraph">
                  <wp:posOffset>46398</wp:posOffset>
                </wp:positionV>
                <wp:extent cx="129960" cy="193320"/>
                <wp:effectExtent l="19050" t="38100" r="41910" b="3556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7">
                      <w14:nvContentPartPr>
                        <w14:cNvContentPartPr/>
                      </w14:nvContentPartPr>
                      <w14:xfrm>
                        <a:off x="0" y="0"/>
                        <a:ext cx="1299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9FC7C" id="Ink 840" o:spid="_x0000_s1026" type="#_x0000_t75" style="position:absolute;margin-left:278.35pt;margin-top:3.5pt;width:10.55pt;height:15.5pt;z-index:2535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">
                <v:imagedata r:id="rId2578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08608" behindDoc="0" locked="0" layoutInCell="1" allowOverlap="1">
                <wp:simplePos x="0" y="0"/>
                <wp:positionH relativeFrom="column">
                  <wp:posOffset>3325870</wp:posOffset>
                </wp:positionH>
                <wp:positionV relativeFrom="paragraph">
                  <wp:posOffset>196158</wp:posOffset>
                </wp:positionV>
                <wp:extent cx="86760" cy="13680"/>
                <wp:effectExtent l="38100" t="38100" r="27940" b="24765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9">
                      <w14:nvContentPartPr>
                        <w14:cNvContentPartPr/>
                      </w14:nvContentPartPr>
                      <w14:xfrm>
                        <a:off x="0" y="0"/>
                        <a:ext cx="867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87793" id="Ink 839" o:spid="_x0000_s1026" type="#_x0000_t75" style="position:absolute;margin-left:261.75pt;margin-top:15.4pt;width:7.05pt;height:1.3pt;z-index:2535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">
                <v:imagedata r:id="rId2580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07584" behindDoc="0" locked="0" layoutInCell="1" allowOverlap="1">
                <wp:simplePos x="0" y="0"/>
                <wp:positionH relativeFrom="column">
                  <wp:posOffset>3306430</wp:posOffset>
                </wp:positionH>
                <wp:positionV relativeFrom="paragraph">
                  <wp:posOffset>140358</wp:posOffset>
                </wp:positionV>
                <wp:extent cx="98640" cy="11160"/>
                <wp:effectExtent l="19050" t="38100" r="34925" b="27305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1">
                      <w14:nvContentPartPr>
                        <w14:cNvContentPartPr/>
                      </w14:nvContentPartPr>
                      <w14:xfrm>
                        <a:off x="0" y="0"/>
                        <a:ext cx="986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89BCC" id="Ink 838" o:spid="_x0000_s1026" type="#_x0000_t75" style="position:absolute;margin-left:260.2pt;margin-top:10.95pt;width:8pt;height:1.15pt;z-index:2535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">
                <v:imagedata r:id="rId2582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505536" behindDoc="0" locked="0" layoutInCell="1" allowOverlap="1">
                <wp:simplePos x="0" y="0"/>
                <wp:positionH relativeFrom="column">
                  <wp:posOffset>2890990</wp:posOffset>
                </wp:positionH>
                <wp:positionV relativeFrom="paragraph">
                  <wp:posOffset>199038</wp:posOffset>
                </wp:positionV>
                <wp:extent cx="272160" cy="7200"/>
                <wp:effectExtent l="38100" t="38100" r="33020" b="3111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3">
                      <w14:nvContentPartPr>
                        <w14:cNvContentPartPr/>
                      </w14:nvContentPartPr>
                      <w14:xfrm>
                        <a:off x="0" y="0"/>
                        <a:ext cx="2721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5E340" id="Ink 836" o:spid="_x0000_s1026" type="#_x0000_t75" style="position:absolute;margin-left:227.5pt;margin-top:15.6pt;width:21.7pt;height:.8pt;z-index:2535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">
                <v:imagedata r:id="rId2584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3033368</wp:posOffset>
                </wp:positionH>
                <wp:positionV relativeFrom="paragraph">
                  <wp:posOffset>91431</wp:posOffset>
                </wp:positionV>
                <wp:extent cx="20880" cy="16560"/>
                <wp:effectExtent l="38100" t="38100" r="36830" b="40640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5">
                      <w14:nvContentPartPr>
                        <w14:cNvContentPartPr/>
                      </w14:nvContentPartPr>
                      <w14:xfrm>
                        <a:off x="0" y="0"/>
                        <a:ext cx="208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F3C22" id="Ink 1439" o:spid="_x0000_s1026" type="#_x0000_t75" style="position:absolute;margin-left:238.6pt;margin-top:7.05pt;width:2.15pt;height:1.6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">
                <v:imagedata r:id="rId2586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2873888</wp:posOffset>
                </wp:positionH>
                <wp:positionV relativeFrom="paragraph">
                  <wp:posOffset>-35649</wp:posOffset>
                </wp:positionV>
                <wp:extent cx="93240" cy="150120"/>
                <wp:effectExtent l="38100" t="38100" r="40640" b="40640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7">
                      <w14:nvContentPartPr>
                        <w14:cNvContentPartPr/>
                      </w14:nvContentPartPr>
                      <w14:xfrm>
                        <a:off x="0" y="0"/>
                        <a:ext cx="932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32BA5" id="Ink 1437" o:spid="_x0000_s1026" type="#_x0000_t75" style="position:absolute;margin-left:226.15pt;margin-top:-2.95pt;width:7.75pt;height:12.2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">
                <v:imagedata r:id="rId2588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2658608</wp:posOffset>
                </wp:positionH>
                <wp:positionV relativeFrom="paragraph">
                  <wp:posOffset>30591</wp:posOffset>
                </wp:positionV>
                <wp:extent cx="75960" cy="5760"/>
                <wp:effectExtent l="38100" t="38100" r="38735" b="32385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9">
                      <w14:nvContentPartPr>
                        <w14:cNvContentPartPr/>
                      </w14:nvContentPartPr>
                      <w14:xfrm>
                        <a:off x="0" y="0"/>
                        <a:ext cx="75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B40F5" id="Ink 1436" o:spid="_x0000_s1026" type="#_x0000_t75" style="position:absolute;margin-left:209.15pt;margin-top:2.15pt;width:6.25pt;height:.7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">
                <v:imagedata r:id="rId2590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2644928</wp:posOffset>
                </wp:positionH>
                <wp:positionV relativeFrom="paragraph">
                  <wp:posOffset>65871</wp:posOffset>
                </wp:positionV>
                <wp:extent cx="101160" cy="11880"/>
                <wp:effectExtent l="38100" t="38100" r="32385" b="26670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1">
                      <w14:nvContentPartPr>
                        <w14:cNvContentPartPr/>
                      </w14:nvContentPartPr>
                      <w14:xfrm>
                        <a:off x="0" y="0"/>
                        <a:ext cx="1011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A0FF2" id="Ink 1435" o:spid="_x0000_s1026" type="#_x0000_t75" style="position:absolute;margin-left:208.05pt;margin-top:5.1pt;width:8.35pt;height:1.3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">
                <v:imagedata r:id="rId2592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-251272</wp:posOffset>
                </wp:positionH>
                <wp:positionV relativeFrom="paragraph">
                  <wp:posOffset>1791</wp:posOffset>
                </wp:positionV>
                <wp:extent cx="143640" cy="140400"/>
                <wp:effectExtent l="38100" t="38100" r="0" b="31115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3">
                      <w14:nvContentPartPr>
                        <w14:cNvContentPartPr/>
                      </w14:nvContentPartPr>
                      <w14:xfrm>
                        <a:off x="0" y="0"/>
                        <a:ext cx="14364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52B66" id="Ink 1434" o:spid="_x0000_s1026" type="#_x0000_t75" style="position:absolute;margin-left:-20pt;margin-top:0;width:11.55pt;height:11.4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">
                <v:imagedata r:id="rId2594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2338208</wp:posOffset>
                </wp:positionH>
                <wp:positionV relativeFrom="paragraph">
                  <wp:posOffset>-21609</wp:posOffset>
                </wp:positionV>
                <wp:extent cx="170640" cy="127800"/>
                <wp:effectExtent l="0" t="19050" r="39370" b="4381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5">
                      <w14:nvContentPartPr>
                        <w14:cNvContentPartPr/>
                      </w14:nvContentPartPr>
                      <w14:xfrm>
                        <a:off x="0" y="0"/>
                        <a:ext cx="1706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732A6" id="Ink 1431" o:spid="_x0000_s1026" type="#_x0000_t75" style="position:absolute;margin-left:183.95pt;margin-top:-1.9pt;width:13.85pt;height:10.4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">
                <v:imagedata r:id="rId2596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1886408</wp:posOffset>
                </wp:positionH>
                <wp:positionV relativeFrom="paragraph">
                  <wp:posOffset>-48249</wp:posOffset>
                </wp:positionV>
                <wp:extent cx="515160" cy="154440"/>
                <wp:effectExtent l="38100" t="38100" r="37465" b="36195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7">
                      <w14:nvContentPartPr>
                        <w14:cNvContentPartPr/>
                      </w14:nvContentPartPr>
                      <w14:xfrm>
                        <a:off x="0" y="0"/>
                        <a:ext cx="51516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1FB15" id="Ink 1430" o:spid="_x0000_s1026" type="#_x0000_t75" style="position:absolute;margin-left:148.35pt;margin-top:-3.95pt;width:40.9pt;height:12.5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">
                <v:imagedata r:id="rId2598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1733408</wp:posOffset>
                </wp:positionH>
                <wp:positionV relativeFrom="paragraph">
                  <wp:posOffset>34911</wp:posOffset>
                </wp:positionV>
                <wp:extent cx="100440" cy="206640"/>
                <wp:effectExtent l="19050" t="38100" r="13970" b="4127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9">
                      <w14:nvContentPartPr>
                        <w14:cNvContentPartPr/>
                      </w14:nvContentPartPr>
                      <w14:xfrm>
                        <a:off x="0" y="0"/>
                        <a:ext cx="10044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7CCE5" id="Ink 1429" o:spid="_x0000_s1026" type="#_x0000_t75" style="position:absolute;margin-left:136.45pt;margin-top:2.55pt;width:8.15pt;height:16.65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">
                <v:imagedata r:id="rId2600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1528568</wp:posOffset>
                </wp:positionH>
                <wp:positionV relativeFrom="paragraph">
                  <wp:posOffset>32751</wp:posOffset>
                </wp:positionV>
                <wp:extent cx="227880" cy="75600"/>
                <wp:effectExtent l="38100" t="38100" r="39370" b="38735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1">
                      <w14:nvContentPartPr>
                        <w14:cNvContentPartPr/>
                      </w14:nvContentPartPr>
                      <w14:xfrm>
                        <a:off x="0" y="0"/>
                        <a:ext cx="22788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BFCC6" id="Ink 1428" o:spid="_x0000_s1026" type="#_x0000_t75" style="position:absolute;margin-left:120.15pt;margin-top:2.4pt;width:18.2pt;height:6.3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">
                <v:imagedata r:id="rId2602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1209608</wp:posOffset>
                </wp:positionH>
                <wp:positionV relativeFrom="paragraph">
                  <wp:posOffset>20151</wp:posOffset>
                </wp:positionV>
                <wp:extent cx="287640" cy="98280"/>
                <wp:effectExtent l="38100" t="38100" r="36830" b="3556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3">
                      <w14:nvContentPartPr>
                        <w14:cNvContentPartPr/>
                      </w14:nvContentPartPr>
                      <w14:xfrm>
                        <a:off x="0" y="0"/>
                        <a:ext cx="2876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8FB45" id="Ink 1427" o:spid="_x0000_s1026" type="#_x0000_t75" style="position:absolute;margin-left:95pt;margin-top:1.55pt;width:22.95pt;height:8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">
                <v:imagedata r:id="rId2604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980288</wp:posOffset>
                </wp:positionH>
                <wp:positionV relativeFrom="paragraph">
                  <wp:posOffset>12591</wp:posOffset>
                </wp:positionV>
                <wp:extent cx="82440" cy="91440"/>
                <wp:effectExtent l="38100" t="38100" r="32385" b="4191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5">
                      <w14:nvContentPartPr>
                        <w14:cNvContentPartPr/>
                      </w14:nvContentPartPr>
                      <w14:xfrm>
                        <a:off x="0" y="0"/>
                        <a:ext cx="824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2F7A0" id="Ink 1426" o:spid="_x0000_s1026" type="#_x0000_t75" style="position:absolute;margin-left:77.15pt;margin-top:.85pt;width:6.75pt;height:7.55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">
                <v:imagedata r:id="rId2606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905048</wp:posOffset>
                </wp:positionH>
                <wp:positionV relativeFrom="paragraph">
                  <wp:posOffset>17271</wp:posOffset>
                </wp:positionV>
                <wp:extent cx="87480" cy="85320"/>
                <wp:effectExtent l="38100" t="38100" r="27305" b="2921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7">
                      <w14:nvContentPartPr>
                        <w14:cNvContentPartPr/>
                      </w14:nvContentPartPr>
                      <w14:xfrm>
                        <a:off x="0" y="0"/>
                        <a:ext cx="874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CB26A" id="Ink 1425" o:spid="_x0000_s1026" type="#_x0000_t75" style="position:absolute;margin-left:71.05pt;margin-top:1.15pt;width:7.35pt;height:7.1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">
                <v:imagedata r:id="rId2608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807848</wp:posOffset>
                </wp:positionH>
                <wp:positionV relativeFrom="paragraph">
                  <wp:posOffset>30951</wp:posOffset>
                </wp:positionV>
                <wp:extent cx="53640" cy="63720"/>
                <wp:effectExtent l="38100" t="38100" r="41910" b="31750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9">
                      <w14:nvContentPartPr>
                        <w14:cNvContentPartPr/>
                      </w14:nvContentPartPr>
                      <w14:xfrm>
                        <a:off x="0" y="0"/>
                        <a:ext cx="536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17379" id="Ink 1424" o:spid="_x0000_s1026" type="#_x0000_t75" style="position:absolute;margin-left:63.4pt;margin-top:2.25pt;width:4.6pt;height:5.3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">
                <v:imagedata r:id="rId2610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714608</wp:posOffset>
                </wp:positionH>
                <wp:positionV relativeFrom="paragraph">
                  <wp:posOffset>12231</wp:posOffset>
                </wp:positionV>
                <wp:extent cx="75960" cy="163080"/>
                <wp:effectExtent l="38100" t="38100" r="38735" b="27940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1">
                      <w14:nvContentPartPr>
                        <w14:cNvContentPartPr/>
                      </w14:nvContentPartPr>
                      <w14:xfrm>
                        <a:off x="0" y="0"/>
                        <a:ext cx="759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C8B37" id="Ink 1423" o:spid="_x0000_s1026" type="#_x0000_t75" style="position:absolute;margin-left:56.1pt;margin-top:.75pt;width:6.35pt;height:13.3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">
                <v:imagedata r:id="rId2612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522008</wp:posOffset>
                </wp:positionH>
                <wp:positionV relativeFrom="paragraph">
                  <wp:posOffset>-32049</wp:posOffset>
                </wp:positionV>
                <wp:extent cx="29880" cy="140760"/>
                <wp:effectExtent l="38100" t="38100" r="27305" b="31115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3">
                      <w14:nvContentPartPr>
                        <w14:cNvContentPartPr/>
                      </w14:nvContentPartPr>
                      <w14:xfrm>
                        <a:off x="0" y="0"/>
                        <a:ext cx="298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59050" id="Ink 1422" o:spid="_x0000_s1026" type="#_x0000_t75" style="position:absolute;margin-left:41.05pt;margin-top:-2.65pt;width:2.6pt;height:11.3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">
                <v:imagedata r:id="rId2614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382688</wp:posOffset>
                </wp:positionH>
                <wp:positionV relativeFrom="paragraph">
                  <wp:posOffset>29511</wp:posOffset>
                </wp:positionV>
                <wp:extent cx="129240" cy="66240"/>
                <wp:effectExtent l="19050" t="38100" r="42545" b="29210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5">
                      <w14:nvContentPartPr>
                        <w14:cNvContentPartPr/>
                      </w14:nvContentPartPr>
                      <w14:xfrm>
                        <a:off x="0" y="0"/>
                        <a:ext cx="12924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01FB4" id="Ink 1421" o:spid="_x0000_s1026" type="#_x0000_t75" style="position:absolute;margin-left:29.95pt;margin-top:2.1pt;width:10.45pt;height:5.6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">
                <v:imagedata r:id="rId2616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298088</wp:posOffset>
                </wp:positionH>
                <wp:positionV relativeFrom="paragraph">
                  <wp:posOffset>7911</wp:posOffset>
                </wp:positionV>
                <wp:extent cx="111960" cy="20520"/>
                <wp:effectExtent l="38100" t="38100" r="40640" b="36830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7">
                      <w14:nvContentPartPr>
                        <w14:cNvContentPartPr/>
                      </w14:nvContentPartPr>
                      <w14:xfrm>
                        <a:off x="0" y="0"/>
                        <a:ext cx="1119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EE60A" id="Ink 1420" o:spid="_x0000_s1026" type="#_x0000_t75" style="position:absolute;margin-left:23.25pt;margin-top:.4pt;width:9.05pt;height:2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">
                <v:imagedata r:id="rId2618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334088</wp:posOffset>
                </wp:positionH>
                <wp:positionV relativeFrom="paragraph">
                  <wp:posOffset>-37809</wp:posOffset>
                </wp:positionV>
                <wp:extent cx="20520" cy="143280"/>
                <wp:effectExtent l="38100" t="38100" r="36830" b="28575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9">
                      <w14:nvContentPartPr>
                        <w14:cNvContentPartPr/>
                      </w14:nvContentPartPr>
                      <w14:xfrm>
                        <a:off x="0" y="0"/>
                        <a:ext cx="2052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4933D" id="Ink 1419" o:spid="_x0000_s1026" type="#_x0000_t75" style="position:absolute;margin-left:26.15pt;margin-top:-3.15pt;width:1.95pt;height:11.55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">
                <v:imagedata r:id="rId2620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222488</wp:posOffset>
                </wp:positionH>
                <wp:positionV relativeFrom="paragraph">
                  <wp:posOffset>8271</wp:posOffset>
                </wp:positionV>
                <wp:extent cx="72000" cy="86040"/>
                <wp:effectExtent l="19050" t="38100" r="42545" b="28575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1">
                      <w14:nvContentPartPr>
                        <w14:cNvContentPartPr/>
                      </w14:nvContentPartPr>
                      <w14:xfrm>
                        <a:off x="0" y="0"/>
                        <a:ext cx="720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6B949" id="Ink 1418" o:spid="_x0000_s1026" type="#_x0000_t75" style="position:absolute;margin-left:17.4pt;margin-top:.45pt;width:5.95pt;height:7.1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">
                <v:imagedata r:id="rId2622" o:title=""/>
              </v:shape>
            </w:pict>
          </mc:Fallback>
        </mc:AlternateContent>
      </w:r>
      <w:r w:rsidR="00ED686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167768</wp:posOffset>
                </wp:positionH>
                <wp:positionV relativeFrom="paragraph">
                  <wp:posOffset>-18729</wp:posOffset>
                </wp:positionV>
                <wp:extent cx="11520" cy="123840"/>
                <wp:effectExtent l="38100" t="38100" r="26670" b="28575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3">
                      <w14:nvContentPartPr>
                        <w14:cNvContentPartPr/>
                      </w14:nvContentPartPr>
                      <w14:xfrm>
                        <a:off x="0" y="0"/>
                        <a:ext cx="1152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6AD3E" id="Ink 1416" o:spid="_x0000_s1026" type="#_x0000_t75" style="position:absolute;margin-left:13.05pt;margin-top:-1.6pt;width:1.3pt;height:10.1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">
                <v:imagedata r:id="rId2624" o:title=""/>
              </v:shape>
            </w:pict>
          </mc:Fallback>
        </mc:AlternateContent>
      </w:r>
      <w:r w:rsidR="001C0E89">
        <w:tab/>
      </w:r>
      <w:r w:rsidR="001C0E89">
        <w:rPr>
          <w:rStyle w:val="i-listnumber"/>
        </w:rPr>
        <w:t>[3 marks]</w:t>
      </w:r>
    </w:p>
    <w:p w:rsidR="001C0E89" w:rsidRDefault="00F6230E" w:rsidP="001C0E89">
      <w:pPr>
        <w:pStyle w:val="NL"/>
      </w:pPr>
      <w:r>
        <w:rPr>
          <w:rFonts w:ascii="HelveticaNeueLT Std" w:hAnsi="HelveticaNeueLT Std"/>
          <w:b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506560" behindDoc="0" locked="0" layoutInCell="1" allowOverlap="1">
                <wp:simplePos x="0" y="0"/>
                <wp:positionH relativeFrom="column">
                  <wp:posOffset>2974870</wp:posOffset>
                </wp:positionH>
                <wp:positionV relativeFrom="paragraph">
                  <wp:posOffset>46398</wp:posOffset>
                </wp:positionV>
                <wp:extent cx="120240" cy="141480"/>
                <wp:effectExtent l="38100" t="38100" r="32385" b="30480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5">
                      <w14:nvContentPartPr>
                        <w14:cNvContentPartPr/>
                      </w14:nvContentPartPr>
                      <w14:xfrm>
                        <a:off x="0" y="0"/>
                        <a:ext cx="1202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C271B" id="Ink 837" o:spid="_x0000_s1026" type="#_x0000_t75" style="position:absolute;margin-left:234.1pt;margin-top:3.55pt;width:9.75pt;height:11.45pt;z-index:25350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">
                <v:imagedata r:id="rId2626" o:title=""/>
              </v:shape>
            </w:pict>
          </mc:Fallback>
        </mc:AlternateContent>
      </w:r>
      <w:r w:rsidR="001C0E89" w:rsidRPr="00AB06C8">
        <w:rPr>
          <w:rStyle w:val="NLLLNUM"/>
        </w:rPr>
        <w:t>1</w:t>
      </w:r>
      <w:r w:rsidR="00E117AE">
        <w:rPr>
          <w:rStyle w:val="NLLLNUM"/>
        </w:rPr>
        <w:t>8</w:t>
      </w:r>
      <w:r w:rsidR="001C0E89">
        <w:tab/>
        <w:t>Decide whether this argument is valid or invalid. Give reasons for your answer.</w:t>
      </w:r>
    </w:p>
    <w:p w:rsidR="001C0E89" w:rsidRDefault="001C0E89" w:rsidP="001C0E89">
      <w:pPr>
        <w:pStyle w:val="NLLL2COL"/>
      </w:pPr>
      <w:r>
        <w:t>If you speed on the road then you are an idiot.</w:t>
      </w:r>
    </w:p>
    <w:p w:rsidR="001C0E89" w:rsidRDefault="00ED686E" w:rsidP="001C0E8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2043368</wp:posOffset>
                </wp:positionH>
                <wp:positionV relativeFrom="paragraph">
                  <wp:posOffset>189886</wp:posOffset>
                </wp:positionV>
                <wp:extent cx="360" cy="360"/>
                <wp:effectExtent l="38100" t="38100" r="38100" b="38100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84DA4" id="Ink 1432" o:spid="_x0000_s1026" type="#_x0000_t75" style="position:absolute;margin-left:160.8pt;margin-top:14.85pt;width:.3pt;height:.3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">
                <v:imagedata r:id="rId741" o:title=""/>
              </v:shape>
            </w:pict>
          </mc:Fallback>
        </mc:AlternateContent>
      </w:r>
      <w:r w:rsidR="001C0E89">
        <w:t>I am an idiot.</w:t>
      </w:r>
    </w:p>
    <w:p w:rsidR="001C0E89" w:rsidRDefault="005C57D1" w:rsidP="001C0E89">
      <w:pPr>
        <w:pStyle w:val="NLLL2COL"/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2736728</wp:posOffset>
                </wp:positionH>
                <wp:positionV relativeFrom="paragraph">
                  <wp:posOffset>181996</wp:posOffset>
                </wp:positionV>
                <wp:extent cx="360" cy="360"/>
                <wp:effectExtent l="38100" t="38100" r="38100" b="38100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F8114" id="Ink 1364" o:spid="_x0000_s1026" type="#_x0000_t75" style="position:absolute;margin-left:215.4pt;margin-top:14.25pt;width:.3pt;height:.3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">
                <v:imagedata r:id="rId262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2383928</wp:posOffset>
                </wp:positionH>
                <wp:positionV relativeFrom="paragraph">
                  <wp:posOffset>95956</wp:posOffset>
                </wp:positionV>
                <wp:extent cx="360" cy="360"/>
                <wp:effectExtent l="38100" t="38100" r="38100" b="38100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B8519" id="Ink 1327" o:spid="_x0000_s1026" type="#_x0000_t75" style="position:absolute;margin-left:187.6pt;margin-top:7.45pt;width:.3pt;height:.3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">
                <v:imagedata r:id="rId2631" o:title=""/>
              </v:shape>
            </w:pict>
          </mc:Fallback>
        </mc:AlternateContent>
      </w:r>
      <w:r w:rsidR="001C0E89">
        <w:t>Therefore I speed on the road.</w:t>
      </w:r>
    </w:p>
    <w:p w:rsidR="001C0E89" w:rsidRDefault="0090783C" w:rsidP="001C0E89">
      <w:pPr>
        <w:pStyle w:val="NLLL2COL"/>
        <w:rPr>
          <w:rStyle w:val="i-notetoDTOcharacter"/>
          <w:rFonts w:ascii="MinionPro-Regular" w:hAnsi="MinionPro-Regular" w:cs="MinionPro-Regular"/>
          <w:b w:val="0"/>
          <w:bCs w:val="0"/>
          <w:outline/>
          <w14:textOutline w14:w="9525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429760" behindDoc="0" locked="0" layoutInCell="1" allowOverlap="1">
                <wp:simplePos x="0" y="0"/>
                <wp:positionH relativeFrom="column">
                  <wp:posOffset>1567166</wp:posOffset>
                </wp:positionH>
                <wp:positionV relativeFrom="paragraph">
                  <wp:posOffset>59479</wp:posOffset>
                </wp:positionV>
                <wp:extent cx="147960" cy="231840"/>
                <wp:effectExtent l="38100" t="38100" r="42545" b="5397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2">
                      <w14:nvContentPartPr>
                        <w14:cNvContentPartPr/>
                      </w14:nvContentPartPr>
                      <w14:xfrm>
                        <a:off x="0" y="0"/>
                        <a:ext cx="14796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0191C" id="Ink 203" o:spid="_x0000_s1026" type="#_x0000_t75" style="position:absolute;margin-left:122.35pt;margin-top:4.5pt;width:12.9pt;height:19.8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">
                <v:imagedata r:id="rId2633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>
                <wp:simplePos x="0" y="0"/>
                <wp:positionH relativeFrom="column">
                  <wp:posOffset>1417156</wp:posOffset>
                </wp:positionH>
                <wp:positionV relativeFrom="paragraph">
                  <wp:posOffset>234545</wp:posOffset>
                </wp:positionV>
                <wp:extent cx="7200" cy="7920"/>
                <wp:effectExtent l="38100" t="38100" r="31115" b="30480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4">
                      <w14:nvContentPartPr>
                        <w14:cNvContentPartPr/>
                      </w14:nvContentPartPr>
                      <w14:xfrm>
                        <a:off x="0" y="0"/>
                        <a:ext cx="72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F05EA" id="Ink 1535" o:spid="_x0000_s1026" type="#_x0000_t75" style="position:absolute;margin-left:111.4pt;margin-top:18.25pt;width:.9pt;height:.95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">
                <v:imagedata r:id="rId2635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>
                <wp:simplePos x="0" y="0"/>
                <wp:positionH relativeFrom="column">
                  <wp:posOffset>1228156</wp:posOffset>
                </wp:positionH>
                <wp:positionV relativeFrom="paragraph">
                  <wp:posOffset>62465</wp:posOffset>
                </wp:positionV>
                <wp:extent cx="105840" cy="183240"/>
                <wp:effectExtent l="38100" t="38100" r="27940" b="26670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6">
                      <w14:nvContentPartPr>
                        <w14:cNvContentPartPr/>
                      </w14:nvContentPartPr>
                      <w14:xfrm>
                        <a:off x="0" y="0"/>
                        <a:ext cx="10584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5FCE4" id="Ink 1534" o:spid="_x0000_s1026" type="#_x0000_t75" style="position:absolute;margin-left:96.5pt;margin-top:4.75pt;width:8.65pt;height:14.65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">
                <v:imagedata r:id="rId2637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1144996</wp:posOffset>
                </wp:positionH>
                <wp:positionV relativeFrom="paragraph">
                  <wp:posOffset>82985</wp:posOffset>
                </wp:positionV>
                <wp:extent cx="11880" cy="6480"/>
                <wp:effectExtent l="38100" t="38100" r="26670" b="31750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8">
                      <w14:nvContentPartPr>
                        <w14:cNvContentPartPr/>
                      </w14:nvContentPartPr>
                      <w14:xfrm>
                        <a:off x="0" y="0"/>
                        <a:ext cx="118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3A174" id="Ink 1533" o:spid="_x0000_s1026" type="#_x0000_t75" style="position:absolute;margin-left:90pt;margin-top:6.4pt;width:1.15pt;height:.7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">
                <v:imagedata r:id="rId2639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1159756</wp:posOffset>
                </wp:positionH>
                <wp:positionV relativeFrom="paragraph">
                  <wp:posOffset>162905</wp:posOffset>
                </wp:positionV>
                <wp:extent cx="6480" cy="81720"/>
                <wp:effectExtent l="38100" t="38100" r="31750" b="33020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0">
                      <w14:nvContentPartPr>
                        <w14:cNvContentPartPr/>
                      </w14:nvContentPartPr>
                      <w14:xfrm>
                        <a:off x="0" y="0"/>
                        <a:ext cx="64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CC907" id="Ink 1532" o:spid="_x0000_s1026" type="#_x0000_t75" style="position:absolute;margin-left:91.15pt;margin-top:12.75pt;width:.85pt;height:6.75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">
                <v:imagedata r:id="rId2641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>
                <wp:simplePos x="0" y="0"/>
                <wp:positionH relativeFrom="column">
                  <wp:posOffset>1084876</wp:posOffset>
                </wp:positionH>
                <wp:positionV relativeFrom="paragraph">
                  <wp:posOffset>106745</wp:posOffset>
                </wp:positionV>
                <wp:extent cx="19800" cy="155520"/>
                <wp:effectExtent l="38100" t="38100" r="37465" b="3556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2">
                      <w14:nvContentPartPr>
                        <w14:cNvContentPartPr/>
                      </w14:nvContentPartPr>
                      <w14:xfrm>
                        <a:off x="0" y="0"/>
                        <a:ext cx="1980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0DE4C" id="Ink 1531" o:spid="_x0000_s1026" type="#_x0000_t75" style="position:absolute;margin-left:85.2pt;margin-top:8.3pt;width:1.8pt;height:12.6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">
                <v:imagedata r:id="rId2643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>
                <wp:simplePos x="0" y="0"/>
                <wp:positionH relativeFrom="column">
                  <wp:posOffset>938356</wp:posOffset>
                </wp:positionH>
                <wp:positionV relativeFrom="paragraph">
                  <wp:posOffset>162905</wp:posOffset>
                </wp:positionV>
                <wp:extent cx="121680" cy="84600"/>
                <wp:effectExtent l="38100" t="38100" r="31115" b="2984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4">
                      <w14:nvContentPartPr>
                        <w14:cNvContentPartPr/>
                      </w14:nvContentPartPr>
                      <w14:xfrm>
                        <a:off x="0" y="0"/>
                        <a:ext cx="1216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AC1A2" id="Ink 1530" o:spid="_x0000_s1026" type="#_x0000_t75" style="position:absolute;margin-left:73.7pt;margin-top:12.7pt;width:9.85pt;height:7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">
                <v:imagedata r:id="rId2645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>
                <wp:simplePos x="0" y="0"/>
                <wp:positionH relativeFrom="column">
                  <wp:posOffset>842956</wp:posOffset>
                </wp:positionH>
                <wp:positionV relativeFrom="paragraph">
                  <wp:posOffset>146345</wp:posOffset>
                </wp:positionV>
                <wp:extent cx="77400" cy="106920"/>
                <wp:effectExtent l="38100" t="38100" r="37465" b="26670"/>
                <wp:wrapNone/>
                <wp:docPr id="1529" name="Ink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6">
                      <w14:nvContentPartPr>
                        <w14:cNvContentPartPr/>
                      </w14:nvContentPartPr>
                      <w14:xfrm>
                        <a:off x="0" y="0"/>
                        <a:ext cx="774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9B3AF" id="Ink 1529" o:spid="_x0000_s1026" type="#_x0000_t75" style="position:absolute;margin-left:66.25pt;margin-top:11.45pt;width:6.25pt;height:8.65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">
                <v:imagedata r:id="rId2647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>
                <wp:simplePos x="0" y="0"/>
                <wp:positionH relativeFrom="column">
                  <wp:posOffset>736036</wp:posOffset>
                </wp:positionH>
                <wp:positionV relativeFrom="paragraph">
                  <wp:posOffset>154625</wp:posOffset>
                </wp:positionV>
                <wp:extent cx="87480" cy="87840"/>
                <wp:effectExtent l="38100" t="38100" r="27305" b="26670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8">
                      <w14:nvContentPartPr>
                        <w14:cNvContentPartPr/>
                      </w14:nvContentPartPr>
                      <w14:xfrm>
                        <a:off x="0" y="0"/>
                        <a:ext cx="874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259E2" id="Ink 1528" o:spid="_x0000_s1026" type="#_x0000_t75" style="position:absolute;margin-left:57.8pt;margin-top:12.05pt;width:7.15pt;height:7.25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">
                <v:imagedata r:id="rId2649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>
                <wp:simplePos x="0" y="0"/>
                <wp:positionH relativeFrom="column">
                  <wp:posOffset>676276</wp:posOffset>
                </wp:positionH>
                <wp:positionV relativeFrom="paragraph">
                  <wp:posOffset>77945</wp:posOffset>
                </wp:positionV>
                <wp:extent cx="17640" cy="173160"/>
                <wp:effectExtent l="38100" t="38100" r="40005" b="3683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0">
                      <w14:nvContentPartPr>
                        <w14:cNvContentPartPr/>
                      </w14:nvContentPartPr>
                      <w14:xfrm>
                        <a:off x="0" y="0"/>
                        <a:ext cx="1764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4E978" id="Ink 1527" o:spid="_x0000_s1026" type="#_x0000_t75" style="position:absolute;margin-left:53.05pt;margin-top:6.05pt;width:1.7pt;height:13.95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">
                <v:imagedata r:id="rId2651" o:title=""/>
              </v:shape>
            </w:pict>
          </mc:Fallback>
        </mc:AlternateContent>
      </w:r>
      <w:r w:rsidR="00ED686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7334116</wp:posOffset>
                </wp:positionH>
                <wp:positionV relativeFrom="paragraph">
                  <wp:posOffset>376808</wp:posOffset>
                </wp:positionV>
                <wp:extent cx="37800" cy="37800"/>
                <wp:effectExtent l="38100" t="38100" r="38735" b="3873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2">
                      <w14:nvContentPartPr>
                        <w14:cNvContentPartPr/>
                      </w14:nvContentPartPr>
                      <w14:xfrm>
                        <a:off x="0" y="0"/>
                        <a:ext cx="3780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24862" id="Ink 1449" o:spid="_x0000_s1026" type="#_x0000_t75" style="position:absolute;margin-left:577.4pt;margin-top:29.55pt;width:3.25pt;height:3.2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">
                <v:imagedata r:id="rId2653" o:title=""/>
              </v:shape>
            </w:pict>
          </mc:Fallback>
        </mc:AlternateContent>
      </w:r>
      <w:r w:rsidR="005C57D1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3945248</wp:posOffset>
                </wp:positionH>
                <wp:positionV relativeFrom="paragraph">
                  <wp:posOffset>288946</wp:posOffset>
                </wp:positionV>
                <wp:extent cx="360" cy="360"/>
                <wp:effectExtent l="38100" t="38100" r="38100" b="38100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7C7CB" id="Ink 1376" o:spid="_x0000_s1026" type="#_x0000_t75" style="position:absolute;margin-left:310.55pt;margin-top:22.65pt;width:.3pt;height:.3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">
                <v:imagedata r:id="rId1729" o:title=""/>
              </v:shape>
            </w:pict>
          </mc:Fallback>
        </mc:AlternateContent>
      </w:r>
      <w:r w:rsidR="005C57D1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3550328</wp:posOffset>
                </wp:positionH>
                <wp:positionV relativeFrom="paragraph">
                  <wp:posOffset>303346</wp:posOffset>
                </wp:positionV>
                <wp:extent cx="360" cy="360"/>
                <wp:effectExtent l="38100" t="38100" r="38100" b="3810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F8FA0" id="Ink 1372" o:spid="_x0000_s1026" type="#_x0000_t75" style="position:absolute;margin-left:279.45pt;margin-top:23.8pt;width:.3pt;height:.3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">
                <v:imagedata r:id="rId2656" o:title=""/>
              </v:shape>
            </w:pict>
          </mc:Fallback>
        </mc:AlternateContent>
      </w:r>
      <w:r w:rsidR="005C57D1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3987368</wp:posOffset>
                </wp:positionH>
                <wp:positionV relativeFrom="paragraph">
                  <wp:posOffset>90586</wp:posOffset>
                </wp:positionV>
                <wp:extent cx="360" cy="360"/>
                <wp:effectExtent l="38100" t="38100" r="38100" b="38100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6165E" id="Ink 1347" o:spid="_x0000_s1026" type="#_x0000_t75" style="position:absolute;margin-left:313.85pt;margin-top:7.05pt;width:.3pt;height:.3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">
                <v:imagedata r:id="rId741" o:title=""/>
              </v:shape>
            </w:pict>
          </mc:Fallback>
        </mc:AlternateContent>
      </w:r>
    </w:p>
    <w:p w:rsidR="000B359F" w:rsidRDefault="0090783C" w:rsidP="001C0E89">
      <w:pPr>
        <w:pStyle w:val="NLLL2COL"/>
        <w:rPr>
          <w:rStyle w:val="i-notetoDTOcharacter"/>
          <w:rFonts w:ascii="MinionPro-Regular" w:hAnsi="MinionPro-Regular" w:cs="MinionPro-Regular"/>
          <w:b w:val="0"/>
          <w:bCs w:val="0"/>
          <w:outline/>
          <w14:textOutline w14:w="9525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>
                <wp:simplePos x="0" y="0"/>
                <wp:positionH relativeFrom="column">
                  <wp:posOffset>6275966</wp:posOffset>
                </wp:positionH>
                <wp:positionV relativeFrom="paragraph">
                  <wp:posOffset>35209</wp:posOffset>
                </wp:positionV>
                <wp:extent cx="219240" cy="313560"/>
                <wp:effectExtent l="38100" t="38100" r="47625" b="4889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8">
                      <w14:nvContentPartPr>
                        <w14:cNvContentPartPr/>
                      </w14:nvContentPartPr>
                      <w14:xfrm>
                        <a:off x="0" y="0"/>
                        <a:ext cx="219240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E79AD" id="Ink 215" o:spid="_x0000_s1026" type="#_x0000_t75" style="position:absolute;margin-left:492.85pt;margin-top:2.55pt;width:18.75pt;height:26.35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">
                <v:imagedata r:id="rId2659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430784" behindDoc="0" locked="0" layoutInCell="1" allowOverlap="1">
                <wp:simplePos x="0" y="0"/>
                <wp:positionH relativeFrom="column">
                  <wp:posOffset>6110006</wp:posOffset>
                </wp:positionH>
                <wp:positionV relativeFrom="paragraph">
                  <wp:posOffset>-98351</wp:posOffset>
                </wp:positionV>
                <wp:extent cx="114840" cy="884160"/>
                <wp:effectExtent l="38100" t="57150" r="38100" b="4953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0">
                      <w14:nvContentPartPr>
                        <w14:cNvContentPartPr/>
                      </w14:nvContentPartPr>
                      <w14:xfrm>
                        <a:off x="0" y="0"/>
                        <a:ext cx="114840" cy="88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4E7DB" id="Ink 214" o:spid="_x0000_s1026" type="#_x0000_t75" style="position:absolute;margin-left:480.55pt;margin-top:-8.65pt;width:10.9pt;height:71.7pt;z-index:2534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">
                <v:imagedata r:id="rId2661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>
                <wp:simplePos x="0" y="0"/>
                <wp:positionH relativeFrom="column">
                  <wp:posOffset>5722756</wp:posOffset>
                </wp:positionH>
                <wp:positionV relativeFrom="paragraph">
                  <wp:posOffset>267515</wp:posOffset>
                </wp:positionV>
                <wp:extent cx="11160" cy="10080"/>
                <wp:effectExtent l="38100" t="38100" r="27305" b="28575"/>
                <wp:wrapNone/>
                <wp:docPr id="1607" name="Ink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2">
                      <w14:nvContentPartPr>
                        <w14:cNvContentPartPr/>
                      </w14:nvContentPartPr>
                      <w14:xfrm>
                        <a:off x="0" y="0"/>
                        <a:ext cx="111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82F44" id="Ink 1607" o:spid="_x0000_s1026" type="#_x0000_t75" style="position:absolute;margin-left:450.55pt;margin-top:20.85pt;width:1.1pt;height:1.1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">
                <v:imagedata r:id="rId2663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4655356</wp:posOffset>
                </wp:positionH>
                <wp:positionV relativeFrom="paragraph">
                  <wp:posOffset>83555</wp:posOffset>
                </wp:positionV>
                <wp:extent cx="327240" cy="78120"/>
                <wp:effectExtent l="38100" t="38100" r="34925" b="36195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4">
                      <w14:nvContentPartPr>
                        <w14:cNvContentPartPr/>
                      </w14:nvContentPartPr>
                      <w14:xfrm>
                        <a:off x="0" y="0"/>
                        <a:ext cx="3272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D26B3" id="Ink 1570" o:spid="_x0000_s1026" type="#_x0000_t75" style="position:absolute;margin-left:366.4pt;margin-top:6.4pt;width:25.95pt;height:6.55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">
                <v:imagedata r:id="rId2665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4363396</wp:posOffset>
                </wp:positionH>
                <wp:positionV relativeFrom="paragraph">
                  <wp:posOffset>68075</wp:posOffset>
                </wp:positionV>
                <wp:extent cx="260280" cy="91440"/>
                <wp:effectExtent l="38100" t="38100" r="26035" b="41910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6">
                      <w14:nvContentPartPr>
                        <w14:cNvContentPartPr/>
                      </w14:nvContentPartPr>
                      <w14:xfrm>
                        <a:off x="0" y="0"/>
                        <a:ext cx="2602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8B481" id="Ink 1569" o:spid="_x0000_s1026" type="#_x0000_t75" style="position:absolute;margin-left:343.45pt;margin-top:5.2pt;width:20.65pt;height:7.6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">
                <v:imagedata r:id="rId2667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4431796</wp:posOffset>
                </wp:positionH>
                <wp:positionV relativeFrom="paragraph">
                  <wp:posOffset>-46405</wp:posOffset>
                </wp:positionV>
                <wp:extent cx="12960" cy="204480"/>
                <wp:effectExtent l="19050" t="19050" r="44450" b="43180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8">
                      <w14:nvContentPartPr>
                        <w14:cNvContentPartPr/>
                      </w14:nvContentPartPr>
                      <w14:xfrm>
                        <a:off x="0" y="0"/>
                        <a:ext cx="1296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48D42" id="Ink 1568" o:spid="_x0000_s1026" type="#_x0000_t75" style="position:absolute;margin-left:348.75pt;margin-top:-3.75pt;width:1.4pt;height:16.4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">
                <v:imagedata r:id="rId2669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4052356</wp:posOffset>
                </wp:positionH>
                <wp:positionV relativeFrom="paragraph">
                  <wp:posOffset>9035</wp:posOffset>
                </wp:positionV>
                <wp:extent cx="10800" cy="2880"/>
                <wp:effectExtent l="38100" t="38100" r="27305" b="35560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0">
                      <w14:nvContentPartPr>
                        <w14:cNvContentPartPr/>
                      </w14:nvContentPartPr>
                      <w14:xfrm>
                        <a:off x="0" y="0"/>
                        <a:ext cx="108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E1ED4" id="Ink 1567" o:spid="_x0000_s1026" type="#_x0000_t75" style="position:absolute;margin-left:318.9pt;margin-top:.5pt;width:1.1pt;height:.55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">
                <v:imagedata r:id="rId2671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4085836</wp:posOffset>
                </wp:positionH>
                <wp:positionV relativeFrom="paragraph">
                  <wp:posOffset>87515</wp:posOffset>
                </wp:positionV>
                <wp:extent cx="4320" cy="85680"/>
                <wp:effectExtent l="38100" t="38100" r="34290" b="29210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2">
                      <w14:nvContentPartPr>
                        <w14:cNvContentPartPr/>
                      </w14:nvContentPartPr>
                      <w14:xfrm>
                        <a:off x="0" y="0"/>
                        <a:ext cx="43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09771" id="Ink 1566" o:spid="_x0000_s1026" type="#_x0000_t75" style="position:absolute;margin-left:321.45pt;margin-top:6.75pt;width:.85pt;height:7.15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">
                <v:imagedata r:id="rId2673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4114276</wp:posOffset>
                </wp:positionH>
                <wp:positionV relativeFrom="paragraph">
                  <wp:posOffset>78155</wp:posOffset>
                </wp:positionV>
                <wp:extent cx="78480" cy="102240"/>
                <wp:effectExtent l="38100" t="38100" r="36195" b="31115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4">
                      <w14:nvContentPartPr>
                        <w14:cNvContentPartPr/>
                      </w14:nvContentPartPr>
                      <w14:xfrm>
                        <a:off x="0" y="0"/>
                        <a:ext cx="784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15644" id="Ink 1565" o:spid="_x0000_s1026" type="#_x0000_t75" style="position:absolute;margin-left:323.75pt;margin-top:5.95pt;width:6.65pt;height:8.4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">
                <v:imagedata r:id="rId2675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>
                <wp:simplePos x="0" y="0"/>
                <wp:positionH relativeFrom="column">
                  <wp:posOffset>3333796</wp:posOffset>
                </wp:positionH>
                <wp:positionV relativeFrom="paragraph">
                  <wp:posOffset>66275</wp:posOffset>
                </wp:positionV>
                <wp:extent cx="119520" cy="14040"/>
                <wp:effectExtent l="38100" t="19050" r="13970" b="43180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6">
                      <w14:nvContentPartPr>
                        <w14:cNvContentPartPr/>
                      </w14:nvContentPartPr>
                      <w14:xfrm>
                        <a:off x="0" y="0"/>
                        <a:ext cx="1195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AA086" id="Ink 1564" o:spid="_x0000_s1026" type="#_x0000_t75" style="position:absolute;margin-left:262.4pt;margin-top:5.1pt;width:9.55pt;height:1.35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">
                <v:imagedata r:id="rId2677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3411916</wp:posOffset>
                </wp:positionH>
                <wp:positionV relativeFrom="paragraph">
                  <wp:posOffset>-3205</wp:posOffset>
                </wp:positionV>
                <wp:extent cx="23760" cy="150840"/>
                <wp:effectExtent l="38100" t="38100" r="33655" b="40005"/>
                <wp:wrapNone/>
                <wp:docPr id="1563" name="Ink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8">
                      <w14:nvContentPartPr>
                        <w14:cNvContentPartPr/>
                      </w14:nvContentPartPr>
                      <w14:xfrm>
                        <a:off x="0" y="0"/>
                        <a:ext cx="237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30E65" id="Ink 1563" o:spid="_x0000_s1026" type="#_x0000_t75" style="position:absolute;margin-left:268.45pt;margin-top:-.35pt;width:2.2pt;height:12.2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">
                <v:imagedata r:id="rId2679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3277996</wp:posOffset>
                </wp:positionH>
                <wp:positionV relativeFrom="paragraph">
                  <wp:posOffset>87155</wp:posOffset>
                </wp:positionV>
                <wp:extent cx="73080" cy="62280"/>
                <wp:effectExtent l="38100" t="38100" r="41275" b="33020"/>
                <wp:wrapNone/>
                <wp:docPr id="1562" name="Ink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0">
                      <w14:nvContentPartPr>
                        <w14:cNvContentPartPr/>
                      </w14:nvContentPartPr>
                      <w14:xfrm>
                        <a:off x="0" y="0"/>
                        <a:ext cx="730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850C5" id="Ink 1562" o:spid="_x0000_s1026" type="#_x0000_t75" style="position:absolute;margin-left:257.95pt;margin-top:6.65pt;width:6.1pt;height:5.2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">
                <v:imagedata r:id="rId2681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>
                <wp:simplePos x="0" y="0"/>
                <wp:positionH relativeFrom="column">
                  <wp:posOffset>3206356</wp:posOffset>
                </wp:positionH>
                <wp:positionV relativeFrom="paragraph">
                  <wp:posOffset>9755</wp:posOffset>
                </wp:positionV>
                <wp:extent cx="18720" cy="15120"/>
                <wp:effectExtent l="38100" t="19050" r="38735" b="42545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2">
                      <w14:nvContentPartPr>
                        <w14:cNvContentPartPr/>
                      </w14:nvContentPartPr>
                      <w14:xfrm>
                        <a:off x="0" y="0"/>
                        <a:ext cx="187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8C059" id="Ink 1561" o:spid="_x0000_s1026" type="#_x0000_t75" style="position:absolute;margin-left:252.3pt;margin-top:.6pt;width:1.65pt;height:1.4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">
                <v:imagedata r:id="rId2683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>
                <wp:simplePos x="0" y="0"/>
                <wp:positionH relativeFrom="column">
                  <wp:posOffset>3202036</wp:posOffset>
                </wp:positionH>
                <wp:positionV relativeFrom="paragraph">
                  <wp:posOffset>96155</wp:posOffset>
                </wp:positionV>
                <wp:extent cx="28080" cy="55080"/>
                <wp:effectExtent l="38100" t="38100" r="29210" b="40640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4">
                      <w14:nvContentPartPr>
                        <w14:cNvContentPartPr/>
                      </w14:nvContentPartPr>
                      <w14:xfrm>
                        <a:off x="0" y="0"/>
                        <a:ext cx="2808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AEBDF" id="Ink 1560" o:spid="_x0000_s1026" type="#_x0000_t75" style="position:absolute;margin-left:252pt;margin-top:7.4pt;width:2.4pt;height:4.6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">
                <v:imagedata r:id="rId2685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>
                <wp:simplePos x="0" y="0"/>
                <wp:positionH relativeFrom="column">
                  <wp:posOffset>3020236</wp:posOffset>
                </wp:positionH>
                <wp:positionV relativeFrom="paragraph">
                  <wp:posOffset>-6085</wp:posOffset>
                </wp:positionV>
                <wp:extent cx="141120" cy="171360"/>
                <wp:effectExtent l="38100" t="38100" r="30480" b="38735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6">
                      <w14:nvContentPartPr>
                        <w14:cNvContentPartPr/>
                      </w14:nvContentPartPr>
                      <w14:xfrm>
                        <a:off x="0" y="0"/>
                        <a:ext cx="1411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52D23" id="Ink 1559" o:spid="_x0000_s1026" type="#_x0000_t75" style="position:absolute;margin-left:237.6pt;margin-top:-.7pt;width:11.35pt;height:13.85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">
                <v:imagedata r:id="rId2687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2977396</wp:posOffset>
                </wp:positionH>
                <wp:positionV relativeFrom="paragraph">
                  <wp:posOffset>24155</wp:posOffset>
                </wp:positionV>
                <wp:extent cx="21600" cy="7200"/>
                <wp:effectExtent l="38100" t="38100" r="35560" b="31115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8">
                      <w14:nvContentPartPr>
                        <w14:cNvContentPartPr/>
                      </w14:nvContentPartPr>
                      <w14:xfrm>
                        <a:off x="0" y="0"/>
                        <a:ext cx="216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2496D" id="Ink 1558" o:spid="_x0000_s1026" type="#_x0000_t75" style="position:absolute;margin-left:234.3pt;margin-top:1.75pt;width:1.9pt;height:.8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">
                <v:imagedata r:id="rId2689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2983876</wp:posOffset>
                </wp:positionH>
                <wp:positionV relativeFrom="paragraph">
                  <wp:posOffset>75995</wp:posOffset>
                </wp:positionV>
                <wp:extent cx="11880" cy="97560"/>
                <wp:effectExtent l="38100" t="38100" r="26670" b="36195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0">
                      <w14:nvContentPartPr>
                        <w14:cNvContentPartPr/>
                      </w14:nvContentPartPr>
                      <w14:xfrm>
                        <a:off x="0" y="0"/>
                        <a:ext cx="1188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FAF71" id="Ink 1557" o:spid="_x0000_s1026" type="#_x0000_t75" style="position:absolute;margin-left:234.75pt;margin-top:5.9pt;width:1.35pt;height:8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">
                <v:imagedata r:id="rId2691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2647276</wp:posOffset>
                </wp:positionH>
                <wp:positionV relativeFrom="paragraph">
                  <wp:posOffset>69155</wp:posOffset>
                </wp:positionV>
                <wp:extent cx="85320" cy="124920"/>
                <wp:effectExtent l="19050" t="38100" r="10160" b="27940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2">
                      <w14:nvContentPartPr>
                        <w14:cNvContentPartPr/>
                      </w14:nvContentPartPr>
                      <w14:xfrm>
                        <a:off x="0" y="0"/>
                        <a:ext cx="853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A01D8" id="Ink 1556" o:spid="_x0000_s1026" type="#_x0000_t75" style="position:absolute;margin-left:208.3pt;margin-top:5.3pt;width:7.05pt;height:10.1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">
                <v:imagedata r:id="rId2693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2498236</wp:posOffset>
                </wp:positionH>
                <wp:positionV relativeFrom="paragraph">
                  <wp:posOffset>140795</wp:posOffset>
                </wp:positionV>
                <wp:extent cx="203400" cy="16920"/>
                <wp:effectExtent l="0" t="38100" r="44450" b="40640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4">
                      <w14:nvContentPartPr>
                        <w14:cNvContentPartPr/>
                      </w14:nvContentPartPr>
                      <w14:xfrm>
                        <a:off x="0" y="0"/>
                        <a:ext cx="2034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39863" id="Ink 1555" o:spid="_x0000_s1026" type="#_x0000_t75" style="position:absolute;margin-left:196.55pt;margin-top:11.05pt;width:16.35pt;height:1.6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">
                <v:imagedata r:id="rId2695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2507236</wp:posOffset>
                </wp:positionH>
                <wp:positionV relativeFrom="paragraph">
                  <wp:posOffset>105875</wp:posOffset>
                </wp:positionV>
                <wp:extent cx="189720" cy="23400"/>
                <wp:effectExtent l="38100" t="38100" r="39370" b="34290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6">
                      <w14:nvContentPartPr>
                        <w14:cNvContentPartPr/>
                      </w14:nvContentPartPr>
                      <w14:xfrm>
                        <a:off x="0" y="0"/>
                        <a:ext cx="1897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35901" id="Ink 1554" o:spid="_x0000_s1026" type="#_x0000_t75" style="position:absolute;margin-left:197.25pt;margin-top:8.15pt;width:15.3pt;height:2.2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">
                <v:imagedata r:id="rId2697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2213476</wp:posOffset>
                </wp:positionH>
                <wp:positionV relativeFrom="paragraph">
                  <wp:posOffset>77075</wp:posOffset>
                </wp:positionV>
                <wp:extent cx="95760" cy="160200"/>
                <wp:effectExtent l="38100" t="38100" r="38100" b="30480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8">
                      <w14:nvContentPartPr>
                        <w14:cNvContentPartPr/>
                      </w14:nvContentPartPr>
                      <w14:xfrm>
                        <a:off x="0" y="0"/>
                        <a:ext cx="957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4C626" id="Ink 1553" o:spid="_x0000_s1026" type="#_x0000_t75" style="position:absolute;margin-left:174.1pt;margin-top:5.85pt;width:7.95pt;height:13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">
                <v:imagedata r:id="rId2699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2097556</wp:posOffset>
                </wp:positionH>
                <wp:positionV relativeFrom="paragraph">
                  <wp:posOffset>156635</wp:posOffset>
                </wp:positionV>
                <wp:extent cx="102240" cy="83520"/>
                <wp:effectExtent l="38100" t="38100" r="12065" b="31115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0">
                      <w14:nvContentPartPr>
                        <w14:cNvContentPartPr/>
                      </w14:nvContentPartPr>
                      <w14:xfrm>
                        <a:off x="0" y="0"/>
                        <a:ext cx="1022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CB295" id="Ink 1552" o:spid="_x0000_s1026" type="#_x0000_t75" style="position:absolute;margin-left:164.9pt;margin-top:12.15pt;width:8.3pt;height:7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">
                <v:imagedata r:id="rId2701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2005396</wp:posOffset>
                </wp:positionH>
                <wp:positionV relativeFrom="paragraph">
                  <wp:posOffset>164195</wp:posOffset>
                </wp:positionV>
                <wp:extent cx="72360" cy="62280"/>
                <wp:effectExtent l="38100" t="38100" r="42545" b="3302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2">
                      <w14:nvContentPartPr>
                        <w14:cNvContentPartPr/>
                      </w14:nvContentPartPr>
                      <w14:xfrm>
                        <a:off x="0" y="0"/>
                        <a:ext cx="723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A6D68" id="Ink 1551" o:spid="_x0000_s1026" type="#_x0000_t75" style="position:absolute;margin-left:157.7pt;margin-top:12.75pt;width:6pt;height:5.2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">
                <v:imagedata r:id="rId2703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1891276</wp:posOffset>
                </wp:positionH>
                <wp:positionV relativeFrom="paragraph">
                  <wp:posOffset>146195</wp:posOffset>
                </wp:positionV>
                <wp:extent cx="64080" cy="100080"/>
                <wp:effectExtent l="38100" t="38100" r="31750" b="33655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4">
                      <w14:nvContentPartPr>
                        <w14:cNvContentPartPr/>
                      </w14:nvContentPartPr>
                      <w14:xfrm>
                        <a:off x="0" y="0"/>
                        <a:ext cx="640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488CF" id="Ink 1550" o:spid="_x0000_s1026" type="#_x0000_t75" style="position:absolute;margin-left:148.85pt;margin-top:11.3pt;width:5.35pt;height:8.35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">
                <v:imagedata r:id="rId2705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1757716</wp:posOffset>
                </wp:positionH>
                <wp:positionV relativeFrom="paragraph">
                  <wp:posOffset>156635</wp:posOffset>
                </wp:positionV>
                <wp:extent cx="63720" cy="116640"/>
                <wp:effectExtent l="19050" t="38100" r="31750" b="36195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6">
                      <w14:nvContentPartPr>
                        <w14:cNvContentPartPr/>
                      </w14:nvContentPartPr>
                      <w14:xfrm>
                        <a:off x="0" y="0"/>
                        <a:ext cx="637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182E6" id="Ink 1549" o:spid="_x0000_s1026" type="#_x0000_t75" style="position:absolute;margin-left:138.2pt;margin-top:12.2pt;width:5.25pt;height:9.6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">
                <v:imagedata r:id="rId2707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1868236</wp:posOffset>
                </wp:positionH>
                <wp:positionV relativeFrom="paragraph">
                  <wp:posOffset>206675</wp:posOffset>
                </wp:positionV>
                <wp:extent cx="10080" cy="196560"/>
                <wp:effectExtent l="38100" t="38100" r="28575" b="32385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8">
                      <w14:nvContentPartPr>
                        <w14:cNvContentPartPr/>
                      </w14:nvContentPartPr>
                      <w14:xfrm>
                        <a:off x="0" y="0"/>
                        <a:ext cx="1008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2A82F" id="Ink 1548" o:spid="_x0000_s1026" type="#_x0000_t75" style="position:absolute;margin-left:146.9pt;margin-top:16.15pt;width:1.1pt;height:15.8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">
                <v:imagedata r:id="rId2709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1328236</wp:posOffset>
                </wp:positionH>
                <wp:positionV relativeFrom="paragraph">
                  <wp:posOffset>165635</wp:posOffset>
                </wp:positionV>
                <wp:extent cx="22680" cy="12960"/>
                <wp:effectExtent l="38100" t="38100" r="34925" b="25400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0">
                      <w14:nvContentPartPr>
                        <w14:cNvContentPartPr/>
                      </w14:nvContentPartPr>
                      <w14:xfrm>
                        <a:off x="0" y="0"/>
                        <a:ext cx="226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E3C1E" id="Ink 1547" o:spid="_x0000_s1026" type="#_x0000_t75" style="position:absolute;margin-left:104.45pt;margin-top:12.95pt;width:2.1pt;height:1.15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">
                <v:imagedata r:id="rId2711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>
                <wp:simplePos x="0" y="0"/>
                <wp:positionH relativeFrom="column">
                  <wp:posOffset>1318876</wp:posOffset>
                </wp:positionH>
                <wp:positionV relativeFrom="paragraph">
                  <wp:posOffset>237275</wp:posOffset>
                </wp:positionV>
                <wp:extent cx="24120" cy="28080"/>
                <wp:effectExtent l="38100" t="38100" r="33655" b="2921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2">
                      <w14:nvContentPartPr>
                        <w14:cNvContentPartPr/>
                      </w14:nvContentPartPr>
                      <w14:xfrm>
                        <a:off x="0" y="0"/>
                        <a:ext cx="241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7FFBB" id="Ink 1546" o:spid="_x0000_s1026" type="#_x0000_t75" style="position:absolute;margin-left:103.65pt;margin-top:18.55pt;width:2.3pt;height:2.55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">
                <v:imagedata r:id="rId2713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>
                <wp:simplePos x="0" y="0"/>
                <wp:positionH relativeFrom="column">
                  <wp:posOffset>1165156</wp:posOffset>
                </wp:positionH>
                <wp:positionV relativeFrom="paragraph">
                  <wp:posOffset>124235</wp:posOffset>
                </wp:positionV>
                <wp:extent cx="15840" cy="158760"/>
                <wp:effectExtent l="38100" t="38100" r="41910" b="31750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4">
                      <w14:nvContentPartPr>
                        <w14:cNvContentPartPr/>
                      </w14:nvContentPartPr>
                      <w14:xfrm>
                        <a:off x="0" y="0"/>
                        <a:ext cx="1584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7B520" id="Ink 1545" o:spid="_x0000_s1026" type="#_x0000_t75" style="position:absolute;margin-left:91.5pt;margin-top:9.7pt;width:1.65pt;height:12.75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">
                <v:imagedata r:id="rId2715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1041676</wp:posOffset>
                </wp:positionH>
                <wp:positionV relativeFrom="paragraph">
                  <wp:posOffset>204515</wp:posOffset>
                </wp:positionV>
                <wp:extent cx="119160" cy="77400"/>
                <wp:effectExtent l="38100" t="38100" r="33655" b="37465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6">
                      <w14:nvContentPartPr>
                        <w14:cNvContentPartPr/>
                      </w14:nvContentPartPr>
                      <w14:xfrm>
                        <a:off x="0" y="0"/>
                        <a:ext cx="1191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8C9BA" id="Ink 1544" o:spid="_x0000_s1026" type="#_x0000_t75" style="position:absolute;margin-left:81.8pt;margin-top:15.9pt;width:9.65pt;height:6.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">
                <v:imagedata r:id="rId2717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905236</wp:posOffset>
                </wp:positionH>
                <wp:positionV relativeFrom="paragraph">
                  <wp:posOffset>146555</wp:posOffset>
                </wp:positionV>
                <wp:extent cx="3960" cy="9720"/>
                <wp:effectExtent l="38100" t="38100" r="34290" b="28575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8">
                      <w14:nvContentPartPr>
                        <w14:cNvContentPartPr/>
                      </w14:nvContentPartPr>
                      <w14:xfrm>
                        <a:off x="0" y="0"/>
                        <a:ext cx="39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AC7C8" id="Ink 1543" o:spid="_x0000_s1026" type="#_x0000_t75" style="position:absolute;margin-left:71.15pt;margin-top:11.5pt;width:.6pt;height:.9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">
                <v:imagedata r:id="rId2719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911356</wp:posOffset>
                </wp:positionH>
                <wp:positionV relativeFrom="paragraph">
                  <wp:posOffset>218555</wp:posOffset>
                </wp:positionV>
                <wp:extent cx="69120" cy="64440"/>
                <wp:effectExtent l="38100" t="38100" r="26670" b="3111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0">
                      <w14:nvContentPartPr>
                        <w14:cNvContentPartPr/>
                      </w14:nvContentPartPr>
                      <w14:xfrm>
                        <a:off x="0" y="0"/>
                        <a:ext cx="691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F2817" id="Ink 1542" o:spid="_x0000_s1026" type="#_x0000_t75" style="position:absolute;margin-left:71.7pt;margin-top:17.05pt;width:5.65pt;height:5.35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">
                <v:imagedata r:id="rId2721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868156</wp:posOffset>
                </wp:positionH>
                <wp:positionV relativeFrom="paragraph">
                  <wp:posOffset>228635</wp:posOffset>
                </wp:positionV>
                <wp:extent cx="13320" cy="79920"/>
                <wp:effectExtent l="38100" t="38100" r="25400" b="34925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2">
                      <w14:nvContentPartPr>
                        <w14:cNvContentPartPr/>
                      </w14:nvContentPartPr>
                      <w14:xfrm>
                        <a:off x="0" y="0"/>
                        <a:ext cx="133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B0F61" id="Ink 1541" o:spid="_x0000_s1026" type="#_x0000_t75" style="position:absolute;margin-left:68.15pt;margin-top:17.85pt;width:1.3pt;height:6.65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">
                <v:imagedata r:id="rId2723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693556</wp:posOffset>
                </wp:positionH>
                <wp:positionV relativeFrom="paragraph">
                  <wp:posOffset>142595</wp:posOffset>
                </wp:positionV>
                <wp:extent cx="11160" cy="14760"/>
                <wp:effectExtent l="38100" t="19050" r="27305" b="42545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4">
                      <w14:nvContentPartPr>
                        <w14:cNvContentPartPr/>
                      </w14:nvContentPartPr>
                      <w14:xfrm>
                        <a:off x="0" y="0"/>
                        <a:ext cx="111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3D922" id="Ink 1539" o:spid="_x0000_s1026" type="#_x0000_t75" style="position:absolute;margin-left:54.45pt;margin-top:11.1pt;width:1.1pt;height:1.3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">
                <v:imagedata r:id="rId2725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697516</wp:posOffset>
                </wp:positionH>
                <wp:positionV relativeFrom="paragraph">
                  <wp:posOffset>217475</wp:posOffset>
                </wp:positionV>
                <wp:extent cx="4680" cy="87120"/>
                <wp:effectExtent l="38100" t="38100" r="33655" b="27305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6">
                      <w14:nvContentPartPr>
                        <w14:cNvContentPartPr/>
                      </w14:nvContentPartPr>
                      <w14:xfrm>
                        <a:off x="0" y="0"/>
                        <a:ext cx="46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A7FD7" id="Ink 1538" o:spid="_x0000_s1026" type="#_x0000_t75" style="position:absolute;margin-left:54.75pt;margin-top:17pt;width:.6pt;height:7.1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">
                <v:imagedata r:id="rId2727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584116</wp:posOffset>
                </wp:positionH>
                <wp:positionV relativeFrom="paragraph">
                  <wp:posOffset>187595</wp:posOffset>
                </wp:positionV>
                <wp:extent cx="77400" cy="112680"/>
                <wp:effectExtent l="38100" t="38100" r="37465" b="40005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8">
                      <w14:nvContentPartPr>
                        <w14:cNvContentPartPr/>
                      </w14:nvContentPartPr>
                      <w14:xfrm>
                        <a:off x="0" y="0"/>
                        <a:ext cx="7740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C94A2" id="Ink 1537" o:spid="_x0000_s1026" type="#_x0000_t75" style="position:absolute;margin-left:45.85pt;margin-top:14.6pt;width:6.35pt;height:9.25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">
                <v:imagedata r:id="rId2729" o:title=""/>
              </v:shape>
            </w:pict>
          </mc:Fallback>
        </mc:AlternateContent>
      </w:r>
      <w:r w:rsidR="000F08BE"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>
                <wp:simplePos x="0" y="0"/>
                <wp:positionH relativeFrom="column">
                  <wp:posOffset>434716</wp:posOffset>
                </wp:positionH>
                <wp:positionV relativeFrom="paragraph">
                  <wp:posOffset>133955</wp:posOffset>
                </wp:positionV>
                <wp:extent cx="107640" cy="172080"/>
                <wp:effectExtent l="38100" t="38100" r="45085" b="3810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0">
                      <w14:nvContentPartPr>
                        <w14:cNvContentPartPr/>
                      </w14:nvContentPartPr>
                      <w14:xfrm>
                        <a:off x="0" y="0"/>
                        <a:ext cx="10764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599F1" id="Ink 1536" o:spid="_x0000_s1026" type="#_x0000_t75" style="position:absolute;margin-left:34.05pt;margin-top:10.35pt;width:8.9pt;height:13.95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">
                <v:imagedata r:id="rId2731" o:title=""/>
              </v:shape>
            </w:pict>
          </mc:Fallback>
        </mc:AlternateContent>
      </w:r>
    </w:p>
    <w:p w:rsidR="000B359F" w:rsidRDefault="000F08BE" w:rsidP="001C0E89">
      <w:pPr>
        <w:pStyle w:val="NLLL2COL"/>
        <w:rPr>
          <w:rStyle w:val="i-notetoDTOcharacter"/>
          <w:rFonts w:ascii="MinionPro-Regular" w:hAnsi="MinionPro-Regular" w:cs="MinionPro-Regular"/>
          <w:b w:val="0"/>
          <w:bCs w:val="0"/>
          <w:outline/>
          <w14:textOutline w14:w="9525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>
                <wp:simplePos x="0" y="0"/>
                <wp:positionH relativeFrom="column">
                  <wp:posOffset>5854156</wp:posOffset>
                </wp:positionH>
                <wp:positionV relativeFrom="paragraph">
                  <wp:posOffset>43000</wp:posOffset>
                </wp:positionV>
                <wp:extent cx="164160" cy="312840"/>
                <wp:effectExtent l="38100" t="38100" r="26670" b="30480"/>
                <wp:wrapNone/>
                <wp:docPr id="1606" name="Ink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2">
                      <w14:nvContentPartPr>
                        <w14:cNvContentPartPr/>
                      </w14:nvContentPartPr>
                      <w14:xfrm>
                        <a:off x="0" y="0"/>
                        <a:ext cx="16416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E3161" id="Ink 1606" o:spid="_x0000_s1026" type="#_x0000_t75" style="position:absolute;margin-left:460.75pt;margin-top:3.25pt;width:13.35pt;height:2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">
                <v:imagedata r:id="rId2733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>
                <wp:simplePos x="0" y="0"/>
                <wp:positionH relativeFrom="column">
                  <wp:posOffset>5796916</wp:posOffset>
                </wp:positionH>
                <wp:positionV relativeFrom="paragraph">
                  <wp:posOffset>117160</wp:posOffset>
                </wp:positionV>
                <wp:extent cx="74880" cy="68040"/>
                <wp:effectExtent l="38100" t="38100" r="40005" b="27305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4">
                      <w14:nvContentPartPr>
                        <w14:cNvContentPartPr/>
                      </w14:nvContentPartPr>
                      <w14:xfrm>
                        <a:off x="0" y="0"/>
                        <a:ext cx="748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D5C31" id="Ink 1605" o:spid="_x0000_s1026" type="#_x0000_t75" style="position:absolute;margin-left:456.25pt;margin-top:9.15pt;width:6.2pt;height:5.6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">
                <v:imagedata r:id="rId2735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5572636</wp:posOffset>
                </wp:positionH>
                <wp:positionV relativeFrom="paragraph">
                  <wp:posOffset>93760</wp:posOffset>
                </wp:positionV>
                <wp:extent cx="210600" cy="100440"/>
                <wp:effectExtent l="38100" t="38100" r="37465" b="33020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6">
                      <w14:nvContentPartPr>
                        <w14:cNvContentPartPr/>
                      </w14:nvContentPartPr>
                      <w14:xfrm>
                        <a:off x="0" y="0"/>
                        <a:ext cx="2106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EA212" id="Ink 1604" o:spid="_x0000_s1026" type="#_x0000_t75" style="position:absolute;margin-left:438.6pt;margin-top:7.2pt;width:16.85pt;height:8.3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">
                <v:imagedata r:id="rId2737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>
                <wp:simplePos x="0" y="0"/>
                <wp:positionH relativeFrom="column">
                  <wp:posOffset>5446996</wp:posOffset>
                </wp:positionH>
                <wp:positionV relativeFrom="paragraph">
                  <wp:posOffset>102400</wp:posOffset>
                </wp:positionV>
                <wp:extent cx="92160" cy="90720"/>
                <wp:effectExtent l="19050" t="19050" r="41275" b="43180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8">
                      <w14:nvContentPartPr>
                        <w14:cNvContentPartPr/>
                      </w14:nvContentPartPr>
                      <w14:xfrm>
                        <a:off x="0" y="0"/>
                        <a:ext cx="921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7ADA5" id="Ink 1603" o:spid="_x0000_s1026" type="#_x0000_t75" style="position:absolute;margin-left:428.85pt;margin-top:7.9pt;width:7.5pt;height:7.55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">
                <v:imagedata r:id="rId2739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>
                <wp:simplePos x="0" y="0"/>
                <wp:positionH relativeFrom="column">
                  <wp:posOffset>5328196</wp:posOffset>
                </wp:positionH>
                <wp:positionV relativeFrom="paragraph">
                  <wp:posOffset>108520</wp:posOffset>
                </wp:positionV>
                <wp:extent cx="118080" cy="74520"/>
                <wp:effectExtent l="38100" t="38100" r="34925" b="40005"/>
                <wp:wrapNone/>
                <wp:docPr id="1602" name="Ink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0">
                      <w14:nvContentPartPr>
                        <w14:cNvContentPartPr/>
                      </w14:nvContentPartPr>
                      <w14:xfrm>
                        <a:off x="0" y="0"/>
                        <a:ext cx="11808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B0103" id="Ink 1602" o:spid="_x0000_s1026" type="#_x0000_t75" style="position:absolute;margin-left:419.5pt;margin-top:8.4pt;width:9.45pt;height:6.25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">
                <v:imagedata r:id="rId2741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>
                <wp:simplePos x="0" y="0"/>
                <wp:positionH relativeFrom="column">
                  <wp:posOffset>5114356</wp:posOffset>
                </wp:positionH>
                <wp:positionV relativeFrom="paragraph">
                  <wp:posOffset>108880</wp:posOffset>
                </wp:positionV>
                <wp:extent cx="235800" cy="78480"/>
                <wp:effectExtent l="19050" t="38100" r="31115" b="36195"/>
                <wp:wrapNone/>
                <wp:docPr id="1601" name="Ink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2">
                      <w14:nvContentPartPr>
                        <w14:cNvContentPartPr/>
                      </w14:nvContentPartPr>
                      <w14:xfrm>
                        <a:off x="0" y="0"/>
                        <a:ext cx="2358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F499A" id="Ink 1601" o:spid="_x0000_s1026" type="#_x0000_t75" style="position:absolute;margin-left:402.5pt;margin-top:8.4pt;width:18.8pt;height:6.5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">
                <v:imagedata r:id="rId2743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>
                <wp:simplePos x="0" y="0"/>
                <wp:positionH relativeFrom="column">
                  <wp:posOffset>4822036</wp:posOffset>
                </wp:positionH>
                <wp:positionV relativeFrom="paragraph">
                  <wp:posOffset>99880</wp:posOffset>
                </wp:positionV>
                <wp:extent cx="283680" cy="90720"/>
                <wp:effectExtent l="38100" t="38100" r="40640" b="43180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4">
                      <w14:nvContentPartPr>
                        <w14:cNvContentPartPr/>
                      </w14:nvContentPartPr>
                      <w14:xfrm>
                        <a:off x="0" y="0"/>
                        <a:ext cx="2836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6E6A1" id="Ink 1600" o:spid="_x0000_s1026" type="#_x0000_t75" style="position:absolute;margin-left:379.5pt;margin-top:7.7pt;width:22.6pt;height:7.55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">
                <v:imagedata r:id="rId2745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>
                <wp:simplePos x="0" y="0"/>
                <wp:positionH relativeFrom="column">
                  <wp:posOffset>4498036</wp:posOffset>
                </wp:positionH>
                <wp:positionV relativeFrom="paragraph">
                  <wp:posOffset>122200</wp:posOffset>
                </wp:positionV>
                <wp:extent cx="142560" cy="14040"/>
                <wp:effectExtent l="38100" t="19050" r="0" b="43180"/>
                <wp:wrapNone/>
                <wp:docPr id="1599" name="Ink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6">
                      <w14:nvContentPartPr>
                        <w14:cNvContentPartPr/>
                      </w14:nvContentPartPr>
                      <w14:xfrm>
                        <a:off x="0" y="0"/>
                        <a:ext cx="1425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73D37" id="Ink 1599" o:spid="_x0000_s1026" type="#_x0000_t75" style="position:absolute;margin-left:354.05pt;margin-top:9.45pt;width:11.45pt;height:1.4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">
                <v:imagedata r:id="rId2747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>
                <wp:simplePos x="0" y="0"/>
                <wp:positionH relativeFrom="column">
                  <wp:posOffset>4569316</wp:posOffset>
                </wp:positionH>
                <wp:positionV relativeFrom="paragraph">
                  <wp:posOffset>60280</wp:posOffset>
                </wp:positionV>
                <wp:extent cx="9000" cy="137520"/>
                <wp:effectExtent l="38100" t="38100" r="29210" b="34290"/>
                <wp:wrapNone/>
                <wp:docPr id="1598" name="Ink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8">
                      <w14:nvContentPartPr>
                        <w14:cNvContentPartPr/>
                      </w14:nvContentPartPr>
                      <w14:xfrm>
                        <a:off x="0" y="0"/>
                        <a:ext cx="90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C1929" id="Ink 1598" o:spid="_x0000_s1026" type="#_x0000_t75" style="position:absolute;margin-left:359.7pt;margin-top:4.6pt;width:.95pt;height:11.2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">
                <v:imagedata r:id="rId2749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4419916</wp:posOffset>
                </wp:positionH>
                <wp:positionV relativeFrom="paragraph">
                  <wp:posOffset>138760</wp:posOffset>
                </wp:positionV>
                <wp:extent cx="84960" cy="77040"/>
                <wp:effectExtent l="19050" t="38100" r="29845" b="37465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0">
                      <w14:nvContentPartPr>
                        <w14:cNvContentPartPr/>
                      </w14:nvContentPartPr>
                      <w14:xfrm>
                        <a:off x="0" y="0"/>
                        <a:ext cx="849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CFAC0" id="Ink 1597" o:spid="_x0000_s1026" type="#_x0000_t75" style="position:absolute;margin-left:347.85pt;margin-top:10.75pt;width:7.1pt;height:6.4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">
                <v:imagedata r:id="rId2751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>
                <wp:simplePos x="0" y="0"/>
                <wp:positionH relativeFrom="column">
                  <wp:posOffset>4239916</wp:posOffset>
                </wp:positionH>
                <wp:positionV relativeFrom="paragraph">
                  <wp:posOffset>117520</wp:posOffset>
                </wp:positionV>
                <wp:extent cx="179640" cy="89280"/>
                <wp:effectExtent l="38100" t="19050" r="30480" b="44450"/>
                <wp:wrapNone/>
                <wp:docPr id="1596" name="Ink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2">
                      <w14:nvContentPartPr>
                        <w14:cNvContentPartPr/>
                      </w14:nvContentPartPr>
                      <w14:xfrm>
                        <a:off x="0" y="0"/>
                        <a:ext cx="17964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E4A21" id="Ink 1596" o:spid="_x0000_s1026" type="#_x0000_t75" style="position:absolute;margin-left:333.7pt;margin-top:9.05pt;width:14.4pt;height:7.45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">
                <v:imagedata r:id="rId2753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>
                <wp:simplePos x="0" y="0"/>
                <wp:positionH relativeFrom="column">
                  <wp:posOffset>3555916</wp:posOffset>
                </wp:positionH>
                <wp:positionV relativeFrom="paragraph">
                  <wp:posOffset>73960</wp:posOffset>
                </wp:positionV>
                <wp:extent cx="123840" cy="172800"/>
                <wp:effectExtent l="38100" t="38100" r="28575" b="36830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4">
                      <w14:nvContentPartPr>
                        <w14:cNvContentPartPr/>
                      </w14:nvContentPartPr>
                      <w14:xfrm>
                        <a:off x="0" y="0"/>
                        <a:ext cx="12384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B8A7B" id="Ink 1595" o:spid="_x0000_s1026" type="#_x0000_t75" style="position:absolute;margin-left:279.8pt;margin-top:5.6pt;width:10.05pt;height:14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">
                <v:imagedata r:id="rId2755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>
                <wp:simplePos x="0" y="0"/>
                <wp:positionH relativeFrom="column">
                  <wp:posOffset>3429196</wp:posOffset>
                </wp:positionH>
                <wp:positionV relativeFrom="paragraph">
                  <wp:posOffset>186640</wp:posOffset>
                </wp:positionV>
                <wp:extent cx="119160" cy="56160"/>
                <wp:effectExtent l="38100" t="38100" r="14605" b="39370"/>
                <wp:wrapNone/>
                <wp:docPr id="1594" name="Ink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6">
                      <w14:nvContentPartPr>
                        <w14:cNvContentPartPr/>
                      </w14:nvContentPartPr>
                      <w14:xfrm>
                        <a:off x="0" y="0"/>
                        <a:ext cx="11916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87494" id="Ink 1594" o:spid="_x0000_s1026" type="#_x0000_t75" style="position:absolute;margin-left:269.8pt;margin-top:14.5pt;width:9.65pt;height:4.75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">
                <v:imagedata r:id="rId2757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>
                <wp:simplePos x="0" y="0"/>
                <wp:positionH relativeFrom="column">
                  <wp:posOffset>3312196</wp:posOffset>
                </wp:positionH>
                <wp:positionV relativeFrom="paragraph">
                  <wp:posOffset>192400</wp:posOffset>
                </wp:positionV>
                <wp:extent cx="125640" cy="50760"/>
                <wp:effectExtent l="19050" t="19050" r="27305" b="45085"/>
                <wp:wrapNone/>
                <wp:docPr id="1593" name="Ink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8">
                      <w14:nvContentPartPr>
                        <w14:cNvContentPartPr/>
                      </w14:nvContentPartPr>
                      <w14:xfrm>
                        <a:off x="0" y="0"/>
                        <a:ext cx="12564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AC266" id="Ink 1593" o:spid="_x0000_s1026" type="#_x0000_t75" style="position:absolute;margin-left:260.7pt;margin-top:14.95pt;width:10.05pt;height:4.4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">
                <v:imagedata r:id="rId2759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>
                <wp:simplePos x="0" y="0"/>
                <wp:positionH relativeFrom="column">
                  <wp:posOffset>3230476</wp:posOffset>
                </wp:positionH>
                <wp:positionV relativeFrom="paragraph">
                  <wp:posOffset>201400</wp:posOffset>
                </wp:positionV>
                <wp:extent cx="72000" cy="54000"/>
                <wp:effectExtent l="38100" t="19050" r="42545" b="41275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0">
                      <w14:nvContentPartPr>
                        <w14:cNvContentPartPr/>
                      </w14:nvContentPartPr>
                      <w14:xfrm>
                        <a:off x="0" y="0"/>
                        <a:ext cx="7200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4B8E7" id="Ink 1592" o:spid="_x0000_s1026" type="#_x0000_t75" style="position:absolute;margin-left:254.3pt;margin-top:15.8pt;width:5.85pt;height:4.5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">
                <v:imagedata r:id="rId2761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>
                <wp:simplePos x="0" y="0"/>
                <wp:positionH relativeFrom="column">
                  <wp:posOffset>3252436</wp:posOffset>
                </wp:positionH>
                <wp:positionV relativeFrom="paragraph">
                  <wp:posOffset>246040</wp:posOffset>
                </wp:positionV>
                <wp:extent cx="12240" cy="119520"/>
                <wp:effectExtent l="19050" t="38100" r="45085" b="33020"/>
                <wp:wrapNone/>
                <wp:docPr id="1591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2">
                      <w14:nvContentPartPr>
                        <w14:cNvContentPartPr/>
                      </w14:nvContentPartPr>
                      <w14:xfrm>
                        <a:off x="0" y="0"/>
                        <a:ext cx="122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55BCE" id="Ink 1591" o:spid="_x0000_s1026" type="#_x0000_t75" style="position:absolute;margin-left:255.95pt;margin-top:19.25pt;width:1.3pt;height:9.6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">
                <v:imagedata r:id="rId2763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3108796</wp:posOffset>
                </wp:positionH>
                <wp:positionV relativeFrom="paragraph">
                  <wp:posOffset>183400</wp:posOffset>
                </wp:positionV>
                <wp:extent cx="92160" cy="97560"/>
                <wp:effectExtent l="38100" t="38100" r="41275" b="36195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4">
                      <w14:nvContentPartPr>
                        <w14:cNvContentPartPr/>
                      </w14:nvContentPartPr>
                      <w14:xfrm>
                        <a:off x="0" y="0"/>
                        <a:ext cx="9216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025DD" id="Ink 1590" o:spid="_x0000_s1026" type="#_x0000_t75" style="position:absolute;margin-left:244.65pt;margin-top:14.3pt;width:7.65pt;height:8.05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">
                <v:imagedata r:id="rId2765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>
                <wp:simplePos x="0" y="0"/>
                <wp:positionH relativeFrom="column">
                  <wp:posOffset>2810716</wp:posOffset>
                </wp:positionH>
                <wp:positionV relativeFrom="paragraph">
                  <wp:posOffset>189160</wp:posOffset>
                </wp:positionV>
                <wp:extent cx="122040" cy="115200"/>
                <wp:effectExtent l="38100" t="38100" r="11430" b="37465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6">
                      <w14:nvContentPartPr>
                        <w14:cNvContentPartPr/>
                      </w14:nvContentPartPr>
                      <w14:xfrm>
                        <a:off x="0" y="0"/>
                        <a:ext cx="1220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4C6FC" id="Ink 1589" o:spid="_x0000_s1026" type="#_x0000_t75" style="position:absolute;margin-left:221.2pt;margin-top:14.75pt;width:9.9pt;height:9.35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">
                <v:imagedata r:id="rId2767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>
                <wp:simplePos x="0" y="0"/>
                <wp:positionH relativeFrom="column">
                  <wp:posOffset>2696956</wp:posOffset>
                </wp:positionH>
                <wp:positionV relativeFrom="paragraph">
                  <wp:posOffset>252880</wp:posOffset>
                </wp:positionV>
                <wp:extent cx="204840" cy="16920"/>
                <wp:effectExtent l="38100" t="38100" r="24130" b="40640"/>
                <wp:wrapNone/>
                <wp:docPr id="1588" name="Ink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8">
                      <w14:nvContentPartPr>
                        <w14:cNvContentPartPr/>
                      </w14:nvContentPartPr>
                      <w14:xfrm>
                        <a:off x="0" y="0"/>
                        <a:ext cx="2048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04236" id="Ink 1588" o:spid="_x0000_s1026" type="#_x0000_t75" style="position:absolute;margin-left:212.2pt;margin-top:19.8pt;width:16.5pt;height:1.65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">
                <v:imagedata r:id="rId2769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>
                <wp:simplePos x="0" y="0"/>
                <wp:positionH relativeFrom="column">
                  <wp:posOffset>2713156</wp:posOffset>
                </wp:positionH>
                <wp:positionV relativeFrom="paragraph">
                  <wp:posOffset>216520</wp:posOffset>
                </wp:positionV>
                <wp:extent cx="176760" cy="15480"/>
                <wp:effectExtent l="38100" t="38100" r="33020" b="41910"/>
                <wp:wrapNone/>
                <wp:docPr id="1587" name="Ink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0">
                      <w14:nvContentPartPr>
                        <w14:cNvContentPartPr/>
                      </w14:nvContentPartPr>
                      <w14:xfrm>
                        <a:off x="0" y="0"/>
                        <a:ext cx="1767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20841" id="Ink 1587" o:spid="_x0000_s1026" type="#_x0000_t75" style="position:absolute;margin-left:213.5pt;margin-top:16.9pt;width:14.25pt;height:1.55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">
                <v:imagedata r:id="rId2771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2287276</wp:posOffset>
                </wp:positionH>
                <wp:positionV relativeFrom="paragraph">
                  <wp:posOffset>122200</wp:posOffset>
                </wp:positionV>
                <wp:extent cx="17640" cy="9000"/>
                <wp:effectExtent l="38100" t="38100" r="40005" b="29210"/>
                <wp:wrapNone/>
                <wp:docPr id="1586" name="Ink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2">
                      <w14:nvContentPartPr>
                        <w14:cNvContentPartPr/>
                      </w14:nvContentPartPr>
                      <w14:xfrm>
                        <a:off x="0" y="0"/>
                        <a:ext cx="176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469F2" id="Ink 1586" o:spid="_x0000_s1026" type="#_x0000_t75" style="position:absolute;margin-left:179.9pt;margin-top:9.4pt;width:1.7pt;height:.95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">
                <v:imagedata r:id="rId2773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>
                <wp:simplePos x="0" y="0"/>
                <wp:positionH relativeFrom="column">
                  <wp:posOffset>2355316</wp:posOffset>
                </wp:positionH>
                <wp:positionV relativeFrom="paragraph">
                  <wp:posOffset>247480</wp:posOffset>
                </wp:positionV>
                <wp:extent cx="122400" cy="16560"/>
                <wp:effectExtent l="38100" t="38100" r="30480" b="40640"/>
                <wp:wrapNone/>
                <wp:docPr id="1585" name="Ink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4">
                      <w14:nvContentPartPr>
                        <w14:cNvContentPartPr/>
                      </w14:nvContentPartPr>
                      <w14:xfrm>
                        <a:off x="0" y="0"/>
                        <a:ext cx="1224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712AB" id="Ink 1585" o:spid="_x0000_s1026" type="#_x0000_t75" style="position:absolute;margin-left:185.3pt;margin-top:19.45pt;width:9.85pt;height:1.55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">
                <v:imagedata r:id="rId2775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>
                <wp:simplePos x="0" y="0"/>
                <wp:positionH relativeFrom="column">
                  <wp:posOffset>2401756</wp:posOffset>
                </wp:positionH>
                <wp:positionV relativeFrom="paragraph">
                  <wp:posOffset>178720</wp:posOffset>
                </wp:positionV>
                <wp:extent cx="28440" cy="149760"/>
                <wp:effectExtent l="38100" t="38100" r="29210" b="41275"/>
                <wp:wrapNone/>
                <wp:docPr id="1584" name="Ink 1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6">
                      <w14:nvContentPartPr>
                        <w14:cNvContentPartPr/>
                      </w14:nvContentPartPr>
                      <w14:xfrm>
                        <a:off x="0" y="0"/>
                        <a:ext cx="284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B5C6B" id="Ink 1584" o:spid="_x0000_s1026" type="#_x0000_t75" style="position:absolute;margin-left:188.95pt;margin-top:13.95pt;width:2.6pt;height:12.1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">
                <v:imagedata r:id="rId2777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>
                <wp:simplePos x="0" y="0"/>
                <wp:positionH relativeFrom="column">
                  <wp:posOffset>2256676</wp:posOffset>
                </wp:positionH>
                <wp:positionV relativeFrom="paragraph">
                  <wp:posOffset>261160</wp:posOffset>
                </wp:positionV>
                <wp:extent cx="89640" cy="65520"/>
                <wp:effectExtent l="38100" t="38100" r="24765" b="29845"/>
                <wp:wrapNone/>
                <wp:docPr id="1583" name="Ink 1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8">
                      <w14:nvContentPartPr>
                        <w14:cNvContentPartPr/>
                      </w14:nvContentPartPr>
                      <w14:xfrm>
                        <a:off x="0" y="0"/>
                        <a:ext cx="8964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9368B" id="Ink 1583" o:spid="_x0000_s1026" type="#_x0000_t75" style="position:absolute;margin-left:177.65pt;margin-top:20.35pt;width:7.3pt;height:5.55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">
                <v:imagedata r:id="rId2779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>
                <wp:simplePos x="0" y="0"/>
                <wp:positionH relativeFrom="column">
                  <wp:posOffset>2215996</wp:posOffset>
                </wp:positionH>
                <wp:positionV relativeFrom="paragraph">
                  <wp:posOffset>242800</wp:posOffset>
                </wp:positionV>
                <wp:extent cx="21600" cy="74160"/>
                <wp:effectExtent l="38100" t="38100" r="35560" b="40640"/>
                <wp:wrapNone/>
                <wp:docPr id="1582" name="Ink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0">
                      <w14:nvContentPartPr>
                        <w14:cNvContentPartPr/>
                      </w14:nvContentPartPr>
                      <w14:xfrm>
                        <a:off x="0" y="0"/>
                        <a:ext cx="216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259CC" id="Ink 1582" o:spid="_x0000_s1026" type="#_x0000_t75" style="position:absolute;margin-left:174.3pt;margin-top:18.95pt;width:2.05pt;height:6.2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">
                <v:imagedata r:id="rId2781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1963636</wp:posOffset>
                </wp:positionH>
                <wp:positionV relativeFrom="paragraph">
                  <wp:posOffset>130120</wp:posOffset>
                </wp:positionV>
                <wp:extent cx="20880" cy="11880"/>
                <wp:effectExtent l="38100" t="38100" r="36830" b="26670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2">
                      <w14:nvContentPartPr>
                        <w14:cNvContentPartPr/>
                      </w14:nvContentPartPr>
                      <w14:xfrm>
                        <a:off x="0" y="0"/>
                        <a:ext cx="208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9323D" id="Ink 1581" o:spid="_x0000_s1026" type="#_x0000_t75" style="position:absolute;margin-left:154.4pt;margin-top:10.1pt;width:1.95pt;height:1.15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">
                <v:imagedata r:id="rId2783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>
                <wp:simplePos x="0" y="0"/>
                <wp:positionH relativeFrom="column">
                  <wp:posOffset>2026996</wp:posOffset>
                </wp:positionH>
                <wp:positionV relativeFrom="paragraph">
                  <wp:posOffset>185560</wp:posOffset>
                </wp:positionV>
                <wp:extent cx="107280" cy="166320"/>
                <wp:effectExtent l="38100" t="38100" r="26670" b="24765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4">
                      <w14:nvContentPartPr>
                        <w14:cNvContentPartPr/>
                      </w14:nvContentPartPr>
                      <w14:xfrm>
                        <a:off x="0" y="0"/>
                        <a:ext cx="1072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60B9B" id="Ink 1580" o:spid="_x0000_s1026" type="#_x0000_t75" style="position:absolute;margin-left:159.4pt;margin-top:14.4pt;width:8.9pt;height:13.55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">
                <v:imagedata r:id="rId2785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>
                <wp:simplePos x="0" y="0"/>
                <wp:positionH relativeFrom="column">
                  <wp:posOffset>1961116</wp:posOffset>
                </wp:positionH>
                <wp:positionV relativeFrom="paragraph">
                  <wp:posOffset>253960</wp:posOffset>
                </wp:positionV>
                <wp:extent cx="32040" cy="110880"/>
                <wp:effectExtent l="38100" t="38100" r="25400" b="41910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6">
                      <w14:nvContentPartPr>
                        <w14:cNvContentPartPr/>
                      </w14:nvContentPartPr>
                      <w14:xfrm>
                        <a:off x="0" y="0"/>
                        <a:ext cx="320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D4DE9" id="Ink 1579" o:spid="_x0000_s1026" type="#_x0000_t75" style="position:absolute;margin-left:154.3pt;margin-top:19.85pt;width:2.65pt;height:9.15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">
                <v:imagedata r:id="rId2787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>
                <wp:simplePos x="0" y="0"/>
                <wp:positionH relativeFrom="column">
                  <wp:posOffset>1493836</wp:posOffset>
                </wp:positionH>
                <wp:positionV relativeFrom="paragraph">
                  <wp:posOffset>309400</wp:posOffset>
                </wp:positionV>
                <wp:extent cx="11880" cy="3960"/>
                <wp:effectExtent l="38100" t="38100" r="26670" b="34290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8">
                      <w14:nvContentPartPr>
                        <w14:cNvContentPartPr/>
                      </w14:nvContentPartPr>
                      <w14:xfrm>
                        <a:off x="0" y="0"/>
                        <a:ext cx="118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37893" id="Ink 1577" o:spid="_x0000_s1026" type="#_x0000_t75" style="position:absolute;margin-left:117.4pt;margin-top:24.15pt;width:1.35pt;height:.7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">
                <v:imagedata r:id="rId2789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701116</wp:posOffset>
                </wp:positionH>
                <wp:positionV relativeFrom="paragraph">
                  <wp:posOffset>-104600</wp:posOffset>
                </wp:positionV>
                <wp:extent cx="111600" cy="278640"/>
                <wp:effectExtent l="38100" t="38100" r="41275" b="2667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0">
                      <w14:nvContentPartPr>
                        <w14:cNvContentPartPr/>
                      </w14:nvContentPartPr>
                      <w14:xfrm>
                        <a:off x="0" y="0"/>
                        <a:ext cx="11160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D02CD" id="Ink 1540" o:spid="_x0000_s1026" type="#_x0000_t75" style="position:absolute;margin-left:55.05pt;margin-top:-8.4pt;width:9.1pt;height:22.35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">
                <v:imagedata r:id="rId2791" o:title=""/>
              </v:shape>
            </w:pict>
          </mc:Fallback>
        </mc:AlternateContent>
      </w:r>
    </w:p>
    <w:p w:rsidR="001C0E89" w:rsidRPr="003F6239" w:rsidRDefault="000F08BE" w:rsidP="001C0E89">
      <w:pPr>
        <w:pStyle w:val="NLLL2COL"/>
        <w:rPr>
          <w:rStyle w:val="i-notetoDTOcharacter"/>
          <w:rFonts w:ascii="MinionPro-Regular" w:hAnsi="MinionPro-Regular" w:cs="MinionPro-Regular"/>
          <w:b w:val="0"/>
          <w:bCs w:val="0"/>
          <w:outline/>
          <w14:textOutline w14:w="9525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>
                <wp:simplePos x="0" y="0"/>
                <wp:positionH relativeFrom="column">
                  <wp:posOffset>5145316</wp:posOffset>
                </wp:positionH>
                <wp:positionV relativeFrom="paragraph">
                  <wp:posOffset>21970</wp:posOffset>
                </wp:positionV>
                <wp:extent cx="423360" cy="85680"/>
                <wp:effectExtent l="38100" t="38100" r="15240" b="29210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2">
                      <w14:nvContentPartPr>
                        <w14:cNvContentPartPr/>
                      </w14:nvContentPartPr>
                      <w14:xfrm>
                        <a:off x="0" y="0"/>
                        <a:ext cx="42336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BEDC6" id="Ink 1610" o:spid="_x0000_s1026" type="#_x0000_t75" style="position:absolute;margin-left:405pt;margin-top:1.6pt;width:33.6pt;height:7.15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">
                <v:imagedata r:id="rId2793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>
                <wp:simplePos x="0" y="0"/>
                <wp:positionH relativeFrom="column">
                  <wp:posOffset>4872436</wp:posOffset>
                </wp:positionH>
                <wp:positionV relativeFrom="paragraph">
                  <wp:posOffset>-10070</wp:posOffset>
                </wp:positionV>
                <wp:extent cx="245520" cy="109800"/>
                <wp:effectExtent l="19050" t="38100" r="40640" b="43180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4">
                      <w14:nvContentPartPr>
                        <w14:cNvContentPartPr/>
                      </w14:nvContentPartPr>
                      <w14:xfrm>
                        <a:off x="0" y="0"/>
                        <a:ext cx="24552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F373F" id="Ink 1609" o:spid="_x0000_s1026" type="#_x0000_t75" style="position:absolute;margin-left:383.55pt;margin-top:-1pt;width:19.5pt;height:9.1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">
                <v:imagedata r:id="rId2795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>
                <wp:simplePos x="0" y="0"/>
                <wp:positionH relativeFrom="column">
                  <wp:posOffset>4908076</wp:posOffset>
                </wp:positionH>
                <wp:positionV relativeFrom="paragraph">
                  <wp:posOffset>-25550</wp:posOffset>
                </wp:positionV>
                <wp:extent cx="36720" cy="133920"/>
                <wp:effectExtent l="38100" t="38100" r="40005" b="38100"/>
                <wp:wrapNone/>
                <wp:docPr id="1608" name="Ink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6">
                      <w14:nvContentPartPr>
                        <w14:cNvContentPartPr/>
                      </w14:nvContentPartPr>
                      <w14:xfrm>
                        <a:off x="0" y="0"/>
                        <a:ext cx="367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B7BC0" id="Ink 1608" o:spid="_x0000_s1026" type="#_x0000_t75" style="position:absolute;margin-left:386.25pt;margin-top:-2.15pt;width:3.3pt;height:10.9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">
                <v:imagedata r:id="rId2797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>
                <wp:simplePos x="0" y="0"/>
                <wp:positionH relativeFrom="column">
                  <wp:posOffset>1488436</wp:posOffset>
                </wp:positionH>
                <wp:positionV relativeFrom="paragraph">
                  <wp:posOffset>73090</wp:posOffset>
                </wp:positionV>
                <wp:extent cx="4680" cy="7200"/>
                <wp:effectExtent l="38100" t="38100" r="33655" b="31115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8">
                      <w14:nvContentPartPr>
                        <w14:cNvContentPartPr/>
                      </w14:nvContentPartPr>
                      <w14:xfrm>
                        <a:off x="0" y="0"/>
                        <a:ext cx="46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F2BBF" id="Ink 1578" o:spid="_x0000_s1026" type="#_x0000_t75" style="position:absolute;margin-left:117pt;margin-top:5.65pt;width:.6pt;height:.85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">
                <v:imagedata r:id="rId2799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>
                <wp:simplePos x="0" y="0"/>
                <wp:positionH relativeFrom="column">
                  <wp:posOffset>1236076</wp:posOffset>
                </wp:positionH>
                <wp:positionV relativeFrom="paragraph">
                  <wp:posOffset>-6470</wp:posOffset>
                </wp:positionV>
                <wp:extent cx="165600" cy="90000"/>
                <wp:effectExtent l="38100" t="19050" r="25400" b="43815"/>
                <wp:wrapNone/>
                <wp:docPr id="1576" name="Ink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0">
                      <w14:nvContentPartPr>
                        <w14:cNvContentPartPr/>
                      </w14:nvContentPartPr>
                      <w14:xfrm>
                        <a:off x="0" y="0"/>
                        <a:ext cx="1656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CA068" id="Ink 1576" o:spid="_x0000_s1026" type="#_x0000_t75" style="position:absolute;margin-left:97.2pt;margin-top:-.65pt;width:13.3pt;height:7.5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">
                <v:imagedata r:id="rId2801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>
                <wp:simplePos x="0" y="0"/>
                <wp:positionH relativeFrom="column">
                  <wp:posOffset>1004956</wp:posOffset>
                </wp:positionH>
                <wp:positionV relativeFrom="paragraph">
                  <wp:posOffset>-16550</wp:posOffset>
                </wp:positionV>
                <wp:extent cx="181440" cy="97560"/>
                <wp:effectExtent l="38100" t="38100" r="28575" b="36195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2">
                      <w14:nvContentPartPr>
                        <w14:cNvContentPartPr/>
                      </w14:nvContentPartPr>
                      <w14:xfrm>
                        <a:off x="0" y="0"/>
                        <a:ext cx="1814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5A110" id="Ink 1575" o:spid="_x0000_s1026" type="#_x0000_t75" style="position:absolute;margin-left:79.05pt;margin-top:-1.45pt;width:14.5pt;height:8.05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">
                <v:imagedata r:id="rId2803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901636</wp:posOffset>
                </wp:positionH>
                <wp:positionV relativeFrom="paragraph">
                  <wp:posOffset>-17630</wp:posOffset>
                </wp:positionV>
                <wp:extent cx="89280" cy="91080"/>
                <wp:effectExtent l="38100" t="38100" r="25400" b="42545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4">
                      <w14:nvContentPartPr>
                        <w14:cNvContentPartPr/>
                      </w14:nvContentPartPr>
                      <w14:xfrm>
                        <a:off x="0" y="0"/>
                        <a:ext cx="8928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55EC0" id="Ink 1574" o:spid="_x0000_s1026" type="#_x0000_t75" style="position:absolute;margin-left:70.9pt;margin-top:-1.55pt;width:7.2pt;height:7.5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">
                <v:imagedata r:id="rId2805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751516</wp:posOffset>
                </wp:positionH>
                <wp:positionV relativeFrom="paragraph">
                  <wp:posOffset>-4670</wp:posOffset>
                </wp:positionV>
                <wp:extent cx="117360" cy="76320"/>
                <wp:effectExtent l="38100" t="38100" r="35560" b="38100"/>
                <wp:wrapNone/>
                <wp:docPr id="1573" name="Ink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6">
                      <w14:nvContentPartPr>
                        <w14:cNvContentPartPr/>
                      </w14:nvContentPartPr>
                      <w14:xfrm>
                        <a:off x="0" y="0"/>
                        <a:ext cx="11736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0FBA7" id="Ink 1573" o:spid="_x0000_s1026" type="#_x0000_t75" style="position:absolute;margin-left:59.05pt;margin-top:-.55pt;width:9.45pt;height:6.4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">
                <v:imagedata r:id="rId2807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634516</wp:posOffset>
                </wp:positionH>
                <wp:positionV relativeFrom="paragraph">
                  <wp:posOffset>8650</wp:posOffset>
                </wp:positionV>
                <wp:extent cx="57240" cy="93240"/>
                <wp:effectExtent l="38100" t="38100" r="38100" b="40640"/>
                <wp:wrapNone/>
                <wp:docPr id="1572" name="Ink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8">
                      <w14:nvContentPartPr>
                        <w14:cNvContentPartPr/>
                      </w14:nvContentPartPr>
                      <w14:xfrm>
                        <a:off x="0" y="0"/>
                        <a:ext cx="572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43CFD" id="Ink 1572" o:spid="_x0000_s1026" type="#_x0000_t75" style="position:absolute;margin-left:49.8pt;margin-top:.5pt;width:4.85pt;height:7.75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">
                <v:imagedata r:id="rId2809" o:title=""/>
              </v:shape>
            </w:pict>
          </mc:Fallback>
        </mc:AlternateContent>
      </w:r>
      <w:r>
        <w:rPr>
          <w:rFonts w:ascii="MinionPro-Regular" w:hAnsi="MinionPro-Regular" w:cs="MinionPro-Regular"/>
          <w:noProof/>
          <w:color w:val="FF0000"/>
          <w:sz w:val="28"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448036</wp:posOffset>
                </wp:positionH>
                <wp:positionV relativeFrom="paragraph">
                  <wp:posOffset>-73430</wp:posOffset>
                </wp:positionV>
                <wp:extent cx="158760" cy="199440"/>
                <wp:effectExtent l="38100" t="38100" r="0" b="29210"/>
                <wp:wrapNone/>
                <wp:docPr id="1571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0">
                      <w14:nvContentPartPr>
                        <w14:cNvContentPartPr/>
                      </w14:nvContentPartPr>
                      <w14:xfrm>
                        <a:off x="0" y="0"/>
                        <a:ext cx="15876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E1467" id="Ink 1571" o:spid="_x0000_s1026" type="#_x0000_t75" style="position:absolute;margin-left:35.1pt;margin-top:-6pt;width:12.75pt;height:16.1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">
                <v:imagedata r:id="rId2811" o:title=""/>
              </v:shape>
            </w:pict>
          </mc:Fallback>
        </mc:AlternateContent>
      </w:r>
    </w:p>
    <w:p w:rsidR="001C0E89" w:rsidRPr="003F6239" w:rsidRDefault="001C0E89" w:rsidP="001C0E89">
      <w:pPr>
        <w:pStyle w:val="NLLL2COL"/>
        <w:rPr>
          <w:rStyle w:val="i-notetoDTOcharacter"/>
          <w:rFonts w:ascii="MinionPro-Regular" w:hAnsi="MinionPro-Regular" w:cs="MinionPro-Regular"/>
          <w:b w:val="0"/>
          <w:bCs w:val="0"/>
          <w:outline/>
          <w14:textOutline w14:w="9525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noFill/>
          </w14:textFill>
        </w:rPr>
      </w:pPr>
    </w:p>
    <w:p w:rsidR="001C0E89" w:rsidRDefault="001C0E89" w:rsidP="001C0E89">
      <w:pPr>
        <w:pStyle w:val="NLLL2COL"/>
        <w:jc w:val="right"/>
        <w:sectPr w:rsidR="001C0E89" w:rsidSect="000B359F">
          <w:headerReference w:type="even" r:id="rId2812"/>
          <w:headerReference w:type="default" r:id="rId2813"/>
          <w:footerReference w:type="even" r:id="rId2814"/>
          <w:footerReference w:type="default" r:id="rId2815"/>
          <w:pgSz w:w="11900" w:h="16840"/>
          <w:pgMar w:top="1276" w:right="1270" w:bottom="1440" w:left="1276" w:header="709" w:footer="709" w:gutter="0"/>
          <w:cols w:space="480"/>
        </w:sectPr>
      </w:pPr>
      <w:r>
        <w:rPr>
          <w:rStyle w:val="i-listbold"/>
        </w:rPr>
        <w:tab/>
      </w:r>
      <w:r>
        <w:rPr>
          <w:rStyle w:val="NLLLNUM"/>
        </w:rPr>
        <w:t>[2 marks]</w:t>
      </w:r>
    </w:p>
    <w:p w:rsidR="00CB7087" w:rsidRDefault="00CB7087" w:rsidP="003F6239">
      <w:pPr>
        <w:pStyle w:val="NL"/>
        <w:rPr>
          <w:rStyle w:val="NLLLNUM"/>
          <w:b w:val="0"/>
        </w:rPr>
      </w:pPr>
      <w:r>
        <w:rPr>
          <w:rStyle w:val="NLLLNUM"/>
        </w:rPr>
        <w:lastRenderedPageBreak/>
        <w:t>1</w:t>
      </w:r>
      <w:r w:rsidR="00E117AE">
        <w:rPr>
          <w:rStyle w:val="NLLLNUM"/>
        </w:rPr>
        <w:t>9</w:t>
      </w:r>
      <w:r>
        <w:rPr>
          <w:rStyle w:val="NLLLNUM"/>
        </w:rPr>
        <w:tab/>
        <w:t xml:space="preserve">Using vectors, </w:t>
      </w:r>
      <w:r w:rsidRPr="00CB7087">
        <w:rPr>
          <w:rStyle w:val="NLLLNUM"/>
          <w:b w:val="0"/>
        </w:rPr>
        <w:t>p</w:t>
      </w:r>
      <w:r>
        <w:rPr>
          <w:rStyle w:val="NLLLNUM"/>
          <w:b w:val="0"/>
        </w:rPr>
        <w:t>rove that</w:t>
      </w:r>
      <w:r w:rsidR="001C0E89">
        <w:rPr>
          <w:rStyle w:val="NLLLNUM"/>
          <w:b w:val="0"/>
        </w:rPr>
        <w:t xml:space="preserve"> in a triangle,</w:t>
      </w:r>
      <w:r>
        <w:rPr>
          <w:rStyle w:val="NLLLNUM"/>
          <w:b w:val="0"/>
        </w:rPr>
        <w:t xml:space="preserve"> if a line is drawn from a point that divides one side in a given ratio, parallel to a second side, then it divides the </w:t>
      </w:r>
      <w:r w:rsidR="001C0E89">
        <w:rPr>
          <w:rStyle w:val="NLLLNUM"/>
          <w:b w:val="0"/>
        </w:rPr>
        <w:t>third side in the same ratio.</w:t>
      </w:r>
    </w:p>
    <w:p w:rsidR="00CB7087" w:rsidRPr="00CB7087" w:rsidRDefault="009C16D1" w:rsidP="003F6239">
      <w:pPr>
        <w:pStyle w:val="NL"/>
        <w:rPr>
          <w:rStyle w:val="NLLLNUM"/>
          <w:b w:val="0"/>
          <w:i/>
        </w:rPr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>
                <wp:simplePos x="0" y="0"/>
                <wp:positionH relativeFrom="column">
                  <wp:posOffset>4632826</wp:posOffset>
                </wp:positionH>
                <wp:positionV relativeFrom="paragraph">
                  <wp:posOffset>2069644</wp:posOffset>
                </wp:positionV>
                <wp:extent cx="135000" cy="141480"/>
                <wp:effectExtent l="38100" t="38100" r="55880" b="4953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6">
                      <w14:nvContentPartPr>
                        <w14:cNvContentPartPr/>
                      </w14:nvContentPartPr>
                      <w14:xfrm>
                        <a:off x="0" y="0"/>
                        <a:ext cx="1350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3D369" id="Ink 220" o:spid="_x0000_s1026" type="#_x0000_t75" style="position:absolute;margin-left:363.45pt;margin-top:162.75pt;width:12.2pt;height:12.8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">
                <v:imagedata r:id="rId281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>
                <wp:simplePos x="0" y="0"/>
                <wp:positionH relativeFrom="column">
                  <wp:posOffset>6117826</wp:posOffset>
                </wp:positionH>
                <wp:positionV relativeFrom="paragraph">
                  <wp:posOffset>118444</wp:posOffset>
                </wp:positionV>
                <wp:extent cx="182520" cy="235080"/>
                <wp:effectExtent l="38100" t="38100" r="46355" b="5080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8">
                      <w14:nvContentPartPr>
                        <w14:cNvContentPartPr/>
                      </w14:nvContentPartPr>
                      <w14:xfrm>
                        <a:off x="0" y="0"/>
                        <a:ext cx="18252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1EA31" id="Ink 219" o:spid="_x0000_s1026" type="#_x0000_t75" style="position:absolute;margin-left:480.4pt;margin-top:9.15pt;width:15.85pt;height:20.05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">
                <v:imagedata r:id="rId281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>
                <wp:simplePos x="0" y="0"/>
                <wp:positionH relativeFrom="column">
                  <wp:posOffset>5795986</wp:posOffset>
                </wp:positionH>
                <wp:positionV relativeFrom="paragraph">
                  <wp:posOffset>-141476</wp:posOffset>
                </wp:positionV>
                <wp:extent cx="142920" cy="763200"/>
                <wp:effectExtent l="38100" t="57150" r="47625" b="5651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0">
                      <w14:nvContentPartPr>
                        <w14:cNvContentPartPr/>
                      </w14:nvContentPartPr>
                      <w14:xfrm>
                        <a:off x="0" y="0"/>
                        <a:ext cx="142920" cy="76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CE817" id="Ink 217" o:spid="_x0000_s1026" type="#_x0000_t75" style="position:absolute;margin-left:456.2pt;margin-top:-12.05pt;width:12.8pt;height:62.25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">
                <v:imagedata r:id="rId2821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432832" behindDoc="0" locked="0" layoutInCell="1" allowOverlap="1">
                <wp:simplePos x="0" y="0"/>
                <wp:positionH relativeFrom="column">
                  <wp:posOffset>5371186</wp:posOffset>
                </wp:positionH>
                <wp:positionV relativeFrom="paragraph">
                  <wp:posOffset>975964</wp:posOffset>
                </wp:positionV>
                <wp:extent cx="194040" cy="225360"/>
                <wp:effectExtent l="38100" t="38100" r="53975" b="4191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2">
                      <w14:nvContentPartPr>
                        <w14:cNvContentPartPr/>
                      </w14:nvContentPartPr>
                      <w14:xfrm>
                        <a:off x="0" y="0"/>
                        <a:ext cx="19404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EDDF7" id="Ink 216" o:spid="_x0000_s1026" type="#_x0000_t75" style="position:absolute;margin-left:422pt;margin-top:76.65pt;width:16.5pt;height:19.35pt;z-index:2534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">
                <v:imagedata r:id="rId282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>
                <wp:simplePos x="0" y="0"/>
                <wp:positionH relativeFrom="column">
                  <wp:posOffset>2709096</wp:posOffset>
                </wp:positionH>
                <wp:positionV relativeFrom="paragraph">
                  <wp:posOffset>2275325</wp:posOffset>
                </wp:positionV>
                <wp:extent cx="7560" cy="11520"/>
                <wp:effectExtent l="38100" t="38100" r="31115" b="26670"/>
                <wp:wrapNone/>
                <wp:docPr id="1854" name="Ink 1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4">
                      <w14:nvContentPartPr>
                        <w14:cNvContentPartPr/>
                      </w14:nvContentPartPr>
                      <w14:xfrm>
                        <a:off x="0" y="0"/>
                        <a:ext cx="75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9542E" id="Ink 1854" o:spid="_x0000_s1026" type="#_x0000_t75" style="position:absolute;margin-left:213.15pt;margin-top:179pt;width:.95pt;height:1.15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">
                <v:imagedata r:id="rId282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>
                <wp:simplePos x="0" y="0"/>
                <wp:positionH relativeFrom="column">
                  <wp:posOffset>2612616</wp:posOffset>
                </wp:positionH>
                <wp:positionV relativeFrom="paragraph">
                  <wp:posOffset>2286485</wp:posOffset>
                </wp:positionV>
                <wp:extent cx="39240" cy="3960"/>
                <wp:effectExtent l="38100" t="38100" r="37465" b="34290"/>
                <wp:wrapNone/>
                <wp:docPr id="1853" name="Ink 1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6">
                      <w14:nvContentPartPr>
                        <w14:cNvContentPartPr/>
                      </w14:nvContentPartPr>
                      <w14:xfrm>
                        <a:off x="0" y="0"/>
                        <a:ext cx="392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27467" id="Ink 1853" o:spid="_x0000_s1026" type="#_x0000_t75" style="position:absolute;margin-left:205.55pt;margin-top:179.8pt;width:3.35pt;height:.75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">
                <v:imagedata r:id="rId282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>
                <wp:simplePos x="0" y="0"/>
                <wp:positionH relativeFrom="column">
                  <wp:posOffset>2664096</wp:posOffset>
                </wp:positionH>
                <wp:positionV relativeFrom="paragraph">
                  <wp:posOffset>2181005</wp:posOffset>
                </wp:positionV>
                <wp:extent cx="3240" cy="18720"/>
                <wp:effectExtent l="38100" t="38100" r="34925" b="38735"/>
                <wp:wrapNone/>
                <wp:docPr id="1852" name="Ink 1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8">
                      <w14:nvContentPartPr>
                        <w14:cNvContentPartPr/>
                      </w14:nvContentPartPr>
                      <w14:xfrm>
                        <a:off x="0" y="0"/>
                        <a:ext cx="32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CBFF7" id="Ink 1852" o:spid="_x0000_s1026" type="#_x0000_t75" style="position:absolute;margin-left:209.6pt;margin-top:171.65pt;width:.5pt;height:1.6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">
                <v:imagedata r:id="rId282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>
                <wp:simplePos x="0" y="0"/>
                <wp:positionH relativeFrom="column">
                  <wp:posOffset>2960736</wp:posOffset>
                </wp:positionH>
                <wp:positionV relativeFrom="paragraph">
                  <wp:posOffset>2089925</wp:posOffset>
                </wp:positionV>
                <wp:extent cx="96120" cy="100080"/>
                <wp:effectExtent l="38100" t="38100" r="37465" b="33655"/>
                <wp:wrapNone/>
                <wp:docPr id="1851" name="Ink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0">
                      <w14:nvContentPartPr>
                        <w14:cNvContentPartPr/>
                      </w14:nvContentPartPr>
                      <w14:xfrm>
                        <a:off x="0" y="0"/>
                        <a:ext cx="961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010D3" id="Ink 1851" o:spid="_x0000_s1026" type="#_x0000_t75" style="position:absolute;margin-left:233.05pt;margin-top:164.45pt;width:7.85pt;height:8.05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">
                <v:imagedata r:id="rId283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>
                <wp:simplePos x="0" y="0"/>
                <wp:positionH relativeFrom="column">
                  <wp:posOffset>2830056</wp:posOffset>
                </wp:positionH>
                <wp:positionV relativeFrom="paragraph">
                  <wp:posOffset>2118005</wp:posOffset>
                </wp:positionV>
                <wp:extent cx="168480" cy="32040"/>
                <wp:effectExtent l="19050" t="38100" r="22225" b="25400"/>
                <wp:wrapNone/>
                <wp:docPr id="1850" name="Ink 1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2">
                      <w14:nvContentPartPr>
                        <w14:cNvContentPartPr/>
                      </w14:nvContentPartPr>
                      <w14:xfrm>
                        <a:off x="0" y="0"/>
                        <a:ext cx="1684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FEE14" id="Ink 1850" o:spid="_x0000_s1026" type="#_x0000_t75" style="position:absolute;margin-left:222.75pt;margin-top:166.7pt;width:13.4pt;height:2.6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">
                <v:imagedata r:id="rId283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>
                <wp:simplePos x="0" y="0"/>
                <wp:positionH relativeFrom="column">
                  <wp:posOffset>2933016</wp:posOffset>
                </wp:positionH>
                <wp:positionV relativeFrom="paragraph">
                  <wp:posOffset>2200085</wp:posOffset>
                </wp:positionV>
                <wp:extent cx="92520" cy="84600"/>
                <wp:effectExtent l="19050" t="38100" r="41275" b="29845"/>
                <wp:wrapNone/>
                <wp:docPr id="1849" name="Ink 1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4">
                      <w14:nvContentPartPr>
                        <w14:cNvContentPartPr/>
                      </w14:nvContentPartPr>
                      <w14:xfrm>
                        <a:off x="0" y="0"/>
                        <a:ext cx="925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668D1" id="Ink 1849" o:spid="_x0000_s1026" type="#_x0000_t75" style="position:absolute;margin-left:230.8pt;margin-top:173.15pt;width:7.55pt;height:6.95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">
                <v:imagedata r:id="rId283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>
                <wp:simplePos x="0" y="0"/>
                <wp:positionH relativeFrom="column">
                  <wp:posOffset>2835456</wp:posOffset>
                </wp:positionH>
                <wp:positionV relativeFrom="paragraph">
                  <wp:posOffset>2175245</wp:posOffset>
                </wp:positionV>
                <wp:extent cx="88200" cy="113760"/>
                <wp:effectExtent l="19050" t="38100" r="26670" b="38735"/>
                <wp:wrapNone/>
                <wp:docPr id="1848" name="Ink 1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6">
                      <w14:nvContentPartPr>
                        <w14:cNvContentPartPr/>
                      </w14:nvContentPartPr>
                      <w14:xfrm>
                        <a:off x="0" y="0"/>
                        <a:ext cx="882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D306B" id="Ink 1848" o:spid="_x0000_s1026" type="#_x0000_t75" style="position:absolute;margin-left:223.1pt;margin-top:171.15pt;width:7.3pt;height:9.3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">
                <v:imagedata r:id="rId283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>
                <wp:simplePos x="0" y="0"/>
                <wp:positionH relativeFrom="column">
                  <wp:posOffset>4450776</wp:posOffset>
                </wp:positionH>
                <wp:positionV relativeFrom="paragraph">
                  <wp:posOffset>2052125</wp:posOffset>
                </wp:positionV>
                <wp:extent cx="59040" cy="75600"/>
                <wp:effectExtent l="38100" t="38100" r="36830" b="38735"/>
                <wp:wrapNone/>
                <wp:docPr id="1847" name="Ink 1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8">
                      <w14:nvContentPartPr>
                        <w14:cNvContentPartPr/>
                      </w14:nvContentPartPr>
                      <w14:xfrm>
                        <a:off x="0" y="0"/>
                        <a:ext cx="590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B39F4" id="Ink 1847" o:spid="_x0000_s1026" type="#_x0000_t75" style="position:absolute;margin-left:350.35pt;margin-top:161.45pt;width:5pt;height:6.1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">
                <v:imagedata r:id="rId283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>
                <wp:simplePos x="0" y="0"/>
                <wp:positionH relativeFrom="column">
                  <wp:posOffset>4309656</wp:posOffset>
                </wp:positionH>
                <wp:positionV relativeFrom="paragraph">
                  <wp:posOffset>2094245</wp:posOffset>
                </wp:positionV>
                <wp:extent cx="186840" cy="5400"/>
                <wp:effectExtent l="19050" t="38100" r="41910" b="33020"/>
                <wp:wrapNone/>
                <wp:docPr id="1846" name="Ink 1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0">
                      <w14:nvContentPartPr>
                        <w14:cNvContentPartPr/>
                      </w14:nvContentPartPr>
                      <w14:xfrm>
                        <a:off x="0" y="0"/>
                        <a:ext cx="1868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2BB0E" id="Ink 1846" o:spid="_x0000_s1026" type="#_x0000_t75" style="position:absolute;margin-left:339.25pt;margin-top:164.75pt;width:14.95pt;height:.8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">
                <v:imagedata r:id="rId284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>
                <wp:simplePos x="0" y="0"/>
                <wp:positionH relativeFrom="column">
                  <wp:posOffset>4416216</wp:posOffset>
                </wp:positionH>
                <wp:positionV relativeFrom="paragraph">
                  <wp:posOffset>2127005</wp:posOffset>
                </wp:positionV>
                <wp:extent cx="86400" cy="125640"/>
                <wp:effectExtent l="38100" t="38100" r="27940" b="27305"/>
                <wp:wrapNone/>
                <wp:docPr id="1845" name="Ink 1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2">
                      <w14:nvContentPartPr>
                        <w14:cNvContentPartPr/>
                      </w14:nvContentPartPr>
                      <w14:xfrm>
                        <a:off x="0" y="0"/>
                        <a:ext cx="8640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2A24F" id="Ink 1845" o:spid="_x0000_s1026" type="#_x0000_t75" style="position:absolute;margin-left:347.6pt;margin-top:167.35pt;width:7.1pt;height:10.15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">
                <v:imagedata r:id="rId284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>
                <wp:simplePos x="0" y="0"/>
                <wp:positionH relativeFrom="column">
                  <wp:posOffset>4297416</wp:posOffset>
                </wp:positionH>
                <wp:positionV relativeFrom="paragraph">
                  <wp:posOffset>2201525</wp:posOffset>
                </wp:positionV>
                <wp:extent cx="95040" cy="10080"/>
                <wp:effectExtent l="38100" t="38100" r="38735" b="28575"/>
                <wp:wrapNone/>
                <wp:docPr id="1844" name="Ink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4">
                      <w14:nvContentPartPr>
                        <w14:cNvContentPartPr/>
                      </w14:nvContentPartPr>
                      <w14:xfrm>
                        <a:off x="0" y="0"/>
                        <a:ext cx="950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21372" id="Ink 1844" o:spid="_x0000_s1026" type="#_x0000_t75" style="position:absolute;margin-left:338.3pt;margin-top:173.25pt;width:7.7pt;height:1.05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">
                <v:imagedata r:id="rId284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>
                <wp:simplePos x="0" y="0"/>
                <wp:positionH relativeFrom="column">
                  <wp:posOffset>4302456</wp:posOffset>
                </wp:positionH>
                <wp:positionV relativeFrom="paragraph">
                  <wp:posOffset>2131325</wp:posOffset>
                </wp:positionV>
                <wp:extent cx="94680" cy="113040"/>
                <wp:effectExtent l="38100" t="38100" r="38735" b="39370"/>
                <wp:wrapNone/>
                <wp:docPr id="1843" name="Ink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6">
                      <w14:nvContentPartPr>
                        <w14:cNvContentPartPr/>
                      </w14:nvContentPartPr>
                      <w14:xfrm>
                        <a:off x="0" y="0"/>
                        <a:ext cx="946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1A2A9" id="Ink 1843" o:spid="_x0000_s1026" type="#_x0000_t75" style="position:absolute;margin-left:338.65pt;margin-top:167.6pt;width:7.75pt;height:9.25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">
                <v:imagedata r:id="rId284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>
                <wp:simplePos x="0" y="0"/>
                <wp:positionH relativeFrom="column">
                  <wp:posOffset>4134696</wp:posOffset>
                </wp:positionH>
                <wp:positionV relativeFrom="paragraph">
                  <wp:posOffset>2098925</wp:posOffset>
                </wp:positionV>
                <wp:extent cx="88200" cy="142560"/>
                <wp:effectExtent l="38100" t="38100" r="26670" b="29210"/>
                <wp:wrapNone/>
                <wp:docPr id="1842" name="Ink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8">
                      <w14:nvContentPartPr>
                        <w14:cNvContentPartPr/>
                      </w14:nvContentPartPr>
                      <w14:xfrm>
                        <a:off x="0" y="0"/>
                        <a:ext cx="882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B029A" id="Ink 1842" o:spid="_x0000_s1026" type="#_x0000_t75" style="position:absolute;margin-left:325.4pt;margin-top:165.1pt;width:7.2pt;height:11.6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">
                <v:imagedata r:id="rId284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>
                <wp:simplePos x="0" y="0"/>
                <wp:positionH relativeFrom="column">
                  <wp:posOffset>3962256</wp:posOffset>
                </wp:positionH>
                <wp:positionV relativeFrom="paragraph">
                  <wp:posOffset>2155445</wp:posOffset>
                </wp:positionV>
                <wp:extent cx="11520" cy="121320"/>
                <wp:effectExtent l="19050" t="38100" r="26670" b="31115"/>
                <wp:wrapNone/>
                <wp:docPr id="1841" name="Ink 1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0">
                      <w14:nvContentPartPr>
                        <w14:cNvContentPartPr/>
                      </w14:nvContentPartPr>
                      <w14:xfrm>
                        <a:off x="0" y="0"/>
                        <a:ext cx="1152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0E733" id="Ink 1841" o:spid="_x0000_s1026" type="#_x0000_t75" style="position:absolute;margin-left:311.8pt;margin-top:169.6pt;width:1.15pt;height:9.8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">
                <v:imagedata r:id="rId285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>
                <wp:simplePos x="0" y="0"/>
                <wp:positionH relativeFrom="column">
                  <wp:posOffset>3905736</wp:posOffset>
                </wp:positionH>
                <wp:positionV relativeFrom="paragraph">
                  <wp:posOffset>2202245</wp:posOffset>
                </wp:positionV>
                <wp:extent cx="134640" cy="14400"/>
                <wp:effectExtent l="38100" t="38100" r="36830" b="24130"/>
                <wp:wrapNone/>
                <wp:docPr id="1840" name="Ink 1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2">
                      <w14:nvContentPartPr>
                        <w14:cNvContentPartPr/>
                      </w14:nvContentPartPr>
                      <w14:xfrm>
                        <a:off x="0" y="0"/>
                        <a:ext cx="1346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7B62C" id="Ink 1840" o:spid="_x0000_s1026" type="#_x0000_t75" style="position:absolute;margin-left:307.45pt;margin-top:173.35pt;width:10.85pt;height:1.35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">
                <v:imagedata r:id="rId285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>
                <wp:simplePos x="0" y="0"/>
                <wp:positionH relativeFrom="column">
                  <wp:posOffset>3698376</wp:posOffset>
                </wp:positionH>
                <wp:positionV relativeFrom="paragraph">
                  <wp:posOffset>2083085</wp:posOffset>
                </wp:positionV>
                <wp:extent cx="87840" cy="85320"/>
                <wp:effectExtent l="38100" t="38100" r="26670" b="29210"/>
                <wp:wrapNone/>
                <wp:docPr id="1839" name="Ink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4">
                      <w14:nvContentPartPr>
                        <w14:cNvContentPartPr/>
                      </w14:nvContentPartPr>
                      <w14:xfrm>
                        <a:off x="0" y="0"/>
                        <a:ext cx="8784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5B5E6" id="Ink 1839" o:spid="_x0000_s1026" type="#_x0000_t75" style="position:absolute;margin-left:291.1pt;margin-top:163.9pt;width:7.15pt;height:6.9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">
                <v:imagedata r:id="rId285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>
                <wp:simplePos x="0" y="0"/>
                <wp:positionH relativeFrom="column">
                  <wp:posOffset>3572016</wp:posOffset>
                </wp:positionH>
                <wp:positionV relativeFrom="paragraph">
                  <wp:posOffset>2117285</wp:posOffset>
                </wp:positionV>
                <wp:extent cx="202680" cy="19800"/>
                <wp:effectExtent l="38100" t="38100" r="26035" b="37465"/>
                <wp:wrapNone/>
                <wp:docPr id="1838" name="Ink 1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6">
                      <w14:nvContentPartPr>
                        <w14:cNvContentPartPr/>
                      </w14:nvContentPartPr>
                      <w14:xfrm>
                        <a:off x="0" y="0"/>
                        <a:ext cx="2026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5901D" id="Ink 1838" o:spid="_x0000_s1026" type="#_x0000_t75" style="position:absolute;margin-left:281.15pt;margin-top:166.65pt;width:16.2pt;height:1.65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">
                <v:imagedata r:id="rId285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>
                <wp:simplePos x="0" y="0"/>
                <wp:positionH relativeFrom="column">
                  <wp:posOffset>3692976</wp:posOffset>
                </wp:positionH>
                <wp:positionV relativeFrom="paragraph">
                  <wp:posOffset>2180285</wp:posOffset>
                </wp:positionV>
                <wp:extent cx="91080" cy="101160"/>
                <wp:effectExtent l="19050" t="38100" r="42545" b="32385"/>
                <wp:wrapNone/>
                <wp:docPr id="1837" name="Ink 1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8">
                      <w14:nvContentPartPr>
                        <w14:cNvContentPartPr/>
                      </w14:nvContentPartPr>
                      <w14:xfrm>
                        <a:off x="0" y="0"/>
                        <a:ext cx="910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A4DFF" id="Ink 1837" o:spid="_x0000_s1026" type="#_x0000_t75" style="position:absolute;margin-left:290.7pt;margin-top:171.55pt;width:7.45pt;height:8.3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">
                <v:imagedata r:id="rId285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>
                <wp:simplePos x="0" y="0"/>
                <wp:positionH relativeFrom="column">
                  <wp:posOffset>3583536</wp:posOffset>
                </wp:positionH>
                <wp:positionV relativeFrom="paragraph">
                  <wp:posOffset>2236445</wp:posOffset>
                </wp:positionV>
                <wp:extent cx="88560" cy="2880"/>
                <wp:effectExtent l="0" t="0" r="0" b="0"/>
                <wp:wrapNone/>
                <wp:docPr id="1836" name="Ink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0">
                      <w14:nvContentPartPr>
                        <w14:cNvContentPartPr/>
                      </w14:nvContentPartPr>
                      <w14:xfrm>
                        <a:off x="0" y="0"/>
                        <a:ext cx="885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DBCDF" id="Ink 1836" o:spid="_x0000_s1026" type="#_x0000_t75" style="position:absolute;margin-left:282.05pt;margin-top:176pt;width:7.1pt;height:.4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">
                <v:imagedata r:id="rId286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>
                <wp:simplePos x="0" y="0"/>
                <wp:positionH relativeFrom="column">
                  <wp:posOffset>3566256</wp:posOffset>
                </wp:positionH>
                <wp:positionV relativeFrom="paragraph">
                  <wp:posOffset>2181725</wp:posOffset>
                </wp:positionV>
                <wp:extent cx="93960" cy="111240"/>
                <wp:effectExtent l="38100" t="38100" r="1905" b="41275"/>
                <wp:wrapNone/>
                <wp:docPr id="1835" name="Ink 1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2">
                      <w14:nvContentPartPr>
                        <w14:cNvContentPartPr/>
                      </w14:nvContentPartPr>
                      <w14:xfrm>
                        <a:off x="0" y="0"/>
                        <a:ext cx="939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BA749" id="Ink 1835" o:spid="_x0000_s1026" type="#_x0000_t75" style="position:absolute;margin-left:280.7pt;margin-top:171.65pt;width:7.7pt;height:9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">
                <v:imagedata r:id="rId286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>
                <wp:simplePos x="0" y="0"/>
                <wp:positionH relativeFrom="column">
                  <wp:posOffset>3380856</wp:posOffset>
                </wp:positionH>
                <wp:positionV relativeFrom="paragraph">
                  <wp:posOffset>2223125</wp:posOffset>
                </wp:positionV>
                <wp:extent cx="116280" cy="10800"/>
                <wp:effectExtent l="38100" t="38100" r="36195" b="27305"/>
                <wp:wrapNone/>
                <wp:docPr id="1834" name="Ink 1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4">
                      <w14:nvContentPartPr>
                        <w14:cNvContentPartPr/>
                      </w14:nvContentPartPr>
                      <w14:xfrm>
                        <a:off x="0" y="0"/>
                        <a:ext cx="1162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53EF4" id="Ink 1834" o:spid="_x0000_s1026" type="#_x0000_t75" style="position:absolute;margin-left:266.05pt;margin-top:174.9pt;width:9.45pt;height:1.15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">
                <v:imagedata r:id="rId286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>
                <wp:simplePos x="0" y="0"/>
                <wp:positionH relativeFrom="column">
                  <wp:posOffset>3131016</wp:posOffset>
                </wp:positionH>
                <wp:positionV relativeFrom="paragraph">
                  <wp:posOffset>2214845</wp:posOffset>
                </wp:positionV>
                <wp:extent cx="86040" cy="14760"/>
                <wp:effectExtent l="38100" t="19050" r="28575" b="42545"/>
                <wp:wrapNone/>
                <wp:docPr id="1833" name="Ink 1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6">
                      <w14:nvContentPartPr>
                        <w14:cNvContentPartPr/>
                      </w14:nvContentPartPr>
                      <w14:xfrm>
                        <a:off x="0" y="0"/>
                        <a:ext cx="860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503BB" id="Ink 1833" o:spid="_x0000_s1026" type="#_x0000_t75" style="position:absolute;margin-left:246.4pt;margin-top:174.35pt;width:7pt;height:1.35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">
                <v:imagedata r:id="rId286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>
                <wp:simplePos x="0" y="0"/>
                <wp:positionH relativeFrom="column">
                  <wp:posOffset>3132816</wp:posOffset>
                </wp:positionH>
                <wp:positionV relativeFrom="paragraph">
                  <wp:posOffset>2163365</wp:posOffset>
                </wp:positionV>
                <wp:extent cx="77040" cy="5760"/>
                <wp:effectExtent l="38100" t="38100" r="37465" b="32385"/>
                <wp:wrapNone/>
                <wp:docPr id="1832" name="Ink 1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8">
                      <w14:nvContentPartPr>
                        <w14:cNvContentPartPr/>
                      </w14:nvContentPartPr>
                      <w14:xfrm>
                        <a:off x="0" y="0"/>
                        <a:ext cx="770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21B9E" id="Ink 1832" o:spid="_x0000_s1026" type="#_x0000_t75" style="position:absolute;margin-left:246.55pt;margin-top:170.3pt;width:6.35pt;height:.65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">
                <v:imagedata r:id="rId286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>
                <wp:simplePos x="0" y="0"/>
                <wp:positionH relativeFrom="column">
                  <wp:posOffset>6858816</wp:posOffset>
                </wp:positionH>
                <wp:positionV relativeFrom="paragraph">
                  <wp:posOffset>2015405</wp:posOffset>
                </wp:positionV>
                <wp:extent cx="53280" cy="1014840"/>
                <wp:effectExtent l="19050" t="38100" r="42545" b="33020"/>
                <wp:wrapNone/>
                <wp:docPr id="1831" name="Ink 1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0">
                      <w14:nvContentPartPr>
                        <w14:cNvContentPartPr/>
                      </w14:nvContentPartPr>
                      <w14:xfrm>
                        <a:off x="0" y="0"/>
                        <a:ext cx="53280" cy="10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C0EF1" id="Ink 1831" o:spid="_x0000_s1026" type="#_x0000_t75" style="position:absolute;margin-left:539.95pt;margin-top:158.6pt;width:4.5pt;height:80.15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">
                <v:imagedata r:id="rId287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>
                <wp:simplePos x="0" y="0"/>
                <wp:positionH relativeFrom="column">
                  <wp:posOffset>5360856</wp:posOffset>
                </wp:positionH>
                <wp:positionV relativeFrom="paragraph">
                  <wp:posOffset>2603285</wp:posOffset>
                </wp:positionV>
                <wp:extent cx="95400" cy="82800"/>
                <wp:effectExtent l="38100" t="38100" r="38100" b="31750"/>
                <wp:wrapNone/>
                <wp:docPr id="1807" name="Ink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2">
                      <w14:nvContentPartPr>
                        <w14:cNvContentPartPr/>
                      </w14:nvContentPartPr>
                      <w14:xfrm>
                        <a:off x="0" y="0"/>
                        <a:ext cx="954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F0FF8" id="Ink 1807" o:spid="_x0000_s1026" type="#_x0000_t75" style="position:absolute;margin-left:422pt;margin-top:204.85pt;width:7.8pt;height:6.7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">
                <v:imagedata r:id="rId287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>
                <wp:simplePos x="0" y="0"/>
                <wp:positionH relativeFrom="column">
                  <wp:posOffset>5265456</wp:posOffset>
                </wp:positionH>
                <wp:positionV relativeFrom="paragraph">
                  <wp:posOffset>2641085</wp:posOffset>
                </wp:positionV>
                <wp:extent cx="161280" cy="23400"/>
                <wp:effectExtent l="38100" t="38100" r="29845" b="34290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4">
                      <w14:nvContentPartPr>
                        <w14:cNvContentPartPr/>
                      </w14:nvContentPartPr>
                      <w14:xfrm>
                        <a:off x="0" y="0"/>
                        <a:ext cx="1612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A2D7F" id="Ink 1806" o:spid="_x0000_s1026" type="#_x0000_t75" style="position:absolute;margin-left:414.45pt;margin-top:207.85pt;width:13.05pt;height:2.2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">
                <v:imagedata r:id="rId287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>
                <wp:simplePos x="0" y="0"/>
                <wp:positionH relativeFrom="column">
                  <wp:posOffset>4764336</wp:posOffset>
                </wp:positionH>
                <wp:positionV relativeFrom="paragraph">
                  <wp:posOffset>2664485</wp:posOffset>
                </wp:positionV>
                <wp:extent cx="83160" cy="68400"/>
                <wp:effectExtent l="38100" t="38100" r="31750" b="27305"/>
                <wp:wrapNone/>
                <wp:docPr id="1800" name="Ink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6">
                      <w14:nvContentPartPr>
                        <w14:cNvContentPartPr/>
                      </w14:nvContentPartPr>
                      <w14:xfrm>
                        <a:off x="0" y="0"/>
                        <a:ext cx="8316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C73F0" id="Ink 1800" o:spid="_x0000_s1026" type="#_x0000_t75" style="position:absolute;margin-left:375pt;margin-top:209.6pt;width:6.95pt;height:5.65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">
                <v:imagedata r:id="rId287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>
                <wp:simplePos x="0" y="0"/>
                <wp:positionH relativeFrom="column">
                  <wp:posOffset>4668576</wp:posOffset>
                </wp:positionH>
                <wp:positionV relativeFrom="paragraph">
                  <wp:posOffset>2682845</wp:posOffset>
                </wp:positionV>
                <wp:extent cx="159120" cy="24120"/>
                <wp:effectExtent l="38100" t="38100" r="31750" b="33655"/>
                <wp:wrapNone/>
                <wp:docPr id="1799" name="Ink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8">
                      <w14:nvContentPartPr>
                        <w14:cNvContentPartPr/>
                      </w14:nvContentPartPr>
                      <w14:xfrm>
                        <a:off x="0" y="0"/>
                        <a:ext cx="1591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96922" id="Ink 1799" o:spid="_x0000_s1026" type="#_x0000_t75" style="position:absolute;margin-left:367.45pt;margin-top:211.2pt;width:12.9pt;height:2.1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">
                <v:imagedata r:id="rId287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>
                <wp:simplePos x="0" y="0"/>
                <wp:positionH relativeFrom="column">
                  <wp:posOffset>5148096</wp:posOffset>
                </wp:positionH>
                <wp:positionV relativeFrom="paragraph">
                  <wp:posOffset>2280005</wp:posOffset>
                </wp:positionV>
                <wp:extent cx="91800" cy="101160"/>
                <wp:effectExtent l="19050" t="38100" r="41910" b="32385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0">
                      <w14:nvContentPartPr>
                        <w14:cNvContentPartPr/>
                      </w14:nvContentPartPr>
                      <w14:xfrm>
                        <a:off x="0" y="0"/>
                        <a:ext cx="918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063FF" id="Ink 1785" o:spid="_x0000_s1026" type="#_x0000_t75" style="position:absolute;margin-left:405.3pt;margin-top:179.4pt;width:7.55pt;height:8.15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">
                <v:imagedata r:id="rId288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>
                <wp:simplePos x="0" y="0"/>
                <wp:positionH relativeFrom="column">
                  <wp:posOffset>4968096</wp:posOffset>
                </wp:positionH>
                <wp:positionV relativeFrom="paragraph">
                  <wp:posOffset>2314205</wp:posOffset>
                </wp:positionV>
                <wp:extent cx="249480" cy="37080"/>
                <wp:effectExtent l="38100" t="38100" r="36830" b="39370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2">
                      <w14:nvContentPartPr>
                        <w14:cNvContentPartPr/>
                      </w14:nvContentPartPr>
                      <w14:xfrm>
                        <a:off x="0" y="0"/>
                        <a:ext cx="24948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20EDC" id="Ink 1784" o:spid="_x0000_s1026" type="#_x0000_t75" style="position:absolute;margin-left:391.05pt;margin-top:182.15pt;width:20pt;height:3.1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">
                <v:imagedata r:id="rId288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>
                <wp:simplePos x="0" y="0"/>
                <wp:positionH relativeFrom="column">
                  <wp:posOffset>5116416</wp:posOffset>
                </wp:positionH>
                <wp:positionV relativeFrom="paragraph">
                  <wp:posOffset>2483765</wp:posOffset>
                </wp:positionV>
                <wp:extent cx="110880" cy="16200"/>
                <wp:effectExtent l="38100" t="19050" r="41910" b="41275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4">
                      <w14:nvContentPartPr>
                        <w14:cNvContentPartPr/>
                      </w14:nvContentPartPr>
                      <w14:xfrm>
                        <a:off x="0" y="0"/>
                        <a:ext cx="1108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E0D9D" id="Ink 1783" o:spid="_x0000_s1026" type="#_x0000_t75" style="position:absolute;margin-left:402.7pt;margin-top:195.5pt;width:8.95pt;height:1.45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">
                <v:imagedata r:id="rId288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>
                <wp:simplePos x="0" y="0"/>
                <wp:positionH relativeFrom="column">
                  <wp:posOffset>5137656</wp:posOffset>
                </wp:positionH>
                <wp:positionV relativeFrom="paragraph">
                  <wp:posOffset>2408885</wp:posOffset>
                </wp:positionV>
                <wp:extent cx="100440" cy="142560"/>
                <wp:effectExtent l="19050" t="38100" r="33020" b="29210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6">
                      <w14:nvContentPartPr>
                        <w14:cNvContentPartPr/>
                      </w14:nvContentPartPr>
                      <w14:xfrm>
                        <a:off x="0" y="0"/>
                        <a:ext cx="10044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6876A" id="Ink 1782" o:spid="_x0000_s1026" type="#_x0000_t75" style="position:absolute;margin-left:404.35pt;margin-top:189.5pt;width:8.15pt;height:11.7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">
                <v:imagedata r:id="rId288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>
                <wp:simplePos x="0" y="0"/>
                <wp:positionH relativeFrom="column">
                  <wp:posOffset>4998696</wp:posOffset>
                </wp:positionH>
                <wp:positionV relativeFrom="paragraph">
                  <wp:posOffset>2409605</wp:posOffset>
                </wp:positionV>
                <wp:extent cx="126000" cy="118080"/>
                <wp:effectExtent l="38100" t="38100" r="26670" b="34925"/>
                <wp:wrapNone/>
                <wp:docPr id="1781" name="Ink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8">
                      <w14:nvContentPartPr>
                        <w14:cNvContentPartPr/>
                      </w14:nvContentPartPr>
                      <w14:xfrm>
                        <a:off x="0" y="0"/>
                        <a:ext cx="1260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D690A" id="Ink 1781" o:spid="_x0000_s1026" type="#_x0000_t75" style="position:absolute;margin-left:393.45pt;margin-top:189.6pt;width:10.25pt;height:9.65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">
                <v:imagedata r:id="rId288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>
                <wp:simplePos x="0" y="0"/>
                <wp:positionH relativeFrom="column">
                  <wp:posOffset>4802856</wp:posOffset>
                </wp:positionH>
                <wp:positionV relativeFrom="paragraph">
                  <wp:posOffset>2477645</wp:posOffset>
                </wp:positionV>
                <wp:extent cx="27720" cy="78480"/>
                <wp:effectExtent l="38100" t="38100" r="29845" b="36195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0">
                      <w14:nvContentPartPr>
                        <w14:cNvContentPartPr/>
                      </w14:nvContentPartPr>
                      <w14:xfrm>
                        <a:off x="0" y="0"/>
                        <a:ext cx="2772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46BAD" id="Ink 1780" o:spid="_x0000_s1026" type="#_x0000_t75" style="position:absolute;margin-left:378.05pt;margin-top:194.95pt;width:2.45pt;height:6.45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">
                <v:imagedata r:id="rId289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>
                <wp:simplePos x="0" y="0"/>
                <wp:positionH relativeFrom="column">
                  <wp:posOffset>4744176</wp:posOffset>
                </wp:positionH>
                <wp:positionV relativeFrom="paragraph">
                  <wp:posOffset>2501765</wp:posOffset>
                </wp:positionV>
                <wp:extent cx="140760" cy="26640"/>
                <wp:effectExtent l="38100" t="38100" r="31115" b="31115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2">
                      <w14:nvContentPartPr>
                        <w14:cNvContentPartPr/>
                      </w14:nvContentPartPr>
                      <w14:xfrm>
                        <a:off x="0" y="0"/>
                        <a:ext cx="1407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5EDC5" id="Ink 1779" o:spid="_x0000_s1026" type="#_x0000_t75" style="position:absolute;margin-left:373.4pt;margin-top:196.95pt;width:11.45pt;height:2.3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">
                <v:imagedata r:id="rId289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>
                <wp:simplePos x="0" y="0"/>
                <wp:positionH relativeFrom="column">
                  <wp:posOffset>4489656</wp:posOffset>
                </wp:positionH>
                <wp:positionV relativeFrom="paragraph">
                  <wp:posOffset>2305565</wp:posOffset>
                </wp:positionV>
                <wp:extent cx="85320" cy="113400"/>
                <wp:effectExtent l="38100" t="38100" r="29210" b="39370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4">
                      <w14:nvContentPartPr>
                        <w14:cNvContentPartPr/>
                      </w14:nvContentPartPr>
                      <w14:xfrm>
                        <a:off x="0" y="0"/>
                        <a:ext cx="853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8CF11" id="Ink 1778" o:spid="_x0000_s1026" type="#_x0000_t75" style="position:absolute;margin-left:353.35pt;margin-top:181.4pt;width:7.05pt;height:9.2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">
                <v:imagedata r:id="rId289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>
                <wp:simplePos x="0" y="0"/>
                <wp:positionH relativeFrom="column">
                  <wp:posOffset>4363296</wp:posOffset>
                </wp:positionH>
                <wp:positionV relativeFrom="paragraph">
                  <wp:posOffset>2349125</wp:posOffset>
                </wp:positionV>
                <wp:extent cx="170640" cy="26640"/>
                <wp:effectExtent l="38100" t="38100" r="39370" b="31115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6">
                      <w14:nvContentPartPr>
                        <w14:cNvContentPartPr/>
                      </w14:nvContentPartPr>
                      <w14:xfrm>
                        <a:off x="0" y="0"/>
                        <a:ext cx="1706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8A69A" id="Ink 1777" o:spid="_x0000_s1026" type="#_x0000_t75" style="position:absolute;margin-left:343.4pt;margin-top:184.85pt;width:13.85pt;height:2.3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">
                <v:imagedata r:id="rId289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>
                <wp:simplePos x="0" y="0"/>
                <wp:positionH relativeFrom="column">
                  <wp:posOffset>4486776</wp:posOffset>
                </wp:positionH>
                <wp:positionV relativeFrom="paragraph">
                  <wp:posOffset>2453525</wp:posOffset>
                </wp:positionV>
                <wp:extent cx="97560" cy="105120"/>
                <wp:effectExtent l="38100" t="38100" r="36195" b="28575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8">
                      <w14:nvContentPartPr>
                        <w14:cNvContentPartPr/>
                      </w14:nvContentPartPr>
                      <w14:xfrm>
                        <a:off x="0" y="0"/>
                        <a:ext cx="975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35ECD" id="Ink 1776" o:spid="_x0000_s1026" type="#_x0000_t75" style="position:absolute;margin-left:353.2pt;margin-top:193.05pt;width:8.05pt;height:8.6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">
                <v:imagedata r:id="rId289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>
                <wp:simplePos x="0" y="0"/>
                <wp:positionH relativeFrom="column">
                  <wp:posOffset>4369776</wp:posOffset>
                </wp:positionH>
                <wp:positionV relativeFrom="paragraph">
                  <wp:posOffset>2504285</wp:posOffset>
                </wp:positionV>
                <wp:extent cx="90720" cy="18360"/>
                <wp:effectExtent l="38100" t="38100" r="24130" b="39370"/>
                <wp:wrapNone/>
                <wp:docPr id="1775" name="Ink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0">
                      <w14:nvContentPartPr>
                        <w14:cNvContentPartPr/>
                      </w14:nvContentPartPr>
                      <w14:xfrm>
                        <a:off x="0" y="0"/>
                        <a:ext cx="907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24A8D" id="Ink 1775" o:spid="_x0000_s1026" type="#_x0000_t75" style="position:absolute;margin-left:343.95pt;margin-top:197.15pt;width:7.35pt;height:1.6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">
                <v:imagedata r:id="rId290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>
                <wp:simplePos x="0" y="0"/>
                <wp:positionH relativeFrom="column">
                  <wp:posOffset>4372296</wp:posOffset>
                </wp:positionH>
                <wp:positionV relativeFrom="paragraph">
                  <wp:posOffset>2436965</wp:posOffset>
                </wp:positionV>
                <wp:extent cx="106560" cy="158400"/>
                <wp:effectExtent l="38100" t="38100" r="27305" b="32385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2">
                      <w14:nvContentPartPr>
                        <w14:cNvContentPartPr/>
                      </w14:nvContentPartPr>
                      <w14:xfrm>
                        <a:off x="0" y="0"/>
                        <a:ext cx="1065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8ECAE" id="Ink 1774" o:spid="_x0000_s1026" type="#_x0000_t75" style="position:absolute;margin-left:344.1pt;margin-top:191.7pt;width:8.85pt;height:12.75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">
                <v:imagedata r:id="rId290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>
                <wp:simplePos x="0" y="0"/>
                <wp:positionH relativeFrom="column">
                  <wp:posOffset>4208856</wp:posOffset>
                </wp:positionH>
                <wp:positionV relativeFrom="paragraph">
                  <wp:posOffset>2478365</wp:posOffset>
                </wp:positionV>
                <wp:extent cx="33480" cy="92880"/>
                <wp:effectExtent l="38100" t="38100" r="43180" b="40640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4">
                      <w14:nvContentPartPr>
                        <w14:cNvContentPartPr/>
                      </w14:nvContentPartPr>
                      <w14:xfrm>
                        <a:off x="0" y="0"/>
                        <a:ext cx="334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57013" id="Ink 1773" o:spid="_x0000_s1026" type="#_x0000_t75" style="position:absolute;margin-left:331.25pt;margin-top:195pt;width:3.05pt;height:7.7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">
                <v:imagedata r:id="rId290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>
                <wp:simplePos x="0" y="0"/>
                <wp:positionH relativeFrom="column">
                  <wp:posOffset>4136496</wp:posOffset>
                </wp:positionH>
                <wp:positionV relativeFrom="paragraph">
                  <wp:posOffset>2525885</wp:posOffset>
                </wp:positionV>
                <wp:extent cx="129240" cy="11880"/>
                <wp:effectExtent l="38100" t="19050" r="42545" b="45720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6">
                      <w14:nvContentPartPr>
                        <w14:cNvContentPartPr/>
                      </w14:nvContentPartPr>
                      <w14:xfrm>
                        <a:off x="0" y="0"/>
                        <a:ext cx="1292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2AD17" id="Ink 1772" o:spid="_x0000_s1026" type="#_x0000_t75" style="position:absolute;margin-left:325.5pt;margin-top:198.7pt;width:10.6pt;height:1.4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">
                <v:imagedata r:id="rId290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>
                <wp:simplePos x="0" y="0"/>
                <wp:positionH relativeFrom="column">
                  <wp:posOffset>3953976</wp:posOffset>
                </wp:positionH>
                <wp:positionV relativeFrom="paragraph">
                  <wp:posOffset>2330045</wp:posOffset>
                </wp:positionV>
                <wp:extent cx="53640" cy="97560"/>
                <wp:effectExtent l="38100" t="38100" r="41910" b="36195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8">
                      <w14:nvContentPartPr>
                        <w14:cNvContentPartPr/>
                      </w14:nvContentPartPr>
                      <w14:xfrm>
                        <a:off x="0" y="0"/>
                        <a:ext cx="536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D384B" id="Ink 1771" o:spid="_x0000_s1026" type="#_x0000_t75" style="position:absolute;margin-left:311.2pt;margin-top:183.25pt;width:4.6pt;height:7.95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">
                <v:imagedata r:id="rId290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>
                <wp:simplePos x="0" y="0"/>
                <wp:positionH relativeFrom="column">
                  <wp:posOffset>3744456</wp:posOffset>
                </wp:positionH>
                <wp:positionV relativeFrom="paragraph">
                  <wp:posOffset>2378285</wp:posOffset>
                </wp:positionV>
                <wp:extent cx="240480" cy="19800"/>
                <wp:effectExtent l="38100" t="38100" r="26670" b="37465"/>
                <wp:wrapNone/>
                <wp:docPr id="1770" name="Ink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0">
                      <w14:nvContentPartPr>
                        <w14:cNvContentPartPr/>
                      </w14:nvContentPartPr>
                      <w14:xfrm>
                        <a:off x="0" y="0"/>
                        <a:ext cx="2404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C36C4" id="Ink 1770" o:spid="_x0000_s1026" type="#_x0000_t75" style="position:absolute;margin-left:294.7pt;margin-top:187.15pt;width:19.35pt;height:1.85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">
                <v:imagedata r:id="rId291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>
                <wp:simplePos x="0" y="0"/>
                <wp:positionH relativeFrom="column">
                  <wp:posOffset>3885216</wp:posOffset>
                </wp:positionH>
                <wp:positionV relativeFrom="paragraph">
                  <wp:posOffset>2523725</wp:posOffset>
                </wp:positionV>
                <wp:extent cx="123120" cy="14400"/>
                <wp:effectExtent l="19050" t="19050" r="29845" b="43180"/>
                <wp:wrapNone/>
                <wp:docPr id="1769" name="Ink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2">
                      <w14:nvContentPartPr>
                        <w14:cNvContentPartPr/>
                      </w14:nvContentPartPr>
                      <w14:xfrm>
                        <a:off x="0" y="0"/>
                        <a:ext cx="1231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99E05" id="Ink 1769" o:spid="_x0000_s1026" type="#_x0000_t75" style="position:absolute;margin-left:305.8pt;margin-top:198.55pt;width:9.95pt;height:1.45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">
                <v:imagedata r:id="rId291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>
                <wp:simplePos x="0" y="0"/>
                <wp:positionH relativeFrom="column">
                  <wp:posOffset>3879096</wp:posOffset>
                </wp:positionH>
                <wp:positionV relativeFrom="paragraph">
                  <wp:posOffset>2464325</wp:posOffset>
                </wp:positionV>
                <wp:extent cx="108720" cy="127440"/>
                <wp:effectExtent l="19050" t="19050" r="43815" b="44450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4">
                      <w14:nvContentPartPr>
                        <w14:cNvContentPartPr/>
                      </w14:nvContentPartPr>
                      <w14:xfrm>
                        <a:off x="0" y="0"/>
                        <a:ext cx="1087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767BE" id="Ink 1768" o:spid="_x0000_s1026" type="#_x0000_t75" style="position:absolute;margin-left:305.25pt;margin-top:193.85pt;width:8.95pt;height:10.5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">
                <v:imagedata r:id="rId291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>
                <wp:simplePos x="0" y="0"/>
                <wp:positionH relativeFrom="column">
                  <wp:posOffset>3751656</wp:posOffset>
                </wp:positionH>
                <wp:positionV relativeFrom="paragraph">
                  <wp:posOffset>2443805</wp:posOffset>
                </wp:positionV>
                <wp:extent cx="110880" cy="153000"/>
                <wp:effectExtent l="19050" t="38100" r="41910" b="38100"/>
                <wp:wrapNone/>
                <wp:docPr id="1767" name="Ink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6">
                      <w14:nvContentPartPr>
                        <w14:cNvContentPartPr/>
                      </w14:nvContentPartPr>
                      <w14:xfrm>
                        <a:off x="0" y="0"/>
                        <a:ext cx="11088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1F5EE" id="Ink 1767" o:spid="_x0000_s1026" type="#_x0000_t75" style="position:absolute;margin-left:295.3pt;margin-top:192.25pt;width:9.1pt;height:12.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">
                <v:imagedata r:id="rId291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>
                <wp:simplePos x="0" y="0"/>
                <wp:positionH relativeFrom="column">
                  <wp:posOffset>3744096</wp:posOffset>
                </wp:positionH>
                <wp:positionV relativeFrom="paragraph">
                  <wp:posOffset>2460005</wp:posOffset>
                </wp:positionV>
                <wp:extent cx="27000" cy="125280"/>
                <wp:effectExtent l="38100" t="38100" r="30480" b="27305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8">
                      <w14:nvContentPartPr>
                        <w14:cNvContentPartPr/>
                      </w14:nvContentPartPr>
                      <w14:xfrm>
                        <a:off x="0" y="0"/>
                        <a:ext cx="270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13294" id="Ink 1766" o:spid="_x0000_s1026" type="#_x0000_t75" style="position:absolute;margin-left:294.65pt;margin-top:193.55pt;width:2.5pt;height:10.2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">
                <v:imagedata r:id="rId291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>
                <wp:simplePos x="0" y="0"/>
                <wp:positionH relativeFrom="column">
                  <wp:posOffset>3399576</wp:posOffset>
                </wp:positionH>
                <wp:positionV relativeFrom="paragraph">
                  <wp:posOffset>2561525</wp:posOffset>
                </wp:positionV>
                <wp:extent cx="133200" cy="19080"/>
                <wp:effectExtent l="38100" t="38100" r="38735" b="38100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0">
                      <w14:nvContentPartPr>
                        <w14:cNvContentPartPr/>
                      </w14:nvContentPartPr>
                      <w14:xfrm>
                        <a:off x="0" y="0"/>
                        <a:ext cx="1332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0CD2F" id="Ink 1765" o:spid="_x0000_s1026" type="#_x0000_t75" style="position:absolute;margin-left:267.55pt;margin-top:201.55pt;width:10.8pt;height:1.8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">
                <v:imagedata r:id="rId292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>
                <wp:simplePos x="0" y="0"/>
                <wp:positionH relativeFrom="column">
                  <wp:posOffset>3374736</wp:posOffset>
                </wp:positionH>
                <wp:positionV relativeFrom="paragraph">
                  <wp:posOffset>2516885</wp:posOffset>
                </wp:positionV>
                <wp:extent cx="120240" cy="16560"/>
                <wp:effectExtent l="38100" t="38100" r="32385" b="40640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2">
                      <w14:nvContentPartPr>
                        <w14:cNvContentPartPr/>
                      </w14:nvContentPartPr>
                      <w14:xfrm>
                        <a:off x="0" y="0"/>
                        <a:ext cx="1202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D67DC" id="Ink 1764" o:spid="_x0000_s1026" type="#_x0000_t75" style="position:absolute;margin-left:265.6pt;margin-top:198pt;width:9.85pt;height:1.6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">
                <v:imagedata r:id="rId292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>
                <wp:simplePos x="0" y="0"/>
                <wp:positionH relativeFrom="column">
                  <wp:posOffset>3137496</wp:posOffset>
                </wp:positionH>
                <wp:positionV relativeFrom="paragraph">
                  <wp:posOffset>2345885</wp:posOffset>
                </wp:positionV>
                <wp:extent cx="68760" cy="84960"/>
                <wp:effectExtent l="38100" t="38100" r="26670" b="29845"/>
                <wp:wrapNone/>
                <wp:docPr id="1763" name="Ink 1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4">
                      <w14:nvContentPartPr>
                        <w14:cNvContentPartPr/>
                      </w14:nvContentPartPr>
                      <w14:xfrm>
                        <a:off x="0" y="0"/>
                        <a:ext cx="687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56E5B" id="Ink 1763" o:spid="_x0000_s1026" type="#_x0000_t75" style="position:absolute;margin-left:246.9pt;margin-top:184.55pt;width:5.75pt;height:7.1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">
                <v:imagedata r:id="rId292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>
                <wp:simplePos x="0" y="0"/>
                <wp:positionH relativeFrom="column">
                  <wp:posOffset>2918976</wp:posOffset>
                </wp:positionH>
                <wp:positionV relativeFrom="paragraph">
                  <wp:posOffset>2394125</wp:posOffset>
                </wp:positionV>
                <wp:extent cx="232200" cy="16920"/>
                <wp:effectExtent l="38100" t="38100" r="34925" b="40640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6">
                      <w14:nvContentPartPr>
                        <w14:cNvContentPartPr/>
                      </w14:nvContentPartPr>
                      <w14:xfrm>
                        <a:off x="0" y="0"/>
                        <a:ext cx="2322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17500" id="Ink 1762" o:spid="_x0000_s1026" type="#_x0000_t75" style="position:absolute;margin-left:229.65pt;margin-top:188.4pt;width:18.7pt;height:1.65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">
                <v:imagedata r:id="rId292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>
                <wp:simplePos x="0" y="0"/>
                <wp:positionH relativeFrom="column">
                  <wp:posOffset>3024816</wp:posOffset>
                </wp:positionH>
                <wp:positionV relativeFrom="paragraph">
                  <wp:posOffset>2526245</wp:posOffset>
                </wp:positionV>
                <wp:extent cx="149400" cy="12960"/>
                <wp:effectExtent l="38100" t="19050" r="41275" b="44450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8">
                      <w14:nvContentPartPr>
                        <w14:cNvContentPartPr/>
                      </w14:nvContentPartPr>
                      <w14:xfrm>
                        <a:off x="0" y="0"/>
                        <a:ext cx="1494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C3E14" id="Ink 1761" o:spid="_x0000_s1026" type="#_x0000_t75" style="position:absolute;margin-left:238.05pt;margin-top:198.7pt;width:12pt;height:1.4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">
                <v:imagedata r:id="rId292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>
                <wp:simplePos x="0" y="0"/>
                <wp:positionH relativeFrom="column">
                  <wp:posOffset>3049296</wp:posOffset>
                </wp:positionH>
                <wp:positionV relativeFrom="paragraph">
                  <wp:posOffset>2455325</wp:posOffset>
                </wp:positionV>
                <wp:extent cx="130320" cy="152640"/>
                <wp:effectExtent l="19050" t="38100" r="41275" b="38100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0">
                      <w14:nvContentPartPr>
                        <w14:cNvContentPartPr/>
                      </w14:nvContentPartPr>
                      <w14:xfrm>
                        <a:off x="0" y="0"/>
                        <a:ext cx="1303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FB9ED" id="Ink 1760" o:spid="_x0000_s1026" type="#_x0000_t75" style="position:absolute;margin-left:239.9pt;margin-top:193.15pt;width:10.5pt;height:12.45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">
                <v:imagedata r:id="rId293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>
                <wp:simplePos x="0" y="0"/>
                <wp:positionH relativeFrom="column">
                  <wp:posOffset>2912856</wp:posOffset>
                </wp:positionH>
                <wp:positionV relativeFrom="paragraph">
                  <wp:posOffset>2440565</wp:posOffset>
                </wp:positionV>
                <wp:extent cx="113040" cy="170640"/>
                <wp:effectExtent l="38100" t="38100" r="20320" b="39370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2">
                      <w14:nvContentPartPr>
                        <w14:cNvContentPartPr/>
                      </w14:nvContentPartPr>
                      <w14:xfrm>
                        <a:off x="0" y="0"/>
                        <a:ext cx="11304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208B6" id="Ink 1759" o:spid="_x0000_s1026" type="#_x0000_t75" style="position:absolute;margin-left:229.2pt;margin-top:191.95pt;width:9.25pt;height:13.9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">
                <v:imagedata r:id="rId293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>
                <wp:simplePos x="0" y="0"/>
                <wp:positionH relativeFrom="column">
                  <wp:posOffset>2904936</wp:posOffset>
                </wp:positionH>
                <wp:positionV relativeFrom="paragraph">
                  <wp:posOffset>2459645</wp:posOffset>
                </wp:positionV>
                <wp:extent cx="23400" cy="155520"/>
                <wp:effectExtent l="38100" t="38100" r="34290" b="35560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4">
                      <w14:nvContentPartPr>
                        <w14:cNvContentPartPr/>
                      </w14:nvContentPartPr>
                      <w14:xfrm>
                        <a:off x="0" y="0"/>
                        <a:ext cx="2340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890CC" id="Ink 1758" o:spid="_x0000_s1026" type="#_x0000_t75" style="position:absolute;margin-left:228.65pt;margin-top:193.5pt;width:2.2pt;height:12.65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">
                <v:imagedata r:id="rId293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>
                <wp:simplePos x="0" y="0"/>
                <wp:positionH relativeFrom="column">
                  <wp:posOffset>2878296</wp:posOffset>
                </wp:positionH>
                <wp:positionV relativeFrom="paragraph">
                  <wp:posOffset>1813805</wp:posOffset>
                </wp:positionV>
                <wp:extent cx="60120" cy="90720"/>
                <wp:effectExtent l="38100" t="38100" r="35560" b="24130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6">
                      <w14:nvContentPartPr>
                        <w14:cNvContentPartPr/>
                      </w14:nvContentPartPr>
                      <w14:xfrm>
                        <a:off x="0" y="0"/>
                        <a:ext cx="601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845B4" id="Ink 1757" o:spid="_x0000_s1026" type="#_x0000_t75" style="position:absolute;margin-left:226.5pt;margin-top:142.65pt;width:5.15pt;height:7.35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">
                <v:imagedata r:id="rId293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>
                <wp:simplePos x="0" y="0"/>
                <wp:positionH relativeFrom="column">
                  <wp:posOffset>2735736</wp:posOffset>
                </wp:positionH>
                <wp:positionV relativeFrom="paragraph">
                  <wp:posOffset>1852325</wp:posOffset>
                </wp:positionV>
                <wp:extent cx="193320" cy="30600"/>
                <wp:effectExtent l="38100" t="38100" r="35560" b="45720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8">
                      <w14:nvContentPartPr>
                        <w14:cNvContentPartPr/>
                      </w14:nvContentPartPr>
                      <w14:xfrm>
                        <a:off x="0" y="0"/>
                        <a:ext cx="1933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1D24E" id="Ink 1756" o:spid="_x0000_s1026" type="#_x0000_t75" style="position:absolute;margin-left:215.2pt;margin-top:145.6pt;width:15.6pt;height:2.8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">
                <v:imagedata r:id="rId293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>
                <wp:simplePos x="0" y="0"/>
                <wp:positionH relativeFrom="column">
                  <wp:posOffset>2844096</wp:posOffset>
                </wp:positionH>
                <wp:positionV relativeFrom="paragraph">
                  <wp:posOffset>1945565</wp:posOffset>
                </wp:positionV>
                <wp:extent cx="110160" cy="109080"/>
                <wp:effectExtent l="38100" t="38100" r="42545" b="43815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0">
                      <w14:nvContentPartPr>
                        <w14:cNvContentPartPr/>
                      </w14:nvContentPartPr>
                      <w14:xfrm>
                        <a:off x="0" y="0"/>
                        <a:ext cx="1101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14C06" id="Ink 1755" o:spid="_x0000_s1026" type="#_x0000_t75" style="position:absolute;margin-left:223.75pt;margin-top:153pt;width:8.9pt;height:9.0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">
                <v:imagedata r:id="rId294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>
                <wp:simplePos x="0" y="0"/>
                <wp:positionH relativeFrom="column">
                  <wp:posOffset>2723856</wp:posOffset>
                </wp:positionH>
                <wp:positionV relativeFrom="paragraph">
                  <wp:posOffset>1919285</wp:posOffset>
                </wp:positionV>
                <wp:extent cx="105480" cy="145800"/>
                <wp:effectExtent l="38100" t="38100" r="27940" b="45085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2">
                      <w14:nvContentPartPr>
                        <w14:cNvContentPartPr/>
                      </w14:nvContentPartPr>
                      <w14:xfrm>
                        <a:off x="0" y="0"/>
                        <a:ext cx="10548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F78F0" id="Ink 1754" o:spid="_x0000_s1026" type="#_x0000_t75" style="position:absolute;margin-left:214.3pt;margin-top:150.9pt;width:8.7pt;height:11.95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">
                <v:imagedata r:id="rId294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>
                <wp:simplePos x="0" y="0"/>
                <wp:positionH relativeFrom="column">
                  <wp:posOffset>4384896</wp:posOffset>
                </wp:positionH>
                <wp:positionV relativeFrom="paragraph">
                  <wp:posOffset>1788245</wp:posOffset>
                </wp:positionV>
                <wp:extent cx="57600" cy="117000"/>
                <wp:effectExtent l="38100" t="38100" r="19050" b="35560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4">
                      <w14:nvContentPartPr>
                        <w14:cNvContentPartPr/>
                      </w14:nvContentPartPr>
                      <w14:xfrm>
                        <a:off x="0" y="0"/>
                        <a:ext cx="5760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53CCC" id="Ink 1753" o:spid="_x0000_s1026" type="#_x0000_t75" style="position:absolute;margin-left:345.1pt;margin-top:140.65pt;width:4.95pt;height:9.4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">
                <v:imagedata r:id="rId294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>
                <wp:simplePos x="0" y="0"/>
                <wp:positionH relativeFrom="column">
                  <wp:posOffset>4236936</wp:posOffset>
                </wp:positionH>
                <wp:positionV relativeFrom="paragraph">
                  <wp:posOffset>1813445</wp:posOffset>
                </wp:positionV>
                <wp:extent cx="191160" cy="25200"/>
                <wp:effectExtent l="38100" t="38100" r="37465" b="32385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6">
                      <w14:nvContentPartPr>
                        <w14:cNvContentPartPr/>
                      </w14:nvContentPartPr>
                      <w14:xfrm>
                        <a:off x="0" y="0"/>
                        <a:ext cx="1911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E5AEF" id="Ink 1752" o:spid="_x0000_s1026" type="#_x0000_t75" style="position:absolute;margin-left:333.45pt;margin-top:142.7pt;width:15.4pt;height:2.3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">
                <v:imagedata r:id="rId294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>
                <wp:simplePos x="0" y="0"/>
                <wp:positionH relativeFrom="column">
                  <wp:posOffset>4335936</wp:posOffset>
                </wp:positionH>
                <wp:positionV relativeFrom="paragraph">
                  <wp:posOffset>1921085</wp:posOffset>
                </wp:positionV>
                <wp:extent cx="104760" cy="95040"/>
                <wp:effectExtent l="19050" t="38100" r="10160" b="38735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8">
                      <w14:nvContentPartPr>
                        <w14:cNvContentPartPr/>
                      </w14:nvContentPartPr>
                      <w14:xfrm>
                        <a:off x="0" y="0"/>
                        <a:ext cx="1047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66801" id="Ink 1751" o:spid="_x0000_s1026" type="#_x0000_t75" style="position:absolute;margin-left:341.15pt;margin-top:151.05pt;width:8.55pt;height:7.95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">
                <v:imagedata r:id="rId294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>
                <wp:simplePos x="0" y="0"/>
                <wp:positionH relativeFrom="column">
                  <wp:posOffset>4218216</wp:posOffset>
                </wp:positionH>
                <wp:positionV relativeFrom="paragraph">
                  <wp:posOffset>1950605</wp:posOffset>
                </wp:positionV>
                <wp:extent cx="106560" cy="31680"/>
                <wp:effectExtent l="38100" t="38100" r="27305" b="26035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0">
                      <w14:nvContentPartPr>
                        <w14:cNvContentPartPr/>
                      </w14:nvContentPartPr>
                      <w14:xfrm>
                        <a:off x="0" y="0"/>
                        <a:ext cx="1065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B4C13" id="Ink 1750" o:spid="_x0000_s1026" type="#_x0000_t75" style="position:absolute;margin-left:332pt;margin-top:153.55pt;width:8.6pt;height:2.7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">
                <v:imagedata r:id="rId295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>
                <wp:simplePos x="0" y="0"/>
                <wp:positionH relativeFrom="column">
                  <wp:posOffset>4211376</wp:posOffset>
                </wp:positionH>
                <wp:positionV relativeFrom="paragraph">
                  <wp:posOffset>1886165</wp:posOffset>
                </wp:positionV>
                <wp:extent cx="95040" cy="132480"/>
                <wp:effectExtent l="38100" t="38100" r="635" b="3937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2">
                      <w14:nvContentPartPr>
                        <w14:cNvContentPartPr/>
                      </w14:nvContentPartPr>
                      <w14:xfrm>
                        <a:off x="0" y="0"/>
                        <a:ext cx="950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C2DAF" id="Ink 1749" o:spid="_x0000_s1026" type="#_x0000_t75" style="position:absolute;margin-left:331.4pt;margin-top:148.3pt;width:7.95pt;height:10.85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">
                <v:imagedata r:id="rId295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>
                <wp:simplePos x="0" y="0"/>
                <wp:positionH relativeFrom="column">
                  <wp:posOffset>4018776</wp:posOffset>
                </wp:positionH>
                <wp:positionV relativeFrom="paragraph">
                  <wp:posOffset>1922885</wp:posOffset>
                </wp:positionV>
                <wp:extent cx="23040" cy="100800"/>
                <wp:effectExtent l="38100" t="38100" r="34290" b="33020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4">
                      <w14:nvContentPartPr>
                        <w14:cNvContentPartPr/>
                      </w14:nvContentPartPr>
                      <w14:xfrm>
                        <a:off x="0" y="0"/>
                        <a:ext cx="2304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2F913" id="Ink 1748" o:spid="_x0000_s1026" type="#_x0000_t75" style="position:absolute;margin-left:316.25pt;margin-top:151.25pt;width:2.05pt;height:8.25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">
                <v:imagedata r:id="rId295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>
                <wp:simplePos x="0" y="0"/>
                <wp:positionH relativeFrom="column">
                  <wp:posOffset>3968016</wp:posOffset>
                </wp:positionH>
                <wp:positionV relativeFrom="paragraph">
                  <wp:posOffset>1956005</wp:posOffset>
                </wp:positionV>
                <wp:extent cx="129960" cy="26280"/>
                <wp:effectExtent l="38100" t="38100" r="41910" b="31115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6">
                      <w14:nvContentPartPr>
                        <w14:cNvContentPartPr/>
                      </w14:nvContentPartPr>
                      <w14:xfrm>
                        <a:off x="0" y="0"/>
                        <a:ext cx="1299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63D7B" id="Ink 1747" o:spid="_x0000_s1026" type="#_x0000_t75" style="position:absolute;margin-left:312.3pt;margin-top:153.75pt;width:10.6pt;height:2.5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">
                <v:imagedata r:id="rId295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>
                <wp:simplePos x="0" y="0"/>
                <wp:positionH relativeFrom="column">
                  <wp:posOffset>3718896</wp:posOffset>
                </wp:positionH>
                <wp:positionV relativeFrom="paragraph">
                  <wp:posOffset>1809485</wp:posOffset>
                </wp:positionV>
                <wp:extent cx="60480" cy="84600"/>
                <wp:effectExtent l="38100" t="38100" r="34925" b="29845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8">
                      <w14:nvContentPartPr>
                        <w14:cNvContentPartPr/>
                      </w14:nvContentPartPr>
                      <w14:xfrm>
                        <a:off x="0" y="0"/>
                        <a:ext cx="604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4EBE8" id="Ink 1746" o:spid="_x0000_s1026" type="#_x0000_t75" style="position:absolute;margin-left:292.75pt;margin-top:142.3pt;width:5.05pt;height:6.9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">
                <v:imagedata r:id="rId295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>
                <wp:simplePos x="0" y="0"/>
                <wp:positionH relativeFrom="column">
                  <wp:posOffset>3593256</wp:posOffset>
                </wp:positionH>
                <wp:positionV relativeFrom="paragraph">
                  <wp:posOffset>1827485</wp:posOffset>
                </wp:positionV>
                <wp:extent cx="162000" cy="33480"/>
                <wp:effectExtent l="38100" t="38100" r="28575" b="43180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0">
                      <w14:nvContentPartPr>
                        <w14:cNvContentPartPr/>
                      </w14:nvContentPartPr>
                      <w14:xfrm>
                        <a:off x="0" y="0"/>
                        <a:ext cx="1620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CD5B7" id="Ink 1745" o:spid="_x0000_s1026" type="#_x0000_t75" style="position:absolute;margin-left:282.8pt;margin-top:143.7pt;width:13.1pt;height:3.05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">
                <v:imagedata r:id="rId296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>
                <wp:simplePos x="0" y="0"/>
                <wp:positionH relativeFrom="column">
                  <wp:posOffset>3718176</wp:posOffset>
                </wp:positionH>
                <wp:positionV relativeFrom="paragraph">
                  <wp:posOffset>1913165</wp:posOffset>
                </wp:positionV>
                <wp:extent cx="79200" cy="121320"/>
                <wp:effectExtent l="19050" t="38100" r="16510" b="31115"/>
                <wp:wrapNone/>
                <wp:docPr id="1744" name="Ink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2">
                      <w14:nvContentPartPr>
                        <w14:cNvContentPartPr/>
                      </w14:nvContentPartPr>
                      <w14:xfrm>
                        <a:off x="0" y="0"/>
                        <a:ext cx="792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C5CAF" id="Ink 1744" o:spid="_x0000_s1026" type="#_x0000_t75" style="position:absolute;margin-left:292.55pt;margin-top:150.45pt;width:6.7pt;height:9.9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">
                <v:imagedata r:id="rId296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>
                <wp:simplePos x="0" y="0"/>
                <wp:positionH relativeFrom="column">
                  <wp:posOffset>3627096</wp:posOffset>
                </wp:positionH>
                <wp:positionV relativeFrom="paragraph">
                  <wp:posOffset>1976165</wp:posOffset>
                </wp:positionV>
                <wp:extent cx="92520" cy="23760"/>
                <wp:effectExtent l="19050" t="38100" r="41275" b="33655"/>
                <wp:wrapNone/>
                <wp:docPr id="1743" name="Ink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4">
                      <w14:nvContentPartPr>
                        <w14:cNvContentPartPr/>
                      </w14:nvContentPartPr>
                      <w14:xfrm>
                        <a:off x="0" y="0"/>
                        <a:ext cx="925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8342E" id="Ink 1743" o:spid="_x0000_s1026" type="#_x0000_t75" style="position:absolute;margin-left:285.45pt;margin-top:155.55pt;width:7.5pt;height:2.05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">
                <v:imagedata r:id="rId296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>
                <wp:simplePos x="0" y="0"/>
                <wp:positionH relativeFrom="column">
                  <wp:posOffset>3613416</wp:posOffset>
                </wp:positionH>
                <wp:positionV relativeFrom="paragraph">
                  <wp:posOffset>1904885</wp:posOffset>
                </wp:positionV>
                <wp:extent cx="85680" cy="138960"/>
                <wp:effectExtent l="38100" t="38100" r="29210" b="33020"/>
                <wp:wrapNone/>
                <wp:docPr id="1742" name="Ink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6">
                      <w14:nvContentPartPr>
                        <w14:cNvContentPartPr/>
                      </w14:nvContentPartPr>
                      <w14:xfrm>
                        <a:off x="0" y="0"/>
                        <a:ext cx="856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41F41" id="Ink 1742" o:spid="_x0000_s1026" type="#_x0000_t75" style="position:absolute;margin-left:284.3pt;margin-top:149.8pt;width:7.15pt;height:11.35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">
                <v:imagedata r:id="rId296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>
                <wp:simplePos x="0" y="0"/>
                <wp:positionH relativeFrom="column">
                  <wp:posOffset>3423696</wp:posOffset>
                </wp:positionH>
                <wp:positionV relativeFrom="paragraph">
                  <wp:posOffset>1954925</wp:posOffset>
                </wp:positionV>
                <wp:extent cx="127080" cy="17280"/>
                <wp:effectExtent l="19050" t="38100" r="44450" b="40005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8">
                      <w14:nvContentPartPr>
                        <w14:cNvContentPartPr/>
                      </w14:nvContentPartPr>
                      <w14:xfrm>
                        <a:off x="0" y="0"/>
                        <a:ext cx="1270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D84B2" id="Ink 1741" o:spid="_x0000_s1026" type="#_x0000_t75" style="position:absolute;margin-left:269.45pt;margin-top:153.7pt;width:10.35pt;height:1.7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">
                <v:imagedata r:id="rId296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>
                <wp:simplePos x="0" y="0"/>
                <wp:positionH relativeFrom="column">
                  <wp:posOffset>3118776</wp:posOffset>
                </wp:positionH>
                <wp:positionV relativeFrom="paragraph">
                  <wp:posOffset>1943765</wp:posOffset>
                </wp:positionV>
                <wp:extent cx="94680" cy="13680"/>
                <wp:effectExtent l="38100" t="19050" r="38735" b="43815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0">
                      <w14:nvContentPartPr>
                        <w14:cNvContentPartPr/>
                      </w14:nvContentPartPr>
                      <w14:xfrm>
                        <a:off x="0" y="0"/>
                        <a:ext cx="946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A2469" id="Ink 1740" o:spid="_x0000_s1026" type="#_x0000_t75" style="position:absolute;margin-left:245.35pt;margin-top:152.9pt;width:7.8pt;height:1.4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">
                <v:imagedata r:id="rId297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>
                <wp:simplePos x="0" y="0"/>
                <wp:positionH relativeFrom="column">
                  <wp:posOffset>3122736</wp:posOffset>
                </wp:positionH>
                <wp:positionV relativeFrom="paragraph">
                  <wp:posOffset>1898765</wp:posOffset>
                </wp:positionV>
                <wp:extent cx="73080" cy="19800"/>
                <wp:effectExtent l="38100" t="38100" r="41275" b="37465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2">
                      <w14:nvContentPartPr>
                        <w14:cNvContentPartPr/>
                      </w14:nvContentPartPr>
                      <w14:xfrm>
                        <a:off x="0" y="0"/>
                        <a:ext cx="730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55EF1" id="Ink 1739" o:spid="_x0000_s1026" type="#_x0000_t75" style="position:absolute;margin-left:245.7pt;margin-top:149.3pt;width:6.1pt;height:1.85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">
                <v:imagedata r:id="rId297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>
                <wp:simplePos x="0" y="0"/>
                <wp:positionH relativeFrom="column">
                  <wp:posOffset>4198056</wp:posOffset>
                </wp:positionH>
                <wp:positionV relativeFrom="paragraph">
                  <wp:posOffset>1440485</wp:posOffset>
                </wp:positionV>
                <wp:extent cx="103680" cy="95040"/>
                <wp:effectExtent l="38100" t="38100" r="29845" b="38735"/>
                <wp:wrapNone/>
                <wp:docPr id="1738" name="Ink 1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4">
                      <w14:nvContentPartPr>
                        <w14:cNvContentPartPr/>
                      </w14:nvContentPartPr>
                      <w14:xfrm>
                        <a:off x="0" y="0"/>
                        <a:ext cx="1036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D3053" id="Ink 1738" o:spid="_x0000_s1026" type="#_x0000_t75" style="position:absolute;margin-left:330.45pt;margin-top:113.25pt;width:8.5pt;height:7.75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">
                <v:imagedata r:id="rId297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>
                <wp:simplePos x="0" y="0"/>
                <wp:positionH relativeFrom="column">
                  <wp:posOffset>4029936</wp:posOffset>
                </wp:positionH>
                <wp:positionV relativeFrom="paragraph">
                  <wp:posOffset>1483685</wp:posOffset>
                </wp:positionV>
                <wp:extent cx="243360" cy="14400"/>
                <wp:effectExtent l="38100" t="19050" r="42545" b="43180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6">
                      <w14:nvContentPartPr>
                        <w14:cNvContentPartPr/>
                      </w14:nvContentPartPr>
                      <w14:xfrm>
                        <a:off x="0" y="0"/>
                        <a:ext cx="2433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43A15" id="Ink 1737" o:spid="_x0000_s1026" type="#_x0000_t75" style="position:absolute;margin-left:317.15pt;margin-top:116.65pt;width:19.55pt;height:1.45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">
                <v:imagedata r:id="rId297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>
                <wp:simplePos x="0" y="0"/>
                <wp:positionH relativeFrom="column">
                  <wp:posOffset>4167816</wp:posOffset>
                </wp:positionH>
                <wp:positionV relativeFrom="paragraph">
                  <wp:posOffset>1576205</wp:posOffset>
                </wp:positionV>
                <wp:extent cx="144000" cy="102960"/>
                <wp:effectExtent l="19050" t="38100" r="27940" b="30480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8">
                      <w14:nvContentPartPr>
                        <w14:cNvContentPartPr/>
                      </w14:nvContentPartPr>
                      <w14:xfrm>
                        <a:off x="0" y="0"/>
                        <a:ext cx="1440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C7FEA" id="Ink 1736" o:spid="_x0000_s1026" type="#_x0000_t75" style="position:absolute;margin-left:327.95pt;margin-top:123.95pt;width:11.6pt;height:8.4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">
                <v:imagedata r:id="rId297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>
                <wp:simplePos x="0" y="0"/>
                <wp:positionH relativeFrom="column">
                  <wp:posOffset>4013016</wp:posOffset>
                </wp:positionH>
                <wp:positionV relativeFrom="paragraph">
                  <wp:posOffset>1525445</wp:posOffset>
                </wp:positionV>
                <wp:extent cx="142920" cy="194400"/>
                <wp:effectExtent l="38100" t="38100" r="28575" b="34290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0">
                      <w14:nvContentPartPr>
                        <w14:cNvContentPartPr/>
                      </w14:nvContentPartPr>
                      <w14:xfrm>
                        <a:off x="0" y="0"/>
                        <a:ext cx="14292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A9784" id="Ink 1735" o:spid="_x0000_s1026" type="#_x0000_t75" style="position:absolute;margin-left:315.85pt;margin-top:119.9pt;width:11.6pt;height:15.6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">
                <v:imagedata r:id="rId298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>
                <wp:simplePos x="0" y="0"/>
                <wp:positionH relativeFrom="column">
                  <wp:posOffset>4075656</wp:posOffset>
                </wp:positionH>
                <wp:positionV relativeFrom="paragraph">
                  <wp:posOffset>1677365</wp:posOffset>
                </wp:positionV>
                <wp:extent cx="5760" cy="23760"/>
                <wp:effectExtent l="38100" t="38100" r="32385" b="33655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2">
                      <w14:nvContentPartPr>
                        <w14:cNvContentPartPr/>
                      </w14:nvContentPartPr>
                      <w14:xfrm>
                        <a:off x="0" y="0"/>
                        <a:ext cx="57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C0484" id="Ink 1734" o:spid="_x0000_s1026" type="#_x0000_t75" style="position:absolute;margin-left:320.85pt;margin-top:131.9pt;width:.7pt;height:2.2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">
                <v:imagedata r:id="rId298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>
                <wp:simplePos x="0" y="0"/>
                <wp:positionH relativeFrom="column">
                  <wp:posOffset>4037136</wp:posOffset>
                </wp:positionH>
                <wp:positionV relativeFrom="paragraph">
                  <wp:posOffset>1614725</wp:posOffset>
                </wp:positionV>
                <wp:extent cx="98640" cy="33120"/>
                <wp:effectExtent l="38100" t="38100" r="34925" b="4318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4">
                      <w14:nvContentPartPr>
                        <w14:cNvContentPartPr/>
                      </w14:nvContentPartPr>
                      <w14:xfrm>
                        <a:off x="0" y="0"/>
                        <a:ext cx="986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725FF" id="Ink 1733" o:spid="_x0000_s1026" type="#_x0000_t75" style="position:absolute;margin-left:317.8pt;margin-top:127pt;width:7.95pt;height:2.85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">
                <v:imagedata r:id="rId298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>
                <wp:simplePos x="0" y="0"/>
                <wp:positionH relativeFrom="column">
                  <wp:posOffset>3830136</wp:posOffset>
                </wp:positionH>
                <wp:positionV relativeFrom="paragraph">
                  <wp:posOffset>1597805</wp:posOffset>
                </wp:positionV>
                <wp:extent cx="25920" cy="104040"/>
                <wp:effectExtent l="38100" t="38100" r="31750" b="29845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6">
                      <w14:nvContentPartPr>
                        <w14:cNvContentPartPr/>
                      </w14:nvContentPartPr>
                      <w14:xfrm>
                        <a:off x="0" y="0"/>
                        <a:ext cx="259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28890" id="Ink 1732" o:spid="_x0000_s1026" type="#_x0000_t75" style="position:absolute;margin-left:301.45pt;margin-top:125.65pt;width:2.45pt;height:8.6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">
                <v:imagedata r:id="rId298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>
                <wp:simplePos x="0" y="0"/>
                <wp:positionH relativeFrom="column">
                  <wp:posOffset>3771456</wp:posOffset>
                </wp:positionH>
                <wp:positionV relativeFrom="paragraph">
                  <wp:posOffset>1630205</wp:posOffset>
                </wp:positionV>
                <wp:extent cx="170280" cy="15120"/>
                <wp:effectExtent l="38100" t="19050" r="39370" b="42545"/>
                <wp:wrapNone/>
                <wp:docPr id="1731" name="Ink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8">
                      <w14:nvContentPartPr>
                        <w14:cNvContentPartPr/>
                      </w14:nvContentPartPr>
                      <w14:xfrm>
                        <a:off x="0" y="0"/>
                        <a:ext cx="1702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F2FAE" id="Ink 1731" o:spid="_x0000_s1026" type="#_x0000_t75" style="position:absolute;margin-left:296.85pt;margin-top:128.25pt;width:13.7pt;height:1.45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">
                <v:imagedata r:id="rId298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>
                <wp:simplePos x="0" y="0"/>
                <wp:positionH relativeFrom="column">
                  <wp:posOffset>3522696</wp:posOffset>
                </wp:positionH>
                <wp:positionV relativeFrom="paragraph">
                  <wp:posOffset>1411685</wp:posOffset>
                </wp:positionV>
                <wp:extent cx="83880" cy="103320"/>
                <wp:effectExtent l="38100" t="38100" r="30480" b="30480"/>
                <wp:wrapNone/>
                <wp:docPr id="1730" name="Ink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0">
                      <w14:nvContentPartPr>
                        <w14:cNvContentPartPr/>
                      </w14:nvContentPartPr>
                      <w14:xfrm>
                        <a:off x="0" y="0"/>
                        <a:ext cx="838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CC516" id="Ink 1730" o:spid="_x0000_s1026" type="#_x0000_t75" style="position:absolute;margin-left:277.3pt;margin-top:111pt;width:6.85pt;height:8.4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">
                <v:imagedata r:id="rId299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>
                <wp:simplePos x="0" y="0"/>
                <wp:positionH relativeFrom="column">
                  <wp:posOffset>3370776</wp:posOffset>
                </wp:positionH>
                <wp:positionV relativeFrom="paragraph">
                  <wp:posOffset>1454165</wp:posOffset>
                </wp:positionV>
                <wp:extent cx="193320" cy="45360"/>
                <wp:effectExtent l="38100" t="38100" r="35560" b="31115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2">
                      <w14:nvContentPartPr>
                        <w14:cNvContentPartPr/>
                      </w14:nvContentPartPr>
                      <w14:xfrm>
                        <a:off x="0" y="0"/>
                        <a:ext cx="19332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8FB41" id="Ink 1729" o:spid="_x0000_s1026" type="#_x0000_t75" style="position:absolute;margin-left:265.25pt;margin-top:114.35pt;width:15.55pt;height:3.85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">
                <v:imagedata r:id="rId299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>
                <wp:simplePos x="0" y="0"/>
                <wp:positionH relativeFrom="column">
                  <wp:posOffset>3511176</wp:posOffset>
                </wp:positionH>
                <wp:positionV relativeFrom="paragraph">
                  <wp:posOffset>1643525</wp:posOffset>
                </wp:positionV>
                <wp:extent cx="112680" cy="21600"/>
                <wp:effectExtent l="19050" t="38100" r="40005" b="35560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4">
                      <w14:nvContentPartPr>
                        <w14:cNvContentPartPr/>
                      </w14:nvContentPartPr>
                      <w14:xfrm>
                        <a:off x="0" y="0"/>
                        <a:ext cx="1126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CBC49" id="Ink 1728" o:spid="_x0000_s1026" type="#_x0000_t75" style="position:absolute;margin-left:276.35pt;margin-top:129.35pt;width:9pt;height:1.9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">
                <v:imagedata r:id="rId299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>
                <wp:simplePos x="0" y="0"/>
                <wp:positionH relativeFrom="column">
                  <wp:posOffset>3518736</wp:posOffset>
                </wp:positionH>
                <wp:positionV relativeFrom="paragraph">
                  <wp:posOffset>1556405</wp:posOffset>
                </wp:positionV>
                <wp:extent cx="113760" cy="154800"/>
                <wp:effectExtent l="38100" t="38100" r="38735" b="36195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6">
                      <w14:nvContentPartPr>
                        <w14:cNvContentPartPr/>
                      </w14:nvContentPartPr>
                      <w14:xfrm>
                        <a:off x="0" y="0"/>
                        <a:ext cx="1137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47E75" id="Ink 1727" o:spid="_x0000_s1026" type="#_x0000_t75" style="position:absolute;margin-left:276.9pt;margin-top:122.35pt;width:9.3pt;height:12.5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">
                <v:imagedata r:id="rId299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>
                <wp:simplePos x="0" y="0"/>
                <wp:positionH relativeFrom="column">
                  <wp:posOffset>3363576</wp:posOffset>
                </wp:positionH>
                <wp:positionV relativeFrom="paragraph">
                  <wp:posOffset>1571165</wp:posOffset>
                </wp:positionV>
                <wp:extent cx="10080" cy="114120"/>
                <wp:effectExtent l="38100" t="38100" r="28575" b="38735"/>
                <wp:wrapNone/>
                <wp:docPr id="1726" name="Ink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8">
                      <w14:nvContentPartPr>
                        <w14:cNvContentPartPr/>
                      </w14:nvContentPartPr>
                      <w14:xfrm>
                        <a:off x="0" y="0"/>
                        <a:ext cx="100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00B77" id="Ink 1726" o:spid="_x0000_s1026" type="#_x0000_t75" style="position:absolute;margin-left:264.8pt;margin-top:123.55pt;width:1.1pt;height:9.2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">
                <v:imagedata r:id="rId299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>
                <wp:simplePos x="0" y="0"/>
                <wp:positionH relativeFrom="column">
                  <wp:posOffset>3378696</wp:posOffset>
                </wp:positionH>
                <wp:positionV relativeFrom="paragraph">
                  <wp:posOffset>1543085</wp:posOffset>
                </wp:positionV>
                <wp:extent cx="139680" cy="149040"/>
                <wp:effectExtent l="38100" t="38100" r="13335" b="41910"/>
                <wp:wrapNone/>
                <wp:docPr id="1725" name="Ink 1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0">
                      <w14:nvContentPartPr>
                        <w14:cNvContentPartPr/>
                      </w14:nvContentPartPr>
                      <w14:xfrm>
                        <a:off x="0" y="0"/>
                        <a:ext cx="13968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C5FE5" id="Ink 1725" o:spid="_x0000_s1026" type="#_x0000_t75" style="position:absolute;margin-left:266pt;margin-top:121.35pt;width:11.3pt;height:12.15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">
                <v:imagedata r:id="rId300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>
                <wp:simplePos x="0" y="0"/>
                <wp:positionH relativeFrom="column">
                  <wp:posOffset>3068736</wp:posOffset>
                </wp:positionH>
                <wp:positionV relativeFrom="paragraph">
                  <wp:posOffset>1674845</wp:posOffset>
                </wp:positionV>
                <wp:extent cx="78120" cy="10440"/>
                <wp:effectExtent l="38100" t="38100" r="36195" b="27940"/>
                <wp:wrapNone/>
                <wp:docPr id="1724" name="Ink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2">
                      <w14:nvContentPartPr>
                        <w14:cNvContentPartPr/>
                      </w14:nvContentPartPr>
                      <w14:xfrm>
                        <a:off x="0" y="0"/>
                        <a:ext cx="781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A76E1" id="Ink 1724" o:spid="_x0000_s1026" type="#_x0000_t75" style="position:absolute;margin-left:241.5pt;margin-top:131.7pt;width:6.4pt;height:1.2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">
                <v:imagedata r:id="rId300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>
                <wp:simplePos x="0" y="0"/>
                <wp:positionH relativeFrom="column">
                  <wp:posOffset>3065856</wp:posOffset>
                </wp:positionH>
                <wp:positionV relativeFrom="paragraph">
                  <wp:posOffset>1624445</wp:posOffset>
                </wp:positionV>
                <wp:extent cx="75960" cy="3240"/>
                <wp:effectExtent l="38100" t="38100" r="38735" b="34925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4">
                      <w14:nvContentPartPr>
                        <w14:cNvContentPartPr/>
                      </w14:nvContentPartPr>
                      <w14:xfrm>
                        <a:off x="0" y="0"/>
                        <a:ext cx="759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92540" id="Ink 1723" o:spid="_x0000_s1026" type="#_x0000_t75" style="position:absolute;margin-left:241.25pt;margin-top:127.7pt;width:6.4pt;height:.6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">
                <v:imagedata r:id="rId300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>
                <wp:simplePos x="0" y="0"/>
                <wp:positionH relativeFrom="column">
                  <wp:posOffset>2819616</wp:posOffset>
                </wp:positionH>
                <wp:positionV relativeFrom="paragraph">
                  <wp:posOffset>1461005</wp:posOffset>
                </wp:positionV>
                <wp:extent cx="95040" cy="102960"/>
                <wp:effectExtent l="38100" t="38100" r="38735" b="30480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6">
                      <w14:nvContentPartPr>
                        <w14:cNvContentPartPr/>
                      </w14:nvContentPartPr>
                      <w14:xfrm>
                        <a:off x="0" y="0"/>
                        <a:ext cx="950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99FB6" id="Ink 1722" o:spid="_x0000_s1026" type="#_x0000_t75" style="position:absolute;margin-left:221.85pt;margin-top:114.9pt;width:7.85pt;height:8.35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">
                <v:imagedata r:id="rId300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>
                <wp:simplePos x="0" y="0"/>
                <wp:positionH relativeFrom="column">
                  <wp:posOffset>2670216</wp:posOffset>
                </wp:positionH>
                <wp:positionV relativeFrom="paragraph">
                  <wp:posOffset>1500245</wp:posOffset>
                </wp:positionV>
                <wp:extent cx="218880" cy="36360"/>
                <wp:effectExtent l="38100" t="38100" r="29210" b="40005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8">
                      <w14:nvContentPartPr>
                        <w14:cNvContentPartPr/>
                      </w14:nvContentPartPr>
                      <w14:xfrm>
                        <a:off x="0" y="0"/>
                        <a:ext cx="2188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36DB1" id="Ink 1721" o:spid="_x0000_s1026" type="#_x0000_t75" style="position:absolute;margin-left:210.1pt;margin-top:117.95pt;width:17.65pt;height:3.25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">
                <v:imagedata r:id="rId300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>
                <wp:simplePos x="0" y="0"/>
                <wp:positionH relativeFrom="column">
                  <wp:posOffset>2786496</wp:posOffset>
                </wp:positionH>
                <wp:positionV relativeFrom="paragraph">
                  <wp:posOffset>1602485</wp:posOffset>
                </wp:positionV>
                <wp:extent cx="142920" cy="103680"/>
                <wp:effectExtent l="38100" t="38100" r="28575" b="29845"/>
                <wp:wrapNone/>
                <wp:docPr id="1720" name="Ink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0">
                      <w14:nvContentPartPr>
                        <w14:cNvContentPartPr/>
                      </w14:nvContentPartPr>
                      <w14:xfrm>
                        <a:off x="0" y="0"/>
                        <a:ext cx="1429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77E2B" id="Ink 1720" o:spid="_x0000_s1026" type="#_x0000_t75" style="position:absolute;margin-left:219.2pt;margin-top:126.05pt;width:11.5pt;height:8.55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">
                <v:imagedata r:id="rId301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>
                <wp:simplePos x="0" y="0"/>
                <wp:positionH relativeFrom="column">
                  <wp:posOffset>2688576</wp:posOffset>
                </wp:positionH>
                <wp:positionV relativeFrom="paragraph">
                  <wp:posOffset>1558925</wp:posOffset>
                </wp:positionV>
                <wp:extent cx="113400" cy="153000"/>
                <wp:effectExtent l="38100" t="38100" r="39370" b="38100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2">
                      <w14:nvContentPartPr>
                        <w14:cNvContentPartPr/>
                      </w14:nvContentPartPr>
                      <w14:xfrm>
                        <a:off x="0" y="0"/>
                        <a:ext cx="11340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4E1A9" id="Ink 1719" o:spid="_x0000_s1026" type="#_x0000_t75" style="position:absolute;margin-left:211.5pt;margin-top:122.55pt;width:9.4pt;height:12.5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">
                <v:imagedata r:id="rId301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>
                <wp:simplePos x="0" y="0"/>
                <wp:positionH relativeFrom="column">
                  <wp:posOffset>4999056</wp:posOffset>
                </wp:positionH>
                <wp:positionV relativeFrom="paragraph">
                  <wp:posOffset>943325</wp:posOffset>
                </wp:positionV>
                <wp:extent cx="86760" cy="114840"/>
                <wp:effectExtent l="38100" t="38100" r="27940" b="38100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4">
                      <w14:nvContentPartPr>
                        <w14:cNvContentPartPr/>
                      </w14:nvContentPartPr>
                      <w14:xfrm>
                        <a:off x="0" y="0"/>
                        <a:ext cx="867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30B4D" id="Ink 1718" o:spid="_x0000_s1026" type="#_x0000_t75" style="position:absolute;margin-left:393.55pt;margin-top:74.15pt;width:7.2pt;height:9.45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">
                <v:imagedata r:id="rId301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>
                <wp:simplePos x="0" y="0"/>
                <wp:positionH relativeFrom="column">
                  <wp:posOffset>4854696</wp:posOffset>
                </wp:positionH>
                <wp:positionV relativeFrom="paragraph">
                  <wp:posOffset>994445</wp:posOffset>
                </wp:positionV>
                <wp:extent cx="213120" cy="26280"/>
                <wp:effectExtent l="38100" t="38100" r="34925" b="31115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6">
                      <w14:nvContentPartPr>
                        <w14:cNvContentPartPr/>
                      </w14:nvContentPartPr>
                      <w14:xfrm>
                        <a:off x="0" y="0"/>
                        <a:ext cx="2131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A3202" id="Ink 1717" o:spid="_x0000_s1026" type="#_x0000_t75" style="position:absolute;margin-left:382.1pt;margin-top:78.15pt;width:17.15pt;height:2.4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">
                <v:imagedata r:id="rId301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>
                <wp:simplePos x="0" y="0"/>
                <wp:positionH relativeFrom="column">
                  <wp:posOffset>4970616</wp:posOffset>
                </wp:positionH>
                <wp:positionV relativeFrom="paragraph">
                  <wp:posOffset>1171205</wp:posOffset>
                </wp:positionV>
                <wp:extent cx="99000" cy="22680"/>
                <wp:effectExtent l="38100" t="38100" r="34925" b="34925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8">
                      <w14:nvContentPartPr>
                        <w14:cNvContentPartPr/>
                      </w14:nvContentPartPr>
                      <w14:xfrm>
                        <a:off x="0" y="0"/>
                        <a:ext cx="990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ECC3B" id="Ink 1716" o:spid="_x0000_s1026" type="#_x0000_t75" style="position:absolute;margin-left:391.25pt;margin-top:92.15pt;width:8pt;height:2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">
                <v:imagedata r:id="rId301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>
                <wp:simplePos x="0" y="0"/>
                <wp:positionH relativeFrom="column">
                  <wp:posOffset>4959096</wp:posOffset>
                </wp:positionH>
                <wp:positionV relativeFrom="paragraph">
                  <wp:posOffset>1096685</wp:posOffset>
                </wp:positionV>
                <wp:extent cx="115200" cy="149400"/>
                <wp:effectExtent l="38100" t="38100" r="37465" b="41275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0">
                      <w14:nvContentPartPr>
                        <w14:cNvContentPartPr/>
                      </w14:nvContentPartPr>
                      <w14:xfrm>
                        <a:off x="0" y="0"/>
                        <a:ext cx="1152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DCC33" id="Ink 1715" o:spid="_x0000_s1026" type="#_x0000_t75" style="position:absolute;margin-left:390.3pt;margin-top:86.15pt;width:9.3pt;height:12.2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">
                <v:imagedata r:id="rId302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>
                <wp:simplePos x="0" y="0"/>
                <wp:positionH relativeFrom="column">
                  <wp:posOffset>4841016</wp:posOffset>
                </wp:positionH>
                <wp:positionV relativeFrom="paragraph">
                  <wp:posOffset>1086245</wp:posOffset>
                </wp:positionV>
                <wp:extent cx="106560" cy="169920"/>
                <wp:effectExtent l="38100" t="38100" r="27305" b="40005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2">
                      <w14:nvContentPartPr>
                        <w14:cNvContentPartPr/>
                      </w14:nvContentPartPr>
                      <w14:xfrm>
                        <a:off x="0" y="0"/>
                        <a:ext cx="10656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0E12C" id="Ink 1714" o:spid="_x0000_s1026" type="#_x0000_t75" style="position:absolute;margin-left:381.05pt;margin-top:85.35pt;width:8.8pt;height:13.8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">
                <v:imagedata r:id="rId302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>
                <wp:simplePos x="0" y="0"/>
                <wp:positionH relativeFrom="column">
                  <wp:posOffset>4648056</wp:posOffset>
                </wp:positionH>
                <wp:positionV relativeFrom="paragraph">
                  <wp:posOffset>991565</wp:posOffset>
                </wp:positionV>
                <wp:extent cx="25920" cy="277560"/>
                <wp:effectExtent l="38100" t="19050" r="31750" b="46355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4">
                      <w14:nvContentPartPr>
                        <w14:cNvContentPartPr/>
                      </w14:nvContentPartPr>
                      <w14:xfrm>
                        <a:off x="0" y="0"/>
                        <a:ext cx="2592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482C9" id="Ink 1713" o:spid="_x0000_s1026" type="#_x0000_t75" style="position:absolute;margin-left:365.8pt;margin-top:78pt;width:2.4pt;height:22.2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">
                <v:imagedata r:id="rId302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>
                <wp:simplePos x="0" y="0"/>
                <wp:positionH relativeFrom="column">
                  <wp:posOffset>4657416</wp:posOffset>
                </wp:positionH>
                <wp:positionV relativeFrom="paragraph">
                  <wp:posOffset>1101005</wp:posOffset>
                </wp:positionV>
                <wp:extent cx="91440" cy="128880"/>
                <wp:effectExtent l="38100" t="19050" r="41910" b="43180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6">
                      <w14:nvContentPartPr>
                        <w14:cNvContentPartPr/>
                      </w14:nvContentPartPr>
                      <w14:xfrm>
                        <a:off x="0" y="0"/>
                        <a:ext cx="914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B3D77" id="Ink 1712" o:spid="_x0000_s1026" type="#_x0000_t75" style="position:absolute;margin-left:366.55pt;margin-top:86.55pt;width:7.55pt;height:10.55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">
                <v:imagedata r:id="rId302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>
                <wp:simplePos x="0" y="0"/>
                <wp:positionH relativeFrom="column">
                  <wp:posOffset>4365816</wp:posOffset>
                </wp:positionH>
                <wp:positionV relativeFrom="paragraph">
                  <wp:posOffset>1174085</wp:posOffset>
                </wp:positionV>
                <wp:extent cx="79560" cy="7560"/>
                <wp:effectExtent l="38100" t="38100" r="34925" b="31115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8">
                      <w14:nvContentPartPr>
                        <w14:cNvContentPartPr/>
                      </w14:nvContentPartPr>
                      <w14:xfrm>
                        <a:off x="0" y="0"/>
                        <a:ext cx="795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70928" id="Ink 1711" o:spid="_x0000_s1026" type="#_x0000_t75" style="position:absolute;margin-left:343.6pt;margin-top:92.25pt;width:6.6pt;height:1.05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">
                <v:imagedata r:id="rId302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>
                <wp:simplePos x="0" y="0"/>
                <wp:positionH relativeFrom="column">
                  <wp:posOffset>4371216</wp:posOffset>
                </wp:positionH>
                <wp:positionV relativeFrom="paragraph">
                  <wp:posOffset>1119725</wp:posOffset>
                </wp:positionV>
                <wp:extent cx="70560" cy="8280"/>
                <wp:effectExtent l="38100" t="38100" r="43815" b="29845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0">
                      <w14:nvContentPartPr>
                        <w14:cNvContentPartPr/>
                      </w14:nvContentPartPr>
                      <w14:xfrm>
                        <a:off x="0" y="0"/>
                        <a:ext cx="705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5B9F5" id="Ink 1710" o:spid="_x0000_s1026" type="#_x0000_t75" style="position:absolute;margin-left:344.05pt;margin-top:87.95pt;width:5.9pt;height:.9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">
                <v:imagedata r:id="rId303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>
                <wp:simplePos x="0" y="0"/>
                <wp:positionH relativeFrom="column">
                  <wp:posOffset>4142616</wp:posOffset>
                </wp:positionH>
                <wp:positionV relativeFrom="paragraph">
                  <wp:posOffset>930005</wp:posOffset>
                </wp:positionV>
                <wp:extent cx="79920" cy="96840"/>
                <wp:effectExtent l="38100" t="38100" r="34925" b="36830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2">
                      <w14:nvContentPartPr>
                        <w14:cNvContentPartPr/>
                      </w14:nvContentPartPr>
                      <w14:xfrm>
                        <a:off x="0" y="0"/>
                        <a:ext cx="799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C55FE" id="Ink 1709" o:spid="_x0000_s1026" type="#_x0000_t75" style="position:absolute;margin-left:326.1pt;margin-top:73.1pt;width:6.65pt;height:7.95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">
                <v:imagedata r:id="rId303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>
                <wp:simplePos x="0" y="0"/>
                <wp:positionH relativeFrom="column">
                  <wp:posOffset>4027056</wp:posOffset>
                </wp:positionH>
                <wp:positionV relativeFrom="paragraph">
                  <wp:posOffset>981125</wp:posOffset>
                </wp:positionV>
                <wp:extent cx="190080" cy="30960"/>
                <wp:effectExtent l="38100" t="38100" r="38735" b="26670"/>
                <wp:wrapNone/>
                <wp:docPr id="1708" name="Ink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4">
                      <w14:nvContentPartPr>
                        <w14:cNvContentPartPr/>
                      </w14:nvContentPartPr>
                      <w14:xfrm>
                        <a:off x="0" y="0"/>
                        <a:ext cx="1900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4E9D6" id="Ink 1708" o:spid="_x0000_s1026" type="#_x0000_t75" style="position:absolute;margin-left:316.95pt;margin-top:77.05pt;width:15.3pt;height:2.8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">
                <v:imagedata r:id="rId303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>
                <wp:simplePos x="0" y="0"/>
                <wp:positionH relativeFrom="column">
                  <wp:posOffset>4113456</wp:posOffset>
                </wp:positionH>
                <wp:positionV relativeFrom="paragraph">
                  <wp:posOffset>1118645</wp:posOffset>
                </wp:positionV>
                <wp:extent cx="126720" cy="133920"/>
                <wp:effectExtent l="38100" t="38100" r="6985" b="3810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6">
                      <w14:nvContentPartPr>
                        <w14:cNvContentPartPr/>
                      </w14:nvContentPartPr>
                      <w14:xfrm>
                        <a:off x="0" y="0"/>
                        <a:ext cx="1267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F0E01" id="Ink 1707" o:spid="_x0000_s1026" type="#_x0000_t75" style="position:absolute;margin-left:323.65pt;margin-top:87.95pt;width:10.3pt;height:11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">
                <v:imagedata r:id="rId303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>
                <wp:simplePos x="0" y="0"/>
                <wp:positionH relativeFrom="column">
                  <wp:posOffset>4019496</wp:posOffset>
                </wp:positionH>
                <wp:positionV relativeFrom="paragraph">
                  <wp:posOffset>1106045</wp:posOffset>
                </wp:positionV>
                <wp:extent cx="23040" cy="120240"/>
                <wp:effectExtent l="38100" t="38100" r="34290" b="32385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8">
                      <w14:nvContentPartPr>
                        <w14:cNvContentPartPr/>
                      </w14:nvContentPartPr>
                      <w14:xfrm>
                        <a:off x="0" y="0"/>
                        <a:ext cx="2304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35C65" id="Ink 1706" o:spid="_x0000_s1026" type="#_x0000_t75" style="position:absolute;margin-left:316.35pt;margin-top:86.95pt;width:2.05pt;height:9.8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">
                <v:imagedata r:id="rId303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>
                <wp:simplePos x="0" y="0"/>
                <wp:positionH relativeFrom="column">
                  <wp:posOffset>4015536</wp:posOffset>
                </wp:positionH>
                <wp:positionV relativeFrom="paragraph">
                  <wp:posOffset>1076885</wp:posOffset>
                </wp:positionV>
                <wp:extent cx="104760" cy="167760"/>
                <wp:effectExtent l="38100" t="38100" r="10160" b="41910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0">
                      <w14:nvContentPartPr>
                        <w14:cNvContentPartPr/>
                      </w14:nvContentPartPr>
                      <w14:xfrm>
                        <a:off x="0" y="0"/>
                        <a:ext cx="1047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9A2F3" id="Ink 1705" o:spid="_x0000_s1026" type="#_x0000_t75" style="position:absolute;margin-left:316pt;margin-top:84.6pt;width:8.7pt;height:13.65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">
                <v:imagedata r:id="rId304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>
                <wp:simplePos x="0" y="0"/>
                <wp:positionH relativeFrom="column">
                  <wp:posOffset>3585696</wp:posOffset>
                </wp:positionH>
                <wp:positionV relativeFrom="paragraph">
                  <wp:posOffset>1137005</wp:posOffset>
                </wp:positionV>
                <wp:extent cx="97200" cy="20520"/>
                <wp:effectExtent l="38100" t="38100" r="36195" b="36830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2">
                      <w14:nvContentPartPr>
                        <w14:cNvContentPartPr/>
                      </w14:nvContentPartPr>
                      <w14:xfrm>
                        <a:off x="0" y="0"/>
                        <a:ext cx="972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534FF" id="Ink 1704" o:spid="_x0000_s1026" type="#_x0000_t75" style="position:absolute;margin-left:282.25pt;margin-top:89.5pt;width:7.8pt;height:1.85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">
                <v:imagedata r:id="rId304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>
                <wp:simplePos x="0" y="0"/>
                <wp:positionH relativeFrom="column">
                  <wp:posOffset>3610896</wp:posOffset>
                </wp:positionH>
                <wp:positionV relativeFrom="paragraph">
                  <wp:posOffset>1076525</wp:posOffset>
                </wp:positionV>
                <wp:extent cx="34920" cy="181080"/>
                <wp:effectExtent l="38100" t="38100" r="41910" b="28575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4">
                      <w14:nvContentPartPr>
                        <w14:cNvContentPartPr/>
                      </w14:nvContentPartPr>
                      <w14:xfrm>
                        <a:off x="0" y="0"/>
                        <a:ext cx="3492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B360A" id="Ink 1703" o:spid="_x0000_s1026" type="#_x0000_t75" style="position:absolute;margin-left:284.15pt;margin-top:84.6pt;width:3.05pt;height:14.55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">
                <v:imagedata r:id="rId304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>
                <wp:simplePos x="0" y="0"/>
                <wp:positionH relativeFrom="column">
                  <wp:posOffset>3492456</wp:posOffset>
                </wp:positionH>
                <wp:positionV relativeFrom="paragraph">
                  <wp:posOffset>1137725</wp:posOffset>
                </wp:positionV>
                <wp:extent cx="91800" cy="87120"/>
                <wp:effectExtent l="19050" t="38100" r="41910" b="2730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6">
                      <w14:nvContentPartPr>
                        <w14:cNvContentPartPr/>
                      </w14:nvContentPartPr>
                      <w14:xfrm>
                        <a:off x="0" y="0"/>
                        <a:ext cx="918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5C62F" id="Ink 1702" o:spid="_x0000_s1026" type="#_x0000_t75" style="position:absolute;margin-left:274.95pt;margin-top:89.4pt;width:7.4pt;height:7.2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">
                <v:imagedata r:id="rId304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>
                <wp:simplePos x="0" y="0"/>
                <wp:positionH relativeFrom="column">
                  <wp:posOffset>3367536</wp:posOffset>
                </wp:positionH>
                <wp:positionV relativeFrom="paragraph">
                  <wp:posOffset>997325</wp:posOffset>
                </wp:positionV>
                <wp:extent cx="113760" cy="239400"/>
                <wp:effectExtent l="38100" t="38100" r="635" b="27305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8">
                      <w14:nvContentPartPr>
                        <w14:cNvContentPartPr/>
                      </w14:nvContentPartPr>
                      <w14:xfrm>
                        <a:off x="0" y="0"/>
                        <a:ext cx="11376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82AFF" id="Ink 1701" o:spid="_x0000_s1026" type="#_x0000_t75" style="position:absolute;margin-left:265.1pt;margin-top:78.5pt;width:9.05pt;height:19.1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">
                <v:imagedata r:id="rId304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>
                <wp:simplePos x="0" y="0"/>
                <wp:positionH relativeFrom="column">
                  <wp:posOffset>2895576</wp:posOffset>
                </wp:positionH>
                <wp:positionV relativeFrom="paragraph">
                  <wp:posOffset>1219445</wp:posOffset>
                </wp:positionV>
                <wp:extent cx="11160" cy="7200"/>
                <wp:effectExtent l="38100" t="38100" r="27305" b="31115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0">
                      <w14:nvContentPartPr>
                        <w14:cNvContentPartPr/>
                      </w14:nvContentPartPr>
                      <w14:xfrm>
                        <a:off x="0" y="0"/>
                        <a:ext cx="111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A7E2E" id="Ink 1699" o:spid="_x0000_s1026" type="#_x0000_t75" style="position:absolute;margin-left:227.75pt;margin-top:95.95pt;width:1.2pt;height:.85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">
                <v:imagedata r:id="rId305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>
                <wp:simplePos x="0" y="0"/>
                <wp:positionH relativeFrom="column">
                  <wp:posOffset>2894496</wp:posOffset>
                </wp:positionH>
                <wp:positionV relativeFrom="paragraph">
                  <wp:posOffset>1124045</wp:posOffset>
                </wp:positionV>
                <wp:extent cx="1080" cy="18720"/>
                <wp:effectExtent l="38100" t="38100" r="37465" b="38735"/>
                <wp:wrapNone/>
                <wp:docPr id="1698" name="Ink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2">
                      <w14:nvContentPartPr>
                        <w14:cNvContentPartPr/>
                      </w14:nvContentPartPr>
                      <w14:xfrm>
                        <a:off x="0" y="0"/>
                        <a:ext cx="10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500B0" id="Ink 1698" o:spid="_x0000_s1026" type="#_x0000_t75" style="position:absolute;margin-left:227.6pt;margin-top:88.3pt;width:.7pt;height:1.7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">
                <v:imagedata r:id="rId305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>
                <wp:simplePos x="0" y="0"/>
                <wp:positionH relativeFrom="column">
                  <wp:posOffset>2670576</wp:posOffset>
                </wp:positionH>
                <wp:positionV relativeFrom="paragraph">
                  <wp:posOffset>1148885</wp:posOffset>
                </wp:positionV>
                <wp:extent cx="117360" cy="32400"/>
                <wp:effectExtent l="38100" t="38100" r="35560" b="24765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4">
                      <w14:nvContentPartPr>
                        <w14:cNvContentPartPr/>
                      </w14:nvContentPartPr>
                      <w14:xfrm>
                        <a:off x="0" y="0"/>
                        <a:ext cx="1173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EE15E" id="Ink 1697" o:spid="_x0000_s1026" type="#_x0000_t75" style="position:absolute;margin-left:210.15pt;margin-top:90.4pt;width:9.45pt;height:2.8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">
                <v:imagedata r:id="rId305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>
                <wp:simplePos x="0" y="0"/>
                <wp:positionH relativeFrom="column">
                  <wp:posOffset>2711256</wp:posOffset>
                </wp:positionH>
                <wp:positionV relativeFrom="paragraph">
                  <wp:posOffset>1051685</wp:posOffset>
                </wp:positionV>
                <wp:extent cx="69120" cy="275040"/>
                <wp:effectExtent l="19050" t="38100" r="26670" b="29845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6">
                      <w14:nvContentPartPr>
                        <w14:cNvContentPartPr/>
                      </w14:nvContentPartPr>
                      <w14:xfrm>
                        <a:off x="0" y="0"/>
                        <a:ext cx="6912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33D94" id="Ink 1696" o:spid="_x0000_s1026" type="#_x0000_t75" style="position:absolute;margin-left:213.3pt;margin-top:82.65pt;width:5.75pt;height:22.05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">
                <v:imagedata r:id="rId305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>
                <wp:simplePos x="0" y="0"/>
                <wp:positionH relativeFrom="column">
                  <wp:posOffset>2567616</wp:posOffset>
                </wp:positionH>
                <wp:positionV relativeFrom="paragraph">
                  <wp:posOffset>1159325</wp:posOffset>
                </wp:positionV>
                <wp:extent cx="81360" cy="84600"/>
                <wp:effectExtent l="19050" t="38100" r="33020" b="29845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8">
                      <w14:nvContentPartPr>
                        <w14:cNvContentPartPr/>
                      </w14:nvContentPartPr>
                      <w14:xfrm>
                        <a:off x="0" y="0"/>
                        <a:ext cx="813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80817" id="Ink 1695" o:spid="_x0000_s1026" type="#_x0000_t75" style="position:absolute;margin-left:202pt;margin-top:91.1pt;width:6.7pt;height:7.0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">
                <v:imagedata r:id="rId305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>
                <wp:simplePos x="0" y="0"/>
                <wp:positionH relativeFrom="column">
                  <wp:posOffset>2482656</wp:posOffset>
                </wp:positionH>
                <wp:positionV relativeFrom="paragraph">
                  <wp:posOffset>1162565</wp:posOffset>
                </wp:positionV>
                <wp:extent cx="66960" cy="79200"/>
                <wp:effectExtent l="38100" t="38100" r="28575" b="35560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0">
                      <w14:nvContentPartPr>
                        <w14:cNvContentPartPr/>
                      </w14:nvContentPartPr>
                      <w14:xfrm>
                        <a:off x="0" y="0"/>
                        <a:ext cx="669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4BF5C" id="Ink 1694" o:spid="_x0000_s1026" type="#_x0000_t75" style="position:absolute;margin-left:195.4pt;margin-top:91.35pt;width:5.55pt;height:6.6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">
                <v:imagedata r:id="rId306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>
                <wp:simplePos x="0" y="0"/>
                <wp:positionH relativeFrom="column">
                  <wp:posOffset>2389056</wp:posOffset>
                </wp:positionH>
                <wp:positionV relativeFrom="paragraph">
                  <wp:posOffset>1122245</wp:posOffset>
                </wp:positionV>
                <wp:extent cx="90360" cy="105840"/>
                <wp:effectExtent l="38100" t="38100" r="24130" b="27940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2">
                      <w14:nvContentPartPr>
                        <w14:cNvContentPartPr/>
                      </w14:nvContentPartPr>
                      <w14:xfrm>
                        <a:off x="0" y="0"/>
                        <a:ext cx="903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9962F" id="Ink 1693" o:spid="_x0000_s1026" type="#_x0000_t75" style="position:absolute;margin-left:188pt;margin-top:88.15pt;width:7.25pt;height:8.8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">
                <v:imagedata r:id="rId306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>
                <wp:simplePos x="0" y="0"/>
                <wp:positionH relativeFrom="column">
                  <wp:posOffset>2289696</wp:posOffset>
                </wp:positionH>
                <wp:positionV relativeFrom="paragraph">
                  <wp:posOffset>1045925</wp:posOffset>
                </wp:positionV>
                <wp:extent cx="75960" cy="184680"/>
                <wp:effectExtent l="38100" t="38100" r="38735" b="44450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4">
                      <w14:nvContentPartPr>
                        <w14:cNvContentPartPr/>
                      </w14:nvContentPartPr>
                      <w14:xfrm>
                        <a:off x="0" y="0"/>
                        <a:ext cx="7596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1ADB4" id="Ink 1692" o:spid="_x0000_s1026" type="#_x0000_t75" style="position:absolute;margin-left:180.2pt;margin-top:82.2pt;width:6.35pt;height:14.9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">
                <v:imagedata r:id="rId306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>
                <wp:simplePos x="0" y="0"/>
                <wp:positionH relativeFrom="column">
                  <wp:posOffset>4051896</wp:posOffset>
                </wp:positionH>
                <wp:positionV relativeFrom="paragraph">
                  <wp:posOffset>401165</wp:posOffset>
                </wp:positionV>
                <wp:extent cx="100080" cy="97560"/>
                <wp:effectExtent l="38100" t="38100" r="33655" b="36195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6">
                      <w14:nvContentPartPr>
                        <w14:cNvContentPartPr/>
                      </w14:nvContentPartPr>
                      <w14:xfrm>
                        <a:off x="0" y="0"/>
                        <a:ext cx="10008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23468" id="Ink 1691" o:spid="_x0000_s1026" type="#_x0000_t75" style="position:absolute;margin-left:318.95pt;margin-top:31.5pt;width:8.25pt;height:7.9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">
                <v:imagedata r:id="rId306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>
                <wp:simplePos x="0" y="0"/>
                <wp:positionH relativeFrom="column">
                  <wp:posOffset>3901056</wp:posOffset>
                </wp:positionH>
                <wp:positionV relativeFrom="paragraph">
                  <wp:posOffset>440045</wp:posOffset>
                </wp:positionV>
                <wp:extent cx="198000" cy="11520"/>
                <wp:effectExtent l="38100" t="38100" r="31115" b="2667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8">
                      <w14:nvContentPartPr>
                        <w14:cNvContentPartPr/>
                      </w14:nvContentPartPr>
                      <w14:xfrm>
                        <a:off x="0" y="0"/>
                        <a:ext cx="1980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A0B91" id="Ink 1690" o:spid="_x0000_s1026" type="#_x0000_t75" style="position:absolute;margin-left:307pt;margin-top:34.6pt;width:15.9pt;height:1.15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">
                <v:imagedata r:id="rId306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>
                <wp:simplePos x="0" y="0"/>
                <wp:positionH relativeFrom="column">
                  <wp:posOffset>4014456</wp:posOffset>
                </wp:positionH>
                <wp:positionV relativeFrom="paragraph">
                  <wp:posOffset>585485</wp:posOffset>
                </wp:positionV>
                <wp:extent cx="119520" cy="43560"/>
                <wp:effectExtent l="38100" t="19050" r="33020" b="33020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0">
                      <w14:nvContentPartPr>
                        <w14:cNvContentPartPr/>
                      </w14:nvContentPartPr>
                      <w14:xfrm>
                        <a:off x="0" y="0"/>
                        <a:ext cx="11952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16730" id="Ink 1689" o:spid="_x0000_s1026" type="#_x0000_t75" style="position:absolute;margin-left:315.95pt;margin-top:46.05pt;width:9.6pt;height:3.65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">
                <v:imagedata r:id="rId307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>
                <wp:simplePos x="0" y="0"/>
                <wp:positionH relativeFrom="column">
                  <wp:posOffset>4009776</wp:posOffset>
                </wp:positionH>
                <wp:positionV relativeFrom="paragraph">
                  <wp:posOffset>523205</wp:posOffset>
                </wp:positionV>
                <wp:extent cx="112680" cy="153360"/>
                <wp:effectExtent l="38100" t="38100" r="40005" b="3746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2">
                      <w14:nvContentPartPr>
                        <w14:cNvContentPartPr/>
                      </w14:nvContentPartPr>
                      <w14:xfrm>
                        <a:off x="0" y="0"/>
                        <a:ext cx="1126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5FC64" id="Ink 1688" o:spid="_x0000_s1026" type="#_x0000_t75" style="position:absolute;margin-left:315.5pt;margin-top:41.05pt;width:9.2pt;height:12.5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">
                <v:imagedata r:id="rId307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>
                <wp:simplePos x="0" y="0"/>
                <wp:positionH relativeFrom="column">
                  <wp:posOffset>3876936</wp:posOffset>
                </wp:positionH>
                <wp:positionV relativeFrom="paragraph">
                  <wp:posOffset>512045</wp:posOffset>
                </wp:positionV>
                <wp:extent cx="117000" cy="161280"/>
                <wp:effectExtent l="19050" t="38100" r="16510" b="29845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4">
                      <w14:nvContentPartPr>
                        <w14:cNvContentPartPr/>
                      </w14:nvContentPartPr>
                      <w14:xfrm>
                        <a:off x="0" y="0"/>
                        <a:ext cx="11700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A107C" id="Ink 1687" o:spid="_x0000_s1026" type="#_x0000_t75" style="position:absolute;margin-left:305.2pt;margin-top:40.15pt;width:9.45pt;height:13.1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">
                <v:imagedata r:id="rId307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>
                <wp:simplePos x="0" y="0"/>
                <wp:positionH relativeFrom="column">
                  <wp:posOffset>3883056</wp:posOffset>
                </wp:positionH>
                <wp:positionV relativeFrom="paragraph">
                  <wp:posOffset>539045</wp:posOffset>
                </wp:positionV>
                <wp:extent cx="21240" cy="126000"/>
                <wp:effectExtent l="38100" t="38100" r="36195" b="2667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6">
                      <w14:nvContentPartPr>
                        <w14:cNvContentPartPr/>
                      </w14:nvContentPartPr>
                      <w14:xfrm>
                        <a:off x="0" y="0"/>
                        <a:ext cx="212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6916D" id="Ink 1686" o:spid="_x0000_s1026" type="#_x0000_t75" style="position:absolute;margin-left:305.65pt;margin-top:42.4pt;width:2pt;height:10.2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">
                <v:imagedata r:id="rId307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>
                <wp:simplePos x="0" y="0"/>
                <wp:positionH relativeFrom="column">
                  <wp:posOffset>3633576</wp:posOffset>
                </wp:positionH>
                <wp:positionV relativeFrom="paragraph">
                  <wp:posOffset>496565</wp:posOffset>
                </wp:positionV>
                <wp:extent cx="140040" cy="195120"/>
                <wp:effectExtent l="38100" t="38100" r="31750" b="33655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8">
                      <w14:nvContentPartPr>
                        <w14:cNvContentPartPr/>
                      </w14:nvContentPartPr>
                      <w14:xfrm>
                        <a:off x="0" y="0"/>
                        <a:ext cx="14004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CC96B" id="Ink 1684" o:spid="_x0000_s1026" type="#_x0000_t75" style="position:absolute;margin-left:285.95pt;margin-top:38.95pt;width:11.3pt;height:15.75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">
                <v:imagedata r:id="rId307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>
                <wp:simplePos x="0" y="0"/>
                <wp:positionH relativeFrom="column">
                  <wp:posOffset>3387696</wp:posOffset>
                </wp:positionH>
                <wp:positionV relativeFrom="paragraph">
                  <wp:posOffset>661805</wp:posOffset>
                </wp:positionV>
                <wp:extent cx="149400" cy="12960"/>
                <wp:effectExtent l="38100" t="38100" r="41275" b="25400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0">
                      <w14:nvContentPartPr>
                        <w14:cNvContentPartPr/>
                      </w14:nvContentPartPr>
                      <w14:xfrm>
                        <a:off x="0" y="0"/>
                        <a:ext cx="1494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68E2F" id="Ink 1683" o:spid="_x0000_s1026" type="#_x0000_t75" style="position:absolute;margin-left:266.65pt;margin-top:52.05pt;width:11.9pt;height:1.25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">
                <v:imagedata r:id="rId308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>
                <wp:simplePos x="0" y="0"/>
                <wp:positionH relativeFrom="column">
                  <wp:posOffset>3379776</wp:posOffset>
                </wp:positionH>
                <wp:positionV relativeFrom="paragraph">
                  <wp:posOffset>615725</wp:posOffset>
                </wp:positionV>
                <wp:extent cx="115560" cy="6480"/>
                <wp:effectExtent l="38100" t="38100" r="37465" b="31750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2">
                      <w14:nvContentPartPr>
                        <w14:cNvContentPartPr/>
                      </w14:nvContentPartPr>
                      <w14:xfrm>
                        <a:off x="0" y="0"/>
                        <a:ext cx="1155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D1BAB" id="Ink 1682" o:spid="_x0000_s1026" type="#_x0000_t75" style="position:absolute;margin-left:265.95pt;margin-top:48.45pt;width:9.5pt;height:.75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">
                <v:imagedata r:id="rId308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>
                <wp:simplePos x="0" y="0"/>
                <wp:positionH relativeFrom="column">
                  <wp:posOffset>3120216</wp:posOffset>
                </wp:positionH>
                <wp:positionV relativeFrom="paragraph">
                  <wp:posOffset>450845</wp:posOffset>
                </wp:positionV>
                <wp:extent cx="67680" cy="101160"/>
                <wp:effectExtent l="38100" t="38100" r="27940" b="32385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4">
                      <w14:nvContentPartPr>
                        <w14:cNvContentPartPr/>
                      </w14:nvContentPartPr>
                      <w14:xfrm>
                        <a:off x="0" y="0"/>
                        <a:ext cx="676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47C94" id="Ink 1681" o:spid="_x0000_s1026" type="#_x0000_t75" style="position:absolute;margin-left:245.55pt;margin-top:35.3pt;width:5.7pt;height:8.25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">
                <v:imagedata r:id="rId308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>
                <wp:simplePos x="0" y="0"/>
                <wp:positionH relativeFrom="column">
                  <wp:posOffset>2968656</wp:posOffset>
                </wp:positionH>
                <wp:positionV relativeFrom="paragraph">
                  <wp:posOffset>482885</wp:posOffset>
                </wp:positionV>
                <wp:extent cx="192240" cy="5760"/>
                <wp:effectExtent l="38100" t="38100" r="36830" b="32385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6">
                      <w14:nvContentPartPr>
                        <w14:cNvContentPartPr/>
                      </w14:nvContentPartPr>
                      <w14:xfrm>
                        <a:off x="0" y="0"/>
                        <a:ext cx="1922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3118E" id="Ink 1680" o:spid="_x0000_s1026" type="#_x0000_t75" style="position:absolute;margin-left:233.6pt;margin-top:37.85pt;width:15.55pt;height:.85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">
                <v:imagedata r:id="rId308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>
                <wp:simplePos x="0" y="0"/>
                <wp:positionH relativeFrom="column">
                  <wp:posOffset>3034176</wp:posOffset>
                </wp:positionH>
                <wp:positionV relativeFrom="paragraph">
                  <wp:posOffset>604925</wp:posOffset>
                </wp:positionV>
                <wp:extent cx="118080" cy="100440"/>
                <wp:effectExtent l="19050" t="38100" r="34925" b="33020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8">
                      <w14:nvContentPartPr>
                        <w14:cNvContentPartPr/>
                      </w14:nvContentPartPr>
                      <w14:xfrm>
                        <a:off x="0" y="0"/>
                        <a:ext cx="1180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5F15B" id="Ink 1679" o:spid="_x0000_s1026" type="#_x0000_t75" style="position:absolute;margin-left:238.65pt;margin-top:47.5pt;width:9.6pt;height:8.3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">
                <v:imagedata r:id="rId308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>
                <wp:simplePos x="0" y="0"/>
                <wp:positionH relativeFrom="column">
                  <wp:posOffset>2938776</wp:posOffset>
                </wp:positionH>
                <wp:positionV relativeFrom="paragraph">
                  <wp:posOffset>555965</wp:posOffset>
                </wp:positionV>
                <wp:extent cx="87840" cy="154080"/>
                <wp:effectExtent l="38100" t="38100" r="26670" b="36830"/>
                <wp:wrapNone/>
                <wp:docPr id="1678" name="Ink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0">
                      <w14:nvContentPartPr>
                        <w14:cNvContentPartPr/>
                      </w14:nvContentPartPr>
                      <w14:xfrm>
                        <a:off x="0" y="0"/>
                        <a:ext cx="878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1CD65" id="Ink 1678" o:spid="_x0000_s1026" type="#_x0000_t75" style="position:absolute;margin-left:231.3pt;margin-top:43.6pt;width:7.15pt;height:12.55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">
                <v:imagedata r:id="rId309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>
                <wp:simplePos x="0" y="0"/>
                <wp:positionH relativeFrom="column">
                  <wp:posOffset>2943816</wp:posOffset>
                </wp:positionH>
                <wp:positionV relativeFrom="paragraph">
                  <wp:posOffset>575405</wp:posOffset>
                </wp:positionV>
                <wp:extent cx="9360" cy="123120"/>
                <wp:effectExtent l="38100" t="38100" r="29210" b="29845"/>
                <wp:wrapNone/>
                <wp:docPr id="1677" name="Ink 1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2">
                      <w14:nvContentPartPr>
                        <w14:cNvContentPartPr/>
                      </w14:nvContentPartPr>
                      <w14:xfrm>
                        <a:off x="0" y="0"/>
                        <a:ext cx="93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F99DC" id="Ink 1677" o:spid="_x0000_s1026" type="#_x0000_t75" style="position:absolute;margin-left:231.7pt;margin-top:45.15pt;width:1.1pt;height:10.1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">
                <v:imagedata r:id="rId309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>
                <wp:simplePos x="0" y="0"/>
                <wp:positionH relativeFrom="column">
                  <wp:posOffset>2503536</wp:posOffset>
                </wp:positionH>
                <wp:positionV relativeFrom="paragraph">
                  <wp:posOffset>704645</wp:posOffset>
                </wp:positionV>
                <wp:extent cx="6840" cy="4680"/>
                <wp:effectExtent l="38100" t="38100" r="31750" b="33655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4">
                      <w14:nvContentPartPr>
                        <w14:cNvContentPartPr/>
                      </w14:nvContentPartPr>
                      <w14:xfrm>
                        <a:off x="0" y="0"/>
                        <a:ext cx="68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E0B60" id="Ink 1676" o:spid="_x0000_s1026" type="#_x0000_t75" style="position:absolute;margin-left:196.95pt;margin-top:55.45pt;width:1pt;height:.6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">
                <v:imagedata r:id="rId309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>
                <wp:simplePos x="0" y="0"/>
                <wp:positionH relativeFrom="column">
                  <wp:posOffset>2497776</wp:posOffset>
                </wp:positionH>
                <wp:positionV relativeFrom="paragraph">
                  <wp:posOffset>612125</wp:posOffset>
                </wp:positionV>
                <wp:extent cx="6840" cy="14040"/>
                <wp:effectExtent l="38100" t="19050" r="31750" b="43180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6">
                      <w14:nvContentPartPr>
                        <w14:cNvContentPartPr/>
                      </w14:nvContentPartPr>
                      <w14:xfrm>
                        <a:off x="0" y="0"/>
                        <a:ext cx="68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E6017" id="Ink 1675" o:spid="_x0000_s1026" type="#_x0000_t75" style="position:absolute;margin-left:196.5pt;margin-top:48pt;width:.9pt;height:1.35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">
                <v:imagedata r:id="rId309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>
                <wp:simplePos x="0" y="0"/>
                <wp:positionH relativeFrom="column">
                  <wp:posOffset>2318136</wp:posOffset>
                </wp:positionH>
                <wp:positionV relativeFrom="paragraph">
                  <wp:posOffset>562085</wp:posOffset>
                </wp:positionV>
                <wp:extent cx="68760" cy="153720"/>
                <wp:effectExtent l="19050" t="38100" r="26670" b="36830"/>
                <wp:wrapNone/>
                <wp:docPr id="1674" name="Ink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8">
                      <w14:nvContentPartPr>
                        <w14:cNvContentPartPr/>
                      </w14:nvContentPartPr>
                      <w14:xfrm>
                        <a:off x="0" y="0"/>
                        <a:ext cx="6876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B0AC0" id="Ink 1674" o:spid="_x0000_s1026" type="#_x0000_t75" style="position:absolute;margin-left:182.5pt;margin-top:44.05pt;width:5.7pt;height:12.5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">
                <v:imagedata r:id="rId309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>
                <wp:simplePos x="0" y="0"/>
                <wp:positionH relativeFrom="column">
                  <wp:posOffset>2169096</wp:posOffset>
                </wp:positionH>
                <wp:positionV relativeFrom="paragraph">
                  <wp:posOffset>573245</wp:posOffset>
                </wp:positionV>
                <wp:extent cx="119880" cy="37800"/>
                <wp:effectExtent l="38100" t="38100" r="33020" b="38735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0">
                      <w14:nvContentPartPr>
                        <w14:cNvContentPartPr/>
                      </w14:nvContentPartPr>
                      <w14:xfrm>
                        <a:off x="0" y="0"/>
                        <a:ext cx="11988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2775E" id="Ink 1673" o:spid="_x0000_s1026" type="#_x0000_t75" style="position:absolute;margin-left:170.65pt;margin-top:45.1pt;width:9.65pt;height:3.2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">
                <v:imagedata r:id="rId310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>
                <wp:simplePos x="0" y="0"/>
                <wp:positionH relativeFrom="column">
                  <wp:posOffset>2208696</wp:posOffset>
                </wp:positionH>
                <wp:positionV relativeFrom="paragraph">
                  <wp:posOffset>607445</wp:posOffset>
                </wp:positionV>
                <wp:extent cx="23400" cy="133920"/>
                <wp:effectExtent l="38100" t="38100" r="34290" b="38100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2">
                      <w14:nvContentPartPr>
                        <w14:cNvContentPartPr/>
                      </w14:nvContentPartPr>
                      <w14:xfrm>
                        <a:off x="0" y="0"/>
                        <a:ext cx="234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D7FE0" id="Ink 1672" o:spid="_x0000_s1026" type="#_x0000_t75" style="position:absolute;margin-left:173.8pt;margin-top:47.75pt;width:2.2pt;height:10.9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">
                <v:imagedata r:id="rId310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>
                <wp:simplePos x="0" y="0"/>
                <wp:positionH relativeFrom="column">
                  <wp:posOffset>2053536</wp:posOffset>
                </wp:positionH>
                <wp:positionV relativeFrom="paragraph">
                  <wp:posOffset>580805</wp:posOffset>
                </wp:positionV>
                <wp:extent cx="107280" cy="127800"/>
                <wp:effectExtent l="38100" t="19050" r="26670" b="43815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4">
                      <w14:nvContentPartPr>
                        <w14:cNvContentPartPr/>
                      </w14:nvContentPartPr>
                      <w14:xfrm>
                        <a:off x="0" y="0"/>
                        <a:ext cx="10728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CAFCA" id="Ink 1671" o:spid="_x0000_s1026" type="#_x0000_t75" style="position:absolute;margin-left:161.55pt;margin-top:45.6pt;width:8.85pt;height:10.45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">
                <v:imagedata r:id="rId310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>
                <wp:simplePos x="0" y="0"/>
                <wp:positionH relativeFrom="column">
                  <wp:posOffset>2054976</wp:posOffset>
                </wp:positionH>
                <wp:positionV relativeFrom="paragraph">
                  <wp:posOffset>589445</wp:posOffset>
                </wp:positionV>
                <wp:extent cx="8280" cy="151200"/>
                <wp:effectExtent l="38100" t="38100" r="29845" b="39370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6">
                      <w14:nvContentPartPr>
                        <w14:cNvContentPartPr/>
                      </w14:nvContentPartPr>
                      <w14:xfrm>
                        <a:off x="0" y="0"/>
                        <a:ext cx="828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D0E33" id="Ink 1670" o:spid="_x0000_s1026" type="#_x0000_t75" style="position:absolute;margin-left:161.65pt;margin-top:46.25pt;width:1.05pt;height:12.25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">
                <v:imagedata r:id="rId310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>
                <wp:simplePos x="0" y="0"/>
                <wp:positionH relativeFrom="column">
                  <wp:posOffset>5731656</wp:posOffset>
                </wp:positionH>
                <wp:positionV relativeFrom="paragraph">
                  <wp:posOffset>-44515</wp:posOffset>
                </wp:positionV>
                <wp:extent cx="71280" cy="101880"/>
                <wp:effectExtent l="38100" t="38100" r="43180" b="31750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8">
                      <w14:nvContentPartPr>
                        <w14:cNvContentPartPr/>
                      </w14:nvContentPartPr>
                      <w14:xfrm>
                        <a:off x="0" y="0"/>
                        <a:ext cx="712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E9AF8" id="Ink 1668" o:spid="_x0000_s1026" type="#_x0000_t75" style="position:absolute;margin-left:451.25pt;margin-top:-3.65pt;width:5.85pt;height:8.3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">
                <v:imagedata r:id="rId310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5595576</wp:posOffset>
                </wp:positionH>
                <wp:positionV relativeFrom="paragraph">
                  <wp:posOffset>2645</wp:posOffset>
                </wp:positionV>
                <wp:extent cx="183600" cy="30600"/>
                <wp:effectExtent l="38100" t="38100" r="45085" b="26670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0">
                      <w14:nvContentPartPr>
                        <w14:cNvContentPartPr/>
                      </w14:nvContentPartPr>
                      <w14:xfrm>
                        <a:off x="0" y="0"/>
                        <a:ext cx="1836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52E96" id="Ink 1667" o:spid="_x0000_s1026" type="#_x0000_t75" style="position:absolute;margin-left:440.45pt;margin-top:.15pt;width:14.85pt;height:2.6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">
                <v:imagedata r:id="rId311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5644176</wp:posOffset>
                </wp:positionH>
                <wp:positionV relativeFrom="paragraph">
                  <wp:posOffset>98405</wp:posOffset>
                </wp:positionV>
                <wp:extent cx="142200" cy="142920"/>
                <wp:effectExtent l="19050" t="38100" r="29845" b="28575"/>
                <wp:wrapNone/>
                <wp:docPr id="1666" name="Ink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2">
                      <w14:nvContentPartPr>
                        <w14:cNvContentPartPr/>
                      </w14:nvContentPartPr>
                      <w14:xfrm>
                        <a:off x="0" y="0"/>
                        <a:ext cx="1422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CD8F9" id="Ink 1666" o:spid="_x0000_s1026" type="#_x0000_t75" style="position:absolute;margin-left:444.35pt;margin-top:7.55pt;width:11.45pt;height:11.6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">
                <v:imagedata r:id="rId311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>
                <wp:simplePos x="0" y="0"/>
                <wp:positionH relativeFrom="column">
                  <wp:posOffset>5554896</wp:posOffset>
                </wp:positionH>
                <wp:positionV relativeFrom="paragraph">
                  <wp:posOffset>181565</wp:posOffset>
                </wp:positionV>
                <wp:extent cx="104040" cy="19800"/>
                <wp:effectExtent l="38100" t="38100" r="10795" b="37465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4">
                      <w14:nvContentPartPr>
                        <w14:cNvContentPartPr/>
                      </w14:nvContentPartPr>
                      <w14:xfrm>
                        <a:off x="0" y="0"/>
                        <a:ext cx="1040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7847F" id="Ink 1665" o:spid="_x0000_s1026" type="#_x0000_t75" style="position:absolute;margin-left:437.3pt;margin-top:14.25pt;width:8.35pt;height:1.7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">
                <v:imagedata r:id="rId311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5545176</wp:posOffset>
                </wp:positionH>
                <wp:positionV relativeFrom="paragraph">
                  <wp:posOffset>80045</wp:posOffset>
                </wp:positionV>
                <wp:extent cx="112680" cy="175320"/>
                <wp:effectExtent l="38100" t="38100" r="20955" b="34290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6">
                      <w14:nvContentPartPr>
                        <w14:cNvContentPartPr/>
                      </w14:nvContentPartPr>
                      <w14:xfrm>
                        <a:off x="0" y="0"/>
                        <a:ext cx="11268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A7531" id="Ink 1664" o:spid="_x0000_s1026" type="#_x0000_t75" style="position:absolute;margin-left:436.45pt;margin-top:6.1pt;width:9.25pt;height:14.2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">
                <v:imagedata r:id="rId311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>
                <wp:simplePos x="0" y="0"/>
                <wp:positionH relativeFrom="column">
                  <wp:posOffset>5257176</wp:posOffset>
                </wp:positionH>
                <wp:positionV relativeFrom="paragraph">
                  <wp:posOffset>139085</wp:posOffset>
                </wp:positionV>
                <wp:extent cx="189000" cy="128160"/>
                <wp:effectExtent l="38100" t="19050" r="40005" b="4381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8">
                      <w14:nvContentPartPr>
                        <w14:cNvContentPartPr/>
                      </w14:nvContentPartPr>
                      <w14:xfrm>
                        <a:off x="0" y="0"/>
                        <a:ext cx="18900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3A0B0" id="Ink 1662" o:spid="_x0000_s1026" type="#_x0000_t75" style="position:absolute;margin-left:413.8pt;margin-top:10.75pt;width:15.25pt;height:10.5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">
                <v:imagedata r:id="rId311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5032536</wp:posOffset>
                </wp:positionH>
                <wp:positionV relativeFrom="paragraph">
                  <wp:posOffset>225485</wp:posOffset>
                </wp:positionV>
                <wp:extent cx="98640" cy="6480"/>
                <wp:effectExtent l="38100" t="38100" r="34925" b="31750"/>
                <wp:wrapNone/>
                <wp:docPr id="1660" name="Ink 1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0">
                      <w14:nvContentPartPr>
                        <w14:cNvContentPartPr/>
                      </w14:nvContentPartPr>
                      <w14:xfrm>
                        <a:off x="0" y="0"/>
                        <a:ext cx="986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22650" id="Ink 1660" o:spid="_x0000_s1026" type="#_x0000_t75" style="position:absolute;margin-left:396.1pt;margin-top:17.55pt;width:7.95pt;height:.9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">
                <v:imagedata r:id="rId312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>
                <wp:simplePos x="0" y="0"/>
                <wp:positionH relativeFrom="column">
                  <wp:posOffset>5045856</wp:posOffset>
                </wp:positionH>
                <wp:positionV relativeFrom="paragraph">
                  <wp:posOffset>180125</wp:posOffset>
                </wp:positionV>
                <wp:extent cx="83880" cy="10800"/>
                <wp:effectExtent l="38100" t="38100" r="30480" b="27305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2">
                      <w14:nvContentPartPr>
                        <w14:cNvContentPartPr/>
                      </w14:nvContentPartPr>
                      <w14:xfrm>
                        <a:off x="0" y="0"/>
                        <a:ext cx="838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35A73" id="Ink 1659" o:spid="_x0000_s1026" type="#_x0000_t75" style="position:absolute;margin-left:397.15pt;margin-top:14pt;width:6.95pt;height:1.2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">
                <v:imagedata r:id="rId312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>
                <wp:simplePos x="0" y="0"/>
                <wp:positionH relativeFrom="column">
                  <wp:posOffset>4824456</wp:posOffset>
                </wp:positionH>
                <wp:positionV relativeFrom="paragraph">
                  <wp:posOffset>27845</wp:posOffset>
                </wp:positionV>
                <wp:extent cx="56520" cy="75600"/>
                <wp:effectExtent l="38100" t="38100" r="38735" b="38735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4">
                      <w14:nvContentPartPr>
                        <w14:cNvContentPartPr/>
                      </w14:nvContentPartPr>
                      <w14:xfrm>
                        <a:off x="0" y="0"/>
                        <a:ext cx="5652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E5AD6" id="Ink 1658" o:spid="_x0000_s1026" type="#_x0000_t75" style="position:absolute;margin-left:379.75pt;margin-top:2.05pt;width:4.75pt;height:6.3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">
                <v:imagedata r:id="rId312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>
                <wp:simplePos x="0" y="0"/>
                <wp:positionH relativeFrom="column">
                  <wp:posOffset>4673616</wp:posOffset>
                </wp:positionH>
                <wp:positionV relativeFrom="paragraph">
                  <wp:posOffset>60605</wp:posOffset>
                </wp:positionV>
                <wp:extent cx="177480" cy="6480"/>
                <wp:effectExtent l="38100" t="38100" r="32385" b="31750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6">
                      <w14:nvContentPartPr>
                        <w14:cNvContentPartPr/>
                      </w14:nvContentPartPr>
                      <w14:xfrm>
                        <a:off x="0" y="0"/>
                        <a:ext cx="177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62C34" id="Ink 1657" o:spid="_x0000_s1026" type="#_x0000_t75" style="position:absolute;margin-left:367.85pt;margin-top:4.55pt;width:14.3pt;height:.85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">
                <v:imagedata r:id="rId312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>
                <wp:simplePos x="0" y="0"/>
                <wp:positionH relativeFrom="column">
                  <wp:posOffset>4778016</wp:posOffset>
                </wp:positionH>
                <wp:positionV relativeFrom="paragraph">
                  <wp:posOffset>209645</wp:posOffset>
                </wp:positionV>
                <wp:extent cx="110520" cy="37440"/>
                <wp:effectExtent l="38100" t="38100" r="41910" b="39370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8">
                      <w14:nvContentPartPr>
                        <w14:cNvContentPartPr/>
                      </w14:nvContentPartPr>
                      <w14:xfrm>
                        <a:off x="0" y="0"/>
                        <a:ext cx="1105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D926D" id="Ink 1655" o:spid="_x0000_s1026" type="#_x0000_t75" style="position:absolute;margin-left:376.1pt;margin-top:16.35pt;width:8.95pt;height:3.25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">
                <v:imagedata r:id="rId312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>
                <wp:simplePos x="0" y="0"/>
                <wp:positionH relativeFrom="column">
                  <wp:posOffset>4790976</wp:posOffset>
                </wp:positionH>
                <wp:positionV relativeFrom="paragraph">
                  <wp:posOffset>146285</wp:posOffset>
                </wp:positionV>
                <wp:extent cx="84240" cy="140760"/>
                <wp:effectExtent l="19050" t="38100" r="30480" b="31115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0">
                      <w14:nvContentPartPr>
                        <w14:cNvContentPartPr/>
                      </w14:nvContentPartPr>
                      <w14:xfrm>
                        <a:off x="0" y="0"/>
                        <a:ext cx="842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94406" id="Ink 1654" o:spid="_x0000_s1026" type="#_x0000_t75" style="position:absolute;margin-left:377.05pt;margin-top:11.3pt;width:7.05pt;height:11.55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">
                <v:imagedata r:id="rId313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>
                <wp:simplePos x="0" y="0"/>
                <wp:positionH relativeFrom="column">
                  <wp:posOffset>4690176</wp:posOffset>
                </wp:positionH>
                <wp:positionV relativeFrom="paragraph">
                  <wp:posOffset>117125</wp:posOffset>
                </wp:positionV>
                <wp:extent cx="93240" cy="166320"/>
                <wp:effectExtent l="38100" t="19050" r="21590" b="43815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2">
                      <w14:nvContentPartPr>
                        <w14:cNvContentPartPr/>
                      </w14:nvContentPartPr>
                      <w14:xfrm>
                        <a:off x="0" y="0"/>
                        <a:ext cx="9324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DE093" id="Ink 1653" o:spid="_x0000_s1026" type="#_x0000_t75" style="position:absolute;margin-left:369.15pt;margin-top:9.05pt;width:7.75pt;height:13.45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">
                <v:imagedata r:id="rId313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>
                <wp:simplePos x="0" y="0"/>
                <wp:positionH relativeFrom="column">
                  <wp:posOffset>4348176</wp:posOffset>
                </wp:positionH>
                <wp:positionV relativeFrom="paragraph">
                  <wp:posOffset>94085</wp:posOffset>
                </wp:positionV>
                <wp:extent cx="29520" cy="214200"/>
                <wp:effectExtent l="38100" t="38100" r="27940" b="33655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4">
                      <w14:nvContentPartPr>
                        <w14:cNvContentPartPr/>
                      </w14:nvContentPartPr>
                      <w14:xfrm>
                        <a:off x="0" y="0"/>
                        <a:ext cx="2952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5715E" id="Ink 1651" o:spid="_x0000_s1026" type="#_x0000_t75" style="position:absolute;margin-left:342.25pt;margin-top:7.25pt;width:2.65pt;height:17.25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">
                <v:imagedata r:id="rId313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>
                <wp:simplePos x="0" y="0"/>
                <wp:positionH relativeFrom="column">
                  <wp:posOffset>4310736</wp:posOffset>
                </wp:positionH>
                <wp:positionV relativeFrom="paragraph">
                  <wp:posOffset>129365</wp:posOffset>
                </wp:positionV>
                <wp:extent cx="106920" cy="112680"/>
                <wp:effectExtent l="38100" t="38100" r="26670" b="40005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6">
                      <w14:nvContentPartPr>
                        <w14:cNvContentPartPr/>
                      </w14:nvContentPartPr>
                      <w14:xfrm>
                        <a:off x="0" y="0"/>
                        <a:ext cx="1069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011D5" id="Ink 1650" o:spid="_x0000_s1026" type="#_x0000_t75" style="position:absolute;margin-left:339.25pt;margin-top:10pt;width:8.75pt;height:9.25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">
                <v:imagedata r:id="rId313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>
                <wp:simplePos x="0" y="0"/>
                <wp:positionH relativeFrom="column">
                  <wp:posOffset>3899616</wp:posOffset>
                </wp:positionH>
                <wp:positionV relativeFrom="paragraph">
                  <wp:posOffset>-23635</wp:posOffset>
                </wp:positionV>
                <wp:extent cx="67320" cy="109440"/>
                <wp:effectExtent l="38100" t="38100" r="27940" b="43180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8">
                      <w14:nvContentPartPr>
                        <w14:cNvContentPartPr/>
                      </w14:nvContentPartPr>
                      <w14:xfrm>
                        <a:off x="0" y="0"/>
                        <a:ext cx="673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D04B4" id="Ink 1647" o:spid="_x0000_s1026" type="#_x0000_t75" style="position:absolute;margin-left:306.9pt;margin-top:-2pt;width:5.65pt;height:8.8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">
                <v:imagedata r:id="rId313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>
                <wp:simplePos x="0" y="0"/>
                <wp:positionH relativeFrom="column">
                  <wp:posOffset>3777576</wp:posOffset>
                </wp:positionH>
                <wp:positionV relativeFrom="paragraph">
                  <wp:posOffset>4805</wp:posOffset>
                </wp:positionV>
                <wp:extent cx="154800" cy="21600"/>
                <wp:effectExtent l="38100" t="38100" r="36195" b="35560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0">
                      <w14:nvContentPartPr>
                        <w14:cNvContentPartPr/>
                      </w14:nvContentPartPr>
                      <w14:xfrm>
                        <a:off x="0" y="0"/>
                        <a:ext cx="1548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B1270" id="Ink 1646" o:spid="_x0000_s1026" type="#_x0000_t75" style="position:absolute;margin-left:297.3pt;margin-top:.2pt;width:12.6pt;height:2.1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">
                <v:imagedata r:id="rId314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>
                <wp:simplePos x="0" y="0"/>
                <wp:positionH relativeFrom="column">
                  <wp:posOffset>3854256</wp:posOffset>
                </wp:positionH>
                <wp:positionV relativeFrom="paragraph">
                  <wp:posOffset>115685</wp:posOffset>
                </wp:positionV>
                <wp:extent cx="90000" cy="125640"/>
                <wp:effectExtent l="19050" t="38100" r="5715" b="27305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2">
                      <w14:nvContentPartPr>
                        <w14:cNvContentPartPr/>
                      </w14:nvContentPartPr>
                      <w14:xfrm>
                        <a:off x="0" y="0"/>
                        <a:ext cx="9000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4ADEB" id="Ink 1645" o:spid="_x0000_s1026" type="#_x0000_t75" style="position:absolute;margin-left:303.45pt;margin-top:8.9pt;width:7.35pt;height:10.35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">
                <v:imagedata r:id="rId314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3739416</wp:posOffset>
                </wp:positionH>
                <wp:positionV relativeFrom="paragraph">
                  <wp:posOffset>142685</wp:posOffset>
                </wp:positionV>
                <wp:extent cx="97920" cy="36360"/>
                <wp:effectExtent l="19050" t="38100" r="35560" b="40005"/>
                <wp:wrapNone/>
                <wp:docPr id="1644" name="Ink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4">
                      <w14:nvContentPartPr>
                        <w14:cNvContentPartPr/>
                      </w14:nvContentPartPr>
                      <w14:xfrm>
                        <a:off x="0" y="0"/>
                        <a:ext cx="979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9A7A2" id="Ink 1644" o:spid="_x0000_s1026" type="#_x0000_t75" style="position:absolute;margin-left:294.35pt;margin-top:11.2pt;width:7.8pt;height:3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">
                <v:imagedata r:id="rId314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>
                <wp:simplePos x="0" y="0"/>
                <wp:positionH relativeFrom="column">
                  <wp:posOffset>3741216</wp:posOffset>
                </wp:positionH>
                <wp:positionV relativeFrom="paragraph">
                  <wp:posOffset>85445</wp:posOffset>
                </wp:positionV>
                <wp:extent cx="102960" cy="173160"/>
                <wp:effectExtent l="38100" t="38100" r="30480" b="36830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6">
                      <w14:nvContentPartPr>
                        <w14:cNvContentPartPr/>
                      </w14:nvContentPartPr>
                      <w14:xfrm>
                        <a:off x="0" y="0"/>
                        <a:ext cx="10296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3BCFC" id="Ink 1643" o:spid="_x0000_s1026" type="#_x0000_t75" style="position:absolute;margin-left:294.45pt;margin-top:6.55pt;width:8.45pt;height:14.1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">
                <v:imagedata r:id="rId314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3522696</wp:posOffset>
                </wp:positionH>
                <wp:positionV relativeFrom="paragraph">
                  <wp:posOffset>70685</wp:posOffset>
                </wp:positionV>
                <wp:extent cx="122760" cy="197640"/>
                <wp:effectExtent l="38100" t="38100" r="29845" b="31115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8">
                      <w14:nvContentPartPr>
                        <w14:cNvContentPartPr/>
                      </w14:nvContentPartPr>
                      <w14:xfrm>
                        <a:off x="0" y="0"/>
                        <a:ext cx="12276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05610" id="Ink 1641" o:spid="_x0000_s1026" type="#_x0000_t75" style="position:absolute;margin-left:277.25pt;margin-top:5.35pt;width:10pt;height:15.95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">
                <v:imagedata r:id="rId314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3292296</wp:posOffset>
                </wp:positionH>
                <wp:positionV relativeFrom="paragraph">
                  <wp:posOffset>217565</wp:posOffset>
                </wp:positionV>
                <wp:extent cx="79920" cy="15480"/>
                <wp:effectExtent l="38100" t="38100" r="34925" b="41910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0">
                      <w14:nvContentPartPr>
                        <w14:cNvContentPartPr/>
                      </w14:nvContentPartPr>
                      <w14:xfrm>
                        <a:off x="0" y="0"/>
                        <a:ext cx="799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0F389" id="Ink 1639" o:spid="_x0000_s1026" type="#_x0000_t75" style="position:absolute;margin-left:259.1pt;margin-top:17pt;width:6.65pt;height:1.6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">
                <v:imagedata r:id="rId315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3284736</wp:posOffset>
                </wp:positionH>
                <wp:positionV relativeFrom="paragraph">
                  <wp:posOffset>176885</wp:posOffset>
                </wp:positionV>
                <wp:extent cx="70560" cy="7560"/>
                <wp:effectExtent l="38100" t="38100" r="43815" b="3111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2">
                      <w14:nvContentPartPr>
                        <w14:cNvContentPartPr/>
                      </w14:nvContentPartPr>
                      <w14:xfrm>
                        <a:off x="0" y="0"/>
                        <a:ext cx="705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4930A" id="Ink 1638" o:spid="_x0000_s1026" type="#_x0000_t75" style="position:absolute;margin-left:258.5pt;margin-top:13.75pt;width:5.9pt;height:1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">
                <v:imagedata r:id="rId315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3057576</wp:posOffset>
                </wp:positionH>
                <wp:positionV relativeFrom="paragraph">
                  <wp:posOffset>42245</wp:posOffset>
                </wp:positionV>
                <wp:extent cx="51840" cy="73800"/>
                <wp:effectExtent l="19050" t="38100" r="43815" b="40640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4">
                      <w14:nvContentPartPr>
                        <w14:cNvContentPartPr/>
                      </w14:nvContentPartPr>
                      <w14:xfrm>
                        <a:off x="0" y="0"/>
                        <a:ext cx="5184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E3D56" id="Ink 1637" o:spid="_x0000_s1026" type="#_x0000_t75" style="position:absolute;margin-left:240.6pt;margin-top:3.2pt;width:4.5pt;height:6.1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">
                <v:imagedata r:id="rId315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2898816</wp:posOffset>
                </wp:positionH>
                <wp:positionV relativeFrom="paragraph">
                  <wp:posOffset>69605</wp:posOffset>
                </wp:positionV>
                <wp:extent cx="198000" cy="11520"/>
                <wp:effectExtent l="38100" t="38100" r="31115" b="26670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6">
                      <w14:nvContentPartPr>
                        <w14:cNvContentPartPr/>
                      </w14:nvContentPartPr>
                      <w14:xfrm>
                        <a:off x="0" y="0"/>
                        <a:ext cx="1980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CD74D" id="Ink 1636" o:spid="_x0000_s1026" type="#_x0000_t75" style="position:absolute;margin-left:228.15pt;margin-top:5.4pt;width:15.8pt;height:1.15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">
                <v:imagedata r:id="rId315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2976576</wp:posOffset>
                </wp:positionH>
                <wp:positionV relativeFrom="paragraph">
                  <wp:posOffset>149165</wp:posOffset>
                </wp:positionV>
                <wp:extent cx="123480" cy="155160"/>
                <wp:effectExtent l="38100" t="38100" r="29210" b="35560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8">
                      <w14:nvContentPartPr>
                        <w14:cNvContentPartPr/>
                      </w14:nvContentPartPr>
                      <w14:xfrm>
                        <a:off x="0" y="0"/>
                        <a:ext cx="1234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93501" id="Ink 1635" o:spid="_x0000_s1026" type="#_x0000_t75" style="position:absolute;margin-left:234.2pt;margin-top:11.55pt;width:9.95pt;height:12.6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">
                <v:imagedata r:id="rId315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2866776</wp:posOffset>
                </wp:positionH>
                <wp:positionV relativeFrom="paragraph">
                  <wp:posOffset>222245</wp:posOffset>
                </wp:positionV>
                <wp:extent cx="71280" cy="14400"/>
                <wp:effectExtent l="38100" t="38100" r="43180" b="43180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0">
                      <w14:nvContentPartPr>
                        <w14:cNvContentPartPr/>
                      </w14:nvContentPartPr>
                      <w14:xfrm>
                        <a:off x="0" y="0"/>
                        <a:ext cx="712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371D5" id="Ink 1633" o:spid="_x0000_s1026" type="#_x0000_t75" style="position:absolute;margin-left:225.55pt;margin-top:17.35pt;width:5.85pt;height:1.55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">
                <v:imagedata r:id="rId316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2840856</wp:posOffset>
                </wp:positionH>
                <wp:positionV relativeFrom="paragraph">
                  <wp:posOffset>118565</wp:posOffset>
                </wp:positionV>
                <wp:extent cx="106560" cy="189720"/>
                <wp:effectExtent l="38100" t="38100" r="46355" b="39370"/>
                <wp:wrapNone/>
                <wp:docPr id="1632" name="Ink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2">
                      <w14:nvContentPartPr>
                        <w14:cNvContentPartPr/>
                      </w14:nvContentPartPr>
                      <w14:xfrm>
                        <a:off x="0" y="0"/>
                        <a:ext cx="10656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D7159" id="Ink 1632" o:spid="_x0000_s1026" type="#_x0000_t75" style="position:absolute;margin-left:223.45pt;margin-top:9.15pt;width:8.85pt;height:15.35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">
                <v:imagedata r:id="rId316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2471856</wp:posOffset>
                </wp:positionH>
                <wp:positionV relativeFrom="paragraph">
                  <wp:posOffset>285965</wp:posOffset>
                </wp:positionV>
                <wp:extent cx="8280" cy="25560"/>
                <wp:effectExtent l="38100" t="38100" r="29845" b="31750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4">
                      <w14:nvContentPartPr>
                        <w14:cNvContentPartPr/>
                      </w14:nvContentPartPr>
                      <w14:xfrm>
                        <a:off x="0" y="0"/>
                        <a:ext cx="82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7F50D" id="Ink 1631" o:spid="_x0000_s1026" type="#_x0000_t75" style="position:absolute;margin-left:194.5pt;margin-top:22.45pt;width:1pt;height:2.2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">
                <v:imagedata r:id="rId316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>
                <wp:simplePos x="0" y="0"/>
                <wp:positionH relativeFrom="column">
                  <wp:posOffset>2449536</wp:posOffset>
                </wp:positionH>
                <wp:positionV relativeFrom="paragraph">
                  <wp:posOffset>215405</wp:posOffset>
                </wp:positionV>
                <wp:extent cx="15480" cy="38160"/>
                <wp:effectExtent l="19050" t="38100" r="41910" b="38100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6">
                      <w14:nvContentPartPr>
                        <w14:cNvContentPartPr/>
                      </w14:nvContentPartPr>
                      <w14:xfrm>
                        <a:off x="0" y="0"/>
                        <a:ext cx="154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0EFE2" id="Ink 1630" o:spid="_x0000_s1026" type="#_x0000_t75" style="position:absolute;margin-left:192.75pt;margin-top:16.85pt;width:1.45pt;height:3.1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">
                <v:imagedata r:id="rId316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>
                <wp:simplePos x="0" y="0"/>
                <wp:positionH relativeFrom="column">
                  <wp:posOffset>2264856</wp:posOffset>
                </wp:positionH>
                <wp:positionV relativeFrom="paragraph">
                  <wp:posOffset>216845</wp:posOffset>
                </wp:positionV>
                <wp:extent cx="142200" cy="100440"/>
                <wp:effectExtent l="38100" t="38100" r="29845" b="33020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8">
                      <w14:nvContentPartPr>
                        <w14:cNvContentPartPr/>
                      </w14:nvContentPartPr>
                      <w14:xfrm>
                        <a:off x="0" y="0"/>
                        <a:ext cx="1422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FC44D" id="Ink 1629" o:spid="_x0000_s1026" type="#_x0000_t75" style="position:absolute;margin-left:178.2pt;margin-top:16.9pt;width:11.45pt;height:8.3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">
                <v:imagedata r:id="rId316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>
                <wp:simplePos x="0" y="0"/>
                <wp:positionH relativeFrom="column">
                  <wp:posOffset>2192136</wp:posOffset>
                </wp:positionH>
                <wp:positionV relativeFrom="paragraph">
                  <wp:posOffset>237005</wp:posOffset>
                </wp:positionV>
                <wp:extent cx="49680" cy="66600"/>
                <wp:effectExtent l="38100" t="38100" r="26670" b="29210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0">
                      <w14:nvContentPartPr>
                        <w14:cNvContentPartPr/>
                      </w14:nvContentPartPr>
                      <w14:xfrm>
                        <a:off x="0" y="0"/>
                        <a:ext cx="496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D22C6" id="Ink 1628" o:spid="_x0000_s1026" type="#_x0000_t75" style="position:absolute;margin-left:172.5pt;margin-top:18.5pt;width:4.05pt;height:5.65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">
                <v:imagedata r:id="rId317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>
                <wp:simplePos x="0" y="0"/>
                <wp:positionH relativeFrom="column">
                  <wp:posOffset>2101776</wp:posOffset>
                </wp:positionH>
                <wp:positionV relativeFrom="paragraph">
                  <wp:posOffset>201725</wp:posOffset>
                </wp:positionV>
                <wp:extent cx="63000" cy="105480"/>
                <wp:effectExtent l="38100" t="38100" r="32385" b="27940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2">
                      <w14:nvContentPartPr>
                        <w14:cNvContentPartPr/>
                      </w14:nvContentPartPr>
                      <w14:xfrm>
                        <a:off x="0" y="0"/>
                        <a:ext cx="630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62D26" id="Ink 1627" o:spid="_x0000_s1026" type="#_x0000_t75" style="position:absolute;margin-left:165.35pt;margin-top:15.8pt;width:5.2pt;height:8.6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">
                <v:imagedata r:id="rId317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2023656</wp:posOffset>
                </wp:positionH>
                <wp:positionV relativeFrom="paragraph">
                  <wp:posOffset>139805</wp:posOffset>
                </wp:positionV>
                <wp:extent cx="7200" cy="9720"/>
                <wp:effectExtent l="38100" t="38100" r="31115" b="28575"/>
                <wp:wrapNone/>
                <wp:docPr id="1626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4">
                      <w14:nvContentPartPr>
                        <w14:cNvContentPartPr/>
                      </w14:nvContentPartPr>
                      <w14:xfrm>
                        <a:off x="0" y="0"/>
                        <a:ext cx="72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F19BB" id="Ink 1626" o:spid="_x0000_s1026" type="#_x0000_t75" style="position:absolute;margin-left:159.2pt;margin-top:10.9pt;width:.8pt;height:1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">
                <v:imagedata r:id="rId317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>
                <wp:simplePos x="0" y="0"/>
                <wp:positionH relativeFrom="column">
                  <wp:posOffset>2018256</wp:posOffset>
                </wp:positionH>
                <wp:positionV relativeFrom="paragraph">
                  <wp:posOffset>226565</wp:posOffset>
                </wp:positionV>
                <wp:extent cx="15480" cy="83880"/>
                <wp:effectExtent l="19050" t="38100" r="41910" b="30480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6">
                      <w14:nvContentPartPr>
                        <w14:cNvContentPartPr/>
                      </w14:nvContentPartPr>
                      <w14:xfrm>
                        <a:off x="0" y="0"/>
                        <a:ext cx="154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80D87" id="Ink 1625" o:spid="_x0000_s1026" type="#_x0000_t75" style="position:absolute;margin-left:158.8pt;margin-top:17.75pt;width:1.45pt;height:6.85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">
                <v:imagedata r:id="rId317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>
                <wp:simplePos x="0" y="0"/>
                <wp:positionH relativeFrom="column">
                  <wp:posOffset>1865976</wp:posOffset>
                </wp:positionH>
                <wp:positionV relativeFrom="paragraph">
                  <wp:posOffset>131525</wp:posOffset>
                </wp:positionV>
                <wp:extent cx="113400" cy="209520"/>
                <wp:effectExtent l="38100" t="38100" r="39370" b="38735"/>
                <wp:wrapNone/>
                <wp:docPr id="1624" name="Ink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8">
                      <w14:nvContentPartPr>
                        <w14:cNvContentPartPr/>
                      </w14:nvContentPartPr>
                      <w14:xfrm>
                        <a:off x="0" y="0"/>
                        <a:ext cx="11340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200D3" id="Ink 1624" o:spid="_x0000_s1026" type="#_x0000_t75" style="position:absolute;margin-left:146.75pt;margin-top:10.15pt;width:9.25pt;height:16.95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">
                <v:imagedata r:id="rId317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>
                <wp:simplePos x="0" y="0"/>
                <wp:positionH relativeFrom="column">
                  <wp:posOffset>1863096</wp:posOffset>
                </wp:positionH>
                <wp:positionV relativeFrom="paragraph">
                  <wp:posOffset>1513925</wp:posOffset>
                </wp:positionV>
                <wp:extent cx="103680" cy="21600"/>
                <wp:effectExtent l="38100" t="38100" r="29845" b="35560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0">
                      <w14:nvContentPartPr>
                        <w14:cNvContentPartPr/>
                      </w14:nvContentPartPr>
                      <w14:xfrm>
                        <a:off x="0" y="0"/>
                        <a:ext cx="1036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46DDE" id="Ink 1621" o:spid="_x0000_s1026" type="#_x0000_t75" style="position:absolute;margin-left:146.55pt;margin-top:119.15pt;width:8.35pt;height:1.85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">
                <v:imagedata r:id="rId318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>
                <wp:simplePos x="0" y="0"/>
                <wp:positionH relativeFrom="column">
                  <wp:posOffset>1842576</wp:posOffset>
                </wp:positionH>
                <wp:positionV relativeFrom="paragraph">
                  <wp:posOffset>1532285</wp:posOffset>
                </wp:positionV>
                <wp:extent cx="105120" cy="165240"/>
                <wp:effectExtent l="38100" t="19050" r="28575" b="44450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2">
                      <w14:nvContentPartPr>
                        <w14:cNvContentPartPr/>
                      </w14:nvContentPartPr>
                      <w14:xfrm>
                        <a:off x="0" y="0"/>
                        <a:ext cx="10512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FB8C2" id="Ink 1620" o:spid="_x0000_s1026" type="#_x0000_t75" style="position:absolute;margin-left:144.9pt;margin-top:120.5pt;width:8.6pt;height:13.4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">
                <v:imagedata r:id="rId318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>
                <wp:simplePos x="0" y="0"/>
                <wp:positionH relativeFrom="column">
                  <wp:posOffset>1828536</wp:posOffset>
                </wp:positionH>
                <wp:positionV relativeFrom="paragraph">
                  <wp:posOffset>1599965</wp:posOffset>
                </wp:positionV>
                <wp:extent cx="129960" cy="25560"/>
                <wp:effectExtent l="19050" t="38100" r="41910" b="31750"/>
                <wp:wrapNone/>
                <wp:docPr id="1619" name="Ink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4">
                      <w14:nvContentPartPr>
                        <w14:cNvContentPartPr/>
                      </w14:nvContentPartPr>
                      <w14:xfrm>
                        <a:off x="0" y="0"/>
                        <a:ext cx="1299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32868" id="Ink 1619" o:spid="_x0000_s1026" type="#_x0000_t75" style="position:absolute;margin-left:143.85pt;margin-top:125.85pt;width:10.55pt;height:2.3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">
                <v:imagedata r:id="rId318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157056</wp:posOffset>
                </wp:positionH>
                <wp:positionV relativeFrom="paragraph">
                  <wp:posOffset>1534805</wp:posOffset>
                </wp:positionV>
                <wp:extent cx="9360" cy="135360"/>
                <wp:effectExtent l="38100" t="38100" r="29210" b="36195"/>
                <wp:wrapNone/>
                <wp:docPr id="1618" name="Ink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6">
                      <w14:nvContentPartPr>
                        <w14:cNvContentPartPr/>
                      </w14:nvContentPartPr>
                      <w14:xfrm>
                        <a:off x="0" y="0"/>
                        <a:ext cx="93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E6A82" id="Ink 1618" o:spid="_x0000_s1026" type="#_x0000_t75" style="position:absolute;margin-left:12.15pt;margin-top:120.75pt;width:1.15pt;height:10.8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">
                <v:imagedata r:id="rId318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143376</wp:posOffset>
                </wp:positionH>
                <wp:positionV relativeFrom="paragraph">
                  <wp:posOffset>1526165</wp:posOffset>
                </wp:positionV>
                <wp:extent cx="72000" cy="150480"/>
                <wp:effectExtent l="38100" t="38100" r="23495" b="40640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8">
                      <w14:nvContentPartPr>
                        <w14:cNvContentPartPr/>
                      </w14:nvContentPartPr>
                      <w14:xfrm>
                        <a:off x="0" y="0"/>
                        <a:ext cx="7200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82B55" id="Ink 1617" o:spid="_x0000_s1026" type="#_x0000_t75" style="position:absolute;margin-left:11.2pt;margin-top:120pt;width:5.95pt;height:12.2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">
                <v:imagedata r:id="rId3189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>
                <wp:simplePos x="0" y="0"/>
                <wp:positionH relativeFrom="column">
                  <wp:posOffset>461616</wp:posOffset>
                </wp:positionH>
                <wp:positionV relativeFrom="paragraph">
                  <wp:posOffset>266885</wp:posOffset>
                </wp:positionV>
                <wp:extent cx="146880" cy="124560"/>
                <wp:effectExtent l="38100" t="38100" r="5715" b="27940"/>
                <wp:wrapNone/>
                <wp:docPr id="1616" name="Ink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0">
                      <w14:nvContentPartPr>
                        <w14:cNvContentPartPr/>
                      </w14:nvContentPartPr>
                      <w14:xfrm>
                        <a:off x="0" y="0"/>
                        <a:ext cx="14688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92874" id="Ink 1616" o:spid="_x0000_s1026" type="#_x0000_t75" style="position:absolute;margin-left:36.1pt;margin-top:20.8pt;width:11.8pt;height:10.25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">
                <v:imagedata r:id="rId3191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2543136</wp:posOffset>
                </wp:positionH>
                <wp:positionV relativeFrom="paragraph">
                  <wp:posOffset>2392325</wp:posOffset>
                </wp:positionV>
                <wp:extent cx="153720" cy="153720"/>
                <wp:effectExtent l="19050" t="38100" r="36830" b="36830"/>
                <wp:wrapNone/>
                <wp:docPr id="1614" name="Ink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2">
                      <w14:nvContentPartPr>
                        <w14:cNvContentPartPr/>
                      </w14:nvContentPartPr>
                      <w14:xfrm>
                        <a:off x="0" y="0"/>
                        <a:ext cx="1537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3BE0A" id="Ink 1614" o:spid="_x0000_s1026" type="#_x0000_t75" style="position:absolute;margin-left:200.2pt;margin-top:188.15pt;width:12.35pt;height:12.5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">
                <v:imagedata r:id="rId3193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>
                <wp:simplePos x="0" y="0"/>
                <wp:positionH relativeFrom="column">
                  <wp:posOffset>2566896</wp:posOffset>
                </wp:positionH>
                <wp:positionV relativeFrom="paragraph">
                  <wp:posOffset>2411045</wp:posOffset>
                </wp:positionV>
                <wp:extent cx="13320" cy="129600"/>
                <wp:effectExtent l="38100" t="38100" r="25400" b="41910"/>
                <wp:wrapNone/>
                <wp:docPr id="1613" name="Ink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4">
                      <w14:nvContentPartPr>
                        <w14:cNvContentPartPr/>
                      </w14:nvContentPartPr>
                      <w14:xfrm>
                        <a:off x="0" y="0"/>
                        <a:ext cx="133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3A56D" id="Ink 1613" o:spid="_x0000_s1026" type="#_x0000_t75" style="position:absolute;margin-left:202pt;margin-top:189.75pt;width:1.25pt;height:10.5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">
                <v:imagedata r:id="rId3195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34656</wp:posOffset>
                </wp:positionH>
                <wp:positionV relativeFrom="paragraph">
                  <wp:posOffset>2518325</wp:posOffset>
                </wp:positionV>
                <wp:extent cx="118440" cy="11520"/>
                <wp:effectExtent l="38100" t="38100" r="15240" b="26670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6">
                      <w14:nvContentPartPr>
                        <w14:cNvContentPartPr/>
                      </w14:nvContentPartPr>
                      <w14:xfrm>
                        <a:off x="0" y="0"/>
                        <a:ext cx="1184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40A87" id="Ink 1612" o:spid="_x0000_s1026" type="#_x0000_t75" style="position:absolute;margin-left:2.6pt;margin-top:198.15pt;width:9.55pt;height:1.2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">
                <v:imagedata r:id="rId3197" o:title=""/>
              </v:shape>
            </w:pict>
          </mc:Fallback>
        </mc:AlternateContent>
      </w:r>
      <w:r w:rsidR="000F08BE"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>
                <wp:simplePos x="0" y="0"/>
                <wp:positionH relativeFrom="column">
                  <wp:posOffset>23856</wp:posOffset>
                </wp:positionH>
                <wp:positionV relativeFrom="paragraph">
                  <wp:posOffset>2412845</wp:posOffset>
                </wp:positionV>
                <wp:extent cx="139680" cy="177480"/>
                <wp:effectExtent l="38100" t="38100" r="32385" b="32385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8">
                      <w14:nvContentPartPr>
                        <w14:cNvContentPartPr/>
                      </w14:nvContentPartPr>
                      <w14:xfrm>
                        <a:off x="0" y="0"/>
                        <a:ext cx="13968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83CFA" id="Ink 1611" o:spid="_x0000_s1026" type="#_x0000_t75" style="position:absolute;margin-left:1.8pt;margin-top:189.8pt;width:11.35pt;height:14.35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">
                <v:imagedata r:id="rId3199" o:title=""/>
              </v:shape>
            </w:pict>
          </mc:Fallback>
        </mc:AlternateContent>
      </w:r>
      <w:r w:rsidR="001C0E89">
        <w:rPr>
          <w:noProof/>
          <w:lang w:eastAsia="en-AU"/>
        </w:rPr>
        <w:drawing>
          <wp:inline distT="0" distB="0" distL="0" distR="0" wp14:anchorId="56544435" wp14:editId="08D8124F">
            <wp:extent cx="2771775" cy="24288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087">
        <w:rPr>
          <w:rStyle w:val="NLLLNUM"/>
          <w:b w:val="0"/>
          <w:i/>
        </w:rPr>
        <w:tab/>
      </w:r>
      <w:r w:rsidR="00CB7087">
        <w:rPr>
          <w:rStyle w:val="NLLLNUM"/>
          <w:b w:val="0"/>
          <w:i/>
        </w:rPr>
        <w:tab/>
      </w:r>
    </w:p>
    <w:p w:rsidR="00CB7087" w:rsidRDefault="009C16D1" w:rsidP="003F6239">
      <w:pPr>
        <w:pStyle w:val="NL"/>
        <w:rPr>
          <w:rStyle w:val="NLLLNUM"/>
          <w:b w:val="0"/>
        </w:rPr>
      </w:pP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>
                <wp:simplePos x="0" y="0"/>
                <wp:positionH relativeFrom="column">
                  <wp:posOffset>5973106</wp:posOffset>
                </wp:positionH>
                <wp:positionV relativeFrom="paragraph">
                  <wp:posOffset>198924</wp:posOffset>
                </wp:positionV>
                <wp:extent cx="167400" cy="238320"/>
                <wp:effectExtent l="57150" t="38100" r="42545" b="4762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1">
                      <w14:nvContentPartPr>
                        <w14:cNvContentPartPr/>
                      </w14:nvContentPartPr>
                      <w14:xfrm>
                        <a:off x="0" y="0"/>
                        <a:ext cx="16740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8F5DA" id="Ink 221" o:spid="_x0000_s1026" type="#_x0000_t75" style="position:absolute;margin-left:468.85pt;margin-top:15.45pt;width:14.9pt;height:20.4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">
                <v:imagedata r:id="rId3202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>
                <wp:simplePos x="0" y="0"/>
                <wp:positionH relativeFrom="column">
                  <wp:posOffset>2905656</wp:posOffset>
                </wp:positionH>
                <wp:positionV relativeFrom="paragraph">
                  <wp:posOffset>421525</wp:posOffset>
                </wp:positionV>
                <wp:extent cx="3240" cy="17280"/>
                <wp:effectExtent l="38100" t="38100" r="34925" b="40005"/>
                <wp:wrapNone/>
                <wp:docPr id="1860" name="Ink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3">
                      <w14:nvContentPartPr>
                        <w14:cNvContentPartPr/>
                      </w14:nvContentPartPr>
                      <w14:xfrm>
                        <a:off x="0" y="0"/>
                        <a:ext cx="32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B7279" id="Ink 1860" o:spid="_x0000_s1026" type="#_x0000_t75" style="position:absolute;margin-left:228.65pt;margin-top:33.05pt;width:.55pt;height:1.55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">
                <v:imagedata r:id="rId3204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18816" behindDoc="0" locked="0" layoutInCell="1" allowOverlap="1">
                <wp:simplePos x="0" y="0"/>
                <wp:positionH relativeFrom="column">
                  <wp:posOffset>3241896</wp:posOffset>
                </wp:positionH>
                <wp:positionV relativeFrom="paragraph">
                  <wp:posOffset>248365</wp:posOffset>
                </wp:positionV>
                <wp:extent cx="112680" cy="145440"/>
                <wp:effectExtent l="38100" t="38100" r="40005" b="26035"/>
                <wp:wrapNone/>
                <wp:docPr id="1859" name="Ink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5">
                      <w14:nvContentPartPr>
                        <w14:cNvContentPartPr/>
                      </w14:nvContentPartPr>
                      <w14:xfrm>
                        <a:off x="0" y="0"/>
                        <a:ext cx="11268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5BBFF" id="Ink 1859" o:spid="_x0000_s1026" type="#_x0000_t75" style="position:absolute;margin-left:255.1pt;margin-top:19.4pt;width:9.2pt;height:11.65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">
                <v:imagedata r:id="rId3206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>
                <wp:simplePos x="0" y="0"/>
                <wp:positionH relativeFrom="column">
                  <wp:posOffset>3124536</wp:posOffset>
                </wp:positionH>
                <wp:positionV relativeFrom="paragraph">
                  <wp:posOffset>300565</wp:posOffset>
                </wp:positionV>
                <wp:extent cx="195480" cy="18720"/>
                <wp:effectExtent l="38100" t="38100" r="33655" b="38735"/>
                <wp:wrapNone/>
                <wp:docPr id="1858" name="Ink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7">
                      <w14:nvContentPartPr>
                        <w14:cNvContentPartPr/>
                      </w14:nvContentPartPr>
                      <w14:xfrm>
                        <a:off x="0" y="0"/>
                        <a:ext cx="1954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F6379" id="Ink 1858" o:spid="_x0000_s1026" type="#_x0000_t75" style="position:absolute;margin-left:245.95pt;margin-top:23.6pt;width:15.7pt;height:1.6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">
                <v:imagedata r:id="rId3208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>
                <wp:simplePos x="0" y="0"/>
                <wp:positionH relativeFrom="column">
                  <wp:posOffset>5777736</wp:posOffset>
                </wp:positionH>
                <wp:positionV relativeFrom="paragraph">
                  <wp:posOffset>241165</wp:posOffset>
                </wp:positionV>
                <wp:extent cx="55440" cy="79560"/>
                <wp:effectExtent l="38100" t="38100" r="40005" b="34925"/>
                <wp:wrapNone/>
                <wp:docPr id="1830" name="Ink 1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9">
                      <w14:nvContentPartPr>
                        <w14:cNvContentPartPr/>
                      </w14:nvContentPartPr>
                      <w14:xfrm>
                        <a:off x="0" y="0"/>
                        <a:ext cx="554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4C40D" id="Ink 1830" o:spid="_x0000_s1026" type="#_x0000_t75" style="position:absolute;margin-left:454.75pt;margin-top:18.8pt;width:4.75pt;height:6.5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">
                <v:imagedata r:id="rId3210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>
                <wp:simplePos x="0" y="0"/>
                <wp:positionH relativeFrom="column">
                  <wp:posOffset>5594496</wp:posOffset>
                </wp:positionH>
                <wp:positionV relativeFrom="paragraph">
                  <wp:posOffset>275365</wp:posOffset>
                </wp:positionV>
                <wp:extent cx="229680" cy="19440"/>
                <wp:effectExtent l="38100" t="38100" r="37465" b="38100"/>
                <wp:wrapNone/>
                <wp:docPr id="1829" name="Ink 1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1">
                      <w14:nvContentPartPr>
                        <w14:cNvContentPartPr/>
                      </w14:nvContentPartPr>
                      <w14:xfrm>
                        <a:off x="0" y="0"/>
                        <a:ext cx="2296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9EB4F" id="Ink 1829" o:spid="_x0000_s1026" type="#_x0000_t75" style="position:absolute;margin-left:440.35pt;margin-top:21.65pt;width:18.5pt;height:1.75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">
                <v:imagedata r:id="rId3212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>
                <wp:simplePos x="0" y="0"/>
                <wp:positionH relativeFrom="column">
                  <wp:posOffset>5711496</wp:posOffset>
                </wp:positionH>
                <wp:positionV relativeFrom="paragraph">
                  <wp:posOffset>340525</wp:posOffset>
                </wp:positionV>
                <wp:extent cx="127800" cy="124560"/>
                <wp:effectExtent l="19050" t="38100" r="24765" b="27940"/>
                <wp:wrapNone/>
                <wp:docPr id="1828" name="Ink 1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3">
                      <w14:nvContentPartPr>
                        <w14:cNvContentPartPr/>
                      </w14:nvContentPartPr>
                      <w14:xfrm>
                        <a:off x="0" y="0"/>
                        <a:ext cx="1278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5D570" id="Ink 1828" o:spid="_x0000_s1026" type="#_x0000_t75" style="position:absolute;margin-left:449.65pt;margin-top:26.6pt;width:10.3pt;height:10.2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">
                <v:imagedata r:id="rId3214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>
                <wp:simplePos x="0" y="0"/>
                <wp:positionH relativeFrom="column">
                  <wp:posOffset>5579376</wp:posOffset>
                </wp:positionH>
                <wp:positionV relativeFrom="paragraph">
                  <wp:posOffset>347725</wp:posOffset>
                </wp:positionV>
                <wp:extent cx="112680" cy="138960"/>
                <wp:effectExtent l="38100" t="38100" r="20955" b="33020"/>
                <wp:wrapNone/>
                <wp:docPr id="1826" name="Ink 1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5">
                      <w14:nvContentPartPr>
                        <w14:cNvContentPartPr/>
                      </w14:nvContentPartPr>
                      <w14:xfrm>
                        <a:off x="0" y="0"/>
                        <a:ext cx="1126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2A935" id="Ink 1826" o:spid="_x0000_s1026" type="#_x0000_t75" style="position:absolute;margin-left:439.1pt;margin-top:27.2pt;width:9.25pt;height:11.4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">
                <v:imagedata r:id="rId3216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>
                <wp:simplePos x="0" y="0"/>
                <wp:positionH relativeFrom="column">
                  <wp:posOffset>4825536</wp:posOffset>
                </wp:positionH>
                <wp:positionV relativeFrom="paragraph">
                  <wp:posOffset>253765</wp:posOffset>
                </wp:positionV>
                <wp:extent cx="70920" cy="77400"/>
                <wp:effectExtent l="38100" t="38100" r="43815" b="37465"/>
                <wp:wrapNone/>
                <wp:docPr id="1822" name="Ink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7">
                      <w14:nvContentPartPr>
                        <w14:cNvContentPartPr/>
                      </w14:nvContentPartPr>
                      <w14:xfrm>
                        <a:off x="0" y="0"/>
                        <a:ext cx="709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2D3DD" id="Ink 1822" o:spid="_x0000_s1026" type="#_x0000_t75" style="position:absolute;margin-left:379.8pt;margin-top:19.85pt;width:6pt;height:6.35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">
                <v:imagedata r:id="rId3218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>
                <wp:simplePos x="0" y="0"/>
                <wp:positionH relativeFrom="column">
                  <wp:posOffset>4696296</wp:posOffset>
                </wp:positionH>
                <wp:positionV relativeFrom="paragraph">
                  <wp:posOffset>280045</wp:posOffset>
                </wp:positionV>
                <wp:extent cx="166320" cy="11880"/>
                <wp:effectExtent l="19050" t="38100" r="43815" b="26670"/>
                <wp:wrapNone/>
                <wp:docPr id="1821" name="Ink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9">
                      <w14:nvContentPartPr>
                        <w14:cNvContentPartPr/>
                      </w14:nvContentPartPr>
                      <w14:xfrm>
                        <a:off x="0" y="0"/>
                        <a:ext cx="1663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63429" id="Ink 1821" o:spid="_x0000_s1026" type="#_x0000_t75" style="position:absolute;margin-left:369.65pt;margin-top:22pt;width:13.5pt;height:1.2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">
                <v:imagedata r:id="rId3220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>
                <wp:simplePos x="0" y="0"/>
                <wp:positionH relativeFrom="column">
                  <wp:posOffset>4164576</wp:posOffset>
                </wp:positionH>
                <wp:positionV relativeFrom="paragraph">
                  <wp:posOffset>317485</wp:posOffset>
                </wp:positionV>
                <wp:extent cx="73800" cy="72360"/>
                <wp:effectExtent l="19050" t="38100" r="40640" b="42545"/>
                <wp:wrapNone/>
                <wp:docPr id="1815" name="Ink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1">
                      <w14:nvContentPartPr>
                        <w14:cNvContentPartPr/>
                      </w14:nvContentPartPr>
                      <w14:xfrm>
                        <a:off x="0" y="0"/>
                        <a:ext cx="7380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7327A" id="Ink 1815" o:spid="_x0000_s1026" type="#_x0000_t75" style="position:absolute;margin-left:327.8pt;margin-top:24.8pt;width:6.1pt;height:6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">
                <v:imagedata r:id="rId3222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>
                <wp:simplePos x="0" y="0"/>
                <wp:positionH relativeFrom="column">
                  <wp:posOffset>4049736</wp:posOffset>
                </wp:positionH>
                <wp:positionV relativeFrom="paragraph">
                  <wp:posOffset>346285</wp:posOffset>
                </wp:positionV>
                <wp:extent cx="133200" cy="28800"/>
                <wp:effectExtent l="38100" t="38100" r="38735" b="28575"/>
                <wp:wrapNone/>
                <wp:docPr id="1814" name="Ink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3">
                      <w14:nvContentPartPr>
                        <w14:cNvContentPartPr/>
                      </w14:nvContentPartPr>
                      <w14:xfrm>
                        <a:off x="0" y="0"/>
                        <a:ext cx="1332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7B2CB" id="Ink 1814" o:spid="_x0000_s1026" type="#_x0000_t75" style="position:absolute;margin-left:318.75pt;margin-top:27.2pt;width:10.9pt;height:2.45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">
                <v:imagedata r:id="rId3224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>
                <wp:simplePos x="0" y="0"/>
                <wp:positionH relativeFrom="column">
                  <wp:posOffset>3554376</wp:posOffset>
                </wp:positionH>
                <wp:positionV relativeFrom="paragraph">
                  <wp:posOffset>398485</wp:posOffset>
                </wp:positionV>
                <wp:extent cx="91080" cy="10440"/>
                <wp:effectExtent l="19050" t="38100" r="42545" b="27940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5">
                      <w14:nvContentPartPr>
                        <w14:cNvContentPartPr/>
                      </w14:nvContentPartPr>
                      <w14:xfrm>
                        <a:off x="0" y="0"/>
                        <a:ext cx="910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73375" id="Ink 1808" o:spid="_x0000_s1026" type="#_x0000_t75" style="position:absolute;margin-left:279.65pt;margin-top:31.2pt;width:7.5pt;height:1.15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">
                <v:imagedata r:id="rId3226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>
                <wp:simplePos x="0" y="0"/>
                <wp:positionH relativeFrom="column">
                  <wp:posOffset>5356896</wp:posOffset>
                </wp:positionH>
                <wp:positionV relativeFrom="paragraph">
                  <wp:posOffset>65125</wp:posOffset>
                </wp:positionV>
                <wp:extent cx="91800" cy="21600"/>
                <wp:effectExtent l="19050" t="38100" r="41910" b="35560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7">
                      <w14:nvContentPartPr>
                        <w14:cNvContentPartPr/>
                      </w14:nvContentPartPr>
                      <w14:xfrm>
                        <a:off x="0" y="0"/>
                        <a:ext cx="918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9BB69" id="Ink 1805" o:spid="_x0000_s1026" type="#_x0000_t75" style="position:absolute;margin-left:421.65pt;margin-top:5.1pt;width:7.45pt;height:1.8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">
                <v:imagedata r:id="rId3228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>
                <wp:simplePos x="0" y="0"/>
                <wp:positionH relativeFrom="column">
                  <wp:posOffset>5349696</wp:posOffset>
                </wp:positionH>
                <wp:positionV relativeFrom="paragraph">
                  <wp:posOffset>5725</wp:posOffset>
                </wp:positionV>
                <wp:extent cx="88920" cy="123480"/>
                <wp:effectExtent l="0" t="38100" r="44450" b="29210"/>
                <wp:wrapNone/>
                <wp:docPr id="1804" name="Ink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9">
                      <w14:nvContentPartPr>
                        <w14:cNvContentPartPr/>
                      </w14:nvContentPartPr>
                      <w14:xfrm>
                        <a:off x="0" y="0"/>
                        <a:ext cx="8892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1E771" id="Ink 1804" o:spid="_x0000_s1026" type="#_x0000_t75" style="position:absolute;margin-left:421.05pt;margin-top:.3pt;width:7.3pt;height:10.1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">
                <v:imagedata r:id="rId3230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>
                <wp:simplePos x="0" y="0"/>
                <wp:positionH relativeFrom="column">
                  <wp:posOffset>5248536</wp:posOffset>
                </wp:positionH>
                <wp:positionV relativeFrom="paragraph">
                  <wp:posOffset>-3995</wp:posOffset>
                </wp:positionV>
                <wp:extent cx="91800" cy="127440"/>
                <wp:effectExtent l="38100" t="38100" r="22860" b="25400"/>
                <wp:wrapNone/>
                <wp:docPr id="1803" name="Ink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1">
                      <w14:nvContentPartPr>
                        <w14:cNvContentPartPr/>
                      </w14:nvContentPartPr>
                      <w14:xfrm>
                        <a:off x="0" y="0"/>
                        <a:ext cx="918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497DD" id="Ink 1803" o:spid="_x0000_s1026" type="#_x0000_t75" style="position:absolute;margin-left:413.05pt;margin-top:-.45pt;width:7.7pt;height:10.35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">
                <v:imagedata r:id="rId3232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>
                <wp:simplePos x="0" y="0"/>
                <wp:positionH relativeFrom="column">
                  <wp:posOffset>5097336</wp:posOffset>
                </wp:positionH>
                <wp:positionV relativeFrom="paragraph">
                  <wp:posOffset>76285</wp:posOffset>
                </wp:positionV>
                <wp:extent cx="31680" cy="76680"/>
                <wp:effectExtent l="38100" t="38100" r="26035" b="38100"/>
                <wp:wrapNone/>
                <wp:docPr id="1802" name="Ink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3">
                      <w14:nvContentPartPr>
                        <w14:cNvContentPartPr/>
                      </w14:nvContentPartPr>
                      <w14:xfrm>
                        <a:off x="0" y="0"/>
                        <a:ext cx="3168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32E6F" id="Ink 1802" o:spid="_x0000_s1026" type="#_x0000_t75" style="position:absolute;margin-left:401.2pt;margin-top:5.85pt;width:2.75pt;height:6.3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">
                <v:imagedata r:id="rId3234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>
                <wp:simplePos x="0" y="0"/>
                <wp:positionH relativeFrom="column">
                  <wp:posOffset>5040096</wp:posOffset>
                </wp:positionH>
                <wp:positionV relativeFrom="paragraph">
                  <wp:posOffset>103645</wp:posOffset>
                </wp:positionV>
                <wp:extent cx="102600" cy="21960"/>
                <wp:effectExtent l="38100" t="38100" r="31115" b="35560"/>
                <wp:wrapNone/>
                <wp:docPr id="1801" name="Ink 1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5">
                      <w14:nvContentPartPr>
                        <w14:cNvContentPartPr/>
                      </w14:nvContentPartPr>
                      <w14:xfrm>
                        <a:off x="0" y="0"/>
                        <a:ext cx="1026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6322F" id="Ink 1801" o:spid="_x0000_s1026" type="#_x0000_t75" style="position:absolute;margin-left:396.7pt;margin-top:8.1pt;width:8.45pt;height:1.95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">
                <v:imagedata r:id="rId3236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>
                <wp:simplePos x="0" y="0"/>
                <wp:positionH relativeFrom="column">
                  <wp:posOffset>4742736</wp:posOffset>
                </wp:positionH>
                <wp:positionV relativeFrom="paragraph">
                  <wp:posOffset>38125</wp:posOffset>
                </wp:positionV>
                <wp:extent cx="123840" cy="116280"/>
                <wp:effectExtent l="19050" t="38100" r="9525" b="36195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7">
                      <w14:nvContentPartPr>
                        <w14:cNvContentPartPr/>
                      </w14:nvContentPartPr>
                      <w14:xfrm>
                        <a:off x="0" y="0"/>
                        <a:ext cx="12384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8B082" id="Ink 1798" o:spid="_x0000_s1026" type="#_x0000_t75" style="position:absolute;margin-left:373.4pt;margin-top:2.85pt;width:10pt;height:9.5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">
                <v:imagedata r:id="rId3238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>
                <wp:simplePos x="0" y="0"/>
                <wp:positionH relativeFrom="column">
                  <wp:posOffset>4654176</wp:posOffset>
                </wp:positionH>
                <wp:positionV relativeFrom="paragraph">
                  <wp:posOffset>87085</wp:posOffset>
                </wp:positionV>
                <wp:extent cx="83160" cy="34200"/>
                <wp:effectExtent l="38100" t="38100" r="31750" b="42545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9">
                      <w14:nvContentPartPr>
                        <w14:cNvContentPartPr/>
                      </w14:nvContentPartPr>
                      <w14:xfrm>
                        <a:off x="0" y="0"/>
                        <a:ext cx="8316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82E84" id="Ink 1797" o:spid="_x0000_s1026" type="#_x0000_t75" style="position:absolute;margin-left:366.3pt;margin-top:6.8pt;width:6.75pt;height:2.9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">
                <v:imagedata r:id="rId3240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>
                <wp:simplePos x="0" y="0"/>
                <wp:positionH relativeFrom="column">
                  <wp:posOffset>4626816</wp:posOffset>
                </wp:positionH>
                <wp:positionV relativeFrom="paragraph">
                  <wp:posOffset>12565</wp:posOffset>
                </wp:positionV>
                <wp:extent cx="110520" cy="172080"/>
                <wp:effectExtent l="38100" t="38100" r="3810" b="38100"/>
                <wp:wrapNone/>
                <wp:docPr id="1796" name="Ink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1">
                      <w14:nvContentPartPr>
                        <w14:cNvContentPartPr/>
                      </w14:nvContentPartPr>
                      <w14:xfrm>
                        <a:off x="0" y="0"/>
                        <a:ext cx="11052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50854" id="Ink 1796" o:spid="_x0000_s1026" type="#_x0000_t75" style="position:absolute;margin-left:364.1pt;margin-top:.8pt;width:9pt;height:13.95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">
                <v:imagedata r:id="rId3242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>
                <wp:simplePos x="0" y="0"/>
                <wp:positionH relativeFrom="column">
                  <wp:posOffset>4448616</wp:posOffset>
                </wp:positionH>
                <wp:positionV relativeFrom="paragraph">
                  <wp:posOffset>89245</wp:posOffset>
                </wp:positionV>
                <wp:extent cx="24480" cy="97200"/>
                <wp:effectExtent l="38100" t="38100" r="33020" b="36195"/>
                <wp:wrapNone/>
                <wp:docPr id="1795" name="Ink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3">
                      <w14:nvContentPartPr>
                        <w14:cNvContentPartPr/>
                      </w14:nvContentPartPr>
                      <w14:xfrm>
                        <a:off x="0" y="0"/>
                        <a:ext cx="244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77BAB" id="Ink 1795" o:spid="_x0000_s1026" type="#_x0000_t75" style="position:absolute;margin-left:350.2pt;margin-top:6.9pt;width:2.15pt;height:7.85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">
                <v:imagedata r:id="rId3244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>
                <wp:simplePos x="0" y="0"/>
                <wp:positionH relativeFrom="column">
                  <wp:posOffset>4396776</wp:posOffset>
                </wp:positionH>
                <wp:positionV relativeFrom="paragraph">
                  <wp:posOffset>136045</wp:posOffset>
                </wp:positionV>
                <wp:extent cx="105840" cy="20160"/>
                <wp:effectExtent l="38100" t="38100" r="27940" b="37465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5">
                      <w14:nvContentPartPr>
                        <w14:cNvContentPartPr/>
                      </w14:nvContentPartPr>
                      <w14:xfrm>
                        <a:off x="0" y="0"/>
                        <a:ext cx="1058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4123E" id="Ink 1794" o:spid="_x0000_s1026" type="#_x0000_t75" style="position:absolute;margin-left:346.05pt;margin-top:10.6pt;width:8.75pt;height:1.8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">
                <v:imagedata r:id="rId3246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>
                <wp:simplePos x="0" y="0"/>
                <wp:positionH relativeFrom="column">
                  <wp:posOffset>4180776</wp:posOffset>
                </wp:positionH>
                <wp:positionV relativeFrom="paragraph">
                  <wp:posOffset>-21995</wp:posOffset>
                </wp:positionV>
                <wp:extent cx="71640" cy="75240"/>
                <wp:effectExtent l="19050" t="38100" r="43180" b="39370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7">
                      <w14:nvContentPartPr>
                        <w14:cNvContentPartPr/>
                      </w14:nvContentPartPr>
                      <w14:xfrm>
                        <a:off x="0" y="0"/>
                        <a:ext cx="716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38EED" id="Ink 1793" o:spid="_x0000_s1026" type="#_x0000_t75" style="position:absolute;margin-left:329.1pt;margin-top:-1.95pt;width:6pt;height:6.15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">
                <v:imagedata r:id="rId3248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>
                <wp:simplePos x="0" y="0"/>
                <wp:positionH relativeFrom="column">
                  <wp:posOffset>4053336</wp:posOffset>
                </wp:positionH>
                <wp:positionV relativeFrom="paragraph">
                  <wp:posOffset>1765</wp:posOffset>
                </wp:positionV>
                <wp:extent cx="185760" cy="41040"/>
                <wp:effectExtent l="38100" t="38100" r="43180" b="35560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9">
                      <w14:nvContentPartPr>
                        <w14:cNvContentPartPr/>
                      </w14:nvContentPartPr>
                      <w14:xfrm>
                        <a:off x="0" y="0"/>
                        <a:ext cx="18576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39702" id="Ink 1792" o:spid="_x0000_s1026" type="#_x0000_t75" style="position:absolute;margin-left:319pt;margin-top:.1pt;width:15pt;height:3.4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">
                <v:imagedata r:id="rId3250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>
                <wp:simplePos x="0" y="0"/>
                <wp:positionH relativeFrom="column">
                  <wp:posOffset>4130016</wp:posOffset>
                </wp:positionH>
                <wp:positionV relativeFrom="paragraph">
                  <wp:posOffset>81325</wp:posOffset>
                </wp:positionV>
                <wp:extent cx="127800" cy="111240"/>
                <wp:effectExtent l="0" t="38100" r="24765" b="41275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1">
                      <w14:nvContentPartPr>
                        <w14:cNvContentPartPr/>
                      </w14:nvContentPartPr>
                      <w14:xfrm>
                        <a:off x="0" y="0"/>
                        <a:ext cx="1278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8148C" id="Ink 1791" o:spid="_x0000_s1026" type="#_x0000_t75" style="position:absolute;margin-left:325.15pt;margin-top:6.2pt;width:10.3pt;height:9.1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">
                <v:imagedata r:id="rId3252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>
                <wp:simplePos x="0" y="0"/>
                <wp:positionH relativeFrom="column">
                  <wp:posOffset>4016256</wp:posOffset>
                </wp:positionH>
                <wp:positionV relativeFrom="paragraph">
                  <wp:posOffset>143605</wp:posOffset>
                </wp:positionV>
                <wp:extent cx="93960" cy="34560"/>
                <wp:effectExtent l="38100" t="38100" r="40005" b="41910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3">
                      <w14:nvContentPartPr>
                        <w14:cNvContentPartPr/>
                      </w14:nvContentPartPr>
                      <w14:xfrm>
                        <a:off x="0" y="0"/>
                        <a:ext cx="9396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BE757" id="Ink 1790" o:spid="_x0000_s1026" type="#_x0000_t75" style="position:absolute;margin-left:316.1pt;margin-top:11.25pt;width:7.6pt;height:2.9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">
                <v:imagedata r:id="rId3254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>
                <wp:simplePos x="0" y="0"/>
                <wp:positionH relativeFrom="column">
                  <wp:posOffset>4016256</wp:posOffset>
                </wp:positionH>
                <wp:positionV relativeFrom="paragraph">
                  <wp:posOffset>86005</wp:posOffset>
                </wp:positionV>
                <wp:extent cx="103320" cy="130320"/>
                <wp:effectExtent l="38100" t="38100" r="0" b="41275"/>
                <wp:wrapNone/>
                <wp:docPr id="1789" name="Ink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5">
                      <w14:nvContentPartPr>
                        <w14:cNvContentPartPr/>
                      </w14:nvContentPartPr>
                      <w14:xfrm>
                        <a:off x="0" y="0"/>
                        <a:ext cx="10332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914F4" id="Ink 1789" o:spid="_x0000_s1026" type="#_x0000_t75" style="position:absolute;margin-left:316.1pt;margin-top:6.55pt;width:8.55pt;height:10.55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">
                <v:imagedata r:id="rId3256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>
                <wp:simplePos x="0" y="0"/>
                <wp:positionH relativeFrom="column">
                  <wp:posOffset>3794136</wp:posOffset>
                </wp:positionH>
                <wp:positionV relativeFrom="paragraph">
                  <wp:posOffset>105085</wp:posOffset>
                </wp:positionV>
                <wp:extent cx="141840" cy="24840"/>
                <wp:effectExtent l="38100" t="38100" r="29845" b="32385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7">
                      <w14:nvContentPartPr>
                        <w14:cNvContentPartPr/>
                      </w14:nvContentPartPr>
                      <w14:xfrm>
                        <a:off x="0" y="0"/>
                        <a:ext cx="1418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5FC7C" id="Ink 1788" o:spid="_x0000_s1026" type="#_x0000_t75" style="position:absolute;margin-left:298.6pt;margin-top:8pt;width:11.55pt;height:2.3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">
                <v:imagedata r:id="rId3258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>
                <wp:simplePos x="0" y="0"/>
                <wp:positionH relativeFrom="column">
                  <wp:posOffset>3509376</wp:posOffset>
                </wp:positionH>
                <wp:positionV relativeFrom="paragraph">
                  <wp:posOffset>126325</wp:posOffset>
                </wp:positionV>
                <wp:extent cx="93960" cy="22320"/>
                <wp:effectExtent l="38100" t="38100" r="40005" b="34925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9">
                      <w14:nvContentPartPr>
                        <w14:cNvContentPartPr/>
                      </w14:nvContentPartPr>
                      <w14:xfrm>
                        <a:off x="0" y="0"/>
                        <a:ext cx="939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D3F3E" id="Ink 1787" o:spid="_x0000_s1026" type="#_x0000_t75" style="position:absolute;margin-left:276.15pt;margin-top:9.75pt;width:7.8pt;height:2.15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">
                <v:imagedata r:id="rId3260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>
                <wp:simplePos x="0" y="0"/>
                <wp:positionH relativeFrom="column">
                  <wp:posOffset>3496416</wp:posOffset>
                </wp:positionH>
                <wp:positionV relativeFrom="paragraph">
                  <wp:posOffset>77365</wp:posOffset>
                </wp:positionV>
                <wp:extent cx="87120" cy="16560"/>
                <wp:effectExtent l="38100" t="38100" r="27305" b="4064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1">
                      <w14:nvContentPartPr>
                        <w14:cNvContentPartPr/>
                      </w14:nvContentPartPr>
                      <w14:xfrm>
                        <a:off x="0" y="0"/>
                        <a:ext cx="871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4143A" id="Ink 1786" o:spid="_x0000_s1026" type="#_x0000_t75" style="position:absolute;margin-left:275.15pt;margin-top:5.9pt;width:7.15pt;height:1.55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">
                <v:imagedata r:id="rId3262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7024416</wp:posOffset>
                </wp:positionH>
                <wp:positionV relativeFrom="paragraph">
                  <wp:posOffset>380485</wp:posOffset>
                </wp:positionV>
                <wp:extent cx="360" cy="360"/>
                <wp:effectExtent l="38100" t="38100" r="38100" b="38100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FA617" id="Ink 1663" o:spid="_x0000_s1026" type="#_x0000_t75" style="position:absolute;margin-left:553pt;margin-top:29.85pt;width:.3pt;height:.3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">
                <v:imagedata r:id="rId3264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>
                <wp:simplePos x="0" y="0"/>
                <wp:positionH relativeFrom="column">
                  <wp:posOffset>6770256</wp:posOffset>
                </wp:positionH>
                <wp:positionV relativeFrom="paragraph">
                  <wp:posOffset>344485</wp:posOffset>
                </wp:positionV>
                <wp:extent cx="360" cy="360"/>
                <wp:effectExtent l="38100" t="38100" r="38100" b="3810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6DE8D" id="Ink 1661" o:spid="_x0000_s1026" type="#_x0000_t75" style="position:absolute;margin-left:533pt;margin-top:27pt;width:.3pt;height:.3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">
                <v:imagedata r:id="rId3266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6129456</wp:posOffset>
                </wp:positionH>
                <wp:positionV relativeFrom="paragraph">
                  <wp:posOffset>397765</wp:posOffset>
                </wp:positionV>
                <wp:extent cx="360" cy="360"/>
                <wp:effectExtent l="38100" t="38100" r="38100" b="38100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4A746" id="Ink 1652" o:spid="_x0000_s1026" type="#_x0000_t75" style="position:absolute;margin-left:482.55pt;margin-top:31.2pt;width:.3pt;height:.3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">
                <v:imagedata r:id="rId216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>
                <wp:simplePos x="0" y="0"/>
                <wp:positionH relativeFrom="column">
                  <wp:posOffset>5771616</wp:posOffset>
                </wp:positionH>
                <wp:positionV relativeFrom="paragraph">
                  <wp:posOffset>351685</wp:posOffset>
                </wp:positionV>
                <wp:extent cx="360" cy="360"/>
                <wp:effectExtent l="38100" t="38100" r="38100" b="38100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586A9" id="Ink 1649" o:spid="_x0000_s1026" type="#_x0000_t75" style="position:absolute;margin-left:454.35pt;margin-top:27.6pt;width:.3pt;height:.3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">
                <v:imagedata r:id="rId3269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5232336</wp:posOffset>
                </wp:positionH>
                <wp:positionV relativeFrom="paragraph">
                  <wp:posOffset>207685</wp:posOffset>
                </wp:positionV>
                <wp:extent cx="360" cy="360"/>
                <wp:effectExtent l="38100" t="38100" r="38100" b="38100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3843B" id="Ink 1640" o:spid="_x0000_s1026" type="#_x0000_t75" style="position:absolute;margin-left:411.9pt;margin-top:16.25pt;width:.3pt;height:.3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">
                <v:imagedata r:id="rId741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4838856</wp:posOffset>
                </wp:positionH>
                <wp:positionV relativeFrom="paragraph">
                  <wp:posOffset>113005</wp:posOffset>
                </wp:positionV>
                <wp:extent cx="360" cy="360"/>
                <wp:effectExtent l="38100" t="38100" r="38100" b="38100"/>
                <wp:wrapNone/>
                <wp:docPr id="1634" name="Ink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EB378" id="Ink 1634" o:spid="_x0000_s1026" type="#_x0000_t75" style="position:absolute;margin-left:380.9pt;margin-top:8.8pt;width:.3pt;height:.3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">
                <v:imagedata r:id="rId1729" o:title=""/>
              </v:shape>
            </w:pict>
          </mc:Fallback>
        </mc:AlternateContent>
      </w:r>
    </w:p>
    <w:p w:rsidR="00CB7087" w:rsidRDefault="009C16D1" w:rsidP="003F6239">
      <w:pPr>
        <w:pStyle w:val="NL"/>
        <w:rPr>
          <w:rStyle w:val="NLLLNUM"/>
          <w:b w:val="0"/>
        </w:rPr>
      </w:pP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437952" behindDoc="0" locked="0" layoutInCell="1" allowOverlap="1">
                <wp:simplePos x="0" y="0"/>
                <wp:positionH relativeFrom="column">
                  <wp:posOffset>4883386</wp:posOffset>
                </wp:positionH>
                <wp:positionV relativeFrom="paragraph">
                  <wp:posOffset>246284</wp:posOffset>
                </wp:positionV>
                <wp:extent cx="172440" cy="174600"/>
                <wp:effectExtent l="38100" t="38100" r="56515" b="5461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2">
                      <w14:nvContentPartPr>
                        <w14:cNvContentPartPr/>
                      </w14:nvContentPartPr>
                      <w14:xfrm>
                        <a:off x="0" y="0"/>
                        <a:ext cx="17244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57F57" id="Ink 222" o:spid="_x0000_s1026" type="#_x0000_t75" style="position:absolute;margin-left:383.2pt;margin-top:19.2pt;width:15.1pt;height:15.35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">
                <v:imagedata r:id="rId3273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>
                <wp:simplePos x="0" y="0"/>
                <wp:positionH relativeFrom="column">
                  <wp:posOffset>4549416</wp:posOffset>
                </wp:positionH>
                <wp:positionV relativeFrom="paragraph">
                  <wp:posOffset>187391</wp:posOffset>
                </wp:positionV>
                <wp:extent cx="164880" cy="293040"/>
                <wp:effectExtent l="19050" t="38100" r="26035" b="31115"/>
                <wp:wrapNone/>
                <wp:docPr id="1958" name="Ink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4">
                      <w14:nvContentPartPr>
                        <w14:cNvContentPartPr/>
                      </w14:nvContentPartPr>
                      <w14:xfrm>
                        <a:off x="0" y="0"/>
                        <a:ext cx="16488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97B44" id="Ink 1958" o:spid="_x0000_s1026" type="#_x0000_t75" style="position:absolute;margin-left:358.05pt;margin-top:14.6pt;width:13.35pt;height:23.25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">
                <v:imagedata r:id="rId3275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>
                <wp:simplePos x="0" y="0"/>
                <wp:positionH relativeFrom="column">
                  <wp:posOffset>4431696</wp:posOffset>
                </wp:positionH>
                <wp:positionV relativeFrom="paragraph">
                  <wp:posOffset>208271</wp:posOffset>
                </wp:positionV>
                <wp:extent cx="83880" cy="75600"/>
                <wp:effectExtent l="19050" t="38100" r="30480" b="38735"/>
                <wp:wrapNone/>
                <wp:docPr id="1957" name="Ink 1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6">
                      <w14:nvContentPartPr>
                        <w14:cNvContentPartPr/>
                      </w14:nvContentPartPr>
                      <w14:xfrm>
                        <a:off x="0" y="0"/>
                        <a:ext cx="8388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B7A63" id="Ink 1957" o:spid="_x0000_s1026" type="#_x0000_t75" style="position:absolute;margin-left:348.9pt;margin-top:16.25pt;width:6.85pt;height:6.15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">
                <v:imagedata r:id="rId3277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>
                <wp:simplePos x="0" y="0"/>
                <wp:positionH relativeFrom="column">
                  <wp:posOffset>4303536</wp:posOffset>
                </wp:positionH>
                <wp:positionV relativeFrom="paragraph">
                  <wp:posOffset>244271</wp:posOffset>
                </wp:positionV>
                <wp:extent cx="206640" cy="41040"/>
                <wp:effectExtent l="19050" t="38100" r="41275" b="35560"/>
                <wp:wrapNone/>
                <wp:docPr id="1956" name="Ink 1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8">
                      <w14:nvContentPartPr>
                        <w14:cNvContentPartPr/>
                      </w14:nvContentPartPr>
                      <w14:xfrm>
                        <a:off x="0" y="0"/>
                        <a:ext cx="2066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71857" id="Ink 1956" o:spid="_x0000_s1026" type="#_x0000_t75" style="position:absolute;margin-left:338.75pt;margin-top:19.15pt;width:16.55pt;height:3.45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">
                <v:imagedata r:id="rId3279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>
                <wp:simplePos x="0" y="0"/>
                <wp:positionH relativeFrom="column">
                  <wp:posOffset>4430616</wp:posOffset>
                </wp:positionH>
                <wp:positionV relativeFrom="paragraph">
                  <wp:posOffset>314831</wp:posOffset>
                </wp:positionV>
                <wp:extent cx="102960" cy="124560"/>
                <wp:effectExtent l="38100" t="38100" r="30480" b="27940"/>
                <wp:wrapNone/>
                <wp:docPr id="1955" name="Ink 1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0">
                      <w14:nvContentPartPr>
                        <w14:cNvContentPartPr/>
                      </w14:nvContentPartPr>
                      <w14:xfrm>
                        <a:off x="0" y="0"/>
                        <a:ext cx="1029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AC862" id="Ink 1955" o:spid="_x0000_s1026" type="#_x0000_t75" style="position:absolute;margin-left:348.7pt;margin-top:24.65pt;width:8.45pt;height:10.15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">
                <v:imagedata r:id="rId3281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67968" behindDoc="0" locked="0" layoutInCell="1" allowOverlap="1">
                <wp:simplePos x="0" y="0"/>
                <wp:positionH relativeFrom="column">
                  <wp:posOffset>4324056</wp:posOffset>
                </wp:positionH>
                <wp:positionV relativeFrom="paragraph">
                  <wp:posOffset>390431</wp:posOffset>
                </wp:positionV>
                <wp:extent cx="82440" cy="25920"/>
                <wp:effectExtent l="38100" t="38100" r="32385" b="31750"/>
                <wp:wrapNone/>
                <wp:docPr id="1954" name="Ink 1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2">
                      <w14:nvContentPartPr>
                        <w14:cNvContentPartPr/>
                      </w14:nvContentPartPr>
                      <w14:xfrm>
                        <a:off x="0" y="0"/>
                        <a:ext cx="824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F0BFD" id="Ink 1954" o:spid="_x0000_s1026" type="#_x0000_t75" style="position:absolute;margin-left:340.35pt;margin-top:30.7pt;width:6.7pt;height:2.2pt;z-index:2532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">
                <v:imagedata r:id="rId3283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66944" behindDoc="0" locked="0" layoutInCell="1" allowOverlap="1">
                <wp:simplePos x="0" y="0"/>
                <wp:positionH relativeFrom="column">
                  <wp:posOffset>4332696</wp:posOffset>
                </wp:positionH>
                <wp:positionV relativeFrom="paragraph">
                  <wp:posOffset>326351</wp:posOffset>
                </wp:positionV>
                <wp:extent cx="97200" cy="151920"/>
                <wp:effectExtent l="38100" t="38100" r="0" b="38735"/>
                <wp:wrapNone/>
                <wp:docPr id="1953" name="Ink 1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4">
                      <w14:nvContentPartPr>
                        <w14:cNvContentPartPr/>
                      </w14:nvContentPartPr>
                      <w14:xfrm>
                        <a:off x="0" y="0"/>
                        <a:ext cx="9720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BEA45" id="Ink 1953" o:spid="_x0000_s1026" type="#_x0000_t75" style="position:absolute;margin-left:341pt;margin-top:25.5pt;width:7.95pt;height:12.3pt;z-index:2532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">
                <v:imagedata r:id="rId3285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65920" behindDoc="0" locked="0" layoutInCell="1" allowOverlap="1">
                <wp:simplePos x="0" y="0"/>
                <wp:positionH relativeFrom="column">
                  <wp:posOffset>4045056</wp:posOffset>
                </wp:positionH>
                <wp:positionV relativeFrom="paragraph">
                  <wp:posOffset>383231</wp:posOffset>
                </wp:positionV>
                <wp:extent cx="180360" cy="79200"/>
                <wp:effectExtent l="38100" t="38100" r="10160" b="35560"/>
                <wp:wrapNone/>
                <wp:docPr id="1952" name="Ink 1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6">
                      <w14:nvContentPartPr>
                        <w14:cNvContentPartPr/>
                      </w14:nvContentPartPr>
                      <w14:xfrm>
                        <a:off x="0" y="0"/>
                        <a:ext cx="1803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400A5" id="Ink 1952" o:spid="_x0000_s1026" type="#_x0000_t75" style="position:absolute;margin-left:318.4pt;margin-top:30.05pt;width:14.4pt;height:6.65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">
                <v:imagedata r:id="rId3287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64896" behindDoc="0" locked="0" layoutInCell="1" allowOverlap="1">
                <wp:simplePos x="0" y="0"/>
                <wp:positionH relativeFrom="column">
                  <wp:posOffset>3803496</wp:posOffset>
                </wp:positionH>
                <wp:positionV relativeFrom="paragraph">
                  <wp:posOffset>378551</wp:posOffset>
                </wp:positionV>
                <wp:extent cx="36360" cy="85680"/>
                <wp:effectExtent l="38100" t="38100" r="40005" b="29210"/>
                <wp:wrapNone/>
                <wp:docPr id="1951" name="Ink 1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8">
                      <w14:nvContentPartPr>
                        <w14:cNvContentPartPr/>
                      </w14:nvContentPartPr>
                      <w14:xfrm>
                        <a:off x="0" y="0"/>
                        <a:ext cx="3636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9CF73" id="Ink 1951" o:spid="_x0000_s1026" type="#_x0000_t75" style="position:absolute;margin-left:299.3pt;margin-top:29.65pt;width:3.2pt;height:7.05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">
                <v:imagedata r:id="rId3289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>
                <wp:simplePos x="0" y="0"/>
                <wp:positionH relativeFrom="column">
                  <wp:posOffset>3743016</wp:posOffset>
                </wp:positionH>
                <wp:positionV relativeFrom="paragraph">
                  <wp:posOffset>405191</wp:posOffset>
                </wp:positionV>
                <wp:extent cx="169560" cy="32040"/>
                <wp:effectExtent l="38100" t="38100" r="40005" b="44450"/>
                <wp:wrapNone/>
                <wp:docPr id="1950" name="Ink 1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0">
                      <w14:nvContentPartPr>
                        <w14:cNvContentPartPr/>
                      </w14:nvContentPartPr>
                      <w14:xfrm>
                        <a:off x="0" y="0"/>
                        <a:ext cx="1695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93F64" id="Ink 1950" o:spid="_x0000_s1026" type="#_x0000_t75" style="position:absolute;margin-left:294.65pt;margin-top:31.7pt;width:13.65pt;height:2.85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">
                <v:imagedata r:id="rId3291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>
                <wp:simplePos x="0" y="0"/>
                <wp:positionH relativeFrom="column">
                  <wp:posOffset>1782096</wp:posOffset>
                </wp:positionH>
                <wp:positionV relativeFrom="paragraph">
                  <wp:posOffset>229151</wp:posOffset>
                </wp:positionV>
                <wp:extent cx="88560" cy="104400"/>
                <wp:effectExtent l="19050" t="38100" r="26035" b="29210"/>
                <wp:wrapNone/>
                <wp:docPr id="1949" name="Ink 1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2">
                      <w14:nvContentPartPr>
                        <w14:cNvContentPartPr/>
                      </w14:nvContentPartPr>
                      <w14:xfrm>
                        <a:off x="0" y="0"/>
                        <a:ext cx="885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D1FC1" id="Ink 1949" o:spid="_x0000_s1026" type="#_x0000_t75" style="position:absolute;margin-left:140.2pt;margin-top:17.95pt;width:7.25pt;height:8.35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">
                <v:imagedata r:id="rId3293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>
                <wp:simplePos x="0" y="0"/>
                <wp:positionH relativeFrom="column">
                  <wp:posOffset>1699656</wp:posOffset>
                </wp:positionH>
                <wp:positionV relativeFrom="paragraph">
                  <wp:posOffset>273791</wp:posOffset>
                </wp:positionV>
                <wp:extent cx="150840" cy="20160"/>
                <wp:effectExtent l="38100" t="38100" r="40005" b="37465"/>
                <wp:wrapNone/>
                <wp:docPr id="1948" name="Ink 1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4">
                      <w14:nvContentPartPr>
                        <w14:cNvContentPartPr/>
                      </w14:nvContentPartPr>
                      <w14:xfrm>
                        <a:off x="0" y="0"/>
                        <a:ext cx="1508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8F491" id="Ink 1948" o:spid="_x0000_s1026" type="#_x0000_t75" style="position:absolute;margin-left:133.7pt;margin-top:21.5pt;width:12.2pt;height:1.8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">
                <v:imagedata r:id="rId3295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>
                <wp:simplePos x="0" y="0"/>
                <wp:positionH relativeFrom="column">
                  <wp:posOffset>1783176</wp:posOffset>
                </wp:positionH>
                <wp:positionV relativeFrom="paragraph">
                  <wp:posOffset>374951</wp:posOffset>
                </wp:positionV>
                <wp:extent cx="100800" cy="114120"/>
                <wp:effectExtent l="38100" t="38100" r="33020" b="38735"/>
                <wp:wrapNone/>
                <wp:docPr id="1947" name="Ink 1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6">
                      <w14:nvContentPartPr>
                        <w14:cNvContentPartPr/>
                      </w14:nvContentPartPr>
                      <w14:xfrm>
                        <a:off x="0" y="0"/>
                        <a:ext cx="1008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17DC0" id="Ink 1947" o:spid="_x0000_s1026" type="#_x0000_t75" style="position:absolute;margin-left:140.25pt;margin-top:29.35pt;width:8.3pt;height:9.25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">
                <v:imagedata r:id="rId3297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57728" behindDoc="0" locked="0" layoutInCell="1" allowOverlap="1">
                <wp:simplePos x="0" y="0"/>
                <wp:positionH relativeFrom="column">
                  <wp:posOffset>1508136</wp:posOffset>
                </wp:positionH>
                <wp:positionV relativeFrom="paragraph">
                  <wp:posOffset>312671</wp:posOffset>
                </wp:positionV>
                <wp:extent cx="95400" cy="201960"/>
                <wp:effectExtent l="38100" t="38100" r="38100" b="26670"/>
                <wp:wrapNone/>
                <wp:docPr id="1944" name="Ink 1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8">
                      <w14:nvContentPartPr>
                        <w14:cNvContentPartPr/>
                      </w14:nvContentPartPr>
                      <w14:xfrm>
                        <a:off x="0" y="0"/>
                        <a:ext cx="9540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80755" id="Ink 1944" o:spid="_x0000_s1026" type="#_x0000_t75" style="position:absolute;margin-left:118.6pt;margin-top:24.5pt;width:7.75pt;height:16.1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">
                <v:imagedata r:id="rId3299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56704" behindDoc="0" locked="0" layoutInCell="1" allowOverlap="1">
                <wp:simplePos x="0" y="0"/>
                <wp:positionH relativeFrom="column">
                  <wp:posOffset>3442056</wp:posOffset>
                </wp:positionH>
                <wp:positionV relativeFrom="paragraph">
                  <wp:posOffset>258671</wp:posOffset>
                </wp:positionV>
                <wp:extent cx="81360" cy="91800"/>
                <wp:effectExtent l="38100" t="19050" r="33020" b="41910"/>
                <wp:wrapNone/>
                <wp:docPr id="1943" name="Ink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0">
                      <w14:nvContentPartPr>
                        <w14:cNvContentPartPr/>
                      </w14:nvContentPartPr>
                      <w14:xfrm>
                        <a:off x="0" y="0"/>
                        <a:ext cx="813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9D869" id="Ink 1943" o:spid="_x0000_s1026" type="#_x0000_t75" style="position:absolute;margin-left:271pt;margin-top:20.2pt;width:6.65pt;height:7.5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">
                <v:imagedata r:id="rId3301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55680" behindDoc="0" locked="0" layoutInCell="1" allowOverlap="1">
                <wp:simplePos x="0" y="0"/>
                <wp:positionH relativeFrom="column">
                  <wp:posOffset>3319656</wp:posOffset>
                </wp:positionH>
                <wp:positionV relativeFrom="paragraph">
                  <wp:posOffset>288551</wp:posOffset>
                </wp:positionV>
                <wp:extent cx="182880" cy="32040"/>
                <wp:effectExtent l="38100" t="38100" r="26670" b="25400"/>
                <wp:wrapNone/>
                <wp:docPr id="1942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2">
                      <w14:nvContentPartPr>
                        <w14:cNvContentPartPr/>
                      </w14:nvContentPartPr>
                      <w14:xfrm>
                        <a:off x="0" y="0"/>
                        <a:ext cx="1828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6F45A" id="Ink 1942" o:spid="_x0000_s1026" type="#_x0000_t75" style="position:absolute;margin-left:261.3pt;margin-top:22.65pt;width:14.65pt;height:2.65pt;z-index:2532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">
                <v:imagedata r:id="rId3303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54656" behindDoc="0" locked="0" layoutInCell="1" allowOverlap="1">
                <wp:simplePos x="0" y="0"/>
                <wp:positionH relativeFrom="column">
                  <wp:posOffset>3442416</wp:posOffset>
                </wp:positionH>
                <wp:positionV relativeFrom="paragraph">
                  <wp:posOffset>370271</wp:posOffset>
                </wp:positionV>
                <wp:extent cx="122400" cy="87840"/>
                <wp:effectExtent l="38100" t="38100" r="30480" b="26670"/>
                <wp:wrapNone/>
                <wp:docPr id="1941" name="Ink 1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4">
                      <w14:nvContentPartPr>
                        <w14:cNvContentPartPr/>
                      </w14:nvContentPartPr>
                      <w14:xfrm>
                        <a:off x="0" y="0"/>
                        <a:ext cx="1224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6DE74" id="Ink 1941" o:spid="_x0000_s1026" type="#_x0000_t75" style="position:absolute;margin-left:271pt;margin-top:29pt;width:9.9pt;height:7.25pt;z-index:2532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">
                <v:imagedata r:id="rId3305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>
                <wp:simplePos x="0" y="0"/>
                <wp:positionH relativeFrom="column">
                  <wp:posOffset>3310656</wp:posOffset>
                </wp:positionH>
                <wp:positionV relativeFrom="paragraph">
                  <wp:posOffset>374231</wp:posOffset>
                </wp:positionV>
                <wp:extent cx="106920" cy="118440"/>
                <wp:effectExtent l="38100" t="38100" r="0" b="34290"/>
                <wp:wrapNone/>
                <wp:docPr id="1939" name="Ink 1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6">
                      <w14:nvContentPartPr>
                        <w14:cNvContentPartPr/>
                      </w14:nvContentPartPr>
                      <w14:xfrm>
                        <a:off x="0" y="0"/>
                        <a:ext cx="10692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5348C" id="Ink 1939" o:spid="_x0000_s1026" type="#_x0000_t75" style="position:absolute;margin-left:260.6pt;margin-top:29.3pt;width:8.7pt;height:9.65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">
                <v:imagedata r:id="rId3307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>
                <wp:simplePos x="0" y="0"/>
                <wp:positionH relativeFrom="column">
                  <wp:posOffset>2888376</wp:posOffset>
                </wp:positionH>
                <wp:positionV relativeFrom="paragraph">
                  <wp:posOffset>268391</wp:posOffset>
                </wp:positionV>
                <wp:extent cx="110160" cy="75600"/>
                <wp:effectExtent l="19050" t="38100" r="42545" b="38735"/>
                <wp:wrapNone/>
                <wp:docPr id="1936" name="Ink 1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8">
                      <w14:nvContentPartPr>
                        <w14:cNvContentPartPr/>
                      </w14:nvContentPartPr>
                      <w14:xfrm>
                        <a:off x="0" y="0"/>
                        <a:ext cx="11016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91514" id="Ink 1936" o:spid="_x0000_s1026" type="#_x0000_t75" style="position:absolute;margin-left:227.4pt;margin-top:21pt;width:8.9pt;height:6.1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">
                <v:imagedata r:id="rId3309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>
                <wp:simplePos x="0" y="0"/>
                <wp:positionH relativeFrom="column">
                  <wp:posOffset>2792976</wp:posOffset>
                </wp:positionH>
                <wp:positionV relativeFrom="paragraph">
                  <wp:posOffset>290351</wp:posOffset>
                </wp:positionV>
                <wp:extent cx="176760" cy="15840"/>
                <wp:effectExtent l="38100" t="19050" r="33020" b="41910"/>
                <wp:wrapNone/>
                <wp:docPr id="1935" name="Ink 1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0">
                      <w14:nvContentPartPr>
                        <w14:cNvContentPartPr/>
                      </w14:nvContentPartPr>
                      <w14:xfrm>
                        <a:off x="0" y="0"/>
                        <a:ext cx="1767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85561" id="Ink 1935" o:spid="_x0000_s1026" type="#_x0000_t75" style="position:absolute;margin-left:219.75pt;margin-top:22.65pt;width:14.2pt;height:1.55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">
                <v:imagedata r:id="rId3311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>
                <wp:simplePos x="0" y="0"/>
                <wp:positionH relativeFrom="column">
                  <wp:posOffset>2874696</wp:posOffset>
                </wp:positionH>
                <wp:positionV relativeFrom="paragraph">
                  <wp:posOffset>363431</wp:posOffset>
                </wp:positionV>
                <wp:extent cx="108360" cy="112320"/>
                <wp:effectExtent l="19050" t="38100" r="25400" b="40640"/>
                <wp:wrapNone/>
                <wp:docPr id="1934" name="Ink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2">
                      <w14:nvContentPartPr>
                        <w14:cNvContentPartPr/>
                      </w14:nvContentPartPr>
                      <w14:xfrm>
                        <a:off x="0" y="0"/>
                        <a:ext cx="1083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89D2A" id="Ink 1934" o:spid="_x0000_s1026" type="#_x0000_t75" style="position:absolute;margin-left:226.3pt;margin-top:28.45pt;width:8.8pt;height:9.2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">
                <v:imagedata r:id="rId3313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>
                <wp:simplePos x="0" y="0"/>
                <wp:positionH relativeFrom="column">
                  <wp:posOffset>2577696</wp:posOffset>
                </wp:positionH>
                <wp:positionV relativeFrom="paragraph">
                  <wp:posOffset>422471</wp:posOffset>
                </wp:positionV>
                <wp:extent cx="123120" cy="16200"/>
                <wp:effectExtent l="38100" t="38100" r="29845" b="41275"/>
                <wp:wrapNone/>
                <wp:docPr id="1931" name="Ink 1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4">
                      <w14:nvContentPartPr>
                        <w14:cNvContentPartPr/>
                      </w14:nvContentPartPr>
                      <w14:xfrm>
                        <a:off x="0" y="0"/>
                        <a:ext cx="1231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32CD5" id="Ink 1931" o:spid="_x0000_s1026" type="#_x0000_t75" style="position:absolute;margin-left:202.8pt;margin-top:33.05pt;width:10.1pt;height:1.75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">
                <v:imagedata r:id="rId3315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>
                <wp:simplePos x="0" y="0"/>
                <wp:positionH relativeFrom="column">
                  <wp:posOffset>2427216</wp:posOffset>
                </wp:positionH>
                <wp:positionV relativeFrom="paragraph">
                  <wp:posOffset>256871</wp:posOffset>
                </wp:positionV>
                <wp:extent cx="96840" cy="315000"/>
                <wp:effectExtent l="38100" t="38100" r="36830" b="27940"/>
                <wp:wrapNone/>
                <wp:docPr id="1930" name="Ink 1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6">
                      <w14:nvContentPartPr>
                        <w14:cNvContentPartPr/>
                      </w14:nvContentPartPr>
                      <w14:xfrm>
                        <a:off x="0" y="0"/>
                        <a:ext cx="96840" cy="31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C2F5B" id="Ink 1930" o:spid="_x0000_s1026" type="#_x0000_t75" style="position:absolute;margin-left:190.95pt;margin-top:20.15pt;width:8.05pt;height:25.1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">
                <v:imagedata r:id="rId3317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>
                <wp:simplePos x="0" y="0"/>
                <wp:positionH relativeFrom="column">
                  <wp:posOffset>2167296</wp:posOffset>
                </wp:positionH>
                <wp:positionV relativeFrom="paragraph">
                  <wp:posOffset>338951</wp:posOffset>
                </wp:positionV>
                <wp:extent cx="50040" cy="150840"/>
                <wp:effectExtent l="38100" t="38100" r="26670" b="40005"/>
                <wp:wrapNone/>
                <wp:docPr id="1928" name="Ink 1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8">
                      <w14:nvContentPartPr>
                        <w14:cNvContentPartPr/>
                      </w14:nvContentPartPr>
                      <w14:xfrm>
                        <a:off x="0" y="0"/>
                        <a:ext cx="5004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F1B0D" id="Ink 1928" o:spid="_x0000_s1026" type="#_x0000_t75" style="position:absolute;margin-left:170.6pt;margin-top:26.55pt;width:4.25pt;height:12.3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">
                <v:imagedata r:id="rId3319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>
                <wp:simplePos x="0" y="0"/>
                <wp:positionH relativeFrom="column">
                  <wp:posOffset>1088736</wp:posOffset>
                </wp:positionH>
                <wp:positionV relativeFrom="paragraph">
                  <wp:posOffset>266231</wp:posOffset>
                </wp:positionV>
                <wp:extent cx="57600" cy="75240"/>
                <wp:effectExtent l="38100" t="38100" r="38100" b="39370"/>
                <wp:wrapNone/>
                <wp:docPr id="1918" name="Ink 1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0">
                      <w14:nvContentPartPr>
                        <w14:cNvContentPartPr/>
                      </w14:nvContentPartPr>
                      <w14:xfrm>
                        <a:off x="0" y="0"/>
                        <a:ext cx="576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1A1A" id="Ink 1918" o:spid="_x0000_s1026" type="#_x0000_t75" style="position:absolute;margin-left:85.65pt;margin-top:20.8pt;width:4.8pt;height:6.1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">
                <v:imagedata r:id="rId3321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>
                <wp:simplePos x="0" y="0"/>
                <wp:positionH relativeFrom="column">
                  <wp:posOffset>946896</wp:posOffset>
                </wp:positionH>
                <wp:positionV relativeFrom="paragraph">
                  <wp:posOffset>311591</wp:posOffset>
                </wp:positionV>
                <wp:extent cx="178920" cy="28080"/>
                <wp:effectExtent l="38100" t="38100" r="31115" b="29210"/>
                <wp:wrapNone/>
                <wp:docPr id="1917" name="Ink 1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2">
                      <w14:nvContentPartPr>
                        <w14:cNvContentPartPr/>
                      </w14:nvContentPartPr>
                      <w14:xfrm>
                        <a:off x="0" y="0"/>
                        <a:ext cx="1789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096AC" id="Ink 1917" o:spid="_x0000_s1026" type="#_x0000_t75" style="position:absolute;margin-left:74.45pt;margin-top:24.45pt;width:14.4pt;height:2.45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">
                <v:imagedata r:id="rId3323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>
                <wp:simplePos x="0" y="0"/>
                <wp:positionH relativeFrom="column">
                  <wp:posOffset>409776</wp:posOffset>
                </wp:positionH>
                <wp:positionV relativeFrom="paragraph">
                  <wp:posOffset>298991</wp:posOffset>
                </wp:positionV>
                <wp:extent cx="11880" cy="25920"/>
                <wp:effectExtent l="38100" t="38100" r="26670" b="31750"/>
                <wp:wrapNone/>
                <wp:docPr id="1910" name="Ink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4">
                      <w14:nvContentPartPr>
                        <w14:cNvContentPartPr/>
                      </w14:nvContentPartPr>
                      <w14:xfrm>
                        <a:off x="0" y="0"/>
                        <a:ext cx="118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009D7" id="Ink 1910" o:spid="_x0000_s1026" type="#_x0000_t75" style="position:absolute;margin-left:32.2pt;margin-top:23.3pt;width:1.2pt;height:2.35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">
                <v:imagedata r:id="rId3325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>
                <wp:simplePos x="0" y="0"/>
                <wp:positionH relativeFrom="column">
                  <wp:posOffset>3014736</wp:posOffset>
                </wp:positionH>
                <wp:positionV relativeFrom="paragraph">
                  <wp:posOffset>85485</wp:posOffset>
                </wp:positionV>
                <wp:extent cx="18000" cy="10800"/>
                <wp:effectExtent l="38100" t="38100" r="39370" b="27305"/>
                <wp:wrapNone/>
                <wp:docPr id="1862" name="Ink 1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6">
                      <w14:nvContentPartPr>
                        <w14:cNvContentPartPr/>
                      </w14:nvContentPartPr>
                      <w14:xfrm>
                        <a:off x="0" y="0"/>
                        <a:ext cx="180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C8AD4" id="Ink 1862" o:spid="_x0000_s1026" type="#_x0000_t75" style="position:absolute;margin-left:237.3pt;margin-top:6.65pt;width:1.6pt;height:1.05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">
                <v:imagedata r:id="rId3327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20864" behindDoc="0" locked="0" layoutInCell="1" allowOverlap="1">
                <wp:simplePos x="0" y="0"/>
                <wp:positionH relativeFrom="column">
                  <wp:posOffset>2895576</wp:posOffset>
                </wp:positionH>
                <wp:positionV relativeFrom="paragraph">
                  <wp:posOffset>98445</wp:posOffset>
                </wp:positionV>
                <wp:extent cx="27720" cy="10800"/>
                <wp:effectExtent l="38100" t="19050" r="29845" b="27305"/>
                <wp:wrapNone/>
                <wp:docPr id="1861" name="Ink 1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8">
                      <w14:nvContentPartPr>
                        <w14:cNvContentPartPr/>
                      </w14:nvContentPartPr>
                      <w14:xfrm>
                        <a:off x="0" y="0"/>
                        <a:ext cx="277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29FC0" id="Ink 1861" o:spid="_x0000_s1026" type="#_x0000_t75" style="position:absolute;margin-left:227.85pt;margin-top:7.7pt;width:2.4pt;height:.95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">
                <v:imagedata r:id="rId3329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>
                <wp:simplePos x="0" y="0"/>
                <wp:positionH relativeFrom="column">
                  <wp:posOffset>3234696</wp:posOffset>
                </wp:positionH>
                <wp:positionV relativeFrom="paragraph">
                  <wp:posOffset>35085</wp:posOffset>
                </wp:positionV>
                <wp:extent cx="135720" cy="17640"/>
                <wp:effectExtent l="38100" t="19050" r="36195" b="40005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0">
                      <w14:nvContentPartPr>
                        <w14:cNvContentPartPr/>
                      </w14:nvContentPartPr>
                      <w14:xfrm>
                        <a:off x="0" y="0"/>
                        <a:ext cx="1357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2DB72" id="Ink 1857" o:spid="_x0000_s1026" type="#_x0000_t75" style="position:absolute;margin-left:254.55pt;margin-top:2.7pt;width:10.9pt;height:1.55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">
                <v:imagedata r:id="rId3331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>
                <wp:simplePos x="0" y="0"/>
                <wp:positionH relativeFrom="column">
                  <wp:posOffset>3240816</wp:posOffset>
                </wp:positionH>
                <wp:positionV relativeFrom="paragraph">
                  <wp:posOffset>-18555</wp:posOffset>
                </wp:positionV>
                <wp:extent cx="128160" cy="136080"/>
                <wp:effectExtent l="38100" t="38100" r="24765" b="35560"/>
                <wp:wrapNone/>
                <wp:docPr id="1856" name="Ink 1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2">
                      <w14:nvContentPartPr>
                        <w14:cNvContentPartPr/>
                      </w14:nvContentPartPr>
                      <w14:xfrm>
                        <a:off x="0" y="0"/>
                        <a:ext cx="12816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D7EA9" id="Ink 1856" o:spid="_x0000_s1026" type="#_x0000_t75" style="position:absolute;margin-left:255.05pt;margin-top:-1.6pt;width:10.35pt;height:11.05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">
                <v:imagedata r:id="rId3333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>
                <wp:simplePos x="0" y="0"/>
                <wp:positionH relativeFrom="column">
                  <wp:posOffset>3098976</wp:posOffset>
                </wp:positionH>
                <wp:positionV relativeFrom="paragraph">
                  <wp:posOffset>-20355</wp:posOffset>
                </wp:positionV>
                <wp:extent cx="156240" cy="153720"/>
                <wp:effectExtent l="38100" t="38100" r="0" b="36830"/>
                <wp:wrapNone/>
                <wp:docPr id="1855" name="Ink 1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4">
                      <w14:nvContentPartPr>
                        <w14:cNvContentPartPr/>
                      </w14:nvContentPartPr>
                      <w14:xfrm>
                        <a:off x="0" y="0"/>
                        <a:ext cx="1562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A9816" id="Ink 1855" o:spid="_x0000_s1026" type="#_x0000_t75" style="position:absolute;margin-left:243.85pt;margin-top:-1.8pt;width:12.65pt;height:12.4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">
                <v:imagedata r:id="rId3335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>
                <wp:simplePos x="0" y="0"/>
                <wp:positionH relativeFrom="column">
                  <wp:posOffset>5581176</wp:posOffset>
                </wp:positionH>
                <wp:positionV relativeFrom="paragraph">
                  <wp:posOffset>-5235</wp:posOffset>
                </wp:positionV>
                <wp:extent cx="129600" cy="22680"/>
                <wp:effectExtent l="0" t="38100" r="41910" b="34925"/>
                <wp:wrapNone/>
                <wp:docPr id="1827" name="Ink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6">
                      <w14:nvContentPartPr>
                        <w14:cNvContentPartPr/>
                      </w14:nvContentPartPr>
                      <w14:xfrm>
                        <a:off x="0" y="0"/>
                        <a:ext cx="1296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38494" id="Ink 1827" o:spid="_x0000_s1026" type="#_x0000_t75" style="position:absolute;margin-left:439.35pt;margin-top:-.45pt;width:10.35pt;height:2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">
                <v:imagedata r:id="rId3337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>
                <wp:simplePos x="0" y="0"/>
                <wp:positionH relativeFrom="column">
                  <wp:posOffset>5372016</wp:posOffset>
                </wp:positionH>
                <wp:positionV relativeFrom="paragraph">
                  <wp:posOffset>-36195</wp:posOffset>
                </wp:positionV>
                <wp:extent cx="154800" cy="85320"/>
                <wp:effectExtent l="38100" t="38100" r="36195" b="29210"/>
                <wp:wrapNone/>
                <wp:docPr id="1825" name="Ink 1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8">
                      <w14:nvContentPartPr>
                        <w14:cNvContentPartPr/>
                      </w14:nvContentPartPr>
                      <w14:xfrm>
                        <a:off x="0" y="0"/>
                        <a:ext cx="1548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97AA7" id="Ink 1825" o:spid="_x0000_s1026" type="#_x0000_t75" style="position:absolute;margin-left:422.85pt;margin-top:-3.05pt;width:12.6pt;height:7.1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">
                <v:imagedata r:id="rId3339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>
                <wp:simplePos x="0" y="0"/>
                <wp:positionH relativeFrom="column">
                  <wp:posOffset>5147736</wp:posOffset>
                </wp:positionH>
                <wp:positionV relativeFrom="paragraph">
                  <wp:posOffset>-41235</wp:posOffset>
                </wp:positionV>
                <wp:extent cx="23040" cy="113040"/>
                <wp:effectExtent l="38100" t="38100" r="34290" b="39370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0">
                      <w14:nvContentPartPr>
                        <w14:cNvContentPartPr/>
                      </w14:nvContentPartPr>
                      <w14:xfrm>
                        <a:off x="0" y="0"/>
                        <a:ext cx="230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80C5A" id="Ink 1824" o:spid="_x0000_s1026" type="#_x0000_t75" style="position:absolute;margin-left:405.15pt;margin-top:-3.4pt;width:2.05pt;height:9.05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">
                <v:imagedata r:id="rId3341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>
                <wp:simplePos x="0" y="0"/>
                <wp:positionH relativeFrom="column">
                  <wp:posOffset>5100576</wp:posOffset>
                </wp:positionH>
                <wp:positionV relativeFrom="paragraph">
                  <wp:posOffset>13125</wp:posOffset>
                </wp:positionV>
                <wp:extent cx="132480" cy="14760"/>
                <wp:effectExtent l="38100" t="19050" r="39370" b="42545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2">
                      <w14:nvContentPartPr>
                        <w14:cNvContentPartPr/>
                      </w14:nvContentPartPr>
                      <w14:xfrm>
                        <a:off x="0" y="0"/>
                        <a:ext cx="1324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536CD" id="Ink 1823" o:spid="_x0000_s1026" type="#_x0000_t75" style="position:absolute;margin-left:401.45pt;margin-top:.95pt;width:10.8pt;height:1.35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">
                <v:imagedata r:id="rId3343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>
                <wp:simplePos x="0" y="0"/>
                <wp:positionH relativeFrom="column">
                  <wp:posOffset>4818696</wp:posOffset>
                </wp:positionH>
                <wp:positionV relativeFrom="paragraph">
                  <wp:posOffset>-50955</wp:posOffset>
                </wp:positionV>
                <wp:extent cx="110160" cy="109440"/>
                <wp:effectExtent l="19050" t="38100" r="23495" b="43180"/>
                <wp:wrapNone/>
                <wp:docPr id="1820" name="Ink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4">
                      <w14:nvContentPartPr>
                        <w14:cNvContentPartPr/>
                      </w14:nvContentPartPr>
                      <w14:xfrm>
                        <a:off x="0" y="0"/>
                        <a:ext cx="1101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DABCE" id="Ink 1820" o:spid="_x0000_s1026" type="#_x0000_t75" style="position:absolute;margin-left:379.2pt;margin-top:-4.2pt;width:9.05pt;height:8.95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">
                <v:imagedata r:id="rId3345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>
                <wp:simplePos x="0" y="0"/>
                <wp:positionH relativeFrom="column">
                  <wp:posOffset>4702056</wp:posOffset>
                </wp:positionH>
                <wp:positionV relativeFrom="paragraph">
                  <wp:posOffset>13845</wp:posOffset>
                </wp:positionV>
                <wp:extent cx="75240" cy="14760"/>
                <wp:effectExtent l="38100" t="19050" r="39370" b="42545"/>
                <wp:wrapNone/>
                <wp:docPr id="1819" name="Ink 1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6">
                      <w14:nvContentPartPr>
                        <w14:cNvContentPartPr/>
                      </w14:nvContentPartPr>
                      <w14:xfrm>
                        <a:off x="0" y="0"/>
                        <a:ext cx="752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E90DC" id="Ink 1819" o:spid="_x0000_s1026" type="#_x0000_t75" style="position:absolute;margin-left:370.1pt;margin-top:.95pt;width:6.1pt;height:1.4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">
                <v:imagedata r:id="rId3347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>
                <wp:simplePos x="0" y="0"/>
                <wp:positionH relativeFrom="column">
                  <wp:posOffset>4668936</wp:posOffset>
                </wp:positionH>
                <wp:positionV relativeFrom="paragraph">
                  <wp:posOffset>-57075</wp:posOffset>
                </wp:positionV>
                <wp:extent cx="117720" cy="138240"/>
                <wp:effectExtent l="38100" t="38100" r="15875" b="33655"/>
                <wp:wrapNone/>
                <wp:docPr id="1818" name="Ink 1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8">
                      <w14:nvContentPartPr>
                        <w14:cNvContentPartPr/>
                      </w14:nvContentPartPr>
                      <w14:xfrm>
                        <a:off x="0" y="0"/>
                        <a:ext cx="1177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DD4A3" id="Ink 1818" o:spid="_x0000_s1026" type="#_x0000_t75" style="position:absolute;margin-left:367.55pt;margin-top:-4.7pt;width:9.55pt;height:11.3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">
                <v:imagedata r:id="rId3349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>
                <wp:simplePos x="0" y="0"/>
                <wp:positionH relativeFrom="column">
                  <wp:posOffset>4470576</wp:posOffset>
                </wp:positionH>
                <wp:positionV relativeFrom="paragraph">
                  <wp:posOffset>1245</wp:posOffset>
                </wp:positionV>
                <wp:extent cx="12960" cy="99720"/>
                <wp:effectExtent l="38100" t="38100" r="25400" b="33655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0">
                      <w14:nvContentPartPr>
                        <w14:cNvContentPartPr/>
                      </w14:nvContentPartPr>
                      <w14:xfrm>
                        <a:off x="0" y="0"/>
                        <a:ext cx="1296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7E6BF" id="Ink 1817" o:spid="_x0000_s1026" type="#_x0000_t75" style="position:absolute;margin-left:351.8pt;margin-top:-.05pt;width:1.25pt;height:8.05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">
                <v:imagedata r:id="rId3351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>
                <wp:simplePos x="0" y="0"/>
                <wp:positionH relativeFrom="column">
                  <wp:posOffset>4389576</wp:posOffset>
                </wp:positionH>
                <wp:positionV relativeFrom="paragraph">
                  <wp:posOffset>39765</wp:posOffset>
                </wp:positionV>
                <wp:extent cx="152280" cy="13680"/>
                <wp:effectExtent l="38100" t="19050" r="38735" b="43815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2">
                      <w14:nvContentPartPr>
                        <w14:cNvContentPartPr/>
                      </w14:nvContentPartPr>
                      <w14:xfrm>
                        <a:off x="0" y="0"/>
                        <a:ext cx="1522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4A9BE" id="Ink 1816" o:spid="_x0000_s1026" type="#_x0000_t75" style="position:absolute;margin-left:345.5pt;margin-top:3.05pt;width:12.4pt;height:1.4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">
                <v:imagedata r:id="rId3353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>
                <wp:simplePos x="0" y="0"/>
                <wp:positionH relativeFrom="column">
                  <wp:posOffset>4113456</wp:posOffset>
                </wp:positionH>
                <wp:positionV relativeFrom="paragraph">
                  <wp:posOffset>-11355</wp:posOffset>
                </wp:positionV>
                <wp:extent cx="117720" cy="89280"/>
                <wp:effectExtent l="38100" t="19050" r="34925" b="44450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4">
                      <w14:nvContentPartPr>
                        <w14:cNvContentPartPr/>
                      </w14:nvContentPartPr>
                      <w14:xfrm>
                        <a:off x="0" y="0"/>
                        <a:ext cx="1177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105FE" id="Ink 1813" o:spid="_x0000_s1026" type="#_x0000_t75" style="position:absolute;margin-left:323.85pt;margin-top:-1.05pt;width:9.5pt;height:7.4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">
                <v:imagedata r:id="rId3355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>
                <wp:simplePos x="0" y="0"/>
                <wp:positionH relativeFrom="column">
                  <wp:posOffset>4024176</wp:posOffset>
                </wp:positionH>
                <wp:positionV relativeFrom="paragraph">
                  <wp:posOffset>47685</wp:posOffset>
                </wp:positionV>
                <wp:extent cx="89640" cy="15480"/>
                <wp:effectExtent l="38100" t="19050" r="24765" b="41910"/>
                <wp:wrapNone/>
                <wp:docPr id="1812" name="Ink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6">
                      <w14:nvContentPartPr>
                        <w14:cNvContentPartPr/>
                      </w14:nvContentPartPr>
                      <w14:xfrm>
                        <a:off x="0" y="0"/>
                        <a:ext cx="896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86528" id="Ink 1812" o:spid="_x0000_s1026" type="#_x0000_t75" style="position:absolute;margin-left:316.75pt;margin-top:3.7pt;width:7.15pt;height:1.35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">
                <v:imagedata r:id="rId3357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>
                <wp:simplePos x="0" y="0"/>
                <wp:positionH relativeFrom="column">
                  <wp:posOffset>4002216</wp:posOffset>
                </wp:positionH>
                <wp:positionV relativeFrom="paragraph">
                  <wp:posOffset>-14235</wp:posOffset>
                </wp:positionV>
                <wp:extent cx="107280" cy="112680"/>
                <wp:effectExtent l="38100" t="38100" r="0" b="40005"/>
                <wp:wrapNone/>
                <wp:docPr id="1811" name="Ink 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8">
                      <w14:nvContentPartPr>
                        <w14:cNvContentPartPr/>
                      </w14:nvContentPartPr>
                      <w14:xfrm>
                        <a:off x="0" y="0"/>
                        <a:ext cx="10728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C6067" id="Ink 1811" o:spid="_x0000_s1026" type="#_x0000_t75" style="position:absolute;margin-left:315pt;margin-top:-1.3pt;width:8.85pt;height:9.25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">
                <v:imagedata r:id="rId3359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>
                <wp:simplePos x="0" y="0"/>
                <wp:positionH relativeFrom="column">
                  <wp:posOffset>3827256</wp:posOffset>
                </wp:positionH>
                <wp:positionV relativeFrom="paragraph">
                  <wp:posOffset>29685</wp:posOffset>
                </wp:positionV>
                <wp:extent cx="126720" cy="11880"/>
                <wp:effectExtent l="38100" t="38100" r="26035" b="26670"/>
                <wp:wrapNone/>
                <wp:docPr id="1810" name="Ink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0">
                      <w14:nvContentPartPr>
                        <w14:cNvContentPartPr/>
                      </w14:nvContentPartPr>
                      <w14:xfrm>
                        <a:off x="0" y="0"/>
                        <a:ext cx="1267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BAC76" id="Ink 1810" o:spid="_x0000_s1026" type="#_x0000_t75" style="position:absolute;margin-left:301.2pt;margin-top:2.3pt;width:10.35pt;height:1.25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">
                <v:imagedata r:id="rId3361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>
                <wp:simplePos x="0" y="0"/>
                <wp:positionH relativeFrom="column">
                  <wp:posOffset>3566256</wp:posOffset>
                </wp:positionH>
                <wp:positionV relativeFrom="paragraph">
                  <wp:posOffset>16365</wp:posOffset>
                </wp:positionV>
                <wp:extent cx="79560" cy="4320"/>
                <wp:effectExtent l="38100" t="38100" r="34925" b="34290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2">
                      <w14:nvContentPartPr>
                        <w14:cNvContentPartPr/>
                      </w14:nvContentPartPr>
                      <w14:xfrm>
                        <a:off x="0" y="0"/>
                        <a:ext cx="795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F6030" id="Ink 1809" o:spid="_x0000_s1026" type="#_x0000_t75" style="position:absolute;margin-left:280.65pt;margin-top:1.1pt;width:6.55pt;height:.8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">
                <v:imagedata r:id="rId3363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>
                <wp:simplePos x="0" y="0"/>
                <wp:positionH relativeFrom="column">
                  <wp:posOffset>4027776</wp:posOffset>
                </wp:positionH>
                <wp:positionV relativeFrom="paragraph">
                  <wp:posOffset>108885</wp:posOffset>
                </wp:positionV>
                <wp:extent cx="360" cy="360"/>
                <wp:effectExtent l="38100" t="38100" r="38100" b="38100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417D8" id="Ink 1669" o:spid="_x0000_s1026" type="#_x0000_t75" style="position:absolute;margin-left:317.05pt;margin-top:8.45pt;width:.3pt;height:.3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">
                <v:imagedata r:id="rId216" o:title=""/>
              </v:shape>
            </w:pict>
          </mc:Fallback>
        </mc:AlternateContent>
      </w:r>
      <w:r w:rsidR="000F08BE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>
                <wp:simplePos x="0" y="0"/>
                <wp:positionH relativeFrom="column">
                  <wp:posOffset>5826696</wp:posOffset>
                </wp:positionH>
                <wp:positionV relativeFrom="paragraph">
                  <wp:posOffset>239565</wp:posOffset>
                </wp:positionV>
                <wp:extent cx="360" cy="360"/>
                <wp:effectExtent l="38100" t="38100" r="38100" b="38100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C8383" id="Ink 1656" o:spid="_x0000_s1026" type="#_x0000_t75" style="position:absolute;margin-left:458.7pt;margin-top:18.75pt;width:.3pt;height:.3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">
                <v:imagedata r:id="rId3264" o:title=""/>
              </v:shape>
            </w:pict>
          </mc:Fallback>
        </mc:AlternateContent>
      </w:r>
    </w:p>
    <w:p w:rsidR="00CB7087" w:rsidRDefault="00CE2971" w:rsidP="003F6239">
      <w:pPr>
        <w:pStyle w:val="NL"/>
        <w:rPr>
          <w:rStyle w:val="NLLLNUM"/>
          <w:b w:val="0"/>
        </w:rPr>
      </w:pP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13024" behindDoc="0" locked="0" layoutInCell="1" allowOverlap="1">
                <wp:simplePos x="0" y="0"/>
                <wp:positionH relativeFrom="column">
                  <wp:posOffset>5290296</wp:posOffset>
                </wp:positionH>
                <wp:positionV relativeFrom="paragraph">
                  <wp:posOffset>38551</wp:posOffset>
                </wp:positionV>
                <wp:extent cx="122040" cy="136080"/>
                <wp:effectExtent l="19050" t="38100" r="30480" b="35560"/>
                <wp:wrapNone/>
                <wp:docPr id="1998" name="Ink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6">
                      <w14:nvContentPartPr>
                        <w14:cNvContentPartPr/>
                      </w14:nvContentPartPr>
                      <w14:xfrm>
                        <a:off x="0" y="0"/>
                        <a:ext cx="1220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FCD5A" id="Ink 1998" o:spid="_x0000_s1026" type="#_x0000_t75" style="position:absolute;margin-left:416.5pt;margin-top:2.9pt;width:9.85pt;height:10.9pt;z-index:2533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">
                <v:imagedata r:id="rId3367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12000" behindDoc="0" locked="0" layoutInCell="1" allowOverlap="1">
                <wp:simplePos x="0" y="0"/>
                <wp:positionH relativeFrom="column">
                  <wp:posOffset>5205696</wp:posOffset>
                </wp:positionH>
                <wp:positionV relativeFrom="paragraph">
                  <wp:posOffset>94711</wp:posOffset>
                </wp:positionV>
                <wp:extent cx="151920" cy="29520"/>
                <wp:effectExtent l="38100" t="38100" r="38735" b="27940"/>
                <wp:wrapNone/>
                <wp:docPr id="1997" name="Ink 1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8">
                      <w14:nvContentPartPr>
                        <w14:cNvContentPartPr/>
                      </w14:nvContentPartPr>
                      <w14:xfrm>
                        <a:off x="0" y="0"/>
                        <a:ext cx="1519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E5C6E" id="Ink 1997" o:spid="_x0000_s1026" type="#_x0000_t75" style="position:absolute;margin-left:409.8pt;margin-top:7.25pt;width:12.2pt;height:2.6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">
                <v:imagedata r:id="rId3369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10976" behindDoc="0" locked="0" layoutInCell="1" allowOverlap="1">
                <wp:simplePos x="0" y="0"/>
                <wp:positionH relativeFrom="column">
                  <wp:posOffset>5258976</wp:posOffset>
                </wp:positionH>
                <wp:positionV relativeFrom="paragraph">
                  <wp:posOffset>222511</wp:posOffset>
                </wp:positionV>
                <wp:extent cx="115560" cy="110880"/>
                <wp:effectExtent l="38100" t="38100" r="0" b="41910"/>
                <wp:wrapNone/>
                <wp:docPr id="1996" name="Ink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0">
                      <w14:nvContentPartPr>
                        <w14:cNvContentPartPr/>
                      </w14:nvContentPartPr>
                      <w14:xfrm>
                        <a:off x="0" y="0"/>
                        <a:ext cx="1155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468CA" id="Ink 1996" o:spid="_x0000_s1026" type="#_x0000_t75" style="position:absolute;margin-left:414.05pt;margin-top:17.35pt;width:9.4pt;height:9.1pt;z-index:2533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">
                <v:imagedata r:id="rId3371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>
                <wp:simplePos x="0" y="0"/>
                <wp:positionH relativeFrom="column">
                  <wp:posOffset>5162136</wp:posOffset>
                </wp:positionH>
                <wp:positionV relativeFrom="paragraph">
                  <wp:posOffset>288751</wp:posOffset>
                </wp:positionV>
                <wp:extent cx="97560" cy="23760"/>
                <wp:effectExtent l="38100" t="38100" r="36195" b="33655"/>
                <wp:wrapNone/>
                <wp:docPr id="1995" name="Ink 1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2">
                      <w14:nvContentPartPr>
                        <w14:cNvContentPartPr/>
                      </w14:nvContentPartPr>
                      <w14:xfrm>
                        <a:off x="0" y="0"/>
                        <a:ext cx="975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C7DEE" id="Ink 1995" o:spid="_x0000_s1026" type="#_x0000_t75" style="position:absolute;margin-left:406.35pt;margin-top:22.7pt;width:7.85pt;height:2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">
                <v:imagedata r:id="rId3373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>
                <wp:simplePos x="0" y="0"/>
                <wp:positionH relativeFrom="column">
                  <wp:posOffset>5161776</wp:posOffset>
                </wp:positionH>
                <wp:positionV relativeFrom="paragraph">
                  <wp:posOffset>234391</wp:posOffset>
                </wp:positionV>
                <wp:extent cx="91800" cy="122760"/>
                <wp:effectExtent l="38100" t="38100" r="0" b="29845"/>
                <wp:wrapNone/>
                <wp:docPr id="1994" name="Ink 1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4">
                      <w14:nvContentPartPr>
                        <w14:cNvContentPartPr/>
                      </w14:nvContentPartPr>
                      <w14:xfrm>
                        <a:off x="0" y="0"/>
                        <a:ext cx="918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AD1C9" id="Ink 1994" o:spid="_x0000_s1026" type="#_x0000_t75" style="position:absolute;margin-left:406.3pt;margin-top:18.25pt;width:7.6pt;height:10.05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">
                <v:imagedata r:id="rId3375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>
                <wp:simplePos x="0" y="0"/>
                <wp:positionH relativeFrom="column">
                  <wp:posOffset>4958016</wp:posOffset>
                </wp:positionH>
                <wp:positionV relativeFrom="paragraph">
                  <wp:posOffset>266791</wp:posOffset>
                </wp:positionV>
                <wp:extent cx="97200" cy="103320"/>
                <wp:effectExtent l="38100" t="38100" r="36195" b="30480"/>
                <wp:wrapNone/>
                <wp:docPr id="1993" name="Ink 1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6">
                      <w14:nvContentPartPr>
                        <w14:cNvContentPartPr/>
                      </w14:nvContentPartPr>
                      <w14:xfrm>
                        <a:off x="0" y="0"/>
                        <a:ext cx="9720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B3FF6" id="Ink 1993" o:spid="_x0000_s1026" type="#_x0000_t75" style="position:absolute;margin-left:390.2pt;margin-top:20.85pt;width:7.9pt;height:8.45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">
                <v:imagedata r:id="rId3377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>
                <wp:simplePos x="0" y="0"/>
                <wp:positionH relativeFrom="column">
                  <wp:posOffset>4945776</wp:posOffset>
                </wp:positionH>
                <wp:positionV relativeFrom="paragraph">
                  <wp:posOffset>194791</wp:posOffset>
                </wp:positionV>
                <wp:extent cx="34560" cy="173520"/>
                <wp:effectExtent l="38100" t="38100" r="41910" b="36195"/>
                <wp:wrapNone/>
                <wp:docPr id="1992" name="Ink 1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8">
                      <w14:nvContentPartPr>
                        <w14:cNvContentPartPr/>
                      </w14:nvContentPartPr>
                      <w14:xfrm>
                        <a:off x="0" y="0"/>
                        <a:ext cx="3456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E207B" id="Ink 1992" o:spid="_x0000_s1026" type="#_x0000_t75" style="position:absolute;margin-left:389.35pt;margin-top:15.2pt;width:2.85pt;height:13.95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">
                <v:imagedata r:id="rId3379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>
                <wp:simplePos x="0" y="0"/>
                <wp:positionH relativeFrom="column">
                  <wp:posOffset>4583256</wp:posOffset>
                </wp:positionH>
                <wp:positionV relativeFrom="paragraph">
                  <wp:posOffset>267871</wp:posOffset>
                </wp:positionV>
                <wp:extent cx="16200" cy="126000"/>
                <wp:effectExtent l="38100" t="38100" r="41275" b="26670"/>
                <wp:wrapNone/>
                <wp:docPr id="1991" name="Ink 1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0">
                      <w14:nvContentPartPr>
                        <w14:cNvContentPartPr/>
                      </w14:nvContentPartPr>
                      <w14:xfrm>
                        <a:off x="0" y="0"/>
                        <a:ext cx="1620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A4D89" id="Ink 1991" o:spid="_x0000_s1026" type="#_x0000_t75" style="position:absolute;margin-left:360.75pt;margin-top:20.95pt;width:1.65pt;height:10.1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">
                <v:imagedata r:id="rId3381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04832" behindDoc="0" locked="0" layoutInCell="1" allowOverlap="1">
                <wp:simplePos x="0" y="0"/>
                <wp:positionH relativeFrom="column">
                  <wp:posOffset>4509456</wp:posOffset>
                </wp:positionH>
                <wp:positionV relativeFrom="paragraph">
                  <wp:posOffset>331591</wp:posOffset>
                </wp:positionV>
                <wp:extent cx="168120" cy="38520"/>
                <wp:effectExtent l="38100" t="38100" r="41910" b="38100"/>
                <wp:wrapNone/>
                <wp:docPr id="1990" name="Ink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2">
                      <w14:nvContentPartPr>
                        <w14:cNvContentPartPr/>
                      </w14:nvContentPartPr>
                      <w14:xfrm>
                        <a:off x="0" y="0"/>
                        <a:ext cx="1681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2AC79" id="Ink 1990" o:spid="_x0000_s1026" type="#_x0000_t75" style="position:absolute;margin-left:355pt;margin-top:26.05pt;width:13.6pt;height:3.25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">
                <v:imagedata r:id="rId3383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03808" behindDoc="0" locked="0" layoutInCell="1" allowOverlap="1">
                <wp:simplePos x="0" y="0"/>
                <wp:positionH relativeFrom="column">
                  <wp:posOffset>4055136</wp:posOffset>
                </wp:positionH>
                <wp:positionV relativeFrom="paragraph">
                  <wp:posOffset>145831</wp:posOffset>
                </wp:positionV>
                <wp:extent cx="104400" cy="80640"/>
                <wp:effectExtent l="0" t="38100" r="29210" b="34290"/>
                <wp:wrapNone/>
                <wp:docPr id="1989" name="Ink 1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4">
                      <w14:nvContentPartPr>
                        <w14:cNvContentPartPr/>
                      </w14:nvContentPartPr>
                      <w14:xfrm>
                        <a:off x="0" y="0"/>
                        <a:ext cx="1044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96827" id="Ink 1989" o:spid="_x0000_s1026" type="#_x0000_t75" style="position:absolute;margin-left:319.2pt;margin-top:11.35pt;width:8.5pt;height:6.6pt;z-index:2533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">
                <v:imagedata r:id="rId3385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>
                <wp:simplePos x="0" y="0"/>
                <wp:positionH relativeFrom="column">
                  <wp:posOffset>3955056</wp:posOffset>
                </wp:positionH>
                <wp:positionV relativeFrom="paragraph">
                  <wp:posOffset>177871</wp:posOffset>
                </wp:positionV>
                <wp:extent cx="165960" cy="39960"/>
                <wp:effectExtent l="38100" t="38100" r="24765" b="36830"/>
                <wp:wrapNone/>
                <wp:docPr id="1988" name="Ink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6">
                      <w14:nvContentPartPr>
                        <w14:cNvContentPartPr/>
                      </w14:nvContentPartPr>
                      <w14:xfrm>
                        <a:off x="0" y="0"/>
                        <a:ext cx="1659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847A7" id="Ink 1988" o:spid="_x0000_s1026" type="#_x0000_t75" style="position:absolute;margin-left:311.3pt;margin-top:13.9pt;width:13.3pt;height:3.4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">
                <v:imagedata r:id="rId3387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01760" behindDoc="0" locked="0" layoutInCell="1" allowOverlap="1">
                <wp:simplePos x="0" y="0"/>
                <wp:positionH relativeFrom="column">
                  <wp:posOffset>4026336</wp:posOffset>
                </wp:positionH>
                <wp:positionV relativeFrom="paragraph">
                  <wp:posOffset>263551</wp:posOffset>
                </wp:positionV>
                <wp:extent cx="122040" cy="140040"/>
                <wp:effectExtent l="19050" t="38100" r="30480" b="31750"/>
                <wp:wrapNone/>
                <wp:docPr id="1987" name="Ink 1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8">
                      <w14:nvContentPartPr>
                        <w14:cNvContentPartPr/>
                      </w14:nvContentPartPr>
                      <w14:xfrm>
                        <a:off x="0" y="0"/>
                        <a:ext cx="12204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67D1D" id="Ink 1987" o:spid="_x0000_s1026" type="#_x0000_t75" style="position:absolute;margin-left:317pt;margin-top:20.6pt;width:9.8pt;height:11.4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">
                <v:imagedata r:id="rId3389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>
                <wp:simplePos x="0" y="0"/>
                <wp:positionH relativeFrom="column">
                  <wp:posOffset>3916176</wp:posOffset>
                </wp:positionH>
                <wp:positionV relativeFrom="paragraph">
                  <wp:posOffset>365791</wp:posOffset>
                </wp:positionV>
                <wp:extent cx="104040" cy="27000"/>
                <wp:effectExtent l="38100" t="38100" r="29845" b="30480"/>
                <wp:wrapNone/>
                <wp:docPr id="1986" name="Ink 1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0">
                      <w14:nvContentPartPr>
                        <w14:cNvContentPartPr/>
                      </w14:nvContentPartPr>
                      <w14:xfrm>
                        <a:off x="0" y="0"/>
                        <a:ext cx="1040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81ED0" id="Ink 1986" o:spid="_x0000_s1026" type="#_x0000_t75" style="position:absolute;margin-left:308.25pt;margin-top:28.75pt;width:8.4pt;height:2.35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">
                <v:imagedata r:id="rId3391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>
                <wp:simplePos x="0" y="0"/>
                <wp:positionH relativeFrom="column">
                  <wp:posOffset>3926616</wp:posOffset>
                </wp:positionH>
                <wp:positionV relativeFrom="paragraph">
                  <wp:posOffset>305671</wp:posOffset>
                </wp:positionV>
                <wp:extent cx="105480" cy="128520"/>
                <wp:effectExtent l="38100" t="19050" r="0" b="43180"/>
                <wp:wrapNone/>
                <wp:docPr id="1985" name="Ink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2">
                      <w14:nvContentPartPr>
                        <w14:cNvContentPartPr/>
                      </w14:nvContentPartPr>
                      <w14:xfrm>
                        <a:off x="0" y="0"/>
                        <a:ext cx="10548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0B137" id="Ink 1985" o:spid="_x0000_s1026" type="#_x0000_t75" style="position:absolute;margin-left:309.1pt;margin-top:23.85pt;width:8.55pt;height:10.45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">
                <v:imagedata r:id="rId3393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>
                <wp:simplePos x="0" y="0"/>
                <wp:positionH relativeFrom="column">
                  <wp:posOffset>3615576</wp:posOffset>
                </wp:positionH>
                <wp:positionV relativeFrom="paragraph">
                  <wp:posOffset>199471</wp:posOffset>
                </wp:positionV>
                <wp:extent cx="152640" cy="249480"/>
                <wp:effectExtent l="19050" t="38100" r="19050" b="36830"/>
                <wp:wrapNone/>
                <wp:docPr id="1984" name="Ink 1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4">
                      <w14:nvContentPartPr>
                        <w14:cNvContentPartPr/>
                      </w14:nvContentPartPr>
                      <w14:xfrm>
                        <a:off x="0" y="0"/>
                        <a:ext cx="15264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E9089" id="Ink 1984" o:spid="_x0000_s1026" type="#_x0000_t75" style="position:absolute;margin-left:284.65pt;margin-top:15.55pt;width:12.25pt;height:19.9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">
                <v:imagedata r:id="rId3395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97664" behindDoc="0" locked="0" layoutInCell="1" allowOverlap="1">
                <wp:simplePos x="0" y="0"/>
                <wp:positionH relativeFrom="column">
                  <wp:posOffset>3645456</wp:posOffset>
                </wp:positionH>
                <wp:positionV relativeFrom="paragraph">
                  <wp:posOffset>316471</wp:posOffset>
                </wp:positionV>
                <wp:extent cx="22320" cy="48960"/>
                <wp:effectExtent l="38100" t="38100" r="34925" b="27305"/>
                <wp:wrapNone/>
                <wp:docPr id="1983" name="Ink 1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6">
                      <w14:nvContentPartPr>
                        <w14:cNvContentPartPr/>
                      </w14:nvContentPartPr>
                      <w14:xfrm>
                        <a:off x="0" y="0"/>
                        <a:ext cx="2232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25516" id="Ink 1983" o:spid="_x0000_s1026" type="#_x0000_t75" style="position:absolute;margin-left:286.95pt;margin-top:24.8pt;width:2.05pt;height:4.15pt;z-index:2532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">
                <v:imagedata r:id="rId3397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96640" behindDoc="0" locked="0" layoutInCell="1" allowOverlap="1">
                <wp:simplePos x="0" y="0"/>
                <wp:positionH relativeFrom="column">
                  <wp:posOffset>3518376</wp:posOffset>
                </wp:positionH>
                <wp:positionV relativeFrom="paragraph">
                  <wp:posOffset>349591</wp:posOffset>
                </wp:positionV>
                <wp:extent cx="82800" cy="9720"/>
                <wp:effectExtent l="19050" t="38100" r="31750" b="28575"/>
                <wp:wrapNone/>
                <wp:docPr id="1982" name="Ink 1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8">
                      <w14:nvContentPartPr>
                        <w14:cNvContentPartPr/>
                      </w14:nvContentPartPr>
                      <w14:xfrm>
                        <a:off x="0" y="0"/>
                        <a:ext cx="828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E21CA" id="Ink 1982" o:spid="_x0000_s1026" type="#_x0000_t75" style="position:absolute;margin-left:276.95pt;margin-top:27.35pt;width:6.8pt;height:1.05pt;z-index:2532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">
                <v:imagedata r:id="rId3399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>
                <wp:simplePos x="0" y="0"/>
                <wp:positionH relativeFrom="column">
                  <wp:posOffset>3358536</wp:posOffset>
                </wp:positionH>
                <wp:positionV relativeFrom="paragraph">
                  <wp:posOffset>328711</wp:posOffset>
                </wp:positionV>
                <wp:extent cx="112680" cy="65160"/>
                <wp:effectExtent l="38100" t="38100" r="40005" b="30480"/>
                <wp:wrapNone/>
                <wp:docPr id="1981" name="Ink 1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0">
                      <w14:nvContentPartPr>
                        <w14:cNvContentPartPr/>
                      </w14:nvContentPartPr>
                      <w14:xfrm>
                        <a:off x="0" y="0"/>
                        <a:ext cx="1126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5FC31" id="Ink 1981" o:spid="_x0000_s1026" type="#_x0000_t75" style="position:absolute;margin-left:264.35pt;margin-top:25.75pt;width:9.15pt;height:5.5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">
                <v:imagedata r:id="rId3401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>
                <wp:simplePos x="0" y="0"/>
                <wp:positionH relativeFrom="column">
                  <wp:posOffset>3227136</wp:posOffset>
                </wp:positionH>
                <wp:positionV relativeFrom="paragraph">
                  <wp:posOffset>185431</wp:posOffset>
                </wp:positionV>
                <wp:extent cx="78840" cy="317160"/>
                <wp:effectExtent l="38100" t="38100" r="35560" b="26035"/>
                <wp:wrapNone/>
                <wp:docPr id="1980" name="Ink 1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2">
                      <w14:nvContentPartPr>
                        <w14:cNvContentPartPr/>
                      </w14:nvContentPartPr>
                      <w14:xfrm>
                        <a:off x="0" y="0"/>
                        <a:ext cx="78840" cy="3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3A0AE" id="Ink 1980" o:spid="_x0000_s1026" type="#_x0000_t75" style="position:absolute;margin-left:253.9pt;margin-top:14.5pt;width:6.6pt;height:25.25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">
                <v:imagedata r:id="rId3403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93568" behindDoc="0" locked="0" layoutInCell="1" allowOverlap="1">
                <wp:simplePos x="0" y="0"/>
                <wp:positionH relativeFrom="column">
                  <wp:posOffset>3052536</wp:posOffset>
                </wp:positionH>
                <wp:positionV relativeFrom="paragraph">
                  <wp:posOffset>301351</wp:posOffset>
                </wp:positionV>
                <wp:extent cx="79920" cy="106920"/>
                <wp:effectExtent l="38100" t="38100" r="34925" b="26670"/>
                <wp:wrapNone/>
                <wp:docPr id="1979" name="Ink 1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4">
                      <w14:nvContentPartPr>
                        <w14:cNvContentPartPr/>
                      </w14:nvContentPartPr>
                      <w14:xfrm>
                        <a:off x="0" y="0"/>
                        <a:ext cx="799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F5796" id="Ink 1979" o:spid="_x0000_s1026" type="#_x0000_t75" style="position:absolute;margin-left:240.2pt;margin-top:23.6pt;width:6.7pt;height:8.75pt;z-index:2532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">
                <v:imagedata r:id="rId3405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92544" behindDoc="0" locked="0" layoutInCell="1" allowOverlap="1">
                <wp:simplePos x="0" y="0"/>
                <wp:positionH relativeFrom="column">
                  <wp:posOffset>3010776</wp:posOffset>
                </wp:positionH>
                <wp:positionV relativeFrom="paragraph">
                  <wp:posOffset>247711</wp:posOffset>
                </wp:positionV>
                <wp:extent cx="24840" cy="152280"/>
                <wp:effectExtent l="38100" t="38100" r="32385" b="38735"/>
                <wp:wrapNone/>
                <wp:docPr id="1978" name="Ink 1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6">
                      <w14:nvContentPartPr>
                        <w14:cNvContentPartPr/>
                      </w14:nvContentPartPr>
                      <w14:xfrm>
                        <a:off x="0" y="0"/>
                        <a:ext cx="248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5EC8E" id="Ink 1978" o:spid="_x0000_s1026" type="#_x0000_t75" style="position:absolute;margin-left:236.95pt;margin-top:19.35pt;width:2.25pt;height:12.4pt;z-index:2532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">
                <v:imagedata r:id="rId3407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>
                <wp:simplePos x="0" y="0"/>
                <wp:positionH relativeFrom="column">
                  <wp:posOffset>2619096</wp:posOffset>
                </wp:positionH>
                <wp:positionV relativeFrom="paragraph">
                  <wp:posOffset>396751</wp:posOffset>
                </wp:positionV>
                <wp:extent cx="109800" cy="13680"/>
                <wp:effectExtent l="38100" t="19050" r="24130" b="43815"/>
                <wp:wrapNone/>
                <wp:docPr id="1977" name="Ink 1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8">
                      <w14:nvContentPartPr>
                        <w14:cNvContentPartPr/>
                      </w14:nvContentPartPr>
                      <w14:xfrm>
                        <a:off x="0" y="0"/>
                        <a:ext cx="1098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72637" id="Ink 1977" o:spid="_x0000_s1026" type="#_x0000_t75" style="position:absolute;margin-left:206.1pt;margin-top:31.05pt;width:8.85pt;height:1.5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">
                <v:imagedata r:id="rId3409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>
                <wp:simplePos x="0" y="0"/>
                <wp:positionH relativeFrom="column">
                  <wp:posOffset>2617296</wp:posOffset>
                </wp:positionH>
                <wp:positionV relativeFrom="paragraph">
                  <wp:posOffset>359671</wp:posOffset>
                </wp:positionV>
                <wp:extent cx="110880" cy="7920"/>
                <wp:effectExtent l="38100" t="38100" r="41910" b="30480"/>
                <wp:wrapNone/>
                <wp:docPr id="1976" name="Ink 1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0">
                      <w14:nvContentPartPr>
                        <w14:cNvContentPartPr/>
                      </w14:nvContentPartPr>
                      <w14:xfrm>
                        <a:off x="0" y="0"/>
                        <a:ext cx="1108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E4D91" id="Ink 1976" o:spid="_x0000_s1026" type="#_x0000_t75" style="position:absolute;margin-left:205.95pt;margin-top:28.1pt;width:9.1pt;height:.95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">
                <v:imagedata r:id="rId3411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>
                <wp:simplePos x="0" y="0"/>
                <wp:positionH relativeFrom="column">
                  <wp:posOffset>2188536</wp:posOffset>
                </wp:positionH>
                <wp:positionV relativeFrom="paragraph">
                  <wp:posOffset>186871</wp:posOffset>
                </wp:positionV>
                <wp:extent cx="75960" cy="89640"/>
                <wp:effectExtent l="38100" t="38100" r="38735" b="24765"/>
                <wp:wrapNone/>
                <wp:docPr id="1975" name="Ink 1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2">
                      <w14:nvContentPartPr>
                        <w14:cNvContentPartPr/>
                      </w14:nvContentPartPr>
                      <w14:xfrm>
                        <a:off x="0" y="0"/>
                        <a:ext cx="759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EA926" id="Ink 1975" o:spid="_x0000_s1026" type="#_x0000_t75" style="position:absolute;margin-left:172.25pt;margin-top:14.55pt;width:6.35pt;height:7.25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">
                <v:imagedata r:id="rId3413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>
                <wp:simplePos x="0" y="0"/>
                <wp:positionH relativeFrom="column">
                  <wp:posOffset>2116176</wp:posOffset>
                </wp:positionH>
                <wp:positionV relativeFrom="paragraph">
                  <wp:posOffset>211351</wp:posOffset>
                </wp:positionV>
                <wp:extent cx="128880" cy="22320"/>
                <wp:effectExtent l="19050" t="38100" r="43180" b="34925"/>
                <wp:wrapNone/>
                <wp:docPr id="1974" name="Ink 1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4">
                      <w14:nvContentPartPr>
                        <w14:cNvContentPartPr/>
                      </w14:nvContentPartPr>
                      <w14:xfrm>
                        <a:off x="0" y="0"/>
                        <a:ext cx="1288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1CE23" id="Ink 1974" o:spid="_x0000_s1026" type="#_x0000_t75" style="position:absolute;margin-left:166.5pt;margin-top:16.6pt;width:10.45pt;height:1.95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">
                <v:imagedata r:id="rId3415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87424" behindDoc="0" locked="0" layoutInCell="1" allowOverlap="1">
                <wp:simplePos x="0" y="0"/>
                <wp:positionH relativeFrom="column">
                  <wp:posOffset>2179536</wp:posOffset>
                </wp:positionH>
                <wp:positionV relativeFrom="paragraph">
                  <wp:posOffset>307831</wp:posOffset>
                </wp:positionV>
                <wp:extent cx="115920" cy="99000"/>
                <wp:effectExtent l="38100" t="38100" r="36830" b="34925"/>
                <wp:wrapNone/>
                <wp:docPr id="1973" name="Ink 1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6">
                      <w14:nvContentPartPr>
                        <w14:cNvContentPartPr/>
                      </w14:nvContentPartPr>
                      <w14:xfrm>
                        <a:off x="0" y="0"/>
                        <a:ext cx="1159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44999" id="Ink 1973" o:spid="_x0000_s1026" type="#_x0000_t75" style="position:absolute;margin-left:171.5pt;margin-top:24.1pt;width:9.5pt;height:8.2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">
                <v:imagedata r:id="rId3417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>
                <wp:simplePos x="0" y="0"/>
                <wp:positionH relativeFrom="column">
                  <wp:posOffset>2068656</wp:posOffset>
                </wp:positionH>
                <wp:positionV relativeFrom="paragraph">
                  <wp:posOffset>369751</wp:posOffset>
                </wp:positionV>
                <wp:extent cx="82440" cy="17280"/>
                <wp:effectExtent l="19050" t="38100" r="32385" b="40005"/>
                <wp:wrapNone/>
                <wp:docPr id="1972" name="Ink 1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8">
                      <w14:nvContentPartPr>
                        <w14:cNvContentPartPr/>
                      </w14:nvContentPartPr>
                      <w14:xfrm>
                        <a:off x="0" y="0"/>
                        <a:ext cx="824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38A4D" id="Ink 1972" o:spid="_x0000_s1026" type="#_x0000_t75" style="position:absolute;margin-left:162.8pt;margin-top:29.05pt;width:6.7pt;height:1.5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">
                <v:imagedata r:id="rId3419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85376" behindDoc="0" locked="0" layoutInCell="1" allowOverlap="1">
                <wp:simplePos x="0" y="0"/>
                <wp:positionH relativeFrom="column">
                  <wp:posOffset>2073336</wp:posOffset>
                </wp:positionH>
                <wp:positionV relativeFrom="paragraph">
                  <wp:posOffset>304231</wp:posOffset>
                </wp:positionV>
                <wp:extent cx="89280" cy="132480"/>
                <wp:effectExtent l="38100" t="38100" r="6350" b="39370"/>
                <wp:wrapNone/>
                <wp:docPr id="1971" name="Ink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0">
                      <w14:nvContentPartPr>
                        <w14:cNvContentPartPr/>
                      </w14:nvContentPartPr>
                      <w14:xfrm>
                        <a:off x="0" y="0"/>
                        <a:ext cx="892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A463E" id="Ink 1971" o:spid="_x0000_s1026" type="#_x0000_t75" style="position:absolute;margin-left:163.1pt;margin-top:23.8pt;width:7.4pt;height:10.75pt;z-index:2532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">
                <v:imagedata r:id="rId3421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>
                <wp:simplePos x="0" y="0"/>
                <wp:positionH relativeFrom="column">
                  <wp:posOffset>1887936</wp:posOffset>
                </wp:positionH>
                <wp:positionV relativeFrom="paragraph">
                  <wp:posOffset>255631</wp:posOffset>
                </wp:positionV>
                <wp:extent cx="115200" cy="163440"/>
                <wp:effectExtent l="38100" t="38100" r="37465" b="27305"/>
                <wp:wrapNone/>
                <wp:docPr id="1970" name="Ink 1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2">
                      <w14:nvContentPartPr>
                        <w14:cNvContentPartPr/>
                      </w14:nvContentPartPr>
                      <w14:xfrm>
                        <a:off x="0" y="0"/>
                        <a:ext cx="11520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96C77" id="Ink 1970" o:spid="_x0000_s1026" type="#_x0000_t75" style="position:absolute;margin-left:148.5pt;margin-top:20pt;width:9.25pt;height:13.2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">
                <v:imagedata r:id="rId3423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83328" behindDoc="0" locked="0" layoutInCell="1" allowOverlap="1">
                <wp:simplePos x="0" y="0"/>
                <wp:positionH relativeFrom="column">
                  <wp:posOffset>1678416</wp:posOffset>
                </wp:positionH>
                <wp:positionV relativeFrom="paragraph">
                  <wp:posOffset>367231</wp:posOffset>
                </wp:positionV>
                <wp:extent cx="24840" cy="68760"/>
                <wp:effectExtent l="38100" t="38100" r="32385" b="26670"/>
                <wp:wrapNone/>
                <wp:docPr id="1969" name="Ink 1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4">
                      <w14:nvContentPartPr>
                        <w14:cNvContentPartPr/>
                      </w14:nvContentPartPr>
                      <w14:xfrm>
                        <a:off x="0" y="0"/>
                        <a:ext cx="248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AAD61" id="Ink 1969" o:spid="_x0000_s1026" type="#_x0000_t75" style="position:absolute;margin-left:132pt;margin-top:28.75pt;width:2.15pt;height:5.6pt;z-index:2532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">
                <v:imagedata r:id="rId3425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82304" behindDoc="0" locked="0" layoutInCell="1" allowOverlap="1">
                <wp:simplePos x="0" y="0"/>
                <wp:positionH relativeFrom="column">
                  <wp:posOffset>1625856</wp:posOffset>
                </wp:positionH>
                <wp:positionV relativeFrom="paragraph">
                  <wp:posOffset>400351</wp:posOffset>
                </wp:positionV>
                <wp:extent cx="138600" cy="18720"/>
                <wp:effectExtent l="38100" t="38100" r="33020" b="38735"/>
                <wp:wrapNone/>
                <wp:docPr id="1968" name="Ink 1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6">
                      <w14:nvContentPartPr>
                        <w14:cNvContentPartPr/>
                      </w14:nvContentPartPr>
                      <w14:xfrm>
                        <a:off x="0" y="0"/>
                        <a:ext cx="1386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D3EC0" id="Ink 1968" o:spid="_x0000_s1026" type="#_x0000_t75" style="position:absolute;margin-left:127.85pt;margin-top:31.3pt;width:11.25pt;height:1.85pt;z-index:2532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">
                <v:imagedata r:id="rId3427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>
                <wp:simplePos x="0" y="0"/>
                <wp:positionH relativeFrom="column">
                  <wp:posOffset>1306536</wp:posOffset>
                </wp:positionH>
                <wp:positionV relativeFrom="paragraph">
                  <wp:posOffset>218911</wp:posOffset>
                </wp:positionV>
                <wp:extent cx="86760" cy="70200"/>
                <wp:effectExtent l="38100" t="38100" r="27940" b="25400"/>
                <wp:wrapNone/>
                <wp:docPr id="1967" name="Ink 1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8">
                      <w14:nvContentPartPr>
                        <w14:cNvContentPartPr/>
                      </w14:nvContentPartPr>
                      <w14:xfrm>
                        <a:off x="0" y="0"/>
                        <a:ext cx="867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B4D70" id="Ink 1967" o:spid="_x0000_s1026" type="#_x0000_t75" style="position:absolute;margin-left:102.8pt;margin-top:17.1pt;width:7.15pt;height:5.8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">
                <v:imagedata r:id="rId3429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>
                <wp:simplePos x="0" y="0"/>
                <wp:positionH relativeFrom="column">
                  <wp:posOffset>1209336</wp:posOffset>
                </wp:positionH>
                <wp:positionV relativeFrom="paragraph">
                  <wp:posOffset>237991</wp:posOffset>
                </wp:positionV>
                <wp:extent cx="141840" cy="30960"/>
                <wp:effectExtent l="38100" t="38100" r="29845" b="26670"/>
                <wp:wrapNone/>
                <wp:docPr id="1966" name="Ink 1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0">
                      <w14:nvContentPartPr>
                        <w14:cNvContentPartPr/>
                      </w14:nvContentPartPr>
                      <w14:xfrm>
                        <a:off x="0" y="0"/>
                        <a:ext cx="1418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C8652" id="Ink 1966" o:spid="_x0000_s1026" type="#_x0000_t75" style="position:absolute;margin-left:95.1pt;margin-top:18.6pt;width:11.4pt;height:2.75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">
                <v:imagedata r:id="rId3431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79232" behindDoc="0" locked="0" layoutInCell="1" allowOverlap="1">
                <wp:simplePos x="0" y="0"/>
                <wp:positionH relativeFrom="column">
                  <wp:posOffset>1299696</wp:posOffset>
                </wp:positionH>
                <wp:positionV relativeFrom="paragraph">
                  <wp:posOffset>316831</wp:posOffset>
                </wp:positionV>
                <wp:extent cx="117000" cy="147960"/>
                <wp:effectExtent l="19050" t="38100" r="0" b="42545"/>
                <wp:wrapNone/>
                <wp:docPr id="1965" name="Ink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2">
                      <w14:nvContentPartPr>
                        <w14:cNvContentPartPr/>
                      </w14:nvContentPartPr>
                      <w14:xfrm>
                        <a:off x="0" y="0"/>
                        <a:ext cx="11700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2F680" id="Ink 1965" o:spid="_x0000_s1026" type="#_x0000_t75" style="position:absolute;margin-left:102.2pt;margin-top:24.8pt;width:9.5pt;height:11.95pt;z-index:2532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">
                <v:imagedata r:id="rId3433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78208" behindDoc="0" locked="0" layoutInCell="1" allowOverlap="1">
                <wp:simplePos x="0" y="0"/>
                <wp:positionH relativeFrom="column">
                  <wp:posOffset>1189536</wp:posOffset>
                </wp:positionH>
                <wp:positionV relativeFrom="paragraph">
                  <wp:posOffset>422671</wp:posOffset>
                </wp:positionV>
                <wp:extent cx="86040" cy="18000"/>
                <wp:effectExtent l="38100" t="38100" r="28575" b="39370"/>
                <wp:wrapNone/>
                <wp:docPr id="1964" name="Ink 1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4">
                      <w14:nvContentPartPr>
                        <w14:cNvContentPartPr/>
                      </w14:nvContentPartPr>
                      <w14:xfrm>
                        <a:off x="0" y="0"/>
                        <a:ext cx="860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9CD78" id="Ink 1964" o:spid="_x0000_s1026" type="#_x0000_t75" style="position:absolute;margin-left:93.55pt;margin-top:33.25pt;width:6.9pt;height:1.55pt;z-index:2532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">
                <v:imagedata r:id="rId3435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>
                <wp:simplePos x="0" y="0"/>
                <wp:positionH relativeFrom="column">
                  <wp:posOffset>1173696</wp:posOffset>
                </wp:positionH>
                <wp:positionV relativeFrom="paragraph">
                  <wp:posOffset>320431</wp:posOffset>
                </wp:positionV>
                <wp:extent cx="112320" cy="153720"/>
                <wp:effectExtent l="38100" t="38100" r="40640" b="36830"/>
                <wp:wrapNone/>
                <wp:docPr id="1963" name="Ink 1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6">
                      <w14:nvContentPartPr>
                        <w14:cNvContentPartPr/>
                      </w14:nvContentPartPr>
                      <w14:xfrm>
                        <a:off x="0" y="0"/>
                        <a:ext cx="1123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F31F8" id="Ink 1963" o:spid="_x0000_s1026" type="#_x0000_t75" style="position:absolute;margin-left:92.25pt;margin-top:25.1pt;width:9.2pt;height:12.4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">
                <v:imagedata r:id="rId3437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>
                <wp:simplePos x="0" y="0"/>
                <wp:positionH relativeFrom="column">
                  <wp:posOffset>910896</wp:posOffset>
                </wp:positionH>
                <wp:positionV relativeFrom="paragraph">
                  <wp:posOffset>385591</wp:posOffset>
                </wp:positionV>
                <wp:extent cx="164160" cy="24480"/>
                <wp:effectExtent l="38100" t="38100" r="26670" b="33020"/>
                <wp:wrapNone/>
                <wp:docPr id="1962" name="Ink 1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8">
                      <w14:nvContentPartPr>
                        <w14:cNvContentPartPr/>
                      </w14:nvContentPartPr>
                      <w14:xfrm>
                        <a:off x="0" y="0"/>
                        <a:ext cx="1641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65952" id="Ink 1962" o:spid="_x0000_s1026" type="#_x0000_t75" style="position:absolute;margin-left:71.55pt;margin-top:30.15pt;width:13.25pt;height:2.35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">
                <v:imagedata r:id="rId3439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>
                <wp:simplePos x="0" y="0"/>
                <wp:positionH relativeFrom="column">
                  <wp:posOffset>516696</wp:posOffset>
                </wp:positionH>
                <wp:positionV relativeFrom="paragraph">
                  <wp:posOffset>419431</wp:posOffset>
                </wp:positionV>
                <wp:extent cx="11880" cy="4320"/>
                <wp:effectExtent l="38100" t="38100" r="26670" b="34290"/>
                <wp:wrapNone/>
                <wp:docPr id="1961" name="Ink 1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0">
                      <w14:nvContentPartPr>
                        <w14:cNvContentPartPr/>
                      </w14:nvContentPartPr>
                      <w14:xfrm>
                        <a:off x="0" y="0"/>
                        <a:ext cx="118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9439E" id="Ink 1961" o:spid="_x0000_s1026" type="#_x0000_t75" style="position:absolute;margin-left:40.55pt;margin-top:32.85pt;width:1.2pt;height:.75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">
                <v:imagedata r:id="rId3441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>
                <wp:simplePos x="0" y="0"/>
                <wp:positionH relativeFrom="column">
                  <wp:posOffset>380256</wp:posOffset>
                </wp:positionH>
                <wp:positionV relativeFrom="paragraph">
                  <wp:posOffset>410071</wp:posOffset>
                </wp:positionV>
                <wp:extent cx="27360" cy="19080"/>
                <wp:effectExtent l="38100" t="38100" r="29845" b="38100"/>
                <wp:wrapNone/>
                <wp:docPr id="1960" name="Ink 1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2">
                      <w14:nvContentPartPr>
                        <w14:cNvContentPartPr/>
                      </w14:nvContentPartPr>
                      <w14:xfrm>
                        <a:off x="0" y="0"/>
                        <a:ext cx="273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DD1C1" id="Ink 1960" o:spid="_x0000_s1026" type="#_x0000_t75" style="position:absolute;margin-left:29.75pt;margin-top:32.25pt;width:2.4pt;height:1.7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">
                <v:imagedata r:id="rId3443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73088" behindDoc="0" locked="0" layoutInCell="1" allowOverlap="1">
                <wp:simplePos x="0" y="0"/>
                <wp:positionH relativeFrom="column">
                  <wp:posOffset>436416</wp:posOffset>
                </wp:positionH>
                <wp:positionV relativeFrom="paragraph">
                  <wp:posOffset>284071</wp:posOffset>
                </wp:positionV>
                <wp:extent cx="4320" cy="9720"/>
                <wp:effectExtent l="38100" t="38100" r="34290" b="28575"/>
                <wp:wrapNone/>
                <wp:docPr id="1959" name="Ink 1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4">
                      <w14:nvContentPartPr>
                        <w14:cNvContentPartPr/>
                      </w14:nvContentPartPr>
                      <w14:xfrm>
                        <a:off x="0" y="0"/>
                        <a:ext cx="43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5BC89" id="Ink 1959" o:spid="_x0000_s1026" type="#_x0000_t75" style="position:absolute;margin-left:34.1pt;margin-top:22.15pt;width:.8pt;height:1.1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">
                <v:imagedata r:id="rId3445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>
                <wp:simplePos x="0" y="0"/>
                <wp:positionH relativeFrom="column">
                  <wp:posOffset>1687056</wp:posOffset>
                </wp:positionH>
                <wp:positionV relativeFrom="paragraph">
                  <wp:posOffset>11191</wp:posOffset>
                </wp:positionV>
                <wp:extent cx="66600" cy="20520"/>
                <wp:effectExtent l="38100" t="38100" r="10160" b="36830"/>
                <wp:wrapNone/>
                <wp:docPr id="1946" name="Ink 1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6">
                      <w14:nvContentPartPr>
                        <w14:cNvContentPartPr/>
                      </w14:nvContentPartPr>
                      <w14:xfrm>
                        <a:off x="0" y="0"/>
                        <a:ext cx="666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36786" id="Ink 1946" o:spid="_x0000_s1026" type="#_x0000_t75" style="position:absolute;margin-left:132.75pt;margin-top:.8pt;width:5.4pt;height:1.75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">
                <v:imagedata r:id="rId3447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>
                <wp:simplePos x="0" y="0"/>
                <wp:positionH relativeFrom="column">
                  <wp:posOffset>1678056</wp:posOffset>
                </wp:positionH>
                <wp:positionV relativeFrom="paragraph">
                  <wp:posOffset>-56489</wp:posOffset>
                </wp:positionV>
                <wp:extent cx="74160" cy="155520"/>
                <wp:effectExtent l="38100" t="38100" r="2540" b="35560"/>
                <wp:wrapNone/>
                <wp:docPr id="1945" name="Ink 1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8">
                      <w14:nvContentPartPr>
                        <w14:cNvContentPartPr/>
                      </w14:nvContentPartPr>
                      <w14:xfrm>
                        <a:off x="0" y="0"/>
                        <a:ext cx="7416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FF48A" id="Ink 1945" o:spid="_x0000_s1026" type="#_x0000_t75" style="position:absolute;margin-left:132pt;margin-top:-4.6pt;width:6.2pt;height:12.5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">
                <v:imagedata r:id="rId3449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>
                <wp:simplePos x="0" y="0"/>
                <wp:positionH relativeFrom="column">
                  <wp:posOffset>3291576</wp:posOffset>
                </wp:positionH>
                <wp:positionV relativeFrom="paragraph">
                  <wp:posOffset>-1049</wp:posOffset>
                </wp:positionV>
                <wp:extent cx="116280" cy="21240"/>
                <wp:effectExtent l="38100" t="38100" r="17145" b="36195"/>
                <wp:wrapNone/>
                <wp:docPr id="1940" name="Ink 1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0">
                      <w14:nvContentPartPr>
                        <w14:cNvContentPartPr/>
                      </w14:nvContentPartPr>
                      <w14:xfrm>
                        <a:off x="0" y="0"/>
                        <a:ext cx="1162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67454" id="Ink 1940" o:spid="_x0000_s1026" type="#_x0000_t75" style="position:absolute;margin-left:259.1pt;margin-top:-.15pt;width:9.3pt;height:1.8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">
                <v:imagedata r:id="rId3451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>
                <wp:simplePos x="0" y="0"/>
                <wp:positionH relativeFrom="column">
                  <wp:posOffset>3161976</wp:posOffset>
                </wp:positionH>
                <wp:positionV relativeFrom="paragraph">
                  <wp:posOffset>-25169</wp:posOffset>
                </wp:positionV>
                <wp:extent cx="27000" cy="79200"/>
                <wp:effectExtent l="38100" t="38100" r="30480" b="35560"/>
                <wp:wrapNone/>
                <wp:docPr id="1938" name="Ink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2">
                      <w14:nvContentPartPr>
                        <w14:cNvContentPartPr/>
                      </w14:nvContentPartPr>
                      <w14:xfrm>
                        <a:off x="0" y="0"/>
                        <a:ext cx="2700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A6918" id="Ink 1938" o:spid="_x0000_s1026" type="#_x0000_t75" style="position:absolute;margin-left:248.85pt;margin-top:-2.15pt;width:2.3pt;height:6.5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">
                <v:imagedata r:id="rId3453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>
                <wp:simplePos x="0" y="0"/>
                <wp:positionH relativeFrom="column">
                  <wp:posOffset>3100776</wp:posOffset>
                </wp:positionH>
                <wp:positionV relativeFrom="paragraph">
                  <wp:posOffset>10471</wp:posOffset>
                </wp:positionV>
                <wp:extent cx="138600" cy="17280"/>
                <wp:effectExtent l="38100" t="38100" r="33020" b="40005"/>
                <wp:wrapNone/>
                <wp:docPr id="1937" name="Ink 1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4">
                      <w14:nvContentPartPr>
                        <w14:cNvContentPartPr/>
                      </w14:nvContentPartPr>
                      <w14:xfrm>
                        <a:off x="0" y="0"/>
                        <a:ext cx="1386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E005C" id="Ink 1937" o:spid="_x0000_s1026" type="#_x0000_t75" style="position:absolute;margin-left:244pt;margin-top:.65pt;width:11.25pt;height:1.7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">
                <v:imagedata r:id="rId3455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>
                <wp:simplePos x="0" y="0"/>
                <wp:positionH relativeFrom="column">
                  <wp:posOffset>2762736</wp:posOffset>
                </wp:positionH>
                <wp:positionV relativeFrom="paragraph">
                  <wp:posOffset>12271</wp:posOffset>
                </wp:positionV>
                <wp:extent cx="94680" cy="20520"/>
                <wp:effectExtent l="38100" t="38100" r="38735" b="36830"/>
                <wp:wrapNone/>
                <wp:docPr id="1933" name="Ink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6">
                      <w14:nvContentPartPr>
                        <w14:cNvContentPartPr/>
                      </w14:nvContentPartPr>
                      <w14:xfrm>
                        <a:off x="0" y="0"/>
                        <a:ext cx="946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D5DB8" id="Ink 1933" o:spid="_x0000_s1026" type="#_x0000_t75" style="position:absolute;margin-left:217.4pt;margin-top:.9pt;width:7.65pt;height:1.75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">
                <v:imagedata r:id="rId3457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45440" behindDoc="0" locked="0" layoutInCell="1" allowOverlap="1">
                <wp:simplePos x="0" y="0"/>
                <wp:positionH relativeFrom="column">
                  <wp:posOffset>2770656</wp:posOffset>
                </wp:positionH>
                <wp:positionV relativeFrom="paragraph">
                  <wp:posOffset>-38849</wp:posOffset>
                </wp:positionV>
                <wp:extent cx="109440" cy="108720"/>
                <wp:effectExtent l="38100" t="38100" r="24130" b="43815"/>
                <wp:wrapNone/>
                <wp:docPr id="1932" name="Ink 1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8">
                      <w14:nvContentPartPr>
                        <w14:cNvContentPartPr/>
                      </w14:nvContentPartPr>
                      <w14:xfrm>
                        <a:off x="0" y="0"/>
                        <a:ext cx="1094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E03E1" id="Ink 1932" o:spid="_x0000_s1026" type="#_x0000_t75" style="position:absolute;margin-left:218pt;margin-top:-3.2pt;width:8.95pt;height:8.85pt;z-index:2532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">
                <v:imagedata r:id="rId3459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>
                <wp:simplePos x="0" y="0"/>
                <wp:positionH relativeFrom="column">
                  <wp:posOffset>2218416</wp:posOffset>
                </wp:positionH>
                <wp:positionV relativeFrom="paragraph">
                  <wp:posOffset>-31649</wp:posOffset>
                </wp:positionV>
                <wp:extent cx="101160" cy="100440"/>
                <wp:effectExtent l="38100" t="38100" r="32385" b="33020"/>
                <wp:wrapNone/>
                <wp:docPr id="1929" name="Ink 1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0">
                      <w14:nvContentPartPr>
                        <w14:cNvContentPartPr/>
                      </w14:nvContentPartPr>
                      <w14:xfrm>
                        <a:off x="0" y="0"/>
                        <a:ext cx="1011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E5D34" id="Ink 1929" o:spid="_x0000_s1026" type="#_x0000_t75" style="position:absolute;margin-left:174.55pt;margin-top:-2.65pt;width:8.25pt;height:8.2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">
                <v:imagedata r:id="rId3461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>
                <wp:simplePos x="0" y="0"/>
                <wp:positionH relativeFrom="column">
                  <wp:posOffset>1896936</wp:posOffset>
                </wp:positionH>
                <wp:positionV relativeFrom="paragraph">
                  <wp:posOffset>57991</wp:posOffset>
                </wp:positionV>
                <wp:extent cx="107640" cy="14400"/>
                <wp:effectExtent l="38100" t="19050" r="26035" b="43180"/>
                <wp:wrapNone/>
                <wp:docPr id="1927" name="Ink 1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2">
                      <w14:nvContentPartPr>
                        <w14:cNvContentPartPr/>
                      </w14:nvContentPartPr>
                      <w14:xfrm>
                        <a:off x="0" y="0"/>
                        <a:ext cx="1076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5077C" id="Ink 1927" o:spid="_x0000_s1026" type="#_x0000_t75" style="position:absolute;margin-left:149.2pt;margin-top:4.5pt;width:8.7pt;height:1.4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">
                <v:imagedata r:id="rId3463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>
                <wp:simplePos x="0" y="0"/>
                <wp:positionH relativeFrom="column">
                  <wp:posOffset>1887576</wp:posOffset>
                </wp:positionH>
                <wp:positionV relativeFrom="paragraph">
                  <wp:posOffset>26311</wp:posOffset>
                </wp:positionV>
                <wp:extent cx="101880" cy="8640"/>
                <wp:effectExtent l="38100" t="38100" r="31750" b="29845"/>
                <wp:wrapNone/>
                <wp:docPr id="1926" name="Ink 1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4">
                      <w14:nvContentPartPr>
                        <w14:cNvContentPartPr/>
                      </w14:nvContentPartPr>
                      <w14:xfrm>
                        <a:off x="0" y="0"/>
                        <a:ext cx="1018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34D89" id="Ink 1926" o:spid="_x0000_s1026" type="#_x0000_t75" style="position:absolute;margin-left:148.6pt;margin-top:1.85pt;width:8.2pt;height:1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">
                <v:imagedata r:id="rId3465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>
                <wp:simplePos x="0" y="0"/>
                <wp:positionH relativeFrom="column">
                  <wp:posOffset>1338216</wp:posOffset>
                </wp:positionH>
                <wp:positionV relativeFrom="paragraph">
                  <wp:posOffset>-18689</wp:posOffset>
                </wp:positionV>
                <wp:extent cx="31320" cy="94320"/>
                <wp:effectExtent l="38100" t="38100" r="26035" b="39370"/>
                <wp:wrapNone/>
                <wp:docPr id="1920" name="Ink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6">
                      <w14:nvContentPartPr>
                        <w14:cNvContentPartPr/>
                      </w14:nvContentPartPr>
                      <w14:xfrm>
                        <a:off x="0" y="0"/>
                        <a:ext cx="313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450E0" id="Ink 1920" o:spid="_x0000_s1026" type="#_x0000_t75" style="position:absolute;margin-left:105.25pt;margin-top:-1.6pt;width:2.6pt;height:7.65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">
                <v:imagedata r:id="rId3467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>
                <wp:simplePos x="0" y="0"/>
                <wp:positionH relativeFrom="column">
                  <wp:posOffset>1299336</wp:posOffset>
                </wp:positionH>
                <wp:positionV relativeFrom="paragraph">
                  <wp:posOffset>16591</wp:posOffset>
                </wp:positionV>
                <wp:extent cx="129960" cy="20880"/>
                <wp:effectExtent l="19050" t="38100" r="41910" b="36830"/>
                <wp:wrapNone/>
                <wp:docPr id="1919" name="Ink 1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8">
                      <w14:nvContentPartPr>
                        <w14:cNvContentPartPr/>
                      </w14:nvContentPartPr>
                      <w14:xfrm>
                        <a:off x="0" y="0"/>
                        <a:ext cx="1299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52D7A" id="Ink 1919" o:spid="_x0000_s1026" type="#_x0000_t75" style="position:absolute;margin-left:102.15pt;margin-top:1.1pt;width:10.55pt;height:2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">
                <v:imagedata r:id="rId3469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>
                <wp:simplePos x="0" y="0"/>
                <wp:positionH relativeFrom="column">
                  <wp:posOffset>1036896</wp:posOffset>
                </wp:positionH>
                <wp:positionV relativeFrom="paragraph">
                  <wp:posOffset>-46049</wp:posOffset>
                </wp:positionV>
                <wp:extent cx="119520" cy="126000"/>
                <wp:effectExtent l="38100" t="38100" r="13970" b="26670"/>
                <wp:wrapNone/>
                <wp:docPr id="1916" name="Ink 1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0">
                      <w14:nvContentPartPr>
                        <w14:cNvContentPartPr/>
                      </w14:nvContentPartPr>
                      <w14:xfrm>
                        <a:off x="0" y="0"/>
                        <a:ext cx="11952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A490E" id="Ink 1916" o:spid="_x0000_s1026" type="#_x0000_t75" style="position:absolute;margin-left:81.6pt;margin-top:-3.8pt;width:9.6pt;height:10.25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">
                <v:imagedata r:id="rId3471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>
                <wp:simplePos x="0" y="0"/>
                <wp:positionH relativeFrom="column">
                  <wp:posOffset>940056</wp:posOffset>
                </wp:positionH>
                <wp:positionV relativeFrom="paragraph">
                  <wp:posOffset>24511</wp:posOffset>
                </wp:positionV>
                <wp:extent cx="72000" cy="18360"/>
                <wp:effectExtent l="38100" t="38100" r="23495" b="39370"/>
                <wp:wrapNone/>
                <wp:docPr id="1915" name="Ink 1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2">
                      <w14:nvContentPartPr>
                        <w14:cNvContentPartPr/>
                      </w14:nvContentPartPr>
                      <w14:xfrm>
                        <a:off x="0" y="0"/>
                        <a:ext cx="720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92CEF" id="Ink 1915" o:spid="_x0000_s1026" type="#_x0000_t75" style="position:absolute;margin-left:73.9pt;margin-top:1.9pt;width:5.8pt;height:1.65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">
                <v:imagedata r:id="rId3473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>
                <wp:simplePos x="0" y="0"/>
                <wp:positionH relativeFrom="column">
                  <wp:posOffset>936456</wp:posOffset>
                </wp:positionH>
                <wp:positionV relativeFrom="paragraph">
                  <wp:posOffset>-43529</wp:posOffset>
                </wp:positionV>
                <wp:extent cx="78480" cy="135720"/>
                <wp:effectExtent l="38100" t="38100" r="17145" b="36195"/>
                <wp:wrapNone/>
                <wp:docPr id="1914" name="Ink 1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4">
                      <w14:nvContentPartPr>
                        <w14:cNvContentPartPr/>
                      </w14:nvContentPartPr>
                      <w14:xfrm>
                        <a:off x="0" y="0"/>
                        <a:ext cx="7848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22EF9" id="Ink 1914" o:spid="_x0000_s1026" type="#_x0000_t75" style="position:absolute;margin-left:73.6pt;margin-top:-3.6pt;width:6.55pt;height:11.05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">
                <v:imagedata r:id="rId3475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>
                <wp:simplePos x="0" y="0"/>
                <wp:positionH relativeFrom="column">
                  <wp:posOffset>749256</wp:posOffset>
                </wp:positionH>
                <wp:positionV relativeFrom="paragraph">
                  <wp:posOffset>22711</wp:posOffset>
                </wp:positionV>
                <wp:extent cx="108360" cy="7920"/>
                <wp:effectExtent l="38100" t="38100" r="44450" b="30480"/>
                <wp:wrapNone/>
                <wp:docPr id="1913" name="Ink 1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6">
                      <w14:nvContentPartPr>
                        <w14:cNvContentPartPr/>
                      </w14:nvContentPartPr>
                      <w14:xfrm>
                        <a:off x="0" y="0"/>
                        <a:ext cx="1083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80EB9" id="Ink 1913" o:spid="_x0000_s1026" type="#_x0000_t75" style="position:absolute;margin-left:58.85pt;margin-top:1.65pt;width:8.9pt;height:.9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">
                <v:imagedata r:id="rId3477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>
                <wp:simplePos x="0" y="0"/>
                <wp:positionH relativeFrom="column">
                  <wp:posOffset>436776</wp:posOffset>
                </wp:positionH>
                <wp:positionV relativeFrom="paragraph">
                  <wp:posOffset>30631</wp:posOffset>
                </wp:positionV>
                <wp:extent cx="5040" cy="1080"/>
                <wp:effectExtent l="38100" t="38100" r="33655" b="37465"/>
                <wp:wrapNone/>
                <wp:docPr id="1912" name="Ink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8">
                      <w14:nvContentPartPr>
                        <w14:cNvContentPartPr/>
                      </w14:nvContentPartPr>
                      <w14:xfrm>
                        <a:off x="0" y="0"/>
                        <a:ext cx="50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31899" id="Ink 1912" o:spid="_x0000_s1026" type="#_x0000_t75" style="position:absolute;margin-left:34.15pt;margin-top:2.1pt;width:.9pt;height:.75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">
                <v:imagedata r:id="rId3479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>
                <wp:simplePos x="0" y="0"/>
                <wp:positionH relativeFrom="column">
                  <wp:posOffset>315096</wp:posOffset>
                </wp:positionH>
                <wp:positionV relativeFrom="paragraph">
                  <wp:posOffset>14071</wp:posOffset>
                </wp:positionV>
                <wp:extent cx="24120" cy="10800"/>
                <wp:effectExtent l="38100" t="38100" r="33655" b="27305"/>
                <wp:wrapNone/>
                <wp:docPr id="1911" name="Ink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0">
                      <w14:nvContentPartPr>
                        <w14:cNvContentPartPr/>
                      </w14:nvContentPartPr>
                      <w14:xfrm>
                        <a:off x="0" y="0"/>
                        <a:ext cx="241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D043F" id="Ink 1911" o:spid="_x0000_s1026" type="#_x0000_t75" style="position:absolute;margin-left:24.6pt;margin-top:1pt;width:2.2pt;height:1.15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">
                <v:imagedata r:id="rId3481" o:title=""/>
              </v:shape>
            </w:pict>
          </mc:Fallback>
        </mc:AlternateContent>
      </w:r>
    </w:p>
    <w:p w:rsidR="00CB7087" w:rsidRDefault="009C16D1" w:rsidP="003F6239">
      <w:pPr>
        <w:pStyle w:val="NL"/>
        <w:rPr>
          <w:rStyle w:val="NLLLNUM"/>
          <w:b w:val="0"/>
        </w:rPr>
      </w:pP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438976" behindDoc="0" locked="0" layoutInCell="1" allowOverlap="1">
                <wp:simplePos x="0" y="0"/>
                <wp:positionH relativeFrom="column">
                  <wp:posOffset>4557586</wp:posOffset>
                </wp:positionH>
                <wp:positionV relativeFrom="paragraph">
                  <wp:posOffset>238951</wp:posOffset>
                </wp:positionV>
                <wp:extent cx="167040" cy="159120"/>
                <wp:effectExtent l="57150" t="38100" r="42545" b="5080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2">
                      <w14:nvContentPartPr>
                        <w14:cNvContentPartPr/>
                      </w14:nvContentPartPr>
                      <w14:xfrm>
                        <a:off x="0" y="0"/>
                        <a:ext cx="16704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06A2F" id="Ink 223" o:spid="_x0000_s1026" type="#_x0000_t75" style="position:absolute;margin-left:357.55pt;margin-top:18.6pt;width:14.65pt;height:14.1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">
                <v:imagedata r:id="rId3483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>
                <wp:simplePos x="0" y="0"/>
                <wp:positionH relativeFrom="column">
                  <wp:posOffset>4333056</wp:posOffset>
                </wp:positionH>
                <wp:positionV relativeFrom="paragraph">
                  <wp:posOffset>271311</wp:posOffset>
                </wp:positionV>
                <wp:extent cx="102240" cy="96480"/>
                <wp:effectExtent l="38100" t="38100" r="31115" b="37465"/>
                <wp:wrapNone/>
                <wp:docPr id="2031" name="Ink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4">
                      <w14:nvContentPartPr>
                        <w14:cNvContentPartPr/>
                      </w14:nvContentPartPr>
                      <w14:xfrm>
                        <a:off x="0" y="0"/>
                        <a:ext cx="10224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0F13E" id="Ink 2031" o:spid="_x0000_s1026" type="#_x0000_t75" style="position:absolute;margin-left:341pt;margin-top:21.2pt;width:8.3pt;height:7.9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">
                <v:imagedata r:id="rId3485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>
                <wp:simplePos x="0" y="0"/>
                <wp:positionH relativeFrom="column">
                  <wp:posOffset>4303536</wp:posOffset>
                </wp:positionH>
                <wp:positionV relativeFrom="paragraph">
                  <wp:posOffset>226671</wp:posOffset>
                </wp:positionV>
                <wp:extent cx="16920" cy="129240"/>
                <wp:effectExtent l="38100" t="19050" r="40640" b="42545"/>
                <wp:wrapNone/>
                <wp:docPr id="2030" name="Ink 2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6">
                      <w14:nvContentPartPr>
                        <w14:cNvContentPartPr/>
                      </w14:nvContentPartPr>
                      <w14:xfrm>
                        <a:off x="0" y="0"/>
                        <a:ext cx="169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A80AD" id="Ink 2030" o:spid="_x0000_s1026" type="#_x0000_t75" style="position:absolute;margin-left:338.65pt;margin-top:17.7pt;width:1.6pt;height:10.55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">
                <v:imagedata r:id="rId3487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>
                <wp:simplePos x="0" y="0"/>
                <wp:positionH relativeFrom="column">
                  <wp:posOffset>4131096</wp:posOffset>
                </wp:positionH>
                <wp:positionV relativeFrom="paragraph">
                  <wp:posOffset>354111</wp:posOffset>
                </wp:positionV>
                <wp:extent cx="73440" cy="6840"/>
                <wp:effectExtent l="38100" t="38100" r="41275" b="31750"/>
                <wp:wrapNone/>
                <wp:docPr id="2029" name="Ink 2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8">
                      <w14:nvContentPartPr>
                        <w14:cNvContentPartPr/>
                      </w14:nvContentPartPr>
                      <w14:xfrm>
                        <a:off x="0" y="0"/>
                        <a:ext cx="734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D8441" id="Ink 2029" o:spid="_x0000_s1026" type="#_x0000_t75" style="position:absolute;margin-left:325.15pt;margin-top:27.8pt;width:6.05pt;height:.9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">
                <v:imagedata r:id="rId3489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>
                <wp:simplePos x="0" y="0"/>
                <wp:positionH relativeFrom="column">
                  <wp:posOffset>4140816</wp:posOffset>
                </wp:positionH>
                <wp:positionV relativeFrom="paragraph">
                  <wp:posOffset>313071</wp:posOffset>
                </wp:positionV>
                <wp:extent cx="53280" cy="6120"/>
                <wp:effectExtent l="19050" t="38100" r="42545" b="32385"/>
                <wp:wrapNone/>
                <wp:docPr id="2028" name="Ink 2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0">
                      <w14:nvContentPartPr>
                        <w14:cNvContentPartPr/>
                      </w14:nvContentPartPr>
                      <w14:xfrm>
                        <a:off x="0" y="0"/>
                        <a:ext cx="532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7E74E" id="Ink 2028" o:spid="_x0000_s1026" type="#_x0000_t75" style="position:absolute;margin-left:325.95pt;margin-top:24.45pt;width:4.5pt;height:.85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">
                <v:imagedata r:id="rId3491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42720" behindDoc="0" locked="0" layoutInCell="1" allowOverlap="1">
                <wp:simplePos x="0" y="0"/>
                <wp:positionH relativeFrom="column">
                  <wp:posOffset>3856056</wp:posOffset>
                </wp:positionH>
                <wp:positionV relativeFrom="paragraph">
                  <wp:posOffset>165831</wp:posOffset>
                </wp:positionV>
                <wp:extent cx="162000" cy="226800"/>
                <wp:effectExtent l="38100" t="38100" r="28575" b="40005"/>
                <wp:wrapNone/>
                <wp:docPr id="2027" name="Ink 2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2">
                      <w14:nvContentPartPr>
                        <w14:cNvContentPartPr/>
                      </w14:nvContentPartPr>
                      <w14:xfrm>
                        <a:off x="0" y="0"/>
                        <a:ext cx="16200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53813" id="Ink 2027" o:spid="_x0000_s1026" type="#_x0000_t75" style="position:absolute;margin-left:303.5pt;margin-top:12.9pt;width:13pt;height:18.15pt;z-index:2533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">
                <v:imagedata r:id="rId3493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41696" behindDoc="0" locked="0" layoutInCell="1" allowOverlap="1">
                <wp:simplePos x="0" y="0"/>
                <wp:positionH relativeFrom="column">
                  <wp:posOffset>3476616</wp:posOffset>
                </wp:positionH>
                <wp:positionV relativeFrom="paragraph">
                  <wp:posOffset>382911</wp:posOffset>
                </wp:positionV>
                <wp:extent cx="30600" cy="38880"/>
                <wp:effectExtent l="38100" t="38100" r="26670" b="37465"/>
                <wp:wrapNone/>
                <wp:docPr id="2026" name="Ink 2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4">
                      <w14:nvContentPartPr>
                        <w14:cNvContentPartPr/>
                      </w14:nvContentPartPr>
                      <w14:xfrm>
                        <a:off x="0" y="0"/>
                        <a:ext cx="3060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85EDA" id="Ink 2026" o:spid="_x0000_s1026" type="#_x0000_t75" style="position:absolute;margin-left:273.6pt;margin-top:30pt;width:2.75pt;height:3.4pt;z-index:2533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">
                <v:imagedata r:id="rId3495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>
                <wp:simplePos x="0" y="0"/>
                <wp:positionH relativeFrom="column">
                  <wp:posOffset>3469416</wp:posOffset>
                </wp:positionH>
                <wp:positionV relativeFrom="paragraph">
                  <wp:posOffset>313431</wp:posOffset>
                </wp:positionV>
                <wp:extent cx="26640" cy="38520"/>
                <wp:effectExtent l="38100" t="38100" r="31115" b="38100"/>
                <wp:wrapNone/>
                <wp:docPr id="2025" name="Ink 2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6">
                      <w14:nvContentPartPr>
                        <w14:cNvContentPartPr/>
                      </w14:nvContentPartPr>
                      <w14:xfrm>
                        <a:off x="0" y="0"/>
                        <a:ext cx="2664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8F776" id="Ink 2025" o:spid="_x0000_s1026" type="#_x0000_t75" style="position:absolute;margin-left:273.05pt;margin-top:24.6pt;width:2.5pt;height:3.25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">
                <v:imagedata r:id="rId3497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>
                <wp:simplePos x="0" y="0"/>
                <wp:positionH relativeFrom="column">
                  <wp:posOffset>3106536</wp:posOffset>
                </wp:positionH>
                <wp:positionV relativeFrom="paragraph">
                  <wp:posOffset>256191</wp:posOffset>
                </wp:positionV>
                <wp:extent cx="29160" cy="10440"/>
                <wp:effectExtent l="38100" t="38100" r="28575" b="27940"/>
                <wp:wrapNone/>
                <wp:docPr id="2024" name="Ink 2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8">
                      <w14:nvContentPartPr>
                        <w14:cNvContentPartPr/>
                      </w14:nvContentPartPr>
                      <w14:xfrm>
                        <a:off x="0" y="0"/>
                        <a:ext cx="291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45AA0" id="Ink 2024" o:spid="_x0000_s1026" type="#_x0000_t75" style="position:absolute;margin-left:244.5pt;margin-top:20.05pt;width:2.45pt;height:1.05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">
                <v:imagedata r:id="rId3499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38624" behindDoc="0" locked="0" layoutInCell="1" allowOverlap="1">
                <wp:simplePos x="0" y="0"/>
                <wp:positionH relativeFrom="column">
                  <wp:posOffset>3219936</wp:posOffset>
                </wp:positionH>
                <wp:positionV relativeFrom="paragraph">
                  <wp:posOffset>315231</wp:posOffset>
                </wp:positionV>
                <wp:extent cx="122760" cy="95400"/>
                <wp:effectExtent l="38100" t="38100" r="29845" b="38100"/>
                <wp:wrapNone/>
                <wp:docPr id="2023" name="Ink 2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0">
                      <w14:nvContentPartPr>
                        <w14:cNvContentPartPr/>
                      </w14:nvContentPartPr>
                      <w14:xfrm>
                        <a:off x="0" y="0"/>
                        <a:ext cx="1227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C0631" id="Ink 2023" o:spid="_x0000_s1026" type="#_x0000_t75" style="position:absolute;margin-left:253.5pt;margin-top:24.65pt;width:9.8pt;height:7.8pt;z-index:2533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">
                <v:imagedata r:id="rId3501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>
                <wp:simplePos x="0" y="0"/>
                <wp:positionH relativeFrom="column">
                  <wp:posOffset>3065496</wp:posOffset>
                </wp:positionH>
                <wp:positionV relativeFrom="paragraph">
                  <wp:posOffset>350511</wp:posOffset>
                </wp:positionV>
                <wp:extent cx="138600" cy="13680"/>
                <wp:effectExtent l="38100" t="38100" r="13970" b="24765"/>
                <wp:wrapNone/>
                <wp:docPr id="2022" name="Ink 2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2">
                      <w14:nvContentPartPr>
                        <w14:cNvContentPartPr/>
                      </w14:nvContentPartPr>
                      <w14:xfrm>
                        <a:off x="0" y="0"/>
                        <a:ext cx="1386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C28A6" id="Ink 2022" o:spid="_x0000_s1026" type="#_x0000_t75" style="position:absolute;margin-left:241.25pt;margin-top:27.55pt;width:11.1pt;height:1.3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">
                <v:imagedata r:id="rId3503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36576" behindDoc="0" locked="0" layoutInCell="1" allowOverlap="1">
                <wp:simplePos x="0" y="0"/>
                <wp:positionH relativeFrom="column">
                  <wp:posOffset>2914296</wp:posOffset>
                </wp:positionH>
                <wp:positionV relativeFrom="paragraph">
                  <wp:posOffset>291831</wp:posOffset>
                </wp:positionV>
                <wp:extent cx="266760" cy="141120"/>
                <wp:effectExtent l="38100" t="38100" r="38100" b="30480"/>
                <wp:wrapNone/>
                <wp:docPr id="2021" name="Ink 2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4">
                      <w14:nvContentPartPr>
                        <w14:cNvContentPartPr/>
                      </w14:nvContentPartPr>
                      <w14:xfrm>
                        <a:off x="0" y="0"/>
                        <a:ext cx="2667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27780" id="Ink 2021" o:spid="_x0000_s1026" type="#_x0000_t75" style="position:absolute;margin-left:229.3pt;margin-top:22.85pt;width:21.25pt;height:11.4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">
                <v:imagedata r:id="rId3505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>
                <wp:simplePos x="0" y="0"/>
                <wp:positionH relativeFrom="column">
                  <wp:posOffset>2827896</wp:posOffset>
                </wp:positionH>
                <wp:positionV relativeFrom="paragraph">
                  <wp:posOffset>341511</wp:posOffset>
                </wp:positionV>
                <wp:extent cx="70200" cy="77760"/>
                <wp:effectExtent l="38100" t="38100" r="25400" b="36830"/>
                <wp:wrapNone/>
                <wp:docPr id="2020" name="Ink 2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6">
                      <w14:nvContentPartPr>
                        <w14:cNvContentPartPr/>
                      </w14:nvContentPartPr>
                      <w14:xfrm>
                        <a:off x="0" y="0"/>
                        <a:ext cx="702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DA84F" id="Ink 2020" o:spid="_x0000_s1026" type="#_x0000_t75" style="position:absolute;margin-left:222.45pt;margin-top:26.75pt;width:5.8pt;height:6.45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">
                <v:imagedata r:id="rId3507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>
                <wp:simplePos x="0" y="0"/>
                <wp:positionH relativeFrom="column">
                  <wp:posOffset>2767776</wp:posOffset>
                </wp:positionH>
                <wp:positionV relativeFrom="paragraph">
                  <wp:posOffset>303351</wp:posOffset>
                </wp:positionV>
                <wp:extent cx="7920" cy="5400"/>
                <wp:effectExtent l="38100" t="38100" r="30480" b="33020"/>
                <wp:wrapNone/>
                <wp:docPr id="2019" name="Ink 2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8">
                      <w14:nvContentPartPr>
                        <w14:cNvContentPartPr/>
                      </w14:nvContentPartPr>
                      <w14:xfrm>
                        <a:off x="0" y="0"/>
                        <a:ext cx="79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90F0E" id="Ink 2019" o:spid="_x0000_s1026" type="#_x0000_t75" style="position:absolute;margin-left:217.8pt;margin-top:23.75pt;width:.9pt;height:.65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">
                <v:imagedata r:id="rId3509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>
                <wp:simplePos x="0" y="0"/>
                <wp:positionH relativeFrom="column">
                  <wp:posOffset>2645376</wp:posOffset>
                </wp:positionH>
                <wp:positionV relativeFrom="paragraph">
                  <wp:posOffset>378591</wp:posOffset>
                </wp:positionV>
                <wp:extent cx="140400" cy="68040"/>
                <wp:effectExtent l="38100" t="38100" r="31115" b="27305"/>
                <wp:wrapNone/>
                <wp:docPr id="2018" name="Ink 2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0">
                      <w14:nvContentPartPr>
                        <w14:cNvContentPartPr/>
                      </w14:nvContentPartPr>
                      <w14:xfrm>
                        <a:off x="0" y="0"/>
                        <a:ext cx="1404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E8B33" id="Ink 2018" o:spid="_x0000_s1026" type="#_x0000_t75" style="position:absolute;margin-left:208.2pt;margin-top:29.65pt;width:11.2pt;height:5.65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">
                <v:imagedata r:id="rId3511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32480" behindDoc="0" locked="0" layoutInCell="1" allowOverlap="1">
                <wp:simplePos x="0" y="0"/>
                <wp:positionH relativeFrom="column">
                  <wp:posOffset>2659056</wp:posOffset>
                </wp:positionH>
                <wp:positionV relativeFrom="paragraph">
                  <wp:posOffset>282111</wp:posOffset>
                </wp:positionV>
                <wp:extent cx="99720" cy="218880"/>
                <wp:effectExtent l="38100" t="38100" r="33655" b="29210"/>
                <wp:wrapNone/>
                <wp:docPr id="2017" name="Ink 2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2">
                      <w14:nvContentPartPr>
                        <w14:cNvContentPartPr/>
                      </w14:nvContentPartPr>
                      <w14:xfrm>
                        <a:off x="0" y="0"/>
                        <a:ext cx="9972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BFEF5" id="Ink 2017" o:spid="_x0000_s1026" type="#_x0000_t75" style="position:absolute;margin-left:209.15pt;margin-top:22.05pt;width:8.15pt;height:17.65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">
                <v:imagedata r:id="rId3513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31456" behindDoc="0" locked="0" layoutInCell="1" allowOverlap="1">
                <wp:simplePos x="0" y="0"/>
                <wp:positionH relativeFrom="column">
                  <wp:posOffset>2502456</wp:posOffset>
                </wp:positionH>
                <wp:positionV relativeFrom="paragraph">
                  <wp:posOffset>381111</wp:posOffset>
                </wp:positionV>
                <wp:extent cx="110520" cy="35640"/>
                <wp:effectExtent l="38100" t="38100" r="22860" b="40640"/>
                <wp:wrapNone/>
                <wp:docPr id="2016" name="Ink 2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4">
                      <w14:nvContentPartPr>
                        <w14:cNvContentPartPr/>
                      </w14:nvContentPartPr>
                      <w14:xfrm>
                        <a:off x="0" y="0"/>
                        <a:ext cx="1105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9837E" id="Ink 2016" o:spid="_x0000_s1026" type="#_x0000_t75" style="position:absolute;margin-left:197pt;margin-top:29.95pt;width:8.8pt;height:2.9pt;z-index:2533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">
                <v:imagedata r:id="rId3515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30432" behindDoc="0" locked="0" layoutInCell="1" allowOverlap="1">
                <wp:simplePos x="0" y="0"/>
                <wp:positionH relativeFrom="column">
                  <wp:posOffset>2544936</wp:posOffset>
                </wp:positionH>
                <wp:positionV relativeFrom="paragraph">
                  <wp:posOffset>254031</wp:posOffset>
                </wp:positionV>
                <wp:extent cx="66240" cy="245880"/>
                <wp:effectExtent l="38100" t="38100" r="29210" b="40005"/>
                <wp:wrapNone/>
                <wp:docPr id="2015" name="Ink 2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6">
                      <w14:nvContentPartPr>
                        <w14:cNvContentPartPr/>
                      </w14:nvContentPartPr>
                      <w14:xfrm>
                        <a:off x="0" y="0"/>
                        <a:ext cx="6624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2A035" id="Ink 2015" o:spid="_x0000_s1026" type="#_x0000_t75" style="position:absolute;margin-left:200.2pt;margin-top:19.85pt;width:5.45pt;height:19.65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">
                <v:imagedata r:id="rId3517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29408" behindDoc="0" locked="0" layoutInCell="1" allowOverlap="1">
                <wp:simplePos x="0" y="0"/>
                <wp:positionH relativeFrom="column">
                  <wp:posOffset>2413176</wp:posOffset>
                </wp:positionH>
                <wp:positionV relativeFrom="paragraph">
                  <wp:posOffset>380751</wp:posOffset>
                </wp:positionV>
                <wp:extent cx="72360" cy="60840"/>
                <wp:effectExtent l="38100" t="38100" r="42545" b="34925"/>
                <wp:wrapNone/>
                <wp:docPr id="2014" name="Ink 2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8">
                      <w14:nvContentPartPr>
                        <w14:cNvContentPartPr/>
                      </w14:nvContentPartPr>
                      <w14:xfrm>
                        <a:off x="0" y="0"/>
                        <a:ext cx="723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82B88" id="Ink 2014" o:spid="_x0000_s1026" type="#_x0000_t75" style="position:absolute;margin-left:189.85pt;margin-top:29.85pt;width:5.9pt;height:5.2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">
                <v:imagedata r:id="rId3519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28384" behindDoc="0" locked="0" layoutInCell="1" allowOverlap="1">
                <wp:simplePos x="0" y="0"/>
                <wp:positionH relativeFrom="column">
                  <wp:posOffset>2276736</wp:posOffset>
                </wp:positionH>
                <wp:positionV relativeFrom="paragraph">
                  <wp:posOffset>383631</wp:posOffset>
                </wp:positionV>
                <wp:extent cx="79560" cy="58320"/>
                <wp:effectExtent l="38100" t="38100" r="34925" b="37465"/>
                <wp:wrapNone/>
                <wp:docPr id="2013" name="Ink 2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0">
                      <w14:nvContentPartPr>
                        <w14:cNvContentPartPr/>
                      </w14:nvContentPartPr>
                      <w14:xfrm>
                        <a:off x="0" y="0"/>
                        <a:ext cx="795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0DDD9" id="Ink 2013" o:spid="_x0000_s1026" type="#_x0000_t75" style="position:absolute;margin-left:179.15pt;margin-top:30.05pt;width:6.5pt;height:4.95pt;z-index:2533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">
                <v:imagedata r:id="rId3521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27360" behindDoc="0" locked="0" layoutInCell="1" allowOverlap="1">
                <wp:simplePos x="0" y="0"/>
                <wp:positionH relativeFrom="column">
                  <wp:posOffset>2193576</wp:posOffset>
                </wp:positionH>
                <wp:positionV relativeFrom="paragraph">
                  <wp:posOffset>353391</wp:posOffset>
                </wp:positionV>
                <wp:extent cx="70200" cy="86400"/>
                <wp:effectExtent l="38100" t="38100" r="25400" b="27940"/>
                <wp:wrapNone/>
                <wp:docPr id="2012" name="Ink 2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2">
                      <w14:nvContentPartPr>
                        <w14:cNvContentPartPr/>
                      </w14:nvContentPartPr>
                      <w14:xfrm>
                        <a:off x="0" y="0"/>
                        <a:ext cx="702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0D437" id="Ink 2012" o:spid="_x0000_s1026" type="#_x0000_t75" style="position:absolute;margin-left:172.5pt;margin-top:27.7pt;width:5.8pt;height:7.15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">
                <v:imagedata r:id="rId3523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26336" behindDoc="0" locked="0" layoutInCell="1" allowOverlap="1">
                <wp:simplePos x="0" y="0"/>
                <wp:positionH relativeFrom="column">
                  <wp:posOffset>1793616</wp:posOffset>
                </wp:positionH>
                <wp:positionV relativeFrom="paragraph">
                  <wp:posOffset>296871</wp:posOffset>
                </wp:positionV>
                <wp:extent cx="26280" cy="23400"/>
                <wp:effectExtent l="38100" t="38100" r="31115" b="34290"/>
                <wp:wrapNone/>
                <wp:docPr id="2011" name="Ink 2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4">
                      <w14:nvContentPartPr>
                        <w14:cNvContentPartPr/>
                      </w14:nvContentPartPr>
                      <w14:xfrm>
                        <a:off x="0" y="0"/>
                        <a:ext cx="262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AF0C5" id="Ink 2011" o:spid="_x0000_s1026" type="#_x0000_t75" style="position:absolute;margin-left:141.15pt;margin-top:23.3pt;width:2.2pt;height:2.05pt;z-index:2533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">
                <v:imagedata r:id="rId3525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>
                <wp:simplePos x="0" y="0"/>
                <wp:positionH relativeFrom="column">
                  <wp:posOffset>1809096</wp:posOffset>
                </wp:positionH>
                <wp:positionV relativeFrom="paragraph">
                  <wp:posOffset>387231</wp:posOffset>
                </wp:positionV>
                <wp:extent cx="119520" cy="89640"/>
                <wp:effectExtent l="38100" t="19050" r="33020" b="43815"/>
                <wp:wrapNone/>
                <wp:docPr id="2009" name="Ink 2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6">
                      <w14:nvContentPartPr>
                        <w14:cNvContentPartPr/>
                      </w14:nvContentPartPr>
                      <w14:xfrm>
                        <a:off x="0" y="0"/>
                        <a:ext cx="11952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D081D" id="Ink 2009" o:spid="_x0000_s1026" type="#_x0000_t75" style="position:absolute;margin-left:142.3pt;margin-top:30.35pt;width:9.6pt;height:7.35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">
                <v:imagedata r:id="rId3527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23264" behindDoc="0" locked="0" layoutInCell="1" allowOverlap="1">
                <wp:simplePos x="0" y="0"/>
                <wp:positionH relativeFrom="column">
                  <wp:posOffset>1772016</wp:posOffset>
                </wp:positionH>
                <wp:positionV relativeFrom="paragraph">
                  <wp:posOffset>391911</wp:posOffset>
                </wp:positionV>
                <wp:extent cx="18000" cy="58680"/>
                <wp:effectExtent l="38100" t="38100" r="39370" b="36830"/>
                <wp:wrapNone/>
                <wp:docPr id="2008" name="Ink 2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8">
                      <w14:nvContentPartPr>
                        <w14:cNvContentPartPr/>
                      </w14:nvContentPartPr>
                      <w14:xfrm>
                        <a:off x="0" y="0"/>
                        <a:ext cx="180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3D3C0" id="Ink 2008" o:spid="_x0000_s1026" type="#_x0000_t75" style="position:absolute;margin-left:139.4pt;margin-top:30.7pt;width:1.6pt;height:4.9pt;z-index:2533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">
                <v:imagedata r:id="rId3529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22240" behindDoc="0" locked="0" layoutInCell="1" allowOverlap="1">
                <wp:simplePos x="0" y="0"/>
                <wp:positionH relativeFrom="column">
                  <wp:posOffset>1583736</wp:posOffset>
                </wp:positionH>
                <wp:positionV relativeFrom="paragraph">
                  <wp:posOffset>399471</wp:posOffset>
                </wp:positionV>
                <wp:extent cx="136080" cy="19800"/>
                <wp:effectExtent l="38100" t="38100" r="0" b="37465"/>
                <wp:wrapNone/>
                <wp:docPr id="2007" name="Ink 2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0">
                      <w14:nvContentPartPr>
                        <w14:cNvContentPartPr/>
                      </w14:nvContentPartPr>
                      <w14:xfrm>
                        <a:off x="0" y="0"/>
                        <a:ext cx="1360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5AA4A" id="Ink 2007" o:spid="_x0000_s1026" type="#_x0000_t75" style="position:absolute;margin-left:124.55pt;margin-top:31.3pt;width:10.9pt;height:1.85pt;z-index:2533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">
                <v:imagedata r:id="rId3531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21216" behindDoc="0" locked="0" layoutInCell="1" allowOverlap="1">
                <wp:simplePos x="0" y="0"/>
                <wp:positionH relativeFrom="column">
                  <wp:posOffset>1635216</wp:posOffset>
                </wp:positionH>
                <wp:positionV relativeFrom="paragraph">
                  <wp:posOffset>347991</wp:posOffset>
                </wp:positionV>
                <wp:extent cx="28800" cy="129240"/>
                <wp:effectExtent l="38100" t="19050" r="28575" b="42545"/>
                <wp:wrapNone/>
                <wp:docPr id="2006" name="Ink 2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2">
                      <w14:nvContentPartPr>
                        <w14:cNvContentPartPr/>
                      </w14:nvContentPartPr>
                      <w14:xfrm>
                        <a:off x="0" y="0"/>
                        <a:ext cx="2880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8B932" id="Ink 2006" o:spid="_x0000_s1026" type="#_x0000_t75" style="position:absolute;margin-left:128.6pt;margin-top:27.3pt;width:2.6pt;height:10.45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">
                <v:imagedata r:id="rId3533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17120" behindDoc="0" locked="0" layoutInCell="1" allowOverlap="1">
                <wp:simplePos x="0" y="0"/>
                <wp:positionH relativeFrom="column">
                  <wp:posOffset>1165416</wp:posOffset>
                </wp:positionH>
                <wp:positionV relativeFrom="paragraph">
                  <wp:posOffset>404511</wp:posOffset>
                </wp:positionV>
                <wp:extent cx="71280" cy="32040"/>
                <wp:effectExtent l="38100" t="38100" r="24130" b="25400"/>
                <wp:wrapNone/>
                <wp:docPr id="2002" name="Ink 2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4">
                      <w14:nvContentPartPr>
                        <w14:cNvContentPartPr/>
                      </w14:nvContentPartPr>
                      <w14:xfrm>
                        <a:off x="0" y="0"/>
                        <a:ext cx="712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0B1ED" id="Ink 2002" o:spid="_x0000_s1026" type="#_x0000_t75" style="position:absolute;margin-left:91.6pt;margin-top:31.75pt;width:5.8pt;height:2.75pt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">
                <v:imagedata r:id="rId3535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>
                <wp:simplePos x="0" y="0"/>
                <wp:positionH relativeFrom="column">
                  <wp:posOffset>1131576</wp:posOffset>
                </wp:positionH>
                <wp:positionV relativeFrom="paragraph">
                  <wp:posOffset>318831</wp:posOffset>
                </wp:positionV>
                <wp:extent cx="118440" cy="155520"/>
                <wp:effectExtent l="19050" t="38100" r="34290" b="35560"/>
                <wp:wrapNone/>
                <wp:docPr id="2001" name="Ink 2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6">
                      <w14:nvContentPartPr>
                        <w14:cNvContentPartPr/>
                      </w14:nvContentPartPr>
                      <w14:xfrm>
                        <a:off x="0" y="0"/>
                        <a:ext cx="11844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6866A" id="Ink 2001" o:spid="_x0000_s1026" type="#_x0000_t75" style="position:absolute;margin-left:88.9pt;margin-top:24.95pt;width:9.7pt;height:12.65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">
                <v:imagedata r:id="rId3537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15072" behindDoc="0" locked="0" layoutInCell="1" allowOverlap="1">
                <wp:simplePos x="0" y="0"/>
                <wp:positionH relativeFrom="column">
                  <wp:posOffset>4585776</wp:posOffset>
                </wp:positionH>
                <wp:positionV relativeFrom="paragraph">
                  <wp:posOffset>37671</wp:posOffset>
                </wp:positionV>
                <wp:extent cx="984240" cy="84240"/>
                <wp:effectExtent l="38100" t="38100" r="26035" b="30480"/>
                <wp:wrapNone/>
                <wp:docPr id="2000" name="Ink 2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8">
                      <w14:nvContentPartPr>
                        <w14:cNvContentPartPr/>
                      </w14:nvContentPartPr>
                      <w14:xfrm>
                        <a:off x="0" y="0"/>
                        <a:ext cx="9842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F37F7" id="Ink 2000" o:spid="_x0000_s1026" type="#_x0000_t75" style="position:absolute;margin-left:360.95pt;margin-top:2.85pt;width:77.75pt;height:7pt;z-index:2533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">
                <v:imagedata r:id="rId3539" o:title=""/>
              </v:shape>
            </w:pict>
          </mc:Fallback>
        </mc:AlternateContent>
      </w:r>
      <w:r w:rsidR="00CE297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14048" behindDoc="0" locked="0" layoutInCell="1" allowOverlap="1">
                <wp:simplePos x="0" y="0"/>
                <wp:positionH relativeFrom="column">
                  <wp:posOffset>1691016</wp:posOffset>
                </wp:positionH>
                <wp:positionV relativeFrom="paragraph">
                  <wp:posOffset>124071</wp:posOffset>
                </wp:positionV>
                <wp:extent cx="672840" cy="66240"/>
                <wp:effectExtent l="38100" t="38100" r="0" b="29210"/>
                <wp:wrapNone/>
                <wp:docPr id="1999" name="Ink 1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0">
                      <w14:nvContentPartPr>
                        <w14:cNvContentPartPr/>
                      </w14:nvContentPartPr>
                      <w14:xfrm>
                        <a:off x="0" y="0"/>
                        <a:ext cx="67284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91758" id="Ink 1999" o:spid="_x0000_s1026" type="#_x0000_t75" style="position:absolute;margin-left:133.1pt;margin-top:9.6pt;width:53.1pt;height:5.6pt;z-index:2533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">
                <v:imagedata r:id="rId3541" o:title=""/>
              </v:shape>
            </w:pict>
          </mc:Fallback>
        </mc:AlternateContent>
      </w:r>
    </w:p>
    <w:p w:rsidR="00CB7087" w:rsidRDefault="00CE2971" w:rsidP="003F6239">
      <w:pPr>
        <w:pStyle w:val="NL"/>
        <w:rPr>
          <w:rStyle w:val="NLLLNUM"/>
          <w:b w:val="0"/>
        </w:rPr>
      </w:pP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 wp14:anchorId="491FB63F" wp14:editId="609F6786">
                <wp:simplePos x="0" y="0"/>
                <wp:positionH relativeFrom="column">
                  <wp:posOffset>5911656</wp:posOffset>
                </wp:positionH>
                <wp:positionV relativeFrom="paragraph">
                  <wp:posOffset>133631</wp:posOffset>
                </wp:positionV>
                <wp:extent cx="150840" cy="136080"/>
                <wp:effectExtent l="38100" t="38100" r="1905" b="35560"/>
                <wp:wrapNone/>
                <wp:docPr id="2054" name="Ink 2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2">
                      <w14:nvContentPartPr>
                        <w14:cNvContentPartPr/>
                      </w14:nvContentPartPr>
                      <w14:xfrm>
                        <a:off x="0" y="0"/>
                        <a:ext cx="1508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8964D" id="Ink 2054" o:spid="_x0000_s1026" type="#_x0000_t75" style="position:absolute;margin-left:465.4pt;margin-top:10.35pt;width:12.2pt;height:11.05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">
                <v:imagedata r:id="rId3543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69344" behindDoc="0" locked="0" layoutInCell="1" allowOverlap="1" wp14:anchorId="5E537B4F" wp14:editId="43AE7AAA">
                <wp:simplePos x="0" y="0"/>
                <wp:positionH relativeFrom="column">
                  <wp:posOffset>5950176</wp:posOffset>
                </wp:positionH>
                <wp:positionV relativeFrom="paragraph">
                  <wp:posOffset>170351</wp:posOffset>
                </wp:positionV>
                <wp:extent cx="7920" cy="93240"/>
                <wp:effectExtent l="38100" t="38100" r="30480" b="40640"/>
                <wp:wrapNone/>
                <wp:docPr id="2053" name="Ink 2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4">
                      <w14:nvContentPartPr>
                        <w14:cNvContentPartPr/>
                      </w14:nvContentPartPr>
                      <w14:xfrm>
                        <a:off x="0" y="0"/>
                        <a:ext cx="79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68E22" id="Ink 2053" o:spid="_x0000_s1026" type="#_x0000_t75" style="position:absolute;margin-left:468.4pt;margin-top:13.3pt;width:.9pt;height:7.6pt;z-index:2533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">
                <v:imagedata r:id="rId3545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 wp14:anchorId="17A493FE" wp14:editId="1FCE2EA6">
                <wp:simplePos x="0" y="0"/>
                <wp:positionH relativeFrom="column">
                  <wp:posOffset>5802576</wp:posOffset>
                </wp:positionH>
                <wp:positionV relativeFrom="paragraph">
                  <wp:posOffset>234431</wp:posOffset>
                </wp:positionV>
                <wp:extent cx="120240" cy="13320"/>
                <wp:effectExtent l="38100" t="38100" r="32385" b="25400"/>
                <wp:wrapNone/>
                <wp:docPr id="2052" name="Ink 2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6">
                      <w14:nvContentPartPr>
                        <w14:cNvContentPartPr/>
                      </w14:nvContentPartPr>
                      <w14:xfrm>
                        <a:off x="0" y="0"/>
                        <a:ext cx="1202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74110" id="Ink 2052" o:spid="_x0000_s1026" type="#_x0000_t75" style="position:absolute;margin-left:456.75pt;margin-top:18.4pt;width:9.65pt;height:1.3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">
                <v:imagedata r:id="rId3547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 wp14:anchorId="43E052B2" wp14:editId="0FD15FF1">
                <wp:simplePos x="0" y="0"/>
                <wp:positionH relativeFrom="column">
                  <wp:posOffset>5806176</wp:posOffset>
                </wp:positionH>
                <wp:positionV relativeFrom="paragraph">
                  <wp:posOffset>145871</wp:posOffset>
                </wp:positionV>
                <wp:extent cx="100440" cy="136080"/>
                <wp:effectExtent l="38100" t="38100" r="33020" b="35560"/>
                <wp:wrapNone/>
                <wp:docPr id="2051" name="Ink 2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8">
                      <w14:nvContentPartPr>
                        <w14:cNvContentPartPr/>
                      </w14:nvContentPartPr>
                      <w14:xfrm>
                        <a:off x="0" y="0"/>
                        <a:ext cx="1004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9F7BA" id="Ink 2051" o:spid="_x0000_s1026" type="#_x0000_t75" style="position:absolute;margin-left:457pt;margin-top:11.35pt;width:8.2pt;height:11.1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">
                <v:imagedata r:id="rId3549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66272" behindDoc="0" locked="0" layoutInCell="1" allowOverlap="1" wp14:anchorId="6E5A5BE4" wp14:editId="1B8434A3">
                <wp:simplePos x="0" y="0"/>
                <wp:positionH relativeFrom="column">
                  <wp:posOffset>5689896</wp:posOffset>
                </wp:positionH>
                <wp:positionV relativeFrom="paragraph">
                  <wp:posOffset>220751</wp:posOffset>
                </wp:positionV>
                <wp:extent cx="104040" cy="71280"/>
                <wp:effectExtent l="38100" t="38100" r="29845" b="43180"/>
                <wp:wrapNone/>
                <wp:docPr id="2050" name="Ink 2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0">
                      <w14:nvContentPartPr>
                        <w14:cNvContentPartPr/>
                      </w14:nvContentPartPr>
                      <w14:xfrm>
                        <a:off x="0" y="0"/>
                        <a:ext cx="10404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434C4" id="Ink 2050" o:spid="_x0000_s1026" type="#_x0000_t75" style="position:absolute;margin-left:447.9pt;margin-top:17.3pt;width:8.4pt;height:5.85pt;z-index:2533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">
                <v:imagedata r:id="rId3551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65248" behindDoc="0" locked="0" layoutInCell="1" allowOverlap="1" wp14:anchorId="39E41FF7" wp14:editId="7FAB1CE5">
                <wp:simplePos x="0" y="0"/>
                <wp:positionH relativeFrom="column">
                  <wp:posOffset>5644896</wp:posOffset>
                </wp:positionH>
                <wp:positionV relativeFrom="paragraph">
                  <wp:posOffset>126071</wp:posOffset>
                </wp:positionV>
                <wp:extent cx="135360" cy="154080"/>
                <wp:effectExtent l="38100" t="38100" r="17145" b="36830"/>
                <wp:wrapNone/>
                <wp:docPr id="2049" name="Ink 2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2">
                      <w14:nvContentPartPr>
                        <w14:cNvContentPartPr/>
                      </w14:nvContentPartPr>
                      <w14:xfrm>
                        <a:off x="0" y="0"/>
                        <a:ext cx="13536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A3941" id="Ink 2049" o:spid="_x0000_s1026" type="#_x0000_t75" style="position:absolute;margin-left:444.45pt;margin-top:9.75pt;width:10.9pt;height:12.55pt;z-index:2533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">
                <v:imagedata r:id="rId3553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64224" behindDoc="0" locked="0" layoutInCell="1" allowOverlap="1" wp14:anchorId="6280790C" wp14:editId="75B0A4F0">
                <wp:simplePos x="0" y="0"/>
                <wp:positionH relativeFrom="column">
                  <wp:posOffset>4917336</wp:posOffset>
                </wp:positionH>
                <wp:positionV relativeFrom="paragraph">
                  <wp:posOffset>-649</wp:posOffset>
                </wp:positionV>
                <wp:extent cx="140400" cy="118080"/>
                <wp:effectExtent l="38100" t="38100" r="31115" b="34925"/>
                <wp:wrapNone/>
                <wp:docPr id="2048" name="Ink 2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4">
                      <w14:nvContentPartPr>
                        <w14:cNvContentPartPr/>
                      </w14:nvContentPartPr>
                      <w14:xfrm>
                        <a:off x="0" y="0"/>
                        <a:ext cx="1404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61F39" id="Ink 2048" o:spid="_x0000_s1026" type="#_x0000_t75" style="position:absolute;margin-left:387.1pt;margin-top:-.2pt;width:11.3pt;height:9.5pt;z-index:2533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">
                <v:imagedata r:id="rId3555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 wp14:anchorId="14B47464" wp14:editId="69E1D4B3">
                <wp:simplePos x="0" y="0"/>
                <wp:positionH relativeFrom="column">
                  <wp:posOffset>4826976</wp:posOffset>
                </wp:positionH>
                <wp:positionV relativeFrom="paragraph">
                  <wp:posOffset>43631</wp:posOffset>
                </wp:positionV>
                <wp:extent cx="185040" cy="17280"/>
                <wp:effectExtent l="38100" t="38100" r="24765" b="40005"/>
                <wp:wrapNone/>
                <wp:docPr id="2047" name="Ink 2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6">
                      <w14:nvContentPartPr>
                        <w14:cNvContentPartPr/>
                      </w14:nvContentPartPr>
                      <w14:xfrm>
                        <a:off x="0" y="0"/>
                        <a:ext cx="1850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5DDC3" id="Ink 2047" o:spid="_x0000_s1026" type="#_x0000_t75" style="position:absolute;margin-left:380pt;margin-top:3.4pt;width:14.7pt;height:1.55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">
                <v:imagedata r:id="rId3557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62176" behindDoc="0" locked="0" layoutInCell="1" allowOverlap="1" wp14:anchorId="17A9D5F5" wp14:editId="6981E64D">
                <wp:simplePos x="0" y="0"/>
                <wp:positionH relativeFrom="column">
                  <wp:posOffset>4920216</wp:posOffset>
                </wp:positionH>
                <wp:positionV relativeFrom="paragraph">
                  <wp:posOffset>194111</wp:posOffset>
                </wp:positionV>
                <wp:extent cx="138960" cy="30240"/>
                <wp:effectExtent l="38100" t="38100" r="33020" b="27305"/>
                <wp:wrapNone/>
                <wp:docPr id="2046" name="Ink 2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8">
                      <w14:nvContentPartPr>
                        <w14:cNvContentPartPr/>
                      </w14:nvContentPartPr>
                      <w14:xfrm>
                        <a:off x="0" y="0"/>
                        <a:ext cx="1389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A1306" id="Ink 2046" o:spid="_x0000_s1026" type="#_x0000_t75" style="position:absolute;margin-left:387.3pt;margin-top:15.25pt;width:11.1pt;height:2.55pt;z-index:2533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">
                <v:imagedata r:id="rId3559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61152" behindDoc="0" locked="0" layoutInCell="1" allowOverlap="1" wp14:anchorId="376D110F" wp14:editId="6E34344E">
                <wp:simplePos x="0" y="0"/>
                <wp:positionH relativeFrom="column">
                  <wp:posOffset>4939296</wp:posOffset>
                </wp:positionH>
                <wp:positionV relativeFrom="paragraph">
                  <wp:posOffset>128591</wp:posOffset>
                </wp:positionV>
                <wp:extent cx="106200" cy="143640"/>
                <wp:effectExtent l="38100" t="38100" r="27305" b="27940"/>
                <wp:wrapNone/>
                <wp:docPr id="2045" name="Ink 2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0">
                      <w14:nvContentPartPr>
                        <w14:cNvContentPartPr/>
                      </w14:nvContentPartPr>
                      <w14:xfrm>
                        <a:off x="0" y="0"/>
                        <a:ext cx="10620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08DDE" id="Ink 2045" o:spid="_x0000_s1026" type="#_x0000_t75" style="position:absolute;margin-left:388.7pt;margin-top:10pt;width:8.65pt;height:11.7pt;z-index:2533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">
                <v:imagedata r:id="rId3561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60128" behindDoc="0" locked="0" layoutInCell="1" allowOverlap="1" wp14:anchorId="63C77597" wp14:editId="75F7195D">
                <wp:simplePos x="0" y="0"/>
                <wp:positionH relativeFrom="column">
                  <wp:posOffset>4796016</wp:posOffset>
                </wp:positionH>
                <wp:positionV relativeFrom="paragraph">
                  <wp:posOffset>130391</wp:posOffset>
                </wp:positionV>
                <wp:extent cx="128160" cy="139320"/>
                <wp:effectExtent l="19050" t="38100" r="43815" b="32385"/>
                <wp:wrapNone/>
                <wp:docPr id="2044" name="Ink 2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2">
                      <w14:nvContentPartPr>
                        <w14:cNvContentPartPr/>
                      </w14:nvContentPartPr>
                      <w14:xfrm>
                        <a:off x="0" y="0"/>
                        <a:ext cx="1281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F4B93" id="Ink 2044" o:spid="_x0000_s1026" type="#_x0000_t75" style="position:absolute;margin-left:377.55pt;margin-top:10.1pt;width:10.45pt;height:11.3pt;z-index:2533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">
                <v:imagedata r:id="rId3563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 wp14:anchorId="2394FA20" wp14:editId="254C627C">
                <wp:simplePos x="0" y="0"/>
                <wp:positionH relativeFrom="column">
                  <wp:posOffset>4826616</wp:posOffset>
                </wp:positionH>
                <wp:positionV relativeFrom="paragraph">
                  <wp:posOffset>130391</wp:posOffset>
                </wp:positionV>
                <wp:extent cx="16920" cy="111600"/>
                <wp:effectExtent l="38100" t="38100" r="40640" b="41275"/>
                <wp:wrapNone/>
                <wp:docPr id="2043" name="Ink 2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4">
                      <w14:nvContentPartPr>
                        <w14:cNvContentPartPr/>
                      </w14:nvContentPartPr>
                      <w14:xfrm>
                        <a:off x="0" y="0"/>
                        <a:ext cx="169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6885A" id="Ink 2043" o:spid="_x0000_s1026" type="#_x0000_t75" style="position:absolute;margin-left:379.9pt;margin-top:10.1pt;width:1.7pt;height:9.15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">
                <v:imagedata r:id="rId3565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7E6B061C" wp14:editId="6AD662EB">
                <wp:simplePos x="0" y="0"/>
                <wp:positionH relativeFrom="column">
                  <wp:posOffset>4481376</wp:posOffset>
                </wp:positionH>
                <wp:positionV relativeFrom="paragraph">
                  <wp:posOffset>96191</wp:posOffset>
                </wp:positionV>
                <wp:extent cx="156600" cy="180000"/>
                <wp:effectExtent l="38100" t="38100" r="34290" b="29845"/>
                <wp:wrapNone/>
                <wp:docPr id="2042" name="Ink 2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6">
                      <w14:nvContentPartPr>
                        <w14:cNvContentPartPr/>
                      </w14:nvContentPartPr>
                      <w14:xfrm>
                        <a:off x="0" y="0"/>
                        <a:ext cx="15660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3A497" id="Ink 2042" o:spid="_x0000_s1026" type="#_x0000_t75" style="position:absolute;margin-left:352.7pt;margin-top:7.45pt;width:12.55pt;height:14.45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">
                <v:imagedata r:id="rId3567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3D9DD03A" wp14:editId="6A4A087A">
                <wp:simplePos x="0" y="0"/>
                <wp:positionH relativeFrom="column">
                  <wp:posOffset>4264296</wp:posOffset>
                </wp:positionH>
                <wp:positionV relativeFrom="paragraph">
                  <wp:posOffset>222191</wp:posOffset>
                </wp:positionV>
                <wp:extent cx="114480" cy="10080"/>
                <wp:effectExtent l="38100" t="38100" r="38100" b="28575"/>
                <wp:wrapNone/>
                <wp:docPr id="2041" name="Ink 2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8">
                      <w14:nvContentPartPr>
                        <w14:cNvContentPartPr/>
                      </w14:nvContentPartPr>
                      <w14:xfrm>
                        <a:off x="0" y="0"/>
                        <a:ext cx="1144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07E16" id="Ink 2041" o:spid="_x0000_s1026" type="#_x0000_t75" style="position:absolute;margin-left:335.6pt;margin-top:17.4pt;width:9.2pt;height:1.1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">
                <v:imagedata r:id="rId3569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 wp14:anchorId="35340E22" wp14:editId="290EF1B7">
                <wp:simplePos x="0" y="0"/>
                <wp:positionH relativeFrom="column">
                  <wp:posOffset>4277976</wp:posOffset>
                </wp:positionH>
                <wp:positionV relativeFrom="paragraph">
                  <wp:posOffset>187271</wp:posOffset>
                </wp:positionV>
                <wp:extent cx="84600" cy="13680"/>
                <wp:effectExtent l="38100" t="19050" r="29845" b="43815"/>
                <wp:wrapNone/>
                <wp:docPr id="2040" name="Ink 2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0">
                      <w14:nvContentPartPr>
                        <w14:cNvContentPartPr/>
                      </w14:nvContentPartPr>
                      <w14:xfrm>
                        <a:off x="0" y="0"/>
                        <a:ext cx="846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8A163" id="Ink 2040" o:spid="_x0000_s1026" type="#_x0000_t75" style="position:absolute;margin-left:336.75pt;margin-top:14.6pt;width:6.95pt;height:1.45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">
                <v:imagedata r:id="rId3571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 wp14:anchorId="3D5BB845" wp14:editId="02B91127">
                <wp:simplePos x="0" y="0"/>
                <wp:positionH relativeFrom="column">
                  <wp:posOffset>4029936</wp:posOffset>
                </wp:positionH>
                <wp:positionV relativeFrom="paragraph">
                  <wp:posOffset>21311</wp:posOffset>
                </wp:positionV>
                <wp:extent cx="66960" cy="106560"/>
                <wp:effectExtent l="38100" t="38100" r="28575" b="27305"/>
                <wp:wrapNone/>
                <wp:docPr id="2039" name="Ink 2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2">
                      <w14:nvContentPartPr>
                        <w14:cNvContentPartPr/>
                      </w14:nvContentPartPr>
                      <w14:xfrm>
                        <a:off x="0" y="0"/>
                        <a:ext cx="669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DE53F" id="Ink 2039" o:spid="_x0000_s1026" type="#_x0000_t75" style="position:absolute;margin-left:317.2pt;margin-top:1.55pt;width:5.55pt;height:8.65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">
                <v:imagedata r:id="rId3573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53984" behindDoc="0" locked="0" layoutInCell="1" allowOverlap="1" wp14:anchorId="10D3AFBB" wp14:editId="24095302">
                <wp:simplePos x="0" y="0"/>
                <wp:positionH relativeFrom="column">
                  <wp:posOffset>3849936</wp:posOffset>
                </wp:positionH>
                <wp:positionV relativeFrom="paragraph">
                  <wp:posOffset>44351</wp:posOffset>
                </wp:positionV>
                <wp:extent cx="231120" cy="26280"/>
                <wp:effectExtent l="38100" t="38100" r="36195" b="31115"/>
                <wp:wrapNone/>
                <wp:docPr id="2038" name="Ink 2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4">
                      <w14:nvContentPartPr>
                        <w14:cNvContentPartPr/>
                      </w14:nvContentPartPr>
                      <w14:xfrm>
                        <a:off x="0" y="0"/>
                        <a:ext cx="2311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5C55E" id="Ink 2038" o:spid="_x0000_s1026" type="#_x0000_t75" style="position:absolute;margin-left:303.1pt;margin-top:3.45pt;width:18.35pt;height:2.15pt;z-index:2533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">
                <v:imagedata r:id="rId3575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52960" behindDoc="0" locked="0" layoutInCell="1" allowOverlap="1" wp14:anchorId="14C23571" wp14:editId="7988EEFD">
                <wp:simplePos x="0" y="0"/>
                <wp:positionH relativeFrom="column">
                  <wp:posOffset>4031016</wp:posOffset>
                </wp:positionH>
                <wp:positionV relativeFrom="paragraph">
                  <wp:posOffset>181151</wp:posOffset>
                </wp:positionV>
                <wp:extent cx="105120" cy="86400"/>
                <wp:effectExtent l="38100" t="38100" r="9525" b="27940"/>
                <wp:wrapNone/>
                <wp:docPr id="2037" name="Ink 2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6">
                      <w14:nvContentPartPr>
                        <w14:cNvContentPartPr/>
                      </w14:nvContentPartPr>
                      <w14:xfrm>
                        <a:off x="0" y="0"/>
                        <a:ext cx="10512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0CEDC" id="Ink 2037" o:spid="_x0000_s1026" type="#_x0000_t75" style="position:absolute;margin-left:317.25pt;margin-top:14.1pt;width:8.55pt;height:7.1pt;z-index:2533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">
                <v:imagedata r:id="rId3577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51936" behindDoc="0" locked="0" layoutInCell="1" allowOverlap="1" wp14:anchorId="15454FEE" wp14:editId="1F182638">
                <wp:simplePos x="0" y="0"/>
                <wp:positionH relativeFrom="column">
                  <wp:posOffset>3867936</wp:posOffset>
                </wp:positionH>
                <wp:positionV relativeFrom="paragraph">
                  <wp:posOffset>154871</wp:posOffset>
                </wp:positionV>
                <wp:extent cx="113760" cy="124200"/>
                <wp:effectExtent l="19050" t="38100" r="38735" b="28575"/>
                <wp:wrapNone/>
                <wp:docPr id="2036" name="Ink 2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8">
                      <w14:nvContentPartPr>
                        <w14:cNvContentPartPr/>
                      </w14:nvContentPartPr>
                      <w14:xfrm>
                        <a:off x="0" y="0"/>
                        <a:ext cx="1137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23D2B" id="Ink 2036" o:spid="_x0000_s1026" type="#_x0000_t75" style="position:absolute;margin-left:304.5pt;margin-top:12.05pt;width:9.2pt;height:10.15pt;z-index:2533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">
                <v:imagedata r:id="rId3579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 wp14:anchorId="7C7EF421" wp14:editId="2D688243">
                <wp:simplePos x="0" y="0"/>
                <wp:positionH relativeFrom="column">
                  <wp:posOffset>3876576</wp:posOffset>
                </wp:positionH>
                <wp:positionV relativeFrom="paragraph">
                  <wp:posOffset>163871</wp:posOffset>
                </wp:positionV>
                <wp:extent cx="14040" cy="110880"/>
                <wp:effectExtent l="38100" t="38100" r="24130" b="41910"/>
                <wp:wrapNone/>
                <wp:docPr id="2035" name="Ink 2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0">
                      <w14:nvContentPartPr>
                        <w14:cNvContentPartPr/>
                      </w14:nvContentPartPr>
                      <w14:xfrm>
                        <a:off x="0" y="0"/>
                        <a:ext cx="140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9DBE9" id="Ink 2035" o:spid="_x0000_s1026" type="#_x0000_t75" style="position:absolute;margin-left:305.15pt;margin-top:12.8pt;width:1.2pt;height:9.05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">
                <v:imagedata r:id="rId3581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49888" behindDoc="0" locked="0" layoutInCell="1" allowOverlap="1" wp14:anchorId="1D5A09F3" wp14:editId="223C7F4E">
                <wp:simplePos x="0" y="0"/>
                <wp:positionH relativeFrom="column">
                  <wp:posOffset>3511536</wp:posOffset>
                </wp:positionH>
                <wp:positionV relativeFrom="paragraph">
                  <wp:posOffset>278351</wp:posOffset>
                </wp:positionV>
                <wp:extent cx="15480" cy="17280"/>
                <wp:effectExtent l="19050" t="38100" r="41910" b="40005"/>
                <wp:wrapNone/>
                <wp:docPr id="2034" name="Ink 2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2">
                      <w14:nvContentPartPr>
                        <w14:cNvContentPartPr/>
                      </w14:nvContentPartPr>
                      <w14:xfrm>
                        <a:off x="0" y="0"/>
                        <a:ext cx="154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EA907" id="Ink 2034" o:spid="_x0000_s1026" type="#_x0000_t75" style="position:absolute;margin-left:276.4pt;margin-top:21.8pt;width:1.45pt;height:1.6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">
                <v:imagedata r:id="rId3583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48864" behindDoc="0" locked="0" layoutInCell="1" allowOverlap="1" wp14:anchorId="05EC8684" wp14:editId="5DF12BC0">
                <wp:simplePos x="0" y="0"/>
                <wp:positionH relativeFrom="column">
                  <wp:posOffset>3397416</wp:posOffset>
                </wp:positionH>
                <wp:positionV relativeFrom="paragraph">
                  <wp:posOffset>298511</wp:posOffset>
                </wp:positionV>
                <wp:extent cx="25560" cy="14040"/>
                <wp:effectExtent l="38100" t="19050" r="31750" b="24130"/>
                <wp:wrapNone/>
                <wp:docPr id="2033" name="Ink 2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4">
                      <w14:nvContentPartPr>
                        <w14:cNvContentPartPr/>
                      </w14:nvContentPartPr>
                      <w14:xfrm>
                        <a:off x="0" y="0"/>
                        <a:ext cx="255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DEB81" id="Ink 2033" o:spid="_x0000_s1026" type="#_x0000_t75" style="position:absolute;margin-left:267.35pt;margin-top:23.45pt;width:2.2pt;height:1.3pt;z-index:2533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">
                <v:imagedata r:id="rId3585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47840" behindDoc="0" locked="0" layoutInCell="1" allowOverlap="1" wp14:anchorId="08284EA1" wp14:editId="0D5D1CDB">
                <wp:simplePos x="0" y="0"/>
                <wp:positionH relativeFrom="column">
                  <wp:posOffset>3431616</wp:posOffset>
                </wp:positionH>
                <wp:positionV relativeFrom="paragraph">
                  <wp:posOffset>176831</wp:posOffset>
                </wp:positionV>
                <wp:extent cx="23760" cy="10080"/>
                <wp:effectExtent l="38100" t="38100" r="33655" b="28575"/>
                <wp:wrapNone/>
                <wp:docPr id="2032" name="Ink 2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6">
                      <w14:nvContentPartPr>
                        <w14:cNvContentPartPr/>
                      </w14:nvContentPartPr>
                      <w14:xfrm>
                        <a:off x="0" y="0"/>
                        <a:ext cx="237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F2519" id="Ink 2032" o:spid="_x0000_s1026" type="#_x0000_t75" style="position:absolute;margin-left:270.1pt;margin-top:13.7pt;width:2.1pt;height:1.1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">
                <v:imagedata r:id="rId3587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25312" behindDoc="0" locked="0" layoutInCell="1" allowOverlap="1" wp14:anchorId="4828B109" wp14:editId="5C1C77F1">
                <wp:simplePos x="0" y="0"/>
                <wp:positionH relativeFrom="column">
                  <wp:posOffset>1887576</wp:posOffset>
                </wp:positionH>
                <wp:positionV relativeFrom="paragraph">
                  <wp:posOffset>-48889</wp:posOffset>
                </wp:positionV>
                <wp:extent cx="119880" cy="237960"/>
                <wp:effectExtent l="38100" t="38100" r="33020" b="29210"/>
                <wp:wrapNone/>
                <wp:docPr id="2010" name="Ink 2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8">
                      <w14:nvContentPartPr>
                        <w14:cNvContentPartPr/>
                      </w14:nvContentPartPr>
                      <w14:xfrm>
                        <a:off x="0" y="0"/>
                        <a:ext cx="11988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78223" id="Ink 2010" o:spid="_x0000_s1026" type="#_x0000_t75" style="position:absolute;margin-left:148.6pt;margin-top:-4pt;width:9.7pt;height:19.1pt;z-index:2533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">
                <v:imagedata r:id="rId3589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20192" behindDoc="0" locked="0" layoutInCell="1" allowOverlap="1" wp14:anchorId="4B3231F1" wp14:editId="5FB2B8C6">
                <wp:simplePos x="0" y="0"/>
                <wp:positionH relativeFrom="column">
                  <wp:posOffset>1513176</wp:posOffset>
                </wp:positionH>
                <wp:positionV relativeFrom="paragraph">
                  <wp:posOffset>-18289</wp:posOffset>
                </wp:positionV>
                <wp:extent cx="122760" cy="55080"/>
                <wp:effectExtent l="38100" t="38100" r="10795" b="40640"/>
                <wp:wrapNone/>
                <wp:docPr id="2005" name="Ink 2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0">
                      <w14:nvContentPartPr>
                        <w14:cNvContentPartPr/>
                      </w14:nvContentPartPr>
                      <w14:xfrm>
                        <a:off x="0" y="0"/>
                        <a:ext cx="1227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5C864" id="Ink 2005" o:spid="_x0000_s1026" type="#_x0000_t75" style="position:absolute;margin-left:119pt;margin-top:-1.6pt;width:9.85pt;height:4.75pt;z-index:2533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">
                <v:imagedata r:id="rId3591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 wp14:anchorId="6667760B" wp14:editId="2A287657">
                <wp:simplePos x="0" y="0"/>
                <wp:positionH relativeFrom="column">
                  <wp:posOffset>1384656</wp:posOffset>
                </wp:positionH>
                <wp:positionV relativeFrom="paragraph">
                  <wp:posOffset>-19369</wp:posOffset>
                </wp:positionV>
                <wp:extent cx="105480" cy="90000"/>
                <wp:effectExtent l="38100" t="38100" r="27940" b="24765"/>
                <wp:wrapNone/>
                <wp:docPr id="2004" name="Ink 2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2">
                      <w14:nvContentPartPr>
                        <w14:cNvContentPartPr/>
                      </w14:nvContentPartPr>
                      <w14:xfrm>
                        <a:off x="0" y="0"/>
                        <a:ext cx="1054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7F5FD" id="Ink 2004" o:spid="_x0000_s1026" type="#_x0000_t75" style="position:absolute;margin-left:108.9pt;margin-top:-1.7pt;width:8.5pt;height:7.35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">
                <v:imagedata r:id="rId3593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 wp14:anchorId="6D50A21F" wp14:editId="49687A25">
                <wp:simplePos x="0" y="0"/>
                <wp:positionH relativeFrom="column">
                  <wp:posOffset>1253256</wp:posOffset>
                </wp:positionH>
                <wp:positionV relativeFrom="paragraph">
                  <wp:posOffset>-43489</wp:posOffset>
                </wp:positionV>
                <wp:extent cx="144000" cy="260640"/>
                <wp:effectExtent l="38100" t="38100" r="8890" b="25400"/>
                <wp:wrapNone/>
                <wp:docPr id="2003" name="Ink 2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4">
                      <w14:nvContentPartPr>
                        <w14:cNvContentPartPr/>
                      </w14:nvContentPartPr>
                      <w14:xfrm>
                        <a:off x="0" y="0"/>
                        <a:ext cx="14400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EAF81" id="Ink 2003" o:spid="_x0000_s1026" type="#_x0000_t75" style="position:absolute;margin-left:98.55pt;margin-top:-3.55pt;width:11.6pt;height:20.85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">
                <v:imagedata r:id="rId3595" o:title=""/>
              </v:shape>
            </w:pict>
          </mc:Fallback>
        </mc:AlternateContent>
      </w:r>
      <w:r w:rsidR="00E97663">
        <w:rPr>
          <w:rFonts w:ascii="HelveticaNeueLT Std" w:hAnsi="HelveticaNeueLT Std"/>
          <w:noProof/>
          <w:szCs w:val="24"/>
          <w:lang w:eastAsia="en-AU"/>
        </w:rPr>
        <w:t>alternate proof:</w:t>
      </w:r>
    </w:p>
    <w:p w:rsidR="001C0E89" w:rsidRDefault="00E24E9C" w:rsidP="00E97663">
      <w:pPr>
        <w:pStyle w:val="NL"/>
        <w:rPr>
          <w:rStyle w:val="NLLLNUM"/>
          <w:b w:val="0"/>
        </w:rPr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09312" behindDoc="0" locked="0" layoutInCell="1" allowOverlap="1">
                <wp:simplePos x="0" y="0"/>
                <wp:positionH relativeFrom="column">
                  <wp:posOffset>3573616</wp:posOffset>
                </wp:positionH>
                <wp:positionV relativeFrom="paragraph">
                  <wp:posOffset>287611</wp:posOffset>
                </wp:positionV>
                <wp:extent cx="180000" cy="190080"/>
                <wp:effectExtent l="38100" t="38100" r="48895" b="57785"/>
                <wp:wrapNone/>
                <wp:docPr id="1907" name="Ink 1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6">
                      <w14:nvContentPartPr>
                        <w14:cNvContentPartPr/>
                      </w14:nvContentPartPr>
                      <w14:xfrm>
                        <a:off x="0" y="0"/>
                        <a:ext cx="18000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9D7EE" id="Ink 1907" o:spid="_x0000_s1026" type="#_x0000_t75" style="position:absolute;margin-left:280.1pt;margin-top:22.35pt;width:15.75pt;height:16.85pt;z-index:2537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">
                <v:imagedata r:id="rId359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87808" behindDoc="0" locked="0" layoutInCell="1" allowOverlap="1">
                <wp:simplePos x="0" y="0"/>
                <wp:positionH relativeFrom="column">
                  <wp:posOffset>571331</wp:posOffset>
                </wp:positionH>
                <wp:positionV relativeFrom="paragraph">
                  <wp:posOffset>243007</wp:posOffset>
                </wp:positionV>
                <wp:extent cx="51840" cy="107280"/>
                <wp:effectExtent l="19050" t="38100" r="43815" b="26670"/>
                <wp:wrapNone/>
                <wp:docPr id="1884" name="Ink 1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8">
                      <w14:nvContentPartPr>
                        <w14:cNvContentPartPr/>
                      </w14:nvContentPartPr>
                      <w14:xfrm>
                        <a:off x="0" y="0"/>
                        <a:ext cx="518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108E8" id="Ink 1884" o:spid="_x0000_s1026" type="#_x0000_t75" style="position:absolute;margin-left:44.85pt;margin-top:19pt;width:4.5pt;height:8.85pt;z-index:2536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">
                <v:imagedata r:id="rId3599" o:title=""/>
              </v:shape>
            </w:pict>
          </mc:Fallback>
        </mc:AlternateContent>
      </w:r>
      <w:r w:rsidR="009A3532">
        <w:rPr>
          <w:noProof/>
          <w:lang w:eastAsia="en-AU"/>
        </w:rPr>
        <w:drawing>
          <wp:anchor distT="0" distB="0" distL="114300" distR="114300" simplePos="0" relativeHeight="253549568" behindDoc="0" locked="0" layoutInCell="1" allowOverlap="1" wp14:anchorId="0D211AE8" wp14:editId="4A11E556">
            <wp:simplePos x="0" y="0"/>
            <wp:positionH relativeFrom="column">
              <wp:posOffset>22486</wp:posOffset>
            </wp:positionH>
            <wp:positionV relativeFrom="paragraph">
              <wp:posOffset>25400</wp:posOffset>
            </wp:positionV>
            <wp:extent cx="1064302" cy="1214809"/>
            <wp:effectExtent l="0" t="0" r="2540" b="4445"/>
            <wp:wrapNone/>
            <wp:docPr id="884" name="Picture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5622" cy="12163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7663">
        <w:rPr>
          <w:noProof/>
          <w:lang w:eastAsia="en-AU"/>
        </w:rPr>
        <w:drawing>
          <wp:anchor distT="0" distB="0" distL="114300" distR="114300" simplePos="0" relativeHeight="253550592" behindDoc="0" locked="0" layoutInCell="1" allowOverlap="1" wp14:anchorId="42A3174E" wp14:editId="05C1F284">
            <wp:simplePos x="0" y="0"/>
            <wp:positionH relativeFrom="margin">
              <wp:posOffset>1806315</wp:posOffset>
            </wp:positionH>
            <wp:positionV relativeFrom="paragraph">
              <wp:posOffset>76336</wp:posOffset>
            </wp:positionV>
            <wp:extent cx="2863850" cy="2398395"/>
            <wp:effectExtent l="0" t="0" r="0" b="1905"/>
            <wp:wrapNone/>
            <wp:docPr id="885" name="Picture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6D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471744" behindDoc="0" locked="0" layoutInCell="1" allowOverlap="1" wp14:anchorId="57E396AD" wp14:editId="511855FF">
                <wp:simplePos x="0" y="0"/>
                <wp:positionH relativeFrom="column">
                  <wp:posOffset>4319266</wp:posOffset>
                </wp:positionH>
                <wp:positionV relativeFrom="paragraph">
                  <wp:posOffset>324311</wp:posOffset>
                </wp:positionV>
                <wp:extent cx="24840" cy="28080"/>
                <wp:effectExtent l="38100" t="38100" r="32385" b="2921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2">
                      <w14:nvContentPartPr>
                        <w14:cNvContentPartPr/>
                      </w14:nvContentPartPr>
                      <w14:xfrm>
                        <a:off x="0" y="0"/>
                        <a:ext cx="248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B1D42" id="Ink 783" o:spid="_x0000_s1026" type="#_x0000_t75" style="position:absolute;margin-left:339.95pt;margin-top:25.4pt;width:2.25pt;height:2.4pt;z-index:2534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">
                <v:imagedata r:id="rId3603" o:title=""/>
              </v:shape>
            </w:pict>
          </mc:Fallback>
        </mc:AlternateContent>
      </w:r>
      <w:r w:rsidR="009C16D1"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463552" behindDoc="0" locked="0" layoutInCell="1" allowOverlap="1" wp14:anchorId="2DA7E7BD" wp14:editId="1D71F7CF">
                <wp:simplePos x="0" y="0"/>
                <wp:positionH relativeFrom="column">
                  <wp:posOffset>3466786</wp:posOffset>
                </wp:positionH>
                <wp:positionV relativeFrom="paragraph">
                  <wp:posOffset>347711</wp:posOffset>
                </wp:positionV>
                <wp:extent cx="8640" cy="5040"/>
                <wp:effectExtent l="38100" t="38100" r="29845" b="33655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4">
                      <w14:nvContentPartPr>
                        <w14:cNvContentPartPr/>
                      </w14:nvContentPartPr>
                      <w14:xfrm>
                        <a:off x="0" y="0"/>
                        <a:ext cx="86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321B2" id="Ink 457" o:spid="_x0000_s1026" type="#_x0000_t75" style="position:absolute;margin-left:272.8pt;margin-top:27.2pt;width:1.05pt;height:.8pt;z-index:2534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">
                <v:imagedata r:id="rId3605" o:title=""/>
              </v:shape>
            </w:pict>
          </mc:Fallback>
        </mc:AlternateContent>
      </w:r>
    </w:p>
    <w:p w:rsidR="001C0E89" w:rsidRDefault="00E24E9C" w:rsidP="003F6239">
      <w:pPr>
        <w:pStyle w:val="NL"/>
        <w:rPr>
          <w:rStyle w:val="NLLLNUM"/>
          <w:b w:val="0"/>
        </w:rPr>
      </w:pP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708288" behindDoc="0" locked="0" layoutInCell="1" allowOverlap="1">
                <wp:simplePos x="0" y="0"/>
                <wp:positionH relativeFrom="column">
                  <wp:posOffset>1481296</wp:posOffset>
                </wp:positionH>
                <wp:positionV relativeFrom="paragraph">
                  <wp:posOffset>135891</wp:posOffset>
                </wp:positionV>
                <wp:extent cx="150840" cy="141480"/>
                <wp:effectExtent l="38100" t="38100" r="59055" b="49530"/>
                <wp:wrapNone/>
                <wp:docPr id="1906" name="Ink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6">
                      <w14:nvContentPartPr>
                        <w14:cNvContentPartPr/>
                      </w14:nvContentPartPr>
                      <w14:xfrm>
                        <a:off x="0" y="0"/>
                        <a:ext cx="1508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64292" id="Ink 1906" o:spid="_x0000_s1026" type="#_x0000_t75" style="position:absolute;margin-left:115.3pt;margin-top:10.4pt;width:13.6pt;height:13.05pt;z-index:2537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">
                <v:imagedata r:id="rId3607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707264" behindDoc="0" locked="0" layoutInCell="1" allowOverlap="1">
                <wp:simplePos x="0" y="0"/>
                <wp:positionH relativeFrom="column">
                  <wp:posOffset>-275504</wp:posOffset>
                </wp:positionH>
                <wp:positionV relativeFrom="paragraph">
                  <wp:posOffset>158211</wp:posOffset>
                </wp:positionV>
                <wp:extent cx="166680" cy="167400"/>
                <wp:effectExtent l="57150" t="38100" r="43180" b="61595"/>
                <wp:wrapNone/>
                <wp:docPr id="1905" name="Ink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8">
                      <w14:nvContentPartPr>
                        <w14:cNvContentPartPr/>
                      </w14:nvContentPartPr>
                      <w14:xfrm>
                        <a:off x="0" y="0"/>
                        <a:ext cx="16668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4315" id="Ink 1905" o:spid="_x0000_s1026" type="#_x0000_t75" style="position:absolute;margin-left:-22.5pt;margin-top:12.15pt;width:14.2pt;height:15.1pt;z-index:2537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">
                <v:imagedata r:id="rId3609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706240" behindDoc="0" locked="0" layoutInCell="1" allowOverlap="1">
                <wp:simplePos x="0" y="0"/>
                <wp:positionH relativeFrom="column">
                  <wp:posOffset>-44024</wp:posOffset>
                </wp:positionH>
                <wp:positionV relativeFrom="paragraph">
                  <wp:posOffset>-4509</wp:posOffset>
                </wp:positionV>
                <wp:extent cx="121680" cy="509760"/>
                <wp:effectExtent l="38100" t="38100" r="50165" b="62230"/>
                <wp:wrapNone/>
                <wp:docPr id="1904" name="Ink 1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0">
                      <w14:nvContentPartPr>
                        <w14:cNvContentPartPr/>
                      </w14:nvContentPartPr>
                      <w14:xfrm>
                        <a:off x="0" y="0"/>
                        <a:ext cx="121680" cy="50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20C30" id="Ink 1904" o:spid="_x0000_s1026" type="#_x0000_t75" style="position:absolute;margin-left:-4.85pt;margin-top:-1.5pt;width:11.3pt;height:42.8pt;z-index:2537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">
                <v:imagedata r:id="rId3611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705216" behindDoc="0" locked="0" layoutInCell="1" allowOverlap="1">
                <wp:simplePos x="0" y="0"/>
                <wp:positionH relativeFrom="column">
                  <wp:posOffset>1650282</wp:posOffset>
                </wp:positionH>
                <wp:positionV relativeFrom="paragraph">
                  <wp:posOffset>346293</wp:posOffset>
                </wp:positionV>
                <wp:extent cx="56520" cy="77040"/>
                <wp:effectExtent l="38100" t="38100" r="38735" b="37465"/>
                <wp:wrapNone/>
                <wp:docPr id="1902" name="Ink 1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2">
                      <w14:nvContentPartPr>
                        <w14:cNvContentPartPr/>
                      </w14:nvContentPartPr>
                      <w14:xfrm>
                        <a:off x="0" y="0"/>
                        <a:ext cx="565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0A384" id="Ink 1902" o:spid="_x0000_s1026" type="#_x0000_t75" style="position:absolute;margin-left:129.75pt;margin-top:27.15pt;width:4.85pt;height:6.4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">
                <v:imagedata r:id="rId3613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704192" behindDoc="0" locked="0" layoutInCell="1" allowOverlap="1">
                <wp:simplePos x="0" y="0"/>
                <wp:positionH relativeFrom="column">
                  <wp:posOffset>1647042</wp:posOffset>
                </wp:positionH>
                <wp:positionV relativeFrom="paragraph">
                  <wp:posOffset>314973</wp:posOffset>
                </wp:positionV>
                <wp:extent cx="6840" cy="114120"/>
                <wp:effectExtent l="38100" t="38100" r="31750" b="38735"/>
                <wp:wrapNone/>
                <wp:docPr id="1901" name="Ink 1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4">
                      <w14:nvContentPartPr>
                        <w14:cNvContentPartPr/>
                      </w14:nvContentPartPr>
                      <w14:xfrm>
                        <a:off x="0" y="0"/>
                        <a:ext cx="68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74BA9" id="Ink 1901" o:spid="_x0000_s1026" type="#_x0000_t75" style="position:absolute;margin-left:129.45pt;margin-top:24.65pt;width:.85pt;height:9.35pt;z-index:2537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">
                <v:imagedata r:id="rId3615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703168" behindDoc="0" locked="0" layoutInCell="1" allowOverlap="1">
                <wp:simplePos x="0" y="0"/>
                <wp:positionH relativeFrom="column">
                  <wp:posOffset>1576482</wp:posOffset>
                </wp:positionH>
                <wp:positionV relativeFrom="paragraph">
                  <wp:posOffset>392013</wp:posOffset>
                </wp:positionV>
                <wp:extent cx="48240" cy="5400"/>
                <wp:effectExtent l="38100" t="38100" r="28575" b="33020"/>
                <wp:wrapNone/>
                <wp:docPr id="1900" name="Ink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6">
                      <w14:nvContentPartPr>
                        <w14:cNvContentPartPr/>
                      </w14:nvContentPartPr>
                      <w14:xfrm>
                        <a:off x="0" y="0"/>
                        <a:ext cx="482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05D28" id="Ink 1900" o:spid="_x0000_s1026" type="#_x0000_t75" style="position:absolute;margin-left:124pt;margin-top:30.7pt;width:4.2pt;height:.85pt;z-index:25370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">
                <v:imagedata r:id="rId3617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702144" behindDoc="0" locked="0" layoutInCell="1" allowOverlap="1">
                <wp:simplePos x="0" y="0"/>
                <wp:positionH relativeFrom="column">
                  <wp:posOffset>1579002</wp:posOffset>
                </wp:positionH>
                <wp:positionV relativeFrom="paragraph">
                  <wp:posOffset>366093</wp:posOffset>
                </wp:positionV>
                <wp:extent cx="34920" cy="4320"/>
                <wp:effectExtent l="38100" t="38100" r="41910" b="34290"/>
                <wp:wrapNone/>
                <wp:docPr id="1899" name="Ink 1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8">
                      <w14:nvContentPartPr>
                        <w14:cNvContentPartPr/>
                      </w14:nvContentPartPr>
                      <w14:xfrm>
                        <a:off x="0" y="0"/>
                        <a:ext cx="349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4A8C0" id="Ink 1899" o:spid="_x0000_s1026" type="#_x0000_t75" style="position:absolute;margin-left:124.15pt;margin-top:28.65pt;width:3.25pt;height:.75pt;z-index:2537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">
                <v:imagedata r:id="rId3619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701120" behindDoc="0" locked="0" layoutInCell="1" allowOverlap="1">
                <wp:simplePos x="0" y="0"/>
                <wp:positionH relativeFrom="column">
                  <wp:posOffset>1490082</wp:posOffset>
                </wp:positionH>
                <wp:positionV relativeFrom="paragraph">
                  <wp:posOffset>291213</wp:posOffset>
                </wp:positionV>
                <wp:extent cx="37080" cy="133200"/>
                <wp:effectExtent l="38100" t="38100" r="39370" b="38735"/>
                <wp:wrapNone/>
                <wp:docPr id="1898" name="Ink 1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0">
                      <w14:nvContentPartPr>
                        <w14:cNvContentPartPr/>
                      </w14:nvContentPartPr>
                      <w14:xfrm>
                        <a:off x="0" y="0"/>
                        <a:ext cx="3708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D70B4" id="Ink 1898" o:spid="_x0000_s1026" type="#_x0000_t75" style="position:absolute;margin-left:117.15pt;margin-top:22.8pt;width:3.3pt;height:10.9pt;z-index:2537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">
                <v:imagedata r:id="rId3621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700096" behindDoc="0" locked="0" layoutInCell="1" allowOverlap="1">
                <wp:simplePos x="0" y="0"/>
                <wp:positionH relativeFrom="column">
                  <wp:posOffset>1322682</wp:posOffset>
                </wp:positionH>
                <wp:positionV relativeFrom="paragraph">
                  <wp:posOffset>312813</wp:posOffset>
                </wp:positionV>
                <wp:extent cx="29160" cy="82800"/>
                <wp:effectExtent l="38100" t="38100" r="28575" b="31750"/>
                <wp:wrapNone/>
                <wp:docPr id="1897" name="Ink 1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2">
                      <w14:nvContentPartPr>
                        <w14:cNvContentPartPr/>
                      </w14:nvContentPartPr>
                      <w14:xfrm>
                        <a:off x="0" y="0"/>
                        <a:ext cx="2916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AFF25" id="Ink 1897" o:spid="_x0000_s1026" type="#_x0000_t75" style="position:absolute;margin-left:103.95pt;margin-top:24.45pt;width:2.75pt;height:6.9pt;z-index:2537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">
                <v:imagedata r:id="rId3623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699072" behindDoc="0" locked="0" layoutInCell="1" allowOverlap="1">
                <wp:simplePos x="0" y="0"/>
                <wp:positionH relativeFrom="column">
                  <wp:posOffset>1264002</wp:posOffset>
                </wp:positionH>
                <wp:positionV relativeFrom="paragraph">
                  <wp:posOffset>394173</wp:posOffset>
                </wp:positionV>
                <wp:extent cx="5400" cy="12960"/>
                <wp:effectExtent l="38100" t="19050" r="33020" b="44450"/>
                <wp:wrapNone/>
                <wp:docPr id="1896" name="Ink 1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4">
                      <w14:nvContentPartPr>
                        <w14:cNvContentPartPr/>
                      </w14:nvContentPartPr>
                      <w14:xfrm>
                        <a:off x="0" y="0"/>
                        <a:ext cx="54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E55EF" id="Ink 1896" o:spid="_x0000_s1026" type="#_x0000_t75" style="position:absolute;margin-left:99.4pt;margin-top:30.95pt;width:.85pt;height:1.3pt;z-index:2536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">
                <v:imagedata r:id="rId3625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698048" behindDoc="0" locked="0" layoutInCell="1" allowOverlap="1">
                <wp:simplePos x="0" y="0"/>
                <wp:positionH relativeFrom="column">
                  <wp:posOffset>1193082</wp:posOffset>
                </wp:positionH>
                <wp:positionV relativeFrom="paragraph">
                  <wp:posOffset>327213</wp:posOffset>
                </wp:positionV>
                <wp:extent cx="77400" cy="16200"/>
                <wp:effectExtent l="38100" t="38100" r="37465" b="41275"/>
                <wp:wrapNone/>
                <wp:docPr id="1895" name="Ink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6">
                      <w14:nvContentPartPr>
                        <w14:cNvContentPartPr/>
                      </w14:nvContentPartPr>
                      <w14:xfrm>
                        <a:off x="0" y="0"/>
                        <a:ext cx="774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70A82" id="Ink 1895" o:spid="_x0000_s1026" type="#_x0000_t75" style="position:absolute;margin-left:93.75pt;margin-top:25.5pt;width:6.55pt;height:1.75pt;z-index:25369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">
                <v:imagedata r:id="rId3627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697024" behindDoc="0" locked="0" layoutInCell="1" allowOverlap="1">
                <wp:simplePos x="0" y="0"/>
                <wp:positionH relativeFrom="column">
                  <wp:posOffset>1215762</wp:posOffset>
                </wp:positionH>
                <wp:positionV relativeFrom="paragraph">
                  <wp:posOffset>340893</wp:posOffset>
                </wp:positionV>
                <wp:extent cx="2880" cy="72000"/>
                <wp:effectExtent l="38100" t="38100" r="35560" b="42545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8">
                      <w14:nvContentPartPr>
                        <w14:cNvContentPartPr/>
                      </w14:nvContentPartPr>
                      <w14:xfrm>
                        <a:off x="0" y="0"/>
                        <a:ext cx="288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8B23D" id="Ink 1894" o:spid="_x0000_s1026" type="#_x0000_t75" style="position:absolute;margin-left:95.5pt;margin-top:26.7pt;width:.65pt;height:6.05pt;z-index:2536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">
                <v:imagedata r:id="rId3629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>
                <wp:simplePos x="0" y="0"/>
                <wp:positionH relativeFrom="column">
                  <wp:posOffset>1157802</wp:posOffset>
                </wp:positionH>
                <wp:positionV relativeFrom="paragraph">
                  <wp:posOffset>398853</wp:posOffset>
                </wp:positionV>
                <wp:extent cx="12600" cy="10080"/>
                <wp:effectExtent l="19050" t="38100" r="45085" b="28575"/>
                <wp:wrapNone/>
                <wp:docPr id="1893" name="Ink 1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0">
                      <w14:nvContentPartPr>
                        <w14:cNvContentPartPr/>
                      </w14:nvContentPartPr>
                      <w14:xfrm>
                        <a:off x="0" y="0"/>
                        <a:ext cx="126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B2875" id="Ink 1893" o:spid="_x0000_s1026" type="#_x0000_t75" style="position:absolute;margin-left:90.95pt;margin-top:31.2pt;width:1.45pt;height:1.2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">
                <v:imagedata r:id="rId3631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694976" behindDoc="0" locked="0" layoutInCell="1" allowOverlap="1">
                <wp:simplePos x="0" y="0"/>
                <wp:positionH relativeFrom="column">
                  <wp:posOffset>1068522</wp:posOffset>
                </wp:positionH>
                <wp:positionV relativeFrom="paragraph">
                  <wp:posOffset>318213</wp:posOffset>
                </wp:positionV>
                <wp:extent cx="61200" cy="87480"/>
                <wp:effectExtent l="38100" t="38100" r="34290" b="27305"/>
                <wp:wrapNone/>
                <wp:docPr id="1892" name="Ink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2">
                      <w14:nvContentPartPr>
                        <w14:cNvContentPartPr/>
                      </w14:nvContentPartPr>
                      <w14:xfrm>
                        <a:off x="0" y="0"/>
                        <a:ext cx="6120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14380" id="Ink 1892" o:spid="_x0000_s1026" type="#_x0000_t75" style="position:absolute;margin-left:84pt;margin-top:24.9pt;width:5.15pt;height:7.3pt;z-index:2536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">
                <v:imagedata r:id="rId3633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693952" behindDoc="0" locked="0" layoutInCell="1" allowOverlap="1">
                <wp:simplePos x="0" y="0"/>
                <wp:positionH relativeFrom="column">
                  <wp:posOffset>1064562</wp:posOffset>
                </wp:positionH>
                <wp:positionV relativeFrom="paragraph">
                  <wp:posOffset>334053</wp:posOffset>
                </wp:positionV>
                <wp:extent cx="5400" cy="73440"/>
                <wp:effectExtent l="38100" t="38100" r="33020" b="41275"/>
                <wp:wrapNone/>
                <wp:docPr id="1891" name="Ink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4">
                      <w14:nvContentPartPr>
                        <w14:cNvContentPartPr/>
                      </w14:nvContentPartPr>
                      <w14:xfrm>
                        <a:off x="0" y="0"/>
                        <a:ext cx="54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AE5DD" id="Ink 1891" o:spid="_x0000_s1026" type="#_x0000_t75" style="position:absolute;margin-left:83.7pt;margin-top:26.2pt;width:.8pt;height:6.15pt;z-index:2536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">
                <v:imagedata r:id="rId3635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>
                <wp:simplePos x="0" y="0"/>
                <wp:positionH relativeFrom="column">
                  <wp:posOffset>702371</wp:posOffset>
                </wp:positionH>
                <wp:positionV relativeFrom="paragraph">
                  <wp:posOffset>360927</wp:posOffset>
                </wp:positionV>
                <wp:extent cx="74880" cy="61200"/>
                <wp:effectExtent l="38100" t="38100" r="40005" b="34290"/>
                <wp:wrapNone/>
                <wp:docPr id="1882" name="Ink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6">
                      <w14:nvContentPartPr>
                        <w14:cNvContentPartPr/>
                      </w14:nvContentPartPr>
                      <w14:xfrm>
                        <a:off x="0" y="0"/>
                        <a:ext cx="7488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6F145" id="Ink 1882" o:spid="_x0000_s1026" type="#_x0000_t75" style="position:absolute;margin-left:55.1pt;margin-top:28.2pt;width:6.4pt;height:5.25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">
                <v:imagedata r:id="rId3637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684736" behindDoc="0" locked="0" layoutInCell="1" allowOverlap="1">
                <wp:simplePos x="0" y="0"/>
                <wp:positionH relativeFrom="column">
                  <wp:posOffset>708491</wp:posOffset>
                </wp:positionH>
                <wp:positionV relativeFrom="paragraph">
                  <wp:posOffset>356607</wp:posOffset>
                </wp:positionV>
                <wp:extent cx="2880" cy="59400"/>
                <wp:effectExtent l="38100" t="38100" r="35560" b="36195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8">
                      <w14:nvContentPartPr>
                        <w14:cNvContentPartPr/>
                      </w14:nvContentPartPr>
                      <w14:xfrm>
                        <a:off x="0" y="0"/>
                        <a:ext cx="28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8D7B1" id="Ink 1881" o:spid="_x0000_s1026" type="#_x0000_t75" style="position:absolute;margin-left:55.65pt;margin-top:28pt;width:.65pt;height:5pt;z-index:2536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">
                <v:imagedata r:id="rId3639" o:title=""/>
              </v:shape>
            </w:pict>
          </mc:Fallback>
        </mc:AlternateContent>
      </w: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683712" behindDoc="0" locked="0" layoutInCell="1" allowOverlap="1">
                <wp:simplePos x="0" y="0"/>
                <wp:positionH relativeFrom="column">
                  <wp:posOffset>709571</wp:posOffset>
                </wp:positionH>
                <wp:positionV relativeFrom="paragraph">
                  <wp:posOffset>357687</wp:posOffset>
                </wp:positionV>
                <wp:extent cx="50040" cy="64440"/>
                <wp:effectExtent l="19050" t="38100" r="45720" b="31115"/>
                <wp:wrapNone/>
                <wp:docPr id="1880" name="Ink 1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0">
                      <w14:nvContentPartPr>
                        <w14:cNvContentPartPr/>
                      </w14:nvContentPartPr>
                      <w14:xfrm>
                        <a:off x="0" y="0"/>
                        <a:ext cx="5004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246B8" id="Ink 1880" o:spid="_x0000_s1026" type="#_x0000_t75" style="position:absolute;margin-left:55.65pt;margin-top:27.95pt;width:4.4pt;height:5.45pt;z-index:2536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">
                <v:imagedata r:id="rId3641" o:title=""/>
              </v:shape>
            </w:pict>
          </mc:Fallback>
        </mc:AlternateContent>
      </w:r>
    </w:p>
    <w:p w:rsidR="00CB7087" w:rsidRDefault="00E24E9C" w:rsidP="003F6239">
      <w:pPr>
        <w:pStyle w:val="NL"/>
        <w:rPr>
          <w:rStyle w:val="NLLLNUM"/>
          <w:b w:val="0"/>
        </w:rPr>
      </w:pPr>
      <w:r>
        <w:rPr>
          <w:rFonts w:ascii="HelveticaNeueLT Std" w:hAnsi="HelveticaNeueLT Std"/>
          <w:noProof/>
          <w:szCs w:val="24"/>
          <w:lang w:eastAsia="en-AU"/>
        </w:rPr>
        <mc:AlternateContent>
          <mc:Choice Requires="wpi">
            <w:drawing>
              <wp:anchor distT="0" distB="0" distL="114300" distR="114300" simplePos="0" relativeHeight="253711360" behindDoc="0" locked="0" layoutInCell="1" allowOverlap="1">
                <wp:simplePos x="0" y="0"/>
                <wp:positionH relativeFrom="column">
                  <wp:posOffset>4241056</wp:posOffset>
                </wp:positionH>
                <wp:positionV relativeFrom="paragraph">
                  <wp:posOffset>-14389</wp:posOffset>
                </wp:positionV>
                <wp:extent cx="205200" cy="183600"/>
                <wp:effectExtent l="57150" t="19050" r="61595" b="64135"/>
                <wp:wrapNone/>
                <wp:docPr id="1909" name="Ink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2">
                      <w14:nvContentPartPr>
                        <w14:cNvContentPartPr/>
                      </w14:nvContentPartPr>
                      <w14:xfrm>
                        <a:off x="0" y="0"/>
                        <a:ext cx="20520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CEA58" id="Ink 1909" o:spid="_x0000_s1026" type="#_x0000_t75" style="position:absolute;margin-left:332.35pt;margin-top:-1.45pt;width:18.05pt;height:16.5pt;z-index:2537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">
                <v:imagedata r:id="rId3643" o:title=""/>
              </v:shape>
            </w:pict>
          </mc:Fallback>
        </mc:AlternateContent>
      </w:r>
    </w:p>
    <w:p w:rsidR="00CB7087" w:rsidRPr="003F6239" w:rsidRDefault="00E24E9C" w:rsidP="00CB7087">
      <w:pPr>
        <w:pStyle w:val="NLLL2COL"/>
        <w:rPr>
          <w:rStyle w:val="i-notetoDTOcharacter"/>
          <w:rFonts w:ascii="MinionPro-Regular" w:hAnsi="MinionPro-Regular" w:cs="MinionPro-Regular"/>
          <w:b w:val="0"/>
          <w:bCs w:val="0"/>
          <w:outline/>
          <w14:textOutline w14:w="9525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12384" behindDoc="0" locked="0" layoutInCell="1" allowOverlap="1">
                <wp:simplePos x="0" y="0"/>
                <wp:positionH relativeFrom="column">
                  <wp:posOffset>4691776</wp:posOffset>
                </wp:positionH>
                <wp:positionV relativeFrom="paragraph">
                  <wp:posOffset>-65669</wp:posOffset>
                </wp:positionV>
                <wp:extent cx="190800" cy="182880"/>
                <wp:effectExtent l="57150" t="19050" r="57150" b="64770"/>
                <wp:wrapNone/>
                <wp:docPr id="1921" name="Ink 1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4">
                      <w14:nvContentPartPr>
                        <w14:cNvContentPartPr/>
                      </w14:nvContentPartPr>
                      <w14:xfrm>
                        <a:off x="0" y="0"/>
                        <a:ext cx="19080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99951" id="Ink 1921" o:spid="_x0000_s1026" type="#_x0000_t75" style="position:absolute;margin-left:367.9pt;margin-top:-5.45pt;width:16.85pt;height:16.35pt;z-index:2537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">
                <v:imagedata r:id="rId3645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91904" behindDoc="0" locked="0" layoutInCell="1" allowOverlap="1">
                <wp:simplePos x="0" y="0"/>
                <wp:positionH relativeFrom="column">
                  <wp:posOffset>274691</wp:posOffset>
                </wp:positionH>
                <wp:positionV relativeFrom="paragraph">
                  <wp:posOffset>312727</wp:posOffset>
                </wp:positionV>
                <wp:extent cx="59040" cy="22320"/>
                <wp:effectExtent l="38100" t="38100" r="36830" b="34925"/>
                <wp:wrapNone/>
                <wp:docPr id="1888" name="Ink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6">
                      <w14:nvContentPartPr>
                        <w14:cNvContentPartPr/>
                      </w14:nvContentPartPr>
                      <w14:xfrm>
                        <a:off x="0" y="0"/>
                        <a:ext cx="590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7323A" id="Ink 1888" o:spid="_x0000_s1026" type="#_x0000_t75" style="position:absolute;margin-left:21.5pt;margin-top:24.45pt;width:5.05pt;height:2.15pt;z-index:25369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">
                <v:imagedata r:id="rId3647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90880" behindDoc="0" locked="0" layoutInCell="1" allowOverlap="1">
                <wp:simplePos x="0" y="0"/>
                <wp:positionH relativeFrom="column">
                  <wp:posOffset>269291</wp:posOffset>
                </wp:positionH>
                <wp:positionV relativeFrom="paragraph">
                  <wp:posOffset>351247</wp:posOffset>
                </wp:positionV>
                <wp:extent cx="55080" cy="53280"/>
                <wp:effectExtent l="38100" t="38100" r="40640" b="42545"/>
                <wp:wrapNone/>
                <wp:docPr id="1887" name="Ink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8">
                      <w14:nvContentPartPr>
                        <w14:cNvContentPartPr/>
                      </w14:nvContentPartPr>
                      <w14:xfrm>
                        <a:off x="0" y="0"/>
                        <a:ext cx="5508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CF420" id="Ink 1887" o:spid="_x0000_s1026" type="#_x0000_t75" style="position:absolute;margin-left:21pt;margin-top:27.45pt;width:4.75pt;height:4.65pt;z-index:25369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">
                <v:imagedata r:id="rId3649" o:title="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89856" behindDoc="0" locked="0" layoutInCell="1" allowOverlap="1">
                <wp:simplePos x="0" y="0"/>
                <wp:positionH relativeFrom="column">
                  <wp:posOffset>817211</wp:posOffset>
                </wp:positionH>
                <wp:positionV relativeFrom="paragraph">
                  <wp:posOffset>666607</wp:posOffset>
                </wp:positionV>
                <wp:extent cx="56160" cy="29160"/>
                <wp:effectExtent l="38100" t="38100" r="39370" b="28575"/>
                <wp:wrapNone/>
                <wp:docPr id="1886" name="Ink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0">
                      <w14:nvContentPartPr>
                        <w14:cNvContentPartPr/>
                      </w14:nvContentPartPr>
                      <w14:xfrm>
                        <a:off x="0" y="0"/>
                        <a:ext cx="5616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E6E91" id="Ink 1886" o:spid="_x0000_s1026" type="#_x0000_t75" style="position:absolute;margin-left:64.2pt;margin-top:52.45pt;width:4.6pt;height:2.5pt;z-index:2536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">
                <v:imagedata r:id="rId3651" o:title=""/>
              </v:shape>
            </w:pict>
          </mc:Fallback>
        </mc:AlternateContent>
      </w:r>
      <w:r w:rsidR="009A3532">
        <w:rPr>
          <w:noProof/>
          <w:lang w:eastAsia="en-AU"/>
        </w:rPr>
        <w:drawing>
          <wp:inline distT="0" distB="0" distL="0" distR="0" wp14:anchorId="0BE94A00" wp14:editId="1E3AAE10">
            <wp:extent cx="1049311" cy="657400"/>
            <wp:effectExtent l="0" t="0" r="0" b="0"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2"/>
                    <a:stretch>
                      <a:fillRect/>
                    </a:stretch>
                  </pic:blipFill>
                  <pic:spPr>
                    <a:xfrm>
                      <a:off x="0" y="0"/>
                      <a:ext cx="1049602" cy="65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087" w:rsidRPr="00CB7087" w:rsidRDefault="00E24E9C" w:rsidP="00CB7087">
      <w:pPr>
        <w:pStyle w:val="NLLL2COL"/>
        <w:jc w:val="right"/>
        <w:rPr>
          <w:rStyle w:val="NLLLNUM"/>
          <w:b w:val="0"/>
        </w:rPr>
      </w:pP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710336" behindDoc="0" locked="0" layoutInCell="1" allowOverlap="1">
                <wp:simplePos x="0" y="0"/>
                <wp:positionH relativeFrom="column">
                  <wp:posOffset>3400816</wp:posOffset>
                </wp:positionH>
                <wp:positionV relativeFrom="paragraph">
                  <wp:posOffset>-45974</wp:posOffset>
                </wp:positionV>
                <wp:extent cx="235440" cy="220320"/>
                <wp:effectExtent l="57150" t="38100" r="50800" b="46990"/>
                <wp:wrapNone/>
                <wp:docPr id="1908" name="Ink 1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3">
                      <w14:nvContentPartPr>
                        <w14:cNvContentPartPr/>
                      </w14:nvContentPartPr>
                      <w14:xfrm>
                        <a:off x="0" y="0"/>
                        <a:ext cx="23544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C76B4" id="Ink 1908" o:spid="_x0000_s1026" type="#_x0000_t75" style="position:absolute;margin-left:266.5pt;margin-top:-3.9pt;width:20.15pt;height:19.35pt;z-index:2537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">
                <v:imagedata r:id="rId3654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88832" behindDoc="0" locked="0" layoutInCell="1" allowOverlap="1">
                <wp:simplePos x="0" y="0"/>
                <wp:positionH relativeFrom="column">
                  <wp:posOffset>790931</wp:posOffset>
                </wp:positionH>
                <wp:positionV relativeFrom="paragraph">
                  <wp:posOffset>-37298</wp:posOffset>
                </wp:positionV>
                <wp:extent cx="57600" cy="88920"/>
                <wp:effectExtent l="38100" t="19050" r="38100" b="44450"/>
                <wp:wrapNone/>
                <wp:docPr id="1885" name="Ink 1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5">
                      <w14:nvContentPartPr>
                        <w14:cNvContentPartPr/>
                      </w14:nvContentPartPr>
                      <w14:xfrm>
                        <a:off x="0" y="0"/>
                        <a:ext cx="576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39D0A" id="Ink 1885" o:spid="_x0000_s1026" type="#_x0000_t75" style="position:absolute;margin-left:62.2pt;margin-top:-3.1pt;width:4.85pt;height:7.35pt;z-index:2536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">
                <v:imagedata r:id="rId3656" o:title=""/>
              </v:shape>
            </w:pict>
          </mc:Fallback>
        </mc:AlternateContent>
      </w:r>
      <w:r>
        <w:rPr>
          <w:b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81664" behindDoc="0" locked="0" layoutInCell="1" allowOverlap="1">
                <wp:simplePos x="0" y="0"/>
                <wp:positionH relativeFrom="column">
                  <wp:posOffset>1967771</wp:posOffset>
                </wp:positionH>
                <wp:positionV relativeFrom="paragraph">
                  <wp:posOffset>78622</wp:posOffset>
                </wp:positionV>
                <wp:extent cx="360" cy="360"/>
                <wp:effectExtent l="38100" t="38100" r="38100" b="38100"/>
                <wp:wrapNone/>
                <wp:docPr id="1878" name="Ink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1329D" id="Ink 1878" o:spid="_x0000_s1026" type="#_x0000_t75" style="position:absolute;margin-left:154.85pt;margin-top:6.1pt;width:.3pt;height:.3pt;z-index:2536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">
                <v:imagedata r:id="rId3658" o:title=""/>
              </v:shape>
            </w:pict>
          </mc:Fallback>
        </mc:AlternateContent>
      </w:r>
      <w:r w:rsidR="00CB7087">
        <w:rPr>
          <w:rStyle w:val="i-listbold"/>
        </w:rPr>
        <w:tab/>
      </w:r>
      <w:r w:rsidR="00CB7087" w:rsidRPr="00AB06C8">
        <w:rPr>
          <w:rStyle w:val="NLLLNUM"/>
        </w:rPr>
        <w:t>[</w:t>
      </w:r>
      <w:r w:rsidR="0090783C">
        <w:rPr>
          <w:rStyle w:val="NLLLNUM"/>
        </w:rPr>
        <w:t>6</w:t>
      </w:r>
      <w:r w:rsidR="00CB7087" w:rsidRPr="00AB06C8">
        <w:rPr>
          <w:rStyle w:val="NLLLNUM"/>
        </w:rPr>
        <w:t xml:space="preserve"> marks]</w:t>
      </w:r>
    </w:p>
    <w:p w:rsidR="003F6239" w:rsidRDefault="00E24E9C" w:rsidP="003F6239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n-AU"/>
        </w:rPr>
        <mc:AlternateContent>
          <mc:Choice Requires="wpi">
            <w:drawing>
              <wp:anchor distT="0" distB="0" distL="114300" distR="114300" simplePos="0" relativeHeight="253692928" behindDoc="0" locked="0" layoutInCell="1" allowOverlap="1">
                <wp:simplePos x="0" y="0"/>
                <wp:positionH relativeFrom="column">
                  <wp:posOffset>3195136</wp:posOffset>
                </wp:positionH>
                <wp:positionV relativeFrom="paragraph">
                  <wp:posOffset>55895</wp:posOffset>
                </wp:positionV>
                <wp:extent cx="65160" cy="88560"/>
                <wp:effectExtent l="38100" t="19050" r="30480" b="45085"/>
                <wp:wrapNone/>
                <wp:docPr id="1889" name="Ink 1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9">
                      <w14:nvContentPartPr>
                        <w14:cNvContentPartPr/>
                      </w14:nvContentPartPr>
                      <w14:xfrm>
                        <a:off x="0" y="0"/>
                        <a:ext cx="6516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964BB" id="Ink 1889" o:spid="_x0000_s1026" type="#_x0000_t75" style="position:absolute;margin-left:251.4pt;margin-top:4.15pt;width:5.6pt;height:7.45pt;z-index:2536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">
                <v:imagedata r:id="rId3660" o:title=""/>
              </v:shape>
            </w:pict>
          </mc:Fallback>
        </mc:AlternateContent>
      </w:r>
    </w:p>
    <w:p w:rsidR="000B359F" w:rsidRDefault="000B359F" w:rsidP="003F6239">
      <w:pPr>
        <w:rPr>
          <w:rFonts w:ascii="Arial" w:hAnsi="Arial" w:cs="Arial"/>
        </w:rPr>
      </w:pPr>
    </w:p>
    <w:p w:rsidR="000B359F" w:rsidRDefault="000B359F" w:rsidP="003F6239">
      <w:pPr>
        <w:rPr>
          <w:rFonts w:ascii="Arial" w:hAnsi="Arial" w:cs="Arial"/>
        </w:rPr>
      </w:pPr>
    </w:p>
    <w:p w:rsidR="000B359F" w:rsidRDefault="000B359F" w:rsidP="000B359F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End of test</w:t>
      </w:r>
    </w:p>
    <w:sectPr w:rsidR="000B359F" w:rsidSect="000B359F">
      <w:footerReference w:type="default" r:id="rId3661"/>
      <w:pgSz w:w="11900" w:h="16840"/>
      <w:pgMar w:top="1440" w:right="1440" w:bottom="1440" w:left="1440" w:header="709" w:footer="709" w:gutter="0"/>
      <w:cols w:space="48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6436B" w:rsidRDefault="0066436B" w:rsidP="00A55EAD">
      <w:pPr>
        <w:spacing w:after="0" w:line="240" w:lineRule="auto"/>
      </w:pPr>
      <w:r>
        <w:separator/>
      </w:r>
    </w:p>
  </w:endnote>
  <w:endnote w:type="continuationSeparator" w:id="0">
    <w:p w:rsidR="0066436B" w:rsidRDefault="0066436B" w:rsidP="00A55E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NeueLT Std">
    <w:altName w:val="Arial"/>
    <w:charset w:val="00"/>
    <w:family w:val="auto"/>
    <w:pitch w:val="variable"/>
    <w:sig w:usb0="00000003" w:usb1="4000204A" w:usb2="00000000" w:usb3="00000000" w:csb0="00000001" w:csb1="00000000"/>
  </w:font>
  <w:font w:name="Minion Pro"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thematicalPiLTStd-1">
    <w:altName w:val="Mathematical Pi LT Std 1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inionPro-Regular">
    <w:altName w:val="Minion Pro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HelveticaNeueLTStd-Bd">
    <w:altName w:val="HelveticaNeueLT Std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imes-Bold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HelveticaNeueLTStd-Roman">
    <w:altName w:val="HelveticaNeueLT Std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F08BE" w:rsidRPr="00A6599D" w:rsidRDefault="000F08BE" w:rsidP="000F08BE">
    <w:pPr>
      <w:pStyle w:val="Footer"/>
      <w:tabs>
        <w:tab w:val="right" w:pos="9356"/>
      </w:tabs>
    </w:pPr>
    <w:r>
      <w:rPr>
        <w:rFonts w:ascii="HelveticaNeueLTStd-Roman" w:hAnsi="HelveticaNeueLTStd-Roman" w:cs="HelveticaNeueLTStd-Roman"/>
        <w:sz w:val="14"/>
        <w:szCs w:val="14"/>
      </w:rPr>
      <w:t>© Cengage Learning Australia Pty Ltd 2013                Nelson Senior Maths: Specialist              MATHS11TT20070                     www.nelsonnet.com.au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F08BE" w:rsidRPr="00A6599D" w:rsidRDefault="000F08BE" w:rsidP="000F08BE">
    <w:pPr>
      <w:pStyle w:val="Footer"/>
      <w:tabs>
        <w:tab w:val="right" w:pos="9356"/>
      </w:tabs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F08BE" w:rsidRPr="00261760" w:rsidRDefault="000F08BE" w:rsidP="0026176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6436B" w:rsidRDefault="0066436B" w:rsidP="00A55EAD">
      <w:pPr>
        <w:spacing w:after="0" w:line="240" w:lineRule="auto"/>
      </w:pPr>
      <w:r>
        <w:separator/>
      </w:r>
    </w:p>
  </w:footnote>
  <w:footnote w:type="continuationSeparator" w:id="0">
    <w:p w:rsidR="0066436B" w:rsidRDefault="0066436B" w:rsidP="00A55E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F08BE" w:rsidRPr="007C5DA0" w:rsidRDefault="008177EC" w:rsidP="000F08BE">
    <w:pPr>
      <w:pStyle w:val="Header"/>
      <w:spacing w:before="480"/>
      <w:ind w:right="360"/>
      <w:jc w:val="right"/>
      <w:rPr>
        <w:rFonts w:ascii="HelveticaNeueLT Std" w:hAnsi="HelveticaNeueLT Std"/>
        <w:b/>
        <w:sz w:val="20"/>
        <w:szCs w:val="20"/>
      </w:rPr>
    </w:pPr>
    <w:r>
      <w:rPr>
        <w:rFonts w:ascii="HelveticaNeueLT Std" w:hAnsi="HelveticaNeueLT Std"/>
        <w:b/>
        <w:noProof/>
        <w:sz w:val="20"/>
        <w:szCs w:val="20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0" type="#_x0000_t75" style="position:absolute;left:0;text-align:left;margin-left:68pt;margin-top:16.75pt;width:400pt;height:22pt;z-index:-251649024">
          <v:imagedata r:id="rId1" o:title="TopicTest_Bar3"/>
        </v:shape>
      </w:pict>
    </w:r>
    <w:r>
      <w:rPr>
        <w:rFonts w:ascii="HelveticaNeueLT Std" w:hAnsi="HelveticaNeueLT Std"/>
        <w:b/>
        <w:noProof/>
        <w:sz w:val="20"/>
        <w:szCs w:val="20"/>
      </w:rPr>
      <w:pict>
        <v:shape id="Picture 6" o:spid="_x0000_s2059" type="#_x0000_t75" style="position:absolute;left:0;text-align:left;margin-left:0;margin-top:12.2pt;width:160.3pt;height:40.1pt;z-index:251666432;visibility:visible">
          <v:imagedata r:id="rId2" o:title=""/>
        </v:shape>
      </w:pict>
    </w:r>
    <w:r w:rsidR="000F08BE" w:rsidRPr="007C5DA0">
      <w:rPr>
        <w:rFonts w:ascii="HelveticaNeueLT Std" w:hAnsi="HelveticaNeueLT Std"/>
        <w:b/>
        <w:sz w:val="20"/>
        <w:szCs w:val="20"/>
      </w:rPr>
      <w:fldChar w:fldCharType="begin"/>
    </w:r>
    <w:r w:rsidR="000F08BE" w:rsidRPr="007C5DA0">
      <w:rPr>
        <w:rFonts w:ascii="HelveticaNeueLT Std" w:hAnsi="HelveticaNeueLT Std"/>
        <w:b/>
        <w:sz w:val="20"/>
        <w:szCs w:val="20"/>
      </w:rPr>
      <w:instrText xml:space="preserve"> PAGE </w:instrText>
    </w:r>
    <w:r w:rsidR="000F08BE" w:rsidRPr="007C5DA0">
      <w:rPr>
        <w:rFonts w:ascii="HelveticaNeueLT Std" w:hAnsi="HelveticaNeueLT Std"/>
        <w:b/>
        <w:sz w:val="20"/>
        <w:szCs w:val="20"/>
      </w:rPr>
      <w:fldChar w:fldCharType="separate"/>
    </w:r>
    <w:r w:rsidR="000F08BE">
      <w:rPr>
        <w:rFonts w:ascii="HelveticaNeueLT Std" w:hAnsi="HelveticaNeueLT Std"/>
        <w:b/>
        <w:noProof/>
        <w:sz w:val="20"/>
        <w:szCs w:val="20"/>
      </w:rPr>
      <w:t>8</w:t>
    </w:r>
    <w:r w:rsidR="000F08BE" w:rsidRPr="007C5DA0">
      <w:rPr>
        <w:rFonts w:ascii="HelveticaNeueLT Std" w:hAnsi="HelveticaNeueLT Std"/>
        <w:b/>
        <w:sz w:val="20"/>
        <w:szCs w:val="20"/>
      </w:rPr>
      <w:fldChar w:fldCharType="end"/>
    </w:r>
    <w:r w:rsidR="000F08BE" w:rsidRPr="007C5DA0">
      <w:rPr>
        <w:rFonts w:ascii="HelveticaNeueLT Std" w:hAnsi="HelveticaNeueLT Std"/>
        <w:b/>
        <w:sz w:val="20"/>
        <w:szCs w:val="20"/>
      </w:rPr>
      <w:t xml:space="preserve"> of </w:t>
    </w:r>
    <w:r w:rsidR="000F08BE">
      <w:rPr>
        <w:rFonts w:ascii="HelveticaNeueLT Std" w:hAnsi="HelveticaNeueLT Std"/>
        <w:b/>
        <w:sz w:val="20"/>
        <w:szCs w:val="20"/>
      </w:rPr>
      <w:t>8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F08BE" w:rsidRPr="00823981" w:rsidRDefault="000F08BE" w:rsidP="000F08BE">
    <w:pPr>
      <w:pStyle w:val="Header"/>
      <w:spacing w:before="400"/>
      <w:ind w:right="442"/>
      <w:jc w:val="right"/>
      <w:rPr>
        <w:rFonts w:ascii="HelveticaNeueLT Std" w:hAnsi="HelveticaNeueLT Std"/>
        <w:b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C90C58"/>
    <w:multiLevelType w:val="hybridMultilevel"/>
    <w:tmpl w:val="C5C6B9C8"/>
    <w:lvl w:ilvl="0" w:tplc="9CEC9CE8">
      <w:start w:val="1"/>
      <w:numFmt w:val="lowerLetter"/>
      <w:lvlText w:val="(%1)"/>
      <w:lvlJc w:val="left"/>
      <w:pPr>
        <w:ind w:left="36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DA944B2"/>
    <w:multiLevelType w:val="hybridMultilevel"/>
    <w:tmpl w:val="59D6D71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D474F2F4">
      <w:start w:val="1"/>
      <w:numFmt w:val="lowerLetter"/>
      <w:lvlText w:val="%2)"/>
      <w:lvlJc w:val="left"/>
      <w:pPr>
        <w:ind w:left="1440" w:hanging="360"/>
      </w:pPr>
      <w:rPr>
        <w:rFonts w:ascii="Helvetica" w:hAnsi="Helvetica" w:cs="Helvetica" w:hint="default"/>
        <w:b/>
        <w:sz w:val="20"/>
        <w:szCs w:val="20"/>
      </w:r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2A3D3A"/>
    <w:multiLevelType w:val="hybridMultilevel"/>
    <w:tmpl w:val="E1FAC7F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C668D2"/>
    <w:multiLevelType w:val="hybridMultilevel"/>
    <w:tmpl w:val="E6D4EFD0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6D400DF"/>
    <w:multiLevelType w:val="hybridMultilevel"/>
    <w:tmpl w:val="11B46DB2"/>
    <w:lvl w:ilvl="0" w:tplc="AED219E8">
      <w:start w:val="1"/>
      <w:numFmt w:val="lowerLetter"/>
      <w:lvlText w:val="(%1)"/>
      <w:lvlJc w:val="left"/>
      <w:pPr>
        <w:ind w:left="360" w:hanging="360"/>
      </w:pPr>
      <w:rPr>
        <w:b/>
        <w:bCs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17123B85"/>
    <w:multiLevelType w:val="hybridMultilevel"/>
    <w:tmpl w:val="56ACA128"/>
    <w:lvl w:ilvl="0" w:tplc="12023172">
      <w:start w:val="1"/>
      <w:numFmt w:val="lowerLetter"/>
      <w:lvlText w:val="%1)"/>
      <w:lvlJc w:val="left"/>
      <w:pPr>
        <w:ind w:left="1070" w:hanging="360"/>
      </w:pPr>
      <w:rPr>
        <w:rFonts w:ascii="Helvetica" w:hAnsi="Helvetica" w:cs="Helvetica"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820" w:hanging="360"/>
      </w:pPr>
    </w:lvl>
    <w:lvl w:ilvl="2" w:tplc="0C09001B" w:tentative="1">
      <w:start w:val="1"/>
      <w:numFmt w:val="lowerRoman"/>
      <w:lvlText w:val="%3."/>
      <w:lvlJc w:val="right"/>
      <w:pPr>
        <w:ind w:left="2540" w:hanging="180"/>
      </w:pPr>
    </w:lvl>
    <w:lvl w:ilvl="3" w:tplc="0C09000F" w:tentative="1">
      <w:start w:val="1"/>
      <w:numFmt w:val="decimal"/>
      <w:lvlText w:val="%4."/>
      <w:lvlJc w:val="left"/>
      <w:pPr>
        <w:ind w:left="3260" w:hanging="360"/>
      </w:pPr>
    </w:lvl>
    <w:lvl w:ilvl="4" w:tplc="0C090019" w:tentative="1">
      <w:start w:val="1"/>
      <w:numFmt w:val="lowerLetter"/>
      <w:lvlText w:val="%5."/>
      <w:lvlJc w:val="left"/>
      <w:pPr>
        <w:ind w:left="3980" w:hanging="360"/>
      </w:pPr>
    </w:lvl>
    <w:lvl w:ilvl="5" w:tplc="0C09001B" w:tentative="1">
      <w:start w:val="1"/>
      <w:numFmt w:val="lowerRoman"/>
      <w:lvlText w:val="%6."/>
      <w:lvlJc w:val="right"/>
      <w:pPr>
        <w:ind w:left="4700" w:hanging="180"/>
      </w:pPr>
    </w:lvl>
    <w:lvl w:ilvl="6" w:tplc="0C09000F" w:tentative="1">
      <w:start w:val="1"/>
      <w:numFmt w:val="decimal"/>
      <w:lvlText w:val="%7."/>
      <w:lvlJc w:val="left"/>
      <w:pPr>
        <w:ind w:left="5420" w:hanging="360"/>
      </w:pPr>
    </w:lvl>
    <w:lvl w:ilvl="7" w:tplc="0C090019" w:tentative="1">
      <w:start w:val="1"/>
      <w:numFmt w:val="lowerLetter"/>
      <w:lvlText w:val="%8."/>
      <w:lvlJc w:val="left"/>
      <w:pPr>
        <w:ind w:left="6140" w:hanging="360"/>
      </w:pPr>
    </w:lvl>
    <w:lvl w:ilvl="8" w:tplc="0C09001B" w:tentative="1">
      <w:start w:val="1"/>
      <w:numFmt w:val="lowerRoman"/>
      <w:lvlText w:val="%9."/>
      <w:lvlJc w:val="right"/>
      <w:pPr>
        <w:ind w:left="6860" w:hanging="180"/>
      </w:pPr>
    </w:lvl>
  </w:abstractNum>
  <w:abstractNum w:abstractNumId="6">
    <w:nsid w:val="194B053A"/>
    <w:multiLevelType w:val="singleLevel"/>
    <w:tmpl w:val="6A629DFA"/>
    <w:lvl w:ilvl="0">
      <w:start w:val="1"/>
      <w:numFmt w:val="lowerLetter"/>
      <w:lvlText w:val="(%1)"/>
      <w:lvlJc w:val="left"/>
      <w:pPr>
        <w:tabs>
          <w:tab w:val="num" w:pos="540"/>
        </w:tabs>
        <w:ind w:left="540" w:hanging="540"/>
      </w:pPr>
      <w:rPr>
        <w:rFonts w:hint="default"/>
      </w:rPr>
    </w:lvl>
  </w:abstractNum>
  <w:abstractNum w:abstractNumId="7">
    <w:nsid w:val="1B6645B3"/>
    <w:multiLevelType w:val="hybridMultilevel"/>
    <w:tmpl w:val="C136C566"/>
    <w:lvl w:ilvl="0" w:tplc="582E4B94">
      <w:start w:val="1"/>
      <w:numFmt w:val="lowerLetter"/>
      <w:lvlText w:val="(%1)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1E6F39A5"/>
    <w:multiLevelType w:val="hybridMultilevel"/>
    <w:tmpl w:val="5784C1E2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1F651046"/>
    <w:multiLevelType w:val="hybridMultilevel"/>
    <w:tmpl w:val="2086F98E"/>
    <w:lvl w:ilvl="0" w:tplc="2B8C01D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0324C49"/>
    <w:multiLevelType w:val="multilevel"/>
    <w:tmpl w:val="4CB6619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(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>
    <w:nsid w:val="259B70D5"/>
    <w:multiLevelType w:val="hybridMultilevel"/>
    <w:tmpl w:val="9D8C9B1C"/>
    <w:lvl w:ilvl="0" w:tplc="D474F2F4">
      <w:start w:val="1"/>
      <w:numFmt w:val="lowerLetter"/>
      <w:lvlText w:val="%1)"/>
      <w:lvlJc w:val="left"/>
      <w:pPr>
        <w:ind w:left="1080" w:hanging="360"/>
      </w:pPr>
      <w:rPr>
        <w:rFonts w:ascii="Helvetica" w:hAnsi="Helvetica" w:cs="Helvetica" w:hint="default"/>
        <w:b/>
        <w:sz w:val="20"/>
        <w:szCs w:val="20"/>
      </w:rPr>
    </w:lvl>
    <w:lvl w:ilvl="1" w:tplc="0C090019" w:tentative="1">
      <w:start w:val="1"/>
      <w:numFmt w:val="lowerLetter"/>
      <w:lvlText w:val="%2."/>
      <w:lvlJc w:val="left"/>
      <w:pPr>
        <w:ind w:left="1450" w:hanging="360"/>
      </w:pPr>
    </w:lvl>
    <w:lvl w:ilvl="2" w:tplc="0C09001B" w:tentative="1">
      <w:start w:val="1"/>
      <w:numFmt w:val="lowerRoman"/>
      <w:lvlText w:val="%3."/>
      <w:lvlJc w:val="right"/>
      <w:pPr>
        <w:ind w:left="2170" w:hanging="180"/>
      </w:pPr>
    </w:lvl>
    <w:lvl w:ilvl="3" w:tplc="0C09000F" w:tentative="1">
      <w:start w:val="1"/>
      <w:numFmt w:val="decimal"/>
      <w:lvlText w:val="%4."/>
      <w:lvlJc w:val="left"/>
      <w:pPr>
        <w:ind w:left="2890" w:hanging="360"/>
      </w:pPr>
    </w:lvl>
    <w:lvl w:ilvl="4" w:tplc="0C090019" w:tentative="1">
      <w:start w:val="1"/>
      <w:numFmt w:val="lowerLetter"/>
      <w:lvlText w:val="%5."/>
      <w:lvlJc w:val="left"/>
      <w:pPr>
        <w:ind w:left="3610" w:hanging="360"/>
      </w:pPr>
    </w:lvl>
    <w:lvl w:ilvl="5" w:tplc="0C09001B" w:tentative="1">
      <w:start w:val="1"/>
      <w:numFmt w:val="lowerRoman"/>
      <w:lvlText w:val="%6."/>
      <w:lvlJc w:val="right"/>
      <w:pPr>
        <w:ind w:left="4330" w:hanging="180"/>
      </w:pPr>
    </w:lvl>
    <w:lvl w:ilvl="6" w:tplc="0C09000F" w:tentative="1">
      <w:start w:val="1"/>
      <w:numFmt w:val="decimal"/>
      <w:lvlText w:val="%7."/>
      <w:lvlJc w:val="left"/>
      <w:pPr>
        <w:ind w:left="5050" w:hanging="360"/>
      </w:pPr>
    </w:lvl>
    <w:lvl w:ilvl="7" w:tplc="0C090019" w:tentative="1">
      <w:start w:val="1"/>
      <w:numFmt w:val="lowerLetter"/>
      <w:lvlText w:val="%8."/>
      <w:lvlJc w:val="left"/>
      <w:pPr>
        <w:ind w:left="5770" w:hanging="360"/>
      </w:pPr>
    </w:lvl>
    <w:lvl w:ilvl="8" w:tplc="0C09001B" w:tentative="1">
      <w:start w:val="1"/>
      <w:numFmt w:val="lowerRoman"/>
      <w:lvlText w:val="%9."/>
      <w:lvlJc w:val="right"/>
      <w:pPr>
        <w:ind w:left="6490" w:hanging="180"/>
      </w:pPr>
    </w:lvl>
  </w:abstractNum>
  <w:abstractNum w:abstractNumId="12">
    <w:nsid w:val="266C476C"/>
    <w:multiLevelType w:val="hybridMultilevel"/>
    <w:tmpl w:val="A1C0F0BC"/>
    <w:lvl w:ilvl="0" w:tplc="1BC6C428">
      <w:start w:val="1"/>
      <w:numFmt w:val="lowerLetter"/>
      <w:lvlText w:val="(%1)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31DA3094"/>
    <w:multiLevelType w:val="hybridMultilevel"/>
    <w:tmpl w:val="F6DAD20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6A47519"/>
    <w:multiLevelType w:val="hybridMultilevel"/>
    <w:tmpl w:val="146E3DB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9576AFD"/>
    <w:multiLevelType w:val="hybridMultilevel"/>
    <w:tmpl w:val="777EBC58"/>
    <w:lvl w:ilvl="0" w:tplc="1E2CE71E">
      <w:start w:val="1"/>
      <w:numFmt w:val="decimal"/>
      <w:lvlText w:val="%1."/>
      <w:lvlJc w:val="left"/>
      <w:pPr>
        <w:ind w:left="384" w:hanging="384"/>
      </w:pPr>
      <w:rPr>
        <w:rFonts w:hint="default"/>
        <w:b w:val="0"/>
      </w:rPr>
    </w:lvl>
    <w:lvl w:ilvl="1" w:tplc="12023172">
      <w:start w:val="1"/>
      <w:numFmt w:val="lowerLetter"/>
      <w:lvlText w:val="%2)"/>
      <w:lvlJc w:val="left"/>
      <w:pPr>
        <w:ind w:left="1080" w:hanging="360"/>
      </w:pPr>
      <w:rPr>
        <w:rFonts w:ascii="Helvetica" w:hAnsi="Helvetica" w:cs="Helvetica" w:hint="default"/>
        <w:b/>
      </w:r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3A516771"/>
    <w:multiLevelType w:val="hybridMultilevel"/>
    <w:tmpl w:val="D5C2F29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A5C2A0A"/>
    <w:multiLevelType w:val="hybridMultilevel"/>
    <w:tmpl w:val="ADF4182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16C17FB"/>
    <w:multiLevelType w:val="hybridMultilevel"/>
    <w:tmpl w:val="6AE8B15E"/>
    <w:lvl w:ilvl="0" w:tplc="05A626F2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1EA67B6"/>
    <w:multiLevelType w:val="hybridMultilevel"/>
    <w:tmpl w:val="93B2B162"/>
    <w:lvl w:ilvl="0" w:tplc="6076E994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>
    <w:nsid w:val="42D82C62"/>
    <w:multiLevelType w:val="hybridMultilevel"/>
    <w:tmpl w:val="07328BC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71F2CF3"/>
    <w:multiLevelType w:val="hybridMultilevel"/>
    <w:tmpl w:val="30AA6E1A"/>
    <w:lvl w:ilvl="0" w:tplc="C36A2C5A">
      <w:start w:val="1"/>
      <w:numFmt w:val="decimal"/>
      <w:lvlText w:val="%1."/>
      <w:lvlJc w:val="left"/>
      <w:pPr>
        <w:ind w:left="384" w:hanging="384"/>
      </w:pPr>
      <w:rPr>
        <w:rFonts w:asciiTheme="minorHAnsi" w:hAnsiTheme="minorHAnsi" w:hint="default"/>
        <w:b w:val="0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4ABA0949"/>
    <w:multiLevelType w:val="hybridMultilevel"/>
    <w:tmpl w:val="42FC2208"/>
    <w:lvl w:ilvl="0" w:tplc="F45606B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4B7643E8"/>
    <w:multiLevelType w:val="hybridMultilevel"/>
    <w:tmpl w:val="B560D982"/>
    <w:lvl w:ilvl="0" w:tplc="FAE01C5E">
      <w:start w:val="1"/>
      <w:numFmt w:val="decimal"/>
      <w:lvlText w:val="%1."/>
      <w:lvlJc w:val="left"/>
      <w:pPr>
        <w:ind w:left="975" w:hanging="615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CFC11DC"/>
    <w:multiLevelType w:val="hybridMultilevel"/>
    <w:tmpl w:val="8BF608A4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4D9E5E73"/>
    <w:multiLevelType w:val="singleLevel"/>
    <w:tmpl w:val="86E43C74"/>
    <w:lvl w:ilvl="0">
      <w:start w:val="1"/>
      <w:numFmt w:val="lowerLetter"/>
      <w:lvlText w:val="(%1)"/>
      <w:lvlJc w:val="left"/>
      <w:pPr>
        <w:tabs>
          <w:tab w:val="num" w:pos="567"/>
        </w:tabs>
        <w:ind w:left="567" w:hanging="567"/>
      </w:pPr>
      <w:rPr>
        <w:rFonts w:cs="Times New Roman"/>
        <w:b/>
        <w:bCs/>
        <w:i w:val="0"/>
        <w:vertAlign w:val="baseline"/>
      </w:rPr>
    </w:lvl>
  </w:abstractNum>
  <w:abstractNum w:abstractNumId="26">
    <w:nsid w:val="51282AC4"/>
    <w:multiLevelType w:val="multilevel"/>
    <w:tmpl w:val="D2F4937A"/>
    <w:lvl w:ilvl="0">
      <w:start w:val="7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>
    <w:nsid w:val="52EF69BD"/>
    <w:multiLevelType w:val="hybridMultilevel"/>
    <w:tmpl w:val="DE1444F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D474F2F4">
      <w:start w:val="1"/>
      <w:numFmt w:val="lowerLetter"/>
      <w:lvlText w:val="%2)"/>
      <w:lvlJc w:val="left"/>
      <w:pPr>
        <w:ind w:left="1440" w:hanging="360"/>
      </w:pPr>
      <w:rPr>
        <w:rFonts w:ascii="Helvetica" w:hAnsi="Helvetica" w:cs="Helvetica" w:hint="default"/>
        <w:b/>
        <w:sz w:val="20"/>
        <w:szCs w:val="20"/>
      </w:r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E0A6497"/>
    <w:multiLevelType w:val="multilevel"/>
    <w:tmpl w:val="82FC67E2"/>
    <w:lvl w:ilvl="0">
      <w:start w:val="3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9">
    <w:nsid w:val="63893970"/>
    <w:multiLevelType w:val="hybridMultilevel"/>
    <w:tmpl w:val="D2CA462A"/>
    <w:lvl w:ilvl="0" w:tplc="43C20088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4AB3617"/>
    <w:multiLevelType w:val="hybridMultilevel"/>
    <w:tmpl w:val="919A30BC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7E5199A"/>
    <w:multiLevelType w:val="hybridMultilevel"/>
    <w:tmpl w:val="6E74B7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2BE233B"/>
    <w:multiLevelType w:val="singleLevel"/>
    <w:tmpl w:val="C73AA3BC"/>
    <w:lvl w:ilvl="0">
      <w:start w:val="1"/>
      <w:numFmt w:val="lowerLetter"/>
      <w:lvlText w:val="(%1)"/>
      <w:lvlJc w:val="left"/>
      <w:pPr>
        <w:tabs>
          <w:tab w:val="num" w:pos="567"/>
        </w:tabs>
        <w:ind w:left="567" w:hanging="567"/>
      </w:pPr>
      <w:rPr>
        <w:rFonts w:cs="Times New Roman"/>
        <w:b/>
        <w:bCs/>
        <w:i w:val="0"/>
        <w:vertAlign w:val="baseline"/>
      </w:rPr>
    </w:lvl>
  </w:abstractNum>
  <w:abstractNum w:abstractNumId="33">
    <w:nsid w:val="73EA25C6"/>
    <w:multiLevelType w:val="hybridMultilevel"/>
    <w:tmpl w:val="5582F4F2"/>
    <w:lvl w:ilvl="0" w:tplc="94C6DBEA">
      <w:start w:val="1"/>
      <w:numFmt w:val="lowerLetter"/>
      <w:lvlText w:val="%1)"/>
      <w:lvlJc w:val="left"/>
      <w:pPr>
        <w:ind w:left="108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>
    <w:nsid w:val="77611249"/>
    <w:multiLevelType w:val="hybridMultilevel"/>
    <w:tmpl w:val="D74ABE46"/>
    <w:lvl w:ilvl="0" w:tplc="F6E412B0">
      <w:start w:val="1"/>
      <w:numFmt w:val="upperLetter"/>
      <w:lvlText w:val="%1"/>
      <w:lvlJc w:val="left"/>
      <w:pPr>
        <w:ind w:left="360" w:hanging="360"/>
      </w:pPr>
      <w:rPr>
        <w:rFonts w:ascii="Times New Roman" w:hAnsi="Times New Roman" w:cs="Times New Roman" w:hint="default"/>
        <w:b/>
        <w:bCs/>
        <w:i w:val="0"/>
        <w:sz w:val="24"/>
      </w:rPr>
    </w:lvl>
    <w:lvl w:ilvl="1" w:tplc="04090019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35">
    <w:nsid w:val="799E0729"/>
    <w:multiLevelType w:val="hybridMultilevel"/>
    <w:tmpl w:val="08C031C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A235BED"/>
    <w:multiLevelType w:val="hybridMultilevel"/>
    <w:tmpl w:val="6E46FA38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7">
      <w:start w:val="1"/>
      <w:numFmt w:val="lowerLetter"/>
      <w:lvlText w:val="%2)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6"/>
  </w:num>
  <w:num w:numId="2">
    <w:abstractNumId w:val="35"/>
  </w:num>
  <w:num w:numId="3">
    <w:abstractNumId w:val="30"/>
  </w:num>
  <w:num w:numId="4">
    <w:abstractNumId w:val="3"/>
  </w:num>
  <w:num w:numId="5">
    <w:abstractNumId w:val="2"/>
  </w:num>
  <w:num w:numId="6">
    <w:abstractNumId w:val="9"/>
  </w:num>
  <w:num w:numId="7">
    <w:abstractNumId w:val="23"/>
  </w:num>
  <w:num w:numId="8">
    <w:abstractNumId w:val="14"/>
  </w:num>
  <w:num w:numId="9">
    <w:abstractNumId w:val="16"/>
  </w:num>
  <w:num w:numId="10">
    <w:abstractNumId w:val="18"/>
  </w:num>
  <w:num w:numId="11">
    <w:abstractNumId w:val="10"/>
  </w:num>
  <w:num w:numId="12">
    <w:abstractNumId w:val="26"/>
  </w:num>
  <w:num w:numId="13">
    <w:abstractNumId w:val="24"/>
  </w:num>
  <w:num w:numId="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</w:num>
  <w:num w:numId="16">
    <w:abstractNumId w:val="32"/>
    <w:lvlOverride w:ilvl="0">
      <w:startOverride w:val="1"/>
    </w:lvlOverride>
  </w:num>
  <w:num w:numId="17">
    <w:abstractNumId w:val="28"/>
  </w:num>
  <w:num w:numId="18">
    <w:abstractNumId w:val="25"/>
    <w:lvlOverride w:ilvl="0">
      <w:startOverride w:val="1"/>
    </w:lvlOverride>
  </w:num>
  <w:num w:numId="19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36"/>
  </w:num>
  <w:num w:numId="22">
    <w:abstractNumId w:val="12"/>
  </w:num>
  <w:num w:numId="23">
    <w:abstractNumId w:val="0"/>
  </w:num>
  <w:num w:numId="24">
    <w:abstractNumId w:val="7"/>
  </w:num>
  <w:num w:numId="25">
    <w:abstractNumId w:val="29"/>
  </w:num>
  <w:num w:numId="26">
    <w:abstractNumId w:val="17"/>
  </w:num>
  <w:num w:numId="27">
    <w:abstractNumId w:val="33"/>
  </w:num>
  <w:num w:numId="28">
    <w:abstractNumId w:val="22"/>
  </w:num>
  <w:num w:numId="29">
    <w:abstractNumId w:val="19"/>
  </w:num>
  <w:num w:numId="30">
    <w:abstractNumId w:val="13"/>
  </w:num>
  <w:num w:numId="31">
    <w:abstractNumId w:val="31"/>
  </w:num>
  <w:num w:numId="32">
    <w:abstractNumId w:val="21"/>
  </w:num>
  <w:num w:numId="33">
    <w:abstractNumId w:val="15"/>
  </w:num>
  <w:num w:numId="34">
    <w:abstractNumId w:val="5"/>
  </w:num>
  <w:num w:numId="35">
    <w:abstractNumId w:val="11"/>
  </w:num>
  <w:num w:numId="36">
    <w:abstractNumId w:val="27"/>
  </w:num>
  <w:num w:numId="37">
    <w:abstractNumId w:val="1"/>
  </w:num>
  <w:num w:numId="3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attachedTemplate r:id="rId1"/>
  <w:defaultTabStop w:val="720"/>
  <w:characterSpacingControl w:val="doNotCompress"/>
  <w:hdrShapeDefaults>
    <o:shapedefaults v:ext="edit" spidmax="206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527"/>
    <w:rsid w:val="00004E8A"/>
    <w:rsid w:val="0001492A"/>
    <w:rsid w:val="000256EB"/>
    <w:rsid w:val="000309A4"/>
    <w:rsid w:val="00037617"/>
    <w:rsid w:val="00040A81"/>
    <w:rsid w:val="00045AA3"/>
    <w:rsid w:val="00052142"/>
    <w:rsid w:val="000661B6"/>
    <w:rsid w:val="0007099B"/>
    <w:rsid w:val="00081E4D"/>
    <w:rsid w:val="00083B39"/>
    <w:rsid w:val="0008656F"/>
    <w:rsid w:val="00087B79"/>
    <w:rsid w:val="00096534"/>
    <w:rsid w:val="000A50E2"/>
    <w:rsid w:val="000B359F"/>
    <w:rsid w:val="000C2DC4"/>
    <w:rsid w:val="000C425F"/>
    <w:rsid w:val="000E7349"/>
    <w:rsid w:val="000F08BE"/>
    <w:rsid w:val="0010046A"/>
    <w:rsid w:val="0010407F"/>
    <w:rsid w:val="001064C0"/>
    <w:rsid w:val="00115488"/>
    <w:rsid w:val="00116B34"/>
    <w:rsid w:val="00116C33"/>
    <w:rsid w:val="00144002"/>
    <w:rsid w:val="00162354"/>
    <w:rsid w:val="001765DF"/>
    <w:rsid w:val="001767F5"/>
    <w:rsid w:val="001808BB"/>
    <w:rsid w:val="001B2220"/>
    <w:rsid w:val="001C0E89"/>
    <w:rsid w:val="001D4ACE"/>
    <w:rsid w:val="001D5207"/>
    <w:rsid w:val="001E6A42"/>
    <w:rsid w:val="001F5452"/>
    <w:rsid w:val="002012F6"/>
    <w:rsid w:val="00211079"/>
    <w:rsid w:val="002203EA"/>
    <w:rsid w:val="0022773E"/>
    <w:rsid w:val="00227C99"/>
    <w:rsid w:val="002311F4"/>
    <w:rsid w:val="002327EE"/>
    <w:rsid w:val="00241F87"/>
    <w:rsid w:val="00242F99"/>
    <w:rsid w:val="00246CDA"/>
    <w:rsid w:val="002545C4"/>
    <w:rsid w:val="00261760"/>
    <w:rsid w:val="00263A12"/>
    <w:rsid w:val="00296F30"/>
    <w:rsid w:val="002B4565"/>
    <w:rsid w:val="002D29C7"/>
    <w:rsid w:val="002D4711"/>
    <w:rsid w:val="002E4EAE"/>
    <w:rsid w:val="00301BE9"/>
    <w:rsid w:val="00304DA9"/>
    <w:rsid w:val="00342ACB"/>
    <w:rsid w:val="0036128E"/>
    <w:rsid w:val="00395B16"/>
    <w:rsid w:val="003D0225"/>
    <w:rsid w:val="003D3760"/>
    <w:rsid w:val="003E01D8"/>
    <w:rsid w:val="003E15C3"/>
    <w:rsid w:val="003F6239"/>
    <w:rsid w:val="00424C96"/>
    <w:rsid w:val="004258B2"/>
    <w:rsid w:val="00434AED"/>
    <w:rsid w:val="0043545D"/>
    <w:rsid w:val="00453361"/>
    <w:rsid w:val="0046185B"/>
    <w:rsid w:val="004763DE"/>
    <w:rsid w:val="0047716E"/>
    <w:rsid w:val="00480244"/>
    <w:rsid w:val="004805B1"/>
    <w:rsid w:val="0048681C"/>
    <w:rsid w:val="00493530"/>
    <w:rsid w:val="004B6E82"/>
    <w:rsid w:val="00524926"/>
    <w:rsid w:val="00580EEF"/>
    <w:rsid w:val="00583D67"/>
    <w:rsid w:val="00584646"/>
    <w:rsid w:val="00584B14"/>
    <w:rsid w:val="005957A6"/>
    <w:rsid w:val="005A21A6"/>
    <w:rsid w:val="005B4728"/>
    <w:rsid w:val="005B700D"/>
    <w:rsid w:val="005C4577"/>
    <w:rsid w:val="005C57D1"/>
    <w:rsid w:val="005D21D8"/>
    <w:rsid w:val="005D5563"/>
    <w:rsid w:val="00601019"/>
    <w:rsid w:val="00602AC9"/>
    <w:rsid w:val="00605926"/>
    <w:rsid w:val="00610874"/>
    <w:rsid w:val="00612BCF"/>
    <w:rsid w:val="00617138"/>
    <w:rsid w:val="006272AC"/>
    <w:rsid w:val="00630A21"/>
    <w:rsid w:val="006325EE"/>
    <w:rsid w:val="00641B80"/>
    <w:rsid w:val="006474DF"/>
    <w:rsid w:val="00663625"/>
    <w:rsid w:val="0066436B"/>
    <w:rsid w:val="00677DF7"/>
    <w:rsid w:val="0068084D"/>
    <w:rsid w:val="006A7799"/>
    <w:rsid w:val="006B11BC"/>
    <w:rsid w:val="006F62AE"/>
    <w:rsid w:val="0070769F"/>
    <w:rsid w:val="00715F51"/>
    <w:rsid w:val="00773DF7"/>
    <w:rsid w:val="0079753A"/>
    <w:rsid w:val="007B0A7F"/>
    <w:rsid w:val="007B0B6F"/>
    <w:rsid w:val="007B4E3B"/>
    <w:rsid w:val="007C3C73"/>
    <w:rsid w:val="007E7E6A"/>
    <w:rsid w:val="007F05E3"/>
    <w:rsid w:val="00804236"/>
    <w:rsid w:val="0081617B"/>
    <w:rsid w:val="00826D7F"/>
    <w:rsid w:val="008368EF"/>
    <w:rsid w:val="008441F6"/>
    <w:rsid w:val="0084557C"/>
    <w:rsid w:val="008614C4"/>
    <w:rsid w:val="00864342"/>
    <w:rsid w:val="00870412"/>
    <w:rsid w:val="008B3D78"/>
    <w:rsid w:val="008C1F76"/>
    <w:rsid w:val="008C727B"/>
    <w:rsid w:val="0090783C"/>
    <w:rsid w:val="0091265F"/>
    <w:rsid w:val="00912A34"/>
    <w:rsid w:val="00917BD7"/>
    <w:rsid w:val="00936996"/>
    <w:rsid w:val="009740CD"/>
    <w:rsid w:val="009815F2"/>
    <w:rsid w:val="0098741B"/>
    <w:rsid w:val="0099127C"/>
    <w:rsid w:val="009A3532"/>
    <w:rsid w:val="009A42BE"/>
    <w:rsid w:val="009A4597"/>
    <w:rsid w:val="009A7574"/>
    <w:rsid w:val="009B145C"/>
    <w:rsid w:val="009B315D"/>
    <w:rsid w:val="009C079F"/>
    <w:rsid w:val="009C16D1"/>
    <w:rsid w:val="009D7C27"/>
    <w:rsid w:val="009D7E58"/>
    <w:rsid w:val="009F29B4"/>
    <w:rsid w:val="009F3D90"/>
    <w:rsid w:val="00A04DDC"/>
    <w:rsid w:val="00A05373"/>
    <w:rsid w:val="00A06E75"/>
    <w:rsid w:val="00A1274B"/>
    <w:rsid w:val="00A21C5E"/>
    <w:rsid w:val="00A52DCB"/>
    <w:rsid w:val="00A55EAD"/>
    <w:rsid w:val="00A569B3"/>
    <w:rsid w:val="00A61996"/>
    <w:rsid w:val="00A63EAC"/>
    <w:rsid w:val="00A92888"/>
    <w:rsid w:val="00AA3F5A"/>
    <w:rsid w:val="00AA45E2"/>
    <w:rsid w:val="00AB0539"/>
    <w:rsid w:val="00AB6FEA"/>
    <w:rsid w:val="00AD08F0"/>
    <w:rsid w:val="00AE00AA"/>
    <w:rsid w:val="00AE5866"/>
    <w:rsid w:val="00AE58F7"/>
    <w:rsid w:val="00B006C0"/>
    <w:rsid w:val="00B068C5"/>
    <w:rsid w:val="00B07264"/>
    <w:rsid w:val="00B441A7"/>
    <w:rsid w:val="00BC4C57"/>
    <w:rsid w:val="00BC4DF0"/>
    <w:rsid w:val="00BD36E9"/>
    <w:rsid w:val="00C01B0E"/>
    <w:rsid w:val="00C1242F"/>
    <w:rsid w:val="00C2189A"/>
    <w:rsid w:val="00C93E99"/>
    <w:rsid w:val="00C9464C"/>
    <w:rsid w:val="00C953E6"/>
    <w:rsid w:val="00C96B51"/>
    <w:rsid w:val="00CB00F1"/>
    <w:rsid w:val="00CB7087"/>
    <w:rsid w:val="00CC3CC9"/>
    <w:rsid w:val="00CD2C38"/>
    <w:rsid w:val="00CD7505"/>
    <w:rsid w:val="00CE2971"/>
    <w:rsid w:val="00CF149C"/>
    <w:rsid w:val="00D23A5C"/>
    <w:rsid w:val="00D37D87"/>
    <w:rsid w:val="00D425E4"/>
    <w:rsid w:val="00D63FD5"/>
    <w:rsid w:val="00D664A1"/>
    <w:rsid w:val="00D81445"/>
    <w:rsid w:val="00D9317D"/>
    <w:rsid w:val="00D93527"/>
    <w:rsid w:val="00DA3801"/>
    <w:rsid w:val="00DC0954"/>
    <w:rsid w:val="00DD295F"/>
    <w:rsid w:val="00E05D96"/>
    <w:rsid w:val="00E10097"/>
    <w:rsid w:val="00E117AE"/>
    <w:rsid w:val="00E13279"/>
    <w:rsid w:val="00E13465"/>
    <w:rsid w:val="00E150FD"/>
    <w:rsid w:val="00E24E9C"/>
    <w:rsid w:val="00E31E8F"/>
    <w:rsid w:val="00E33B2A"/>
    <w:rsid w:val="00E34D2F"/>
    <w:rsid w:val="00E478CD"/>
    <w:rsid w:val="00E61405"/>
    <w:rsid w:val="00E97663"/>
    <w:rsid w:val="00EA33A4"/>
    <w:rsid w:val="00ED5068"/>
    <w:rsid w:val="00ED686E"/>
    <w:rsid w:val="00EF28D3"/>
    <w:rsid w:val="00F040CA"/>
    <w:rsid w:val="00F07245"/>
    <w:rsid w:val="00F07CE7"/>
    <w:rsid w:val="00F218E4"/>
    <w:rsid w:val="00F335A4"/>
    <w:rsid w:val="00F6230E"/>
    <w:rsid w:val="00F76561"/>
    <w:rsid w:val="00F7760C"/>
    <w:rsid w:val="00F859B9"/>
    <w:rsid w:val="00F969CA"/>
    <w:rsid w:val="00FA7ED8"/>
    <w:rsid w:val="00FC7D79"/>
    <w:rsid w:val="00FD25B1"/>
    <w:rsid w:val="00FD7A59"/>
    <w:rsid w:val="00FF5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1"/>
    </o:shapelayout>
  </w:shapeDefaults>
  <w:decimalSymbol w:val="."/>
  <w:listSeparator w:val=","/>
  <w15:docId w15:val="{F657AFA2-9FBD-4E39-A018-48E2D5AB6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A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Heading3"/>
    <w:next w:val="Normal"/>
    <w:link w:val="Heading1Char"/>
    <w:uiPriority w:val="99"/>
    <w:qFormat/>
    <w:rsid w:val="005D5563"/>
    <w:pPr>
      <w:keepNext w:val="0"/>
      <w:keepLines w:val="0"/>
      <w:tabs>
        <w:tab w:val="right" w:pos="10440"/>
      </w:tabs>
      <w:spacing w:before="0" w:line="240" w:lineRule="auto"/>
      <w:outlineLvl w:val="0"/>
    </w:pPr>
    <w:rPr>
      <w:rFonts w:ascii="Times New Roman" w:eastAsia="SimSun" w:hAnsi="Times New Roman" w:cs="Times New Roman"/>
      <w:b/>
      <w:bCs/>
      <w:color w:val="0000FF"/>
      <w:sz w:val="28"/>
      <w:szCs w:val="28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55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556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5EA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55E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EAD"/>
  </w:style>
  <w:style w:type="paragraph" w:styleId="Footer">
    <w:name w:val="footer"/>
    <w:basedOn w:val="Normal"/>
    <w:link w:val="FooterChar"/>
    <w:uiPriority w:val="99"/>
    <w:unhideWhenUsed/>
    <w:rsid w:val="00A55E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EAD"/>
  </w:style>
  <w:style w:type="paragraph" w:styleId="BalloonText">
    <w:name w:val="Balloon Text"/>
    <w:basedOn w:val="Normal"/>
    <w:link w:val="BalloonTextChar"/>
    <w:uiPriority w:val="99"/>
    <w:semiHidden/>
    <w:unhideWhenUsed/>
    <w:rsid w:val="00A55E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5EA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802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068C5"/>
    <w:rPr>
      <w:color w:val="808080"/>
    </w:rPr>
  </w:style>
  <w:style w:type="paragraph" w:customStyle="1" w:styleId="PTablebodytext">
    <w:name w:val="P: Table body text"/>
    <w:basedOn w:val="Normal"/>
    <w:rsid w:val="00A21C5E"/>
    <w:pPr>
      <w:tabs>
        <w:tab w:val="left" w:pos="284"/>
      </w:tabs>
      <w:spacing w:before="40" w:after="80" w:line="240" w:lineRule="auto"/>
    </w:pPr>
    <w:rPr>
      <w:rFonts w:ascii="Times New Roman" w:eastAsia="Times New Roman" w:hAnsi="Times New Roman" w:cs="Times New Roman"/>
      <w:sz w:val="24"/>
      <w:szCs w:val="20"/>
      <w:lang w:val="en-US" w:eastAsia="en-US"/>
    </w:rPr>
  </w:style>
  <w:style w:type="character" w:styleId="Emphasis">
    <w:name w:val="Emphasis"/>
    <w:basedOn w:val="DefaultParagraphFont"/>
    <w:uiPriority w:val="20"/>
    <w:qFormat/>
    <w:rsid w:val="006474DF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9"/>
    <w:rsid w:val="005D5563"/>
    <w:rPr>
      <w:rFonts w:ascii="Times New Roman" w:eastAsia="SimSun" w:hAnsi="Times New Roman" w:cs="Times New Roman"/>
      <w:b/>
      <w:bCs/>
      <w:color w:val="0000FF"/>
      <w:sz w:val="28"/>
      <w:szCs w:val="28"/>
      <w:lang w:eastAsia="en-US"/>
    </w:rPr>
  </w:style>
  <w:style w:type="paragraph" w:customStyle="1" w:styleId="Answer">
    <w:name w:val="Answer"/>
    <w:basedOn w:val="Heading4"/>
    <w:uiPriority w:val="99"/>
    <w:rsid w:val="005D5563"/>
    <w:pPr>
      <w:keepLines w:val="0"/>
      <w:tabs>
        <w:tab w:val="left" w:pos="547"/>
        <w:tab w:val="right" w:pos="8485"/>
      </w:tabs>
      <w:spacing w:before="0" w:line="240" w:lineRule="auto"/>
      <w:ind w:left="547" w:hanging="547"/>
    </w:pPr>
    <w:rPr>
      <w:rFonts w:ascii="Times New Roman" w:eastAsia="SimSun" w:hAnsi="Times New Roman" w:cs="Times New Roman"/>
      <w:b/>
      <w:bCs/>
      <w:i w:val="0"/>
      <w:iCs w:val="0"/>
      <w:color w:val="FF0000"/>
      <w:sz w:val="24"/>
      <w:szCs w:val="24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556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5563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NLLLNUM">
    <w:name w:val="NL_LL_NUM"/>
    <w:qFormat/>
    <w:rsid w:val="0010046A"/>
    <w:rPr>
      <w:rFonts w:ascii="HelveticaNeueLT Std" w:hAnsi="HelveticaNeueLT Std"/>
      <w:b/>
      <w:color w:val="auto"/>
      <w:sz w:val="20"/>
      <w:szCs w:val="24"/>
    </w:rPr>
  </w:style>
  <w:style w:type="paragraph" w:customStyle="1" w:styleId="NL">
    <w:name w:val="NL"/>
    <w:rsid w:val="0010046A"/>
    <w:pPr>
      <w:tabs>
        <w:tab w:val="left" w:pos="120"/>
        <w:tab w:val="left" w:pos="380"/>
      </w:tabs>
      <w:spacing w:before="440" w:after="0" w:line="240" w:lineRule="atLeast"/>
      <w:ind w:left="380" w:hanging="380"/>
    </w:pPr>
    <w:rPr>
      <w:rFonts w:ascii="Minion Pro" w:eastAsia="Times New Roman" w:hAnsi="Minion Pro" w:cs="Times New Roman"/>
      <w:sz w:val="20"/>
      <w:szCs w:val="20"/>
      <w:lang w:eastAsia="en-US"/>
    </w:rPr>
  </w:style>
  <w:style w:type="paragraph" w:customStyle="1" w:styleId="NLLL2COL">
    <w:name w:val="NL_LL_2COL"/>
    <w:rsid w:val="0010046A"/>
    <w:pPr>
      <w:tabs>
        <w:tab w:val="left" w:pos="400"/>
        <w:tab w:val="left" w:pos="2600"/>
        <w:tab w:val="left" w:pos="2720"/>
      </w:tabs>
      <w:spacing w:before="120" w:after="0" w:line="240" w:lineRule="atLeast"/>
      <w:ind w:left="672" w:hanging="292"/>
    </w:pPr>
    <w:rPr>
      <w:rFonts w:ascii="Minion Pro" w:eastAsia="Times New Roman" w:hAnsi="Minion Pro" w:cs="Times New Roman"/>
      <w:sz w:val="20"/>
      <w:szCs w:val="20"/>
      <w:lang w:eastAsia="en-US"/>
    </w:rPr>
  </w:style>
  <w:style w:type="character" w:customStyle="1" w:styleId="i-listitalic">
    <w:name w:val="i - list italic"/>
    <w:uiPriority w:val="99"/>
    <w:qFormat/>
    <w:rsid w:val="0010046A"/>
    <w:rPr>
      <w:rFonts w:ascii="Arial" w:hAnsi="Arial"/>
      <w:i/>
    </w:rPr>
  </w:style>
  <w:style w:type="character" w:customStyle="1" w:styleId="i-listsuperscript">
    <w:name w:val="i - list superscript"/>
    <w:uiPriority w:val="99"/>
    <w:qFormat/>
    <w:rsid w:val="0010046A"/>
    <w:rPr>
      <w:rFonts w:ascii="Calibri" w:hAnsi="Calibri"/>
      <w:vertAlign w:val="superscript"/>
      <w:lang w:eastAsia="en-AU"/>
    </w:rPr>
  </w:style>
  <w:style w:type="character" w:customStyle="1" w:styleId="MATH-1">
    <w:name w:val="MATH-1"/>
    <w:uiPriority w:val="99"/>
    <w:rsid w:val="0010046A"/>
    <w:rPr>
      <w:rFonts w:ascii="MathematicalPiLTStd-1" w:hAnsi="MathematicalPiLTStd-1" w:cs="MathematicalPiLTStd-1"/>
    </w:rPr>
  </w:style>
  <w:style w:type="paragraph" w:customStyle="1" w:styleId="i-bodytextfo">
    <w:name w:val="i - body text f/o"/>
    <w:basedOn w:val="Normal"/>
    <w:next w:val="Normal"/>
    <w:uiPriority w:val="99"/>
    <w:rsid w:val="0010046A"/>
    <w:pPr>
      <w:widowControl w:val="0"/>
      <w:suppressAutoHyphens/>
      <w:autoSpaceDE w:val="0"/>
      <w:autoSpaceDN w:val="0"/>
      <w:adjustRightInd w:val="0"/>
      <w:spacing w:after="0" w:line="300" w:lineRule="atLeast"/>
      <w:textAlignment w:val="center"/>
    </w:pPr>
    <w:rPr>
      <w:rFonts w:ascii="MinionPro-Regular" w:eastAsia="Times New Roman" w:hAnsi="MinionPro-Regular" w:cs="MinionPro-Regular"/>
      <w:color w:val="000000"/>
      <w:sz w:val="20"/>
      <w:szCs w:val="24"/>
      <w:lang w:eastAsia="en-US"/>
    </w:rPr>
  </w:style>
  <w:style w:type="paragraph" w:customStyle="1" w:styleId="Spaces">
    <w:name w:val="Spaces"/>
    <w:basedOn w:val="Normal"/>
    <w:uiPriority w:val="99"/>
    <w:rsid w:val="0010046A"/>
    <w:pPr>
      <w:widowControl w:val="0"/>
      <w:tabs>
        <w:tab w:val="left" w:pos="454"/>
      </w:tabs>
      <w:suppressAutoHyphens/>
      <w:autoSpaceDE w:val="0"/>
      <w:autoSpaceDN w:val="0"/>
      <w:adjustRightInd w:val="0"/>
      <w:spacing w:before="57" w:after="57" w:line="300" w:lineRule="atLeast"/>
      <w:ind w:left="283" w:right="170" w:hanging="283"/>
      <w:textAlignment w:val="center"/>
    </w:pPr>
    <w:rPr>
      <w:rFonts w:ascii="HelveticaNeueLTStd-Bd" w:eastAsia="Times New Roman" w:hAnsi="HelveticaNeueLTStd-Bd" w:cs="HelveticaNeueLTStd-Bd"/>
      <w:b/>
      <w:bCs/>
      <w:color w:val="000000"/>
      <w:sz w:val="24"/>
      <w:szCs w:val="24"/>
      <w:u w:val="thick" w:color="CBCBCB"/>
      <w:lang w:val="en-US" w:eastAsia="en-US"/>
    </w:rPr>
  </w:style>
  <w:style w:type="paragraph" w:styleId="List2">
    <w:name w:val="List 2"/>
    <w:basedOn w:val="Normal"/>
    <w:rsid w:val="00040A81"/>
    <w:pPr>
      <w:tabs>
        <w:tab w:val="left" w:pos="567"/>
        <w:tab w:val="left" w:pos="1134"/>
        <w:tab w:val="left" w:pos="1701"/>
      </w:tabs>
      <w:spacing w:after="0" w:line="240" w:lineRule="auto"/>
      <w:ind w:left="1134" w:hanging="567"/>
    </w:pPr>
    <w:rPr>
      <w:rFonts w:ascii="Times New Roman" w:eastAsia="Times New Roman" w:hAnsi="Times New Roman" w:cs="Times New Roman"/>
      <w:sz w:val="24"/>
      <w:lang w:eastAsia="en-AU"/>
    </w:rPr>
  </w:style>
  <w:style w:type="paragraph" w:styleId="List">
    <w:name w:val="List"/>
    <w:basedOn w:val="Normal"/>
    <w:uiPriority w:val="99"/>
    <w:semiHidden/>
    <w:unhideWhenUsed/>
    <w:rsid w:val="002D4711"/>
    <w:pPr>
      <w:ind w:left="283" w:hanging="283"/>
      <w:contextualSpacing/>
    </w:pPr>
  </w:style>
  <w:style w:type="character" w:customStyle="1" w:styleId="i-listbold">
    <w:name w:val="i - list bold"/>
    <w:uiPriority w:val="99"/>
    <w:qFormat/>
    <w:rsid w:val="0068084D"/>
    <w:rPr>
      <w:rFonts w:ascii="Minion Pro" w:hAnsi="Minion Pro"/>
      <w:b/>
    </w:rPr>
  </w:style>
  <w:style w:type="paragraph" w:customStyle="1" w:styleId="i-numberedlist1">
    <w:name w:val="i - numbered list 1"/>
    <w:uiPriority w:val="99"/>
    <w:rsid w:val="0068084D"/>
    <w:pPr>
      <w:spacing w:before="120" w:after="0" w:line="360" w:lineRule="auto"/>
      <w:ind w:left="227" w:hanging="227"/>
    </w:pPr>
    <w:rPr>
      <w:rFonts w:ascii="Verdana" w:eastAsia="Times New Roman" w:hAnsi="Verdana" w:cs="Times New Roman"/>
      <w:szCs w:val="24"/>
      <w:lang w:eastAsia="en-US"/>
    </w:rPr>
  </w:style>
  <w:style w:type="character" w:customStyle="1" w:styleId="i-listnumber">
    <w:name w:val="i - list number"/>
    <w:uiPriority w:val="99"/>
    <w:qFormat/>
    <w:rsid w:val="0068084D"/>
    <w:rPr>
      <w:rFonts w:ascii="HelveticaNeueLT Std" w:hAnsi="HelveticaNeueLT Std"/>
      <w:b/>
      <w:color w:val="auto"/>
      <w:sz w:val="20"/>
    </w:rPr>
  </w:style>
  <w:style w:type="paragraph" w:customStyle="1" w:styleId="i-numberedlist2">
    <w:name w:val="i - numbered list 2"/>
    <w:basedOn w:val="Normal"/>
    <w:uiPriority w:val="99"/>
    <w:qFormat/>
    <w:rsid w:val="0068084D"/>
    <w:pPr>
      <w:overflowPunct w:val="0"/>
      <w:autoSpaceDE w:val="0"/>
      <w:autoSpaceDN w:val="0"/>
      <w:adjustRightInd w:val="0"/>
      <w:spacing w:before="120" w:after="0" w:line="360" w:lineRule="auto"/>
      <w:ind w:left="568" w:hanging="284"/>
      <w:textAlignment w:val="baseline"/>
    </w:pPr>
    <w:rPr>
      <w:rFonts w:ascii="Verdana" w:eastAsia="Times New Roman" w:hAnsi="Verdana" w:cs="Times New Roman"/>
      <w:szCs w:val="20"/>
      <w:lang w:eastAsia="en-US"/>
    </w:rPr>
  </w:style>
  <w:style w:type="character" w:customStyle="1" w:styleId="MinonMath">
    <w:name w:val="Minon Math"/>
    <w:uiPriority w:val="1"/>
    <w:qFormat/>
    <w:rsid w:val="0068084D"/>
    <w:rPr>
      <w:rFonts w:ascii="Minion Pro" w:hAnsi="Minion Pro"/>
      <w:b w:val="0"/>
      <w:i w:val="0"/>
    </w:rPr>
  </w:style>
  <w:style w:type="paragraph" w:customStyle="1" w:styleId="PARAcenter">
    <w:name w:val="PARA_center"/>
    <w:qFormat/>
    <w:rsid w:val="003F6239"/>
    <w:pPr>
      <w:spacing w:after="0" w:line="240" w:lineRule="atLeast"/>
      <w:jc w:val="center"/>
    </w:pPr>
    <w:rPr>
      <w:rFonts w:ascii="Minion Pro" w:eastAsia="Calibri" w:hAnsi="Minion Pro" w:cs="Times-Bold"/>
      <w:bCs/>
      <w:sz w:val="20"/>
      <w:szCs w:val="20"/>
      <w:lang w:eastAsia="en-AU"/>
    </w:rPr>
  </w:style>
  <w:style w:type="character" w:customStyle="1" w:styleId="i-notetoDTOcharacter">
    <w:name w:val="&lt;i - note to DTO character&gt;"/>
    <w:uiPriority w:val="99"/>
    <w:qFormat/>
    <w:rsid w:val="003F6239"/>
    <w:rPr>
      <w:rFonts w:ascii="Arial" w:hAnsi="Arial"/>
      <w:b/>
      <w:bCs/>
      <w:color w:val="FF0000"/>
      <w:sz w:val="28"/>
      <w:szCs w:val="24"/>
      <w:lang w:eastAsia="ja-JP"/>
    </w:rPr>
  </w:style>
  <w:style w:type="paragraph" w:customStyle="1" w:styleId="H2">
    <w:name w:val="H2"/>
    <w:basedOn w:val="Normal"/>
    <w:rsid w:val="003F6239"/>
    <w:pPr>
      <w:spacing w:before="180" w:after="120" w:line="288" w:lineRule="auto"/>
    </w:pPr>
    <w:rPr>
      <w:rFonts w:ascii="HelveticaNeueLT Std" w:eastAsia="Times New Roman" w:hAnsi="HelveticaNeueLT Std" w:cs="Arial"/>
      <w:color w:val="007FC7"/>
      <w:sz w:val="40"/>
      <w:szCs w:val="52"/>
      <w:lang w:eastAsia="en-US"/>
    </w:rPr>
  </w:style>
  <w:style w:type="character" w:customStyle="1" w:styleId="i-listbolditalic">
    <w:name w:val="i - list bold italic"/>
    <w:uiPriority w:val="99"/>
    <w:rsid w:val="003F6239"/>
    <w:rPr>
      <w:b/>
      <w:bCs/>
      <w:i/>
      <w:iCs/>
      <w:w w:val="100"/>
    </w:rPr>
  </w:style>
  <w:style w:type="character" w:customStyle="1" w:styleId="minionmath">
    <w:name w:val="minion math"/>
    <w:uiPriority w:val="1"/>
    <w:qFormat/>
    <w:rsid w:val="003F6239"/>
    <w:rPr>
      <w:rFonts w:ascii="Minion Pro" w:hAnsi="Minion Pro" w:cs="MathematicalPiLTStd-1"/>
      <w:b w:val="0"/>
      <w:sz w:val="20"/>
    </w:rPr>
  </w:style>
  <w:style w:type="character" w:customStyle="1" w:styleId="i-listsubscript">
    <w:name w:val="i - list subscript"/>
    <w:uiPriority w:val="99"/>
    <w:qFormat/>
    <w:rsid w:val="003F6239"/>
    <w:rPr>
      <w:vertAlign w:val="sub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082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1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1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0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7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0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9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2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9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9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863.emf"/><Relationship Id="rId3182" Type="http://schemas.openxmlformats.org/officeDocument/2006/relationships/customXml" Target="ink/ink1583.xml"/><Relationship Id="rId3042" Type="http://schemas.openxmlformats.org/officeDocument/2006/relationships/customXml" Target="ink/ink1513.xml"/><Relationship Id="rId170" Type="http://schemas.openxmlformats.org/officeDocument/2006/relationships/image" Target="media/image82.emf"/><Relationship Id="rId987" Type="http://schemas.openxmlformats.org/officeDocument/2006/relationships/customXml" Target="ink/ink484.xml"/><Relationship Id="rId2668" Type="http://schemas.openxmlformats.org/officeDocument/2006/relationships/customXml" Target="ink/ink1328.xml"/><Relationship Id="rId2875" Type="http://schemas.openxmlformats.org/officeDocument/2006/relationships/image" Target="media/image1232.emf"/><Relationship Id="rId847" Type="http://schemas.openxmlformats.org/officeDocument/2006/relationships/image" Target="media/image418.emf"/><Relationship Id="rId1477" Type="http://schemas.openxmlformats.org/officeDocument/2006/relationships/image" Target="media/image714.emf"/><Relationship Id="rId1684" Type="http://schemas.openxmlformats.org/officeDocument/2006/relationships/image" Target="media/image817.emf"/><Relationship Id="rId1891" Type="http://schemas.openxmlformats.org/officeDocument/2006/relationships/image" Target="media/image893.emf"/><Relationship Id="rId2528" Type="http://schemas.openxmlformats.org/officeDocument/2006/relationships/image" Target="media/image10450.emf"/><Relationship Id="rId2735" Type="http://schemas.openxmlformats.org/officeDocument/2006/relationships/image" Target="media/image1166.emf"/><Relationship Id="rId2942" Type="http://schemas.openxmlformats.org/officeDocument/2006/relationships/customXml" Target="ink/ink1463.xml"/><Relationship Id="rId707" Type="http://schemas.openxmlformats.org/officeDocument/2006/relationships/image" Target="media/image350.emf"/><Relationship Id="rId914" Type="http://schemas.openxmlformats.org/officeDocument/2006/relationships/image" Target="media/image452.emf"/><Relationship Id="rId1337" Type="http://schemas.openxmlformats.org/officeDocument/2006/relationships/customXml" Target="ink/ink659.xml"/><Relationship Id="rId1544" Type="http://schemas.openxmlformats.org/officeDocument/2006/relationships/customXml" Target="ink/ink763.xml"/><Relationship Id="rId1751" Type="http://schemas.openxmlformats.org/officeDocument/2006/relationships/image" Target="media/image8270.emf"/><Relationship Id="rId2802" Type="http://schemas.openxmlformats.org/officeDocument/2006/relationships/customXml" Target="ink/ink1395.xml"/><Relationship Id="rId43" Type="http://schemas.openxmlformats.org/officeDocument/2006/relationships/customXml" Target="ink/ink18.xml"/><Relationship Id="rId1404" Type="http://schemas.openxmlformats.org/officeDocument/2006/relationships/customXml" Target="ink/ink693.xml"/><Relationship Id="rId1611" Type="http://schemas.openxmlformats.org/officeDocument/2006/relationships/customXml" Target="ink/ink796.xml"/><Relationship Id="rId3369" Type="http://schemas.openxmlformats.org/officeDocument/2006/relationships/image" Target="media/image1475.emf"/><Relationship Id="rId3576" Type="http://schemas.openxmlformats.org/officeDocument/2006/relationships/customXml" Target="ink/ink1782.xml"/><Relationship Id="rId497" Type="http://schemas.openxmlformats.org/officeDocument/2006/relationships/customXml" Target="ink/ink238.xml"/><Relationship Id="rId2178" Type="http://schemas.openxmlformats.org/officeDocument/2006/relationships/customXml" Target="ink/ink1081.xml"/><Relationship Id="rId2385" Type="http://schemas.openxmlformats.org/officeDocument/2006/relationships/customXml" Target="ink/ink1185.xml"/><Relationship Id="rId3229" Type="http://schemas.openxmlformats.org/officeDocument/2006/relationships/customXml" Target="ink/ink1606.xml"/><Relationship Id="rId357" Type="http://schemas.openxmlformats.org/officeDocument/2006/relationships/customXml" Target="ink/ink168.xml"/><Relationship Id="rId1194" Type="http://schemas.openxmlformats.org/officeDocument/2006/relationships/image" Target="media/image578.emf"/><Relationship Id="rId2038" Type="http://schemas.openxmlformats.org/officeDocument/2006/relationships/customXml" Target="ink/ink1011.xml"/><Relationship Id="rId2592" Type="http://schemas.openxmlformats.org/officeDocument/2006/relationships/image" Target="media/image1100.emf"/><Relationship Id="rId3436" Type="http://schemas.openxmlformats.org/officeDocument/2006/relationships/customXml" Target="ink/ink1712.xml"/><Relationship Id="rId3643" Type="http://schemas.openxmlformats.org/officeDocument/2006/relationships/image" Target="media/image1610.emf"/><Relationship Id="rId217" Type="http://schemas.openxmlformats.org/officeDocument/2006/relationships/customXml" Target="ink/ink103.xml"/><Relationship Id="rId564" Type="http://schemas.openxmlformats.org/officeDocument/2006/relationships/image" Target="media/image2810.emf"/><Relationship Id="rId771" Type="http://schemas.openxmlformats.org/officeDocument/2006/relationships/image" Target="media/image382.emf"/><Relationship Id="rId2245" Type="http://schemas.openxmlformats.org/officeDocument/2006/relationships/customXml" Target="ink/ink1115.xml"/><Relationship Id="rId2452" Type="http://schemas.openxmlformats.org/officeDocument/2006/relationships/image" Target="media/image10360.emf"/><Relationship Id="rId3503" Type="http://schemas.openxmlformats.org/officeDocument/2006/relationships/image" Target="media/image1541.emf"/><Relationship Id="rId424" Type="http://schemas.openxmlformats.org/officeDocument/2006/relationships/image" Target="media/image213.emf"/><Relationship Id="rId631" Type="http://schemas.openxmlformats.org/officeDocument/2006/relationships/customXml" Target="ink/ink305.xml"/><Relationship Id="rId1054" Type="http://schemas.openxmlformats.org/officeDocument/2006/relationships/image" Target="media/image514.emf"/><Relationship Id="rId1261" Type="http://schemas.openxmlformats.org/officeDocument/2006/relationships/customXml" Target="ink/ink621.xml"/><Relationship Id="rId2105" Type="http://schemas.openxmlformats.org/officeDocument/2006/relationships/image" Target="media/image999.emf"/><Relationship Id="rId2312" Type="http://schemas.openxmlformats.org/officeDocument/2006/relationships/image" Target="media/image9680.emf"/><Relationship Id="rId1121" Type="http://schemas.openxmlformats.org/officeDocument/2006/relationships/customXml" Target="ink/ink551.xml"/><Relationship Id="rId3086" Type="http://schemas.openxmlformats.org/officeDocument/2006/relationships/customXml" Target="ink/ink1535.xml"/><Relationship Id="rId3293" Type="http://schemas.openxmlformats.org/officeDocument/2006/relationships/image" Target="media/image1438.emf"/><Relationship Id="rId1938" Type="http://schemas.openxmlformats.org/officeDocument/2006/relationships/customXml" Target="ink/ink961.xml"/><Relationship Id="rId3153" Type="http://schemas.openxmlformats.org/officeDocument/2006/relationships/image" Target="media/image1371.emf"/><Relationship Id="rId3360" Type="http://schemas.openxmlformats.org/officeDocument/2006/relationships/customXml" Target="ink/ink1673.xml"/><Relationship Id="rId281" Type="http://schemas.openxmlformats.org/officeDocument/2006/relationships/image" Target="media/image142.emf"/><Relationship Id="rId3013" Type="http://schemas.openxmlformats.org/officeDocument/2006/relationships/image" Target="media/image1301.emf"/><Relationship Id="rId141" Type="http://schemas.openxmlformats.org/officeDocument/2006/relationships/customXml" Target="ink/ink65.xml"/><Relationship Id="rId3220" Type="http://schemas.openxmlformats.org/officeDocument/2006/relationships/image" Target="media/image1404.emf"/><Relationship Id="rId7" Type="http://schemas.openxmlformats.org/officeDocument/2006/relationships/endnotes" Target="endnotes.xml"/><Relationship Id="rId2779" Type="http://schemas.openxmlformats.org/officeDocument/2006/relationships/image" Target="media/image1188.emf"/><Relationship Id="rId2986" Type="http://schemas.openxmlformats.org/officeDocument/2006/relationships/customXml" Target="ink/ink1485.xml"/><Relationship Id="rId958" Type="http://schemas.openxmlformats.org/officeDocument/2006/relationships/image" Target="media/image473.emf"/><Relationship Id="rId1588" Type="http://schemas.openxmlformats.org/officeDocument/2006/relationships/image" Target="media/image770.emf"/><Relationship Id="rId1795" Type="http://schemas.openxmlformats.org/officeDocument/2006/relationships/image" Target="media/image848.emf"/><Relationship Id="rId2639" Type="http://schemas.openxmlformats.org/officeDocument/2006/relationships/image" Target="media/image1121.emf"/><Relationship Id="rId2846" Type="http://schemas.openxmlformats.org/officeDocument/2006/relationships/customXml" Target="ink/ink1415.xml"/><Relationship Id="rId87" Type="http://schemas.openxmlformats.org/officeDocument/2006/relationships/customXml" Target="ink/ink39.xml"/><Relationship Id="rId818" Type="http://schemas.openxmlformats.org/officeDocument/2006/relationships/customXml" Target="ink/ink400.xml"/><Relationship Id="rId1448" Type="http://schemas.openxmlformats.org/officeDocument/2006/relationships/customXml" Target="ink/ink715.xml"/><Relationship Id="rId1655" Type="http://schemas.openxmlformats.org/officeDocument/2006/relationships/customXml" Target="ink/ink818.xml"/><Relationship Id="rId2706" Type="http://schemas.openxmlformats.org/officeDocument/2006/relationships/customXml" Target="ink/ink1347.xml"/><Relationship Id="rId1308" Type="http://schemas.openxmlformats.org/officeDocument/2006/relationships/image" Target="media/image634.emf"/><Relationship Id="rId1862" Type="http://schemas.openxmlformats.org/officeDocument/2006/relationships/customXml" Target="ink/ink923.xml"/><Relationship Id="rId2913" Type="http://schemas.openxmlformats.org/officeDocument/2006/relationships/image" Target="media/image1251.emf"/><Relationship Id="rId1515" Type="http://schemas.openxmlformats.org/officeDocument/2006/relationships/image" Target="media/image733.emf"/><Relationship Id="rId1722" Type="http://schemas.openxmlformats.org/officeDocument/2006/relationships/image" Target="media/image8150.emf"/><Relationship Id="rId14" Type="http://schemas.openxmlformats.org/officeDocument/2006/relationships/image" Target="media/image4.emf"/><Relationship Id="rId2289" Type="http://schemas.openxmlformats.org/officeDocument/2006/relationships/customXml" Target="ink/ink1137.xml"/><Relationship Id="rId2496" Type="http://schemas.openxmlformats.org/officeDocument/2006/relationships/image" Target="media/image1057.emf"/><Relationship Id="rId3547" Type="http://schemas.openxmlformats.org/officeDocument/2006/relationships/image" Target="media/image1563.emf"/><Relationship Id="rId468" Type="http://schemas.openxmlformats.org/officeDocument/2006/relationships/image" Target="media/image235.emf"/><Relationship Id="rId675" Type="http://schemas.openxmlformats.org/officeDocument/2006/relationships/customXml" Target="ink/ink327.xml"/><Relationship Id="rId882" Type="http://schemas.openxmlformats.org/officeDocument/2006/relationships/customXml" Target="ink/ink432.xml"/><Relationship Id="rId1098" Type="http://schemas.openxmlformats.org/officeDocument/2006/relationships/image" Target="media/image533.emf"/><Relationship Id="rId2149" Type="http://schemas.openxmlformats.org/officeDocument/2006/relationships/image" Target="media/image1021.emf"/><Relationship Id="rId2356" Type="http://schemas.openxmlformats.org/officeDocument/2006/relationships/image" Target="media/image9890.emf"/><Relationship Id="rId2563" Type="http://schemas.openxmlformats.org/officeDocument/2006/relationships/customXml" Target="ink/ink1274.xml"/><Relationship Id="rId2770" Type="http://schemas.openxmlformats.org/officeDocument/2006/relationships/customXml" Target="ink/ink1379.xml"/><Relationship Id="rId3407" Type="http://schemas.openxmlformats.org/officeDocument/2006/relationships/image" Target="media/image1494.emf"/><Relationship Id="rId3614" Type="http://schemas.openxmlformats.org/officeDocument/2006/relationships/customXml" Target="ink/ink1800.xml"/><Relationship Id="rId328" Type="http://schemas.openxmlformats.org/officeDocument/2006/relationships/customXml" Target="ink/ink153.xml"/><Relationship Id="rId535" Type="http://schemas.openxmlformats.org/officeDocument/2006/relationships/customXml" Target="ink/ink257.xml"/><Relationship Id="rId742" Type="http://schemas.openxmlformats.org/officeDocument/2006/relationships/customXml" Target="ink/ink361.xml"/><Relationship Id="rId1165" Type="http://schemas.openxmlformats.org/officeDocument/2006/relationships/customXml" Target="ink/ink573.xml"/><Relationship Id="rId1372" Type="http://schemas.openxmlformats.org/officeDocument/2006/relationships/customXml" Target="ink/ink677.xml"/><Relationship Id="rId2009" Type="http://schemas.openxmlformats.org/officeDocument/2006/relationships/image" Target="media/image952.emf"/><Relationship Id="rId2216" Type="http://schemas.openxmlformats.org/officeDocument/2006/relationships/image" Target="media/image9301.emf"/><Relationship Id="rId2423" Type="http://schemas.openxmlformats.org/officeDocument/2006/relationships/customXml" Target="ink/ink1204.xml"/><Relationship Id="rId2630" Type="http://schemas.openxmlformats.org/officeDocument/2006/relationships/customXml" Target="ink/ink1308.xml"/><Relationship Id="rId602" Type="http://schemas.openxmlformats.org/officeDocument/2006/relationships/image" Target="media/image300.emf"/><Relationship Id="rId1025" Type="http://schemas.openxmlformats.org/officeDocument/2006/relationships/customXml" Target="ink/ink503.xml"/><Relationship Id="rId1232" Type="http://schemas.openxmlformats.org/officeDocument/2006/relationships/image" Target="media/image597.emf"/><Relationship Id="rId3197" Type="http://schemas.openxmlformats.org/officeDocument/2006/relationships/image" Target="media/image1393.emf"/><Relationship Id="rId3057" Type="http://schemas.openxmlformats.org/officeDocument/2006/relationships/image" Target="media/image1323.emf"/><Relationship Id="rId185" Type="http://schemas.openxmlformats.org/officeDocument/2006/relationships/customXml" Target="ink/ink87.xml"/><Relationship Id="rId1909" Type="http://schemas.openxmlformats.org/officeDocument/2006/relationships/image" Target="media/image902.emf"/><Relationship Id="rId3264" Type="http://schemas.openxmlformats.org/officeDocument/2006/relationships/image" Target="media/image1426.emf"/><Relationship Id="rId3471" Type="http://schemas.openxmlformats.org/officeDocument/2006/relationships/image" Target="media/image1526.emf"/><Relationship Id="rId392" Type="http://schemas.openxmlformats.org/officeDocument/2006/relationships/image" Target="media/image197.emf"/><Relationship Id="rId2073" Type="http://schemas.openxmlformats.org/officeDocument/2006/relationships/image" Target="media/image983.emf"/><Relationship Id="rId2280" Type="http://schemas.openxmlformats.org/officeDocument/2006/relationships/image" Target="media/image9520.emf"/><Relationship Id="rId3124" Type="http://schemas.openxmlformats.org/officeDocument/2006/relationships/customXml" Target="ink/ink1554.xml"/><Relationship Id="rId3331" Type="http://schemas.openxmlformats.org/officeDocument/2006/relationships/image" Target="media/image1457.emf"/><Relationship Id="rId252" Type="http://schemas.openxmlformats.org/officeDocument/2006/relationships/customXml" Target="ink/ink115.xml"/><Relationship Id="rId2140" Type="http://schemas.openxmlformats.org/officeDocument/2006/relationships/customXml" Target="ink/ink1062.xml"/><Relationship Id="rId112" Type="http://schemas.openxmlformats.org/officeDocument/2006/relationships/image" Target="media/image53.emf"/><Relationship Id="rId1699" Type="http://schemas.openxmlformats.org/officeDocument/2006/relationships/customXml" Target="ink/ink840.xml"/><Relationship Id="rId2000" Type="http://schemas.openxmlformats.org/officeDocument/2006/relationships/customXml" Target="ink/ink992.xml"/><Relationship Id="rId2957" Type="http://schemas.openxmlformats.org/officeDocument/2006/relationships/image" Target="media/image1273.emf"/><Relationship Id="rId929" Type="http://schemas.openxmlformats.org/officeDocument/2006/relationships/customXml" Target="ink/ink455.xml"/><Relationship Id="rId1559" Type="http://schemas.openxmlformats.org/officeDocument/2006/relationships/customXml" Target="ink/ink770.xml"/><Relationship Id="rId1766" Type="http://schemas.openxmlformats.org/officeDocument/2006/relationships/customXml" Target="ink/ink875.xml"/><Relationship Id="rId1973" Type="http://schemas.openxmlformats.org/officeDocument/2006/relationships/image" Target="media/image934.emf"/><Relationship Id="rId2817" Type="http://schemas.openxmlformats.org/officeDocument/2006/relationships/image" Target="media/image1206.emf"/><Relationship Id="rId58" Type="http://schemas.openxmlformats.org/officeDocument/2006/relationships/oleObject" Target="embeddings/oleObject1.bin"/><Relationship Id="rId1419" Type="http://schemas.openxmlformats.org/officeDocument/2006/relationships/image" Target="media/image687.emf"/><Relationship Id="rId1626" Type="http://schemas.openxmlformats.org/officeDocument/2006/relationships/image" Target="media/image789.emf"/><Relationship Id="rId1833" Type="http://schemas.openxmlformats.org/officeDocument/2006/relationships/image" Target="media/image866.emf"/><Relationship Id="rId1900" Type="http://schemas.openxmlformats.org/officeDocument/2006/relationships/customXml" Target="ink/ink942.xml"/><Relationship Id="rId3658" Type="http://schemas.openxmlformats.org/officeDocument/2006/relationships/image" Target="media/image1618.emf"/><Relationship Id="rId579" Type="http://schemas.openxmlformats.org/officeDocument/2006/relationships/customXml" Target="ink/ink279.xml"/><Relationship Id="rId786" Type="http://schemas.openxmlformats.org/officeDocument/2006/relationships/customXml" Target="ink/ink384.xml"/><Relationship Id="rId993" Type="http://schemas.openxmlformats.org/officeDocument/2006/relationships/customXml" Target="ink/ink487.xml"/><Relationship Id="rId2467" Type="http://schemas.openxmlformats.org/officeDocument/2006/relationships/customXml" Target="ink/ink1226.xml"/><Relationship Id="rId2674" Type="http://schemas.openxmlformats.org/officeDocument/2006/relationships/customXml" Target="ink/ink1331.xml"/><Relationship Id="rId3518" Type="http://schemas.openxmlformats.org/officeDocument/2006/relationships/customXml" Target="ink/ink1753.xml"/><Relationship Id="rId439" Type="http://schemas.openxmlformats.org/officeDocument/2006/relationships/customXml" Target="ink/ink209.xml"/><Relationship Id="rId646" Type="http://schemas.openxmlformats.org/officeDocument/2006/relationships/image" Target="media/image321.emf"/><Relationship Id="rId1069" Type="http://schemas.openxmlformats.org/officeDocument/2006/relationships/customXml" Target="ink/ink525.xml"/><Relationship Id="rId1276" Type="http://schemas.openxmlformats.org/officeDocument/2006/relationships/image" Target="media/image618.emf"/><Relationship Id="rId1483" Type="http://schemas.openxmlformats.org/officeDocument/2006/relationships/image" Target="media/image717.emf"/><Relationship Id="rId2327" Type="http://schemas.openxmlformats.org/officeDocument/2006/relationships/customXml" Target="ink/ink1156.xml"/><Relationship Id="rId2881" Type="http://schemas.openxmlformats.org/officeDocument/2006/relationships/image" Target="media/image1235.emf"/><Relationship Id="rId506" Type="http://schemas.openxmlformats.org/officeDocument/2006/relationships/image" Target="media/image253.emf"/><Relationship Id="rId853" Type="http://schemas.openxmlformats.org/officeDocument/2006/relationships/image" Target="media/image421.emf"/><Relationship Id="rId1136" Type="http://schemas.openxmlformats.org/officeDocument/2006/relationships/image" Target="media/image552.emf"/><Relationship Id="rId1690" Type="http://schemas.openxmlformats.org/officeDocument/2006/relationships/image" Target="media/image820.emf"/><Relationship Id="rId2534" Type="http://schemas.openxmlformats.org/officeDocument/2006/relationships/image" Target="media/image1074.emf"/><Relationship Id="rId2741" Type="http://schemas.openxmlformats.org/officeDocument/2006/relationships/image" Target="media/image1169.emf"/><Relationship Id="rId713" Type="http://schemas.openxmlformats.org/officeDocument/2006/relationships/image" Target="media/image353.emf"/><Relationship Id="rId920" Type="http://schemas.openxmlformats.org/officeDocument/2006/relationships/image" Target="media/image455.emf"/><Relationship Id="rId1343" Type="http://schemas.openxmlformats.org/officeDocument/2006/relationships/customXml" Target="ink/ink662.xml"/><Relationship Id="rId1550" Type="http://schemas.openxmlformats.org/officeDocument/2006/relationships/customXml" Target="ink/ink766.xml"/><Relationship Id="rId2601" Type="http://schemas.openxmlformats.org/officeDocument/2006/relationships/customXml" Target="ink/ink1293.xml"/><Relationship Id="rId1203" Type="http://schemas.openxmlformats.org/officeDocument/2006/relationships/customXml" Target="ink/ink592.xml"/><Relationship Id="rId1410" Type="http://schemas.openxmlformats.org/officeDocument/2006/relationships/customXml" Target="ink/ink696.xml"/><Relationship Id="rId3168" Type="http://schemas.openxmlformats.org/officeDocument/2006/relationships/customXml" Target="ink/ink1576.xml"/><Relationship Id="rId3375" Type="http://schemas.openxmlformats.org/officeDocument/2006/relationships/image" Target="media/image1478.emf"/><Relationship Id="rId3582" Type="http://schemas.openxmlformats.org/officeDocument/2006/relationships/customXml" Target="ink/ink1785.xml"/><Relationship Id="rId296" Type="http://schemas.openxmlformats.org/officeDocument/2006/relationships/customXml" Target="ink/ink137.xml"/><Relationship Id="rId2184" Type="http://schemas.openxmlformats.org/officeDocument/2006/relationships/customXml" Target="ink/ink1084.xml"/><Relationship Id="rId2391" Type="http://schemas.openxmlformats.org/officeDocument/2006/relationships/customXml" Target="ink/ink1188.xml"/><Relationship Id="rId3028" Type="http://schemas.openxmlformats.org/officeDocument/2006/relationships/customXml" Target="ink/ink1506.xml"/><Relationship Id="rId3235" Type="http://schemas.openxmlformats.org/officeDocument/2006/relationships/customXml" Target="ink/ink1609.xml"/><Relationship Id="rId3442" Type="http://schemas.openxmlformats.org/officeDocument/2006/relationships/customXml" Target="ink/ink1715.xml"/><Relationship Id="rId156" Type="http://schemas.openxmlformats.org/officeDocument/2006/relationships/image" Target="media/image75.emf"/><Relationship Id="rId363" Type="http://schemas.openxmlformats.org/officeDocument/2006/relationships/customXml" Target="ink/ink171.xml"/><Relationship Id="rId570" Type="http://schemas.openxmlformats.org/officeDocument/2006/relationships/image" Target="media/image284.emf"/><Relationship Id="rId2044" Type="http://schemas.openxmlformats.org/officeDocument/2006/relationships/customXml" Target="ink/ink1014.xml"/><Relationship Id="rId2251" Type="http://schemas.openxmlformats.org/officeDocument/2006/relationships/customXml" Target="ink/ink1118.xml"/><Relationship Id="rId3302" Type="http://schemas.openxmlformats.org/officeDocument/2006/relationships/customXml" Target="ink/ink1644.xml"/><Relationship Id="rId223" Type="http://schemas.openxmlformats.org/officeDocument/2006/relationships/customXml" Target="ink/ink106.xml"/><Relationship Id="rId430" Type="http://schemas.openxmlformats.org/officeDocument/2006/relationships/image" Target="media/image216.emf"/><Relationship Id="rId1060" Type="http://schemas.openxmlformats.org/officeDocument/2006/relationships/image" Target="media/image516.emf"/><Relationship Id="rId2111" Type="http://schemas.openxmlformats.org/officeDocument/2006/relationships/image" Target="media/image1002.emf"/><Relationship Id="rId1877" Type="http://schemas.openxmlformats.org/officeDocument/2006/relationships/image" Target="media/image886.emf"/><Relationship Id="rId2928" Type="http://schemas.openxmlformats.org/officeDocument/2006/relationships/customXml" Target="ink/ink1456.xml"/><Relationship Id="rId1737" Type="http://schemas.openxmlformats.org/officeDocument/2006/relationships/image" Target="media/image8200.emf"/><Relationship Id="rId1944" Type="http://schemas.openxmlformats.org/officeDocument/2006/relationships/customXml" Target="ink/ink964.xml"/><Relationship Id="rId3092" Type="http://schemas.openxmlformats.org/officeDocument/2006/relationships/customXml" Target="ink/ink1538.xml"/><Relationship Id="rId29" Type="http://schemas.openxmlformats.org/officeDocument/2006/relationships/customXml" Target="ink/ink11.xml"/><Relationship Id="rId1804" Type="http://schemas.openxmlformats.org/officeDocument/2006/relationships/customXml" Target="ink/ink894.xml"/><Relationship Id="rId897" Type="http://schemas.openxmlformats.org/officeDocument/2006/relationships/image" Target="media/image443.emf"/><Relationship Id="rId2578" Type="http://schemas.openxmlformats.org/officeDocument/2006/relationships/image" Target="media/image1089.emf"/><Relationship Id="rId2785" Type="http://schemas.openxmlformats.org/officeDocument/2006/relationships/image" Target="media/image1191.emf"/><Relationship Id="rId2992" Type="http://schemas.openxmlformats.org/officeDocument/2006/relationships/customXml" Target="ink/ink1488.xml"/><Relationship Id="rId3629" Type="http://schemas.openxmlformats.org/officeDocument/2006/relationships/image" Target="media/image1603.emf"/><Relationship Id="rId757" Type="http://schemas.openxmlformats.org/officeDocument/2006/relationships/image" Target="media/image375.emf"/><Relationship Id="rId964" Type="http://schemas.openxmlformats.org/officeDocument/2006/relationships/image" Target="media/image476.emf"/><Relationship Id="rId1387" Type="http://schemas.openxmlformats.org/officeDocument/2006/relationships/image" Target="media/image671.emf"/><Relationship Id="rId1594" Type="http://schemas.openxmlformats.org/officeDocument/2006/relationships/image" Target="media/image773.emf"/><Relationship Id="rId2438" Type="http://schemas.openxmlformats.org/officeDocument/2006/relationships/image" Target="media/image10290.emf"/><Relationship Id="rId2645" Type="http://schemas.openxmlformats.org/officeDocument/2006/relationships/image" Target="media/image1124.emf"/><Relationship Id="rId2852" Type="http://schemas.openxmlformats.org/officeDocument/2006/relationships/customXml" Target="ink/ink1418.xml"/><Relationship Id="rId93" Type="http://schemas.openxmlformats.org/officeDocument/2006/relationships/customXml" Target="ink/ink42.xml"/><Relationship Id="rId617" Type="http://schemas.openxmlformats.org/officeDocument/2006/relationships/customXml" Target="ink/ink298.xml"/><Relationship Id="rId824" Type="http://schemas.openxmlformats.org/officeDocument/2006/relationships/customXml" Target="ink/ink403.xml"/><Relationship Id="rId1247" Type="http://schemas.openxmlformats.org/officeDocument/2006/relationships/customXml" Target="ink/ink614.xml"/><Relationship Id="rId1454" Type="http://schemas.openxmlformats.org/officeDocument/2006/relationships/customXml" Target="ink/ink718.xml"/><Relationship Id="rId1661" Type="http://schemas.openxmlformats.org/officeDocument/2006/relationships/customXml" Target="ink/ink821.xml"/><Relationship Id="rId2505" Type="http://schemas.openxmlformats.org/officeDocument/2006/relationships/customXml" Target="ink/ink1245.xml"/><Relationship Id="rId2712" Type="http://schemas.openxmlformats.org/officeDocument/2006/relationships/customXml" Target="ink/ink1350.xml"/><Relationship Id="rId1107" Type="http://schemas.openxmlformats.org/officeDocument/2006/relationships/customXml" Target="ink/ink544.xml"/><Relationship Id="rId1314" Type="http://schemas.openxmlformats.org/officeDocument/2006/relationships/image" Target="media/image636.emf"/><Relationship Id="rId1521" Type="http://schemas.openxmlformats.org/officeDocument/2006/relationships/image" Target="media/image736.emf"/><Relationship Id="rId3279" Type="http://schemas.openxmlformats.org/officeDocument/2006/relationships/image" Target="media/image1431.emf"/><Relationship Id="rId3486" Type="http://schemas.openxmlformats.org/officeDocument/2006/relationships/customXml" Target="ink/ink1737.xml"/><Relationship Id="rId20" Type="http://schemas.openxmlformats.org/officeDocument/2006/relationships/image" Target="media/image7.emf"/><Relationship Id="rId2088" Type="http://schemas.openxmlformats.org/officeDocument/2006/relationships/customXml" Target="ink/ink1036.xml"/><Relationship Id="rId2295" Type="http://schemas.openxmlformats.org/officeDocument/2006/relationships/customXml" Target="ink/ink1140.xml"/><Relationship Id="rId3139" Type="http://schemas.openxmlformats.org/officeDocument/2006/relationships/image" Target="media/image1364.emf"/><Relationship Id="rId3346" Type="http://schemas.openxmlformats.org/officeDocument/2006/relationships/customXml" Target="ink/ink1666.xml"/><Relationship Id="rId267" Type="http://schemas.openxmlformats.org/officeDocument/2006/relationships/image" Target="media/image135.emf"/><Relationship Id="rId474" Type="http://schemas.openxmlformats.org/officeDocument/2006/relationships/image" Target="media/image238.emf"/><Relationship Id="rId2155" Type="http://schemas.openxmlformats.org/officeDocument/2006/relationships/image" Target="media/image1024.emf"/><Relationship Id="rId3553" Type="http://schemas.openxmlformats.org/officeDocument/2006/relationships/image" Target="media/image1566.emf"/><Relationship Id="rId127" Type="http://schemas.openxmlformats.org/officeDocument/2006/relationships/customXml" Target="ink/ink58.xml"/><Relationship Id="rId681" Type="http://schemas.openxmlformats.org/officeDocument/2006/relationships/customXml" Target="ink/ink330.xml"/><Relationship Id="rId2362" Type="http://schemas.openxmlformats.org/officeDocument/2006/relationships/image" Target="media/image9920.emf"/><Relationship Id="rId3206" Type="http://schemas.openxmlformats.org/officeDocument/2006/relationships/image" Target="media/image1397.emf"/><Relationship Id="rId3413" Type="http://schemas.openxmlformats.org/officeDocument/2006/relationships/image" Target="media/image1497.emf"/><Relationship Id="rId3620" Type="http://schemas.openxmlformats.org/officeDocument/2006/relationships/customXml" Target="ink/ink1803.xml"/><Relationship Id="rId334" Type="http://schemas.openxmlformats.org/officeDocument/2006/relationships/customXml" Target="ink/ink156.xml"/><Relationship Id="rId541" Type="http://schemas.openxmlformats.org/officeDocument/2006/relationships/customXml" Target="ink/ink260.xml"/><Relationship Id="rId1171" Type="http://schemas.openxmlformats.org/officeDocument/2006/relationships/customXml" Target="ink/ink576.xml"/><Relationship Id="rId2015" Type="http://schemas.openxmlformats.org/officeDocument/2006/relationships/image" Target="media/image955.emf"/><Relationship Id="rId2222" Type="http://schemas.openxmlformats.org/officeDocument/2006/relationships/image" Target="media/image9300.emf"/><Relationship Id="rId401" Type="http://schemas.openxmlformats.org/officeDocument/2006/relationships/customXml" Target="ink/ink190.xml"/><Relationship Id="rId1031" Type="http://schemas.openxmlformats.org/officeDocument/2006/relationships/customXml" Target="ink/ink506.xml"/><Relationship Id="rId1988" Type="http://schemas.openxmlformats.org/officeDocument/2006/relationships/customXml" Target="ink/ink986.xml"/><Relationship Id="rId1848" Type="http://schemas.openxmlformats.org/officeDocument/2006/relationships/customXml" Target="ink/ink916.xml"/><Relationship Id="rId3063" Type="http://schemas.openxmlformats.org/officeDocument/2006/relationships/image" Target="media/image1326.emf"/><Relationship Id="rId3270" Type="http://schemas.openxmlformats.org/officeDocument/2006/relationships/customXml" Target="ink/ink1627.xml"/><Relationship Id="rId191" Type="http://schemas.openxmlformats.org/officeDocument/2006/relationships/customXml" Target="ink/ink90.xml"/><Relationship Id="rId1708" Type="http://schemas.openxmlformats.org/officeDocument/2006/relationships/image" Target="media/image829.emf"/><Relationship Id="rId1915" Type="http://schemas.openxmlformats.org/officeDocument/2006/relationships/image" Target="media/image905.emf"/><Relationship Id="rId3130" Type="http://schemas.openxmlformats.org/officeDocument/2006/relationships/customXml" Target="ink/ink1557.xml"/><Relationship Id="rId2689" Type="http://schemas.openxmlformats.org/officeDocument/2006/relationships/image" Target="media/image1143.emf"/><Relationship Id="rId2896" Type="http://schemas.openxmlformats.org/officeDocument/2006/relationships/customXml" Target="ink/ink1440.xml"/><Relationship Id="rId868" Type="http://schemas.openxmlformats.org/officeDocument/2006/relationships/customXml" Target="ink/ink425.xml"/><Relationship Id="rId1498" Type="http://schemas.openxmlformats.org/officeDocument/2006/relationships/customXml" Target="ink/ink740.xml"/><Relationship Id="rId2549" Type="http://schemas.openxmlformats.org/officeDocument/2006/relationships/customXml" Target="ink/ink1267.xml"/><Relationship Id="rId2756" Type="http://schemas.openxmlformats.org/officeDocument/2006/relationships/customXml" Target="ink/ink1372.xml"/><Relationship Id="rId2963" Type="http://schemas.openxmlformats.org/officeDocument/2006/relationships/image" Target="media/image1276.emf"/><Relationship Id="rId728" Type="http://schemas.openxmlformats.org/officeDocument/2006/relationships/customXml" Target="ink/ink354.xml"/><Relationship Id="rId935" Type="http://schemas.openxmlformats.org/officeDocument/2006/relationships/customXml" Target="ink/ink458.xml"/><Relationship Id="rId1358" Type="http://schemas.openxmlformats.org/officeDocument/2006/relationships/image" Target="media/image658.emf"/><Relationship Id="rId1565" Type="http://schemas.openxmlformats.org/officeDocument/2006/relationships/customXml" Target="ink/ink773.xml"/><Relationship Id="rId1772" Type="http://schemas.openxmlformats.org/officeDocument/2006/relationships/customXml" Target="ink/ink878.xml"/><Relationship Id="rId2409" Type="http://schemas.openxmlformats.org/officeDocument/2006/relationships/customXml" Target="ink/ink1197.xml"/><Relationship Id="rId2616" Type="http://schemas.openxmlformats.org/officeDocument/2006/relationships/image" Target="media/image1112.emf"/><Relationship Id="rId64" Type="http://schemas.openxmlformats.org/officeDocument/2006/relationships/image" Target="media/image29.emf"/><Relationship Id="rId1218" Type="http://schemas.openxmlformats.org/officeDocument/2006/relationships/image" Target="media/image590.emf"/><Relationship Id="rId1425" Type="http://schemas.openxmlformats.org/officeDocument/2006/relationships/image" Target="media/image690.emf"/><Relationship Id="rId2823" Type="http://schemas.openxmlformats.org/officeDocument/2006/relationships/image" Target="media/image1209.emf"/><Relationship Id="rId1632" Type="http://schemas.openxmlformats.org/officeDocument/2006/relationships/image" Target="media/image792.emf"/><Relationship Id="rId2199" Type="http://schemas.openxmlformats.org/officeDocument/2006/relationships/customXml" Target="ink/ink1092.xml"/><Relationship Id="rId3597" Type="http://schemas.openxmlformats.org/officeDocument/2006/relationships/image" Target="media/image1588.emf"/><Relationship Id="rId3457" Type="http://schemas.openxmlformats.org/officeDocument/2006/relationships/image" Target="media/image1519.emf"/><Relationship Id="rId378" Type="http://schemas.openxmlformats.org/officeDocument/2006/relationships/image" Target="media/image190.emf"/><Relationship Id="rId585" Type="http://schemas.openxmlformats.org/officeDocument/2006/relationships/customXml" Target="ink/ink282.xml"/><Relationship Id="rId792" Type="http://schemas.openxmlformats.org/officeDocument/2006/relationships/customXml" Target="ink/ink387.xml"/><Relationship Id="rId2059" Type="http://schemas.openxmlformats.org/officeDocument/2006/relationships/image" Target="media/image976.emf"/><Relationship Id="rId2266" Type="http://schemas.openxmlformats.org/officeDocument/2006/relationships/image" Target="media/image9400.emf"/><Relationship Id="rId2473" Type="http://schemas.openxmlformats.org/officeDocument/2006/relationships/customXml" Target="ink/ink1229.xml"/><Relationship Id="rId2680" Type="http://schemas.openxmlformats.org/officeDocument/2006/relationships/customXml" Target="ink/ink1334.xml"/><Relationship Id="rId3317" Type="http://schemas.openxmlformats.org/officeDocument/2006/relationships/image" Target="media/image1450.emf"/><Relationship Id="rId3524" Type="http://schemas.openxmlformats.org/officeDocument/2006/relationships/customXml" Target="ink/ink1756.xml"/><Relationship Id="rId238" Type="http://schemas.openxmlformats.org/officeDocument/2006/relationships/image" Target="media/image118.emf"/><Relationship Id="rId445" Type="http://schemas.openxmlformats.org/officeDocument/2006/relationships/customXml" Target="ink/ink212.xml"/><Relationship Id="rId652" Type="http://schemas.openxmlformats.org/officeDocument/2006/relationships/image" Target="media/image324.emf"/><Relationship Id="rId1075" Type="http://schemas.openxmlformats.org/officeDocument/2006/relationships/customXml" Target="ink/ink528.xml"/><Relationship Id="rId1282" Type="http://schemas.openxmlformats.org/officeDocument/2006/relationships/image" Target="media/image621.emf"/><Relationship Id="rId2126" Type="http://schemas.openxmlformats.org/officeDocument/2006/relationships/customXml" Target="ink/ink1055.xml"/><Relationship Id="rId2333" Type="http://schemas.openxmlformats.org/officeDocument/2006/relationships/customXml" Target="ink/ink1159.xml"/><Relationship Id="rId2540" Type="http://schemas.openxmlformats.org/officeDocument/2006/relationships/image" Target="media/image1079.emf"/><Relationship Id="rId305" Type="http://schemas.openxmlformats.org/officeDocument/2006/relationships/image" Target="media/image154.emf"/><Relationship Id="rId512" Type="http://schemas.openxmlformats.org/officeDocument/2006/relationships/image" Target="media/image256.emf"/><Relationship Id="rId1142" Type="http://schemas.openxmlformats.org/officeDocument/2006/relationships/image" Target="media/image555.emf"/><Relationship Id="rId2400" Type="http://schemas.openxmlformats.org/officeDocument/2006/relationships/image" Target="media/image10111.emf"/><Relationship Id="rId1002" Type="http://schemas.openxmlformats.org/officeDocument/2006/relationships/image" Target="media/image495.emf"/><Relationship Id="rId1959" Type="http://schemas.openxmlformats.org/officeDocument/2006/relationships/image" Target="media/image927.emf"/><Relationship Id="rId3174" Type="http://schemas.openxmlformats.org/officeDocument/2006/relationships/customXml" Target="ink/ink1579.xml"/><Relationship Id="rId1819" Type="http://schemas.openxmlformats.org/officeDocument/2006/relationships/image" Target="media/image8590.emf"/><Relationship Id="rId3381" Type="http://schemas.openxmlformats.org/officeDocument/2006/relationships/image" Target="media/image1481.emf"/><Relationship Id="rId2190" Type="http://schemas.openxmlformats.org/officeDocument/2006/relationships/customXml" Target="ink/ink1087.xml"/><Relationship Id="rId3034" Type="http://schemas.openxmlformats.org/officeDocument/2006/relationships/customXml" Target="ink/ink1509.xml"/><Relationship Id="rId3241" Type="http://schemas.openxmlformats.org/officeDocument/2006/relationships/customXml" Target="ink/ink1612.xml"/><Relationship Id="rId162" Type="http://schemas.openxmlformats.org/officeDocument/2006/relationships/image" Target="media/image78.emf"/><Relationship Id="rId2050" Type="http://schemas.openxmlformats.org/officeDocument/2006/relationships/customXml" Target="ink/ink1017.xml"/><Relationship Id="rId3101" Type="http://schemas.openxmlformats.org/officeDocument/2006/relationships/image" Target="media/image1345.emf"/><Relationship Id="rId979" Type="http://schemas.openxmlformats.org/officeDocument/2006/relationships/customXml" Target="ink/ink480.xml"/><Relationship Id="rId839" Type="http://schemas.openxmlformats.org/officeDocument/2006/relationships/image" Target="media/image414.emf"/><Relationship Id="rId1469" Type="http://schemas.openxmlformats.org/officeDocument/2006/relationships/image" Target="media/image710.emf"/><Relationship Id="rId2867" Type="http://schemas.openxmlformats.org/officeDocument/2006/relationships/image" Target="media/image1228.emf"/><Relationship Id="rId1676" Type="http://schemas.openxmlformats.org/officeDocument/2006/relationships/image" Target="media/image813.emf"/><Relationship Id="rId1883" Type="http://schemas.openxmlformats.org/officeDocument/2006/relationships/image" Target="media/image889.emf"/><Relationship Id="rId2727" Type="http://schemas.openxmlformats.org/officeDocument/2006/relationships/image" Target="media/image1162.emf"/><Relationship Id="rId2934" Type="http://schemas.openxmlformats.org/officeDocument/2006/relationships/customXml" Target="ink/ink1459.xml"/><Relationship Id="rId906" Type="http://schemas.openxmlformats.org/officeDocument/2006/relationships/customXml" Target="ink/ink444.xml"/><Relationship Id="rId1329" Type="http://schemas.openxmlformats.org/officeDocument/2006/relationships/customXml" Target="ink/ink655.xml"/><Relationship Id="rId1536" Type="http://schemas.openxmlformats.org/officeDocument/2006/relationships/customXml" Target="ink/ink759.xml"/><Relationship Id="rId1743" Type="http://schemas.openxmlformats.org/officeDocument/2006/relationships/image" Target="media/image8230.emf"/><Relationship Id="rId1950" Type="http://schemas.openxmlformats.org/officeDocument/2006/relationships/customXml" Target="ink/ink967.xml"/><Relationship Id="rId35" Type="http://schemas.openxmlformats.org/officeDocument/2006/relationships/customXml" Target="ink/ink14.xml"/><Relationship Id="rId1603" Type="http://schemas.openxmlformats.org/officeDocument/2006/relationships/customXml" Target="ink/ink792.xml"/><Relationship Id="rId1810" Type="http://schemas.openxmlformats.org/officeDocument/2006/relationships/customXml" Target="ink/ink897.xml"/><Relationship Id="rId3568" Type="http://schemas.openxmlformats.org/officeDocument/2006/relationships/customXml" Target="ink/ink1778.xml"/><Relationship Id="rId489" Type="http://schemas.openxmlformats.org/officeDocument/2006/relationships/customXml" Target="ink/ink234.xml"/><Relationship Id="rId696" Type="http://schemas.openxmlformats.org/officeDocument/2006/relationships/customXml" Target="ink/ink338.xml"/><Relationship Id="rId2377" Type="http://schemas.openxmlformats.org/officeDocument/2006/relationships/customXml" Target="ink/ink1181.xml"/><Relationship Id="rId2584" Type="http://schemas.openxmlformats.org/officeDocument/2006/relationships/image" Target="media/image1098.emf"/><Relationship Id="rId2791" Type="http://schemas.openxmlformats.org/officeDocument/2006/relationships/image" Target="media/image1194.emf"/><Relationship Id="rId3428" Type="http://schemas.openxmlformats.org/officeDocument/2006/relationships/customXml" Target="ink/ink1708.xml"/><Relationship Id="rId3635" Type="http://schemas.openxmlformats.org/officeDocument/2006/relationships/image" Target="media/image1606.emf"/><Relationship Id="rId349" Type="http://schemas.openxmlformats.org/officeDocument/2006/relationships/customXml" Target="ink/ink164.xml"/><Relationship Id="rId556" Type="http://schemas.openxmlformats.org/officeDocument/2006/relationships/image" Target="media/image278.emf"/><Relationship Id="rId763" Type="http://schemas.openxmlformats.org/officeDocument/2006/relationships/image" Target="media/image378.emf"/><Relationship Id="rId1186" Type="http://schemas.openxmlformats.org/officeDocument/2006/relationships/image" Target="media/image574.emf"/><Relationship Id="rId1393" Type="http://schemas.openxmlformats.org/officeDocument/2006/relationships/image" Target="media/image674.emf"/><Relationship Id="rId2237" Type="http://schemas.openxmlformats.org/officeDocument/2006/relationships/customXml" Target="ink/ink1111.xml"/><Relationship Id="rId2444" Type="http://schemas.openxmlformats.org/officeDocument/2006/relationships/image" Target="media/image10320.emf"/><Relationship Id="rId209" Type="http://schemas.openxmlformats.org/officeDocument/2006/relationships/customXml" Target="ink/ink99.xml"/><Relationship Id="rId416" Type="http://schemas.openxmlformats.org/officeDocument/2006/relationships/image" Target="media/image209.emf"/><Relationship Id="rId970" Type="http://schemas.openxmlformats.org/officeDocument/2006/relationships/image" Target="media/image479.emf"/><Relationship Id="rId1046" Type="http://schemas.openxmlformats.org/officeDocument/2006/relationships/image" Target="media/image510.emf"/><Relationship Id="rId1253" Type="http://schemas.openxmlformats.org/officeDocument/2006/relationships/customXml" Target="ink/ink617.xml"/><Relationship Id="rId2651" Type="http://schemas.openxmlformats.org/officeDocument/2006/relationships/image" Target="media/image1127.emf"/><Relationship Id="rId623" Type="http://schemas.openxmlformats.org/officeDocument/2006/relationships/customXml" Target="ink/ink301.xml"/><Relationship Id="rId830" Type="http://schemas.openxmlformats.org/officeDocument/2006/relationships/customXml" Target="ink/ink406.xml"/><Relationship Id="rId1460" Type="http://schemas.openxmlformats.org/officeDocument/2006/relationships/customXml" Target="ink/ink721.xml"/><Relationship Id="rId2304" Type="http://schemas.openxmlformats.org/officeDocument/2006/relationships/image" Target="media/image9640.emf"/><Relationship Id="rId2511" Type="http://schemas.openxmlformats.org/officeDocument/2006/relationships/customXml" Target="ink/ink1248.xml"/><Relationship Id="rId1113" Type="http://schemas.openxmlformats.org/officeDocument/2006/relationships/customXml" Target="ink/ink547.xml"/><Relationship Id="rId1320" Type="http://schemas.openxmlformats.org/officeDocument/2006/relationships/image" Target="media/image639.emf"/><Relationship Id="rId3078" Type="http://schemas.openxmlformats.org/officeDocument/2006/relationships/customXml" Target="ink/ink1531.xml"/><Relationship Id="rId3285" Type="http://schemas.openxmlformats.org/officeDocument/2006/relationships/image" Target="media/image1434.emf"/><Relationship Id="rId3492" Type="http://schemas.openxmlformats.org/officeDocument/2006/relationships/customXml" Target="ink/ink1740.xml"/><Relationship Id="rId2094" Type="http://schemas.openxmlformats.org/officeDocument/2006/relationships/customXml" Target="ink/ink1039.xml"/><Relationship Id="rId3145" Type="http://schemas.openxmlformats.org/officeDocument/2006/relationships/image" Target="media/image1367.emf"/><Relationship Id="rId3352" Type="http://schemas.openxmlformats.org/officeDocument/2006/relationships/customXml" Target="ink/ink1669.xml"/><Relationship Id="rId273" Type="http://schemas.openxmlformats.org/officeDocument/2006/relationships/image" Target="media/image138.emf"/><Relationship Id="rId480" Type="http://schemas.openxmlformats.org/officeDocument/2006/relationships/image" Target="media/image241.emf"/><Relationship Id="rId2161" Type="http://schemas.openxmlformats.org/officeDocument/2006/relationships/image" Target="media/image1027.emf"/><Relationship Id="rId3005" Type="http://schemas.openxmlformats.org/officeDocument/2006/relationships/image" Target="media/image1297.emf"/><Relationship Id="rId3212" Type="http://schemas.openxmlformats.org/officeDocument/2006/relationships/image" Target="media/image1400.emf"/><Relationship Id="rId133" Type="http://schemas.openxmlformats.org/officeDocument/2006/relationships/customXml" Target="ink/ink61.xml"/><Relationship Id="rId340" Type="http://schemas.openxmlformats.org/officeDocument/2006/relationships/customXml" Target="ink/ink159.xml"/><Relationship Id="rId2021" Type="http://schemas.openxmlformats.org/officeDocument/2006/relationships/image" Target="media/image958.emf"/><Relationship Id="rId200" Type="http://schemas.openxmlformats.org/officeDocument/2006/relationships/image" Target="media/image97.emf"/><Relationship Id="rId2978" Type="http://schemas.openxmlformats.org/officeDocument/2006/relationships/customXml" Target="ink/ink1481.xml"/><Relationship Id="rId505" Type="http://schemas.openxmlformats.org/officeDocument/2006/relationships/customXml" Target="ink/ink242.xml"/><Relationship Id="rId712" Type="http://schemas.openxmlformats.org/officeDocument/2006/relationships/customXml" Target="ink/ink346.xml"/><Relationship Id="rId1135" Type="http://schemas.openxmlformats.org/officeDocument/2006/relationships/customXml" Target="ink/ink558.xml"/><Relationship Id="rId1342" Type="http://schemas.openxmlformats.org/officeDocument/2006/relationships/image" Target="media/image650.emf"/><Relationship Id="rId1787" Type="http://schemas.openxmlformats.org/officeDocument/2006/relationships/image" Target="media/image844.emf"/><Relationship Id="rId1994" Type="http://schemas.openxmlformats.org/officeDocument/2006/relationships/customXml" Target="ink/ink989.xml"/><Relationship Id="rId2838" Type="http://schemas.openxmlformats.org/officeDocument/2006/relationships/customXml" Target="ink/ink1411.xml"/><Relationship Id="rId79" Type="http://schemas.openxmlformats.org/officeDocument/2006/relationships/customXml" Target="ink/ink35.xml"/><Relationship Id="rId1202" Type="http://schemas.openxmlformats.org/officeDocument/2006/relationships/image" Target="media/image582.emf"/><Relationship Id="rId1647" Type="http://schemas.openxmlformats.org/officeDocument/2006/relationships/customXml" Target="ink/ink814.xml"/><Relationship Id="rId1854" Type="http://schemas.openxmlformats.org/officeDocument/2006/relationships/customXml" Target="ink/ink919.xml"/><Relationship Id="rId2600" Type="http://schemas.openxmlformats.org/officeDocument/2006/relationships/image" Target="media/image1104.emf"/><Relationship Id="rId2905" Type="http://schemas.openxmlformats.org/officeDocument/2006/relationships/image" Target="media/image1247.emf"/><Relationship Id="rId1507" Type="http://schemas.openxmlformats.org/officeDocument/2006/relationships/image" Target="media/image729.emf"/><Relationship Id="rId1714" Type="http://schemas.openxmlformats.org/officeDocument/2006/relationships/image" Target="media/image832.emf"/><Relationship Id="rId3167" Type="http://schemas.openxmlformats.org/officeDocument/2006/relationships/image" Target="media/image1378.emf"/><Relationship Id="rId295" Type="http://schemas.openxmlformats.org/officeDocument/2006/relationships/image" Target="media/image149.emf"/><Relationship Id="rId1921" Type="http://schemas.openxmlformats.org/officeDocument/2006/relationships/image" Target="media/image908.emf"/><Relationship Id="rId3374" Type="http://schemas.openxmlformats.org/officeDocument/2006/relationships/customXml" Target="ink/ink1681.xml"/><Relationship Id="rId3581" Type="http://schemas.openxmlformats.org/officeDocument/2006/relationships/image" Target="media/image1580.emf"/><Relationship Id="rId2183" Type="http://schemas.openxmlformats.org/officeDocument/2006/relationships/image" Target="media/image1038.emf"/><Relationship Id="rId2390" Type="http://schemas.openxmlformats.org/officeDocument/2006/relationships/image" Target="media/image10060.emf"/><Relationship Id="rId2488" Type="http://schemas.openxmlformats.org/officeDocument/2006/relationships/image" Target="media/image1053.emf"/><Relationship Id="rId3027" Type="http://schemas.openxmlformats.org/officeDocument/2006/relationships/image" Target="media/image1308.emf"/><Relationship Id="rId3234" Type="http://schemas.openxmlformats.org/officeDocument/2006/relationships/image" Target="media/image1411.emf"/><Relationship Id="rId3441" Type="http://schemas.openxmlformats.org/officeDocument/2006/relationships/image" Target="media/image1511.emf"/><Relationship Id="rId155" Type="http://schemas.openxmlformats.org/officeDocument/2006/relationships/customXml" Target="ink/ink72.xml"/><Relationship Id="rId362" Type="http://schemas.openxmlformats.org/officeDocument/2006/relationships/image" Target="media/image182.emf"/><Relationship Id="rId1297" Type="http://schemas.openxmlformats.org/officeDocument/2006/relationships/customXml" Target="ink/ink639.xml"/><Relationship Id="rId2043" Type="http://schemas.openxmlformats.org/officeDocument/2006/relationships/image" Target="media/image969.emf"/><Relationship Id="rId2250" Type="http://schemas.openxmlformats.org/officeDocument/2006/relationships/image" Target="media/image9440.emf"/><Relationship Id="rId2695" Type="http://schemas.openxmlformats.org/officeDocument/2006/relationships/image" Target="media/image1146.emf"/><Relationship Id="rId3301" Type="http://schemas.openxmlformats.org/officeDocument/2006/relationships/image" Target="media/image1442.emf"/><Relationship Id="rId3539" Type="http://schemas.openxmlformats.org/officeDocument/2006/relationships/image" Target="media/image1559.emf"/><Relationship Id="rId222" Type="http://schemas.openxmlformats.org/officeDocument/2006/relationships/image" Target="media/image108.emf"/><Relationship Id="rId667" Type="http://schemas.openxmlformats.org/officeDocument/2006/relationships/customXml" Target="ink/ink323.xml"/><Relationship Id="rId874" Type="http://schemas.openxmlformats.org/officeDocument/2006/relationships/customXml" Target="ink/ink428.xml"/><Relationship Id="rId2110" Type="http://schemas.openxmlformats.org/officeDocument/2006/relationships/customXml" Target="ink/ink1047.xml"/><Relationship Id="rId2348" Type="http://schemas.openxmlformats.org/officeDocument/2006/relationships/image" Target="media/image9850.emf"/><Relationship Id="rId2555" Type="http://schemas.openxmlformats.org/officeDocument/2006/relationships/customXml" Target="ink/ink1270.xml"/><Relationship Id="rId2762" Type="http://schemas.openxmlformats.org/officeDocument/2006/relationships/customXml" Target="ink/ink1375.xml"/><Relationship Id="rId3606" Type="http://schemas.openxmlformats.org/officeDocument/2006/relationships/customXml" Target="ink/ink1796.xml"/><Relationship Id="rId527" Type="http://schemas.openxmlformats.org/officeDocument/2006/relationships/customXml" Target="ink/ink253.xml"/><Relationship Id="rId734" Type="http://schemas.openxmlformats.org/officeDocument/2006/relationships/customXml" Target="ink/ink357.xml"/><Relationship Id="rId941" Type="http://schemas.openxmlformats.org/officeDocument/2006/relationships/customXml" Target="ink/ink461.xml"/><Relationship Id="rId1157" Type="http://schemas.openxmlformats.org/officeDocument/2006/relationships/customXml" Target="ink/ink569.xml"/><Relationship Id="rId1364" Type="http://schemas.openxmlformats.org/officeDocument/2006/relationships/customXml" Target="ink/ink673.xml"/><Relationship Id="rId1571" Type="http://schemas.openxmlformats.org/officeDocument/2006/relationships/customXml" Target="ink/ink776.xml"/><Relationship Id="rId2208" Type="http://schemas.openxmlformats.org/officeDocument/2006/relationships/image" Target="media/image9260.emf"/><Relationship Id="rId2415" Type="http://schemas.openxmlformats.org/officeDocument/2006/relationships/customXml" Target="ink/ink1200.xml"/><Relationship Id="rId2622" Type="http://schemas.openxmlformats.org/officeDocument/2006/relationships/image" Target="media/image1115.emf"/><Relationship Id="rId70" Type="http://schemas.openxmlformats.org/officeDocument/2006/relationships/image" Target="media/image32.emf"/><Relationship Id="rId801" Type="http://schemas.openxmlformats.org/officeDocument/2006/relationships/image" Target="media/image396.emf"/><Relationship Id="rId1017" Type="http://schemas.openxmlformats.org/officeDocument/2006/relationships/customXml" Target="ink/ink499.xml"/><Relationship Id="rId1224" Type="http://schemas.openxmlformats.org/officeDocument/2006/relationships/image" Target="media/image593.emf"/><Relationship Id="rId1431" Type="http://schemas.openxmlformats.org/officeDocument/2006/relationships/image" Target="media/image693.emf"/><Relationship Id="rId1669" Type="http://schemas.openxmlformats.org/officeDocument/2006/relationships/customXml" Target="ink/ink825.xml"/><Relationship Id="rId1876" Type="http://schemas.openxmlformats.org/officeDocument/2006/relationships/customXml" Target="ink/ink930.xml"/><Relationship Id="rId2927" Type="http://schemas.openxmlformats.org/officeDocument/2006/relationships/image" Target="media/image1258.emf"/><Relationship Id="rId3091" Type="http://schemas.openxmlformats.org/officeDocument/2006/relationships/image" Target="media/image1340.emf"/><Relationship Id="rId1529" Type="http://schemas.openxmlformats.org/officeDocument/2006/relationships/image" Target="media/image740.emf"/><Relationship Id="rId1736" Type="http://schemas.openxmlformats.org/officeDocument/2006/relationships/customXml" Target="ink/ink860.xml"/><Relationship Id="rId1943" Type="http://schemas.openxmlformats.org/officeDocument/2006/relationships/image" Target="media/image919.emf"/><Relationship Id="rId3189" Type="http://schemas.openxmlformats.org/officeDocument/2006/relationships/image" Target="media/image1389.emf"/><Relationship Id="rId3396" Type="http://schemas.openxmlformats.org/officeDocument/2006/relationships/customXml" Target="ink/ink1692.xml"/><Relationship Id="rId28" Type="http://schemas.openxmlformats.org/officeDocument/2006/relationships/image" Target="media/image11.emf"/><Relationship Id="rId1803" Type="http://schemas.openxmlformats.org/officeDocument/2006/relationships/image" Target="media/image852.emf"/><Relationship Id="rId3049" Type="http://schemas.openxmlformats.org/officeDocument/2006/relationships/image" Target="media/image1319.emf"/><Relationship Id="rId3256" Type="http://schemas.openxmlformats.org/officeDocument/2006/relationships/image" Target="media/image1422.emf"/><Relationship Id="rId3463" Type="http://schemas.openxmlformats.org/officeDocument/2006/relationships/image" Target="media/image1522.emf"/><Relationship Id="rId177" Type="http://schemas.openxmlformats.org/officeDocument/2006/relationships/customXml" Target="ink/ink83.xml"/><Relationship Id="rId384" Type="http://schemas.openxmlformats.org/officeDocument/2006/relationships/image" Target="media/image193.emf"/><Relationship Id="rId591" Type="http://schemas.openxmlformats.org/officeDocument/2006/relationships/customXml" Target="ink/ink285.xml"/><Relationship Id="rId2065" Type="http://schemas.openxmlformats.org/officeDocument/2006/relationships/image" Target="media/image979.emf"/><Relationship Id="rId2272" Type="http://schemas.openxmlformats.org/officeDocument/2006/relationships/image" Target="media/image9480.emf"/><Relationship Id="rId3116" Type="http://schemas.openxmlformats.org/officeDocument/2006/relationships/customXml" Target="ink/ink1550.xml"/><Relationship Id="rId244" Type="http://schemas.openxmlformats.org/officeDocument/2006/relationships/customXml" Target="ink/ink111.xml"/><Relationship Id="rId689" Type="http://schemas.openxmlformats.org/officeDocument/2006/relationships/image" Target="media/image342.emf"/><Relationship Id="rId896" Type="http://schemas.openxmlformats.org/officeDocument/2006/relationships/customXml" Target="ink/ink439.xml"/><Relationship Id="rId1081" Type="http://schemas.openxmlformats.org/officeDocument/2006/relationships/customXml" Target="ink/ink531.xml"/><Relationship Id="rId2577" Type="http://schemas.openxmlformats.org/officeDocument/2006/relationships/customXml" Target="ink/ink1281.xml"/><Relationship Id="rId2784" Type="http://schemas.openxmlformats.org/officeDocument/2006/relationships/customXml" Target="ink/ink1386.xml"/><Relationship Id="rId3323" Type="http://schemas.openxmlformats.org/officeDocument/2006/relationships/image" Target="media/image1453.emf"/><Relationship Id="rId3530" Type="http://schemas.openxmlformats.org/officeDocument/2006/relationships/customXml" Target="ink/ink1759.xml"/><Relationship Id="rId3628" Type="http://schemas.openxmlformats.org/officeDocument/2006/relationships/customXml" Target="ink/ink1807.xml"/><Relationship Id="rId451" Type="http://schemas.openxmlformats.org/officeDocument/2006/relationships/customXml" Target="ink/ink215.xml"/><Relationship Id="rId549" Type="http://schemas.openxmlformats.org/officeDocument/2006/relationships/customXml" Target="ink/ink264.xml"/><Relationship Id="rId756" Type="http://schemas.openxmlformats.org/officeDocument/2006/relationships/customXml" Target="ink/ink368.xml"/><Relationship Id="rId1179" Type="http://schemas.openxmlformats.org/officeDocument/2006/relationships/customXml" Target="ink/ink580.xml"/><Relationship Id="rId1386" Type="http://schemas.openxmlformats.org/officeDocument/2006/relationships/customXml" Target="ink/ink684.xml"/><Relationship Id="rId1593" Type="http://schemas.openxmlformats.org/officeDocument/2006/relationships/customXml" Target="ink/ink787.xml"/><Relationship Id="rId2132" Type="http://schemas.openxmlformats.org/officeDocument/2006/relationships/customXml" Target="ink/ink1058.xml"/><Relationship Id="rId2437" Type="http://schemas.openxmlformats.org/officeDocument/2006/relationships/customXml" Target="ink/ink1211.xml"/><Relationship Id="rId2991" Type="http://schemas.openxmlformats.org/officeDocument/2006/relationships/image" Target="media/image1290.emf"/><Relationship Id="rId104" Type="http://schemas.openxmlformats.org/officeDocument/2006/relationships/image" Target="media/image49.emf"/><Relationship Id="rId311" Type="http://schemas.openxmlformats.org/officeDocument/2006/relationships/image" Target="media/image157.emf"/><Relationship Id="rId409" Type="http://schemas.openxmlformats.org/officeDocument/2006/relationships/customXml" Target="ink/ink194.xml"/><Relationship Id="rId963" Type="http://schemas.openxmlformats.org/officeDocument/2006/relationships/customXml" Target="ink/ink472.xml"/><Relationship Id="rId1039" Type="http://schemas.openxmlformats.org/officeDocument/2006/relationships/customXml" Target="ink/ink510.xml"/><Relationship Id="rId1246" Type="http://schemas.openxmlformats.org/officeDocument/2006/relationships/image" Target="media/image603.emf"/><Relationship Id="rId1898" Type="http://schemas.openxmlformats.org/officeDocument/2006/relationships/customXml" Target="ink/ink941.xml"/><Relationship Id="rId2644" Type="http://schemas.openxmlformats.org/officeDocument/2006/relationships/customXml" Target="ink/ink1315.xml"/><Relationship Id="rId2851" Type="http://schemas.openxmlformats.org/officeDocument/2006/relationships/image" Target="media/image1220.emf"/><Relationship Id="rId2949" Type="http://schemas.openxmlformats.org/officeDocument/2006/relationships/image" Target="media/image1269.emf"/><Relationship Id="rId92" Type="http://schemas.openxmlformats.org/officeDocument/2006/relationships/image" Target="media/image43.emf"/><Relationship Id="rId616" Type="http://schemas.openxmlformats.org/officeDocument/2006/relationships/image" Target="media/image306.emf"/><Relationship Id="rId823" Type="http://schemas.openxmlformats.org/officeDocument/2006/relationships/image" Target="media/image406.emf"/><Relationship Id="rId1453" Type="http://schemas.openxmlformats.org/officeDocument/2006/relationships/image" Target="media/image702.emf"/><Relationship Id="rId1660" Type="http://schemas.openxmlformats.org/officeDocument/2006/relationships/image" Target="media/image805.emf"/><Relationship Id="rId1758" Type="http://schemas.openxmlformats.org/officeDocument/2006/relationships/customXml" Target="ink/ink871.xml"/><Relationship Id="rId2504" Type="http://schemas.openxmlformats.org/officeDocument/2006/relationships/image" Target="media/image1061.emf"/><Relationship Id="rId2711" Type="http://schemas.openxmlformats.org/officeDocument/2006/relationships/image" Target="media/image1154.emf"/><Relationship Id="rId2809" Type="http://schemas.openxmlformats.org/officeDocument/2006/relationships/image" Target="media/image1203.emf"/><Relationship Id="rId1106" Type="http://schemas.openxmlformats.org/officeDocument/2006/relationships/image" Target="media/image537.emf"/><Relationship Id="rId1313" Type="http://schemas.openxmlformats.org/officeDocument/2006/relationships/customXml" Target="ink/ink647.xml"/><Relationship Id="rId1520" Type="http://schemas.openxmlformats.org/officeDocument/2006/relationships/customXml" Target="ink/ink751.xml"/><Relationship Id="rId1965" Type="http://schemas.openxmlformats.org/officeDocument/2006/relationships/image" Target="media/image930.emf"/><Relationship Id="rId3180" Type="http://schemas.openxmlformats.org/officeDocument/2006/relationships/customXml" Target="ink/ink1582.xml"/><Relationship Id="rId1618" Type="http://schemas.openxmlformats.org/officeDocument/2006/relationships/image" Target="media/image785.emf"/><Relationship Id="rId1825" Type="http://schemas.openxmlformats.org/officeDocument/2006/relationships/image" Target="media/image862.emf"/><Relationship Id="rId3040" Type="http://schemas.openxmlformats.org/officeDocument/2006/relationships/customXml" Target="ink/ink1512.xml"/><Relationship Id="rId3278" Type="http://schemas.openxmlformats.org/officeDocument/2006/relationships/customXml" Target="ink/ink1632.xml"/><Relationship Id="rId3485" Type="http://schemas.openxmlformats.org/officeDocument/2006/relationships/image" Target="media/image15320.emf"/><Relationship Id="rId199" Type="http://schemas.openxmlformats.org/officeDocument/2006/relationships/customXml" Target="ink/ink94.xml"/><Relationship Id="rId2087" Type="http://schemas.openxmlformats.org/officeDocument/2006/relationships/image" Target="media/image990.emf"/><Relationship Id="rId2294" Type="http://schemas.openxmlformats.org/officeDocument/2006/relationships/image" Target="media/image9590.emf"/><Relationship Id="rId3138" Type="http://schemas.openxmlformats.org/officeDocument/2006/relationships/customXml" Target="ink/ink1561.xml"/><Relationship Id="rId3345" Type="http://schemas.openxmlformats.org/officeDocument/2006/relationships/image" Target="media/image1464.emf"/><Relationship Id="rId3552" Type="http://schemas.openxmlformats.org/officeDocument/2006/relationships/customXml" Target="ink/ink1770.xml"/><Relationship Id="rId266" Type="http://schemas.openxmlformats.org/officeDocument/2006/relationships/customXml" Target="ink/ink122.xml"/><Relationship Id="rId473" Type="http://schemas.openxmlformats.org/officeDocument/2006/relationships/customXml" Target="ink/ink226.xml"/><Relationship Id="rId680" Type="http://schemas.openxmlformats.org/officeDocument/2006/relationships/image" Target="media/image338.emf"/><Relationship Id="rId2154" Type="http://schemas.openxmlformats.org/officeDocument/2006/relationships/customXml" Target="ink/ink1069.xml"/><Relationship Id="rId2361" Type="http://schemas.openxmlformats.org/officeDocument/2006/relationships/customXml" Target="ink/ink1173.xml"/><Relationship Id="rId2599" Type="http://schemas.openxmlformats.org/officeDocument/2006/relationships/customXml" Target="ink/ink1292.xml"/><Relationship Id="rId3205" Type="http://schemas.openxmlformats.org/officeDocument/2006/relationships/customXml" Target="ink/ink1594.xml"/><Relationship Id="rId3412" Type="http://schemas.openxmlformats.org/officeDocument/2006/relationships/customXml" Target="ink/ink1700.xml"/><Relationship Id="rId126" Type="http://schemas.openxmlformats.org/officeDocument/2006/relationships/image" Target="media/image60.emf"/><Relationship Id="rId333" Type="http://schemas.openxmlformats.org/officeDocument/2006/relationships/image" Target="media/image168.emf"/><Relationship Id="rId540" Type="http://schemas.openxmlformats.org/officeDocument/2006/relationships/image" Target="media/image270.emf"/><Relationship Id="rId778" Type="http://schemas.openxmlformats.org/officeDocument/2006/relationships/customXml" Target="ink/ink379.xml"/><Relationship Id="rId985" Type="http://schemas.openxmlformats.org/officeDocument/2006/relationships/customXml" Target="ink/ink483.xml"/><Relationship Id="rId1170" Type="http://schemas.openxmlformats.org/officeDocument/2006/relationships/image" Target="media/image566.emf"/><Relationship Id="rId2014" Type="http://schemas.openxmlformats.org/officeDocument/2006/relationships/customXml" Target="ink/ink999.xml"/><Relationship Id="rId2221" Type="http://schemas.openxmlformats.org/officeDocument/2006/relationships/customXml" Target="ink/ink1103.xml"/><Relationship Id="rId2459" Type="http://schemas.openxmlformats.org/officeDocument/2006/relationships/customXml" Target="ink/ink1222.xml"/><Relationship Id="rId2666" Type="http://schemas.openxmlformats.org/officeDocument/2006/relationships/customXml" Target="ink/ink1327.xml"/><Relationship Id="rId2873" Type="http://schemas.openxmlformats.org/officeDocument/2006/relationships/image" Target="media/image1231.emf"/><Relationship Id="rId638" Type="http://schemas.openxmlformats.org/officeDocument/2006/relationships/image" Target="media/image317.emf"/><Relationship Id="rId845" Type="http://schemas.openxmlformats.org/officeDocument/2006/relationships/image" Target="media/image417.emf"/><Relationship Id="rId1030" Type="http://schemas.openxmlformats.org/officeDocument/2006/relationships/image" Target="media/image502.emf"/><Relationship Id="rId1268" Type="http://schemas.openxmlformats.org/officeDocument/2006/relationships/image" Target="media/image614.emf"/><Relationship Id="rId1475" Type="http://schemas.openxmlformats.org/officeDocument/2006/relationships/image" Target="media/image713.emf"/><Relationship Id="rId1682" Type="http://schemas.openxmlformats.org/officeDocument/2006/relationships/image" Target="media/image816.emf"/><Relationship Id="rId2319" Type="http://schemas.openxmlformats.org/officeDocument/2006/relationships/customXml" Target="ink/ink1152.xml"/><Relationship Id="rId2526" Type="http://schemas.openxmlformats.org/officeDocument/2006/relationships/image" Target="media/image1072.emf"/><Relationship Id="rId2733" Type="http://schemas.openxmlformats.org/officeDocument/2006/relationships/image" Target="media/image1165.emf"/><Relationship Id="rId400" Type="http://schemas.openxmlformats.org/officeDocument/2006/relationships/image" Target="media/image201.emf"/><Relationship Id="rId705" Type="http://schemas.openxmlformats.org/officeDocument/2006/relationships/image" Target="media/image349.emf"/><Relationship Id="rId1128" Type="http://schemas.openxmlformats.org/officeDocument/2006/relationships/image" Target="media/image548.emf"/><Relationship Id="rId1335" Type="http://schemas.openxmlformats.org/officeDocument/2006/relationships/customXml" Target="ink/ink658.xml"/><Relationship Id="rId1542" Type="http://schemas.openxmlformats.org/officeDocument/2006/relationships/customXml" Target="ink/ink762.xml"/><Relationship Id="rId1987" Type="http://schemas.openxmlformats.org/officeDocument/2006/relationships/image" Target="media/image941.emf"/><Relationship Id="rId2940" Type="http://schemas.openxmlformats.org/officeDocument/2006/relationships/customXml" Target="ink/ink1462.xml"/><Relationship Id="rId912" Type="http://schemas.openxmlformats.org/officeDocument/2006/relationships/image" Target="media/image451.emf"/><Relationship Id="rId1847" Type="http://schemas.openxmlformats.org/officeDocument/2006/relationships/image" Target="media/image872.emf"/><Relationship Id="rId2800" Type="http://schemas.openxmlformats.org/officeDocument/2006/relationships/customXml" Target="ink/ink1394.xml"/><Relationship Id="rId41" Type="http://schemas.openxmlformats.org/officeDocument/2006/relationships/customXml" Target="ink/ink17.xml"/><Relationship Id="rId1402" Type="http://schemas.openxmlformats.org/officeDocument/2006/relationships/customXml" Target="ink/ink692.xml"/><Relationship Id="rId1707" Type="http://schemas.openxmlformats.org/officeDocument/2006/relationships/customXml" Target="ink/ink844.xml"/><Relationship Id="rId3062" Type="http://schemas.openxmlformats.org/officeDocument/2006/relationships/customXml" Target="ink/ink1523.xml"/><Relationship Id="rId190" Type="http://schemas.openxmlformats.org/officeDocument/2006/relationships/image" Target="media/image92.emf"/><Relationship Id="rId288" Type="http://schemas.openxmlformats.org/officeDocument/2006/relationships/customXml" Target="ink/ink133.xml"/><Relationship Id="rId1914" Type="http://schemas.openxmlformats.org/officeDocument/2006/relationships/customXml" Target="ink/ink949.xml"/><Relationship Id="rId3367" Type="http://schemas.openxmlformats.org/officeDocument/2006/relationships/image" Target="media/image1474.emf"/><Relationship Id="rId3574" Type="http://schemas.openxmlformats.org/officeDocument/2006/relationships/customXml" Target="ink/ink1781.xml"/><Relationship Id="rId495" Type="http://schemas.openxmlformats.org/officeDocument/2006/relationships/customXml" Target="ink/ink237.xml"/><Relationship Id="rId2176" Type="http://schemas.openxmlformats.org/officeDocument/2006/relationships/customXml" Target="ink/ink1080.xml"/><Relationship Id="rId2383" Type="http://schemas.openxmlformats.org/officeDocument/2006/relationships/customXml" Target="ink/ink1184.xml"/><Relationship Id="rId2590" Type="http://schemas.openxmlformats.org/officeDocument/2006/relationships/image" Target="media/image1099.emf"/><Relationship Id="rId3227" Type="http://schemas.openxmlformats.org/officeDocument/2006/relationships/customXml" Target="ink/ink1605.xml"/><Relationship Id="rId3434" Type="http://schemas.openxmlformats.org/officeDocument/2006/relationships/customXml" Target="ink/ink1711.xml"/><Relationship Id="rId3641" Type="http://schemas.openxmlformats.org/officeDocument/2006/relationships/image" Target="media/image1609.emf"/><Relationship Id="rId148" Type="http://schemas.openxmlformats.org/officeDocument/2006/relationships/image" Target="media/image71.emf"/><Relationship Id="rId355" Type="http://schemas.openxmlformats.org/officeDocument/2006/relationships/customXml" Target="ink/ink167.xml"/><Relationship Id="rId562" Type="http://schemas.openxmlformats.org/officeDocument/2006/relationships/image" Target="media/image281.emf"/><Relationship Id="rId1192" Type="http://schemas.openxmlformats.org/officeDocument/2006/relationships/image" Target="media/image577.emf"/><Relationship Id="rId2036" Type="http://schemas.openxmlformats.org/officeDocument/2006/relationships/customXml" Target="ink/ink1010.xml"/><Relationship Id="rId2243" Type="http://schemas.openxmlformats.org/officeDocument/2006/relationships/customXml" Target="ink/ink1114.xml"/><Relationship Id="rId2450" Type="http://schemas.openxmlformats.org/officeDocument/2006/relationships/image" Target="media/image10350.emf"/><Relationship Id="rId2688" Type="http://schemas.openxmlformats.org/officeDocument/2006/relationships/customXml" Target="ink/ink1338.xml"/><Relationship Id="rId2895" Type="http://schemas.openxmlformats.org/officeDocument/2006/relationships/image" Target="media/image1242.emf"/><Relationship Id="rId3501" Type="http://schemas.openxmlformats.org/officeDocument/2006/relationships/image" Target="media/image1540.emf"/><Relationship Id="rId215" Type="http://schemas.openxmlformats.org/officeDocument/2006/relationships/customXml" Target="ink/ink102.xml"/><Relationship Id="rId422" Type="http://schemas.openxmlformats.org/officeDocument/2006/relationships/image" Target="media/image212.emf"/><Relationship Id="rId867" Type="http://schemas.openxmlformats.org/officeDocument/2006/relationships/image" Target="media/image428.emf"/><Relationship Id="rId1052" Type="http://schemas.openxmlformats.org/officeDocument/2006/relationships/image" Target="media/image513.emf"/><Relationship Id="rId1497" Type="http://schemas.openxmlformats.org/officeDocument/2006/relationships/image" Target="media/image724.emf"/><Relationship Id="rId2103" Type="http://schemas.openxmlformats.org/officeDocument/2006/relationships/image" Target="media/image998.emf"/><Relationship Id="rId2310" Type="http://schemas.openxmlformats.org/officeDocument/2006/relationships/image" Target="media/image9670.emf"/><Relationship Id="rId2548" Type="http://schemas.openxmlformats.org/officeDocument/2006/relationships/image" Target="media/image1082.emf"/><Relationship Id="rId2755" Type="http://schemas.openxmlformats.org/officeDocument/2006/relationships/image" Target="media/image1176.emf"/><Relationship Id="rId2962" Type="http://schemas.openxmlformats.org/officeDocument/2006/relationships/customXml" Target="ink/ink1473.xml"/><Relationship Id="rId727" Type="http://schemas.openxmlformats.org/officeDocument/2006/relationships/image" Target="media/image360.emf"/><Relationship Id="rId934" Type="http://schemas.openxmlformats.org/officeDocument/2006/relationships/image" Target="media/image461.emf"/><Relationship Id="rId1357" Type="http://schemas.openxmlformats.org/officeDocument/2006/relationships/customXml" Target="ink/ink669.xml"/><Relationship Id="rId1564" Type="http://schemas.openxmlformats.org/officeDocument/2006/relationships/image" Target="media/image758.emf"/><Relationship Id="rId1771" Type="http://schemas.openxmlformats.org/officeDocument/2006/relationships/image" Target="media/image836.emf"/><Relationship Id="rId2408" Type="http://schemas.openxmlformats.org/officeDocument/2006/relationships/image" Target="media/image10140.emf"/><Relationship Id="rId2615" Type="http://schemas.openxmlformats.org/officeDocument/2006/relationships/customXml" Target="ink/ink1300.xml"/><Relationship Id="rId2822" Type="http://schemas.openxmlformats.org/officeDocument/2006/relationships/customXml" Target="ink/ink1403.xml"/><Relationship Id="rId63" Type="http://schemas.openxmlformats.org/officeDocument/2006/relationships/customXml" Target="ink/ink27.xml"/><Relationship Id="rId1217" Type="http://schemas.openxmlformats.org/officeDocument/2006/relationships/customXml" Target="ink/ink599.xml"/><Relationship Id="rId1424" Type="http://schemas.openxmlformats.org/officeDocument/2006/relationships/customXml" Target="ink/ink703.xml"/><Relationship Id="rId1631" Type="http://schemas.openxmlformats.org/officeDocument/2006/relationships/customXml" Target="ink/ink806.xml"/><Relationship Id="rId1869" Type="http://schemas.openxmlformats.org/officeDocument/2006/relationships/image" Target="media/image883.emf"/><Relationship Id="rId3084" Type="http://schemas.openxmlformats.org/officeDocument/2006/relationships/customXml" Target="ink/ink1534.xml"/><Relationship Id="rId3291" Type="http://schemas.openxmlformats.org/officeDocument/2006/relationships/image" Target="media/image1437.emf"/><Relationship Id="rId1729" Type="http://schemas.openxmlformats.org/officeDocument/2006/relationships/image" Target="media/image8180.emf"/><Relationship Id="rId1936" Type="http://schemas.openxmlformats.org/officeDocument/2006/relationships/customXml" Target="ink/ink960.xml"/><Relationship Id="rId3389" Type="http://schemas.openxmlformats.org/officeDocument/2006/relationships/image" Target="media/image1485.emf"/><Relationship Id="rId3596" Type="http://schemas.openxmlformats.org/officeDocument/2006/relationships/customXml" Target="ink/ink1792.xml"/><Relationship Id="rId2198" Type="http://schemas.openxmlformats.org/officeDocument/2006/relationships/customXml" Target="ink/ink1091.xml"/><Relationship Id="rId3151" Type="http://schemas.openxmlformats.org/officeDocument/2006/relationships/image" Target="media/image1370.emf"/><Relationship Id="rId3249" Type="http://schemas.openxmlformats.org/officeDocument/2006/relationships/customXml" Target="ink/ink1616.xml"/><Relationship Id="rId3456" Type="http://schemas.openxmlformats.org/officeDocument/2006/relationships/customXml" Target="ink/ink1722.xml"/><Relationship Id="rId377" Type="http://schemas.openxmlformats.org/officeDocument/2006/relationships/customXml" Target="ink/ink178.xml"/><Relationship Id="rId584" Type="http://schemas.openxmlformats.org/officeDocument/2006/relationships/image" Target="media/image291.emf"/><Relationship Id="rId2058" Type="http://schemas.openxmlformats.org/officeDocument/2006/relationships/customXml" Target="ink/ink1021.xml"/><Relationship Id="rId2265" Type="http://schemas.openxmlformats.org/officeDocument/2006/relationships/customXml" Target="ink/ink1125.xml"/><Relationship Id="rId3011" Type="http://schemas.openxmlformats.org/officeDocument/2006/relationships/image" Target="media/image1300.emf"/><Relationship Id="rId3109" Type="http://schemas.openxmlformats.org/officeDocument/2006/relationships/image" Target="media/image1349.emf"/><Relationship Id="rId3663" Type="http://schemas.openxmlformats.org/officeDocument/2006/relationships/theme" Target="theme/theme1.xml"/><Relationship Id="rId5" Type="http://schemas.openxmlformats.org/officeDocument/2006/relationships/webSettings" Target="webSettings.xml"/><Relationship Id="rId237" Type="http://schemas.openxmlformats.org/officeDocument/2006/relationships/image" Target="media/image117.emf"/><Relationship Id="rId791" Type="http://schemas.openxmlformats.org/officeDocument/2006/relationships/image" Target="media/image391.emf"/><Relationship Id="rId889" Type="http://schemas.openxmlformats.org/officeDocument/2006/relationships/image" Target="media/image439.emf"/><Relationship Id="rId1074" Type="http://schemas.openxmlformats.org/officeDocument/2006/relationships/image" Target="media/image522.emf"/><Relationship Id="rId2472" Type="http://schemas.openxmlformats.org/officeDocument/2006/relationships/image" Target="media/image10440.emf"/><Relationship Id="rId2777" Type="http://schemas.openxmlformats.org/officeDocument/2006/relationships/image" Target="media/image1187.emf"/><Relationship Id="rId3316" Type="http://schemas.openxmlformats.org/officeDocument/2006/relationships/customXml" Target="ink/ink1651.xml"/><Relationship Id="rId3523" Type="http://schemas.openxmlformats.org/officeDocument/2006/relationships/image" Target="media/image1551.emf"/><Relationship Id="rId444" Type="http://schemas.openxmlformats.org/officeDocument/2006/relationships/image" Target="media/image223.emf"/><Relationship Id="rId651" Type="http://schemas.openxmlformats.org/officeDocument/2006/relationships/customXml" Target="ink/ink315.xml"/><Relationship Id="rId749" Type="http://schemas.openxmlformats.org/officeDocument/2006/relationships/image" Target="media/image371.emf"/><Relationship Id="rId1281" Type="http://schemas.openxmlformats.org/officeDocument/2006/relationships/customXml" Target="ink/ink631.xml"/><Relationship Id="rId1379" Type="http://schemas.openxmlformats.org/officeDocument/2006/relationships/image" Target="media/image667.emf"/><Relationship Id="rId1586" Type="http://schemas.openxmlformats.org/officeDocument/2006/relationships/image" Target="media/image769.emf"/><Relationship Id="rId2125" Type="http://schemas.openxmlformats.org/officeDocument/2006/relationships/image" Target="media/image1009.emf"/><Relationship Id="rId2332" Type="http://schemas.openxmlformats.org/officeDocument/2006/relationships/image" Target="media/image9780.emf"/><Relationship Id="rId2984" Type="http://schemas.openxmlformats.org/officeDocument/2006/relationships/customXml" Target="ink/ink1484.xml"/><Relationship Id="rId304" Type="http://schemas.openxmlformats.org/officeDocument/2006/relationships/customXml" Target="ink/ink141.xml"/><Relationship Id="rId511" Type="http://schemas.openxmlformats.org/officeDocument/2006/relationships/customXml" Target="ink/ink245.xml"/><Relationship Id="rId609" Type="http://schemas.openxmlformats.org/officeDocument/2006/relationships/customXml" Target="ink/ink294.xml"/><Relationship Id="rId956" Type="http://schemas.openxmlformats.org/officeDocument/2006/relationships/image" Target="media/image472.emf"/><Relationship Id="rId1141" Type="http://schemas.openxmlformats.org/officeDocument/2006/relationships/customXml" Target="ink/ink561.xml"/><Relationship Id="rId1239" Type="http://schemas.openxmlformats.org/officeDocument/2006/relationships/customXml" Target="ink/ink610.xml"/><Relationship Id="rId1793" Type="http://schemas.openxmlformats.org/officeDocument/2006/relationships/image" Target="media/image847.emf"/><Relationship Id="rId2637" Type="http://schemas.openxmlformats.org/officeDocument/2006/relationships/image" Target="media/image1120.emf"/><Relationship Id="rId2844" Type="http://schemas.openxmlformats.org/officeDocument/2006/relationships/customXml" Target="ink/ink1414.xml"/><Relationship Id="rId85" Type="http://schemas.openxmlformats.org/officeDocument/2006/relationships/customXml" Target="ink/ink38.xml"/><Relationship Id="rId816" Type="http://schemas.openxmlformats.org/officeDocument/2006/relationships/customXml" Target="ink/ink399.xml"/><Relationship Id="rId1001" Type="http://schemas.openxmlformats.org/officeDocument/2006/relationships/customXml" Target="ink/ink491.xml"/><Relationship Id="rId1446" Type="http://schemas.openxmlformats.org/officeDocument/2006/relationships/customXml" Target="ink/ink714.xml"/><Relationship Id="rId1653" Type="http://schemas.openxmlformats.org/officeDocument/2006/relationships/customXml" Target="ink/ink817.xml"/><Relationship Id="rId1860" Type="http://schemas.openxmlformats.org/officeDocument/2006/relationships/customXml" Target="ink/ink922.xml"/><Relationship Id="rId2704" Type="http://schemas.openxmlformats.org/officeDocument/2006/relationships/customXml" Target="ink/ink1346.xml"/><Relationship Id="rId2911" Type="http://schemas.openxmlformats.org/officeDocument/2006/relationships/image" Target="media/image1250.emf"/><Relationship Id="rId1306" Type="http://schemas.openxmlformats.org/officeDocument/2006/relationships/image" Target="media/image633.emf"/><Relationship Id="rId1513" Type="http://schemas.openxmlformats.org/officeDocument/2006/relationships/image" Target="media/image732.emf"/><Relationship Id="rId1720" Type="http://schemas.openxmlformats.org/officeDocument/2006/relationships/image" Target="media/image835.emf"/><Relationship Id="rId1958" Type="http://schemas.openxmlformats.org/officeDocument/2006/relationships/customXml" Target="ink/ink971.xml"/><Relationship Id="rId3173" Type="http://schemas.openxmlformats.org/officeDocument/2006/relationships/image" Target="media/image1381.emf"/><Relationship Id="rId3380" Type="http://schemas.openxmlformats.org/officeDocument/2006/relationships/customXml" Target="ink/ink1684.xml"/><Relationship Id="rId12" Type="http://schemas.openxmlformats.org/officeDocument/2006/relationships/image" Target="media/image3.emf"/><Relationship Id="rId1818" Type="http://schemas.openxmlformats.org/officeDocument/2006/relationships/customXml" Target="ink/ink901.xml"/><Relationship Id="rId3033" Type="http://schemas.openxmlformats.org/officeDocument/2006/relationships/image" Target="media/image1311.emf"/><Relationship Id="rId3240" Type="http://schemas.openxmlformats.org/officeDocument/2006/relationships/image" Target="media/image1414.emf"/><Relationship Id="rId3478" Type="http://schemas.openxmlformats.org/officeDocument/2006/relationships/customXml" Target="ink/ink1733.xml"/><Relationship Id="rId161" Type="http://schemas.openxmlformats.org/officeDocument/2006/relationships/customXml" Target="ink/ink75.xml"/><Relationship Id="rId399" Type="http://schemas.openxmlformats.org/officeDocument/2006/relationships/customXml" Target="ink/ink189.xml"/><Relationship Id="rId2287" Type="http://schemas.openxmlformats.org/officeDocument/2006/relationships/customXml" Target="ink/ink1136.xml"/><Relationship Id="rId2494" Type="http://schemas.openxmlformats.org/officeDocument/2006/relationships/image" Target="media/image1056.emf"/><Relationship Id="rId3338" Type="http://schemas.openxmlformats.org/officeDocument/2006/relationships/customXml" Target="ink/ink1662.xml"/><Relationship Id="rId3545" Type="http://schemas.openxmlformats.org/officeDocument/2006/relationships/image" Target="media/image1562.emf"/><Relationship Id="rId259" Type="http://schemas.openxmlformats.org/officeDocument/2006/relationships/image" Target="media/image131.emf"/><Relationship Id="rId466" Type="http://schemas.openxmlformats.org/officeDocument/2006/relationships/image" Target="media/image234.emf"/><Relationship Id="rId673" Type="http://schemas.openxmlformats.org/officeDocument/2006/relationships/customXml" Target="ink/ink326.xml"/><Relationship Id="rId880" Type="http://schemas.openxmlformats.org/officeDocument/2006/relationships/customXml" Target="ink/ink431.xml"/><Relationship Id="rId1096" Type="http://schemas.openxmlformats.org/officeDocument/2006/relationships/image" Target="media/image532.emf"/><Relationship Id="rId2147" Type="http://schemas.openxmlformats.org/officeDocument/2006/relationships/image" Target="media/image1020.emf"/><Relationship Id="rId2354" Type="http://schemas.openxmlformats.org/officeDocument/2006/relationships/image" Target="media/image9880.emf"/><Relationship Id="rId2561" Type="http://schemas.openxmlformats.org/officeDocument/2006/relationships/customXml" Target="ink/ink1273.xml"/><Relationship Id="rId2799" Type="http://schemas.openxmlformats.org/officeDocument/2006/relationships/image" Target="media/image1198.emf"/><Relationship Id="rId3100" Type="http://schemas.openxmlformats.org/officeDocument/2006/relationships/customXml" Target="ink/ink1542.xml"/><Relationship Id="rId3405" Type="http://schemas.openxmlformats.org/officeDocument/2006/relationships/image" Target="media/image1493.emf"/><Relationship Id="rId119" Type="http://schemas.openxmlformats.org/officeDocument/2006/relationships/customXml" Target="ink/ink54.xml"/><Relationship Id="rId326" Type="http://schemas.openxmlformats.org/officeDocument/2006/relationships/customXml" Target="ink/ink152.xml"/><Relationship Id="rId533" Type="http://schemas.openxmlformats.org/officeDocument/2006/relationships/customXml" Target="ink/ink256.xml"/><Relationship Id="rId978" Type="http://schemas.openxmlformats.org/officeDocument/2006/relationships/image" Target="media/image483.emf"/><Relationship Id="rId1163" Type="http://schemas.openxmlformats.org/officeDocument/2006/relationships/customXml" Target="ink/ink572.xml"/><Relationship Id="rId1370" Type="http://schemas.openxmlformats.org/officeDocument/2006/relationships/customXml" Target="ink/ink676.xml"/><Relationship Id="rId2007" Type="http://schemas.openxmlformats.org/officeDocument/2006/relationships/image" Target="media/image951.emf"/><Relationship Id="rId2214" Type="http://schemas.openxmlformats.org/officeDocument/2006/relationships/image" Target="media/image9290.emf"/><Relationship Id="rId2659" Type="http://schemas.openxmlformats.org/officeDocument/2006/relationships/image" Target="media/image1130.emf"/><Relationship Id="rId2866" Type="http://schemas.openxmlformats.org/officeDocument/2006/relationships/customXml" Target="ink/ink1425.xml"/><Relationship Id="rId3612" Type="http://schemas.openxmlformats.org/officeDocument/2006/relationships/customXml" Target="ink/ink1799.xml"/><Relationship Id="rId740" Type="http://schemas.openxmlformats.org/officeDocument/2006/relationships/customXml" Target="ink/ink360.xml"/><Relationship Id="rId838" Type="http://schemas.openxmlformats.org/officeDocument/2006/relationships/customXml" Target="ink/ink410.xml"/><Relationship Id="rId1023" Type="http://schemas.openxmlformats.org/officeDocument/2006/relationships/customXml" Target="ink/ink502.xml"/><Relationship Id="rId1468" Type="http://schemas.openxmlformats.org/officeDocument/2006/relationships/customXml" Target="ink/ink725.xml"/><Relationship Id="rId1675" Type="http://schemas.openxmlformats.org/officeDocument/2006/relationships/customXml" Target="ink/ink828.xml"/><Relationship Id="rId1882" Type="http://schemas.openxmlformats.org/officeDocument/2006/relationships/customXml" Target="ink/ink933.xml"/><Relationship Id="rId2421" Type="http://schemas.openxmlformats.org/officeDocument/2006/relationships/customXml" Target="ink/ink1203.xml"/><Relationship Id="rId2519" Type="http://schemas.openxmlformats.org/officeDocument/2006/relationships/customXml" Target="ink/ink1252.xml"/><Relationship Id="rId2726" Type="http://schemas.openxmlformats.org/officeDocument/2006/relationships/customXml" Target="ink/ink1357.xml"/><Relationship Id="rId600" Type="http://schemas.openxmlformats.org/officeDocument/2006/relationships/image" Target="media/image299.emf"/><Relationship Id="rId1230" Type="http://schemas.openxmlformats.org/officeDocument/2006/relationships/image" Target="media/image596.emf"/><Relationship Id="rId1328" Type="http://schemas.openxmlformats.org/officeDocument/2006/relationships/image" Target="media/image643.emf"/><Relationship Id="rId1535" Type="http://schemas.openxmlformats.org/officeDocument/2006/relationships/image" Target="media/image743.emf"/><Relationship Id="rId2933" Type="http://schemas.openxmlformats.org/officeDocument/2006/relationships/image" Target="media/image1261.emf"/><Relationship Id="rId905" Type="http://schemas.openxmlformats.org/officeDocument/2006/relationships/image" Target="media/image447.emf"/><Relationship Id="rId1742" Type="http://schemas.openxmlformats.org/officeDocument/2006/relationships/customXml" Target="ink/ink863.xml"/><Relationship Id="rId3195" Type="http://schemas.openxmlformats.org/officeDocument/2006/relationships/image" Target="media/image1392.emf"/><Relationship Id="rId34" Type="http://schemas.openxmlformats.org/officeDocument/2006/relationships/image" Target="media/image14.emf"/><Relationship Id="rId1602" Type="http://schemas.openxmlformats.org/officeDocument/2006/relationships/image" Target="media/image777.emf"/><Relationship Id="rId3055" Type="http://schemas.openxmlformats.org/officeDocument/2006/relationships/image" Target="media/image1322.emf"/><Relationship Id="rId3262" Type="http://schemas.openxmlformats.org/officeDocument/2006/relationships/image" Target="media/image1425.emf"/><Relationship Id="rId183" Type="http://schemas.openxmlformats.org/officeDocument/2006/relationships/customXml" Target="ink/ink86.xml"/><Relationship Id="rId390" Type="http://schemas.openxmlformats.org/officeDocument/2006/relationships/image" Target="media/image196.emf"/><Relationship Id="rId1907" Type="http://schemas.openxmlformats.org/officeDocument/2006/relationships/image" Target="media/image901.emf"/><Relationship Id="rId2071" Type="http://schemas.openxmlformats.org/officeDocument/2006/relationships/image" Target="media/image982.emf"/><Relationship Id="rId3122" Type="http://schemas.openxmlformats.org/officeDocument/2006/relationships/customXml" Target="ink/ink1553.xml"/><Relationship Id="rId3567" Type="http://schemas.openxmlformats.org/officeDocument/2006/relationships/image" Target="media/image1573.emf"/><Relationship Id="rId250" Type="http://schemas.openxmlformats.org/officeDocument/2006/relationships/customXml" Target="ink/ink114.xml"/><Relationship Id="rId488" Type="http://schemas.openxmlformats.org/officeDocument/2006/relationships/image" Target="media/image245.emf"/><Relationship Id="rId695" Type="http://schemas.openxmlformats.org/officeDocument/2006/relationships/image" Target="media/image344.emf"/><Relationship Id="rId2169" Type="http://schemas.openxmlformats.org/officeDocument/2006/relationships/image" Target="media/image1031.emf"/><Relationship Id="rId2376" Type="http://schemas.openxmlformats.org/officeDocument/2006/relationships/image" Target="media/image9990.emf"/><Relationship Id="rId2583" Type="http://schemas.openxmlformats.org/officeDocument/2006/relationships/customXml" Target="ink/ink1284.xml"/><Relationship Id="rId2790" Type="http://schemas.openxmlformats.org/officeDocument/2006/relationships/customXml" Target="ink/ink1389.xml"/><Relationship Id="rId3427" Type="http://schemas.openxmlformats.org/officeDocument/2006/relationships/image" Target="media/image1504.emf"/><Relationship Id="rId3634" Type="http://schemas.openxmlformats.org/officeDocument/2006/relationships/customXml" Target="ink/ink1810.xml"/><Relationship Id="rId110" Type="http://schemas.openxmlformats.org/officeDocument/2006/relationships/image" Target="media/image52.emf"/><Relationship Id="rId348" Type="http://schemas.openxmlformats.org/officeDocument/2006/relationships/image" Target="media/image175.emf"/><Relationship Id="rId555" Type="http://schemas.openxmlformats.org/officeDocument/2006/relationships/customXml" Target="ink/ink267.xml"/><Relationship Id="rId762" Type="http://schemas.openxmlformats.org/officeDocument/2006/relationships/customXml" Target="ink/ink371.xml"/><Relationship Id="rId1185" Type="http://schemas.openxmlformats.org/officeDocument/2006/relationships/customXml" Target="ink/ink583.xml"/><Relationship Id="rId1392" Type="http://schemas.openxmlformats.org/officeDocument/2006/relationships/customXml" Target="ink/ink687.xml"/><Relationship Id="rId2029" Type="http://schemas.openxmlformats.org/officeDocument/2006/relationships/image" Target="media/image962.emf"/><Relationship Id="rId2236" Type="http://schemas.openxmlformats.org/officeDocument/2006/relationships/image" Target="media/image9370.emf"/><Relationship Id="rId2443" Type="http://schemas.openxmlformats.org/officeDocument/2006/relationships/customXml" Target="ink/ink1214.xml"/><Relationship Id="rId2650" Type="http://schemas.openxmlformats.org/officeDocument/2006/relationships/customXml" Target="ink/ink1318.xml"/><Relationship Id="rId2888" Type="http://schemas.openxmlformats.org/officeDocument/2006/relationships/customXml" Target="ink/ink1436.xml"/><Relationship Id="rId208" Type="http://schemas.openxmlformats.org/officeDocument/2006/relationships/image" Target="media/image101.emf"/><Relationship Id="rId415" Type="http://schemas.openxmlformats.org/officeDocument/2006/relationships/customXml" Target="ink/ink197.xml"/><Relationship Id="rId622" Type="http://schemas.openxmlformats.org/officeDocument/2006/relationships/image" Target="media/image309.emf"/><Relationship Id="rId1045" Type="http://schemas.openxmlformats.org/officeDocument/2006/relationships/customXml" Target="ink/ink513.xml"/><Relationship Id="rId1252" Type="http://schemas.openxmlformats.org/officeDocument/2006/relationships/image" Target="media/image606.emf"/><Relationship Id="rId1697" Type="http://schemas.openxmlformats.org/officeDocument/2006/relationships/customXml" Target="ink/ink839.xml"/><Relationship Id="rId2303" Type="http://schemas.openxmlformats.org/officeDocument/2006/relationships/customXml" Target="ink/ink1144.xml"/><Relationship Id="rId2510" Type="http://schemas.openxmlformats.org/officeDocument/2006/relationships/image" Target="media/image1064.emf"/><Relationship Id="rId2748" Type="http://schemas.openxmlformats.org/officeDocument/2006/relationships/customXml" Target="ink/ink1368.xml"/><Relationship Id="rId2955" Type="http://schemas.openxmlformats.org/officeDocument/2006/relationships/image" Target="media/image1272.emf"/><Relationship Id="rId927" Type="http://schemas.openxmlformats.org/officeDocument/2006/relationships/customXml" Target="ink/ink454.xml"/><Relationship Id="rId1112" Type="http://schemas.openxmlformats.org/officeDocument/2006/relationships/image" Target="media/image540.emf"/><Relationship Id="rId1557" Type="http://schemas.openxmlformats.org/officeDocument/2006/relationships/customXml" Target="ink/ink769.xml"/><Relationship Id="rId1764" Type="http://schemas.openxmlformats.org/officeDocument/2006/relationships/customXml" Target="ink/ink874.xml"/><Relationship Id="rId1971" Type="http://schemas.openxmlformats.org/officeDocument/2006/relationships/image" Target="media/image933.emf"/><Relationship Id="rId2608" Type="http://schemas.openxmlformats.org/officeDocument/2006/relationships/image" Target="media/image1108.emf"/><Relationship Id="rId2815" Type="http://schemas.openxmlformats.org/officeDocument/2006/relationships/footer" Target="footer2.xml"/><Relationship Id="rId56" Type="http://schemas.openxmlformats.org/officeDocument/2006/relationships/image" Target="media/image25.emf"/><Relationship Id="rId1417" Type="http://schemas.openxmlformats.org/officeDocument/2006/relationships/image" Target="media/image686.emf"/><Relationship Id="rId1624" Type="http://schemas.openxmlformats.org/officeDocument/2006/relationships/image" Target="media/image788.emf"/><Relationship Id="rId1831" Type="http://schemas.openxmlformats.org/officeDocument/2006/relationships/image" Target="media/image865.emf"/><Relationship Id="rId3077" Type="http://schemas.openxmlformats.org/officeDocument/2006/relationships/image" Target="media/image1333.emf"/><Relationship Id="rId3284" Type="http://schemas.openxmlformats.org/officeDocument/2006/relationships/customXml" Target="ink/ink1635.xml"/><Relationship Id="rId1929" Type="http://schemas.openxmlformats.org/officeDocument/2006/relationships/image" Target="media/image912.emf"/><Relationship Id="rId2093" Type="http://schemas.openxmlformats.org/officeDocument/2006/relationships/image" Target="media/image993.emf"/><Relationship Id="rId3491" Type="http://schemas.openxmlformats.org/officeDocument/2006/relationships/image" Target="media/image1535.emf"/><Relationship Id="rId3589" Type="http://schemas.openxmlformats.org/officeDocument/2006/relationships/image" Target="media/image1584.emf"/><Relationship Id="rId2398" Type="http://schemas.openxmlformats.org/officeDocument/2006/relationships/image" Target="media/image10100.emf"/><Relationship Id="rId3144" Type="http://schemas.openxmlformats.org/officeDocument/2006/relationships/customXml" Target="ink/ink1564.xml"/><Relationship Id="rId3351" Type="http://schemas.openxmlformats.org/officeDocument/2006/relationships/image" Target="media/image1467.emf"/><Relationship Id="rId3449" Type="http://schemas.openxmlformats.org/officeDocument/2006/relationships/image" Target="media/image1515.emf"/><Relationship Id="rId272" Type="http://schemas.openxmlformats.org/officeDocument/2006/relationships/customXml" Target="ink/ink125.xml"/><Relationship Id="rId577" Type="http://schemas.openxmlformats.org/officeDocument/2006/relationships/customXml" Target="ink/ink278.xml"/><Relationship Id="rId2160" Type="http://schemas.openxmlformats.org/officeDocument/2006/relationships/customXml" Target="ink/ink1072.xml"/><Relationship Id="rId2258" Type="http://schemas.openxmlformats.org/officeDocument/2006/relationships/image" Target="media/image9481.emf"/><Relationship Id="rId3004" Type="http://schemas.openxmlformats.org/officeDocument/2006/relationships/customXml" Target="ink/ink1494.xml"/><Relationship Id="rId3211" Type="http://schemas.openxmlformats.org/officeDocument/2006/relationships/customXml" Target="ink/ink1597.xml"/><Relationship Id="rId3656" Type="http://schemas.openxmlformats.org/officeDocument/2006/relationships/image" Target="media/image1617.emf"/><Relationship Id="rId132" Type="http://schemas.openxmlformats.org/officeDocument/2006/relationships/image" Target="media/image63.emf"/><Relationship Id="rId784" Type="http://schemas.openxmlformats.org/officeDocument/2006/relationships/customXml" Target="ink/ink383.xml"/><Relationship Id="rId991" Type="http://schemas.openxmlformats.org/officeDocument/2006/relationships/customXml" Target="ink/ink486.xml"/><Relationship Id="rId1067" Type="http://schemas.openxmlformats.org/officeDocument/2006/relationships/customXml" Target="ink/ink524.xml"/><Relationship Id="rId2020" Type="http://schemas.openxmlformats.org/officeDocument/2006/relationships/customXml" Target="ink/ink1002.xml"/><Relationship Id="rId2465" Type="http://schemas.openxmlformats.org/officeDocument/2006/relationships/customXml" Target="ink/ink1225.xml"/><Relationship Id="rId2672" Type="http://schemas.openxmlformats.org/officeDocument/2006/relationships/customXml" Target="ink/ink1330.xml"/><Relationship Id="rId3309" Type="http://schemas.openxmlformats.org/officeDocument/2006/relationships/image" Target="media/image1446.emf"/><Relationship Id="rId3516" Type="http://schemas.openxmlformats.org/officeDocument/2006/relationships/customXml" Target="ink/ink1752.xml"/><Relationship Id="rId437" Type="http://schemas.openxmlformats.org/officeDocument/2006/relationships/customXml" Target="ink/ink208.xml"/><Relationship Id="rId644" Type="http://schemas.openxmlformats.org/officeDocument/2006/relationships/image" Target="media/image320.emf"/><Relationship Id="rId851" Type="http://schemas.openxmlformats.org/officeDocument/2006/relationships/image" Target="media/image420.emf"/><Relationship Id="rId1274" Type="http://schemas.openxmlformats.org/officeDocument/2006/relationships/image" Target="media/image617.emf"/><Relationship Id="rId1481" Type="http://schemas.openxmlformats.org/officeDocument/2006/relationships/image" Target="media/image716.emf"/><Relationship Id="rId1579" Type="http://schemas.openxmlformats.org/officeDocument/2006/relationships/customXml" Target="ink/ink780.xml"/><Relationship Id="rId2118" Type="http://schemas.openxmlformats.org/officeDocument/2006/relationships/customXml" Target="ink/ink1051.xml"/><Relationship Id="rId2325" Type="http://schemas.openxmlformats.org/officeDocument/2006/relationships/customXml" Target="ink/ink1155.xml"/><Relationship Id="rId2532" Type="http://schemas.openxmlformats.org/officeDocument/2006/relationships/image" Target="media/image10730.emf"/><Relationship Id="rId2977" Type="http://schemas.openxmlformats.org/officeDocument/2006/relationships/image" Target="media/image1283.emf"/><Relationship Id="rId504" Type="http://schemas.openxmlformats.org/officeDocument/2006/relationships/image" Target="media/image252.emf"/><Relationship Id="rId711" Type="http://schemas.openxmlformats.org/officeDocument/2006/relationships/image" Target="media/image352.emf"/><Relationship Id="rId949" Type="http://schemas.openxmlformats.org/officeDocument/2006/relationships/customXml" Target="ink/ink465.xml"/><Relationship Id="rId1134" Type="http://schemas.openxmlformats.org/officeDocument/2006/relationships/image" Target="media/image551.emf"/><Relationship Id="rId1341" Type="http://schemas.openxmlformats.org/officeDocument/2006/relationships/customXml" Target="ink/ink661.xml"/><Relationship Id="rId1786" Type="http://schemas.openxmlformats.org/officeDocument/2006/relationships/customXml" Target="ink/ink885.xml"/><Relationship Id="rId1993" Type="http://schemas.openxmlformats.org/officeDocument/2006/relationships/image" Target="media/image944.emf"/><Relationship Id="rId2837" Type="http://schemas.openxmlformats.org/officeDocument/2006/relationships/image" Target="media/image1213.emf"/><Relationship Id="rId78" Type="http://schemas.openxmlformats.org/officeDocument/2006/relationships/image" Target="media/image36.emf"/><Relationship Id="rId809" Type="http://schemas.openxmlformats.org/officeDocument/2006/relationships/image" Target="media/image3930.emf"/><Relationship Id="rId1201" Type="http://schemas.openxmlformats.org/officeDocument/2006/relationships/customXml" Target="ink/ink591.xml"/><Relationship Id="rId1439" Type="http://schemas.openxmlformats.org/officeDocument/2006/relationships/image" Target="media/image697.emf"/><Relationship Id="rId1646" Type="http://schemas.openxmlformats.org/officeDocument/2006/relationships/image" Target="media/image799.emf"/><Relationship Id="rId1853" Type="http://schemas.openxmlformats.org/officeDocument/2006/relationships/image" Target="media/image875.emf"/><Relationship Id="rId2904" Type="http://schemas.openxmlformats.org/officeDocument/2006/relationships/customXml" Target="ink/ink1444.xml"/><Relationship Id="rId3099" Type="http://schemas.openxmlformats.org/officeDocument/2006/relationships/image" Target="media/image1344.emf"/><Relationship Id="rId1506" Type="http://schemas.openxmlformats.org/officeDocument/2006/relationships/customXml" Target="ink/ink744.xml"/><Relationship Id="rId1713" Type="http://schemas.openxmlformats.org/officeDocument/2006/relationships/customXml" Target="ink/ink847.xml"/><Relationship Id="rId1920" Type="http://schemas.openxmlformats.org/officeDocument/2006/relationships/customXml" Target="ink/ink952.xml"/><Relationship Id="rId3166" Type="http://schemas.openxmlformats.org/officeDocument/2006/relationships/customXml" Target="ink/ink1575.xml"/><Relationship Id="rId3373" Type="http://schemas.openxmlformats.org/officeDocument/2006/relationships/image" Target="media/image1477.emf"/><Relationship Id="rId3580" Type="http://schemas.openxmlformats.org/officeDocument/2006/relationships/customXml" Target="ink/ink1784.xml"/><Relationship Id="rId294" Type="http://schemas.openxmlformats.org/officeDocument/2006/relationships/customXml" Target="ink/ink136.xml"/><Relationship Id="rId2182" Type="http://schemas.openxmlformats.org/officeDocument/2006/relationships/customXml" Target="ink/ink1083.xml"/><Relationship Id="rId3026" Type="http://schemas.openxmlformats.org/officeDocument/2006/relationships/customXml" Target="ink/ink1505.xml"/><Relationship Id="rId3233" Type="http://schemas.openxmlformats.org/officeDocument/2006/relationships/customXml" Target="ink/ink1608.xml"/><Relationship Id="rId154" Type="http://schemas.openxmlformats.org/officeDocument/2006/relationships/image" Target="media/image74.emf"/><Relationship Id="rId361" Type="http://schemas.openxmlformats.org/officeDocument/2006/relationships/customXml" Target="ink/ink170.xml"/><Relationship Id="rId599" Type="http://schemas.openxmlformats.org/officeDocument/2006/relationships/customXml" Target="ink/ink289.xml"/><Relationship Id="rId2042" Type="http://schemas.openxmlformats.org/officeDocument/2006/relationships/customXml" Target="ink/ink1013.xml"/><Relationship Id="rId2487" Type="http://schemas.openxmlformats.org/officeDocument/2006/relationships/customXml" Target="ink/ink1236.xml"/><Relationship Id="rId2694" Type="http://schemas.openxmlformats.org/officeDocument/2006/relationships/customXml" Target="ink/ink1341.xml"/><Relationship Id="rId3440" Type="http://schemas.openxmlformats.org/officeDocument/2006/relationships/customXml" Target="ink/ink1714.xml"/><Relationship Id="rId3538" Type="http://schemas.openxmlformats.org/officeDocument/2006/relationships/customXml" Target="ink/ink1763.xml"/><Relationship Id="rId459" Type="http://schemas.openxmlformats.org/officeDocument/2006/relationships/customXml" Target="ink/ink219.xml"/><Relationship Id="rId666" Type="http://schemas.openxmlformats.org/officeDocument/2006/relationships/image" Target="media/image331.emf"/><Relationship Id="rId873" Type="http://schemas.openxmlformats.org/officeDocument/2006/relationships/image" Target="media/image431.emf"/><Relationship Id="rId1089" Type="http://schemas.openxmlformats.org/officeDocument/2006/relationships/customXml" Target="ink/ink535.xml"/><Relationship Id="rId1296" Type="http://schemas.openxmlformats.org/officeDocument/2006/relationships/image" Target="media/image628.emf"/><Relationship Id="rId2347" Type="http://schemas.openxmlformats.org/officeDocument/2006/relationships/customXml" Target="ink/ink1166.xml"/><Relationship Id="rId2554" Type="http://schemas.openxmlformats.org/officeDocument/2006/relationships/image" Target="media/image1085.emf"/><Relationship Id="rId2999" Type="http://schemas.openxmlformats.org/officeDocument/2006/relationships/image" Target="media/image1294.emf"/><Relationship Id="rId3300" Type="http://schemas.openxmlformats.org/officeDocument/2006/relationships/customXml" Target="ink/ink1643.xml"/><Relationship Id="rId221" Type="http://schemas.openxmlformats.org/officeDocument/2006/relationships/customXml" Target="ink/ink105.xml"/><Relationship Id="rId319" Type="http://schemas.openxmlformats.org/officeDocument/2006/relationships/image" Target="media/image161.emf"/><Relationship Id="rId526" Type="http://schemas.openxmlformats.org/officeDocument/2006/relationships/image" Target="media/image263.emf"/><Relationship Id="rId1156" Type="http://schemas.openxmlformats.org/officeDocument/2006/relationships/image" Target="media/image562.emf"/><Relationship Id="rId1363" Type="http://schemas.openxmlformats.org/officeDocument/2006/relationships/image" Target="media/image6590.emf"/><Relationship Id="rId2207" Type="http://schemas.openxmlformats.org/officeDocument/2006/relationships/customXml" Target="ink/ink1096.xml"/><Relationship Id="rId2761" Type="http://schemas.openxmlformats.org/officeDocument/2006/relationships/image" Target="media/image1179.emf"/><Relationship Id="rId2859" Type="http://schemas.openxmlformats.org/officeDocument/2006/relationships/image" Target="media/image1224.emf"/><Relationship Id="rId3605" Type="http://schemas.openxmlformats.org/officeDocument/2006/relationships/image" Target="media/image15890.emf"/><Relationship Id="rId733" Type="http://schemas.openxmlformats.org/officeDocument/2006/relationships/image" Target="media/image363.emf"/><Relationship Id="rId940" Type="http://schemas.openxmlformats.org/officeDocument/2006/relationships/image" Target="media/image464.emf"/><Relationship Id="rId1016" Type="http://schemas.openxmlformats.org/officeDocument/2006/relationships/image" Target="media/image4950.emf"/><Relationship Id="rId1570" Type="http://schemas.openxmlformats.org/officeDocument/2006/relationships/image" Target="media/image761.emf"/><Relationship Id="rId1668" Type="http://schemas.openxmlformats.org/officeDocument/2006/relationships/image" Target="media/image809.emf"/><Relationship Id="rId1875" Type="http://schemas.openxmlformats.org/officeDocument/2006/relationships/image" Target="media/image8850.emf"/><Relationship Id="rId2414" Type="http://schemas.openxmlformats.org/officeDocument/2006/relationships/image" Target="media/image10170.emf"/><Relationship Id="rId2621" Type="http://schemas.openxmlformats.org/officeDocument/2006/relationships/customXml" Target="ink/ink1303.xml"/><Relationship Id="rId2719" Type="http://schemas.openxmlformats.org/officeDocument/2006/relationships/image" Target="media/image1158.emf"/><Relationship Id="rId800" Type="http://schemas.openxmlformats.org/officeDocument/2006/relationships/customXml" Target="ink/ink391.xml"/><Relationship Id="rId1223" Type="http://schemas.openxmlformats.org/officeDocument/2006/relationships/customXml" Target="ink/ink602.xml"/><Relationship Id="rId1430" Type="http://schemas.openxmlformats.org/officeDocument/2006/relationships/customXml" Target="ink/ink706.xml"/><Relationship Id="rId1528" Type="http://schemas.openxmlformats.org/officeDocument/2006/relationships/customXml" Target="ink/ink755.xml"/><Relationship Id="rId2926" Type="http://schemas.openxmlformats.org/officeDocument/2006/relationships/customXml" Target="ink/ink1455.xml"/><Relationship Id="rId3090" Type="http://schemas.openxmlformats.org/officeDocument/2006/relationships/customXml" Target="ink/ink1537.xml"/><Relationship Id="rId1735" Type="http://schemas.openxmlformats.org/officeDocument/2006/relationships/image" Target="media/image8201.emf"/><Relationship Id="rId1942" Type="http://schemas.openxmlformats.org/officeDocument/2006/relationships/customXml" Target="ink/ink963.xml"/><Relationship Id="rId3188" Type="http://schemas.openxmlformats.org/officeDocument/2006/relationships/customXml" Target="ink/ink1586.xml"/><Relationship Id="rId3395" Type="http://schemas.openxmlformats.org/officeDocument/2006/relationships/image" Target="media/image1488.emf"/><Relationship Id="rId27" Type="http://schemas.openxmlformats.org/officeDocument/2006/relationships/customXml" Target="ink/ink10.xml"/><Relationship Id="rId1802" Type="http://schemas.openxmlformats.org/officeDocument/2006/relationships/customXml" Target="ink/ink893.xml"/><Relationship Id="rId3048" Type="http://schemas.openxmlformats.org/officeDocument/2006/relationships/customXml" Target="ink/ink1516.xml"/><Relationship Id="rId3255" Type="http://schemas.openxmlformats.org/officeDocument/2006/relationships/customXml" Target="ink/ink1619.xml"/><Relationship Id="rId3462" Type="http://schemas.openxmlformats.org/officeDocument/2006/relationships/customXml" Target="ink/ink1725.xml"/><Relationship Id="rId176" Type="http://schemas.openxmlformats.org/officeDocument/2006/relationships/image" Target="media/image85.emf"/><Relationship Id="rId383" Type="http://schemas.openxmlformats.org/officeDocument/2006/relationships/customXml" Target="ink/ink181.xml"/><Relationship Id="rId590" Type="http://schemas.openxmlformats.org/officeDocument/2006/relationships/image" Target="media/image294.emf"/><Relationship Id="rId2064" Type="http://schemas.openxmlformats.org/officeDocument/2006/relationships/customXml" Target="ink/ink1024.xml"/><Relationship Id="rId2271" Type="http://schemas.openxmlformats.org/officeDocument/2006/relationships/customXml" Target="ink/ink1128.xml"/><Relationship Id="rId3115" Type="http://schemas.openxmlformats.org/officeDocument/2006/relationships/image" Target="media/image1352.emf"/><Relationship Id="rId3322" Type="http://schemas.openxmlformats.org/officeDocument/2006/relationships/customXml" Target="ink/ink1654.xml"/><Relationship Id="rId243" Type="http://schemas.openxmlformats.org/officeDocument/2006/relationships/image" Target="media/image123.emf"/><Relationship Id="rId450" Type="http://schemas.openxmlformats.org/officeDocument/2006/relationships/image" Target="media/image226.emf"/><Relationship Id="rId688" Type="http://schemas.openxmlformats.org/officeDocument/2006/relationships/customXml" Target="ink/ink334.xml"/><Relationship Id="rId895" Type="http://schemas.openxmlformats.org/officeDocument/2006/relationships/image" Target="media/image442.emf"/><Relationship Id="rId1080" Type="http://schemas.openxmlformats.org/officeDocument/2006/relationships/image" Target="media/image525.emf"/><Relationship Id="rId2131" Type="http://schemas.openxmlformats.org/officeDocument/2006/relationships/image" Target="media/image1012.emf"/><Relationship Id="rId2369" Type="http://schemas.openxmlformats.org/officeDocument/2006/relationships/customXml" Target="ink/ink1177.xml"/><Relationship Id="rId2576" Type="http://schemas.openxmlformats.org/officeDocument/2006/relationships/image" Target="media/image1088.emf"/><Relationship Id="rId2783" Type="http://schemas.openxmlformats.org/officeDocument/2006/relationships/image" Target="media/image1190.emf"/><Relationship Id="rId2990" Type="http://schemas.openxmlformats.org/officeDocument/2006/relationships/customXml" Target="ink/ink1487.xml"/><Relationship Id="rId3627" Type="http://schemas.openxmlformats.org/officeDocument/2006/relationships/image" Target="media/image1602.emf"/><Relationship Id="rId103" Type="http://schemas.openxmlformats.org/officeDocument/2006/relationships/customXml" Target="ink/ink46.xml"/><Relationship Id="rId310" Type="http://schemas.openxmlformats.org/officeDocument/2006/relationships/customXml" Target="ink/ink144.xml"/><Relationship Id="rId548" Type="http://schemas.openxmlformats.org/officeDocument/2006/relationships/image" Target="media/image274.emf"/><Relationship Id="rId755" Type="http://schemas.openxmlformats.org/officeDocument/2006/relationships/image" Target="media/image374.emf"/><Relationship Id="rId962" Type="http://schemas.openxmlformats.org/officeDocument/2006/relationships/image" Target="media/image475.emf"/><Relationship Id="rId1178" Type="http://schemas.openxmlformats.org/officeDocument/2006/relationships/image" Target="media/image570.emf"/><Relationship Id="rId1385" Type="http://schemas.openxmlformats.org/officeDocument/2006/relationships/image" Target="media/image670.emf"/><Relationship Id="rId1592" Type="http://schemas.openxmlformats.org/officeDocument/2006/relationships/image" Target="media/image772.emf"/><Relationship Id="rId2229" Type="http://schemas.openxmlformats.org/officeDocument/2006/relationships/customXml" Target="ink/ink1107.xml"/><Relationship Id="rId2436" Type="http://schemas.openxmlformats.org/officeDocument/2006/relationships/image" Target="media/image10280.emf"/><Relationship Id="rId2643" Type="http://schemas.openxmlformats.org/officeDocument/2006/relationships/image" Target="media/image1123.emf"/><Relationship Id="rId2850" Type="http://schemas.openxmlformats.org/officeDocument/2006/relationships/customXml" Target="ink/ink1417.xml"/><Relationship Id="rId91" Type="http://schemas.openxmlformats.org/officeDocument/2006/relationships/customXml" Target="ink/ink41.xml"/><Relationship Id="rId408" Type="http://schemas.openxmlformats.org/officeDocument/2006/relationships/image" Target="media/image205.emf"/><Relationship Id="rId615" Type="http://schemas.openxmlformats.org/officeDocument/2006/relationships/customXml" Target="ink/ink297.xml"/><Relationship Id="rId822" Type="http://schemas.openxmlformats.org/officeDocument/2006/relationships/customXml" Target="ink/ink402.xml"/><Relationship Id="rId1038" Type="http://schemas.openxmlformats.org/officeDocument/2006/relationships/image" Target="media/image506.emf"/><Relationship Id="rId1245" Type="http://schemas.openxmlformats.org/officeDocument/2006/relationships/customXml" Target="ink/ink613.xml"/><Relationship Id="rId1452" Type="http://schemas.openxmlformats.org/officeDocument/2006/relationships/customXml" Target="ink/ink717.xml"/><Relationship Id="rId1897" Type="http://schemas.openxmlformats.org/officeDocument/2006/relationships/image" Target="media/image896.emf"/><Relationship Id="rId2503" Type="http://schemas.openxmlformats.org/officeDocument/2006/relationships/customXml" Target="ink/ink1244.xml"/><Relationship Id="rId2948" Type="http://schemas.openxmlformats.org/officeDocument/2006/relationships/customXml" Target="ink/ink1466.xml"/><Relationship Id="rId1105" Type="http://schemas.openxmlformats.org/officeDocument/2006/relationships/customXml" Target="ink/ink543.xml"/><Relationship Id="rId1312" Type="http://schemas.openxmlformats.org/officeDocument/2006/relationships/image" Target="media/image635.emf"/><Relationship Id="rId1757" Type="http://schemas.openxmlformats.org/officeDocument/2006/relationships/image" Target="media/image8300.emf"/><Relationship Id="rId1964" Type="http://schemas.openxmlformats.org/officeDocument/2006/relationships/customXml" Target="ink/ink974.xml"/><Relationship Id="rId2710" Type="http://schemas.openxmlformats.org/officeDocument/2006/relationships/customXml" Target="ink/ink1349.xml"/><Relationship Id="rId2808" Type="http://schemas.openxmlformats.org/officeDocument/2006/relationships/customXml" Target="ink/ink1398.xml"/><Relationship Id="rId49" Type="http://schemas.openxmlformats.org/officeDocument/2006/relationships/customXml" Target="ink/ink21.xml"/><Relationship Id="rId1617" Type="http://schemas.openxmlformats.org/officeDocument/2006/relationships/customXml" Target="ink/ink799.xml"/><Relationship Id="rId1824" Type="http://schemas.openxmlformats.org/officeDocument/2006/relationships/customXml" Target="ink/ink904.xml"/><Relationship Id="rId3277" Type="http://schemas.openxmlformats.org/officeDocument/2006/relationships/image" Target="media/image1430.emf"/><Relationship Id="rId198" Type="http://schemas.openxmlformats.org/officeDocument/2006/relationships/image" Target="media/image96.emf"/><Relationship Id="rId2086" Type="http://schemas.openxmlformats.org/officeDocument/2006/relationships/customXml" Target="ink/ink1035.xml"/><Relationship Id="rId3484" Type="http://schemas.openxmlformats.org/officeDocument/2006/relationships/customXml" Target="ink/ink1736.xml"/><Relationship Id="rId2293" Type="http://schemas.openxmlformats.org/officeDocument/2006/relationships/customXml" Target="ink/ink1139.xml"/><Relationship Id="rId2598" Type="http://schemas.openxmlformats.org/officeDocument/2006/relationships/image" Target="media/image1103.emf"/><Relationship Id="rId3137" Type="http://schemas.openxmlformats.org/officeDocument/2006/relationships/image" Target="media/image1363.emf"/><Relationship Id="rId3344" Type="http://schemas.openxmlformats.org/officeDocument/2006/relationships/customXml" Target="ink/ink1665.xml"/><Relationship Id="rId3551" Type="http://schemas.openxmlformats.org/officeDocument/2006/relationships/image" Target="media/image1565.emf"/><Relationship Id="rId265" Type="http://schemas.openxmlformats.org/officeDocument/2006/relationships/image" Target="media/image134.emf"/><Relationship Id="rId472" Type="http://schemas.openxmlformats.org/officeDocument/2006/relationships/image" Target="media/image237.emf"/><Relationship Id="rId2153" Type="http://schemas.openxmlformats.org/officeDocument/2006/relationships/image" Target="media/image1023.emf"/><Relationship Id="rId2360" Type="http://schemas.openxmlformats.org/officeDocument/2006/relationships/image" Target="media/image9910.emf"/><Relationship Id="rId3204" Type="http://schemas.openxmlformats.org/officeDocument/2006/relationships/image" Target="media/image1396.emf"/><Relationship Id="rId3411" Type="http://schemas.openxmlformats.org/officeDocument/2006/relationships/image" Target="media/image1496.emf"/><Relationship Id="rId3649" Type="http://schemas.openxmlformats.org/officeDocument/2006/relationships/image" Target="media/image1613.emf"/><Relationship Id="rId125" Type="http://schemas.openxmlformats.org/officeDocument/2006/relationships/customXml" Target="ink/ink57.xml"/><Relationship Id="rId332" Type="http://schemas.openxmlformats.org/officeDocument/2006/relationships/customXml" Target="ink/ink155.xml"/><Relationship Id="rId777" Type="http://schemas.openxmlformats.org/officeDocument/2006/relationships/image" Target="media/image385.emf"/><Relationship Id="rId984" Type="http://schemas.openxmlformats.org/officeDocument/2006/relationships/image" Target="media/image486.emf"/><Relationship Id="rId2013" Type="http://schemas.openxmlformats.org/officeDocument/2006/relationships/image" Target="media/image954.emf"/><Relationship Id="rId2220" Type="http://schemas.openxmlformats.org/officeDocument/2006/relationships/image" Target="media/image9270.emf"/><Relationship Id="rId2458" Type="http://schemas.openxmlformats.org/officeDocument/2006/relationships/image" Target="media/image10392.emf"/><Relationship Id="rId2665" Type="http://schemas.openxmlformats.org/officeDocument/2006/relationships/image" Target="media/image11310.emf"/><Relationship Id="rId2872" Type="http://schemas.openxmlformats.org/officeDocument/2006/relationships/customXml" Target="ink/ink1428.xml"/><Relationship Id="rId3509" Type="http://schemas.openxmlformats.org/officeDocument/2006/relationships/image" Target="media/image1544.emf"/><Relationship Id="rId637" Type="http://schemas.openxmlformats.org/officeDocument/2006/relationships/customXml" Target="ink/ink308.xml"/><Relationship Id="rId844" Type="http://schemas.openxmlformats.org/officeDocument/2006/relationships/customXml" Target="ink/ink413.xml"/><Relationship Id="rId1267" Type="http://schemas.openxmlformats.org/officeDocument/2006/relationships/customXml" Target="ink/ink624.xml"/><Relationship Id="rId1474" Type="http://schemas.openxmlformats.org/officeDocument/2006/relationships/customXml" Target="ink/ink728.xml"/><Relationship Id="rId1681" Type="http://schemas.openxmlformats.org/officeDocument/2006/relationships/customXml" Target="ink/ink831.xml"/><Relationship Id="rId2318" Type="http://schemas.openxmlformats.org/officeDocument/2006/relationships/image" Target="media/image9710.emf"/><Relationship Id="rId2525" Type="http://schemas.openxmlformats.org/officeDocument/2006/relationships/customXml" Target="ink/ink1255.xml"/><Relationship Id="rId2732" Type="http://schemas.openxmlformats.org/officeDocument/2006/relationships/customXml" Target="ink/ink1360.xml"/><Relationship Id="rId704" Type="http://schemas.openxmlformats.org/officeDocument/2006/relationships/customXml" Target="ink/ink342.xml"/><Relationship Id="rId911" Type="http://schemas.openxmlformats.org/officeDocument/2006/relationships/customXml" Target="ink/ink446.xml"/><Relationship Id="rId1127" Type="http://schemas.openxmlformats.org/officeDocument/2006/relationships/customXml" Target="ink/ink554.xml"/><Relationship Id="rId1334" Type="http://schemas.openxmlformats.org/officeDocument/2006/relationships/image" Target="media/image646.emf"/><Relationship Id="rId1541" Type="http://schemas.openxmlformats.org/officeDocument/2006/relationships/image" Target="media/image746.emf"/><Relationship Id="rId1779" Type="http://schemas.openxmlformats.org/officeDocument/2006/relationships/image" Target="media/image840.emf"/><Relationship Id="rId1986" Type="http://schemas.openxmlformats.org/officeDocument/2006/relationships/customXml" Target="ink/ink985.xml"/><Relationship Id="rId40" Type="http://schemas.openxmlformats.org/officeDocument/2006/relationships/image" Target="media/image17.emf"/><Relationship Id="rId1401" Type="http://schemas.openxmlformats.org/officeDocument/2006/relationships/image" Target="media/image678.emf"/><Relationship Id="rId1639" Type="http://schemas.openxmlformats.org/officeDocument/2006/relationships/customXml" Target="ink/ink810.xml"/><Relationship Id="rId1846" Type="http://schemas.openxmlformats.org/officeDocument/2006/relationships/customXml" Target="ink/ink915.xml"/><Relationship Id="rId3061" Type="http://schemas.openxmlformats.org/officeDocument/2006/relationships/image" Target="media/image1325.emf"/><Relationship Id="rId3299" Type="http://schemas.openxmlformats.org/officeDocument/2006/relationships/image" Target="media/image1441.emf"/><Relationship Id="rId1706" Type="http://schemas.openxmlformats.org/officeDocument/2006/relationships/image" Target="media/image828.emf"/><Relationship Id="rId1913" Type="http://schemas.openxmlformats.org/officeDocument/2006/relationships/image" Target="media/image904.emf"/><Relationship Id="rId3159" Type="http://schemas.openxmlformats.org/officeDocument/2006/relationships/image" Target="media/image1374.emf"/><Relationship Id="rId3366" Type="http://schemas.openxmlformats.org/officeDocument/2006/relationships/customXml" Target="ink/ink1677.xml"/><Relationship Id="rId3573" Type="http://schemas.openxmlformats.org/officeDocument/2006/relationships/image" Target="media/image1576.emf"/><Relationship Id="rId287" Type="http://schemas.openxmlformats.org/officeDocument/2006/relationships/image" Target="media/image145.emf"/><Relationship Id="rId494" Type="http://schemas.openxmlformats.org/officeDocument/2006/relationships/image" Target="media/image2470.emf"/><Relationship Id="rId2175" Type="http://schemas.openxmlformats.org/officeDocument/2006/relationships/image" Target="media/image1034.emf"/><Relationship Id="rId2382" Type="http://schemas.openxmlformats.org/officeDocument/2006/relationships/image" Target="media/image10020.emf"/><Relationship Id="rId3019" Type="http://schemas.openxmlformats.org/officeDocument/2006/relationships/image" Target="media/image1304.emf"/><Relationship Id="rId3226" Type="http://schemas.openxmlformats.org/officeDocument/2006/relationships/image" Target="media/image1407.emf"/><Relationship Id="rId147" Type="http://schemas.openxmlformats.org/officeDocument/2006/relationships/customXml" Target="ink/ink68.xml"/><Relationship Id="rId354" Type="http://schemas.openxmlformats.org/officeDocument/2006/relationships/image" Target="media/image178.emf"/><Relationship Id="rId799" Type="http://schemas.openxmlformats.org/officeDocument/2006/relationships/image" Target="media/image395.emf"/><Relationship Id="rId1191" Type="http://schemas.openxmlformats.org/officeDocument/2006/relationships/customXml" Target="ink/ink586.xml"/><Relationship Id="rId2035" Type="http://schemas.openxmlformats.org/officeDocument/2006/relationships/image" Target="media/image965.emf"/><Relationship Id="rId2687" Type="http://schemas.openxmlformats.org/officeDocument/2006/relationships/image" Target="media/image1142.emf"/><Relationship Id="rId2894" Type="http://schemas.openxmlformats.org/officeDocument/2006/relationships/customXml" Target="ink/ink1439.xml"/><Relationship Id="rId3433" Type="http://schemas.openxmlformats.org/officeDocument/2006/relationships/image" Target="media/image1507.emf"/><Relationship Id="rId3640" Type="http://schemas.openxmlformats.org/officeDocument/2006/relationships/customXml" Target="ink/ink1813.xml"/><Relationship Id="rId561" Type="http://schemas.openxmlformats.org/officeDocument/2006/relationships/customXml" Target="ink/ink270.xml"/><Relationship Id="rId659" Type="http://schemas.openxmlformats.org/officeDocument/2006/relationships/customXml" Target="ink/ink319.xml"/><Relationship Id="rId866" Type="http://schemas.openxmlformats.org/officeDocument/2006/relationships/customXml" Target="ink/ink424.xml"/><Relationship Id="rId1289" Type="http://schemas.openxmlformats.org/officeDocument/2006/relationships/customXml" Target="ink/ink635.xml"/><Relationship Id="rId1496" Type="http://schemas.openxmlformats.org/officeDocument/2006/relationships/customXml" Target="ink/ink739.xml"/><Relationship Id="rId2242" Type="http://schemas.openxmlformats.org/officeDocument/2006/relationships/image" Target="media/image9401.emf"/><Relationship Id="rId2547" Type="http://schemas.openxmlformats.org/officeDocument/2006/relationships/customXml" Target="ink/ink1266.xml"/><Relationship Id="rId3500" Type="http://schemas.openxmlformats.org/officeDocument/2006/relationships/customXml" Target="ink/ink1744.xml"/><Relationship Id="rId214" Type="http://schemas.openxmlformats.org/officeDocument/2006/relationships/image" Target="media/image104.emf"/><Relationship Id="rId421" Type="http://schemas.openxmlformats.org/officeDocument/2006/relationships/customXml" Target="ink/ink200.xml"/><Relationship Id="rId519" Type="http://schemas.openxmlformats.org/officeDocument/2006/relationships/customXml" Target="ink/ink249.xml"/><Relationship Id="rId1051" Type="http://schemas.openxmlformats.org/officeDocument/2006/relationships/customXml" Target="ink/ink516.xml"/><Relationship Id="rId1149" Type="http://schemas.openxmlformats.org/officeDocument/2006/relationships/customXml" Target="ink/ink565.xml"/><Relationship Id="rId1356" Type="http://schemas.openxmlformats.org/officeDocument/2006/relationships/image" Target="media/image657.emf"/><Relationship Id="rId2102" Type="http://schemas.openxmlformats.org/officeDocument/2006/relationships/customXml" Target="ink/ink1043.xml"/><Relationship Id="rId2754" Type="http://schemas.openxmlformats.org/officeDocument/2006/relationships/customXml" Target="ink/ink1371.xml"/><Relationship Id="rId2961" Type="http://schemas.openxmlformats.org/officeDocument/2006/relationships/image" Target="media/image1275.emf"/><Relationship Id="rId726" Type="http://schemas.openxmlformats.org/officeDocument/2006/relationships/customXml" Target="ink/ink353.xml"/><Relationship Id="rId933" Type="http://schemas.openxmlformats.org/officeDocument/2006/relationships/customXml" Target="ink/ink457.xml"/><Relationship Id="rId1009" Type="http://schemas.openxmlformats.org/officeDocument/2006/relationships/customXml" Target="ink/ink495.xml"/><Relationship Id="rId1563" Type="http://schemas.openxmlformats.org/officeDocument/2006/relationships/customXml" Target="ink/ink772.xml"/><Relationship Id="rId1770" Type="http://schemas.openxmlformats.org/officeDocument/2006/relationships/customXml" Target="ink/ink877.xml"/><Relationship Id="rId1868" Type="http://schemas.openxmlformats.org/officeDocument/2006/relationships/customXml" Target="ink/ink926.xml"/><Relationship Id="rId2407" Type="http://schemas.openxmlformats.org/officeDocument/2006/relationships/customXml" Target="ink/ink1196.xml"/><Relationship Id="rId2614" Type="http://schemas.openxmlformats.org/officeDocument/2006/relationships/image" Target="media/image1111.emf"/><Relationship Id="rId2821" Type="http://schemas.openxmlformats.org/officeDocument/2006/relationships/image" Target="media/image1208.emf"/><Relationship Id="rId62" Type="http://schemas.openxmlformats.org/officeDocument/2006/relationships/image" Target="media/image28.emf"/><Relationship Id="rId1216" Type="http://schemas.openxmlformats.org/officeDocument/2006/relationships/image" Target="media/image589.emf"/><Relationship Id="rId1423" Type="http://schemas.openxmlformats.org/officeDocument/2006/relationships/image" Target="media/image689.emf"/><Relationship Id="rId1630" Type="http://schemas.openxmlformats.org/officeDocument/2006/relationships/image" Target="media/image791.emf"/><Relationship Id="rId2919" Type="http://schemas.openxmlformats.org/officeDocument/2006/relationships/image" Target="media/image1254.emf"/><Relationship Id="rId3083" Type="http://schemas.openxmlformats.org/officeDocument/2006/relationships/image" Target="media/image1336.emf"/><Relationship Id="rId3290" Type="http://schemas.openxmlformats.org/officeDocument/2006/relationships/customXml" Target="ink/ink1638.xml"/><Relationship Id="rId1728" Type="http://schemas.openxmlformats.org/officeDocument/2006/relationships/customXml" Target="ink/ink855.xml"/><Relationship Id="rId1935" Type="http://schemas.openxmlformats.org/officeDocument/2006/relationships/image" Target="media/image915.emf"/><Relationship Id="rId3150" Type="http://schemas.openxmlformats.org/officeDocument/2006/relationships/customXml" Target="ink/ink1567.xml"/><Relationship Id="rId3388" Type="http://schemas.openxmlformats.org/officeDocument/2006/relationships/customXml" Target="ink/ink1688.xml"/><Relationship Id="rId3595" Type="http://schemas.openxmlformats.org/officeDocument/2006/relationships/image" Target="media/image1587.emf"/><Relationship Id="rId2197" Type="http://schemas.openxmlformats.org/officeDocument/2006/relationships/image" Target="media/image1045.emf"/><Relationship Id="rId3010" Type="http://schemas.openxmlformats.org/officeDocument/2006/relationships/customXml" Target="ink/ink1497.xml"/><Relationship Id="rId3248" Type="http://schemas.openxmlformats.org/officeDocument/2006/relationships/image" Target="media/image1418.emf"/><Relationship Id="rId3455" Type="http://schemas.openxmlformats.org/officeDocument/2006/relationships/image" Target="media/image1518.emf"/><Relationship Id="rId3662" Type="http://schemas.openxmlformats.org/officeDocument/2006/relationships/fontTable" Target="fontTable.xml"/><Relationship Id="rId169" Type="http://schemas.openxmlformats.org/officeDocument/2006/relationships/customXml" Target="ink/ink79.xml"/><Relationship Id="rId376" Type="http://schemas.openxmlformats.org/officeDocument/2006/relationships/image" Target="media/image189.emf"/><Relationship Id="rId583" Type="http://schemas.openxmlformats.org/officeDocument/2006/relationships/customXml" Target="ink/ink281.xml"/><Relationship Id="rId790" Type="http://schemas.openxmlformats.org/officeDocument/2006/relationships/customXml" Target="ink/ink386.xml"/><Relationship Id="rId2057" Type="http://schemas.openxmlformats.org/officeDocument/2006/relationships/image" Target="media/image975.emf"/><Relationship Id="rId2264" Type="http://schemas.openxmlformats.org/officeDocument/2006/relationships/image" Target="media/image9390.emf"/><Relationship Id="rId2471" Type="http://schemas.openxmlformats.org/officeDocument/2006/relationships/customXml" Target="ink/ink1228.xml"/><Relationship Id="rId3108" Type="http://schemas.openxmlformats.org/officeDocument/2006/relationships/customXml" Target="ink/ink1546.xml"/><Relationship Id="rId3315" Type="http://schemas.openxmlformats.org/officeDocument/2006/relationships/image" Target="media/image1449.emf"/><Relationship Id="rId3522" Type="http://schemas.openxmlformats.org/officeDocument/2006/relationships/customXml" Target="ink/ink1755.xml"/><Relationship Id="rId4" Type="http://schemas.openxmlformats.org/officeDocument/2006/relationships/settings" Target="settings.xml"/><Relationship Id="rId236" Type="http://schemas.openxmlformats.org/officeDocument/2006/relationships/customXml" Target="ink/ink110.xml"/><Relationship Id="rId443" Type="http://schemas.openxmlformats.org/officeDocument/2006/relationships/customXml" Target="ink/ink211.xml"/><Relationship Id="rId650" Type="http://schemas.openxmlformats.org/officeDocument/2006/relationships/image" Target="media/image323.emf"/><Relationship Id="rId888" Type="http://schemas.openxmlformats.org/officeDocument/2006/relationships/customXml" Target="ink/ink435.xml"/><Relationship Id="rId1073" Type="http://schemas.openxmlformats.org/officeDocument/2006/relationships/customXml" Target="ink/ink527.xml"/><Relationship Id="rId1280" Type="http://schemas.openxmlformats.org/officeDocument/2006/relationships/image" Target="media/image620.emf"/><Relationship Id="rId2124" Type="http://schemas.openxmlformats.org/officeDocument/2006/relationships/customXml" Target="ink/ink1054.xml"/><Relationship Id="rId2331" Type="http://schemas.openxmlformats.org/officeDocument/2006/relationships/customXml" Target="ink/ink1158.xml"/><Relationship Id="rId2569" Type="http://schemas.openxmlformats.org/officeDocument/2006/relationships/customXml" Target="ink/ink1277.xml"/><Relationship Id="rId2776" Type="http://schemas.openxmlformats.org/officeDocument/2006/relationships/customXml" Target="ink/ink1382.xml"/><Relationship Id="rId2983" Type="http://schemas.openxmlformats.org/officeDocument/2006/relationships/image" Target="media/image1286.emf"/><Relationship Id="rId303" Type="http://schemas.openxmlformats.org/officeDocument/2006/relationships/image" Target="media/image153.emf"/><Relationship Id="rId748" Type="http://schemas.openxmlformats.org/officeDocument/2006/relationships/customXml" Target="ink/ink364.xml"/><Relationship Id="rId955" Type="http://schemas.openxmlformats.org/officeDocument/2006/relationships/customXml" Target="ink/ink468.xml"/><Relationship Id="rId1140" Type="http://schemas.openxmlformats.org/officeDocument/2006/relationships/image" Target="media/image554.emf"/><Relationship Id="rId1378" Type="http://schemas.openxmlformats.org/officeDocument/2006/relationships/customXml" Target="ink/ink680.xml"/><Relationship Id="rId1585" Type="http://schemas.openxmlformats.org/officeDocument/2006/relationships/customXml" Target="ink/ink783.xml"/><Relationship Id="rId1792" Type="http://schemas.openxmlformats.org/officeDocument/2006/relationships/customXml" Target="ink/ink888.xml"/><Relationship Id="rId2429" Type="http://schemas.openxmlformats.org/officeDocument/2006/relationships/customXml" Target="ink/ink1207.xml"/><Relationship Id="rId2636" Type="http://schemas.openxmlformats.org/officeDocument/2006/relationships/customXml" Target="ink/ink1311.xml"/><Relationship Id="rId2843" Type="http://schemas.openxmlformats.org/officeDocument/2006/relationships/image" Target="media/image1216.emf"/><Relationship Id="rId84" Type="http://schemas.openxmlformats.org/officeDocument/2006/relationships/image" Target="media/image39.emf"/><Relationship Id="rId510" Type="http://schemas.openxmlformats.org/officeDocument/2006/relationships/image" Target="media/image255.emf"/><Relationship Id="rId608" Type="http://schemas.openxmlformats.org/officeDocument/2006/relationships/image" Target="media/image3020.emf"/><Relationship Id="rId815" Type="http://schemas.openxmlformats.org/officeDocument/2006/relationships/image" Target="media/image402.emf"/><Relationship Id="rId1238" Type="http://schemas.openxmlformats.org/officeDocument/2006/relationships/image" Target="media/image600.emf"/><Relationship Id="rId1445" Type="http://schemas.openxmlformats.org/officeDocument/2006/relationships/image" Target="media/image6980.emf"/><Relationship Id="rId1652" Type="http://schemas.openxmlformats.org/officeDocument/2006/relationships/image" Target="media/image801.emf"/><Relationship Id="rId1000" Type="http://schemas.openxmlformats.org/officeDocument/2006/relationships/image" Target="media/image494.emf"/><Relationship Id="rId1305" Type="http://schemas.openxmlformats.org/officeDocument/2006/relationships/customXml" Target="ink/ink643.xml"/><Relationship Id="rId1957" Type="http://schemas.openxmlformats.org/officeDocument/2006/relationships/image" Target="media/image926.emf"/><Relationship Id="rId2703" Type="http://schemas.openxmlformats.org/officeDocument/2006/relationships/image" Target="media/image1150.emf"/><Relationship Id="rId2910" Type="http://schemas.openxmlformats.org/officeDocument/2006/relationships/customXml" Target="ink/ink1447.xml"/><Relationship Id="rId1512" Type="http://schemas.openxmlformats.org/officeDocument/2006/relationships/customXml" Target="ink/ink747.xml"/><Relationship Id="rId1817" Type="http://schemas.openxmlformats.org/officeDocument/2006/relationships/image" Target="media/image859.emf"/><Relationship Id="rId3172" Type="http://schemas.openxmlformats.org/officeDocument/2006/relationships/customXml" Target="ink/ink1578.xml"/><Relationship Id="rId11" Type="http://schemas.openxmlformats.org/officeDocument/2006/relationships/customXml" Target="ink/ink2.xml"/><Relationship Id="rId398" Type="http://schemas.openxmlformats.org/officeDocument/2006/relationships/image" Target="media/image200.emf"/><Relationship Id="rId2079" Type="http://schemas.openxmlformats.org/officeDocument/2006/relationships/image" Target="media/image986.emf"/><Relationship Id="rId3032" Type="http://schemas.openxmlformats.org/officeDocument/2006/relationships/customXml" Target="ink/ink1508.xml"/><Relationship Id="rId3477" Type="http://schemas.openxmlformats.org/officeDocument/2006/relationships/image" Target="media/image1529.emf"/><Relationship Id="rId160" Type="http://schemas.openxmlformats.org/officeDocument/2006/relationships/image" Target="media/image77.emf"/><Relationship Id="rId2286" Type="http://schemas.openxmlformats.org/officeDocument/2006/relationships/image" Target="media/image9550.emf"/><Relationship Id="rId2493" Type="http://schemas.openxmlformats.org/officeDocument/2006/relationships/customXml" Target="ink/ink1239.xml"/><Relationship Id="rId3337" Type="http://schemas.openxmlformats.org/officeDocument/2006/relationships/image" Target="media/image1460.emf"/><Relationship Id="rId3544" Type="http://schemas.openxmlformats.org/officeDocument/2006/relationships/customXml" Target="ink/ink1766.xml"/><Relationship Id="rId258" Type="http://schemas.openxmlformats.org/officeDocument/2006/relationships/customXml" Target="ink/ink118.xml"/><Relationship Id="rId465" Type="http://schemas.openxmlformats.org/officeDocument/2006/relationships/customXml" Target="ink/ink222.xml"/><Relationship Id="rId672" Type="http://schemas.openxmlformats.org/officeDocument/2006/relationships/image" Target="media/image334.emf"/><Relationship Id="rId1095" Type="http://schemas.openxmlformats.org/officeDocument/2006/relationships/customXml" Target="ink/ink538.xml"/><Relationship Id="rId2146" Type="http://schemas.openxmlformats.org/officeDocument/2006/relationships/customXml" Target="ink/ink1065.xml"/><Relationship Id="rId2353" Type="http://schemas.openxmlformats.org/officeDocument/2006/relationships/customXml" Target="ink/ink1169.xml"/><Relationship Id="rId2560" Type="http://schemas.openxmlformats.org/officeDocument/2006/relationships/image" Target="media/image1091.emf"/><Relationship Id="rId2798" Type="http://schemas.openxmlformats.org/officeDocument/2006/relationships/customXml" Target="ink/ink1393.xml"/><Relationship Id="rId3404" Type="http://schemas.openxmlformats.org/officeDocument/2006/relationships/customXml" Target="ink/ink1696.xml"/><Relationship Id="rId3611" Type="http://schemas.openxmlformats.org/officeDocument/2006/relationships/image" Target="media/image1594.emf"/><Relationship Id="rId118" Type="http://schemas.openxmlformats.org/officeDocument/2006/relationships/image" Target="media/image56.emf"/><Relationship Id="rId325" Type="http://schemas.openxmlformats.org/officeDocument/2006/relationships/image" Target="media/image164.emf"/><Relationship Id="rId532" Type="http://schemas.openxmlformats.org/officeDocument/2006/relationships/image" Target="media/image266.emf"/><Relationship Id="rId977" Type="http://schemas.openxmlformats.org/officeDocument/2006/relationships/customXml" Target="ink/ink479.xml"/><Relationship Id="rId1162" Type="http://schemas.openxmlformats.org/officeDocument/2006/relationships/image" Target="media/image400.emf"/><Relationship Id="rId2006" Type="http://schemas.openxmlformats.org/officeDocument/2006/relationships/customXml" Target="ink/ink995.xml"/><Relationship Id="rId2213" Type="http://schemas.openxmlformats.org/officeDocument/2006/relationships/customXml" Target="ink/ink1099.xml"/><Relationship Id="rId2420" Type="http://schemas.openxmlformats.org/officeDocument/2006/relationships/image" Target="media/image10200.emf"/><Relationship Id="rId2658" Type="http://schemas.openxmlformats.org/officeDocument/2006/relationships/customXml" Target="ink/ink1323.xml"/><Relationship Id="rId2865" Type="http://schemas.openxmlformats.org/officeDocument/2006/relationships/image" Target="media/image1227.emf"/><Relationship Id="rId837" Type="http://schemas.openxmlformats.org/officeDocument/2006/relationships/image" Target="media/image413.emf"/><Relationship Id="rId1022" Type="http://schemas.openxmlformats.org/officeDocument/2006/relationships/image" Target="media/image4980.emf"/><Relationship Id="rId1467" Type="http://schemas.openxmlformats.org/officeDocument/2006/relationships/image" Target="media/image709.emf"/><Relationship Id="rId1674" Type="http://schemas.openxmlformats.org/officeDocument/2006/relationships/image" Target="media/image812.emf"/><Relationship Id="rId1881" Type="http://schemas.openxmlformats.org/officeDocument/2006/relationships/image" Target="media/image888.emf"/><Relationship Id="rId2518" Type="http://schemas.openxmlformats.org/officeDocument/2006/relationships/image" Target="media/image1068.emf"/><Relationship Id="rId2725" Type="http://schemas.openxmlformats.org/officeDocument/2006/relationships/image" Target="media/image1161.emf"/><Relationship Id="rId2932" Type="http://schemas.openxmlformats.org/officeDocument/2006/relationships/customXml" Target="ink/ink1458.xml"/><Relationship Id="rId904" Type="http://schemas.openxmlformats.org/officeDocument/2006/relationships/customXml" Target="ink/ink443.xml"/><Relationship Id="rId1327" Type="http://schemas.openxmlformats.org/officeDocument/2006/relationships/customXml" Target="ink/ink654.xml"/><Relationship Id="rId1534" Type="http://schemas.openxmlformats.org/officeDocument/2006/relationships/customXml" Target="ink/ink758.xml"/><Relationship Id="rId1741" Type="http://schemas.openxmlformats.org/officeDocument/2006/relationships/image" Target="media/image8220.emf"/><Relationship Id="rId1979" Type="http://schemas.openxmlformats.org/officeDocument/2006/relationships/image" Target="media/image937.emf"/><Relationship Id="rId3194" Type="http://schemas.openxmlformats.org/officeDocument/2006/relationships/customXml" Target="ink/ink1589.xml"/><Relationship Id="rId33" Type="http://schemas.openxmlformats.org/officeDocument/2006/relationships/customXml" Target="ink/ink13.xml"/><Relationship Id="rId1601" Type="http://schemas.openxmlformats.org/officeDocument/2006/relationships/customXml" Target="ink/ink791.xml"/><Relationship Id="rId1839" Type="http://schemas.openxmlformats.org/officeDocument/2006/relationships/image" Target="media/image868.emf"/><Relationship Id="rId3054" Type="http://schemas.openxmlformats.org/officeDocument/2006/relationships/customXml" Target="ink/ink1519.xml"/><Relationship Id="rId3499" Type="http://schemas.openxmlformats.org/officeDocument/2006/relationships/image" Target="media/image1539.emf"/><Relationship Id="rId182" Type="http://schemas.openxmlformats.org/officeDocument/2006/relationships/image" Target="media/image88.emf"/><Relationship Id="rId1906" Type="http://schemas.openxmlformats.org/officeDocument/2006/relationships/customXml" Target="ink/ink945.xml"/><Relationship Id="rId3261" Type="http://schemas.openxmlformats.org/officeDocument/2006/relationships/customXml" Target="ink/ink1622.xml"/><Relationship Id="rId3359" Type="http://schemas.openxmlformats.org/officeDocument/2006/relationships/image" Target="media/image1471.emf"/><Relationship Id="rId3566" Type="http://schemas.openxmlformats.org/officeDocument/2006/relationships/customXml" Target="ink/ink1777.xml"/><Relationship Id="rId487" Type="http://schemas.openxmlformats.org/officeDocument/2006/relationships/customXml" Target="ink/ink233.xml"/><Relationship Id="rId694" Type="http://schemas.openxmlformats.org/officeDocument/2006/relationships/customXml" Target="ink/ink337.xml"/><Relationship Id="rId2070" Type="http://schemas.openxmlformats.org/officeDocument/2006/relationships/customXml" Target="ink/ink1027.xml"/><Relationship Id="rId2168" Type="http://schemas.openxmlformats.org/officeDocument/2006/relationships/customXml" Target="ink/ink1076.xml"/><Relationship Id="rId2375" Type="http://schemas.openxmlformats.org/officeDocument/2006/relationships/customXml" Target="ink/ink1180.xml"/><Relationship Id="rId3121" Type="http://schemas.openxmlformats.org/officeDocument/2006/relationships/image" Target="media/image1355.emf"/><Relationship Id="rId3219" Type="http://schemas.openxmlformats.org/officeDocument/2006/relationships/customXml" Target="ink/ink1601.xml"/><Relationship Id="rId347" Type="http://schemas.openxmlformats.org/officeDocument/2006/relationships/customXml" Target="ink/ink163.xml"/><Relationship Id="rId999" Type="http://schemas.openxmlformats.org/officeDocument/2006/relationships/customXml" Target="ink/ink490.xml"/><Relationship Id="rId1184" Type="http://schemas.openxmlformats.org/officeDocument/2006/relationships/image" Target="media/image573.emf"/><Relationship Id="rId2028" Type="http://schemas.openxmlformats.org/officeDocument/2006/relationships/customXml" Target="ink/ink1006.xml"/><Relationship Id="rId2582" Type="http://schemas.openxmlformats.org/officeDocument/2006/relationships/image" Target="media/image1097.emf"/><Relationship Id="rId2887" Type="http://schemas.openxmlformats.org/officeDocument/2006/relationships/image" Target="media/image1238.emf"/><Relationship Id="rId3426" Type="http://schemas.openxmlformats.org/officeDocument/2006/relationships/customXml" Target="ink/ink1707.xml"/><Relationship Id="rId3633" Type="http://schemas.openxmlformats.org/officeDocument/2006/relationships/image" Target="media/image1605.emf"/><Relationship Id="rId554" Type="http://schemas.openxmlformats.org/officeDocument/2006/relationships/image" Target="media/image277.emf"/><Relationship Id="rId761" Type="http://schemas.openxmlformats.org/officeDocument/2006/relationships/image" Target="media/image377.emf"/><Relationship Id="rId859" Type="http://schemas.openxmlformats.org/officeDocument/2006/relationships/image" Target="media/image424.emf"/><Relationship Id="rId1391" Type="http://schemas.openxmlformats.org/officeDocument/2006/relationships/image" Target="media/image673.emf"/><Relationship Id="rId1489" Type="http://schemas.openxmlformats.org/officeDocument/2006/relationships/image" Target="media/image720.emf"/><Relationship Id="rId1696" Type="http://schemas.openxmlformats.org/officeDocument/2006/relationships/image" Target="media/image823.emf"/><Relationship Id="rId2235" Type="http://schemas.openxmlformats.org/officeDocument/2006/relationships/customXml" Target="ink/ink1110.xml"/><Relationship Id="rId2442" Type="http://schemas.openxmlformats.org/officeDocument/2006/relationships/image" Target="media/image10310.emf"/><Relationship Id="rId207" Type="http://schemas.openxmlformats.org/officeDocument/2006/relationships/customXml" Target="ink/ink98.xml"/><Relationship Id="rId414" Type="http://schemas.openxmlformats.org/officeDocument/2006/relationships/image" Target="media/image208.emf"/><Relationship Id="rId621" Type="http://schemas.openxmlformats.org/officeDocument/2006/relationships/customXml" Target="ink/ink300.xml"/><Relationship Id="rId1044" Type="http://schemas.openxmlformats.org/officeDocument/2006/relationships/image" Target="media/image509.emf"/><Relationship Id="rId1251" Type="http://schemas.openxmlformats.org/officeDocument/2006/relationships/customXml" Target="ink/ink616.xml"/><Relationship Id="rId1349" Type="http://schemas.openxmlformats.org/officeDocument/2006/relationships/customXml" Target="ink/ink665.xml"/><Relationship Id="rId2302" Type="http://schemas.openxmlformats.org/officeDocument/2006/relationships/image" Target="media/image9630.emf"/><Relationship Id="rId2747" Type="http://schemas.openxmlformats.org/officeDocument/2006/relationships/image" Target="media/image1172.emf"/><Relationship Id="rId2954" Type="http://schemas.openxmlformats.org/officeDocument/2006/relationships/customXml" Target="ink/ink1469.xml"/><Relationship Id="rId719" Type="http://schemas.openxmlformats.org/officeDocument/2006/relationships/image" Target="media/image356.emf"/><Relationship Id="rId926" Type="http://schemas.openxmlformats.org/officeDocument/2006/relationships/image" Target="media/image457.emf"/><Relationship Id="rId1111" Type="http://schemas.openxmlformats.org/officeDocument/2006/relationships/customXml" Target="ink/ink546.xml"/><Relationship Id="rId1556" Type="http://schemas.openxmlformats.org/officeDocument/2006/relationships/image" Target="media/image754.emf"/><Relationship Id="rId1763" Type="http://schemas.openxmlformats.org/officeDocument/2006/relationships/image" Target="media/image8320.emf"/><Relationship Id="rId1970" Type="http://schemas.openxmlformats.org/officeDocument/2006/relationships/customXml" Target="ink/ink977.xml"/><Relationship Id="rId2607" Type="http://schemas.openxmlformats.org/officeDocument/2006/relationships/customXml" Target="ink/ink1296.xml"/><Relationship Id="rId2814" Type="http://schemas.openxmlformats.org/officeDocument/2006/relationships/footer" Target="footer1.xml"/><Relationship Id="rId55" Type="http://schemas.openxmlformats.org/officeDocument/2006/relationships/customXml" Target="ink/ink24.xml"/><Relationship Id="rId1209" Type="http://schemas.openxmlformats.org/officeDocument/2006/relationships/customXml" Target="ink/ink595.xml"/><Relationship Id="rId1416" Type="http://schemas.openxmlformats.org/officeDocument/2006/relationships/customXml" Target="ink/ink699.xml"/><Relationship Id="rId1623" Type="http://schemas.openxmlformats.org/officeDocument/2006/relationships/customXml" Target="ink/ink802.xml"/><Relationship Id="rId1830" Type="http://schemas.openxmlformats.org/officeDocument/2006/relationships/customXml" Target="ink/ink907.xml"/><Relationship Id="rId3076" Type="http://schemas.openxmlformats.org/officeDocument/2006/relationships/customXml" Target="ink/ink1530.xml"/><Relationship Id="rId3283" Type="http://schemas.openxmlformats.org/officeDocument/2006/relationships/image" Target="media/image1433.emf"/><Relationship Id="rId3490" Type="http://schemas.openxmlformats.org/officeDocument/2006/relationships/customXml" Target="ink/ink1739.xml"/><Relationship Id="rId1928" Type="http://schemas.openxmlformats.org/officeDocument/2006/relationships/customXml" Target="ink/ink956.xml"/><Relationship Id="rId2092" Type="http://schemas.openxmlformats.org/officeDocument/2006/relationships/customXml" Target="ink/ink1038.xml"/><Relationship Id="rId3143" Type="http://schemas.openxmlformats.org/officeDocument/2006/relationships/image" Target="media/image1366.emf"/><Relationship Id="rId3350" Type="http://schemas.openxmlformats.org/officeDocument/2006/relationships/customXml" Target="ink/ink1668.xml"/><Relationship Id="rId3588" Type="http://schemas.openxmlformats.org/officeDocument/2006/relationships/customXml" Target="ink/ink1788.xml"/><Relationship Id="rId271" Type="http://schemas.openxmlformats.org/officeDocument/2006/relationships/image" Target="media/image137.emf"/><Relationship Id="rId2397" Type="http://schemas.openxmlformats.org/officeDocument/2006/relationships/customXml" Target="ink/ink1191.xml"/><Relationship Id="rId3003" Type="http://schemas.openxmlformats.org/officeDocument/2006/relationships/image" Target="media/image1296.emf"/><Relationship Id="rId3448" Type="http://schemas.openxmlformats.org/officeDocument/2006/relationships/customXml" Target="ink/ink1718.xml"/><Relationship Id="rId3655" Type="http://schemas.openxmlformats.org/officeDocument/2006/relationships/customXml" Target="ink/ink1820.xml"/><Relationship Id="rId131" Type="http://schemas.openxmlformats.org/officeDocument/2006/relationships/customXml" Target="ink/ink60.xml"/><Relationship Id="rId369" Type="http://schemas.openxmlformats.org/officeDocument/2006/relationships/customXml" Target="ink/ink174.xml"/><Relationship Id="rId576" Type="http://schemas.openxmlformats.org/officeDocument/2006/relationships/image" Target="media/image287.emf"/><Relationship Id="rId783" Type="http://schemas.openxmlformats.org/officeDocument/2006/relationships/customXml" Target="ink/ink382.xml"/><Relationship Id="rId990" Type="http://schemas.openxmlformats.org/officeDocument/2006/relationships/image" Target="media/image489.emf"/><Relationship Id="rId2257" Type="http://schemas.openxmlformats.org/officeDocument/2006/relationships/customXml" Target="ink/ink1121.xml"/><Relationship Id="rId2464" Type="http://schemas.openxmlformats.org/officeDocument/2006/relationships/image" Target="media/image10400.emf"/><Relationship Id="rId2671" Type="http://schemas.openxmlformats.org/officeDocument/2006/relationships/image" Target="media/image1134.emf"/><Relationship Id="rId3210" Type="http://schemas.openxmlformats.org/officeDocument/2006/relationships/image" Target="media/image1399.emf"/><Relationship Id="rId3308" Type="http://schemas.openxmlformats.org/officeDocument/2006/relationships/customXml" Target="ink/ink1647.xml"/><Relationship Id="rId3515" Type="http://schemas.openxmlformats.org/officeDocument/2006/relationships/image" Target="media/image1547.emf"/><Relationship Id="rId229" Type="http://schemas.openxmlformats.org/officeDocument/2006/relationships/image" Target="media/image112.emf"/><Relationship Id="rId436" Type="http://schemas.openxmlformats.org/officeDocument/2006/relationships/image" Target="media/image219.emf"/><Relationship Id="rId643" Type="http://schemas.openxmlformats.org/officeDocument/2006/relationships/customXml" Target="ink/ink311.xml"/><Relationship Id="rId1066" Type="http://schemas.openxmlformats.org/officeDocument/2006/relationships/image" Target="media/image519.emf"/><Relationship Id="rId1273" Type="http://schemas.openxmlformats.org/officeDocument/2006/relationships/customXml" Target="ink/ink627.xml"/><Relationship Id="rId1480" Type="http://schemas.openxmlformats.org/officeDocument/2006/relationships/customXml" Target="ink/ink731.xml"/><Relationship Id="rId2117" Type="http://schemas.openxmlformats.org/officeDocument/2006/relationships/image" Target="media/image1005.emf"/><Relationship Id="rId2324" Type="http://schemas.openxmlformats.org/officeDocument/2006/relationships/image" Target="media/image9740.emf"/><Relationship Id="rId2769" Type="http://schemas.openxmlformats.org/officeDocument/2006/relationships/image" Target="media/image1183.emf"/><Relationship Id="rId2976" Type="http://schemas.openxmlformats.org/officeDocument/2006/relationships/customXml" Target="ink/ink1480.xml"/><Relationship Id="rId850" Type="http://schemas.openxmlformats.org/officeDocument/2006/relationships/customXml" Target="ink/ink416.xml"/><Relationship Id="rId948" Type="http://schemas.openxmlformats.org/officeDocument/2006/relationships/image" Target="media/image468.emf"/><Relationship Id="rId1133" Type="http://schemas.openxmlformats.org/officeDocument/2006/relationships/customXml" Target="ink/ink557.xml"/><Relationship Id="rId1578" Type="http://schemas.openxmlformats.org/officeDocument/2006/relationships/image" Target="media/image765.emf"/><Relationship Id="rId1785" Type="http://schemas.openxmlformats.org/officeDocument/2006/relationships/image" Target="media/image843.emf"/><Relationship Id="rId1992" Type="http://schemas.openxmlformats.org/officeDocument/2006/relationships/customXml" Target="ink/ink988.xml"/><Relationship Id="rId2531" Type="http://schemas.openxmlformats.org/officeDocument/2006/relationships/customXml" Target="ink/ink1258.xml"/><Relationship Id="rId2629" Type="http://schemas.openxmlformats.org/officeDocument/2006/relationships/image" Target="media/image11170.emf"/><Relationship Id="rId2836" Type="http://schemas.openxmlformats.org/officeDocument/2006/relationships/customXml" Target="ink/ink1410.xml"/><Relationship Id="rId77" Type="http://schemas.openxmlformats.org/officeDocument/2006/relationships/customXml" Target="ink/ink34.xml"/><Relationship Id="rId503" Type="http://schemas.openxmlformats.org/officeDocument/2006/relationships/customXml" Target="ink/ink241.xml"/><Relationship Id="rId710" Type="http://schemas.openxmlformats.org/officeDocument/2006/relationships/customXml" Target="ink/ink345.xml"/><Relationship Id="rId808" Type="http://schemas.openxmlformats.org/officeDocument/2006/relationships/customXml" Target="ink/ink395.xml"/><Relationship Id="rId1340" Type="http://schemas.openxmlformats.org/officeDocument/2006/relationships/image" Target="media/image649.emf"/><Relationship Id="rId1438" Type="http://schemas.openxmlformats.org/officeDocument/2006/relationships/customXml" Target="ink/ink710.xml"/><Relationship Id="rId1645" Type="http://schemas.openxmlformats.org/officeDocument/2006/relationships/customXml" Target="ink/ink813.xml"/><Relationship Id="rId3098" Type="http://schemas.openxmlformats.org/officeDocument/2006/relationships/customXml" Target="ink/ink1541.xml"/><Relationship Id="rId1200" Type="http://schemas.openxmlformats.org/officeDocument/2006/relationships/image" Target="media/image581.emf"/><Relationship Id="rId1852" Type="http://schemas.openxmlformats.org/officeDocument/2006/relationships/customXml" Target="ink/ink918.xml"/><Relationship Id="rId2903" Type="http://schemas.openxmlformats.org/officeDocument/2006/relationships/image" Target="media/image1246.emf"/><Relationship Id="rId1505" Type="http://schemas.openxmlformats.org/officeDocument/2006/relationships/image" Target="media/image728.emf"/><Relationship Id="rId1712" Type="http://schemas.openxmlformats.org/officeDocument/2006/relationships/image" Target="media/image831.emf"/><Relationship Id="rId3165" Type="http://schemas.openxmlformats.org/officeDocument/2006/relationships/image" Target="media/image1377.emf"/><Relationship Id="rId3372" Type="http://schemas.openxmlformats.org/officeDocument/2006/relationships/customXml" Target="ink/ink1680.xml"/><Relationship Id="rId293" Type="http://schemas.openxmlformats.org/officeDocument/2006/relationships/image" Target="media/image148.emf"/><Relationship Id="rId2181" Type="http://schemas.openxmlformats.org/officeDocument/2006/relationships/image" Target="media/image1037.emf"/><Relationship Id="rId3025" Type="http://schemas.openxmlformats.org/officeDocument/2006/relationships/image" Target="media/image1307.emf"/><Relationship Id="rId3232" Type="http://schemas.openxmlformats.org/officeDocument/2006/relationships/image" Target="media/image1410.emf"/><Relationship Id="rId153" Type="http://schemas.openxmlformats.org/officeDocument/2006/relationships/customXml" Target="ink/ink71.xml"/><Relationship Id="rId360" Type="http://schemas.openxmlformats.org/officeDocument/2006/relationships/image" Target="media/image181.emf"/><Relationship Id="rId598" Type="http://schemas.openxmlformats.org/officeDocument/2006/relationships/image" Target="media/image298.emf"/><Relationship Id="rId2041" Type="http://schemas.openxmlformats.org/officeDocument/2006/relationships/image" Target="media/image968.emf"/><Relationship Id="rId2279" Type="http://schemas.openxmlformats.org/officeDocument/2006/relationships/customXml" Target="ink/ink1132.xml"/><Relationship Id="rId2486" Type="http://schemas.openxmlformats.org/officeDocument/2006/relationships/image" Target="media/image1052.emf"/><Relationship Id="rId2693" Type="http://schemas.openxmlformats.org/officeDocument/2006/relationships/image" Target="media/image1145.emf"/><Relationship Id="rId3537" Type="http://schemas.openxmlformats.org/officeDocument/2006/relationships/image" Target="media/image1558.emf"/><Relationship Id="rId220" Type="http://schemas.openxmlformats.org/officeDocument/2006/relationships/image" Target="media/image107.emf"/><Relationship Id="rId458" Type="http://schemas.openxmlformats.org/officeDocument/2006/relationships/image" Target="media/image230.emf"/><Relationship Id="rId665" Type="http://schemas.openxmlformats.org/officeDocument/2006/relationships/customXml" Target="ink/ink322.xml"/><Relationship Id="rId872" Type="http://schemas.openxmlformats.org/officeDocument/2006/relationships/customXml" Target="ink/ink427.xml"/><Relationship Id="rId1088" Type="http://schemas.openxmlformats.org/officeDocument/2006/relationships/image" Target="media/image5280.emf"/><Relationship Id="rId1295" Type="http://schemas.openxmlformats.org/officeDocument/2006/relationships/customXml" Target="ink/ink638.xml"/><Relationship Id="rId2139" Type="http://schemas.openxmlformats.org/officeDocument/2006/relationships/image" Target="media/image1016.emf"/><Relationship Id="rId2346" Type="http://schemas.openxmlformats.org/officeDocument/2006/relationships/image" Target="media/image9840.emf"/><Relationship Id="rId2553" Type="http://schemas.openxmlformats.org/officeDocument/2006/relationships/customXml" Target="ink/ink1269.xml"/><Relationship Id="rId2760" Type="http://schemas.openxmlformats.org/officeDocument/2006/relationships/customXml" Target="ink/ink1374.xml"/><Relationship Id="rId2998" Type="http://schemas.openxmlformats.org/officeDocument/2006/relationships/customXml" Target="ink/ink1491.xml"/><Relationship Id="rId3604" Type="http://schemas.openxmlformats.org/officeDocument/2006/relationships/customXml" Target="ink/ink1795.xml"/><Relationship Id="rId318" Type="http://schemas.openxmlformats.org/officeDocument/2006/relationships/customXml" Target="ink/ink148.xml"/><Relationship Id="rId525" Type="http://schemas.openxmlformats.org/officeDocument/2006/relationships/customXml" Target="ink/ink252.xml"/><Relationship Id="rId732" Type="http://schemas.openxmlformats.org/officeDocument/2006/relationships/customXml" Target="ink/ink356.xml"/><Relationship Id="rId1155" Type="http://schemas.openxmlformats.org/officeDocument/2006/relationships/customXml" Target="ink/ink568.xml"/><Relationship Id="rId1362" Type="http://schemas.openxmlformats.org/officeDocument/2006/relationships/customXml" Target="ink/ink672.xml"/><Relationship Id="rId2206" Type="http://schemas.openxmlformats.org/officeDocument/2006/relationships/image" Target="media/image9251.emf"/><Relationship Id="rId2413" Type="http://schemas.openxmlformats.org/officeDocument/2006/relationships/customXml" Target="ink/ink1199.xml"/><Relationship Id="rId2620" Type="http://schemas.openxmlformats.org/officeDocument/2006/relationships/image" Target="media/image1114.emf"/><Relationship Id="rId2858" Type="http://schemas.openxmlformats.org/officeDocument/2006/relationships/customXml" Target="ink/ink1421.xml"/><Relationship Id="rId99" Type="http://schemas.openxmlformats.org/officeDocument/2006/relationships/image" Target="media/image47.emf"/><Relationship Id="rId1015" Type="http://schemas.openxmlformats.org/officeDocument/2006/relationships/customXml" Target="ink/ink498.xml"/><Relationship Id="rId1222" Type="http://schemas.openxmlformats.org/officeDocument/2006/relationships/image" Target="media/image592.emf"/><Relationship Id="rId1667" Type="http://schemas.openxmlformats.org/officeDocument/2006/relationships/customXml" Target="ink/ink824.xml"/><Relationship Id="rId1874" Type="http://schemas.openxmlformats.org/officeDocument/2006/relationships/customXml" Target="ink/ink929.xml"/><Relationship Id="rId2718" Type="http://schemas.openxmlformats.org/officeDocument/2006/relationships/customXml" Target="ink/ink1353.xml"/><Relationship Id="rId2925" Type="http://schemas.openxmlformats.org/officeDocument/2006/relationships/image" Target="media/image1257.emf"/><Relationship Id="rId1527" Type="http://schemas.openxmlformats.org/officeDocument/2006/relationships/image" Target="media/image739.emf"/><Relationship Id="rId1734" Type="http://schemas.openxmlformats.org/officeDocument/2006/relationships/customXml" Target="ink/ink859.xml"/><Relationship Id="rId1941" Type="http://schemas.openxmlformats.org/officeDocument/2006/relationships/image" Target="media/image918.emf"/><Relationship Id="rId3187" Type="http://schemas.openxmlformats.org/officeDocument/2006/relationships/image" Target="media/image1388.emf"/><Relationship Id="rId3394" Type="http://schemas.openxmlformats.org/officeDocument/2006/relationships/customXml" Target="ink/ink1691.xml"/><Relationship Id="rId26" Type="http://schemas.openxmlformats.org/officeDocument/2006/relationships/image" Target="media/image10.emf"/><Relationship Id="rId3047" Type="http://schemas.openxmlformats.org/officeDocument/2006/relationships/image" Target="media/image1318.emf"/><Relationship Id="rId175" Type="http://schemas.openxmlformats.org/officeDocument/2006/relationships/customXml" Target="ink/ink82.xml"/><Relationship Id="rId1801" Type="http://schemas.openxmlformats.org/officeDocument/2006/relationships/image" Target="media/image851.emf"/><Relationship Id="rId3254" Type="http://schemas.openxmlformats.org/officeDocument/2006/relationships/image" Target="media/image1421.emf"/><Relationship Id="rId3461" Type="http://schemas.openxmlformats.org/officeDocument/2006/relationships/image" Target="media/image1521.emf"/><Relationship Id="rId3559" Type="http://schemas.openxmlformats.org/officeDocument/2006/relationships/image" Target="media/image1569.emf"/><Relationship Id="rId382" Type="http://schemas.openxmlformats.org/officeDocument/2006/relationships/image" Target="media/image192.emf"/><Relationship Id="rId687" Type="http://schemas.openxmlformats.org/officeDocument/2006/relationships/customXml" Target="ink/ink333.xml"/><Relationship Id="rId2063" Type="http://schemas.openxmlformats.org/officeDocument/2006/relationships/image" Target="media/image978.emf"/><Relationship Id="rId2270" Type="http://schemas.openxmlformats.org/officeDocument/2006/relationships/image" Target="media/image9420.emf"/><Relationship Id="rId2368" Type="http://schemas.openxmlformats.org/officeDocument/2006/relationships/image" Target="media/image9950.emf"/><Relationship Id="rId3114" Type="http://schemas.openxmlformats.org/officeDocument/2006/relationships/customXml" Target="ink/ink1549.xml"/><Relationship Id="rId3321" Type="http://schemas.openxmlformats.org/officeDocument/2006/relationships/image" Target="media/image1452.emf"/><Relationship Id="rId242" Type="http://schemas.openxmlformats.org/officeDocument/2006/relationships/image" Target="media/image122.emf"/><Relationship Id="rId894" Type="http://schemas.openxmlformats.org/officeDocument/2006/relationships/customXml" Target="ink/ink438.xml"/><Relationship Id="rId1177" Type="http://schemas.openxmlformats.org/officeDocument/2006/relationships/customXml" Target="ink/ink579.xml"/><Relationship Id="rId2130" Type="http://schemas.openxmlformats.org/officeDocument/2006/relationships/customXml" Target="ink/ink1057.xml"/><Relationship Id="rId2575" Type="http://schemas.openxmlformats.org/officeDocument/2006/relationships/customXml" Target="ink/ink1280.xml"/><Relationship Id="rId2782" Type="http://schemas.openxmlformats.org/officeDocument/2006/relationships/customXml" Target="ink/ink1385.xml"/><Relationship Id="rId3419" Type="http://schemas.openxmlformats.org/officeDocument/2006/relationships/image" Target="media/image1500.emf"/><Relationship Id="rId3626" Type="http://schemas.openxmlformats.org/officeDocument/2006/relationships/customXml" Target="ink/ink1806.xml"/><Relationship Id="rId102" Type="http://schemas.openxmlformats.org/officeDocument/2006/relationships/image" Target="media/image48.emf"/><Relationship Id="rId547" Type="http://schemas.openxmlformats.org/officeDocument/2006/relationships/customXml" Target="ink/ink263.xml"/><Relationship Id="rId754" Type="http://schemas.openxmlformats.org/officeDocument/2006/relationships/customXml" Target="ink/ink367.xml"/><Relationship Id="rId961" Type="http://schemas.openxmlformats.org/officeDocument/2006/relationships/customXml" Target="ink/ink471.xml"/><Relationship Id="rId1384" Type="http://schemas.openxmlformats.org/officeDocument/2006/relationships/customXml" Target="ink/ink683.xml"/><Relationship Id="rId1591" Type="http://schemas.openxmlformats.org/officeDocument/2006/relationships/customXml" Target="ink/ink786.xml"/><Relationship Id="rId1689" Type="http://schemas.openxmlformats.org/officeDocument/2006/relationships/customXml" Target="ink/ink835.xml"/><Relationship Id="rId2228" Type="http://schemas.openxmlformats.org/officeDocument/2006/relationships/image" Target="media/image9340.emf"/><Relationship Id="rId2435" Type="http://schemas.openxmlformats.org/officeDocument/2006/relationships/customXml" Target="ink/ink1210.xml"/><Relationship Id="rId2642" Type="http://schemas.openxmlformats.org/officeDocument/2006/relationships/customXml" Target="ink/ink1314.xml"/><Relationship Id="rId90" Type="http://schemas.openxmlformats.org/officeDocument/2006/relationships/image" Target="media/image42.emf"/><Relationship Id="rId407" Type="http://schemas.openxmlformats.org/officeDocument/2006/relationships/customXml" Target="ink/ink193.xml"/><Relationship Id="rId614" Type="http://schemas.openxmlformats.org/officeDocument/2006/relationships/image" Target="media/image305.emf"/><Relationship Id="rId821" Type="http://schemas.openxmlformats.org/officeDocument/2006/relationships/image" Target="media/image405.emf"/><Relationship Id="rId1037" Type="http://schemas.openxmlformats.org/officeDocument/2006/relationships/customXml" Target="ink/ink509.xml"/><Relationship Id="rId1244" Type="http://schemas.openxmlformats.org/officeDocument/2006/relationships/image" Target="media/image602.emf"/><Relationship Id="rId1451" Type="http://schemas.openxmlformats.org/officeDocument/2006/relationships/image" Target="media/image701.emf"/><Relationship Id="rId1896" Type="http://schemas.openxmlformats.org/officeDocument/2006/relationships/customXml" Target="ink/ink940.xml"/><Relationship Id="rId2502" Type="http://schemas.openxmlformats.org/officeDocument/2006/relationships/image" Target="media/image1060.emf"/><Relationship Id="rId2947" Type="http://schemas.openxmlformats.org/officeDocument/2006/relationships/image" Target="media/image1268.emf"/><Relationship Id="rId919" Type="http://schemas.openxmlformats.org/officeDocument/2006/relationships/customXml" Target="ink/ink450.xml"/><Relationship Id="rId1104" Type="http://schemas.openxmlformats.org/officeDocument/2006/relationships/image" Target="media/image536.emf"/><Relationship Id="rId1311" Type="http://schemas.openxmlformats.org/officeDocument/2006/relationships/customXml" Target="ink/ink646.xml"/><Relationship Id="rId1549" Type="http://schemas.openxmlformats.org/officeDocument/2006/relationships/image" Target="media/image750.emf"/><Relationship Id="rId1756" Type="http://schemas.openxmlformats.org/officeDocument/2006/relationships/customXml" Target="ink/ink870.xml"/><Relationship Id="rId1963" Type="http://schemas.openxmlformats.org/officeDocument/2006/relationships/image" Target="media/image929.emf"/><Relationship Id="rId2807" Type="http://schemas.openxmlformats.org/officeDocument/2006/relationships/image" Target="media/image1202.emf"/><Relationship Id="rId48" Type="http://schemas.openxmlformats.org/officeDocument/2006/relationships/image" Target="media/image21.emf"/><Relationship Id="rId1409" Type="http://schemas.openxmlformats.org/officeDocument/2006/relationships/image" Target="media/image682.emf"/><Relationship Id="rId1616" Type="http://schemas.openxmlformats.org/officeDocument/2006/relationships/image" Target="media/image784.emf"/><Relationship Id="rId1823" Type="http://schemas.openxmlformats.org/officeDocument/2006/relationships/image" Target="media/image861.emf"/><Relationship Id="rId3069" Type="http://schemas.openxmlformats.org/officeDocument/2006/relationships/image" Target="media/image1329.emf"/><Relationship Id="rId3276" Type="http://schemas.openxmlformats.org/officeDocument/2006/relationships/customXml" Target="ink/ink1631.xml"/><Relationship Id="rId3483" Type="http://schemas.openxmlformats.org/officeDocument/2006/relationships/image" Target="media/image1532.emf"/><Relationship Id="rId197" Type="http://schemas.openxmlformats.org/officeDocument/2006/relationships/customXml" Target="ink/ink93.xml"/><Relationship Id="rId2085" Type="http://schemas.openxmlformats.org/officeDocument/2006/relationships/image" Target="media/image989.emf"/><Relationship Id="rId2292" Type="http://schemas.openxmlformats.org/officeDocument/2006/relationships/image" Target="media/image9580.emf"/><Relationship Id="rId3136" Type="http://schemas.openxmlformats.org/officeDocument/2006/relationships/customXml" Target="ink/ink1560.xml"/><Relationship Id="rId3343" Type="http://schemas.openxmlformats.org/officeDocument/2006/relationships/image" Target="media/image1463.emf"/><Relationship Id="rId264" Type="http://schemas.openxmlformats.org/officeDocument/2006/relationships/customXml" Target="ink/ink121.xml"/><Relationship Id="rId471" Type="http://schemas.openxmlformats.org/officeDocument/2006/relationships/customXml" Target="ink/ink225.xml"/><Relationship Id="rId2152" Type="http://schemas.openxmlformats.org/officeDocument/2006/relationships/customXml" Target="ink/ink1068.xml"/><Relationship Id="rId2597" Type="http://schemas.openxmlformats.org/officeDocument/2006/relationships/customXml" Target="ink/ink1291.xml"/><Relationship Id="rId3550" Type="http://schemas.openxmlformats.org/officeDocument/2006/relationships/customXml" Target="ink/ink1769.xml"/><Relationship Id="rId3648" Type="http://schemas.openxmlformats.org/officeDocument/2006/relationships/customXml" Target="ink/ink1817.xml"/><Relationship Id="rId124" Type="http://schemas.openxmlformats.org/officeDocument/2006/relationships/image" Target="media/image59.emf"/><Relationship Id="rId569" Type="http://schemas.openxmlformats.org/officeDocument/2006/relationships/customXml" Target="ink/ink274.xml"/><Relationship Id="rId776" Type="http://schemas.openxmlformats.org/officeDocument/2006/relationships/customXml" Target="ink/ink378.xml"/><Relationship Id="rId983" Type="http://schemas.openxmlformats.org/officeDocument/2006/relationships/customXml" Target="ink/ink482.xml"/><Relationship Id="rId1199" Type="http://schemas.openxmlformats.org/officeDocument/2006/relationships/customXml" Target="ink/ink590.xml"/><Relationship Id="rId2457" Type="http://schemas.openxmlformats.org/officeDocument/2006/relationships/customXml" Target="ink/ink1221.xml"/><Relationship Id="rId2664" Type="http://schemas.openxmlformats.org/officeDocument/2006/relationships/customXml" Target="ink/ink1326.xml"/><Relationship Id="rId3203" Type="http://schemas.openxmlformats.org/officeDocument/2006/relationships/customXml" Target="ink/ink1593.xml"/><Relationship Id="rId3410" Type="http://schemas.openxmlformats.org/officeDocument/2006/relationships/customXml" Target="ink/ink1699.xml"/><Relationship Id="rId3508" Type="http://schemas.openxmlformats.org/officeDocument/2006/relationships/customXml" Target="ink/ink1748.xml"/><Relationship Id="rId331" Type="http://schemas.openxmlformats.org/officeDocument/2006/relationships/image" Target="media/image167.emf"/><Relationship Id="rId429" Type="http://schemas.openxmlformats.org/officeDocument/2006/relationships/customXml" Target="ink/ink204.xml"/><Relationship Id="rId636" Type="http://schemas.openxmlformats.org/officeDocument/2006/relationships/image" Target="media/image316.emf"/><Relationship Id="rId1059" Type="http://schemas.openxmlformats.org/officeDocument/2006/relationships/customXml" Target="ink/ink520.xml"/><Relationship Id="rId1266" Type="http://schemas.openxmlformats.org/officeDocument/2006/relationships/image" Target="media/image613.emf"/><Relationship Id="rId1473" Type="http://schemas.openxmlformats.org/officeDocument/2006/relationships/image" Target="media/image712.emf"/><Relationship Id="rId2012" Type="http://schemas.openxmlformats.org/officeDocument/2006/relationships/customXml" Target="ink/ink998.xml"/><Relationship Id="rId2317" Type="http://schemas.openxmlformats.org/officeDocument/2006/relationships/customXml" Target="ink/ink1151.xml"/><Relationship Id="rId2871" Type="http://schemas.openxmlformats.org/officeDocument/2006/relationships/image" Target="media/image1230.emf"/><Relationship Id="rId2969" Type="http://schemas.openxmlformats.org/officeDocument/2006/relationships/image" Target="media/image1279.emf"/><Relationship Id="rId843" Type="http://schemas.openxmlformats.org/officeDocument/2006/relationships/image" Target="media/image416.emf"/><Relationship Id="rId1126" Type="http://schemas.openxmlformats.org/officeDocument/2006/relationships/image" Target="media/image547.emf"/><Relationship Id="rId1680" Type="http://schemas.openxmlformats.org/officeDocument/2006/relationships/image" Target="media/image815.emf"/><Relationship Id="rId1778" Type="http://schemas.openxmlformats.org/officeDocument/2006/relationships/customXml" Target="ink/ink881.xml"/><Relationship Id="rId1985" Type="http://schemas.openxmlformats.org/officeDocument/2006/relationships/image" Target="media/image940.emf"/><Relationship Id="rId2524" Type="http://schemas.openxmlformats.org/officeDocument/2006/relationships/image" Target="media/image1071.emf"/><Relationship Id="rId2731" Type="http://schemas.openxmlformats.org/officeDocument/2006/relationships/image" Target="media/image1164.emf"/><Relationship Id="rId2829" Type="http://schemas.openxmlformats.org/officeDocument/2006/relationships/image" Target="media/image12090.emf"/><Relationship Id="rId703" Type="http://schemas.openxmlformats.org/officeDocument/2006/relationships/image" Target="media/image348.emf"/><Relationship Id="rId910" Type="http://schemas.openxmlformats.org/officeDocument/2006/relationships/image" Target="media/image124.png"/><Relationship Id="rId1333" Type="http://schemas.openxmlformats.org/officeDocument/2006/relationships/customXml" Target="ink/ink657.xml"/><Relationship Id="rId1540" Type="http://schemas.openxmlformats.org/officeDocument/2006/relationships/customXml" Target="ink/ink761.xml"/><Relationship Id="rId1638" Type="http://schemas.openxmlformats.org/officeDocument/2006/relationships/image" Target="media/image795.emf"/><Relationship Id="rId1400" Type="http://schemas.openxmlformats.org/officeDocument/2006/relationships/customXml" Target="ink/ink691.xml"/><Relationship Id="rId1845" Type="http://schemas.openxmlformats.org/officeDocument/2006/relationships/image" Target="media/image871.emf"/><Relationship Id="rId3060" Type="http://schemas.openxmlformats.org/officeDocument/2006/relationships/customXml" Target="ink/ink1522.xml"/><Relationship Id="rId3298" Type="http://schemas.openxmlformats.org/officeDocument/2006/relationships/customXml" Target="ink/ink1642.xml"/><Relationship Id="rId1705" Type="http://schemas.openxmlformats.org/officeDocument/2006/relationships/customXml" Target="ink/ink843.xml"/><Relationship Id="rId1912" Type="http://schemas.openxmlformats.org/officeDocument/2006/relationships/customXml" Target="ink/ink948.xml"/><Relationship Id="rId3158" Type="http://schemas.openxmlformats.org/officeDocument/2006/relationships/customXml" Target="ink/ink1571.xml"/><Relationship Id="rId3365" Type="http://schemas.openxmlformats.org/officeDocument/2006/relationships/customXml" Target="ink/ink1676.xml"/><Relationship Id="rId3572" Type="http://schemas.openxmlformats.org/officeDocument/2006/relationships/customXml" Target="ink/ink1780.xml"/><Relationship Id="rId286" Type="http://schemas.openxmlformats.org/officeDocument/2006/relationships/customXml" Target="ink/ink132.xml"/><Relationship Id="rId493" Type="http://schemas.openxmlformats.org/officeDocument/2006/relationships/customXml" Target="ink/ink236.xml"/><Relationship Id="rId2174" Type="http://schemas.openxmlformats.org/officeDocument/2006/relationships/customXml" Target="ink/ink1079.xml"/><Relationship Id="rId2381" Type="http://schemas.openxmlformats.org/officeDocument/2006/relationships/customXml" Target="ink/ink1183.xml"/><Relationship Id="rId3018" Type="http://schemas.openxmlformats.org/officeDocument/2006/relationships/customXml" Target="ink/ink1501.xml"/><Relationship Id="rId3225" Type="http://schemas.openxmlformats.org/officeDocument/2006/relationships/customXml" Target="ink/ink1604.xml"/><Relationship Id="rId3432" Type="http://schemas.openxmlformats.org/officeDocument/2006/relationships/customXml" Target="ink/ink1710.xml"/><Relationship Id="rId146" Type="http://schemas.openxmlformats.org/officeDocument/2006/relationships/image" Target="media/image70.emf"/><Relationship Id="rId353" Type="http://schemas.openxmlformats.org/officeDocument/2006/relationships/customXml" Target="ink/ink166.xml"/><Relationship Id="rId560" Type="http://schemas.openxmlformats.org/officeDocument/2006/relationships/image" Target="media/image280.emf"/><Relationship Id="rId798" Type="http://schemas.openxmlformats.org/officeDocument/2006/relationships/customXml" Target="ink/ink390.xml"/><Relationship Id="rId1190" Type="http://schemas.openxmlformats.org/officeDocument/2006/relationships/image" Target="media/image576.emf"/><Relationship Id="rId2034" Type="http://schemas.openxmlformats.org/officeDocument/2006/relationships/customXml" Target="ink/ink1009.xml"/><Relationship Id="rId2241" Type="http://schemas.openxmlformats.org/officeDocument/2006/relationships/customXml" Target="ink/ink1113.xml"/><Relationship Id="rId2479" Type="http://schemas.openxmlformats.org/officeDocument/2006/relationships/customXml" Target="ink/ink1232.xml"/><Relationship Id="rId2686" Type="http://schemas.openxmlformats.org/officeDocument/2006/relationships/customXml" Target="ink/ink1337.xml"/><Relationship Id="rId2893" Type="http://schemas.openxmlformats.org/officeDocument/2006/relationships/image" Target="media/image1241.emf"/><Relationship Id="rId213" Type="http://schemas.openxmlformats.org/officeDocument/2006/relationships/customXml" Target="ink/ink101.xml"/><Relationship Id="rId420" Type="http://schemas.openxmlformats.org/officeDocument/2006/relationships/image" Target="media/image211.emf"/><Relationship Id="rId658" Type="http://schemas.openxmlformats.org/officeDocument/2006/relationships/image" Target="media/image327.emf"/><Relationship Id="rId865" Type="http://schemas.openxmlformats.org/officeDocument/2006/relationships/image" Target="media/image427.emf"/><Relationship Id="rId1050" Type="http://schemas.openxmlformats.org/officeDocument/2006/relationships/image" Target="media/image512.emf"/><Relationship Id="rId1288" Type="http://schemas.openxmlformats.org/officeDocument/2006/relationships/image" Target="media/image624.emf"/><Relationship Id="rId1495" Type="http://schemas.openxmlformats.org/officeDocument/2006/relationships/image" Target="media/image723.emf"/><Relationship Id="rId2101" Type="http://schemas.openxmlformats.org/officeDocument/2006/relationships/image" Target="media/image997.emf"/><Relationship Id="rId2339" Type="http://schemas.openxmlformats.org/officeDocument/2006/relationships/customXml" Target="ink/ink1162.xml"/><Relationship Id="rId2546" Type="http://schemas.openxmlformats.org/officeDocument/2006/relationships/image" Target="media/image10810.emf"/><Relationship Id="rId2753" Type="http://schemas.openxmlformats.org/officeDocument/2006/relationships/image" Target="media/image1175.emf"/><Relationship Id="rId2960" Type="http://schemas.openxmlformats.org/officeDocument/2006/relationships/customXml" Target="ink/ink1472.xml"/><Relationship Id="rId518" Type="http://schemas.openxmlformats.org/officeDocument/2006/relationships/image" Target="media/image259.emf"/><Relationship Id="rId725" Type="http://schemas.openxmlformats.org/officeDocument/2006/relationships/image" Target="media/image359.emf"/><Relationship Id="rId932" Type="http://schemas.openxmlformats.org/officeDocument/2006/relationships/image" Target="media/image460.emf"/><Relationship Id="rId1148" Type="http://schemas.openxmlformats.org/officeDocument/2006/relationships/image" Target="media/image558.emf"/><Relationship Id="rId1355" Type="http://schemas.openxmlformats.org/officeDocument/2006/relationships/customXml" Target="ink/ink668.xml"/><Relationship Id="rId1562" Type="http://schemas.openxmlformats.org/officeDocument/2006/relationships/image" Target="media/image757.emf"/><Relationship Id="rId2406" Type="http://schemas.openxmlformats.org/officeDocument/2006/relationships/image" Target="media/image10130.emf"/><Relationship Id="rId2613" Type="http://schemas.openxmlformats.org/officeDocument/2006/relationships/customXml" Target="ink/ink1299.xml"/><Relationship Id="rId1008" Type="http://schemas.openxmlformats.org/officeDocument/2006/relationships/image" Target="media/image498.emf"/><Relationship Id="rId1215" Type="http://schemas.openxmlformats.org/officeDocument/2006/relationships/customXml" Target="ink/ink598.xml"/><Relationship Id="rId1422" Type="http://schemas.openxmlformats.org/officeDocument/2006/relationships/customXml" Target="ink/ink702.xml"/><Relationship Id="rId1867" Type="http://schemas.openxmlformats.org/officeDocument/2006/relationships/image" Target="media/image882.emf"/><Relationship Id="rId2820" Type="http://schemas.openxmlformats.org/officeDocument/2006/relationships/customXml" Target="ink/ink1402.xml"/><Relationship Id="rId2918" Type="http://schemas.openxmlformats.org/officeDocument/2006/relationships/customXml" Target="ink/ink1451.xml"/><Relationship Id="rId61" Type="http://schemas.openxmlformats.org/officeDocument/2006/relationships/customXml" Target="ink/ink26.xml"/><Relationship Id="rId1727" Type="http://schemas.openxmlformats.org/officeDocument/2006/relationships/image" Target="media/image8170.emf"/><Relationship Id="rId1934" Type="http://schemas.openxmlformats.org/officeDocument/2006/relationships/customXml" Target="ink/ink959.xml"/><Relationship Id="rId3082" Type="http://schemas.openxmlformats.org/officeDocument/2006/relationships/customXml" Target="ink/ink1533.xml"/><Relationship Id="rId3387" Type="http://schemas.openxmlformats.org/officeDocument/2006/relationships/image" Target="media/image1484.emf"/><Relationship Id="rId19" Type="http://schemas.openxmlformats.org/officeDocument/2006/relationships/customXml" Target="ink/ink6.xml"/><Relationship Id="rId2196" Type="http://schemas.openxmlformats.org/officeDocument/2006/relationships/customXml" Target="ink/ink1090.xml"/><Relationship Id="rId3594" Type="http://schemas.openxmlformats.org/officeDocument/2006/relationships/customXml" Target="ink/ink1791.xml"/><Relationship Id="rId168" Type="http://schemas.openxmlformats.org/officeDocument/2006/relationships/image" Target="media/image81.emf"/><Relationship Id="rId3247" Type="http://schemas.openxmlformats.org/officeDocument/2006/relationships/customXml" Target="ink/ink1615.xml"/><Relationship Id="rId3454" Type="http://schemas.openxmlformats.org/officeDocument/2006/relationships/customXml" Target="ink/ink1721.xml"/><Relationship Id="rId3661" Type="http://schemas.openxmlformats.org/officeDocument/2006/relationships/footer" Target="footer3.xml"/><Relationship Id="rId375" Type="http://schemas.openxmlformats.org/officeDocument/2006/relationships/customXml" Target="ink/ink177.xml"/><Relationship Id="rId582" Type="http://schemas.openxmlformats.org/officeDocument/2006/relationships/image" Target="media/image290.emf"/><Relationship Id="rId2056" Type="http://schemas.openxmlformats.org/officeDocument/2006/relationships/customXml" Target="ink/ink1020.xml"/><Relationship Id="rId2263" Type="http://schemas.openxmlformats.org/officeDocument/2006/relationships/customXml" Target="ink/ink1124.xml"/><Relationship Id="rId2470" Type="http://schemas.openxmlformats.org/officeDocument/2006/relationships/image" Target="media/image10430.emf"/><Relationship Id="rId3107" Type="http://schemas.openxmlformats.org/officeDocument/2006/relationships/image" Target="media/image1348.emf"/><Relationship Id="rId3314" Type="http://schemas.openxmlformats.org/officeDocument/2006/relationships/customXml" Target="ink/ink1650.xml"/><Relationship Id="rId3521" Type="http://schemas.openxmlformats.org/officeDocument/2006/relationships/image" Target="media/image1550.emf"/><Relationship Id="rId3" Type="http://schemas.openxmlformats.org/officeDocument/2006/relationships/styles" Target="styles.xml"/><Relationship Id="rId235" Type="http://schemas.openxmlformats.org/officeDocument/2006/relationships/image" Target="media/image116.emf"/><Relationship Id="rId442" Type="http://schemas.openxmlformats.org/officeDocument/2006/relationships/image" Target="media/image222.emf"/><Relationship Id="rId887" Type="http://schemas.openxmlformats.org/officeDocument/2006/relationships/image" Target="media/image438.emf"/><Relationship Id="rId1072" Type="http://schemas.openxmlformats.org/officeDocument/2006/relationships/image" Target="media/image521.emf"/><Relationship Id="rId2123" Type="http://schemas.openxmlformats.org/officeDocument/2006/relationships/image" Target="media/image1008.emf"/><Relationship Id="rId2330" Type="http://schemas.openxmlformats.org/officeDocument/2006/relationships/image" Target="media/image9770.emf"/><Relationship Id="rId2568" Type="http://schemas.openxmlformats.org/officeDocument/2006/relationships/image" Target="media/image1095.emf"/><Relationship Id="rId2775" Type="http://schemas.openxmlformats.org/officeDocument/2006/relationships/image" Target="media/image1186.emf"/><Relationship Id="rId2982" Type="http://schemas.openxmlformats.org/officeDocument/2006/relationships/customXml" Target="ink/ink1483.xml"/><Relationship Id="rId3619" Type="http://schemas.openxmlformats.org/officeDocument/2006/relationships/image" Target="media/image1598.emf"/><Relationship Id="rId302" Type="http://schemas.openxmlformats.org/officeDocument/2006/relationships/customXml" Target="ink/ink140.xml"/><Relationship Id="rId747" Type="http://schemas.openxmlformats.org/officeDocument/2006/relationships/image" Target="media/image370.emf"/><Relationship Id="rId954" Type="http://schemas.openxmlformats.org/officeDocument/2006/relationships/image" Target="media/image471.emf"/><Relationship Id="rId1377" Type="http://schemas.openxmlformats.org/officeDocument/2006/relationships/image" Target="media/image666.emf"/><Relationship Id="rId1584" Type="http://schemas.openxmlformats.org/officeDocument/2006/relationships/image" Target="media/image768.emf"/><Relationship Id="rId1791" Type="http://schemas.openxmlformats.org/officeDocument/2006/relationships/image" Target="media/image846.emf"/><Relationship Id="rId2428" Type="http://schemas.openxmlformats.org/officeDocument/2006/relationships/image" Target="media/image10240.emf"/><Relationship Id="rId2635" Type="http://schemas.openxmlformats.org/officeDocument/2006/relationships/image" Target="media/image11190.emf"/><Relationship Id="rId2842" Type="http://schemas.openxmlformats.org/officeDocument/2006/relationships/customXml" Target="ink/ink1413.xml"/><Relationship Id="rId83" Type="http://schemas.openxmlformats.org/officeDocument/2006/relationships/customXml" Target="ink/ink37.xml"/><Relationship Id="rId607" Type="http://schemas.openxmlformats.org/officeDocument/2006/relationships/customXml" Target="ink/ink293.xml"/><Relationship Id="rId814" Type="http://schemas.openxmlformats.org/officeDocument/2006/relationships/customXml" Target="ink/ink398.xml"/><Relationship Id="rId1237" Type="http://schemas.openxmlformats.org/officeDocument/2006/relationships/customXml" Target="ink/ink609.xml"/><Relationship Id="rId1444" Type="http://schemas.openxmlformats.org/officeDocument/2006/relationships/customXml" Target="ink/ink713.xml"/><Relationship Id="rId1651" Type="http://schemas.openxmlformats.org/officeDocument/2006/relationships/customXml" Target="ink/ink816.xml"/><Relationship Id="rId1889" Type="http://schemas.openxmlformats.org/officeDocument/2006/relationships/image" Target="media/image892.emf"/><Relationship Id="rId2702" Type="http://schemas.openxmlformats.org/officeDocument/2006/relationships/customXml" Target="ink/ink1345.xml"/><Relationship Id="rId1304" Type="http://schemas.openxmlformats.org/officeDocument/2006/relationships/image" Target="media/image632.emf"/><Relationship Id="rId1511" Type="http://schemas.openxmlformats.org/officeDocument/2006/relationships/image" Target="media/image731.emf"/><Relationship Id="rId1749" Type="http://schemas.openxmlformats.org/officeDocument/2006/relationships/image" Target="media/image8260.emf"/><Relationship Id="rId1956" Type="http://schemas.openxmlformats.org/officeDocument/2006/relationships/customXml" Target="ink/ink970.xml"/><Relationship Id="rId3171" Type="http://schemas.openxmlformats.org/officeDocument/2006/relationships/image" Target="media/image1380.emf"/><Relationship Id="rId1609" Type="http://schemas.openxmlformats.org/officeDocument/2006/relationships/customXml" Target="ink/ink795.xml"/><Relationship Id="rId1816" Type="http://schemas.openxmlformats.org/officeDocument/2006/relationships/customXml" Target="ink/ink900.xml"/><Relationship Id="rId3269" Type="http://schemas.openxmlformats.org/officeDocument/2006/relationships/image" Target="media/image1428.emf"/><Relationship Id="rId3476" Type="http://schemas.openxmlformats.org/officeDocument/2006/relationships/customXml" Target="ink/ink1732.xml"/><Relationship Id="rId10" Type="http://schemas.openxmlformats.org/officeDocument/2006/relationships/image" Target="media/image2.emf"/><Relationship Id="rId397" Type="http://schemas.openxmlformats.org/officeDocument/2006/relationships/customXml" Target="ink/ink188.xml"/><Relationship Id="rId2078" Type="http://schemas.openxmlformats.org/officeDocument/2006/relationships/customXml" Target="ink/ink1031.xml"/><Relationship Id="rId2285" Type="http://schemas.openxmlformats.org/officeDocument/2006/relationships/customXml" Target="ink/ink1135.xml"/><Relationship Id="rId2492" Type="http://schemas.openxmlformats.org/officeDocument/2006/relationships/image" Target="media/image1055.emf"/><Relationship Id="rId3031" Type="http://schemas.openxmlformats.org/officeDocument/2006/relationships/image" Target="media/image1310.emf"/><Relationship Id="rId3129" Type="http://schemas.openxmlformats.org/officeDocument/2006/relationships/image" Target="media/image1359.emf"/><Relationship Id="rId3336" Type="http://schemas.openxmlformats.org/officeDocument/2006/relationships/customXml" Target="ink/ink1661.xml"/><Relationship Id="rId257" Type="http://schemas.openxmlformats.org/officeDocument/2006/relationships/image" Target="media/image130.emf"/><Relationship Id="rId464" Type="http://schemas.openxmlformats.org/officeDocument/2006/relationships/image" Target="media/image233.emf"/><Relationship Id="rId1094" Type="http://schemas.openxmlformats.org/officeDocument/2006/relationships/image" Target="media/image531.emf"/><Relationship Id="rId2145" Type="http://schemas.openxmlformats.org/officeDocument/2006/relationships/image" Target="media/image1019.emf"/><Relationship Id="rId2797" Type="http://schemas.openxmlformats.org/officeDocument/2006/relationships/image" Target="media/image1197.emf"/><Relationship Id="rId3543" Type="http://schemas.openxmlformats.org/officeDocument/2006/relationships/image" Target="media/image1561.emf"/><Relationship Id="rId117" Type="http://schemas.openxmlformats.org/officeDocument/2006/relationships/customXml" Target="ink/ink53.xml"/><Relationship Id="rId671" Type="http://schemas.openxmlformats.org/officeDocument/2006/relationships/customXml" Target="ink/ink325.xml"/><Relationship Id="rId769" Type="http://schemas.openxmlformats.org/officeDocument/2006/relationships/image" Target="media/image381.emf"/><Relationship Id="rId976" Type="http://schemas.openxmlformats.org/officeDocument/2006/relationships/image" Target="media/image482.emf"/><Relationship Id="rId1399" Type="http://schemas.openxmlformats.org/officeDocument/2006/relationships/image" Target="media/image677.emf"/><Relationship Id="rId2352" Type="http://schemas.openxmlformats.org/officeDocument/2006/relationships/image" Target="media/image9870.emf"/><Relationship Id="rId2657" Type="http://schemas.openxmlformats.org/officeDocument/2006/relationships/customXml" Target="ink/ink1322.xml"/><Relationship Id="rId3403" Type="http://schemas.openxmlformats.org/officeDocument/2006/relationships/image" Target="media/image1492.emf"/><Relationship Id="rId3610" Type="http://schemas.openxmlformats.org/officeDocument/2006/relationships/customXml" Target="ink/ink1798.xml"/><Relationship Id="rId324" Type="http://schemas.openxmlformats.org/officeDocument/2006/relationships/customXml" Target="ink/ink151.xml"/><Relationship Id="rId531" Type="http://schemas.openxmlformats.org/officeDocument/2006/relationships/customXml" Target="ink/ink255.xml"/><Relationship Id="rId629" Type="http://schemas.openxmlformats.org/officeDocument/2006/relationships/customXml" Target="ink/ink304.xml"/><Relationship Id="rId1161" Type="http://schemas.openxmlformats.org/officeDocument/2006/relationships/customXml" Target="ink/ink571.xml"/><Relationship Id="rId1259" Type="http://schemas.openxmlformats.org/officeDocument/2006/relationships/customXml" Target="ink/ink620.xml"/><Relationship Id="rId1466" Type="http://schemas.openxmlformats.org/officeDocument/2006/relationships/customXml" Target="ink/ink724.xml"/><Relationship Id="rId2005" Type="http://schemas.openxmlformats.org/officeDocument/2006/relationships/image" Target="media/image950.emf"/><Relationship Id="rId2212" Type="http://schemas.openxmlformats.org/officeDocument/2006/relationships/image" Target="media/image9280.emf"/><Relationship Id="rId2864" Type="http://schemas.openxmlformats.org/officeDocument/2006/relationships/customXml" Target="ink/ink1424.xml"/><Relationship Id="rId836" Type="http://schemas.openxmlformats.org/officeDocument/2006/relationships/customXml" Target="ink/ink409.xml"/><Relationship Id="rId1021" Type="http://schemas.openxmlformats.org/officeDocument/2006/relationships/customXml" Target="ink/ink501.xml"/><Relationship Id="rId1119" Type="http://schemas.openxmlformats.org/officeDocument/2006/relationships/customXml" Target="ink/ink550.xml"/><Relationship Id="rId1673" Type="http://schemas.openxmlformats.org/officeDocument/2006/relationships/customXml" Target="ink/ink827.xml"/><Relationship Id="rId1880" Type="http://schemas.openxmlformats.org/officeDocument/2006/relationships/customXml" Target="ink/ink932.xml"/><Relationship Id="rId1978" Type="http://schemas.openxmlformats.org/officeDocument/2006/relationships/customXml" Target="ink/ink981.xml"/><Relationship Id="rId2517" Type="http://schemas.openxmlformats.org/officeDocument/2006/relationships/customXml" Target="ink/ink1251.xml"/><Relationship Id="rId2724" Type="http://schemas.openxmlformats.org/officeDocument/2006/relationships/customXml" Target="ink/ink1356.xml"/><Relationship Id="rId2931" Type="http://schemas.openxmlformats.org/officeDocument/2006/relationships/image" Target="media/image1260.emf"/><Relationship Id="rId903" Type="http://schemas.openxmlformats.org/officeDocument/2006/relationships/image" Target="media/image446.emf"/><Relationship Id="rId1326" Type="http://schemas.openxmlformats.org/officeDocument/2006/relationships/image" Target="media/image642.emf"/><Relationship Id="rId1533" Type="http://schemas.openxmlformats.org/officeDocument/2006/relationships/image" Target="media/image742.emf"/><Relationship Id="rId1740" Type="http://schemas.openxmlformats.org/officeDocument/2006/relationships/customXml" Target="ink/ink862.xml"/><Relationship Id="rId3193" Type="http://schemas.openxmlformats.org/officeDocument/2006/relationships/image" Target="media/image1391.emf"/><Relationship Id="rId32" Type="http://schemas.openxmlformats.org/officeDocument/2006/relationships/image" Target="media/image13.emf"/><Relationship Id="rId1600" Type="http://schemas.openxmlformats.org/officeDocument/2006/relationships/image" Target="media/image776.emf"/><Relationship Id="rId1838" Type="http://schemas.openxmlformats.org/officeDocument/2006/relationships/customXml" Target="ink/ink911.xml"/><Relationship Id="rId3053" Type="http://schemas.openxmlformats.org/officeDocument/2006/relationships/image" Target="media/image1321.emf"/><Relationship Id="rId3260" Type="http://schemas.openxmlformats.org/officeDocument/2006/relationships/image" Target="media/image1424.emf"/><Relationship Id="rId3498" Type="http://schemas.openxmlformats.org/officeDocument/2006/relationships/customXml" Target="ink/ink1743.xml"/><Relationship Id="rId181" Type="http://schemas.openxmlformats.org/officeDocument/2006/relationships/customXml" Target="ink/ink85.xml"/><Relationship Id="rId1905" Type="http://schemas.openxmlformats.org/officeDocument/2006/relationships/image" Target="media/image900.emf"/><Relationship Id="rId3120" Type="http://schemas.openxmlformats.org/officeDocument/2006/relationships/customXml" Target="ink/ink1552.xml"/><Relationship Id="rId3358" Type="http://schemas.openxmlformats.org/officeDocument/2006/relationships/customXml" Target="ink/ink1672.xml"/><Relationship Id="rId3565" Type="http://schemas.openxmlformats.org/officeDocument/2006/relationships/image" Target="media/image1572.emf"/><Relationship Id="rId279" Type="http://schemas.openxmlformats.org/officeDocument/2006/relationships/image" Target="media/image141.emf"/><Relationship Id="rId486" Type="http://schemas.openxmlformats.org/officeDocument/2006/relationships/image" Target="media/image244.emf"/><Relationship Id="rId693" Type="http://schemas.openxmlformats.org/officeDocument/2006/relationships/image" Target="media/image343.emf"/><Relationship Id="rId2167" Type="http://schemas.openxmlformats.org/officeDocument/2006/relationships/image" Target="media/image1030.emf"/><Relationship Id="rId2374" Type="http://schemas.openxmlformats.org/officeDocument/2006/relationships/image" Target="media/image9980.emf"/><Relationship Id="rId2581" Type="http://schemas.openxmlformats.org/officeDocument/2006/relationships/customXml" Target="ink/ink1283.xml"/><Relationship Id="rId3218" Type="http://schemas.openxmlformats.org/officeDocument/2006/relationships/image" Target="media/image1403.emf"/><Relationship Id="rId3425" Type="http://schemas.openxmlformats.org/officeDocument/2006/relationships/image" Target="media/image1503.emf"/><Relationship Id="rId3632" Type="http://schemas.openxmlformats.org/officeDocument/2006/relationships/customXml" Target="ink/ink1809.xml"/><Relationship Id="rId139" Type="http://schemas.openxmlformats.org/officeDocument/2006/relationships/customXml" Target="ink/ink64.xml"/><Relationship Id="rId346" Type="http://schemas.openxmlformats.org/officeDocument/2006/relationships/image" Target="media/image174.emf"/><Relationship Id="rId553" Type="http://schemas.openxmlformats.org/officeDocument/2006/relationships/customXml" Target="ink/ink266.xml"/><Relationship Id="rId760" Type="http://schemas.openxmlformats.org/officeDocument/2006/relationships/customXml" Target="ink/ink370.xml"/><Relationship Id="rId998" Type="http://schemas.openxmlformats.org/officeDocument/2006/relationships/image" Target="media/image493.emf"/><Relationship Id="rId1183" Type="http://schemas.openxmlformats.org/officeDocument/2006/relationships/customXml" Target="ink/ink582.xml"/><Relationship Id="rId1390" Type="http://schemas.openxmlformats.org/officeDocument/2006/relationships/customXml" Target="ink/ink686.xml"/><Relationship Id="rId2027" Type="http://schemas.openxmlformats.org/officeDocument/2006/relationships/image" Target="media/image961.emf"/><Relationship Id="rId2234" Type="http://schemas.openxmlformats.org/officeDocument/2006/relationships/image" Target="media/image9360.emf"/><Relationship Id="rId2441" Type="http://schemas.openxmlformats.org/officeDocument/2006/relationships/customXml" Target="ink/ink1213.xml"/><Relationship Id="rId2679" Type="http://schemas.openxmlformats.org/officeDocument/2006/relationships/image" Target="media/image1138.emf"/><Relationship Id="rId2886" Type="http://schemas.openxmlformats.org/officeDocument/2006/relationships/customXml" Target="ink/ink1435.xml"/><Relationship Id="rId206" Type="http://schemas.openxmlformats.org/officeDocument/2006/relationships/image" Target="media/image100.emf"/><Relationship Id="rId413" Type="http://schemas.openxmlformats.org/officeDocument/2006/relationships/customXml" Target="ink/ink196.xml"/><Relationship Id="rId858" Type="http://schemas.openxmlformats.org/officeDocument/2006/relationships/customXml" Target="ink/ink420.xml"/><Relationship Id="rId1043" Type="http://schemas.openxmlformats.org/officeDocument/2006/relationships/customXml" Target="ink/ink512.xml"/><Relationship Id="rId1488" Type="http://schemas.openxmlformats.org/officeDocument/2006/relationships/customXml" Target="ink/ink735.xml"/><Relationship Id="rId1695" Type="http://schemas.openxmlformats.org/officeDocument/2006/relationships/customXml" Target="ink/ink838.xml"/><Relationship Id="rId2539" Type="http://schemas.openxmlformats.org/officeDocument/2006/relationships/customXml" Target="ink/ink1262.xml"/><Relationship Id="rId2746" Type="http://schemas.openxmlformats.org/officeDocument/2006/relationships/customXml" Target="ink/ink1367.xml"/><Relationship Id="rId2953" Type="http://schemas.openxmlformats.org/officeDocument/2006/relationships/image" Target="media/image1271.emf"/><Relationship Id="rId620" Type="http://schemas.openxmlformats.org/officeDocument/2006/relationships/image" Target="media/image308.emf"/><Relationship Id="rId718" Type="http://schemas.openxmlformats.org/officeDocument/2006/relationships/customXml" Target="ink/ink349.xml"/><Relationship Id="rId925" Type="http://schemas.openxmlformats.org/officeDocument/2006/relationships/customXml" Target="ink/ink453.xml"/><Relationship Id="rId1250" Type="http://schemas.openxmlformats.org/officeDocument/2006/relationships/image" Target="media/image605.emf"/><Relationship Id="rId1348" Type="http://schemas.openxmlformats.org/officeDocument/2006/relationships/image" Target="media/image653.emf"/><Relationship Id="rId1555" Type="http://schemas.openxmlformats.org/officeDocument/2006/relationships/customXml" Target="ink/ink768.xml"/><Relationship Id="rId1762" Type="http://schemas.openxmlformats.org/officeDocument/2006/relationships/customXml" Target="ink/ink873.xml"/><Relationship Id="rId2301" Type="http://schemas.openxmlformats.org/officeDocument/2006/relationships/customXml" Target="ink/ink1143.xml"/><Relationship Id="rId2606" Type="http://schemas.openxmlformats.org/officeDocument/2006/relationships/image" Target="media/image1107.emf"/><Relationship Id="rId1110" Type="http://schemas.openxmlformats.org/officeDocument/2006/relationships/image" Target="media/image539.emf"/><Relationship Id="rId1208" Type="http://schemas.openxmlformats.org/officeDocument/2006/relationships/image" Target="media/image585.emf"/><Relationship Id="rId1415" Type="http://schemas.openxmlformats.org/officeDocument/2006/relationships/image" Target="media/image685.emf"/><Relationship Id="rId2813" Type="http://schemas.openxmlformats.org/officeDocument/2006/relationships/header" Target="header2.xml"/><Relationship Id="rId54" Type="http://schemas.openxmlformats.org/officeDocument/2006/relationships/image" Target="media/image24.emf"/><Relationship Id="rId1622" Type="http://schemas.openxmlformats.org/officeDocument/2006/relationships/image" Target="media/image787.emf"/><Relationship Id="rId1927" Type="http://schemas.openxmlformats.org/officeDocument/2006/relationships/image" Target="media/image911.emf"/><Relationship Id="rId3075" Type="http://schemas.openxmlformats.org/officeDocument/2006/relationships/image" Target="media/image1332.emf"/><Relationship Id="rId3282" Type="http://schemas.openxmlformats.org/officeDocument/2006/relationships/customXml" Target="ink/ink1634.xml"/><Relationship Id="rId2091" Type="http://schemas.openxmlformats.org/officeDocument/2006/relationships/image" Target="media/image992.emf"/><Relationship Id="rId2189" Type="http://schemas.openxmlformats.org/officeDocument/2006/relationships/image" Target="media/image1041.emf"/><Relationship Id="rId3142" Type="http://schemas.openxmlformats.org/officeDocument/2006/relationships/customXml" Target="ink/ink1563.xml"/><Relationship Id="rId3587" Type="http://schemas.openxmlformats.org/officeDocument/2006/relationships/image" Target="media/image1583.emf"/><Relationship Id="rId270" Type="http://schemas.openxmlformats.org/officeDocument/2006/relationships/customXml" Target="ink/ink124.xml"/><Relationship Id="rId2396" Type="http://schemas.openxmlformats.org/officeDocument/2006/relationships/image" Target="media/image10090.emf"/><Relationship Id="rId3002" Type="http://schemas.openxmlformats.org/officeDocument/2006/relationships/customXml" Target="ink/ink1493.xml"/><Relationship Id="rId3447" Type="http://schemas.openxmlformats.org/officeDocument/2006/relationships/image" Target="media/image1514.emf"/><Relationship Id="rId3654" Type="http://schemas.openxmlformats.org/officeDocument/2006/relationships/image" Target="media/image1616.emf"/><Relationship Id="rId130" Type="http://schemas.openxmlformats.org/officeDocument/2006/relationships/image" Target="media/image62.emf"/><Relationship Id="rId368" Type="http://schemas.openxmlformats.org/officeDocument/2006/relationships/image" Target="media/image185.emf"/><Relationship Id="rId575" Type="http://schemas.openxmlformats.org/officeDocument/2006/relationships/customXml" Target="ink/ink277.xml"/><Relationship Id="rId782" Type="http://schemas.openxmlformats.org/officeDocument/2006/relationships/customXml" Target="ink/ink381.xml"/><Relationship Id="rId2049" Type="http://schemas.openxmlformats.org/officeDocument/2006/relationships/image" Target="media/image971.emf"/><Relationship Id="rId2256" Type="http://schemas.openxmlformats.org/officeDocument/2006/relationships/image" Target="media/image9470.emf"/><Relationship Id="rId2463" Type="http://schemas.openxmlformats.org/officeDocument/2006/relationships/customXml" Target="ink/ink1224.xml"/><Relationship Id="rId2670" Type="http://schemas.openxmlformats.org/officeDocument/2006/relationships/customXml" Target="ink/ink1329.xml"/><Relationship Id="rId3307" Type="http://schemas.openxmlformats.org/officeDocument/2006/relationships/image" Target="media/image1445.emf"/><Relationship Id="rId3514" Type="http://schemas.openxmlformats.org/officeDocument/2006/relationships/customXml" Target="ink/ink1751.xml"/><Relationship Id="rId228" Type="http://schemas.openxmlformats.org/officeDocument/2006/relationships/image" Target="media/image111.emf"/><Relationship Id="rId435" Type="http://schemas.openxmlformats.org/officeDocument/2006/relationships/customXml" Target="ink/ink207.xml"/><Relationship Id="rId642" Type="http://schemas.openxmlformats.org/officeDocument/2006/relationships/image" Target="media/image319.emf"/><Relationship Id="rId1065" Type="http://schemas.openxmlformats.org/officeDocument/2006/relationships/customXml" Target="ink/ink523.xml"/><Relationship Id="rId1272" Type="http://schemas.openxmlformats.org/officeDocument/2006/relationships/image" Target="media/image616.emf"/><Relationship Id="rId2116" Type="http://schemas.openxmlformats.org/officeDocument/2006/relationships/customXml" Target="ink/ink1050.xml"/><Relationship Id="rId2323" Type="http://schemas.openxmlformats.org/officeDocument/2006/relationships/customXml" Target="ink/ink1154.xml"/><Relationship Id="rId2530" Type="http://schemas.openxmlformats.org/officeDocument/2006/relationships/image" Target="media/image1073.emf"/><Relationship Id="rId2768" Type="http://schemas.openxmlformats.org/officeDocument/2006/relationships/customXml" Target="ink/ink1378.xml"/><Relationship Id="rId2975" Type="http://schemas.openxmlformats.org/officeDocument/2006/relationships/image" Target="media/image1282.emf"/><Relationship Id="rId502" Type="http://schemas.openxmlformats.org/officeDocument/2006/relationships/image" Target="media/image251.emf"/><Relationship Id="rId947" Type="http://schemas.openxmlformats.org/officeDocument/2006/relationships/customXml" Target="ink/ink464.xml"/><Relationship Id="rId1132" Type="http://schemas.openxmlformats.org/officeDocument/2006/relationships/image" Target="media/image550.emf"/><Relationship Id="rId1577" Type="http://schemas.openxmlformats.org/officeDocument/2006/relationships/customXml" Target="ink/ink779.xml"/><Relationship Id="rId1784" Type="http://schemas.openxmlformats.org/officeDocument/2006/relationships/customXml" Target="ink/ink884.xml"/><Relationship Id="rId1991" Type="http://schemas.openxmlformats.org/officeDocument/2006/relationships/image" Target="media/image943.emf"/><Relationship Id="rId2628" Type="http://schemas.openxmlformats.org/officeDocument/2006/relationships/customXml" Target="ink/ink1307.xml"/><Relationship Id="rId2835" Type="http://schemas.openxmlformats.org/officeDocument/2006/relationships/image" Target="media/image1212.emf"/><Relationship Id="rId76" Type="http://schemas.openxmlformats.org/officeDocument/2006/relationships/image" Target="media/image35.emf"/><Relationship Id="rId807" Type="http://schemas.openxmlformats.org/officeDocument/2006/relationships/image" Target="media/image3920.emf"/><Relationship Id="rId1437" Type="http://schemas.openxmlformats.org/officeDocument/2006/relationships/image" Target="media/image696.emf"/><Relationship Id="rId1644" Type="http://schemas.openxmlformats.org/officeDocument/2006/relationships/image" Target="media/image798.emf"/><Relationship Id="rId1851" Type="http://schemas.openxmlformats.org/officeDocument/2006/relationships/image" Target="media/image874.emf"/><Relationship Id="rId2902" Type="http://schemas.openxmlformats.org/officeDocument/2006/relationships/customXml" Target="ink/ink1443.xml"/><Relationship Id="rId3097" Type="http://schemas.openxmlformats.org/officeDocument/2006/relationships/image" Target="media/image1343.emf"/><Relationship Id="rId1504" Type="http://schemas.openxmlformats.org/officeDocument/2006/relationships/customXml" Target="ink/ink743.xml"/><Relationship Id="rId1711" Type="http://schemas.openxmlformats.org/officeDocument/2006/relationships/customXml" Target="ink/ink846.xml"/><Relationship Id="rId1949" Type="http://schemas.openxmlformats.org/officeDocument/2006/relationships/image" Target="media/image922.emf"/><Relationship Id="rId3164" Type="http://schemas.openxmlformats.org/officeDocument/2006/relationships/customXml" Target="ink/ink1574.xml"/><Relationship Id="rId292" Type="http://schemas.openxmlformats.org/officeDocument/2006/relationships/customXml" Target="ink/ink135.xml"/><Relationship Id="rId1809" Type="http://schemas.openxmlformats.org/officeDocument/2006/relationships/image" Target="media/image855.emf"/><Relationship Id="rId3371" Type="http://schemas.openxmlformats.org/officeDocument/2006/relationships/image" Target="media/image1476.emf"/><Relationship Id="rId3469" Type="http://schemas.openxmlformats.org/officeDocument/2006/relationships/image" Target="media/image1525.emf"/><Relationship Id="rId597" Type="http://schemas.openxmlformats.org/officeDocument/2006/relationships/customXml" Target="ink/ink288.xml"/><Relationship Id="rId2180" Type="http://schemas.openxmlformats.org/officeDocument/2006/relationships/customXml" Target="ink/ink1082.xml"/><Relationship Id="rId2278" Type="http://schemas.openxmlformats.org/officeDocument/2006/relationships/image" Target="media/image9510.emf"/><Relationship Id="rId2485" Type="http://schemas.openxmlformats.org/officeDocument/2006/relationships/customXml" Target="ink/ink1235.xml"/><Relationship Id="rId3024" Type="http://schemas.openxmlformats.org/officeDocument/2006/relationships/customXml" Target="ink/ink1504.xml"/><Relationship Id="rId3231" Type="http://schemas.openxmlformats.org/officeDocument/2006/relationships/customXml" Target="ink/ink1607.xml"/><Relationship Id="rId3329" Type="http://schemas.openxmlformats.org/officeDocument/2006/relationships/image" Target="media/image1456.emf"/><Relationship Id="rId152" Type="http://schemas.openxmlformats.org/officeDocument/2006/relationships/image" Target="media/image73.emf"/><Relationship Id="rId457" Type="http://schemas.openxmlformats.org/officeDocument/2006/relationships/customXml" Target="ink/ink218.xml"/><Relationship Id="rId1087" Type="http://schemas.openxmlformats.org/officeDocument/2006/relationships/customXml" Target="ink/ink534.xml"/><Relationship Id="rId1294" Type="http://schemas.openxmlformats.org/officeDocument/2006/relationships/image" Target="media/image627.emf"/><Relationship Id="rId2040" Type="http://schemas.openxmlformats.org/officeDocument/2006/relationships/customXml" Target="ink/ink1012.xml"/><Relationship Id="rId2138" Type="http://schemas.openxmlformats.org/officeDocument/2006/relationships/customXml" Target="ink/ink1061.xml"/><Relationship Id="rId2692" Type="http://schemas.openxmlformats.org/officeDocument/2006/relationships/customXml" Target="ink/ink1340.xml"/><Relationship Id="rId2997" Type="http://schemas.openxmlformats.org/officeDocument/2006/relationships/image" Target="media/image1293.emf"/><Relationship Id="rId3536" Type="http://schemas.openxmlformats.org/officeDocument/2006/relationships/customXml" Target="ink/ink1762.xml"/><Relationship Id="rId664" Type="http://schemas.openxmlformats.org/officeDocument/2006/relationships/image" Target="media/image330.emf"/><Relationship Id="rId871" Type="http://schemas.openxmlformats.org/officeDocument/2006/relationships/image" Target="media/image430.emf"/><Relationship Id="rId969" Type="http://schemas.openxmlformats.org/officeDocument/2006/relationships/customXml" Target="ink/ink475.xml"/><Relationship Id="rId1599" Type="http://schemas.openxmlformats.org/officeDocument/2006/relationships/customXml" Target="ink/ink790.xml"/><Relationship Id="rId2345" Type="http://schemas.openxmlformats.org/officeDocument/2006/relationships/customXml" Target="ink/ink1165.xml"/><Relationship Id="rId2552" Type="http://schemas.openxmlformats.org/officeDocument/2006/relationships/image" Target="media/image1084.emf"/><Relationship Id="rId3603" Type="http://schemas.openxmlformats.org/officeDocument/2006/relationships/image" Target="media/image15880.emf"/><Relationship Id="rId317" Type="http://schemas.openxmlformats.org/officeDocument/2006/relationships/image" Target="media/image160.emf"/><Relationship Id="rId524" Type="http://schemas.openxmlformats.org/officeDocument/2006/relationships/image" Target="media/image262.emf"/><Relationship Id="rId731" Type="http://schemas.openxmlformats.org/officeDocument/2006/relationships/image" Target="media/image362.emf"/><Relationship Id="rId1154" Type="http://schemas.openxmlformats.org/officeDocument/2006/relationships/image" Target="media/image561.emf"/><Relationship Id="rId1361" Type="http://schemas.openxmlformats.org/officeDocument/2006/relationships/image" Target="media/image659.emf"/><Relationship Id="rId1459" Type="http://schemas.openxmlformats.org/officeDocument/2006/relationships/image" Target="media/image705.emf"/><Relationship Id="rId2412" Type="http://schemas.openxmlformats.org/officeDocument/2006/relationships/image" Target="media/image10160.emf"/><Relationship Id="rId2857" Type="http://schemas.openxmlformats.org/officeDocument/2006/relationships/image" Target="media/image1223.emf"/><Relationship Id="rId98" Type="http://schemas.openxmlformats.org/officeDocument/2006/relationships/image" Target="media/image46.emf"/><Relationship Id="rId829" Type="http://schemas.openxmlformats.org/officeDocument/2006/relationships/image" Target="media/image409.emf"/><Relationship Id="rId1014" Type="http://schemas.openxmlformats.org/officeDocument/2006/relationships/image" Target="media/image4940.emf"/><Relationship Id="rId1221" Type="http://schemas.openxmlformats.org/officeDocument/2006/relationships/customXml" Target="ink/ink601.xml"/><Relationship Id="rId1666" Type="http://schemas.openxmlformats.org/officeDocument/2006/relationships/image" Target="media/image808.emf"/><Relationship Id="rId1873" Type="http://schemas.openxmlformats.org/officeDocument/2006/relationships/image" Target="media/image885.emf"/><Relationship Id="rId2717" Type="http://schemas.openxmlformats.org/officeDocument/2006/relationships/image" Target="media/image1157.emf"/><Relationship Id="rId2924" Type="http://schemas.openxmlformats.org/officeDocument/2006/relationships/customXml" Target="ink/ink1454.xml"/><Relationship Id="rId1319" Type="http://schemas.openxmlformats.org/officeDocument/2006/relationships/customXml" Target="ink/ink650.xml"/><Relationship Id="rId1526" Type="http://schemas.openxmlformats.org/officeDocument/2006/relationships/customXml" Target="ink/ink754.xml"/><Relationship Id="rId1733" Type="http://schemas.openxmlformats.org/officeDocument/2006/relationships/image" Target="media/image8190.emf"/><Relationship Id="rId1940" Type="http://schemas.openxmlformats.org/officeDocument/2006/relationships/customXml" Target="ink/ink962.xml"/><Relationship Id="rId3186" Type="http://schemas.openxmlformats.org/officeDocument/2006/relationships/customXml" Target="ink/ink1585.xml"/><Relationship Id="rId3393" Type="http://schemas.openxmlformats.org/officeDocument/2006/relationships/image" Target="media/image1487.emf"/><Relationship Id="rId25" Type="http://schemas.openxmlformats.org/officeDocument/2006/relationships/customXml" Target="ink/ink9.xml"/><Relationship Id="rId1800" Type="http://schemas.openxmlformats.org/officeDocument/2006/relationships/customXml" Target="ink/ink892.xml"/><Relationship Id="rId3046" Type="http://schemas.openxmlformats.org/officeDocument/2006/relationships/customXml" Target="ink/ink1515.xml"/><Relationship Id="rId3253" Type="http://schemas.openxmlformats.org/officeDocument/2006/relationships/customXml" Target="ink/ink1618.xml"/><Relationship Id="rId3460" Type="http://schemas.openxmlformats.org/officeDocument/2006/relationships/customXml" Target="ink/ink1724.xml"/><Relationship Id="rId174" Type="http://schemas.openxmlformats.org/officeDocument/2006/relationships/image" Target="media/image84.emf"/><Relationship Id="rId381" Type="http://schemas.openxmlformats.org/officeDocument/2006/relationships/customXml" Target="ink/ink180.xml"/><Relationship Id="rId2062" Type="http://schemas.openxmlformats.org/officeDocument/2006/relationships/customXml" Target="ink/ink1023.xml"/><Relationship Id="rId3113" Type="http://schemas.openxmlformats.org/officeDocument/2006/relationships/image" Target="media/image1351.emf"/><Relationship Id="rId3558" Type="http://schemas.openxmlformats.org/officeDocument/2006/relationships/customXml" Target="ink/ink1773.xml"/><Relationship Id="rId241" Type="http://schemas.openxmlformats.org/officeDocument/2006/relationships/image" Target="media/image121.emf"/><Relationship Id="rId479" Type="http://schemas.openxmlformats.org/officeDocument/2006/relationships/customXml" Target="ink/ink229.xml"/><Relationship Id="rId686" Type="http://schemas.openxmlformats.org/officeDocument/2006/relationships/image" Target="media/image341.emf"/><Relationship Id="rId893" Type="http://schemas.openxmlformats.org/officeDocument/2006/relationships/image" Target="media/image441.emf"/><Relationship Id="rId2367" Type="http://schemas.openxmlformats.org/officeDocument/2006/relationships/customXml" Target="ink/ink1176.xml"/><Relationship Id="rId2574" Type="http://schemas.openxmlformats.org/officeDocument/2006/relationships/image" Target="media/image1087.emf"/><Relationship Id="rId2781" Type="http://schemas.openxmlformats.org/officeDocument/2006/relationships/image" Target="media/image1189.emf"/><Relationship Id="rId3320" Type="http://schemas.openxmlformats.org/officeDocument/2006/relationships/customXml" Target="ink/ink1653.xml"/><Relationship Id="rId3418" Type="http://schemas.openxmlformats.org/officeDocument/2006/relationships/customXml" Target="ink/ink1703.xml"/><Relationship Id="rId3625" Type="http://schemas.openxmlformats.org/officeDocument/2006/relationships/image" Target="media/image1601.emf"/><Relationship Id="rId339" Type="http://schemas.openxmlformats.org/officeDocument/2006/relationships/image" Target="media/image171.emf"/><Relationship Id="rId546" Type="http://schemas.openxmlformats.org/officeDocument/2006/relationships/image" Target="media/image273.emf"/><Relationship Id="rId753" Type="http://schemas.openxmlformats.org/officeDocument/2006/relationships/image" Target="media/image373.emf"/><Relationship Id="rId1176" Type="http://schemas.openxmlformats.org/officeDocument/2006/relationships/image" Target="media/image569.emf"/><Relationship Id="rId1383" Type="http://schemas.openxmlformats.org/officeDocument/2006/relationships/image" Target="media/image669.emf"/><Relationship Id="rId2227" Type="http://schemas.openxmlformats.org/officeDocument/2006/relationships/customXml" Target="ink/ink1106.xml"/><Relationship Id="rId2434" Type="http://schemas.openxmlformats.org/officeDocument/2006/relationships/image" Target="media/image10270.emf"/><Relationship Id="rId2879" Type="http://schemas.openxmlformats.org/officeDocument/2006/relationships/image" Target="media/image1234.emf"/><Relationship Id="rId101" Type="http://schemas.openxmlformats.org/officeDocument/2006/relationships/customXml" Target="ink/ink45.xml"/><Relationship Id="rId406" Type="http://schemas.openxmlformats.org/officeDocument/2006/relationships/image" Target="media/image204.emf"/><Relationship Id="rId960" Type="http://schemas.openxmlformats.org/officeDocument/2006/relationships/image" Target="media/image474.emf"/><Relationship Id="rId1036" Type="http://schemas.openxmlformats.org/officeDocument/2006/relationships/image" Target="media/image505.emf"/><Relationship Id="rId1243" Type="http://schemas.openxmlformats.org/officeDocument/2006/relationships/customXml" Target="ink/ink612.xml"/><Relationship Id="rId1590" Type="http://schemas.openxmlformats.org/officeDocument/2006/relationships/image" Target="media/image771.emf"/><Relationship Id="rId1688" Type="http://schemas.openxmlformats.org/officeDocument/2006/relationships/image" Target="media/image819.emf"/><Relationship Id="rId1895" Type="http://schemas.openxmlformats.org/officeDocument/2006/relationships/image" Target="media/image895.emf"/><Relationship Id="rId2641" Type="http://schemas.openxmlformats.org/officeDocument/2006/relationships/image" Target="media/image1122.emf"/><Relationship Id="rId2739" Type="http://schemas.openxmlformats.org/officeDocument/2006/relationships/image" Target="media/image1168.emf"/><Relationship Id="rId2946" Type="http://schemas.openxmlformats.org/officeDocument/2006/relationships/customXml" Target="ink/ink1465.xml"/><Relationship Id="rId613" Type="http://schemas.openxmlformats.org/officeDocument/2006/relationships/customXml" Target="ink/ink296.xml"/><Relationship Id="rId820" Type="http://schemas.openxmlformats.org/officeDocument/2006/relationships/customXml" Target="ink/ink401.xml"/><Relationship Id="rId918" Type="http://schemas.openxmlformats.org/officeDocument/2006/relationships/image" Target="media/image454.emf"/><Relationship Id="rId1450" Type="http://schemas.openxmlformats.org/officeDocument/2006/relationships/customXml" Target="ink/ink716.xml"/><Relationship Id="rId1548" Type="http://schemas.openxmlformats.org/officeDocument/2006/relationships/customXml" Target="ink/ink765.xml"/><Relationship Id="rId1755" Type="http://schemas.openxmlformats.org/officeDocument/2006/relationships/image" Target="media/image8290.emf"/><Relationship Id="rId2501" Type="http://schemas.openxmlformats.org/officeDocument/2006/relationships/customXml" Target="ink/ink1243.xml"/><Relationship Id="rId1103" Type="http://schemas.openxmlformats.org/officeDocument/2006/relationships/customXml" Target="ink/ink542.xml"/><Relationship Id="rId1310" Type="http://schemas.openxmlformats.org/officeDocument/2006/relationships/image" Target="media/image6340.emf"/><Relationship Id="rId1408" Type="http://schemas.openxmlformats.org/officeDocument/2006/relationships/customXml" Target="ink/ink695.xml"/><Relationship Id="rId1962" Type="http://schemas.openxmlformats.org/officeDocument/2006/relationships/customXml" Target="ink/ink973.xml"/><Relationship Id="rId2806" Type="http://schemas.openxmlformats.org/officeDocument/2006/relationships/customXml" Target="ink/ink1397.xml"/><Relationship Id="rId47" Type="http://schemas.openxmlformats.org/officeDocument/2006/relationships/customXml" Target="ink/ink20.xml"/><Relationship Id="rId1615" Type="http://schemas.openxmlformats.org/officeDocument/2006/relationships/customXml" Target="ink/ink798.xml"/><Relationship Id="rId1822" Type="http://schemas.openxmlformats.org/officeDocument/2006/relationships/customXml" Target="ink/ink903.xml"/><Relationship Id="rId3068" Type="http://schemas.openxmlformats.org/officeDocument/2006/relationships/customXml" Target="ink/ink1526.xml"/><Relationship Id="rId3275" Type="http://schemas.openxmlformats.org/officeDocument/2006/relationships/image" Target="media/image14290.emf"/><Relationship Id="rId3482" Type="http://schemas.openxmlformats.org/officeDocument/2006/relationships/customXml" Target="ink/ink1735.xml"/><Relationship Id="rId196" Type="http://schemas.openxmlformats.org/officeDocument/2006/relationships/image" Target="media/image95.emf"/><Relationship Id="rId2084" Type="http://schemas.openxmlformats.org/officeDocument/2006/relationships/customXml" Target="ink/ink1034.xml"/><Relationship Id="rId2291" Type="http://schemas.openxmlformats.org/officeDocument/2006/relationships/customXml" Target="ink/ink1138.xml"/><Relationship Id="rId3135" Type="http://schemas.openxmlformats.org/officeDocument/2006/relationships/image" Target="media/image1362.emf"/><Relationship Id="rId3342" Type="http://schemas.openxmlformats.org/officeDocument/2006/relationships/customXml" Target="ink/ink1664.xml"/><Relationship Id="rId263" Type="http://schemas.openxmlformats.org/officeDocument/2006/relationships/image" Target="media/image133.emf"/><Relationship Id="rId470" Type="http://schemas.openxmlformats.org/officeDocument/2006/relationships/image" Target="media/image236.emf"/><Relationship Id="rId2151" Type="http://schemas.openxmlformats.org/officeDocument/2006/relationships/image" Target="media/image1022.emf"/><Relationship Id="rId2389" Type="http://schemas.openxmlformats.org/officeDocument/2006/relationships/customXml" Target="ink/ink1187.xml"/><Relationship Id="rId2596" Type="http://schemas.openxmlformats.org/officeDocument/2006/relationships/image" Target="media/image1102.emf"/><Relationship Id="rId3202" Type="http://schemas.openxmlformats.org/officeDocument/2006/relationships/image" Target="media/image1395.emf"/><Relationship Id="rId3647" Type="http://schemas.openxmlformats.org/officeDocument/2006/relationships/image" Target="media/image1612.emf"/><Relationship Id="rId123" Type="http://schemas.openxmlformats.org/officeDocument/2006/relationships/customXml" Target="ink/ink56.xml"/><Relationship Id="rId330" Type="http://schemas.openxmlformats.org/officeDocument/2006/relationships/customXml" Target="ink/ink154.xml"/><Relationship Id="rId568" Type="http://schemas.openxmlformats.org/officeDocument/2006/relationships/image" Target="media/image283.emf"/><Relationship Id="rId775" Type="http://schemas.openxmlformats.org/officeDocument/2006/relationships/image" Target="media/image384.emf"/><Relationship Id="rId982" Type="http://schemas.openxmlformats.org/officeDocument/2006/relationships/image" Target="media/image485.emf"/><Relationship Id="rId1198" Type="http://schemas.openxmlformats.org/officeDocument/2006/relationships/image" Target="media/image580.emf"/><Relationship Id="rId2011" Type="http://schemas.openxmlformats.org/officeDocument/2006/relationships/image" Target="media/image953.emf"/><Relationship Id="rId2249" Type="http://schemas.openxmlformats.org/officeDocument/2006/relationships/customXml" Target="ink/ink1117.xml"/><Relationship Id="rId2456" Type="http://schemas.openxmlformats.org/officeDocument/2006/relationships/image" Target="media/image10380.emf"/><Relationship Id="rId2663" Type="http://schemas.openxmlformats.org/officeDocument/2006/relationships/image" Target="media/image11300.emf"/><Relationship Id="rId2870" Type="http://schemas.openxmlformats.org/officeDocument/2006/relationships/customXml" Target="ink/ink1427.xml"/><Relationship Id="rId3507" Type="http://schemas.openxmlformats.org/officeDocument/2006/relationships/image" Target="media/image1543.emf"/><Relationship Id="rId428" Type="http://schemas.openxmlformats.org/officeDocument/2006/relationships/image" Target="media/image215.emf"/><Relationship Id="rId635" Type="http://schemas.openxmlformats.org/officeDocument/2006/relationships/customXml" Target="ink/ink307.xml"/><Relationship Id="rId842" Type="http://schemas.openxmlformats.org/officeDocument/2006/relationships/customXml" Target="ink/ink412.xml"/><Relationship Id="rId1058" Type="http://schemas.openxmlformats.org/officeDocument/2006/relationships/image" Target="media/image515.emf"/><Relationship Id="rId1265" Type="http://schemas.openxmlformats.org/officeDocument/2006/relationships/customXml" Target="ink/ink623.xml"/><Relationship Id="rId1472" Type="http://schemas.openxmlformats.org/officeDocument/2006/relationships/customXml" Target="ink/ink727.xml"/><Relationship Id="rId2109" Type="http://schemas.openxmlformats.org/officeDocument/2006/relationships/image" Target="media/image1001.emf"/><Relationship Id="rId2316" Type="http://schemas.openxmlformats.org/officeDocument/2006/relationships/image" Target="media/image9700.emf"/><Relationship Id="rId2523" Type="http://schemas.openxmlformats.org/officeDocument/2006/relationships/customXml" Target="ink/ink1254.xml"/><Relationship Id="rId2730" Type="http://schemas.openxmlformats.org/officeDocument/2006/relationships/customXml" Target="ink/ink1359.xml"/><Relationship Id="rId2968" Type="http://schemas.openxmlformats.org/officeDocument/2006/relationships/customXml" Target="ink/ink1476.xml"/><Relationship Id="rId702" Type="http://schemas.openxmlformats.org/officeDocument/2006/relationships/customXml" Target="ink/ink341.xml"/><Relationship Id="rId1125" Type="http://schemas.openxmlformats.org/officeDocument/2006/relationships/customXml" Target="ink/ink553.xml"/><Relationship Id="rId1332" Type="http://schemas.openxmlformats.org/officeDocument/2006/relationships/image" Target="media/image645.emf"/><Relationship Id="rId1777" Type="http://schemas.openxmlformats.org/officeDocument/2006/relationships/image" Target="media/image839.emf"/><Relationship Id="rId1984" Type="http://schemas.openxmlformats.org/officeDocument/2006/relationships/customXml" Target="ink/ink984.xml"/><Relationship Id="rId2828" Type="http://schemas.openxmlformats.org/officeDocument/2006/relationships/customXml" Target="ink/ink1406.xml"/><Relationship Id="rId69" Type="http://schemas.openxmlformats.org/officeDocument/2006/relationships/customXml" Target="ink/ink30.xml"/><Relationship Id="rId1637" Type="http://schemas.openxmlformats.org/officeDocument/2006/relationships/customXml" Target="ink/ink809.xml"/><Relationship Id="rId1844" Type="http://schemas.openxmlformats.org/officeDocument/2006/relationships/customXml" Target="ink/ink914.xml"/><Relationship Id="rId3297" Type="http://schemas.openxmlformats.org/officeDocument/2006/relationships/image" Target="media/image1440.emf"/><Relationship Id="rId1704" Type="http://schemas.openxmlformats.org/officeDocument/2006/relationships/image" Target="media/image827.emf"/><Relationship Id="rId3157" Type="http://schemas.openxmlformats.org/officeDocument/2006/relationships/image" Target="media/image1373.emf"/><Relationship Id="rId285" Type="http://schemas.openxmlformats.org/officeDocument/2006/relationships/image" Target="media/image144.emf"/><Relationship Id="rId1911" Type="http://schemas.openxmlformats.org/officeDocument/2006/relationships/image" Target="media/image903.emf"/><Relationship Id="rId3364" Type="http://schemas.openxmlformats.org/officeDocument/2006/relationships/customXml" Target="ink/ink1675.xml"/><Relationship Id="rId3571" Type="http://schemas.openxmlformats.org/officeDocument/2006/relationships/image" Target="media/image1575.emf"/><Relationship Id="rId492" Type="http://schemas.openxmlformats.org/officeDocument/2006/relationships/image" Target="media/image247.emf"/><Relationship Id="rId797" Type="http://schemas.openxmlformats.org/officeDocument/2006/relationships/image" Target="media/image394.emf"/><Relationship Id="rId2173" Type="http://schemas.openxmlformats.org/officeDocument/2006/relationships/image" Target="media/image1033.emf"/><Relationship Id="rId2380" Type="http://schemas.openxmlformats.org/officeDocument/2006/relationships/image" Target="media/image10010.emf"/><Relationship Id="rId2478" Type="http://schemas.openxmlformats.org/officeDocument/2006/relationships/image" Target="media/image1048.emf"/><Relationship Id="rId3017" Type="http://schemas.openxmlformats.org/officeDocument/2006/relationships/image" Target="media/image1303.emf"/><Relationship Id="rId3224" Type="http://schemas.openxmlformats.org/officeDocument/2006/relationships/image" Target="media/image1406.emf"/><Relationship Id="rId3431" Type="http://schemas.openxmlformats.org/officeDocument/2006/relationships/image" Target="media/image1506.emf"/><Relationship Id="rId145" Type="http://schemas.openxmlformats.org/officeDocument/2006/relationships/customXml" Target="ink/ink67.xml"/><Relationship Id="rId352" Type="http://schemas.openxmlformats.org/officeDocument/2006/relationships/image" Target="media/image177.emf"/><Relationship Id="rId1287" Type="http://schemas.openxmlformats.org/officeDocument/2006/relationships/customXml" Target="ink/ink634.xml"/><Relationship Id="rId2033" Type="http://schemas.openxmlformats.org/officeDocument/2006/relationships/image" Target="media/image964.emf"/><Relationship Id="rId2240" Type="http://schemas.openxmlformats.org/officeDocument/2006/relationships/image" Target="media/image9391.emf"/><Relationship Id="rId2685" Type="http://schemas.openxmlformats.org/officeDocument/2006/relationships/image" Target="media/image1141.emf"/><Relationship Id="rId2892" Type="http://schemas.openxmlformats.org/officeDocument/2006/relationships/customXml" Target="ink/ink1438.xml"/><Relationship Id="rId3529" Type="http://schemas.openxmlformats.org/officeDocument/2006/relationships/image" Target="media/image1554.emf"/><Relationship Id="rId212" Type="http://schemas.openxmlformats.org/officeDocument/2006/relationships/image" Target="media/image103.emf"/><Relationship Id="rId657" Type="http://schemas.openxmlformats.org/officeDocument/2006/relationships/customXml" Target="ink/ink318.xml"/><Relationship Id="rId864" Type="http://schemas.openxmlformats.org/officeDocument/2006/relationships/customXml" Target="ink/ink423.xml"/><Relationship Id="rId1494" Type="http://schemas.openxmlformats.org/officeDocument/2006/relationships/customXml" Target="ink/ink738.xml"/><Relationship Id="rId1799" Type="http://schemas.openxmlformats.org/officeDocument/2006/relationships/image" Target="media/image850.emf"/><Relationship Id="rId2100" Type="http://schemas.openxmlformats.org/officeDocument/2006/relationships/customXml" Target="ink/ink1042.xml"/><Relationship Id="rId2338" Type="http://schemas.openxmlformats.org/officeDocument/2006/relationships/image" Target="media/image9810.emf"/><Relationship Id="rId2545" Type="http://schemas.openxmlformats.org/officeDocument/2006/relationships/customXml" Target="ink/ink1265.xml"/><Relationship Id="rId2752" Type="http://schemas.openxmlformats.org/officeDocument/2006/relationships/customXml" Target="ink/ink1370.xml"/><Relationship Id="rId517" Type="http://schemas.openxmlformats.org/officeDocument/2006/relationships/customXml" Target="ink/ink248.xml"/><Relationship Id="rId724" Type="http://schemas.openxmlformats.org/officeDocument/2006/relationships/customXml" Target="ink/ink352.xml"/><Relationship Id="rId931" Type="http://schemas.openxmlformats.org/officeDocument/2006/relationships/customXml" Target="ink/ink456.xml"/><Relationship Id="rId1147" Type="http://schemas.openxmlformats.org/officeDocument/2006/relationships/customXml" Target="ink/ink564.xml"/><Relationship Id="rId1354" Type="http://schemas.openxmlformats.org/officeDocument/2006/relationships/image" Target="media/image656.emf"/><Relationship Id="rId1561" Type="http://schemas.openxmlformats.org/officeDocument/2006/relationships/customXml" Target="ink/ink771.xml"/><Relationship Id="rId2405" Type="http://schemas.openxmlformats.org/officeDocument/2006/relationships/customXml" Target="ink/ink1195.xml"/><Relationship Id="rId2612" Type="http://schemas.openxmlformats.org/officeDocument/2006/relationships/image" Target="media/image1110.emf"/><Relationship Id="rId60" Type="http://schemas.openxmlformats.org/officeDocument/2006/relationships/image" Target="media/image27.emf"/><Relationship Id="rId1007" Type="http://schemas.openxmlformats.org/officeDocument/2006/relationships/customXml" Target="ink/ink494.xml"/><Relationship Id="rId1214" Type="http://schemas.openxmlformats.org/officeDocument/2006/relationships/image" Target="media/image588.emf"/><Relationship Id="rId1421" Type="http://schemas.openxmlformats.org/officeDocument/2006/relationships/image" Target="media/image688.emf"/><Relationship Id="rId1659" Type="http://schemas.openxmlformats.org/officeDocument/2006/relationships/customXml" Target="ink/ink820.xml"/><Relationship Id="rId1866" Type="http://schemas.openxmlformats.org/officeDocument/2006/relationships/customXml" Target="ink/ink925.xml"/><Relationship Id="rId2917" Type="http://schemas.openxmlformats.org/officeDocument/2006/relationships/image" Target="media/image1253.emf"/><Relationship Id="rId3081" Type="http://schemas.openxmlformats.org/officeDocument/2006/relationships/image" Target="media/image1335.emf"/><Relationship Id="rId1519" Type="http://schemas.openxmlformats.org/officeDocument/2006/relationships/image" Target="media/image735.emf"/><Relationship Id="rId1726" Type="http://schemas.openxmlformats.org/officeDocument/2006/relationships/customXml" Target="ink/ink854.xml"/><Relationship Id="rId1933" Type="http://schemas.openxmlformats.org/officeDocument/2006/relationships/image" Target="media/image914.emf"/><Relationship Id="rId3179" Type="http://schemas.openxmlformats.org/officeDocument/2006/relationships/image" Target="media/image1384.emf"/><Relationship Id="rId3386" Type="http://schemas.openxmlformats.org/officeDocument/2006/relationships/customXml" Target="ink/ink1687.xml"/><Relationship Id="rId3593" Type="http://schemas.openxmlformats.org/officeDocument/2006/relationships/image" Target="media/image1586.emf"/><Relationship Id="rId18" Type="http://schemas.openxmlformats.org/officeDocument/2006/relationships/image" Target="media/image6.emf"/><Relationship Id="rId2195" Type="http://schemas.openxmlformats.org/officeDocument/2006/relationships/image" Target="media/image1044.emf"/><Relationship Id="rId3039" Type="http://schemas.openxmlformats.org/officeDocument/2006/relationships/image" Target="media/image1314.emf"/><Relationship Id="rId3246" Type="http://schemas.openxmlformats.org/officeDocument/2006/relationships/image" Target="media/image1417.emf"/><Relationship Id="rId3453" Type="http://schemas.openxmlformats.org/officeDocument/2006/relationships/image" Target="media/image1517.emf"/><Relationship Id="rId167" Type="http://schemas.openxmlformats.org/officeDocument/2006/relationships/customXml" Target="ink/ink78.xml"/><Relationship Id="rId374" Type="http://schemas.openxmlformats.org/officeDocument/2006/relationships/image" Target="media/image188.emf"/><Relationship Id="rId581" Type="http://schemas.openxmlformats.org/officeDocument/2006/relationships/customXml" Target="ink/ink280.xml"/><Relationship Id="rId2055" Type="http://schemas.openxmlformats.org/officeDocument/2006/relationships/image" Target="media/image974.emf"/><Relationship Id="rId2262" Type="http://schemas.openxmlformats.org/officeDocument/2006/relationships/image" Target="media/image9501.emf"/><Relationship Id="rId3106" Type="http://schemas.openxmlformats.org/officeDocument/2006/relationships/customXml" Target="ink/ink1545.xml"/><Relationship Id="rId3660" Type="http://schemas.openxmlformats.org/officeDocument/2006/relationships/image" Target="media/image1619.emf"/><Relationship Id="rId234" Type="http://schemas.openxmlformats.org/officeDocument/2006/relationships/oleObject" Target="embeddings/oleObject3.bin"/><Relationship Id="rId679" Type="http://schemas.openxmlformats.org/officeDocument/2006/relationships/customXml" Target="ink/ink329.xml"/><Relationship Id="rId886" Type="http://schemas.openxmlformats.org/officeDocument/2006/relationships/customXml" Target="ink/ink434.xml"/><Relationship Id="rId2567" Type="http://schemas.openxmlformats.org/officeDocument/2006/relationships/customXml" Target="ink/ink1276.xml"/><Relationship Id="rId2774" Type="http://schemas.openxmlformats.org/officeDocument/2006/relationships/customXml" Target="ink/ink1381.xml"/><Relationship Id="rId3313" Type="http://schemas.openxmlformats.org/officeDocument/2006/relationships/image" Target="media/image1448.emf"/><Relationship Id="rId3520" Type="http://schemas.openxmlformats.org/officeDocument/2006/relationships/customXml" Target="ink/ink1754.xml"/><Relationship Id="rId3618" Type="http://schemas.openxmlformats.org/officeDocument/2006/relationships/customXml" Target="ink/ink1802.xml"/><Relationship Id="rId2" Type="http://schemas.openxmlformats.org/officeDocument/2006/relationships/numbering" Target="numbering.xml"/><Relationship Id="rId441" Type="http://schemas.openxmlformats.org/officeDocument/2006/relationships/customXml" Target="ink/ink210.xml"/><Relationship Id="rId539" Type="http://schemas.openxmlformats.org/officeDocument/2006/relationships/customXml" Target="ink/ink259.xml"/><Relationship Id="rId746" Type="http://schemas.openxmlformats.org/officeDocument/2006/relationships/customXml" Target="ink/ink363.xml"/><Relationship Id="rId1071" Type="http://schemas.openxmlformats.org/officeDocument/2006/relationships/customXml" Target="ink/ink526.xml"/><Relationship Id="rId1169" Type="http://schemas.openxmlformats.org/officeDocument/2006/relationships/customXml" Target="ink/ink575.xml"/><Relationship Id="rId1376" Type="http://schemas.openxmlformats.org/officeDocument/2006/relationships/customXml" Target="ink/ink679.xml"/><Relationship Id="rId1583" Type="http://schemas.openxmlformats.org/officeDocument/2006/relationships/customXml" Target="ink/ink782.xml"/><Relationship Id="rId2122" Type="http://schemas.openxmlformats.org/officeDocument/2006/relationships/customXml" Target="ink/ink1053.xml"/><Relationship Id="rId2427" Type="http://schemas.openxmlformats.org/officeDocument/2006/relationships/customXml" Target="ink/ink1206.xml"/><Relationship Id="rId2981" Type="http://schemas.openxmlformats.org/officeDocument/2006/relationships/image" Target="media/image1285.emf"/><Relationship Id="rId301" Type="http://schemas.openxmlformats.org/officeDocument/2006/relationships/image" Target="media/image152.emf"/><Relationship Id="rId953" Type="http://schemas.openxmlformats.org/officeDocument/2006/relationships/customXml" Target="ink/ink467.xml"/><Relationship Id="rId1029" Type="http://schemas.openxmlformats.org/officeDocument/2006/relationships/customXml" Target="ink/ink505.xml"/><Relationship Id="rId1236" Type="http://schemas.openxmlformats.org/officeDocument/2006/relationships/image" Target="media/image599.emf"/><Relationship Id="rId1790" Type="http://schemas.openxmlformats.org/officeDocument/2006/relationships/customXml" Target="ink/ink887.xml"/><Relationship Id="rId1888" Type="http://schemas.openxmlformats.org/officeDocument/2006/relationships/customXml" Target="ink/ink936.xml"/><Relationship Id="rId2634" Type="http://schemas.openxmlformats.org/officeDocument/2006/relationships/customXml" Target="ink/ink1310.xml"/><Relationship Id="rId2841" Type="http://schemas.openxmlformats.org/officeDocument/2006/relationships/image" Target="media/image1215.emf"/><Relationship Id="rId2939" Type="http://schemas.openxmlformats.org/officeDocument/2006/relationships/image" Target="media/image1264.emf"/><Relationship Id="rId82" Type="http://schemas.openxmlformats.org/officeDocument/2006/relationships/image" Target="media/image38.emf"/><Relationship Id="rId606" Type="http://schemas.openxmlformats.org/officeDocument/2006/relationships/image" Target="media/image302.emf"/><Relationship Id="rId813" Type="http://schemas.openxmlformats.org/officeDocument/2006/relationships/image" Target="media/image401.emf"/><Relationship Id="rId1443" Type="http://schemas.openxmlformats.org/officeDocument/2006/relationships/image" Target="media/image6970.emf"/><Relationship Id="rId1650" Type="http://schemas.openxmlformats.org/officeDocument/2006/relationships/image" Target="media/image753.emf"/><Relationship Id="rId1748" Type="http://schemas.openxmlformats.org/officeDocument/2006/relationships/customXml" Target="ink/ink866.xml"/><Relationship Id="rId2701" Type="http://schemas.openxmlformats.org/officeDocument/2006/relationships/image" Target="media/image1149.emf"/><Relationship Id="rId1303" Type="http://schemas.openxmlformats.org/officeDocument/2006/relationships/customXml" Target="ink/ink642.xml"/><Relationship Id="rId1510" Type="http://schemas.openxmlformats.org/officeDocument/2006/relationships/customXml" Target="ink/ink746.xml"/><Relationship Id="rId1955" Type="http://schemas.openxmlformats.org/officeDocument/2006/relationships/image" Target="media/image925.emf"/><Relationship Id="rId3170" Type="http://schemas.openxmlformats.org/officeDocument/2006/relationships/customXml" Target="ink/ink1577.xml"/><Relationship Id="rId1608" Type="http://schemas.openxmlformats.org/officeDocument/2006/relationships/image" Target="media/image780.emf"/><Relationship Id="rId1815" Type="http://schemas.openxmlformats.org/officeDocument/2006/relationships/image" Target="media/image858.emf"/><Relationship Id="rId3030" Type="http://schemas.openxmlformats.org/officeDocument/2006/relationships/customXml" Target="ink/ink1507.xml"/><Relationship Id="rId3268" Type="http://schemas.openxmlformats.org/officeDocument/2006/relationships/customXml" Target="ink/ink1626.xml"/><Relationship Id="rId3475" Type="http://schemas.openxmlformats.org/officeDocument/2006/relationships/image" Target="media/image1528.emf"/><Relationship Id="rId189" Type="http://schemas.openxmlformats.org/officeDocument/2006/relationships/customXml" Target="ink/ink89.xml"/><Relationship Id="rId396" Type="http://schemas.openxmlformats.org/officeDocument/2006/relationships/image" Target="media/image199.emf"/><Relationship Id="rId2077" Type="http://schemas.openxmlformats.org/officeDocument/2006/relationships/image" Target="media/image985.emf"/><Relationship Id="rId2284" Type="http://schemas.openxmlformats.org/officeDocument/2006/relationships/image" Target="media/image9540.emf"/><Relationship Id="rId2491" Type="http://schemas.openxmlformats.org/officeDocument/2006/relationships/customXml" Target="ink/ink1238.xml"/><Relationship Id="rId3128" Type="http://schemas.openxmlformats.org/officeDocument/2006/relationships/customXml" Target="ink/ink1556.xml"/><Relationship Id="rId3335" Type="http://schemas.openxmlformats.org/officeDocument/2006/relationships/image" Target="media/image1459.emf"/><Relationship Id="rId3542" Type="http://schemas.openxmlformats.org/officeDocument/2006/relationships/customXml" Target="ink/ink1765.xml"/><Relationship Id="rId256" Type="http://schemas.openxmlformats.org/officeDocument/2006/relationships/customXml" Target="ink/ink117.xml"/><Relationship Id="rId463" Type="http://schemas.openxmlformats.org/officeDocument/2006/relationships/customXml" Target="ink/ink221.xml"/><Relationship Id="rId670" Type="http://schemas.openxmlformats.org/officeDocument/2006/relationships/image" Target="media/image333.emf"/><Relationship Id="rId1093" Type="http://schemas.openxmlformats.org/officeDocument/2006/relationships/customXml" Target="ink/ink537.xml"/><Relationship Id="rId2144" Type="http://schemas.openxmlformats.org/officeDocument/2006/relationships/customXml" Target="ink/ink1064.xml"/><Relationship Id="rId2351" Type="http://schemas.openxmlformats.org/officeDocument/2006/relationships/customXml" Target="ink/ink1168.xml"/><Relationship Id="rId2589" Type="http://schemas.openxmlformats.org/officeDocument/2006/relationships/customXml" Target="ink/ink1287.xml"/><Relationship Id="rId2796" Type="http://schemas.openxmlformats.org/officeDocument/2006/relationships/customXml" Target="ink/ink1392.xml"/><Relationship Id="rId3402" Type="http://schemas.openxmlformats.org/officeDocument/2006/relationships/customXml" Target="ink/ink1695.xml"/><Relationship Id="rId116" Type="http://schemas.openxmlformats.org/officeDocument/2006/relationships/image" Target="media/image55.emf"/><Relationship Id="rId323" Type="http://schemas.openxmlformats.org/officeDocument/2006/relationships/image" Target="media/image163.emf"/><Relationship Id="rId530" Type="http://schemas.openxmlformats.org/officeDocument/2006/relationships/image" Target="media/image265.emf"/><Relationship Id="rId768" Type="http://schemas.openxmlformats.org/officeDocument/2006/relationships/customXml" Target="ink/ink374.xml"/><Relationship Id="rId975" Type="http://schemas.openxmlformats.org/officeDocument/2006/relationships/customXml" Target="ink/ink478.xml"/><Relationship Id="rId1160" Type="http://schemas.openxmlformats.org/officeDocument/2006/relationships/image" Target="media/image399.emf"/><Relationship Id="rId1398" Type="http://schemas.openxmlformats.org/officeDocument/2006/relationships/customXml" Target="ink/ink690.xml"/><Relationship Id="rId2004" Type="http://schemas.openxmlformats.org/officeDocument/2006/relationships/customXml" Target="ink/ink994.xml"/><Relationship Id="rId2211" Type="http://schemas.openxmlformats.org/officeDocument/2006/relationships/customXml" Target="ink/ink1098.xml"/><Relationship Id="rId2449" Type="http://schemas.openxmlformats.org/officeDocument/2006/relationships/customXml" Target="ink/ink1217.xml"/><Relationship Id="rId2656" Type="http://schemas.openxmlformats.org/officeDocument/2006/relationships/image" Target="media/image1129.emf"/><Relationship Id="rId2863" Type="http://schemas.openxmlformats.org/officeDocument/2006/relationships/image" Target="media/image1226.emf"/><Relationship Id="rId628" Type="http://schemas.openxmlformats.org/officeDocument/2006/relationships/image" Target="media/image312.emf"/><Relationship Id="rId835" Type="http://schemas.openxmlformats.org/officeDocument/2006/relationships/image" Target="media/image412.emf"/><Relationship Id="rId1258" Type="http://schemas.openxmlformats.org/officeDocument/2006/relationships/image" Target="media/image609.emf"/><Relationship Id="rId1465" Type="http://schemas.openxmlformats.org/officeDocument/2006/relationships/image" Target="media/image708.emf"/><Relationship Id="rId1672" Type="http://schemas.openxmlformats.org/officeDocument/2006/relationships/image" Target="media/image811.emf"/><Relationship Id="rId2309" Type="http://schemas.openxmlformats.org/officeDocument/2006/relationships/customXml" Target="ink/ink1147.xml"/><Relationship Id="rId2516" Type="http://schemas.openxmlformats.org/officeDocument/2006/relationships/image" Target="media/image1067.emf"/><Relationship Id="rId2723" Type="http://schemas.openxmlformats.org/officeDocument/2006/relationships/image" Target="media/image1160.emf"/><Relationship Id="rId1020" Type="http://schemas.openxmlformats.org/officeDocument/2006/relationships/image" Target="media/image4970.emf"/><Relationship Id="rId1118" Type="http://schemas.openxmlformats.org/officeDocument/2006/relationships/image" Target="media/image543.emf"/><Relationship Id="rId1325" Type="http://schemas.openxmlformats.org/officeDocument/2006/relationships/customXml" Target="ink/ink653.xml"/><Relationship Id="rId1532" Type="http://schemas.openxmlformats.org/officeDocument/2006/relationships/customXml" Target="ink/ink757.xml"/><Relationship Id="rId1977" Type="http://schemas.openxmlformats.org/officeDocument/2006/relationships/image" Target="media/image936.emf"/><Relationship Id="rId2930" Type="http://schemas.openxmlformats.org/officeDocument/2006/relationships/customXml" Target="ink/ink1457.xml"/><Relationship Id="rId902" Type="http://schemas.openxmlformats.org/officeDocument/2006/relationships/customXml" Target="ink/ink442.xml"/><Relationship Id="rId1837" Type="http://schemas.openxmlformats.org/officeDocument/2006/relationships/image" Target="media/image867.emf"/><Relationship Id="rId3192" Type="http://schemas.openxmlformats.org/officeDocument/2006/relationships/customXml" Target="ink/ink1588.xml"/><Relationship Id="rId3497" Type="http://schemas.openxmlformats.org/officeDocument/2006/relationships/image" Target="media/image1538.emf"/><Relationship Id="rId31" Type="http://schemas.openxmlformats.org/officeDocument/2006/relationships/customXml" Target="ink/ink12.xml"/><Relationship Id="rId2099" Type="http://schemas.openxmlformats.org/officeDocument/2006/relationships/image" Target="media/image996.emf"/><Relationship Id="rId3052" Type="http://schemas.openxmlformats.org/officeDocument/2006/relationships/customXml" Target="ink/ink1518.xml"/><Relationship Id="rId180" Type="http://schemas.openxmlformats.org/officeDocument/2006/relationships/image" Target="media/image87.emf"/><Relationship Id="rId278" Type="http://schemas.openxmlformats.org/officeDocument/2006/relationships/customXml" Target="ink/ink128.xml"/><Relationship Id="rId1904" Type="http://schemas.openxmlformats.org/officeDocument/2006/relationships/customXml" Target="ink/ink944.xml"/><Relationship Id="rId3357" Type="http://schemas.openxmlformats.org/officeDocument/2006/relationships/image" Target="media/image1470.emf"/><Relationship Id="rId3564" Type="http://schemas.openxmlformats.org/officeDocument/2006/relationships/customXml" Target="ink/ink1776.xml"/><Relationship Id="rId485" Type="http://schemas.openxmlformats.org/officeDocument/2006/relationships/customXml" Target="ink/ink232.xml"/><Relationship Id="rId692" Type="http://schemas.openxmlformats.org/officeDocument/2006/relationships/customXml" Target="ink/ink336.xml"/><Relationship Id="rId2166" Type="http://schemas.openxmlformats.org/officeDocument/2006/relationships/customXml" Target="ink/ink1075.xml"/><Relationship Id="rId2373" Type="http://schemas.openxmlformats.org/officeDocument/2006/relationships/customXml" Target="ink/ink1179.xml"/><Relationship Id="rId2580" Type="http://schemas.openxmlformats.org/officeDocument/2006/relationships/image" Target="media/image1096.emf"/><Relationship Id="rId3217" Type="http://schemas.openxmlformats.org/officeDocument/2006/relationships/customXml" Target="ink/ink1600.xml"/><Relationship Id="rId3424" Type="http://schemas.openxmlformats.org/officeDocument/2006/relationships/customXml" Target="ink/ink1706.xml"/><Relationship Id="rId3631" Type="http://schemas.openxmlformats.org/officeDocument/2006/relationships/image" Target="media/image1604.emf"/><Relationship Id="rId138" Type="http://schemas.openxmlformats.org/officeDocument/2006/relationships/image" Target="media/image66.emf"/><Relationship Id="rId345" Type="http://schemas.openxmlformats.org/officeDocument/2006/relationships/customXml" Target="ink/ink162.xml"/><Relationship Id="rId552" Type="http://schemas.openxmlformats.org/officeDocument/2006/relationships/image" Target="media/image276.emf"/><Relationship Id="rId997" Type="http://schemas.openxmlformats.org/officeDocument/2006/relationships/customXml" Target="ink/ink489.xml"/><Relationship Id="rId1182" Type="http://schemas.openxmlformats.org/officeDocument/2006/relationships/image" Target="media/image572.emf"/><Relationship Id="rId2026" Type="http://schemas.openxmlformats.org/officeDocument/2006/relationships/customXml" Target="ink/ink1005.xml"/><Relationship Id="rId2233" Type="http://schemas.openxmlformats.org/officeDocument/2006/relationships/customXml" Target="ink/ink1109.xml"/><Relationship Id="rId2440" Type="http://schemas.openxmlformats.org/officeDocument/2006/relationships/image" Target="media/image10300.emf"/><Relationship Id="rId2678" Type="http://schemas.openxmlformats.org/officeDocument/2006/relationships/customXml" Target="ink/ink1333.xml"/><Relationship Id="rId2885" Type="http://schemas.openxmlformats.org/officeDocument/2006/relationships/image" Target="media/image1237.emf"/><Relationship Id="rId205" Type="http://schemas.openxmlformats.org/officeDocument/2006/relationships/customXml" Target="ink/ink97.xml"/><Relationship Id="rId412" Type="http://schemas.openxmlformats.org/officeDocument/2006/relationships/image" Target="media/image207.emf"/><Relationship Id="rId857" Type="http://schemas.openxmlformats.org/officeDocument/2006/relationships/image" Target="media/image423.emf"/><Relationship Id="rId1042" Type="http://schemas.openxmlformats.org/officeDocument/2006/relationships/image" Target="media/image508.emf"/><Relationship Id="rId1487" Type="http://schemas.openxmlformats.org/officeDocument/2006/relationships/image" Target="media/image719.emf"/><Relationship Id="rId1694" Type="http://schemas.openxmlformats.org/officeDocument/2006/relationships/image" Target="media/image822.emf"/><Relationship Id="rId2300" Type="http://schemas.openxmlformats.org/officeDocument/2006/relationships/image" Target="media/image9620.emf"/><Relationship Id="rId2538" Type="http://schemas.openxmlformats.org/officeDocument/2006/relationships/image" Target="media/image1076.emf"/><Relationship Id="rId2745" Type="http://schemas.openxmlformats.org/officeDocument/2006/relationships/image" Target="media/image1171.emf"/><Relationship Id="rId2952" Type="http://schemas.openxmlformats.org/officeDocument/2006/relationships/customXml" Target="ink/ink1468.xml"/><Relationship Id="rId717" Type="http://schemas.openxmlformats.org/officeDocument/2006/relationships/image" Target="media/image355.emf"/><Relationship Id="rId924" Type="http://schemas.openxmlformats.org/officeDocument/2006/relationships/image" Target="media/image456.emf"/><Relationship Id="rId1347" Type="http://schemas.openxmlformats.org/officeDocument/2006/relationships/customXml" Target="ink/ink664.xml"/><Relationship Id="rId1554" Type="http://schemas.openxmlformats.org/officeDocument/2006/relationships/image" Target="media/image125.png"/><Relationship Id="rId1761" Type="http://schemas.openxmlformats.org/officeDocument/2006/relationships/image" Target="media/image8321.emf"/><Relationship Id="rId1999" Type="http://schemas.openxmlformats.org/officeDocument/2006/relationships/image" Target="media/image947.emf"/><Relationship Id="rId2605" Type="http://schemas.openxmlformats.org/officeDocument/2006/relationships/customXml" Target="ink/ink1295.xml"/><Relationship Id="rId2812" Type="http://schemas.openxmlformats.org/officeDocument/2006/relationships/header" Target="header1.xml"/><Relationship Id="rId53" Type="http://schemas.openxmlformats.org/officeDocument/2006/relationships/customXml" Target="ink/ink23.xml"/><Relationship Id="rId1207" Type="http://schemas.openxmlformats.org/officeDocument/2006/relationships/customXml" Target="ink/ink594.xml"/><Relationship Id="rId1414" Type="http://schemas.openxmlformats.org/officeDocument/2006/relationships/customXml" Target="ink/ink698.xml"/><Relationship Id="rId1621" Type="http://schemas.openxmlformats.org/officeDocument/2006/relationships/customXml" Target="ink/ink801.xml"/><Relationship Id="rId1859" Type="http://schemas.openxmlformats.org/officeDocument/2006/relationships/image" Target="media/image878.emf"/><Relationship Id="rId3074" Type="http://schemas.openxmlformats.org/officeDocument/2006/relationships/customXml" Target="ink/ink1529.xml"/><Relationship Id="rId1719" Type="http://schemas.openxmlformats.org/officeDocument/2006/relationships/customXml" Target="ink/ink850.xml"/><Relationship Id="rId1926" Type="http://schemas.openxmlformats.org/officeDocument/2006/relationships/customXml" Target="ink/ink955.xml"/><Relationship Id="rId3281" Type="http://schemas.openxmlformats.org/officeDocument/2006/relationships/image" Target="media/image1432.emf"/><Relationship Id="rId3379" Type="http://schemas.openxmlformats.org/officeDocument/2006/relationships/image" Target="media/image1480.emf"/><Relationship Id="rId3586" Type="http://schemas.openxmlformats.org/officeDocument/2006/relationships/customXml" Target="ink/ink1787.xml"/><Relationship Id="rId2090" Type="http://schemas.openxmlformats.org/officeDocument/2006/relationships/customXml" Target="ink/ink1037.xml"/><Relationship Id="rId2188" Type="http://schemas.openxmlformats.org/officeDocument/2006/relationships/customXml" Target="ink/ink1086.xml"/><Relationship Id="rId2395" Type="http://schemas.openxmlformats.org/officeDocument/2006/relationships/customXml" Target="ink/ink1190.xml"/><Relationship Id="rId3141" Type="http://schemas.openxmlformats.org/officeDocument/2006/relationships/image" Target="media/image1365.emf"/><Relationship Id="rId3239" Type="http://schemas.openxmlformats.org/officeDocument/2006/relationships/customXml" Target="ink/ink1611.xml"/><Relationship Id="rId3446" Type="http://schemas.openxmlformats.org/officeDocument/2006/relationships/customXml" Target="ink/ink1717.xml"/><Relationship Id="rId367" Type="http://schemas.openxmlformats.org/officeDocument/2006/relationships/customXml" Target="ink/ink173.xml"/><Relationship Id="rId574" Type="http://schemas.openxmlformats.org/officeDocument/2006/relationships/image" Target="media/image286.emf"/><Relationship Id="rId2048" Type="http://schemas.openxmlformats.org/officeDocument/2006/relationships/customXml" Target="ink/ink1016.xml"/><Relationship Id="rId2255" Type="http://schemas.openxmlformats.org/officeDocument/2006/relationships/customXml" Target="ink/ink1120.xml"/><Relationship Id="rId3001" Type="http://schemas.openxmlformats.org/officeDocument/2006/relationships/image" Target="media/image1295.emf"/><Relationship Id="rId3653" Type="http://schemas.openxmlformats.org/officeDocument/2006/relationships/customXml" Target="ink/ink1819.xml"/><Relationship Id="rId227" Type="http://schemas.openxmlformats.org/officeDocument/2006/relationships/customXml" Target="ink/ink108.xml"/><Relationship Id="rId781" Type="http://schemas.openxmlformats.org/officeDocument/2006/relationships/image" Target="media/image387.emf"/><Relationship Id="rId879" Type="http://schemas.openxmlformats.org/officeDocument/2006/relationships/image" Target="media/image434.emf"/><Relationship Id="rId2462" Type="http://schemas.openxmlformats.org/officeDocument/2006/relationships/image" Target="media/image10390.emf"/><Relationship Id="rId2767" Type="http://schemas.openxmlformats.org/officeDocument/2006/relationships/image" Target="media/image1182.emf"/><Relationship Id="rId3306" Type="http://schemas.openxmlformats.org/officeDocument/2006/relationships/customXml" Target="ink/ink1646.xml"/><Relationship Id="rId3513" Type="http://schemas.openxmlformats.org/officeDocument/2006/relationships/image" Target="media/image1546.emf"/><Relationship Id="rId434" Type="http://schemas.openxmlformats.org/officeDocument/2006/relationships/image" Target="media/image218.emf"/><Relationship Id="rId641" Type="http://schemas.openxmlformats.org/officeDocument/2006/relationships/customXml" Target="ink/ink310.xml"/><Relationship Id="rId739" Type="http://schemas.openxmlformats.org/officeDocument/2006/relationships/image" Target="media/image366.emf"/><Relationship Id="rId1064" Type="http://schemas.openxmlformats.org/officeDocument/2006/relationships/image" Target="media/image518.emf"/><Relationship Id="rId1271" Type="http://schemas.openxmlformats.org/officeDocument/2006/relationships/customXml" Target="ink/ink626.xml"/><Relationship Id="rId1369" Type="http://schemas.openxmlformats.org/officeDocument/2006/relationships/image" Target="media/image662.emf"/><Relationship Id="rId1576" Type="http://schemas.openxmlformats.org/officeDocument/2006/relationships/image" Target="media/image764.emf"/><Relationship Id="rId2115" Type="http://schemas.openxmlformats.org/officeDocument/2006/relationships/image" Target="media/image1004.emf"/><Relationship Id="rId2322" Type="http://schemas.openxmlformats.org/officeDocument/2006/relationships/image" Target="media/image9730.emf"/><Relationship Id="rId2974" Type="http://schemas.openxmlformats.org/officeDocument/2006/relationships/customXml" Target="ink/ink1479.xml"/><Relationship Id="rId501" Type="http://schemas.openxmlformats.org/officeDocument/2006/relationships/customXml" Target="ink/ink240.xml"/><Relationship Id="rId946" Type="http://schemas.openxmlformats.org/officeDocument/2006/relationships/image" Target="media/image467.emf"/><Relationship Id="rId1131" Type="http://schemas.openxmlformats.org/officeDocument/2006/relationships/customXml" Target="ink/ink556.xml"/><Relationship Id="rId1229" Type="http://schemas.openxmlformats.org/officeDocument/2006/relationships/customXml" Target="ink/ink605.xml"/><Relationship Id="rId1783" Type="http://schemas.openxmlformats.org/officeDocument/2006/relationships/image" Target="media/image842.emf"/><Relationship Id="rId1990" Type="http://schemas.openxmlformats.org/officeDocument/2006/relationships/customXml" Target="ink/ink987.xml"/><Relationship Id="rId2627" Type="http://schemas.openxmlformats.org/officeDocument/2006/relationships/customXml" Target="ink/ink1306.xml"/><Relationship Id="rId2834" Type="http://schemas.openxmlformats.org/officeDocument/2006/relationships/customXml" Target="ink/ink1409.xml"/><Relationship Id="rId75" Type="http://schemas.openxmlformats.org/officeDocument/2006/relationships/customXml" Target="ink/ink33.xml"/><Relationship Id="rId806" Type="http://schemas.openxmlformats.org/officeDocument/2006/relationships/customXml" Target="ink/ink394.xml"/><Relationship Id="rId1436" Type="http://schemas.openxmlformats.org/officeDocument/2006/relationships/customXml" Target="ink/ink709.xml"/><Relationship Id="rId1643" Type="http://schemas.openxmlformats.org/officeDocument/2006/relationships/customXml" Target="ink/ink812.xml"/><Relationship Id="rId1850" Type="http://schemas.openxmlformats.org/officeDocument/2006/relationships/customXml" Target="ink/ink917.xml"/><Relationship Id="rId2901" Type="http://schemas.openxmlformats.org/officeDocument/2006/relationships/image" Target="media/image1245.emf"/><Relationship Id="rId3096" Type="http://schemas.openxmlformats.org/officeDocument/2006/relationships/customXml" Target="ink/ink1540.xml"/><Relationship Id="rId1503" Type="http://schemas.openxmlformats.org/officeDocument/2006/relationships/image" Target="media/image727.emf"/><Relationship Id="rId1710" Type="http://schemas.openxmlformats.org/officeDocument/2006/relationships/image" Target="media/image830.emf"/><Relationship Id="rId1948" Type="http://schemas.openxmlformats.org/officeDocument/2006/relationships/customXml" Target="ink/ink966.xml"/><Relationship Id="rId3163" Type="http://schemas.openxmlformats.org/officeDocument/2006/relationships/image" Target="media/image1376.emf"/><Relationship Id="rId3370" Type="http://schemas.openxmlformats.org/officeDocument/2006/relationships/customXml" Target="ink/ink1679.xml"/><Relationship Id="rId291" Type="http://schemas.openxmlformats.org/officeDocument/2006/relationships/image" Target="media/image147.emf"/><Relationship Id="rId1808" Type="http://schemas.openxmlformats.org/officeDocument/2006/relationships/customXml" Target="ink/ink896.xml"/><Relationship Id="rId3023" Type="http://schemas.openxmlformats.org/officeDocument/2006/relationships/image" Target="media/image1306.emf"/><Relationship Id="rId3468" Type="http://schemas.openxmlformats.org/officeDocument/2006/relationships/customXml" Target="ink/ink1728.xml"/><Relationship Id="rId151" Type="http://schemas.openxmlformats.org/officeDocument/2006/relationships/customXml" Target="ink/ink70.xml"/><Relationship Id="rId389" Type="http://schemas.openxmlformats.org/officeDocument/2006/relationships/customXml" Target="ink/ink184.xml"/><Relationship Id="rId596" Type="http://schemas.openxmlformats.org/officeDocument/2006/relationships/image" Target="media/image297.emf"/><Relationship Id="rId2277" Type="http://schemas.openxmlformats.org/officeDocument/2006/relationships/customXml" Target="ink/ink1131.xml"/><Relationship Id="rId2484" Type="http://schemas.openxmlformats.org/officeDocument/2006/relationships/image" Target="media/image1051.emf"/><Relationship Id="rId2691" Type="http://schemas.openxmlformats.org/officeDocument/2006/relationships/image" Target="media/image1144.emf"/><Relationship Id="rId3230" Type="http://schemas.openxmlformats.org/officeDocument/2006/relationships/image" Target="media/image1409.emf"/><Relationship Id="rId3328" Type="http://schemas.openxmlformats.org/officeDocument/2006/relationships/customXml" Target="ink/ink1657.xml"/><Relationship Id="rId3535" Type="http://schemas.openxmlformats.org/officeDocument/2006/relationships/image" Target="media/image1557.emf"/><Relationship Id="rId249" Type="http://schemas.openxmlformats.org/officeDocument/2006/relationships/image" Target="media/image126.emf"/><Relationship Id="rId456" Type="http://schemas.openxmlformats.org/officeDocument/2006/relationships/image" Target="media/image229.emf"/><Relationship Id="rId663" Type="http://schemas.openxmlformats.org/officeDocument/2006/relationships/customXml" Target="ink/ink321.xml"/><Relationship Id="rId870" Type="http://schemas.openxmlformats.org/officeDocument/2006/relationships/customXml" Target="ink/ink426.xml"/><Relationship Id="rId1086" Type="http://schemas.openxmlformats.org/officeDocument/2006/relationships/image" Target="media/image528.emf"/><Relationship Id="rId1293" Type="http://schemas.openxmlformats.org/officeDocument/2006/relationships/customXml" Target="ink/ink637.xml"/><Relationship Id="rId2137" Type="http://schemas.openxmlformats.org/officeDocument/2006/relationships/image" Target="media/image1015.emf"/><Relationship Id="rId2344" Type="http://schemas.openxmlformats.org/officeDocument/2006/relationships/image" Target="media/image9830.emf"/><Relationship Id="rId2551" Type="http://schemas.openxmlformats.org/officeDocument/2006/relationships/customXml" Target="ink/ink1268.xml"/><Relationship Id="rId2789" Type="http://schemas.openxmlformats.org/officeDocument/2006/relationships/image" Target="media/image1193.emf"/><Relationship Id="rId2996" Type="http://schemas.openxmlformats.org/officeDocument/2006/relationships/customXml" Target="ink/ink1490.xml"/><Relationship Id="rId109" Type="http://schemas.openxmlformats.org/officeDocument/2006/relationships/customXml" Target="ink/ink49.xml"/><Relationship Id="rId316" Type="http://schemas.openxmlformats.org/officeDocument/2006/relationships/customXml" Target="ink/ink147.xml"/><Relationship Id="rId523" Type="http://schemas.openxmlformats.org/officeDocument/2006/relationships/customXml" Target="ink/ink251.xml"/><Relationship Id="rId968" Type="http://schemas.openxmlformats.org/officeDocument/2006/relationships/image" Target="media/image478.emf"/><Relationship Id="rId1153" Type="http://schemas.openxmlformats.org/officeDocument/2006/relationships/customXml" Target="ink/ink567.xml"/><Relationship Id="rId1598" Type="http://schemas.openxmlformats.org/officeDocument/2006/relationships/image" Target="media/image775.emf"/><Relationship Id="rId2649" Type="http://schemas.openxmlformats.org/officeDocument/2006/relationships/image" Target="media/image1126.emf"/><Relationship Id="rId2856" Type="http://schemas.openxmlformats.org/officeDocument/2006/relationships/customXml" Target="ink/ink1420.xml"/><Relationship Id="rId3602" Type="http://schemas.openxmlformats.org/officeDocument/2006/relationships/customXml" Target="ink/ink1794.xml"/><Relationship Id="rId97" Type="http://schemas.openxmlformats.org/officeDocument/2006/relationships/customXml" Target="ink/ink44.xml"/><Relationship Id="rId730" Type="http://schemas.openxmlformats.org/officeDocument/2006/relationships/customXml" Target="ink/ink355.xml"/><Relationship Id="rId828" Type="http://schemas.openxmlformats.org/officeDocument/2006/relationships/customXml" Target="ink/ink405.xml"/><Relationship Id="rId1013" Type="http://schemas.openxmlformats.org/officeDocument/2006/relationships/customXml" Target="ink/ink497.xml"/><Relationship Id="rId1360" Type="http://schemas.openxmlformats.org/officeDocument/2006/relationships/customXml" Target="ink/ink671.xml"/><Relationship Id="rId1458" Type="http://schemas.openxmlformats.org/officeDocument/2006/relationships/customXml" Target="ink/ink720.xml"/><Relationship Id="rId1665" Type="http://schemas.openxmlformats.org/officeDocument/2006/relationships/customXml" Target="ink/ink823.xml"/><Relationship Id="rId1872" Type="http://schemas.openxmlformats.org/officeDocument/2006/relationships/customXml" Target="ink/ink928.xml"/><Relationship Id="rId2411" Type="http://schemas.openxmlformats.org/officeDocument/2006/relationships/customXml" Target="ink/ink1198.xml"/><Relationship Id="rId2509" Type="http://schemas.openxmlformats.org/officeDocument/2006/relationships/customXml" Target="ink/ink1247.xml"/><Relationship Id="rId2716" Type="http://schemas.openxmlformats.org/officeDocument/2006/relationships/customXml" Target="ink/ink1352.xml"/><Relationship Id="rId1220" Type="http://schemas.openxmlformats.org/officeDocument/2006/relationships/image" Target="media/image591.emf"/><Relationship Id="rId1318" Type="http://schemas.openxmlformats.org/officeDocument/2006/relationships/image" Target="media/image638.emf"/><Relationship Id="rId1525" Type="http://schemas.openxmlformats.org/officeDocument/2006/relationships/image" Target="media/image738.emf"/><Relationship Id="rId2923" Type="http://schemas.openxmlformats.org/officeDocument/2006/relationships/image" Target="media/image1256.emf"/><Relationship Id="rId1732" Type="http://schemas.openxmlformats.org/officeDocument/2006/relationships/customXml" Target="ink/ink858.xml"/><Relationship Id="rId3185" Type="http://schemas.openxmlformats.org/officeDocument/2006/relationships/image" Target="media/image1387.emf"/><Relationship Id="rId3392" Type="http://schemas.openxmlformats.org/officeDocument/2006/relationships/customXml" Target="ink/ink1690.xml"/><Relationship Id="rId24" Type="http://schemas.openxmlformats.org/officeDocument/2006/relationships/image" Target="media/image9.emf"/><Relationship Id="rId2299" Type="http://schemas.openxmlformats.org/officeDocument/2006/relationships/customXml" Target="ink/ink1142.xml"/><Relationship Id="rId3045" Type="http://schemas.openxmlformats.org/officeDocument/2006/relationships/image" Target="media/image1317.emf"/><Relationship Id="rId3252" Type="http://schemas.openxmlformats.org/officeDocument/2006/relationships/image" Target="media/image1420.emf"/><Relationship Id="rId173" Type="http://schemas.openxmlformats.org/officeDocument/2006/relationships/customXml" Target="ink/ink81.xml"/><Relationship Id="rId380" Type="http://schemas.openxmlformats.org/officeDocument/2006/relationships/image" Target="media/image191.emf"/><Relationship Id="rId2061" Type="http://schemas.openxmlformats.org/officeDocument/2006/relationships/image" Target="media/image977.emf"/><Relationship Id="rId3112" Type="http://schemas.openxmlformats.org/officeDocument/2006/relationships/customXml" Target="ink/ink1548.xml"/><Relationship Id="rId3557" Type="http://schemas.openxmlformats.org/officeDocument/2006/relationships/image" Target="media/image1568.emf"/><Relationship Id="rId240" Type="http://schemas.openxmlformats.org/officeDocument/2006/relationships/image" Target="media/image120.emf"/><Relationship Id="rId478" Type="http://schemas.openxmlformats.org/officeDocument/2006/relationships/image" Target="media/image240.emf"/><Relationship Id="rId685" Type="http://schemas.openxmlformats.org/officeDocument/2006/relationships/customXml" Target="ink/ink332.xml"/><Relationship Id="rId892" Type="http://schemas.openxmlformats.org/officeDocument/2006/relationships/customXml" Target="ink/ink437.xml"/><Relationship Id="rId2159" Type="http://schemas.openxmlformats.org/officeDocument/2006/relationships/image" Target="media/image1026.emf"/><Relationship Id="rId2366" Type="http://schemas.openxmlformats.org/officeDocument/2006/relationships/image" Target="media/image9940.emf"/><Relationship Id="rId2573" Type="http://schemas.openxmlformats.org/officeDocument/2006/relationships/customXml" Target="ink/ink1279.xml"/><Relationship Id="rId2780" Type="http://schemas.openxmlformats.org/officeDocument/2006/relationships/customXml" Target="ink/ink1384.xml"/><Relationship Id="rId3417" Type="http://schemas.openxmlformats.org/officeDocument/2006/relationships/image" Target="media/image1499.emf"/><Relationship Id="rId3624" Type="http://schemas.openxmlformats.org/officeDocument/2006/relationships/customXml" Target="ink/ink1805.xml"/><Relationship Id="rId100" Type="http://schemas.openxmlformats.org/officeDocument/2006/relationships/oleObject" Target="embeddings/oleObject2.bin"/><Relationship Id="rId338" Type="http://schemas.openxmlformats.org/officeDocument/2006/relationships/customXml" Target="ink/ink158.xml"/><Relationship Id="rId545" Type="http://schemas.openxmlformats.org/officeDocument/2006/relationships/customXml" Target="ink/ink262.xml"/><Relationship Id="rId752" Type="http://schemas.openxmlformats.org/officeDocument/2006/relationships/customXml" Target="ink/ink366.xml"/><Relationship Id="rId1175" Type="http://schemas.openxmlformats.org/officeDocument/2006/relationships/customXml" Target="ink/ink578.xml"/><Relationship Id="rId1382" Type="http://schemas.openxmlformats.org/officeDocument/2006/relationships/customXml" Target="ink/ink682.xml"/><Relationship Id="rId2019" Type="http://schemas.openxmlformats.org/officeDocument/2006/relationships/image" Target="media/image957.emf"/><Relationship Id="rId2226" Type="http://schemas.openxmlformats.org/officeDocument/2006/relationships/image" Target="media/image9320.emf"/><Relationship Id="rId2433" Type="http://schemas.openxmlformats.org/officeDocument/2006/relationships/customXml" Target="ink/ink1209.xml"/><Relationship Id="rId2640" Type="http://schemas.openxmlformats.org/officeDocument/2006/relationships/customXml" Target="ink/ink1313.xml"/><Relationship Id="rId2878" Type="http://schemas.openxmlformats.org/officeDocument/2006/relationships/customXml" Target="ink/ink1431.xml"/><Relationship Id="rId405" Type="http://schemas.openxmlformats.org/officeDocument/2006/relationships/customXml" Target="ink/ink192.xml"/><Relationship Id="rId612" Type="http://schemas.openxmlformats.org/officeDocument/2006/relationships/image" Target="media/image304.emf"/><Relationship Id="rId1035" Type="http://schemas.openxmlformats.org/officeDocument/2006/relationships/customXml" Target="ink/ink508.xml"/><Relationship Id="rId1242" Type="http://schemas.openxmlformats.org/officeDocument/2006/relationships/image" Target="media/image6010.emf"/><Relationship Id="rId1687" Type="http://schemas.openxmlformats.org/officeDocument/2006/relationships/customXml" Target="ink/ink834.xml"/><Relationship Id="rId1894" Type="http://schemas.openxmlformats.org/officeDocument/2006/relationships/customXml" Target="ink/ink939.xml"/><Relationship Id="rId2500" Type="http://schemas.openxmlformats.org/officeDocument/2006/relationships/image" Target="media/image1059.emf"/><Relationship Id="rId2738" Type="http://schemas.openxmlformats.org/officeDocument/2006/relationships/customXml" Target="ink/ink1363.xml"/><Relationship Id="rId2945" Type="http://schemas.openxmlformats.org/officeDocument/2006/relationships/image" Target="media/image1267.emf"/><Relationship Id="rId917" Type="http://schemas.openxmlformats.org/officeDocument/2006/relationships/customXml" Target="ink/ink449.xml"/><Relationship Id="rId1102" Type="http://schemas.openxmlformats.org/officeDocument/2006/relationships/image" Target="media/image535.emf"/><Relationship Id="rId1547" Type="http://schemas.openxmlformats.org/officeDocument/2006/relationships/image" Target="media/image749.emf"/><Relationship Id="rId1754" Type="http://schemas.openxmlformats.org/officeDocument/2006/relationships/customXml" Target="ink/ink869.xml"/><Relationship Id="rId1961" Type="http://schemas.openxmlformats.org/officeDocument/2006/relationships/image" Target="media/image928.emf"/><Relationship Id="rId2805" Type="http://schemas.openxmlformats.org/officeDocument/2006/relationships/image" Target="media/image1201.emf"/><Relationship Id="rId46" Type="http://schemas.openxmlformats.org/officeDocument/2006/relationships/image" Target="media/image20.emf"/><Relationship Id="rId1407" Type="http://schemas.openxmlformats.org/officeDocument/2006/relationships/image" Target="media/image681.emf"/><Relationship Id="rId1614" Type="http://schemas.openxmlformats.org/officeDocument/2006/relationships/image" Target="media/image783.emf"/><Relationship Id="rId1821" Type="http://schemas.openxmlformats.org/officeDocument/2006/relationships/image" Target="media/image860.emf"/><Relationship Id="rId3067" Type="http://schemas.openxmlformats.org/officeDocument/2006/relationships/image" Target="media/image1328.emf"/><Relationship Id="rId3274" Type="http://schemas.openxmlformats.org/officeDocument/2006/relationships/customXml" Target="ink/ink1630.xml"/><Relationship Id="rId195" Type="http://schemas.openxmlformats.org/officeDocument/2006/relationships/customXml" Target="ink/ink92.xml"/><Relationship Id="rId1919" Type="http://schemas.openxmlformats.org/officeDocument/2006/relationships/image" Target="media/image907.emf"/><Relationship Id="rId3481" Type="http://schemas.openxmlformats.org/officeDocument/2006/relationships/image" Target="media/image1531.emf"/><Relationship Id="rId3579" Type="http://schemas.openxmlformats.org/officeDocument/2006/relationships/image" Target="media/image1579.emf"/><Relationship Id="rId2083" Type="http://schemas.openxmlformats.org/officeDocument/2006/relationships/image" Target="media/image988.emf"/><Relationship Id="rId2290" Type="http://schemas.openxmlformats.org/officeDocument/2006/relationships/image" Target="media/image9570.emf"/><Relationship Id="rId2388" Type="http://schemas.openxmlformats.org/officeDocument/2006/relationships/image" Target="media/image10050.emf"/><Relationship Id="rId2595" Type="http://schemas.openxmlformats.org/officeDocument/2006/relationships/customXml" Target="ink/ink1290.xml"/><Relationship Id="rId3134" Type="http://schemas.openxmlformats.org/officeDocument/2006/relationships/customXml" Target="ink/ink1559.xml"/><Relationship Id="rId3341" Type="http://schemas.openxmlformats.org/officeDocument/2006/relationships/image" Target="media/image1462.emf"/><Relationship Id="rId3439" Type="http://schemas.openxmlformats.org/officeDocument/2006/relationships/image" Target="media/image1510.emf"/><Relationship Id="rId262" Type="http://schemas.openxmlformats.org/officeDocument/2006/relationships/customXml" Target="ink/ink120.xml"/><Relationship Id="rId567" Type="http://schemas.openxmlformats.org/officeDocument/2006/relationships/customXml" Target="ink/ink273.xml"/><Relationship Id="rId1197" Type="http://schemas.openxmlformats.org/officeDocument/2006/relationships/customXml" Target="ink/ink589.xml"/><Relationship Id="rId2150" Type="http://schemas.openxmlformats.org/officeDocument/2006/relationships/customXml" Target="ink/ink1067.xml"/><Relationship Id="rId2248" Type="http://schemas.openxmlformats.org/officeDocument/2006/relationships/image" Target="media/image9430.emf"/><Relationship Id="rId3201" Type="http://schemas.openxmlformats.org/officeDocument/2006/relationships/customXml" Target="ink/ink1592.xml"/><Relationship Id="rId3646" Type="http://schemas.openxmlformats.org/officeDocument/2006/relationships/customXml" Target="ink/ink1816.xml"/><Relationship Id="rId122" Type="http://schemas.openxmlformats.org/officeDocument/2006/relationships/image" Target="media/image58.emf"/><Relationship Id="rId774" Type="http://schemas.openxmlformats.org/officeDocument/2006/relationships/customXml" Target="ink/ink377.xml"/><Relationship Id="rId981" Type="http://schemas.openxmlformats.org/officeDocument/2006/relationships/customXml" Target="ink/ink481.xml"/><Relationship Id="rId1057" Type="http://schemas.openxmlformats.org/officeDocument/2006/relationships/customXml" Target="ink/ink519.xml"/><Relationship Id="rId2010" Type="http://schemas.openxmlformats.org/officeDocument/2006/relationships/customXml" Target="ink/ink997.xml"/><Relationship Id="rId2455" Type="http://schemas.openxmlformats.org/officeDocument/2006/relationships/customXml" Target="ink/ink1220.xml"/><Relationship Id="rId2662" Type="http://schemas.openxmlformats.org/officeDocument/2006/relationships/customXml" Target="ink/ink1325.xml"/><Relationship Id="rId3506" Type="http://schemas.openxmlformats.org/officeDocument/2006/relationships/customXml" Target="ink/ink1747.xml"/><Relationship Id="rId427" Type="http://schemas.openxmlformats.org/officeDocument/2006/relationships/customXml" Target="ink/ink203.xml"/><Relationship Id="rId634" Type="http://schemas.openxmlformats.org/officeDocument/2006/relationships/image" Target="media/image315.emf"/><Relationship Id="rId841" Type="http://schemas.openxmlformats.org/officeDocument/2006/relationships/image" Target="media/image415.emf"/><Relationship Id="rId1264" Type="http://schemas.openxmlformats.org/officeDocument/2006/relationships/image" Target="media/image612.emf"/><Relationship Id="rId1471" Type="http://schemas.openxmlformats.org/officeDocument/2006/relationships/image" Target="media/image711.emf"/><Relationship Id="rId1569" Type="http://schemas.openxmlformats.org/officeDocument/2006/relationships/customXml" Target="ink/ink775.xml"/><Relationship Id="rId2108" Type="http://schemas.openxmlformats.org/officeDocument/2006/relationships/customXml" Target="ink/ink1046.xml"/><Relationship Id="rId2315" Type="http://schemas.openxmlformats.org/officeDocument/2006/relationships/customXml" Target="ink/ink1150.xml"/><Relationship Id="rId2522" Type="http://schemas.openxmlformats.org/officeDocument/2006/relationships/image" Target="media/image1070.emf"/><Relationship Id="rId2967" Type="http://schemas.openxmlformats.org/officeDocument/2006/relationships/image" Target="media/image1278.emf"/><Relationship Id="rId701" Type="http://schemas.openxmlformats.org/officeDocument/2006/relationships/image" Target="media/image347.emf"/><Relationship Id="rId939" Type="http://schemas.openxmlformats.org/officeDocument/2006/relationships/customXml" Target="ink/ink460.xml"/><Relationship Id="rId1124" Type="http://schemas.openxmlformats.org/officeDocument/2006/relationships/image" Target="media/image546.emf"/><Relationship Id="rId1331" Type="http://schemas.openxmlformats.org/officeDocument/2006/relationships/customXml" Target="ink/ink656.xml"/><Relationship Id="rId1776" Type="http://schemas.openxmlformats.org/officeDocument/2006/relationships/customXml" Target="ink/ink880.xml"/><Relationship Id="rId1983" Type="http://schemas.openxmlformats.org/officeDocument/2006/relationships/image" Target="media/image939.emf"/><Relationship Id="rId2827" Type="http://schemas.openxmlformats.org/officeDocument/2006/relationships/image" Target="media/image12080.emf"/><Relationship Id="rId68" Type="http://schemas.openxmlformats.org/officeDocument/2006/relationships/image" Target="media/image31.emf"/><Relationship Id="rId1429" Type="http://schemas.openxmlformats.org/officeDocument/2006/relationships/image" Target="media/image692.emf"/><Relationship Id="rId1636" Type="http://schemas.openxmlformats.org/officeDocument/2006/relationships/image" Target="media/image794.emf"/><Relationship Id="rId1843" Type="http://schemas.openxmlformats.org/officeDocument/2006/relationships/image" Target="media/image870.emf"/><Relationship Id="rId3089" Type="http://schemas.openxmlformats.org/officeDocument/2006/relationships/image" Target="media/image1339.emf"/><Relationship Id="rId3296" Type="http://schemas.openxmlformats.org/officeDocument/2006/relationships/customXml" Target="ink/ink1641.xml"/><Relationship Id="rId1703" Type="http://schemas.openxmlformats.org/officeDocument/2006/relationships/customXml" Target="ink/ink842.xml"/><Relationship Id="rId1910" Type="http://schemas.openxmlformats.org/officeDocument/2006/relationships/customXml" Target="ink/ink947.xml"/><Relationship Id="rId3156" Type="http://schemas.openxmlformats.org/officeDocument/2006/relationships/customXml" Target="ink/ink1570.xml"/><Relationship Id="rId3363" Type="http://schemas.openxmlformats.org/officeDocument/2006/relationships/image" Target="media/image1473.emf"/><Relationship Id="rId284" Type="http://schemas.openxmlformats.org/officeDocument/2006/relationships/customXml" Target="ink/ink131.xml"/><Relationship Id="rId491" Type="http://schemas.openxmlformats.org/officeDocument/2006/relationships/customXml" Target="ink/ink235.xml"/><Relationship Id="rId2172" Type="http://schemas.openxmlformats.org/officeDocument/2006/relationships/customXml" Target="ink/ink1078.xml"/><Relationship Id="rId3016" Type="http://schemas.openxmlformats.org/officeDocument/2006/relationships/customXml" Target="ink/ink1500.xml"/><Relationship Id="rId3223" Type="http://schemas.openxmlformats.org/officeDocument/2006/relationships/customXml" Target="ink/ink1603.xml"/><Relationship Id="rId3570" Type="http://schemas.openxmlformats.org/officeDocument/2006/relationships/customXml" Target="ink/ink1779.xml"/><Relationship Id="rId144" Type="http://schemas.openxmlformats.org/officeDocument/2006/relationships/image" Target="media/image69.emf"/><Relationship Id="rId589" Type="http://schemas.openxmlformats.org/officeDocument/2006/relationships/customXml" Target="ink/ink284.xml"/><Relationship Id="rId796" Type="http://schemas.openxmlformats.org/officeDocument/2006/relationships/customXml" Target="ink/ink389.xml"/><Relationship Id="rId2477" Type="http://schemas.openxmlformats.org/officeDocument/2006/relationships/customXml" Target="ink/ink1231.xml"/><Relationship Id="rId2684" Type="http://schemas.openxmlformats.org/officeDocument/2006/relationships/customXml" Target="ink/ink1336.xml"/><Relationship Id="rId3430" Type="http://schemas.openxmlformats.org/officeDocument/2006/relationships/customXml" Target="ink/ink1709.xml"/><Relationship Id="rId3528" Type="http://schemas.openxmlformats.org/officeDocument/2006/relationships/customXml" Target="ink/ink1758.xml"/><Relationship Id="rId351" Type="http://schemas.openxmlformats.org/officeDocument/2006/relationships/customXml" Target="ink/ink165.xml"/><Relationship Id="rId449" Type="http://schemas.openxmlformats.org/officeDocument/2006/relationships/customXml" Target="ink/ink214.xml"/><Relationship Id="rId656" Type="http://schemas.openxmlformats.org/officeDocument/2006/relationships/image" Target="media/image326.emf"/><Relationship Id="rId863" Type="http://schemas.openxmlformats.org/officeDocument/2006/relationships/image" Target="media/image426.emf"/><Relationship Id="rId1079" Type="http://schemas.openxmlformats.org/officeDocument/2006/relationships/customXml" Target="ink/ink530.xml"/><Relationship Id="rId1286" Type="http://schemas.openxmlformats.org/officeDocument/2006/relationships/image" Target="media/image623.emf"/><Relationship Id="rId1493" Type="http://schemas.openxmlformats.org/officeDocument/2006/relationships/image" Target="media/image722.emf"/><Relationship Id="rId2032" Type="http://schemas.openxmlformats.org/officeDocument/2006/relationships/customXml" Target="ink/ink1008.xml"/><Relationship Id="rId2337" Type="http://schemas.openxmlformats.org/officeDocument/2006/relationships/customXml" Target="ink/ink1161.xml"/><Relationship Id="rId2544" Type="http://schemas.openxmlformats.org/officeDocument/2006/relationships/image" Target="media/image1081.emf"/><Relationship Id="rId2891" Type="http://schemas.openxmlformats.org/officeDocument/2006/relationships/image" Target="media/image1240.emf"/><Relationship Id="rId2989" Type="http://schemas.openxmlformats.org/officeDocument/2006/relationships/image" Target="media/image1289.emf"/><Relationship Id="rId211" Type="http://schemas.openxmlformats.org/officeDocument/2006/relationships/customXml" Target="ink/ink100.xml"/><Relationship Id="rId309" Type="http://schemas.openxmlformats.org/officeDocument/2006/relationships/image" Target="media/image156.emf"/><Relationship Id="rId516" Type="http://schemas.openxmlformats.org/officeDocument/2006/relationships/image" Target="media/image258.emf"/><Relationship Id="rId1146" Type="http://schemas.openxmlformats.org/officeDocument/2006/relationships/image" Target="media/image557.emf"/><Relationship Id="rId1798" Type="http://schemas.openxmlformats.org/officeDocument/2006/relationships/customXml" Target="ink/ink891.xml"/><Relationship Id="rId2751" Type="http://schemas.openxmlformats.org/officeDocument/2006/relationships/image" Target="media/image1174.emf"/><Relationship Id="rId2849" Type="http://schemas.openxmlformats.org/officeDocument/2006/relationships/image" Target="media/image1219.emf"/><Relationship Id="rId723" Type="http://schemas.openxmlformats.org/officeDocument/2006/relationships/image" Target="media/image358.emf"/><Relationship Id="rId930" Type="http://schemas.openxmlformats.org/officeDocument/2006/relationships/image" Target="media/image459.emf"/><Relationship Id="rId1006" Type="http://schemas.openxmlformats.org/officeDocument/2006/relationships/image" Target="media/image497.emf"/><Relationship Id="rId1353" Type="http://schemas.openxmlformats.org/officeDocument/2006/relationships/customXml" Target="ink/ink667.xml"/><Relationship Id="rId1560" Type="http://schemas.openxmlformats.org/officeDocument/2006/relationships/image" Target="media/image756.emf"/><Relationship Id="rId1658" Type="http://schemas.openxmlformats.org/officeDocument/2006/relationships/image" Target="media/image804.emf"/><Relationship Id="rId1865" Type="http://schemas.openxmlformats.org/officeDocument/2006/relationships/image" Target="media/image881.emf"/><Relationship Id="rId2404" Type="http://schemas.openxmlformats.org/officeDocument/2006/relationships/image" Target="media/image10120.emf"/><Relationship Id="rId2611" Type="http://schemas.openxmlformats.org/officeDocument/2006/relationships/customXml" Target="ink/ink1298.xml"/><Relationship Id="rId2709" Type="http://schemas.openxmlformats.org/officeDocument/2006/relationships/image" Target="media/image1153.emf"/><Relationship Id="rId1213" Type="http://schemas.openxmlformats.org/officeDocument/2006/relationships/customXml" Target="ink/ink597.xml"/><Relationship Id="rId1420" Type="http://schemas.openxmlformats.org/officeDocument/2006/relationships/customXml" Target="ink/ink701.xml"/><Relationship Id="rId1518" Type="http://schemas.openxmlformats.org/officeDocument/2006/relationships/customXml" Target="ink/ink750.xml"/><Relationship Id="rId2916" Type="http://schemas.openxmlformats.org/officeDocument/2006/relationships/customXml" Target="ink/ink1450.xml"/><Relationship Id="rId3080" Type="http://schemas.openxmlformats.org/officeDocument/2006/relationships/customXml" Target="ink/ink1532.xml"/><Relationship Id="rId1725" Type="http://schemas.openxmlformats.org/officeDocument/2006/relationships/image" Target="media/image8160.emf"/><Relationship Id="rId1932" Type="http://schemas.openxmlformats.org/officeDocument/2006/relationships/customXml" Target="ink/ink958.xml"/><Relationship Id="rId3178" Type="http://schemas.openxmlformats.org/officeDocument/2006/relationships/customXml" Target="ink/ink1581.xml"/><Relationship Id="rId3385" Type="http://schemas.openxmlformats.org/officeDocument/2006/relationships/image" Target="media/image1483.emf"/><Relationship Id="rId3592" Type="http://schemas.openxmlformats.org/officeDocument/2006/relationships/customXml" Target="ink/ink1790.xml"/><Relationship Id="rId17" Type="http://schemas.openxmlformats.org/officeDocument/2006/relationships/customXml" Target="ink/ink5.xml"/><Relationship Id="rId2194" Type="http://schemas.openxmlformats.org/officeDocument/2006/relationships/customXml" Target="ink/ink1089.xml"/><Relationship Id="rId3038" Type="http://schemas.openxmlformats.org/officeDocument/2006/relationships/customXml" Target="ink/ink1511.xml"/><Relationship Id="rId3245" Type="http://schemas.openxmlformats.org/officeDocument/2006/relationships/customXml" Target="ink/ink1614.xml"/><Relationship Id="rId3452" Type="http://schemas.openxmlformats.org/officeDocument/2006/relationships/customXml" Target="ink/ink1720.xml"/><Relationship Id="rId166" Type="http://schemas.openxmlformats.org/officeDocument/2006/relationships/image" Target="media/image80.emf"/><Relationship Id="rId373" Type="http://schemas.openxmlformats.org/officeDocument/2006/relationships/customXml" Target="ink/ink176.xml"/><Relationship Id="rId580" Type="http://schemas.openxmlformats.org/officeDocument/2006/relationships/image" Target="media/image289.emf"/><Relationship Id="rId2054" Type="http://schemas.openxmlformats.org/officeDocument/2006/relationships/customXml" Target="ink/ink1019.xml"/><Relationship Id="rId2261" Type="http://schemas.openxmlformats.org/officeDocument/2006/relationships/customXml" Target="ink/ink1123.xml"/><Relationship Id="rId2499" Type="http://schemas.openxmlformats.org/officeDocument/2006/relationships/customXml" Target="ink/ink1242.xml"/><Relationship Id="rId3105" Type="http://schemas.openxmlformats.org/officeDocument/2006/relationships/image" Target="media/image1347.emf"/><Relationship Id="rId3312" Type="http://schemas.openxmlformats.org/officeDocument/2006/relationships/customXml" Target="ink/ink1649.xml"/><Relationship Id="rId1" Type="http://schemas.openxmlformats.org/officeDocument/2006/relationships/customXml" Target="../customXml/item1.xml"/><Relationship Id="rId233" Type="http://schemas.openxmlformats.org/officeDocument/2006/relationships/image" Target="media/image115.emf"/><Relationship Id="rId440" Type="http://schemas.openxmlformats.org/officeDocument/2006/relationships/image" Target="media/image221.emf"/><Relationship Id="rId678" Type="http://schemas.openxmlformats.org/officeDocument/2006/relationships/image" Target="media/image337.emf"/><Relationship Id="rId885" Type="http://schemas.openxmlformats.org/officeDocument/2006/relationships/image" Target="media/image437.emf"/><Relationship Id="rId1070" Type="http://schemas.openxmlformats.org/officeDocument/2006/relationships/image" Target="media/image520.emf"/><Relationship Id="rId2121" Type="http://schemas.openxmlformats.org/officeDocument/2006/relationships/image" Target="media/image1007.emf"/><Relationship Id="rId2359" Type="http://schemas.openxmlformats.org/officeDocument/2006/relationships/customXml" Target="ink/ink1172.xml"/><Relationship Id="rId2566" Type="http://schemas.openxmlformats.org/officeDocument/2006/relationships/image" Target="media/image1094.emf"/><Relationship Id="rId2773" Type="http://schemas.openxmlformats.org/officeDocument/2006/relationships/image" Target="media/image1185.emf"/><Relationship Id="rId2980" Type="http://schemas.openxmlformats.org/officeDocument/2006/relationships/customXml" Target="ink/ink1482.xml"/><Relationship Id="rId3617" Type="http://schemas.openxmlformats.org/officeDocument/2006/relationships/image" Target="media/image1597.emf"/><Relationship Id="rId300" Type="http://schemas.openxmlformats.org/officeDocument/2006/relationships/customXml" Target="ink/ink139.xml"/><Relationship Id="rId538" Type="http://schemas.openxmlformats.org/officeDocument/2006/relationships/image" Target="media/image269.emf"/><Relationship Id="rId745" Type="http://schemas.openxmlformats.org/officeDocument/2006/relationships/image" Target="media/image369.emf"/><Relationship Id="rId952" Type="http://schemas.openxmlformats.org/officeDocument/2006/relationships/image" Target="media/image470.emf"/><Relationship Id="rId1168" Type="http://schemas.openxmlformats.org/officeDocument/2006/relationships/image" Target="media/image565.emf"/><Relationship Id="rId1375" Type="http://schemas.openxmlformats.org/officeDocument/2006/relationships/image" Target="media/image665.emf"/><Relationship Id="rId1582" Type="http://schemas.openxmlformats.org/officeDocument/2006/relationships/image" Target="media/image767.emf"/><Relationship Id="rId2219" Type="http://schemas.openxmlformats.org/officeDocument/2006/relationships/customXml" Target="ink/ink1102.xml"/><Relationship Id="rId2426" Type="http://schemas.openxmlformats.org/officeDocument/2006/relationships/image" Target="media/image10230.emf"/><Relationship Id="rId2633" Type="http://schemas.openxmlformats.org/officeDocument/2006/relationships/image" Target="media/image1119.emf"/><Relationship Id="rId81" Type="http://schemas.openxmlformats.org/officeDocument/2006/relationships/customXml" Target="ink/ink36.xml"/><Relationship Id="rId605" Type="http://schemas.openxmlformats.org/officeDocument/2006/relationships/customXml" Target="ink/ink292.xml"/><Relationship Id="rId812" Type="http://schemas.openxmlformats.org/officeDocument/2006/relationships/customXml" Target="ink/ink397.xml"/><Relationship Id="rId1028" Type="http://schemas.openxmlformats.org/officeDocument/2006/relationships/image" Target="media/image501.emf"/><Relationship Id="rId1235" Type="http://schemas.openxmlformats.org/officeDocument/2006/relationships/customXml" Target="ink/ink608.xml"/><Relationship Id="rId1442" Type="http://schemas.openxmlformats.org/officeDocument/2006/relationships/customXml" Target="ink/ink712.xml"/><Relationship Id="rId1887" Type="http://schemas.openxmlformats.org/officeDocument/2006/relationships/image" Target="media/image891.emf"/><Relationship Id="rId2840" Type="http://schemas.openxmlformats.org/officeDocument/2006/relationships/customXml" Target="ink/ink1412.xml"/><Relationship Id="rId2938" Type="http://schemas.openxmlformats.org/officeDocument/2006/relationships/customXml" Target="ink/ink1461.xml"/><Relationship Id="rId1302" Type="http://schemas.openxmlformats.org/officeDocument/2006/relationships/image" Target="media/image631.emf"/><Relationship Id="rId1747" Type="http://schemas.openxmlformats.org/officeDocument/2006/relationships/image" Target="media/image8250.emf"/><Relationship Id="rId1954" Type="http://schemas.openxmlformats.org/officeDocument/2006/relationships/customXml" Target="ink/ink969.xml"/><Relationship Id="rId2700" Type="http://schemas.openxmlformats.org/officeDocument/2006/relationships/customXml" Target="ink/ink1344.xml"/><Relationship Id="rId39" Type="http://schemas.openxmlformats.org/officeDocument/2006/relationships/customXml" Target="ink/ink16.xml"/><Relationship Id="rId1607" Type="http://schemas.openxmlformats.org/officeDocument/2006/relationships/customXml" Target="ink/ink794.xml"/><Relationship Id="rId1814" Type="http://schemas.openxmlformats.org/officeDocument/2006/relationships/customXml" Target="ink/ink899.xml"/><Relationship Id="rId3267" Type="http://schemas.openxmlformats.org/officeDocument/2006/relationships/customXml" Target="ink/ink1625.xml"/><Relationship Id="rId188" Type="http://schemas.openxmlformats.org/officeDocument/2006/relationships/image" Target="media/image91.emf"/><Relationship Id="rId395" Type="http://schemas.openxmlformats.org/officeDocument/2006/relationships/customXml" Target="ink/ink187.xml"/><Relationship Id="rId2076" Type="http://schemas.openxmlformats.org/officeDocument/2006/relationships/customXml" Target="ink/ink1030.xml"/><Relationship Id="rId3474" Type="http://schemas.openxmlformats.org/officeDocument/2006/relationships/customXml" Target="ink/ink1731.xml"/><Relationship Id="rId2283" Type="http://schemas.openxmlformats.org/officeDocument/2006/relationships/customXml" Target="ink/ink1134.xml"/><Relationship Id="rId2490" Type="http://schemas.openxmlformats.org/officeDocument/2006/relationships/image" Target="media/image1054.emf"/><Relationship Id="rId2588" Type="http://schemas.openxmlformats.org/officeDocument/2006/relationships/image" Target="media/image10980.emf"/><Relationship Id="rId3127" Type="http://schemas.openxmlformats.org/officeDocument/2006/relationships/image" Target="media/image1358.emf"/><Relationship Id="rId3334" Type="http://schemas.openxmlformats.org/officeDocument/2006/relationships/customXml" Target="ink/ink1660.xml"/><Relationship Id="rId3541" Type="http://schemas.openxmlformats.org/officeDocument/2006/relationships/image" Target="media/image1560.emf"/><Relationship Id="rId255" Type="http://schemas.openxmlformats.org/officeDocument/2006/relationships/image" Target="media/image129.emf"/><Relationship Id="rId462" Type="http://schemas.openxmlformats.org/officeDocument/2006/relationships/image" Target="media/image232.emf"/><Relationship Id="rId1092" Type="http://schemas.openxmlformats.org/officeDocument/2006/relationships/image" Target="media/image530.emf"/><Relationship Id="rId1397" Type="http://schemas.openxmlformats.org/officeDocument/2006/relationships/image" Target="media/image676.emf"/><Relationship Id="rId2143" Type="http://schemas.openxmlformats.org/officeDocument/2006/relationships/image" Target="media/image1018.emf"/><Relationship Id="rId2350" Type="http://schemas.openxmlformats.org/officeDocument/2006/relationships/image" Target="media/image9860.emf"/><Relationship Id="rId2795" Type="http://schemas.openxmlformats.org/officeDocument/2006/relationships/image" Target="media/image1196.emf"/><Relationship Id="rId3401" Type="http://schemas.openxmlformats.org/officeDocument/2006/relationships/image" Target="media/image1491.emf"/><Relationship Id="rId3639" Type="http://schemas.openxmlformats.org/officeDocument/2006/relationships/image" Target="media/image1608.emf"/><Relationship Id="rId115" Type="http://schemas.openxmlformats.org/officeDocument/2006/relationships/customXml" Target="ink/ink52.xml"/><Relationship Id="rId322" Type="http://schemas.openxmlformats.org/officeDocument/2006/relationships/customXml" Target="ink/ink150.xml"/><Relationship Id="rId767" Type="http://schemas.openxmlformats.org/officeDocument/2006/relationships/image" Target="media/image380.emf"/><Relationship Id="rId974" Type="http://schemas.openxmlformats.org/officeDocument/2006/relationships/image" Target="media/image481.emf"/><Relationship Id="rId2003" Type="http://schemas.openxmlformats.org/officeDocument/2006/relationships/image" Target="media/image949.emf"/><Relationship Id="rId2210" Type="http://schemas.openxmlformats.org/officeDocument/2006/relationships/image" Target="media/image9271.emf"/><Relationship Id="rId2448" Type="http://schemas.openxmlformats.org/officeDocument/2006/relationships/image" Target="media/image10340.emf"/><Relationship Id="rId2655" Type="http://schemas.openxmlformats.org/officeDocument/2006/relationships/customXml" Target="ink/ink1321.xml"/><Relationship Id="rId2862" Type="http://schemas.openxmlformats.org/officeDocument/2006/relationships/customXml" Target="ink/ink1423.xml"/><Relationship Id="rId627" Type="http://schemas.openxmlformats.org/officeDocument/2006/relationships/customXml" Target="ink/ink303.xml"/><Relationship Id="rId834" Type="http://schemas.openxmlformats.org/officeDocument/2006/relationships/customXml" Target="ink/ink408.xml"/><Relationship Id="rId1257" Type="http://schemas.openxmlformats.org/officeDocument/2006/relationships/customXml" Target="ink/ink619.xml"/><Relationship Id="rId1464" Type="http://schemas.openxmlformats.org/officeDocument/2006/relationships/customXml" Target="ink/ink723.xml"/><Relationship Id="rId1671" Type="http://schemas.openxmlformats.org/officeDocument/2006/relationships/customXml" Target="ink/ink826.xml"/><Relationship Id="rId2308" Type="http://schemas.openxmlformats.org/officeDocument/2006/relationships/image" Target="media/image9660.emf"/><Relationship Id="rId2515" Type="http://schemas.openxmlformats.org/officeDocument/2006/relationships/customXml" Target="ink/ink1250.xml"/><Relationship Id="rId2722" Type="http://schemas.openxmlformats.org/officeDocument/2006/relationships/customXml" Target="ink/ink1355.xml"/><Relationship Id="rId901" Type="http://schemas.openxmlformats.org/officeDocument/2006/relationships/image" Target="media/image445.emf"/><Relationship Id="rId1117" Type="http://schemas.openxmlformats.org/officeDocument/2006/relationships/customXml" Target="ink/ink549.xml"/><Relationship Id="rId1324" Type="http://schemas.openxmlformats.org/officeDocument/2006/relationships/image" Target="media/image641.emf"/><Relationship Id="rId1531" Type="http://schemas.openxmlformats.org/officeDocument/2006/relationships/image" Target="media/image741.emf"/><Relationship Id="rId1769" Type="http://schemas.openxmlformats.org/officeDocument/2006/relationships/image" Target="media/image8350.emf"/><Relationship Id="rId1976" Type="http://schemas.openxmlformats.org/officeDocument/2006/relationships/customXml" Target="ink/ink980.xml"/><Relationship Id="rId3191" Type="http://schemas.openxmlformats.org/officeDocument/2006/relationships/image" Target="media/image1390.emf"/><Relationship Id="rId30" Type="http://schemas.openxmlformats.org/officeDocument/2006/relationships/image" Target="media/image12.emf"/><Relationship Id="rId1629" Type="http://schemas.openxmlformats.org/officeDocument/2006/relationships/customXml" Target="ink/ink805.xml"/><Relationship Id="rId1836" Type="http://schemas.openxmlformats.org/officeDocument/2006/relationships/customXml" Target="ink/ink910.xml"/><Relationship Id="rId3289" Type="http://schemas.openxmlformats.org/officeDocument/2006/relationships/image" Target="media/image1436.emf"/><Relationship Id="rId3496" Type="http://schemas.openxmlformats.org/officeDocument/2006/relationships/customXml" Target="ink/ink1742.xml"/><Relationship Id="rId1903" Type="http://schemas.openxmlformats.org/officeDocument/2006/relationships/image" Target="media/image899.emf"/><Relationship Id="rId2098" Type="http://schemas.openxmlformats.org/officeDocument/2006/relationships/customXml" Target="ink/ink1041.xml"/><Relationship Id="rId3051" Type="http://schemas.openxmlformats.org/officeDocument/2006/relationships/image" Target="media/image1320.emf"/><Relationship Id="rId3149" Type="http://schemas.openxmlformats.org/officeDocument/2006/relationships/image" Target="media/image1369.emf"/><Relationship Id="rId3356" Type="http://schemas.openxmlformats.org/officeDocument/2006/relationships/customXml" Target="ink/ink1671.xml"/><Relationship Id="rId3563" Type="http://schemas.openxmlformats.org/officeDocument/2006/relationships/image" Target="media/image1571.emf"/><Relationship Id="rId277" Type="http://schemas.openxmlformats.org/officeDocument/2006/relationships/image" Target="media/image140.emf"/><Relationship Id="rId484" Type="http://schemas.openxmlformats.org/officeDocument/2006/relationships/image" Target="media/image243.emf"/><Relationship Id="rId2165" Type="http://schemas.openxmlformats.org/officeDocument/2006/relationships/image" Target="media/image1029.emf"/><Relationship Id="rId3009" Type="http://schemas.openxmlformats.org/officeDocument/2006/relationships/image" Target="media/image1299.emf"/><Relationship Id="rId3216" Type="http://schemas.openxmlformats.org/officeDocument/2006/relationships/image" Target="media/image1402.emf"/><Relationship Id="rId137" Type="http://schemas.openxmlformats.org/officeDocument/2006/relationships/customXml" Target="ink/ink63.xml"/><Relationship Id="rId344" Type="http://schemas.openxmlformats.org/officeDocument/2006/relationships/image" Target="media/image173.emf"/><Relationship Id="rId691" Type="http://schemas.openxmlformats.org/officeDocument/2006/relationships/image" Target="media/image3420.emf"/><Relationship Id="rId789" Type="http://schemas.openxmlformats.org/officeDocument/2006/relationships/image" Target="media/image390.emf"/><Relationship Id="rId996" Type="http://schemas.openxmlformats.org/officeDocument/2006/relationships/image" Target="media/image492.emf"/><Relationship Id="rId2025" Type="http://schemas.openxmlformats.org/officeDocument/2006/relationships/image" Target="media/image960.emf"/><Relationship Id="rId2372" Type="http://schemas.openxmlformats.org/officeDocument/2006/relationships/image" Target="media/image9970.emf"/><Relationship Id="rId2677" Type="http://schemas.openxmlformats.org/officeDocument/2006/relationships/image" Target="media/image1137.emf"/><Relationship Id="rId2884" Type="http://schemas.openxmlformats.org/officeDocument/2006/relationships/customXml" Target="ink/ink1434.xml"/><Relationship Id="rId3423" Type="http://schemas.openxmlformats.org/officeDocument/2006/relationships/image" Target="media/image1502.emf"/><Relationship Id="rId3630" Type="http://schemas.openxmlformats.org/officeDocument/2006/relationships/customXml" Target="ink/ink1808.xml"/><Relationship Id="rId551" Type="http://schemas.openxmlformats.org/officeDocument/2006/relationships/customXml" Target="ink/ink265.xml"/><Relationship Id="rId649" Type="http://schemas.openxmlformats.org/officeDocument/2006/relationships/customXml" Target="ink/ink314.xml"/><Relationship Id="rId856" Type="http://schemas.openxmlformats.org/officeDocument/2006/relationships/customXml" Target="ink/ink419.xml"/><Relationship Id="rId1181" Type="http://schemas.openxmlformats.org/officeDocument/2006/relationships/customXml" Target="ink/ink581.xml"/><Relationship Id="rId1279" Type="http://schemas.openxmlformats.org/officeDocument/2006/relationships/customXml" Target="ink/ink630.xml"/><Relationship Id="rId1486" Type="http://schemas.openxmlformats.org/officeDocument/2006/relationships/customXml" Target="ink/ink734.xml"/><Relationship Id="rId2232" Type="http://schemas.openxmlformats.org/officeDocument/2006/relationships/image" Target="media/image9350.emf"/><Relationship Id="rId2537" Type="http://schemas.openxmlformats.org/officeDocument/2006/relationships/customXml" Target="ink/ink1261.xml"/><Relationship Id="rId204" Type="http://schemas.openxmlformats.org/officeDocument/2006/relationships/image" Target="media/image99.emf"/><Relationship Id="rId411" Type="http://schemas.openxmlformats.org/officeDocument/2006/relationships/customXml" Target="ink/ink195.xml"/><Relationship Id="rId509" Type="http://schemas.openxmlformats.org/officeDocument/2006/relationships/customXml" Target="ink/ink244.xml"/><Relationship Id="rId1041" Type="http://schemas.openxmlformats.org/officeDocument/2006/relationships/customXml" Target="ink/ink511.xml"/><Relationship Id="rId1139" Type="http://schemas.openxmlformats.org/officeDocument/2006/relationships/customXml" Target="ink/ink560.xml"/><Relationship Id="rId1346" Type="http://schemas.openxmlformats.org/officeDocument/2006/relationships/image" Target="media/image652.emf"/><Relationship Id="rId1693" Type="http://schemas.openxmlformats.org/officeDocument/2006/relationships/customXml" Target="ink/ink837.xml"/><Relationship Id="rId1998" Type="http://schemas.openxmlformats.org/officeDocument/2006/relationships/customXml" Target="ink/ink991.xml"/><Relationship Id="rId2744" Type="http://schemas.openxmlformats.org/officeDocument/2006/relationships/customXml" Target="ink/ink1366.xml"/><Relationship Id="rId2951" Type="http://schemas.openxmlformats.org/officeDocument/2006/relationships/image" Target="media/image1270.emf"/><Relationship Id="rId716" Type="http://schemas.openxmlformats.org/officeDocument/2006/relationships/customXml" Target="ink/ink348.xml"/><Relationship Id="rId923" Type="http://schemas.openxmlformats.org/officeDocument/2006/relationships/customXml" Target="ink/ink452.xml"/><Relationship Id="rId1553" Type="http://schemas.openxmlformats.org/officeDocument/2006/relationships/image" Target="media/image752.emf"/><Relationship Id="rId1760" Type="http://schemas.openxmlformats.org/officeDocument/2006/relationships/customXml" Target="ink/ink872.xml"/><Relationship Id="rId1858" Type="http://schemas.openxmlformats.org/officeDocument/2006/relationships/customXml" Target="ink/ink921.xml"/><Relationship Id="rId2604" Type="http://schemas.openxmlformats.org/officeDocument/2006/relationships/image" Target="media/image1106.emf"/><Relationship Id="rId2811" Type="http://schemas.openxmlformats.org/officeDocument/2006/relationships/image" Target="media/image1204.emf"/><Relationship Id="rId52" Type="http://schemas.openxmlformats.org/officeDocument/2006/relationships/image" Target="media/image23.emf"/><Relationship Id="rId1206" Type="http://schemas.openxmlformats.org/officeDocument/2006/relationships/image" Target="media/image584.emf"/><Relationship Id="rId1413" Type="http://schemas.openxmlformats.org/officeDocument/2006/relationships/image" Target="media/image684.emf"/><Relationship Id="rId1620" Type="http://schemas.openxmlformats.org/officeDocument/2006/relationships/image" Target="media/image786.emf"/><Relationship Id="rId2909" Type="http://schemas.openxmlformats.org/officeDocument/2006/relationships/image" Target="media/image1249.emf"/><Relationship Id="rId3073" Type="http://schemas.openxmlformats.org/officeDocument/2006/relationships/image" Target="media/image1331.emf"/><Relationship Id="rId3280" Type="http://schemas.openxmlformats.org/officeDocument/2006/relationships/customXml" Target="ink/ink1633.xml"/><Relationship Id="rId1718" Type="http://schemas.openxmlformats.org/officeDocument/2006/relationships/image" Target="media/image834.emf"/><Relationship Id="rId1925" Type="http://schemas.openxmlformats.org/officeDocument/2006/relationships/image" Target="media/image910.emf"/><Relationship Id="rId3140" Type="http://schemas.openxmlformats.org/officeDocument/2006/relationships/customXml" Target="ink/ink1562.xml"/><Relationship Id="rId3378" Type="http://schemas.openxmlformats.org/officeDocument/2006/relationships/customXml" Target="ink/ink1683.xml"/><Relationship Id="rId3585" Type="http://schemas.openxmlformats.org/officeDocument/2006/relationships/image" Target="media/image1582.emf"/><Relationship Id="rId299" Type="http://schemas.openxmlformats.org/officeDocument/2006/relationships/image" Target="media/image151.emf"/><Relationship Id="rId2187" Type="http://schemas.openxmlformats.org/officeDocument/2006/relationships/image" Target="media/image1040.emf"/><Relationship Id="rId2394" Type="http://schemas.openxmlformats.org/officeDocument/2006/relationships/image" Target="media/image10080.emf"/><Relationship Id="rId3238" Type="http://schemas.openxmlformats.org/officeDocument/2006/relationships/image" Target="media/image1413.emf"/><Relationship Id="rId3445" Type="http://schemas.openxmlformats.org/officeDocument/2006/relationships/image" Target="media/image1513.emf"/><Relationship Id="rId3652" Type="http://schemas.openxmlformats.org/officeDocument/2006/relationships/image" Target="media/image1209.png"/><Relationship Id="rId159" Type="http://schemas.openxmlformats.org/officeDocument/2006/relationships/customXml" Target="ink/ink74.xml"/><Relationship Id="rId366" Type="http://schemas.openxmlformats.org/officeDocument/2006/relationships/image" Target="media/image184.emf"/><Relationship Id="rId573" Type="http://schemas.openxmlformats.org/officeDocument/2006/relationships/customXml" Target="ink/ink276.xml"/><Relationship Id="rId780" Type="http://schemas.openxmlformats.org/officeDocument/2006/relationships/customXml" Target="ink/ink380.xml"/><Relationship Id="rId2047" Type="http://schemas.openxmlformats.org/officeDocument/2006/relationships/image" Target="media/image970.emf"/><Relationship Id="rId2254" Type="http://schemas.openxmlformats.org/officeDocument/2006/relationships/image" Target="media/image9460.emf"/><Relationship Id="rId2461" Type="http://schemas.openxmlformats.org/officeDocument/2006/relationships/customXml" Target="ink/ink1223.xml"/><Relationship Id="rId2699" Type="http://schemas.openxmlformats.org/officeDocument/2006/relationships/image" Target="media/image1148.emf"/><Relationship Id="rId3000" Type="http://schemas.openxmlformats.org/officeDocument/2006/relationships/customXml" Target="ink/ink1492.xml"/><Relationship Id="rId3305" Type="http://schemas.openxmlformats.org/officeDocument/2006/relationships/image" Target="media/image1444.emf"/><Relationship Id="rId3512" Type="http://schemas.openxmlformats.org/officeDocument/2006/relationships/customXml" Target="ink/ink1750.xml"/><Relationship Id="rId226" Type="http://schemas.openxmlformats.org/officeDocument/2006/relationships/image" Target="media/image110.emf"/><Relationship Id="rId433" Type="http://schemas.openxmlformats.org/officeDocument/2006/relationships/customXml" Target="ink/ink206.xml"/><Relationship Id="rId878" Type="http://schemas.openxmlformats.org/officeDocument/2006/relationships/customXml" Target="ink/ink430.xml"/><Relationship Id="rId1063" Type="http://schemas.openxmlformats.org/officeDocument/2006/relationships/customXml" Target="ink/ink522.xml"/><Relationship Id="rId1270" Type="http://schemas.openxmlformats.org/officeDocument/2006/relationships/image" Target="media/image615.emf"/><Relationship Id="rId2114" Type="http://schemas.openxmlformats.org/officeDocument/2006/relationships/customXml" Target="ink/ink1049.xml"/><Relationship Id="rId2559" Type="http://schemas.openxmlformats.org/officeDocument/2006/relationships/customXml" Target="ink/ink1272.xml"/><Relationship Id="rId2766" Type="http://schemas.openxmlformats.org/officeDocument/2006/relationships/customXml" Target="ink/ink1377.xml"/><Relationship Id="rId2973" Type="http://schemas.openxmlformats.org/officeDocument/2006/relationships/image" Target="media/image1281.emf"/><Relationship Id="rId640" Type="http://schemas.openxmlformats.org/officeDocument/2006/relationships/image" Target="media/image318.emf"/><Relationship Id="rId738" Type="http://schemas.openxmlformats.org/officeDocument/2006/relationships/customXml" Target="ink/ink359.xml"/><Relationship Id="rId945" Type="http://schemas.openxmlformats.org/officeDocument/2006/relationships/customXml" Target="ink/ink463.xml"/><Relationship Id="rId1368" Type="http://schemas.openxmlformats.org/officeDocument/2006/relationships/customXml" Target="ink/ink675.xml"/><Relationship Id="rId1575" Type="http://schemas.openxmlformats.org/officeDocument/2006/relationships/customXml" Target="ink/ink778.xml"/><Relationship Id="rId1782" Type="http://schemas.openxmlformats.org/officeDocument/2006/relationships/customXml" Target="ink/ink883.xml"/><Relationship Id="rId2321" Type="http://schemas.openxmlformats.org/officeDocument/2006/relationships/customXml" Target="ink/ink1153.xml"/><Relationship Id="rId2419" Type="http://schemas.openxmlformats.org/officeDocument/2006/relationships/customXml" Target="ink/ink1202.xml"/><Relationship Id="rId2626" Type="http://schemas.openxmlformats.org/officeDocument/2006/relationships/image" Target="media/image1117.emf"/><Relationship Id="rId2833" Type="http://schemas.openxmlformats.org/officeDocument/2006/relationships/image" Target="media/image1211.emf"/><Relationship Id="rId74" Type="http://schemas.openxmlformats.org/officeDocument/2006/relationships/image" Target="media/image34.emf"/><Relationship Id="rId500" Type="http://schemas.openxmlformats.org/officeDocument/2006/relationships/image" Target="media/image250.emf"/><Relationship Id="rId805" Type="http://schemas.openxmlformats.org/officeDocument/2006/relationships/image" Target="media/image3921.emf"/><Relationship Id="rId1130" Type="http://schemas.openxmlformats.org/officeDocument/2006/relationships/image" Target="media/image549.emf"/><Relationship Id="rId1228" Type="http://schemas.openxmlformats.org/officeDocument/2006/relationships/image" Target="media/image595.emf"/><Relationship Id="rId1435" Type="http://schemas.openxmlformats.org/officeDocument/2006/relationships/image" Target="media/image695.emf"/><Relationship Id="rId1642" Type="http://schemas.openxmlformats.org/officeDocument/2006/relationships/image" Target="media/image797.emf"/><Relationship Id="rId1947" Type="http://schemas.openxmlformats.org/officeDocument/2006/relationships/image" Target="media/image921.emf"/><Relationship Id="rId2900" Type="http://schemas.openxmlformats.org/officeDocument/2006/relationships/customXml" Target="ink/ink1442.xml"/><Relationship Id="rId3095" Type="http://schemas.openxmlformats.org/officeDocument/2006/relationships/image" Target="media/image1342.emf"/><Relationship Id="rId1502" Type="http://schemas.openxmlformats.org/officeDocument/2006/relationships/customXml" Target="ink/ink742.xml"/><Relationship Id="rId1807" Type="http://schemas.openxmlformats.org/officeDocument/2006/relationships/image" Target="media/image854.emf"/><Relationship Id="rId3162" Type="http://schemas.openxmlformats.org/officeDocument/2006/relationships/customXml" Target="ink/ink1573.xml"/><Relationship Id="rId290" Type="http://schemas.openxmlformats.org/officeDocument/2006/relationships/customXml" Target="ink/ink134.xml"/><Relationship Id="rId388" Type="http://schemas.openxmlformats.org/officeDocument/2006/relationships/image" Target="media/image195.emf"/><Relationship Id="rId2069" Type="http://schemas.openxmlformats.org/officeDocument/2006/relationships/image" Target="media/image981.emf"/><Relationship Id="rId3022" Type="http://schemas.openxmlformats.org/officeDocument/2006/relationships/customXml" Target="ink/ink1503.xml"/><Relationship Id="rId3467" Type="http://schemas.openxmlformats.org/officeDocument/2006/relationships/image" Target="media/image1524.emf"/><Relationship Id="rId150" Type="http://schemas.openxmlformats.org/officeDocument/2006/relationships/image" Target="media/image72.emf"/><Relationship Id="rId595" Type="http://schemas.openxmlformats.org/officeDocument/2006/relationships/customXml" Target="ink/ink287.xml"/><Relationship Id="rId2276" Type="http://schemas.openxmlformats.org/officeDocument/2006/relationships/image" Target="media/image9500.emf"/><Relationship Id="rId2483" Type="http://schemas.openxmlformats.org/officeDocument/2006/relationships/customXml" Target="ink/ink1234.xml"/><Relationship Id="rId2690" Type="http://schemas.openxmlformats.org/officeDocument/2006/relationships/customXml" Target="ink/ink1339.xml"/><Relationship Id="rId3327" Type="http://schemas.openxmlformats.org/officeDocument/2006/relationships/image" Target="media/image1455.emf"/><Relationship Id="rId3534" Type="http://schemas.openxmlformats.org/officeDocument/2006/relationships/customXml" Target="ink/ink1761.xml"/><Relationship Id="rId248" Type="http://schemas.openxmlformats.org/officeDocument/2006/relationships/customXml" Target="ink/ink113.xml"/><Relationship Id="rId455" Type="http://schemas.openxmlformats.org/officeDocument/2006/relationships/customXml" Target="ink/ink217.xml"/><Relationship Id="rId662" Type="http://schemas.openxmlformats.org/officeDocument/2006/relationships/image" Target="media/image329.emf"/><Relationship Id="rId1085" Type="http://schemas.openxmlformats.org/officeDocument/2006/relationships/customXml" Target="ink/ink533.xml"/><Relationship Id="rId1292" Type="http://schemas.openxmlformats.org/officeDocument/2006/relationships/image" Target="media/image626.emf"/><Relationship Id="rId2136" Type="http://schemas.openxmlformats.org/officeDocument/2006/relationships/customXml" Target="ink/ink1060.xml"/><Relationship Id="rId2343" Type="http://schemas.openxmlformats.org/officeDocument/2006/relationships/customXml" Target="ink/ink1164.xml"/><Relationship Id="rId2550" Type="http://schemas.openxmlformats.org/officeDocument/2006/relationships/image" Target="media/image1083.emf"/><Relationship Id="rId2788" Type="http://schemas.openxmlformats.org/officeDocument/2006/relationships/customXml" Target="ink/ink1388.xml"/><Relationship Id="rId2995" Type="http://schemas.openxmlformats.org/officeDocument/2006/relationships/image" Target="media/image1292.emf"/><Relationship Id="rId3601" Type="http://schemas.openxmlformats.org/officeDocument/2006/relationships/image" Target="media/image1208.png"/><Relationship Id="rId108" Type="http://schemas.openxmlformats.org/officeDocument/2006/relationships/image" Target="media/image51.emf"/><Relationship Id="rId315" Type="http://schemas.openxmlformats.org/officeDocument/2006/relationships/image" Target="media/image159.emf"/><Relationship Id="rId522" Type="http://schemas.openxmlformats.org/officeDocument/2006/relationships/image" Target="media/image261.emf"/><Relationship Id="rId967" Type="http://schemas.openxmlformats.org/officeDocument/2006/relationships/customXml" Target="ink/ink474.xml"/><Relationship Id="rId1152" Type="http://schemas.openxmlformats.org/officeDocument/2006/relationships/image" Target="media/image560.emf"/><Relationship Id="rId1597" Type="http://schemas.openxmlformats.org/officeDocument/2006/relationships/customXml" Target="ink/ink789.xml"/><Relationship Id="rId2203" Type="http://schemas.openxmlformats.org/officeDocument/2006/relationships/customXml" Target="ink/ink1095.xml"/><Relationship Id="rId2410" Type="http://schemas.openxmlformats.org/officeDocument/2006/relationships/image" Target="media/image10150.emf"/><Relationship Id="rId2648" Type="http://schemas.openxmlformats.org/officeDocument/2006/relationships/customXml" Target="ink/ink1317.xml"/><Relationship Id="rId2855" Type="http://schemas.openxmlformats.org/officeDocument/2006/relationships/image" Target="media/image1222.emf"/><Relationship Id="rId96" Type="http://schemas.openxmlformats.org/officeDocument/2006/relationships/image" Target="media/image45.emf"/><Relationship Id="rId827" Type="http://schemas.openxmlformats.org/officeDocument/2006/relationships/image" Target="media/image408.emf"/><Relationship Id="rId1012" Type="http://schemas.openxmlformats.org/officeDocument/2006/relationships/image" Target="media/image500.emf"/><Relationship Id="rId1457" Type="http://schemas.openxmlformats.org/officeDocument/2006/relationships/image" Target="media/image704.emf"/><Relationship Id="rId1664" Type="http://schemas.openxmlformats.org/officeDocument/2006/relationships/image" Target="media/image807.emf"/><Relationship Id="rId1871" Type="http://schemas.openxmlformats.org/officeDocument/2006/relationships/image" Target="media/image884.emf"/><Relationship Id="rId2508" Type="http://schemas.openxmlformats.org/officeDocument/2006/relationships/image" Target="media/image1063.emf"/><Relationship Id="rId2715" Type="http://schemas.openxmlformats.org/officeDocument/2006/relationships/image" Target="media/image1156.emf"/><Relationship Id="rId2922" Type="http://schemas.openxmlformats.org/officeDocument/2006/relationships/customXml" Target="ink/ink1453.xml"/><Relationship Id="rId1317" Type="http://schemas.openxmlformats.org/officeDocument/2006/relationships/customXml" Target="ink/ink649.xml"/><Relationship Id="rId1524" Type="http://schemas.openxmlformats.org/officeDocument/2006/relationships/customXml" Target="ink/ink753.xml"/><Relationship Id="rId1731" Type="http://schemas.openxmlformats.org/officeDocument/2006/relationships/customXml" Target="ink/ink857.xml"/><Relationship Id="rId1969" Type="http://schemas.openxmlformats.org/officeDocument/2006/relationships/image" Target="media/image932.emf"/><Relationship Id="rId3184" Type="http://schemas.openxmlformats.org/officeDocument/2006/relationships/customXml" Target="ink/ink1584.xml"/><Relationship Id="rId23" Type="http://schemas.openxmlformats.org/officeDocument/2006/relationships/customXml" Target="ink/ink8.xml"/><Relationship Id="rId1829" Type="http://schemas.openxmlformats.org/officeDocument/2006/relationships/image" Target="media/image864.emf"/><Relationship Id="rId3391" Type="http://schemas.openxmlformats.org/officeDocument/2006/relationships/image" Target="media/image1486.emf"/><Relationship Id="rId3489" Type="http://schemas.openxmlformats.org/officeDocument/2006/relationships/image" Target="media/image1534.emf"/><Relationship Id="rId2298" Type="http://schemas.openxmlformats.org/officeDocument/2006/relationships/image" Target="media/image9610.emf"/><Relationship Id="rId3044" Type="http://schemas.openxmlformats.org/officeDocument/2006/relationships/customXml" Target="ink/ink1514.xml"/><Relationship Id="rId3251" Type="http://schemas.openxmlformats.org/officeDocument/2006/relationships/customXml" Target="ink/ink1617.xml"/><Relationship Id="rId3349" Type="http://schemas.openxmlformats.org/officeDocument/2006/relationships/image" Target="media/image1466.emf"/><Relationship Id="rId3556" Type="http://schemas.openxmlformats.org/officeDocument/2006/relationships/customXml" Target="ink/ink1772.xml"/><Relationship Id="rId172" Type="http://schemas.openxmlformats.org/officeDocument/2006/relationships/image" Target="media/image83.emf"/><Relationship Id="rId477" Type="http://schemas.openxmlformats.org/officeDocument/2006/relationships/customXml" Target="ink/ink228.xml"/><Relationship Id="rId684" Type="http://schemas.openxmlformats.org/officeDocument/2006/relationships/image" Target="media/image340.emf"/><Relationship Id="rId2060" Type="http://schemas.openxmlformats.org/officeDocument/2006/relationships/customXml" Target="ink/ink1022.xml"/><Relationship Id="rId2158" Type="http://schemas.openxmlformats.org/officeDocument/2006/relationships/customXml" Target="ink/ink1071.xml"/><Relationship Id="rId2365" Type="http://schemas.openxmlformats.org/officeDocument/2006/relationships/customXml" Target="ink/ink1175.xml"/><Relationship Id="rId3111" Type="http://schemas.openxmlformats.org/officeDocument/2006/relationships/image" Target="media/image1350.emf"/><Relationship Id="rId3209" Type="http://schemas.openxmlformats.org/officeDocument/2006/relationships/customXml" Target="ink/ink1596.xml"/><Relationship Id="rId337" Type="http://schemas.openxmlformats.org/officeDocument/2006/relationships/image" Target="media/image170.emf"/><Relationship Id="rId891" Type="http://schemas.openxmlformats.org/officeDocument/2006/relationships/image" Target="media/image440.emf"/><Relationship Id="rId989" Type="http://schemas.openxmlformats.org/officeDocument/2006/relationships/customXml" Target="ink/ink485.xml"/><Relationship Id="rId2018" Type="http://schemas.openxmlformats.org/officeDocument/2006/relationships/customXml" Target="ink/ink1001.xml"/><Relationship Id="rId2572" Type="http://schemas.openxmlformats.org/officeDocument/2006/relationships/image" Target="media/image1078.emf"/><Relationship Id="rId2877" Type="http://schemas.openxmlformats.org/officeDocument/2006/relationships/image" Target="media/image1233.emf"/><Relationship Id="rId3416" Type="http://schemas.openxmlformats.org/officeDocument/2006/relationships/customXml" Target="ink/ink1702.xml"/><Relationship Id="rId3623" Type="http://schemas.openxmlformats.org/officeDocument/2006/relationships/image" Target="media/image1600.emf"/><Relationship Id="rId544" Type="http://schemas.openxmlformats.org/officeDocument/2006/relationships/image" Target="media/image272.emf"/><Relationship Id="rId751" Type="http://schemas.openxmlformats.org/officeDocument/2006/relationships/image" Target="media/image372.emf"/><Relationship Id="rId849" Type="http://schemas.openxmlformats.org/officeDocument/2006/relationships/image" Target="media/image419.emf"/><Relationship Id="rId1174" Type="http://schemas.openxmlformats.org/officeDocument/2006/relationships/image" Target="media/image568.emf"/><Relationship Id="rId1381" Type="http://schemas.openxmlformats.org/officeDocument/2006/relationships/image" Target="media/image668.emf"/><Relationship Id="rId1479" Type="http://schemas.openxmlformats.org/officeDocument/2006/relationships/image" Target="media/image715.emf"/><Relationship Id="rId1686" Type="http://schemas.openxmlformats.org/officeDocument/2006/relationships/image" Target="media/image818.emf"/><Relationship Id="rId2225" Type="http://schemas.openxmlformats.org/officeDocument/2006/relationships/customXml" Target="ink/ink1105.xml"/><Relationship Id="rId2432" Type="http://schemas.openxmlformats.org/officeDocument/2006/relationships/image" Target="media/image10260.emf"/><Relationship Id="rId404" Type="http://schemas.openxmlformats.org/officeDocument/2006/relationships/image" Target="media/image203.emf"/><Relationship Id="rId611" Type="http://schemas.openxmlformats.org/officeDocument/2006/relationships/customXml" Target="ink/ink295.xml"/><Relationship Id="rId1034" Type="http://schemas.openxmlformats.org/officeDocument/2006/relationships/image" Target="media/image504.emf"/><Relationship Id="rId1241" Type="http://schemas.openxmlformats.org/officeDocument/2006/relationships/customXml" Target="ink/ink611.xml"/><Relationship Id="rId1339" Type="http://schemas.openxmlformats.org/officeDocument/2006/relationships/customXml" Target="ink/ink660.xml"/><Relationship Id="rId1893" Type="http://schemas.openxmlformats.org/officeDocument/2006/relationships/image" Target="media/image894.emf"/><Relationship Id="rId2737" Type="http://schemas.openxmlformats.org/officeDocument/2006/relationships/image" Target="media/image1167.emf"/><Relationship Id="rId2944" Type="http://schemas.openxmlformats.org/officeDocument/2006/relationships/customXml" Target="ink/ink1464.xml"/><Relationship Id="rId709" Type="http://schemas.openxmlformats.org/officeDocument/2006/relationships/image" Target="media/image351.emf"/><Relationship Id="rId916" Type="http://schemas.openxmlformats.org/officeDocument/2006/relationships/image" Target="media/image453.emf"/><Relationship Id="rId1101" Type="http://schemas.openxmlformats.org/officeDocument/2006/relationships/customXml" Target="ink/ink541.xml"/><Relationship Id="rId1546" Type="http://schemas.openxmlformats.org/officeDocument/2006/relationships/customXml" Target="ink/ink764.xml"/><Relationship Id="rId1753" Type="http://schemas.openxmlformats.org/officeDocument/2006/relationships/image" Target="media/image8280.emf"/><Relationship Id="rId1960" Type="http://schemas.openxmlformats.org/officeDocument/2006/relationships/customXml" Target="ink/ink972.xml"/><Relationship Id="rId2804" Type="http://schemas.openxmlformats.org/officeDocument/2006/relationships/customXml" Target="ink/ink1396.xml"/><Relationship Id="rId45" Type="http://schemas.openxmlformats.org/officeDocument/2006/relationships/customXml" Target="ink/ink19.xml"/><Relationship Id="rId1406" Type="http://schemas.openxmlformats.org/officeDocument/2006/relationships/customXml" Target="ink/ink694.xml"/><Relationship Id="rId1613" Type="http://schemas.openxmlformats.org/officeDocument/2006/relationships/customXml" Target="ink/ink797.xml"/><Relationship Id="rId1820" Type="http://schemas.openxmlformats.org/officeDocument/2006/relationships/customXml" Target="ink/ink902.xml"/><Relationship Id="rId3066" Type="http://schemas.openxmlformats.org/officeDocument/2006/relationships/customXml" Target="ink/ink1525.xml"/><Relationship Id="rId3273" Type="http://schemas.openxmlformats.org/officeDocument/2006/relationships/image" Target="media/image1429.emf"/><Relationship Id="rId3480" Type="http://schemas.openxmlformats.org/officeDocument/2006/relationships/customXml" Target="ink/ink1734.xml"/><Relationship Id="rId194" Type="http://schemas.openxmlformats.org/officeDocument/2006/relationships/image" Target="media/image94.emf"/><Relationship Id="rId1918" Type="http://schemas.openxmlformats.org/officeDocument/2006/relationships/customXml" Target="ink/ink951.xml"/><Relationship Id="rId2082" Type="http://schemas.openxmlformats.org/officeDocument/2006/relationships/customXml" Target="ink/ink1033.xml"/><Relationship Id="rId3133" Type="http://schemas.openxmlformats.org/officeDocument/2006/relationships/image" Target="media/image1361.emf"/><Relationship Id="rId3578" Type="http://schemas.openxmlformats.org/officeDocument/2006/relationships/customXml" Target="ink/ink1783.xml"/><Relationship Id="rId261" Type="http://schemas.openxmlformats.org/officeDocument/2006/relationships/image" Target="media/image132.emf"/><Relationship Id="rId499" Type="http://schemas.openxmlformats.org/officeDocument/2006/relationships/customXml" Target="ink/ink239.xml"/><Relationship Id="rId2387" Type="http://schemas.openxmlformats.org/officeDocument/2006/relationships/customXml" Target="ink/ink1186.xml"/><Relationship Id="rId2594" Type="http://schemas.openxmlformats.org/officeDocument/2006/relationships/image" Target="media/image1101.emf"/><Relationship Id="rId3340" Type="http://schemas.openxmlformats.org/officeDocument/2006/relationships/customXml" Target="ink/ink1663.xml"/><Relationship Id="rId3438" Type="http://schemas.openxmlformats.org/officeDocument/2006/relationships/customXml" Target="ink/ink1713.xml"/><Relationship Id="rId3645" Type="http://schemas.openxmlformats.org/officeDocument/2006/relationships/image" Target="media/image1611.emf"/><Relationship Id="rId359" Type="http://schemas.openxmlformats.org/officeDocument/2006/relationships/customXml" Target="ink/ink169.xml"/><Relationship Id="rId566" Type="http://schemas.openxmlformats.org/officeDocument/2006/relationships/image" Target="media/image282.emf"/><Relationship Id="rId773" Type="http://schemas.openxmlformats.org/officeDocument/2006/relationships/image" Target="media/image383.emf"/><Relationship Id="rId1196" Type="http://schemas.openxmlformats.org/officeDocument/2006/relationships/image" Target="media/image579.emf"/><Relationship Id="rId2247" Type="http://schemas.openxmlformats.org/officeDocument/2006/relationships/customXml" Target="ink/ink1116.xml"/><Relationship Id="rId2454" Type="http://schemas.openxmlformats.org/officeDocument/2006/relationships/image" Target="media/image10370.emf"/><Relationship Id="rId2899" Type="http://schemas.openxmlformats.org/officeDocument/2006/relationships/image" Target="media/image1244.emf"/><Relationship Id="rId3200" Type="http://schemas.openxmlformats.org/officeDocument/2006/relationships/image" Target="media/image1206.png"/><Relationship Id="rId3505" Type="http://schemas.openxmlformats.org/officeDocument/2006/relationships/image" Target="media/image1542.emf"/><Relationship Id="rId121" Type="http://schemas.openxmlformats.org/officeDocument/2006/relationships/customXml" Target="ink/ink55.xml"/><Relationship Id="rId219" Type="http://schemas.openxmlformats.org/officeDocument/2006/relationships/customXml" Target="ink/ink104.xml"/><Relationship Id="rId426" Type="http://schemas.openxmlformats.org/officeDocument/2006/relationships/image" Target="media/image214.emf"/><Relationship Id="rId633" Type="http://schemas.openxmlformats.org/officeDocument/2006/relationships/customXml" Target="ink/ink306.xml"/><Relationship Id="rId980" Type="http://schemas.openxmlformats.org/officeDocument/2006/relationships/image" Target="media/image484.emf"/><Relationship Id="rId1056" Type="http://schemas.openxmlformats.org/officeDocument/2006/relationships/image" Target="media/image398.emf"/><Relationship Id="rId1263" Type="http://schemas.openxmlformats.org/officeDocument/2006/relationships/customXml" Target="ink/ink622.xml"/><Relationship Id="rId2107" Type="http://schemas.openxmlformats.org/officeDocument/2006/relationships/image" Target="media/image1000.emf"/><Relationship Id="rId2314" Type="http://schemas.openxmlformats.org/officeDocument/2006/relationships/image" Target="media/image9690.emf"/><Relationship Id="rId2661" Type="http://schemas.openxmlformats.org/officeDocument/2006/relationships/image" Target="media/image1131.emf"/><Relationship Id="rId2759" Type="http://schemas.openxmlformats.org/officeDocument/2006/relationships/image" Target="media/image1178.emf"/><Relationship Id="rId2966" Type="http://schemas.openxmlformats.org/officeDocument/2006/relationships/customXml" Target="ink/ink1475.xml"/><Relationship Id="rId840" Type="http://schemas.openxmlformats.org/officeDocument/2006/relationships/customXml" Target="ink/ink411.xml"/><Relationship Id="rId938" Type="http://schemas.openxmlformats.org/officeDocument/2006/relationships/image" Target="media/image463.emf"/><Relationship Id="rId1470" Type="http://schemas.openxmlformats.org/officeDocument/2006/relationships/customXml" Target="ink/ink726.xml"/><Relationship Id="rId1568" Type="http://schemas.openxmlformats.org/officeDocument/2006/relationships/image" Target="media/image760.emf"/><Relationship Id="rId1775" Type="http://schemas.openxmlformats.org/officeDocument/2006/relationships/image" Target="media/image838.emf"/><Relationship Id="rId2521" Type="http://schemas.openxmlformats.org/officeDocument/2006/relationships/customXml" Target="ink/ink1253.xml"/><Relationship Id="rId2619" Type="http://schemas.openxmlformats.org/officeDocument/2006/relationships/customXml" Target="ink/ink1302.xml"/><Relationship Id="rId2826" Type="http://schemas.openxmlformats.org/officeDocument/2006/relationships/customXml" Target="ink/ink1405.xml"/><Relationship Id="rId67" Type="http://schemas.openxmlformats.org/officeDocument/2006/relationships/customXml" Target="ink/ink29.xml"/><Relationship Id="rId700" Type="http://schemas.openxmlformats.org/officeDocument/2006/relationships/customXml" Target="ink/ink340.xml"/><Relationship Id="rId1123" Type="http://schemas.openxmlformats.org/officeDocument/2006/relationships/customXml" Target="ink/ink552.xml"/><Relationship Id="rId1330" Type="http://schemas.openxmlformats.org/officeDocument/2006/relationships/image" Target="media/image644.emf"/><Relationship Id="rId1428" Type="http://schemas.openxmlformats.org/officeDocument/2006/relationships/customXml" Target="ink/ink705.xml"/><Relationship Id="rId1635" Type="http://schemas.openxmlformats.org/officeDocument/2006/relationships/customXml" Target="ink/ink808.xml"/><Relationship Id="rId1982" Type="http://schemas.openxmlformats.org/officeDocument/2006/relationships/customXml" Target="ink/ink983.xml"/><Relationship Id="rId3088" Type="http://schemas.openxmlformats.org/officeDocument/2006/relationships/customXml" Target="ink/ink1536.xml"/><Relationship Id="rId1842" Type="http://schemas.openxmlformats.org/officeDocument/2006/relationships/customXml" Target="ink/ink913.xml"/><Relationship Id="rId3295" Type="http://schemas.openxmlformats.org/officeDocument/2006/relationships/image" Target="media/image1439.emf"/><Relationship Id="rId1702" Type="http://schemas.openxmlformats.org/officeDocument/2006/relationships/image" Target="media/image826.emf"/><Relationship Id="rId3155" Type="http://schemas.openxmlformats.org/officeDocument/2006/relationships/image" Target="media/image1372.emf"/><Relationship Id="rId3362" Type="http://schemas.openxmlformats.org/officeDocument/2006/relationships/customXml" Target="ink/ink1674.xml"/><Relationship Id="rId283" Type="http://schemas.openxmlformats.org/officeDocument/2006/relationships/image" Target="media/image143.emf"/><Relationship Id="rId490" Type="http://schemas.openxmlformats.org/officeDocument/2006/relationships/image" Target="media/image246.emf"/><Relationship Id="rId2171" Type="http://schemas.openxmlformats.org/officeDocument/2006/relationships/image" Target="media/image1032.emf"/><Relationship Id="rId3015" Type="http://schemas.openxmlformats.org/officeDocument/2006/relationships/image" Target="media/image1302.emf"/><Relationship Id="rId3222" Type="http://schemas.openxmlformats.org/officeDocument/2006/relationships/image" Target="media/image1405.emf"/><Relationship Id="rId143" Type="http://schemas.openxmlformats.org/officeDocument/2006/relationships/customXml" Target="ink/ink66.xml"/><Relationship Id="rId350" Type="http://schemas.openxmlformats.org/officeDocument/2006/relationships/image" Target="media/image176.emf"/><Relationship Id="rId588" Type="http://schemas.openxmlformats.org/officeDocument/2006/relationships/image" Target="media/image293.emf"/><Relationship Id="rId795" Type="http://schemas.openxmlformats.org/officeDocument/2006/relationships/image" Target="media/image393.emf"/><Relationship Id="rId2031" Type="http://schemas.openxmlformats.org/officeDocument/2006/relationships/image" Target="media/image963.emf"/><Relationship Id="rId2269" Type="http://schemas.openxmlformats.org/officeDocument/2006/relationships/customXml" Target="ink/ink1127.xml"/><Relationship Id="rId2476" Type="http://schemas.openxmlformats.org/officeDocument/2006/relationships/image" Target="media/image1047.emf"/><Relationship Id="rId2683" Type="http://schemas.openxmlformats.org/officeDocument/2006/relationships/image" Target="media/image1140.emf"/><Relationship Id="rId2890" Type="http://schemas.openxmlformats.org/officeDocument/2006/relationships/customXml" Target="ink/ink1437.xml"/><Relationship Id="rId3527" Type="http://schemas.openxmlformats.org/officeDocument/2006/relationships/image" Target="media/image1553.emf"/><Relationship Id="rId9" Type="http://schemas.openxmlformats.org/officeDocument/2006/relationships/customXml" Target="ink/ink1.xml"/><Relationship Id="rId210" Type="http://schemas.openxmlformats.org/officeDocument/2006/relationships/image" Target="media/image102.emf"/><Relationship Id="rId448" Type="http://schemas.openxmlformats.org/officeDocument/2006/relationships/image" Target="media/image225.emf"/><Relationship Id="rId655" Type="http://schemas.openxmlformats.org/officeDocument/2006/relationships/customXml" Target="ink/ink317.xml"/><Relationship Id="rId862" Type="http://schemas.openxmlformats.org/officeDocument/2006/relationships/customXml" Target="ink/ink422.xml"/><Relationship Id="rId1078" Type="http://schemas.openxmlformats.org/officeDocument/2006/relationships/image" Target="media/image524.emf"/><Relationship Id="rId1285" Type="http://schemas.openxmlformats.org/officeDocument/2006/relationships/customXml" Target="ink/ink633.xml"/><Relationship Id="rId1492" Type="http://schemas.openxmlformats.org/officeDocument/2006/relationships/customXml" Target="ink/ink737.xml"/><Relationship Id="rId2129" Type="http://schemas.openxmlformats.org/officeDocument/2006/relationships/image" Target="media/image1011.emf"/><Relationship Id="rId2336" Type="http://schemas.openxmlformats.org/officeDocument/2006/relationships/image" Target="media/image9800.emf"/><Relationship Id="rId2543" Type="http://schemas.openxmlformats.org/officeDocument/2006/relationships/customXml" Target="ink/ink1264.xml"/><Relationship Id="rId2750" Type="http://schemas.openxmlformats.org/officeDocument/2006/relationships/customXml" Target="ink/ink1369.xml"/><Relationship Id="rId2988" Type="http://schemas.openxmlformats.org/officeDocument/2006/relationships/customXml" Target="ink/ink1486.xml"/><Relationship Id="rId308" Type="http://schemas.openxmlformats.org/officeDocument/2006/relationships/customXml" Target="ink/ink143.xml"/><Relationship Id="rId515" Type="http://schemas.openxmlformats.org/officeDocument/2006/relationships/customXml" Target="ink/ink247.xml"/><Relationship Id="rId722" Type="http://schemas.openxmlformats.org/officeDocument/2006/relationships/customXml" Target="ink/ink351.xml"/><Relationship Id="rId1145" Type="http://schemas.openxmlformats.org/officeDocument/2006/relationships/customXml" Target="ink/ink563.xml"/><Relationship Id="rId1352" Type="http://schemas.openxmlformats.org/officeDocument/2006/relationships/image" Target="media/image655.emf"/><Relationship Id="rId1797" Type="http://schemas.openxmlformats.org/officeDocument/2006/relationships/image" Target="media/image849.emf"/><Relationship Id="rId2403" Type="http://schemas.openxmlformats.org/officeDocument/2006/relationships/customXml" Target="ink/ink1194.xml"/><Relationship Id="rId2848" Type="http://schemas.openxmlformats.org/officeDocument/2006/relationships/customXml" Target="ink/ink1416.xml"/><Relationship Id="rId89" Type="http://schemas.openxmlformats.org/officeDocument/2006/relationships/customXml" Target="ink/ink40.xml"/><Relationship Id="rId1005" Type="http://schemas.openxmlformats.org/officeDocument/2006/relationships/customXml" Target="ink/ink493.xml"/><Relationship Id="rId1212" Type="http://schemas.openxmlformats.org/officeDocument/2006/relationships/image" Target="media/image587.emf"/><Relationship Id="rId1657" Type="http://schemas.openxmlformats.org/officeDocument/2006/relationships/customXml" Target="ink/ink819.xml"/><Relationship Id="rId1864" Type="http://schemas.openxmlformats.org/officeDocument/2006/relationships/customXml" Target="ink/ink924.xml"/><Relationship Id="rId2610" Type="http://schemas.openxmlformats.org/officeDocument/2006/relationships/image" Target="media/image1109.emf"/><Relationship Id="rId2708" Type="http://schemas.openxmlformats.org/officeDocument/2006/relationships/customXml" Target="ink/ink1348.xml"/><Relationship Id="rId2915" Type="http://schemas.openxmlformats.org/officeDocument/2006/relationships/image" Target="media/image1252.emf"/><Relationship Id="rId1517" Type="http://schemas.openxmlformats.org/officeDocument/2006/relationships/image" Target="media/image734.emf"/><Relationship Id="rId1724" Type="http://schemas.openxmlformats.org/officeDocument/2006/relationships/customXml" Target="ink/ink853.xml"/><Relationship Id="rId3177" Type="http://schemas.openxmlformats.org/officeDocument/2006/relationships/image" Target="media/image1383.emf"/><Relationship Id="rId16" Type="http://schemas.openxmlformats.org/officeDocument/2006/relationships/image" Target="media/image5.emf"/><Relationship Id="rId1931" Type="http://schemas.openxmlformats.org/officeDocument/2006/relationships/image" Target="media/image913.emf"/><Relationship Id="rId3037" Type="http://schemas.openxmlformats.org/officeDocument/2006/relationships/image" Target="media/image1313.emf"/><Relationship Id="rId3384" Type="http://schemas.openxmlformats.org/officeDocument/2006/relationships/customXml" Target="ink/ink1686.xml"/><Relationship Id="rId3591" Type="http://schemas.openxmlformats.org/officeDocument/2006/relationships/image" Target="media/image1585.emf"/><Relationship Id="rId2193" Type="http://schemas.openxmlformats.org/officeDocument/2006/relationships/image" Target="media/image1043.emf"/><Relationship Id="rId2498" Type="http://schemas.openxmlformats.org/officeDocument/2006/relationships/image" Target="media/image1058.emf"/><Relationship Id="rId3244" Type="http://schemas.openxmlformats.org/officeDocument/2006/relationships/image" Target="media/image1416.emf"/><Relationship Id="rId3451" Type="http://schemas.openxmlformats.org/officeDocument/2006/relationships/image" Target="media/image1516.emf"/><Relationship Id="rId3549" Type="http://schemas.openxmlformats.org/officeDocument/2006/relationships/image" Target="media/image1564.emf"/><Relationship Id="rId165" Type="http://schemas.openxmlformats.org/officeDocument/2006/relationships/customXml" Target="ink/ink77.xml"/><Relationship Id="rId372" Type="http://schemas.openxmlformats.org/officeDocument/2006/relationships/image" Target="media/image187.emf"/><Relationship Id="rId677" Type="http://schemas.openxmlformats.org/officeDocument/2006/relationships/customXml" Target="ink/ink328.xml"/><Relationship Id="rId2053" Type="http://schemas.openxmlformats.org/officeDocument/2006/relationships/image" Target="media/image973.emf"/><Relationship Id="rId2260" Type="http://schemas.openxmlformats.org/officeDocument/2006/relationships/image" Target="media/image9491.emf"/><Relationship Id="rId2358" Type="http://schemas.openxmlformats.org/officeDocument/2006/relationships/image" Target="media/image9900.emf"/><Relationship Id="rId3104" Type="http://schemas.openxmlformats.org/officeDocument/2006/relationships/customXml" Target="ink/ink1544.xml"/><Relationship Id="rId3311" Type="http://schemas.openxmlformats.org/officeDocument/2006/relationships/image" Target="media/image1447.emf"/><Relationship Id="rId232" Type="http://schemas.openxmlformats.org/officeDocument/2006/relationships/image" Target="media/image114.emf"/><Relationship Id="rId884" Type="http://schemas.openxmlformats.org/officeDocument/2006/relationships/customXml" Target="ink/ink433.xml"/><Relationship Id="rId2120" Type="http://schemas.openxmlformats.org/officeDocument/2006/relationships/customXml" Target="ink/ink1052.xml"/><Relationship Id="rId2565" Type="http://schemas.openxmlformats.org/officeDocument/2006/relationships/customXml" Target="ink/ink1275.xml"/><Relationship Id="rId2772" Type="http://schemas.openxmlformats.org/officeDocument/2006/relationships/customXml" Target="ink/ink1380.xml"/><Relationship Id="rId3409" Type="http://schemas.openxmlformats.org/officeDocument/2006/relationships/image" Target="media/image1495.emf"/><Relationship Id="rId3616" Type="http://schemas.openxmlformats.org/officeDocument/2006/relationships/customXml" Target="ink/ink1801.xml"/><Relationship Id="rId537" Type="http://schemas.openxmlformats.org/officeDocument/2006/relationships/customXml" Target="ink/ink258.xml"/><Relationship Id="rId744" Type="http://schemas.openxmlformats.org/officeDocument/2006/relationships/customXml" Target="ink/ink362.xml"/><Relationship Id="rId951" Type="http://schemas.openxmlformats.org/officeDocument/2006/relationships/customXml" Target="ink/ink466.xml"/><Relationship Id="rId1167" Type="http://schemas.openxmlformats.org/officeDocument/2006/relationships/customXml" Target="ink/ink574.xml"/><Relationship Id="rId1374" Type="http://schemas.openxmlformats.org/officeDocument/2006/relationships/customXml" Target="ink/ink678.xml"/><Relationship Id="rId1581" Type="http://schemas.openxmlformats.org/officeDocument/2006/relationships/customXml" Target="ink/ink781.xml"/><Relationship Id="rId1679" Type="http://schemas.openxmlformats.org/officeDocument/2006/relationships/customXml" Target="ink/ink830.xml"/><Relationship Id="rId2218" Type="http://schemas.openxmlformats.org/officeDocument/2006/relationships/image" Target="media/image9250.emf"/><Relationship Id="rId2425" Type="http://schemas.openxmlformats.org/officeDocument/2006/relationships/customXml" Target="ink/ink1205.xml"/><Relationship Id="rId2632" Type="http://schemas.openxmlformats.org/officeDocument/2006/relationships/customXml" Target="ink/ink1309.xml"/><Relationship Id="rId80" Type="http://schemas.openxmlformats.org/officeDocument/2006/relationships/image" Target="media/image37.emf"/><Relationship Id="rId604" Type="http://schemas.openxmlformats.org/officeDocument/2006/relationships/image" Target="media/image301.emf"/><Relationship Id="rId811" Type="http://schemas.openxmlformats.org/officeDocument/2006/relationships/image" Target="media/image3940.emf"/><Relationship Id="rId1027" Type="http://schemas.openxmlformats.org/officeDocument/2006/relationships/customXml" Target="ink/ink504.xml"/><Relationship Id="rId1234" Type="http://schemas.openxmlformats.org/officeDocument/2006/relationships/image" Target="media/image598.emf"/><Relationship Id="rId1441" Type="http://schemas.openxmlformats.org/officeDocument/2006/relationships/image" Target="media/image698.emf"/><Relationship Id="rId1886" Type="http://schemas.openxmlformats.org/officeDocument/2006/relationships/customXml" Target="ink/ink935.xml"/><Relationship Id="rId2937" Type="http://schemas.openxmlformats.org/officeDocument/2006/relationships/image" Target="media/image1263.emf"/><Relationship Id="rId909" Type="http://schemas.openxmlformats.org/officeDocument/2006/relationships/image" Target="media/image449.emf"/><Relationship Id="rId1301" Type="http://schemas.openxmlformats.org/officeDocument/2006/relationships/customXml" Target="ink/ink641.xml"/><Relationship Id="rId1539" Type="http://schemas.openxmlformats.org/officeDocument/2006/relationships/image" Target="media/image745.emf"/><Relationship Id="rId1746" Type="http://schemas.openxmlformats.org/officeDocument/2006/relationships/customXml" Target="ink/ink865.xml"/><Relationship Id="rId1953" Type="http://schemas.openxmlformats.org/officeDocument/2006/relationships/image" Target="media/image924.emf"/><Relationship Id="rId3199" Type="http://schemas.openxmlformats.org/officeDocument/2006/relationships/image" Target="media/image1394.emf"/><Relationship Id="rId38" Type="http://schemas.openxmlformats.org/officeDocument/2006/relationships/image" Target="media/image16.emf"/><Relationship Id="rId1606" Type="http://schemas.openxmlformats.org/officeDocument/2006/relationships/image" Target="media/image779.emf"/><Relationship Id="rId1813" Type="http://schemas.openxmlformats.org/officeDocument/2006/relationships/image" Target="media/image857.emf"/><Relationship Id="rId3059" Type="http://schemas.openxmlformats.org/officeDocument/2006/relationships/image" Target="media/image1324.emf"/><Relationship Id="rId3266" Type="http://schemas.openxmlformats.org/officeDocument/2006/relationships/image" Target="media/image1427.emf"/><Relationship Id="rId3473" Type="http://schemas.openxmlformats.org/officeDocument/2006/relationships/image" Target="media/image1527.emf"/><Relationship Id="rId187" Type="http://schemas.openxmlformats.org/officeDocument/2006/relationships/customXml" Target="ink/ink88.xml"/><Relationship Id="rId394" Type="http://schemas.openxmlformats.org/officeDocument/2006/relationships/image" Target="media/image198.emf"/><Relationship Id="rId2075" Type="http://schemas.openxmlformats.org/officeDocument/2006/relationships/image" Target="media/image984.emf"/><Relationship Id="rId2282" Type="http://schemas.openxmlformats.org/officeDocument/2006/relationships/image" Target="media/image9530.emf"/><Relationship Id="rId3126" Type="http://schemas.openxmlformats.org/officeDocument/2006/relationships/customXml" Target="ink/ink1555.xml"/><Relationship Id="rId254" Type="http://schemas.openxmlformats.org/officeDocument/2006/relationships/customXml" Target="ink/ink116.xml"/><Relationship Id="rId699" Type="http://schemas.openxmlformats.org/officeDocument/2006/relationships/image" Target="media/image346.emf"/><Relationship Id="rId1091" Type="http://schemas.openxmlformats.org/officeDocument/2006/relationships/customXml" Target="ink/ink536.xml"/><Relationship Id="rId2587" Type="http://schemas.openxmlformats.org/officeDocument/2006/relationships/customXml" Target="ink/ink1286.xml"/><Relationship Id="rId2794" Type="http://schemas.openxmlformats.org/officeDocument/2006/relationships/customXml" Target="ink/ink1391.xml"/><Relationship Id="rId3333" Type="http://schemas.openxmlformats.org/officeDocument/2006/relationships/image" Target="media/image1458.emf"/><Relationship Id="rId3540" Type="http://schemas.openxmlformats.org/officeDocument/2006/relationships/customXml" Target="ink/ink1764.xml"/><Relationship Id="rId3638" Type="http://schemas.openxmlformats.org/officeDocument/2006/relationships/customXml" Target="ink/ink1812.xml"/><Relationship Id="rId114" Type="http://schemas.openxmlformats.org/officeDocument/2006/relationships/image" Target="media/image54.emf"/><Relationship Id="rId461" Type="http://schemas.openxmlformats.org/officeDocument/2006/relationships/customXml" Target="ink/ink220.xml"/><Relationship Id="rId559" Type="http://schemas.openxmlformats.org/officeDocument/2006/relationships/customXml" Target="ink/ink269.xml"/><Relationship Id="rId766" Type="http://schemas.openxmlformats.org/officeDocument/2006/relationships/customXml" Target="ink/ink373.xml"/><Relationship Id="rId1189" Type="http://schemas.openxmlformats.org/officeDocument/2006/relationships/customXml" Target="ink/ink585.xml"/><Relationship Id="rId1396" Type="http://schemas.openxmlformats.org/officeDocument/2006/relationships/customXml" Target="ink/ink689.xml"/><Relationship Id="rId2142" Type="http://schemas.openxmlformats.org/officeDocument/2006/relationships/customXml" Target="ink/ink1063.xml"/><Relationship Id="rId2447" Type="http://schemas.openxmlformats.org/officeDocument/2006/relationships/customXml" Target="ink/ink1216.xml"/><Relationship Id="rId3400" Type="http://schemas.openxmlformats.org/officeDocument/2006/relationships/customXml" Target="ink/ink1694.xml"/><Relationship Id="rId321" Type="http://schemas.openxmlformats.org/officeDocument/2006/relationships/image" Target="media/image162.emf"/><Relationship Id="rId419" Type="http://schemas.openxmlformats.org/officeDocument/2006/relationships/customXml" Target="ink/ink199.xml"/><Relationship Id="rId626" Type="http://schemas.openxmlformats.org/officeDocument/2006/relationships/image" Target="media/image311.emf"/><Relationship Id="rId973" Type="http://schemas.openxmlformats.org/officeDocument/2006/relationships/customXml" Target="ink/ink477.xml"/><Relationship Id="rId1049" Type="http://schemas.openxmlformats.org/officeDocument/2006/relationships/customXml" Target="ink/ink515.xml"/><Relationship Id="rId1256" Type="http://schemas.openxmlformats.org/officeDocument/2006/relationships/image" Target="media/image608.emf"/><Relationship Id="rId2002" Type="http://schemas.openxmlformats.org/officeDocument/2006/relationships/customXml" Target="ink/ink993.xml"/><Relationship Id="rId2307" Type="http://schemas.openxmlformats.org/officeDocument/2006/relationships/customXml" Target="ink/ink1146.xml"/><Relationship Id="rId2654" Type="http://schemas.openxmlformats.org/officeDocument/2006/relationships/customXml" Target="ink/ink1320.xml"/><Relationship Id="rId2861" Type="http://schemas.openxmlformats.org/officeDocument/2006/relationships/image" Target="media/image1225.emf"/><Relationship Id="rId2959" Type="http://schemas.openxmlformats.org/officeDocument/2006/relationships/image" Target="media/image1274.emf"/><Relationship Id="rId833" Type="http://schemas.openxmlformats.org/officeDocument/2006/relationships/image" Target="media/image411.emf"/><Relationship Id="rId1116" Type="http://schemas.openxmlformats.org/officeDocument/2006/relationships/image" Target="media/image542.emf"/><Relationship Id="rId1463" Type="http://schemas.openxmlformats.org/officeDocument/2006/relationships/image" Target="media/image707.emf"/><Relationship Id="rId1670" Type="http://schemas.openxmlformats.org/officeDocument/2006/relationships/image" Target="media/image810.emf"/><Relationship Id="rId1768" Type="http://schemas.openxmlformats.org/officeDocument/2006/relationships/customXml" Target="ink/ink876.xml"/><Relationship Id="rId2514" Type="http://schemas.openxmlformats.org/officeDocument/2006/relationships/image" Target="media/image1066.emf"/><Relationship Id="rId2721" Type="http://schemas.openxmlformats.org/officeDocument/2006/relationships/image" Target="media/image1159.emf"/><Relationship Id="rId2819" Type="http://schemas.openxmlformats.org/officeDocument/2006/relationships/image" Target="media/image1207.emf"/><Relationship Id="rId900" Type="http://schemas.openxmlformats.org/officeDocument/2006/relationships/customXml" Target="ink/ink441.xml"/><Relationship Id="rId1323" Type="http://schemas.openxmlformats.org/officeDocument/2006/relationships/customXml" Target="ink/ink652.xml"/><Relationship Id="rId1530" Type="http://schemas.openxmlformats.org/officeDocument/2006/relationships/customXml" Target="ink/ink756.xml"/><Relationship Id="rId1628" Type="http://schemas.openxmlformats.org/officeDocument/2006/relationships/image" Target="media/image790.emf"/><Relationship Id="rId1975" Type="http://schemas.openxmlformats.org/officeDocument/2006/relationships/image" Target="media/image935.emf"/><Relationship Id="rId3190" Type="http://schemas.openxmlformats.org/officeDocument/2006/relationships/customXml" Target="ink/ink1587.xml"/><Relationship Id="rId1835" Type="http://schemas.openxmlformats.org/officeDocument/2006/relationships/image" Target="media/image8660.emf"/><Relationship Id="rId3050" Type="http://schemas.openxmlformats.org/officeDocument/2006/relationships/customXml" Target="ink/ink1517.xml"/><Relationship Id="rId3288" Type="http://schemas.openxmlformats.org/officeDocument/2006/relationships/customXml" Target="ink/ink1637.xml"/><Relationship Id="rId3495" Type="http://schemas.openxmlformats.org/officeDocument/2006/relationships/image" Target="media/image1537.emf"/><Relationship Id="rId1902" Type="http://schemas.openxmlformats.org/officeDocument/2006/relationships/customXml" Target="ink/ink943.xml"/><Relationship Id="rId2097" Type="http://schemas.openxmlformats.org/officeDocument/2006/relationships/image" Target="media/image995.emf"/><Relationship Id="rId3148" Type="http://schemas.openxmlformats.org/officeDocument/2006/relationships/customXml" Target="ink/ink1566.xml"/><Relationship Id="rId3355" Type="http://schemas.openxmlformats.org/officeDocument/2006/relationships/image" Target="media/image1469.emf"/><Relationship Id="rId3562" Type="http://schemas.openxmlformats.org/officeDocument/2006/relationships/customXml" Target="ink/ink1775.xml"/><Relationship Id="rId276" Type="http://schemas.openxmlformats.org/officeDocument/2006/relationships/customXml" Target="ink/ink127.xml"/><Relationship Id="rId483" Type="http://schemas.openxmlformats.org/officeDocument/2006/relationships/customXml" Target="ink/ink231.xml"/><Relationship Id="rId690" Type="http://schemas.openxmlformats.org/officeDocument/2006/relationships/customXml" Target="ink/ink335.xml"/><Relationship Id="rId2164" Type="http://schemas.openxmlformats.org/officeDocument/2006/relationships/customXml" Target="ink/ink1074.xml"/><Relationship Id="rId2371" Type="http://schemas.openxmlformats.org/officeDocument/2006/relationships/customXml" Target="ink/ink1178.xml"/><Relationship Id="rId3008" Type="http://schemas.openxmlformats.org/officeDocument/2006/relationships/customXml" Target="ink/ink1496.xml"/><Relationship Id="rId3215" Type="http://schemas.openxmlformats.org/officeDocument/2006/relationships/customXml" Target="ink/ink1599.xml"/><Relationship Id="rId3422" Type="http://schemas.openxmlformats.org/officeDocument/2006/relationships/customXml" Target="ink/ink1705.xml"/><Relationship Id="rId136" Type="http://schemas.openxmlformats.org/officeDocument/2006/relationships/image" Target="media/image65.emf"/><Relationship Id="rId343" Type="http://schemas.openxmlformats.org/officeDocument/2006/relationships/customXml" Target="ink/ink161.xml"/><Relationship Id="rId550" Type="http://schemas.openxmlformats.org/officeDocument/2006/relationships/image" Target="media/image275.emf"/><Relationship Id="rId788" Type="http://schemas.openxmlformats.org/officeDocument/2006/relationships/customXml" Target="ink/ink385.xml"/><Relationship Id="rId995" Type="http://schemas.openxmlformats.org/officeDocument/2006/relationships/customXml" Target="ink/ink488.xml"/><Relationship Id="rId1180" Type="http://schemas.openxmlformats.org/officeDocument/2006/relationships/image" Target="media/image571.emf"/><Relationship Id="rId2024" Type="http://schemas.openxmlformats.org/officeDocument/2006/relationships/customXml" Target="ink/ink1004.xml"/><Relationship Id="rId2231" Type="http://schemas.openxmlformats.org/officeDocument/2006/relationships/customXml" Target="ink/ink1108.xml"/><Relationship Id="rId2469" Type="http://schemas.openxmlformats.org/officeDocument/2006/relationships/customXml" Target="ink/ink1227.xml"/><Relationship Id="rId2676" Type="http://schemas.openxmlformats.org/officeDocument/2006/relationships/customXml" Target="ink/ink1332.xml"/><Relationship Id="rId2883" Type="http://schemas.openxmlformats.org/officeDocument/2006/relationships/image" Target="media/image1236.emf"/><Relationship Id="rId203" Type="http://schemas.openxmlformats.org/officeDocument/2006/relationships/customXml" Target="ink/ink96.xml"/><Relationship Id="rId648" Type="http://schemas.openxmlformats.org/officeDocument/2006/relationships/image" Target="media/image322.emf"/><Relationship Id="rId855" Type="http://schemas.openxmlformats.org/officeDocument/2006/relationships/image" Target="media/image422.emf"/><Relationship Id="rId1040" Type="http://schemas.openxmlformats.org/officeDocument/2006/relationships/image" Target="media/image507.emf"/><Relationship Id="rId1278" Type="http://schemas.openxmlformats.org/officeDocument/2006/relationships/image" Target="media/image619.emf"/><Relationship Id="rId1485" Type="http://schemas.openxmlformats.org/officeDocument/2006/relationships/image" Target="media/image718.emf"/><Relationship Id="rId1692" Type="http://schemas.openxmlformats.org/officeDocument/2006/relationships/image" Target="media/image821.emf"/><Relationship Id="rId2329" Type="http://schemas.openxmlformats.org/officeDocument/2006/relationships/customXml" Target="ink/ink1157.xml"/><Relationship Id="rId2536" Type="http://schemas.openxmlformats.org/officeDocument/2006/relationships/image" Target="media/image1075.emf"/><Relationship Id="rId2743" Type="http://schemas.openxmlformats.org/officeDocument/2006/relationships/image" Target="media/image1170.emf"/><Relationship Id="rId410" Type="http://schemas.openxmlformats.org/officeDocument/2006/relationships/image" Target="media/image206.emf"/><Relationship Id="rId508" Type="http://schemas.openxmlformats.org/officeDocument/2006/relationships/image" Target="media/image254.emf"/><Relationship Id="rId715" Type="http://schemas.openxmlformats.org/officeDocument/2006/relationships/image" Target="media/image354.emf"/><Relationship Id="rId922" Type="http://schemas.openxmlformats.org/officeDocument/2006/relationships/image" Target="media/image450.emf"/><Relationship Id="rId1138" Type="http://schemas.openxmlformats.org/officeDocument/2006/relationships/image" Target="media/image553.emf"/><Relationship Id="rId1345" Type="http://schemas.openxmlformats.org/officeDocument/2006/relationships/customXml" Target="ink/ink663.xml"/><Relationship Id="rId1552" Type="http://schemas.openxmlformats.org/officeDocument/2006/relationships/customXml" Target="ink/ink767.xml"/><Relationship Id="rId1997" Type="http://schemas.openxmlformats.org/officeDocument/2006/relationships/image" Target="media/image946.emf"/><Relationship Id="rId2603" Type="http://schemas.openxmlformats.org/officeDocument/2006/relationships/customXml" Target="ink/ink1294.xml"/><Relationship Id="rId2950" Type="http://schemas.openxmlformats.org/officeDocument/2006/relationships/customXml" Target="ink/ink1467.xml"/><Relationship Id="rId1205" Type="http://schemas.openxmlformats.org/officeDocument/2006/relationships/customXml" Target="ink/ink593.xml"/><Relationship Id="rId1857" Type="http://schemas.openxmlformats.org/officeDocument/2006/relationships/image" Target="media/image877.emf"/><Relationship Id="rId2810" Type="http://schemas.openxmlformats.org/officeDocument/2006/relationships/customXml" Target="ink/ink1399.xml"/><Relationship Id="rId2908" Type="http://schemas.openxmlformats.org/officeDocument/2006/relationships/customXml" Target="ink/ink1446.xml"/><Relationship Id="rId51" Type="http://schemas.openxmlformats.org/officeDocument/2006/relationships/customXml" Target="ink/ink22.xml"/><Relationship Id="rId1412" Type="http://schemas.openxmlformats.org/officeDocument/2006/relationships/customXml" Target="ink/ink697.xml"/><Relationship Id="rId1717" Type="http://schemas.openxmlformats.org/officeDocument/2006/relationships/customXml" Target="ink/ink849.xml"/><Relationship Id="rId1924" Type="http://schemas.openxmlformats.org/officeDocument/2006/relationships/customXml" Target="ink/ink954.xml"/><Relationship Id="rId3072" Type="http://schemas.openxmlformats.org/officeDocument/2006/relationships/customXml" Target="ink/ink1528.xml"/><Relationship Id="rId3377" Type="http://schemas.openxmlformats.org/officeDocument/2006/relationships/image" Target="media/image1479.emf"/><Relationship Id="rId298" Type="http://schemas.openxmlformats.org/officeDocument/2006/relationships/customXml" Target="ink/ink138.xml"/><Relationship Id="rId3584" Type="http://schemas.openxmlformats.org/officeDocument/2006/relationships/customXml" Target="ink/ink1786.xml"/><Relationship Id="rId158" Type="http://schemas.openxmlformats.org/officeDocument/2006/relationships/image" Target="media/image76.emf"/><Relationship Id="rId2186" Type="http://schemas.openxmlformats.org/officeDocument/2006/relationships/customXml" Target="ink/ink1085.xml"/><Relationship Id="rId2393" Type="http://schemas.openxmlformats.org/officeDocument/2006/relationships/customXml" Target="ink/ink1189.xml"/><Relationship Id="rId2698" Type="http://schemas.openxmlformats.org/officeDocument/2006/relationships/customXml" Target="ink/ink1343.xml"/><Relationship Id="rId3237" Type="http://schemas.openxmlformats.org/officeDocument/2006/relationships/customXml" Target="ink/ink1610.xml"/><Relationship Id="rId3444" Type="http://schemas.openxmlformats.org/officeDocument/2006/relationships/customXml" Target="ink/ink1716.xml"/><Relationship Id="rId3651" Type="http://schemas.openxmlformats.org/officeDocument/2006/relationships/image" Target="media/image1614.emf"/><Relationship Id="rId365" Type="http://schemas.openxmlformats.org/officeDocument/2006/relationships/customXml" Target="ink/ink172.xml"/><Relationship Id="rId572" Type="http://schemas.openxmlformats.org/officeDocument/2006/relationships/image" Target="media/image285.emf"/><Relationship Id="rId2046" Type="http://schemas.openxmlformats.org/officeDocument/2006/relationships/customXml" Target="ink/ink1015.xml"/><Relationship Id="rId2253" Type="http://schemas.openxmlformats.org/officeDocument/2006/relationships/customXml" Target="ink/ink1119.xml"/><Relationship Id="rId2460" Type="http://schemas.openxmlformats.org/officeDocument/2006/relationships/image" Target="media/image10391.emf"/><Relationship Id="rId3304" Type="http://schemas.openxmlformats.org/officeDocument/2006/relationships/customXml" Target="ink/ink1645.xml"/><Relationship Id="rId3511" Type="http://schemas.openxmlformats.org/officeDocument/2006/relationships/image" Target="media/image1545.emf"/><Relationship Id="rId225" Type="http://schemas.openxmlformats.org/officeDocument/2006/relationships/customXml" Target="ink/ink107.xml"/><Relationship Id="rId432" Type="http://schemas.openxmlformats.org/officeDocument/2006/relationships/image" Target="media/image217.emf"/><Relationship Id="rId877" Type="http://schemas.openxmlformats.org/officeDocument/2006/relationships/image" Target="media/image433.emf"/><Relationship Id="rId1062" Type="http://schemas.openxmlformats.org/officeDocument/2006/relationships/image" Target="media/image517.emf"/><Relationship Id="rId2113" Type="http://schemas.openxmlformats.org/officeDocument/2006/relationships/image" Target="media/image1003.emf"/><Relationship Id="rId2320" Type="http://schemas.openxmlformats.org/officeDocument/2006/relationships/image" Target="media/image9720.emf"/><Relationship Id="rId2558" Type="http://schemas.openxmlformats.org/officeDocument/2006/relationships/image" Target="media/image1090.emf"/><Relationship Id="rId2765" Type="http://schemas.openxmlformats.org/officeDocument/2006/relationships/image" Target="media/image1181.emf"/><Relationship Id="rId2972" Type="http://schemas.openxmlformats.org/officeDocument/2006/relationships/customXml" Target="ink/ink1478.xml"/><Relationship Id="rId3609" Type="http://schemas.openxmlformats.org/officeDocument/2006/relationships/image" Target="media/image1593.emf"/><Relationship Id="rId737" Type="http://schemas.openxmlformats.org/officeDocument/2006/relationships/image" Target="media/image365.emf"/><Relationship Id="rId944" Type="http://schemas.openxmlformats.org/officeDocument/2006/relationships/image" Target="media/image466.emf"/><Relationship Id="rId1367" Type="http://schemas.openxmlformats.org/officeDocument/2006/relationships/image" Target="media/image661.emf"/><Relationship Id="rId1574" Type="http://schemas.openxmlformats.org/officeDocument/2006/relationships/image" Target="media/image763.emf"/><Relationship Id="rId1781" Type="http://schemas.openxmlformats.org/officeDocument/2006/relationships/image" Target="media/image841.emf"/><Relationship Id="rId2418" Type="http://schemas.openxmlformats.org/officeDocument/2006/relationships/image" Target="media/image10190.emf"/><Relationship Id="rId2625" Type="http://schemas.openxmlformats.org/officeDocument/2006/relationships/customXml" Target="ink/ink1305.xml"/><Relationship Id="rId2832" Type="http://schemas.openxmlformats.org/officeDocument/2006/relationships/customXml" Target="ink/ink1408.xml"/><Relationship Id="rId73" Type="http://schemas.openxmlformats.org/officeDocument/2006/relationships/customXml" Target="ink/ink32.xml"/><Relationship Id="rId804" Type="http://schemas.openxmlformats.org/officeDocument/2006/relationships/customXml" Target="ink/ink393.xml"/><Relationship Id="rId1227" Type="http://schemas.openxmlformats.org/officeDocument/2006/relationships/customXml" Target="ink/ink604.xml"/><Relationship Id="rId1434" Type="http://schemas.openxmlformats.org/officeDocument/2006/relationships/customXml" Target="ink/ink708.xml"/><Relationship Id="rId1641" Type="http://schemas.openxmlformats.org/officeDocument/2006/relationships/customXml" Target="ink/ink811.xml"/><Relationship Id="rId1879" Type="http://schemas.openxmlformats.org/officeDocument/2006/relationships/image" Target="media/image887.emf"/><Relationship Id="rId3094" Type="http://schemas.openxmlformats.org/officeDocument/2006/relationships/customXml" Target="ink/ink1539.xml"/><Relationship Id="rId1501" Type="http://schemas.openxmlformats.org/officeDocument/2006/relationships/image" Target="media/image726.emf"/><Relationship Id="rId1739" Type="http://schemas.openxmlformats.org/officeDocument/2006/relationships/image" Target="media/image8210.emf"/><Relationship Id="rId1946" Type="http://schemas.openxmlformats.org/officeDocument/2006/relationships/customXml" Target="ink/ink965.xml"/><Relationship Id="rId3399" Type="http://schemas.openxmlformats.org/officeDocument/2006/relationships/image" Target="media/image1490.emf"/><Relationship Id="rId1806" Type="http://schemas.openxmlformats.org/officeDocument/2006/relationships/customXml" Target="ink/ink895.xml"/><Relationship Id="rId3161" Type="http://schemas.openxmlformats.org/officeDocument/2006/relationships/image" Target="media/image1375.emf"/><Relationship Id="rId3259" Type="http://schemas.openxmlformats.org/officeDocument/2006/relationships/customXml" Target="ink/ink1621.xml"/><Relationship Id="rId3466" Type="http://schemas.openxmlformats.org/officeDocument/2006/relationships/customXml" Target="ink/ink1727.xml"/><Relationship Id="rId387" Type="http://schemas.openxmlformats.org/officeDocument/2006/relationships/customXml" Target="ink/ink183.xml"/><Relationship Id="rId594" Type="http://schemas.openxmlformats.org/officeDocument/2006/relationships/image" Target="media/image296.emf"/><Relationship Id="rId2068" Type="http://schemas.openxmlformats.org/officeDocument/2006/relationships/customXml" Target="ink/ink1026.xml"/><Relationship Id="rId2275" Type="http://schemas.openxmlformats.org/officeDocument/2006/relationships/customXml" Target="ink/ink1130.xml"/><Relationship Id="rId3021" Type="http://schemas.openxmlformats.org/officeDocument/2006/relationships/image" Target="media/image1305.emf"/><Relationship Id="rId3119" Type="http://schemas.openxmlformats.org/officeDocument/2006/relationships/image" Target="media/image1354.emf"/><Relationship Id="rId3326" Type="http://schemas.openxmlformats.org/officeDocument/2006/relationships/customXml" Target="ink/ink1656.xml"/><Relationship Id="rId247" Type="http://schemas.openxmlformats.org/officeDocument/2006/relationships/image" Target="media/image125.emf"/><Relationship Id="rId899" Type="http://schemas.openxmlformats.org/officeDocument/2006/relationships/image" Target="media/image444.emf"/><Relationship Id="rId1084" Type="http://schemas.openxmlformats.org/officeDocument/2006/relationships/image" Target="media/image527.emf"/><Relationship Id="rId2482" Type="http://schemas.openxmlformats.org/officeDocument/2006/relationships/image" Target="media/image1050.emf"/><Relationship Id="rId2787" Type="http://schemas.openxmlformats.org/officeDocument/2006/relationships/image" Target="media/image1192.emf"/><Relationship Id="rId3533" Type="http://schemas.openxmlformats.org/officeDocument/2006/relationships/image" Target="media/image1556.emf"/><Relationship Id="rId107" Type="http://schemas.openxmlformats.org/officeDocument/2006/relationships/customXml" Target="ink/ink48.xml"/><Relationship Id="rId454" Type="http://schemas.openxmlformats.org/officeDocument/2006/relationships/image" Target="media/image228.emf"/><Relationship Id="rId661" Type="http://schemas.openxmlformats.org/officeDocument/2006/relationships/customXml" Target="ink/ink320.xml"/><Relationship Id="rId759" Type="http://schemas.openxmlformats.org/officeDocument/2006/relationships/image" Target="media/image376.emf"/><Relationship Id="rId966" Type="http://schemas.openxmlformats.org/officeDocument/2006/relationships/image" Target="media/image477.emf"/><Relationship Id="rId1291" Type="http://schemas.openxmlformats.org/officeDocument/2006/relationships/customXml" Target="ink/ink636.xml"/><Relationship Id="rId1389" Type="http://schemas.openxmlformats.org/officeDocument/2006/relationships/image" Target="media/image672.emf"/><Relationship Id="rId1596" Type="http://schemas.openxmlformats.org/officeDocument/2006/relationships/image" Target="media/image774.emf"/><Relationship Id="rId2135" Type="http://schemas.openxmlformats.org/officeDocument/2006/relationships/image" Target="media/image1014.emf"/><Relationship Id="rId2342" Type="http://schemas.openxmlformats.org/officeDocument/2006/relationships/image" Target="media/image9831.emf"/><Relationship Id="rId2647" Type="http://schemas.openxmlformats.org/officeDocument/2006/relationships/image" Target="media/image1125.emf"/><Relationship Id="rId2994" Type="http://schemas.openxmlformats.org/officeDocument/2006/relationships/customXml" Target="ink/ink1489.xml"/><Relationship Id="rId3600" Type="http://schemas.openxmlformats.org/officeDocument/2006/relationships/image" Target="media/image1207.png"/><Relationship Id="rId314" Type="http://schemas.openxmlformats.org/officeDocument/2006/relationships/customXml" Target="ink/ink146.xml"/><Relationship Id="rId521" Type="http://schemas.openxmlformats.org/officeDocument/2006/relationships/customXml" Target="ink/ink250.xml"/><Relationship Id="rId619" Type="http://schemas.openxmlformats.org/officeDocument/2006/relationships/customXml" Target="ink/ink299.xml"/><Relationship Id="rId1151" Type="http://schemas.openxmlformats.org/officeDocument/2006/relationships/customXml" Target="ink/ink566.xml"/><Relationship Id="rId1249" Type="http://schemas.openxmlformats.org/officeDocument/2006/relationships/customXml" Target="ink/ink615.xml"/><Relationship Id="rId2202" Type="http://schemas.openxmlformats.org/officeDocument/2006/relationships/image" Target="media/image1046.emf"/><Relationship Id="rId2854" Type="http://schemas.openxmlformats.org/officeDocument/2006/relationships/customXml" Target="ink/ink1419.xml"/><Relationship Id="rId95" Type="http://schemas.openxmlformats.org/officeDocument/2006/relationships/customXml" Target="ink/ink43.xml"/><Relationship Id="rId826" Type="http://schemas.openxmlformats.org/officeDocument/2006/relationships/customXml" Target="ink/ink404.xml"/><Relationship Id="rId1011" Type="http://schemas.openxmlformats.org/officeDocument/2006/relationships/customXml" Target="ink/ink496.xml"/><Relationship Id="rId1109" Type="http://schemas.openxmlformats.org/officeDocument/2006/relationships/customXml" Target="ink/ink545.xml"/><Relationship Id="rId1456" Type="http://schemas.openxmlformats.org/officeDocument/2006/relationships/customXml" Target="ink/ink719.xml"/><Relationship Id="rId1663" Type="http://schemas.openxmlformats.org/officeDocument/2006/relationships/customXml" Target="ink/ink822.xml"/><Relationship Id="rId1870" Type="http://schemas.openxmlformats.org/officeDocument/2006/relationships/customXml" Target="ink/ink927.xml"/><Relationship Id="rId1968" Type="http://schemas.openxmlformats.org/officeDocument/2006/relationships/customXml" Target="ink/ink976.xml"/><Relationship Id="rId2507" Type="http://schemas.openxmlformats.org/officeDocument/2006/relationships/customXml" Target="ink/ink1246.xml"/><Relationship Id="rId2714" Type="http://schemas.openxmlformats.org/officeDocument/2006/relationships/customXml" Target="ink/ink1351.xml"/><Relationship Id="rId2921" Type="http://schemas.openxmlformats.org/officeDocument/2006/relationships/image" Target="media/image1255.emf"/><Relationship Id="rId1316" Type="http://schemas.openxmlformats.org/officeDocument/2006/relationships/image" Target="media/image637.emf"/><Relationship Id="rId1523" Type="http://schemas.openxmlformats.org/officeDocument/2006/relationships/image" Target="media/image737.emf"/><Relationship Id="rId1730" Type="http://schemas.openxmlformats.org/officeDocument/2006/relationships/customXml" Target="ink/ink856.xml"/><Relationship Id="rId3183" Type="http://schemas.openxmlformats.org/officeDocument/2006/relationships/image" Target="media/image1386.emf"/><Relationship Id="rId3390" Type="http://schemas.openxmlformats.org/officeDocument/2006/relationships/customXml" Target="ink/ink1689.xml"/><Relationship Id="rId22" Type="http://schemas.openxmlformats.org/officeDocument/2006/relationships/image" Target="media/image8.emf"/><Relationship Id="rId1828" Type="http://schemas.openxmlformats.org/officeDocument/2006/relationships/customXml" Target="ink/ink906.xml"/><Relationship Id="rId3043" Type="http://schemas.openxmlformats.org/officeDocument/2006/relationships/image" Target="media/image1316.emf"/><Relationship Id="rId3250" Type="http://schemas.openxmlformats.org/officeDocument/2006/relationships/image" Target="media/image1419.emf"/><Relationship Id="rId3488" Type="http://schemas.openxmlformats.org/officeDocument/2006/relationships/customXml" Target="ink/ink1738.xml"/><Relationship Id="rId171" Type="http://schemas.openxmlformats.org/officeDocument/2006/relationships/customXml" Target="ink/ink80.xml"/><Relationship Id="rId2297" Type="http://schemas.openxmlformats.org/officeDocument/2006/relationships/customXml" Target="ink/ink1141.xml"/><Relationship Id="rId3348" Type="http://schemas.openxmlformats.org/officeDocument/2006/relationships/customXml" Target="ink/ink1667.xml"/><Relationship Id="rId3555" Type="http://schemas.openxmlformats.org/officeDocument/2006/relationships/image" Target="media/image1567.emf"/><Relationship Id="rId269" Type="http://schemas.openxmlformats.org/officeDocument/2006/relationships/image" Target="media/image136.emf"/><Relationship Id="rId476" Type="http://schemas.openxmlformats.org/officeDocument/2006/relationships/image" Target="media/image239.emf"/><Relationship Id="rId683" Type="http://schemas.openxmlformats.org/officeDocument/2006/relationships/customXml" Target="ink/ink331.xml"/><Relationship Id="rId890" Type="http://schemas.openxmlformats.org/officeDocument/2006/relationships/customXml" Target="ink/ink436.xml"/><Relationship Id="rId2157" Type="http://schemas.openxmlformats.org/officeDocument/2006/relationships/image" Target="media/image1025.emf"/><Relationship Id="rId2364" Type="http://schemas.openxmlformats.org/officeDocument/2006/relationships/image" Target="media/image9930.emf"/><Relationship Id="rId2571" Type="http://schemas.openxmlformats.org/officeDocument/2006/relationships/customXml" Target="ink/ink1278.xml"/><Relationship Id="rId3110" Type="http://schemas.openxmlformats.org/officeDocument/2006/relationships/customXml" Target="ink/ink1547.xml"/><Relationship Id="rId3208" Type="http://schemas.openxmlformats.org/officeDocument/2006/relationships/image" Target="media/image1398.emf"/><Relationship Id="rId3415" Type="http://schemas.openxmlformats.org/officeDocument/2006/relationships/image" Target="media/image1498.emf"/><Relationship Id="rId129" Type="http://schemas.openxmlformats.org/officeDocument/2006/relationships/customXml" Target="ink/ink59.xml"/><Relationship Id="rId336" Type="http://schemas.openxmlformats.org/officeDocument/2006/relationships/customXml" Target="ink/ink157.xml"/><Relationship Id="rId543" Type="http://schemas.openxmlformats.org/officeDocument/2006/relationships/customXml" Target="ink/ink261.xml"/><Relationship Id="rId988" Type="http://schemas.openxmlformats.org/officeDocument/2006/relationships/image" Target="media/image488.emf"/><Relationship Id="rId1173" Type="http://schemas.openxmlformats.org/officeDocument/2006/relationships/customXml" Target="ink/ink577.xml"/><Relationship Id="rId1380" Type="http://schemas.openxmlformats.org/officeDocument/2006/relationships/customXml" Target="ink/ink681.xml"/><Relationship Id="rId2017" Type="http://schemas.openxmlformats.org/officeDocument/2006/relationships/image" Target="media/image956.emf"/><Relationship Id="rId2224" Type="http://schemas.openxmlformats.org/officeDocument/2006/relationships/image" Target="media/image9310.emf"/><Relationship Id="rId2669" Type="http://schemas.openxmlformats.org/officeDocument/2006/relationships/image" Target="media/image1133.emf"/><Relationship Id="rId2876" Type="http://schemas.openxmlformats.org/officeDocument/2006/relationships/customXml" Target="ink/ink1430.xml"/><Relationship Id="rId3622" Type="http://schemas.openxmlformats.org/officeDocument/2006/relationships/customXml" Target="ink/ink1804.xml"/><Relationship Id="rId403" Type="http://schemas.openxmlformats.org/officeDocument/2006/relationships/customXml" Target="ink/ink191.xml"/><Relationship Id="rId750" Type="http://schemas.openxmlformats.org/officeDocument/2006/relationships/customXml" Target="ink/ink365.xml"/><Relationship Id="rId848" Type="http://schemas.openxmlformats.org/officeDocument/2006/relationships/customXml" Target="ink/ink415.xml"/><Relationship Id="rId1033" Type="http://schemas.openxmlformats.org/officeDocument/2006/relationships/customXml" Target="ink/ink507.xml"/><Relationship Id="rId1478" Type="http://schemas.openxmlformats.org/officeDocument/2006/relationships/customXml" Target="ink/ink730.xml"/><Relationship Id="rId1685" Type="http://schemas.openxmlformats.org/officeDocument/2006/relationships/customXml" Target="ink/ink833.xml"/><Relationship Id="rId1892" Type="http://schemas.openxmlformats.org/officeDocument/2006/relationships/customXml" Target="ink/ink938.xml"/><Relationship Id="rId2431" Type="http://schemas.openxmlformats.org/officeDocument/2006/relationships/customXml" Target="ink/ink1208.xml"/><Relationship Id="rId2529" Type="http://schemas.openxmlformats.org/officeDocument/2006/relationships/customXml" Target="ink/ink1257.xml"/><Relationship Id="rId2736" Type="http://schemas.openxmlformats.org/officeDocument/2006/relationships/customXml" Target="ink/ink1362.xml"/><Relationship Id="rId610" Type="http://schemas.openxmlformats.org/officeDocument/2006/relationships/image" Target="media/image303.emf"/><Relationship Id="rId708" Type="http://schemas.openxmlformats.org/officeDocument/2006/relationships/customXml" Target="ink/ink344.xml"/><Relationship Id="rId915" Type="http://schemas.openxmlformats.org/officeDocument/2006/relationships/customXml" Target="ink/ink448.xml"/><Relationship Id="rId1240" Type="http://schemas.openxmlformats.org/officeDocument/2006/relationships/image" Target="media/image601.emf"/><Relationship Id="rId1338" Type="http://schemas.openxmlformats.org/officeDocument/2006/relationships/image" Target="media/image648.emf"/><Relationship Id="rId1545" Type="http://schemas.openxmlformats.org/officeDocument/2006/relationships/image" Target="media/image748.emf"/><Relationship Id="rId2943" Type="http://schemas.openxmlformats.org/officeDocument/2006/relationships/image" Target="media/image1266.emf"/><Relationship Id="rId1100" Type="http://schemas.openxmlformats.org/officeDocument/2006/relationships/image" Target="media/image534.emf"/><Relationship Id="rId1405" Type="http://schemas.openxmlformats.org/officeDocument/2006/relationships/image" Target="media/image680.emf"/><Relationship Id="rId1752" Type="http://schemas.openxmlformats.org/officeDocument/2006/relationships/customXml" Target="ink/ink868.xml"/><Relationship Id="rId2803" Type="http://schemas.openxmlformats.org/officeDocument/2006/relationships/image" Target="media/image1200.emf"/><Relationship Id="rId44" Type="http://schemas.openxmlformats.org/officeDocument/2006/relationships/image" Target="media/image19.emf"/><Relationship Id="rId1612" Type="http://schemas.openxmlformats.org/officeDocument/2006/relationships/image" Target="media/image782.emf"/><Relationship Id="rId1917" Type="http://schemas.openxmlformats.org/officeDocument/2006/relationships/image" Target="media/image906.emf"/><Relationship Id="rId3065" Type="http://schemas.openxmlformats.org/officeDocument/2006/relationships/image" Target="media/image1327.emf"/><Relationship Id="rId3272" Type="http://schemas.openxmlformats.org/officeDocument/2006/relationships/customXml" Target="ink/ink1629.xml"/><Relationship Id="rId193" Type="http://schemas.openxmlformats.org/officeDocument/2006/relationships/customXml" Target="ink/ink91.xml"/><Relationship Id="rId498" Type="http://schemas.openxmlformats.org/officeDocument/2006/relationships/image" Target="media/image249.emf"/><Relationship Id="rId2081" Type="http://schemas.openxmlformats.org/officeDocument/2006/relationships/image" Target="media/image987.emf"/><Relationship Id="rId2179" Type="http://schemas.openxmlformats.org/officeDocument/2006/relationships/image" Target="media/image1036.emf"/><Relationship Id="rId3132" Type="http://schemas.openxmlformats.org/officeDocument/2006/relationships/customXml" Target="ink/ink1558.xml"/><Relationship Id="rId3577" Type="http://schemas.openxmlformats.org/officeDocument/2006/relationships/image" Target="media/image1578.emf"/><Relationship Id="rId260" Type="http://schemas.openxmlformats.org/officeDocument/2006/relationships/customXml" Target="ink/ink119.xml"/><Relationship Id="rId2386" Type="http://schemas.openxmlformats.org/officeDocument/2006/relationships/image" Target="media/image10040.emf"/><Relationship Id="rId2593" Type="http://schemas.openxmlformats.org/officeDocument/2006/relationships/customXml" Target="ink/ink1289.xml"/><Relationship Id="rId3437" Type="http://schemas.openxmlformats.org/officeDocument/2006/relationships/image" Target="media/image1509.emf"/><Relationship Id="rId3644" Type="http://schemas.openxmlformats.org/officeDocument/2006/relationships/customXml" Target="ink/ink1815.xml"/><Relationship Id="rId120" Type="http://schemas.openxmlformats.org/officeDocument/2006/relationships/image" Target="media/image57.emf"/><Relationship Id="rId358" Type="http://schemas.openxmlformats.org/officeDocument/2006/relationships/image" Target="media/image180.emf"/><Relationship Id="rId565" Type="http://schemas.openxmlformats.org/officeDocument/2006/relationships/customXml" Target="ink/ink272.xml"/><Relationship Id="rId772" Type="http://schemas.openxmlformats.org/officeDocument/2006/relationships/customXml" Target="ink/ink376.xml"/><Relationship Id="rId1195" Type="http://schemas.openxmlformats.org/officeDocument/2006/relationships/customXml" Target="ink/ink588.xml"/><Relationship Id="rId2039" Type="http://schemas.openxmlformats.org/officeDocument/2006/relationships/image" Target="media/image967.emf"/><Relationship Id="rId2246" Type="http://schemas.openxmlformats.org/officeDocument/2006/relationships/image" Target="media/image9421.emf"/><Relationship Id="rId2453" Type="http://schemas.openxmlformats.org/officeDocument/2006/relationships/customXml" Target="ink/ink1219.xml"/><Relationship Id="rId2660" Type="http://schemas.openxmlformats.org/officeDocument/2006/relationships/customXml" Target="ink/ink1324.xml"/><Relationship Id="rId2898" Type="http://schemas.openxmlformats.org/officeDocument/2006/relationships/customXml" Target="ink/ink1441.xml"/><Relationship Id="rId3504" Type="http://schemas.openxmlformats.org/officeDocument/2006/relationships/customXml" Target="ink/ink1746.xml"/><Relationship Id="rId218" Type="http://schemas.openxmlformats.org/officeDocument/2006/relationships/image" Target="media/image106.emf"/><Relationship Id="rId425" Type="http://schemas.openxmlformats.org/officeDocument/2006/relationships/customXml" Target="ink/ink202.xml"/><Relationship Id="rId632" Type="http://schemas.openxmlformats.org/officeDocument/2006/relationships/image" Target="media/image314.emf"/><Relationship Id="rId1055" Type="http://schemas.openxmlformats.org/officeDocument/2006/relationships/customXml" Target="ink/ink518.xml"/><Relationship Id="rId1262" Type="http://schemas.openxmlformats.org/officeDocument/2006/relationships/image" Target="media/image611.emf"/><Relationship Id="rId2106" Type="http://schemas.openxmlformats.org/officeDocument/2006/relationships/customXml" Target="ink/ink1045.xml"/><Relationship Id="rId2313" Type="http://schemas.openxmlformats.org/officeDocument/2006/relationships/customXml" Target="ink/ink1149.xml"/><Relationship Id="rId2520" Type="http://schemas.openxmlformats.org/officeDocument/2006/relationships/image" Target="media/image1069.emf"/><Relationship Id="rId2758" Type="http://schemas.openxmlformats.org/officeDocument/2006/relationships/customXml" Target="ink/ink1373.xml"/><Relationship Id="rId2965" Type="http://schemas.openxmlformats.org/officeDocument/2006/relationships/image" Target="media/image1277.emf"/><Relationship Id="rId937" Type="http://schemas.openxmlformats.org/officeDocument/2006/relationships/customXml" Target="ink/ink459.xml"/><Relationship Id="rId1122" Type="http://schemas.openxmlformats.org/officeDocument/2006/relationships/image" Target="media/image545.emf"/><Relationship Id="rId1567" Type="http://schemas.openxmlformats.org/officeDocument/2006/relationships/customXml" Target="ink/ink774.xml"/><Relationship Id="rId1774" Type="http://schemas.openxmlformats.org/officeDocument/2006/relationships/customXml" Target="ink/ink879.xml"/><Relationship Id="rId1981" Type="http://schemas.openxmlformats.org/officeDocument/2006/relationships/image" Target="media/image938.emf"/><Relationship Id="rId2618" Type="http://schemas.openxmlformats.org/officeDocument/2006/relationships/image" Target="media/image1113.emf"/><Relationship Id="rId2825" Type="http://schemas.openxmlformats.org/officeDocument/2006/relationships/image" Target="media/image12070.emf"/><Relationship Id="rId66" Type="http://schemas.openxmlformats.org/officeDocument/2006/relationships/image" Target="media/image30.emf"/><Relationship Id="rId1427" Type="http://schemas.openxmlformats.org/officeDocument/2006/relationships/image" Target="media/image691.emf"/><Relationship Id="rId1634" Type="http://schemas.openxmlformats.org/officeDocument/2006/relationships/image" Target="media/image793.emf"/><Relationship Id="rId1841" Type="http://schemas.openxmlformats.org/officeDocument/2006/relationships/image" Target="media/image869.emf"/><Relationship Id="rId3087" Type="http://schemas.openxmlformats.org/officeDocument/2006/relationships/image" Target="media/image1338.emf"/><Relationship Id="rId3294" Type="http://schemas.openxmlformats.org/officeDocument/2006/relationships/customXml" Target="ink/ink1640.xml"/><Relationship Id="rId1939" Type="http://schemas.openxmlformats.org/officeDocument/2006/relationships/image" Target="media/image917.emf"/><Relationship Id="rId3599" Type="http://schemas.openxmlformats.org/officeDocument/2006/relationships/image" Target="media/image1589.emf"/><Relationship Id="rId1701" Type="http://schemas.openxmlformats.org/officeDocument/2006/relationships/customXml" Target="ink/ink841.xml"/><Relationship Id="rId3154" Type="http://schemas.openxmlformats.org/officeDocument/2006/relationships/customXml" Target="ink/ink1569.xml"/><Relationship Id="rId3361" Type="http://schemas.openxmlformats.org/officeDocument/2006/relationships/image" Target="media/image1472.emf"/><Relationship Id="rId3459" Type="http://schemas.openxmlformats.org/officeDocument/2006/relationships/image" Target="media/image1520.emf"/><Relationship Id="rId282" Type="http://schemas.openxmlformats.org/officeDocument/2006/relationships/customXml" Target="ink/ink130.xml"/><Relationship Id="rId587" Type="http://schemas.openxmlformats.org/officeDocument/2006/relationships/customXml" Target="ink/ink283.xml"/><Relationship Id="rId2170" Type="http://schemas.openxmlformats.org/officeDocument/2006/relationships/customXml" Target="ink/ink1077.xml"/><Relationship Id="rId2268" Type="http://schemas.openxmlformats.org/officeDocument/2006/relationships/image" Target="media/image9410.emf"/><Relationship Id="rId3014" Type="http://schemas.openxmlformats.org/officeDocument/2006/relationships/customXml" Target="ink/ink1499.xml"/><Relationship Id="rId3221" Type="http://schemas.openxmlformats.org/officeDocument/2006/relationships/customXml" Target="ink/ink1602.xml"/><Relationship Id="rId3319" Type="http://schemas.openxmlformats.org/officeDocument/2006/relationships/image" Target="media/image1451.emf"/><Relationship Id="rId8" Type="http://schemas.openxmlformats.org/officeDocument/2006/relationships/image" Target="media/image1.jpeg"/><Relationship Id="rId142" Type="http://schemas.openxmlformats.org/officeDocument/2006/relationships/image" Target="media/image68.emf"/><Relationship Id="rId447" Type="http://schemas.openxmlformats.org/officeDocument/2006/relationships/customXml" Target="ink/ink213.xml"/><Relationship Id="rId794" Type="http://schemas.openxmlformats.org/officeDocument/2006/relationships/customXml" Target="ink/ink388.xml"/><Relationship Id="rId1077" Type="http://schemas.openxmlformats.org/officeDocument/2006/relationships/customXml" Target="ink/ink529.xml"/><Relationship Id="rId2030" Type="http://schemas.openxmlformats.org/officeDocument/2006/relationships/customXml" Target="ink/ink1007.xml"/><Relationship Id="rId2128" Type="http://schemas.openxmlformats.org/officeDocument/2006/relationships/customXml" Target="ink/ink1056.xml"/><Relationship Id="rId2475" Type="http://schemas.openxmlformats.org/officeDocument/2006/relationships/customXml" Target="ink/ink1230.xml"/><Relationship Id="rId2682" Type="http://schemas.openxmlformats.org/officeDocument/2006/relationships/customXml" Target="ink/ink1335.xml"/><Relationship Id="rId2987" Type="http://schemas.openxmlformats.org/officeDocument/2006/relationships/image" Target="media/image1288.emf"/><Relationship Id="rId3526" Type="http://schemas.openxmlformats.org/officeDocument/2006/relationships/customXml" Target="ink/ink1757.xml"/><Relationship Id="rId654" Type="http://schemas.openxmlformats.org/officeDocument/2006/relationships/image" Target="media/image325.emf"/><Relationship Id="rId861" Type="http://schemas.openxmlformats.org/officeDocument/2006/relationships/image" Target="media/image425.emf"/><Relationship Id="rId959" Type="http://schemas.openxmlformats.org/officeDocument/2006/relationships/customXml" Target="ink/ink470.xml"/><Relationship Id="rId1284" Type="http://schemas.openxmlformats.org/officeDocument/2006/relationships/image" Target="media/image622.emf"/><Relationship Id="rId1491" Type="http://schemas.openxmlformats.org/officeDocument/2006/relationships/image" Target="media/image721.emf"/><Relationship Id="rId1589" Type="http://schemas.openxmlformats.org/officeDocument/2006/relationships/customXml" Target="ink/ink785.xml"/><Relationship Id="rId2335" Type="http://schemas.openxmlformats.org/officeDocument/2006/relationships/customXml" Target="ink/ink1160.xml"/><Relationship Id="rId2542" Type="http://schemas.openxmlformats.org/officeDocument/2006/relationships/image" Target="media/image1080.emf"/><Relationship Id="rId307" Type="http://schemas.openxmlformats.org/officeDocument/2006/relationships/image" Target="media/image155.emf"/><Relationship Id="rId514" Type="http://schemas.openxmlformats.org/officeDocument/2006/relationships/image" Target="media/image257.emf"/><Relationship Id="rId721" Type="http://schemas.openxmlformats.org/officeDocument/2006/relationships/image" Target="media/image357.emf"/><Relationship Id="rId1144" Type="http://schemas.openxmlformats.org/officeDocument/2006/relationships/image" Target="media/image556.emf"/><Relationship Id="rId1351" Type="http://schemas.openxmlformats.org/officeDocument/2006/relationships/customXml" Target="ink/ink666.xml"/><Relationship Id="rId1449" Type="http://schemas.openxmlformats.org/officeDocument/2006/relationships/image" Target="media/image700.emf"/><Relationship Id="rId1796" Type="http://schemas.openxmlformats.org/officeDocument/2006/relationships/customXml" Target="ink/ink890.xml"/><Relationship Id="rId2402" Type="http://schemas.openxmlformats.org/officeDocument/2006/relationships/image" Target="media/image10110.emf"/><Relationship Id="rId2847" Type="http://schemas.openxmlformats.org/officeDocument/2006/relationships/image" Target="media/image1218.emf"/><Relationship Id="rId88" Type="http://schemas.openxmlformats.org/officeDocument/2006/relationships/image" Target="media/image41.emf"/><Relationship Id="rId819" Type="http://schemas.openxmlformats.org/officeDocument/2006/relationships/image" Target="media/image404.emf"/><Relationship Id="rId1004" Type="http://schemas.openxmlformats.org/officeDocument/2006/relationships/image" Target="media/image496.emf"/><Relationship Id="rId1211" Type="http://schemas.openxmlformats.org/officeDocument/2006/relationships/customXml" Target="ink/ink596.xml"/><Relationship Id="rId1656" Type="http://schemas.openxmlformats.org/officeDocument/2006/relationships/image" Target="media/image803.emf"/><Relationship Id="rId1863" Type="http://schemas.openxmlformats.org/officeDocument/2006/relationships/image" Target="media/image880.emf"/><Relationship Id="rId2707" Type="http://schemas.openxmlformats.org/officeDocument/2006/relationships/image" Target="media/image1152.emf"/><Relationship Id="rId2914" Type="http://schemas.openxmlformats.org/officeDocument/2006/relationships/customXml" Target="ink/ink1449.xml"/><Relationship Id="rId1309" Type="http://schemas.openxmlformats.org/officeDocument/2006/relationships/customXml" Target="ink/ink645.xml"/><Relationship Id="rId1516" Type="http://schemas.openxmlformats.org/officeDocument/2006/relationships/customXml" Target="ink/ink749.xml"/><Relationship Id="rId1723" Type="http://schemas.openxmlformats.org/officeDocument/2006/relationships/customXml" Target="ink/ink852.xml"/><Relationship Id="rId1930" Type="http://schemas.openxmlformats.org/officeDocument/2006/relationships/customXml" Target="ink/ink957.xml"/><Relationship Id="rId3176" Type="http://schemas.openxmlformats.org/officeDocument/2006/relationships/customXml" Target="ink/ink1580.xml"/><Relationship Id="rId3383" Type="http://schemas.openxmlformats.org/officeDocument/2006/relationships/image" Target="media/image1482.emf"/><Relationship Id="rId3590" Type="http://schemas.openxmlformats.org/officeDocument/2006/relationships/customXml" Target="ink/ink1789.xml"/><Relationship Id="rId15" Type="http://schemas.openxmlformats.org/officeDocument/2006/relationships/customXml" Target="ink/ink4.xml"/><Relationship Id="rId2192" Type="http://schemas.openxmlformats.org/officeDocument/2006/relationships/customXml" Target="ink/ink1088.xml"/><Relationship Id="rId3036" Type="http://schemas.openxmlformats.org/officeDocument/2006/relationships/customXml" Target="ink/ink1510.xml"/><Relationship Id="rId3243" Type="http://schemas.openxmlformats.org/officeDocument/2006/relationships/customXml" Target="ink/ink1613.xml"/><Relationship Id="rId164" Type="http://schemas.openxmlformats.org/officeDocument/2006/relationships/image" Target="media/image79.emf"/><Relationship Id="rId371" Type="http://schemas.openxmlformats.org/officeDocument/2006/relationships/customXml" Target="ink/ink175.xml"/><Relationship Id="rId2052" Type="http://schemas.openxmlformats.org/officeDocument/2006/relationships/customXml" Target="ink/ink1018.xml"/><Relationship Id="rId2497" Type="http://schemas.openxmlformats.org/officeDocument/2006/relationships/customXml" Target="ink/ink1241.xml"/><Relationship Id="rId3450" Type="http://schemas.openxmlformats.org/officeDocument/2006/relationships/customXml" Target="ink/ink1719.xml"/><Relationship Id="rId3548" Type="http://schemas.openxmlformats.org/officeDocument/2006/relationships/customXml" Target="ink/ink1768.xml"/><Relationship Id="rId469" Type="http://schemas.openxmlformats.org/officeDocument/2006/relationships/customXml" Target="ink/ink224.xml"/><Relationship Id="rId676" Type="http://schemas.openxmlformats.org/officeDocument/2006/relationships/image" Target="media/image336.emf"/><Relationship Id="rId883" Type="http://schemas.openxmlformats.org/officeDocument/2006/relationships/image" Target="media/image436.emf"/><Relationship Id="rId1099" Type="http://schemas.openxmlformats.org/officeDocument/2006/relationships/customXml" Target="ink/ink540.xml"/><Relationship Id="rId2357" Type="http://schemas.openxmlformats.org/officeDocument/2006/relationships/customXml" Target="ink/ink1171.xml"/><Relationship Id="rId2564" Type="http://schemas.openxmlformats.org/officeDocument/2006/relationships/image" Target="media/image1093.emf"/><Relationship Id="rId3103" Type="http://schemas.openxmlformats.org/officeDocument/2006/relationships/image" Target="media/image1346.emf"/><Relationship Id="rId3310" Type="http://schemas.openxmlformats.org/officeDocument/2006/relationships/customXml" Target="ink/ink1648.xml"/><Relationship Id="rId3408" Type="http://schemas.openxmlformats.org/officeDocument/2006/relationships/customXml" Target="ink/ink1698.xml"/><Relationship Id="rId3615" Type="http://schemas.openxmlformats.org/officeDocument/2006/relationships/image" Target="media/image1596.emf"/><Relationship Id="rId231" Type="http://schemas.openxmlformats.org/officeDocument/2006/relationships/customXml" Target="ink/ink109.xml"/><Relationship Id="rId329" Type="http://schemas.openxmlformats.org/officeDocument/2006/relationships/image" Target="media/image166.emf"/><Relationship Id="rId536" Type="http://schemas.openxmlformats.org/officeDocument/2006/relationships/image" Target="media/image268.emf"/><Relationship Id="rId1166" Type="http://schemas.openxmlformats.org/officeDocument/2006/relationships/image" Target="media/image5640.emf"/><Relationship Id="rId1373" Type="http://schemas.openxmlformats.org/officeDocument/2006/relationships/image" Target="media/image664.emf"/><Relationship Id="rId2217" Type="http://schemas.openxmlformats.org/officeDocument/2006/relationships/customXml" Target="ink/ink1101.xml"/><Relationship Id="rId2771" Type="http://schemas.openxmlformats.org/officeDocument/2006/relationships/image" Target="media/image1184.emf"/><Relationship Id="rId2869" Type="http://schemas.openxmlformats.org/officeDocument/2006/relationships/image" Target="media/image1229.emf"/><Relationship Id="rId743" Type="http://schemas.openxmlformats.org/officeDocument/2006/relationships/image" Target="media/image368.emf"/><Relationship Id="rId950" Type="http://schemas.openxmlformats.org/officeDocument/2006/relationships/image" Target="media/image469.emf"/><Relationship Id="rId1026" Type="http://schemas.openxmlformats.org/officeDocument/2006/relationships/image" Target="media/image5000.emf"/><Relationship Id="rId1580" Type="http://schemas.openxmlformats.org/officeDocument/2006/relationships/image" Target="media/image766.emf"/><Relationship Id="rId1678" Type="http://schemas.openxmlformats.org/officeDocument/2006/relationships/image" Target="media/image814.emf"/><Relationship Id="rId1885" Type="http://schemas.openxmlformats.org/officeDocument/2006/relationships/image" Target="media/image890.emf"/><Relationship Id="rId2424" Type="http://schemas.openxmlformats.org/officeDocument/2006/relationships/image" Target="media/image10220.emf"/><Relationship Id="rId2631" Type="http://schemas.openxmlformats.org/officeDocument/2006/relationships/image" Target="media/image1118.emf"/><Relationship Id="rId2729" Type="http://schemas.openxmlformats.org/officeDocument/2006/relationships/image" Target="media/image1163.emf"/><Relationship Id="rId2936" Type="http://schemas.openxmlformats.org/officeDocument/2006/relationships/customXml" Target="ink/ink1460.xml"/><Relationship Id="rId603" Type="http://schemas.openxmlformats.org/officeDocument/2006/relationships/customXml" Target="ink/ink291.xml"/><Relationship Id="rId810" Type="http://schemas.openxmlformats.org/officeDocument/2006/relationships/customXml" Target="ink/ink396.xml"/><Relationship Id="rId908" Type="http://schemas.openxmlformats.org/officeDocument/2006/relationships/customXml" Target="ink/ink445.xml"/><Relationship Id="rId1233" Type="http://schemas.openxmlformats.org/officeDocument/2006/relationships/customXml" Target="ink/ink607.xml"/><Relationship Id="rId1440" Type="http://schemas.openxmlformats.org/officeDocument/2006/relationships/customXml" Target="ink/ink711.xml"/><Relationship Id="rId1538" Type="http://schemas.openxmlformats.org/officeDocument/2006/relationships/customXml" Target="ink/ink760.xml"/><Relationship Id="rId1300" Type="http://schemas.openxmlformats.org/officeDocument/2006/relationships/image" Target="media/image630.emf"/><Relationship Id="rId1745" Type="http://schemas.openxmlformats.org/officeDocument/2006/relationships/image" Target="media/image8240.emf"/><Relationship Id="rId1952" Type="http://schemas.openxmlformats.org/officeDocument/2006/relationships/customXml" Target="ink/ink968.xml"/><Relationship Id="rId3198" Type="http://schemas.openxmlformats.org/officeDocument/2006/relationships/customXml" Target="ink/ink1591.xml"/><Relationship Id="rId37" Type="http://schemas.openxmlformats.org/officeDocument/2006/relationships/customXml" Target="ink/ink15.xml"/><Relationship Id="rId1605" Type="http://schemas.openxmlformats.org/officeDocument/2006/relationships/customXml" Target="ink/ink793.xml"/><Relationship Id="rId1812" Type="http://schemas.openxmlformats.org/officeDocument/2006/relationships/customXml" Target="ink/ink898.xml"/><Relationship Id="rId3058" Type="http://schemas.openxmlformats.org/officeDocument/2006/relationships/customXml" Target="ink/ink1521.xml"/><Relationship Id="rId3265" Type="http://schemas.openxmlformats.org/officeDocument/2006/relationships/customXml" Target="ink/ink1624.xml"/><Relationship Id="rId3472" Type="http://schemas.openxmlformats.org/officeDocument/2006/relationships/customXml" Target="ink/ink1730.xml"/><Relationship Id="rId186" Type="http://schemas.openxmlformats.org/officeDocument/2006/relationships/image" Target="media/image90.emf"/><Relationship Id="rId393" Type="http://schemas.openxmlformats.org/officeDocument/2006/relationships/customXml" Target="ink/ink186.xml"/><Relationship Id="rId2074" Type="http://schemas.openxmlformats.org/officeDocument/2006/relationships/customXml" Target="ink/ink1029.xml"/><Relationship Id="rId2281" Type="http://schemas.openxmlformats.org/officeDocument/2006/relationships/customXml" Target="ink/ink1133.xml"/><Relationship Id="rId3125" Type="http://schemas.openxmlformats.org/officeDocument/2006/relationships/image" Target="media/image1357.emf"/><Relationship Id="rId3332" Type="http://schemas.openxmlformats.org/officeDocument/2006/relationships/customXml" Target="ink/ink1659.xml"/><Relationship Id="rId253" Type="http://schemas.openxmlformats.org/officeDocument/2006/relationships/image" Target="media/image128.emf"/><Relationship Id="rId460" Type="http://schemas.openxmlformats.org/officeDocument/2006/relationships/image" Target="media/image231.emf"/><Relationship Id="rId698" Type="http://schemas.openxmlformats.org/officeDocument/2006/relationships/customXml" Target="ink/ink339.xml"/><Relationship Id="rId1090" Type="http://schemas.openxmlformats.org/officeDocument/2006/relationships/image" Target="media/image529.emf"/><Relationship Id="rId2141" Type="http://schemas.openxmlformats.org/officeDocument/2006/relationships/image" Target="media/image1017.emf"/><Relationship Id="rId2379" Type="http://schemas.openxmlformats.org/officeDocument/2006/relationships/customXml" Target="ink/ink1182.xml"/><Relationship Id="rId2586" Type="http://schemas.openxmlformats.org/officeDocument/2006/relationships/image" Target="media/image10970.emf"/><Relationship Id="rId2793" Type="http://schemas.openxmlformats.org/officeDocument/2006/relationships/image" Target="media/image1195.emf"/><Relationship Id="rId3637" Type="http://schemas.openxmlformats.org/officeDocument/2006/relationships/image" Target="media/image1607.emf"/><Relationship Id="rId113" Type="http://schemas.openxmlformats.org/officeDocument/2006/relationships/customXml" Target="ink/ink51.xml"/><Relationship Id="rId320" Type="http://schemas.openxmlformats.org/officeDocument/2006/relationships/customXml" Target="ink/ink149.xml"/><Relationship Id="rId558" Type="http://schemas.openxmlformats.org/officeDocument/2006/relationships/image" Target="media/image279.emf"/><Relationship Id="rId765" Type="http://schemas.openxmlformats.org/officeDocument/2006/relationships/image" Target="media/image379.emf"/><Relationship Id="rId972" Type="http://schemas.openxmlformats.org/officeDocument/2006/relationships/image" Target="media/image480.emf"/><Relationship Id="rId1188" Type="http://schemas.openxmlformats.org/officeDocument/2006/relationships/image" Target="media/image575.emf"/><Relationship Id="rId1395" Type="http://schemas.openxmlformats.org/officeDocument/2006/relationships/image" Target="media/image675.emf"/><Relationship Id="rId2001" Type="http://schemas.openxmlformats.org/officeDocument/2006/relationships/image" Target="media/image948.emf"/><Relationship Id="rId2239" Type="http://schemas.openxmlformats.org/officeDocument/2006/relationships/customXml" Target="ink/ink1112.xml"/><Relationship Id="rId2446" Type="http://schemas.openxmlformats.org/officeDocument/2006/relationships/image" Target="media/image10330.emf"/><Relationship Id="rId2653" Type="http://schemas.openxmlformats.org/officeDocument/2006/relationships/image" Target="media/image1128.emf"/><Relationship Id="rId2860" Type="http://schemas.openxmlformats.org/officeDocument/2006/relationships/customXml" Target="ink/ink1422.xml"/><Relationship Id="rId418" Type="http://schemas.openxmlformats.org/officeDocument/2006/relationships/image" Target="media/image210.emf"/><Relationship Id="rId625" Type="http://schemas.openxmlformats.org/officeDocument/2006/relationships/customXml" Target="ink/ink302.xml"/><Relationship Id="rId832" Type="http://schemas.openxmlformats.org/officeDocument/2006/relationships/customXml" Target="ink/ink407.xml"/><Relationship Id="rId1048" Type="http://schemas.openxmlformats.org/officeDocument/2006/relationships/image" Target="media/image511.emf"/><Relationship Id="rId1255" Type="http://schemas.openxmlformats.org/officeDocument/2006/relationships/customXml" Target="ink/ink618.xml"/><Relationship Id="rId1462" Type="http://schemas.openxmlformats.org/officeDocument/2006/relationships/customXml" Target="ink/ink722.xml"/><Relationship Id="rId2306" Type="http://schemas.openxmlformats.org/officeDocument/2006/relationships/image" Target="media/image9650.emf"/><Relationship Id="rId2513" Type="http://schemas.openxmlformats.org/officeDocument/2006/relationships/customXml" Target="ink/ink1249.xml"/><Relationship Id="rId2958" Type="http://schemas.openxmlformats.org/officeDocument/2006/relationships/customXml" Target="ink/ink1471.xml"/><Relationship Id="rId1115" Type="http://schemas.openxmlformats.org/officeDocument/2006/relationships/customXml" Target="ink/ink548.xml"/><Relationship Id="rId1322" Type="http://schemas.openxmlformats.org/officeDocument/2006/relationships/image" Target="media/image640.emf"/><Relationship Id="rId1767" Type="http://schemas.openxmlformats.org/officeDocument/2006/relationships/image" Target="media/image8340.emf"/><Relationship Id="rId1974" Type="http://schemas.openxmlformats.org/officeDocument/2006/relationships/customXml" Target="ink/ink979.xml"/><Relationship Id="rId2720" Type="http://schemas.openxmlformats.org/officeDocument/2006/relationships/customXml" Target="ink/ink1354.xml"/><Relationship Id="rId2818" Type="http://schemas.openxmlformats.org/officeDocument/2006/relationships/customXml" Target="ink/ink1401.xml"/><Relationship Id="rId59" Type="http://schemas.openxmlformats.org/officeDocument/2006/relationships/customXml" Target="ink/ink25.xml"/><Relationship Id="rId1627" Type="http://schemas.openxmlformats.org/officeDocument/2006/relationships/customXml" Target="ink/ink804.xml"/><Relationship Id="rId1834" Type="http://schemas.openxmlformats.org/officeDocument/2006/relationships/customXml" Target="ink/ink909.xml"/><Relationship Id="rId3287" Type="http://schemas.openxmlformats.org/officeDocument/2006/relationships/image" Target="media/image1435.emf"/><Relationship Id="rId2096" Type="http://schemas.openxmlformats.org/officeDocument/2006/relationships/customXml" Target="ink/ink1040.xml"/><Relationship Id="rId3494" Type="http://schemas.openxmlformats.org/officeDocument/2006/relationships/customXml" Target="ink/ink1741.xml"/><Relationship Id="rId1901" Type="http://schemas.openxmlformats.org/officeDocument/2006/relationships/image" Target="media/image898.emf"/><Relationship Id="rId3147" Type="http://schemas.openxmlformats.org/officeDocument/2006/relationships/image" Target="media/image1368.emf"/><Relationship Id="rId3354" Type="http://schemas.openxmlformats.org/officeDocument/2006/relationships/customXml" Target="ink/ink1670.xml"/><Relationship Id="rId3561" Type="http://schemas.openxmlformats.org/officeDocument/2006/relationships/image" Target="media/image1570.emf"/><Relationship Id="rId3659" Type="http://schemas.openxmlformats.org/officeDocument/2006/relationships/customXml" Target="ink/ink1822.xml"/><Relationship Id="rId275" Type="http://schemas.openxmlformats.org/officeDocument/2006/relationships/image" Target="media/image139.emf"/><Relationship Id="rId482" Type="http://schemas.openxmlformats.org/officeDocument/2006/relationships/image" Target="media/image242.emf"/><Relationship Id="rId2163" Type="http://schemas.openxmlformats.org/officeDocument/2006/relationships/image" Target="media/image1028.emf"/><Relationship Id="rId2370" Type="http://schemas.openxmlformats.org/officeDocument/2006/relationships/image" Target="media/image9960.emf"/><Relationship Id="rId3007" Type="http://schemas.openxmlformats.org/officeDocument/2006/relationships/image" Target="media/image1298.emf"/><Relationship Id="rId3214" Type="http://schemas.openxmlformats.org/officeDocument/2006/relationships/image" Target="media/image1401.emf"/><Relationship Id="rId3421" Type="http://schemas.openxmlformats.org/officeDocument/2006/relationships/image" Target="media/image1501.emf"/><Relationship Id="rId135" Type="http://schemas.openxmlformats.org/officeDocument/2006/relationships/customXml" Target="ink/ink62.xml"/><Relationship Id="rId342" Type="http://schemas.openxmlformats.org/officeDocument/2006/relationships/customXml" Target="ink/ink160.xml"/><Relationship Id="rId787" Type="http://schemas.openxmlformats.org/officeDocument/2006/relationships/image" Target="media/image389.emf"/><Relationship Id="rId994" Type="http://schemas.openxmlformats.org/officeDocument/2006/relationships/image" Target="media/image491.emf"/><Relationship Id="rId2023" Type="http://schemas.openxmlformats.org/officeDocument/2006/relationships/image" Target="media/image959.emf"/><Relationship Id="rId2230" Type="http://schemas.openxmlformats.org/officeDocument/2006/relationships/image" Target="media/image9330.emf"/><Relationship Id="rId2468" Type="http://schemas.openxmlformats.org/officeDocument/2006/relationships/image" Target="media/image10420.emf"/><Relationship Id="rId2675" Type="http://schemas.openxmlformats.org/officeDocument/2006/relationships/image" Target="media/image1136.emf"/><Relationship Id="rId2882" Type="http://schemas.openxmlformats.org/officeDocument/2006/relationships/customXml" Target="ink/ink1433.xml"/><Relationship Id="rId3519" Type="http://schemas.openxmlformats.org/officeDocument/2006/relationships/image" Target="media/image1549.emf"/><Relationship Id="rId202" Type="http://schemas.openxmlformats.org/officeDocument/2006/relationships/image" Target="media/image98.emf"/><Relationship Id="rId647" Type="http://schemas.openxmlformats.org/officeDocument/2006/relationships/customXml" Target="ink/ink313.xml"/><Relationship Id="rId854" Type="http://schemas.openxmlformats.org/officeDocument/2006/relationships/customXml" Target="ink/ink418.xml"/><Relationship Id="rId1277" Type="http://schemas.openxmlformats.org/officeDocument/2006/relationships/customXml" Target="ink/ink629.xml"/><Relationship Id="rId1484" Type="http://schemas.openxmlformats.org/officeDocument/2006/relationships/customXml" Target="ink/ink733.xml"/><Relationship Id="rId1691" Type="http://schemas.openxmlformats.org/officeDocument/2006/relationships/customXml" Target="ink/ink836.xml"/><Relationship Id="rId2328" Type="http://schemas.openxmlformats.org/officeDocument/2006/relationships/image" Target="media/image9760.emf"/><Relationship Id="rId2535" Type="http://schemas.openxmlformats.org/officeDocument/2006/relationships/customXml" Target="ink/ink1260.xml"/><Relationship Id="rId2742" Type="http://schemas.openxmlformats.org/officeDocument/2006/relationships/customXml" Target="ink/ink1365.xml"/><Relationship Id="rId507" Type="http://schemas.openxmlformats.org/officeDocument/2006/relationships/customXml" Target="ink/ink243.xml"/><Relationship Id="rId714" Type="http://schemas.openxmlformats.org/officeDocument/2006/relationships/customXml" Target="ink/ink347.xml"/><Relationship Id="rId921" Type="http://schemas.openxmlformats.org/officeDocument/2006/relationships/customXml" Target="ink/ink451.xml"/><Relationship Id="rId1137" Type="http://schemas.openxmlformats.org/officeDocument/2006/relationships/customXml" Target="ink/ink559.xml"/><Relationship Id="rId1344" Type="http://schemas.openxmlformats.org/officeDocument/2006/relationships/image" Target="media/image651.emf"/><Relationship Id="rId1551" Type="http://schemas.openxmlformats.org/officeDocument/2006/relationships/image" Target="media/image751.emf"/><Relationship Id="rId1789" Type="http://schemas.openxmlformats.org/officeDocument/2006/relationships/image" Target="media/image845.emf"/><Relationship Id="rId1996" Type="http://schemas.openxmlformats.org/officeDocument/2006/relationships/customXml" Target="ink/ink990.xml"/><Relationship Id="rId2602" Type="http://schemas.openxmlformats.org/officeDocument/2006/relationships/image" Target="media/image1105.emf"/><Relationship Id="rId50" Type="http://schemas.openxmlformats.org/officeDocument/2006/relationships/image" Target="media/image22.emf"/><Relationship Id="rId1204" Type="http://schemas.openxmlformats.org/officeDocument/2006/relationships/image" Target="media/image583.emf"/><Relationship Id="rId1411" Type="http://schemas.openxmlformats.org/officeDocument/2006/relationships/image" Target="media/image683.emf"/><Relationship Id="rId1649" Type="http://schemas.openxmlformats.org/officeDocument/2006/relationships/customXml" Target="ink/ink815.xml"/><Relationship Id="rId1856" Type="http://schemas.openxmlformats.org/officeDocument/2006/relationships/customXml" Target="ink/ink920.xml"/><Relationship Id="rId2907" Type="http://schemas.openxmlformats.org/officeDocument/2006/relationships/image" Target="media/image1248.emf"/><Relationship Id="rId3071" Type="http://schemas.openxmlformats.org/officeDocument/2006/relationships/image" Target="media/image1330.emf"/><Relationship Id="rId1509" Type="http://schemas.openxmlformats.org/officeDocument/2006/relationships/image" Target="media/image730.emf"/><Relationship Id="rId1716" Type="http://schemas.openxmlformats.org/officeDocument/2006/relationships/image" Target="media/image833.emf"/><Relationship Id="rId1923" Type="http://schemas.openxmlformats.org/officeDocument/2006/relationships/image" Target="media/image909.emf"/><Relationship Id="rId3169" Type="http://schemas.openxmlformats.org/officeDocument/2006/relationships/image" Target="media/image1379.emf"/><Relationship Id="rId3376" Type="http://schemas.openxmlformats.org/officeDocument/2006/relationships/customXml" Target="ink/ink1682.xml"/><Relationship Id="rId3583" Type="http://schemas.openxmlformats.org/officeDocument/2006/relationships/image" Target="media/image1581.emf"/><Relationship Id="rId297" Type="http://schemas.openxmlformats.org/officeDocument/2006/relationships/image" Target="media/image150.emf"/><Relationship Id="rId2185" Type="http://schemas.openxmlformats.org/officeDocument/2006/relationships/image" Target="media/image1039.emf"/><Relationship Id="rId2392" Type="http://schemas.openxmlformats.org/officeDocument/2006/relationships/image" Target="media/image10070.emf"/><Relationship Id="rId3029" Type="http://schemas.openxmlformats.org/officeDocument/2006/relationships/image" Target="media/image1309.emf"/><Relationship Id="rId3236" Type="http://schemas.openxmlformats.org/officeDocument/2006/relationships/image" Target="media/image1412.emf"/><Relationship Id="rId157" Type="http://schemas.openxmlformats.org/officeDocument/2006/relationships/customXml" Target="ink/ink73.xml"/><Relationship Id="rId364" Type="http://schemas.openxmlformats.org/officeDocument/2006/relationships/image" Target="media/image183.emf"/><Relationship Id="rId2045" Type="http://schemas.openxmlformats.org/officeDocument/2006/relationships/image" Target="media/image9210.emf"/><Relationship Id="rId2697" Type="http://schemas.openxmlformats.org/officeDocument/2006/relationships/image" Target="media/image1147.emf"/><Relationship Id="rId3443" Type="http://schemas.openxmlformats.org/officeDocument/2006/relationships/image" Target="media/image1512.emf"/><Relationship Id="rId3650" Type="http://schemas.openxmlformats.org/officeDocument/2006/relationships/customXml" Target="ink/ink1818.xml"/><Relationship Id="rId571" Type="http://schemas.openxmlformats.org/officeDocument/2006/relationships/customXml" Target="ink/ink275.xml"/><Relationship Id="rId669" Type="http://schemas.openxmlformats.org/officeDocument/2006/relationships/customXml" Target="ink/ink324.xml"/><Relationship Id="rId876" Type="http://schemas.openxmlformats.org/officeDocument/2006/relationships/customXml" Target="ink/ink429.xml"/><Relationship Id="rId1299" Type="http://schemas.openxmlformats.org/officeDocument/2006/relationships/customXml" Target="ink/ink640.xml"/><Relationship Id="rId2252" Type="http://schemas.openxmlformats.org/officeDocument/2006/relationships/image" Target="media/image9450.emf"/><Relationship Id="rId2557" Type="http://schemas.openxmlformats.org/officeDocument/2006/relationships/customXml" Target="ink/ink1271.xml"/><Relationship Id="rId3303" Type="http://schemas.openxmlformats.org/officeDocument/2006/relationships/image" Target="media/image1443.emf"/><Relationship Id="rId3510" Type="http://schemas.openxmlformats.org/officeDocument/2006/relationships/customXml" Target="ink/ink1749.xml"/><Relationship Id="rId3608" Type="http://schemas.openxmlformats.org/officeDocument/2006/relationships/customXml" Target="ink/ink1797.xml"/><Relationship Id="rId224" Type="http://schemas.openxmlformats.org/officeDocument/2006/relationships/image" Target="media/image109.emf"/><Relationship Id="rId431" Type="http://schemas.openxmlformats.org/officeDocument/2006/relationships/customXml" Target="ink/ink205.xml"/><Relationship Id="rId529" Type="http://schemas.openxmlformats.org/officeDocument/2006/relationships/customXml" Target="ink/ink254.xml"/><Relationship Id="rId736" Type="http://schemas.openxmlformats.org/officeDocument/2006/relationships/customXml" Target="ink/ink358.xml"/><Relationship Id="rId1061" Type="http://schemas.openxmlformats.org/officeDocument/2006/relationships/customXml" Target="ink/ink521.xml"/><Relationship Id="rId1159" Type="http://schemas.openxmlformats.org/officeDocument/2006/relationships/customXml" Target="ink/ink570.xml"/><Relationship Id="rId1366" Type="http://schemas.openxmlformats.org/officeDocument/2006/relationships/customXml" Target="ink/ink674.xml"/><Relationship Id="rId2112" Type="http://schemas.openxmlformats.org/officeDocument/2006/relationships/customXml" Target="ink/ink1048.xml"/><Relationship Id="rId2417" Type="http://schemas.openxmlformats.org/officeDocument/2006/relationships/customXml" Target="ink/ink1201.xml"/><Relationship Id="rId2764" Type="http://schemas.openxmlformats.org/officeDocument/2006/relationships/customXml" Target="ink/ink1376.xml"/><Relationship Id="rId2971" Type="http://schemas.openxmlformats.org/officeDocument/2006/relationships/image" Target="media/image1280.emf"/><Relationship Id="rId943" Type="http://schemas.openxmlformats.org/officeDocument/2006/relationships/customXml" Target="ink/ink462.xml"/><Relationship Id="rId1019" Type="http://schemas.openxmlformats.org/officeDocument/2006/relationships/customXml" Target="ink/ink500.xml"/><Relationship Id="rId1573" Type="http://schemas.openxmlformats.org/officeDocument/2006/relationships/customXml" Target="ink/ink777.xml"/><Relationship Id="rId1780" Type="http://schemas.openxmlformats.org/officeDocument/2006/relationships/customXml" Target="ink/ink882.xml"/><Relationship Id="rId1878" Type="http://schemas.openxmlformats.org/officeDocument/2006/relationships/customXml" Target="ink/ink931.xml"/><Relationship Id="rId2624" Type="http://schemas.openxmlformats.org/officeDocument/2006/relationships/image" Target="media/image1116.emf"/><Relationship Id="rId2831" Type="http://schemas.openxmlformats.org/officeDocument/2006/relationships/image" Target="media/image1210.emf"/><Relationship Id="rId2929" Type="http://schemas.openxmlformats.org/officeDocument/2006/relationships/image" Target="media/image1259.emf"/><Relationship Id="rId72" Type="http://schemas.openxmlformats.org/officeDocument/2006/relationships/image" Target="media/image33.emf"/><Relationship Id="rId803" Type="http://schemas.openxmlformats.org/officeDocument/2006/relationships/image" Target="media/image397.emf"/><Relationship Id="rId1226" Type="http://schemas.openxmlformats.org/officeDocument/2006/relationships/image" Target="media/image594.emf"/><Relationship Id="rId1433" Type="http://schemas.openxmlformats.org/officeDocument/2006/relationships/image" Target="media/image694.emf"/><Relationship Id="rId1640" Type="http://schemas.openxmlformats.org/officeDocument/2006/relationships/image" Target="media/image796.emf"/><Relationship Id="rId1738" Type="http://schemas.openxmlformats.org/officeDocument/2006/relationships/customXml" Target="ink/ink861.xml"/><Relationship Id="rId3093" Type="http://schemas.openxmlformats.org/officeDocument/2006/relationships/image" Target="media/image1341.emf"/><Relationship Id="rId1500" Type="http://schemas.openxmlformats.org/officeDocument/2006/relationships/customXml" Target="ink/ink741.xml"/><Relationship Id="rId1945" Type="http://schemas.openxmlformats.org/officeDocument/2006/relationships/image" Target="media/image920.emf"/><Relationship Id="rId3160" Type="http://schemas.openxmlformats.org/officeDocument/2006/relationships/customXml" Target="ink/ink1572.xml"/><Relationship Id="rId3398" Type="http://schemas.openxmlformats.org/officeDocument/2006/relationships/customXml" Target="ink/ink1693.xml"/><Relationship Id="rId1805" Type="http://schemas.openxmlformats.org/officeDocument/2006/relationships/image" Target="media/image853.emf"/><Relationship Id="rId3020" Type="http://schemas.openxmlformats.org/officeDocument/2006/relationships/customXml" Target="ink/ink1502.xml"/><Relationship Id="rId3258" Type="http://schemas.openxmlformats.org/officeDocument/2006/relationships/image" Target="media/image1423.emf"/><Relationship Id="rId3465" Type="http://schemas.openxmlformats.org/officeDocument/2006/relationships/image" Target="media/image1523.emf"/><Relationship Id="rId179" Type="http://schemas.openxmlformats.org/officeDocument/2006/relationships/customXml" Target="ink/ink84.xml"/><Relationship Id="rId386" Type="http://schemas.openxmlformats.org/officeDocument/2006/relationships/image" Target="media/image194.emf"/><Relationship Id="rId593" Type="http://schemas.openxmlformats.org/officeDocument/2006/relationships/customXml" Target="ink/ink286.xml"/><Relationship Id="rId2067" Type="http://schemas.openxmlformats.org/officeDocument/2006/relationships/image" Target="media/image980.emf"/><Relationship Id="rId2274" Type="http://schemas.openxmlformats.org/officeDocument/2006/relationships/image" Target="media/image9490.emf"/><Relationship Id="rId2481" Type="http://schemas.openxmlformats.org/officeDocument/2006/relationships/customXml" Target="ink/ink1233.xml"/><Relationship Id="rId3118" Type="http://schemas.openxmlformats.org/officeDocument/2006/relationships/customXml" Target="ink/ink1551.xml"/><Relationship Id="rId3325" Type="http://schemas.openxmlformats.org/officeDocument/2006/relationships/image" Target="media/image1454.emf"/><Relationship Id="rId3532" Type="http://schemas.openxmlformats.org/officeDocument/2006/relationships/customXml" Target="ink/ink1760.xml"/><Relationship Id="rId246" Type="http://schemas.openxmlformats.org/officeDocument/2006/relationships/customXml" Target="ink/ink112.xml"/><Relationship Id="rId453" Type="http://schemas.openxmlformats.org/officeDocument/2006/relationships/customXml" Target="ink/ink216.xml"/><Relationship Id="rId660" Type="http://schemas.openxmlformats.org/officeDocument/2006/relationships/image" Target="media/image328.emf"/><Relationship Id="rId898" Type="http://schemas.openxmlformats.org/officeDocument/2006/relationships/customXml" Target="ink/ink440.xml"/><Relationship Id="rId1083" Type="http://schemas.openxmlformats.org/officeDocument/2006/relationships/customXml" Target="ink/ink532.xml"/><Relationship Id="rId1290" Type="http://schemas.openxmlformats.org/officeDocument/2006/relationships/image" Target="media/image625.emf"/><Relationship Id="rId2134" Type="http://schemas.openxmlformats.org/officeDocument/2006/relationships/customXml" Target="ink/ink1059.xml"/><Relationship Id="rId2341" Type="http://schemas.openxmlformats.org/officeDocument/2006/relationships/customXml" Target="ink/ink1163.xml"/><Relationship Id="rId2579" Type="http://schemas.openxmlformats.org/officeDocument/2006/relationships/customXml" Target="ink/ink1282.xml"/><Relationship Id="rId2786" Type="http://schemas.openxmlformats.org/officeDocument/2006/relationships/customXml" Target="ink/ink1387.xml"/><Relationship Id="rId2993" Type="http://schemas.openxmlformats.org/officeDocument/2006/relationships/image" Target="media/image1291.emf"/><Relationship Id="rId106" Type="http://schemas.openxmlformats.org/officeDocument/2006/relationships/image" Target="media/image50.emf"/><Relationship Id="rId313" Type="http://schemas.openxmlformats.org/officeDocument/2006/relationships/image" Target="media/image158.emf"/><Relationship Id="rId758" Type="http://schemas.openxmlformats.org/officeDocument/2006/relationships/customXml" Target="ink/ink369.xml"/><Relationship Id="rId965" Type="http://schemas.openxmlformats.org/officeDocument/2006/relationships/customXml" Target="ink/ink473.xml"/><Relationship Id="rId1150" Type="http://schemas.openxmlformats.org/officeDocument/2006/relationships/image" Target="media/image559.emf"/><Relationship Id="rId1388" Type="http://schemas.openxmlformats.org/officeDocument/2006/relationships/customXml" Target="ink/ink685.xml"/><Relationship Id="rId1595" Type="http://schemas.openxmlformats.org/officeDocument/2006/relationships/customXml" Target="ink/ink788.xml"/><Relationship Id="rId2439" Type="http://schemas.openxmlformats.org/officeDocument/2006/relationships/customXml" Target="ink/ink1212.xml"/><Relationship Id="rId2646" Type="http://schemas.openxmlformats.org/officeDocument/2006/relationships/customXml" Target="ink/ink1316.xml"/><Relationship Id="rId2853" Type="http://schemas.openxmlformats.org/officeDocument/2006/relationships/image" Target="media/image1221.emf"/><Relationship Id="rId94" Type="http://schemas.openxmlformats.org/officeDocument/2006/relationships/image" Target="media/image44.emf"/><Relationship Id="rId520" Type="http://schemas.openxmlformats.org/officeDocument/2006/relationships/image" Target="media/image260.emf"/><Relationship Id="rId618" Type="http://schemas.openxmlformats.org/officeDocument/2006/relationships/image" Target="media/image307.emf"/><Relationship Id="rId825" Type="http://schemas.openxmlformats.org/officeDocument/2006/relationships/image" Target="media/image407.emf"/><Relationship Id="rId1248" Type="http://schemas.openxmlformats.org/officeDocument/2006/relationships/image" Target="media/image604.emf"/><Relationship Id="rId1455" Type="http://schemas.openxmlformats.org/officeDocument/2006/relationships/image" Target="media/image703.emf"/><Relationship Id="rId1662" Type="http://schemas.openxmlformats.org/officeDocument/2006/relationships/image" Target="media/image806.emf"/><Relationship Id="rId2201" Type="http://schemas.openxmlformats.org/officeDocument/2006/relationships/customXml" Target="ink/ink1094.xml"/><Relationship Id="rId2506" Type="http://schemas.openxmlformats.org/officeDocument/2006/relationships/image" Target="media/image1062.emf"/><Relationship Id="rId1010" Type="http://schemas.openxmlformats.org/officeDocument/2006/relationships/image" Target="media/image499.emf"/><Relationship Id="rId1108" Type="http://schemas.openxmlformats.org/officeDocument/2006/relationships/image" Target="media/image538.emf"/><Relationship Id="rId1315" Type="http://schemas.openxmlformats.org/officeDocument/2006/relationships/customXml" Target="ink/ink648.xml"/><Relationship Id="rId1967" Type="http://schemas.openxmlformats.org/officeDocument/2006/relationships/image" Target="media/image931.emf"/><Relationship Id="rId2713" Type="http://schemas.openxmlformats.org/officeDocument/2006/relationships/image" Target="media/image1155.emf"/><Relationship Id="rId2920" Type="http://schemas.openxmlformats.org/officeDocument/2006/relationships/customXml" Target="ink/ink1452.xml"/><Relationship Id="rId1522" Type="http://schemas.openxmlformats.org/officeDocument/2006/relationships/customXml" Target="ink/ink752.xml"/><Relationship Id="rId21" Type="http://schemas.openxmlformats.org/officeDocument/2006/relationships/customXml" Target="ink/ink7.xml"/><Relationship Id="rId2089" Type="http://schemas.openxmlformats.org/officeDocument/2006/relationships/image" Target="media/image991.emf"/><Relationship Id="rId3487" Type="http://schemas.openxmlformats.org/officeDocument/2006/relationships/image" Target="media/image1533.emf"/><Relationship Id="rId2296" Type="http://schemas.openxmlformats.org/officeDocument/2006/relationships/image" Target="media/image9600.emf"/><Relationship Id="rId3347" Type="http://schemas.openxmlformats.org/officeDocument/2006/relationships/image" Target="media/image1465.emf"/><Relationship Id="rId3554" Type="http://schemas.openxmlformats.org/officeDocument/2006/relationships/customXml" Target="ink/ink1771.xml"/><Relationship Id="rId268" Type="http://schemas.openxmlformats.org/officeDocument/2006/relationships/customXml" Target="ink/ink123.xml"/><Relationship Id="rId475" Type="http://schemas.openxmlformats.org/officeDocument/2006/relationships/customXml" Target="ink/ink227.xml"/><Relationship Id="rId682" Type="http://schemas.openxmlformats.org/officeDocument/2006/relationships/image" Target="media/image339.emf"/><Relationship Id="rId2156" Type="http://schemas.openxmlformats.org/officeDocument/2006/relationships/customXml" Target="ink/ink1070.xml"/><Relationship Id="rId2363" Type="http://schemas.openxmlformats.org/officeDocument/2006/relationships/customXml" Target="ink/ink1174.xml"/><Relationship Id="rId2570" Type="http://schemas.openxmlformats.org/officeDocument/2006/relationships/image" Target="media/image1077.emf"/><Relationship Id="rId3207" Type="http://schemas.openxmlformats.org/officeDocument/2006/relationships/customXml" Target="ink/ink1595.xml"/><Relationship Id="rId3414" Type="http://schemas.openxmlformats.org/officeDocument/2006/relationships/customXml" Target="ink/ink1701.xml"/><Relationship Id="rId3621" Type="http://schemas.openxmlformats.org/officeDocument/2006/relationships/image" Target="media/image1599.emf"/><Relationship Id="rId128" Type="http://schemas.openxmlformats.org/officeDocument/2006/relationships/image" Target="media/image61.emf"/><Relationship Id="rId335" Type="http://schemas.openxmlformats.org/officeDocument/2006/relationships/image" Target="media/image169.emf"/><Relationship Id="rId542" Type="http://schemas.openxmlformats.org/officeDocument/2006/relationships/image" Target="media/image271.emf"/><Relationship Id="rId1172" Type="http://schemas.openxmlformats.org/officeDocument/2006/relationships/image" Target="media/image567.emf"/><Relationship Id="rId2016" Type="http://schemas.openxmlformats.org/officeDocument/2006/relationships/customXml" Target="ink/ink1000.xml"/><Relationship Id="rId2223" Type="http://schemas.openxmlformats.org/officeDocument/2006/relationships/customXml" Target="ink/ink1104.xml"/><Relationship Id="rId2430" Type="http://schemas.openxmlformats.org/officeDocument/2006/relationships/image" Target="media/image10250.emf"/><Relationship Id="rId402" Type="http://schemas.openxmlformats.org/officeDocument/2006/relationships/image" Target="media/image202.emf"/><Relationship Id="rId1032" Type="http://schemas.openxmlformats.org/officeDocument/2006/relationships/image" Target="media/image503.emf"/><Relationship Id="rId1989" Type="http://schemas.openxmlformats.org/officeDocument/2006/relationships/image" Target="media/image942.emf"/><Relationship Id="rId1849" Type="http://schemas.openxmlformats.org/officeDocument/2006/relationships/image" Target="media/image873.emf"/><Relationship Id="rId3064" Type="http://schemas.openxmlformats.org/officeDocument/2006/relationships/customXml" Target="ink/ink1524.xml"/><Relationship Id="rId192" Type="http://schemas.openxmlformats.org/officeDocument/2006/relationships/image" Target="media/image93.emf"/><Relationship Id="rId1709" Type="http://schemas.openxmlformats.org/officeDocument/2006/relationships/customXml" Target="ink/ink845.xml"/><Relationship Id="rId1916" Type="http://schemas.openxmlformats.org/officeDocument/2006/relationships/customXml" Target="ink/ink950.xml"/><Relationship Id="rId3271" Type="http://schemas.openxmlformats.org/officeDocument/2006/relationships/customXml" Target="ink/ink1628.xml"/><Relationship Id="rId2080" Type="http://schemas.openxmlformats.org/officeDocument/2006/relationships/customXml" Target="ink/ink1032.xml"/><Relationship Id="rId3131" Type="http://schemas.openxmlformats.org/officeDocument/2006/relationships/image" Target="media/image1360.emf"/><Relationship Id="rId2897" Type="http://schemas.openxmlformats.org/officeDocument/2006/relationships/image" Target="media/image1243.emf"/><Relationship Id="rId869" Type="http://schemas.openxmlformats.org/officeDocument/2006/relationships/image" Target="media/image429.emf"/><Relationship Id="rId1499" Type="http://schemas.openxmlformats.org/officeDocument/2006/relationships/image" Target="media/image725.emf"/><Relationship Id="rId729" Type="http://schemas.openxmlformats.org/officeDocument/2006/relationships/image" Target="media/image361.emf"/><Relationship Id="rId1359" Type="http://schemas.openxmlformats.org/officeDocument/2006/relationships/customXml" Target="ink/ink670.xml"/><Relationship Id="rId2757" Type="http://schemas.openxmlformats.org/officeDocument/2006/relationships/image" Target="media/image1177.emf"/><Relationship Id="rId2964" Type="http://schemas.openxmlformats.org/officeDocument/2006/relationships/customXml" Target="ink/ink1474.xml"/><Relationship Id="rId936" Type="http://schemas.openxmlformats.org/officeDocument/2006/relationships/image" Target="media/image462.emf"/><Relationship Id="rId1219" Type="http://schemas.openxmlformats.org/officeDocument/2006/relationships/customXml" Target="ink/ink600.xml"/><Relationship Id="rId1566" Type="http://schemas.openxmlformats.org/officeDocument/2006/relationships/image" Target="media/image759.emf"/><Relationship Id="rId1773" Type="http://schemas.openxmlformats.org/officeDocument/2006/relationships/image" Target="media/image837.emf"/><Relationship Id="rId1980" Type="http://schemas.openxmlformats.org/officeDocument/2006/relationships/customXml" Target="ink/ink982.xml"/><Relationship Id="rId2617" Type="http://schemas.openxmlformats.org/officeDocument/2006/relationships/customXml" Target="ink/ink1301.xml"/><Relationship Id="rId2824" Type="http://schemas.openxmlformats.org/officeDocument/2006/relationships/customXml" Target="ink/ink1404.xml"/><Relationship Id="rId65" Type="http://schemas.openxmlformats.org/officeDocument/2006/relationships/customXml" Target="ink/ink28.xml"/><Relationship Id="rId1426" Type="http://schemas.openxmlformats.org/officeDocument/2006/relationships/customXml" Target="ink/ink704.xml"/><Relationship Id="rId1633" Type="http://schemas.openxmlformats.org/officeDocument/2006/relationships/customXml" Target="ink/ink807.xml"/><Relationship Id="rId1840" Type="http://schemas.openxmlformats.org/officeDocument/2006/relationships/customXml" Target="ink/ink912.xml"/><Relationship Id="rId1700" Type="http://schemas.openxmlformats.org/officeDocument/2006/relationships/image" Target="media/image825.emf"/><Relationship Id="rId3598" Type="http://schemas.openxmlformats.org/officeDocument/2006/relationships/customXml" Target="ink/ink1793.xml"/><Relationship Id="rId3458" Type="http://schemas.openxmlformats.org/officeDocument/2006/relationships/customXml" Target="ink/ink1723.xml"/><Relationship Id="rId379" Type="http://schemas.openxmlformats.org/officeDocument/2006/relationships/customXml" Target="ink/ink179.xml"/><Relationship Id="rId586" Type="http://schemas.openxmlformats.org/officeDocument/2006/relationships/image" Target="media/image292.emf"/><Relationship Id="rId793" Type="http://schemas.openxmlformats.org/officeDocument/2006/relationships/image" Target="media/image392.emf"/><Relationship Id="rId2267" Type="http://schemas.openxmlformats.org/officeDocument/2006/relationships/customXml" Target="ink/ink1126.xml"/><Relationship Id="rId2474" Type="http://schemas.openxmlformats.org/officeDocument/2006/relationships/image" Target="media/image10460.emf"/><Relationship Id="rId2681" Type="http://schemas.openxmlformats.org/officeDocument/2006/relationships/image" Target="media/image1139.emf"/><Relationship Id="rId3318" Type="http://schemas.openxmlformats.org/officeDocument/2006/relationships/customXml" Target="ink/ink1652.xml"/><Relationship Id="rId3525" Type="http://schemas.openxmlformats.org/officeDocument/2006/relationships/image" Target="media/image1552.emf"/><Relationship Id="rId239" Type="http://schemas.openxmlformats.org/officeDocument/2006/relationships/image" Target="media/image119.emf"/><Relationship Id="rId446" Type="http://schemas.openxmlformats.org/officeDocument/2006/relationships/image" Target="media/image224.emf"/><Relationship Id="rId653" Type="http://schemas.openxmlformats.org/officeDocument/2006/relationships/customXml" Target="ink/ink316.xml"/><Relationship Id="rId1076" Type="http://schemas.openxmlformats.org/officeDocument/2006/relationships/image" Target="media/image523.emf"/><Relationship Id="rId1283" Type="http://schemas.openxmlformats.org/officeDocument/2006/relationships/customXml" Target="ink/ink632.xml"/><Relationship Id="rId1490" Type="http://schemas.openxmlformats.org/officeDocument/2006/relationships/customXml" Target="ink/ink736.xml"/><Relationship Id="rId2127" Type="http://schemas.openxmlformats.org/officeDocument/2006/relationships/image" Target="media/image1010.emf"/><Relationship Id="rId2334" Type="http://schemas.openxmlformats.org/officeDocument/2006/relationships/image" Target="media/image9790.emf"/><Relationship Id="rId306" Type="http://schemas.openxmlformats.org/officeDocument/2006/relationships/customXml" Target="ink/ink142.xml"/><Relationship Id="rId860" Type="http://schemas.openxmlformats.org/officeDocument/2006/relationships/customXml" Target="ink/ink421.xml"/><Relationship Id="rId1143" Type="http://schemas.openxmlformats.org/officeDocument/2006/relationships/customXml" Target="ink/ink562.xml"/><Relationship Id="rId2541" Type="http://schemas.openxmlformats.org/officeDocument/2006/relationships/customXml" Target="ink/ink1263.xml"/><Relationship Id="rId513" Type="http://schemas.openxmlformats.org/officeDocument/2006/relationships/customXml" Target="ink/ink246.xml"/><Relationship Id="rId720" Type="http://schemas.openxmlformats.org/officeDocument/2006/relationships/customXml" Target="ink/ink350.xml"/><Relationship Id="rId1350" Type="http://schemas.openxmlformats.org/officeDocument/2006/relationships/image" Target="media/image654.emf"/><Relationship Id="rId2401" Type="http://schemas.openxmlformats.org/officeDocument/2006/relationships/customXml" Target="ink/ink1193.xml"/><Relationship Id="rId1003" Type="http://schemas.openxmlformats.org/officeDocument/2006/relationships/customXml" Target="ink/ink492.xml"/><Relationship Id="rId1210" Type="http://schemas.openxmlformats.org/officeDocument/2006/relationships/image" Target="media/image586.emf"/><Relationship Id="rId3175" Type="http://schemas.openxmlformats.org/officeDocument/2006/relationships/image" Target="media/image1382.emf"/><Relationship Id="rId3382" Type="http://schemas.openxmlformats.org/officeDocument/2006/relationships/customXml" Target="ink/ink1685.xml"/><Relationship Id="rId2191" Type="http://schemas.openxmlformats.org/officeDocument/2006/relationships/image" Target="media/image1042.emf"/><Relationship Id="rId3035" Type="http://schemas.openxmlformats.org/officeDocument/2006/relationships/image" Target="media/image1312.emf"/><Relationship Id="rId3242" Type="http://schemas.openxmlformats.org/officeDocument/2006/relationships/image" Target="media/image1415.emf"/><Relationship Id="rId163" Type="http://schemas.openxmlformats.org/officeDocument/2006/relationships/customXml" Target="ink/ink76.xml"/><Relationship Id="rId370" Type="http://schemas.openxmlformats.org/officeDocument/2006/relationships/image" Target="media/image186.emf"/><Relationship Id="rId2051" Type="http://schemas.openxmlformats.org/officeDocument/2006/relationships/image" Target="media/image972.emf"/><Relationship Id="rId3102" Type="http://schemas.openxmlformats.org/officeDocument/2006/relationships/customXml" Target="ink/ink1543.xml"/><Relationship Id="rId230" Type="http://schemas.openxmlformats.org/officeDocument/2006/relationships/image" Target="media/image113.emf"/><Relationship Id="rId2868" Type="http://schemas.openxmlformats.org/officeDocument/2006/relationships/customXml" Target="ink/ink1426.xml"/><Relationship Id="rId1677" Type="http://schemas.openxmlformats.org/officeDocument/2006/relationships/customXml" Target="ink/ink829.xml"/><Relationship Id="rId1884" Type="http://schemas.openxmlformats.org/officeDocument/2006/relationships/customXml" Target="ink/ink934.xml"/><Relationship Id="rId2728" Type="http://schemas.openxmlformats.org/officeDocument/2006/relationships/customXml" Target="ink/ink1358.xml"/><Relationship Id="rId2935" Type="http://schemas.openxmlformats.org/officeDocument/2006/relationships/image" Target="media/image1262.emf"/><Relationship Id="rId907" Type="http://schemas.openxmlformats.org/officeDocument/2006/relationships/image" Target="media/image448.emf"/><Relationship Id="rId1537" Type="http://schemas.openxmlformats.org/officeDocument/2006/relationships/image" Target="media/image744.emf"/><Relationship Id="rId1744" Type="http://schemas.openxmlformats.org/officeDocument/2006/relationships/customXml" Target="ink/ink864.xml"/><Relationship Id="rId1951" Type="http://schemas.openxmlformats.org/officeDocument/2006/relationships/image" Target="media/image923.emf"/><Relationship Id="rId36" Type="http://schemas.openxmlformats.org/officeDocument/2006/relationships/image" Target="media/image15.emf"/><Relationship Id="rId1604" Type="http://schemas.openxmlformats.org/officeDocument/2006/relationships/image" Target="media/image778.emf"/><Relationship Id="rId1811" Type="http://schemas.openxmlformats.org/officeDocument/2006/relationships/image" Target="media/image856.emf"/><Relationship Id="rId3569" Type="http://schemas.openxmlformats.org/officeDocument/2006/relationships/image" Target="media/image1574.emf"/><Relationship Id="rId697" Type="http://schemas.openxmlformats.org/officeDocument/2006/relationships/image" Target="media/image345.emf"/><Relationship Id="rId2378" Type="http://schemas.openxmlformats.org/officeDocument/2006/relationships/image" Target="media/image10000.emf"/><Relationship Id="rId3429" Type="http://schemas.openxmlformats.org/officeDocument/2006/relationships/image" Target="media/image1505.emf"/><Relationship Id="rId1187" Type="http://schemas.openxmlformats.org/officeDocument/2006/relationships/customXml" Target="ink/ink584.xml"/><Relationship Id="rId2585" Type="http://schemas.openxmlformats.org/officeDocument/2006/relationships/customXml" Target="ink/ink1285.xml"/><Relationship Id="rId2792" Type="http://schemas.openxmlformats.org/officeDocument/2006/relationships/customXml" Target="ink/ink1390.xml"/><Relationship Id="rId3636" Type="http://schemas.openxmlformats.org/officeDocument/2006/relationships/customXml" Target="ink/ink1811.xml"/><Relationship Id="rId557" Type="http://schemas.openxmlformats.org/officeDocument/2006/relationships/customXml" Target="ink/ink268.xml"/><Relationship Id="rId764" Type="http://schemas.openxmlformats.org/officeDocument/2006/relationships/customXml" Target="ink/ink372.xml"/><Relationship Id="rId971" Type="http://schemas.openxmlformats.org/officeDocument/2006/relationships/customXml" Target="ink/ink476.xml"/><Relationship Id="rId1394" Type="http://schemas.openxmlformats.org/officeDocument/2006/relationships/customXml" Target="ink/ink688.xml"/><Relationship Id="rId2238" Type="http://schemas.openxmlformats.org/officeDocument/2006/relationships/image" Target="media/image9380.emf"/><Relationship Id="rId2445" Type="http://schemas.openxmlformats.org/officeDocument/2006/relationships/customXml" Target="ink/ink1215.xml"/><Relationship Id="rId2652" Type="http://schemas.openxmlformats.org/officeDocument/2006/relationships/customXml" Target="ink/ink1319.xml"/><Relationship Id="rId417" Type="http://schemas.openxmlformats.org/officeDocument/2006/relationships/customXml" Target="ink/ink198.xml"/><Relationship Id="rId624" Type="http://schemas.openxmlformats.org/officeDocument/2006/relationships/image" Target="media/image310.emf"/><Relationship Id="rId831" Type="http://schemas.openxmlformats.org/officeDocument/2006/relationships/image" Target="media/image410.emf"/><Relationship Id="rId1047" Type="http://schemas.openxmlformats.org/officeDocument/2006/relationships/customXml" Target="ink/ink514.xml"/><Relationship Id="rId1254" Type="http://schemas.openxmlformats.org/officeDocument/2006/relationships/image" Target="media/image607.emf"/><Relationship Id="rId1461" Type="http://schemas.openxmlformats.org/officeDocument/2006/relationships/image" Target="media/image706.emf"/><Relationship Id="rId2305" Type="http://schemas.openxmlformats.org/officeDocument/2006/relationships/customXml" Target="ink/ink1145.xml"/><Relationship Id="rId2512" Type="http://schemas.openxmlformats.org/officeDocument/2006/relationships/image" Target="media/image1065.emf"/><Relationship Id="rId1114" Type="http://schemas.openxmlformats.org/officeDocument/2006/relationships/image" Target="media/image541.emf"/><Relationship Id="rId1321" Type="http://schemas.openxmlformats.org/officeDocument/2006/relationships/customXml" Target="ink/ink651.xml"/><Relationship Id="rId3079" Type="http://schemas.openxmlformats.org/officeDocument/2006/relationships/image" Target="media/image1334.emf"/><Relationship Id="rId3286" Type="http://schemas.openxmlformats.org/officeDocument/2006/relationships/customXml" Target="ink/ink1636.xml"/><Relationship Id="rId3493" Type="http://schemas.openxmlformats.org/officeDocument/2006/relationships/image" Target="media/image1536.emf"/><Relationship Id="rId2095" Type="http://schemas.openxmlformats.org/officeDocument/2006/relationships/image" Target="media/image994.emf"/><Relationship Id="rId3146" Type="http://schemas.openxmlformats.org/officeDocument/2006/relationships/customXml" Target="ink/ink1565.xml"/><Relationship Id="rId3353" Type="http://schemas.openxmlformats.org/officeDocument/2006/relationships/image" Target="media/image1468.emf"/><Relationship Id="rId274" Type="http://schemas.openxmlformats.org/officeDocument/2006/relationships/customXml" Target="ink/ink126.xml"/><Relationship Id="rId481" Type="http://schemas.openxmlformats.org/officeDocument/2006/relationships/customXml" Target="ink/ink230.xml"/><Relationship Id="rId2162" Type="http://schemas.openxmlformats.org/officeDocument/2006/relationships/customXml" Target="ink/ink1073.xml"/><Relationship Id="rId3006" Type="http://schemas.openxmlformats.org/officeDocument/2006/relationships/customXml" Target="ink/ink1495.xml"/><Relationship Id="rId3560" Type="http://schemas.openxmlformats.org/officeDocument/2006/relationships/customXml" Target="ink/ink1774.xml"/><Relationship Id="rId134" Type="http://schemas.openxmlformats.org/officeDocument/2006/relationships/image" Target="media/image64.emf"/><Relationship Id="rId3213" Type="http://schemas.openxmlformats.org/officeDocument/2006/relationships/customXml" Target="ink/ink1598.xml"/><Relationship Id="rId3420" Type="http://schemas.openxmlformats.org/officeDocument/2006/relationships/customXml" Target="ink/ink1704.xml"/><Relationship Id="rId341" Type="http://schemas.openxmlformats.org/officeDocument/2006/relationships/image" Target="media/image172.emf"/><Relationship Id="rId2022" Type="http://schemas.openxmlformats.org/officeDocument/2006/relationships/customXml" Target="ink/ink1003.xml"/><Relationship Id="rId2979" Type="http://schemas.openxmlformats.org/officeDocument/2006/relationships/image" Target="media/image1284.emf"/><Relationship Id="rId201" Type="http://schemas.openxmlformats.org/officeDocument/2006/relationships/customXml" Target="ink/ink95.xml"/><Relationship Id="rId1788" Type="http://schemas.openxmlformats.org/officeDocument/2006/relationships/customXml" Target="ink/ink886.xml"/><Relationship Id="rId1995" Type="http://schemas.openxmlformats.org/officeDocument/2006/relationships/image" Target="media/image945.emf"/><Relationship Id="rId2839" Type="http://schemas.openxmlformats.org/officeDocument/2006/relationships/image" Target="media/image1214.emf"/><Relationship Id="rId1648" Type="http://schemas.openxmlformats.org/officeDocument/2006/relationships/image" Target="media/image800.emf"/><Relationship Id="rId1508" Type="http://schemas.openxmlformats.org/officeDocument/2006/relationships/customXml" Target="ink/ink745.xml"/><Relationship Id="rId1855" Type="http://schemas.openxmlformats.org/officeDocument/2006/relationships/image" Target="media/image876.emf"/><Relationship Id="rId2906" Type="http://schemas.openxmlformats.org/officeDocument/2006/relationships/customXml" Target="ink/ink1445.xml"/><Relationship Id="rId3070" Type="http://schemas.openxmlformats.org/officeDocument/2006/relationships/customXml" Target="ink/ink1527.xml"/><Relationship Id="rId1715" Type="http://schemas.openxmlformats.org/officeDocument/2006/relationships/customXml" Target="ink/ink848.xml"/><Relationship Id="rId1922" Type="http://schemas.openxmlformats.org/officeDocument/2006/relationships/customXml" Target="ink/ink953.xml"/><Relationship Id="rId2489" Type="http://schemas.openxmlformats.org/officeDocument/2006/relationships/customXml" Target="ink/ink1237.xml"/><Relationship Id="rId2696" Type="http://schemas.openxmlformats.org/officeDocument/2006/relationships/customXml" Target="ink/ink1342.xml"/><Relationship Id="rId668" Type="http://schemas.openxmlformats.org/officeDocument/2006/relationships/image" Target="media/image332.emf"/><Relationship Id="rId875" Type="http://schemas.openxmlformats.org/officeDocument/2006/relationships/image" Target="media/image432.emf"/><Relationship Id="rId1298" Type="http://schemas.openxmlformats.org/officeDocument/2006/relationships/image" Target="media/image629.emf"/><Relationship Id="rId2349" Type="http://schemas.openxmlformats.org/officeDocument/2006/relationships/customXml" Target="ink/ink1167.xml"/><Relationship Id="rId2556" Type="http://schemas.openxmlformats.org/officeDocument/2006/relationships/image" Target="media/image1086.emf"/><Relationship Id="rId2763" Type="http://schemas.openxmlformats.org/officeDocument/2006/relationships/image" Target="media/image1180.emf"/><Relationship Id="rId2970" Type="http://schemas.openxmlformats.org/officeDocument/2006/relationships/customXml" Target="ink/ink1477.xml"/><Relationship Id="rId3607" Type="http://schemas.openxmlformats.org/officeDocument/2006/relationships/image" Target="media/image1592.emf"/><Relationship Id="rId528" Type="http://schemas.openxmlformats.org/officeDocument/2006/relationships/image" Target="media/image264.emf"/><Relationship Id="rId735" Type="http://schemas.openxmlformats.org/officeDocument/2006/relationships/image" Target="media/image364.emf"/><Relationship Id="rId942" Type="http://schemas.openxmlformats.org/officeDocument/2006/relationships/image" Target="media/image465.emf"/><Relationship Id="rId1158" Type="http://schemas.openxmlformats.org/officeDocument/2006/relationships/image" Target="media/image563.emf"/><Relationship Id="rId1365" Type="http://schemas.openxmlformats.org/officeDocument/2006/relationships/image" Target="media/image660.emf"/><Relationship Id="rId1572" Type="http://schemas.openxmlformats.org/officeDocument/2006/relationships/image" Target="media/image762.emf"/><Relationship Id="rId2209" Type="http://schemas.openxmlformats.org/officeDocument/2006/relationships/customXml" Target="ink/ink1097.xml"/><Relationship Id="rId2416" Type="http://schemas.openxmlformats.org/officeDocument/2006/relationships/image" Target="media/image10180.emf"/><Relationship Id="rId2623" Type="http://schemas.openxmlformats.org/officeDocument/2006/relationships/customXml" Target="ink/ink1304.xml"/><Relationship Id="rId1018" Type="http://schemas.openxmlformats.org/officeDocument/2006/relationships/image" Target="media/image4960.emf"/><Relationship Id="rId1225" Type="http://schemas.openxmlformats.org/officeDocument/2006/relationships/customXml" Target="ink/ink603.xml"/><Relationship Id="rId1432" Type="http://schemas.openxmlformats.org/officeDocument/2006/relationships/customXml" Target="ink/ink707.xml"/><Relationship Id="rId2830" Type="http://schemas.openxmlformats.org/officeDocument/2006/relationships/customXml" Target="ink/ink1407.xml"/><Relationship Id="rId71" Type="http://schemas.openxmlformats.org/officeDocument/2006/relationships/customXml" Target="ink/ink31.xml"/><Relationship Id="rId802" Type="http://schemas.openxmlformats.org/officeDocument/2006/relationships/customXml" Target="ink/ink392.xml"/><Relationship Id="rId3397" Type="http://schemas.openxmlformats.org/officeDocument/2006/relationships/image" Target="media/image1489.emf"/><Relationship Id="rId178" Type="http://schemas.openxmlformats.org/officeDocument/2006/relationships/image" Target="media/image86.emf"/><Relationship Id="rId3257" Type="http://schemas.openxmlformats.org/officeDocument/2006/relationships/customXml" Target="ink/ink1620.xml"/><Relationship Id="rId3464" Type="http://schemas.openxmlformats.org/officeDocument/2006/relationships/customXml" Target="ink/ink1726.xml"/><Relationship Id="rId385" Type="http://schemas.openxmlformats.org/officeDocument/2006/relationships/customXml" Target="ink/ink182.xml"/><Relationship Id="rId592" Type="http://schemas.openxmlformats.org/officeDocument/2006/relationships/image" Target="media/image295.emf"/><Relationship Id="rId2066" Type="http://schemas.openxmlformats.org/officeDocument/2006/relationships/customXml" Target="ink/ink1025.xml"/><Relationship Id="rId2273" Type="http://schemas.openxmlformats.org/officeDocument/2006/relationships/customXml" Target="ink/ink1129.xml"/><Relationship Id="rId2480" Type="http://schemas.openxmlformats.org/officeDocument/2006/relationships/image" Target="media/image1049.emf"/><Relationship Id="rId3117" Type="http://schemas.openxmlformats.org/officeDocument/2006/relationships/image" Target="media/image1353.emf"/><Relationship Id="rId3324" Type="http://schemas.openxmlformats.org/officeDocument/2006/relationships/customXml" Target="ink/ink1655.xml"/><Relationship Id="rId3531" Type="http://schemas.openxmlformats.org/officeDocument/2006/relationships/image" Target="media/image1555.emf"/><Relationship Id="rId245" Type="http://schemas.openxmlformats.org/officeDocument/2006/relationships/image" Target="media/image124.emf"/><Relationship Id="rId452" Type="http://schemas.openxmlformats.org/officeDocument/2006/relationships/image" Target="media/image227.emf"/><Relationship Id="rId1082" Type="http://schemas.openxmlformats.org/officeDocument/2006/relationships/image" Target="media/image526.emf"/><Relationship Id="rId2133" Type="http://schemas.openxmlformats.org/officeDocument/2006/relationships/image" Target="media/image1013.emf"/><Relationship Id="rId2340" Type="http://schemas.openxmlformats.org/officeDocument/2006/relationships/image" Target="media/image9820.emf"/><Relationship Id="rId105" Type="http://schemas.openxmlformats.org/officeDocument/2006/relationships/customXml" Target="ink/ink47.xml"/><Relationship Id="rId312" Type="http://schemas.openxmlformats.org/officeDocument/2006/relationships/customXml" Target="ink/ink145.xml"/><Relationship Id="rId2200" Type="http://schemas.openxmlformats.org/officeDocument/2006/relationships/customXml" Target="ink/ink1093.xml"/><Relationship Id="rId1899" Type="http://schemas.openxmlformats.org/officeDocument/2006/relationships/image" Target="media/image897.emf"/><Relationship Id="rId1759" Type="http://schemas.openxmlformats.org/officeDocument/2006/relationships/image" Target="media/image8310.emf"/><Relationship Id="rId1966" Type="http://schemas.openxmlformats.org/officeDocument/2006/relationships/customXml" Target="ink/ink975.xml"/><Relationship Id="rId3181" Type="http://schemas.openxmlformats.org/officeDocument/2006/relationships/image" Target="media/image1385.emf"/><Relationship Id="rId1619" Type="http://schemas.openxmlformats.org/officeDocument/2006/relationships/customXml" Target="ink/ink800.xml"/><Relationship Id="rId1826" Type="http://schemas.openxmlformats.org/officeDocument/2006/relationships/customXml" Target="ink/ink905.xml"/><Relationship Id="rId3041" Type="http://schemas.openxmlformats.org/officeDocument/2006/relationships/image" Target="media/image1315.emf"/><Relationship Id="rId779" Type="http://schemas.openxmlformats.org/officeDocument/2006/relationships/image" Target="media/image386.emf"/><Relationship Id="rId986" Type="http://schemas.openxmlformats.org/officeDocument/2006/relationships/image" Target="media/image487.emf"/><Relationship Id="rId2667" Type="http://schemas.openxmlformats.org/officeDocument/2006/relationships/image" Target="media/image1132.emf"/><Relationship Id="rId639" Type="http://schemas.openxmlformats.org/officeDocument/2006/relationships/customXml" Target="ink/ink309.xml"/><Relationship Id="rId1269" Type="http://schemas.openxmlformats.org/officeDocument/2006/relationships/customXml" Target="ink/ink625.xml"/><Relationship Id="rId1476" Type="http://schemas.openxmlformats.org/officeDocument/2006/relationships/customXml" Target="ink/ink729.xml"/><Relationship Id="rId2874" Type="http://schemas.openxmlformats.org/officeDocument/2006/relationships/customXml" Target="ink/ink1429.xml"/><Relationship Id="rId846" Type="http://schemas.openxmlformats.org/officeDocument/2006/relationships/customXml" Target="ink/ink414.xml"/><Relationship Id="rId1129" Type="http://schemas.openxmlformats.org/officeDocument/2006/relationships/customXml" Target="ink/ink555.xml"/><Relationship Id="rId1683" Type="http://schemas.openxmlformats.org/officeDocument/2006/relationships/customXml" Target="ink/ink832.xml"/><Relationship Id="rId1890" Type="http://schemas.openxmlformats.org/officeDocument/2006/relationships/customXml" Target="ink/ink937.xml"/><Relationship Id="rId2527" Type="http://schemas.openxmlformats.org/officeDocument/2006/relationships/customXml" Target="ink/ink1256.xml"/><Relationship Id="rId2734" Type="http://schemas.openxmlformats.org/officeDocument/2006/relationships/customXml" Target="ink/ink1361.xml"/><Relationship Id="rId2941" Type="http://schemas.openxmlformats.org/officeDocument/2006/relationships/image" Target="media/image1265.emf"/><Relationship Id="rId706" Type="http://schemas.openxmlformats.org/officeDocument/2006/relationships/customXml" Target="ink/ink343.xml"/><Relationship Id="rId913" Type="http://schemas.openxmlformats.org/officeDocument/2006/relationships/customXml" Target="ink/ink447.xml"/><Relationship Id="rId1336" Type="http://schemas.openxmlformats.org/officeDocument/2006/relationships/image" Target="media/image647.emf"/><Relationship Id="rId1543" Type="http://schemas.openxmlformats.org/officeDocument/2006/relationships/image" Target="media/image747.emf"/><Relationship Id="rId1750" Type="http://schemas.openxmlformats.org/officeDocument/2006/relationships/customXml" Target="ink/ink867.xml"/><Relationship Id="rId2801" Type="http://schemas.openxmlformats.org/officeDocument/2006/relationships/image" Target="media/image1199.emf"/><Relationship Id="rId42" Type="http://schemas.openxmlformats.org/officeDocument/2006/relationships/image" Target="media/image18.emf"/><Relationship Id="rId1403" Type="http://schemas.openxmlformats.org/officeDocument/2006/relationships/image" Target="media/image679.emf"/><Relationship Id="rId1610" Type="http://schemas.openxmlformats.org/officeDocument/2006/relationships/image" Target="media/image781.emf"/><Relationship Id="rId3368" Type="http://schemas.openxmlformats.org/officeDocument/2006/relationships/customXml" Target="ink/ink1678.xml"/><Relationship Id="rId3575" Type="http://schemas.openxmlformats.org/officeDocument/2006/relationships/image" Target="media/image1577.emf"/><Relationship Id="rId289" Type="http://schemas.openxmlformats.org/officeDocument/2006/relationships/image" Target="media/image146.emf"/><Relationship Id="rId496" Type="http://schemas.openxmlformats.org/officeDocument/2006/relationships/image" Target="media/image248.emf"/><Relationship Id="rId2177" Type="http://schemas.openxmlformats.org/officeDocument/2006/relationships/image" Target="media/image1035.emf"/><Relationship Id="rId2384" Type="http://schemas.openxmlformats.org/officeDocument/2006/relationships/image" Target="media/image10030.emf"/><Relationship Id="rId2591" Type="http://schemas.openxmlformats.org/officeDocument/2006/relationships/customXml" Target="ink/ink1288.xml"/><Relationship Id="rId3228" Type="http://schemas.openxmlformats.org/officeDocument/2006/relationships/image" Target="media/image1408.emf"/><Relationship Id="rId3435" Type="http://schemas.openxmlformats.org/officeDocument/2006/relationships/image" Target="media/image1508.emf"/><Relationship Id="rId3642" Type="http://schemas.openxmlformats.org/officeDocument/2006/relationships/customXml" Target="ink/ink1814.xml"/><Relationship Id="rId149" Type="http://schemas.openxmlformats.org/officeDocument/2006/relationships/customXml" Target="ink/ink69.xml"/><Relationship Id="rId356" Type="http://schemas.openxmlformats.org/officeDocument/2006/relationships/image" Target="media/image179.emf"/><Relationship Id="rId563" Type="http://schemas.openxmlformats.org/officeDocument/2006/relationships/customXml" Target="ink/ink271.xml"/><Relationship Id="rId770" Type="http://schemas.openxmlformats.org/officeDocument/2006/relationships/customXml" Target="ink/ink375.xml"/><Relationship Id="rId1193" Type="http://schemas.openxmlformats.org/officeDocument/2006/relationships/customXml" Target="ink/ink587.xml"/><Relationship Id="rId2037" Type="http://schemas.openxmlformats.org/officeDocument/2006/relationships/image" Target="media/image966.emf"/><Relationship Id="rId2244" Type="http://schemas.openxmlformats.org/officeDocument/2006/relationships/image" Target="media/image9411.emf"/><Relationship Id="rId2451" Type="http://schemas.openxmlformats.org/officeDocument/2006/relationships/customXml" Target="ink/ink1218.xml"/><Relationship Id="rId216" Type="http://schemas.openxmlformats.org/officeDocument/2006/relationships/image" Target="media/image105.emf"/><Relationship Id="rId423" Type="http://schemas.openxmlformats.org/officeDocument/2006/relationships/customXml" Target="ink/ink201.xml"/><Relationship Id="rId1053" Type="http://schemas.openxmlformats.org/officeDocument/2006/relationships/customXml" Target="ink/ink517.xml"/><Relationship Id="rId1260" Type="http://schemas.openxmlformats.org/officeDocument/2006/relationships/image" Target="media/image610.emf"/><Relationship Id="rId2104" Type="http://schemas.openxmlformats.org/officeDocument/2006/relationships/customXml" Target="ink/ink1044.xml"/><Relationship Id="rId3502" Type="http://schemas.openxmlformats.org/officeDocument/2006/relationships/customXml" Target="ink/ink1745.xml"/><Relationship Id="rId630" Type="http://schemas.openxmlformats.org/officeDocument/2006/relationships/image" Target="media/image313.emf"/><Relationship Id="rId2311" Type="http://schemas.openxmlformats.org/officeDocument/2006/relationships/customXml" Target="ink/ink1148.xml"/><Relationship Id="rId1120" Type="http://schemas.openxmlformats.org/officeDocument/2006/relationships/image" Target="media/image544.emf"/><Relationship Id="rId1937" Type="http://schemas.openxmlformats.org/officeDocument/2006/relationships/image" Target="media/image916.emf"/><Relationship Id="rId3085" Type="http://schemas.openxmlformats.org/officeDocument/2006/relationships/image" Target="media/image1337.emf"/><Relationship Id="rId3292" Type="http://schemas.openxmlformats.org/officeDocument/2006/relationships/customXml" Target="ink/ink1639.xml"/><Relationship Id="rId3152" Type="http://schemas.openxmlformats.org/officeDocument/2006/relationships/customXml" Target="ink/ink1568.xml"/><Relationship Id="rId280" Type="http://schemas.openxmlformats.org/officeDocument/2006/relationships/customXml" Target="ink/ink129.xml"/><Relationship Id="rId3012" Type="http://schemas.openxmlformats.org/officeDocument/2006/relationships/customXml" Target="ink/ink1498.xml"/><Relationship Id="rId140" Type="http://schemas.openxmlformats.org/officeDocument/2006/relationships/image" Target="media/image67.emf"/><Relationship Id="rId6" Type="http://schemas.openxmlformats.org/officeDocument/2006/relationships/footnotes" Target="footnotes.xml"/><Relationship Id="rId2778" Type="http://schemas.openxmlformats.org/officeDocument/2006/relationships/customXml" Target="ink/ink1383.xml"/><Relationship Id="rId2985" Type="http://schemas.openxmlformats.org/officeDocument/2006/relationships/image" Target="media/image1287.emf"/><Relationship Id="rId957" Type="http://schemas.openxmlformats.org/officeDocument/2006/relationships/customXml" Target="ink/ink469.xml"/><Relationship Id="rId1587" Type="http://schemas.openxmlformats.org/officeDocument/2006/relationships/customXml" Target="ink/ink784.xml"/><Relationship Id="rId1794" Type="http://schemas.openxmlformats.org/officeDocument/2006/relationships/customXml" Target="ink/ink889.xml"/><Relationship Id="rId2638" Type="http://schemas.openxmlformats.org/officeDocument/2006/relationships/customXml" Target="ink/ink1312.xml"/><Relationship Id="rId2845" Type="http://schemas.openxmlformats.org/officeDocument/2006/relationships/image" Target="media/image1217.emf"/><Relationship Id="rId86" Type="http://schemas.openxmlformats.org/officeDocument/2006/relationships/image" Target="media/image40.emf"/><Relationship Id="rId817" Type="http://schemas.openxmlformats.org/officeDocument/2006/relationships/image" Target="media/image403.emf"/><Relationship Id="rId1447" Type="http://schemas.openxmlformats.org/officeDocument/2006/relationships/image" Target="media/image699.emf"/><Relationship Id="rId1654" Type="http://schemas.openxmlformats.org/officeDocument/2006/relationships/image" Target="media/image802.emf"/><Relationship Id="rId1861" Type="http://schemas.openxmlformats.org/officeDocument/2006/relationships/image" Target="media/image879.emf"/><Relationship Id="rId2705" Type="http://schemas.openxmlformats.org/officeDocument/2006/relationships/image" Target="media/image1151.emf"/><Relationship Id="rId2912" Type="http://schemas.openxmlformats.org/officeDocument/2006/relationships/customXml" Target="ink/ink1448.xml"/><Relationship Id="rId1307" Type="http://schemas.openxmlformats.org/officeDocument/2006/relationships/customXml" Target="ink/ink644.xml"/><Relationship Id="rId1514" Type="http://schemas.openxmlformats.org/officeDocument/2006/relationships/customXml" Target="ink/ink748.xml"/><Relationship Id="rId1721" Type="http://schemas.openxmlformats.org/officeDocument/2006/relationships/customXml" Target="ink/ink851.xml"/><Relationship Id="rId13" Type="http://schemas.openxmlformats.org/officeDocument/2006/relationships/customXml" Target="ink/ink3.xml"/><Relationship Id="rId3479" Type="http://schemas.openxmlformats.org/officeDocument/2006/relationships/image" Target="media/image1530.emf"/><Relationship Id="rId2288" Type="http://schemas.openxmlformats.org/officeDocument/2006/relationships/image" Target="media/image9560.emf"/><Relationship Id="rId2495" Type="http://schemas.openxmlformats.org/officeDocument/2006/relationships/customXml" Target="ink/ink1240.xml"/><Relationship Id="rId3339" Type="http://schemas.openxmlformats.org/officeDocument/2006/relationships/image" Target="media/image1461.emf"/><Relationship Id="rId467" Type="http://schemas.openxmlformats.org/officeDocument/2006/relationships/customXml" Target="ink/ink223.xml"/><Relationship Id="rId1097" Type="http://schemas.openxmlformats.org/officeDocument/2006/relationships/customXml" Target="ink/ink539.xml"/><Relationship Id="rId2148" Type="http://schemas.openxmlformats.org/officeDocument/2006/relationships/customXml" Target="ink/ink1066.xml"/><Relationship Id="rId3546" Type="http://schemas.openxmlformats.org/officeDocument/2006/relationships/customXml" Target="ink/ink1767.xml"/><Relationship Id="rId674" Type="http://schemas.openxmlformats.org/officeDocument/2006/relationships/image" Target="media/image335.emf"/><Relationship Id="rId881" Type="http://schemas.openxmlformats.org/officeDocument/2006/relationships/image" Target="media/image435.emf"/><Relationship Id="rId2355" Type="http://schemas.openxmlformats.org/officeDocument/2006/relationships/customXml" Target="ink/ink1170.xml"/><Relationship Id="rId2562" Type="http://schemas.openxmlformats.org/officeDocument/2006/relationships/image" Target="media/image1092.emf"/><Relationship Id="rId3406" Type="http://schemas.openxmlformats.org/officeDocument/2006/relationships/customXml" Target="ink/ink1697.xml"/><Relationship Id="rId3613" Type="http://schemas.openxmlformats.org/officeDocument/2006/relationships/image" Target="media/image1595.emf"/><Relationship Id="rId327" Type="http://schemas.openxmlformats.org/officeDocument/2006/relationships/image" Target="media/image165.emf"/><Relationship Id="rId534" Type="http://schemas.openxmlformats.org/officeDocument/2006/relationships/image" Target="media/image267.emf"/><Relationship Id="rId741" Type="http://schemas.openxmlformats.org/officeDocument/2006/relationships/image" Target="media/image367.emf"/><Relationship Id="rId1164" Type="http://schemas.openxmlformats.org/officeDocument/2006/relationships/image" Target="media/image564.emf"/><Relationship Id="rId1371" Type="http://schemas.openxmlformats.org/officeDocument/2006/relationships/image" Target="media/image663.emf"/><Relationship Id="rId2008" Type="http://schemas.openxmlformats.org/officeDocument/2006/relationships/customXml" Target="ink/ink996.xml"/><Relationship Id="rId2215" Type="http://schemas.openxmlformats.org/officeDocument/2006/relationships/customXml" Target="ink/ink1100.xml"/><Relationship Id="rId2422" Type="http://schemas.openxmlformats.org/officeDocument/2006/relationships/image" Target="media/image10210.emf"/><Relationship Id="rId601" Type="http://schemas.openxmlformats.org/officeDocument/2006/relationships/customXml" Target="ink/ink290.xml"/><Relationship Id="rId1024" Type="http://schemas.openxmlformats.org/officeDocument/2006/relationships/image" Target="media/image4990.emf"/><Relationship Id="rId1231" Type="http://schemas.openxmlformats.org/officeDocument/2006/relationships/customXml" Target="ink/ink606.xml"/><Relationship Id="rId3196" Type="http://schemas.openxmlformats.org/officeDocument/2006/relationships/customXml" Target="ink/ink1590.xml"/><Relationship Id="rId3056" Type="http://schemas.openxmlformats.org/officeDocument/2006/relationships/customXml" Target="ink/ink1520.xml"/><Relationship Id="rId3263" Type="http://schemas.openxmlformats.org/officeDocument/2006/relationships/customXml" Target="ink/ink1623.xml"/><Relationship Id="rId3470" Type="http://schemas.openxmlformats.org/officeDocument/2006/relationships/customXml" Target="ink/ink1729.xml"/><Relationship Id="rId184" Type="http://schemas.openxmlformats.org/officeDocument/2006/relationships/image" Target="media/image89.emf"/><Relationship Id="rId391" Type="http://schemas.openxmlformats.org/officeDocument/2006/relationships/customXml" Target="ink/ink185.xml"/><Relationship Id="rId1908" Type="http://schemas.openxmlformats.org/officeDocument/2006/relationships/customXml" Target="ink/ink946.xml"/><Relationship Id="rId2072" Type="http://schemas.openxmlformats.org/officeDocument/2006/relationships/customXml" Target="ink/ink1028.xml"/><Relationship Id="rId3123" Type="http://schemas.openxmlformats.org/officeDocument/2006/relationships/image" Target="media/image1356.emf"/><Relationship Id="rId251" Type="http://schemas.openxmlformats.org/officeDocument/2006/relationships/image" Target="media/image127.emf"/><Relationship Id="rId3330" Type="http://schemas.openxmlformats.org/officeDocument/2006/relationships/customXml" Target="ink/ink1658.xml"/><Relationship Id="rId2889" Type="http://schemas.openxmlformats.org/officeDocument/2006/relationships/image" Target="media/image1239.emf"/><Relationship Id="rId111" Type="http://schemas.openxmlformats.org/officeDocument/2006/relationships/customXml" Target="ink/ink50.xml"/><Relationship Id="rId1698" Type="http://schemas.openxmlformats.org/officeDocument/2006/relationships/image" Target="media/image824.emf"/><Relationship Id="rId2749" Type="http://schemas.openxmlformats.org/officeDocument/2006/relationships/image" Target="media/image1173.emf"/><Relationship Id="rId2956" Type="http://schemas.openxmlformats.org/officeDocument/2006/relationships/customXml" Target="ink/ink1470.xml"/><Relationship Id="rId928" Type="http://schemas.openxmlformats.org/officeDocument/2006/relationships/image" Target="media/image458.emf"/><Relationship Id="rId1558" Type="http://schemas.openxmlformats.org/officeDocument/2006/relationships/image" Target="media/image755.emf"/><Relationship Id="rId1765" Type="http://schemas.openxmlformats.org/officeDocument/2006/relationships/image" Target="media/image8330.emf"/><Relationship Id="rId2609" Type="http://schemas.openxmlformats.org/officeDocument/2006/relationships/customXml" Target="ink/ink1297.xml"/><Relationship Id="rId57" Type="http://schemas.openxmlformats.org/officeDocument/2006/relationships/image" Target="media/image26.emf"/><Relationship Id="rId1418" Type="http://schemas.openxmlformats.org/officeDocument/2006/relationships/customXml" Target="ink/ink700.xml"/><Relationship Id="rId1972" Type="http://schemas.openxmlformats.org/officeDocument/2006/relationships/customXml" Target="ink/ink978.xml"/><Relationship Id="rId2816" Type="http://schemas.openxmlformats.org/officeDocument/2006/relationships/customXml" Target="ink/ink1400.xml"/><Relationship Id="rId1625" Type="http://schemas.openxmlformats.org/officeDocument/2006/relationships/customXml" Target="ink/ink803.xml"/><Relationship Id="rId1832" Type="http://schemas.openxmlformats.org/officeDocument/2006/relationships/customXml" Target="ink/ink908.xml"/><Relationship Id="rId2399" Type="http://schemas.openxmlformats.org/officeDocument/2006/relationships/customXml" Target="ink/ink1192.xml"/><Relationship Id="rId3657" Type="http://schemas.openxmlformats.org/officeDocument/2006/relationships/customXml" Target="ink/ink1821.xml"/><Relationship Id="rId578" Type="http://schemas.openxmlformats.org/officeDocument/2006/relationships/image" Target="media/image288.emf"/><Relationship Id="rId785" Type="http://schemas.openxmlformats.org/officeDocument/2006/relationships/image" Target="media/image388.emf"/><Relationship Id="rId992" Type="http://schemas.openxmlformats.org/officeDocument/2006/relationships/image" Target="media/image490.emf"/><Relationship Id="rId2259" Type="http://schemas.openxmlformats.org/officeDocument/2006/relationships/customXml" Target="ink/ink1122.xml"/><Relationship Id="rId2466" Type="http://schemas.openxmlformats.org/officeDocument/2006/relationships/image" Target="media/image10410.emf"/><Relationship Id="rId2673" Type="http://schemas.openxmlformats.org/officeDocument/2006/relationships/image" Target="media/image1135.emf"/><Relationship Id="rId2880" Type="http://schemas.openxmlformats.org/officeDocument/2006/relationships/customXml" Target="ink/ink1432.xml"/><Relationship Id="rId3517" Type="http://schemas.openxmlformats.org/officeDocument/2006/relationships/image" Target="media/image1548.emf"/><Relationship Id="rId438" Type="http://schemas.openxmlformats.org/officeDocument/2006/relationships/image" Target="media/image220.emf"/><Relationship Id="rId645" Type="http://schemas.openxmlformats.org/officeDocument/2006/relationships/customXml" Target="ink/ink312.xml"/><Relationship Id="rId852" Type="http://schemas.openxmlformats.org/officeDocument/2006/relationships/customXml" Target="ink/ink417.xml"/><Relationship Id="rId1068" Type="http://schemas.openxmlformats.org/officeDocument/2006/relationships/image" Target="media/image5190.emf"/><Relationship Id="rId1275" Type="http://schemas.openxmlformats.org/officeDocument/2006/relationships/customXml" Target="ink/ink628.xml"/><Relationship Id="rId1482" Type="http://schemas.openxmlformats.org/officeDocument/2006/relationships/customXml" Target="ink/ink732.xml"/><Relationship Id="rId2119" Type="http://schemas.openxmlformats.org/officeDocument/2006/relationships/image" Target="media/image1006.emf"/><Relationship Id="rId2326" Type="http://schemas.openxmlformats.org/officeDocument/2006/relationships/image" Target="media/image9750.emf"/><Relationship Id="rId2533" Type="http://schemas.openxmlformats.org/officeDocument/2006/relationships/customXml" Target="ink/ink1259.xml"/><Relationship Id="rId2740" Type="http://schemas.openxmlformats.org/officeDocument/2006/relationships/customXml" Target="ink/ink1364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05.emf"/><Relationship Id="rId1" Type="http://schemas.openxmlformats.org/officeDocument/2006/relationships/image" Target="media/image104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br\Dropbox\Maths%20PD\Test%20Template%20Years%207%20to%2012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8:59:22.483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226 32 255 0,'8'-11'173'0,"-8"11"1"15,-11-14-149-15,11 14 2 0,0 0-3 16,0 0-4-16,-14-9-10 0,14 9-4 0,-12 2-3 16,12-2 0-16,-18 6-2 15,18-6 0-15,-18 12 0 0,7-4 0 16,-3 1 1-16,5 2-1 0,9-11-2 15,-19 20 3-15,19-20-5 0,-15 18 4 0,15-18-3 16,-10 18 3-16,10-18-5 0,-4 12 6 16,4-12-3-16,2 11 1 0,-2-11 2 15,9 12-1-15,-9-12-1 0,16 10 2 16,-5-5-1-16,2 1 1 0,3-1-2 16,-1 0 1-16,2 1 0 0,-1 0 0 0,1 0-3 15,1 0 3-15,-3 3-5 0,0-1 5 16,-3 1 5-16,-1 1-5 0,-11-10 8 15,11 22-8-15,-11-22 14 16,0 23-10-16,0-23 12 0,-16 22-12 0,2-13 2 16,-2 2-4-16,-5-5 3 0,0 1-2 15,-3 0-6-15,-2-4-12 0,4 6-23 16,-11-14-38-16,6 4-113 0,5 4 4 16,1-6-6-16,7 1 73 0,-2-6 117 15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8:59:15.654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300 14 193 0,'-3'-14'163'0,"3"14"5"0,0 0-134 16,0 0 3-16,0 0 1 0,0 0-5 15,0 0-13-15,0 0-2 0,0 0-5 16,0 0 0-16,0 0-5 0,-16-1-5 16,16 1 0-16,-16 7 1 0,1-4-2 0,1 3-2 15,-4 0 3-15,-2 7-3 0,-1-3 2 16,1 2-4-16,-2 1 4 0,0-4-7 15,2 4 6-15,-1 1-1 16,5-1 2-16,0-3-3 0,4 1 1 0,-1-2-1 16,13-9 4-16,-13 17-3 0,13-17 0 15,-2 14 0-15,2-14 0 0,0 0-1 16,13 12 4-16,-13-12 0 0,23 3-2 16,-8-2 1-16,1-1 0 0,6-1-1 15,0 0 0-15,2 1-1 0,3 0 0 0,-2 1-1 16,1 0 1-16,-2 2-3 0,-1 1 6 15,-6 1-5-15,-1 2 3 0,-16-7 4 16,20 22-5-16,-14-8 8 0,-6-2-5 16,-3 3 7-16,-2-1-13 0,-2 1 12 15,-2 0-10-15,-4-4 1 0,-5 1 0 16,-1-3 2-16,-1 0-4 0,-5-3 1 16,1 0 1-16,-1-5 0 0,0 0 0 15,2-1-4-15,1-3-16 0,9 3-19 16,-6-12-21-16,19 12-79 0,-9-11-42 0,9 11-1 15,-3-15 14-15,3 2 168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13.1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92 41 1 0,'0'0'136'0,"0"-16"-13"15,0 16-85-15,0 0 0 0,0 0-2 16,0 0-4-16,0 0-9 0,13-10 0 15,-13 10 3-15,13-7 4 0,-13 7-3 16,16-4 3-16,-4 6-2 0,-12-2-1 16,19-4-1-16,-19 4-4 0,17-1-5 0,-17 1-5 15,14 2-2-15,-14-2-4 0,0 0-2 16,11 8-1-16,-11-8-1 16,0 0 0-16,1 15 1 0,-1-15 1 15,-4 12 0-15,4-12 0 0,-8 15 0 0,8-15-1 16,-12 17 2-16,12-17-3 0,-11 15-1 15,11-15 0-15,-13 13 1 0,13-13-2 16,0 0 2-16,-15 13-2 0,15-13-1 16,0 0 0-16,0 0 1 0,0 0-1 15,0 0 0-15,0 0 0 0,0 0-1 0,0 0 1 16,0 0-1-16,0 0 2 0,15 11 0 16,-15-11 1-16,12 3-2 0,-12-3 1 15,12 8 2-15,-12-8-3 0,13 13 5 16,-13-13-5-16,12 20 1 0,-7-8-2 15,1 2 3-15,-1-1-2 0,-2-1 1 16,1 2-1-16,-3-2 2 0,-1-12 2 16,-5 20 3-16,5-20-2 0,-9 14 0 15,9-14 1-15,-19 12 1 0,5-10-1 16,1 0-1-16,-2-1-2 0,-2-2-3 0,1-1-8 16,-5-4-20-16,8 6-29 0,-10-12-37 15,7-1-78-15,4 7-24 0,-5-6 6 16,17 12 157-16,-23-16 34 0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51.753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5 77 251 0,'0'0'191'16,"0"0"7"-16,0 0-136 0,0 0 1 15,0 0-8-15,0 0-3 0,0 0-13 16,0 0-10-16,0 0-7 0,0 0-4 16,0 0-6-16,0 0 1 0,0 0-5 15,0 0 2-15,-8 10-10 0,8-10 0 0,3 17 0 16,-3-17 0-16,4 21 0 0,-1-9 0 15,1 0 0-15,0-1 0 0,2 2 0 16,-1-2 0-16,2-1 0 0,0 1 0 16,0-1 0-16,-7-10 0 0,15 17 0 15,-15-17 0-15,13 13 0 0,-13-13 0 0,10 6 0 16,-10-6 0-16,0 0 0 16,0 0 0-16,10-5 0 0,-10 5 0 15,3-12 0-15,-3 12 0 0,5-19 0 16,-1 7 0-16,-1-2 0 0,3-1 0 0,-2-1 0 15,4-1 0-15,-1-2 0 0,4 3 0 16,-4-10-5-16,14 15-97 0,-13-7-118 16,10 4-4-16,-5-3 1 0,3 7 8 15,-3 0 182-15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51.175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14 33 275 0,'-11'-1'174'0,"11"-11"-44"0,0 12-73 15,0 0-13-15,0 0 6 0,0 0-13 16,0 0-3-16,0 0-3 0,0 0 0 16,0 0-2-16,0 0-6 0,-6 14 7 0,6-14-13 15,4 10 9-15,-4-10-11 0,7 11 1 16,-1 0-12-16,-6-11-4 0,11 20 0 15,-11-20 0-15,13 18 0 16,-6-7 0-16,0 3 0 0,1 0 0 0,-1-2 0 16,1 0 0-16,1 1 0 0,-2-3 0 15,-7-10 0-15,15 15 0 0,-15-15 0 16,12 12 0-16,-12-12 0 0,9 10 0 16,-9-10 0-16,0 0 0 0,0 0 0 15,0 0 0-15,0 0 0 0,0 0 0 0,0 0 0 16,0 0 0-16,0 0 0 0,8-12 0 15,-8 12 0-15,1-12 0 0,-1 12 0 16,0 0 0-16,3-21 0 0,0 11 0 16,-1-7 0-16,3 5 0 0,-1-7 0 15,7 8 0-15,-8-15-53 0,18 7-137 0,-11 1-36 16,6 0 7-16,-5 0-2 16,3 4 108-16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48.847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-1 14 416 0,'0'0'194'15,"0"16"-78"-15,0-16-58 0,0 0-7 16,0 0-7-16,0 0-7 0,0 0-9 16,0 0-4-16,0 0-3 0,0 0-2 15,0 0-4-15,0 0-15 0,13-11 0 16,-1 10 0-16,1-2 0 0,5 0 0 15,1 0 0-15,4 1 0 0,-1-1 0 16,2 1 0-16,-1 1 0 0,-1 0 0 0,-3 0 0 16,-3 2 0-16,-3-1 0 0,-3 0 0 15,-10 0 0-15,13-1 0 0,-13 1 0 16,0 0 0-16,0 0 0 0,0 0 0 16,0 0 0-16,0 0-9 0,0 0-19 15,0 0-12-15,0 0-23 0,0 0-27 0,0 0-68 16,0 0-49-16,0 0 1 15,10 5 4-15,-10-5 183 0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48.378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0 49 173 0,'0'0'171'0,"0"0"11"0,0 0-94 16,0 0-35-16,0 0-2 0,0 0 3 16,0 0 0-16,0 0-8 0,0 0-7 15,0 0-7-15,11-9-7 0,0 9-2 16,-11 0-4-16,22-5-6 0,-7 0-13 16,4 2 0-16,0-2 0 0,4 0 0 15,-1 1 0-15,1 2 0 0,0-2 0 16,-2 2 0-16,-3 0 0 0,-1 1 0 15,-4 2 0-15,-4-2 0 0,-9 1 0 16,13-2 0-16,-13 2 0 0,0 0 0 0,0 0 0 16,0 0 0-16,0 0 0 0,0 0 0 15,0 0 0-15,0 0-1 0,0 0-50 16,0 0-26-16,12 4-57 0,-12-4-84 16,0 0 3-16,10-1 1 0,-10 1 102 15,11 0 112-15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47.878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9 43 150 0,'0'0'163'0,"0"0"9"0,-12-2-104 15,12 2-11-15,0 0-2 16,0 0-5-16,0 0-3 0,0 0-3 0,0 0-8 16,0 0-5-16,0 0-4 0,0 0-4 15,0 0-3-15,0 0-3 0,0 0 0 16,0 0-4-16,0 0 1 0,18 2 1 15,-9-5-11-15,6 3-4 0,2-5 0 16,6 5 0-16,1-6 0 0,4 4 0 0,1-3 0 16,3 2 0-16,1 0 0 0,1 1 0 15,-3-1 0-15,0 2 0 0,-4 1 0 16,-1-5 0-16,-5 8 0 0,-3-4 0 16,-4 1 0-16,-2-2 0 0,-12 2 0 15,12 0 0-15,-12 0 0 0,0 0 0 0,0 0 0 16,0 0 0-16,0 0 0 15,0 0 0-15,0 0-15 0,0 0-32 16,10 5-22-16,-19-15-40 0,9 10-102 16,0 0-1-16,0 0 6 0,0 0 53 0,0 0 153 15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45.956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0 0 255 0,'0'0'179'0,"0"0"-83"16,0 0-29-16,0 0-9 0,0 0-2 0,0 0-10 15,0 0-2-15,0 0-6 16,0 0-9-16,0 0-2 0,0 0-5 16,0 0-7-16,0 0 4 0,0 0-1 15,0 0-2-15,0 0-1 0,0 0-2 0,0 0-3 16,5 13-10-16,-5-13 0 0,0 0 0 15,6 14 0-15,-6-14 0 0,8 20 0 16,-4-3 0-16,-4-17 0 0,8 21 0 16,-2-8 0-16,-2 3 0 0,2-2 0 15,0 2 0-15,0 0 0 0,-6-16 0 0,14 22 0 16,-7-10 0-16,0-1 0 0,-7-11 0 16,12 15 0-16,-12-15 0 0,0 0 0 15,11 3 0-15,-11-3 0 0,0 0 0 16,0 0 0-16,0 0 0 0,0 0 0 15,0 0 0-15,0 0 0 0,0 0 0 16,0 0 0-16,10-3 0 0,-10 3 0 16,2-17 0-16,-2 17 0 0,3-16 0 15,-3 16 0-15,6-16 0 0,-3 4 0 16,1-2 0-16,1 4 0 0,1-6 0 0,0 3 0 16,-2-2 0-16,-4 15 0 0,8-27-42 15,8 19-145-15,-13-3-38 0,-3 11-4 16,9-12 5-16,-9 12 109 15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44.972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0 59 285 0,'0'0'188'16,"0"0"-19"-16,0 0-104 0,0 0-10 15,0 0-5-15,0 0-6 0,17 2-5 16,-17-2-9-16,20-5-4 0,-8-2-2 16,7 5-6-16,-2-5 1 0,5 2-8 15,0-2-11-15,2 3 0 0,-1-2 0 16,3 2 0-16,-3 0 0 0,-1 0 0 0,-3 3 0 16,-1-1 0-16,-5 1 0 0,-2-1 0 15,-11 2 0-15,11 0 0 0,-11 0-24 16,0 0-24-16,13 9-30 0,-13-9-65 15,0 0-74-15,-10 0 4 0,10 0 5 16,0 0 117-16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44.488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0 27 256 0,'0'0'186'15,"0"0"7"-15,0 0-125 0,0 0-20 0,0 0-6 16,0 0-1-16,0 0-3 0,0 0-8 15,0 0-5-15,0 0-2 0,0 0-1 16,17 1-4-16,-17-1-1 0,21-1-1 16,-8-1-16-16,4 4 0 0,-1-5 0 15,4 0 0-15,0 0 0 0,1 0 0 0,-2-1 0 16,1 1 0-16,-2 1 0 0,-1-1 0 16,-3 2 0-16,-3 1 0 0,-11 0 0 15,13-3 0-15,-13 3 0 0,0 0 0 16,0 0 0-16,0 0-20 0,12 10-51 15,-12-10-55-15,0 0-92 0,-10-4 0 16,10 4 3-16,0 0 61 0,0 0 154 16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43.535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1 67 218 0,'0'0'182'0,"0"0"1"16,-8 11-94-16,8-11-41 0,0 0 1 16,0 0-3-16,0 0-3 0,0 0-5 15,0 0-7-15,0 0-4 0,0 0-5 16,0 0-5-16,0 0-4 0,0 0-2 15,0 0-5-15,0 0-6 0,0 0 0 16,11-6 0-16,2 6 0 0,2-4 0 16,4-1 0-16,4 1 0 0,5-2 0 15,2-1 0-15,2 2 0 0,1-1 0 16,-1-1 0-16,1-1 0 0,-3 2 0 0,-2 0 0 16,-4 3 0-16,-3 3 0 0,-3-3 0 15,-5 1 0-15,-2 3 0 0,-11-1 0 16,11 3 0-16,-11-3 0 0,0 0 0 15,0 0 0-15,0 0 0 0,0 0 0 16,0 0 0-16,0 0-20 0,0 0-21 16,5 10-16-16,-5-10-21 0,0 0-36 15,0 0-89-15,0 0-5 0,0 0 7 16,0 0 101-16,0 12 100 0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40.004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6 3 90 0,'0'0'157'16,"0"0"4"-16,0 0-90 0,0 0-5 15,0 0-2-15,0 0-9 0,0 0-4 0,0 0-11 16,0 0 0-16,0 0-9 0,0 0 1 16,0 0-3-16,0 0-2 0,0 0-5 15,0 0-1-15,0 0-1 0,-8 12-2 16,8-12-1-16,1 17-6 0,-1-17-11 16,4 19 0-16,-4-19 0 0,5 21 0 0,-2-8 0 15,0 0 0-15,1-1 0 16,1-3 0-16,-1 3 0 0,1-2 0 15,1 5 0-15,-6-15 0 0,11 21 0 16,-11-21 0-16,12 22 0 0,-12-22 0 0,10 9 0 16,-10-9 0-16,0 0 0 0,10 14 0 15,-10-14 0-15,0 0 0 0,0 0 0 16,0 0 0-16,0 0 0 0,0 0 0 16,0 0 0-16,0 0 0 0,0 0 0 15,10-12 0-15,-7 1 0 0,-3 11 0 0,9-17 0 16,-2 6 0-16,1-4 0 0,1-1 0 15,0 0 0-15,4 2 0 0,-10-11-53 16,7 10-172-16,-3-7 6 16,4 4-2-16,-5 1 0 0,-2 4 138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09.9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49 41 1 0,'0'0'127'0,"0"0"-13"0,0 0-65 16,19-14 3-16,-19 14 1 0,19-10-4 0,-19 10-9 15,23-8-5-15,-23 8-5 0,24-5-5 16,-24 5-4-16,22-1-5 0,-22 1-3 15,17 2-3-15,-17-2-2 0,0 0-1 16,10 12-1-16,-10-12 0 0,-1 11 0 16,1-11 2-16,-8 18-1 0,8-18 2 0,-14 20-4 15,4-8 2-15,10-12-1 16,-22 24 3-16,8-14-3 0,1 2 0 16,-2-3 0-16,1 2 1 0,-1-4-2 15,3 3 4-15,-2-4-4 0,14-6-1 0,-19 9-2 16,19-9 1-16,-12 7-1 0,12-7 0 15,0 0 1-15,0 0-5 0,0 0 4 16,12 4-2-16,-12-4 2 0,18 1 1 16,-5-2-2-16,3 2 2 0,0-1-3 15,0-2 2-15,3 2-2 0,-1-1-2 0,3 2-11 16,-5-6-16-16,8 9-27 0,-12-13-43 16,3 3-91-16,4 7-8 0,-19-1 6 15,27-9 182-15,-22-2 10 0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38.082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0 30 398 0,'0'0'191'0,"8"22"-51"0,-8-22-90 0,0 0-10 15,0 0-3-15,0 0-4 0,0 0-8 16,11-2-5-16,-11 2-2 0,17-5 1 16,-6 0-2-16,6 0-4 0,1-1-1 15,3 1-3-15,3-1-8 0,1 1-1 16,0 2 0-16,1-2 0 0,-1 4 0 0,-5-2 0 15,3 5-18-15,-10-8-28 0,9 16-48 16,-22-10-118-16,16 3-3 16,-16-3-1-16,0 0 4 0,0 0 203 15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37.613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10 32 171 0,'0'0'167'0,"0"0"9"16,-11-13-109-16,11 13-4 0,0 0 0 0,0 0-3 15,0 0-7-15,0 0-8 0,0 0-9 16,3 10-6-16,-3-10-6 0,0 0-4 16,0 0-5-16,0 0-1 0,0 0-3 15,16 1-3-15,-16-1-8 0,16-1 0 16,-4-1 0-16,0 1 0 0,3 0 0 0,2-2 0 15,1 1 0-15,0 0 0 0,1 0 0 16,0 0 0-16,-1-1 0 16,1 0 0-16,-2 1 0 0,0 0 0 15,-2 1 0-15,-2-1 0 0,-1 3 0 0,-2-3 0 16,0 4-9-16,-10-2-14 0,11 3-11 16,-11-3-14-16,10 1-21 0,-10-1-26 15,0 0-66-15,0 0-44 0,13-3 8 16,-13 3 16-16,10-3 181 0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37.050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8-2 260 0,'0'0'184'16,"0"0"6"-16,-10-1-114 0,10 1-26 16,0 0-6-16,0 0-4 0,0 0-6 0,0 0-12 15,0 0-3-15,0 0-1 0,0 0-2 16,0 0-1-16,0 0-4 0,13 6 0 16,-13-6-1-16,15 1 2 0,-4-1-2 15,2 0-9-15,2-1-1 0,1 0 0 16,2 1 0-16,2 0 0 0,0 0 0 0,2-1 0 15,-2 1 0-15,1-1 0 0,-2 2 0 16,0 0 0-16,-2 1 0 16,1-2 0-16,-2 2 0 0,-3-2 0 15,1 2 0-15,-4-2-21 0,2 4-13 0,-12-4-12 16,20 2-30-16,-20-2-42 0,0 0-88 16,0 0 0-16,0 0 5 0,13-6 87 15,-13 6 114-15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36.441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0 0 334 0,'0'0'199'0,"0"0"-3"0,0 0-130 16,0 0-20-16,0 0-8 0,0 0-7 0,0 0-6 16,0 0-10-16,0 0-7 0,0 0 0 15,0 0 1-15,0 0 1 0,0 0-1 16,0 0 1-16,0 0-5 0,17 5 4 16,-6-3-4-16,2-1-5 0,4-2 0 15,0 2 0-15,3-3 0 0,0 2 0 16,3 0 0-16,-1 1 0 0,1 2 0 15,-1-4 0-15,-1 4 0 0,-1-3 0 16,-2 3 0-16,-1-1 0 0,-2-2 0 16,-2 1 0-16,-3-3 0 0,0 3 0 0,-10-1 0 15,14-2 0-15,-14 2 0 0,0 0-25 16,0 0-14-16,16 0-26 0,-16 0-30 16,-1-11-108-16,1 11-8 0,0 0 6 15,0 0 26-15,0 0 179 0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43:42.03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0,'0'0'15,"0"0"-15,0 0 16,0 0-16,0 0 16,0 0-16,0 0 15,0 0 1,0 0-1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2:21.192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5 213 63 0,'0'0'147'0,"0"0"5"16,-8-11-85-16,8 11-30 0,0 0 2 16,0 0 2-16,0 0 4 0,0 0 3 15,0 0-7-15,0 0-5 0,0 0-6 16,0 0-3-16,0 0-1 0,0 0-5 16,0 0-5-16,0 0 2 0,0 0-6 15,0 0-1-15,0 0 1 0,0 0-2 16,0 0-1-16,0 0-3 0,0 0 0 15,0 0-3-15,0 0 0 0,0 0 1 0,0 0-3 16,0 0 1-16,0 0 1 0,0 0 1 16,0 0 1-16,0 0 0 0,11 14-1 15,-11-14-1-15,6 12 1 16,-6-12 0-16,6 16-1 0,-6-16 0 0,9 20-2 16,-6-9 5-16,1-1-4 0,1 0 2 0,-5-10-3 15,8 18 3-15,-8-18-2 16,6 17 2-16,-6-17-2 0,7 12-1 15,-7-12 2-15,0 0 0 0,5 12-2 16,-5-12 1-16,0 0-1 0,0 0 1 0,0 0 2 16,0 0-4-16,0 0 3 0,0 0 1 15,0 0-2-15,0 0-2 0,10-14 0 16,-10 14 0-16,4-21 0 0,1 5 0 16,4-1 0-16,1-1 0 0,3-4 0 15,2-2 0-15,2 0 0 0,5-4 0 0,7 6 0 16,-10-13-123-16,11 10-93 0,0-2-8 15,-3 5 4-15,-3 1-7 16,-4 3 215-16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2:16.393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14 250 1 0,'0'0'100'0,"0"0"21"0,0 0-99 15,0 0 3-15,0 0 3 0,0 0 5 16,-10-8 7-16,10 8 4 0,0 0 4 16,0 0-1-16,0 0-7 0,0 0 0 15,0 0 2-15,0 0 0 0,0 0-2 16,-2 10-5-16,2-10-6 0,-2 12-1 15,2-12 0-15,0 15-1 0,0-15-8 0,0 20-3 16,0-20-7-16,0 21 4 0,1-11-4 16,1 2 0-16,-1-2-3 0,2 0 0 15,-2-1-4-15,-1-9 2 0,5 18-2 16,-5-18 1-16,4 13-2 0,-4-13 1 16,4 12-3-16,-4-12 4 0,0 0-2 0,0 0 1 15,0 0 2-15,0 0 1 16,0 0 0-16,0 0-5 0,0 0 7 15,0 0-3-15,0 0 2 0,0 0-2 16,11-13-1-16,-7 1-1 0,0-1 0 0,3-7 2 16,2-1 2-16,1-4-8 0,5-2 4 15,0-3-5-15,6-2-1 0,1-1-13 16,5 5-18-16,-7-12-67 0,9 11-108 16,-3 2-6-16,-1 1 5 0,-3 7-8 15,-7 0 219-15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2:14.081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0 199 15 0,'0'0'135'15,"0"0"-53"-15,0 0-19 0,0 0 2 16,0 0-2-16,0 0-3 0,0 0-3 16,0 0-5-16,0 0-5 0,0 0-3 0,0 0-6 15,0 0-3-15,0 0-3 16,0 0-5-16,0 0-4 0,0 0-2 15,0 0-3-15,0 0-3 0,0 0-2 16,0 0-1-16,0 0-1 0,0 0-2 0,0 0-3 16,0 0-2-16,0 0 0 0,0 0-1 15,0 0-2-15,0 0 0 0,0 0-1 16,0 0 4-16,0 0 1 0,0 11-1 16,0-11 0-16,3 15 0 0,-3-15 1 15,4 20-2-15,-1-8 1 0,-3-12-4 0,6 18 1 16,-3-6-2-16,0-2 1 0,-3-10-2 15,7 18 3-15,-7-18-2 16,5 14 3-16,-5-14-2 0,4 13 0 16,-4-13-1-16,0 0 3 0,0 0-2 0,5 10 2 15,-5-10 3-15,0 0-1 0,0 0 2 16,0 0 0-16,3-11 2 0,-3 11-6 16,6-22-2-16,-2 7 0 0,1-3 0 15,2-4 0-15,2-3 0 0,3-2 0 16,3 2 0-16,0-3-18 0,9 7-13 0,-6-11-33 15,18 11-83-15,-9-3-66 0,3 2-1 16,-5 3 1-16,-2-1 91 0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2:10.581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3 242 1 0,'0'0'89'0,"0"0"4"0,0 0-59 0,0 0 8 15,0 0 7-15,0 0 8 0,0 0 9 16,0 0 4-16,0 0-6 0,0 0-6 15,0 0-8-15,0 0-5 0,0 0-8 16,0 0-6-16,0 0-4 0,0 0-7 16,0 0-1-16,0 0-4 0,0 0-2 0,0 0-3 15,0 0 0-15,0 0-1 0,0 0-3 16,0 0-1-16,0 0-8 0,0 0 5 16,0 0-5-16,0 0 5 0,0 0 1 15,0 0-2-15,0 0 1 0,0 0 1 16,0 0 8-16,0 0-6 0,0 0 5 15,0 0-7-15,-6 12 1 0,6-12 0 16,0 0 1-16,4 12-4 0,-4-12 2 16,3 15-5-16,-3-15 6 0,4 13-2 15,-4-13-1-15,4 15 0 0,-4-15-1 0,5 12 1 16,-5-12-2-16,6 10 2 0,-6-10-4 16,4 12 5-16,-4-12-2 0,0 0 0 15,7 15 0-15,-7-15 1 0,0 0-1 16,0 0 0-16,0 0 1 0,0 0-1 15,0 0-1-15,0 0 3 0,4 10-2 16,-4-10 0-16,0 0 2 0,0 0-1 16,0 0 2-16,0 0-1 0,0 0-1 15,0 0-1-15,0 0 2 0,9-13 1 16,-9 13 2-16,7-18-1 0,-4 3-1 0,7 2 2 16,-1-4-3-16,3-3 6 0,0 1-8 15,3-4 0-15,-1-2 0 0,0-3 0 16,3 0-5-16,-6 1-12 0,7 5-16 15,-11-11-38-15,15 18-77 0,-10-7-65 16,0 4 2-16,-1 6-4 0,-11 12 106 0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2:01.763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157 23 48 0,'0'0'20'0,"1"-12"10"0,-1 12 21 16,0 0 15-16,0 0 13 0,0 0 2 15,0 0-6-15,-14-11-7 0,14 11-3 16,0 0-4-16,-11 5-11 0,0-10-3 16,11 5-11-16,-12 3-2 0,12-3-5 15,-18 7-2-15,18-7-6 0,-21 8-1 16,21-8 0-16,-19 12-4 0,19-12-2 16,-18 18-2-16,11-7-2 0,-2-1-5 0,4 3 3 15,1 1-3-15,0-2-1 0,1 0-2 16,2 3 2-16,0-2-6 0,4 0 5 15,2 0-3-15,1-1 1 0,0-1 0 16,4-1 0-16,1 0-4 0,1-1 3 16,3-1-1-16,-2-2 0 0,2-2-3 0,0-1 0 15,1-1-4-15,-2-4 1 0,3-1 3 16,-5-2-4-16,0-1 3 16,-2-1-3-16,0-2 6 0,-4-2-2 15,1 2 4-15,-7 9-1 0,3-19 0 0,-4 9 0 16,-4 0 4-16,5 10 0 0,-15-14 1 15,15 14 0-15,-22-9 2 0,9 7 0 16,-4 3 0-16,2 3-1 0,0-1-2 16,1 5-2-16,2 1-5 0,-2-2-8 15,9 7-21-15,-10-13-44 0,9 10-133 0,6-11-3 16,0 18 0-16,0-18-4 0,10 14 206 16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00: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0,'0'0'16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2:01.184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10 0 265 0,'0'0'175'0,"0"0"5"0,0 0-108 15,0 0-48-15,0 0-6 0,0 0 7 16,-3 15-1-16,3-15 10 0,0 17-1 15,0-17 1-15,-3 23-9 0,-1-13-7 16,6 6 3-16,-3-2-7 0,4 0 1 16,-2 1-9-16,0 2 1 0,1-2-6 0,0-1 2 15,1-1-1-15,-1-2-2 0,-1 0-2 16,-1-11-2-16,5 15-6 16,-5-15-11-16,8 12-18 0,-8-12-26 15,13 3-45-15,-13-3-100 0,11-3 0 0,-11 3 0 16,15-12 96-16,-15 12 114 0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2:00.575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42 95 1 0,'3'10'102'16,"-3"-10"7"-16,-11 1-63 0,11-1-4 16,0 0 3-16,0 0 2 0,0 0 7 15,0 0-5-15,-10-3-6 0,10 3-8 16,0 0-6-16,0 0-4 0,0 0-2 0,0 0-4 16,0 0-8-16,0 0-3 0,-6-11-2 15,6 11-4-15,3-11 3 0,-3 11-1 16,7-14 6-16,-7 14 2 0,13-14 2 15,-13 14 0-15,16-16-1 0,-5 11 4 16,-11 5-10-16,22-12 6 0,-12 6-9 16,2 1 4-16,-2 2-7 0,2 0 5 15,-12 3-6-15,19-2 6 0,-19 2 0 16,16 0 2-16,-16 0 5 0,13 3-6 16,-13-3 7-16,10 12-9 0,-10-12 7 0,5 17-7 15,-5-7 6-15,0 4-9 0,-2 0-1 16,-1 4 0-16,-3-3 0 0,-2 1 2 15,0-1-3-15,-3 0 1 0,0 1-5 16,-3 0 6-16,1-1-1 0,-2-1 1 16,-1 1-3-16,1-3 2 0,0 0-2 15,1 0 3-15,1-4 0 0,1-2-1 16,3 0-3-16,9-6 1 0,-12 3-2 16,12-3-1-16,0 0 3 0,0 0-3 15,0 0 0-15,-4-10 0 0,4 10 2 0,0 0 0 16,13-14-1-16,-13 14 4 0,15-11 0 15,-4 6 2-15,0-1 2 0,1 2 0 16,1 1 0-16,2 1 2 0,-2-1 2 16,2 4-3-16,-1 0-1 0,1 2 0 15,-2-2 1-15,2 2-1 0,-3-1-2 0,0 2 1 16,-1 0-2-16,0-2 0 0,-11-2 0 16,18 5-1-16,-18-5 0 15,14 6-1-15,-14-6-3 0,13 3-2 16,-13-3-7-16,0 0-8 0,16 7-15 0,-16-7-20 15,0 0-34-15,5-10-58 0,-5 10-55 16,0 0-3-16,5-11 9 0,-5 11 193 16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57.216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7 43 392 0,'-8'9'195'0,"8"-9"3"16,0 0-167-16,0 0-3 0,13 6-2 15,-13-6 1-15,17 3 4 0,-17-3 0 0,21-4-6 16,-10 1-5-16,6 1-5 0,-2-4-11 16,0 3-4-16,0-4 0 0,0 3 0 15,-2 0 0-15,2-1 0 0,0 2 0 16,-3-3 0-16,0 6 0 0,-2-5 0 16,3 9-35-16,-8-14-38 0,12 11-110 15,-17-1-35-15,13-4-1 0,-13 4 4 16,13-1 136-16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56.638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35 0 165 0,'0'0'168'0,"-11"8"16"0,11-8-85 16,-15 4-52-16,15-4-4 0,0 0 4 15,0 0 1-15,-9 4-5 0,9-4-7 16,0 0-11-16,0 0-5 16,0 0-3-16,0 0 1 0,0 0-6 0,0 0 1 15,13 5-2-15,-3-4-1 0,1-4-1 16,3 4-1-16,0-2-8 0,1 0 0 15,1-1 0-15,-1-2 0 0,0 3 0 16,-3-3 0-16,-1 5 0 0,2-3 0 16,-3 0 0-16,-10 2-4 0,15-2-10 0,-15 2-10 15,11 1-12-15,-11-1-16 0,0 0-26 16,0 0-33-16,0 0-100 0,0 0 7 16,0 0-1-16,0 0 122 0,0 0 83 15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55.700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2 0 457 0,'0'0'200'15,"0"0"9"-15,0 0-184 0,1 17 0 16,-1-17-7-16,2 19 4 0,-1-6 4 16,-1 4-8-16,0-1-1 0,-2 2-11 15,2-3-6-15,-3 1 0 0,2 2 0 16,2-3 0-16,-1 1 0 0,2-2-3 0,3 5-32 15,-5-19-34-15,10 25-104 0,-7-14-42 16,1-1-4-16,-4-10 3 16,1 12 124-16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55.684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5 0 397 0,'0'0'179'0,"0"0"11"0,4 12-176 15,-4-12 1-15,-3 12 0 0,4-1 8 0,-1-11 6 16,-4 23-5-16,4-23 8 0,-3 25-13 16,2-15 4-16,0 3-11 0,1-13 7 15,8 19-13-15,-8-19 0 0,10 14-3 16,-10-14-2-16,13 7 1 0,-13-7-2 16,23 5 1-16,-10-4-3 0,-1-2 0 15,6-2 4-15,-2 0-2 0,3 0 2 16,3-1-2-16,-3 0 3 0,-3 1-5 15,5 0-1-15,-4 0-3 0,-2 2-2 16,0-3-8-16,-1 3-7 0,-14 1-10 0,23-6-21 16,-20-4-11-16,9 12-28 0,-12-2-52 15,4-12-61-15,-4 12 14 0,0 0 26 16,-2-11 166-16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55.653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15 0 395 0,'0'0'193'0,"-10"2"-3"15,10-2-167-15,0 0 0 0,-1 16 0 16,1-16 6-16,1 19-2 0,-5-9 5 16,8 6-13-16,-4-3 0 0,1 0-10 0,-4 0 3 15,2 2-8-15,2-6 0 0,-4 3-3 16,3-12 3-16,0 15-1 0,0-15-6 16,-3 13-4-16,3-13-7 0,0 0-13 15,9 19-25-15,-9-19-27 0,0 0-65 16,9 1-64-16,-9-1-5 0,16-3 10 0,-16 3 144 15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55.059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25 14 258 0,'0'0'160'0,"1"-14"-22"15,-1 14-107-15,0 0-2 0,0 0 4 16,-5 11 4-16,7 0 9 16,-2-11 3-16,-5 20-1 0,-4-11-11 15,9 8-12-15,-4-5 2 0,3 3-10 0,-2-4 5 16,3 3-15-16,2-3 5 0,-3-2-9 16,1-9 3-16,2 16-1 0,-2-16 2 15,5 14-4-15,-5-14-3 0,10 7 3 16,-10-7-2-16,15 7 0 0,-15-7-1 15,18 2 0-15,-8-3-3 0,1-1 3 0,4 1-1 16,-1 1 1-16,7-2 0 0,-5 2 0 16,0-2 2-16,2 1-3 0,1 1 0 15,0-2 0-15,-5 2-1 0,2-3-4 16,-4 2-1-16,-12 1-11 0,20-6-6 16,-20 6-12-16,18-2-12 0,-18 2-15 15,11-5-18-15,-11 5-25 0,1-9-61 16,-1 9-23-16,-2-10-1 0,2 10 131 15,-9-14 60-15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54.466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10 0 134 0,'0'0'161'0,"0"0"-3"15,0 0-106 1,0 0-11-16,0 0 6 0,0 0-5 16,0 0 9-16,0 0-6 0,0 0-4 0,0 0-8 15,0 0-2-15,0 0-3 0,0 0-5 16,0 0-5-16,0 0 1 0,0 0-1 15,0 0-3-15,-5 13-1 0,5-13-2 0,-3 16 0 16,4-5-4-16,-3 0 4 0,2 0-9 16,-1 2 2-16,1 0-5 15,1-1 0-15,0 0 0 0,1 0 0 0,-1-2 0 16,0 1 0-16,1-1 0 0,-2-10 0 16,3 11 0-16,-3-11 0 0,0 0 0 15,4 10 0-15,-4-10-1 0,0 0-10 16,0 0-5-16,0 0-7 0,0 0-8 15,0 0-12-15,0 0-14 0,6 10-28 16,-6-10-55-16,-4-10-65 0,4 10 5 0,0-10 4 16,0 10 182-16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48.659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0 8 218 0,'0'0'170'0,"0"0"14"0,13 2-133 15,-13-2-4-15,0 0-3 0,0 0 4 16,0 0 2-16,10-3 0 0,0 9-9 16,-10-6-8-16,21-1-4 0,-11 0-7 0,7 3-2 15,2-5-4-15,3 4-16 0,0-4 0 16,4 1 0-16,-1-1 0 15,0 2 0-15,1-1 0 0,-3-2-1 16,4 8-53-16,-14-5-158 0,6 0-9 0,-5 1 3 16,-1-1-8-16,-2 0 136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47.68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0-3 99 0,'0'0'177'16,"0"0"3"-16,14-2-117 0,-14 2 3 15,0 0-1-15,0 0-5 0,0 0-9 16,0 0-8-16,0 0-9 0,12 8-2 16,-12-8-3-16,16 18-7 0,-5-4-4 15,0-2-5-15,6 8 0 0,-2-1-7 0,6 4 4 16,3-1-7-16,4 3 2 0,2-1-3 15,1 0-9-15,1 4-2 0,-5-9-23 16,11 11-33-16,-20-15-79 16,4 4-75-16,-3-4-1 0,-8-2-3 0,-3 3 152 15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48.097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60 96 230 0,'0'0'165'0,"0"0"10"16,0 0-148-16,-13 6 4 0,15 4 5 16,-2-10 2-16,-1 16 4 0,1-16-7 15,0 18-7-15,0-18-9 0,5 23-3 16,-5-23-6-16,10 18-2 0,-2-8-5 16,2-2-2-16,4-2-1 0,-1 0 0 15,2-4-4-15,1-2 2 0,1 0 0 16,0-4-1-16,1-2 0 0,-2-2 0 15,-4-3 1-15,0-1-2 0,0-2 6 0,-3-1-5 16,-3 0 4-16,0-2 0 0,-6-1 8 16,0 3 4-16,-4-3-5 0,0 4 10 15,-7-2-4-15,11 16 7 0,-25-22-7 16,8 16 5-16,-3 0-8 0,0 5 0 16,-5 3-5-16,1 4-3 0,0 2 3 0,0 2-8 15,3 4 1-15,3-1-13 0,6 7-16 16,-6-10-40-16,21 4-133 15,-3 1-7-15,7 1-5 0,3-3 6 16,5-1 169-16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47.534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117 10 318 0,'11'-10'165'0,"-11"10"-66"0,-11 5-68 16,11-5 5-1,-10 3 4-15,10-3 7 0,-15 9 2 0,11 2-8 0,-8-8-7 16,6 10-4-16,-7-5 1 0,6 6-14 15,-4-4 5-15,3 3-14 0,0-1 1 0,0 1-8 16,1 1 9-16,3-1-11 0,1-1 0 16,2 4 1-16,3-2-2 0,1-1 3 15,3 2-4-15,3-3 3 0,2-2-4 16,3-1 2-16,1-2-4 0,1-2 0 16,1-2-4-16,0-4-3 0,4 0 3 0,-4-5-2 15,2 0 4-15,-4-3-1 0,0 0 4 16,-3-2 1-16,-4-1 5 15,-2 0-1-15,-6-3 5 0,-1 4-2 16,-6 0 4-16,7 11-1 0,-19-20 2 0,7 15-1 16,-3-1 2-16,-1 5-2 0,-1 1 1 15,0 3-5-15,0 2-1 0,2 4-2 16,0 1-2-16,2 1-1 0,3 3-7 16,0-2-7-16,7 8-17 0,3-20-10 15,0 32-25-15,0-32-27 0,5 21-98 0,2-7-4 16,4-3 2-16,2 1 101 0,-1-9 95 15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46.939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7 82 78 0,'0'0'144'16,"0"0"6"-16,-10 0-119 0,10 0-1 15,0 0-1-15,0 0 3 0,0 0 4 16,0 0-4-16,0 0-5 0,0 0-6 16,5-16-1-16,-5 16 0 0,11-11-6 0,0 7 7 15,-4-6-5-15,8 5 4 0,-3-5-2 16,5 6 5-16,-3-5-7 0,5 6 5 16,-5-3 2-16,4 5-4 0,-5-1-4 15,1 2-3-15,-2 0-3 0,0 3-2 16,-12-3-1-16,14 7 0 0,-14-7-6 15,8 12 4-15,-8-12 0 0,1 11-1 16,-1-11 5-16,-5 15-6 0,5-15 6 16,-11 15-11-16,11-15 15 0,-18 13-15 15,18-13 8-15,-19 13-7 0,8-8 2 0,0 0-4 16,0 0 4-16,1-2 2 0,0 0-2 16,10-3 1-16,-18 6 0 0,18-6-1 15,-12 3-1-15,12-3 2 0,0 0-2 16,-13 0-2-16,13 0-1 0,0 0 2 15,0 0-1-15,0 0 0 0,0 0 1 0,11-6 0 16,-11 6 0-16,14-3 2 0,-5 2 0 16,1 0-1-16,3 2 1 0,0 2 1 15,1 0-3-15,1 1 3 16,1 2-2-16,-1-1 1 0,-1 1-1 0,-1 2 2 16,-1 1-2-16,-12-9 0 0,16 16 0 15,-12-6 1-15,-1 0-1 0,-4 0 0 16,-2 1 0-16,-2-1 2 0,5-10-1 15,-19 19 3-15,7-10-4 0,-1 1 2 16,-2-3-1-16,0-1 2 0,-1 1-2 0,-1-2-1 16,0-2 0-16,0 0 0 0,1-4-1 15,1-3 0-15,1 2 0 16,2-3-3-16,1 3-1 0,11 2-3 16,-14-7-9-16,14 7-8 0,0 0-4 0,-9-10-11 15,9 10-11-15,0 0-11 0,17 2-18 16,-17-2-24-16,0 0-56 0,20-6-10 15,-20 6 39-15,18-1 132 0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40.014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-1 27 328 0,'0'0'190'0,"2"14"-3"0,-2-14-146 16,0 0-4-16,0 0-2 15,0 0-2-15,0 0 3 0,0 0-3 0,0 0-7 0,0 0-3 16,0 0-2-16,12-10-7 0,-12 10 0 16,15-4-9-16,-15 4-5 0,22-7 0 15,-11 3 0-15,4 0 0 0,0 1 0 0,0 0 0 16,1 1 0-16,-3-2 0 16,2 4 0-16,-15 0-24 0,26 4-65 15,-26-4-127-15,18 1-7 0,-18-1 4 16,0 0-4-16,8 10 195 0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39.464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10 40 44 0,'0'0'156'0,"0"0"5"0,-11-9-77 0,11 9-21 16,0 0 0-16,0 0 3 15,0 0 0-15,0 0-4 0,0 0-9 0,0 0-9 16,0 0-8-16,0 0-5 0,0 0-8 15,0 0-3-15,0 0-7 0,0 0-3 16,0 0-3-16,0 0-5 0,0 0 3 16,0 0 0-16,0 0 1 0,0 0-3 15,15-5-3-15,-15 5 0 0,17-4 0 0,-4 2 0 16,2-1 0-16,0-2 0 0,-1 2 0 16,2 2 0-16,-4-2 0 0,0 0 0 15,-2 3 0-15,-10 0 0 0,15-2-1 16,-15 2-14-16,10 2-11 0,-10-2-13 15,0 0-14-15,0 0-20 0,12 4-28 16,-12-4-32-16,-10-3-74 0,10 3 11 16,0 0 18-16,0 0 178 0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35.971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19 85 223 0,'0'0'163'16,"-12"-12"8"-16,12 12-144 0,0 0 8 16,-8-14-8-16,8 14 8 0,0 0-5 0,0 0 3 15,0-14-11-15,0 14 4 0,0 0-2 16,10-11-4-16,-10 11 2 0,11-11-5 15,-11 11-2-15,18-10-1 0,-8 5-1 16,3 3-2-16,0-2 1 0,1 4-2 16,-2-3 0-16,3 4-3 0,-2 0-2 15,-1 2 0-15,-2 0-1 0,-10-3 0 16,16 9-1-16,-16-9-1 0,10 17-1 16,-9-3 0-16,-2-2 8 0,-1 1-10 15,-1 1 8-15,-3 0-9 0,-2 1 8 0,0-2-8 16,-2 0 7-16,10-13-5 0,-20 18-2 15,20-18 4-15,-19 15-3 0,19-15 3 16,-14 9-1-16,14-9-1 0,-11 5 1 16,11-5-2-16,0 0 0 0,0 0-2 15,0 0 0-15,0 0-1 0,0 0-1 0,2-13 0 16,-2 13-1-16,13-9 2 16,-3 5 2-16,0-1-1 0,2 1 1 15,1-1 1-15,2 2 0 0,0 3 0 16,-1 0 4-16,1 3-4 0,-1 2-2 0,-1 0 3 15,1 3 0-15,-1 2 0 0,-1 2-3 16,-2-1 5-16,-2 4-3 0,-1-3 4 16,-5 1 0-16,-1 1 0 0,-3-1 1 15,-1 1 1-15,-4-3-1 0,-1 1 0 16,-2-2-1-16,0 0 0 0,-2 0-2 0,0-2 0 16,-2-2-3-16,-2 0 3 0,0-3 1 15,-2 0 0-15,0-3-6 0,0-1 1 16,0-1-3-16,-1-4-5 15,4 3-10-15,-3-8-13 0,18 11-21 0,-24-13-34 16,24 13-99-16,0 0-19 0,-7-12 4 16,7 12 16-16,0 0 187 0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34.987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49-1 296 0,'0'0'186'16,"-10"1"-4"-16,10-1-146 0,-11 9 9 15,13 4-5-15,-2-13 6 0,-7 22-2 0,-2-12 1 16,7 9-16-16,-3-4-1 0,3 6-10 16,-1-2-10-16,2 2 4 15,1 1-8-15,-1 2 0 0,3-1-4 16,1-1 0-16,-3 0 0 0,2-3 0 0,0-1-5 16,0-2-5-16,2-1-16 0,-4-15-19 15,12 24-47-15,-12-24-125 0,10 13 7 16,-10-13-6-16,12 6 15 0,-12-6 201 15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34.393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46-1 220 0,'0'0'157'0,"0"0"-16"0,-14 2-104 16,14-2 9-16,0 0-6 0,0 0 13 15,-10 6-7-15,10-6 2 0,-6 11-2 16,7 1-16-16,-1-12 5 0,-6 17-15 0,6-17 5 16,-8 22-11-16,5-12 2 0,4 3-10 15,-3-3-1-15,3 0 1 0,1 1-3 16,1 0 1-16,-3-11 0 0,6 19-3 16,-6-19 0-16,8 16 1 0,-8-16-1 15,12 16 2-15,-12-16-2 0,14 8 1 16,-4-5-3-16,1-1 2 0,0-1 1 15,2-3-1-15,2-1-1 0,0-1-1 16,0 1 1-16,1-1-2 0,-1 0-2 16,-1 0-4-16,0 1-4 0,-4-1-6 0,0 3-4 15,-10 1-8-15,14-3-11 0,-14 3-11 16,0 0-16-16,1-10-14 0,-1 10-39 16,12 1-71-16,-12-1 0 0,0 0 22 15,0-12 170-15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33.674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53 73 15 0,'0'0'147'0,"0"0"2"15,0 0-91-15,0 0-12 0,-3-14 2 16,3 14-4-16,0 0-8 0,0 0 2 16,0-14-10-16,0 14 3 0,0 0-8 15,9-10 2-15,-9 10-6 0,10-11 4 16,-10 11-2-16,15-8-2 0,-15 8 2 15,21-7-4-15,-10 2 2 0,5 4-1 16,-4-2 0-16,3 4-1 0,-4-2-1 16,3 3-1-16,-5 0-2 0,2 4 0 0,-11-6-2 15,14 13-1-15,-14-13-5 0,6 14 3 16,-6-4-4-16,-1 1-2 0,-3-1 7 16,-2 1-9-16,6-11 6 0,-15 18-8 15,5-10 10-15,0 1-12 0,-2-4 10 16,2 0-6-16,-2-2-1 0,2-1 1 15,-1 2 0-15,11-4-1 0,-15 2-1 16,15-2 1-16,0 0-1 0,-10 0 0 16,10 0 0-16,0 0 1 0,0 0-1 15,0 0 1-15,0 0-2 0,10-8 3 0,-10 8 1 16,16-5-2-16,-16 5 2 0,20-2-3 16,-8 3 1-16,-1 0 3 0,3 2-2 15,0 2-1-15,-1 2 0 0,0 2 1 16,0-1-1-16,0 3 2 0,0 0-3 15,-1 1 1-15,-4 0 0 0,0 1 0 0,-1-2 1 16,-7-11 1-16,5 18 0 0,-5-18-1 16,-5 16 1-16,5-16 1 15,-13 15 1-15,13-15-1 0,-21 12-2 16,5-8 2-16,0 1-4 0,-2-1 1 0,-2 0-4 16,-2-6-5-16,2 5-10 0,-6-8-9 15,10 9-19-15,-11-13-29 0,15 10-64 16,-8-6-66-16,3 1 3 0,2 0 4 15,-1-3 158-15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33.065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32 8 259 0,'0'0'166'16,"0"0"10"-16,-16-8-149 0,16 8 13 15,0 0-6-15,0 0 11 0,0 0 1 16,-2 22 1-16,2-22-3 0,-5 20-8 15,2-9-1-15,5 7-15 0,-5-4 4 16,3 4-13-16,-2-3-3 0,1 1-3 0,-1 0-5 16,4-1 0-16,-3 1 0 0,1-1 0 15,-1 0 0-15,3-2 0 0,-1 1 0 16,-1-4-2-16,4 1-14 0,-4-11-10 16,7 19-26-16,-7-19-34 0,10 3-90 15,-10-3-40-15,13 3 3 0,-13-3 4 16,19-7 183-16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47.3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301 0 47 0,'0'0'170'0,"0"0"-10"0,0 0-91 0,0 0 0 15,0 0 1-15,0 0-5 0,-14 7-15 16,14-7-8-16,-11 11-9 0,7 0-5 16,-9-1-4-16,5 7 3 0,-8-3-7 15,5 6-2-15,-6-2-6 0,3 4 1 16,-3-1-7-16,0 5 4 0,-2-5-3 0,1 1-7 15,0 0 7-15,0 0-6 0,0-2 5 16,2 0-5-16,1-4 5 0,4-2-8 16,2-1 2-16,9-13 1 0,-13 16-5 15,13-16-2-15,0 0-4 0,0 0-9 16,-4 12-9-16,4-12-13 0,0 0-18 0,2-13-25 16,9 18-35-16,-11-5-64 15,3-13-24-15,-3 13 12 0,6-14 191 16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32.518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28 0 146 0,'0'0'155'0,"0"0"10"16,0 0-115-16,0 0-10 16,4 11-2-16,-4-11 4 0,0 0-1 0,0 0 9 15,-8 14-6-15,8-14-5 0,-5 13-9 16,5-13-1-16,-6 12-6 0,6-12-3 15,-7 10-1-15,7-10-5 0,-4 13-3 16,4-13-4-16,0 12 1 0,0-12-4 16,-2 14 0-16,2-14-2 0,5 16 3 0,-5-16-3 15,8 13 2-15,-8-13-3 0,12 12 0 16,-1-8 1-16,0 1 1 0,1-3-3 16,1-2 1-16,0 1-1 0,4-1 1 15,-2-1-1-15,1 0 1 0,-1 0-1 16,1-2 0-16,0 1 0 0,-2 2 0 15,1-2 0-15,-2 1 0 0,-1 0-2 16,-2-2-3-16,2 6-7 0,-12-3-4 16,14 0-6-16,-14 0-10 0,11 3-15 15,-11-3-19-15,0 0-20 0,0 0-25 0,0 0-53 16,0 0-29-16,-14-12 3 0,14 12 135 16,-13-11 55-16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29.915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2 63 73 0,'-7'-12'138'0,"17"13"8"15,-10-1-114-15,0 0 6 0,12-7 4 0,-12 7 3 16,16-11 11-16,-14 0-6 0,16 9 1 16,-16-8-10-16,16 9 3 0,-18 1-11 15,20-8 0-15,-20 8-6 0,20-3-7 16,-10 2-5-16,0 4-4 0,-10-3-1 15,19 4-2-15,-19-4-3 0,20 9 2 16,-20-9-3-16,13 14-3 0,-13-14 9 16,8 17-10-16,-7-7 8 0,-2 1-9 15,-3-1 10-15,-2 0-11 0,6-10 9 16,-12 16-5-16,12-16-1 0,-18 12 1 0,18-12-1 16,-15 11-1-16,15-11 2 0,-16 8-1 15,7-4-1-15,9-4 0 0,-15 4-1 16,15-4 1-16,-12 1 0 0,12-1 1 15,-10-1-1-15,10 1 0 0,0 0-1 16,0 0 1-16,0 0 1 0,0 0-1 16,0 0 0-16,10-6-1 0,-10 6 1 15,11 0-2-15,-11 0 2 0,14 0 0 16,-14 0-1-16,18 7 0 0,-6-1 0 16,-2 1 2-16,3 2-2 0,-2 0 2 0,1 2-2 15,1-1 1-15,-5 2 0 0,0 0 1 16,-2 0-3-16,0-1 2 0,-3-1-1 15,0 1 3-15,-3-11-3 0,-6 19 2 16,3-9-1-16,3-10 1 0,-13 16 0 16,13-16 0-16,-21 15-3 0,8-9 2 0,-2 1 0 15,3-2 1-15,-4-1-2 0,-1-3 0 16,3 1-2-16,-2-4-3 16,5 1-6-16,-2-3-10 0,13 4-19 15,-25-12-33-15,25 12-87 0,0 0-45 0,-3-18 5 16,3 18-2-16,-2-10 169 0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29.228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11 0 241 0,'0'0'180'0,"0"0"7"16,0 0-141-16,0 0-2 0,-9 2 5 16,13 11 2-16,-4-13 3 0,-1 22-10 0,-3-12-10 15,7 6-13-15,-6-3-3 0,4 2-2 16,-3-1-8-16,4-1 0 16,-2 0-7-16,-1-2 3 0,2 0-2 15,0 0 0-15,-1-1-4 0,0-10 0 0,1 20-7 16,-1-20-7-16,2 18-18 0,-2-18-20 15,7 14-43-15,-7-14-107 0,2 10-4 16,-2-10-2-16,0 0 37 0,10 2 173 16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28.665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17 4 75 0,'0'0'148'0,"-4"-10"-2"0,4 10-104 16,0 0 2-16,0 0-4 0,0 0 4 15,0 0 3-15,0 0-3 0,0 0 2 16,-4 12-6-16,4-12 0 0,-2 13-6 16,2-13-2-16,-2 17-5 0,2-17-4 15,-4 18-3-15,4-18-5 0,0 19 0 0,0-19-4 16,1 16 1-16,-1-16-2 0,2 16-2 16,-2-16-3-16,6 12 0 0,-6-12-2 15,0 0 1-15,12 11-3 0,-12-11 1 16,18 6 1-16,-8-5-2 0,4 0-1 15,1-1 1-15,3-2 0 0,1 2-1 16,1-3 1-16,-1 0 0 0,-1 0-3 16,-1-2 3-16,-3 0 1 0,0 1-2 15,-4 0 0-15,-10 4-3 0,16-7-5 16,-16 7-1-16,11-5-3 0,-11 5-8 0,0 0-7 16,0 0-11-16,10 2-18 0,-10-2-23 15,0 0-50-15,0 0-67 0,0 0-3 16,0 0 10-16,-16 6 163 15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27.821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173 27 1 0,'0'0'133'0,"14"-4"16"0,-14 4-98 0,9-4 5 15,-9 4 4-15,0 0 4 0,16-1 2 16,-16 1-9-16,0 0-7 0,0 0-13 15,0 0 4-15,-6-10-13 0,6 10-1 16,0 0-14-16,0 0 0 0,-17-4-9 16,17 4 6-16,-11-1-3 0,11 1 1 0,-16 0 2 15,16 0-1-15,-20-2-1 0,20 2 0 16,-20 0-1-16,10 0 1 16,-4 0 1-16,2 0-4 0,1 1 0 15,0 1-1-15,1 0 0 0,0 0-1 0,10-2 0 16,-15 5-1-16,15-5-1 0,-11 3 1 15,11-3 4-15,0 0-7 0,-10 8 9 16,10-8-12-16,0 0 8 0,-6 11-8 16,6-11 10-16,-2 9-9 0,2-9 4 15,-1 10-3-15,1-10 1 0,2 10 3 0,-2-10 0 16,1 11 0-16,-1-11-2 0,0 0 1 16,6 12-1-16,-6-12 0 0,0 0 0 15,0 0 1-15,0 0-1 16,0 0 0-16,0 0-2 0,0 0 2 0,0 0 0 15,0 0 1-15,0 0-2 0,0 0 1 16,10 0 0-16,-10 0-1 0,0 0 4 16,14-10-3-16,-14 10-2 0,15-9 2 15,-15 9 1-15,18-6-1 0,-7 3-1 16,2 2 0-16,1-1 2 0,0 1-2 0,0 1 3 16,0 1-3-16,2 2-1 0,0-3 0 15,0 6 3-15,-1-1-1 0,-2 1-1 16,2 0 1-16,-1 2-1 15,-1 1 1-15,-2 1-1 0,-1 1 3 0,-2-1-5 16,-8-10 5-16,13 21-3 0,-12-12 2 16,-2 1-1-16,1-10 2 0,-11 18-2 15,3-9 2-15,-4 0-1 0,-2 0 0 16,-1 0-3-16,-3 1 4 0,1-1-3 16,-2-1 1-16,0-2-1 0,-3 0-1 0,2-1-3 15,-1-1 0-15,2-2-1 0,-1-5-7 16,4 5-7-16,-2-7-8 0,18 5-20 15,-25-7-33-15,25 7-109 0,0 0-12 16,-9-11 3-16,9 11 21 0,0 0 178 16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26.790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189 27 1 0,'0'0'82'15,"0"0"42"-15,0 0-88 0,0 0 0 0,0 0-4 16,0 0 4-16,-5-10 2 0,5 10 1 15,0 0-6-15,0 0 5 0,-5-11-10 16,5 11 3-16,0 0-5 0,0 0 3 16,-12-6-11-16,12 6 5 0,-10 2-3 15,10-2 0-15,-13 7 5 0,13-7-3 0,-18 9 6 16,18-9-7-16,-19 15 6 0,10-4-12 16,-4-4 10-16,4 6-13 0,-4-6 1 15,7 6-4-15,-6-4-2 0,5 6 0 16,-3-3 2-16,2 1 1 0,1 3-7 15,3-1 5-15,-1 0-5 0,2 2 2 16,3-1-2-16,0-1 0 0,5 0-5 16,2 0 3-16,1-1-1 0,1-4 0 15,4-1-1-15,1 0 2 0,2-3-6 16,0-4 4-16,0 0-1 0,0-5-1 0,1 1-2 16,-1-3 0-16,-2-5 2 0,-1 1-3 15,0 0 5-15,-3-2-4 0,-2 1 4 16,-2-1-3-16,-3-1 5 15,-2 1-2-15,-1 11 1 0,-5-19 1 0,5 19 2 16,-16-16 0-16,5 9 1 0,-2 3 0 16,-2 3 0-16,-1 2 0 0,-2 0-1 15,0 4 1-15,0 0-2 0,2 5 1 16,-1 0-1-16,1 2-1 0,3 1-2 16,3 1 1-16,2 1-8 0,1-1-4 0,8 5-20 15,-1-19-24-15,9 26-66 0,-1-16-78 16,4-1-2-16,3-2-1 0,3-4 99 15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11.608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211 29 121 0,'0'0'66'0,"0"0"-9"15,8-13-10-15,-8 13-12 0,0 0-4 16,0 0-2-16,0 0 1 0,0 0 2 16,2-11 1-16,-2 11-1 0,0 0 2 15,0 0 0-15,-16-5 0 0,16 5 1 16,-16-1-1-16,16 1-2 0,-20 3-2 0,20-3 2 15,-25 5-2-15,14 1 0 16,-7-4-5-16,5 6-3 0,-4-4-1 16,3 5-1-16,-2-5-1 0,3 7-4 15,1-4-3-15,2 4-1 0,0-2-1 0,6 0-3 16,4-9-2-16,-6 19 1 0,6-9-3 16,7 0-4-16,-7-10 2 0,18 18 0 15,0-12 0-15,3 2 1 0,3-2-4 16,1-3-4-16,6 1-6 0,-4-6-5 15,10 7-24-15,-13-15-36 0,13 13-76 0,-12-7-62 16,-1 2 5-16,-3-2-1 0,-5 0 138 16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10.968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155 15 1 0,'11'-1'134'0,"-11"1"-21"0,0 0-74 15,11 1 2-15,-11-1 2 0,11-2 3 16,-11 2-6-16,10-4-5 0,-10 4-5 0,0 0-7 16,0 0-1-16,13-4 0 0,-13 4 2 15,0 0 1-15,0 0 0 0,0 0-5 16,0 0-1-16,0 0 0 16,0 0-2-16,0 0-4 0,0 0-1 0,-14-6-2 15,14 6-1-15,-15 2 3 0,4-4 0 16,11 2 3-16,-19 3 0 0,19-3 0 15,-22 4-1-15,11 0 0 0,-2-2-3 16,1 4 2-16,0 0-1 0,0 2-2 16,0-1-1-16,1 2 3 0,0 2-3 0,3 3-1 15,-1-2-1-15,3 2 1 0,-1-1-5 16,3 0 1-16,2 2-3 0,1 0 2 16,3-2-5-16,2-2 5 0,4-1-4 15,-8-10 2-15,22 17-2 0,-5-12 0 16,4-2-3-16,2-2-2 0,5 0-7 15,0-6-10-15,6 5-22 0,-9-13-39 16,10 3-115-16,-5 3-11 0,-2 0 4 16,-3 1 9-16,-6-4 197 0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10.077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9 22 111 0,'0'0'154'0,"-10"3"9"16,10-3-106-16,0 0-5 0,0 0 0 15,0 0-1-15,0 0-8 0,0 0 1 16,6-9-11-16,5 11 2 0,-11-2-10 0,19-5 3 15,-8 1-10-15,7 5 0 16,-3-4-3-16,3 3-5 0,0-1-1 16,2 0-3-16,-1-1 0 0,0 2-2 15,-2 0-1-15,-1-1 0 0,-1 0-1 0,-1 0-3 16,-1 1-5-16,-13 0-6 0,17 2-10 16,-17-2-15-16,12 1-14 0,-12-1-35 15,0 0-72-15,0 0-48 0,0 0 14 16,-13 3 22-16,1-4 170 0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09.530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14 24 43 0,'0'0'149'0,"0"0"1"15,0 0-93-15,-14-4 1 0,14 4 1 16,0 0 1-16,0 0-3 0,0 0-7 0,0 0-4 16,0 0-14-16,0 0-3 0,0 0-4 0,13 1 5 15,-13-1-7-15,19-2 1 0,-7-3-6 16,7 5 2-16,-1-4-4 0,6 3 4 16,0-1-11-16,2 0-2 0,2 0-2 15,-1 0 3-15,-1 2-4 0,0-1-3 16,-3 1 1-16,-2-1-1 0,-4 2 1 15,-1 0-1-15,-4-1-2 0,-2 0-1 16,-10 0-1-16,14 0 0 0,-14 0-3 16,0 0-2-16,9 1-5 0,-9-1 1 15,0 0-5-15,0 0 0 0,0 0-5 0,0 0-1 16,0 0-9-16,0 0-17 0,0 0-8 16,0 0-20-16,0 0-24 0,0 0-60 15,0 0-17-15,0 0-9 0,0 0 151 16,0 0 36-16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46.13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51 14 91 0,'0'0'159'0,"0"0"6"16,0 0-126-16,0 0 2 0,11 4 1 0,-11-4-4 16,0 0-9-16,0 0-5 0,22-10-3 15,-22 10 1-15,17-5-4 0,-17 5-2 16,19-2 1-16,-19 2-2 0,20-1-2 15,-20 1-2-15,20 3 1 0,-20-3-3 16,16 7-5-16,-16-7 3 0,14 8-7 0,-14-8 5 16,0 0-6-16,10 17 4 0,-10-17-3 15,0 12 2-15,0-12 0 0,-3 14-1 16,3-14 3-16,-7 12-3 16,7-12 2-16,-7 12-3 0,7-12 0 0,0 0 0 15,-14 14 2-15,14-14-2 0,0 0 0 16,-15 11 0-16,15-11 1 0,0 0-1 15,-11 7 1-15,11-7-1 0,0 0 0 16,0 0-2-16,0 0 1 0,0 0 0 16,0 0-1-16,0 0 1 0,0 0 0 0,0 0 0 15,0 0 0-15,0 0 1 0,15 1 2 16,-15-1-3-16,0 0 1 0,16 6 0 16,-16-6 1-16,12 7-2 0,-12-7 2 15,12 10-2-15,-12-10 0 0,13 15 1 16,-13-15 2-16,8 18-2 0,-8-18 4 15,4 20 1-15,-2-8 3 0,-2-12-1 16,-6 19 3-16,6-19-1 0,-10 19-1 16,10-19 1-16,-17 16 1 0,6-11-5 15,-1 2-2-15,-1-6 0 0,0 4-2 0,-3-5-1 16,0-3 0-16,1 1-7 0,-4-3-6 16,7 3-8-16,-7-7-12 0,19 9-26 15,-24-11-40-15,24 11-105 0,-16-15 1 16,16 15 3-16,-6-12 149 0,6 12 51 15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08.730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56 0 93 0,'-18'6'159'0,"18"-6"1"0,-4 10-111 16,-7-13 3-16,11 3 1 0,-12 0 6 15,12 0-2-15,0 0-12 0,0 0-3 16,-11 1-6-16,11-1-9 0,0 0-3 16,0 0-5-16,0 0-3 0,0 0 0 15,11 4-2-15,-11-4 1 0,17 0-7 16,-1 3 5-16,-1-5-5 0,5 2 6 16,2-2-12-16,4 2 5 0,-3-1-1 15,4 0-2-15,1-1-1 0,-1-1 1 16,-1 3-3-16,-1-1-2 0,-3-1 1 0,0 1-2 15,-1 1-4-15,-6-1-4 0,-1 3-5 16,-4-4-6-16,2 6-5 0,-12-4-23 16,13 6-21-16,-13-6-42 0,0 0-94 15,0 0-3-15,0 0 10 0,0 0 120 16,0 0 79-16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08.183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34 15 18 0,'0'0'143'0,"-12"0"4"0,12 0-101 16,-10 2-2-16,10-2 5 0,0 0-1 15,-12 0 6-15,12 0-13 0,0 0 3 16,0 0-7-16,0 0 3 0,0 0-4 16,0 0-2-16,15 2-2 0,-15-2-1 15,21-1-2-15,-9-2-6 0,8 3-2 16,0-2-4-16,7 2-1 0,-2-2-6 0,5 2 1 15,0-2-3-15,3 1 0 0,-2-1 0 16,1 2-4-16,-2-1-1 0,0 0-3 16,-5-1 3-16,0 1 6 0,-4 0-9 15,-2 1 1-15,-4 0-3 0,-1 0-4 16,-2-1 1-16,-12 1-4 0,16 1-2 16,-16-1-11-16,0 0-6 0,0 0-11 15,16 0-20-15,-16 0-14 0,0 0-38 16,0 0-61-16,0 0-34 0,0 0 11 15,0 0 119-15,11 0 76 0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07.293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17 41 229 0,'0'0'170'0,"0"0"6"0,-17-11-128 16,17 11-3-16,0 0-3 0,0 0 4 15,0 0 0-15,18-3 0 0,-18 3-4 16,22-3-7-16,-9-2-7 0,6 5-5 15,0-3-6-15,3 1-5 0,0 0-2 0,2 0-3 16,0 0-6-16,0 0-1 0,1 0 0 16,-2 1 0-16,-3 1 0 0,-1-2 0 15,-2 1 0-15,-2 1 0 0,-4 0 0 16,-11 0 0-16,16 1-10 0,-16-1-11 16,14 1-7-16,-14-1-10 0,14 6-21 0,-14-6-28 15,12 0-80-15,-12 0-41 0,11 1 3 16,-11-1 6-16,10-1 199 15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05.965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0 33 113 0,'0'0'166'16,"0"0"18"-16,16-3-117 0,-16 3 0 15,15-1 0-15,-15 1 4 0,27-3-4 16,-18-4-14-16,13 10-9 0,-5-9-17 16,7 7-3-16,-4-4-12 0,4 0 2 15,-2-1-10-15,1 3 7 0,-1 0-7 0,0-1 0 16,-3 2-5-16,-1-2-3 0,2 3-6 15,-6-4-9-15,3 8-15 16,-17-5-37-16,23-2-74 0,-13 2-73 16,-10 0 15-16,14 3-6 0,-14-3 125 0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05.199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0 24 117 0,'0'0'164'0,"0"0"16"15,6 11-118-15,-6-11 4 0,0 0-3 16,0 0 3-16,13-2-6 0,-13 2-3 16,16-4-14-16,-16 4-5 0,28-6-2 15,-14 2-9-15,7 4-6 0,-1-3-10 16,4 3-1-16,-2-4-8 0,0 1-2 16,-1 2 0-16,-1 2 0 0,-1-5 0 15,-2 4 0-15,-2-2 0 0,-2-1 0 16,-1 5 0-16,-3-4-16 0,3 5-12 0,-12-3-31 15,16 2-39-15,-16-2-101 0,0 0-19 16,0 0-1-16,12 2 34 0,-12-2 185 16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04.683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1 51 183 0,'0'0'174'0,"0"0"5"16,0 0-106-16,0 0-31 0,0 0-2 16,0 0 4-16,-1-11 3 0,12 14-5 15,-11-3-4-15,17-5-2 0,-17 5-9 16,30-6 2-16,-15 1-12 0,8 5-1 16,-1-5-8-16,1 4 1 0,1-3-7 15,-2 3 3-15,-1-1-2 0,-1 0-2 16,1 2 1-16,-3-2 0 0,-2 1-1 0,0 0-1 15,-2 0-4-15,-1 0 1 0,0 1-7 16,-13 0-5-16,18-2-7 0,-18 2-9 16,13 0-9-16,-13 0-22 0,10-1-12 15,-10 1-31-15,0 0-44 0,0 0-53 16,0 0 15-16,11-3 72 0,-11 3 115 0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1:04.137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11 16 190 0,'0'0'169'15,"-12"3"-5"-15,12-3-130 16,0 0-2-16,0 0 3 0,0 0 5 15,0 0 2-15,0 0-6 0,0 0-3 0,0 0-1 16,0 0 0-16,0 0-5 16,10-4 0-16,0 6-7 0,-10-2-5 0,22-3 4 15,-8 1-10-15,5 2-2 0,2-3-3 16,3 1 10-16,0-1-10 0,3 1 8 16,0 0-4-16,-1 4-4 0,-1-4 0 15,0 3 6-15,-3-1-10 0,-2 1 0 16,-2-1 0-16,-2 1 0 0,-2 1 0 0,-3-2 0 15,-2 2 0-15,-9-2 0 0,12 2 0 16,-12-2 0-16,0 0 0 0,0 0 0 16,0 0-8-16,0 0-4 0,0 0-5 15,0 0-7-15,0 0-19 0,0 0-26 16,11 3-46-16,-11-3-87 0,0 0-9 16,0 0 4-16,0 0 93 0,0 0 114 15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0:59.987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0 31 44 0,'0'0'124'15,"0"0"0"-15,9 3-119 0,-9-3-2 16,0 0 2-16,12-2 5 0,-12 2 5 0,13-2 3 15,-4 3 4-15,-9-1 2 0,22-1 2 16,-10-1 3-16,6 3 2 0,-3-3-1 16,7 2-2-16,-1-3-2 0,6 6-1 15,1-6-4-15,5 4-2 0,1-4 0 16,6 3-4-16,0-3-1 0,6 4 2 16,-2-5 1-16,6 4 1 0,1-3-1 15,5 3 1-15,-1-4-4 0,6 4 3 16,-3-2-3-16,8 1-1 0,0-2-1 15,6 0-1-15,-1 1-1 0,2 0-1 0,0-1-1 16,5 2-2-16,3-2 1 0,-1 3-1 16,-1 0-2-16,0 1-2 0,-2-1 0 15,2 2-2-15,-2 0 2 0,-4 1 0 16,-3-2-1-16,-3 3 0 0,-5-3-1 16,-2-1 1-16,-6 1-2 0,-4-1 3 0,-6-1-2 15,-1 2 0-15,-7-1 3 16,-3-1-2-16,-5 1-1 0,-4 0 0 15,-4 1 0-15,-5-2-6 0,0 4-3 16,-15-3-10-16,13 5-16 0,-13-5-21 0,0 0-51 16,3 11-88-16,-3-11-3 0,-11 7 4 15,11-7 104-15,-14 6 90 0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0:59.127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64 65 154 0,'0'0'132'0,"0"0"7"0,0 0-139 15,0 0 1-15,0 0 4 0,0 0 6 16,10-8 6-16,-10 8 7 0,13-9 5 15,-4 8 5-15,-9 1 1 0,15-11-1 0,-15 11 0 16,12-10-1-16,-12 10-3 0,0 0-5 16,3-15-6-16,-3 15-2 0,0 0 0 15,0 0-1-15,-19-11 1 0,19 11-2 16,-19-1 0-16,8 3 1 0,-1-1-1 16,-1 2-3-16,1 0-1 0,2 1-2 0,0 1-4 15,10-5-1-15,-13 9-4 16,13-9 0-16,0 0 0 0,-7 12-4 15,7-12-9-15,0 0-7 0,20 10-18 16,-20-10-24-16,22-5-86 0,-7 2-53 0,2 1 5 16,0-1-4-16,-5-3 158 0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0:58.627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36 56 143 0,'-14'-2'146'0,"14"2"3"16,0 0-127-16,0 0 0 0,1 10 1 15,-1-10 3-15,0 0 1 0,0 0-3 16,2 13-1-16,-2-13-4 0,0 0-2 0,6 10-3 16,-6-10-2-16,12 7-3 0,-12-7-2 15,18 2-2-15,-18-2-1 0,18-1-1 16,-18 1 0-16,16-10 0 0,-16 10 0 16,13-12 1-16,-13 12-1 0,10-14 1 15,-10 14-3-15,1-18 5 0,-1 18-1 0,-5-17 4 16,5 17-1-16,-12-15 1 15,12 15 0-15,-18-8-1 0,7 7 0 16,-2 2-3-16,2 2-3 0,1 2-7 16,-2 0-9-16,5 6-13 0,-4-6-11 0,9 10-18 15,2-15-28-15,-7 14-67 0,7-3-27 16,0-11 2-16,5 20 121 0,-5-20 55 16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44.7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1 48 0,'0'0'174'0,"0"0"11"0,-17 2-113 15,17-2 3-15,0 0-5 0,0 0-8 16,0 0-18-16,0 0-7 0,0 0-11 15,0 0-8-15,0 0 0 0,0 0-2 0,0 0 0 16,12 0-2-16,-12 0 0 16,13 4-5-16,-13-4 4 0,19 2 1 15,-7-4-4-15,1 4-4 0,-1-2-2 16,1-1 5-16,-1-1-5 0,0 1-1 0,-12 1-3 16,21-3-1-16,-21 3 4 0,14-4-5 15,-14 4 1-15,0 0-14 0,0 0-2 16,0 0-10-16,16 2-24 0,-16-2-34 15,0 0-65-15,0 0-65 0,0 0 6 16,0 0 19-16,0 0 190 0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0:57.659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9 267 56 0,'10'8'134'16,"-10"-8"4"-16,0 0-114 0,19-1 3 15,-19 1-3-15,20 0 2 0,-10-6 0 16,3 3-1-16,-3-6 3 0,4 4 2 16,-9-7 5-16,6 6 2 0,-9-10 2 15,-2 16-5-15,7-23 0 0,-7 23-3 16,-1-20-3-16,1 20-9 0,-8-15-4 15,8 15-3-15,-15-7-2 0,15 7 0 0,-22 5 0 16,12 1 0-16,-2 2-2 0,2 3 5 16,-2-1-5-16,1 4 5 0,2-2-3 15,3 3 0-15,0-1-7 0,1 0 4 16,2-1-5-16,3-1 1 0,2 0-1 16,4 0 0-16,2 0-3 0,1-2 3 15,3-3-5-15,2-1-1 0,6-1-6 16,-1-2-2-16,4 0-7 0,-4-6-4 15,7 3-8-15,-8-9-6 0,9 6-7 16,-9-12-7-16,8 10-3 0,-13-14-2 0,8 9 7 16,-9-12-1-16,4 7 11 0,-9-9 2 15,2 4 14-15,-5-5 6 0,-3 0 15 16,-1 2 4-16,-4-4 16 0,2 6 11 16,-8-4 9-16,8 10 6 0,-10-4 4 15,12 19 5-15,-17-21-2 0,17 21-2 0,-14-10-10 16,14 10-13-16,0 0-1 0,-11 5-8 15,11-5 3-15,-7 11-6 16,7-11 1-16,-5 20-3 0,3-9 2 16,3 4 3-16,-2 1-9 0,5 2 3 0,-1-1-8 15,3 3 3-15,1-1-5 0,0 1 2 16,1 1-4-16,2-2-1 0,2 0-6 16,-3-1-3-16,5 0-10 0,-5-6-7 15,8 4-16-15,-17-16-9 0,25 16-12 16,-25-16-6-16,16 6-6 0,-16-6-12 0,11-4-5 15,-11 4-11-15,7-12 1 0,-7 12 0 16,6-18 36-16,-2 7 68 0,-4 1 0 16,1-1 0-16,-3 0 0 0,2 11 0 15,0-16 81-15,0 16 24 0,-4-12-1 16,4 12-6-16,0 0-21 0,0 0-14 16,-11 3-22-16,11-3-11 0,-3 13-10 15,7-3 1-15,-4-10-5 0,5 18-1 16,-5-18-6-16,13 19 0 0,-13-19-4 15,21 16 1-15,-8-12-3 0,1 2 1 0,4-3-3 16,-1-1 1-16,1-1-4 0,-1-3 1 16,0-1-2-16,-2-1-1 0,-2-1 2 15,-1-2-1-15,-12 7 3 0,14-19-2 16,-9 9 3-16,-2-1 0 0,-2-1 7 16,0 2-1-16,-2-2 7 0,1 12-1 15,-4-17 2-15,4 17-1 0,0 0 3 16,-12-7-1-16,12 7-1 0,0 0 0 15,-16 10-4-15,11 1 1 0,1 2-3 16,1 2 2-16,-4 3-4 0,8 1 3 0,-4 2-5 16,5 3 1-16,1-1 0 0,1 3-6 15,1-4 3-15,1 4-4 0,2 0 3 16,-3-1-5-16,2 2 5 0,-1-1-5 16,0-1 0-16,-2 0 5 0,-1 0-5 15,-1 0 5-15,-1-2-4 0,-3-3 4 0,0-2 0 16,-2-2-1-16,-3-3-1 15,-4-4 2-15,-2-2-2 0,-2-4 1 16,-3-2 0-16,-2-3 0 0,-3-1-2 16,-5-2 2-16,0-2 3 0,0-1-6 0,2-3 4 15,-1 0-3-15,0-1 4 0,4-1-6 16,1 0 2-16,5-3-10 0,5 6-10 16,0-6-15-16,12 16-38 0,-7-14-106 15,10 4-20-15,-3 10 2 0,12-20 4 16,-1 15 194-16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0:56.737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31 71 215 0,'0'0'182'16,"-19"-15"0"-16,7 3-116 0,12 12-12 16,0 0-10-16,0 0-11 0,9-11-10 15,1 8-12-15,4-2-4 0,3 2-5 16,5 1-12-16,-2-7-20 0,13 12-32 16,-10-9-64-16,6 1-63 0,1 5 2 0,-2-3-5 15,-1 4 170-15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0:56.252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196 272 102 0,'0'0'128'0,"0"0"3"16,0 0-130-16,0 0-2 0,0 0 2 16,0 0 2-16,11-11 5 0,-11 11 7 15,0 0 5-15,13-7 7 0,-13 7 5 16,0 0 2-16,3-15 3 0,-3 15-1 0,-1-12 2 15,1 12-4-15,-7-14 1 0,7 14-7 16,-18-16-2-16,18 16-2 0,-24-15 1 16,13 14-3-16,-8-5-1 0,4 7-3 15,-2-1-4-15,4 5 1 0,-3 0-5 16,2 3 2-16,-2 1-3 0,4 2 1 16,1 1-5-16,2 0 2 0,1-1-4 15,1 0 2-15,7-11-2 0,-5 19-1 16,5-19-6-16,4 17 4 0,-4-17-1 15,12 14 1-15,-12-14-1 0,19 11 1 0,-7-7-3 16,4-2 0-16,1-1 1 0,0-3-5 16,3-1 0-16,-4-3-4 0,3 0 0 15,-4-3-2-15,1 3 1 0,-4-5 1 16,-1 4 4-16,-5-3 0 0,-6 10 3 16,10-13 0-16,-10 13 4 0,3-10-1 15,-3 10 3-15,0 0-3 0,0 0-1 16,0 0 2-16,0 0-2 0,-13 11 2 15,13-11-4-15,-5 13 4 0,5-13-1 16,1 13 0-16,-1-13 1 0,5 15 0 0,-5-15-2 16,17 14 2-16,-5-9-1 0,1-2 0 15,2 0-7-15,-2-2-1 0,8-1-5 16,-4-5-4-16,4 1-4 0,-7-6-5 16,5 3-2-16,-6-7-3 0,5 4 7 15,-7-9-1-15,1 2 9 0,-5-6 0 0,0 4 8 16,-3-4 1-16,0-1 8 15,-3 1-1-15,-1-4 12 0,-2 7 6 16,-3-3 4-16,3 10 0 0,-6-6 8 16,8 19 3-16,-10-21 0 0,10 21-1 0,0 0-5 15,-11-2-8-15,11 2 1 0,0 0 0 16,-11 8-2-16,9 1-4 0,2-9 2 16,-4 21 2-16,1-8-4 0,4 4 1 15,-1 2-4-15,3 0 0 0,-1 1-6 16,2 3 2-16,1 0-6 0,1-2 3 0,1 0-5 15,0 0 5-15,0-3-2 0,0 0-1 16,1-1-11-16,-3-5 1 16,3 0-10-16,-8-12-4 0,12 17-14 15,-12-17-7-15,8 11-21 0,-8-11-19 0,0 0-45 16,0 0-63-16,0 0 13 0,0 0 27 16,-11-14 153-16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0:55.315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9 51 70 0,'3'-11'50'0,"-3"11"1"16,0 0 3-16,0 0-1 0,0 0 0 15,0 0 0-15,0 0-4 0,0 0-6 16,0 0-7-16,0 0 2 0,0 0-1 16,0 0-4-16,-6 13-1 0,6-13-5 15,-3 17 1-15,3-17-5 0,-1 22 3 16,-2-12-10-16,4 3-3 0,-1-13-5 0,1 18 1 15,-1-18-3-15,1 11-2 16,-1-11-1-16,0 0 0 0,0 0-2 16,0 0 1-16,0 0 2 0,0 0-4 0,0 0 2 15,0 0 1-15,0 0-1 0,0 0 0 16,0 0 1-16,0 0-3 0,7-15 1 16,-7 15 0-16,3-19 2 0,0 6-5 15,0 0 5-15,2-1-5 0,0 2 2 16,1-1-1-16,0 1 1 0,2 0-2 0,-8 12 0 15,19-13 1-15,-10 7 2 0,4 5-2 16,-1 0 2-16,0 2 1 16,2 1-2-16,0 4 4 0,-1 0-1 15,2 2 2-15,-1 2-3 0,-2-1 3 0,1 0-4 16,0 3 2-16,-2-1-1 0,-2 1 0 16,0-1-2-16,-2-1 1 0,-7-10-3 15,10 20-2-15,-10-20-6 0,4 13-10 16,-4-13-15-16,0 0-25 0,12 16-44 15,-12-16-90-15,0 0 4 0,0 0-4 0,0 0 142 16,0 0 52-16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0:53.955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0 117 169 0,'0'0'147'0,"0"0"-6"0,9 10-138 15,-9-10 0-15,16 6 1 0,-5-6 2 16,5 0 3-16,-3-3 3 0,5 2 1 15,-4-6 1-15,4 3 0 0,-3-4 0 16,0 0-1-16,-3-1 2 0,4 0 1 0,-9-2 6 16,-7 11-1-16,12-21 4 0,-12 21-1 15,1-20 6-15,-1 20-3 0,-10-16 5 16,10 16-6-16,-20-9-2 0,20 9-1 16,-24 1-4-16,12 4 0 0,-4-2-2 15,4 6 0-15,-1-2-4 0,3 4 0 0,-1 1-7 16,3 0 2-16,1 0-2 0,4 2-1 15,0-1-5-15,3 0 3 16,3 1-5-16,2-3 2 0,2-1-1 16,2 0 0-16,4-3-4 0,-1 0-1 0,6-1-4 15,-2-3-4-15,4 0-8 0,-4-6 1 16,6 3-3-16,-5-6 0 0,3 3 1 16,-5-6 0-16,2 3 4 0,-5-5 3 15,2 3 10-15,-5-3-1 0,1 4 3 16,-10 7 1-16,15-13 2 0,-15 13 0 0,6-10 3 15,-6 10 1-15,0 0 2 0,0 0 2 16,0 0 0-16,5 16 0 0,-5-16-1 16,1 19 5-16,-1-19-3 0,3 19 1 15,-3-19-5-15,6 19 1 0,-6-19-3 16,10 15 2-16,-10-15 1 0,9 12-3 16,-9-12 0-16,0 0 0 0,0 0 1 15,10 9 2-15,-10-9 3 0,0 0-1 16,0 0 1-16,0-10-2 0,0 10 2 15,-1-15 1-15,0 3 1 0,0 1-5 0,0-6 3 16,3 0-5-16,-1-1 5 0,2 1-5 16,2-3 5-16,1 3-8 0,3 1 5 15,0 1-7-15,3 4-4 0,-1 1-7 16,5 7-13-16,-7-5-22 0,12 17-44 16,-10-6-97-16,3 0-16 0,0 4 4 15,-1-3 49-15,1 6 152 0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0:53.471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0 55 359 0,'0'0'190'0,"4"-16"-8"16,-4 16-152-16,13-7-6 0,-1 7-7 15,-1-6 1-15,5 3-3 0,0-2-7 16,3 1-3-16,0 0-6 0,0 1-10 16,4 4-14-16,-8-10-23 0,9 14-30 15,-12-9-62-15,1 2-50 0,0 2-3 16,-13 0 32-16,20-1 161 0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0:53.440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0-2 369 0,'11'1'196'0,"-11"-1"-3"15,-11 6-163-15,16 3 1 0,-5-9-5 16,5 20 6-16,-4-10-2 0,5 7-6 16,-4-3-7-16,4 7 0 0,-2-1-7 15,1 3 0-15,0-3-5 0,-1 2 3 0,0-1-7 16,1-1 3-16,-2 1-7 0,0-4 0 15,1 0-9-15,-5-5 1 16,5 4-9-16,-4-16-17 0,7 24-23 16,-7-24-27-16,5 14-42 0,-5-14-81 0,0 0 16 15,0 0-9-15,0 0 170 0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0:53.424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6 12 363 0,'-7'-13'185'0,"7"13"1"0,0 0-170 0,0 0 2 16,0 0 5-16,0 0 4 0,0 0-1 16,0 0-6-16,3 18 0 0,-3-18-2 15,2 25 1-15,-2-11-4 0,2 4-1 16,-1 2-9-16,0-1 0 0,0 1-5 15,1 0 3-15,0-3-6 0,-1-2 1 0,1 0-10 16,-1-5-4-16,5 4-16 0,-6-14-14 16,10 15-21-16,-10-15-46 0,0 0-73 15,11-7-19-15,-11 7 11 0,15-13 108 16,-11-1 86-16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0:53.393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9 20 299 0,'0'0'161'15,"-9"14"-20"-15,9-14-127 0,0 0 2 0,11-2 3 16,-1 3 0-16,0-5 4 0,5 6-3 15,0-6-6-15,4 4-4 16,-1-3-2-16,1 0-6 0,2 2-9 16,-2-4-10-16,3 5-18 0,-7-8-23 0,8 8-47 15,-5-2-74-15,-7-3 4 0,5 4 6 16,-16 1 169-16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0:40:52.424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50 48 138 0,'0'0'142'0,"5"13"-41"0,-5-13-72 16,0 0 1-16,0 0 2 0,0 0 0 15,0 0 0-15,0 0 6 0,0 0 1 16,-6 11 2-16,6-11-3 0,-5 16 0 0,5-16-5 16,-4 27 1-16,-2-13-8 0,7 5-6 15,-4 0-9-15,3 1 1 0,-1-1-6 16,2-1 3-16,-2-2-5 0,3 1 4 16,-2-4 2-16,1 2-8 0,0-4 6 15,1-1-6-15,-2-10 6 0,1 14-11 0,-1-14 11 16,1 9-13-16,-1-9 5 0,0 0 1 15,0 0 0-15,0 0-5 16,0 0 0-16,0 0 5 0,-5-17-13 16,2 6 12-16,0 0-10 0,-1-3 7 0,1 0-11 15,-2-3 10-15,2 4-5 0,0 0 1 16,0 2 5-16,1-1-2 0,1 3 0 16,-1-1 0-16,2 10 4 0,-1-17-1 15,1 17 2-15,-1-14-1 0,1 14 3 16,0-12-3-16,0 12 3 0,1-12-3 0,-1 12 3 15,3-15-1-15,-3 15 1 16,4-16-1-16,0 5 1 0,-1 1-1 16,1-1 0-16,1 1 2 0,1 0 1 15,-6 10-3-15,13-17 3 0,-13 17-2 0,14-14 1 16,-14 14 0-16,17-7 3 0,-17 7-3 16,17-4 1-16,-7 7 0 0,-1-3 0 15,1 3 1-15,1-2 0 0,1 4 1 16,-2 2-2-16,2 3 4 0,-3 1-5 15,3 4 5-15,-5 2-4 0,3 2 2 0,-2 3-4 16,-1 1 4-16,-1 0-6 0,1 0 3 16,-1-3-6-16,-1 0 5 0,1-3-5 15,-2 0 4-15,0-2 0 0,0-3-6 16,-1-1 1-16,-3-11-12 0,5 19-1 16,-5-19-18-16,4 14-17 0,-4-14-30 15,0 0-56-15,0 0-60 0,0 0-4 16,0 0 14-16,-14 2 179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43.7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275 0 48 0,'0'0'148'0,"0"0"-75"0,0 0-11 15,0 0 1-15,0 0-1 0,0 0-8 0,0 0-9 16,0 0-3-16,0 0-4 0,0 0-2 16,0 0-6-16,0 0-2 0,0 0-8 15,0 0-1-15,0 0-5 0,0 0-3 16,-15 4-6-16,15-4-2 0,-16 8 0 16,16-8-2-16,-22 9 3 0,9-3-2 15,-2-1 1-15,0 2-1 0,-2-1 1 16,0 4 0-16,-2-3-1 0,2 2 3 15,-2-2 1-15,3 2 0 0,0-2-2 16,3 1 1-16,0-3-5 0,13-5 6 0,-19 9-3 16,19-9-3-16,0 0 0 0,-13 10 0 15,13-10-1-15,0 0 2 0,0 0 1 16,0 0-3-16,10 14-1 0,-10-14 3 16,14 6-2-16,-14-6 3 0,18 6-1 15,-7-3 2-15,-11-3-1 0,24 10 3 0,-13-5 1 16,1 0 0-16,2 3 1 0,1 0-5 15,0-1 7-15,1 0-11 16,-1 0 9-16,0-3-6 0,-1 1 3 16,-2-3-9-16,1 1-4 0,-13-3-15 0,22 3-32 15,-22-3-56-15,0 0-100 0,13-11-2 16,-13 11 8-16,0 0 134 0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7:48.440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0 256 362 0,'0'0'201'0,"0"0"-16"16,0 0-143-16,0 0-7 0,0 0-3 16,0 0-8-16,0 0-1 0,0 0-7 0,0 0 0 15,0 0-1-15,0 0-8 0,4 13 12 16,-4-13-8-16,5 13 6 0,-5-13-4 16,7 14-8-16,-7-14-5 0,8 14 0 15,-8-14 0-15,9 14 0 0,-9-14 0 16,9 10 0-16,-9-10 0 0,9 14 0 0,-9-14 0 15,0 0 0-15,12 10 0 0,-12-10 0 16,0 0 0-16,10 2 0 16,-10-2 0-16,0 0 0 0,12-5 0 0,-12 5 0 15,14-13 0-15,-14 13 0 0,22-25 0 16,-7 4 0-16,4-6 0 0,3 0 0 16,3-9 0-16,11 7 0 0,-12-7-191 15,15 1-28-15,-2-4-8 0,5 6 0 16,-1-1 69-16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7:04.647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88-2 447 0,'-13'-1'205'16,"13"1"1"-16,-18 6-155 0,12 4-22 15,-7-1-2-15,6 10-2 0,-4-2-9 0,4 2-3 16,0 1-9-16,3 2-4 0,2 1 0 15,3-2 0-15,3-1 0 0,2-4 0 16,3 0 0-16,0 0 0 0,4-1 0 16,1-2 0-16,1-2 0 0,0-4 0 15,2 2 0-15,0-3 0 0,0-3 0 0,-1-3 0 16,-1 0 0-16,-2-3 0 0,-1-4 0 16,-2-1 0-16,-1-2 0 0,-1-1 0 15,-4-1 0-15,-1 0 0 0,-3-2 0 16,0 3 0-16,-4 1 0 0,4 10 0 15,-14-14 0-15,4 11 0 0,0 1 0 16,-2 2 0-16,-3 4 0 0,1 2 0 16,0 2 0-16,-1-1 0 0,6 10-19 15,-13-10-156-15,16 7-40 0,-2-3-2 16,6 1-4-16,2-12 46 0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7:04.194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18 10 522 0,'0'0'201'16,"-9"-10"-63"-16,9 10-107 0,-7 14 0 15,8-1 2-15,-5-3-7 0,5 7-3 16,-1-3-8-16,2 6-12 0,-1-2-3 0,4 1 0 16,-1-2 0-16,0 0 0 0,1-1 0 15,0-4 0-15,1 3 0 0,-6-15-39 16,14 24-40-16,-14-24-126 0,5 19-7 15,-5-19-1-15,9 13 3 0,-9-13 146 16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7:03.678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5 97 332 0,'0'0'177'0,"0"0"3"15,-8-15-153-15,8 15-1 0,2-10 1 16,-2 10-4-16,8-14-2 0,-8 14-5 16,16-13 0-16,-4 6-3 0,-1-4 4 15,4 6 0-15,-2-3 1 0,3 5-3 16,-3-2 1-16,2 2-2 0,-3 0-2 0,0 4-1 16,-12-1 0-16,18 7-1 0,-18-7-4 15,12 16 0-15,-11-5-2 0,-1 3 0 16,-2 1-5-16,-2 1 3 0,-2 1-5 15,-2 1 4-15,-1 1-6 0,-1-2 10 16,-1-1-6-16,0-1 2 0,-1 2 3 16,2-3-3-16,-2-2-2 0,2-1 2 15,-1 0-1-15,2 0 0 0,9-11 0 16,-18 20 0-16,18-20 0 0,-13 11 0 16,13-11 0-16,0 0-2 0,-11 12 2 0,11-12 0 15,0 0-1-15,0 0 1 0,17-4 1 16,-7 1 0-16,3-2-6 0,2-2 11 15,2-2-7-15,1 0 2 0,2 3-1 16,1 1 0-16,1 0 0 0,1 1 0 16,-2 3 0-16,1 2 0 0,-3 1 0 0,-2-1-2 15,-1 2-9-15,-5-3-9 0,2 8-15 16,-13-8-29-16,15 5-79 16,-15-5-65-16,0 0-1 0,9 11 3 15,-9-11 82-15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7:02.960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6 3 342 0,'0'0'184'16,"-7"10"12"-16,7-10-141 0,0 0 0 0,0 0-3 16,0 0-8-16,0 0-8 0,0 0-7 15,0 0-7-15,12 2-14 0,-12-2-8 16,14-2 0-16,-14 2 0 16,20-4 0-16,-8 2 0 0,0-1 0 0,0 2 0 15,1-3 0-15,3 5 0 0,-16-1-26 16,31 2-86-16,-21-4-105 0,5 3 7 15,-15-1-11-15,20-1 10 0,-20 1 186 16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7:02.522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0 3 476 0,'0'0'205'0,"0"0"-3"15,0 0-161-15,0 0-3 0,0 0-13 0,0 0-2 16,0 0-10-16,0 0-13 0,0 0 0 16,0 0 0-16,17 1 0 0,-17-1 0 15,19-1 0-15,-8 1 0 0,0-1 0 16,-1 1 0-16,0-1 0 0,-10 1 0 15,15-1 0-15,-15 1 0 0,0 0-2 0,15 7-40 16,-15-7-26-16,0 0-43 16,-1 10-91-16,1-10-3 0,0 0-3 15,-10 14 24-15,10-14 184 0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7:01.944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42 0 494 0,'-16'6'214'0,"16"-6"2"15,-13 9-180-15,12 3 0 0,1-12-9 16,-8 23-27-16,4-10 0 0,4 3 0 0,0 0 0 16,2 2 0-16,1-2 0 0,0 0 0 15,1-1 0-15,3 1 0 0,-3 1 0 16,-1-3 0-16,3 2 0 0,-6-16 0 15,10 31-104-15,-11-21-120 0,1 4 3 16,0-14-1-16,-7 16-2 0,7-16 197 0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7:01.507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34 1 450 0,'-14'-5'205'15,"14"5"2"-15,-9 4-173 0,9-4 0 16,-7 10-3-16,7 0-1 0,0-10-7 15,-4 16-14-15,3-6-9 0,3-1 0 16,-2-9 0-16,8 19 0 0,-8-19 0 16,18 16 0-16,-6-8 0 0,2-3 0 0,2-1 0 15,1-1 0-15,3 0 0 0,0-1 0 16,0-1 0-16,0-1 0 0,0 0 0 16,-1-2 0-16,-1 1 0 0,-2-1 0 15,-2 0 0-15,-3-1 0 0,0 1 0 16,-11 2 0-16,16-4 0 0,-16 4-6 15,11-1-34-15,-16-10-28 0,17 14-72 16,-12-3-78-16,0 0 9 0,3-13-3 16,-3 13 83-16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7:01.007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0 87 237 0,'2'-10'173'15,"-2"10"-2"-15,14-5-120 0,-18-5-8 16,4 10-7-16,6-13 2 0,-6 13-5 0,12-12-1 0,-1 8-7 0,-11 4-2 15,21-12-2-15,-11 4 1 0,4 6-3 16,-3-4 0-16,4 5-5 0,-3-3-2 16,0 7-3-16,-3-2 0 0,-9-1-1 0,17 9-3 15,-17-9 1-15,9 16-2 0,-8-6 5 16,-2 3-5-16,-1 0-4 0,-3 0 0 16,-2 2 0-16,-2 0 0 0,0 0 0 15,-1-2 0-15,-1 1 0 0,-1-2 0 16,0 0 0-16,1-1 0 0,-1-3 0 15,2 1 0-15,-1-1 0 0,1-2 0 16,10-6 0-16,-15 9 0 0,15-9 0 16,0 0 0-16,-11 3 0 0,11-3 0 15,0 0 0-15,0 0 0 0,10-6 0 0,-10 6 0 16,14-5 0-16,-14 5 0 0,20-2 0 16,-9-3 0-16,2 2 0 0,2 1 0 15,0-2 0-15,3-2 0 0,-1 2 0 16,1-2 0-16,-1 4 0 0,4 1-5 15,-5-2-3-15,1 6-7 0,-5-8-22 0,6 13-22 16,-18-8-50-16,12-7-94 16,-12 7-3-16,0 0 0 0,10 3 32 15,-10-3 174-15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59.775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0 0 332 0,'0'0'188'0,"0"0"14"0,0 0-120 15,13 3-27-15,-13-3-14 0,12 1 6 16,-12-1-7-16,19 4-12 0,-7-6-20 0,6 5-8 16,-3-2 0-16,6 0 0 15,-1-1 0-15,2-1 0 0,-1 1 0 16,1 0 0-16,-1-1 0 0,-1-1 0 16,-2 1 0-16,-3-3 0 0,4 7 0 0,-19-3-208 15,14-2-9-15,-14 2-6 0,0 0 2 16,0 0 68-16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42.7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53 27 134 0,'0'0'163'0,"0"0"-82"15,0 0-29-15,0 0 2 0,0 0 2 16,0 0-14-16,0 0-5 0,0 0-4 16,0 0-4-16,0 0-3 0,0 0-2 15,0 0-2-15,12-9-4 0,-12 9-1 16,0 0-5-16,17-9-2 0,-17 9-2 15,13-6 0-15,-13 6-2 0,16-3-1 0,-16 3-2 16,16 1 2-16,-16-1-2 0,15 4-2 16,-15-4 3-16,14 9-6 0,-14-9 3 15,0 0-2-15,13 15 1 0,-13-15-3 16,4 15 3-16,-4-15 0 0,-2 13 0 16,2-13 4-16,-4 18-4 0,4-18 2 15,-9 17-1-15,9-17 1 0,-12 17-1 16,12-17 1-16,-14 17-4 0,14-17 1 15,-16 15 1-15,16-15 2 0,-16 14-1 16,16-14-1-16,-13 8 0 0,13-8 0 0,0 0 0 16,-12 7 2-16,12-7-4 0,0 0 0 15,0 0 0-15,0 0-1 0,0 0 1 16,0 0 1-16,0 0 0 0,14-3-2 16,-14 3 2-16,12-4-1 0,-12 4 2 15,15 2 1-15,-15-2-1 0,16 3 0 0,-16-3-1 16,19 8 0-16,-19-8 1 0,21 13 1 15,-21-13-3-15,21 14 4 16,-21-14-4-16,16 17 3 0,-16-17-1 16,10 18 3-16,-10-18-3 0,0 17 1 0,0-17-1 15,-10 17 2-15,10-17-2 0,-15 18 2 16,15-18-3-16,-22 14 1 0,9-8 1 16,-1 0-2-16,-2-1 2 0,2 0-1 15,-1-4 0-15,-1-1-5 0,3 1-9 16,-5-7-19-16,18 6-26 0,-26-8-35 0,26 8-92 15,-16-13-17-15,16 13 2 0,-11-9 147 16,11 9 54-16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59.307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58 34 374 0,'0'0'188'0,"0"0"11"0,-22 1-157 16,22-1-2-16,-12 10-2 0,12-10-3 16,-11 14-9-16,8-4-6 0,-3 0-1 15,3 2-10-15,2-1 4 0,2 1-9 16,2-3 5-16,3 3-9 0,0-2 7 0,4-1-11 16,2-3 4-16,3-2-2 0,1-2 2 15,3-1 1-15,1-1-1 0,1-3 0 16,0-1-1-16,-1-1 1 0,-2-1 2 15,-1-1 0-15,-5-3-7 0,-1 1 11 16,-3-3-10-16,-3 1 8 0,-2-3-7 0,-3 1 7 16,-2-2-4-16,-1 2 0 15,-3 1 0-15,-1 2 0 0,-4 1 0 16,0 2 0-16,-3 2 0 0,-2 3 0 16,-2 3 0-16,-2 2 0 0,2 2 0 0,-2 1 0 15,3 5 0-15,-1-4-1 0,8 7-30 16,-6-10-36-16,19 13-79 0,-3-17-70 15,-4 17 5-15,4-17-3 0,11 9 78 16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58.838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0 45 305 0,'0'0'180'16,"11"-10"11"-16,-11 10-140 0,14-10-10 15,-10 0 1-15,12 9-1 0,-16 1-4 16,24-7-13-16,-14 2-1 0,6 5-5 16,-4-2-2-16,1 4-3 0,-2-2-2 15,0 5-1-15,-11-5-2 0,16 7 1 16,-16-7-6-16,9 13-3 0,-9-13 0 0,2 15 0 16,-2-15 0-16,-4 20 0 0,0-9 0 15,-2 1 0-15,-2-2 0 0,-2 3 0 16,0-3 0-16,-1 3 0 0,-1-3 0 15,0-1 0-15,1-1 0 0,1 0 0 16,10-8 0-16,-16 13 0 0,16-13 0 0,-11 7 0 16,11-7 0-16,0 0 0 15,0 0 0-15,0 0 0 0,0 0 0 16,0 0 0-16,-2 11 0 0,2-11 0 16,0 0 0-16,11 8 0 0,-11-8 0 0,14 8 0 15,-4-5 0-15,1-1 0 0,2-1 0 16,2-1 0-16,2 1 0 0,1-2 0 15,3-2 0-15,-3-2 0 0,5 4 0 16,-6-5-37-16,8 10-34 0,-16-14-58 16,8 10-87-16,-6-3 9 0,0 3-7 0,-11 0 66 15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58.353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19 1 301 0,'0'0'193'15,"0"0"-2"-15,0 0-122 0,0 0-6 16,0 0-9-16,-11-1-9 0,11 1-10 16,-3 12-7-16,4 0-4 0,-4-3-5 0,3 6-18 15,-3-1-1-15,4 4 0 0,-2-1 0 16,1 1 0-16,0 0 0 0,0-2 0 15,2 1 0-15,-1-1 0 0,1-4 0 16,0 0 0-16,-2-12 0 0,4 16 0 16,-4-16 0-16,4 11 0 0,-4-11 0 0,0 0 0 15,7 10 0-15,-7-10-47 0,0 0-62 16,0 0-106-16,9-3-4 0,-9 3 8 16,3-9-2-16,-3 9 205 15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57.885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49-3 492 0,'-14'-1'208'0,"14"1"5"16,-11 6-171-16,10 4 0 0,1-10-16 0,-9 20-26 16,4-8 0-16,2 3 0 0,-1 2 0 15,3 3 0-15,-1-2 0 0,2 0 0 16,1 0 0-16,0-1 0 0,2-1 0 15,-1-3 0-15,3 1 0 0,-5-14 0 16,12 20 0-16,-12-20-94 0,0 0-132 0,11 5 2 16,-1-1-5-16,-10-4 6 15,10-2 197-15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57.416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0 25 466 0,'0'0'199'0,"1"15"-71"0,-1-15-81 16,0 0-12-16,0 0-1 0,0 0-6 15,15 0-8-15,-1 0 2 0,0-3-4 16,5 3-1-16,2-4-10 0,6 1-5 16,-1-3-2-16,5 3 0 0,-2-2 0 0,0 2 0 15,-1-2 0-15,0 2 0 0,-3 0 0 16,-5 4 0-16,-3-2 0 0,-4 0 0 16,-2 1 0-16,-11 0 0 15,12-1 0-15,-12 1 0 0,0 0 0 0,0 0 0 16,0 0-10-16,0 0-21 0,0 0-14 15,0 0-25-15,0 0-45 0,0 0-101 16,0 0 16-16,0 0-8 0,0 0 81 16,0 0 127-16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56.838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32 59 409 0,'-13'12'201'0,"13"-12"-1"0,-13 12-157 0,13 3-6 16,0-15-6-16,-5 23-9 0,3-12-6 15,5 1-3-15,-3-12-6 0,9 18-1 16,-9-18-5-16,19 17 1 0,-7-12 1 15,4-2 0-15,2-2-3 0,1-2 2 16,3 0-2-16,0-4-1 0,1-2 1 0,0-2-1 16,-2-2 2-16,-2 0-1 15,-3 0 6-15,-3-5 1 0,-5 0-6 16,-2 2 10-16,-6-2-8 0,-1 2-3 16,-7-1 0-16,0 3 0 0,-6 0 0 0,-1 6 0 15,-3 0 0-15,-1 3 0 0,-2 1 0 16,0 1 0-16,-1 5 0 0,1 0 0 15,1 2 0-15,1 0 0 0,6 5 0 16,-4-8-27-16,16 14-82 0,1-17-104 16,-6 18-3-16,6-18 2 0,9 16 0 0,-9-16 185 15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56.353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5 64 291 0,'0'0'186'0,"0"0"-4"15,0 0-130-15,-9-15 0 0,9 15-7 16,0 0-7-16,0 0-7 0,0 0-10 0,0 0-6 16,3-13-3-16,-3 13-3 0,11-8-1 15,-11 8 1-15,18-9 2 0,-7 5-2 16,1-2 3-16,2 4-2 0,-1-2-1 15,1 2 0-15,-1 1-2 0,1 2-2 16,-3 0-5-16,1 3 0 0,-12-4 0 0,16 11 0 16,-16-11 0-16,10 19 0 15,-8-8 0-15,-2 1 0 0,-3 1 0 16,-2 3 0-16,-1-2 0 0,-2-1 0 16,-3 1 0-16,1-1 0 0,-2-1 0 0,-1-1 0 15,0 0 0-15,-1-4 0 0,1 1 0 16,0 0 0-16,2-2 0 0,1 0 0 15,10-6 0-15,-15 8 0 0,15-8 0 16,0 0 0-16,0 0 0 0,0 0 0 16,-5 10 0-16,5-10 0 0,12 2 0 0,-12-2 0 15,22-1 0-15,-10 1 0 0,3-2 0 16,2 1 0-16,1-1 0 0,-1 0 0 16,1 1 0-16,1 2 0 15,-1 0 0-15,-2-1 0 0,2 2 0 0,-6-4-7 16,8 10-40-16,-20-8-39 0,21-4-127 15,-21 4 1-15,20-2-4 0,-20 2 9 16,12-2 173-16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55.775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18 11 331 0,'0'0'188'0,"0"0"4"0,-13-11-134 0,13 11-2 16,0 0-3 0,0 0-4-16,0 0-13 0,-3 16-7 15,3-16-5-15,-2 22-17 0,1-10-7 16,2 7 0-16,-1 4 0 0,2-2 0 16,-1 0 0-16,2 0 0 0,-2 1 0 0,1-2 0 15,0-2 0-15,-1 0 0 0,1-4 0 16,-1 1 0-16,0-3 0 0,0 2 0 15,-1-14 0-15,0 16 0 0,0-16 0 16,0 10 0-16,0-10 0 0,0 0 0 16,3 10-24-16,-3-10-51 0,0 0-50 0,0 0-88 15,10 4 1-15,-10-4 1 0,0 0 49 16,15-12 162-16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54.205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11 11 476 0,'0'0'218'16,"-12"-1"-1"-16,12 1-158 0,0 0-25 0,0 0-15 15,0 0-19-15,0 0 0 0,0 0 0 16,5 12 0-16,-5-12 0 16,13 2 0-16,-2 0 0 0,0-4 0 15,4 2 0-15,-1-6 0 0,3 5 0 0,-3-8 0 16,12 13-57-16,-12-11-167 0,3 5-6 16,-17 2 5-16,16-3 5 0,-16 3 154 15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53.752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24 22 471 0,'0'0'208'0,"-11"7"7"15,-2-9-162-15,13 2-16 0,0 0-4 16,0 0-27-16,0 0-6 16,0 0 0-16,0 0 0 0,0 0 0 0,0 0 0 15,13-4 0-15,-13 4 0 0,17 0 0 16,-6-4 0-16,1 2 0 0,0-3 0 16,0-1 0-16,0 2 0 0,-1 2 0 15,-1 5 0-15,0-7 0 0,-10 4 0 16,16 3 0-16,-16-3 0 0,13 1 0 0,-13-1 0 15,0 0 0-15,11 0 0 0,-11 0 0 16,0 0-76-16,0 0-141 0,0 0-6 16,0 0 1-16,0 0 4 0,0 0 152 15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01:38.3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0,'0'0'0,"0"0"0,0 0 0,0 0 0,0 0 15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45:20.36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0,'0'0'0,"0"0"16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44:13.30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0,'0'0'0,"0"0"15,0 0 1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43:43.6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0,'0'0'0,"0"0"15,0 0-15,0 0 16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41:24.27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31:42.824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0 370 43 0,'0'0'151'0,"0"0"7"15,0 0-98-15,0 0-39 0,0 0-4 16,0 0 1-16,0 0-1 0,0 0-2 16,0 0-7-16,0 0-3 0,0 0 0 0,0 0 1 15,0 0 4-15,0 0 2 16,0 0 2-16,0 0 2 0,0 0-1 16,14-3 4-16,-14 3-3 0,0 0 0 15,0 0-3-15,13 11 0 0,-13-11-2 0,0 0 1 16,0 0-1-16,12 15-1 0,-12-15 2 15,0 0 0-15,12 11-3 0,-12-11-1 16,0 0 1-16,14 10-1 0,-14-10-1 16,0 0-1-16,0 0-1 0,0 0 2 15,0 0 0-15,12 5 2 0,-12-5-2 0,0 0 2 16,0 0 1-16,2-12-5 16,-2 12 7-16,6-21-7 0,-4 4 1 15,6-4-2-15,2-6-3 0,3-4-11 16,4 0-6-16,-3-12-14 0,15 11-49 0,-10-7-87 15,8-3-38-15,5 6-3 0,-4-1 50 16,6 7 157-16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6:46.72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23 270 0,'0'0'89'0,"20"-5"-9"0,-20 5-12 15,26-5-21-15,-11 4-41 0,3 0-3 16,-1-1-1-16,3 1-1 0,-1 1-1 15,1-2 1-15,-1 0 0 0,0 1 0 16,-1-1-2-16,-2 1 0 0,-3 2-18 16,-2-3-52-16,-11 2-53 0,20 3-28 15,-20-3-8-15,0 0 120 0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5:50.957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0 207 140 0,'0'0'92'15,"0"0"-12"-15,0 0-23 0,0 0-24 16,0 0-10-16,0 0-3 0,0 0-6 16,0 0-3-16,0 0-3 0,0 0-1 15,0 0 0-15,0 0-1 0,0 0 0 16,0 0-2-16,0 0-1 0,0 0-1 0,0 0 0 16,0 0 0-16,0 0 0 0,0 0-1 15,0 0-1-15,7 11 1 0,-7-11 0 16,0 0 0-16,0 0 0 0,0 0 0 15,0 0-1-15,7 14 0 0,-7-14 1 16,0 0-1-16,8 15-1 0,-8-15 1 16,0 0 0-16,7 15 0 0,-7-15 0 15,10 12 0-15,-10-12 0 0,7 16 1 16,-7-16-1-16,6 13 0 0,-6-13-1 16,9 11 1-16,-9-11-1 0,0 0 1 0,3 11 0 15,-3-11-1-15,0 0 1 0,0 0 2 16,0 0-2-16,0 0 1 0,0 0-1 15,0 0 1-15,0 0 0 0,0 0-1 16,5-11 0-16,-1 0 0 0,0-2 1 16,6-4-1-16,2-4 2 0,1-2-3 15,5-4 3-15,5-1-3 0,4-1 3 16,2 1-1-16,7 2-75 0,-1 5-66 16,-3-7-9-16,-1 9-9 0,-12-4 146 15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5:45.28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197 10 42 0,'0'0'19'0,"0"0"1"0,-12-6 3 15,12 6 3-15,0 0 4 16,0 0 0-16,0 0 2 0,0 0-1 16,0 0 0-16,0 0-1 0,0 0-4 15,-12-4-6-15,12 4-2 0,0 0-5 0,0 0-3 16,-12 2-2-16,12-2-1 0,0 0-1 16,-14 0-2-16,14 0 1 0,0 0-2 15,0 0 2-15,-15 1 0 0,15-1 0 16,0 0 0-16,-12 0 0 0,12 0 1 15,0 0-2-15,-14-1 2 0,14 1-3 0,0 0 3 16,-15-2-1-16,15 2-1 0,-11 0 2 16,11 0 0-16,0 0-3 15,-14-1 2-15,14 1-2 0,0 0 3 16,-13 0-2-16,13 0 1 0,0 0 1 0,0 0-3 16,-13 8 1-16,13-8 0 0,0 0 2 15,-13 9-4-15,13-9 2 0,0 0 1 16,-12 8-4-16,12-8 4 0,0 0-1 15,-11 9 0-15,11-9-1 0,0 0-1 16,0 0-2-16,-2 11 0 0,2-11 2 0,0 0-2 16,0 0 1-16,0 0 0 0,0 0-1 15,-2 11 1-15,2-11-1 0,0 0-1 16,0 0-2-16,0 0-4 16,0 0-13-16,0 0-23 0,3 12-35 0,-3-12-30 15,0 0-33-15,0 0-13 0,0 0 121 16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5:42.94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0 196 0,'0'0'84'0,"0"0"-3"0,0 0 3 16,0 0-15-16,0 0-9 0,0 0-14 0,-3 14-6 15,3-14-12-15,-5 15-5 0,5-15-8 16,-2 19-9-16,6-8-5 0,-2 1 1 15,0 0 4-15,-2 2-7 0,3-2 6 16,0 2-7-16,6-1 6 0,-11 2-6 16,5-1 7-16,-3 0-9 0,6 1 2 0,-6-1 1 15,4 1-1-15,-3-1 1 0,-4 2-1 16,6-1 2-16,-3 1-2 0,5-2 3 16,-10 3-8-16,10-4-17 15,6 6-42-15,-10-4-46 0,8 0-26 0,-3 1-26 16,2-4-7-16,7 2 117 0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5:40.3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96 0,'0'0'57'0,"0"0"-3"0,0 0 0 16,0 0 0-16,0 0 11 0,3 11-1 15,-3-11-1-15,7 14-10 0,-6-3-6 16,-1-11-4-16,4 22-7 0,-4-22-8 15,3 22-22-15,-1-9 0 0,-2 0-7 16,0-1 5-16,6 1-7 0,-1 0 2 0,-5-1-1 16,1 0 1-16,0 0 4 0,0 0-5 15,3-1 1-15,0 2 1 16,-1-2 1-16,-3-11-1 0,7 20 1 16,-7-20-1-16,10 16-15 0,-2-4-26 0,-8-12-49 15,6 15-34-15,-6-15-22 0,2 12-22 16,-2-12 29-16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02:40.7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43 0 0,'0'0'0,"0"0"0,0 0 0,-43 76 0,43-58 15,0-18 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2:16.6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422 85 134 0,'0'-15'55'0,"0"15"7"0,-9-19 1 15,9 19-7-15,-10-15 1 0,10 15-6 16,-15-17-1-16,15 17-5 0,-19-14-5 15,19 14-7-15,-20-6-5 0,20 6-4 0,-23 2-7 16,23-2 1-16,-27 9-6 0,16-3 3 16,-7 0-3-16,4 4 2 0,-3-5-1 15,2 8 3-15,-1-3 0 0,2 4-2 16,-3-7-2-16,5 11 0 0,-3-7-1 16,3 2 0-16,-2 2-1 0,3-2-3 0,-2 0-4 15,2 0 4-15,0 3-4 16,0-2 3-16,1 0-6 0,2 4 1 15,-1-2-2-15,2 5 2 0,-1-1 4 16,1 1-6-16,1-2 5 0,1 1-6 0,1 3 8 16,2 0-6-16,0-1 7 0,3-2-5 15,0 1-1-15,5 3 5 0,1 1-7 16,2-1 3-16,2-2-1 0,1 0 2 16,3-2-6-16,1 0 6 0,2-3-5 15,-1 0 2-15,3-4-2 0,0-2 2 0,2-3-2 16,0-1 1-16,0-2-1 15,2-3 1-15,2-2 1 0,-2-2 1 16,2-2 0-16,-1 1 1 0,0-2-1 16,-1-2-3-16,-1 2 4 0,0-3-2 0,-3-1 1 15,-1-4-2-15,0 4 2 0,-2-4-2 16,0-1 2-16,0 0-1 0,-2-3 1 16,-1 1-2-16,1 1 3 0,-2 1-4 15,-2-2 4-15,1-1-4 0,-4 0 5 16,-1 2-5-16,-1 1 7 0,0 0-6 0,-2-1 3 15,0 2-3-15,-3-1-4 0,-1 3 9 16,0-3-8-16,-2-3 8 0,-2 3-9 16,0-1 9-16,-1-1-8 0,-2-3 8 15,0-1 0-15,-3 0-5 0,-2-3 3 16,-1 2-2-16,0-2-1 0,-2-1 2 16,0 3 3-16,-1 2-5 0,0 4 2 15,-2-1-2-15,2 7 2 0,-1-5-1 16,0 6 2-16,1 1-7 0,0 4-4 15,-1-6-5-15,17 9-13 0,-28-15-26 0,28 15-52 16,0 0-108-16,-17-3-4 0,17 3 7 16,-12-15 92-16,12 15 118 0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5:37.89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0 149 0,'0'0'56'16,"0"0"5"-16,0 0-3 0,0 0 5 15,0 0-5-15,0 0-3 0,0 0-7 16,-6 18-5-16,6-18-7 0,1 13-5 16,-1-13-8-16,2 20-13 0,-2-8-3 15,0-1-6-15,0 2 4 0,0 2-6 16,0 0 5-16,-1-1-8 0,0 0 4 0,0 2-2 16,0-2 2-16,0-2 1 0,1 1 0 15,1-2 0-15,-1 1 1 0,2-1 2 16,-2-11-3-16,4 20 1 0,0-9-17 15,-4-11-18-15,9 19-40 0,-9-19-39 16,8 17-21-16,-8-17-20 0,4 14-17 0,-4-14 147 16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31:43.730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-5 350 140 0,'0'0'149'0,"-3"-12"9"16,3 12-145-16,0 0 4 0,0 0 1 15,0 0 8-15,0 0 5 0,12 11-1 0,-12-11-4 16,0 0 4-16,13 10 0 0,-13-10-9 16,16 14-1-16,-16-14-6 0,15 13-4 15,-15-13 2-15,15 10 3 16,-15-10-6-16,13 7-2 0,-13-7-1 0,0 0 3 16,14 6 0-16,-14-6 2 0,0 0-1 15,0 0 0-15,14 4-3 0,-14-4 3 16,0 0-1-16,15-20-7 0,-15 20 3 15,22-29-9-15,-5 5-7 0,6-2-19 16,-5-18-27-16,19 6-74 0,1-11-71 0,-2-10 4 16,11 1-8-16,-4-8 182 0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31:41.011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0 314 1 0,'0'0'62'0,"0"0"68"0,0 0-110 15,0 0 2-15,0 0-1 0,0 0-1 16,0 0-1-16,0 0-2 16,0 0 2-16,0 0 2 0,0 0 5 0,0 0 4 15,0 0 5-15,0 0 3 0,12 0 1 16,-12 0-2-16,0 0-1 0,0 0-4 15,0 0-8-15,0 0 2 0,13 12-3 16,-13-12-3-16,0 0-6 0,0 0 1 16,15 17-7-16,-15-17 3 0,0 0-2 0,14 17-1 15,-14-17-6-15,12 13 2 0,-12-13 0 16,9 13-2-16,-9-13 1 0,11 12 0 16,-11-12 0-16,0 0 1 0,12 14 0 15,-12-14 1-15,0 0 3 0,0 0 1 16,0 0 1-16,0 0 0 0,0 0 2 15,12-4-1-15,-12 4-1 0,10-24-4 16,-1 6 3-16,0-6-8 0,4-4 3 16,3-6-14-16,-1-9-11 0,11 9-48 15,-13-6-113-15,8-5-27 0,3 5-3 0,-5-1 9 16,4 4 203-16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39.5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 10 178 0,'-18'-7'187'0,"18"7"-3"0,17 6-121 0,-17-6-12 15,0 0 0-15,0 0-6 0,0 0-14 16,0 0-6-16,0 0-4 0,0 0-2 15,0 0-5-15,0 0-1 0,17-1-2 16,-17 1 2-16,26-1 0 0,-11-1-1 16,4 3-2-16,-2-2-1 0,3 1 0 0,-2-1-3 15,-1 1 0-15,-2-2-1 0,-1 2-3 16,-2-1 0-16,-12 1 0 0,18-2-1 16,-18 2-2-16,13-1-1 0,-13 1-7 15,0 0-8-15,0 0-10 0,13 5-19 16,-13-5-16-16,0 0-23 0,0 0-26 15,0 0-58-15,0 0-37 0,0 0 12 16,-13 16 141-16,0-18 53 0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38.45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12 206 0,'0'0'169'0,"0"0"5"0,-3-13-125 15,3 13-23-15,0 0 6 0,0 0-1 16,0 0-9-16,-1 13-4 0,1-13 6 16,0 17-1-16,0-17 5 0,1 26-6 15,-2-13-4-15,4 7-5 0,-3-4 1 0,6 6-1 16,-5-4-6-16,4 3 1 16,0-2-6-16,-1 1 2 0,-1 1-4 15,2-1 4-15,-2-1-6 0,1-2 1 16,1 1-3-16,-5-4-4 0,6 3-20 0,-6-17-20 15,5 26-46-15,-5-26-65 0,-6 15-41 16,6-15-5-16,-7 15 48 0,7-15 157 16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37.99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0 120 210 0,'0'0'179'0,"0"0"1"16,-8-16-136-16,8 16 0 0,0 0 1 16,13-9-18-16,-13 9-11 0,10-17-2 15,-10 17 0-15,21-17-3 0,-21 17 2 16,25-19-3-16,-10 8 3 0,4 3-1 16,-3 0 0-16,4 3-2 0,-3-1 0 0,3 5-4 15,-3-2 0-15,1 4-2 0,-3 1-2 16,-2 3-2-16,0-2 0 0,-13-3-2 15,16 16 1-15,-16-16 2 16,9 21-3-16,-8-7 4 0,-2 1-4 0,-1 2 2 16,-3-1-2-16,-2 2 6 0,-2-2-6 15,-1 0 4-15,-1 0-5 0,2-3 4 16,-3 1-6-16,12-14 2 0,-22 19-2 16,22-19 0-16,-19 16 0 0,19-16 2 15,-14 8-1-15,14-8 1 0,0 0 3 0,0 0 0 16,-13 3 0-16,13-3-2 0,0 0-2 15,0 0 0-15,0 0 0 0,0 0-1 16,18-4 0-16,-18 4-1 16,17 0 1-16,-17 0 3 0,25 2-1 0,-10 2 2 15,2 2-2-15,0 0 4 0,2 1-3 16,-1 3 1-16,1 0-1 0,-2 2 1 16,-2 3-2-16,-2-2 2 0,-4 3 6 15,-3 1-10-15,-5 0 12 0,-5-2-10 16,-3 1 7-16,-4 0-5 0,-3 0 10 0,-4-1-12 15,-1-3 3-15,-3-1 2 0,-2-2-4 16,0-3 4-16,-1 1 0 0,-1-3 1 16,1-5-1-16,0-5-2 0,4 2-9 15,-2-4-13-15,10 4-23 0,-8-11-35 16,12 3-88-16,9 12-25 0,-12-26-7 0,12 26 104 16,4-26 96-16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18.79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 0 211 0,'0'0'171'0,"0"0"-1"0,4 15-131 16,-4-15-1-16,0 0 2 0,-14 7-2 15,17 5-11-15,-3-12 2 0,-7 19-5 16,7-19-3-16,-6 28-7 0,3-13 0 0,3 4-2 15,-2 2-2-15,3 1 1 0,-1 0-3 16,1 5 0-16,0-2-6 0,0 1 3 16,-1 1-5-16,2 0 3 0,-2-3-4 15,2-2 3-15,-2-1-5 0,2-1 3 16,1-4-13-16,-3-16-8 0,7 28-29 16,-7-28-27-16,0 0-100 0,1 16-27 15,-1-16 8-15,0 0 42 0,0 0 154 16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6:52.2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46 95 332 0,'-12'16'86'0,"12"-16"-21"15,-11 22-31-15,7-8-33 0,1 1 0 16,0 4 2-16,2-2-2 0,2 1 1 15,2 2-2-15,2-1 4 0,1 0-6 16,3-1 4-16,2 0-3 0,3-4 0 16,2 1-1-16,0-2 1 0,3-4 0 15,3 1 0-15,2-5-1 0,1-1 1 0,0-2 0 16,1-2 1-16,1-5-1 0,2-1 1 16,-1-3-2-16,-1-2 2 0,0-1 1 15,-3-3-1-15,-2-3 1 0,-1-2-4 16,-6 0 4-16,-3-3-4 0,-6 1 4 15,-5-1-2-15,-5-3 0 0,-6 2 0 0,-4 0 1 16,-4 3 3-16,-4-1-3 16,-5 3 4-16,0 2-4 0,-2 2 3 15,-2 3-1-15,-1 2 0 0,0 5 0 16,1 2-1-16,1 4 1 0,0 3-2 0,1 4 2 16,3 3-3-16,2 2 3 0,5 4-4 15,2 2 0-15,6 0-99 0,8 7-50 16,-4-7-1-16,13 8 29 0,-6-12 123 15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6:51.53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163 9 188 0,'0'0'82'0,"0"0"-4"16,0 0-16-16,-11-9-11 15,11 9-13-15,0 0-19 0,0 0-15 16,-13-3-1-16,13 3 0 0,0 0-1 0,-14 9 2 16,14-9-4-16,-12 11 1 0,12-11-1 15,-14 14 1-15,14-14 1 0,-16 21 0 16,8-9-2-16,-2 1 0 0,1 2-1 15,-2 3 2-15,2 0-3 0,-1 2 4 16,1 1-4-16,3 1 4 0,0 0-4 0,2 1 3 16,4 0 0-16,-1-2 1 0,3 1 1 15,3 0-6-15,1-1 3 0,3-3-2 16,1-1 4-16,2 2-4 16,0-4 0-16,4-2-2 0,0-1 1 0,1-3 4 15,3-1-2-15,0-2 3 0,0-2-3 16,0-5 1-16,-1-3-2 0,0 0 3 15,-3-5 0-15,-1-4 0 0,-3 0 1 16,-2-4-3-16,-3-3-2 0,-3 0 2 16,-2 0 1-16,-5-1 1 0,-3 2-4 0,-3 2 4 15,-3 1-4-15,-2 2 5 0,-4 4 0 16,-1 3 2-16,-3 2-3 0,1 3 2 16,0 3-1-16,2 4-1 15,0 0-1-15,2 2 1 0,3 3-2 0,2 1 1 16,4 1 2-16,1 1-3 0,4 0 4 15,3-1-5-15,4 4-52 0,2 0-46 16,-2-3-34-16,8 6-16 0,-12-19 46 16,21 25 104-16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6:49.3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57 181 0,'0'0'76'0,"0"0"-6"0,0 0-10 0,0 0-11 15,-12-5-8-15,12 5-19 0,0 0-17 16,0 0 0-16,0 0-1 0,0 0-3 16,0 0 2-16,0 0 1 0,0 0-2 15,7-14 2-15,-7 14-2 0,14-6-2 16,-14 6 2-16,22-7 0 0,-9 3-1 15,1 0-2-15,1-1 1 0,2 2-3 16,-2 0 4-16,0 1-3 0,0 0 2 0,1 1-1 16,-3 1 1-16,-1 2 0 0,0 0 0 15,-12-2 4-15,17 7-5 0,-17-7 1 16,8 11 0-16,-8-11 1 0,1 16-1 16,-1-16 3-16,-7 19-4 0,7-19 3 15,-13 18-1-15,13-18 2 0,-20 16-3 16,9-9-2-16,-1 0 2 0,1-3-1 15,-1 1 1-15,1 0-1 0,11-5 0 16,-20 6 2-16,20-6 1 0,-14 5 0 16,14-5-2-16,0 0 0 0,0 0 0 0,0 0-1 15,0 0 2-15,0 0-4 0,0 0 1 16,0 0 0-16,13-2 2 0,-13 2 0 16,22 1 0-16,-10 1-2 0,4 0 2 15,0 2 0-15,-1 1 0 0,2 2 1 16,-1 0-2-16,0 1 0 0,-1 2-1 0,0 1 4 15,-4 0-3-15,0 1 1 0,-3 1-2 16,-1 0 2-16,-2 3-1 16,-3-2 1-16,0 1 4 0,-5 0-4 15,0-1 3-15,-3 2-5 0,-3-1 5 0,-2-1-4 16,-1-2 4-16,-2 1-5 0,-4-3 2 16,1 0 0-16,-2-2 1 0,1-1 0 15,-1 0 1-15,2-3-3 0,-1 0 2 16,1-2-1-16,2 0 0 0,-1-3-1 15,2-2 1-15,-2 0-3 0,5-4 2 0,-2 0 1 16,13 7-1-16,-18-18-18 0,18 18-58 16,-8-19-31-16,8 19-25 0,2-12-9 15,-6-1 90-15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2:41.85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535 105 1 0,'0'0'70'0,"13"-2"90"16,-13 2-91-16,0 0 4 0,0 0 3 16,-4-16-11-16,4 16 1 0,0 0-10 15,0 0-6-15,-7-15-16 0,7 15-2 16,0 0-9-16,0 0 1 0,-8-16-1 16,8 16-5-16,0 0-8 0,-11-10 0 0,11 10 2 15,-13-8-2-15,13 8-2 0,-17-12 2 16,17 12-3-16,-19-8-1 0,7 3-3 15,0 3 4-15,-1-4 0 0,0 6-3 16,-3-3 1-16,1 5-4 0,0-3 1 16,0-1 4-16,-2 1-1 0,2 2-1 0,-1 1-1 15,1 0 0-15,-2 1-1 0,1 0 4 16,0 1-3-16,-2 3-2 0,2 1-2 16,0 4-6-16,0-1 15 15,-1 0-5-15,0 0-6 0,1 5-1 0,1 3 10 16,1 0-9-16,1-3 6 0,1 0 7 15,0 2-11-15,2 2 1 0,1 0 9 16,0 0-7-16,0-7-4 0,2 5 4 16,0 1 6-16,3-3-5 0,-1-2-5 15,3 7 3-15,1-1 2 0,1-2-2 0,2 5 0 16,0-1 3-16,3-2-12 0,1 2 9 16,1 2-7-16,1-4 5 0,1-3-4 15,2 0 13-15,-1 2-6 16,3-4-4-16,2-1 8 0,-1 2-12 0,1-2 15 15,2 0-10-15,-1 1 4 0,3-5-10 16,0 1 7-16,-1-3 0 0,1-2-1 16,2-3 0-16,-1-2-1 0,2-1 3 15,-1-1-2-15,1 2 1 0,0-5-1 16,1 1 0-16,-1 2 3 0,0 0-1 0,-1-2-1 16,-2 1-2-16,0-4 3 0,0-3-1 15,-3 3 0-15,1-3 6 0,-2-5-16 16,0 0 17-16,0-2-12 0,-1-1 10 15,0 3-6-15,-2 0 4 0,1-6-6 16,-2 4-4-16,0 2 14 0,-1-3-16 16,0-3 10-16,-2 0 1 0,1 1-2 15,-1 1-4-15,-1 2 5 0,-1-1-2 16,-1-1 0-16,1 2 3 0,-4 1 4 16,1 3-8-16,-3 0 5 0,0-1 2 0,-2-3-4 15,0 2 1-15,-2-1 3 0,4 15-3 16,-10-22-4-16,3 8 3 0,0 1-1 15,0 0-2-15,0-4-1 0,7 17 9 16,-14-19-6-16,14 19-2 0,-14-20 0 16,14 20 2-16,-15-18-5 0,15 18 2 0,-13-5-18 15,0-6-31-15,13 11-50 0,-11 5-101 16,11-5-21-16,-15-2-2 16,15 2 47-16,-16-3 179 0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6:46.30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 0 146 0,'-6'22'77'15,"6"-22"-5"-15,-7 22-5 0,7-22-8 16,-5 21-2-16,5-21-12 0,-2 23-13 0,2-23-30 16,-3 14 0-16,3-14-1 0,-1 12-2 15,1-12 2-15,0 0 0 0,0 0-1 16,0 0 0-16,0 0 0 15,0 0 0-15,0 0-1 0,0 0 4 0,14 3-4 16,-14-3 0-16,13-9 1 0,-13 9-1 16,17-8 2-16,-6 3 0 0,2 2-1 15,-1 0 1-15,2 1 0 0,0 1 0 16,2 0 0-16,0 2 2 0,2 1-3 16,-1 0 1-16,-1 3-1 0,2 0-1 0,0 1 2 15,0 3 0-15,-3 0-2 0,0 1 1 16,-1 1-1-16,-3 0 4 0,-11-11-3 15,19 22 1-15,-15-11-1 0,0 0 0 16,-3 1 4-16,-1-1-1 0,-4 1 0 16,0 0-7-16,-2 1 8 0,-2-2-7 15,-2 0 7-15,-1-1-7 0,-1-4 3 16,12-6-3-16,-23 14 3 0,12-9-1 16,-3-2 1-16,0 0 1 0,0 0-2 15,1 0 1-15,1-2-2 0,0 0 2 0,12-1-1 16,-22-3 0-16,22 3-3 0,-18-4-14 15,18 4-47-15,0 0-24 0,-15-11-29 16,15 11-15-16,0 0-12 0,0 0 145 16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6:45.4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63 211 0,'0'0'74'16,"0"0"-3"-16,0 0-8 0,0 0-12 15,0 0-16-15,0 0-25 0,0 0-9 16,9-12-2-16,-9 12 1 0,14-8 0 0,-14 8 1 16,22-10 2-16,-8 3-2 15,0 2 1-15,1-1 0 0,0 2-1 16,-2 2 1-16,3-3 1 0,-4 4-1 15,0 0-2-15,0-1 0 0,-12 2 1 0,20 3 1 16,-20-3 2-16,14 6-3 0,-14-6 2 16,8 14 0-16,-8-14 1 0,-1 20-1 15,-2-8-1-15,-2 0-2 0,-2 0 0 16,-2 0 1-16,-1 0-2 0,-1-2 0 16,-1 1 2-16,0-2-3 0,-1-1 2 0,-1-2-3 15,2 1 3-15,-1-3-1 0,0-1 1 16,0 1-1-16,1-3 2 0,12-1-2 15,-19 3 0-15,19-3 4 16,-14 2-2-16,14-2-2 0,0 0-1 0,0 0-2 16,0 0 2-16,0 0 4 0,11 0-1 15,-11 0-2-15,20 0 0 0,-9 0 0 16,2 1 4-16,-1 4-1 0,3-1-1 16,-4 0-2-16,4 3 1 0,-2 2 0 15,-1 0 0-15,0 2 0 0,0 1 0 0,-2 0 1 16,-2-1 1-16,-1 3 2 0,-2 0-7 15,-2 2 7-15,-1-1-5 0,-4-2 6 16,-1 0-6-16,-1 2 4 0,-2-3-5 16,-1 0 1-16,7-12 3 0,-19 15-4 15,8-9 4-15,0-1-5 0,-2-1 1 16,1-5 0-16,-3 1 3 0,4-3-4 16,-4-1 4-16,1 0-1 0,-1-4-1 15,3 0 1-15,0-2 3 0,12 10-4 16,-17-21 2-16,17 21-2 0,-11-18-4 0,11 18-9 15,-1-15-25-15,1 15-42 0,0 0-28 16,12-7-25-16,1 14-15 0,-13-7 128 16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6:43.17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159 3 82 0,'0'0'43'0,"0"0"4"0,-15-4 6 15,15 4 2-15,-13-1-3 0,13 1-5 16,-15 2-5-16,15-2-5 0,-14 4-9 15,14-4-6-15,-17 8-10 0,17-8-7 16,-19 12-1-16,19-12 0 0,-18 14-3 16,18-14 1-16,-17 14-1 0,17-14 1 15,-13 14-2-15,13-14 1 0,-10 17-2 16,10-17 1-16,-6 16-1 0,6-16 1 16,-1 16-3-16,1-16 3 0,1 17-1 15,-1-17 1-15,6 13-1 0,-6-13-1 0,11 12 1 16,-11-12 0-16,17 9 0 0,-17-9 0 15,19 3 0-15,-8-3-2 0,2-1 1 16,-2 0 0-16,0-1 0 0,1-2-1 16,-12 4 1-16,21-11-1 0,-10 7 2 15,-11 4-1-15,16-13 2 0,-16 13-1 0,14-13 1 16,-14 13 0-16,12-13 0 16,-12 13 1-16,8-11 1 0,-8 11-1 15,0 0 0-15,7-14 1 0,-7 14 2 16,0 0-3-16,0 0 2 0,0 0 0 0,4-11-3 15,-4 11 1-15,0 0 0 0,0 0 0 16,0 0-1-16,0 0 1 0,0 0 1 16,0 0-2-16,0 0 1 0,0 0 1 15,0 0-1-15,0 0 1 0,0 0 0 16,0 0 0-16,0 0-1 0,0 0 1 0,0 0 1 16,0 0-1-16,0 0-1 0,0 0 1 15,0 0-1-15,-3 16 0 0,3-16-1 16,-5 21 2-16,1-7-3 15,1-1 3-15,0 2-3 0,0 0 2 0,2 1-2 16,0-1 3-16,2 0-3 0,-3 2 1 16,3 0 3-16,-2-1-2 0,0 0 3 15,-1 0-7-15,2-2 7 0,-1 2-7 16,-2-2 6-16,4 0-6 0,-1-14 2 16,-1 21-2-16,1-21 2 0,5 15 1 0,-5-15-1 15,0 0 1-15,6 14-1 0,-6-14 2 16,0 0-3-16,0 0 1 0,0 0-2 15,0 0-1-15,0 0-13 16,0 0-39-16,0 0-47 0,0 0-22 0,7-18-22 16,-7 18 51-16,0 0 96 0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6:42.1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61 0 113 0,'0'0'60'16,"0"0"0"-16,0 0-3 0,0 0-7 15,0 0-3-15,0 0-6 0,-11 7-10 16,11-7-6-16,-4 12-14 0,4-12-6 0,-4 14-2 16,4-14 0-16,-5 20 0 15,3-8 1-15,-2 4-3 0,3 2 2 16,-2 0-4-16,1 4 3 0,-2 1-1 15,2 0 0-15,-1-2 0 0,0 2-2 0,0-2-1 16,-1-3 4-16,3 2 1 0,-2-3-2 16,2-1 0-16,1 2-2 0,0-2 1 15,0-2-1-15,0 0 3 0,1 1-4 16,-1-15 1-16,3 17-1 0,-3-17 3 16,3 13-1-16,-3-13 4 0,0 0-3 0,0 0 0 15,0 0-2-15,0 0-2 0,0 0-20 16,0 0-46-16,11-2-23 0,-11 2-25 15,2-11-8-15,-5-1 29 16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5:43.4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7 184 0,'0'0'108'0,"-15"-8"-10"16,15 8-13-16,0 0-10 0,0 0-7 16,0 0-12-16,0 0-25 0,0 0-29 15,13 3-1-15,-13-3-2 0,0 0 1 16,17 5-1-16,-17-5 1 0,0 0-2 15,0 0 2 1,12 6-14-16,-12-6-94 0,0 0-52 16,0 0-8-16,11-7-5 0,-11 7 93 0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5:42.3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68 5 47 0,'22'-4'24'0,"-8"4"6"16,-14 0 4-16,19 2 6 0,-19-2 5 15,0 0 11-15,11 12 12 0,-11-12 4 16,5 14-3-16,-5-14-7 0,-5 19-4 16,5-19-11-16,-10 22-7 0,9-9-15 15,-5 2-15-15,4-2-9 0,-1 3 1 16,2-1-2-16,-4 0-1 0,2-1 0 0,-3 1 1 16,-1-4-1-16,6 3 2 0,-8 0-3 15,0-3 1-15,-3 1 0 0,3-1 3 16,9-11-3-16,-13 20 1 0,7-9 5 15,-7-2-3-15,13-9 2 0,-13 19-6 16,13-19 6-16,-3 17-7 0,3-17 8 0,-4 17-7 16,4-17 1-16,9 12-3 0,-9-12 3 15,0 0 0-15,14 12 0 16,-14-12 1-16,13 7-1 0,-13-7 0 16,0 0 0-16,16 6 1 0,-5-5-1 0,-11-1 2 15,19 3-2-15,-8-3 1 0,4 0-2 16,-4 1 2-16,1-2-1 0,0-1-1 15,-1 2 1-15,-11 0-1 0,16-1 1 16,-16 1 0-16,0 0-1 0,11-2 0 16,-11 2 0-16,0 0 1 0,0 0-3 0,0 0-17 15,0 0-42-15,0 0-42 16,0 0-24-16,11 2-20 0,-11-2-20 16,0 0 101-16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5:41.7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0-1 220 0,'0'0'97'0,"0"0"-5"0,0 0-11 0,14-1-11 16,-14 1-17-16,13 9-12 0,-13-9-19 16,17 13-15-16,-6-5-6 0,0 0 1 15,-11-8-2-15,22 17 0 0,-10-8-2 16,-12-9 2-16,16 18 5 0,-5-9-4 15,-11-9 4-15,18 17-4 0,-4-6-20 16,-14-11-60-16,16 13-35 0,-16-13-21 16,14 7-31-16,-14-7-4 0,15 7 158 15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5:41.32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127 0 301 0,'0'0'99'0,"-13"13"-7"15,8-1-3-15,5-12-17 0,-17 20-17 16,3-10-35-16,14-10-18 0,-19 22 3 0,14-11-4 16,-2 0 3-16,7-11-4 15,-16 20 4-15,16-20-7 0,-9 19 7 16,9-19-7-16,-9 14 1 0,9-14 0 16,-6 11 0-16,6-11-2 0,0 0 2 0,0 0-13 15,-7 13-21-15,7-13-33 0,0 0-40 16,0 0-10-16,0 0-24 0,0 0-13 15,0 0 74-15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5:40.76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9 177 0,'14'5'78'16,"-14"-5"3"-16,0 0-1 0,0 0-8 0,0 0-8 16,0 0-15-16,0 0-12 0,0 0-11 15,0 0-8-15,0 0-8 0,0 0-5 16,0 0-2-16,0 0-11 0,11-1-37 15,-11 1-57-15,0 0-29 0,0 0-24 16,0 0-18-16,17-13 88 0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5:39.84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9 17 0,'12'-3'14'0,"-12"3"1"0,21-5 0 0,-21 5 1 16,18-1 1-16,-6 2 1 0,-12-1 3 16,20 5 1-16,-20-5 5 0,13 8 3 15,-13-8 6-15,15 17 9 0,-15-17 6 16,12 23 9-16,-12-23 1 0,8 28-2 15,-8-15-7-15,5 5-4 0,-8-4-10 16,7 4-9-16,-6-2-11 0,0 1-10 16,-1 0-8-16,-3-1 2 0,-2 0-4 15,2 1 2-15,-3-2-2 0,1 1 2 16,-2 0 4-16,-1-1-3 0,3-1 3 0,0-3-1 16,4 0 2-16,4-11-6 0,-14 19 6 15,14-19-6-15,-10 14 2 0,10-14-3 16,0 0 1-16,-3 14-3 0,3-14 4 15,0 0 0-15,0 0-1 0,0 0 1 16,0 0-1-16,11 11 0 0,-11-11 0 0,0 0 0 16,12 3 0-16,-12-3-2 15,13 3 3-15,-13-3 0 0,22 2-1 16,-7-2 0-16,1 0 1 0,-3 1 1 16,3-1-2-16,2 0 1 0,-5 2 1 0,0-3-3 15,-13 1 1-15,22 3 0 0,-22-3 1 16,18 1-2-16,-18-1-1 0,0 0-5 15,15 5-23-15,-15-5-28 0,0 0-50 16,0 0-14-16,0 0-27 0,0 0-11 16,0 0 93-16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4:06.3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503 105 89 0,'0'0'51'0,"0"0"1"0,-5-13 0 15,5 13-1-15,0 0-5 0,-5-11 3 16,5 11 2-16,0 0 0 0,-14-23-2 0,14 23-2 15,-10-13-6-15,10 13-3 16,-10-13-2-16,10 13-7 0,-13-12-1 16,13 12-7-16,-15-11-2 0,15 11-2 15,-20-6 0-15,20 6-5 0,-22 0 4 0,22 0-2 16,-25-2-1-16,25 2-1 0,-24 3-3 16,24-3-1-16,-24 1-2 15,24-1 0-15,-25 2-2 0,13 3-1 0,-2 0-2 16,0 2 1-16,-1-3 0 0,1 5 2 15,0 0-2-15,1 2 2 0,-1-2-5 0,3 3 4 16,-1-1-3-16,0 4 2 16,-1-1-6-16,1 0 5 0,1 1-3 15,-1 1 1-15,2 2 0 0,-1-1 2 16,1 1 3-16,2 1-5 0,-1 1 9 0,1 0-9 16,0-1 6-16,1 1-4 0,1 0 8 15,0 1-9-15,0-1-1 0,2-1 3 16,1 1 0-16,1 0 0 0,1-1-2 15,1 2 2-15,2 1-4 0,0-5 2 16,3 1 0-16,0-2 1 0,3 5-7 0,0-4 7 16,1 1-2-16,0-2 1 0,3-1-2 15,1 1 3-15,0 0-5 0,1-1 6 16,1-3-3-16,0 0 1 0,1-1-2 16,-1 1-3-16,-1-5 4 0,1 2-6 15,0-3 6-15,0-1 0 0,0 2 5 16,-1-4-3-16,-1 0 3 0,1-3-4 15,0 3 4-15,0-3-2 0,1 1 4 16,1 0-10-16,0-2 3 0,0 1 1 16,2-2 0-16,0 0 4 0,-1 0-3 0,-2 0 2 15,1-4-9-15,-1 0 9 0,-1-2-7 16,-1 1 3-16,0-1-4 0,-3-2 4 16,1-1-3-16,1-1 2 0,0-1 7 15,0 0-5-15,-1-2 1 0,0-1-2 16,0-2 6-16,0 0-6 0,0 0 4 15,-1 2-3-15,-2 1 0 0,0-2-2 16,0 0 4-16,-2 2-3 0,1 2-1 16,-1 2 1-16,-6 11 3 0,7-19-4 15,-7 19 3-15,7-16-1 0,-7 16 0 0,2-12 0 16,-2 12 3-16,0-15-4 0,0 15 0 16,-2-18 1-16,2 18 1 0,-5-22-1 15,3 11 0-15,-2 0-1 0,1-4 1 16,0 1 4-16,0-2-7 0,0 2 5 15,-1-1-3-15,1-1 8 0,-2 3-4 0,2-2 8 16,-2 2-7-16,2-1 0 16,-2 1-1-16,1 2 2 0,0-2-3 15,4 13 0-15,-10-22-1 0,10 22-4 16,-13-19-1-16,5 8-3 0,8 11-1 0,-15-23-11 16,15 23-23-16,-17-25-44 0,17 6-120 15,0 19-17-15,-12-20 4 0,12 20 25 16,-14-10 194-16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5:39.2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0 130 0,'0'0'71'0,"9"17"10"15,-9-17 2-15,7 16-4 0,-7-16-9 0,8 16-5 16,-8-16-15-16,9 16-11 0,-9-16-16 15,9 13-12-15,-9-13-6 0,16 16-4 16,-16-16 5-16,18 20-10 0,-7-11 9 16,0 1-7-16,-11-10 6 0,19 18-7 15,-19-18-20-15,18 14-43 0,-18-14-50 0,17 13-12 16,-17-13-30-16,16 8-10 0,-16-8 114 16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5:38.8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109 0 164 0,'-17'18'91'0,"10"-5"4"15,-8-5-12-15,10 5-2 0,-7-6-15 16,6 7-8-16,-5-6-13 0,7 4-19 16,4-12-15-16,-12 19-12 0,12-19 4 15,-12 17-5-15,12-17 7 0,-6 13-7 16,6-13 1-16,0 0-4 0,-3 14-1 0,3-14-13 16,0 0-24-16,0 0-46 0,0 11-35 15,0-11-10-15,0 0-24 0,0 0 15 16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5:38.3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0 109 0,'0'0'61'15,"0"0"9"-15,0 0 2 0,0 0 6 16,0 0-5-16,0 0-4 0,0 0-10 15,0 0-8-15,0 0-13 0,0 0-10 16,0 0-14-16,0 0-8 0,0 0-5 16,0 0-3-16,0 0 1 0,0 0-3 15,0 0-3-15,6 10-20 0,-6-10-29 16,0 0-55-16,0 0-14 0,0 0-28 0,12 1-15 16,-12-1 94-16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5:37.2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17 112 2 0,'0'0'7'0,"8"-11"-2"0,-8 11 0 0,13-13 1 16,-13 13 1-16,14-15 1 15,-14 15 1-15,17-15-1 0,-17 15 0 16,19-17 0-16,-19 17 1 0,22-15-1 16,-11 10-1-16,1 0 1 0,-1-1-2 0,1 2 2 15,-12 4 2-15,19-5 1 0,-19 5 0 16,17-1 3-16,-17 1 4 0,13 4 3 15,-13-4 5-15,0 0-4 0,8 17 1 16,-8-17 0-16,0 18 2 0,0-7-5 16,-4 1-1-16,2-1-3 0,-2 2 0 15,2 0 1-15,-3-3-3 0,1 3 1 0,-1-2-2 16,1 2 4-16,-4-1-5 0,2 4 2 16,-4-4-1-16,2 4 0 15,-4-2 0-15,0 1 2 0,-2-1-2 0,0 1 1 16,-1-3 5-16,1 1-2 0,-1-3 2 15,3 0-1-15,-1 0 2 0,4 1-9 16,9-11 6-16,-15 15-3 0,15-15-4 16,0 0-3-16,-6 13 1 0,6-13-6 15,0 0 2-15,11 11 1 0,-11-11-2 0,14 7-4 16,-14-7-1-16,21 6 2 0,-9-4-2 16,0 0 2-16,0-1-1 0,3 1-2 15,-2-3 2-15,3 2 1 16,-2-2 2-16,0-2-3 0,1 2 0 0,0-1 1 15,-1-1 1-15,0 3-1 0,-2-2 0 16,-1-2 5-16,-11 4-6 0,18-4 2 16,-18 4-2-16,12 0 0 0,-12 0 0 15,0 0 3-15,0 0-2 0,12 3-6 16,-12-3 6-16,0 0 0 0,0 0 1 0,0 0-2 16,0 0 1-16,0 0-1 0,0 0-2 15,0 0 1-15,0 0-2 0,0 0-10 16,12-1-28-16,-12 1-55 0,0 0-31 15,0 0-18-15,13-14-26 0,-13 14 42 16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39.8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2 197 0,'-12'6'183'15,"12"-6"-5"-15,0 0-97 0,0 0-38 16,0 0 5-16,0 0-8 0,14 5-1 0,-14-5-2 16,18-1-4-16,-18 1-6 0,30 0-10 15,-13-3-4-15,4 3-4 0,0-2 0 16,2 1-3-16,-5-1-2 0,1 0-3 15,-1 1-4-15,-6-2-9 0,5 6-31 16,-17-3-57-16,0 0-105 0,0 0-13 0,0 0 11 16,0 0 31-16,0 0 176 15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38.9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38 44 0,'0'0'166'0,"0"0"1"16,-4-14-87-16,4 14-25 0,0 0-1 15,0 0-7-15,0 0-16 0,0 0-10 16,0 0-6-16,0 0-4 0,0 0-4 16,0 0-2-16,0 0 1 0,0 0-1 15,0 0-1-15,0 0 0 0,0 0 2 0,-8 12 0 16,8-12 0-16,0 0 0 0,0 0-1 15,0 0 1-15,0 0 1 0,16-6 4 16,-16 6 3-16,14-7 2 0,-14 7 0 16,0 0-1-16,10-14 1 0,-10 14-1 15,0 0 1-15,0 0-4 0,0 0-3 16,0 0-7-16,0 0 0 0,0 0 2 16,-18-9-5-16,18 9-2 0,0 0-10 15,-17 7-16-15,17-7-37 0,0 0-62 16,-10 12-80-16,10-12 3 0,0 0-3 0,14 10 158 15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35.7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7 14 0,'0'0'136'15,"0"0"14"-15,0 0-108 0,0 0 7 16,-12-8 0-16,12 8-1 0,0 0-8 16,0 0 4-16,0 0-3 0,0 0-3 15,0 0-4-15,0 0-2 0,0 0-3 0,0 0-4 16,0 0-6-16,0 0-4 0,0 0-5 15,0 0 3-15,0 0-1 0,4 12-1 16,-4-12-1-16,0 0 2 16,12 13-2-16,-12-13 2 0,18 17-3 0,-6-5-8 15,2 0 10-15,2 1-13 0,-2 1 11 16,5 0-13-16,-1 1 10 0,0 0-10 16,0-1 11-16,-2-2-9 0,-1 2-11 15,-15-14-11-15,32 31-37 0,-32-31-52 16,9 14-94-16,-9-14 2 0,14 13-6 0,-14-13 120 15,0 0 91-15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35.39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179 27 216 0,'-9'-15'73'0,"9"15"8"16,0 0-10-16,0 0-4 0,0 0-15 0,0 0-5 15,0-12-10-15,0 12-7 0,0 0-11 16,0 0-5-16,0 0-2 0,0 0-3 16,-6 13 1-16,6-13 0 0,-12 13 1 15,12-13 4-15,-17 21 7 0,9-4-13 16,-3-5 10-16,1 4-13 0,-4-4 10 0,5 3-12 15,-4-1 9-15,4-1-13 0,9-13-1 16,-21 18 5-16,21-18-5 0,-20 17 2 16,20-17-2-16,-12 11 2 15,12-11-6-15,0 0-4 0,0 0-3 0,0 0-14 16,-4 12-16-16,4-12-20 0,0 0-30 16,0 0-40-16,-7-13-65 0,7 13 10 15,0 0 86-15,5-12 101 0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28.48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0 150 0,'0'0'170'0,"0"0"-4"16,0 0-118-16,0 0-8 0,0 0 5 15,0 0-22-15,0 0-6 0,0 0-9 0,0 0 10 16,0 0-9-16,0 0 8 16,0 0 10-16,17 15-5 0,-17-15 10 15,18 20-9-15,-18-20 7 0,21 26-15 16,-11-14 10-16,5 3-14 0,-3-1 0 0,4 2-5 15,-2-2-1-15,1 1 1 0,-3-1-4 16,1 0 2-16,-1-1-6 0,-12-13-1 16,24 27-19-16,-24-27-35 0,14 12-111 15,-14-12-39-15,12 14-2 0,-12-14 0 16,0 0 157-16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28.1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171 3 229 0,'14'-3'158'0,"-14"3"-76"0,0 0-45 15,0 0 5-15,0 0-5 0,0 0-14 16,0 0-9-16,0 0 0 0,-12 3-1 0,12-3 3 16,0 0-2-16,-9 15 5 0,9-15 8 15,-12 18-4-15,0-8 4 16,6 6-15-16,-6 0 8 0,4 2-13 15,-3-2 9-15,1 3-14 0,-3-2-1 0,1 3-2 16,0-4 1-16,0 1 3 0,1-1-1 16,0-4 1-16,2 0-3 0,9-12 3 15,-13 18-1-15,13-18-3 0,0 0-9 16,0 0-19-16,0 0-28 0,0 0-31 16,0 0-85-16,0 0-20 0,6-22-4 0,-6 22 101 15,6-18 96-15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7:27.6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61 30 0,'0'0'120'0,"0"0"-75"0,0 0 2 15,0 0-2-15,0 0-7 0,0 0-5 16,0 0-1-16,7-12-2 16,-7 12-2-16,0 0 0 0,6-12 0 0,-6 12-6 15,0 0 1-15,17-10-2 0,-17 10 1 16,0 0-1-16,14-14 0 0,-14 14-4 15,12-5 1-15,-12 5-1 0,14-4-2 16,-14 4-2-16,12-3-4 0,-12 3-2 16,12-1-3-16,-12 1 0 0,0 0-5 0,11 5 2 15,-11-5-2-15,0 0 1 0,9 15 0 16,-9-15-1-16,4 17 0 16,-4-17 1-16,4 23 0 0,-3-12 1 15,-1 1-2-15,0 1 1 0,-2-1-2 0,0 0 4 16,-1 0-2-16,3-12 1 0,-7 20-2 15,7-20 3-15,-9 19-2 0,9-19 2 16,-11 16-1-16,11-16-1 0,-8 14-1 16,8-14 1-16,-8 11 1 0,8-11-2 15,0 0 0-15,0 0 3 0,-6 13-4 0,6-13 1 16,0 0 1-16,0 0 2 0,0 0-5 16,7 14 5-16,-7-14-2 0,0 0-1 15,16 11 1-15,-16-11 0 0,19 4 2 16,-8-2 0-16,3 1 3 0,1-3-1 15,1-1 1-15,1 1-1 0,1-3-1 16,-1 1 3-16,-2 0-1 0,2-1-4 16,-3 0-3-16,-3-3-10 0,3 9-26 15,-14-3-38-15,11-11-84 0,-11 11-32 16,0 0 4-16,14 1 83 0,-14-1 105 0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19.21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0 192 0,'0'0'172'0,"0"0"-17"16,0 0-112-16,0 0-6 0,0 0-6 0,0 0-10 15,0 0-10-15,-5 12-2 0,5-12-4 16,-1 12-1-16,1-12 1 0,0 19 1 16,0-19 1-16,2 23 1 0,-2-23-3 15,5 19 4-15,-5-19 0 0,8 14 2 16,-8-14 2-16,0 0 0 0,0 0 0 0,14 1 0 15,-14-1 0-15,0 0-3 0,6-19-4 16,-6 19-8-16,1-13-18 0,-7-1-21 16,6 14-43-16,0 0-108 0,0 0-2 15,0 0-2-15,-20-8 105 0,20 8 91 16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18.4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300 89 191 0,'15'-10'159'0,"-15"10"-48"16,0 0-72 0,-7-12 3-16,7 12 1 0,-7-14-13 15,7 14-7-15,-11-16-5 0,11 16-1 0,-19-15-5 16,19 15-2-16,-23-12-6 0,8 7-1 16,0 2-1-16,-3 2-1 0,0 0 2 15,0 1-1-15,0 1 0 0,-1 2 1 0,1 0-2 16,3 1 0-16,-1 0 1 15,2 0-3-15,-1 1 1 0,3 3 0 16,12-8 2-16,-19 15-3 0,19-15 2 16,-14 18 0-16,11-6 0 0,2 0 0 0,2 1 1 15,4-1-3-15,2 2 2 0,3-1-1 16,2 5 1-16,2-4-2 0,4-1 4 16,0 3-6-16,3 1 5 0,0 0 2 15,-2 0-2-15,1 3 4 0,-2-1-11 16,-2 0 11-16,-5 2-12 0,-2-1 12 0,-3 0-9 15,-3-3 2-15,-2 3-3 0,-4-4 1 16,-3-1 5-16,1 1-4 0,-3-2 5 16,8-14-2-16,-16 20 1 15,4-12-1-15,0-1 0 0,-1-4 2 0,0-1 0 16,-2-2-2-16,0-2 2 0,0-2-3 16,3-2 2-16,0-2-1 0,12 8 3 15,-17-19-3-15,17 19 1 0,-8-24 2 16,9 11-5-16,2-4 4 0,4 1 3 15,3-3-2-15,3-2 1 0,2-1-11 0,4-1 9 16,0-2-5-16,4 1 12 0,-2-2-7 16,2 2 2-16,-4-1-3 0,2 2 3 15,-5 1 8-15,2 1-6 16,-4 3 2-16,-3 1-8 0,-2 4 1 0,-2 0-7 16,-7 13-5-16,8-16-14 0,-8 16-25 15,0 0-32-15,0 0-66 0,0 0-46 16,0 0 2-16,0 0 62 0,0 0 129 15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7:09.83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12 77 0,'0'0'42'16,"0"0"2"-16,0 0-3 0,0 0 3 0,0 0-3 15,-12-13-3-15,12 13 2 16,0 0 2-16,0 0-8 0,0 0-1 16,0 0-3-16,0 0-7 0,0 0-2 15,0 0-4-15,0 0 0 0,0 0-2 0,0 0 1 16,0 0-2-16,0 0-3 0,0 0 1 15,0 0-2-15,0 0 1 0,0 0-5 16,0 0-1-16,0 0-1 0,0 0-1 16,0 0-2-16,0 0 2 0,0 0 4 15,0 0-2-15,0 0 2 0,11 14 2 0,-11-14-1 16,3 19-1-16,0-6 0 0,-3-1-2 16,3 1-4-16,-1 1-2 0,0-1 3 15,0 2-4-15,-2-15 3 16,5 23-2-16,-5-23 1 0,6 18-3 0,-6-18 5 15,6 16 0-15,-6-16-3 0,0 0 0 16,9 13 0-16,-9-13 1 0,0 0 5 16,0 0-3-16,13 5-1 0,-13-5-2 15,13-5 2-15,-13 5 2 0,16-6-1 16,-16 6 2-16,21-11-5 0,-21 11 3 0,24-15 1 16,-11 8 0-16,2 2-4 0,1-1 2 15,1-2 1-15,0 2-2 0,2 2 0 16,0 2 1-16,-1-1-5 0,-1 1 3 15,0 2 1-15,1-2-1 0,0 6-3 16,-2-1 3-16,2 0-2 0,-1 2 2 16,0-1 4-16,0-1-3 0,2 3 1 15,-4 1 1-15,0-2 4 0,-1 0-4 16,-1 0 0-16,-13-5 0 0,23 10 2 16,-23-10-1-16,17 10 5 0,-17-10-6 0,14 5 1 15,-14-5 0-15,0 0 5 0,15 8-5 16,-15-8 0-16,0 0 1 0,0 0-1 15,12 2 1-15,-12-2 0 0,0 0 1 16,0 0-5-16,0 0 2 0,14-1 2 16,-14 1-6-16,0 0 1 0,18-12 3 15,-18 12 0-15,14-13-4 0,-14 13-2 16,18-11 5-16,-18 11-5 0,20-4 4 16,-20 4-2-16,20-8 0 0,-20 8-1 15,22 1 5-15,-10-2 2 0,0 1-6 0,2 0 2 16,0 5 2-16,3-1 0 0,0 5-1 15,4-3 0-15,0 1-4 0,2 3-1 16,1-2 5-16,2 4-1 0,-2-8-3 16,1 4 3-16,-1-2-4 0,-2-1 4 15,0-2 0-15,-2 2 1 0,0-2-2 0,-4-2 0 16,2 1 0-16,-2-5 3 0,-1 0 1 16,-1 1-6-16,0-2 5 0,-2-5 0 15,0 4 1-15,1-4 0 16,-13 9-1-16,24-17-5 0,-12 7 2 0,0 1 1 15,2 3-4-15,-14 6-11 0,24-9-17 16,-24 9-19-16,16-3-24 0,-16 3-30 16,0 0-77-16,0 0-15 0,-12-2 28 15,11 16 169-15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59.5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206 261 1 0,'0'0'91'0,"0"0"42"16,23-3-104-16,-49-1-4 0,26 4 4 15,0 0 5-15,0 0 5 0,0 0 2 16,0 0 1-16,-2-17 0 0,2 17-3 16,-12-5-5-16,12 5-3 0,-18-7-3 15,18 7-4-15,-23-2-3 0,23 2-3 0,-25 2-2 16,25-2-2-16,-26 6 0 0,14 0-3 15,-2-2 0-15,14-4 1 0,-24 12-4 16,24-12 1-16,-21 16-3 0,21-16 0 16,-15 18-5-16,15-18 1 0,-10 17-3 15,10-17 0-15,-2 19-1 0,2-19 2 16,6 17-3-16,-6-17 1 0,13 14-1 16,-13-14 0-16,20 10-2 0,-20-10-1 15,25 4-1-15,-13-6-1 0,5 1-1 16,-4-5-1-16,3 1 1 0,-3-4-1 0,3 0 4 15,-5-4-2-15,0 0 5 0,-1-5-2 16,-3 0 5-16,-1-3-3 0,-3-1 5 16,0-2-4-16,-1-2 5 0,-3 1-4 15,-1 0 4-15,-1 3-3 0,1 0 4 16,-3 3-1-16,-1 1 5 0,2 5-1 16,-5 0 3-16,9 13-3 0,-12-16 3 15,12 16-2-15,0 0 1 0,-14-8 0 16,14 8-3-16,0 0-1 0,-13 5-1 15,13-5 4-15,-4 13-3 0,4-13 3 0,-4 17-3 16,5-4 2-16,-2 0-1 0,3 1 2 16,-1 1-2-16,4 2 0 0,-2 0-4 15,4 0 2-15,-1-1-4 0,2 1 4 16,0-1-6-16,1 1 3 0,2-2-2 16,0-1-1-16,2 0-6 0,-13-14-6 0,25 25-11 15,-25-25-10-15,26 17-11 0,-26-17-11 16,22 8-20-16,-22-8-16 15,19-1-15-15,-19 1-27 0,0 0-30 16,27-9 62-16,-26-5 103 0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58.42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29 279 0,'-17'-22'171'0,"17"22"6"15,0 0-173-15,0 0-5 0,0 0-8 0,19-7-17 16,-19 7-18-16,17-1-31 0,-17 1-31 15,0 0-71-15,23 0 7 0,-23 0 148 16,16 4 22-16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57.76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39 105 0,'0'0'159'16,"-5"18"1"-16,6-6-129 0,-1-12-13 15,2 25 4-15,-2-25-1 16,4 26 3-16,-4-26-9 0,8 23-2 0,-8-23-5 16,10 19 1-16,-10-19-3 0,7 12 1 15,-7-12 2-15,0 0 7 0,0 0-2 16,0 0 2-16,0 0-2 0,0 0 1 16,0 0 0-16,0 0-2 0,-2-14-2 15,2 14-6-15,-3-22 0 0,2 11-3 0,-1-5 4 16,1 2-3-16,-2-1 2 0,4 1-2 15,0 1 1-15,-1 13-3 0,6-23 1 16,-6 23-1-16,11-17-1 0,-11 17 0 16,17-11-1-16,-17 11-6 0,17-4-8 15,-17 4-10-15,20 3-18 0,-20-3-20 16,19 4-25-16,-19-4-28 0,13 0-52 16,3 8-16-16,-16-8 137 0,20 8 47 15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57.43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67 251 0,'0'0'174'0,"31"-13"-1"16,-12 7-165-16,1-2-2 0,4 3-1 15,0-3 2-15,2 2-9 0,1 2-25 16,-7-4-33-16,6 4-47 0,2 7-67 0,-13-13-2 16,8 11 99-16,-23-1 77 15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57.17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183 92 127 0,'0'0'49'0,"11"-13"0"0,-11 13 0 16,0 0-3-16,6-15-5 15,-6 15-9-15,0 0-1 0,3-12-5 16,-3 12-1-16,0 0-4 0,-9-17-6 15,9 17 5-15,0 0-9 0,-13-14 9 0,13 14-7 16,-15-9 5-16,3 5-6 0,12 4 6 16,-19-5-2-16,19 5-1 0,-21-3 0 15,21 3-2-15,-20 0-1 0,20 0-1 16,-20 4-1-16,20-4 0 0,-19 7-3 16,19-7 1-16,-18 11 1 0,18-11-1 0,-17 16 8 15,17-16-11-15,-12 24 11 0,9-8-10 16,0 1 9-16,2 3-8 15,0 2 6-15,4 4-8 0,0-2-1 16,2 3 5-16,2 4-7 0,2 1 5 0,1-2-6 16,1 3 4-16,1-3-5 0,0 0 2 15,0-1-3-15,0 0 5 0,-3-6-6 16,-2-2 4-16,-1 0-5 0,-1-3 5 16,-2-1 1-16,-2-3-5 0,0-3-1 15,-1-11-14-15,-1 18-5 0,1-18-26 0,-4 16-29 16,-9-19-53-16,13 3-78 0,-16 2 7 15,3-5 35-15,13 3 166 0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56.5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51 84 0,'0'0'60'0,"0"0"-3"0,-14 8-1 16,14-8 1-16,0 0-6 0,0 0-4 0,0 0-5 16,0 0-6-16,0 0-7 0,0 0-6 15,6-14-5-15,-6 14-7 0,12-8 2 16,-12 8 2-16,20-12-7 0,-5 8 10 16,-2-3-3-16,5 5 2 0,-3-4-5 15,4 4 5-15,-6-2-10 0,4 4 6 0,-17 0-5 16,20 2-2-16,-20-2 2 15,17 10-7-15,-17-10 7 0,0 0-5 0,11 18 7 16,-11-18-11-16,0 14 12 16,0-14-12-16,-4 13 2 0,4-13 0 0,-12 13 2 15,12-13-7-15,-13 12 6 0,13-12-3 16,-16 9 2-16,16-9 0 0,-15 7 0 16,15-7 0-16,-12 2-1 0,12-2 2 15,0 0-2-15,-13 0 0 0,13 0-1 16,0 0-2-16,0 0 1 0,0 0 1 0,0 0-2 15,0 0 0-15,0 0 1 0,15 5 1 16,-15-5 0-16,12 3 1 0,-12-3 0 16,16 4 0-16,-16-4-1 0,21 6 2 15,-21-6-3-15,21 11 1 0,-9-3 0 16,-12-8 1-16,20 17-1 0,-20-17 1 16,19 17-2-16,-19-17 2 0,12 17-1 15,-12-17 2-15,6 12-1 0,-6-12 0 16,0 0 1-16,-3 13 0 0,3-13 1 15,-12 8 1-15,12-8-2 0,-17 4 1 0,17-4-1 16,-21 6 1-16,9-5-2 0,-4 0 2 16,2 1-1-16,0-3 0 0,-1 0-1 15,1 1-1-15,1-2-4 0,1 0-7 16,12 2-11-16,-17-4-21 0,17 4-32 16,0 0-25-16,0 0-57 0,0 0-28 0,0 0 33 15,0 0 153-15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55.34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65 104 0,'0'0'55'15,"0"0"0"-15,0 0-1 0,0 0-2 16,0 0 1-16,0 0-8 0,0 0 1 16,0 0-8-16,0 0-4 0,0 0-4 0,0 0-5 15,0 0-2-15,0 0-5 0,0 0-1 16,0 0-1-16,0 0-4 0,0 0 4 15,0 0 3-15,0 0 2 0,0 0-6 16,3 13 2-16,-3-13-4 0,3 14-3 16,-3-14 7-16,9 20-6 0,-9-20-3 0,11 19-6 15,-11-19 4-15,16 19-3 0,-16-19 3 16,18 13-2-16,-18-13-1 0,20 9-1 16,-8-6 1-16,-12-3 0 15,25-1 0-15,-12-3-1 0,3 2 0 0,1-3 3 16,0-2-4-16,2 1-1 0,0-1 1 15,-3 2-1-15,2-3 0 0,-1 0 1 16,-1 1-1-16,-1 0-2 0,-1 2 2 16,0 1-1-16,-1-1 0 0,3 1 0 15,-1 1 0-15,-1 3 0 0,-1-1 1 0,0 3-2 16,0-2 1-16,-1 1 2 0,-12-1-2 16,20 4 2-16,-20-4-1 0,21 6-1 15,-21-6 1-15,21 4 2 0,-21-4-2 16,19 7 0-16,-19-7-2 0,20 3 2 15,-20-3-1-15,16 3 0 0,-16-3 0 16,13 1 2-16,-13-1 1 0,15 2 2 16,-15-2-3-16,15-2 1 0,-15 2-4 15,14-3 6-15,-14 3 0 0,14-1-4 16,-14 1-2-16,13-9-1 0,-13 9 5 0,0 0 0 16,17-13 1-16,-17 13-4 0,0 0-1 15,15-10 0-15,-15 10 2 0,0 0 0 16,18-4 0-16,-18 4-4 0,15-4 1 15,-15 4 4-15,21-5-2 0,-9 3 4 16,0 0 0-16,1 1-3 0,2 1-5 16,-1 2 5-16,1 0 0 0,1 0-1 15,0 1 0-15,1 2-1 0,-1 2-1 16,2-3 4-16,-1 2-1 0,-1-2 2 16,1-3 1-16,-2 4-3 0,-2-4 2 0,-13-1-4 15,20-1 1-15,-20 1 0 0,15-3 4 16,-15 3 0-16,0 0-2 0,16-6-2 15,-16 6 2-15,0 0 2 0,0 0-6 16,11-20-7-16,-11 20-13 0,4-14-13 16,-10-3-19-16,6 17-45 0,2-15-78 0,-4 3-32 15,2 12 6-15,-4-17 152 0,4 17 52 16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7:26.8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0-1 61 0,'0'0'153'15,"12"2"3"-15,-12-2-117 0,0 0-4 16,0 0-1-16,0 0-6 0,0 0-10 15,0 0 3-15,0 0-1 0,0 0 0 16,4 19 2-16,-4-19 5 0,4 14 0 16,-4-14-7-16,3 21-1 0,0-8-9 0,2 0 0 15,-2 3-7-15,0-1 1 0,0-1-5 16,-1 1 2-16,2 0-2 16,-2-2-9-16,1 2-15 0,-3-15-16 15,4 23-30-15,-4-23-53 0,-5 16-55 0,9-5-4 16,-4-11 91-16,0 0 92 0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49.65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 0,'15'7'65'0,"-15"-7"-40"16,0 0 1-16,0 0 0 0,0 0 7 15,0 0 0-15,0 0 1 16,0 0 3-16,0 0 1 0,0 0 0 16,0 0-1-16,0 0 0 0,0 0-3 0,0 0-3 15,0 0-2-15,0 0 1 0,0 0 0 16,0 0-3-16,0 0 0 0,0 0-2 15,0 0-1-15,4 14 1 0,-4-14-2 16,0 0-2-16,0 0-9 0,12 15 2 16,-12-15-3-16,0 0 1 0,15 20-5 0,-15-20 0 15,13 20-5-15,-5-8-2 0,-8-12 3 16,17 20-1-16,-17-20-1 0,19 20-1 16,-19-20-1-16,23 16-1 0,-23-16 3 15,24 13 0-15,-12-7-1 0,0 0 2 16,2 0-1-16,-1-1 4 0,1 0-3 15,3-1 4-15,-3-3-4 0,3 4 3 16,2-4-3-16,1 0-2 0,0-2 2 16,2 0-4-16,1-4 3 0,0 3-3 15,1-2 5-15,1-3-3 0,-3-1-1 0,1 2 2 16,0-1 0-16,-1-1-2 0,1 0 1 16,-3-1 1-16,0 1-1 0,1 2 1 15,-2 0 2-15,2-1-4 0,-1 1 2 16,-2 1 1-16,2 0 0 0,-1 2 0 15,2-1-2-15,-1-1-1 0,1 4 0 16,0 0 2-16,0-1-2 0,-1 0-1 16,1 3 0-16,0 2-2 0,-3-1 5 15,1-1-3-15,-2 1 1 0,0 3 3 16,-1 0 0-16,0 1 2 0,-1-1-1 0,-1 0 0 16,1 1-2-16,1 2 2 0,-2-1-1 15,-1 0-2-15,1-3 0 0,-2 1 1 16,0 0 1-16,0-1 2 0,-12-4-3 15,17 6 2-15,-17-6-4 0,14 1 5 16,-14-1-2-16,0 0-2 0,14 1-1 0,-14-1 3 16,0 0-1-16,0 0 3 15,0 0-1-15,0 0-1 0,0 0-2 16,0 0 3-16,0 0-1 0,0 0-1 16,0 0 1-16,0 0-4 0,15-7 4 0,-15 7-4 15,0 0 4-15,12-11-1 0,-12 11-2 16,17-9-3-16,-17 9 4 0,21-13 0 15,-9 8 0-15,1 1 1 0,0 0-1 16,2-1-3-16,3 3 6 0,-1-2-1 16,3 3-1-16,2-1-1 0,1 2 0 0,0 0 0 15,2 1 1-15,1 1-1 0,-3-1-1 16,1 5-1-16,0-2 0 0,0 0 3 16,0 2-3-16,0 0 2 0,-1 0-1 15,-2 3 2-15,0-2-2 0,-1-1 4 16,-3 0-3-16,0 0 0 0,0 0 1 15,-1-2-1-15,-1-2 0 0,0-1 1 16,-2-1 1-16,2-1-4 0,-2 1 4 16,-1-3-1-16,1-1 0 0,-1-3 0 15,-12 7 1-15,23-12-4 0,-10 3 2 0,-13 9 2 16,21-18-2-16,-21 18-6 0,18-18 1 16,-13 6-8-16,-5 12-10 0,14-21-9 15,-2 21-22-15,-16-17-36 0,4 17-93 16,13-18-19-16,-13 18 0 0,0 0 100 15,-14-19 102-15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7:34.88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63 24 71 0,'0'0'34'0,"0"0"-1"15,0 0-3-15,0 0 0 0,0 0 4 16,-2-12 1-16,2 12 1 0,0 0-1 15,0 0 0-15,0 0-1 0,0 0 0 16,0 0 2-16,0 0-4 0,0 0 2 16,0 0 0-16,-16-12 3 0,16 12-8 0,0 0 5 15,0 0-6-15,0 0 2 16,0 0-6-16,0 0 3 0,0 0-6 16,0 0 2-16,0 0-3 0,0 0-2 15,0 0-2-15,0 0 0 0,0 0-4 0,0 0-2 16,0 0-3-16,0 0 1 0,-12 14 1 15,12-14-2-15,0 0-1 0,-12 11-2 16,12-11 6-16,-8 18-4 0,5-6 1 16,-1 5-2-16,0-4 1 0,2 3-5 15,3 2 6-15,-2 1-8 0,1-1 1 0,2 1-8 16,-2-4-4-16,5 2-26 0,-5-17-33 16,7 27-83-16,-4-15-67 0,-3-12 4 15,6 19-4-15,-6-19 160 16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7:31.23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14 114 0,'0'0'66'0,"0"0"-3"0,0 0 0 0,1-15-1 16,-1 15 2-16,0 0 0 0,0 0-2 16,0 0-1-16,0 0-5 0,0 0-6 15,0 0-2-15,0 0-8 0,0 0-7 16,0 0-4-16,0 0-5 0,0 0-3 16,0 0-3-16,0 0-6 0,0 0-3 15,0 0-2-15,0 0-3 0,0 0 2 0,-5 15-6 16,5-15 3-16,-3 13-5 0,3-13 5 15,-1 18-6-15,0-5 4 0,0-1 0 16,4 3-6-16,-2-3 1 16,3 7-16-16,-4-19-22 0,9 35-76 0,-6-21-95 31,0 0-5-31,0 0 1 0,-3-14 76 0,3 22 141 0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7:30.5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14 48 0,'0'0'171'0,"0"0"11"0,-9-15-98 0,9 15-6 16,0 0-13-16,0 0-5 0,0 0-10 15,0 0-9-15,0 0-7 16,0 0-7-16,0 0-2 0,0 0-3 15,0 0-2-15,0 0-7 0,0 0 3 0,0 20-6 16,0-20 1-16,0 17-4 0,0-17 0 16,1 27-4-16,-2-14 1 0,1 0 0 15,0 1-3-15,0-1 1 0,0-13-2 16,-1 21 1-16,1-21-5 0,1 16-5 16,-1-16-10-16,0 0-12 0,10 20-23 0,-10-20-31 15,0 0-50-15,0 0-79 0,14-7 0 16,-14 7 8-16,0 0 192 0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7:22.73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9 71 0,'0'0'177'0,"0"0"-1"0,0 0-105 0,0 0-6 16,-13-9-8-16,13 9-5 0,0 0-7 15,0 0-9-15,0 0-8 0,3 18-3 16,-3-18-3-16,-1 15-4 0,1-15-6 15,-2 22-2-15,2-9-5 0,-2 2-3 16,1-3-1-16,0 0-5 0,3 3-16 0,-2-15-28 16,5 17-63-16,-5-17-95 0,8 12 2 15,-8-12-1-15,0 0 131 16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7:22.4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8 0,'0'0'166'0,"0"0"14"0,0 0-101 15,0 0 6-15,0 0-13 0,0 0-2 16,0 0-13-16,0 0-11 0,0 0-6 15,0 0-8-15,4 18-2 0,-4-18-7 16,1 15 0-16,-1-15-9 0,1 23-5 16,-1-10-4-16,1 0-4 0,-1 1 2 0,0-2-2 15,1 1-3-15,-1-13-4 0,1 20-8 16,-1-20-8-16,2 15-21 16,-2-15-34-16,0 0-54 0,0 0-80 15,0 0-1-15,0 0 7 0,0 0 185 0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7:14.70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142 0 46 0,'0'0'144'0,"0"0"0"0,0 0-122 16,0 0-9-16,0 0 0 0,-20-1 5 15,20 1 2-15,-20 4-1 0,20-4 0 16,-23 9 0-16,23-9 4 0,-23 11-1 0,23-11 3 15,-21 14-4-15,21-14 0 0,-18 15-6 16,18-15-1-16,-11 13-2 0,11-13-2 16,-6 13-1-16,6-13-1 0,5 14-1 15,-5-14 0-15,13 15 0 0,-13-15 2 16,21 19-3-16,-7-7 1 0,-2-2-5 0,4 0 3 16,-3 0-4-16,0 0 1 0,0-1-2 15,-13-9 1-15,20 17-2 16,-20-17 3-16,15 15-2 0,-15-15 0 15,6 12 1-15,-6-12 0 0,-3 12-2 0,3-12-17 16,-12 9-15-16,-6-11-36 0,18 2-42 16,-22 8-74-16,-5-16 5 0,8 11 64 15,-9-12 116-15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7:13.92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0 136 225 0,'0'0'171'0,"5"12"-7"16,-5-12-157-16,6 13-2 0,-6-13 1 16,8 17 0-16,-8-17 1 0,12 17-5 0,-12-17 0 15,12 12-3-15,-12-12 1 0,13 5 1 16,-13-5 0-16,15-3 0 0,-15 3 1 15,13-10 1-15,-13 10 1 0,13-18 5 16,-13 18 3-16,10-23 3 0,-6 10-4 16,-4-5 4-16,3 3-3 0,-6-5 3 15,4 1-7-15,-3 2-1 0,2 0-12 16,0 4-7-16,-2-1-14 0,2 14-20 16,-1-13-27-16,1 13-40 0,15 4-69 15,-15-4 1-15,0 0 110 0,0 0 71 0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7:13.56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66 1 0,'0'0'101'16,"-4"17"40"-16,4-17-98 0,-11 13-7 0,11-13 0 31,-2 17-4-31,4-4-3 0,-2-13-8 0,6 22-5 0,-6-22-6 16,10 20 0-16,-10-20 2 0,15 17-5 15,-15-17 3-15,19 13-6 0,-19-13-3 0,23 4 2 16,-10-6-1-16,1-1-1 0,2-4-4 15,-2-1 6-15,0-2-7 0,1-1 7 16,-3-2 5-16,1 0 2 0,-7-1 5 16,2 1 1-16,-8-5 7 0,6 3-2 15,-12-3 6-15,5 5-5 0,-8-4-1 16,9 17-6-16,-17-20-2 0,17 20-4 16,-21-8-3-16,9 9-3 0,12-1-3 15,-23 9 0-15,23-9-8 0,-24 18-5 16,18-4-12-16,-6-7-10 0,9 9-24 0,3-16-20 15,-10 24-28-15,9-6-65 0,1-18-1 16,-1 25 121-16,1-25 52 0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7:13.21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97 218 0,'0'0'167'0,"0"0"4"0,0 0-158 0,0 0 2 16,-12 14 3-16,17 0 3 0,-5-14 1 16,5 24 1-16,-5-24-6 0,5 25 0 15,-5-25-5-15,7 23 1 0,-7-23-5 16,7 16 2-16,-7-16-5 0,5 12 4 15,-5-12-1-15,0 0 2 0,0 0 0 0,0 0 1 16,0 0-1-16,0 0-4 0,0 0 3 16,0 0-2-16,8-17 0 0,-8 17-6 15,4-25 2-15,-2 9-4 0,0-3 3 16,0 0 0-16,3-1-1 0,0 0-2 16,-1 1 3-16,4 3-4 0,0 1 3 15,0 1-6-15,-8 14 0 0,22-19-5 16,-10 16-4-16,-12 3-9 0,23-2-12 15,-23 2-10-15,24 4-19 0,-24-4-13 16,21 11-22-16,-21-11-35 0,13 2-48 0,3 11 31 16,-16-13 151-16,15 18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7:23.0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59 75 0,'0'0'147'0,"0"0"-68"0,0 0-18 16,0 0-2-16,0 0 1 0,0 0-10 16,0 0-2-16,0 0-10 0,4-14-4 15,-4 14-5-15,0 0-8 0,14-11 1 0,-14 11-10 16,0 0 0-16,21-15-5 0,-21 15 2 16,20-10-4-16,-8 8-1 0,0 0 3 15,1-3-2-15,1 5-3 0,0 0 0 16,-1 1 1-16,1 1 1 0,-3 1-3 15,1 4-6-15,-12-7 0 0,20 15-1 0,-20-15 6 16,14 18-4-16,-14-18 1 0,7 19-3 16,-7-19 6-16,1 19 2 0,-1-19-1 15,-2 17 0-15,2-17 0 16,-8 16-1-16,8-16 1 0,-11 15 2 0,11-15-6 16,-13 14 6-16,13-14-3 0,-13 11 2 15,13-11-3-15,0 0 5 0,-13 10-1 16,13-10-3-16,0 0 2 0,0 0-2 15,0 0 3-15,0 0-1 0,0 0-3 16,0 0 0-16,0 0-1 0,0 0 5 0,0 0-2 16,0 0 0-16,0 0-1 0,14-3-1 15,-14 3 3-15,14 1 0 0,-14-1-2 16,17 6-5-16,-17-6 3 16,22 5 1-16,-9 1-3 0,-1 2 3 0,2 1 0 15,-1 0-1-15,0 1-1 0,0 0 6 16,-2 4-5-16,-2-1 0 0,-3-1 1 15,-3 0 1-15,-2 1-4 0,-3 0 4 16,-3-1-2-16,5-12 3 0,-17 21-3 16,5-13 3-16,-2 0-3 0,0-2 2 0,-3-2 2 15,-1-1-2-15,-1-2 1 0,0 0 0 16,0-2-1-16,-1-2-10 0,7 4-12 16,-8-10-22-16,21 9-27 0,-22-2-74 15,9-5-37-15,13 7-8 0,-16-10 85 16,16 10 105-16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7:10.77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118 164 1 0,'16'5'0'0,"-20"-22"76"0,4 17-67 16,0 0 5-16,10-17 3 0,-10 17 6 15,0 0 7-15,14-14 5 0,-14 14 3 0,0 0 2 16,12-17 2-16,-12 17-2 0,0 0 0 16,10-15-4-16,-10 15-5 0,1-13-7 15,-1 13-4-15,-2-16-5 0,2 16 0 16,-8-16-4-16,8 16 2 0,-13-13-3 15,13 13 3-15,-15-13-2 0,15 13 2 16,-21-10-1-16,9 6-1 0,12 4-3 16,-23-4-1-16,23 4-2 0,-18 2-1 15,18-2-1-15,-17 5-2 0,17-5 0 16,-12 10 0-16,12-10-1 0,-11 13 1 0,11-13-1 16,-9 13 2-16,9-13 0 0,-2 14 0 15,2-14 2-15,2 19-2 0,-2-19 3 16,9 18-3-16,0-6 2 0,-2 2-3 15,3 1 3-15,-1 0-4 0,2-1 1 16,-3 2-1-16,1 2 1 0,0 0-2 16,1 0 1-16,-1-2-1 0,-2 4 2 15,0-2-3-15,-2 2 3 0,1-3-4 16,-2-1 5-16,0 2-4 0,-3 0 5 16,0-2 3-16,-2-1-4 0,0-2 4 0,-1 4-3 15,-4-6 4-15,1 2-4 0,5-13 4 16,-16 16-11-16,16-16 4 0,-19 13-4 15,19-13 4-15,-18 7-5 0,18-7 5 16,-19 4-4-16,19-4 5 0,-16-1 5 16,16 1-5-16,-15-6 4 0,15 6-2 0,-15-13 2 15,15 13-11-15,-10-19 10 16,6 5-9-16,1 2 5 0,2-5-3 16,3-1 5-16,0 0-4 0,5-1 5 15,-2-1 4-15,5 0-2 0,2-3 3 0,2 0-4 16,0-1 3-16,2 2-4 0,-3 0 2 15,3 1-5-15,-1 1 5 0,0 1-5 16,-3 4 3-16,-1 2-4 0,-2 0 3 16,-9 13-1-16,15-17 0 0,-15 17-1 15,8-14-2-15,-8 14-3 0,0 0-8 0,4-14-10 16,-4 14-14-16,0 0-12 0,0 0-21 16,0 0-28-16,0 0-91 0,0 0 5 15,0 0 75-15,5 15 109 0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59.9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192 44 130 0,'0'0'174'0,"-2"-19"-85"0,2 19-9 0,0 0-11 16,0 0-11-16,8-17-14 0,-8 17-13 15,0 0-11-15,0 0-5 0,-15-8-7 16,15 8-6-16,-17-1-1 0,17 1-1 16,-23 2-1-16,11 0 2 0,12-2 2 15,-24 6-1-15,24-6 2 0,-19 6 1 16,19-6-1-16,-15 5 1 0,15-5 0 16,0 0-2-16,0 0-1 0,-8 13-1 15,8-13 0-15,5 12 1 0,-5-12 0 16,12 13 1-16,-12-13-2 0,20 18 3 0,-20-18-1 15,23 20 2-15,-11-9-3 0,2 0 2 16,-2 1-3-16,-1 3 3 0,-11-15-3 16,20 23 3-16,-20-23-2 0,10 18-1 15,-10-18 0-15,-5 15 0 0,5-15-4 16,-20 9-6-16,6-2-19 0,-14-12-28 0,10 12-46 16,-4-4-97-16,-11-9 5 15,5 7-5-15,-8-10 193 0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59.07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44 29 71 0,'0'0'149'16,"0"12"-80"-16,0-12-15 0,0 0-5 15,-16 10-2-15,16-10-4 0,-11 13-10 16,11-13-4-16,-8 17-7 0,8-17-1 16,-8 17-7-16,8-17-3 0,-2 17-6 15,2-17-2-15,0 0 1 0,1 15-3 16,-1-15 2-16,0 0-1 0,0 0 0 16,0 0-1-16,0 0 3 0,14-3-2 15,-14 3 1-15,8-14 0 0,-8 14-1 16,10-21 0-16,-5 9 0 0,0-1-1 0,2-1 1 15,-2 2-1-15,3-1 1 0,-8 13-3 16,14-20 5-16,-14 20-1 0,14-9 4 16,-14 9 1-16,15 0 2 0,-15 0 0 15,13 9 2-15,-13-9 1 0,14 14-4 16,-14-14 1-16,15 19-5 0,-5-7 2 0,-10-12-5 16,16 23 4-16,-6-10-7 15,0-1 0-15,-1 0-7 0,-9-12-6 16,23 20-12-16,-23-20-14 0,22 16-26 15,-22-16-24-15,19 7-17 0,-19-7-35 0,12-2-37 16,4 9 92-16,-16-7 87 0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58.75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52 10 0,'0'0'134'0,"11"13"-1"0,-11-13-121 15,16 12-5-15,-3-7-1 0,-1-2 4 16,4-1-1-16,0-2 0 0,0-2-3 0,2-1-1 16,-1-2-1-16,0-1 2 15,-4 1 3-15,-13 5 6 0,22-12 7 16,-22 12 8-16,12-14 5 0,-12 14 4 15,1-13 0-15,-1 13 2 0,-9-13-2 0,9 13-5 16,-16-9-7-16,3 4-5 0,13 5-6 16,-24 0-2-16,24 0-2 0,-24 7 0 15,24-7-3-15,-24 12-2 0,24-12 0 16,-22 13-6-16,22-13 3 0,-17 17-4 16,17-17 1-16,-12 18-3 0,12-18 2 0,-2 18-2 15,2-18 0-15,8 22-4 0,-8-22-1 16,16 19-8-16,-16-19-6 15,26 17-13-15,-26-17-12 0,32 9-22 16,-32-9-20-16,33-2-22 0,-15 3-46 0,-5-10-21 16,11 10 126-16,-15-16 51 0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58.07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0 199 0,'0'0'173'0,"-5"25"4"15,5-25-146-15,0 21-14 0,4-7 2 0,-4-2 1 16,7 4 0-16,-6-3-7 0,6 1-3 16,-7-14-4-16,11 25 0 0,-11-25-3 15,11 19 0-15,-11-19-4 0,10 13-6 16,-10-13-17-16,0 0-21 0,19 14-31 16,-19-14-43-16,0 0-61 0,0 0-5 0,8-16 126 15,-8 16 59-15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53.82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 0 24 0,'-16'1'146'0,"18"18"4"0,-2-19-120 16,1 19-5-16,-2-2 5 0,-5-2 1 16,4 5 6-16,-4-4-9 0,8 6-1 15,-7-3-7-15,8 6 4 0,-5-7 0 16,5 6-7-16,-1-7 2 0,4 4-8 15,-2-6 2-15,4 1-9 0,1-4 6 16,3 0-12-16,1-4 3 0,4-2-3 16,-1-4 4-16,4 0-5 0,-2-4 6 0,4-3 3 15,-3-2-3-15,2-1 3 0,-3-2-3 16,-3-1 2-16,1 0-9 0,-6-1 10 16,0 0-9-16,-10 12 5 0,9-19-3 15,-9 19 9-15,1-13-6 0,-1 13 5 16,0 0 2-16,-14-7-2 0,14 7 0 15,-17 5 1-15,17-5-3 0,-22 10-2 16,9-5 7-16,13-5-6 0,-25 17 6 16,25-17-4-16,-21 19 2 0,21-19-9 15,-16 17 9-15,16-17-11 0,-7 18 2 0,7-18-3 16,0 14 3-16,0-14-5 0,10 12 4 16,-10-12 1-16,19 7-2 0,-19-7 0 15,26-1 0-15,-12-4 5 0,3-1-6 16,1-2 4-16,2 1-4 0,-2-4 5 15,3 1-4-15,-1 0 5 0,-1 1-12 16,0-1 5-16,0 4-2 0,-3-1 4 16,1 4-4-16,-2 0 6 0,0 2 1 15,-1 4 5-15,1 1 7 0,0 3-6 16,-15-7 5-16,21 14-8 0,-21-14 9 0,21 20-9 16,-21-20 2-16,14 21-7 0,-14-21 4 15,1 19-3-15,-1-19 4 0,-7 19 2 16,7-19-3-16,-22 15-1 0,7-9 0 15,-3-1-1-15,2-3-11 0,-6-2-11 16,9 4-24-16,-11-13-42 0,5-5-110 0,19 14 8 16,-32-19-8-16,32 19 157 0,-30-30 41 15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53.14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30 213 2 0,'0'0'123'0,"-12"28"-88"15,12-8-11-15,3 4-2 0,-2 0 2 16,2-1 1-16,0 1-1 0,-3-3-3 0,3 2 4 16,-3-7-3-16,2 3 4 0,-2-19-1 15,0 23 3-15,0-23-1 0,-1 14 1 16,1-14-4-16,0 0 0 16,0 0-4-16,0 0-1 0,0 0-3 0,0 0-4 15,-9-20-3-15,8 7-7 0,-1-2 1 16,0-5-3-16,-2-2 5 0,2-4-5 15,1-3 4-15,-1-2-5 0,4-2 4 16,-2 0 1-16,2-2-1 0,2 4 0 16,1-2-4-16,0 5 9 0,1 2-3 0,4 4 10 15,-6 3-8-15,7 7 5 0,-11 12-4 16,14-18 7-16,-14 18-2 0,18-8-3 16,-18 8-3-16,18 2-3 0,-18-2 0 15,21 5 0-15,-21-5-2 0,18 12 0 16,-18-12-1-16,14 19 2 0,-14-19 4 15,7 17-3-15,-7-17 5 0,1 23-5 16,-1-23 4-16,-9 16-6 0,9-16 6 16,-13 16-5-16,13-16-3 0,-22 11-10 15,10-4-3-15,-3-6-8 0,15-1-12 0,-30 0-12 16,30 0-25-16,-24-3-29 0,24 3-68 16,-18-10-18-16,3-3 34 0,15 13 151 15,-11-20 0-15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52.59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61 195 0,'1'15'164'0,"-1"-15"7"0,-12-3-158 16,12 3-1-16,0 0-1 0,-1 16 3 15,1-16 0-15,2 14-5 0,-2-14 2 16,5 15-9-16,-5-15 6 0,5 14-5 16,-5-14 3-16,0 0-5 0,13 13 4 0,-13-13 1 15,0 0 1-15,17 4 2 0,-17-4 2 16,0 0 1-16,15-11 2 0,-15 11-1 16,0 0 2-16,19-18 2 0,-19 18-6 15,11-21 0-15,-7 9-11 0,2 0 7 16,-1 0-9-16,0 0 7 0,-1 0-9 15,-4 12 3-15,7-18-6 0,-7 18 0 16,4-13-6-16,-4 13-13 0,0 0-15 16,-6-14-31-16,6 14-30 0,0 0-86 15,0 0 4-15,-5 12 55 0,5-12 129 0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52.21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56 1 0,'-15'-3'134'0,"15"3"-2"0,9 15-117 15,-9-15-1-15,0 0 4 0,-8 15 3 16,8-15-2-16,-1 17 1 0,4-5-5 16,-3-12 3-16,3 21-5 0,-3-21 2 15,7 18-5-15,-7-18 1 0,10 14-2 16,-10-14 1-16,13 6 0 0,-13-6 0 15,16 0 1-15,-16 0 4 0,18-6 0 16,-18 6 2-16,18-14-1 0,-18 14 3 16,17-17 3-16,-12 4-2 0,-5 13 2 15,9-25-4-15,-9 25 3 0,2-26-8 0,-2 26 10 16,-2-26-11-16,1 14 3 0,-9 0-7 16,10 12 2-16,-14-14-7 0,14 14 3 15,-19-6-2-15,19 6-3 0,-20 4 1 16,8 1-2-16,12-5 6 0,-18 14-7 15,18-14 4-15,-16 18-12 0,13-7-3 0,3-11-17 16,-6 19-12-16,6-19-29 16,0 18-25-16,0-18-33 0,0 0-67 15,7 18 8-15,-7-18 158 0,13 15 29 16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51.78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103 57 64 0,'0'0'50'0,"11"-14"-2"16,-11 14-3-16,0 0 4 0,9-14-4 16,-9 14 3-16,0 0-3 0,0 0 0 15,3-13-2-15,-3 13 1 0,0 0-5 0,0 0-4 16,-14-12-2-16,14 12-4 0,-13-2-3 16,13 2-2-16,-14 0-4 0,14 0-3 15,-19 8-2-15,19-8-1 0,-19 12-2 16,19-12 0-16,-17 17-4 0,17-17 3 15,-14 24-4-15,10-8 1 0,-2-3-3 16,4 3-5-16,-1-1 9 0,2 1-10 16,1-2 9-16,1 3-11 0,-1-17 9 15,7 21-10-15,-1-9 12 0,-6-12-7 16,17 18-5-16,-17-18-5 0,23 10-8 0,-23-10-8 16,27 6-15-16,-27-6-18 0,30-3-30 15,-30 3-29-15,21-22-73 0,-6 18-1 16,-8-8 66-16,9 8 125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7:22.0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0 116 0,'3'14'171'0,"-3"-14"-3"16,-12 1-109-16,12-1-7 0,-4 15 0 16,7-1-7-16,-6-3-9 0,6 7-5 0,-3-2-12 15,5 5-2-15,-3 1-11 0,1 2 3 16,1 1-6-16,1 1-1 0,-2-3-3 16,1 0 2-16,-1-2-3 0,-1-1 3 15,0-6-3-15,-1 0-8 0,3 0-19 16,-4-14-26-16,2 14-59 0,-2-14-79 15,0 0 10-15,4 11-8 0,-4-11 184 16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6:50.93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11 145 38 0,'0'0'146'0,"0"0"8"16,-14-16-127-16,14 16 0 0,0 0 1 15,0 0 5-15,3-13 1 0,-3 13-3 16,8-15 0-16,-8 15 1 0,14-16 1 15,-1 7-1-15,-6-5 1 0,9 5-7 16,-6-6-1-16,7 6-4 0,-5-1-4 16,4 4-5-16,-4-1-2 0,2 4-3 15,-2-1-1-15,0 5-4 0,-12-1 0 0,19 6 0 16,-19-6-1-16,15 13 0 0,-15-13 0 16,9 23 2-16,-6-9-2 0,-2 2 3 15,-2-2-4-15,-2 2 2 0,-1-2-2 16,0 2 4-16,-3-3-5 0,7-13 4 15,-14 20-3-15,14-20 2 0,-16 15-1 16,16-15 1-16,-15 10-2 0,15-10 0 16,-15 4 1-16,15-4-1 0,0 0 0 15,-14 1-2-15,14-1 0 0,0 0 1 16,0 0-1-16,0 0-1 0,0 0 0 0,0 0-1 16,0 0 2-16,0 0 1 0,14-9-1 15,-14 9 0-15,14 0 1 0,-14 0 0 16,18 4-1-16,-18-4 3 0,20 9 3 15,-20-9-4-15,23 15 4 0,-23-15-4 16,21 23 5-16,-12-11-11 0,-2 1 13 0,-1 0-12 16,-6-13 4-16,8 21-3 0,-8-21 4 15,-1 17-4-15,1-17 4 0,-10 17 3 16,10-17-5-16,-17 14 3 16,17-14-2-16,-23 14-3 0,9-9-1 0,-2 0-2 15,2-2-5-15,-4-2-2 0,4 2-7 16,-7-8-7-16,9 6-9 0,-10-8-10 15,22 7-17-15,-29-6-18 0,29 6-46 16,-12-1-51-16,-2-10 0 0,14 11 179 16,0 0 0-16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7:29.8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329 110 1 0,'0'0'40'0,"0"0"82"0,0 0-94 16,0 0 0-16,0 0 0 0,0 0 9 15,0 0 4-15,0 0-2 0,0 0 0 16,3-14 3-16,-3 14 3 0,0 0 2 0,8-15-1 16,-14 3-8-16,6 12-1 31,-4-19-4-31,4 19 1 0,-10-14-1 0,10 14-8 0,-14-14-1 0,14 14-3 31,-19-11-2-31,19 11-5 0,-23-5 1 0,23 5-7 16,-23-6-4-16,11 7 5 0,-1-1-8 0,0 6 0 0,0 1 5 0,13-7 1 15,-24 15-4-15,12-1 4 0,-2 3-3 16,4-2-1-16,0 4 3 0,2-2-1 16,2-2-8-16,2 6 6 0,0-3-6 0,4-1 1 15,2-3 4-15,-2-14-5 0,12 20-1 16,-12-20 4-16,20 15 3 15,-6-13-4-15,-1 0 3 0,3-5-1 16,-1-2 0-16,-2 1-2 0,1 1 2 0,-14 3 3 16,22-21-4-16,-13 9-2 0,-9 12 5 15,16-22-4-15,-16 22 2 0,9-24 1 16,-7 11 0-16,-2 13-7 0,1-16 8 16,-1 16-4-16,0 0 1 0,-8-12-2 31,8 12 4-31,0 0-2 0,0 0-3 0,0 0 3 0,0 0-4 0,-12 1 1 0,12-1 3 15,0 0 3-15,-6 22-5 0,6-22-1 16,-3 26 3-16,2-12 4 16,2 5-4-16,1 7 1 0,1-2 2 0,1 2-5 15,1-1 1-15,1 4 2 0,0 1 3 16,1 2-7-16,-1 4 8 0,-1-8-6 16,-3 3-1-16,1 3 0 0,-3-1 4 15,-4-6-2-15,-1 2 0 0,-3-8 5 16,-1-6-11-16,-2 4 9 0,-3-5-5 0,-1-8 6 15,0 0-8-15,0-2 6 0,-2-2-4 16,-1 2-1-16,-1-7-1 0,0-1-5 16,2 2-1-16,-4-9-14 0,8 8-15 15,-11-15-31-15,24 18-51 0,-15-7-93 16,1 1 12-16,14 6 0 0,-23-16 162 0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7:14.33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32 293 69 0,'13'32'146'0,"-13"-32"-1"16,5 27-103-16,-3-6-37 0,0 1 0 0,1-5 3 15,-1 2-3-15,-1-5 1 0,-1 0-5 16,0-14 2-16,-3 18 1 0,3-18 2 16,0 0 2-16,-6 12 0 0,6-12 1 15,0 0-2-15,-13-12 3 0,13 12 2 16,-10-23 3-16,5 8-3 0,-1-7 2 0,1 3-4 16,0-10 4-16,3 2 0 15,-2-6-7-15,3 0 1 0,1-3-8 16,3 1 2-16,0 0-4 0,2 1 6 15,1 4-7-15,0 2 2 0,3 5 3 0,2 5-4 16,0 4 4-16,-11 14-2 0,24-17 3 16,-24 17-1-16,23-6 1 0,-23 6-1 15,21 4 3-15,-21-4 0 0,16 14-1 16,-16-14 2-16,10 21-3 0,-5-8 2 16,-4 0-2-16,0 2 1 0,-2-3-4 0,-1 1 4 15,2-13-4-15,-11 21 3 0,11-21-3 16,-20 20 1-16,20-20-5 0,-22 15-15 15,22-15-19-15,-24 12-28 16,24-12-24-16,-17 10-52 0,3-16-27 0,14 6 50 16,-13-14 119-16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32:15.213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0 451 25 0,'13'7'147'0,"-13"-7"6"0,-7-11-123 16,7 11 5-16,0 0 2 0,0 0 5 16,0 0 1-16,12 2 0 0,-12-2-5 15,0 0-2-15,0 0-1 0,0 0-2 16,0 0-1-16,0 0-6 0,0 0-4 16,0 0-4-16,0-12-1 0,0 12-5 15,0 0-3-15,0 0-1 0,0 0-2 16,0 0 0-16,0 0 1 0,0 0-1 15,0 0 2-15,0 0-2 0,0 0 4 16,0 0-1-16,0 0 2 0,6 16-1 0,-6-16-3 16,5 13 0-16,-5-13-1 0,7 20 1 15,-3-8-5-15,-1 0 0 0,1 3-4 16,0-2 5-16,0 2-3 0,0 0 2 16,-1 0-2-16,1-1 1 0,-1-1 0 15,1-1 2-15,-4-12-4 0,7 18 3 0,-7-18 1 16,4 12 0-16,-4-12 3 15,0 0-2-15,0 0 0 0,0 0 1 16,0 0 2-16,0 0-3 0,0 0-2 16,0 0 1-16,0 0-1 0,0 0 0 0,12-19 2 15,-12 19-4-15,12-26 1 0,-2 6-1 16,4-7 4-16,3-2-5 0,4-4 3 16,4-6-4-16,5-1 2 0,5-6-3 15,7 2-12-15,-1-7-10 0,14 14-45 16,-16-15-78-16,12 5-73 0,-2-1-1 0,-3-1-2 15,-2 4 140-15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1:45.05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322 20 78 0,'0'0'51'0,"0"0"-8"15,0 0-10-15,0 0-6 0,0 0-8 16,0 0-5-16,0 0-2 0,0 0 3 16,0 0 3-16,0 0 6 0,0 0 5 0,0 0 3 15,0 0 4-15,0 0-1 0,0 0 0 16,0 0 1-16,4-12-1 0,-4 12-4 15,0 0-3-15,0 0-3 16,0 0 1-16,0 0-1 0,0-12-2 0,0 12-3 16,0 0-6-16,0 0-3 0,0 0-1 15,0 0-3-15,0 0-2 0,0 0-1 16,0 0-3-16,0 0-2 0,0 0 0 16,0 0 1-16,0 0-1 0,0 0 2 15,-7 15-1-15,7-15 3 0,-10 24-1 0,4-6 5 16,-2 3-5-16,0 3 4 0,-1 2-4 15,-1 3 7-15,0 0-8 0,0 1 5 16,0-3-7-16,0 0 6 0,-1-1 3 16,3-1-7-16,-2-3 7 0,1-2-9 15,1-3 9-15,1-2-9 0,7-15 9 16,-10 19-8-16,10-19 2 0,0 0 1 16,0 0-3-16,0 0-6 0,0 0-4 15,-15-8 1-15,15 8-8 0,-2-26-3 16,3 10-15-16,-7-10 4 0,8 6-7 0,-9-12 13 15,7 7-2-15,-6-7 4 0,4 6 3 16,-5-2 9-16,4 4 17 0,0 4 4 16,-3 1 11-16,6 19-1 0,-4-25 5 15,4 25 0-15,0 0-1 0,0 0-4 16,-2-13-2-16,2 13-2 0,0 0-3 0,0 0 0 16,5 19-3-16,1-6 2 0,0 1-1 15,4 5 6-15,-1 1-6 0,7 4 2 16,1-2-7-16,3 2 1 15,1-1-5-15,3-1 3 0,-2-2 2 0,1 1-8 16,-1-2 6-16,-3-2-9 0,-2-2 10 16,-2-4-10-16,-3 0 7 0,-12-11-11 15,16 12 1-15,-16-12-2 0,0 0-10 16,0 0-10-16,0 0-8 0,0 0-1 16,0 0-5-16,-27-17 1 0,27 17-4 0,-40-18 1 15,19 11 4-15,-13-8 12 0,5 4 0 16,-7-3 10-16,3 4 6 0,2 1 12 15,-1 1 7-15,9 5 14 16,-4-3 6-16,13 8 10 0,-6-5 1 0,20 3 2 16,-18 5-7-16,18-5-2 0,0 0-5 15,0 0-3-15,0 0-6 0,0 0-1 16,16 6 0-16,2-7-1 0,2-5 1 16,7 2-2-16,3-5-1 0,8 1-5 15,0-4 0-15,1 1-12 0,2 4-21 0,-12-11-53 16,-2 9-114-16,5 5-10 0,-10-3 5 15,-1 7 48-15,-21 0 150 0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33.49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5 269 0,'0'0'203'0,"0"0"2"0,-18-6-139 15,18 6-14-15,0 0-4 0,3 17-16 16,-3-17-7-16,-2 12-14 0,2-12-2 16,1 11 1-16,-1-11-5 0,1 15 1 15,-1-15-4-15,2 13-7 0,-2-13-12 16,0 0-19-16,12 21-43 0,-12-21-64 15,0 0-77-15,0 0 7 0,0 0-4 16,6 13 205-16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33.20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0 303 0,'0'0'205'0,"0"0"-79"16,0 0-45-16,0 0-18 0,-13 2-5 16,13-2-19-16,0 0-9 0,2 15-10 0,-2-15-2 15,0 0-10-15,-5 13 2 0,5-13-1 16,0 0-3-16,0 15-1 0,0-15-1 16,0 0-2-16,1 14-3 0,-1-14 1 15,3 13-2-15,-3-13-5 0,0 0-10 16,0 0-8-16,12 20-21 0,-12-20-23 0,0 0-37 15,0 0-40-15,0 0-72 0,0 0 9 16,0 0 69-16,17-6 140 0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32.38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0 282 0,'0'0'210'0,"0"0"-5"0,5 14-149 0,-5-14-10 15,0 0-3-15,-12 14-10 16,12-14-12-16,2 16 0 0,-2-16-13 16,2 20 2-16,-2-20-16 0,5 23 3 0,-5-23-19 15,8 21-9-15,-8-21-33 0,4 16-60 16,-4-16-90-16,-1 11-4 0,1-11 12 15,0 0 160-15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32.0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 0 148 0,'0'0'194'0,"0"0"-5"16,13 14-124-16,-13-14-9 0,0 0 1 15,-14 5-4-15,14-5-15 0,-3 15-11 0,3-15-5 16,-4 16-7-16,4-16-2 0,-3 19 3 16,2-7-14-16,1-12 5 0,-3 20-8 15,3-20 8-15,-2 18-14 16,2-18 5-16,-3 12-20 0,3-12-12 0,0 0-19 15,7 14-53-15,-7-14-58 0,0 0-51 16,0 0 10-16,0 0 106 0,0 0 99 16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31.6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143 13 252 0,'0'0'203'0,"15"-14"2"0,-15 14-152 16,0 0-4-16,0 0-4 0,0 0-14 16,0 0-15-16,-14 0-6 0,14 0-7 15,-14 5-1-15,14-5-3 0,-17 6 0 0,17-6 1 16,-17 12 0-16,17-12 2 0,-17 11-3 16,17-11 2-16,0 0-2 0,-14 16 2 15,14-16-1-15,0 0-2 0,-4 14 0 16,4-14 2-16,0 0-2 0,10 15 1 15,-10-15 0-15,11 15 0 0,-11-15 0 16,15 17 2-16,-15-17-1 0,18 17 5 16,-18-17-2-16,15 20 4 0,-15-20 0 15,11 18 3-15,-11-18-2 0,0 15 3 16,0-15-4-16,-11 16-1 0,11-16-1 0,-20 10 0 16,6-6-5-16,0-3-4 0,3 0-4 15,-5-6-10-15,16 5-14 0,-25-16-25 16,25 16-37-16,-16-17-50 0,7 5-66 15,9 12-1-15,-6-24 56 0,6 24 155 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7:21.75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32 12 1 0,'0'0'96'0,"0"0"46"16,0 0-92-16,0 0 3 0,-12-12 1 16,12 12-6-16,0 0-10 0,0 0-8 0,0 0-4 15,0 0-6-15,0 0-3 0,0 0 2 16,0 0-2-16,-5 12 1 0,5-12-2 16,0 0 2-16,-8 17-1 0,8-4-1 15,0-13 2-15,-5 26-4 0,3-12-3 16,2 4-6-16,0 1 0 0,2 2-2 15,0 0 0-15,2 1 2 0,-1 1-3 0,1-1-2 16,1 0-2-16,0-1 4 16,-1-5-3-16,0-1 6 0,-1-2-7 0,-3-13 3 15,5 16-1-15,-5-16 4 0,0 0 1 16,0 0-1-16,0 0-1 0,0 0 0 16,0 0-1-16,0 0 2 0,0 0-4 15,0 0 2-15,11-7-3 0,-11 7 1 16,0 0-2-16,13-13 1 0,-13 13 3 0,12-7-4 15,-12 7 4-15,18-5-4 0,-7 4 3 16,2-2-2-16,2 2 3 0,0-1-3 16,0-1 0-16,0 1 4 0,0 0-4 15,-2-1-5-15,-2 2-5 0,-11 1-7 16,17 2-12-16,-17-2-14 0,0 0-18 16,0 0-25-16,14 2-25 0,-14-2-43 15,0 0-20-15,0 0 86 0,0 0 89 16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31.29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18 405 157 0,'0'0'175'0,"-2"25"-1"0,4-9-143 16,-2-16-3-16,-2 24 1 0,2-24-7 16,0 15-8-16,0-15-5 0,0 0-10 15,0 0 0-15,0 0 0 0,0 0 2 16,0 0 0-16,2-17 4 0,-1 4 0 15,-2-6 6-15,0-2 1 0,-3-6 2 16,2 1 2-16,-4-9-8 0,6 2 5 16,-4-4-8-16,4 0 5 0,-2-1-5 15,4 4 0-15,-1 2-1 0,3 5 1 16,-1 4 4-16,3 4-4 0,-2 4 3 0,-4 15-5 16,14-18 1-16,-14 18-3 0,18-10-2 15,-18 10 1-15,24-4-1 0,-12 6-1 16,3-1 2-16,0 6 3 0,-1-1 0 15,0 3 4-15,-14-9 0 0,22 21 2 16,-14-9 0-16,-1 2 6 0,-6-1-5 0,-1 3 3 16,-6-4-4-16,-2 3 0 0,-5-3-3 15,-1 0 1-15,-4-4-5 16,0 1 0-16,-1-2-8 0,-1-4-5 16,7 2-13-16,-7-11-16 0,20 6-41 0,-19-6-55 15,7-4-68-15,12 10-5 0,-3-20 28 16,3 20 181-16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30.8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2 104 178 0,'0'0'197'0,"-4"18"-2"15,9-2-126-15,-5-16-14 0,2 22-2 16,-2-22-6-16,7 22-16 0,-7-22-10 0,12 20-10 16,-12-20-1-16,23 15-6 0,-10-8 3 15,3-4-5-15,0-3-2 16,0-2 1-16,0-4-7 0,0 0 6 16,-4-5-4-16,2-1 3 0,-6-3-2 0,0-1 2 15,-4-5 0-15,0 3 2 0,-3-3 7 16,-1 2-6-16,-2-1 5 0,0 4-3 15,-1 0 1-15,-2 1-7 0,5 15-3 16,-10-19-13-16,10 19-18 0,0 0-34 16,0 0-54-16,0 0-85 0,0 0 0 0,0 0 2 15,-12 0 196-15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30.5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20 102 1 0,'0'0'142'16,"-14"-1"15"-16,14 1-122 0,0 0 2 15,-6 14 1-15,6-14-5 0,1 16-2 16,-1-16-13-16,6 18-4 0,-6-18-4 16,11 17 0-16,-11-17-4 0,18 11-2 0,-6-7 4 15,2-4-5-15,1-1-1 0,1-3-5 16,0-3 9-16,-3-3 2 0,5 2 8 16,-8-5 1-16,5 5 9 15,-12-10 4-15,9 8 7 0,-14-8 5 0,2 18-2 16,0-29-2-16,0 29-6 0,-10-28 0 15,10 28-7-15,-15-18-6 0,15 18-5 16,-20-11-2-16,20 11-7 0,-22 2 0 16,22-2-5-16,-22 10 0 0,10-6-3 15,12-4-3-15,-20 15-4 0,20-15-8 0,-20 16-6 16,20-2-18-16,0-14-14 0,-4 18-29 16,4-18-30-16,0 0-48 0,6 21-45 15,-6-21 11-15,18 12 175 0,-18-12 22 16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30.07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39 261 0,'0'0'196'0,"0"0"5"0,0 0-161 0,-5 25 2 15,5-25-4-15,-3 22 1 0,3-22-16 16,0 26-8-16,0-14-6 0,3 3-4 16,1-2-2-16,1-1 1 15,-5-12-5-15,11 19 1 0,-11-19 1 0,11 14 2 16,-11-14-2-16,0 0 3 0,0 0 0 15,13 12 5-15,-13-12-2 0,0 0-1 16,0 0 1-16,0 0-2 0,1-19 2 16,-1 19-1-16,2-20-1 0,0 7-7 15,0-2 4-15,1 1 0 0,1-2 0 16,1 0-3-16,3 2 3 0,0 1-6 0,-8 13 4 16,22-23 1-16,-9 16-1 0,-13 7-6 15,24-13-2-15,-24 13-5 16,27-4-14-16,-27 4-17 0,27-2-32 0,-27 2-42 15,10-15-82-15,-10 15-14 0,13-5 9 16,-13 5 175-16,0 0 30 0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29.63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132 78 1 0,'0'0'129'16,"0"0"-68"-16,0 0-8 0,0 0-2 16,0 0 1-16,14 5 0 0,-14-5-8 15,0 0-2-15,0 0-7 0,14-6-2 16,-14 6-2-16,0 0-3 0,11-14 0 0,-11 14-1 16,0 0-2-16,14-12-1 0,-14 12 3 15,2-13-4-15,-2 13 3 0,-5-13-3 16,5 13 2-16,-10-13-5 0,10 13-1 15,-16-9-1-15,3 7-6 0,13 2-3 16,-22 1-2-16,10 2 0 0,-2-1-6 0,1 4 3 16,-1 2-3-16,14-8-1 15,-22 18 0-15,12-6 2 0,2 1-3 16,0 0 2-16,-1 4-1 0,5 1-2 16,2-4 0-16,-1 1 1 0,2 0 0 0,1-15-1 15,3 21 0-15,-3-21 3 0,14 17-5 16,-14-17 1-16,17 8-2 0,-4-7 1 15,-13-1 0-15,23-3 0 0,-9-1 1 16,-14 4-3-16,22-14 5 0,-22 14-1 16,19-21 3-16,-13 8-1 0,2 0 2 0,-4-1-3 15,0-1 3-15,1 1 0 0,-2 1 0 16,-3 13-1-16,4-21 0 0,-4 21 2 16,5-13-3-16,-5 13 0 15,0 0 0-15,0 0-2 0,0 0 1 0,0 0 1 16,0 0-1-16,0 0-2 0,0 0 3 15,0 0 0-15,0 0 0 0,0 0 1 16,0 0-1-16,4 12 2 0,-4-12-1 16,1 25 0-16,0-8-1 0,-1 4 4 15,1 3-3-15,0 2 3 0,0 3 0 0,1 0-4 16,-1 2 4-16,2 0-2 0,-3-1 2 16,1-1-3-16,-1-1 3 0,0-1-5 15,-2-2 1-15,-2-3 2 16,-2-1-3-16,-4-3 4 0,2-5-3 0,-2 0 1 15,-3-4 0-15,0-6 2 0,0 1-3 16,-1-3 2-16,1-3-1 0,0-4-1 16,0 1 0-16,1-4-5 0,12 9-2 15,-19-21-8-15,19 21-2 0,-12-26-12 16,12 26-13-16,-5-28-23 0,17 22-26 0,-16-14-25 16,12 3-79-16,-8 17-4 0,15-27 36 15,-1 20 163-15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28.4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 43 1 0,'0'0'157'0,"0"0"11"0,-19-13-90 0,19 13-13 15,0 0-3-15,0 0-6 0,0 0-1 16,0 0-11-16,0 0-5 0,0 0-8 16,0 0-5-16,0 0-5 0,0 0 1 15,0 0-6-15,0 0 1 0,0 0 0 16,0 0-3-16,0 0-2 0,0 0-2 0,0 0-1 16,0 0-2-16,0 0 1 0,0 0-3 15,0 0-2-15,0 0 0 16,14-3 0-16,-14 3-1 0,20-3 2 15,-8 3-1-15,2-1-1 0,4 1-1 0,-1-2 1 16,-3 1-1-16,4 1-2 0,1-1 2 16,-1 1-3-16,0-1 4 0,2 0-3 15,-3-1 2-15,1 0-1 0,1 0 1 16,-4 0 0-16,1 0-2 0,-4 0 0 16,-12 2 1-16,20-3 1 0,-20 3 0 0,16-2-2 15,-16 2 1-15,0 0 0 0,0 0 1 16,0 0 2-16,0 0-3 0,0 0-2 15,0 0 2-15,0 0 3 0,0 0-4 16,0 0 3-16,0 0-1 0,0 0-1 16,0 0 1-16,0 0 1 0,0 0 0 0,0 0-1 15,0 0 1-15,0 0-2 16,0 0 0-16,0 0 2 0,0 0-2 16,0 0 2-16,0 0-2 0,0 0 0 15,0 0 0-15,-4 17 1 0,4-17 0 0,-10 22 0 16,0-7 1-16,0 3 3 0,1 1-3 15,1 4 2-15,-1 0-3 0,0 2 4 16,2 1-5-16,0 1 6 0,3-2-6 16,-2-1 0-16,3-1-2 0,-1 0 7 15,1-3-7-15,2-3 4 0,-2 0-3 0,0-5 0 16,3-12 0-16,-2 18 0 16,2-18-1-16,0 0-6 0,0 13-1 15,0-13-5-15,0 0-11 0,0 0-15 16,0 0-29-16,0-16-55 0,0 16-92 0,0 0-5 15,1-18 12-15,-1 18 136 0,-4-16 73 16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23.3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18 283 0,'0'0'195'0,"0"0"6"16,0 0-153-16,1-12 0 0,-1 12-2 0,0 0-9 15,0 0-15-15,0 0-5 0,0 0-6 16,16-6-3-16,-16 6-4 0,19 1-1 15,-6 1 0-15,3 2-1 0,3 2 1 16,0 2-2-16,5 3 3 0,-4 1-2 16,5 1 0-16,-3 2-2 0,-2 2 2 15,-1 0-3-15,-3 0 1 0,-3 2-2 16,-2 0 4-16,-7-1-3 0,-2 2 3 16,-6-1-3-16,-3 0 4 0,-2-3-4 15,-4 3 6-15,1-2-2 0,-5-3-9 0,5 5-10 16,-10-11-21-16,19 13-37 0,-19-11-80 15,10-2-59-15,12-8-1 0,-17 9-3 16,17-9 198-16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22.9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37 307 0,'0'0'188'0,"0"0"12"0,0 0-148 16,0 0-22-16,0 0-4 0,22-3-4 16,-10 1 0-16,9 4-3 0,-1-4-3 0,8 3-4 15,0-3-3-15,6 0-3 0,-3 1-1 16,3-2 1-16,0-1-2 0,1 1-4 16,-3-1 1-16,-1 0-1 15,-5 1-1-15,-5-1-4 0,0 3-5 16,-21 1-9-16,23 0-10 0,-23 0-11 0,12 2-22 15,-12-2-30-15,0 0-34 0,0 0-78 16,0 0 10-16,0 0 52 0,-19 4 142 16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22.6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35 139 0,'0'0'169'0,"-14"-3"8"0,14 3-122 16,0 0-7-16,0 0 0 0,13 0-3 15,-13 0-9-15,25-3-3 0,-10-2-4 16,12 5-5-16,-1-4-5 0,6 2-5 16,1-3 0-16,4 3-4 0,-4 0-1 15,2 1-3-15,-4-1-1 0,-1 0-3 16,-5 1 1-16,0 1-1 0,-6 0-1 0,-19 0-1 16,23 2-6-16,-23-2-5 0,0 0-12 15,0 0-17-15,4 14-31 0,-20-18-40 16,16 4-89-16,-17 11-5 0,0-9 8 15,17-2 174-15,-28 10 23 0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21.95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0 221 59 0,'24'1'136'0,"-19"-14"4"16,9 8-122-16,6-1-5 0,3-2-1 15,4-2-7-15,-1 0-7 0,4-2-4 16,-1 0-1-16,-2-2-8 0,0 0-2 15,-4-2-3-15,-2 2 4 0,-5 1 0 0,-1-1 6 16,-5 2 9-16,-3-1 13 0,-7 13 14 16,6-18 12-16,-6 18 3 15,0 0 6-15,0 0 1 0,-8-18 2 16,8 18-8-16,0 0-7 0,0 0-8 0,-20 7-4 16,20-7-1-16,0 0-5 0,-12 23 0 15,12-23-2-15,-9 24 1 0,4-8-4 16,4 4 3-16,-3-2-5 0,5 5 4 15,-4-2-3-15,7 1 2 0,-3-2-8 16,2 1 5-16,0-5-5 0,2 2 2 0,0-6-3 16,-1 0 0-16,-4-12-3 0,9 15 3 15,-9-15 1-15,0 0-3 0,14 2 2 16,-14-2-2-16,11-12 1 0,-11 12-1 16,13-23 1-16,-6 9-5 0,2-1 1 15,-2-3-2-15,1 5 2 0,-3-2-2 16,-5 15 0-16,11-19-1 0,-11 19 1 15,12-11 0-15,-12 11 1 0,0 0 0 16,18 11 0-16,-18-11 0 0,13 20-1 16,-6-7 3-16,1 0-3 0,-1 3 3 0,3-1-3 15,-1-1 4-15,1-2-4 0,-10-12 3 16,24 20-7-16,-12-13 0 0,6-2-4 16,-5-5-3-16,5 2-4 0,-4-7-5 15,4 2-1-15,-18 3 0 0,27-18 6 16,-17 6 2-16,-10 12 5 0,18-23 1 15,-14 10 10-15,2-1 3 0,-2-1 6 16,-1 3 0-16,-3-3 4 0,1 1-1 16,-3 0 6-16,2 14-2 0,0-23 3 15,0 23-5-15,-2-16 0 0,2 16-5 0,0 0-1 16,0 0-2-16,0 0-3 0,-14 1-3 16,14-1-3-16,-12 14 3 0,12-14-1 15,-13 21 1-15,9-9-2 0,-4 3 4 16,6-2-3-16,1 3 3 0,1-3-2 15,1 1 3-15,-1-14-3 0,9 22 3 0,-9-22-4 16,14 16 5-16,-14-16-3 0,22 9 2 16,-8-8-1-16,-2-1 0 15,5-2-1-15,0 1 0 0,-3-3 3 16,4 2-4-16,-1 0 0 0,-4 2 0 0,-1 0-1 16,3 1 0-16,-15-1 2 0,22 6-2 15,-22-6 0-15,20 10 1 0,-8-4-1 16,-12-6 2-16,16 8 3 0,-16-8-1 15,0 0 0-15,13 11 3 0,-13-11 3 16,0 0 1-16,0 0 3 0,0 0-1 0,0 0-2 16,15-3 3-16,-15 3-1 0,0 0 1 15,3-15 0-15,-3 15-3 0,0-19 3 16,0 19-5-16,3-24 4 0,-2 9-6 16,-2-1 3-16,4 2-5 0,0-2 1 15,1 1-7-15,4 3-4 0,-6-4-12 16,-2 16-13-16,11-25-29 0,13 25-46 15,-24 0-110-15,21-13-4 0,-11 1 2 16,5 1 78-16,3 2 140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6:53.1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3 1 0,'0'0'109'0,"0"0"31"15,0 0-86-15,0 0 0 0,0 0-3 16,0 0-10-16,0 0-11 0,0 0-4 16,0 0-4-16,0 0-4 0,0 0 3 0,0 0-7 15,0 0 3-15,-4 13-1 0,4-13 6 16,-2 13-2-16,2-13 4 0,-3 15-3 16,3-15-2-16,-1 23-1 0,-1-11-4 15,5 5 1-15,-3-2-4 0,3 3-1 16,0 1-4-16,3 4-2 0,-1-2-4 0,2 0 5 15,0-1-5-15,1-1 1 0,0-2-2 16,1 1 2-16,2-5-3 16,-11-13 6-16,21 16-5 0,-9-9 3 15,1-5-2-15,0 0 4 0,1-5-5 0,1 1 6 16,-2-4-3-16,1-1-1 0,0-1 2 16,-1-2-3-16,-2-2 2 0,0 0-2 15,-1-2 4-15,1-1-7 0,-2-1 4 16,0 0-4-16,-1-1 3 0,-1 1-3 15,0 0 3-15,-2-1-4 0,1 4 5 0,-3-1-3 16,1 1 2-16,-2 1-2 16,-1 0 5-16,-1 0-2 0,0 12 1 15,1-20-4-15,-1 20 5 0,0-18-3 16,0 18 3-16,-1-14-3 0,1 14-2 0,0 0-1 16,-1-12 3-16,1 12 6 0,0 0-7 15,0 0 1-15,0 0-2 0,0 0 2 16,0 0 0-16,0 0-2 0,0 0-1 15,0 0-2-15,0 0 1 0,0 0 6 16,0 0-4-16,0 0 1 0,0 0-3 0,0 0 5 16,0 0-2-16,0 0-1 0,-3 17 1 15,3-17-4-15,1 19 2 0,0-7 1 16,0 2-1-16,1 2 4 16,-1 2-5-16,1 0 5 0,0 3-4 0,1-2 5 15,1 1-5-15,-1-1 7 0,1 0-4 16,0-1 3-16,1-2-5 0,1 0 1 15,-1 0-12-15,-5-16-36 0,9 15-105 16,-4 1-37-16,-5-16 2 0,3 19 3 16,-3-19 186-16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21.01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93 222 153 0,'0'0'60'16,"0"0"0"-16,0 0-9 0,9 16-4 16,-9-16-6-16,0 0 1 0,0 0-4 15,22 9 2-15,-22-9-4 0,13-1 1 0,-13 1-3 16,0 0-3-16,13-15-4 0,-13 15 0 16,10-15-1-16,-10 15-4 0,8-14 1 15,-8 14-5-15,-1-15-1 0,1 15-2 16,-8-14-2-16,8 14-2 0,-20-4-4 15,4 2-2-15,3 3-3 0,-2 1 1 0,-2 2 0 16,0 5 1-16,4-2 0 0,1 4 0 16,-1-1 0-16,5 3 0 15,0 0-4-15,4 3 3 0,2-3-4 16,2 0 3-16,2 1-4 0,4-2 4 0,-6-12-4 16,24 19 3-16,-6-11-5 0,3-8-5 15,6 6-5-15,-4-9-17 0,15 6-9 16,-14-16-25-16,16 12-8 0,-18-18-14 15,15 11 0-15,-19-13-3 0,12 8 7 16,-16-10 14-16,4 5 15 0,-6-5 16 0,-2 3 15 16,-6-3 9-16,0 0 14 0,-3 0 11 15,-3-1 15-15,3 3 10 0,-6 1 11 16,4 6 7-16,-6-3 5 0,7 17-2 16,-4-14-1-16,4 14-1 0,0 0-6 15,0 0-8-15,0 0-6 0,-3 14-5 16,3-14-3-16,-3 23 4 0,-4-10-3 15,9 9-4-15,-4-4-10 0,7 6 0 16,-4-1-5-16,1 0 0 0,-1 1-8 16,5-1 4-16,-2-2-6 0,1-1 4 0,-3-2-4 15,-1-3-2-15,4 0-6 0,-5-15-13 16,9 24-14-16,-9-24-31 0,3 12-41 16,-3-12-83-16,0 0 0 15,0 0-7-15,-16-5 174 0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20.2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294 83 224 0,'0'0'172'0,"0"0"11"15,1-21-140-15,-1 21-5 0,1-16 1 16,-1 16-5-16,-1-14-9 0,1 14-4 16,-8-15 2-16,8 15-6 0,-9-12-2 15,9 12-6-15,-16-6 0 0,16 6-3 16,-22 5-5-16,8-1 0 0,-1 4-1 15,0 3 1-15,0 1-2 0,-1 0 1 16,3 1 0-16,0 1 2 0,4-1-2 16,2-1 1-16,2 0 0 0,5-12 0 0,0 17-2 15,0-17 2-15,12 12-5 0,-12-12 1 16,23 3-2-16,-9-4 0 0,3-1-3 16,-2-5 2-16,1 1 1 0,-2-4-1 15,-1 1 4-15,-2-3 1 0,-11 12 6 16,16-21 0-16,-16 21 3 0,7-17 0 15,-7 17 2-15,4-12-2 0,-4 12-2 16,0 0-1-16,0 0-1 0,0 0-3 16,2 13-1-16,-2-13-1 0,5 27-2 15,0-9 4-15,3 1 6 0,0 4-11 0,3 1 9 16,1 1-8-16,-1 1 6 0,1-1-7 16,0 1 7-16,-6 2-7 0,1-2-1 15,-3-1 6-15,-3 3-4 0,-2-4 5 16,-2-1-2-16,-8 0 3 0,-3-3-5 15,-2-3 6-15,-7-5-3 0,-3-1 2 0,-4-9-2 16,-3-2 0-16,0-2-3 0,0-8-6 16,5 2-8-16,-7-11-22 15,17 11-38-15,-11-5-101 0,9-8-27 16,7 5 3-16,0-6 38 0,8 8 163 0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19.71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83 46 0,'0'0'154'0,"0"0"-1"0,14-8-99 0,-14 8 3 15,26-3 0-15,-13-5-4 0,15 10-3 16,-10-11-6-16,15 11-2 0,-10-11-6 15,10 10-7-15,-9-8-6 0,4 6-5 16,-8-3-4-16,0 3-4 0,-5-2-2 16,-2 1-6-16,-13 2 0 0,13-2-1 0,-13 2-1 15,0 0-1-15,0 0 1 0,0 0 2 16,3 13 0-16,-3-13 3 0,-4 21-2 16,4-7 3-16,-1 1-1 0,2 4 3 15,-2-1-5-15,2-1 2 0,1 0-3 16,1 0 1-16,1-2-2 0,0-3 1 0,-4-12-2 15,12 19 2-15,-12-19 1 16,19 8-1-16,-19-8 1 0,23-3-1 16,-10-4 0-16,1 0-1 0,-2-5 6 15,2-1-5-15,-2-2 1 0,-2-3-2 0,-3-1 3 16,-1 0-5-16,-5-1 5 0,-2 1-4 16,-1 2 0-16,-4 0-1 0,-1 2 2 15,7 15-2-15,-18-20 2 0,6 13-2 16,12 7-6-16,-21-8-14 0,21 8-27 15,-22 1-36-15,22-1-76 0,0 0-47 0,-10 14 2 16,10-14 5-16,0 0 200 0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19.29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16 227 0,'0'0'173'16,"0"-17"-23"-16,0 17-98 0,0 0 1 15,0 0-7-15,-8 12-14 0,8-12-6 16,-2 22-2-16,6-4 2 0,-5-2-5 15,7 9 1-15,-5 0-7 0,6 5 3 0,-4-2-7 16,5 4 1-16,-1-4-9 16,1 2 4-16,-2-4-9 0,-1-2 6 15,2-5-5-15,-1 0 3 0,1-5-4 16,-7-14 3-16,6 20-6 0,-6-20 0 0,0 0-5 16,0 0-13-16,10 14-19 0,-10-14-31 15,0 0-51-15,-1-14-85 0,1 14 14 16,-12-18-8-16,0 5 173 0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18.6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34 203 288 0,'0'0'180'0,"1"15"7"0,-1-15-163 16,1 18 0-16,-1-18 0 0,3 24 2 15,-3-24-10-15,6 27-2 0,-4-14-5 16,4 2-1-16,-6-15-4 0,8 22 2 16,-8-22 3-16,9 20-4 0,-9-20 4 15,5 14-5-15,-5-14 6 0,0 0-5 16,0 0 7-16,0 0-8 0,0 0-7 15,0 0 4-15,0 0-3 0,-2-15 3 16,-1 2-4-16,-1-2 2 0,-1-6-7 16,0-3 0-16,1-2 3 0,-2-7-5 0,2 3 4 15,-2-3-6-15,4 3 5 0,-2 0-6 16,3 7 8-16,0 2-1 0,2 6 5 16,0 3-1-16,-1 12 2 0,5-13-3 15,-5 13 3-15,0 0-3 0,12-11 3 16,-12 11 0-16,12-4 0 0,-12 4-1 15,20-2 2-15,-20 2 0 0,25 3 1 16,-11 1 3-16,-1 1-4 0,2 3 3 16,-3 1-1-16,0 3 2 0,-4 1-3 15,-1 2 2-15,-3-1-2 0,-3 3 2 0,-3 0-1 16,-4-2 1-16,-4 1-2 0,0-1 3 16,-4-4-3-16,1 0 2 0,-2-4-2 15,-1-1 0-15,1-4-10 0,-1-8-14 16,16 6-30-16,-28-8-50 0,13-1-90 15,15 9-6-15,-21-13 2 0,21 13 138 0,-9-12 58 16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18.15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-1 331 50 0,'0'0'157'0,"7"-18"-48"0,-7 18-44 16,2-12-5-16,-2 12 4 0,-1-13-14 15,1 13-3-15,1-18-11 0,-1 18 0 0,0-21-4 16,0 21-6-16,-1-27 1 0,3 13-7 16,-5-5 0-16,6-1-8 15,-5-2 2-15,3 2-6 0,-2-2 3 16,5 3-4-16,-4 0 1 0,2 3-2 0,-1 2 0 16,-1 14-2-16,6-19 1 0,-6 19 0 15,9-12-2-15,-9 12-3 0,0 0 0 16,0 0-3-16,16-6 3 0,-16 6-1 15,0 0-2-15,19 14 1 0,-19-14-1 16,16 22 3-16,-3-8-3 0,0 2 6 0,-2 3-6 16,0-1 3-16,2 4-3 0,-3-3 5 15,1 2-4-15,-3-3 4 0,-2-1-4 16,-1-2 1-16,1-3-1 0,-6-12 6 16,10 16-4-16,-10-16 3 0,0 0-2 15,3 12 2-15,-3-12-1 0,0 0 1 16,0 0 0-16,0 0-3 0,-4-13 3 15,4 13-4-15,-2-17 2 0,-1 4-5 16,-1-2 2-16,3-4-2 0,-2 2 3 16,-2-3-4-16,6 3 3 0,-4 0-1 0,7 2 1 15,-1 2 2-15,-3 13 1 0,9-18-3 16,-9 18 2-16,13-11-2 0,-13 11 3 16,14-6-3-16,-14 6 0 15,14-1-1-15,-14 1 1 0,18 6 0 0,-18-6-1 16,26 12 1-16,-15-1-2 0,3 2 3 15,-3 3-3-15,4 2 3 0,-4 2-4 16,-1 0 5-16,-4 0-4 0,-2 2 6 16,3-3-5-16,-4-1 4 0,0-1-5 15,-2-4 7-15,-1-1-5 0,-2 1 3 0,2-13-1 16,2 15 0-16,-2-15-8 0,0 0-8 16,-1 16-10-16,1-16-32 0,0 0-45 15,0 0-96-15,0 0 11 0,0 0-14 16,0 0 176-16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17.3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46 80 70 0,'14'0'153'0,"-14"0"-82"0,0 0-4 15,0 0 0-15,0 0-13 0,0 0-14 16,0 0-4-16,0 0-2 0,0 0-5 16,0 0-2-16,-5 13-3 0,7 0 2 0,-2-13 0 15,3 29 3-15,-3-14-8 0,6 5-4 16,-6-2-6-16,6 2 1 0,-4-1-7 16,3 0 3-16,-2-3-6 15,3 1 4-15,-9-4-6 0,6 1 3 0,-3-14-4 16,8 21 2-16,-8-21 0 0,3 12 2 15,-3-12 0-15,0 0 2 0,0 0-1 16,0 0-2-16,0 0 2 0,-5-13 0 16,5 13 0-16,-12-25-4 0,2 7 2 15,3-3-7-15,-1-3 5 0,-2-3-6 0,-1 1 5 16,-2-2-6-16,7 4 6 0,-1-1-5 16,5 5 4-16,-5 2-1 0,6 4 4 15,1 14-1-15,-2-21-1 0,2 21 0 16,6-13 2-16,-6 13-2 0,0 0-1 15,13-12 4-15,-13 12-3 0,0 0-2 0,17-7 2 16,-17 7 0-16,19-2-1 0,-7 2 1 16,0 2 0-16,3 2-2 15,-1 1 2-15,8 3 2 0,-4 2-3 16,2 3 2-16,-1 2-2 0,1 3 4 0,-4 3-4 16,1 0 3-16,-4 1-3 0,1-1 4 15,-5 0-2-15,-3 1 2 0,-5-5-1 16,-1 3 3-16,-4-5-3 0,-3 2 4 15,-2-3-3-15,-4 1 2 0,-2-3-3 16,3 0 4-16,-3-2-4 0,-3-2 3 0,1 1-4 16,-6-5-3-16,8 4-5 0,-3-9-21 15,18 1-23-15,-27 1-54 0,7-5-84 16,20 4-16-16,0 0 13 0,-4-12 129 16,4 12 64-16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08.8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40 298 191 0,'1'23'62'0,"-2"-5"-2"16,3 2-19-16,-4-2-5 15,4-1-11-15,-4-4-5 0,3-1-2 16,-1-12-1-16,0 14 8 0,0-14-6 0,0 0 0 16,0 0 0-16,0 0-2 0,-2-13 1 15,2 13-2-15,-3-26-4 0,0 7-12 16,0-3 4-16,-2-5 0 0,1-2-7 16,-2 0 6-16,1-1-6 0,2 1 6 15,-1 0-6-15,3 2 7 0,0 2-6 0,5 3 3 16,-1 3 8-16,2 4-6 0,1 0 4 15,-6 15-2-15,18-22 2 0,-5 11-3 16,-13 11-2-16,26-14 0 0,-9 9 0 16,1 2-1-16,1 2 0 0,0 1 1 15,1 5-1-15,-2 4 3 0,-1 0 0 16,-2 6 2-16,-5 0 0 0,-2 4 4 16,-6-3-2-16,-2 5 3 0,-7-6-2 15,-4 5 2-15,-4-5 2 0,-3 2-4 16,-9-5 2-16,4-3-9 0,-3 0-9 0,-4-12-33 15,12 8-59-15,0-9-91 0,-6-11-1 16,11 3-3-16,5-10 143 0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08.4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 79 144 0,'-6'17'167'16,"6"-17"2"-16,-17 13-124 0,22-1 5 15,-5-12-4-15,0 18-9 0,0-18-13 16,4 18-3-16,-4-18-6 0,9 17 2 16,-9-17-6-16,13 14-1 0,-13-14-3 15,15 10 1-15,-15-10-1 0,19 4 0 16,-19-4-2-16,23-4-2 0,-23 4-1 0,22-11 0 15,-22 11 2-15,21-19-2 0,-13 7 4 16,-8 12-2-16,13-26 4 0,-8 13-2 16,-4-2 4-16,0 1-5 0,-2-2 2 15,-2 2-2-15,0 0 0 0,-1 2-5 16,4 12-5-16,-11-20-14 0,11 20-15 0,-9-12-26 16,9 12-35-16,0 0-68 15,0 0-34-15,0 0-2 0,0 0 113 16,0 0 86-16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08.07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57 133 0,'0'0'77'0,"-3"15"0"16,3-15-14-16,-3 19 1 0,3-19-9 15,1 22-2-15,-1-22-14 0,5 24-2 16,-5-24-4-16,8 27-9 0,-8-27-1 0,16 22-9 16,-16-22-1-16,20 19-6 15,-8-12 5-15,2-1-8 0,1-5-2 16,-1-1 0-16,3-5-9 0,-2 0 8 15,0-3-6-15,-1 1 4 0,-1-5-3 0,-1 0 7 16,-6-2 0-16,3 2 6 0,-9-3 10 16,0 15-4-16,-3-25 6 0,1 13-3 15,-8-3 3-15,10 15-5 0,-19-20-1 16,19 20-6-16,-25-19-2 0,12 11-3 16,0 0 0-16,-1 2-3 0,1 1 3 0,13 5-4 15,-19-8-5-15,19 8-12 0,0 0-21 16,-21-10-36-16,21 10-52 15,13 11-76-15,-13-11 0 0,0 0-2 16,15 1 188-16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6:52.07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0 204 0,'0'0'168'0,"0"0"3"16,-15 2-137-16,15-2 1 0,0 0 2 0,0 0-6 16,0 0-6-16,0 0-4 0,14 12 3 15,-14-12-4-15,18 17-2 0,-4-4-1 16,-2-3-8-16,3 6-1 0,1-2-5 15,-1 3 3-15,-1-3-7 0,1 1 4 16,-2-1-6-16,0 1-6 0,2 3-21 0,-15-18-41 16,18 5-109-16,-7 4-18 0,-11-9 6 15,18 7 43-15,-18-7 149 0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07.77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87 263 0,'0'0'188'15,"3"12"-7"-15,-3-12-152 0,-3 14-1 16,6-1 1-16,-3-13-5 15,-1 23-6-15,1-23-9 0,3 25-1 16,0-12 3-16,-3-13-6 0,7 22 2 0,-7-22-4 16,8 19 6-16,-8-19-7 0,6 13 7 15,-6-13-4-15,0 0 0 0,0 0 1 16,0 0 0-16,0 0 1 0,0 0-7 16,4-20 4-16,-8 7-5 0,3 0 4 15,-4-2-6-15,1-4 2 0,0 0-2 0,2-1 1 16,0 2 5-16,1 0-4 0,3 3 3 15,-1 1-3-15,2 1 2 0,-3 13-2 16,14-19 1-16,-14 19-1 0,16-12 1 16,-16 12-1-16,21-7-6 0,-21 7-5 15,26-6-9-15,-26 6-14 0,27 0-15 16,-27 0-17-16,28 4-16 0,-28-4-14 16,16 4-11-16,-16-4-8 0,0 0 2 15,16 9 13-15,-16-9 63 0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07.38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319 140 156 0,'8'-16'49'0,"-8"16"-2"16,0 0-11-16,6-15-3 0,-6 15-1 15,0 0-2-15,0-19-1 0,0 19-5 16,-2-12 0-16,2 12-2 0,-3-12-2 16,3 12 0-16,-7-16 1 0,7 16-1 15,-10-16 4-15,10 16-3 0,-13-15-1 16,13 15-1-16,-18-13 1 0,18 13-3 15,-21-5-1-15,21 5-5 0,-26-1-2 0,13 4-1 16,-7 0-1-16,5 3 1 0,-1 0-2 16,0 3 0-16,-2 1 1 0,5 3 2 15,-3 0-3-15,2 2 1 0,3 1-1 16,-2 4 2-16,-1 0-3 0,3 2 4 16,0 0-5-16,1 2 4 0,0-2-6 15,6 3 7-15,-3-4-6 0,7 2 4 16,1-5-7-16,3 1 4 0,1-1 2 15,7 1-6-15,1-5 8 0,1-1-11 16,1-1 9-16,3-3-8 0,2-2 8 0,-1-3-15 16,3-2 0-16,-5-8-2 0,6 4-12 15,-10-10-3-15,10 6-10 0,-14-11-5 16,12 8-15-16,-13-11 8 0,8 9-5 16,-13-7 9-16,10 6 5 0,-9-3 9 15,-4 15 5-15,10-23 11 0,-10 23 10 0,4-15 2 16,-4 15 2-16,0 0 2 0,0-15 6 15,0 15 3-15,0 0 1 0,0 0 0 16,0 0 2-16,0 0 2 16,0 0 4-16,0 0-1 0,-15-4-3 0,15 4-1 15,0 0 0-15,0 0 2 0,0 0 1 16,-3 15 2-16,3-15-1 0,1 12 0 16,-1-12-2-16,1 18 4 0,-1-18-2 15,5 26 1-15,-4-11 1 0,4 5-11 16,-5-1 5-16,6 2-9 0,-2 0 6 0,0 1-9 15,-1-1 4-15,0 0-7 0,2-2-2 16,1-3 5-16,-1 1-4 0,-1-2 5 16,0-3-5-16,-4-12 2 0,8 20-4 15,-8-20-6-15,5 13-22 0,-5-13-37 16,0 0-67-16,0 0-57 0,-8-17-3 16,8 17 21-16,-3-22 174 0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32:14.526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32 47 0,'0'0'28'0,"0"0"2"0,0 0 0 0,0 0-2 0,0 0 2 16,0 0 5-16,0 0-1 15,0 0 1-15,0 0-2 0,0 0-3 16,0 0-3-16,0 0-2 0,0 0-4 0,0 0-5 16,0 0-5-16,0 0-1 0,0 0 0 15,0 0-2-15,0 0 2 0,14-10 2 16,-14 10 1-16,16-3 1 0,-2 3 0 15,-14 0 0-15,25-5 0 0,-11 0 1 16,3 5-1-16,-2-3-6 0,1 1 4 0,-3-1-3 16,1 4 0-16,-2-2 0 0,0 1-2 15,-12 0-1-15,16 4-3 0,-16-4 3 16,0 0-2-16,13 10 2 16,-13-10 1-16,0 0-2 0,-1 18 2 0,1-18-2 15,-9 21 4-15,1-9-4 0,1 5 3 16,-3-2-7-16,0 2 3 0,-2-1-4 15,3 2 4-15,-2-1-1 0,2 1 0 16,0-1 5-16,0 1-10 0,3-1 10 16,1 0-9-16,-1 1 10 0,3 0-9 0,1 0 9 15,2 0-10-15,0-2 1 0,1 2 3 16,3-3-1-16,2 1 2 0,0-1-3 16,3 1 3-16,2-2-5 0,1-1 4 15,0-2-2-15,4-2 1 0,-2 2-1 16,3-5 0-16,-3 0-1 0,2-3 1 0,-3 2-1 15,1-4 0-15,-14-1 0 0,21 8 1 16,-21-8-3-16,14 2 3 16,-14-2-2-16,0 0 2 0,0 0 0 15,0 0 0-15,0 0-1 0,3 12 2 0,-3-12-1 16,0 0 1-16,-18 17-2 0,11-5 1 16,7-12-3-16,-18 24 3 0,18-24-1 15,-17 22 0-15,9-8-3 0,1 0 4 16,1 0-3-16,0 0 4 0,3 4-2 15,0 1 3-15,2 5 3 0,2 1-8 0,1-1 10 16,3 5-7-16,1 2 6 0,4 3-6 16,1-1 3-16,4 0-3 15,0 2-2-15,1-2 6 0,1 2-6 16,-1-2 5-16,1-2-5 0,-2-3 7 0,-2-1-5 16,-1-1 7-16,-4-1 1 0,-1 0-4 15,-4-4 6-15,-1 2-8 0,-5-4 7 16,-2 2-6-16,-4-2 10 0,0 2-14 15,-4-6 2-15,1-2 3 0,-3-1-6 16,2-1 5-16,-2 0 0 0,1-4-3 0,1-2-4 16,1-4 3-16,12-1-8 0,-21 0-4 15,21 0-5-15,-18-7-13 0,18 7-16 16,-15-17-17-16,15 17-28 16,-7-21-33-16,6 4-69 0,3 5-5 0,-6-10 58 15,11 8 140-15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58.71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13 182 0,'0'0'165'0,"12"-12"17"16,-12 12-145-16,14-4 4 0,-14 4-3 0,25 5 2 15,-13-2-13-15,11 9-8 0,-3-2 8 16,9 5-15-16,-3 0 9 0,5 6-11 16,-2 2 8-16,3 5-10 15,-2 2-3-15,-2 6 5 0,-4 3-6 0,-2 3 8 16,-8 0-8-16,-2 4 8 0,-8-3-8 16,-2 2 5-16,-9-4 5 0,-4 1-4 15,-4-8 4-15,-4 3-7 0,-2-5 2 16,-1-1-5-16,-2-4 4 0,1-2-10 15,4 1-14-15,-4-12-25 0,16 13-72 0,-5-14-99 16,12-13-2-16,-15 18-3 0,15-18 80 16,0 0 137-16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58.27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135 20 189 0,'0'0'196'0,"0"0"-6"0,20-7-114 16,-20 7-15-16,0 0-4 0,-9-13-12 0,9 13-21 15,0 0-8-15,0 0-5 0,-18-1-3 16,18 1-3-16,-17 4-4 0,17-4 1 16,-23 8-1-16,11-1 1 15,0-3-3-15,0 3 2 0,12-7-3 0,-20 13 3 16,20-13 0-16,0 0 0 0,-12 16-2 16,12-16 2-16,0 0-1 0,12 15 2 15,-12-15-2-15,24 11 1 0,-8-4-2 16,1-2 3-16,3 3 4 0,1-1-4 15,-2 1 6-15,1 1-12 0,-3 2 12 0,-3 1-7 16,-14-12 12-16,17 19-9 0,-17-19 2 16,-1 21-3-16,1-21 3 0,-21 17 2 15,4-12-1-15,-1 1-3 16,-4 0-4-16,-2-2-6 0,2-2-8 0,-3-7-19 16,13 12-37-16,-14-18-61 0,12 4-85 15,14 7 6-15,-14-20-5 0,13 7 150 16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57.77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18 100 194 0,'-12'-11'185'0,"6"-1"-93"0,18 12-2 15,-12 0-14-15,24-11-12 0,-9 0-30 16,13 7-11-16,0-4-4 0,9 2-9 16,1 0-4-16,3 1-4 15,4 1-5-15,-4-4-16 0,7 9-29 0,-16-9-48 16,-7 2-90-16,7 7-10 0,-15-4 7 16,2 3 132-16,-19 0 57 0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57.46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75 281 43 0,'0'0'156'0,"0"0"6"15,0 0-98-15,0 0-7 0,20 2-4 16,-20-2-4-16,12-12-12 0,-12 12-4 0,15-15-3 15,-15 15-8-15,18-18 2 16,-18 18-8-16,17-18 1 0,-13 6-10 16,-4 12 12-16,8-18-10 0,-8 18 7 15,0-14-6-15,0 14 6 0,0 0-6 0,-15-7 5 16,1 8-1-16,14-1-3 0,-25 9 4 16,11 1-10-16,-3 0 8 0,2-1-11 15,0 2 7-15,2 1-10 0,1 0 11 16,0 0-13-16,12-12 6 0,-15 21-2 15,15-21-3-15,-2 20 4 0,2-20-3 0,13 16 2 16,1-10-4-16,1-3-1 0,9 2-5 16,-2-6-4-16,9 3-1 0,-4-8-9 15,5 6-4-15,-6-8-3 16,5 4 2-16,-9-6 1 0,1 5 7 0,-6-6 1 16,0 5 6-16,-17 6 4 0,21-17 9 15,-21 17 2-15,12-16 5 0,-12 16 2 16,0 0 2-16,12-16 4 0,-12 16-4 15,0 0-1-15,0 0-2 0,0 0-1 16,0 0-1-16,0 0-1 0,0 0-2 0,-10 17-5 16,10-17 6-16,-5 15 3 0,5-15-1 15,-3 16 1-15,3-16-2 0,2 17 2 16,-2-17-1-16,3 14 1 0,-3-14 0 16,0 0 2-16,3 13 1 0,-3-13-1 15,0 0-1-15,0 0 0 0,0 0 2 0,0 0-3 16,11-13-1-16,-11 13-4 15,9-15 0-15,-9 15-1 0,13-21 1 16,-13 21-2-16,11-23-7 0,-5 9 10 16,0 0-10-16,1 0 10 0,-7 14-11 0,16-22 10 15,-16 22-10-15,15-18 11 0,-15 18-4 16,16-9 0-16,-16 9 0 0,15 0 1 16,-15 0 0-16,12 8 0 0,-12-8 6 15,15 19-11-15,-15-19 11 0,13 26-10 16,-5-13 9-16,-2-1-8 0,2 1 7 0,0-1-8 15,-8-12 4-15,15 14 2 0,-15-14-3 16,21 9 3-16,-8-7-3 16,-13-2 1-16,22-1 1 0,-22 1 0 15,20-5 0-15,-20 5-2 0,18-15 3 0,-18 15-3 16,14-18 5-16,-14 18 1 0,13-23-13 16,-8 11 12-16,-5 12-11 0,11-21 11 15,-11 21-11-15,9-13 11 0,-9 13-11 16,0 0 7-16,0 0 1 0,0 0 1 15,13 3 4-15,-13-3-8 0,6 20 9 0,-6-20-9 16,12 24 8-16,-6-10-7 0,3 1 9 16,1-1-11-16,0-1 3 0,2-2 0 15,1-3-1-15,1 3 2 16,2-4-2-16,1-5-1 0,0-1 0 0,0-2 1 16,1-3 3-16,-3-2-3 0,0 2 1 15,-2-6 0-15,-13 10 1 0,20-22-2 16,-14 10 3-16,-6 12-3 0,7-23-6 15,-5 10 10-15,-1 0-12 0,-1 13 13 16,-2-20-11-16,2 20 11 0,-4-15-11 0,4 15 11 16,0 0-4-16,0 0 0 0,-14-3 10 15,14 3-10-15,0 0 9 0,-16 20-13 16,16-20 9-16,-11 21-9 0,11-21 10 16,-6 24-9-16,6-24 0 0,3 20-2 15,-3-20 2-15,10 16 0 0,-10-16-2 0,18 13-2 16,-4-7-4-16,-1-6-1 15,4 1 2-15,-4-4-2 0,5 2 1 16,-4-4 1-16,1 0 5 0,-3-1 0 16,0 0 5-16,-12 6 0 0,16-10 3 0,-16 10-1 15,0 0 1-15,0 0 0 0,13-11-1 16,-13 11 2-16,0 0-1 0,0 0-1 16,0 0-3-16,7 13 2 0,-7-13 0 15,5 14-1-15,-5-14 0 0,7 14 1 16,-7-14-2-16,9 13 2 0,-9-13-1 0,0 0 0 15,13 14 0-15,-13-14 2 0,0 0 0 16,14 2-1-16,-14-2 2 16,0 0-1-16,16-11 2 0,-16 11 0 15,12-16 2-15,-12 16-3 0,14-21 0 0,-6 7 4 16,0-3-11-16,0 2 10 0,-1-3-8 16,3 1 6-16,0 1-10 0,0 0 10 15,0 3-8-15,2 4 4 0,-12 9 3 16,21-10-2-16,-21 10 0 0,18 0 0 15,-18 0-1-15,14 10 1 0,-14-10-1 0,14 18 0 16,-5-6 7-16,-1 0-9 0,0 2 9 16,2-2-11-16,-1 1 11 0,2-1-12 15,1 0 5-15,-12-12-14 0,23 17-6 16,-23-17-8-16,26 7-16 0,-26-7-12 16,26 1-16-16,-26-1 0 0,22-13 0 15,-18-1 8-15,11 8 3 0,-10-9 13 16,7 3 13-16,-7-5 18 0,2-2 10 15,-2-1 7-15,-1 0 5 0,0-3 6 16,-1 1 11-16,2 3 8 0,-6-3 9 0,7 8 7 16,-10-2 4-16,4 16-2 0,2-14 2 15,-2 14-2-15,0 0-10 0,0 0-3 16,-8 13-11-16,7 1-3 0,-5-1-4 16,4 7 4-16,-4-3-7 0,6 5-1 15,-3 0 4-15,5 2-12 0,0-1 3 16,4-1-7-16,-2-2 8 0,3-1-11 15,1 0 1-15,-3-6-13 0,6 3-11 16,-11-16-10-16,12 19-16 0,-12-19-26 16,0 0-45-16,0 0-55 0,0 0-19 0,0 0 32 15,-23-9 164-15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55.6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301 44 236 0,'13'-5'119'16,"-12"-9"0"-16,11 15-12 0,-19-16-25 15,7 15-7-15,0 0-26 0,0 0-7 16,-22-14-21-16,22 14-4 0,-29 3-6 0,12 3-7 16,-4 0 9-16,1 3-11 0,-2 1 9 15,1 2-11-15,1 1 7 0,1-1-9 16,4-1 3-16,3 1 0 0,12-12-4 16,-18 22 4-16,18-22-2 0,-3 15 2 15,3-15-3-15,0 0 0 0,23 11-4 0,-10-14 0 16,7 1 2-16,-1-3-5 15,4 1 4-15,-2-3-2 0,2-1 2 16,-2 0 0-16,-1 0 5 0,-2 0-1 16,-3 0 4-16,-1 1-1 0,-14 7 4 0,21-14 1 15,-21 14-2-15,16-9 3 0,-16 9 0 16,0 0 1-16,16-4-1 0,-16 4 0 16,0 0-4-16,17 21 1 0,-13-9 1 15,2 5-2-15,0 3-1 0,2 4 1 16,-4 2-5-16,1 5 5 0,-2-2-6 0,0 3 4 15,-3 0-7-15,1-1 8 0,-4 0-8 16,0-4 8-16,-4-1-2 16,0-3 4-16,-3-3-3 0,-1-3 2 15,-3-2-1-15,-3-3 2 0,-2-4-2 0,-3-1 1 16,-1-4-9-16,-6-6-3 0,3 2-9 16,-10-11-10-16,10 7-21 0,-14-20-43 15,13 3-118-15,-3 0-11 0,2-2 9 16,8-3 71-16,-3-5 140 0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55.1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196 117 137 0,'8'-18'92'0,"-8"18"-22"0,0 0 4 16,11-12-3-16,-11 12 0 16,3-13-10-16,-11 1-2 0,8 12-9 15,-6-12-6-15,6 12-5 0,0 0-7 0,-12-8-7 16,-2 2-4-16,14 6-3 0,-22 0-4 16,22 0-1-16,-25 6-5 0,11-1-1 15,-4 1 1-15,4 4-1 0,-1-2-2 16,0 3-1-16,1-1-4 0,0 0 2 15,14-10-2-15,-21 20 3 0,21-20-3 0,-9 17 0 16,9-17 0-16,3 14 0 0,-3-14 1 16,17 8 1-16,-5-6-1 0,3-1-2 15,2-3 0-15,1-2-3 16,1-2 1-16,-2-2-2 0,2 0 0 0,-2 0-3 16,0-3 6-16,-4 0-3 0,-1 2 2 15,-12 9 1-15,15-17 3 0,-15 17-1 16,0 0 0-16,0 0-1 0,10-12-1 15,-10 12 1-15,0 0-1 0,0 0 2 16,-9 12-3-16,9-12 2 0,0 0-2 0,-15 15 5 16,15-15-3-16,-6 14 0 0,6-14 1 15,0 0 1-15,7 16-2 0,-7-16 1 16,17 7-3-16,-5-5-6 0,3 2-2 16,-2-6-2-16,5 3-2 0,-4-4-1 15,5 4 0-15,-5-3 1 0,1 2 4 0,-15 0 4 16,21-2 1-16,-21 2 3 15,15 1 2-15,-15-1 0 0,0 0-1 16,0 0 1-16,10 12 1 0,-10-12 0 16,0 0 1-16,0 0 1 0,0 0-2 0,-2 12 3 15,2-12 1-15,0 0 0 0,0 0 3 16,0 0-1-16,0 0 1 0,0 0 0 16,0 0 0-16,0 0-2 0,7-16 1 15,-7 16-2-15,7-15-4 0,-7 15 1 16,10-21 1-16,-2 8-3 0,0 1 3 15,5-2 2-15,0 2-2 0,-1-1 2 16,2 1-1-16,0 2 1 0,3 1-9 16,-1 4 9-16,0 2-3 0,1 2 1 15,0 4-3-15,1 2-2 0,-3 4 3 0,0 0-3 16,0 2 9-16,-2 1-9 0,0-2-1 16,-4 2 0-16,2 0-1 0,-11-12-3 15,17 20-11-15,-17-20-13 0,14 18-26 16,-14-18-28-16,0 0-39 0,18 17-55 15,-18-17-13-15,14 4 68 0,-14-4 125 0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54.1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87 156 0,'0'0'175'15,"0"0"12"-15,-4 15-97 0,4-15-54 16,2 12-9-16,-2-12 7 0,10 15-1 16,-10-15-11-16,11 19-3 0,-11-19-5 15,15 23 1-15,-15-23-6 0,14 19 1 16,-14-19-2-16,13 15 0 0,-13-15-1 15,0 0 4-15,13 11-1 0,-13-11 2 16,0 0 1-16,0 0-1 0,0 0-1 0,0 0-1 16,0 0-1-16,7-13-4 0,-7 13 0 15,-2-17-3-15,2 17 1 0,-2-20-1 16,1 6 1-16,1 2-3 0,0-1 2 16,1 1-1-16,-1 12 1 0,8-24 2 15,-8 24-4-15,14-20 3 0,-14 20-3 0,18-14 3 16,-5 9-10-16,0 0 10 15,2 1-10-15,0 5 6 0,0-1 1 16,0 5-5-16,3-2 5 0,2 3-5 16,-2 0 12-16,2 3-11 0,-2 0 9 0,2 0-9 15,-1 0 4-15,-3 0-1 0,-1 1 0 16,-2 1 1-16,-13-11-2 0,16 20 1 16,-16-20 1-16,9 18 0 0,-9-18-2 15,2 13 3-15,-2-13-1 0,0 0 5 16,0 0-1-16,0 0 0 0,0 0 0 0,0 0 1 15,0 0 1-15,2-14-1 0,-2 14 0 16,0-23-4-16,3 9 2 16,-1 0-1-16,3-3-7 0,0 0 8 15,1 0-9-15,4 3 8 0,0 1-11 0,-10 13 11 16,22-20-15-16,-10 11 9 0,1 6-8 16,-13 3-8-16,27-4-14 0,-27 4-21 15,23 0-29-15,-23 0-61 0,0 0-58 16,17-2-9-16,-17 2 15 0,13 3 197 15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00.5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15 5 0,'0'0'144'0,"13"-16"-14"15,-13 16-87-15,0 0 4 0,0 0-4 16,0 0-1-16,0 0-11 0,0 0-1 16,0 0-10-16,0 0 4 0,0 0 1 0,0 0 6 15,0 0 0-15,0 0 0 0,0 0-2 16,-9 13-2-16,9-13 1 0,-3 16-3 16,3-16-3-16,0 18-9 0,2-5-1 15,-2-13-4-15,0 21 0 0,0-21-4 16,1 19-1-16,-1-19-2 0,2 17 0 15,-2-17-2-15,0 0 2 0,1 12-1 16,-1-12 1-16,0 0-2 0,0 0 1 16,0 0 2-16,0 0 0 0,3 11-3 15,-3-11 0-15,0 0 2 0,0 0-1 0,3 12 1 16,-3-12 0-16,0 0-2 0,0 0 0 16,0 0 1-16,0 0 2 0,0 0-2 15,0 0 2-15,12 7-1 0,-12-7 0 16,0 0 3-16,0 0 1 0,0 0-1 15,0 0 0-15,0 0 1 0,0 0-4 16,0 0 3-16,0 0 0 0,0 0-2 16,0 0-2-16,0 0 0 0,0 0 1 15,0 0-1-15,0 0-3 0,0 0-6 16,0 0-6-16,0 0-7 0,0 0-7 0,0 0-9 16,0 0-20-16,0 0-32 0,0 0-73 15,0 0-33-15,14 1 3 0,-14-1 109 16,0 0 84-16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6:51.6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217 37 155 0,'0'0'66'0,"0"0"-8"15,1-14-8-15,-1 14-2 0,0 0-5 0,0 0-8 16,-4-12-9-16,4 12 2 0,0 0-16 16,0 0 2-16,-9-11-10 0,9 11 1 15,0 0-8-15,-12 0 7 0,12 0 8 16,-12 3-6-16,12-3 2 0,-15 5 3 15,15-5 0-15,-17 4 3 0,6-1 7 0,11-3-8 16,-20 7-1-16,20-7-1 0,-19 12 6 16,19-12-10-16,-19 15 7 0,9-4-13 15,10-11 2-15,-18 19-3 16,18-19 3-16,-17 22-4 0,17-22 0 0,-16 22-1 16,9-11 2-16,3 2 1 0,-1 2 1 15,4 0 0-15,-1 0-3 0,3 0 5 16,0 3-3-16,5-1 5 0,1 3-6 15,2-3 4 1,0 0-8-16,4 0 5 0,0-1-2 16,2-3 5-16,0 0-5 0,-1 1 3 0,1-6-4 15,2 1 6-15,0-2 0 0,0-1 0 16,2-2-3-16,0-1 1 0,0 0 0 0,2-3-2 16,-1-1 3-16,-1-1-6 0,0-2 5 15,0-2-3-15,-2-4 4 0,-1-1-5 16,-3-3 5-16,1 0-4 0,-4-4 6 15,1-1-4-15,-4-1 3 0,-1-3-3 16,-2 0 3-16,1 1-5 0,-4 1 5 0,0 0-2 16,-1 0 2-16,-2 0 4 0,-2 3-5 15,0 2 0-15,-3 0-8 0,0 1 13 16,-2 2-12-16,-2-1 8 16,0 0-12-16,-1 6 6 0,-2 0-6 0,1 1 10 15,-2 4-1-15,-1 1-5 0,2 5-1 16,-5-1-17-16,7 7-3 0,-10-7-24 15,11 10-7-15,-10-8-27 0,12 9-20 16,-7-3-44-16,-3-6-30 0,13 7 79 16,-11-9 98-16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53.5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197 77 65 0,'4'-17'155'16,"8"16"5"-16,-12 1-116 0,0 0-3 16,0 0 2-16,7-14-6 0,-7 14-6 15,0 0-4-15,0 0 1 0,2-13 1 16,-2 13 0-16,0 0-8 0,0 0 6 16,-6-17-6-16,6 17 3 0,0 0-10 15,-14-11 4-15,1 8-11 0,13 3 7 16,-24-1-2-16,12 5-1 0,-4 1 5 15,1 3-12-15,-3 0 13 0,3 1-14 16,-2 1 10-16,3 2-11 0,-1 0 8 0,3 2-11 16,1-1 2-16,3 0 1 0,1 0-3 15,3-1 3-15,3 0-3 0,1-12 3 16,7 19-1-16,-7-19 0 0,18 11-1 16,-5-7 0-16,1-4 1 0,3-2-1 15,0-3 1-15,0-1-2 0,-2-1 2 0,1 0 0 16,-4-3 2-16,0 2-3 15,-12 8 2-15,18-18-1 0,-18 18 1 16,13-15-2-16,-13 15 0 0,0 0-2 16,10-12 1-16,-10 12 0 0,0 0-1 0,0 0 1 15,0 0 1-15,0 0-2 0,3 17 1 16,-3-17 1-16,1 14-1 0,-1-14 1 16,7 15-2-16,-7-15 3 0,11 15-4 15,-11-15 2-15,18 13-5 0,-18-13-10 16,22 10-12-16,-22-10-20 0,31 7-36 0,-31-7-48 15,15-10-78-15,1 8 4 16,-16 2 13-16,25-9 193 0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52.19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0 131 78 0,'0'0'158'0,"0"0"0"15,13 2-110-15,-13-2-5 0,0 0 0 16,3-18-5-16,-3 18-3 0,10-14-11 16,-10 14 6-16,17-19-7 0,-1 14 6 15,-7-9-6-15,9 8 4 0,-5-5 1 0,8 5-6 16,-7-5 1-16,9 7-4 0,-8-6 1 16,7 6-6-16,-6-3-1 0,3 6-4 15,-2-2-4-15,-3 4 0 0,2 1-3 16,-2 2-1-16,-14-4-2 0,17 18 1 15,-17-18-2-15,6 26 2 0,-6-11-2 16,-2 3 1-16,-3 3 7 0,-4 0-9 16,0 2 8-16,-2-1-7 0,-2 0 9 15,0-1-10-15,-2 0 7 0,-1 0-6 16,-1-5-1-16,1 0 7 0,1-2-4 0,-2-2 0 16,1-3-2-16,-3 1 2 0,5-3 1 15,0-2 0-15,1-1-1 0,13-4-4 16,-23 3 3-16,23-3 1 15,0 0 0-15,0 0 2 0,0 0-3 0,0 0 1 16,0 0 0-16,0 0 1 0,3-13-1 16,-3 13 1-16,16-6-1 0,-16 6-3 15,23-6 3-15,-7 4 1 0,1 1 3 16,5 0 1-16,-1-1 0 0,3 4 2 16,0-5 1-16,2 5 3 0,-3-1-1 0,3 1-1 15,-3-1-2-15,0 2-3 0,-3 2 0 16,-1-3-4-16,-4 1-6 0,-15-3-11 15,25 6-23-15,-25-6-45 0,0 0-133 16,0 0 0-16,0 0-1 0,0 0 28 16,-5-16 191-16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51.1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20 527 0,'0'0'228'0,"0"0"0"15,0 0-195-15,0 0-26 0,0 0-7 16,0 0 0-16,0 0 0 0,0 0 0 16,15 6 0-16,-15-6 0 0,19 4-6 0,-19-4-112 15,0 0-112-15,10-16 0 0,-10 16-2 16,0 0 26-16,8-14 206 0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50.7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4 445 0,'0'0'205'0,"0"0"1"16,-16-4-187-16,16 4-5 0,0 0-2 0,0 0-9 15,0 0-22-15,0 0-29 0,17 12-58 16,-17-12-100-16,19 9 1 16,-7-4-3-16,-12-5 97 0,22 7 111 15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50.46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0 125 267 0,'16'-3'181'16,"-16"3"-5"-16,0 0-151 0,0 0-7 16,0 0 0-16,0 0 1 0,0 0-1 0,19-9-2 15,-19 9 2-15,19-3-1 0,-19 3-1 16,21-6-3-16,-21 6 1 16,26-7 1-16,-26 7 1 0,27-13-4 15,-27 13 1-15,22-13-1 0,-22 13-8 0,20-17 11 16,-20 17-12-16,8-18 12 0,-8 18-14 15,2-15 11-15,-2 15-12 0,-4-13 8 16,4 13-4-16,-17-5-1 0,17 5-2 16,-18-2-1-16,6 2 0 0,12 0 0 15,-25 5-1-15,12-2 2 0,0 4 4 0,13-7-9 16,-22 17 11-16,22-17-10 0,-20 23 11 16,12-11-12-16,2 3 12 0,3-1-11 15,3-1 4-15,1-1 0 16,7 1-3-16,1-1 4 0,3-4-3 0,5-1 1 15,5 0-6-15,0-5-5 0,5 2-17 16,-8-12-22-16,16 14-48 0,-16-9-94 16,4-6-22-16,-4 2 3 0,-8-5 57 15,4 4 154-15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50.0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66 265 0,'0'0'204'0,"0"0"3"15,0 0-107-15,0 0-46 0,0 0-11 16,0 0-6-16,0 0-8 0,0 0-10 16,13-9-3-16,-13 9-8 0,0 0-5 15,15-11-3-15,-15 11-2 0,15-12-3 16,-15 12-8-16,0 0-15 0,21-5-32 0,-21 5-46 16,4-15-108-16,-4 15 0 0,0 0-1 15,0 0 88-15,9-14 127 0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49.6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24 261 0,'0'0'184'16,"0"-25"-36"-16,0 25-97 0,0 0 0 15,0 0-1-15,0 0-9 0,0 0-17 16,0 0 1-16,-2 18-7 0,2-18-1 0,-5 17-4 16,5-17 3-16,4 23-5 0,-3-11-3 15,-1 3 2-15,-1-4-4 0,1 3 2 16,1 0-5-16,-1-14 2 0,7 23-5 15,-7-23 2-15,7 18-2 0,-7-18-2 16,6 15-11-16,-6-15-11 0,0 0-14 16,0 0-26-16,21 13-42 0,-21-13-71 15,0 0-36-15,0 0 4 0,9-17 104 16,-9 17 105-16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48.9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119 4 51 0,'0'0'152'0,"0"0"5"16,-19-8-112-16,19 8-5 0,-12 3 2 15,12-3 5-15,-19 15-6 0,16 0-5 16,-10-7-3-16,8 13 2 0,-9-9-5 16,10 13 1-16,-8-6-6 0,8 8 2 15,-3-3-4-15,6 6-7 0,-4-3-1 0,5 3-7 16,-3-1 0-16,7 2-7 0,0-1 7 16,2 1-11-16,0-4-5 0,0-2-5 15,7 4-15-15,-7-13-20 0,15 10-23 16,-21-26-33-16,15 18-97 0,-2-10 0 15,-13-8 8-15,25 4 193 0,-25-4 0 16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48.19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4 104 277 0,'0'0'191'0,"1"16"-4"0,-1-16-152 16,-4 13 1-16,9 0-1 0,-5-13-1 0,0 22-11 15,0-22-5-15,4 25-7 0,-4-25 1 16,7 25-1-16,-3-12-6 0,-4-13 1 16,8 20-3-16,-8-20 1 0,7 16-1 15,-7-16 0-15,0 0 0 0,0 0 1 16,0 0-2-16,0 0 1 0,0 0 1 15,0 0-4-15,0 0 3 0,4-18-2 16,-7 4 1-16,-1 1-3 0,-3-4 4 16,1-2-1-16,1-1-7 0,0-1 11 15,1 1-11-15,0-1 8 0,2 3-7 0,2 1 7 16,2 1-9-16,1 2 6 0,-3 14 1 16,6-19-1-16,-6 19 0 0,11-12-1 15,-11 12 1-15,12-7-3 0,-12 7 2 16,18 0 0-16,-18 0 0 0,21 4-1 15,-8 1 0-15,2 1 0 0,3 3 0 0,1 0 4 16,1 2-4-16,0 2 1 16,1 3 7-16,-1 0-10 0,-2 1 10 15,-3 1-8-15,-3 0 7 0,-2 1-8 16,-8 0 9-16,-3 0-9 0,-5-2 1 0,-3-1 6 16,-5-1-5-16,-3-1 2 0,-3-3-1 15,-2-2 1-15,0-2-1 0,-2-3 1 16,0-1-8-16,-2-4-12 0,11 5-19 15,-11-12-40-15,13-1-125 0,0 9-2 16,0-2-3-16,13 2 55 0,0 0 153 0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47.6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31 289 1 0,'0'0'46'0,"0"0"102"0,0 0-78 15,0 0 1-15,0 0 4 0,0 0-8 16,0 0-7-16,0 0-7 0,-7-17-5 0,7 17-12 16,0 0-7-16,5-15-8 0,-7 3 1 15,2 12-4-15,-3-21 1 0,3 21-5 16,-4-25 0-16,2 12-1 16,-2-6-10-16,0 1 7 0,-1-1-10 0,3 0 8 15,0 0-11-15,1 1 10 0,1 2-12 16,3 3 5-16,-1 0 2 0,-2 13-1 15,11-17 0-15,-11 17 0 0,14-11 0 16,-14 11-2-16,16-4 2 0,-16 4-2 16,21 3 1-16,-21-3 0 0,20 11 1 0,-20-11 0 15,20 17-1-15,-20-17 3 0,19 20-4 16,-19-20 6-16,17 24 2 0,-10-10-7 16,2-1 7-16,-4 0-10 0,0 0 9 15,0-1-10-15,-5-12 13 0,4 20-13 16,-4-20 4-16,2 13 1 0,-2-13 1 15,0 0 2-15,0 0-1 0,0 0 0 16,0 0-1-16,0 0 0 0,12-16 1 16,-12 16 1-16,9-21-10 0,-4 9 10 15,1-1-11-15,-1 0 10 0,2-1-9 0,-1 1 9 16,2 1-10-16,-8 12 7 0,18-16 1 16,-18 16-2-16,16-13 1 0,-16 13 0 15,16-4-2-15,-16 4 0 0,18 6 0 16,-18-6 1-16,17 15-2 0,-17-15 3 15,21 25 4-15,-11-10-8 0,-1 1 10 16,0-1-9-16,-2 0 10 0,-3-1-11 16,0-1 9-16,-4 0-8 0,0-13 1 15,1 19 4-15,-1-19-5 0,0 0 0 16,1 19-16-16,-1-19-17 0,0 0-34 0,0 0-40 16,0 0-76-16,0 0-13 0,0 0-5 15,0 0 152-15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6:41.7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22 2 0,'0'0'117'0,"0"0"5"16,0 0-111-16,0 0-4 16,0 0 0-16,0 0-6 0,0 0-1 15,0 0 2-15,0 0 4 0,0 0 6 0,0 0 12 16,0 0 12-16,0 0 0 0,0 0 12 15,0 0-2-15,16 3 9 0,-16-3-9 16,15-2 6-16,-15 2-17 0,26-2-4 16,-11-1-6-16,9 3-5 0,-1-4-5 15,5 3-6-15,-1 0-2 0,2-1-5 0,1 1-1 16,0-2-1-16,-1 1 1 0,-2 0-9 16,2 2-12-16,-8-5-21 0,10 8-37 15,-11-1-95-15,-4-5-3 0,2 4-16 16,-18-1 105-16,21 0 87 0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46.86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59 168 0,'0'0'174'0,"2"-18"-40"16,-2 18-83-16,0 0-3 0,0 0 4 16,0 0-15-16,0 0-10 0,0 0-4 15,0 0-1-15,0 0-3 0,0 0-1 16,0 0-2-16,0 0-2 0,0 0-1 15,0 0-1-15,0 0-2 0,0 0-2 16,0 0-2-16,0 0-2 0,0 0-1 16,0 0-1-16,0 0 0 0,0 0 0 15,0 0-1-15,0 0 2 0,0 0 0 0,13 15 2 16,-13-15-2-16,7 22 3 0,-5-6 5 16,2 2-9-16,0 1 7 15,-2 3-9-15,3-1 7 0,-1-1-11 0,1 0 11 16,-1 0-11-16,0-1 2 0,1-3 2 15,-1-3-1-15,1-1 2 0,-5-12-1 16,3 16 3-16,-3-16-1 0,0 0 0 16,0 0 2-16,0 0 0 0,0 0-2 15,0 0 0-15,-2-14 2 0,2 14-5 16,-7-26 4-16,2 9-4 0,-1-5 2 0,1-1-1 16,-2 1-7-16,1-1 8 0,0 1-8 15,3 1 7-15,3 1-8 0,-4 3 8 16,3 2-6-16,1 15 4 0,3-20 3 15,-3 20-4-15,5-13 4 0,-5 13-3 16,0 0 2-16,11-16 0 0,-11 16-1 0,13-8-1 16,-13 8 2-16,19-5 0 0,-19 5-1 15,20-6 0-15,-8 6 0 0,-12 0 1 16,20 2-2-16,-20-2 2 16,17 9-2-16,-17-9 2 0,14 14-2 0,-14-14 1 15,10 23-2-15,-5-11 3 0,-3 0-3 16,-1 0 4-16,1 1 5 0,-4-1-6 15,0 0 7-15,2-12-10 0,-12 21 11 16,12-21-15-16,-18 19 4 0,3-15-20 16,15-4-9-16,-33 4-17 0,33-4-26 0,-33-3-23 15,19-6-94-15,14 9-10 0,-26-11 12 16,26 11 157-16,-15-10 33 0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44.6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0 100 113 0,'0'0'168'16,"4"13"9"-16,10-2-121 0,-14-11-3 15,9 16 1-15,-9-16-10 0,9 18-14 16,-9-18-8-16,11 17-2 0,-11-17-4 15,10 12-1-15,-10-12-1 0,0 0 2 16,0 0 1-16,15 14 1 0,-15-14-1 16,0 0 0-16,0 0-1 0,0 0-1 15,-1-13-3-15,1 13-3 0,-5-13-1 16,5 13-3-16,-6-19 1 0,6 19-3 0,-5-21 2 16,5 21-2-16,-6-24 0 0,6 24-1 15,-3-22-1-15,3 22-3 0,2-20 4 16,-2 20 1-16,8-18-2 0,-8 18 1 15,13-16-8-15,-13 16 9 0,20-13-10 16,-7 8 11-16,4 0-11 0,1 1 9 16,0-1-10-16,2 3 7 0,-2 2 1 15,-2-1-2-15,0 4-3 0,-16-3-24 16,25 6-26-16,-25-6-84 0,0 0-69 16,0 0-5-16,0 0 3 0,-7 15 131 0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44.2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 55 1 0,'0'0'115'0,"0"0"34"16,0 0-90-16,0 0-9 0,0 0-4 15,0 0 5-15,0 0-11 0,-15 12 0 16,15-12-3-16,-4 17-4 15,4-17-5-15,-1 19-7 0,6-6-1 0,-5-13-5 16,7 22-3-16,-7-22-3 0,15 22 1 16,-15-22-4-16,18 14 1 0,-6-12-3 15,2 2 1-15,-1-6 0 0,2-2-1 16,1-3 0-16,0-5-1 0,1 0 1 16,-1-1-2-16,-2-1 3 0,-2-2-2 0,-4 0 6 15,-2 3 0-15,-5-2 5 0,-1 15 1 16,-9-22-1-16,9 22 1 0,-21-19-2 15,9 13 2-15,-6 2-7 0,3 0 1 16,-2 3-7-16,3 2-2 0,0 1 1 16,2 3-3-16,0 1-1 0,-1-2-8 0,13-4-5 15,-17 10-13-15,17-10-12 16,0 0-20-16,-6 23-27 0,6-23-25 16,0 0-79-16,0 0-2 0,0 0 33 15,18 14 161-15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43.47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50 163 156 0,'0'0'186'0,"8"16"-5"16,-8-16-119-16,5 24-7 0,-5-24 1 15,9 30-21-15,-10-16-13 0,9 2-5 16,-6-1-7-16,3 0 1 0,-2-3-5 16,-3-12-1-16,8 20-4 0,-8-20 3 0,5 13 1 15,-5-13 1-15,0 0 3 0,0 0-1 16,0 0 1-16,0 0-1 16,1-12 0-16,-1 12-3 0,-4-24 1 15,-1 7-3-15,0-3-1 0,-1-2 0 0,-1-6-7 16,0 3 8-16,1-2-8 0,1 2 8 15,2 1-9-15,1 2 8 0,3 3-9 16,1 2 5-16,3 4 2 0,-5 13-2 16,12-19 1-16,-12 19-2 0,16-12 3 15,-16 12-3-15,22-9 2 0,-10 7-1 0,2 1 2 16,-1 0-1-16,2 3 0 0,2-2 1 16,0 5-1-16,2 1 2 0,-5 0-1 15,0 2 3-15,-14-8-2 16,18 21 3-16,-18-21-2 0,3 25 4 0,-11-11 5 15,-5 1-9-15,-5 0 8 0,-2 0-10 16,-3-1 4-16,-8-5-18 0,5 4-13 16,-8-14-54-16,15-1-111 0,-7 3-9 15,6-5-9-15,5 1 46 0,1-5 164 16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43.0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8 305 1 0,'13'12'137'0,"-13"-12"12"0,-9-15-102 16,9 15-2-16,0 0 6 0,0 0-1 15,6-22-7-15,-6 22-3 0,3-15-2 16,-3 15-4-16,-2-16-4 0,2 16-4 16,-4-22-3-16,4 22-6 0,-6-25-1 15,3 11-5-15,-1-3 0 0,3 1-1 16,-1-3-3-16,4 4-1 0,-1-4-8 16,4 4 11-16,0-2-9 0,5 5 11 0,-3-2-9 15,-7 14 7-15,20-17-6 0,-20 17 7 16,21-10 1-16,-21 10-3 0,20-1 0 15,-20 1-2-15,22 5-1 0,-22-5-1 16,20 15 7-16,-20-15-11 0,20 21 9 16,-13-7-10-16,1 1 10 0,-1-1-8 15,-2 3 8-15,-3 0-8 0,0-1-1 16,0 1 5-16,1-2-6 0,-3-2 4 16,0-1-4-16,0-12 4 0,2 17-2 15,-2-17 1-15,0 0 1 0,0 0-1 0,0 0 1 16,0 0-1-16,0 0-1 0,4-19 0 15,-1 7 1-15,2-3-4 0,-1-2 3 16,-1-3 0-16,3-1-7 0,-1-1 5 16,-1 1-5-16,2 2 5 0,-2 1-8 15,1 4 10-15,3 2-10 0,-8 12 5 0,13-12 3 16,-13 12 0-16,13-1-1 0,-13 1 0 16,20 7 0-16,-20-7 1 0,17 18 7 15,-17-18-5-15,21 23 5 16,-10-9-9-16,0 1 9 0,-3 1-9 0,-1 0 9 15,2 2-8-15,-2-3-1 0,1 1 1 16,-6-1-1-16,2-1 4 0,-3-1-1 16,-1-13 1-16,5 19 0 0,-5-19-3 15,5 15-6-15,-5-15-8 0,1 12-17 16,-1-12-26-16,0 0-45 0,0 0-99 0,0 0-7 16,0 0 7-16,0 0 133 0,9-17 70 15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42.33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33 40 0,'0'0'141'0,"-6"-15"-82"0,6 15 3 16,0 0-8-16,0 0 7 0,12-15-9 16,0 18 6-16,-12-3-7 0,16-4 1 0,-16 4-6 15,24-2-4-15,-24 2-6 0,26 1-6 16,-26-1-6-16,28 6-5 0,-15-2-3 15,5 6-1-15,-3-1 1 0,1 4-13 16,-1 2 7-16,0 2-9 0,-1 0 8 16,-2-1-10-16,-3 1 7 0,-3 1-8 0,-2-2 2 15,-3-1 3-15,-1 1-2 0,-2-2 2 16,-6 1-1-16,0-2 1 16,-3 0-2-16,11-13 1 0,-26 17-1 15,10-8 1-15,-4-4-3 0,-1-1-1 0,-1-2-2 16,0-2-5-16,1 2-11 0,-4-7-15 15,25 5-29-15,-34 3-37 0,21-9-105 16,13 6 2-16,-13 0 0 0,13 0 137 16,0 0 67-16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9:41.99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17 193 0,'0'0'87'0,"0"0"-12"0,0 0-2 15,-4-18-10-15,4 18 2 0,0 0-16 16,0 0-1-16,0 0-7 0,0 0-6 16,0 0-6-16,0 0-5 0,0 0-7 15,0 0-4-15,0 0-4 0,0 0-2 0,0 0 0 16,0 0 1-16,0 0-1 0,5 17 4 16,-3-5 4-16,-2 4-11 0,3-1 10 15,0 4-10-15,1-1 7 16,-1 0-10-16,0-1 7 0,-1 3-13 0,0-6 4 15,3-1 3-15,-3-1-1 0,-2-12 1 16,4 21-1-16,-4-21 0 0,9 13-5 16,-9-13-1-16,0 0-12 0,0 0-14 15,0 0-22-15,0 0-32 0,0 0-43 16,-6-18-57-16,-3 5-23 0,9 13 9 0,-18-29 196 16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4:24.053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6 31 424 0,'0'0'140'0,"-11"-23"-86"0,11 23-250 16,0 0-13-16,16-12 5 0,1 22 196 15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2:06.32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0 406 0,'0'0'201'0,"0"0"-66"0,0 0-104 0,-15 15 0 16,17 1-5-16,-6-2-9 0,6 3-7 15,-1-1-7-15,3 2 4 0,1-5-5 16,1 0 1-16,-6-13-6 0,16 19 5 16,-16-19 0-16,22 8-1 0,-8-5 1 15,3-4-1-15,1 0-2 0,2-1 2 16,1-4 1-16,0 2-1 0,1 2-4 16,-2-5-3-16,0 5-8 0,-6-6-12 15,5 11-21-15,-14-16-32 0,13 19-38 16,-18-6-66-16,0 0-21 0,12-5 4 0,-12 5 200 15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2:05.6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35 0 328 0,'-3'13'203'0,"3"-13"0"16,-17 8-176-16,16 5 1 0,1-13-2 15,-7 20 0-15,7-20-9 16,-5 26-6-16,3-13-4 0,3 1 1 0,-1-1-4 16,2 0 3-16,-2-13-3 0,3 21 0 15,-3-21-2-15,7 14 0 0,-7-14-1 16,0 0-1-16,15 15 1 0,-15-15-1 16,14 2-1-16,-14-2 1 0,20-3 1 15,-20 3 0-15,26-7 0 0,-10 3-1 0,-1 1-2 16,1 0 3-16,-2-1 0 0,0 0-3 15,-2 2 1-15,-12 2-4 0,22-2-1 16,-22 2-3-16,13 1-6 0,-13-1-15 16,0 0-18-16,0 0-22 0,17 4-34 15,-17-4-57-15,0 0-44 0,0 0 1 16,-12-1 154-16,12 1 50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6:41.25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5-1 8 0,'0'0'117'16,"0"0"-85"-16,0 0-3 0,0 0 1 15,0 0 2-15,0 0-2 0,0 0 4 16,0 0-1-16,0 0 4 0,0 0-1 16,0 0-2-16,-11 3-8 0,11-3 0 0,0 0-5 15,0 0 2-15,0 0 2 16,0 0 2-16,0 0-3 0,19 2-1 16,-19-2 0-16,21 1-2 0,-10-2-2 15,10 3-5-15,-3-2-6 0,4 0-2 0,0 1 0 16,3 0-2-16,-1-2 1 0,3 2-3 15,-4-3 0-15,4 2 1 0,-4 0 1 16,2-2-1-16,-1 1-2 0,-2 1 0 16,-1-2-2-16,-1 1 4 0,-1 2-1 15,-1-1-2-15,-1 0-7 0,-1 0-2 0,1 2-7 16,-17-2-3-16,24 3-5 0,-24-3-15 16,20 0-12-16,-20 0-21 0,12 0-24 15,-12 0-70-15,0 0 5 0,11 0 49 16,-11 0 112-16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2:05.2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40-2 1 0,'-12'0'58'0,"12"0"96"16,0 0-98-16,0 0 6 0,4 13 1 0,-4-13 5 15,0 0-2-15,0 0 0 0,0 0-7 16,0 0-9-16,-5 21-2 0,5-21-5 16,-4 22-1-16,-3-10-11 0,10 12 0 15,-8-5-13-15,6 11 0 0,-6-5-7 16,5 3 2-16,-4-1-4 0,3-2-1 0,-1-3-3 15,1-1-3-15,1-5-1 0,1-2-1 16,-1-14-4-16,2 19-5 16,-2-19-12-16,0 0-4 0,11 17-19 0,-11-17-18 15,0 0-41-15,0 0-47 0,2-12-61 16,-2 12-1-16,4-14 71 0,-4 14 141 16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9:43.58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0 159 0,'0'0'95'0,"0"0"-25"0,0 0-7 16,0 0-1-16,0 0-8 0,0 0-33 0,0 0-20 16,13 6-2-16,-13-6 0 15,0 13 0-15,0-13 0 0,1 18 0 16,-1-18 1-16,1 23-1 0,-1-23 1 16,0 19 1-16,0-19-1 0,0 19 0 0,0-6 0 15,0-13-1-15,0 22 1 0,0-22-1 16,1 19 2-16,-1-19-1 0,1 16 0 15,-1-16-2-15,2 14 2 0,-2-14 1 16,0 0-4-16,5 19-38 0,-5-19-44 16,0 0-34-16,9 19-24 0,-9-19 17 0,0 0 126 15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32:18.142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-9 531 50 0,'0'0'151'0,"0"0"-2"0,-5-14-121 0,5 14 1 16,0 0 4-16,0 0-2 0,0 0 4 0,0 0 2 16,0 0 0-16,0 0-2 0,0 0 0 15,0 0 0-15,0 0-1 16,0 0-1-16,0 0-4 0,0 0-3 16,0 0-6-16,0 0-2 0,0 0-2 0,0 0-4 15,0 0-1-15,0 0-2 0,0 0-1 16,0 0-3-16,0 0 4 0,0 0 0 15,0 0-2-15,0 0 2 0,0 0-1 16,5 15 0-16,-5-15-2 0,10 16 2 16,-10-16-4-16,10 20 0 0,-10-20-1 0,10 23 1 15,-6-10-1-15,3-1 1 0,-7-12-3 16,9 24 3-16,-9-24-2 16,9 17-1-16,-9-17 0 0,9 14 1 15,-9-14-1-15,0 0 0 0,0 0 2 0,9 12 0 16,-9-12-1-16,0 0 2 0,0 0-1 15,0 0 0-15,0 0-3 0,8-18 0 16,-8 18 0-16,9-24 0 0,-1 5 0 16,1-3 0-16,4-9 0 0,6-6 0 15,6-3 0-15,5-11-16 0,16-1-26 0,-9-17-66 16,18 4-117-16,4-2 6 0,-1 1 1 16,2 5 24-16,-9 0 194 0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4:23.741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112 49 114 0,'0'0'160'0,"0"0"2"16,-14-14-131-16,14 14-6 0,0 0 3 15,0 0 3-15,-5-16-1 0,5 16-4 16,0 0-1-16,0 0-2 0,-16-4-3 0,16 4-1 15,-14 8-4-15,14-8 0 0,-16 14-2 16,16-14 2-16,-18 21-6 0,18-21 0 16,-15 21-3-16,15-21-1 0,-10 20-4 15,10-20 2-15,-5 18-3 0,5-18 0 16,0 0 1-16,6 15-1 0,-6-15 1 16,0 0-1-16,15 8 2 0,-15-8-2 15,14 0-3-15,-14 0 0 0,20-1-2 16,-20 1-1-16,20-5-3 0,-20 5 1 15,19-9 0-15,-19 9-1 0,20-12 2 0,-20 12 1 16,14-12-1-16,-14 12 3 0,0 0 1 16,0 0 0-16,0 0 0 0,13-11 0 15,-13 11 1-15,0 0-2 0,0 0 0 16,0 0-6-16,0 0-1 0,0 0-2 16,0 0-3-16,0 0-2 0,15 10-4 15,-15-10 5-15,0 0 1 0,13 2 4 16,-13-2 2-16,0 0 3 0,15 6 1 15,-15-6 4-15,0 0 4 0,16 9 0 16,-16-9 4-16,0 0 3 0,0 0 3 0,12 18 3 16,-12-18 4-16,0 0 0 0,0 0-2 15,0 0 2-15,0 0-2 0,0 0-3 16,0 0-2-16,0 0 0 0,0 0-3 16,0 0 0-16,0 0 1 0,14 0-3 15,-14 0 1-15,0 0 0 0,11-19 1 0,-11 19-3 16,7-20 0-16,-7 20-1 0,8-20 2 15,-8 20-4-15,14-21 1 16,-14 21-4-16,19-19-2 0,-19 19-9 16,24-13-7-16,-15 0-19 0,12 16-31 0,-21-3-30 15,17-14-76-15,-3 15-18 0,-14-1 0 16,16-2 187-16,-16 2 5 0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4:23.069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0 23 237 0,'0'0'178'0,"9"14"4"16,-9-14-165-16,0 0 0 0,3 20-1 15,-3-20 0-15,5 13 1 0,-5-13-7 0,7 16-4 16,-7-16-3-16,4 12-1 0,-4-12-1 15,0 0 1-15,0 0-1 0,6 15 1 16,-6-15 0-16,0 0 0 16,0 0-2-16,0 0 1 0,0 0 0 0,0 0-2 15,-9-14 1-15,9 14-2 0,0-14 2 16,0 14-3-16,2-20 4 0,-2 20-3 16,3-19 2-16,-3 19-1 0,5-17-1 15,-5 17-1-15,0 0 3 0,9-14-1 16,-9 14 0-16,0 0 1 0,0 0 3 0,15 3 1 15,-15-3 2-15,6 13 0 0,-6-13-3 16,7 15 3-16,-7-15-2 0,8 18 1 16,-8-18-4-16,12 22 2 0,-12-22-5 15,13 17 3-15,-13-17 0 0,17 12 0 16,-17-12 0-16,19 10 0 0,-19-10-2 16,22 4 1-16,-22-4 0 0,26-6-3 15,-10 2-1-15,-2-1-2 0,1-2-2 16,1-4 0-16,1 3 1 0,-1-5-2 15,0 2 4-15,-4-1-2 0,-12 12 6 0,18-22-1 16,-18 22 5-16,14-17 2 0,-14 17 2 16,0 0 1-16,3-13 0 0,-3 13 1 15,0 0 1-15,0 0 0 0,-19 14-1 16,19-14-1-16,-17 19-3 0,9-7 1 16,8-12-1-16,-17 26 1 0,11-13-5 15,4-1 1-15,2-12-3 0,-2 21-1 16,2-21-8-16,11 16-3 0,3-4-18 15,-14-12-13-15,25 10-22 0,-25-10-20 16,27-1-33-16,-11 3-51 0,-16-2-13 0,29-11 126 16,-25-3 57-16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4:22.522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0 0 298 0,'0'0'178'0,"0"0"6"16,18 16-179-16,-18-16-1 0,2 17 4 15,-2-17 0-15,6 23 2 0,-3-11-2 16,2 4 0-16,-1-1-4 0,0-3 0 15,0 1-3-15,-4-13-1 0,6 21-1 0,-6-21-3 16,4 16-6-16,-4-16-7 0,0 0-10 16,0 0-15-16,5 14-20 0,-5-14-23 15,0 0-33-15,0 0-44 0,0 0-14 16,8-13 161-16,-12-2 15 0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4:22.194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11 0 99 0,'0'0'141'0,"0"0"8"15,0 0-138-15,0 0-7 0,0 0 2 0,0 0 5 16,-8 14 5-16,8-14 6 0,3 17 5 16,2 0 7-16,-6-4 5 0,7 8-3 15,-10-2 4-15,10 9-9 0,-11-4 2 16,9 10-9-16,-8-3-1 0,4 5-7 16,-4-4-6-16,3 4-2 0,0-4-3 0,0 0 6 15,-2-5-8-15,3 0 5 16,-2-6-5-16,2-1 1 0,0-6 0 15,0-14 2-15,-2 19-5 0,2-19 1 16,0 0 0-16,0 0-1 0,0 0 0 0,0 0 0 16,0 0-1-16,0 0 0 0,0 0 1 15,15-1-1-15,-15 1 0 0,0 0-1 16,17-17 2-16,-17 17-2 0,15-9 1 16,-15 9-1-16,15-7 0 0,-15 7-1 15,16-2-6-15,-16 2-1 0,17 5-7 0,-17-5-8 16,16 5-13-16,-16-5-17 0,17 2-18 15,-17-2-17-15,13-1-22 0,-13 1-40 16,0 0-30-16,17-5 106 16,-21-8 75-16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4:21.788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1 0 122 0,'0'0'153'0,"0"0"0"16,0 0-141-16,0 0-2 0,0 0 10 15,-7 19-1-15,7-19 9 0,9 12-3 16,-9-12 5-16,17 14-6 0,-17-14 2 15,24 13-1-15,-24-13-4 0,30 11-4 0,-16-5-3 16,5 4-2-16,-7-3-3 16,3 3 2-16,-15-10 0 0,19 23-2 15,-14-10-2-15,0 3 1 0,-4-1-3 16,2 5 2-16,-4 0-5 0,1 1 1 0,-1-2-4 16,-1 1 3-16,-1-4-4 0,1 1 3 15,1-3-9-15,1-14-6 0,-4 23-21 16,4-23-31-16,0 0-67 0,-13 14-63 15,13-14 7-15,-14 5 48 0,1-10 141 16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4:20.944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27 0 1 0,'0'0'68'0,"-15"2"53"0,15-2-111 15,-13 1 4-15,13-1 3 0,0 0 1 16,0 0 5-16,0 0 4 0,0 0-2 16,0 0 1-16,0 0 9 0,0 0-1 15,0 0 4-15,0 0 1 0,0 0-1 16,17 3 1-16,-17-3 0 0,27 0-2 0,-11-3-9 16,10 7-5-16,-4-6-7 0,9 6 0 15,-3-5-1-15,5 3-2 16,1-2-3-16,4 4 3 0,-2-3-3 0,5 3-1 15,0-3 1-15,2 1-2 0,-2 0-2 16,2 2-3-16,-1-3 2 0,-2 1-4 0,1-1-1 16,-2 0 3-16,-3 0-5 0,-5-1 2 15,1 2 1-15,-5-2-1 0,-3 1 1 16,-2-1-4-16,-3 0 4 16,-2-1-1-16,-2 1 1 0,1-1-4 0,-2 0-9 15,-14 1-2-15,25 2-6 0,-25-2-7 16,20-1-10-16,-20 1-10 0,0 0-14 15,0 0-9-15,18 0-12 0,-18 0-12 16,0 0-27-16,0 0-32 0,-8-14 58 16,8 14 95-16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2:07.4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36 220 0,'0'0'182'0,"0"0"2"15,0 0-148-15,0 0-1 0,0 0 0 16,15 4 3-16,-15-4 3 0,27-4-4 0,-11-2-2 15,14 8-5-15,-1-6-4 0,11 6-6 16,-1-4 0-16,10 5-3 0,1-3-3 16,9 3-3-16,1-4-1 0,7 4-2 15,2-3-5-15,4 0 1 0,3-2-4 16,-3 0 2-16,0-1-1 0,-3-1 0 0,-4 1-2 16,-6-3 1-16,-6 3-1 15,-6-1-2-15,-7 2-2 0,-10 0-5 16,-3 3-8-16,-10-4-6 0,-1 8-15 15,-17-5-26-15,0 0-61 0,0 0-93 0,0 0-1 16,-9 14 7-16,-10-14 148 0,4 9 65 16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6:40.6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22 1 0,'0'0'98'0,"0"0"27"0,0 0-86 16,0 0 0-16,0 0 1 0,0 0-8 15,0 0-6-15,0 0 0 0,0 0 1 16,0 0-2-16,0 0-4 0,0 0-8 16,0 0 2-16,0 0-2 0,0 0-4 0,0 0-11 15,0 0 5-15,0 0-8 0,0 0 9 16,0 0 0-16,0 0 5 0,0 0-4 15,0 0 9-15,0 0 3 0,22 1 3 16,-22-1 1-16,24 2 1 0,-10-5-2 16,8 6-3-16,0-6-3 0,5 3-3 15,-1-2-2-15,3 2-2 0,-2-3-1 16,2 0-1-16,-2 0-2 0,1 1-1 16,-4 0-2-16,-2 0 1 0,0 0 2 15,-3 1-3-15,0 1-6 0,-6-1-7 0,4 4-11 16,-17-3-18-16,23 2-17 0,-23-2-27 15,0 0-33-15,14 1-54 0,-14-1 2 16,0 0 106-16,0 0 65 0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2:07.05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80 47 149 0,'-1'17'183'0,"1"-17"5"15,-22 19-135-15,22 4 1 0,-8-10-11 16,10 11-9-16,-5-7-12 0,7 2-9 16,2-6-9-16,3 0 0 0,2 0 2 15,2-4-4-15,2-6-2 0,2 0 0 16,1-6-4-16,0-1 2 0,0 0 3 16,0-4-1-16,-2-5-1 0,-2 0 1 15,-3 1 10-15,0-2 0 0,-7-1 6 16,3 2 2-16,-10-5 5 0,4 5 0 0,-10-7 0 15,5 5 0-15,-8-3-1 0,3 4-6 16,-6-1-2-16,3 8-5 0,-3-3-1 16,0 7-3-16,1 4-6 0,-2 3-3 15,2 4-10-15,-3-1-14 0,9 13-28 16,-15-19-52-16,6 15-108 0,5 2-6 0,-3-2 8 16,2 3 109-16,-3-1 105 15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2:06.68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50 0 292 0,'0'0'204'0,"-16"14"3"0,1-12-159 16,15 17 0-16,0-19-12 0,-13 29-7 16,8-15-12-16,5 7-6 0,-2-2-6 15,3 2 1-15,1-3-6 0,1 1 1 16,2 0-5-16,0-7-10 0,6 7-11 16,-11-19-22-16,24 19-29 0,-24-19-34 0,20-2-55 15,-5 4-47-15,-15-2 9 0,23-9 156 16,-17-5 47-16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2:05.96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0 287 0,'0'0'191'0,"0"0"-57"15,0 0-90-15,0 0-1 0,-6 32-2 16,0-20-8-16,9 10-8 0,-6-3-9 15,4 7 1-15,-2-6-7 0,1 4 1 0,-1-1-7 16,2-2 2-16,-1-2-5 0,1-3 2 16,1 0-7-16,-2-16-3 0,6 24-11 15,-6-24-23-15,9 13-30 0,-9-13-51 16,0 0-76-16,0 0-11 0,9-17 14 16,-9 17 195-16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2:04.3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37 341 0,'0'0'215'0,"0"0"0"15,0 0-163-15,0 0-8 0,0 0-6 16,16 1-4-16,-16-1-9 0,24-7-5 16,-11 3-8-16,6 2-3 0,-3-2-1 15,3 2-4-15,-4 0-1 0,0-1-7 16,0 3-8-16,-15 0-17 0,27 2-40 15,-27-2-95-15,0 0-65 0,12-16 5 16,-12 16-6-16,0 0 172 0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2:04.05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3 321 0,'0'0'206'0,"0"0"7"0,13 9-165 16,-13-9-4-16,0 0-6 15,0 0-6-15,0 0-12 0,0 0-6 16,19 2-3-16,-19-2-2 0,21-5 0 16,-8 5-5-16,2-1-2 0,0-2-2 0,2 3 1 15,-5-1-1-15,2-2-1 0,-14 3 2 16,22-1-1-16,-22 1-3 0,17-1-1 16,-17 1-6-16,0 0-9 0,14 1-14 15,-14-1-20-15,0 0-20 0,0 0-27 16,-5 12-34-16,5-12-59 0,-15 7-19 0,15-7 75 15,-18 10 137-15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2:03.46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 0 176 0,'-5'30'187'16,"-3"-15"4"-16,0 1-141 0,10 15-6 15,-9-8 1-15,10 9-14 0,-8-6-7 0,8 4-12 16,-3-4-3-16,3 2-5 0,0-3 0 16,2-3 2-16,0-2-5 0,0-1 1 15,1-2 0-15,0-4-1 0,-6-13-3 16,10 17 4-16,-10-17-2 0,0 0-1 16,0 0 1-16,14-3 1 0,-14 3 0 15,7-18-1-15,-4 5 3 0,3-3-4 16,1 0 1-16,1-1-1 0,3-1 3 15,-1-1-4-15,4 2 5 0,1 2-3 16,-1 3 0-16,1 3-1 0,1 2 3 0,-1 5-2 16,-2 1-1-16,1 4 1 0,-1 2-1 15,-13-5 2-15,22 19-1 0,-12-6 3 16,-3 0-1-16,-1 4 3 0,-2 0 0 16,0 3 4-16,-5-1-3 0,0 0 3 15,-5-1-2-15,-1-1 1 0,-4-1-2 0,-2-2 0 16,-5-5-3-16,-2 1 1 15,-1-6-7-15,-4-6-7 0,5 0-12 16,-9-13-25-16,16 9-47 0,-10-4-95 16,6-13-18-16,7 3 0 0,-4-4 120 0,11 8 87 15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2:03.04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45 194 0,'0'0'75'0,"-6"21"-10"0,7-5-6 16,-1-16-7-16,-1 31-11 0,-1-15-14 0,6 2-8 16,-3-4-5-16,4 4-3 0,-5-18-5 15,13 23 1-15,-13-23-6 0,23 12 2 16,-9-13-2-16,2 0 0 0,0-4-2 16,2-1 3-16,-2-4 9 0,3 2 3 15,-7-8 7-15,3 9 5 0,-12-10 5 0,-3 17 0 16,5-29 4-16,-5 29-2 0,-7-32-6 15,7 32-6-15,-18-29-2 16,6 15-7-16,-2 0-4 0,14 14-3 16,-25-17 0-16,12 14-2 0,-1 0-1 0,1 2-5 15,13 1-9-15,-23 4-8 0,23-4-16 16,-21 6-22-16,21-6-49 0,-6 14-75 16,6-14-27-16,0 0 8 0,0 0 149 15,0 0 52-15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2:02.6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81 273 0,'-4'18'192'16,"-1"8"-37"-16,5-26-121 0,-2 27 1 16,-1-15-4-16,8 8-3 0,-4-7-12 15,4 4-1-15,-3-4-8 0,3 2 3 16,-5-15-1-16,6 18-3 0,-6-18-1 0,0 0 0 15,6 12-1-15,-6-12 0 0,0 0 0 16,0 0 2-16,0 0 0 0,8-15 1 16,-9 2 3-16,4 1-3 15,-4-6 1-15,3 0-4 0,-1-5 3 0,1 0-5 16,1 1 2-16,1 0-6 0,1 2 4 16,2 1-4-16,0 1 6 0,2 4-4 15,-9 14 1-15,16-22-8 0,-16 22-2 16,18-12-7-16,-18 12-9 0,15-7-12 15,1 16-23-15,-16-9-22 0,17 3-33 0,-17-3-36 16,0 0-49-16,18 15 9 0,-18-15 188 16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2:02.3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21 130 51 0,'0'0'156'0,"0"0"7"0,-17 14-118 16,19 1 1-16,-2-15 0 0,0 35-6 16,-3-17-6-16,8 11-9 0,-7-6 0 0,8 9-2 15,-7-5-3-15,8 4-1 0,-7-5-1 16,5 0 3-16,-5-6-7 0,3 5 3 16,-3-8-5-16,1-1-5 0,-1-16 0 15,0 19 1-15,0-19-10 0,0 0 4 16,0 0 0-16,0 0-2 0,0 0 0 0,-1-20 1 15,0 4 0-15,-1-2-5 0,-1-4 10 16,1-4-7-16,-2-5 4 0,1-1-6 16,-1 0 7-16,1-4-1 15,0-1-6-15,2 0 6 0,1 2-6 0,3 1 6 16,1 6-8-16,2 2 9 0,2 3-8 16,2 8 2-16,-10 15 2 0,20-19-2 15,-20 19 3-15,22-9-2 0,-22 9 2 16,20-5-1-16,-20 5-1 0,18-2 4 15,-18 2-2-15,16 8 1 0,-16-8-1 0,14 13-1 16,-14-13 0-16,12 24 3 0,-8-9 5 16,-1 2-7-16,-4 1 6 0,0 2-6 15,-5-2 4-15,0 2-4 0,-3-4 9 16,1 3-12-16,-4-4 3 0,1-2-2 16,11-13 2-16,-22 20 0 0,22-20-1 15,-21 11-7-15,21-11-15 0,-21 2-22 16,21-2-39-16,-12-1-38 0,12 1-83 15,-8-14 4-15,8 14 39 0,0 0 161 16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2:01.48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 0 162 0,'0'0'178'0,"-11"20"-2"15,11-20-135-15,-8 13-4 0,8 0-2 16,0-13-12-16,-6 17-7 0,6-17-10 15,1 18-1-15,-1-18-4 0,5 13-1 16,-5-13-1-16,0 0 1 0,18 7 0 0,-18-7-1 16,15-9 0-16,-15 9 1 0,15-16 0 15,-15 16 2-15,9-19 9 0,-9 19 2 16,5-19 7-16,-5 19 1 0,0 0 5 16,0-12-1-16,0 12 2 0,0 0-3 15,-17-3-5-15,17 3-8 0,0 0-3 0,-16 18-3 16,16-18-4-16,-11 16 2 15,11-16-4-15,-8 17 2 0,8-17-1 16,0 0 1-16,-3 17-6 0,3-17-7 16,0 0-16-16,0 0-27 0,15 5-51 0,-15-5-105 15,0 0 4-15,18-16-4 0,-18 16 153 16,9-13 58-16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6:39.9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0 1 0,'0'0'0'16,"0"0"80"-16,0 0-65 0,0 0 7 15,0 0 0-15,-11 10 8 0,11-10-3 16,0 0-3-16,0 0-2 0,0 0-2 16,0 0-8-16,0 0-7 0,0 0-2 15,0 0-4-15,0 0 1 0,0 0 3 0,0 0 3 16,0 0 5-16,0 0 4 0,6 10 8 16,-6-10 2-16,0 0 7 0,0 0 2 15,17 4 1-15,-17-4-6 0,17 0 4 16,-17 0-4-16,28-3-4 0,-12 1-5 15,8 1-5-15,-3-2-4 0,7 3-2 16,-2-4 1-16,4 3-4 0,-2-2 1 16,-1 1-3-16,0 0-1 0,-2 0-1 15,-3 1-2-15,-1 0 1 0,-3 2 0 16,-2-2-1-16,-4 2-2 0,-12-1 3 0,19 1-2 16,-19-1 1-16,12 1 2 0,-12-1-2 15,0 0-3-15,0 0-8 0,0 0-10 16,0 0-24-16,0 0-26 15,0 0-75-15,0 0-18 0,0 0-12 0,0 0 143 16,0 0 33-16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2:01.10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78-1 172 0,'0'0'181'0,"-21"1"2"0,21-1-136 15,0 0 0-15,-19 14-6 0,20-2-11 16,-1-12-11-16,-7 23-4 0,7-23-4 16,-3 26-1-16,3-26-5 0,-1 23 0 15,1-23-2-15,3 18 2 0,-3-18-4 0,0 0-2 16,11 14 0-16,-11-14 2 15,0 0 0-15,16-2-1 0,-16 2-1 16,0 0 1-16,12-16 1 0,-12 16 0 16,3-16 6-16,-3 16 0 0,-3-18 5 0,3 18-2 15,-9-15 5-15,9 15-2 0,0 0 2 16,-14-7 0-16,14 7-6 0,-15 4-2 16,15-4-3-16,-13 11 0 0,13-11-4 15,-12 13 1-15,12-13-4 0,-9 13-3 16,9-13-9-16,0 0-9 0,5 19-23 0,-5-19-31 15,0 0-44-15,17 3-85 0,-17-3 3 16,14-6 16-16,-14 6 188 0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2:00.54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0 7 0,'0'0'158'16,"0"0"8"-16,0 0-104 0,0 0 2 15,0 0-12-15,0 0-7 0,0 0-10 0,0 0-13 16,0 0-4-16,0 0-2 0,0 0-6 16,2 16-1-16,-2-16-3 0,0 0 1 15,0 18 0-15,0-18-2 0,3 17 5 16,-3-17-6-16,5 12 5 0,-5-12-6 16,0 0 5-16,12 18-9 0,-12-18 3 15,0 0-1-15,13 1-3 0,-13-1 2 16,0 0 0-16,0 0 2 0,12-16-7 15,-12 16 6-15,1-20-4 0,-1 20 5 16,-4-16 2-16,4 16 2 0,-6-15-4 0,6 15 7 16,0 0-1-16,0 0 5 0,-16-6-3 15,16 6-1-15,0 0-6 0,-13 15 1 16,13-15-1-16,-10 13-1 0,10-13 0 16,-7 18-3-16,7-18 6 0,-5 17-5 15,5-17 4-15,0 0-4 0,2 15 7 16,-2-15-9-16,0 0 6 0,12 7-8 15,-12-7-6-15,0 0 7 0,18-10 3 16,-18 10 1-16,0 0-9 0,13-14 7 16,-13 14-5-16,4-15 7 0,-4 15 5 0,0 0-5 15,-2-16-5-15,2 16 3 0,0 0 5 16,0 0-3-16,0 0 1 0,-13-12 1 16,13 12-6-16,0 0 0 0,0 0-8 15,0 0-24-15,-7 22-32 0,7-22-50 16,-15 5-77-16,15-5-9 0,0 15 43 0,0-15 160 15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0:49.9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171 1 103 0,'0'0'168'16,"0"0"-83"-16,0 0-3 0,0 0-8 16,-19-3-11-16,19 3-12 15,-15 0-9-15,15 0-6 0,-17 7-5 0,17-7-4 16,-20 14-3-16,14-2 0 0,-7-2-3 16,5 9 0-16,-5-4-2 0,4 10-2 15,-3-4-5-15,4 3 2 0,-3 1-1 16,5 2-8-16,-2-1 4 0,4-1-7 15,2 0 2-15,3-2-4 0,2-1 6 16,2-2-10-16,4-4 3 0,3-4 1 0,1-3-2 16,1-1 1-16,3-5 2 15,1-4-2-15,1-3-2 0,1-5 3 16,-1-2 0-16,-1-2 0 0,-1-6-5 0,-2-1 9 16,-4-4-7-16,-3-1 6 0,-4-2-6 15,-2 0 9-15,-4 1-6 0,-3 3 1 16,-1 2 3-16,-4-6-8 0,3 10-8 15,-7-4-21-15,14 21-50 0,-12-8-122 16,12 8-12-16,-10-16 0 0,10 16 40 0,0 0 177 16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0:49.42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48 0 292 0,'-10'13'207'0,"10"-13"1"0,-6 30-159 15,-7-19-1-15,13 15-3 0,-10-8-14 16,10 11-5-16,-6-1-8 0,5 4-11 15,-1-2 3-15,2 0-8 0,2-1 4 0,-2-1-8 16,4-3 2-16,-3-5-12 0,5 1-5 16,-6-21-14-16,12 30-30 0,-12-30-46 15,0 0-111-15,0 0 4 0,14-5 1 16,-14 5 140-16,14-23 73 0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0:49.1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0 62 0,'0'0'181'16,"0"0"10"-16,1 24-110 0,-1-24-3 15,-4 21-3-15,4-21-14 0,-4 28-9 16,4-28-13-16,-1 31-6 0,-3-15-8 0,8 3 1 16,-7-4-10-16,6 2-1 0,-3-4-5 15,3 2 1-15,0-2-7 0,-3-13 1 16,9 16-3-16,-9-16 0 0,20 10-1 16,-8-10 0-16,5-1 0 0,0-2-6 15,4-3 7-15,2 0 0 0,1-2-4 0,-3 1 1 16,1-1 3-16,0 3-4 15,-4-2-2-15,-3-2 1 0,-1 7-8 16,-14 2-5-16,17-4-4 0,-17 4-13 16,0 0-15-16,5-12-20 0,-5 12-26 0,0 0-35 15,0 0-62-15,0 0-17 0,0 0 66 16,0 0 142-16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0:48.65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0 287 0,'0'0'204'16,"0"0"3"-16,3 17-159 0,-3-17-1 16,-3 17-5-16,3-17-11 0,-3 30-3 15,-1-11-13-15,6 4 0 0,-4-3-9 0,4 4 4 16,-2 0-4-16,1 1-6 15,0-2 6-15,-1-4-10 0,2 2 3 16,-2-6-12-16,3 3 0 0,-3-18-22 16,5 26-26-16,-5-26-40 0,0 0-88 0,0 0-22 15,0 0-5-15,0 0 109 0,0 0 107 16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0:48.3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55 0 315 0,'0'0'195'0,"0"0"6"0,0 0-173 16,-8 17 1-16,8 2 5 0,-8-5-5 15,8 9-1-15,-7-1-10 0,4 5 0 16,-3-1-5-16,3 2 2 0,-3-5-6 0,4 0 3 15,-2 0-4-15,1-4 0 0,0-4-2 16,2-1 1-16,1-14-3 0,1 20 0 16,-1-20-5-16,6 13 2 15,-6-13-1-15,14 3 0 0,-14-3-1 0,25-2 1 16,-8-3 0-16,3 0 0 0,2-2 3 16,2 1-3-16,2-1 3 0,0 0-2 15,-2-1 0-15,0 0-3 0,0 3 1 16,-3-2-4-16,-2 3-2 0,-5-2-7 15,0 5-5-15,-14 1-1 0,18-4-8 0,-18 4-9 16,0 0-19-16,0 0-14 0,0 0-23 16,0 0-21-16,0 0-36 15,-7 15-55-15,7-15 39 0,-15 7 166 16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0:47.92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6 1 0,'4'-13'105'15,"-4"13"66"-15,0 0-94 0,0 0-5 16,11 13 2-16,-11-13 2 0,0 0-4 15,0 0-11-15,3 17-6 0,-3-17-11 0,1 24-6 16,-5-11-5-16,7 11-8 0,-6-3-5 16,3 9 0-16,-4-5-7 0,4 6 2 15,-4-5-7-15,0 2 2 0,1-2-9 16,0-1 8-16,1-3-4 0,0 0-6 16,2-5 5-16,-1-4-9 0,1-13 6 15,0 20-12-15,0-20 3 0,0 0-19 16,5 15-9-16,-5-15-15 0,0 0-42 15,-1-16-38-15,1 16-87 0,9-19 2 16,-6 4 7-16,-3 15 206 0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0:27.82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30 177 0,'0'0'164'15,"0"0"14"-15,-13-2-140 0,13 2-9 16,0 0-3-16,0 0 9 0,0 0 0 0,13 2 6 16,-13-2-1-16,19-3-4 0,-19 3-3 15,32-3-3-15,-15-3-4 0,9 7-5 16,-2-6-3-16,3 3-5 0,0-1-6 16,0 0 1-16,-2 1-3 0,0 1-3 15,-3 0 2-15,-2 0-5 0,0 1-5 0,-6-3-9 16,3 7-16-16,-17-4-31 0,21 3-56 15,-9 0-102-15,-12-3 6 0,0 0-7 16,0 0 144-16,-4 18 77 0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0:27.4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40 1 0,'0'0'143'0,"0"0"24"0,-14-10-105 15,14 10-3-15,0 0-1 0,0 0 6 16,0 0-10-16,0 0-8 16,0 0-5-16,0 0-5 0,0 0-1 0,14-4-5 15,-14 4-3-15,15-3-4 0,-15 3-1 16,24-2-5-16,-24 2-2 0,30-3-4 16,-11 2-7-16,2 0 3 0,1 0 1 15,-1 1-4-15,3-3-2 0,-5-3 3 16,4 5-2-16,-2-1-1 0,-7 1 5 0,-2-1-7 15,-12 2-3-15,21-5 2 0,-21 5-1 16,12 1-7-16,-12-1-3 0,0 0-4 16,0 0-8-16,0 0-8 0,12 7-16 15,-12-7-21-15,0 0-23 0,0 0-25 16,0 0-56-16,0 0-26 0,-17 2 44 16,17-2 155-16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8:25.37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741 160 195 0,'-17'-16'156'0,"17"16"4"0,-16-12-154 15,16 12-2-15,-25-22-2 0,12 10-5 16,-4 3 7-16,-2-2-3 0,2 2 11 16,-6-1-5-16,2 4 6 0,-6 0-5 15,4 5 7-15,-7-1 0 0,3 5-3 0,-5 1-4 16,-1 3 0-16,-2 2 4 0,-1 3-3 16,-1-1 4-16,-1 7-6 0,-1-1 6 15,2 7-4-15,-1-1 9 0,6 7-9 16,0 2-1-16,6 5 2 0,2 3-4 15,9 2 5-15,6 2-8 0,6 4 4 16,7-2-2-16,5 3-3 0,8-3 0 16,5-4-4-16,7-3 2 0,4-1-3 15,5-5 4-15,3-6-5 0,5-3 0 16,4-9 5-16,3-3-3 0,3-4 2 0,1-6 1 16,1-6 0-16,0-7 3 0,1-4-3 15,-5-10 4-15,-1 0 6 0,-6-10-5 16,-1 0 6-16,-9-7-3 0,-2-1 5 15,-8-5 0-15,-3-1 2 0,-10-4-5 16,-4 1-8-16,-7 0 10 0,-5 0-8 0,-6 2-3 16,-3 4 1-16,-5 3-6 0,-3 7 4 15,-3 6-4-15,-2 2 3 16,1 7-14-16,-6 0-19 0,8 18-46 16,-3-2-123-16,-7 3 6 0,1 7-10 0,-7-1 57 15,1 7 149-15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0:16.1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1 104 236 0,'-1'-12'166'0,"1"12"-80"16,0 0-38-16,0-16 2 0,0 16-1 15,0 0-12-15,0 0-10 0,0 0-1 16,4-12-2-16,-4 12-8 0,0 0 3 15,2-17-7-15,-2 17 5 0,0 0-7 16,14-13 5-16,-14 13-5 0,13-10 3 0,-13 10 2 16,16-10-2-16,-16 10 0 0,15-6-1 15,-15 6 1-15,18-5-5 0,-18 5-2 16,18-3 0-16,-18 3-1 0,14 2-1 16,-1-2 0-16,-1 3-2 0,-12-3-3 15,19 14 2-15,-19-14 1 0,22 20 0 0,-15-5 4 16,3-1-10-16,-6 5 8 0,0 0-8 15,-3-1 10-15,4 1-10 0,-5-1 6 16,-7 3-6-16,2-3 4 16,2 2 1-16,-4-2-4 0,-2 2 5 0,1 1-2 15,-4-3 1-15,-3-1-1 0,5 3 1 16,-2-3-4-16,-6-2 4 0,5-3-1 16,1-2 0-16,12-10-3 0,-23 17 3 15,23-17-2-15,-12 9 3 0,12-9-2 16,0 0 2-16,0 0 0 0,0 0 0 0,0 0-2 15,0 0 0-15,0 0 2 0,0 0-3 16,0 0 0-16,18 2 1 0,-18-2-2 16,21 0 2-16,-5 5 5 0,4-4-4 15,-4-1 3-15,3 1-1 0,1-1 2 16,2 0-2-16,3 0 5 0,-3-2-2 16,-5-2-3-16,6 4 5 0,-9-3-3 15,1 3 1-15,-15 0-1 0,21-1 1 16,-21 1-5-16,0 0 3 0,0 0 0 15,0 0-4-15,0 0 2 0,0 0-4 0,0 0-6 16,0 0-7-16,0 0-19 0,0 0-27 16,0 0-66-16,0 0-92 0,0 0 3 15,12-1-4-15,-12 1 117 0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0:12.88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0 219 0,'0'0'182'15,"-2"14"-77"-15,2-14-41 0,0 0-4 16,0 0-2-16,0 0-17 0,0 0-10 0,0 0-4 16,0 0-1-16,0 0-3 0,12 0-3 15,-12 0 0-15,11 14-1 0,-1-1 2 16,-10-13-6-16,19 28 1 0,-9-14-6 15,4 5 2-15,-2-2-6 0,4 2 3 16,-3-1-7-16,0 1 2 0,1-2-2 16,-1-1 1-16,-2 0-3 0,1-3 1 15,-2-1-6-15,-10-12-8 0,15 22-21 16,-15-22-38-16,0 0-84 0,15 5-65 16,-15-5 4-16,0 0-7 0,0 0 171 0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0:12.5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153 0 192 0,'0'0'192'0,"0"0"-28"0,0 0-85 16,0 0-11-16,0 0-6 0,0 0-18 15,0 0-15-15,0 0-4 0,0 0-10 16,0 0-6-16,0 0-1 0,0 0 1 16,-3 13-2-16,3-13-2 0,-3 19 4 0,-2-7 0 15,-1 1-1-15,-1 5 5 0,-6 0-8 16,4 1 2-16,-4 2-5 0,-2-1 7 15,1-1-9-15,2 0 3 0,-1-2-3 16,5-1 1-16,0-3-5 0,8-13 4 16,-15 18-1-16,15-18-3 0,-5 12-6 0,5-12-5 15,0 0-13-15,0 0-20 0,0 0-38 16,0 0-56-16,0 0-69 16,-4-13-4-16,4 13 8 0,6-16 205 15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0:11.8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 7 203 0,'-7'13'180'0,"7"-13"5"15,-16-2-127-15,16 2-30 0,0 0-1 16,7 21 0-16,-7-21-8 0,6 13-3 0,-6-13-5 16,0 0-1-16,10 12 0 0,-10-12 2 15,0 0-1-15,14 6 3 0,-14-6 0 16,0 0-1-16,11-15 3 0,-11 15-1 16,9-13 0-16,-9 13-3 0,5-16 0 15,-5 16-3-15,3-14 1 0,-3 14-2 0,0 0-3 16,0 0-1-16,0 0-6 15,-12-14-8-15,12 14-22 0,0 0-39 16,0 0-126-16,0 0-18 0,0 0 3 16,0 0 8-16,-15 4 204 0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0:11.3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0 53 0,'0'0'149'0,"0"0"-1"16,0 0-119-16,0 0 2 0,0 0 4 15,0 0-2-15,0 0-6 0,0 0 1 16,0 0 4-16,0 0 3 0,-4 21 3 16,4-21 1-16,-2 19-1 0,2-19-4 15,-2 25-1-15,2-25-5 0,-1 29 0 0,-2-15-7 16,5 8-1-16,-4-6-6 0,4 4 1 15,-3-2-8-15,2 1 3 0,-1-2 1 16,1 2-10-16,0-4 7 16,1-2-8-16,-2 0 8 0,2-1-12 0,-2-12 11 15,2 16-11-15,-2-16 2 0,0 0-4 16,0 0-7-16,0 0-9 0,7 16-15 16,-7-16-23-16,0 0-39 0,0 0-54 15,0 0-62-15,0 0 14 0,-3-13 58 16,3 13 143-16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0:10.9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40 71 0,'-18'-5'179'0,"18"5"-2"16,0 0-90-16,0 0-20 0,0 0 1 16,0 0-11-16,0 0-8 0,0 0-18 15,0 0 0-15,0 0-12 0,0 0 0 16,0 0-9-16,0 0 2 0,0 0 1 15,0 0-2-15,0 0-2 0,0 0-4 0,0 0-4 16,0 0 1-16,0 0 1 0,0 0-1 16,0 0-1-16,0 0 0 0,0 0 1 15,20 0 0-15,-7 1 0 0,1 1-2 16,2 2 3-16,5-3-1 0,-1 0-1 16,2-1 1-16,1-1-2 0,-1 1 1 0,0-3 1 15,1-1 1-15,-1-2-2 16,-2 2 1-16,-1-1 1 0,-4 1-2 15,-1-1 1-15,-1 2 0 0,-13 3 1 16,15-4-2-16,-15 4 2 0,0 0-3 0,0 0 4 16,0 0-1-16,0 0-1 0,0 0 1 15,0 0 0-15,0 0 2 0,0 0-2 16,0 0 0-16,0 0-3 0,0 0 2 16,0 0 0-16,0 0 1 0,0 0-1 15,0 0-2-15,0 0 0 0,0 0-2 0,0 0 2 16,12-5 0-16,-12 5 1 0,0 0-4 15,0 0 0-15,0 0 1 16,0 0 3-16,0 0 0 0,0 0-2 16,-7 15 1-16,7-15 4 0,-5 20-7 0,3-4 10 15,-2 0-9-15,2 4 4 0,0 0-6 16,1 4 10-16,-5-2-9 0,5 1-1 16,0-1 6-16,0 0-6 0,1 2 4 15,0-1-2-15,0-4 3 0,-1 2-4 16,2-1 5-16,-1-3-3 0,-1-1 0 0,1-3-1 15,0-13 3-15,0 16-1 0,0-16 0 16,0 0-7-16,0 0 1 0,-1 14-7 16,1-14-8-16,0 0-18 0,0 0-29 15,0 0-38-15,0 0-67 0,0-16-36 16,0 16-3-16,0-22 81 0,0 22 131 16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9:43.6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0 224 0,'0'0'146'0,"0"0"-47"16,-1 13-72-16,1-13-24 0,0 0 2 0,0 0-4 15,0 0 3-15,0 0-3 0,0 0 2 16,0 0-1-16,0 0-1 0,0 0-1 15,0 0-2-15,0 0 2 0,0 0-1 16,0 0 0-16,0 0-41 0,0 16-77 16,0-16-41-16,0 0 7 0,0 0 116 0,0 0 37 15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9:42.4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194 21 187 0,'12'-5'77'16,"-12"5"-12"-16,0 0-15 0,0 0-13 16,0 0-13-16,0 0-11 0,0 0-1 0,0 0-2 15,0 0-4-15,0 0 0 0,0 0 0 16,0 0-3-16,0 0 0 16,0 0-1-16,-17-11-1 0,17 11 1 15,-13-3-1-15,13 3 1 0,-19-2-1 0,19 2 1 16,-20-1-1-16,20 1 0 0,-22 6 0 15,22-6 1-15,-24 6-1 0,24-6 0 16,-23 9-2-16,23-9 3 0,-20 8-3 16,20-8 1-16,-18 8-1 0,18-8 1 15,-14 7 0-15,14-7 0 0,0 0-1 0,-14 13 1 16,14-13 0-16,0 0 0 0,-3 18 0 16,3-18 0-16,0 0 2 0,8 13-3 15,-8-13 2-15,0 0-2 16,19 16 1-16,-19-16 0 0,20 10 1 0,-7-1-2 15,-1-2-2-15,2 0 4 0,1-2-5 16,1 5 5-16,-1-2-1 0,3 1 0 16,0-1-1-16,0-1 3 0,-2 0-3 15,1 3 1-15,0 0 4 0,-2 0-4 16,0-3 0-16,-2 1 1 0,0 2-2 0,-13-10 1 16,18 20 2-16,-18-20-1 0,12 16 1 15,-12-16-3-15,5 17 3 0,-5-17-3 16,0 0 4-16,-8 15-2 0,8-15-1 15,0 0 0-15,-20 9 0 0,20-9 1 16,-19 2-1-16,19-2 0 0,-23 0 0 0,9-1 0 16,0-1 0-16,1-1 0 15,-2 0-1-15,2 0 0 0,-1-1 2 16,1 0-1-16,13 4-1 0,-21-14 2 16,21 14-3-16,-15-14 3 0,15 14-3 0,-10-18 3 15,10 18-3-15,-4-20 3 0,4 20-2 16,0-16 0-16,0 16 0 0,4-16 1 15,-4 16 1-15,10-18-1 0,-10 18 0 16,14-16-2-16,-14 16 3 0,18-15-3 16,-18 15 3-16,20-17-2 0,-20 17 3 15,21-14-2-15,-21 14 2 0,19-12-1 16,-19 12 0-16,16-11 1 0,-16 11-1 16,13-13-2-16,-13 13 0 0,0 0 1 15,8-16-1-15,-8 16 2 0,0 0-2 0,-1-15 0 16,1 15 2-16,0 0-2 0,0 0-5 15,0 0-56-15,-13-12-38 0,13 12-23 16,0 0-16-16,0 0 49 0,0 0 90 16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4:28.319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21 13 168 0,'0'0'71'0,"0"0"-8"15,-14-13-12-15,14 13 0 0,0 0-6 16,0 0 2-16,-7 14-1 0,11-1-8 16,-4-13 2-16,0 24-10 0,-5-11 3 15,8 8-14-15,-4-5 1 0,5 6-13 16,-3-2-2-16,1 1-4 0,0 0-1 15,1-3 2-15,2 2-4 0,-1-2-2 16,1-1-7-16,-5-17-9 0,12 28-20 16,-12-28-24-16,11 18-37 0,-11-18-62 15,0 0-25-15,18 18 45 0,-18-18 143 0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4:27.210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0 0 212 0,'0'0'164'16,"0"0"-3"-16,0 0-125 0,0 0-98 16,0 0-23-16,0 0-67 0,0 0-18 15,22 10 67-15,-22-10 103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7:33.35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67 117 0,'0'0'53'16,"15"-14"-1"-16,-15 14 1 0,10-12-11 0,-10 12-3 15,12-11-2-15,-12 11 3 0,12-9-7 16,-12 9 2-16,12-9-5 0,-12 9-1 15,14-7-3-15,-14 7-4 0,15-3-1 16,-15 3-3-16,17-2-4 0,-17 2 0 16,16 3-4-16,-16-3-1 0,19 7-4 15,-19-7-1-15,16 12 0 0,-16-12-2 16,14 19-2-16,-14-19-2 0,8 23 2 16,-6-12-2-16,-2 1 4 0,-1 1-1 15,-1 0 1-15,-3 0-4 0,1-1 5 0,-2 0-5 16,-1-1 4-16,0 2-2 0,7-13 2 15,-15 20-5-15,15-20 3 0,-15 19 0 16,15-19 1-16,-13 16 0 0,13-16 1 16,-11 12-3-16,11-12 2 0,0 0-2 15,-11 12 4-15,11-12-4 0,0 0 1 0,0 0 1 16,0 0 0-16,0 12 0 16,0-12 2-16,0 0 3 0,12 7-1 15,-12-7 1-15,15 4 2 0,-15-4 1 16,21 2 1-16,-10-4 3 0,5 2-1 0,-2-5-2 15,5 5 1-15,-1-2 1 0,4 0-4 16,-3-1 1-16,2 3-2 0,-1 1-13 16,-2-2-8-16,4 8-24 0,-22-7-35 15,29-7-103-15,-15 9-25 0,-14-2 4 16,18 1 56-16,-18-1 141 0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4:26.163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233 122 76 0,'15'-6'50'15,"-15"6"-9"-15,0 0-5 0,14-8-6 16,-14 8-4-16,0 0-4 0,17-13-2 15,-17 13-4-15,12-12-3 0,-12 12-2 16,8-14 7-16,-8 14-1 0,5-17 9 16,-5 17 1-16,1-17 8 0,-9 3-5 0,8 14 5 15,-15-15-3-15,15 15-3 0,-21-6-7 16,21 6-3-16,-28 4-3 0,15 3-3 16,-6 1-2-16,2 6 4 15,-3-1 2-15,1 4-1 0,-2 0 4 0,3 5-10 16,-4-1 8-16,5 2-10 0,-2-2 7 15,5 3-8-15,0-3-2 0,6 3-2 16,-1-4-2-16,7 2 4 0,2-3-5 16,4 1-2-16,5-5 1 0,0 2 0 15,4-3 0-15,2-6-2 0,3 2-3 0,-1-7-4 16,4 1-5-16,-3-8-2 0,6 7-15 16,-6-15-14-16,13 11-23 0,-13-14-23 15,11 1-58-15,0 4-33 0,-7-10 1 16,11 11 182-16,-17-16 0 0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4:24.882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0 9 162 0,'0'0'152'0,"0"0"5"0,18 6-159 16,-4-6 8-16,7 1 1 0,3-2 9 15,10 2 3-15,-1-2 6 0,10 4 3 16,-2-7 2-16,11 8-1 0,-6-7 0 16,9 6-2-16,-5-7-1 0,9 6-3 0,-8-8-2 15,6 8-4-15,-6-7-2 0,0 4-4 16,-4-4-3-16,-1 6 0 0,-6-2-4 15,-2 0 1-15,-6 2-4 0,-6-1-2 16,-4 1 0-16,-2-1-1 0,-4 3-4 16,-16-3-8-16,18 0 0 0,-18 0-6 0,0 0-5 15,0 0-8-15,0 0-20 0,0 0-15 16,0 0-22-16,0 0-17 16,0 0-47-16,0 0-21 0,0 0 115 15,0 0 60-15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0:23.63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38 36 0,'-17'-7'163'0,"17"7"7"0,0 0-118 16,0 0-6-16,0 0 5 0,0 0 2 15,0 0-2-15,0 0-9 0,0 0-8 16,0 0 3-16,12 3-9 0,-12-3 9 16,0 0-10-16,15-7 0 0,-2 8-14 0,-13-1 8 15,23-5-3-15,-8 1-11 0,0 0 10 16,3 2-13-16,1 0 7 0,4-1-5 15,0 1 7-15,2 2-13 16,1-1-3-16,-3 2 11 0,3 0-10 0,-2 0 2 16,1 1-2-16,-5-3 2 0,2 0-1 15,-6 1 6-15,-1-1 1 0,1 2-3 16,-4-3 2-16,-12 2-3 0,16-4 3 16,-16 4-2-16,0 0 0 0,13-2-6 15,-13 2 3-15,0 0-6 0,0 0 8 0,0 0-1 16,0 0-1-16,0 0-5 0,0 0 5 15,0 0-1-15,0 0-2 0,0 0 8 16,0 0-11-16,-7 15 14 0,7-15-10 16,-10 15 8-16,10-15-11 0,-8 26 11 15,1-11-5-15,4 2 1 0,1 0 1 0,-2 6-7 16,0 0 7-16,1 2-6 16,-5 0 8-16,5 1-1 0,-3 0-1 15,1 0-4-15,2-1 4 0,1 0 0 16,-1 2 0-16,0-6-1 0,1 2 2 0,3-5-11 15,0-1 8-15,-3-3-5 0,2 0 6 16,0-14-5-16,1 12 2 0,-1-12 1 16,0 0-8-16,4 17 3 0,-4-17-13 15,0 0-5-15,0 0-26 0,12 8-40 16,-12-8-69-16,0 0-61 0,-7-13-3 0,7 13 7 16,0 0 213-16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0:17.4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59 46 1 0,'-13'6'0'0,"13"-6"86"16,0 0-60-16,0 0 6 0,-15 9 8 16,15-9 11-16,0 0 2 0,-18-8 5 15,18 8 3-15,0 0 1 0,0 0-5 16,0 0-5-16,0 0-9 0,-13-2-8 15,13 2-6-15,0 0-6 0,0 0-6 16,0 0-4-16,0 0-5 0,0 0 0 0,0 0 0 16,0 0 0-16,0 0 1 0,0 0 1 15,16 8 1-15,-16-8-1 0,14-1 2 16,-14 1-3-16,23-3 0 0,-9 2-1 16,5-1-1-16,2-1-1 0,3 4 0 15,2 0-1-15,4 0-2 0,1-1 1 16,4 4-1-16,0-4-1 0,1 5-1 15,2-2 0-15,1 1 1 0,1-3 1 16,4 1 3-16,4 0 0 0,3-3 0 16,3 1-2-16,5 0 2 0,4-2 0 0,4 0-1 15,6 1-2-15,0 0-3 0,4 0 0 16,0 1-1-16,1 0 3 0,-1-1-2 16,2 0 2-16,0 0-2 0,-1 0 2 15,0 0 0-15,-2 0-2 0,2-2 2 16,-1 1 1-16,0 1-1 0,-3-1 0 0,2-1 1 15,-3-2-2-15,-1 1 0 0,-2-2 3 16,-3 2-3-16,-1 0 3 16,-3-3-3-16,-6 2 0 0,-2 0-1 15,-5 2 3-15,-3 2-2 0,-5 1 0 0,-4 0-2 16,-8 0 1-16,-2 3-1 0,-3 0-1 16,-4 1 3-16,-4-2-1 0,-4 0-3 15,-13-2-4-15,14 4-4 0,-14-4-6 16,0 0-11-16,0 0-27 0,0 0-53 15,0 0-107-15,-16 3 5 0,16-3 1 0,-14 0 105 16,2-5 104-16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32:19.778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4 374 68 0,'0'0'149'0,"0"0"8"16,0 0-137-16,0 0 8 0,0 0 0 0,0 0 10 16,0 0-4-16,0 0 9 15,-7-14-9-15,7 14 5 0,0 0-1 16,0 0-2-16,0 0-6 0,0 0-1 16,0 0-3-16,0 0-6 0,0 0-3 0,0 0-5 15,0 0 1-15,0 0-4 0,0 0 2 16,0 0-3-16,0 0 1 0,13 2 0 15,-13-2-1-15,0 0 1 0,0 0-1 16,0 0 0-16,10 14-2 0,-10-14 3 16,6 18 2-16,-3-7-8 0,-1 2 8 0,3 2-7 15,-2-1 4-15,1 3-5 0,0 0 6 16,1-3-9-16,1-1 3 16,1-1 0-16,-7-12-1 0,13 21 0 15,-13-21 2-15,10 13-3 0,-10-13 2 0,0 0 0 16,0 0-3-16,12 8 0 0,-12-8 0 15,0 0 0-15,0 0 0 0,8-14 0 16,-8 14 0-16,14-27 0 0,-2 5 0 16,4-5 0-16,7-8 0 0,6-8 0 15,10-4 0-15,1-7-25 0,19 8-40 0,-14-13-87 16,14 4-74-16,4 3-2 0,-2 5 6 16,-2 13 118-16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4:28.850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193 87 81 0,'-7'-13'141'0,"7"13"0"0,14-1-142 16,-14 1 0-16,0 0 1 0,7-18 4 0,-7 18 2 16,1-12 6-16,-1 12 5 0,-3-13 7 15,3 13 3-15,0 0 10 0,-15-12 0 16,0 4 3-16,15 8 1 16,-27-1-2-16,27 1-4 0,-32 5-3 0,19 5-3 15,-8-5-6-15,6 7 0 0,-2-4-6 16,4 7-1-16,-1-3-4 0,5 2-2 15,9-14-4-15,-12 27-2 0,12-27-3 16,-3 23 1-16,3-23-3 0,8 18 0 16,-8-18-1-16,16 14 0 0,-16-14-3 0,23 8 0 15,-9-5-5-15,0-5-3 0,5 0 0 16,-7-5-4-16,7 2 1 0,-6-6-2 16,3 5 3-16,-6-9 0 0,3 6 4 15,-13 9 4-15,13-17 1 0,-13 17 1 16,8-14 3-16,-8 14 1 0,0 0 0 15,0 0 2-15,0 0-1 0,0 0 1 16,0 0-2-16,0 0 2 0,0 0-5 16,-4 16-5-16,4-16-11 0,0 0-6 15,5 20-14-15,-5-20-10 0,0 0-11 0,0 0-8 16,17 19-7-16,-17-19 5 0,0 0 5 16,13 1 9-16,-13-1 14 0,0 0 16 15,12-3 15-15,-12 3 15 0,0 0 12 16,0 0 8-16,13-9 6 0,-13 9 7 15,0 0 2-15,0 0-3 0,0 0-4 0,13 13-1 16,-13-13-3-16,6 13-1 16,-6-13-4-16,10 17-3 0,-10-17-4 15,14 16 2-15,-14-16 2 0,14 10 2 16,-14-10 4-16,0 0 4 0,0 0 3 0,17 7 0 16,-17-7 0-16,0 0-2 0,-1-14-4 15,1 14-5-15,-4-16-2 0,4 16-6 16,-4-18-3-16,4 18-5 0,-3-24 3 15,4 10-7-15,0 0 3 0,5-2-3 16,2 1-2-16,3-1-8 0,4 2-2 0,-5-2-22 16,15 10-34-16,-13-7-37 0,1 1-88 15,12 12 6-15,-9-7 36 0,12 11 150 16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4:27.944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6 20 297 0,'0'0'168'16,"-6"-20"-48"-16,6 20-114 0,0 0 3 16,0 0 4-16,0 0 1 0,-1 17 1 15,1-17 1-15,3 14-2 0,-3-14-2 16,9 14-2-16,-9-14-4 0,11 13-2 15,-11-13-1-15,0 0-2 0,16 13-1 0,-16-13 0 16,0 0 1-16,16 4-2 16,-16-4 2-16,0 0-1 0,14-2 1 15,-14 2 0-15,0 0 1 0,17-10-1 16,-17 10 0-16,0 0-1 0,15-11 1 0,-15 11 0 16,0 0-1-16,0 0 1 0,0 0-1 15,0 0 0-15,0 0 1 0,14 4 1 16,-14-4-1-16,0 0 1 0,15 12-1 15,-15-12-1-15,15 7 0 0,-15-7 0 16,21 7-2-16,-21-7-4 0,25 3 0 0,-12-5-4 16,2 4-5-16,-15-2-6 0,32-3-11 15,-32 3-14-15,28-8-11 0,-28 8-12 16,22-13-19-16,-22 13-17 16,16-19-27-16,-16 19-3 0,6-24 135 0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4:27.585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115 28 1 0,'0'0'32'16,"0"0"80"-16,0 0-101 0,0 0-25 0,0 0 4 16,0 0 11-16,14-15 11 0,-14 15 9 15,0 0 9-15,2-13 7 0,-2 13 2 16,0 0 9-16,0 0 2 0,0 0-1 15,0 0-2-15,-23-7 0 0,23 7-6 16,-19 10-1-16,19-10-3 0,-27 14-3 0,19 1-5 16,-10-9 2-16,10 9-3 0,-5-6-8 15,6 4-4-15,7-13-4 0,-8 22-3 16,8-22-5-16,0 21-1 16,0-21-3-16,5 19 1 0,-5-19-1 0,13 15-4 15,-13-15-5-15,16 11-3 0,-2-3-11 16,-14-8-12-16,27 4-20 0,-27-4-24 15,28-4-23-15,-28 4-42 0,19-17-45 16,-1 13 24-16,-11-9 165 0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4:26.850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2 59 375 0,'-3'14'187'0,"8"-30"-38"0,-5 16-138 15,2 20-2-15,2-7 0 0,-1 0 0 16,-3-13-1-16,12 22-5 0,-12-22-1 15,13 17 0-15,-13-17-1 0,0 0-1 0,14 13 3 16,-14-13-1-16,0 0 1 16,0 0-1-16,0 0-2 0,0 0 2 15,0 0-1-15,0 0 1 0,-6-17-2 16,6 17 0-16,-3-16-1 0,3 16 1 0,-2-23 0 16,4 10 1-16,1 0-2 0,-1 0 2 15,4 0-3-15,-2 0 3 0,-4 13-2 16,10-18 1-16,-10 18-1 0,15-13 1 15,-15 13-4-15,16-4-6 0,-16 4-6 16,20 3-17-16,-20-3-15 0,20 6-23 0,-20-6-18 16,16 3-42-16,-16-3-52 0,0 0-4 15,23 11 183-15,-23-11 4 0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4:26.491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10 0 310 0,'0'0'180'16,"-5"14"5"-16,5-14-186 0,-4 21 8 0,6-6-3 15,-4-1 4-15,6 3-2 0,-2-2 3 16,2 3 0-16,-2-2-4 0,3-1 2 15,-1 0-6-15,-1-1 2 0,0-2-4 16,-3-12-1-16,4 21-6 0,-4-21-6 16,3 13-14-16,-3-13-15 0,0 0-26 0,0 0-36 15,0 0-74-15,0 0-6 0,0 0 87 16,0 0 98-16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7:32.72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0 169 0,'0'0'63'15,"0"0"0"-15,0 0-5 0,0 0-14 16,0 0-9-16,0 0 3 0,0 0-7 16,0 0 4-16,6 14-7 0,-6-14 6 15,0 0-7-15,-1 12 6 0,1-12-6 0,6 18-7 16,-1-6-4-16,-3 0-7 0,3-1 1 15,-2 2-7-15,1 2 2 0,-1 2-4 16,1-2 2-16,-2 1-5 0,2-2 3 16,-2 1-2-16,2 0-1 0,1 1-13 15,-5-16-15-15,9 23-37 0,-9-23-52 0,-1 12-64 16,6-1-4-16,-5-11 41 16,0 0 146-16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4:25.225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0 0 311 0,'0'0'185'0,"0"0"-7"15,0 0-175-15,0 0 2 0,0 0 3 16,0 0 0-16,0 0 2 0,14 9 2 16,-1 0 2-16,1 0 4 0,4 4-3 15,-1 0 2-15,6 0-11 0,-4 0 7 16,3 2-10-16,0-1 6 0,-1 2-10 0,-4-3 3 16,-2 0-4-16,-5 1 4 0,-2-1 2 15,-5 1-2-15,-2 1 1 0,-6-2-2 16,-2 1 3-16,-3-1-6 0,-3-2-5 15,5 7-17-15,-11-14-24 0,17 12-59 16,2-16-92-16,-22 15-2 0,22-15 0 16,-25 7 161-16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2:31.4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92 211 0,'0'0'178'0,"-1"16"-1"16,1-16-141-16,0 0 6 0,12-18-3 15,9 19 7-15,-10-15-4 0,19 11-4 16,-6-7-6-16,15 5-7 0,-4-4-5 16,10 4-5-16,-2-3-1 0,4 2-6 15,1 2-9-15,-1 0-6 0,2 1-6 16,-8-5-12-16,4 9-16 0,-16-13-25 0,11 16-46 16,-16-4-96-16,-6-5 2 0,-4 3-1 15,-14 2 171-15,0 0 36 0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2:30.9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64 0 78 0,'0'0'182'0,"-2"14"3"0,2-14-109 16,0 0 3-16,-14 10-7 0,18 7-15 0,-4-17-11 15,-9 24-11-15,9-24-5 0,-10 34-6 16,3-18 0-16,5 8-9 0,-4-4 3 16,4 7-4-16,-3-7-3 0,4 3 2 15,-3-4-5-15,4-1 4 0,-2 3-7 16,1-1 2-16,0-3-9 0,0-4 8 0,0 1-4 16,1 1-1-16,0-15-3 0,0 23 1 15,0-23 1-15,0 0-2 0,2 13-1 16,-2-13-9-16,0 0-8 0,0 0-12 15,0 0-17-15,0 0-26 0,0 0-34 16,7-13-47-16,-7 13-58 0,6-12 4 0,-6 12 98 16,9-19 112-16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2:30.1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40 11 124 0,'-11'17'194'16,"11"-17"9"-16,-30-9-119 0,30 9-8 16,0 0-8-16,0 0-9 0,0 0-17 15,1 13-11-15,-1-13-8 0,0 0-6 16,13 4-1-16,-13-4-2 0,20 4 0 16,-7-3-8-16,2-1-1 0,2-1-6 15,2 1-7-15,-2-6-10 0,8 10-27 16,-16-20-50-16,14 6-115 0,-4 7-12 0,-2-3 4 15,1 3 60-15,-18 3 158 0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2:29.7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 32 246 0,'0'0'203'0,"-14"23"-10"0,14-23-132 0,0 0 0 15,-9-12-9-15,9 12-11 16,0 0-8-16,13 3-5 0,-13-3-11 15,15-5 0-15,-15 5 0 0,24-1-8 0,-9-3-3 16,4 3 0-16,-1-2-1 0,2-1-6 16,0 2 5-16,1-2-6 0,1 3-5 15,-5-7-7-15,4 9-13 0,-21-1-19 16,30-4-23-16,-31-8-32 0,16 18-56 16,-15-6-60-16,0 0 1 0,0 0 75 0,0 0 141 15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1:49.87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15 239 0,'0'0'171'0,"3"-16"-4"0,-3 16-126 16,0 0-37-16,0 0 4 0,0 0 7 16,0 0 4-16,0 0 2 0,0 0 4 0,-2 12 4 15,2-12 0-15,-2 22 2 0,2-22-5 16,1 30-2-16,-3-16-5 0,6 6-1 16,-3-3-6-16,3 4-2 0,-1-5-5 15,0 4 1-15,1-6-4 0,-3 2 2 16,2-2-6-16,-1-1 4 0,-2-13-3 0,0 22 2 15,0-22-14-15,0 14-9 16,6 2-30-16,-6-16-60 0,-16 4-83 16,16-4-16-16,0 0 12 0,4 15 79 15,-4-15 120-15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1:32.7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0 145 299 0,'0'0'189'0,"0"0"-4"15,0 0-149-15,2-15 5 0,14 16 2 0,-16-1-7 16,31-11-7-16,-12 3 0 16,12 2-3-16,-2-5-3 0,9 3-6 15,-3-3-2-15,4 0-3 0,-3-1-2 16,3 1-5-16,-4-2 0 0,-1 4-2 0,-7 2-1 15,-3-1-2-15,-5 6-9 0,-5-2-8 16,1 7-13-16,-15-3-18 0,13 10-37 16,-13-10-70-16,0 0-59 0,-12 14-1 15,12-14 8-15,-10 21 183 0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9:57.55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288 41 199 0,'0'0'83'0,"0"0"-9"16,-7-16-22-16,7 16-32 0,0 0-4 15,0 0 1-15,-19-12 0 0,19 12-3 16,-17-4-2-16,17 4-1 0,-23-3-5 16,11 1 1-16,-3 0-3 0,0 1-1 15,-2 0-1-15,1 1 1 0,-1 0-1 0,2 1-1 16,-2 2 1-16,2 0-1 0,-1 1 0 16,3 0 0-16,-1-1 1 0,14-3-2 15,-21 8-1-15,21-8 1 0,-14 9-1 16,14-9 1-16,0 0 3 0,-5 18-3 15,5-18 0-15,7 14 0 0,-7-14 4 16,17 13-5-16,-17-13 4 0,25 12-3 16,-9-9-1-16,2 1 2 0,2 0-1 15,-1 1 0-15,1-3 0 0,1 3 1 16,0-1-1-16,-1 2-3 0,-3 1 3 0,0 1-5 16,-3-1 5-16,0 1-2 0,-14-8 0 15,19 20 1-15,-19-20 0 0,9 22 1 16,-9-22 0-16,1 20 2 0,-1-20-3 15,-5 23 3-15,5-23-2 0,-10 23 0 16,10-23-1-16,-14 20 0 0,14-20 1 0,-15 17-1 16,15-17 0-16,-19 11-1 15,19-11 1-15,-20 4 1 0,20-4-1 16,-21 0 2-16,21 0-2 0,-24-4-1 16,11 3 3-16,13 1-1 0,-24-10 0 0,24 10-1 15,-22-9 1-15,22 9-2 0,-21-13 2 16,21 13 0-16,-14-14 0 0,14 14 2 15,-9-14-2-15,9 14 0 0,0-20 1 16,0 20-1-16,10-18 1 0,-10 18-1 16,20-16 0-16,-6 6-2 0,2 1 2 0,0 0 3 15,3 0-4-15,-1 0 3 0,1-1-1 16,-2 2 0-16,-2-1-1 16,0 0 2-16,-15 9-3 0,24-14 0 15,-24 14 1-15,18-12-1 0,-18 12-6 0,13-12-3 16,-13 12-71-16,12-6-56 0,-12 6-10 15,0 0-6-15,-3-23 147 0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9:56.7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75 223 0,'0'0'79'0,"0"0"-10"0,0 0-25 15,0 0-40-15,0 0-5 0,0 0-2 16,0 0-2-16,0 0 2 0,0 0 2 16,2-17-3-16,-2 17 5 0,0 0-3 0,20-19 6 15,-20 19-2-15,22-15 4 0,-22 15-2 16,27-15 3-16,-14 11 1 0,3 1-3 15,-3 1 2-15,3 3 1 0,-3 1-3 16,0 2 2-16,-13-4 0 0,22 12 1 16,-22-12 1-16,15 18-2 0,-15-18 1 15,10 19-2-15,-10-19 3 0,4 20-4 0,-4-20 1 16,-1 23-6-16,1-23 2 16,-8 23 1-16,3-9-2 0,-3 1-1 15,-2-2-1-15,-2 2-4 0,-2 0 5 0,0-1 0 16,-2-2-2-16,0 0 2 0,-1-1-1 15,-1-2 3-15,1 1-2 0,1-2 2 16,3-2-2-16,13-6 0 0,-22 7 0 16,22-7 0-16,-13 5-1 0,13-5 0 15,0 0 1-15,0 0-1 0,0 0 1 0,0 0 1 16,14-5-1-16,-14 5 0 0,21-5-1 16,-9 4 1-16,2 0 1 0,3 2 0 15,-1-1-1-15,3 0 3 16,-1 1-2-16,2 2-1 0,2-4 1 0,-1 1 0 15,0-1-1-15,0 0-1 0,-1 0 1 16,-2 0-3-16,-3 0 2 0,0 0 0 16,-15 1 0-16,19 3-2 0,-19-3 1 15,0 0 0-15,14 12-7 0,-14-12-22 16,0 0-60-16,8 17-32 0,-8-17-23 0,0 0 26 16,0 0 120-16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9:26.89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0 266 0,'0'0'162'16,"0"0"-15"-16,0 0-141 0,0 0-1 15,-2 12-3-15,2-12-1 0,0 0 0 16,0 0 0-16,0 0 0 0,14 3-2 0,-14-3-1 15,0 0-58-15,0 0-89 0,22-3-12 16,-22 3-5-16,13-9 114 0,-13 9 52 16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7:31.24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11 100 0,'0'0'65'0,"0"0"-4"0,-12 2-4 15,12-2-2-15,0 0-3 0,0 0-7 16,0 0-3-16,0 0-7 0,0 0-2 15,0 0-11-15,0 0 1 0,0 0-5 16,12-7-2-16,-12 7-3 0,0 0 0 16,16-1 1-16,-16 1 1 0,14-2-3 0,-14 2 1 15,17-2-1-15,-17 2-2 0,19-2 3 16,-19 2-4-16,23 0-2 16,-11 2 1-16,2-1-4 0,-1 1 0 15,-1 0-2-15,-1 2 1 0,1-1-3 0,-12-3 1 16,16 7-2-16,-16-7 0 0,0 0 2 15,9 12 0-15,-9-12 2 0,0 0-3 16,-7 16 0-16,7-16-1 0,-10 11 2 16,10-11-1-16,-18 14 2 0,7-6-4 15,11-8 1-15,-20 16 0 0,20-16 3 0,-21 14-1 16,21-14 1-16,-16 14-1 0,16-14-1 16,0 0-2-16,-13 8 3 0,13-8-2 15,0 0 0-15,0 0 1 0,0 0 0 16,0 0 0-16,0 0-1 0,0 0 3 15,11-3-2-15,-11 3 1 0,12-3-1 16,-12 3 0-16,18-2-2 0,-7 1 1 16,1 1 1-16,1 1-1 0,1 0 0 15,1 2 0-15,0 0 1 0,-1 3-2 16,1-2 2-16,-2 4 0 0,-2-2-1 0,-11-6-1 16,18 12 2-16,-18-12-2 0,10 17 1 15,-10-17-1-15,3 13 2 0,-3-13-2 16,-4 13 2-16,4-13 1 0,-7 12-1 15,7-12 0-15,-15 13 2 0,15-13-1 16,-21 10 2-16,7-5-1 0,-1-1 0 0,-5-1-2 16,1 1 1-16,-2-1 0 0,0-1 0 15,-1 0-1-15,1-1-3 0,3 3-16 16,-3-8-20-16,21 4-38 16,-22 10-87-16,10-10-16 0,12 0-9 0,-13 2 82 15,13-2 107-15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9:26.47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0 231 0,'0'0'124'0,"0"0"-49"16,5 14-17-16,-5-14-9 0,2 15-26 15,-2-15-19-15,0 25-1 0,2-10 2 16,-1 4-6-16,2-1 5 15,2 2-5-15,-2 1 3 0,2 1-3 0,1-2 5 16,-2 1-6-16,-1 0 2 0,0-1 4 16,3 1-6-16,-2 0 3 0,1-1-2 15,-1 1 1-15,0-2-2 0,0 0 2 16,4-3-2-16,0-1-2 0,-2 2 3 16,-6-17-1-16,11 24-3 0,-11-24-83 0,10 17-41 15,4-3-23-15,-14-14-6 0,9 15 123 16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9:26.0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235 112 234 0,'11'-14'92'15,"-11"14"-8"-15,0 0-17 0,7-23-33 16,-7 23-14-16,0-16-3 0,0 16-3 16,-5-18-1-16,5 18-5 0,-13-16-2 15,13 16-4-15,-18-14 1 0,18 14 0 0,-22-7 0 16,22 7-1-16,-25-4 0 0,12 4-1 15,-2 1 0-15,1 2 2 0,0 0-3 16,0 1 0-16,-1 2-1 0,-1 0 0 16,16-6 0-16,-24 15 2 0,24-15-2 15,-22 19 0-15,22-19 1 0,-16 18 0 0,16-18-1 16,-7 21 3-16,7-21-2 16,2 22-1-16,2-10 0 0,3 1 1 15,0 1-1-15,4 1 2 0,1-1-2 16,-1 0 2-16,0 3-4 0,3-1 5 0,3-2-4 15,-1 0 1-15,0 3-1 0,2-2 1 16,1-1 3-16,0 1-3 0,2 1 4 16,-2 0-5-16,0-2 5 0,-6 2-5 15,2-3 5-15,-5 2-4 0,-1-1 0 16,-3 1 0-16,-4-2 0 0,-2-13 0 0,-3 23 0 16,3-23 3-16,-12 19-2 0,12-19-1 15,-18 15 1-15,6-8-3 0,-2-2 3 16,1 0 1-16,-1-1-3 15,-1-2 1-15,1-1 0 0,-2-2 0 0,2-2 0 16,1 0 3-16,13 3-3 0,-22-11 0 16,22 11 1-16,-17-16 0 0,17 16 0 15,-9-20 1-15,9 20 1 0,1-25 1 16,5 10-2-16,1-3 2 0,3 1-5 16,3-4 4-16,3-2-4 0,2 1 4 0,0-1-4 15,1 2 0-15,0-3 1 0,3 3 1 16,-2 1 2-16,0-3-1 0,-4 3 1 15,-1 0-1-15,-1 1 0 0,-3 1 0 16,-2 1-1-16,-4 1 1 0,-1 0 0 16,-4 16-1-16,4-20 1 0,-4 20-2 15,-1-15 1-15,1 15-2 0,-6-13 2 16,6 13-3-16,0 0-29 0,-10-13-50 16,10 13-33-16,0 0-20 0,-6-14-13 15,6 14 61-15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9:25.44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23 214 0,'0'0'161'0,"0"0"-32"16,0 0-78-16,0 0-19 0,0 0-29 15,2 13 1-15,-2-13-3 0,0 0-1 16,20-1 0-16,-20 1 1 0,21-1-2 16,-8 1 1-16,-13 0 1 0,22-1-1 15,-8 0-1-15,-14 1 3 0,27-2-3 0,-27 2 0 16,22-3 1-16,-22 3 1 16,22-3-3-16,-22 3 1 0,19-4 1 15,-19 4-2-15,14-3 1 0,-14 3 0 16,13-8-43-16,-13 8-71 0,16-5-20 0,-16 5-21 15,14-4 18-15,-14 4 138 0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9:25.00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29 323 0,'-16'-1'95'0,"16"1"-7"15,0 0-29-15,0 0-29 0,0 0-25 16,0 0-3-16,0 0 0 0,13 0 0 0,-13 0-1 16,18 0 0-16,-18 0-1 0,22-1-3 15,-7 1 3-15,1-1-3 0,1-1 3 16,-1 2-1-16,2-1 1 15,0-2 0-15,-2 2 0 0,0-3 0 0,-1 2 0 16,-1 0 2-16,-14 2-2 0,23-4-4 16,-23 4 2-16,18-4 1 0,-18 4-3 15,0 0-18-15,17-3-75 0,-17 3-43 16,0 0-12-16,0 0-8 0,0 0 140 16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9:22.97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12 240 0,'0'0'94'0,"0"0"-13"0,0 0-26 16,0 0-9-16,0 0-19 15,0 0-16-15,0 0-3 0,0 0-1 16,0 0-3-16,0 0-1 0,0 0 0 0,0 0-1 16,15 3-2-16,-2-3 0 0,4 0 0 15,4 1 0-15,5-1 0 0,4 2-1 16,3-2 0-16,3 0 0 0,2 0 1 16,5 1 2-16,-1 0-2 0,1-1 1 15,2 0-1-15,-2-2 0 0,0 1 0 0,-2 2-1 16,-2-2 0-16,-3-1-3 0,-4-1 2 15,-3 1-1-15,-4-2-9 0,-1 3-46 16,-8 1-48-16,-16 0-34 16,24-5-9-16,-24 5 45 0,0 0 104 0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1:50.19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45 515 0,'0'0'218'16,"0"0"2"-16,0 0-196 0,0 0-5 15,0 0-1-15,12-14-9 0,-12 14-9 16,14-7 0-16,-14 7 0 0,0 0 0 0,14-11 0 16,-14 11-9-16,0 0-13 0,15 0-23 15,-15 0-48-15,-3-13-128 0,3 13 3 16,0 0-2-16,0 0 26 0,0 0 194 16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1:49.51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207 133 70 0,'1'-15'142'0,"-1"15"-64"0,13-4-27 16,-13 4-6-16,0 0 0 0,6-14-11 0,-6 14-2 16,8-12 1-16,-8 12-2 0,12-14-2 15,-12 14-5-15,6-14 1 0,-6 14-1 16,4-13 0-16,-4 13-3 0,-4-13-3 15,4 13-4-15,-12-12-2 0,12 12-3 16,-19-10-1-16,6 5-2 0,-1 0-3 0,-1 4-1 16,0 0-1-16,0 2 0 0,-2 1 1 15,1 0 0-15,0 1-1 16,1 3-1-16,0 2 2 0,2 1 1 16,0 1-1-16,1 0 0 0,12-10 0 0,-18 25-1 15,11-12-1-15,3 1 3 0,1-2-5 16,3 0 4-16,0-12-2 0,6 19 2 15,-6-19-2-15,17 16 3 0,-5-12-2 16,4-1 1-16,1-1 0 0,1-4-1 16,0 0 0-16,0-2-1 0,1-4 0 0,-2 2-1 15,-1-3 1-15,-2 1-1 0,-1 2 4 16,-13 6-3-16,19-16 2 0,-19 16-3 16,12-14 2-16,-12 14 0 0,0 0 1 15,7-13-2-15,-7 13 0 0,0 0 0 16,0 0 1-16,0 0 2 0,0 0 1 0,0 0-1 15,0 0-2-15,0 0 2 16,0 0-1-16,0 0-1 0,0 0 1 16,0 0 0-16,0 0 1 0,-10 12 0 15,10-12 3-15,0 19 3 0,0-19 0 0,1 25 5 16,-2-11-2-16,3 4 3 0,-3-1-1 16,4 2-4-16,-2 1 5 0,3 0-13 15,-2 0 10-15,0 2-11 0,-1-5 9 16,2 3-12-16,-3-3 4 0,1-1-2 15,-1-2-1-15,0-1 4 0,0-13-4 0,-1 17 1 16,1-17-1-16,0 0 1 16,0 12-5-16,0-12 4 0,0 0-9 15,0 0-10-15,0 0-21 0,-13-10-26 16,13 10-48-16,0 0-96 0,0 0 3 0,3-20 0 16,-6 5 118-16,5 3 90 0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1:48.23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12-1 335 0,'-13'1'199'0,"13"-1"-11"16,0 0-144-16,0 0-6 0,0 0 5 16,0 0-10-16,0 0-9 15,0 0-3-15,0 0-3 0,21-2-4 16,-6 4-1-16,-2-2-3 0,7 0-3 0,0 2-8 15,1 0-8-15,2 4-13 0,-23-6-48 16,34-5-112-16,-18 7-36 0,-1 2 3 16,-3 0-1-16,-12-4 163 0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1:47.85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-4 0 105 0,'0'0'151'0,"-1"12"14"16,1-12-124-16,0 0 4 0,0 0 5 15,0 0 5-15,0 0 1 0,0 0 1 16,0 0-4-16,0 0-4 0,0 0-6 0,0 0-3 16,23 1-7-16,-23-1-6 0,26-2-7 15,-10 0-4-15,7 2-2 0,-3-2-11 16,4 3-3-16,-2 0 0 0,1 0 0 15,1 1 0-15,-3 1 0 0,-2 0 0 16,-4-2 0-16,0 5-23 0,-15-6-22 16,23 6-35-16,-23-6-46 0,0 0-95 15,0 0 8-15,0 0-6 0,0 0 124 16,-15-16 95-16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1:46.1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245 16 149 0,'0'0'172'0,"0"0"12"15,-6-21-134-15,6 21 6 0,0 0-7 16,0 0-8-16,0 0-20 0,0 0-3 0,0 0-6 16,-3 13-2-16,3-13-2 0,-1 22 3 15,-1-5 6-15,3 5-10 0,-2 1 8 16,1 4-11-16,-1 1 5 0,1 2-8 16,-2 0 5-16,-1 1-7 0,1-3-2 15,-3-1 5-15,2-2-6 0,-2-3 7 0,0-3-5 16,3-4 5-16,2-15-3 0,-6 16-2 15,6-16-3-15,0 0-1 16,0 0-1-16,-8-21-2 0,6 5 0 16,-3-5-5-16,2-2 5 0,-2-5-3 0,0-2 10 15,0 1 1-15,0 1-5 0,-2 0 7 16,3 2-5-16,0 4 10 0,-1 5 5 16,3 5 1-16,2 12-11 0,-3-17 6 15,3 17 1-15,0 0 3 0,0 0 7 16,0 0-13-16,5 18 0 0,2-5-2 0,-1 0 10 15,5 6-8-15,-1-1 11 0,5 2-11 16,-1-2-2-16,3 1 6 16,0-3-4-16,2 2 3 0,-2-1-4 15,1-1 2-15,-2-3-4 0,-1-1-1 0,-1-2 0 16,-2-1 1-16,-12-9-3 0,15 12-2 16,-15-12-1-16,0 0-1 0,0 0-5 15,0 0 0-15,0 0-1 0,0 0 2 16,-14-10-2-16,0 3-1 0,-2 1 5 15,-6-1 1-15,1 0 5 0,-5-2-3 0,-1 3 6 16,-3-1-4-16,1-1 5 0,-2 1-1 16,2 1 3-16,3 1 0 0,1 2 4 15,6 1 3-15,2 1 2 16,17 1-3-16,-20-1-1 0,20 1 1 0,0 0-2 16,0 0 0-16,0 0-5 0,17 5-3 15,2-8-4-15,7 2 6 0,3 0-5 16,6-4-21-16,15 10-59 0,-3-8-124 15,-1-3-7-15,1 1 7 0,-5-2 8 16,0 1 198-16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7:29.9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47 0,'0'0'151'0,"0"0"-10"0,0 0-91 0,0 0 3 16,0 19-3-16,0-19 5 0,1 17-7 16,-1-17-7-16,3 28-12 0,-4-14-7 15,6 4-6-15,-4 0-8 0,3 2 2 16,-3 0-6-16,3 0 2 0,-2 1-6 15,0-3-2-15,0 3-12 0,-4-4-15 0,9 5-24 16,-10-10-40-16,3-12-86 0,-1 25-6 16,1-25 10-16,6 19 175 0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1:41.1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11 142 72 0,'0'0'156'0,"-10"-16"17"15,5 4-104-15,5 12-1 0,8-16-19 16,4 13-6-16,-12 3-20 15,27-16-2-15,-8 7-4 0,4 3-8 0,1-3 0 16,4 4-3-16,-1-5 6 0,5 3-2 16,-4-3 5-16,3 5 1 0,-9-3 1 15,6 5-1-15,-10-3 0 0,3 4-4 16,-9 1-3-16,-12 1 1 0,12 4-1 16,-12-4 0-16,2 13 0 0,-2-13 1 0,-14 18-3 15,6-4 2-15,0-2-3 0,3 2 0 16,-3 0-5-16,2 1 1 0,3-1-3 15,3 0 3-15,2 1 5 0,5-2-9 16,3 2 10-16,3-1-9 0,0 0 8 16,5 1-8-16,-2-1 8 0,3 0-9 15,-1 0 1-15,-4-1 4 0,-14-13-3 16,17 23 3-16,-17-23-2 0,7 22 3 16,-7-22-2-16,-17 19 0 0,0-12-3 15,-6-3-8-15,-1 4-24 0,-13-15-40 0,8 0-132 16,-3 3-5-16,-4-6-4 0,3 2 6 15,1-6 208-15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1:40.84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45 339 69 0,'14'8'161'0,"-14"-8"0"0,0 0-111 15,23-2-3-15,-23 2 4 0,25-6-11 16,-25 6-12-16,29-12-4 0,-29 12 3 16,25-17-7-16,-18 5 3 0,-7 12 4 0,11-20-4 15,-11 20 3-15,2-19-1 0,-2 19 1 16,-8-15-13-16,8 15 9 0,-15-10-15 15,15 10 5-15,-22 0 1 0,8 6-5 16,-3-1 0-16,1 5-3 0,-1 0 9 16,1 3-11-16,0 2 9 0,4 0-11 15,0 2 0-15,4-2 1 0,2 1-2 16,4-1 1-16,2 0-2 0,4-2 4 16,-4-13-3-16,18 19 2 0,-5-14-1 15,5-3-5-15,4-2 0 0,-1-4-4 0,5-2 0 16,-3-5-7-16,4 2 2 0,-6-4-5 15,4 2 4-15,-8-2 1 0,1 1 2 16,-5 1 2-16,-13 11 5 0,18-16 1 16,-18 16 1-16,0 0 0 0,9-12 0 15,-9 12 1-15,0 0-1 0,0 0 3 0,0 0-4 16,0 13 2-16,0-13-1 0,-1 16 3 16,1-16-1-16,1 21 1 15,-1-9 0-15,0-12-2 0,3 19 1 16,-3-19 2-16,1 15-1 0,-1-15 2 0,0 0 1 15,0 0-1-15,0 0 1 0,0 0-1 16,13 3 2-16,-13-3-3 0,8-15 2 16,-8 15-4-16,11-23 3 0,-7 9-4 15,2-1 3-15,-1-1-1 0,1 0 0 16,1 1 3-16,-2-2-10 0,2 4 11 0,-2 1-13 16,-5 12 14-16,12-15-5 0,-12 15 3 15,0 0-4-15,14 5-5 0,-14-5 13 16,12 19-12-16,-7-5 11 15,2-1-13-15,0 0 5 0,1 1-1 0,0-2 1 16,-8-12 3-16,18 17-2 0,-18-17 2 16,16 10 0-16,-16-10 0 0,17 5 0 15,-17-5-3-15,13-6 3 0,-13 6-3 16,0 0 5-16,17-16-4 0,-17 16 2 16,5-13-2-16,-5 13 1 0,3-13-1 0,-3 13 0 15,0 0 1-15,2-13-3 0,-2 13 1 16,0 0 0-16,0 0 0 0,0 0 0 15,0 0 2-15,0 0-3 0,17 12 1 16,-17-12 1-16,17 12-2 0,-5-5 2 16,2-1 0-16,1-1-1 0,3 0 1 15,-3-3 1-15,1-1-1 0,1-1-1 16,1-1 3-16,1-1-4 0,-3-3 0 16,-2 0 1-16,0-2-1 0,-1 1 0 15,-13 6 0-15,16-14 3 0,-16 14 6 0,5-19-2 16,-5 19 0-16,-4-13 4 0,4 13 1 15,0 0 2-15,-16-14-1 0,16 14-1 16,-16-1-8-16,16 1 3 0,-18 6 0 16,18-6-4-16,-18 12 0 0,18-12-2 15,-16 17 1-15,16-17-3 0,-12 22 3 0,12-22-1 16,-4 22 2-16,6-10 1 0,-2-12 0 16,6 21-4-16,-6-21-1 15,23 14-2-15,-11-12-2 0,7 0-3 16,-1-5-4-16,3 1-5 0,-1-6-1 0,3 3 4 15,-5-8 0-15,0 5 4 0,-2-3 1 16,0 1 4-16,-16 10 2 0,21-19 6 16,-21 19 1-16,16-15 2 0,-16 15 0 15,12-7 0-15,-12 7-2 0,0 0 0 16,0 0 2-16,12 1 0 0,-12-1-4 0,0 0-3 16,0 0 4-16,9 16-2 0,-9-16 3 15,0 0-2-15,9 13 1 0,-9-13-3 16,0 0 4-16,0 0 3 15,16 11-1-15,-16-11 0 0,0 0-2 0,13-5 2 16,-13 5-1-16,12-10 3 0,-12 10 3 16,13-19-7-16,-13 19 2 0,15-23-10 15,-8 11 11-15,2-1-11 0,2-1 10 16,-1-1-11-16,0 4 5 0,1-1-3 16,-11 12 8-16,22-16 3 0,-22 16 0 0,16-11-2 15,-16 11 1-15,13 0-2 0,-13 0 2 16,13 12-4-16,-13-12 0 0,12 22 6 15,-5-10-7-15,0 4 6 0,1 3-13 16,0 0 13-16,1-1-11 0,0 0 11 16,2-2-12-16,0-3-4 0,-11-13-5 15,27 23-2-15,-27-23-8 0,29 7-16 16,-29-7-10-16,32-6-7 0,-24-10 0 16,14 9-1-16,-17-13 6 0,12 7 3 15,-11-9 15-15,2 2 13 0,-2-6 13 0,-2-1 3 16,0-1 12-16,-3-2 10 0,1-1 7 15,-6-1 12-15,8 8 8 0,-12-5 1 16,9 15 0-16,-6-4 4 0,5 18 3 16,0 0-6-16,0 0-7 0,0 0-8 15,-12 22-5-15,7-9-5 0,4 11 6 0,-5-5-9 16,6 9-4-16,-3-4-7 0,5 1 6 16,0 0-2-16,4 1-13 15,-2-4 10-15,2-1-14 0,2 2 2 16,-5-6-17-16,8 6-11 0,-11-23-24 0,9 30-18 15,-9-30-15-15,3 16-45 0,-3-16-54 16,0 0-12-16,0 0 82 0,-14-8 119 16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1:39.15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177 38 234 0,'0'0'111'0,"12"-21"-5"16,-12 21-7-16,8-15-19 0,-8 15-6 15,0 0-16-15,0 0-13 0,-12-6-15 16,12 6-10-16,-20 5-5 0,20-5-6 0,-26 14 9 16,12-3-13-16,-2-1 0 0,3 3-6 15,-1-1 2-15,4 3 2 0,3-1-3 16,2 2 1-16,2-1-2 15,3-1 3-15,4 0-2 0,1-2 1 0,-5-12-1 16,20 17-3-16,-4-14 3 0,0-3-2 16,2-2-3-16,-1-4 2 15,2-2 0-15,1-3-3 0,-1-2 4 0,-4 0-2 16,-3-2 3-16,0 1 0 0,-4 0 5 16,-2 2-2-16,-6 12 4 0,5-19-2 0,-5 19 1 15,0 0-1-15,-2-13 1 0,2 13 0 16,0 0-2-16,-5 17 1 0,2-4-4 15,2 4 3-15,-1 2-3 0,3 5 5 16,2 3-6-16,0 3 3 0,0 1-5 16,3 3 5-16,-2-1-4 0,-2 0 4 15,-2 0-6-15,-1-2 6 0,-6-1-5 16,0-2 6-16,-6-2 1 0,-1-3-5 16,-2-2 4-16,-3-2-5 0,1-3 5 15,-7-5-10-15,5-1 5 0,-5-7-17 0,8 1-14 16,-12-17-38-16,16 4-85 0,-3-6-54 15,-1-5 3-15,8-1 0 0,-3-6 180 16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1:38.80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221 93 60 0,'0'0'158'0,"17"-2"7"16,-17 2-94-16,0 0-18 0,6-12-5 16,-6 12-4-16,-3-14-7 0,-4 3-3 15,7 11 4-15,-9-19-2 0,9 19 0 0,-15-17-14 16,15 17 9-16,-20-13-14 0,20 13 3 16,-29-5-12-16,16 8 5 15,-3 1-4-15,0 3-6 0,-2 1 10 16,2 5-10-16,-2 1 8 0,2 1-11 0,3 2 8 15,1 0-9-15,1 0 1 0,4 0 2 16,1-1-2-16,6-3 1 0,4-2-1 16,-4-11 1-16,19 17 0 0,-5-12 0 15,4-4 0-15,1-5-4 0,4-1 0 16,-3-3-3-16,1 0 1 0,-3-4-2 0,0-1 4 16,-4 0-3-16,-14 13 2 0,20-22 1 15,-20 22 2-15,9-17 1 0,-9 17-1 16,0 0 0-16,0 0 0 15,0 0-1-15,0 0 0 0,0 0 1 0,0 0 1 16,0 0-2-16,-13 17 1 0,13-17 1 16,-3 20-2-16,3-20 2 0,2 20-3 15,-2-20 4-15,7 19-5 0,-7-19 6 16,13 12-3-16,-13-12 2 0,19 7-2 16,-19-7 1-16,18 2 1 0,-18-2 0 0,17-3 0 15,-17 3-2-15,15-4 1 0,-15 4 1 16,0 0 0-16,0 0 0 0,13-13 0 15,-13 13-1-15,0 0 1 0,0 0 0 16,1-14 0-16,-1 14-2 0,0 0 2 16,0-15-1-16,0 15 1 0,6-15-2 15,-6 15 2-15,7-21-2 0,-7 21 2 16,11-21-1-16,-3 9 2 0,-1-2 0 16,2 3-8-16,-9 11 10 0,22-22-11 15,-10 15 9-15,2 3-2 0,-1 1 3 0,1 7-5 16,1 3-3-16,0 4 9 0,0 3-10 15,-1 0 12-15,-3 3-7 0,0 0-3 16,-1 2 0-16,-2-3 2 0,0-1 3 16,-3 0-5-16,0-3-4 0,2 1-8 15,-7-13-8-15,11 16-12 0,-11-16-13 0,13 9-27 16,-13-9-18-16,15-5-24 0,-15 5-19 16,18-13-4-16,-18 13 7 15,21-19 90-15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1:37.96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280 106 89 0,'0'0'156'0,"0"0"-58"16,-12 4-34-16,12-4-2 0,0 0-6 15,0 0-9-15,-5-17-2 0,5 17-6 0,-7-13 1 16,7 13-3-16,-11-15-3 0,11 15-4 15,-17-14-11-15,17 14 4 0,-26-9-11 16,13 9 6-16,-7-1-12 0,4 7 3 16,-4-2 0-16,3 7-4 0,-3-1 10 15,3 4-12-15,-1 0 8 0,4 3-8 0,0-1 7 16,2-1-6-16,2 0-4 0,2-1 2 16,4 0-4-16,4-14 3 15,0 21-1-15,0-21 1 0,15 10-2 16,-3-9 2-16,3-3 1 0,2-1 0 0,1-2 1 15,0-4-3-15,1-1 2 0,-2 0-3 16,-1-2 4-16,-4 3-4 0,-12 9 2 16,20-16-1-16,-20 16-2 0,0 0 0 15,0 0 2-15,13-10-3 0,-13 10 1 16,0 0 0-16,9 15 0 0,-9-15 2 0,9 20-2 16,-1-6 2-16,3-1-2 0,-2-1 2 15,4 2-9-15,-13-14-5 0,29 24-11 16,-29-24-12-16,35 19-19 15,-35-19-12-15,34 3-12 0,-34-3-2 0,33-5 2 16,-28-8 8-16,10 8 11 0,-11-8 18 16,2 1 25-16,-6 12 23 0,-1-26 27 15,1 26 11-15,-8-24 12 0,8 24 0 16,-7-15 1-16,7 15-7 0,0 0-6 16,0 0-12-16,0 0-10 0,0 0-8 0,0 0-10 15,0 0 0-15,-7 18 1 0,7-18 3 16,5 21-1-16,-5-21 3 0,6 18-4 15,-6-18 4-15,8 16 0 0,-8-16 2 16,0 0 5-16,14 14 3 0,-14-14-1 16,0 0-1-16,0 0 1 0,0 0-3 15,9-20 1-15,-9 20-4 0,3-23-4 16,0 8-6-16,-1-2 3 0,1 0-3 16,1 0 3-16,1-2 0 0,1 2-7 15,2 3 9-15,0-1-11 0,-8 15 9 0,19-19-11 16,-19 19 12-16,21-5-4 0,-21 5-6 15,23 12 11-15,-23-12-12 0,23 20 10 16,-11-7-8-16,1 2 7 0,0-1-9 16,1 1 2-16,-2-2 4 0,-1 1-3 15,0-2 4-15,-1 0-3 0,-10-12 1 0,17 20 0 16,-17-20 2-16,9 14-2 0,-9-14 1 16,0 0 2-16,0 0 2 15,0 0 0-15,0 0-2 0,0 0 3 16,8-15-2-16,-8 15 1 0,6-22-2 0,0 7-3 15,-2 0-1-15,3-3 2 0,1 1 1 16,2-1-17-16,0-2-3 0,5 9-34 16,-13-11-57-16,7 8-98 0,-9 14-5 15,19-20 1-15,-19 20 71 0,11-14 140 16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1:36.74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191 15 326 0,'0'-12'198'0,"0"12"-13"0,0 0-151 0,0 0-1 15,-13-3-6-15,13 3-12 0,-15 1-6 16,15-1-4-16,-21 5-1 0,8-3 0 15,0 3-1-15,1 0-3 0,12-5 3 16,-22 10-4-16,22-10 2 0,-18 11-1 16,18-11 2-16,-8 13 4 0,8-13-6 15,0 0 7-15,1 18-7 0,-1-18 8 16,14 14-11-16,-14-14 11 0,22 17-11 16,-8-11 7-16,4 5-2 0,-2-3 5 15,5 2-2-15,-6-2 2 0,3 1 2 0,-6 1-2 16,1 0 1-16,-13-10-5 0,9 20 0 15,-9-20-2-15,-8 21 1 0,8-21-2 16,-24 20-1-16,6-11-8 0,-5-5-11 16,8 7-28-16,-18-17-45 0,2 4-116 15,11-1 3-15,-3-4-5 0,8-1 80 0,-4-4 131 16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1:36.38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141 32 286 0,'0'0'189'0,"-7"-15"8"16,4-2-98-16,3 17-79 0,-12-2-2 15,12 2-5-15,-15 4-9 0,15-4-2 0,-21 8-2 16,8-4 1-16,1 4-1 0,0-3-1 15,0 2 7-15,0-1-8 0,12-6 8 16,-15 13-7-16,15-13 7 0,0 0-7 16,-7 14 7-16,7-14-6 0,0 0-3 15,16 10 1-15,-16-10 2 0,23 6-3 0,-9-2 3 16,3 1-3-16,3-1 3 16,1 1-3-16,1 1 4 0,0-1 0 15,-3 1-1-15,2 0 2 0,-5 1 1 16,-3-2 4-16,-13-5 1 0,17 16 1 0,-17-16-2 15,-5 18 1-15,5-18-1 0,-24 21 0 16,6-11-3-16,-2 1 0 0,-5-2-6 16,-1-3-1-16,1-1-6 0,0-4-4 15,9 4-11-15,-7-10-16 0,23 5-33 16,-25-5-40-16,25 5-89 0,-6-12 4 0,6 12 2 16,8-16 168-16,-5 1 28 0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1:36.04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9 106 1 0,'0'0'89'0,"20"13"52"0,-10 0-77 16,-10-13 3-16,17 20-4 0,-17-20-8 16,16 17-7-16,-16-17-6 0,16 8-5 15,-16-8-8-15,15-4-5 0,-15 4-4 16,16-12-6-16,-10-1 1 0,4 1-5 0,-7-5 3 16,4 4 0-16,-6-5 7 0,3 4 3 15,-9-6-6-15,6 8 10 0,-10-5-8 16,9 17 8-16,-15-17-14 15,15 17 6-15,-22-9-15 0,9 10 4 0,-1 5 2 16,1 1-12-16,-2 3 7 0,2 0-8 16,2 4 7-16,-1-3-13 0,6 5 0 15,6-16-18-15,-4 27-12 0,4-27-20 16,8 27-35-16,-8-27-48 0,12 13-65 16,8-4 7-16,-4-8 51 0,9 3 149 0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1:35.7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34 74 192 0,'0'0'164'0,"-13"-4"8"0,-5 2-122 16,18 2-9-16,-4 13-2 0,8 2-10 15,-4-15-3-15,2 32-2 0,-3-15 4 16,8 10-2-16,-5-5-8 15,7 5-3-15,-6 0-3 0,4 3 3 0,-3-2-8 16,3 0 3-16,-5-3-9 0,3 0 5 16,-3-3-5-16,-1-5 1 0,1-5-2 15,-2-12 4-15,0 16-1 0,0-16 2 16,0 0 1-16,0 0-3 0,-8-21 2 16,4 4-2-16,-1-7 3 0,-2-5-6 0,1-3 5 15,1-5-8-15,0 0 7 0,1 2-7 16,3-1-2-16,1 2 7 0,4 4-8 15,2 3 7-15,2 4-8 0,3 3 8 16,2 4-7-16,3 2 8 0,1 5-2 16,-1 3-2-16,1 3 1 0,0 2 0 15,2 3 0-15,-5 2 2 0,0 2-3 16,-14-6 2-16,16 20-2 0,-8-8-1 16,-5 4 8-16,-3-2-9 0,-5 3 9 15,-1 3-9-15,-5-2 11 0,0 1-10 0,0-2 10 16,-4-2-7-16,-1 1-6 0,0-5-5 15,2 2-13-15,-5-13-13 0,12 13-26 16,-15-21-31-16,22 8-82 0,-15-6-24 16,15 6 0-16,-9-16 112 0,7 0 88 15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1:34.80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19 176 0,'4'-20'174'15,"-4"20"-65"-15,0 0-18 0,0 0-11 16,0 0-11-16,0 0-17 0,18 19-9 0,-18-19-6 15,10 29 2-15,-8-15-9 0,6 11-5 16,-5-4-8-16,5 6-3 0,-6-2 1 16,3 2-8-16,-2-2 3 0,1 0-8 15,-3-1 7-15,3-1-9 0,-1-2 5 16,-3-2-5-16,4-2-7 0,-5-5-5 0,5 2-13 16,-4-14-16-16,3 20-49 0,-3-20-111 15,0 0-18-15,-13 4 2 0,13-4 26 16,-7-15 191-16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00:06.48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112 2126 0,'0'0'0,"0"0"16,0 0-16,0 0 16,0 0-16,0 0 15,0 0-15,0 0 16,0 0 0,0 0-16,0 0 15,0 0-15,0-81 16,0 63-16,28-10 15,-23 0 1,12-12-16,-17 5 16,0 1-16,0 0 15,0 3-15,0-24 16,0 11 0,0 10-16,0 6 15,0-6-15,0-12 16,0-4-16,-28 10 15,17-7 1,6 4-16,5-16 16,0 16-16,0 12 15,0-7-15,0-2 16,0 0 0,-17-10-16,11 4 15,6 15-15,-11 9 16,11-30-16,0 11 15,0 4 1,0 6-16,0-9 16,0-7-16,0-8 15,0 20-15,-5-5 16,5 6 0,0-15-16,0 24 15,0-3-15,-6-3 16,-5 6-16,11 3 15,0-5 1,-5 8-16,5-3 16,-6-6-16,-5-9 15,11 12-15,-6-2 16,6 5 0,-11 6-16,11 1 15,0-7-15,-5 7 16,5-1-16,-6 1 15,6 5 1,0 1-16,0 3 16,-11-3-16,11 5 15,0-5-15,0-6 16,0 9-16,0-4 16,0 10-1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7:29.66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26 136 0,'0'0'140'0,"5"-15"-79"0,-5 15-23 15,0 0-3-15,0 0 8 0,-6-11-14 16,6 11 1-16,0 0-12 0,0 0 3 0,0 0-12 16,0 0 3-16,0 0 2 15,0 0-9-15,0 0 7 0,0 0-6 16,-7 16 10-16,7-16-6 0,-2 16 7 15,2-16-10-15,-1 20 4 0,3-6-3 0,-4-1 4 16,4 5-6-16,-3-3 0 0,3 3-1 16,-2-1-1-16,2 3 4 0,-1-3-4 15,0 1 1-15,-1-2-5 0,2-1 4 16,-1-2-2-16,1-1 2 0,-2-12-2 16,1 16 2-16,-1-16-2 0,0 0 2 0,0 0 1 15,0 0 0-15,0 0 1 0,0 0-1 16,0 0-2-16,0 0 1 0,12-1 0 15,-12 1-1-15,13-7-3 16,-13 7-1-16,18-5 0 0,-6 3 1 0,0-1 0 16,2 3 0-16,1 0 0 0,1 1-2 15,2 0 2-15,-1-1 1 0,1-2-3 16,-1 3 2-16,-1 0 0 0,0-2-1 16,-2 0-4-16,-14 1-5 0,24-2-12 15,-24 2-12-15,16-1-17 0,-16 1-18 0,0 0-33 16,12-4-54-16,-12 4-26 0,0 0 35 15,-2-13 147-15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1:34.77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242 61 141 0,'0'0'162'0,"0"0"-27"0,0 0-94 16,0 0 1-16,0 0 5 0,2-12-8 15,-2 12-8-15,0 0 3 0,-17-21-8 16,17 21 6-16,-16-13-7 15,16 13 1-15,-21-10-9 0,21 10 2 0,-26-4-7 16,11 4 4-16,-6 0-4 0,6 5 2 16,-3 1 2-16,3 4-12 0,-2 0 10 15,2 2-13-15,0 2 9 0,5 3-14 16,1 0 13-16,1-1-12 0,4-1 4 16,2-1 2-16,3-1-5 0,-1-13 5 0,9 20-4 15,-9-20 6-15,23 9-5 0,-9-8 1 16,3-4-1-16,2-3 1 0,-2-2 2 15,3-2-5-15,-1-1 5 0,-2-1-3 16,-3 0 5-16,-14 12-7 0,20-20 3 16,-20 20-1-16,11-13-2 0,-11 13 3 15,0 0 0-15,0 0-1 0,0 0-5 16,8 18 5-16,-8-18-2 0,9 21 3 16,-9-21-2-16,9 21 1 0,-9-21-1 15,10 20-1-15,-10-20-5 0,17 12-8 0,-4-6-13 16,-13-6-18-16,26 1-27 0,-23-14-25 15,20 11-44-15,-13-11-39 0,-1-3-22 16,6 1 70-16,-10-9 133 0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1:34.43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 56 248 0,'0'0'187'0,"0"0"16"16,-26 1-139-16,26-1-4 0,0 0-15 16,0 0-2-16,0 0-13 0,16 0-7 15,-16 0-4-15,26-9-6 0,-8 2-2 16,7 3-3-16,1-4-1 0,6-1-3 16,-3 2-2-16,0 1-9 0,0 3-11 15,-11-5-21-15,11 14-44 0,-29-6-81 0,21-2-43 16,-21 2-9-16,0 0 8 0,13 15 184 15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1:33.65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0 277 0,'0'0'171'0,"0"0"7"16,0 0-163-16,7 19 4 0,-7-19 1 15,1 22 5-15,-1-22 3 0,4 31 1 16,-6-16-5-16,8 8 0 0,-4-2 0 16,3 4-12-16,-2-2 5 0,2 2-10 0,-3-1 4 15,2 1-10-15,-2-2 7 0,2 0-10 16,-1-3-1-16,-1-3 0 0,1 3-11 15,-3-20-11-15,4 30-28 0,-4-30-34 16,0 0-89-16,-7 17-26 0,7-17-2 16,0 0 84-16,-18-7 120 0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1:33.3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-1 100 71 0,'2'-20'155'0,"-2"20"12"16,0 0-89-16,0 0-18 0,7 13-4 15,-7-13-12-15,-2 16-9 0,2-16 4 16,-1 22-3-16,1-22-7 0,1 28-10 16,-1-16-3-16,8 5-8 0,-4-4-1 15,6-1 1-15,-10-12-4 0,19 17 1 0,-19-17-1 16,26 9-1-16,-10-11 1 0,2-4 0 15,-3-3 0-15,2-2-2 0,-1-5 3 16,-1 0-5-16,-2-3-5 0,-4-2 10 16,-3 0-9-16,-5 2 9 0,-3 0-9 15,-4 1 8-15,-2 2-7 0,-2 2 7 0,-4 2 1 16,-1 3-4-16,-2 4 1 0,0 1-2 16,1 3-2-16,-3 1-6 15,5 5-10-15,-5-5-17 0,16 13-28 16,-16-15-40-16,19 2-74 0,0 0-27 0,0 0 13 15,0 14 120-15,0-14 71 0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1:32.74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-4 8 98 0,'0'-13'175'0,"0"13"-3"0,0 0-105 15,0 0-3-15,0 0-2 0,0 0-21 16,0 0-13-16,0 0-7 15,0 0 0-15,0 0-5 0,8 15 1 0,-8-15-3 16,3 26 6-16,-4-12 0 0,5 8 3 16,-3-3-2-16,4 5-9 0,-4-2 2 15,2 0-7-15,-2 2 5 0,2-1-10 16,-2-1 5-16,1 0-7 0,-2-4 1 16,1-1 1-16,0-1-3 0,0-2 3 0,0-2-11 15,-1-12-1-15,1 15-5 0,-1-15-6 16,0 0-22-16,0 0-21 0,0 0-44 15,0 0-81-15,-12 0-13 0,12 0 5 16,-13-24 118-16,13 24 79 0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8T04:29:24.55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222 66 69 0,'0'0'22'16,"3"-17"-3"-16,-3 17-6 0,0 0-2 16,-5-15 0-16,5 15 3 0,-8-13 2 15,8 13 6-15,0 0 5 0,-18-10 5 0,18 10 6 16,-15-7 0-16,15 7 4 0,-18-1-3 15,5-1 1-15,13 2-7 0,-20 3-6 16,20-3-4-16,-22 12-8 16,22-12-3-16,-21 13-8 0,21-13 1 0,-20 14-5 15,20-14 3-15,-19 19-4 0,19-19 2 16,-18 19-1-16,10-6 1 0,8-13-1 16,-12 21-1-16,12-21 0 0,-7 23-1 15,7-23 3-15,-1 20-2 0,1-20 0 16,8 17 0-16,-8-17-3 0,14 13 0 0,-14-13 0 15,21 9 1-15,-8-6-2 0,0-2 0 16,1-2-2-16,1-2 3 0,2-1 2 16,-1 0-1-16,1-3-1 0,-2-3-1 15,1 1 2-15,-1-1-1 0,-1 1 0 16,-1-2-1-16,-13 11 1 0,18-21 0 16,-18 21 3-16,13-18 0 0,-13 18 1 15,7-18 0-15,-7 18 1 0,4-15 0 16,-4 15 0-16,0-13 1 0,0 13 1 15,0 0 0-15,0 0 2 0,0 0 0 0,0 0 1 16,0 0-1-16,-8-12 2 0,8 12-2 16,0 0-1-16,0 0 2 0,0 0 0 15,0 0-1-15,0 0 0 0,0 0 0 16,0 0-1-16,0 0 1 0,-1 13-1 16,1-13-1-16,1 16-1 0,-1-16-2 0,2 26 0 15,-1-11 1-15,1 1-4 0,0 3 4 16,2-1-2-16,-1 1 0 15,3 4 0-15,0-2 2 0,0-1 1 16,0 1-5-16,1-2 7 0,-1-1-7 0,0-1 6 16,0-2-3-16,-1-1-2 0,-5-14 4 15,7 22-4-15,-7-22 3 0,4 15-1 16,-4-15 2-16,0 0-4 0,0 0 0 16,3 14-22-16,-3-14-50 0,0 0-67 15,0 0-14-15,-6-14-11 0,6 14 143 0,-3-16 23 16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51:43.9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0,'0'0'0,"0"0"15,0 0 1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49:39.51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0,'0'0'0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49:06.16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0,'0'0'15,"0"0"-15,0 0 16,0 0 0,0 0-16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32:36.786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13 488 26 0,'0'0'145'0,"0"0"-1"0,-16-5-115 15,16 5-10-15,0 0 5 0,0 0 1 16,0 0 1-16,0 0 3 0,0 0 0 16,0 0 3-16,0 0 3 0,0 0 1 15,0 0 1-15,0 0-3 0,0 0-3 0,14 6-2 16,-14-6-6-16,0 0-1 0,11 13-3 16,-11-13-2-16,10 17-2 0,-1-3 1 15,-9-14-4-15,12 26-2 0,-8-13-3 16,2 1 1-16,-1-2-3 0,3 1 1 15,-8-13-3-15,11 19 2 0,-11-19-2 16,11 12 0-16,-11-12 3 0,0 0 3 16,0 0-1-16,12 1 2 0,-12-1-1 15,8-19-5-15,-3-1 5 0,3-5-3 16,4-8-1-16,1-10-16 0,11-4-11 0,-7-20-57 16,18-6-131-16,3-1-2 0,5-7-4 15,7 1-1-15,-3-1 215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6:59.15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0 1 0,'-1'13'85'15,"-10"-18"62"-15,11 5-100 0,0 0 4 0,0 0-2 16,0 0-3-16,0 0-4 0,0 0-5 16,0 0-3-16,-6 16-2 0,6-16 2 15,2 16-7-15,-2-16 5 0,4 23-8 16,-5-12-1-16,9 7-8 0,-5-2 0 16,5 3-5-16,-4 0-6 0,4 2 3 0,-2 0-6 15,1 2 4-15,0-1-6 0,0-1 6 16,2-1-8-16,-1-1 4 0,1-3-1 15,1-2 4-15,0-1-3 0,-10-13 1 16,21 18-3-16,-10-12 3 0,-11-6 2 16,21 6-2-16,-21-6-1 0,21-3-1 15,-21 3 2-15,21-11-1 0,-9 2 1 16,-1 0-2-16,2-1 1 0,-1 0-1 16,-1-2 3-16,2-1-2 0,1-2-1 15,-3 1-2-15,2 0 6 0,-2 0-5 0,0-4 3 16,-1 1-3-16,-1-1 2 0,-1 2-4 15,-2-1 6-15,-2 0-1 0,-1 0 1 16,-2 0-3-16,-1 2 4 0,-1 1 1 16,0 2 0-16,-1 0 0 0,1 1-5 15,1 11 3-15,-3-16-12 0,3 16 12 16,0 0-12-16,-5-12 7 0,5 12-9 16,0 0 9-16,0 0 3 0,0 0-2 15,0 0 8-15,0 0-8 0,0 0 9 16,-12 3-8-16,12-3 8 0,0 0-8 0,0 0-2 15,-8 11 2-15,8-11-1 0,0 0-5 16,-2 17 5-16,2-17-6 0,2 18 5 16,-2-18-4-16,5 21 3 0,-1-7-4 15,1 5 6-15,0-1 2 0,1 4-7 16,0 1 7-16,-1 2-3 0,0 0 6 0,1 2-5 16,-1 0 3-16,-2-4-7 15,2 1 7-15,-3-3-3 0,1-5 2 16,3 5-31-16,-6-21-27 0,5 29-64 15,0-16-68-15,-5-13 6 0,5 22-11 0,-5-22 192 16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02.1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13 302 0,'0'0'192'0,"0"0"3"0,0 0-163 15,0 0 2-15,0 0 4 0,0 0 0 0,0 0-8 16,-8-14-2-16,8 14-4 0,0 0-4 16,0 0-6-16,0 0-2 0,0 0-6 15,0 0-4-15,0 0-4 0,6 13-16 16,-6-13-32-16,0 0-93 0,15 9-72 16,-15-9-4-16,0 0-1 0,0 0 121 15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4:57.0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292 326 25 0,'0'0'155'0,"-4"-16"7"15,4 16-114-15,0 0 5 0,-14-20-2 0,14 20 7 16,-10-15-13-16,10 15 0 0,-15-13-9 16,15 13 1-16,-19-9-12 15,19 9 1-15,-21-4-2 0,21 4-6 16,-26 6-2-16,11 1-4 0,-3 0-3 0,1 2-1 15,-2 2 4-15,3 4-11 0,-2 0 9 16,2 2-8-16,0-1 7 0,4 1-8 16,0 0 6-16,3 0-7 0,1-2-1 15,3 1 4-15,3-2-3 0,3-1 1 16,-1-13-4-16,10 21 0 0,-10-21-4 0,20 10-6 16,-3-4-6-16,-17-6-12 0,33-2-12 15,-22-11-9-15,13 12-9 0,-15-16-3 16,16 10-3-16,-16-15 2 0,11 7 5 15,-11-8 9-15,3 2 8 0,-4-6 9 16,1 1 5-16,-3-6 7 0,-1 3 4 16,-4-7 6-16,1 5 3 0,-1-4 4 15,-1 1 10-15,1 3 13 0,-3 3 12 16,2 7 11-16,-4-3 7 0,4 24 4 16,-5-23 2-16,5 23-1 0,0 0-3 0,0 0-6 15,0 0-6-15,0 0-6 0,-17 12-2 16,18 5-1-16,-7-4-1 0,8 11 4 15,-9-3-4-15,10 13 2 0,-6-6-7 16,7 8 1-16,-5-7-9 0,6 5-3 16,-2-3 4-16,2-1-9 0,0 0 3 0,0-6-9 15,-1 0 4-15,-1 1-7 16,1-4 7-16,-2-5-8 0,2 2-13 16,-4-18-13-16,11 27-31 0,-11-27-49 15,0 0-105-15,0 0 1 0,0 0-2 0,10 13 130 16,-10-13 85-16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4:56.6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9 305 0,'0'0'170'0,"-14"-9"-18"0,14 9-207 0,0 0-39 15,0 0-81-15,13 6-2 0,-13-6 52 16,19 11 125-16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4:56.5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0 286 0,'2'17'195'16,"-4"-3"1"-16,-7-1-148 0,15 12-9 16,-12-9-6-16,11 10-9 0,-7-8-8 15,5 5-8-15,-3-4-2 0,2-5-6 16,4 3-16-16,-6-17-22 0,7 23-44 0,-7-23-51 16,0 0-71-16,0 0 3 0,0 0 25 15,0 0 176-15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4:56.2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0 213 0,'0'0'192'16,"-3"28"2"-16,6 0-139 0,-11-11-2 16,12 19-5-16,-11-11 2 0,9 11-21 15,-6-6 0-15,5 5-15 0,-3-5 0 0,2 2-10 16,0-3 2-16,1-3-3 0,0-4-9 15,1-6-3-15,3 3-20 0,-5-19-19 16,12 21-38-16,-12-21-45 0,0 0-76 16,14-15 0-16,-14 15 27 0,19-21 180 15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4:55.8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226 78 1 0,'0'0'79'15,"0"0"52"-15,0 0-101 0,0 0-9 0,0 0 5 16,0 0 11-16,7-13 5 0,-7 13 1 15,0 0 3-15,-2-24-1 0,2 24 4 16,-5-18-5-16,5 18 0 0,-9-14-12 16,9 14 1-16,-13-8-11 0,13 8 0 15,-24 0-7-15,12 3-4 0,-5-1-4 0,3 4 2 16,-3-1 6-16,1 3-8 0,0 2 4 16,2 4-8-16,-1-3 9 15,4 5-9-15,-2-3 10 0,2 2-11 16,11-15-1-16,-15 26-1 0,15-26 5 0,-9 18-2 15,9-18-2-15,5 17 0 0,-5-17-3 16,17 9 2-16,-4-7 1 0,3-2-2 16,4-1-2-16,0-2 2 0,-1-4-2 15,0 0 2-15,-1-2 2 0,0 0-2 16,-3 1 0-16,0-1 1 0,-15 9 0 0,15-14-2 16,-15 14 5-16,0 0-3 0,14-9-2 15,-14 9 2-15,0 0-1 0,1 14 1 16,-1-14 0-16,-1 22 2 0,0-7-3 15,1 0 1-15,2-1-1 0,-2 0 2 16,4-1-2-16,-4-13-5 0,12 20-9 16,-12-20-13-16,21 10-22 0,-21-10-27 15,24-2-37-15,-10-1-62 0,-14 3-27 16,27-20 20-16,-18 0 183 0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4:55.4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19 103 0,'0'0'168'16,"1"16"6"-16,7-3-130 0,-8-13 7 16,1 23-3-16,-1-23 7 0,3 35-6 15,-5-20-9-15,10 8-9 16,-7-8-7-16,7 8-6 0,-5-8-5 0,6 7-1 15,-3-8-2-15,3 2-1 0,-9-16-3 16,18 22 0-16,-18-22-2 0,17 15-1 16,-17-15 0-16,19 7-2 0,-19-7-1 15,16 1 2-15,-16-1-1 0,0 0 0 16,15-12 1-16,-15 12-2 0,11-17 3 0,-11 17-2 16,7-24 2-16,-5 8-3 0,1-2 0 15,0 2 4-15,-2-6-2 0,-1 2 2 16,3-3-11-16,-2 1 5 0,3 5-18 15,-4-4 2-15,0 21-30 0,4-31-28 16,10 26-41-16,-14 5-70 0,8-17-10 16,-8 17-6-16,11-13 184 0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4:55.0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39 202 0,'0'0'170'0,"0"20"-15"0,0-20-126 0,-1 14-2 16,1-14 4-16,1 25 0 0,-1-25 0 16,0 29-10-16,-3-16-4 15,7 6-6-15,-4-6-1 0,2 2 1 16,-3-2-4-16,2-1 1 0,-1-12-4 0,3 17 1 15,-3-17-2-15,0 0 0 0,1 13-2 16,-1-13 0-16,0 0-1 0,0 0 0 16,0 0 2-16,0 0-2 0,4-15 3 15,-4 15-5-15,6-24-2 0,-3 7 2 16,2 1-5-16,0-5 2 0,2-1-11 0,0-2 10 16,2 3-11-16,-1-1 12 0,4 3-6 15,-3 4 5-15,2 2-2 0,-11 13 5 16,22-14 3-16,-22 14 0 0,17 1 1 15,-17-1 2-15,15 14 6 0,-15-14-4 16,15 22 6-16,-6-7-6 0,-3-1 5 16,3 1-11-16,-4 1 9 0,2-1-10 15,-2 2 3-15,-2-1-2 0,2-2-2 16,-2-2 0-16,-3-12 4 0,6 21 1 16,-6-21-9-16,0 0-13 0,8 18-27 0,-8-18-30 15,0 0-68-15,0 0-37 0,0 0-8 16,13-8 122-16,-13 8 68 0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4:54.3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0 1 0,'0'0'34'0,"0"0"95"16,0 0-85-16,0 0-1 0,0 0-4 16,0 0 4-16,0 0 3 0,0 0 1 15,9 14-1-15,-9-14 0 0,-2 21-1 16,2-21-1-16,-3 36 2 0,-2-19-10 0,8 15-5 16,-6-7-10-16,5 8-1 0,-5-4-1 15,5 5-8-15,-3-6 6 0,2 3-9 16,0-6 4-16,2 0-9 15,-1-2 6-15,1-1-8 0,1-5 0 0,-3-2 2 16,2 1-4-16,-3-16 1 0,4 21-3 16,-4-21-7-16,4 14-11 0,-4-14-13 15,0 0-17-15,0 0-24 0,0 0-45 16,15-2-75-16,-15 2-4 0,4-16 64 16,-7 0 135-16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52:04.6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0 104 0,'104'-104'0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6:58.15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0 274 0,'0'0'181'0,"0"0"-2"0,0 0-146 16,0 0 0-16,0 0-6 0,2 15 4 15,-2-15-9-15,0 0 1 0,18 19-4 16,-4-7-1-16,-3 0-8 0,5 2-3 0,-1 1-4 16,2 0 1-16,-1 0-5 15,1 3 2-15,-1-2-11 0,-4-6-9 16,6 7-33-16,-18-17-46 0,10 16-96 15,0-4-9-15,-10-12 8 0,13 12 103 0,-13-12 92 16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49:48.47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49:45.65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0,'0'0'0,"0"0"16,0 0-16,0 0 16,0 0-16,0 0 15,0 0 1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49:22.27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0,'0'0'0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32:39.518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-1 712 236 0,'0'0'172'15,"0"0"-6"-15,0 0-160 0,0 0 3 0,0 0 0 16,-2-12 3-16,2 12 1 0,0 0 3 15,0 0 5-15,0 0 3 0,0 0 1 16,0 0 1-16,0 0-1 0,0 0-1 16,0 0-3-16,0 0-2 0,0 0-6 15,0 0 3-15,0 0-2 0,0 0-1 16,0 0 0-16,1 15-3 0,-1-15 1 16,3 20-3-16,1-6 3 0,-1 0-7 15,0-1 2-15,0 2-5 0,1-2 5 16,-1 0-5-16,0 0 3 0,0-1-3 0,1-1 1 15,-4-11-2-15,4 16 2 0,-4-16-1 16,0 0 0-16,0 0 2 0,0 0 2 16,0 0 0-16,0 0-1 0,12-5 3 15,-6-8-6-15,3-10 5 0,4-6-5 16,4-7 4-16,2-11-10 0,8-6-4 0,1-12-6 16,13-1-15-16,-5-18-14 15,23 15-30-15,-16-18-40 0,11 11-106 16,6 8 5-16,-6 6 9 0,1 16 140 15,-15 6 66-15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32:38.909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16 96 1 0,'-10'-21'120'0,"10"21"9"16,0 0-124-16,0 0 4 0,-5-13-1 16,5 13 0-16,0 0-1 0,0 0 1 15,5-13 4-15,-5 13 2 0,14-10 6 16,-14 10 5-16,22-10 4 0,-9 0 1 0,5 7 3 16,-2-6 0-16,5 8-4 15,-4-5-4-15,4 7-5 0,-4-2-5 16,3 6-4-16,-9 0-2 0,2 4-1 15,-13-9-1-15,18 22 2 0,-17-8-1 0,1 5 5 16,-5 0-4-16,0 4 5 0,-5 0-2 16,0 4 2-16,-5 0 0 0,0 6-1 15,-4-3-1-15,2 1-8 0,-3 0 7 16,3 3-6-16,-3-3 4 0,3 5-5 16,-1-2-1-16,3 3-1 0,0-1-2 0,3 1 7 15,4-2-8-15,0 1 7 16,5 0-9-16,3-3 8 0,3 0 0 15,2 1-4-15,3-3 4 0,4 1-6 16,-1-1 7-16,3 0-8 0,3-2 8 0,1 1-6 16,0-2-3-16,1-2 4 0,-1 2-3 15,0-5 3-15,-2 2-3 0,-1-2 3 16,-4 0-2-16,-2-1 2 0,-5-1-2 16,0 0 4-16,-5-1-5 0,-1 1 6 15,-5-1 2-15,0-2-2 0,-5 2 1 0,1 0-4 16,-1 1 6-16,2 0-10 0,-1-1 10 15,1 1-8-15,0-1-1 0,3 3 1 16,3 0 0-16,3-2 7 16,3 4-8-16,-1 3 6 0,5 2-3 0,2 0 5 15,-2 2-7-15,2 6 6 0,-3-1 3 16,1 6-8-16,-2-3 3 0,2 1-1 16,-1 4 2-16,-1 0-5 0,1 1 7 15,1-4-4-15,-1 0-7 0,-2-2 8 16,-2-2-1-16,0-3 4 0,-3-5-3 0,-4 1 6 15,-4-6 2-15,-3 2-7 0,-2-4 4 16,-1-2-4-16,-5 1 6 0,-3-2-9 16,-3-1 2-16,3-3-4 0,-4 0 0 15,4 0-2-15,-1-4-4 0,-1-4-12 16,8 3-23-16,-9-15-27 0,25 4-41 16,-22 6-80-16,22-6-24 0,-17-19 7 15,9 1 142-15,9 2 65 0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44.5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 23 412 0,'-11'-15'190'0,"11"15"-4"15,-9-14-207-15,9 14-51 0,0 0-46 16,0 0-87-16,-6 12 10 0,6-12 19 16,-3 19 176-16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23.70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27 156 0,'-2'14'183'15,"2"-14"-2"-15,-13 10-119 0,18 6-21 16,-5-16-4-16,3 30 3 0,-4-18-11 16,9 6-7-16,-4-5-10 0,4-1-1 15,-8-12-6-15,18 21 0 0,-18-21-2 0,24 9-2 16,-11-9 0-16,1-2 0 0,2-3 2 15,-2-1-2-15,0-2 0 0,-1-1 2 16,-2-3 1-16,-3-2-1 16,-1-1 5-16,-1 2-3 0,-5-4 1 0,1 2-1 15,-2-2 4-15,1 4-1 0,-1 13 0 16,-3-18-1-16,3 18-2 0,0 0-1 16,0 0 0-16,0 0 1 0,0 0-4 15,0 0-1-15,-8 12-2 0,8-12 2 16,1 21 0-16,2-8 2 0,1-1-3 0,4 2 2 15,2 0-3-15,2-3 4 0,4 1-2 16,3-1 1-16,2-3-2 0,2-2-1 16,1-2 1-16,0-4-1 0,3-1-2 15,-2-2-1-15,-1-3 1 0,-3 0-2 16,-1-2 2-16,-4-4-2 0,0 1 3 16,-16 11 1-16,22-24 2 0,-16 10 0 15,-1 2 2-15,-1-2 0 0,-3 0 3 16,-1 14 0-16,-3-18 0 0,3 18 0 15,-9-13 1-15,9 13-1 0,-16-2 3 0,16 2 0 16,-26 10-3-16,13 0 3 0,-2-1-3 16,1 6 2-16,1-1-1 0,3 1 5 15,0 1-6-15,6 1 0 0,2-1-2 16,3 0 0-16,3-3 0 0,5 1-1 16,5-2-2-16,2-1-2 0,7-1 1 0,3-1 0 15,4-4 0-15,6-2 1 16,3-2-3-16,2-3-1 0,2 1-6 15,-4-8-10-15,7 10-25 0,-17-19-43 16,12 8-105-16,-8 0-24 0,-8 0 2 0,-2 2 61 16,-23 8 154-16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23.1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20 310 0,'13'0'189'0,"-13"0"2"16,18-15-169-16,2 14-3 16,0-3 2-16,8 6 1 0,-3-6 3 0,7 10-4 15,-5-7 2-15,6 6-10 0,-3-3 1 16,4 4-3-16,-7-3 2 0,2 5-4 16,-3-3 1-16,2 3 2 0,-5 0-3 15,1 4 2-15,-4-2-3 0,-1 5 0 16,-1 1-2-16,-1 0 1 0,-3 2-3 0,0 1 2 15,-3 0-5-15,-1-2 0 0,-1-1-1 16,-2-3 0-16,-7-13 0 0,11 21 2 16,-11-21-2-16,0 0 3 0,0 0-1 15,7 13 1-15,-7-13 2 0,0 0-1 16,0 0-1-16,-1-20-4 0,1 8 5 16,0-3-5-16,0-2 4 0,1-1-5 15,0-4 1-15,1 1 0 0,2-2 0 16,0 1-2-16,2 5-2 0,-1 0-6 15,-5 17-3-15,15-24-1 0,-2 20-12 0,-13 4-10 16,24-3-26-16,-24 3-25 0,20 0-44 16,-20 0-55-16,19 2-24 0,-6 2 5 15,-13-4 198-15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22.6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30 0 302 0,'0'0'188'0,"-2"23"5"0,4-11-155 15,-9 2-17-15,7 11 4 0,-8 0-2 0,8 9 6 16,-8-3-3-16,7 11-3 0,-4-5-2 16,5 4-9-16,-2-7 5 0,3 3-11 15,0-4 9-15,2-2-10 0,-1-5 5 16,2-3-3-16,0-3-7 0,1-2 4 16,-2-3-6-16,0-2 5 0,-3-13-8 0,4 16-1 15,-4-16-5-15,0 0-10 16,6 19-12-16,-6-19-22 0,0 0-52 15,0 0-98-15,0 0-10 0,0 0 8 16,-6-15 107-16,6 15 100 0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21.8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0 435 0,'0'0'206'16,"0"0"4"-16,0 0-177 0,0 0-29 16,-13 2-8-16,13-2-9 0,0 0-22 15,0 0-42-15,0 0-107 0,15-1-25 16,-15 1 6-16,17 6 41 0,-17-6 162 16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6:57.81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105 59 1 0,'-13'-8'105'0,"13"8"21"16,0 0-103-16,0 0 3 0,0 0-1 16,0 0 2-16,0 0-7 0,-7 12 4 15,7-12-3-15,0 0 3 0,-10 13 3 16,10-13-1-16,-10 13 2 0,10-13-1 16,-10 18 3-16,10-18-3 0,-14 22-4 15,14-22-1-15,-13 28-4 0,2-14 1 16,9 5-5-16,-6-3-1 0,6 6-6 0,-2-4 1 15,4 3 2-15,0 1-5 0,2-3 1 16,2 0-6-16,3 1 5 0,2-2-5 16,3-1 3-16,3-4-5 0,1 1 4 15,4-4-3-15,2 1 2 0,2-2 1 16,1-4 1-16,0-3-3 0,2-2 2 0,0-1 1 16,-1-4-3-16,-1-3 3 15,1-3-3-15,-3-4 2 0,-1-1-1 16,-3-1 5-16,-1-1-5 0,-4-3 5 15,0-1-4-15,-5 1 4 0,-2-2-3 0,-2 1 2 16,-3 3-4-16,-2-2 5 0,-4 0 0 16,-2-2-10-16,-2 4 10 0,-1-3-10 15,-3 2 10-15,-2 2-8 0,-2-2 7 16,0 0-10-16,0 7 5 0,-1 2 3 16,-1 1-3-16,0 3 2 0,-1 5-2 0,-1 2-1 15,1 3 2-15,0 3-3 0,-1 1 2 16,1 4-9-16,-3 0-5 0,8 5-4 15,-9-7-17-15,15 10-11 16,-12-11-23-16,17 11-19 0,-10-10-42 0,13-9-50 16,-9 25 1-16,9-25 145 0,0 21 34 15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21.48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0 79 0,'0'0'160'16,"0"0"20"-16,0 0-111 0,0 0-14 15,0 13-6-15,0-13 7 0,2 16 2 16,-2-16 2-16,0 20-8 0,0-20-13 16,0 26-6-16,0-26-8 0,-2 31-2 15,-3-18-7-15,6 5 0 0,-4-4-9 0,3 1 0 16,-1-2-4-16,0-1 1 0,1-12-7 15,0 21-6-15,0-21-10 0,0 0-14 16,11 23-21-16,-11-23-26 0,0 0-34 16,0 0-58-16,0 0-44 0,0 0 6 15,0 0 130-15,0 0 80 0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21.03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191 18 271 0,'0'0'194'16,"0"0"-5"-16,2-15-148 0,-2 15-15 16,0 0 1-16,0 0-3 0,0 0-5 0,0 0-8 15,0 0-4-15,-18-3-3 0,18 3-2 16,-23 3-1-16,10-3 3 15,-3 2 3-15,-2 0-4 0,0 1 1 16,-1 1 4-16,3 1 1 0,0-3 0 0,16-2-2 16,-23 6-2-16,23-6-1 0,-13 8 1 15,13-8-1-15,0 0-3 0,0 0 0 16,10 17 0-16,-10-17 1 0,21 17-2 16,-7-5 4-16,3 0-2 0,0 3-1 15,2-1-1-15,1 1 3 0,-2-2-3 0,0 4 3 16,-4-1-3-16,0-1 2 0,-3-1-3 15,-1 2 5-15,-10-16-3 0,12 24 3 16,-12-24-4-16,4 18 3 0,-4-18-2 16,0 0 0-16,-3 12-1 0,3-12-3 15,0 0-4-15,-16 2-7 0,16-2-8 16,-16-6-16-16,16 6-21 0,-22-10-31 16,22 10-51-16,0 0-66 0,-25-18 2 15,25 18 74-15,-31-21 131 0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17.42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38 390 0,'18'-2'201'0,"-4"-9"-5"16,10 3-192-16,4 2-1 16,9 5-19-16,-4-7-31 0,10 3-114 0,0 8-34 15,-12-7-8-15,6 11 32 0,-14-12 171 16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17.3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65 0 295 0,'0'0'190'0,"-23"13"8"16,23-13-171-16,-14 21 2 0,5-7-3 16,7 9 3-16,-7-3-1 0,8 6-12 15,-4-2 2-15,4 5-8 0,-1-4 2 16,2 2-11-16,1-2 6 0,1 0-7 16,1-3-2-16,-1-2 1 0,3 2-8 0,-3-6-2 15,6 3-10-15,-8-19-5 16,10 27-19-16,-10-27-12 0,9 20-30 15,-9-20-26-15,0 0-78 0,0 0-5 16,0 0 70-16,0 0 126 0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17.01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49 59 139 0,'-4'28'161'0,"4"-28"-5"0,-30 20-145 15,32-6-2-15,2 1-2 0,-4-15 0 16,17 21 2-16,-17-21-2 0,26 12-4 16,-10-9 1-16,0-3-2 0,3-3 0 15,-2-3 0-15,1-1-1 0,-1-2 2 0,-4 1 5 16,-3-7 10-16,-10 15 4 0,12-30 9 15,-12 30 2-15,0-32 6 0,0 32-3 16,-13-30 4-16,13 30-8 16,-22-20-6-16,22 20-7 0,-32-11-7 0,15 11-4 15,-4 0-4-15,4 3-2 0,-1 3-7 16,0-2-5-16,5 6-10 0,-4-6-6 16,12 11-16-16,-8-13-13 0,17 15-25 15,-4-17-17-15,0 0-38 0,9 23-55 16,-9-23 4-16,25 8 180 0,-25-8 6 0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16.6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12 245 0,'-14'-13'174'15,"14"13"-7"-15,17 1-169 0,-17-1-19 0,0 0-26 16,0 0-23-16,4 16-51 0,-4-16-47 16,13 10 12-16,-13-10 156 0,17 14 0 15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16.6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36 0 285 0,'0'0'197'0,"0"0"-4"15,-34 0-155-15,34 0-9 0,0 0-5 16,-2 21 0-16,2-21-4 0,1 20-3 16,-1-20-9-16,2 26-1 0,1-12-10 15,-3-14-8-15,10 28-14 0,-10-28-16 16,14 23-28-16,-14-23-29 0,13 10-52 0,2-3-50 15,-15-7 2-15,19 2 152 0,-19-2 46 16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16.23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321 363 148 0,'0'0'152'0,"0"0"1"0,14-12-154 16,-14 12-1-16,0 0-1 0,11-13 5 16,-11 13 3-16,0 0 3 0,13-12 0 15,-13 12 8-15,0 0 4 0,-1-18 7 0,1 18 2 16,0 0 2-16,-13-10-2 0,-1 1 0 15,14 9 0-15,-22-8-4 0,9 8-4 16,-6-4-1-16,4 6-3 16,-8-3-1-16,6 6 0 0,-6-2-2 0,3 4 1 15,-4 1-2-15,3 1 0 0,-2 1-3 16,3 4-1-16,0-3-3 0,2 4 1 16,1-2-4-16,4 2 0 0,1-4-3 15,5 1 1-15,3 1-3 0,4-13 2 16,2 19-2-16,-2-19 1 0,18 16-4 0,-4-12-1 15,6 2-3-15,-1-8-4 0,5 3-2 16,-2-6-1-16,5 0-1 0,-5-7-3 16,2 4 3-16,-5-8-1 0,4 0 5 15,-6-3 2-15,1-2 5 0,-5-4-1 16,3 1 5-16,-3-4 3 0,-3-2-6 16,-3-1 9-16,1 0-8 0,-3 1 7 15,-1 0-6-15,-1 1 6 0,-3 3-5 16,0 4 5-16,-2 2 8 0,2 6-3 15,-7 1 6-15,7 13-1 0,-10-14 2 0,10 14-1 16,0 0 1-16,-13 1-1 0,13-1-2 16,0 0 1-16,-17 17-4 0,14-3 2 15,-2-1-3-15,2 5 3 0,-1 0-3 16,2 5 1-16,-1 1 2 0,3 2-7 16,0 0 4-16,1 1-5 0,1 2 5 0,2 0-8 15,-2-3 5-15,3 2-5 16,1-5-3-16,-2 0 6 0,2-1-6 15,-1-4-2-15,3-2-7 0,-8-16-1 16,15 25-14-16,-15-25-12 0,14 20-25 0,-14-20-32 16,0 0-48-16,25 7-62 0,-25-7 3 15,15-3 83-15,-15 3 120 0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15.71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19 280 0,'-15'-18'185'0,"15"18"-8"15,0 0-162-15,0 0-3 0,0 0-2 16,0 0-2-16,12-5-2 0,-12 5-15 16,0 0-21-16,18 3-30 0,-18-3-44 15,0 0-73-15,14-1-9 0,-14 1 60 16,16 3 126-16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15.35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0 242 0,'0'0'182'0,"0"12"-79"16,0-12-48-16,0 0-12 0,0 0 5 15,0 0-8-15,0 0-1 0,-2 18-10 16,2-18 2-16,0 21-5 0,0-21 1 16,2 29-2-16,-4-12-9 0,5 3-1 15,-2-2-7-15,3 1 2 0,-2-2-7 0,1 0 0 16,-2 0-3-16,1-3 0 15,-2-14-1-15,5 21-1 0,-5-21-7 16,2 13-4-16,-2-13-14 0,0 0-15 16,10 16-29-16,-10-16-44 0,-6-20-82 0,6 20-14 15,0 0 7-15,5-18 152 0,-11-1 52 16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6:56.1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17 67 0,'0'0'145'0,"0"0"-3"0,-13-4-89 16,13 4 1-16,0 0-2 0,0 0-2 16,0 0-16-16,21-3 4 0,-21 3-2 15,22-3 0-15,-9-2 1 0,11 6-3 16,-4-3-5-16,10 3-5 0,-3-3-8 16,6 3-3-16,1 0-2 0,2-1-5 15,0 1-3-15,1 1-2 0,1 0-2 16,-3 0-16-16,5 2-17 0,-11-10-29 15,10 9-55-15,-5-1-86 0,-8-4 8 16,-2 0-11-16,-10-4 167 0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14.79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0 246 0,'0'0'171'0,"0"0"-76"0,0 0-60 16,0 0-4-16,0 0 0 0,19 2 0 16,-19-2-1-16,22 5-4 0,-22-5 2 15,31 6-6-15,-18-5 5 0,12 7-7 16,-9-5 3-16,8 7-7 0,-8-4 1 16,5 6-4-16,-6-2 0 0,1 6-3 15,-9-1-3-15,0 1 1 0,-5 2-4 16,-2 2 0-16,-6 0-2 0,-2 0 1 15,-5 0-4-15,-2-1 4 0,-1-1-5 0,-1 2 1 16,0-4-5-16,-2-4-4 0,7 4-17 16,-8-12-20-16,17 13-47 0,3-17-98 15,-17 15-14-15,17-15-2 0,0 0 87 16,0 0 121-16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14.4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45 160 0,'0'0'176'0,"0"0"5"15,0 0-126-15,0 0-11 16,0 0 1-16,32 5-2 0,-14-13-3 15,14 11-6-15,-3-8-4 0,12 7-8 16,-4-4-2-16,6 2-3 0,-3-3-5 0,0 4-2 16,-1-4-1-16,-2 3-1 0,-3-2-3 15,-4 0-2-15,-5-2 0 0,-1 3-3 16,-6-1-2-16,-2-2-2 0,-4 3-5 16,-12 1-5-16,17-2-8 0,-17 2-10 15,0 0-20-15,0 0-22 0,0 0-27 0,0 0-32 16,-1-12-58-16,1 12-3 0,-13-5 106 15,13 5 88-15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14.0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57 59 1 0,'0'0'35'0,"-14"1"94"15,14-1-88-15,-14 2-1 0,14-2 6 16,-13 1 5-16,13-1 6 0,0 0-2 16,-16-2-5-16,16 2-5 0,0 0-4 15,0 0-2-15,0 0-5 0,14-1-3 16,-14 1-7-16,26-7-4 0,-7 0 5 0,10 3-1 15,-1-3 0-15,8 3-2 0,-4-4-2 16,8 5-8-16,-3-2 0 16,0 2-3-16,-3-4-3 0,0 6-2 15,-4-1-1-15,-1 0-3 0,-3 2 1 0,-6-1-6 16,0 2-1-16,-6-4-10 0,0 7-8 16,-14-4-8-16,12 2-19 0,-12-2-18 15,0 0-31-15,-18 0-19 0,18 0-65 16,-23 8-3-16,-2-8 80 0,11 8 107 15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13.3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211 337 77 0,'0'0'163'0,"14"-23"-52"16,-14 23-49-16,0 0 0 0,0 0 3 16,0-18-5-16,0 18-8 0,0 0-7 15,0 0-7-15,-9-15-6 0,9 15-4 16,-13-3-5-16,13 3-5 0,-22 0-2 16,22 0-3-16,-27 11-2 0,11-3 0 15,-3 0-2-15,0 5 0 0,-1-4-1 16,2 8 1-16,1-3-6 0,2 0 2 15,3-1-2-15,1 1 0 0,11-14-3 0,-11 24 2 16,11-24-5-16,4 15-1 0,-4-15-3 16,16 7-2-16,-2-5-5 0,-14-2-2 15,32-6-3-15,-16-6-4 0,5 4 2 16,-4-5-2-16,5 2 5 0,-6-8-1 16,2 3 8-16,-2-6-1 0,-2 2 6 0,-3-7-1 15,1 2 6-15,-4-6-3 16,0 0 5-16,-2-1-4 0,0 1 5 15,-1 2-1-15,-3 0 5 0,2 8 2 16,-5 0 5-16,4 8-1 0,-7-2 7 0,4 15 0 16,0 0 0-16,0 0-2 0,-8-15-2 15,8 15 0-15,0 0-3 0,-7 13 1 16,7-13-2-16,-10 20 2 0,10-20-1 16,-12 28 2-16,4-9 1 0,4 2 0 15,-2 2-5-15,4 5 2 0,-2-2-8 0,4 2 3 16,-1 2-5-16,2-1 1 0,2-2-4 15,-1 0 2-15,2-3-5 16,-1-3 1-16,3 0-7 0,-4-7 0 16,5 1-12-16,-7-15-7 0,9 23-24 0,-9-23-48 15,0 0-104-15,0 0-15 0,0 0 10 16,0 0 70-16,0 0 140 0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12.77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64 113 56 0,'0'0'156'0,"7"-13"8"0,-7 13-124 16,14-7 0-16,-14 7 3 0,20-10 2 15,-20 10-11-15,22-12-5 0,-22 12-1 0,25-13-3 16,-25 13 1-16,19-16-2 0,-19 16 1 16,16-15-1-16,-16 15 2 0,7-12-3 15,-7 12 0-15,0 0-2 0,-8-15-1 16,8 15-2-16,-15-2-3 0,15 2 0 16,-20 8-1-16,6 1-2 0,-3-2-3 0,1 4 1 15,-2 2-2-15,4 2-1 16,-1 0 0-16,1 4-1 0,0-3-4 15,3 1 0-15,2-2-2 0,3 2 3 16,4-4-5-16,2 1 4 0,0-14-5 0,6 18-2 16,-6-18-6-16,23 15-3 0,-4-7-8 15,-5-11-12-15,12 9-14 0,-11-17-12 16,19 17-8-16,-18-19-38 0,17 6-60 16,-5 1-42-16,-6-6 14 0,8 7 134 15,-14-11 60-15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12.3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91 49 0,'0'0'150'16,"0"0"-57"-16,0 0-37 0,0 0 2 16,0 0-5-16,0 0-4 0,0 0-11 0,13 6-5 15,-13-6-6-15,18-5-5 16,-18 5-3-16,22-12-2 0,-22 12-1 15,23-14-1-15,-23 14 2 0,23-17 0 16,-23 17 1-16,17-15 0 0,-17 15 0 0,9-13 1 16,-9 13-1-16,0 0-3 0,-1-16 1 15,1 16-3-15,0 0-3 0,0 0 0 16,-18-7-1-16,18 7-3 0,-17 1 0 16,17-1 1-16,-20 7-2 0,20-7 2 15,-21 15 0-15,21-15 0 0,-21 23-2 0,12-8 3 16,9-15-3-16,-16 25-1 0,10-11 1 15,5 2-3-15,1-16-1 16,3 22 0-16,-3-22-3 0,13 17-5 16,1-9-4-16,-14-8-6 0,30 10-15 0,-30-10-12 15,38 4-28-15,-38-4-39 0,35-13-71 16,-14 11-31-16,-7-4 10 0,4 3 129 16,-7-10 74-16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11.9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0 196 1 0,'0'0'46'0,"0"0"59"0,0 0-63 15,7-12-1-15,-7 12 4 16,0 0 0-16,0 0 5 0,0 0-4 15,0 0 0-15,0-19-5 0,0 19-3 16,1-15-2-16,-1 15-3 0,2-23 2 0,-2 23-6 16,8-29 0-16,-8 29-5 0,13-28 0 15,-13 28-4-15,20-30 2 0,-7 22-7 16,-2-5-1-16,2 8-2 0,-13 5-4 16,25-12-1-16,-25 12 0 0,22-2-1 15,-22 2-2-15,17 9 2 0,-17-9-2 0,14 20 2 16,-11-6-1-16,1 4 2 0,-2 3-6 15,-2 1 5-15,-2 1-6 0,0-2 4 16,-3 1-5-16,-1 0 3 16,-1-3-5-16,-2-4 5 0,-1 0-3 0,10-15 0 15,-23 20-5-15,9-11 0 0,14-9-7 16,-28 6-4-16,28-6-9 0,-30-7-15 16,30 7-23-16,-26-17-30 0,26 17-36 15,-8-18-75-15,2 1 10 0,8 4 85 16,-4-7 110-16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11.35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175 31 18 0,'-6'-22'165'15,"6"22"3"-15,0 0-106 0,0 0 0 16,0 0-3-16,-13-8-8 0,13 8-9 16,-16 0-10-16,16 0-5 0,-21 2-5 0,21-2-2 15,-26 7-1-15,14 1-1 16,-4-4-2-16,3 8-1 0,-2-3-2 15,4 3-2-15,11-12-4 0,-18 25 1 16,18-25-5-16,-8 23 1 0,8-23-2 0,1 22 0 16,-1-22-2-16,13 22 2 0,-13-22-5 15,16 20 5-15,-16-20-2 0,20 22-1 16,-20-22-1-16,20 22 5 0,-10-8-1 16,-10-14 1-16,15 24 5 0,-7-9-10 15,-2-3 6-15,0 1-4 0,-6-13 7 16,5 19-11-16,-5-19 6 0,4 13-8 0,-4-13 3 15,0 0-3-15,0 0-4 16,-15 4-2-16,15-4-10 0,-19-10-4 16,19 10-21-16,-24-19-26 0,24 19-48 0,-12-17-73 15,-2-2 3-15,14 19 36 0,-19-26 155 16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10.77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 0 357 0,'-4'27'190'0,"-2"16"-66"15,1-22-92-15,5 12-6 16,-6-5 6-16,9 10-8 0,-6-3-4 15,4 3-9-15,-2-2-3 0,5-2-5 16,-3 1-3-16,2-2 4 0,0-3-3 0,1-3-1 16,-2-5-2-16,1-2 4 0,-1-4-10 15,-3-4-3-15,1-12-8 0,0 0-10 16,2 17-20-16,-2-17-16 0,0 0-19 16,-4-27-33-16,5 12-45 0,3-1-26 15,-7-11 89-15,9 10 99 0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08.8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61 2 85 0,'0'0'157'0,"0"0"3"0,-30-3-128 16,30 3-3-16,0 0-1 0,-13 8 1 16,13-8-4-16,0 0-5 0,-12 7-5 0,12-7-1 15,0 0-3-15,0 0 0 0,0 0-3 16,-2 13-2-16,2-13-2 0,0 0-1 16,0 0 0-16,14-1 0 0,-14 1-1 15,0 0-1-15,16-10 3 0,-16 10 1 16,0 0 6-16,0 0-1 0,11-14 2 0,-11 14 0 15,0 0-2-15,0 0-1 16,0 0-8-16,-13 2-15 0,13-2-29 16,0 0-40-16,-20 9-102 0,20-9-4 15,0 0 4-15,6 21 165 0,-6-21 20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6:55.6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6 14 0,'-12'-5'159'0,"12"5"-7"16,0 0-94-16,0 0-12 0,0 0 9 16,0 0-3-16,0 0-2 0,0 0-14 15,0 0-6-15,0 0-2 0,0 0-6 16,0 0-2-16,0 0-1 0,0 0-1 16,20 4-3-16,-20-4 5 0,25 2-6 15,-9-3-1-15,5 3 1 0,1-2-6 16,5 0-1-16,-1 2-1 0,2-2-8 15,3 4-14-15,-8-7-12 0,11 13-29 16,-16-12-46-16,3 3-83 0,1 5-17 0,-6-7 12 16,1 7 122-16,-17-6 69 0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08.4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41 18 81 0,'-5'15'155'0,"5"-15"5"15,-17 1-129-15,17-1-1 16,0 0-4-16,-7 17 1 0,7-17-10 16,0 0-2-16,-4 14-8 0,4-14-2 15,0 0-4-15,0 0 1 0,0 0-1 0,15 8 3 16,-15-8 2-16,0 0 6 0,16-14-2 16,-16 14 9-16,12-21-2 0,-12 21 7 15,9-20 1-15,-9 20 7 0,4-18-6 16,-4 18-1-16,0 0-1 0,0 0-5 15,-13-6-5-15,13 6-2 0,-15 16 3 0,15-16-11 16,-18 20 3-16,11-8-12 16,0 2 6-16,7-14-12 0,-11 23-5 15,11-23-22-15,0 0-36 0,0 0-35 16,0 0-76-16,0 0-12 0,0 0 4 0,14-3 168 16,-14-11 25-16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07.0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41 0 270 0,'0'0'110'15,"0"0"-18"-15,-8 17-10 0,13 5-9 16,-19-7-9-16,16 16-8 0,-14-9-15 16,12 11-5-16,-9-5-11 0,10 6 2 0,-7-6-10 15,5 5 0-15,1-6-2 0,0 1-10 16,1-3 3-16,0-2-7 0,3-3 2 15,-1-4-9-15,3 0 1 16,-6-16-19-16,12 19-15 0,-12-19-28 0,0 0-59 16,18 8-84-16,-18-8-5 0,0 0 9 15,0-13 163-15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06.6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186 93 88 0,'0'0'152'15,"-12"9"-69"-15,12-9-29 0,0 0-2 16,0 0-2-16,0 0-1 0,-3-16-8 15,3 16 0-15,1-15-4 16,-1 15 3-16,1-20-6 0,-1 20 2 0,-5-18-2 16,5 18-5-16,-8-18-2 0,8 18-8 15,-13-12-4-15,13 12-6 0,-22-3 0 16,22 3-3-16,-24 4-3 0,11 1-2 16,-1 1 0-16,2 3 1 0,-2 1 0 15,14-10 1-15,-20 24-2 0,11-11 1 0,2 2 0 16,1-1 3-16,2 1 2 0,2-1-8 15,2 0 7-15,2-1-10 0,-2-13 9 16,9 21-10-16,-9-21 6 0,16 16-10 16,-16-16 2-16,16 9 3 0,-16-9-1 15,17-1 1-15,-17 1 0 0,14-11 4 16,-14 11-1-16,15-17 4 0,-15 17-8 16,14-22 8-16,-14 22-9 0,13-19 10 15,-13 19-3-15,0 0-1 0,14-11-6 16,-14 11 3-16,0 0 6 0,0 0-3 0,11 20 5 15,-11-20-10-15,5 18 4 0,-5-18-4 16,10 21 6-16,-10-21-10 0,17 21-7 16,-17-21-16-16,25 10-15 0,-25-10-13 15,35-1-30-15,-35 1-9 0,36-9-19 16,-24-7-9-16,9 6-21 0,-4-4 4 0,-7-6 144 16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05.9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26 380 0,'-12'-13'186'16,"12"13"-18"-16,0 0-214 0,0 0-53 15,0 0-89-15,3-13-2 0,-3 13 0 0,0 0 170 16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05.9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34 140 0,'12'24'170'0,"-12"-24"4"0,0 0-126 16,-6 24-5-16,6-24-7 0,1 22-3 0,-1-22-6 15,3 23-8-15,-3-23-1 0,1 15-8 16,-1-15 2-16,0 0-7 0,0 0 0 16,5 13-5-16,-5-13 2 0,0 0 4 15,13-15-4-15,-13 15 3 0,13-20-10 16,-6 5 10-16,1 1-9 0,-1-3 9 0,2 1-6 16,0 3 4-16,-1-3-1 15,-8 16 3-15,15-21 5 0,-15 21 0 16,15-8 5-16,-15 8-1 0,0 0-1 15,17 13-2-15,-17-13-2 0,5 26-3 0,-2-9 6 16,1 1-11-16,1 3 3 0,-1-5-8 16,3 4-1-16,-7-20-18 0,16 29-13 15,-16-29-32-15,0 0-43 0,9 17-63 16,-9-17-31-16,0 0 6 0,0 0 155 16,0 0 44-16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05.5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0 371 0,'0'0'196'0,"0"0"-6"0,7 14-180 0,-7-14 10 16,4 27-6-16,-5-14 10 0,5 7-8 15,-7-3 7-15,4 6-11 0,-3-6 4 16,1 3-11-16,-2-6-1 0,2 0-2 16,4-2-7-16,-3-12-5 0,4 20-12 15,-4-20-9-15,0 0-20 0,0 0-17 0,16 10-33 16,-16-10-35-16,-1-19-68 0,1 19 13 15,7-23 108-15,-7 23 83 0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04.6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0 258 0,'0'0'180'15,"0"0"1"-15,0 0-158 0,0 0-4 16,0 0-17-16,0 0-19 0,0 0-28 0,0 0-42 15,13 26-87-15,-13-26-6 0,16 14 21 16,-16-14 159-16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04.5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0 273 0,'-5'25'183'16,"5"-25"14"-16,-6 26-150 0,9-2-25 15,-7-4 5-15,7 7-4 0,-5-7 2 16,5 5-12-16,-5-7 3 0,3 2-15 16,-1-6-4-16,0-14-7 0,2 25-13 15,-2-25-17-15,0 0-25 0,0 0-29 0,0 0-74 16,0 0-26-16,3-15-3 0,-3 15 165 15,0-33 32-15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04.20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62 257 0,'0'0'188'0,"-6"22"-6"0,23-12-153 16,-17-10-6-16,-9 28 3 0,2-14 4 16,7 10-6-16,-7-7 0 0,7 4-11 15,-3-1 4-15,5 2-10 0,-2-5 7 16,2 2-10-16,-2-19 3 0,3 22-2 0,-3-22-2 15,8 16 0-15,-8-16 0 0,0 0 1 16,0 0-1-16,0 0-1 0,0 0 1 16,13-12 0-16,-12-1-1 0,1-3 4 15,1-7-8-15,3-1 4 0,-1-3-6 16,-1-1 7-16,2-1-5 0,-1 0 3 0,3 2-4 16,2 5 1-16,0 3 4 15,1 2-4-15,-11 17 0 0,21-21-7 16,-21 21-4-16,21-8-6 0,-8 14-14 15,-13-6-23-15,22 7-36 0,-22-7-46 0,0 0-60 16,19 16 0-16,-19-16 82 0,17 15 116 16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03.76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158 6 187 0,'0'0'164'0,"-19"30"-47"16,4-27-80-16,6 15 6 0,-9-8-3 16,9 15-2-16,-8-7-4 0,8 12 0 15,-9-7-5-15,9 7 1 0,-5-4-11 16,7 5 0-16,0-1-2 0,2 1-11 0,2-3 1 15,3-1-5-15,3-4 2 0,3-2-7 16,2-2 7-16,3-3-8 0,4-4 1 16,0-3 2-16,5-3 0 0,0-4 1 15,2-4-2-15,0-4 1 0,1-5-1 16,-1-3 0-16,-1-6 4 0,0-3 0 0,-3-5-5 16,-3-2 5-16,-1-4-4 15,-4-2 3-15,-2 0-1 0,-6-2 3 16,-1 1-5-16,-4 2 2 0,-5 6 7 15,0 1-4-15,-6 5 2 0,0 4 1 0,-3 5 0 16,0 7-1-16,-4 1-2 0,2 8 2 16,-1 2-5-16,0 2 2 0,4 8-10 15,-4 1-8-15,8 8-21 0,-8-10-14 16,16 20-36-16,-11-14-45 0,3 3-67 16,12 6-5-16,-4-9 82 0,11 8 122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6:55.0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 0 48 0,'-4'11'149'0,"4"-11"-24"0,-14 5-71 15,14-5 8-15,0 0-2 0,0 0-3 0,0 0-11 16,12 0-2-16,-12 0-10 0,20-2-3 16,-7 0-4-16,9 4-5 0,2-5 0 15,9 5-5-15,1-5-5 0,4 4-4 16,0-1 1-16,1 3-5 0,3-2-12 15,-6 0-9-15,4 7-19 0,-14-12-29 0,10 12-42 16,-5-3-91-16,-12-4 6 0,3 1-9 16,-22-2 195-16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44.1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72-2 299 0,'-14'0'187'0,"14"0"-87"15,0 0-50-15,-24 9-4 0,21 10-3 16,-9-8-7-16,9 12-4 15,-7-5-10-15,9 11-1 0,-4-7-10 0,7 8 2 16,-1-4-3-16,5 3-7 0,1-3-1 16,2-1-11-16,5 1-1 0,-2-9-15 15,10 7-4-15,-22-24-22 0,41 30-14 16,-28-28-10-16,17 12-7 0,-17-18 0 16,13 9-1-16,-26-5 12 0,31-10 9 0,-31 10 17 15,21-24 15-15,-13 9 17 0,-4 0 18 16,0-1 17-16,-5-3 16 0,3 5 8 15,-7-2 9-15,5 16 4 0,-8-18 4 16,8 18 3-16,0 0-7 0,-14 3-8 16,14-3-10-16,-16 12-7 0,16-12-11 15,-15 22-6-15,15-22-3 0,-9 27-8 16,9-13-1-16,3 1-5 0,4-1 0 16,4 0-2-16,1-2 0 0,5-2-1 15,1-2-3-15,1-2-1 0,4-2-2 0,-2-4 0 16,2-1 1-16,-4-2 0 0,0-2 2 15,-2-4 2-15,-2-1 3 0,-3-2 4 16,-5-3 2-16,1 0 2 0,-6 2-1 16,2 0 3-16,-5-1 1 0,1 14 3 15,-1-17-1-15,1 17-1 0,0 0 1 0,0 0 0 16,0 0 4-16,0 0-7 16,-16 12 3-16,16-12-5 0,-10 24 4 15,7-7 0-15,-1-1-2 0,2 5-1 16,0 1-4-16,2 3 7 0,1 0-5 0,2 4 3 15,-1 2-6-15,3 2 4 0,-2 2-5 16,1 2 4-16,0-2-7 0,0 0 5 16,-3 1 0-16,-1-2-5 0,-2-4 5 15,-5-3-6-15,0-4 6 0,-4-5-9 16,-4-4 11-16,-2-2-9 0,-4-5 3 0,-2-4 2 16,-4-4-2-16,0-3-2 0,-1-3-2 15,-3-4-2-15,4-1-22 16,-7-11-6-16,14 13-37 0,-16-20-34 15,15 4-91-15,0 5-14 0,-2-6 0 0,8 7 152 16,-5-8 58-16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43.73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 0 322 0,'-17'11'204'16,"17"-11"-1"-16,-2 25-177 0,2-25 4 16,-8 25-8-16,8-25 9 0,0 28-11 15,0-28-6-15,6 29-9 0,0-17-2 0,3 2-2 16,-9-14-8-16,22 18-3 16,-7-7-14-16,-15-11-13 0,34 15-21 15,-34-15-21-15,35 6-27 0,-35-6-29 16,26-9-49-16,-6 7-8 0,-9-11 144 0,10 11 48 15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43.3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326 160 214 0,'-8'-17'171'15,"8"17"1"-15,0 0-166 0,0 0-1 0,0 0 2 16,-17-20 8-16,17 20 1 0,-14-13-2 16,14 13 4-16,-21-14-2 0,21 14 7 15,-25-13-1-15,25 13 6 0,-30-4-11 16,16 7 6-16,-7-4-6 0,4 7 0 16,-5-2 5-16,4 6-13 0,-3-2 8 0,3 4-11 15,-1-2 10-15,3 2-10 0,-1 0 9 16,7 3-12-16,10-15 2 0,-16 25-1 15,13-11-3-15,3-14-1 0,4 24-2 16,3-10 2-16,5-3-3 0,1-5 0 16,5 1-1-16,1-3 1 0,2-1-2 15,0-3 3-15,1-3-2 0,-2-2-2 16,-2-1 3-16,-2 0 1 0,-2-5 2 16,-14 11-3-16,18-22 4 0,-18 22-2 15,7-20 3-15,-7 20 0 0,2-20-1 0,-2 20-1 16,-4-14 0-16,4 14 1 0,0 0-1 15,0 0 1-15,-16-4-1 0,16 4 0 16,0 0 2-16,-14 18-1 0,14-18-1 16,-4 16 0-16,4-16-1 0,2 16 0 15,-2-16-7-15,12 13-3 0,-12-13-8 0,20 11-2 16,-2-2-10-16,-18-9-8 16,34 4-11-16,-34-4-6 0,37-3-12 15,-37 3-5-15,34-8-3 0,-34 8 4 16,30-14 3-16,-30 14 10 0,21-21 13 0,-21 21 6 15,16-19 18-15,-16 19 17 0,11-19 23 16,-11 19 11-16,5-14 11 0,-5 14 10 16,0 0 4-16,0 0 9 0,0 0 5 15,0 0-7-15,0 0-8 0,0 16-10 16,0-16-2-16,-5 15-9 0,5-15-4 0,-3 16-6 16,3-16-3-16,-3 13-1 0,3-13-4 15,0 0 0-15,0 0-1 0,1 13 3 16,-1-13-2-16,0 0-2 15,0 0 3-15,0 0-3 0,0 0 1 0,0 0-4 16,-7-13-2-16,7 13-4 0,-5-16 0 16,3 4 3-16,-1-1-6 0,2-3 2 15,2-1-5-15,0-3 6 0,3 0-4 16,2-2 2-16,2 1-8 0,0 2 4 16,3 4-4-16,-1 2 4 0,-10 13-5 0,21-14-4 15,-8 15-8-15,-13-1-4 0,21 9-12 16,-21-9-19-16,23 14-29 0,-23-14-54 15,0 0-58-15,26 15-5 16,-26-15 96-16,25 15 105 0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42.48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222 10 1 0,'18'-1'70'0,"-18"1"100"0,0 0-100 16,0 0 0-16,0 0-2 0,0 0 2 15,0 0-9-15,0 0-17 0,-16-12-14 16,16 12-9-16,-15 2-7 0,15-2-4 16,-25 0 2-16,12 1 2 0,-5-2-1 0,3 6 2 15,-6-4 2-15,4 3-4 0,-4-2 0 16,6 4 0-16,-2-2-1 0,4 3-7 15,13-7 0-15,-18 9-2 16,18-9-3-16,0 0 3 0,-3 13-1 0,3-13-2 16,15 11 3-16,-1-6-1 0,2 3 4 15,3 3-10-15,3 0 10 0,1 1-11 16,2 2 5-16,-2 1-3 0,-1 0 2 16,-2 1-1-16,-3-1 0 0,-5-3 4 15,-12-12-1-15,14 21 2 0,-14-21 0 0,-3 17 0 16,3-17-3-16,-19 10 1 0,3-8 0 15,-2 1 1-15,-1-2-3 0,-4-2-3 16,1 0-7-16,-4-7-7 0,7 8-14 16,-7-13-21-16,26 13-28 0,-35-15-29 15,21 0-83-15,14 15-4 0,-15-22 43 0,15 22 154 16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41.85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325 37 91 0,'0'0'174'0,"-2"-15"13"16,-14 2-109-16,16 13-19 0,-14-9-18 0,14 9-6 15,-22 0-13-15,22 0-6 0,-31 1-2 16,14 2 0-16,-6-3-2 0,3 5 3 16,-4-3 1-16,5 4-2 0,-5-4-1 15,8 4-1-15,-1-4-4 0,4 3 1 16,13-5-4-16,-18 7-2 0,18-7 6 0,0 0-8 16,-2 13 5-16,2-13-5 0,16 11 6 15,-16-11-11-15,25 17 11 0,-9-7-10 16,0-2 4-16,2 4-1 15,1-1 3-15,0 0-5 0,-3 0 6 0,-1 0 1 16,-2-2-3-16,-13-9 2 0,16 18-2 16,-16-18-1-16,1 13 0 0,-1-13 2 15,-16 9-5-15,2-7-3 0,-1 1-4 16,-5-6-5-16,0 6-13 0,-10-12-22 16,13 13-42-16,-16-12-53 0,6 0-65 0,6 3 8 15,-3-6 67-15,24 11 134 0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41.45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227 34 265 0,'0'0'172'16,"0"0"-60"-16,0 0-86 0,0 0 5 16,-21-22-3-16,21 22 8 0,-18-9-6 15,18 9 0-15,-24-4-6 0,24 4-3 16,-25 4 2-16,25-4-1 0,-29 10-1 0,17 1 0 16,-7-6-3-16,5 8-2 0,-2-3 2 15,3 4-10-15,1-2 5 0,2 1-11 16,10-13 8-16,-12 26-10 15,11-13 7-15,4 0-14 0,-3-13 7 0,15 22 1 16,-2-9-2-16,2-3 3 0,3-2-5 16,3-3 0-16,2 1 0 0,2-3 2 15,2-2-3-15,2-1-1 0,2-4 0 16,-2-1-3-16,2-2 2 0,-1-1 0 16,-1-2 2-16,-3-3-2 0,-2 3 4 0,-4-6 1 15,-2 1-6-15,-6 0 8 0,-2-1-6 16,-3 4 11-16,-5-2-7 0,-2 14 7 15,-5-17-7-15,5 17 5 0,-17-2 2 16,17 2-1-16,-23 9 6 0,10-1-11 16,-1 3 8-16,0 1-6 0,1 1 6 15,13-13-9-15,-20 24 10 0,14-12-12 16,6-12 4-16,-5 20 1 0,5-20-2 16,8 17 0-16,-8-17-3 0,19 13-2 15,-2-6-6-15,-1-5-5 0,9 7-13 0,-5-11-14 16,16 13-29-16,-17-18-34 0,19 13-45 15,-5-2-46-15,-2-8-12 0,5 5 109 16,-10-11 100-16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40.92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34 69 350 0,'0'0'194'16,"-14"14"-3"-16,14-14-184 0,-13 22 6 15,10-8-11-15,-1 0 11 0,4 2-8 16,-1-3 4-16,4 1-5 0,-1-2-1 16,-2-12-2-16,7 20 2 0,-7-20 2 15,7 15-3-15,-7-15 1 0,0 0-2 0,0 0 1 16,0 0 0-16,0 0 1 16,0 0-1-16,14-10-3 0,-14 10 2 15,6-20-2-15,-2 7 3 0,0-3 2 16,1-3-8-16,1 0 7 0,2-2-8 0,1 0 10 15,2 0-10-15,1 3 7 0,2 0-6 16,3 6 5-16,0 4-1 0,2 3 1 16,0 3 3-16,0 4-2 0,-1 3 2 15,0 2 0-15,-2 4-3 0,1 1 2 16,-2 3 5-16,-2 2-9 0,0 1 6 0,1-1-7 16,-4 0 5-16,1-1-6 0,-2-2 8 15,0 0-7-15,-9-14 1 0,16 17 0 16,-16-17 4-16,15 11-3 15,-15-11 0-15,17 6-1 0,-17-6 1 0,17 1-2 16,-17-1 0-16,19-4 1 0,-19 4-3 16,19-9-1-16,-19 9 3 0,21-14 0 15,-21 14 2-15,18-24 5 0,-9 10-12 16,-3 0 11-16,-1-2-9 0,-2 3 11 16,-2 0-8-16,-1 13 8 0,-3-19-8 0,3 19 5 15,0 0 3-15,-17-3 3 0,17 3-2 16,-20 9 4-16,5-2-4 0,15-7 0 15,-25 20 7-15,25-20-8 16,-24 23 7-16,15-8-14 0,3-2 10 0,3-1-7 16,4 0 7-16,2 1-9 0,-3-13 1 15,15 21 1-15,-2-11 0 0,3-3-4 16,4 2 3-16,2-3-6 0,3-1-5 16,0-5-3-16,7 5-12 0,-8-9-19 15,15 12-30-15,-18-18-32 0,9 3-93 0,-3 3-7 16,-4-5-2-16,2 7 161 0,-10-10 47 15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40.04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38 250 0,'0'0'180'0,"0"0"20"15,-12-19-145-15,29 19-9 0,-17 0-21 0,38-8-2 16,-13 1-9-16,11 5 0 0,2 0-17 16,-3-4-34-16,12 13-57 0,-4-6-110 15,-11-3 10-15,3 5-10 0,-11-6 134 16,1 8 70-16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40.03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0 388 0,'0'0'200'0,"0"0"2"15,4 14-186-15,-4-1-2 0,-4 2-2 0,4 6 2 16,-4 1-3-16,4 3 1 15,-2 3-2-15,2 1-9 0,0 0 3 16,2-1-6-16,-1-2 7 0,2 0-7 16,0-2 6-16,-1-4-11 0,3-3-2 0,-5-3-3 15,5 0-11-15,-5-14-7 0,4 20-22 16,-4-20-24-16,0 0-35 0,0 0-44 16,-17-1-45-16,17 1 9 0,-12-16 169 15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39.6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95 187 0,'0'0'71'15,"11"21"-4"-15,-11-21-10 0,4 19-9 16,-4-19-13-16,6 22-8 0,-6-22-8 0,12 22-2 15,-12-22-2-15,21 18-3 0,-8-13-1 16,5 2-2-16,-1-6-1 0,3 2-3 16,-2-5 2-16,0 0 0 15,-2-5 4-15,0 1 0 0,-16 6 3 0,20-20 0 16,-18 2 4-16,3 6 0 0,-9-8 4 16,2 5-3-16,-9-7 2 0,4 6 0 15,-8-4-2-15,4 5 2 0,-7-1-11 16,3 6 5-16,-4 1-5 0,3 6 0 15,-3 3-5-15,1 4-6 0,2 4 1 0,-1 1-9 16,5 4 1-16,-4-1-18 0,13 6-18 16,-12-11-24-16,21 14-33 0,-6-21-38 15,-4 17-63-15,15-2 8 0,-11-15 126 16,25 18 68-16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6:54.5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1 63 0,'0'0'153'0,"0"0"12"15,-11-6-115-15,11 6 3 0,0 0-2 16,0 0-6-16,0 0-16 0,0 0-7 0,0 0 0 15,0 0 0-15,0 0 2 0,12 12-8 16,-12-12 2-16,13 3 1 16,-13-3 3-16,23 7-1 0,-9-7-4 15,8 4-4-15,-1-3-4 0,8 1 3 0,2-1-4 16,4 2-2-16,2-2-4 0,2 1 1 16,1 1-3-16,0-1 2 0,-2-1-3 15,-3-1-2-15,-2 1-10 0,-6-4-11 16,5 8-23-16,-15-15-38 0,8 4-88 15,-3 4-30-15,-7-4 9 0,4 4 71 0,-19 2 123 16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39.21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1 133 206 0,'0'0'183'0,"0"0"-5"15,0 0-140-15,-5 12-12 0,5-12 2 16,4 17 2-16,-4-17 1 0,5 23-8 15,-5-23-4-15,6 24-7 0,-6-24-7 0,8 21 2 16,-8-21-1-16,6 13 2 0,-6-13-4 16,0 0 3-16,0 0-3 0,0 0 2 15,0 0-2-15,0 0 1 0,0 0-2 16,-1-14-1-16,1 14-3 0,-3-26 1 16,2 10 0-16,1-5 1 0,0-1-6 15,1 0 8-15,1 2-7 0,3-2 5 16,1 2-4-16,2 2 4 0,2 4-4 15,4 4 3-15,2 3 3 0,3 0-4 16,1 3 3-16,4 3 2 0,0 2 3 0,2 1 1 16,2 1-2-16,-2 4 1 0,-1 3 3 15,1 2-4-15,-2 1 2 0,-2 2-9 16,-2 1 9-16,-3 0-12 0,-2 0 7 16,-3-1-7-16,-1 0 5 0,-3-2-3 15,-8-13 1-15,12 21 1 0,-12-21-6 16,7 15-3-16,-7-15-9 0,0 0-8 15,16 22-21-15,-16-22-17 0,0 0-21 16,0 0-9-16,20 3-16 0,-20-3-10 16,0 0-8-16,11-19 10 0,-11 19 59 0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38.1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277 372 209 0,'0'0'183'0,"2"-17"0"0,-24 6-135 16,22 11-17-16,0 0-3 0,-2-14-3 16,2 14 1-16,0 0-4 0,-21-18-2 15,21 18-1-15,-26-4-1 0,26 4 0 0,-31-1 0 16,16 5 1-16,-4-2-3 15,3 5-1-15,-3-3-2 0,2 5-2 16,-1-2-1-16,3 4 1 0,-2-1-6 16,4 1-1-16,13-11-2 0,-21 23 1 0,21-23-4 15,-8 21 1-15,8-21-2 0,5 20-2 16,-5-20-2-16,17 18-1 0,-2-10-4 16,0-4 0-16,3 4-4 0,-2-6 2 15,5 1-2-15,-4-5 1 0,4 0 3 16,-5-6-1-16,4 1 4 0,-4-3 2 0,2-2 2 15,-3-4-5-15,-1-2 2 0,-1-2-2 16,-2-1 3-16,-2-3-1 16,-3 1 1-16,-4-7 1 0,1 1-2 15,-4-1 7-15,0-1-3 0,-3 0 5 0,-1-1-2 16,0 4 8-16,-3 0-2 0,1 7 1 16,-2 2 5-16,9 19-1 0,-16-25 3 15,16 25-2-15,-13-10 0 0,13 10-2 16,-13-2-1-16,13 2 2 0,0 0-2 15,-11 13 0-15,11-13 1 0,-7 22 1 0,2-10-2 16,5 7 3-16,-2 0-3 0,3 5-2 16,0-1 5-16,4 4-7 0,1-2 3 15,3 1-3-15,1 0 2 0,3-1-7 16,-1-1 5-16,2-3-6 0,2 1-8 16,-3-4-1-16,2 1-12 0,-15-19-14 15,29 33-35-15,-29-33-61 0,0 0-89 16,19 16 5-16,-19-16 1 0,0 0 159 15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37.76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72 115 196 0,'0'0'164'0,"0"0"1"16,-17-12-149-16,17 12-12 0,19-8-4 16,-5 3 0-16,1-3 5 0,3 2 1 15,-1-3 5-15,3 2-1 0,-5-4 5 16,2 5 2-16,-17 6 6 0,24-14 1 0,-24 14 4 15,11-13-2-15,-11 13-1 0,0 0-1 16,-15-17 0-16,15 17 1 0,-25-1-6 16,12 5-1-16,-7-2-1 15,3 4-2-15,-4-1 0 0,2 7-1 0,0-3-3 16,2 2-2-16,0 0-1 0,3 0-3 16,2-2-3-16,12-9 2 0,-14 18-4 15,14-18 0-15,-2 13-1 0,2-13-1 16,19 13-8-16,-6-10-4 0,10 6-10 15,-6-9-8-15,14 12-14 0,-11-15-12 0,19 16-27 16,-20-19-21-16,17 9-43 0,1 0-50 16,-13-11 9-16,10 10 162 0,-17-16 28 15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37.3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88 162 0,'0'0'178'0,"23"0"2"16,-23 0-98-16,19 4-62 0,0-4-2 16,-3-7 2-16,6 6-3 0,-2-6-5 15,2 3-7-15,-3-2-1 0,-1 0-2 16,-2-1 1-16,-1 2 0 0,-15 5 6 15,20-10 5-15,-20 10 3 0,0 0 2 0,6-20 2 16,-6 20 1-16,0 0 0 0,-14-13-1 16,1 8-4-16,13 5-5 0,-24-2-3 15,9 4-2-15,-1 0 0 0,1 3 0 16,-2 0-2-16,2 2 1 0,1-1-5 16,14-6 2-16,-24 17-1 0,24-17 1 15,-16 19-3-15,16-19 0 0,-12 17 0 16,12-17 0-16,0 17 1 0,0-17 0 15,12 18-2-15,-12-18 1 0,25 12-6 16,-10-8-4-16,6 4-9 0,-3-9-7 0,10 8-11 16,-12-15-14-16,15 15-16 0,-16-18-19 15,15 17-20-15,-14-17-25 0,2-1-48 16,7 11-8-16,-13-15 162 0,12 15 25 16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36.9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8 1 0,'0'-13'79'0,"22"20"66"16,-5-6-108-16,-17-1 7 0,29 3 5 15,-17-4 8-15,8 9 1 0,-20-8-4 16,30 14-8-16,-30-14-9 0,25 21-5 16,-25-21-10-16,17 22-4 0,-17-22-8 15,10 24 0-15,-10-24-4 0,-1 22 2 0,1-22-3 16,-9 15-1-16,9-15-1 15,-19 11-1-15,5-7 0 0,0-1-1 16,-1-3-2-16,-4-2-5 0,4 3-15 16,-7-12-17-16,22 11-29 0,-32-11-29 0,15-7-77 15,17 18-12-15,-22-20 43 0,22 20 142 16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36.57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0 360 0,'3'25'191'0,"-7"-5"5"0,3 3-186 16,3 5-2-16,-1 1-6 0,5 1 3 16,-3-3 4-16,4-1-7 0,-3-1 4 15,0-1-10-15,-1-3 4 0,-2-5-11 16,2 0 5-16,-3-16-10 0,2 22-6 15,-2-22-9-15,0 0-16 0,0 0-15 0,0 0-23 16,-17 0-26-16,17 0-47 0,-4-12-18 16,-7-7 117-16,11 19 59 0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36.1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140 30 58 0,'22'4'153'0,"-22"-4"0"16,12-19-109-16,-12 19-17 0,18-8 0 15,-18 8 1-15,14-7 7 0,-14 7 2 16,0 0-4-16,13 1-3 0,-13-1-3 15,0 0-4-15,0 0-4 0,-14 0-6 0,14 0-5 16,-23 6-3-16,9-2-3 0,-2 1 1 16,-6 0 2-16,4 2 2 0,-5-1 2 15,4 0 0-15,-2-1 2 0,5 1 0 16,1-2-3-16,15-4 1 0,-17 7-5 16,17-7-1-16,0 0-2 0,-1 13 1 15,1-13-2-15,15 9 1 0,-2-6-1 16,0 6 2-16,5-2-2 0,1 2 3 15,4 1-3-15,0 2 2 0,0 1-3 16,0-1 2-16,-2 4-2 0,-2-2 2 0,-4-2-4 16,-2 2 3-16,-13-14-1 0,15 22 3 15,-15-22-2-15,2 15 1 0,-2-15-2 16,0 0 1-16,-19 14 3 0,5-11-1 16,-1-3-1-16,-3-2-3 0,-1 0-2 15,-4-6-7-15,5 6-8 0,-6-12-19 16,24 14-31-16,-35-17-43 0,17 2-82 15,18 15-4-15,-20-19 30 0,20 19 168 16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35.6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6 320 0,'0'0'180'0,"15"-1"5"0,-15 1-175 15,19-4 1-15,-1 5-2 0,-2-3 3 16,7 3 4-16,-2-3 1 0,8 6 3 0,-8-3-1 15,10 6 0-15,-6-1-4 16,2 3 0-16,-4-2-4 0,0 5-1 16,-4 0-3-16,-4 2 1 0,-6 3-5 15,-5 2 1-15,-6-1-1 0,0 5 1 0,-8 0-3 16,-2 0 4-16,-5-2-6 0,-2 0 2 16,0-4-7-16,0-1-2 0,4 0-16 15,-7-11-22-15,18 12-49 0,-10-5-110 16,14-12 0-16,0 0-5 0,0 0 106 15,0 0 104-15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35.29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45 215 0,'0'0'177'0,"0"0"9"0,0 0-93 15,15-2-58-15,-15 2-12 16,30 1 2-16,-13-5 3 0,15 6 1 0,-6-6-1 16,11 5-7-16,-3-5-3 0,6 4-9 15,-2-2-1-15,4 1-3 0,-5-1-1 16,0 1-3-16,-3-2 0 0,-2 3-1 15,-3-1-2-15,-4-2 1 0,-4 0-2 16,-6 0-2-16,-1 3-6 0,-14 0-5 0,18-1-10 16,-18 1-16-16,0 0-30 0,0 0-42 15,-3-15-88-15,3 15-1 0,0 0 7 16,0 0 184-16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34.90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40 318 0,'0'0'186'16,"-16"3"1"-16,16-3-164 0,0 0-5 0,0 0 1 15,0 0 1-15,0 0 1 0,19-5-1 16,-6 1 0-16,10 5-2 0,1-6-2 16,8 5-5-16,-1-1-2 0,3-2-2 15,1 0-2-15,0 0-1 0,1 0-4 16,-1 1 2-16,-3 0-2 0,-2-2-4 0,-3 3-5 15,-5-2-4-15,1 5-14 0,-10-7-15 16,7 13-22-16,-20-8-26 16,14 2-30-16,-14-2-50 0,0 0-28 15,-15 11 32-15,0-13 166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7:48.39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0 118 135 0,'6'-13'158'0,"2"2"-39"15,-8 11-65-15,0 0 5 0,9-13-6 16,-11-1-11-16,2 14-8 0,7-13-3 16,-7 13-4-16,9-13-4 0,-9 13-7 15,14-13 0-15,-14 13 3 0,19-12-5 0,-7 8-4 16,-12 4-2-16,26-7-1 0,-15 3-3 15,3 3 0-15,-1 1-2 0,1 2-7 16,-1-1 6-16,1 1 0 16,-3 0-2-16,0 2 1 0,-11-4 1 0,20 9-1 15,-20-9-1-15,14 13 1 0,-14-13-1 16,6 18 4-16,-6-18-5 0,-1 16 5 16,-2-3-5-16,3-13 1 0,-10 21 1 15,10-21 1-15,-14 20-3 0,14-20 0 16,-17 18 3-16,17-18-4 0,-16 11 3 0,16-11 3 15,-13 7-6-15,13-7 7 0,0 0-5 16,0 0 5-16,-12 1-5 0,12-1 4 16,0 0-2-16,0 0-1 0,0 0 1 15,0 0-1-15,0 0 4 0,12-2-7 16,-12 2 3-16,12-5 1 0,-12 5 0 16,16-1 3-16,-4 1-7 0,-1 2 4 15,2 3-4-15,0 0 8 0,2 3-4 16,-1 2-4-16,0 2 3 0,-1 0-4 15,-3 1 2-15,-1-2 1 0,-9-11-4 0,9 24 1 16,-9-12-2-16,-5-1 11 0,5-11-13 16,-13 20 9-16,3-8 3 0,-3-1-3 15,0 0 3-15,-2-5-3 0,-1 1-5 16,-3-2-5-16,2-1-1 0,-5-4-7 16,3 4-11-16,-6-9-2 0,9 8-13 0,-9-9-13 15,25 6-15-15,-30-5-51 16,14-1-54-16,16 6 3 0,-12-13 85 15,12 13 88-15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34.53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10 482 0,'0'0'184'0,"-15"-14"-8"0,15 14-265 16,5 14-114-16,-5-14-3 0,19 4-8 15,-19-4 85-15,28 10 129 0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34.15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37 282 0,'0'0'180'0,"0"0"-4"0,24 8-162 15,-7-10-8-15,4 1-7 0,9 0-7 16,1-5-13-16,8 8-27 0,-5-9-38 0,-2-10-87 16,11 16-5-16,-15-12 36 0,11 13 142 15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34.1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0 297 0,'0'0'188'0,"-2"16"6"15,23-4-158-15,-21-12-11 0,-3 29-2 16,0-14-2-16,7 11 5 16,-5-6-5-16,6 7 0 0,-4-2-8 15,6 4 1-15,-4-5-8 0,3 2 4 0,-2 0-8 16,0-4 4-16,1-1-7 0,0-1 3 16,-1-4-3-16,0-2-1 0,0 1 0 15,-4-15-10-15,5 19-5 0,-5-19-19 16,7 15-14-16,-7-15-34 0,0 0-37 15,0 0-84-15,0 0 5 0,0 0 27 0,-4-13 173 16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33.7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0 126 209 0,'5'18'173'0,"-5"-18"10"0,0 0-152 15,13 18-8-15,-13-18 3 0,23 12-7 0,-23-12 6 16,31 6-7-16,-14-7-13 0,4 0 0 16,-2-4-7-16,0-1 3 0,-1 0-6 15,0 0 5-15,-1-4-4 0,-4-1 3 16,-13 11 4-16,20-22-2 0,-20 22 5 16,13-21 3-16,-13 6 9 0,0 15-2 15,-3-26 5-15,3 26 0 0,-14-23 3 16,14 23-4-16,-19-19 0 0,19 19-5 15,-24-8-5-15,10 8-2 0,-2 1-4 16,0 5-1-16,0 1-1 0,3 3 1 0,-4 1-6 16,2 1 4-16,1 2-4 0,1 0 1 15,6 2-9-15,7-16-4 0,-7 27-16 16,7-27-11-16,2 25-22 0,-2-25-41 16,13 10-56-16,1-2-47 0,-14-8 13 15,29 9 125-15,-16-13 70 0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33.34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 0 325 0,'0'0'195'0,"0"0"3"0,-1 14-160 16,1-14-8-16,-6 16-4 0,6-16-3 16,-9 27 2-16,4-13-9 0,6 4-1 0,-1-2-8 15,2-1-2-15,1-2-3 0,2 3 0 16,-5-16-3-16,13 21-1 0,-13-21-7 16,13 13-6-16,-13-13-13 0,0 0-13 15,21 21-27-15,-21-21-37 0,0 0-47 16,0 0-54-16,0 0 11 0,0 0 111 0,0 0 84 15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32.9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25 475 0,'-18'-21'191'16,"18"21"-3"-16,0 0-231 0,0 0-19 16,0 0-44-16,17-2-64 0,-3 11-34 15,-14-9 9-15,30 20 122 0,-30-20 73 16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32.57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190 329 1 0,'0'0'116'0,"1"-12"44"0,-1 12-97 16,0 0-17-16,0 0-3 0,14-9 5 0,-14 9 3 16,0 0-1-16,0 0-12 0,0 0-9 15,0 0-6-15,0 0-3 0,-7-13 0 16,7 13-2-16,0 0-2 0,0 0-1 16,-8-18-2-16,8 18 0 0,0 0 1 15,-17-9-1-15,17 9 0 0,-20-6-3 0,7 4 0 16,13 2-1-16,-25 5 1 15,11 2-2-15,-1 0-3 0,0 1 3 16,1 3-2-16,1 5 2 0,0-7-5 16,2 5 3-16,2 0-7 0,4 0 5 0,0 0 4 15,4-1-10-15,0 1 9 0,1-14-11 16,7 23 9-16,-2-11-11 0,-5-12 12 16,17 15-13-16,-5-11 0 0,-12-4 3 15,30-4-8-15,-14-4 3 0,1 1-11 16,-1-9 9-16,3 4-7 0,-3-8 8 0,-2 3-5 15,-1-5 4-15,-3-1-1 16,-3-2 7-16,0-3 5 0,-2 0-3 16,-2-4 1-16,-2 1-2 0,1-2 6 15,-2 1-5-15,1 3 8 0,-1 2-8 0,-1 5 11 16,1 4-5-16,0 5 7 0,0 13-4 16,0-13 3-16,0 13-1 0,0 0 0 15,0 0 0-15,0 0-5 0,0 0 1 16,0 0 0-16,0 0 1 0,0 0 0 15,0 0 0-15,0 0 2 0,-1 18 0 0,1-18 0 16,1 27 3-16,-1-11-3 0,3 3 1 16,-3 1-3-16,3 4 2 0,1-1-5 15,0 4 4-15,-1-2-3 16,2 1 2-16,0-2-3 0,0 1 1 0,-1 0 1 16,1-2 0-16,-1-2 3 0,0-3-6 15,2-3 2-15,-1-2 0 0,-5-13-8 16,6 19-1-16,-6-19-7 0,0 0-13 15,12 20-22-15,-12-20-30 0,0 0-52 16,0 0-85-16,0 0 12 0,0 0-9 0,0 0 188 16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31.85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11 53 0,'-7'-14'149'0,"7"14"-80"15,14-4-17-15,-14 4-1 0,0 0 10 16,0 0 3-16,0 0-1 0,0 0-4 16,0 0-7-16,0 0-7 0,6 18 1 0,-6-18-7 15,2 19-5-15,-2-19-5 0,1 30-2 16,-3-15-9-16,6 5-1 0,-4 3 1 16,1 1-8-16,-1-2-1 0,1 2-7 15,2-2 4-15,-1-2-8 0,2 0 8 16,-2-4-8-16,-2-16 2 0,7 23-2 0,-7-23-2 15,7 12-5-15,-7-12-10 16,0 0-15-16,19 9-29 0,-19-9-41 16,4-15-82-16,-4 15-27 0,9-15-4 15,-9 15 94-15,3-20 123 0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29.4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10 507 0,'0'0'217'15,"0"0"-9"-15,0 0-203 0,0 0-4 16,12-11-8-16,-12 11-10 0,0 0-18 0,19 6-38 15,-19-6-66-15,0 0-66 0,0 0-11 16,0 0 9-16,0 0 169 16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05.15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294 102 96 0,'14'0'153'0,"-17"-15"7"0,3 15-132 15,3-17 1-15,-4 4 3 0,1 13 8 16,3-23-1-16,-3 23 1 0,-4-18-6 16,4 18 2-16,-13-12-2 0,13 12-5 0,-20-4-7 15,20 4-3-15,-28 7-3 0,14 1-2 16,-5 0-3-16,4 5 0 15,-4 0-4-15,4 5 3 0,-4 1 2 16,6 1-9-16,0-1 8 0,1 1-9 0,3-2 7 16,3-3-9-16,3 1 6 0,3-16-9 15,5 18 1-15,-5-18 1 0,14 7-1 16,-14-7-2-16,26-3 2 0,-9-2-2 16,2-4 3-16,-1-6 0 0,1-1-5 15,-3-3 7-15,0-1-6 0,-2 0 8 0,-3-2-7 16,-2 1 7-16,-3 1-7 0,-2 4 4 15,-4 16 3-15,6-20-4 0,-6 20 2 16,0 0-1-16,0 0 2 0,0 0-1 16,0 0-1-16,-5 14 4 0,4 2 3 15,-1 5-8-15,0 5 8 0,-1 2-7 16,2 6 4-16,1 4-3 0,-1 3 2 16,2 3-5-16,-1 0 0 0,0 1 5 15,1 1-5-15,0 1 6 0,0-5-7 16,0 1 6-16,-2-4 1 0,0-3-4 0,-4-5 5 15,0-3-6-15,-5-3 6 0,0-5-7 16,-4-1 4-16,-2-7-3 0,-2-2 0 16,-3-4 1-16,0-3-3 0,-3-3 2 15,2-2-1-15,0-6-3 0,2-2-1 16,-1-7-11-16,8 2-10 0,-5-11-16 0,15 8-25 16,-12-18-24-16,19 12-38 15,-5-3-65-15,2-8-5 0,7 7 76 16,-7-8 124-16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7:47.29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46 7 19 0,'0'0'148'0,"0"0"-2"0,-18-13-94 0,18 13-15 16,0 0 1-16,0 0-4 0,0 0-7 15,0 0-4-15,0 0-2 0,0 0-2 16,-12 4-1-16,12-4 4 16,0 0 2-16,-5 21 2 0,5-21-1 0,-6 17-3 15,6-17-5-15,-3 22 1 0,3-22-8 16,-2 22-1-16,2-8-5 0,2 1 0 16,-1-2-5-16,1 3 4 0,2-2-3 15,-1 1-1-15,2 0 3 0,0-3 1 16,1-1-2-16,2 0 3 0,-8-11-1 0,19 15 5 15,-6-9-2-15,2-1 0 0,0-5-4 16,3 1 0-16,-2-2 2 0,1-1-2 16,-1-4-2-16,0 4-1 0,-3-4 1 15,-1 2 2-15,-12 4 1 0,20-7 0 16,-20 7-4-16,14-4 1 0,-14 4-3 16,0 0-8-16,14 2-7 0,-14-2-9 15,0 0-11-15,0 0-12 0,0 0-17 16,0 0-22-16,0 0-55 0,14-5-33 15,-14 5 5-15,0 0 156 0,-4-18 16 0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45.85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20-1 154 0,'0'0'181'0,"0"0"5"15,-15-6-139-15,15 6-15 0,0 0 7 0,-4 24-5 16,4-24 3-16,-3 19-10 0,3-19-9 15,2 28-6-15,1-15-3 0,6 3 0 16,0-3-5-16,2 1 0 0,2 0-4 16,2-4 1-16,3-2-1 0,0-4-2 15,2-2 2-15,1-4 2 0,-1-1-3 0,0-4 1 16,-1-3 1-16,0 0-1 16,-4-3 1-16,-2 1 1 0,-4-2 0 15,-9 14 0-15,14-22 6 0,-14 22-2 16,6-14 3-16,-6 14-1 0,0 0 2 0,0 0-3 15,0 0 2-15,0 0-4 0,-13 13-1 16,13-13 3-16,-8 20-5 0,8-20 2 16,-5 23-3-16,7-8 3 0,3-2-3 15,-5-13 3-15,21 21-4 0,-6-13 1 16,7-2-1-16,2 1 2 0,4-4-3 0,3 0-1 16,3-3-2-16,-2-2 0 0,2-2-1 15,-2-2-1-15,-3 0 1 0,-5-2-1 16,-1-3 1-16,-6-2-1 15,-2-1 5-15,-3-2-2 0,-4 1 4 0,-3 1-2 16,-3-2 5-16,-1 2 5 0,-3 1-2 16,2 13-1-16,-9-14 2 0,9 14-2 15,-17-3 3-15,17 3 2 0,-22 6-2 16,22-6-4-16,-26 18 2 0,14-6 3 16,1 1-3-16,2 1 3 0,2 2-6 0,5 3 2 15,3-1-4-15,6 0 0 0,3 0-1 16,6-2 1-16,5-3-3 0,5 0 0 15,7-1-2-15,3-6-2 0,7 1-5 16,3-6-5-16,11 7-20 0,-9-20-40 16,17 7-110-16,-7 3-34 0,-2-5 2 15,1 0 14-15,-8-6 203 0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45.3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0 134 331 0,'12'-12'198'16,"10"5"8"-16,-2-2-156 16,3-4-39-16,5 2 10 0,-2 0-11 15,4 4 9-15,-3 0-8 0,0 5-2 16,-2-1-13-16,-3 3 4 0,-1 2-1 0,-1 4 1 15,-1 2 5-15,-2 0-11 0,1 2 11 16,-3 3-9-16,-1 2 11 0,-1 0-8 16,-3 4 9-16,1-1-7 0,-4 0 5 15,2 0 5-15,-3 0-4 0,1 1 4 16,-3-4-3-16,1-1 1 0,-5-14-3 0,7 20 1 16,-7-20-1-16,0 0 1 0,4 14-2 15,-4-14-1-15,0 0 1 0,0 0-3 16,0 0 3-16,2-17-2 15,-2 17-1-15,0-23-1 0,1 4 1 0,1-2-3 16,0-2 1-16,1-4 4 0,2-2-8 16,1 0 6-16,3 2-7 0,0 0 2 15,5 8-6-15,-2 0 2 0,5 8-13 16,-3 0-2-16,5 11-8 0,-19 0-15 16,33 5-16-16,-33-5-34 0,28 9-34 0,-28-9-61 15,20 13-8-15,-5-1 29 0,-15-12 169 16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44.98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 0 363 0,'0'0'203'0,"0"0"-4"0,-8 18-150 16,8-18-34-16,-9 21 1 0,5-7 4 0,5 8-8 15,-1-3 7-15,5 4-8 0,0 1 2 16,4 0-11-16,0 1 4 0,1-2-9 15,1-1 2-15,-1 1 5 0,0-3-7 16,-2-2 0-16,0 0-4 0,-4-5-3 16,2 1-8-16,-6-14-8 0,5 21-17 15,-5-21-22-15,0 0-40 0,-6 16-79 16,6-16-23-16,0 0 5 0,-20-6 148 16,20 6 54-16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29.4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19 549 0,'0'0'206'0,"-6"-17"-82"16,6 17-117-16,0 0-8 0,0 0-18 16,0 0-48-16,0 0-103 0,0 0-42 15,15-3 5-15,-15 3-1 0,0 0 207 16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29.07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121 21 271 0,'0'0'191'0,"0"0"-12"16,0 0-147-16,-8-16-14 0,8 16 4 0,0 0 0 16,0 0-7-16,0 0-4 0,-14-7-2 15,14 7 1-15,0 0-2 0,-19 4-1 16,19-4 0-16,-16 8-3 0,16-8 3 16,-16 12 5-16,16-12-8 0,-16 17 5 15,16-17-7-15,-10 14 6 0,10-14-7 16,-5 13 5-16,5-13-5 0,0 0-1 15,4 19-1-15,-4-19 3 0,10 16-3 16,-10-16 4-16,15 18-4 0,-15-18 3 16,18 19-3-16,-18-19 2 0,17 14-1 0,-17-14 1 15,11 13-1-15,-11-13-4 0,0 0 0 16,-1 18-2-16,1-18 1 0,-14 11-3 16,14-11 3-16,-19 9-2 0,19-9 2 15,-23 7 2-15,23-7 0 0,-20 3 3 16,20-3 0-16,-15 4 0 0,15-4-2 0,0 0-1 15,0 0 2-15,0 0-1 0,0 0 0 16,0 0 0-16,0 0 1 16,0 0-2-16,15-4 3 0,-15 4 1 15,25-3 0-15,-8 1 0 0,0-1 0 0,4-2 0 16,1-1-1-16,1-1 2 0,3 0-2 16,1-1 1-16,0-3-2 0,2 0 1 15,-2-3 3-15,0 2-3 0,-3-1 5 16,-2 1-2-16,-2 2 0 0,-7-3 0 15,-13 13 11-15,15-22-7 0,-15 22 5 0,0-17-2 16,0 17 5-16,0 0-5 0,-17-15 7 16,17 15-8-16,-20 3 1 0,6 3 3 15,2 7-7-15,-5-2 3 16,3 6-4-16,-2 0 5 0,2 2-5 0,-1-2 6 16,3 2-8-16,3-5 0 0,4 2 2 15,3 0-1-15,3-4-3 0,-1-12-4 16,16 19 0-16,-1-11-7 0,1-3-8 15,8 5-14-15,-10-16-23 0,21 16-32 16,-21-21-41-16,10 2-89 0,1 4 2 0,-5-3 1 16,4-1 199-16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28.4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0 181 76 0,'0'0'146'16,"0"0"7"-16,0 0-109 0,0 0-31 15,0 0-5-15,15 9 4 0,-2-7-2 16,-13-2 3-16,28-1-1 0,-13-2 1 16,3 2 1-16,-2-6 4 0,5 4 1 15,-8-5 3-15,6 3 3 0,-19 5 5 16,27-18 3-16,-21 6 0 0,9 6 2 15,-13-7-4-15,-2 13 2 0,6-16-7 16,-6 16 2-16,-1-12-13 0,1 12 5 0,0 0-13 16,-12-2 3-16,12 2-3 0,-17 11-5 15,17-11 2-15,-18 17-3 0,18-17 9 16,-19 28-8-16,8-16 8 0,2 3-8 16,1-1 2-16,8-14 1 0,-13 23-3 15,10-7 1-15,3-16-4 0,-1 20 1 16,1-20-3-16,10 15-1 0,-10-15-5 15,20 8-2-15,-4-5-5 0,-1-9-2 16,5 4-4-16,-4-7-3 0,7 4 1 16,-6-9-3-16,6 7 4 0,-6-9 0 0,2 6 6 15,-4-3 1-15,3 5 5 0,-3 0 2 16,0 2 3-16,-15 6 2 0,22-5 5 16,-22 5 3-16,18 7 1 0,-18-7 3 15,14 16 1-15,-14-16 2 0,13 19-2 16,-13-19 5-16,13 23-5 0,-13-23 1 0,11 17-3 15,-11-17 2-15,0 0 1 0,9 17 3 16,-9-17 1-16,0 0-3 16,0 0 1-16,0 0-1 0,0 0-1 15,-2-17-2-15,2 17-2 0,-6-25-6 0,2 8 2 16,2-2 2-16,-3-3-7 0,1 0 6 16,2 1-12-16,-1-3 6 0,4 6-14 15,-3-6 0-15,10 11-21 0,-10-7-14 16,16 17-21-16,-14-12-26 0,16 15-28 15,-3 4-67-15,-13-4 13 0,21 6 113 0,-21-6 68 16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27.92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90 320 0,'0'0'192'0,"4"20"-4"0,-4-20-167 0,2 18 4 16,4-4-6-16,-6-14 3 15,10 27-3-15,-6-14-2 0,3 0-8 16,-7-13-1-16,15 24-1 0,-15-24-4 16,16 18 1-16,-16-18-2 0,18 10 0 0,-18-10 0 15,17 5 2-15,-17-5-1 0,14-3 0 16,-14 3 1-16,15-6 0 0,-15 6 1 16,14-13 0-16,-14 13 0 0,13-24-1 15,-6 10-1-15,1 0-1 0,-3-6-3 16,0-1 5-16,0 0-7 0,0-2 6 0,1 2-7 15,-3 1 3-15,4 5-14 0,-6-4-2 16,-1 19-17-16,6-19-14 16,8 25-23-16,-14-6-26 0,0 0-32 15,0 0-66-15,11 13 5 0,-3 1 87 0,-8-14 103 16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27.53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18 268 0,'0'0'178'16,"9"14"0"-16,-9-14-165 0,0 0 4 16,4 22-4-16,-4-22 5 0,6 22-2 15,-6-22 6-15,2 27-5 0,-2-15-3 16,3 4-5-16,-3-16 2 0,1 22 0 0,-1-22-2 15,0 16 1-15,0-16-4 0,0 0 0 16,0 0-1-16,-1 15-1 16,1-15 0-16,0 0-1 0,0 0-1 15,1-15 0-15,-1 15-1 0,7-20 0 0,-7 20 0 16,6-27 2-16,0 10-9 0,0-2 10 16,1 0-11-16,1 1 10 0,2 2-7 15,0 3 8-15,-10 13-10 0,23-18 8 16,-23 18-1-16,22-3 2 0,-22 3 4 15,22 11-1-15,-22-11 4 0,16 22-8 0,-8-7 9 16,2 3-12-16,-2-1 11 0,-1 3-10 16,1-1 4-16,-1-2-6 0,1 0 0 15,1-5 3-15,-1 1-9 0,-8-13-3 16,17 20-14-16,-17-20-16 0,21 10-24 16,-21-10-28-16,19-1-45 0,-19 1-61 15,15-4-1-15,-15 4 99 0,11-15 101 16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27.0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42 71 169 0,'0'13'175'0,"0"-13"0"16,-19-2-137-16,19 2-3 16,-9 15 1-16,9 1-1 0,0-16 3 15,-7 25-4-15,2-11-12 0,6 2-5 0,0-1-8 16,2 2 1-16,2-2-5 0,2-1-1 16,-7-14-4-16,19 19 3 0,-19-19-3 15,23 9 0-15,-11-9 1 0,-12 0-1 16,24-9 2-16,-24 9-1 0,21-17 2 15,-21 17-3-15,20-26 0 0,-12 11 1 0,-2-3 2 16,-2-2-2-16,-3-1 2 0,0 0 2 16,-4-3-4-16,-3 6 10 0,-2-3-7 15,0 4 7-15,-4 4-9 0,12 13 8 16,-21-17-7-16,21 17 4 0,-25 4 2 16,13 3-12-16,12-7 11 0,-24 22-11 15,13-7 9-15,0 1-16 0,4 3 4 16,-1-5-16-16,8 10-12 0,-7-12-17 15,17 14-32-15,-10-26-22 0,7 24-70 16,5-11-23-16,-12-13 0 0,26 23 190 0,-26-23 8 16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5:26.5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232 172 90 0,'0'0'145'0,"0"0"12"15,0 0-123-15,0 0-5 0,0-16-7 16,0 16 5-16,0 0-1 0,16-7 4 15,-16 7-1-15,0 0-7 0,12-16-1 16,-12 16-7-16,0 0 0 0,17-15 0 16,-17 15-3-16,5-15 0 0,-5 15 0 15,5-17-1-15,-5 17-2 0,1-19 6 0,-5 6-1 16,4 13-1-16,-7-19 3 0,7 19-1 16,-14-20 5-16,14 20-6 0,-15-11 0 15,15 11-4-15,-20-3-3 0,20 3-4 16,-23 5 2-16,23-5-3 0,-25 20-2 15,8-5 4-15,2-2-1 0,-1 7 3 0,-3-1 0 16,4 5 9-16,-5-3-9 0,5 7 8 16,-3-4 2-16,5 6-6 0,1-1 6 15,2 1-9-15,2-1 5 16,6 2-8-16,3 0 8 0,5 2-6 0,4-3-3 16,2-5 1-16,8 0-4 0,2-4 2 15,4-4-2-15,0-3-1 0,4-1-6 16,0-9-7-16,5 0-7 0,-7-11-10 15,10 8-18-15,-18-18-22 0,19 16-35 16,-21-16-48-16,4-1-56 0,1 2 6 0,-9-3 100 16,6 7 105-16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8:59:56.6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20 63 0,'0'0'162'0,"0"0"-1"0,0 0-107 16,0 0-7-16,0 0 6 0,16-5-1 15,-16 5-3-15,16-7-15 0,-16 7-8 16,21-7-21-16,-6 8-41 0,-15-1-69 0,16-5-82 16,-2 9 5-16,-14-4-10 0,16 1 189 15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7:46.5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271 19 70 0,'0'0'139'0,"0"0"-64"0,0 0-19 16,-2-11 0-16,2 11 3 0,0 0-8 15,0 0-1-15,0 0-4 0,0 0-12 16,0 0-10-16,0 0-7 0,0 0-4 16,0 0-6-16,-15 0 3 0,15 0-2 15,-13-2-2-15,13 2 3 0,-21-2 1 0,9 2-2 16,-2-2-1-16,3 2 2 0,-4-2-5 15,2 2 0-15,-3 1-2 0,2 1-6 16,0 0 5-16,0 1-6 16,1 1 8-16,1 1-7 0,0 0 3 0,12-5-6 15,-19 10 6-15,19-10 2 0,-13 10 2 16,13-10-3-16,0 0-2 0,0 0 2 16,0 0 0-16,-11 14 2 0,11-14-3 15,0 0-1-15,0 0-2 0,2 13 4 16,-2-13-1-16,2 12 0 0,-2-12-3 0,3 14 6 15,-3-14-1-15,4 21 0 0,-4-21-4 16,4 21 1-16,-4-21 1 0,4 19 1 16,-4-19 1-16,4 16-3 0,-4-16 0 15,0 0 4-15,5 13-1 0,-5-13 2 16,0 0-4-16,0 0 6 0,0 0-2 16,0 0 0-16,0 0-1 0,0 0 0 15,12 1 0-15,-12-1-1 0,0 0 5 16,0 0-6-16,12-10 4 0,-12 10-2 15,0 0-2-15,15-12 2 0,-15 12-2 0,13-10-1 16,-13 10-2-16,17-5 3 0,-17 5-5 16,19 0 3-16,-19 0 1 0,22 4 0 15,-9 1 0-15,0 2 2 0,1 0-2 16,0 2-2-16,0 3 5 0,0-3 0 16,0 4-6-16,-1 1 2 0,-3 2 2 15,1-2 2-15,-2 1-5 0,-2-1 5 16,-2 0-9-16,-2 4 4 0,-3-4 3 15,-1 1-1-15,-3-4-4 0,-1 3 5 16,5-14 0-16,-19 22-2 0,8-15 3 0,-3 1 4 16,-3-2-5-16,0-1 4 0,-3-3 0 15,-1 1-3-15,-1-1-4 0,-1-4-2 16,2 1-14-16,-6-6-18 0,13 5-14 16,-10-12-40-16,4 2-86 0,20 12-9 15,-22-25 13-15,22 25 158 0,-7-25 15 0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35:51.752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11 248 1 0,'0'0'114'16,"0"0"-71"-16,0 0 2 0,-12-2 4 16,12 2 2-16,0 0 4 0,0 0-2 15,0 0 1-15,0 0 0 0,-3-16-5 16,3 16-2-16,0 0-3 0,0 0-7 15,0 0-3-15,0 0-3 0,0 0-3 0,0 0-8 16,0 0-1-16,0 0 0 0,0 0-1 16,0 0-3-16,0 0-4 15,0 0-1-15,0 0-4 0,0 0 0 16,0 0 0-16,0 0-2 0,0 0-1 0,0 0-2 16,0 0 2-16,0 0-3 0,0 0 0 15,0 0 0-15,0 0 0 0,0 0 2 16,0 0-2-16,0 0 6 0,0 0-4 15,10 16 2-15,-10-16 0 0,9 20 2 16,-4-6-2-16,1 0-1 0,0 3 1 0,0-2-2 16,0 0-3-16,0-1 3 0,-6-14-3 15,8 22-1-15,-8-22 3 0,6 14 0 16,-6-14 0-16,0 0 0 0,0 0 1 16,0 0 1-16,0 0-2 0,0 0 5 15,0 0-3-15,0 0 0 0,0 0-1 16,0 0 0-16,0 0 2 0,9-14-4 15,-5 2 5-15,1-2-5 0,3-4 1 16,3-6-2-16,4-3-1 0,2-4-13 16,12 3-11-16,-8-15-46 0,21 1-124 0,-5 5-25 15,2 0 3-15,0 6-4 0,-6-2 195 16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35:49.002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0 457 1 0,'0'0'122'0,"3"12"-49"15,-3-12-29-15,0 0 2 0,0 0 12 16,0 0 1-16,0 0 3 0,0 0-8 0,0 0-7 16,0 0-8-16,0 0-4 0,0 0-4 15,0 0-5-15,0 0-3 0,0 0-3 16,0 0-2-16,0 0-1 0,0 0-2 16,0 0-3-16,0 0-2 0,0 0-2 15,0 0-1-15,0 0-1 0,0 0-4 16,0 0 3-16,0 0-2 0,0 0-2 15,0 0 2-15,0 0 0 0,0 0-1 16,0 0 1-16,0 0 1 0,0 0-2 16,0 0-2-16,0 0 4 0,0 0-2 0,0 0 1 15,0 0-2-15,0 0 1 0,0 0 1 16,0 0-1-16,0 0 3 0,0 0-3 16,0 0 1-16,-6 11-2 15,6-11 4-15,3 21-4 0,-1-9 1 0,0 3-1 16,-1 1 2-16,2-1-3 0,-1-2 1 15,-2-13 0-15,5 23-2 0,-5-23 1 16,4 18 3-16,-4-18-1 0,3 13-2 16,-3-13 1-16,0 0 0 0,3 14-1 15,-3-14 3-15,0 0-2 0,0 0 2 0,0 0-4 16,0 0 3-16,3 12-2 0,-3-12 1 16,0 0 0-16,0 0 0 0,0 0 0 15,0 0-2-15,0 0 4 0,0 0 0 16,15-21 1-16,-7 10-2 0,3-6 3 15,4-3-3-15,5-4 3 0,2-3-4 0,7-6 4 16,3-5-6-16,5-3-6 0,0-8-10 16,10 6-27-16,-15-20-52 15,9 1-123-15,-1 6 1 0,-6 2-4 16,1 7 97-16,-12 1 125 0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35:47.736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175 76 61 0,'0'0'30'0,"0"0"-5"16,0 0 1-16,0 0 12 0,0 0-15 15,2-13 0-15,-2 13 1 0,0 0 15 0,0 0-15 16,0 0 11-16,0 0-15 0,5-13 1 16,-5 13-3-16,0 0 13 15,0 0-17-15,13-14-3 0,-13 14-1 16,11-8 0-16,-11 8 2 0,16-8-6 0,-16 8 4 16,17-8-3-16,-17 8 0 0,20-9-2 15,-20 9 0-15,19-3-2 0,-19 3-1 16,16 0-2-16,-16 0 1 0,13 0 2 15,-13 0 0-15,0 0 3 0,14 10-2 16,-14-10 3-16,0 0-2 0,18 17 2 0,-18-17 0 16,12 21-15-16,-12-21 11 0,10 23-12 15,-6-12 11-15,1 2-12 0,-3 0 13 16,2-1-11-16,-2 0 12 0,0 2 1 16,0 2-1-16,-2 1 1 0,0 3-2 15,1-2 4-15,-2 7-6 0,1-3 5 16,-1 7-6-16,0-1 6 0,-3 2-4 15,2 0 4-15,-2 0 3 0,0 0-2 16,-1-2 5-16,2 4-3 0,-2-8 2 16,1 6-2-16,-1-5 2 0,2 2 1 0,0-4-10 15,1 4 10-15,-1-4-10 0,2 3 6 16,0-1-6-16,2-1 7 0,1-1-5 16,2-1 2-16,-1-1-4 0,1 1 1 15,2-3-3-15,-1-3 1 0,1-4-1 16,0-1 1-16,-6-11-1 0,11 19 0 15,-11-19 1-15,0 0 1 0,13 13-1 16,-13-13 0-16,0 0 1 0,0 0-1 16,0 0 0-16,0 0 1 0,0 0 1 15,0 0-2-15,0 0 2 0,0 0-1 0,0 0 0 16,-1 13 1-16,1-13-2 0,0 0 0 16,-18 11-1-16,18-11 1 0,-17 12-2 15,17-12 3-15,-18 16-2 0,18-16 3 16,-20 16-3-16,20-16 3 0,-19 19 3 15,19-19-4-15,-15 22 6 0,9-10-6 0,-1 3 6 16,1 1-7-16,0 0 7 0,2 2-8 16,0 2 2-16,0 1 1 15,4 0-1-15,-3 4 2 0,3-2-1 16,3 2 3-16,-1 2-3 0,4 2 6 0,-2 0-7 16,4 3 4-16,-3-3-4 0,4 2 5 15,-2-2-6-15,1 0 9 0,-1 0-2 16,0 1-6-16,1-2 6 0,0 0-4 15,-1 0 5-15,2 1-7 0,0-1 6 16,1 2-10-16,-2-2 4 0,0 0 1 0,-1-2-2 16,0 0 3-16,-3-1-3 0,-1 0 3 15,-3-3-2-15,-3-2 0 0,-2 0-2 16,-1-1 5-16,-4-1-4 0,-1-2 0 16,-1-1-1-16,-4 2 2 0,1-3-3 15,-4 0 3-15,0-2-2 0,-1 0 2 16,0-3 2-16,-2 1-6 0,0-2 4 15,-1-4-8-15,0 2 3 0,-1-6-9 16,5 6-4-16,-8-10-18 0,14 10-20 16,-14-18-26-16,27 12-69 0,-18-1-64 0,6-7 5 15,12 8 43-15,-12-14 165 0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35:43.721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0 481 140 0,'12'4'51'0,"-12"-4"-1"15,0 0-1-15,0 0-2 0,0 0 1 16,0 0-6-16,0 0 2 0,0 0-4 16,0 0-2-16,0 0-6 15,0 0-1-15,0 0-6 0,0 0-2 0,0 0-3 16,0 0-4-16,0 0-2 0,0 0-3 15,0 0 0-15,0 0-2 0,0 0-1 16,0 0-1-16,0 0 2 0,0 0 1 16,0 0 0-16,0 0 0 0,0 0 0 15,0 0-3-15,0 0 4 0,0 0-1 0,0 0-1 16,0 0-4-16,0 0 2 0,0 0 2 16,0 0-3-16,0 0 1 0,0 0-3 15,0 0-2-15,0 0 1 0,0 0 0 16,0 0 0-16,0 0-2 0,0 0 0 15,0 0 0-15,0 0 0 0,0 0 3 0,0 0-4 16,0 0 1-16,0 0 0 16,0 0-2-16,0 0 1 0,0 0 0 15,0 0 1-15,0 0-1 0,0 0 2 16,0 0 0-16,1 14 0 0,-1-14-4 0,9 17 10 16,-4-5-9-16,-5-12 7 0,12 22-8 15,-6-10 7-15,-6-12-8 0,10 19 9 16,-10-19-4-16,8 17-1 0,-8-17-1 15,7 13 0-15,-7-13 3 0,0 0-3 16,9 12 0-16,-9-12-1 0,0 0 0 0,0 0 1 16,0 0 0-16,0 0 0 0,0 0-3 15,0 0 3-15,0 0 2 0,0 0-1 16,0 0-1-16,0 0-1 0,0 0 1 16,0 0 1-16,0 0-1 0,0 0 2 15,0 0-5-15,12-1 7 0,-12 1 2 16,10-24-8-16,0 6 8 0,5-8-8 15,5-6 7-15,7-10-10 0,3-9 0 16,12-2-25-16,-4-17-35 0,19 7-74 16,-5-4-77-16,-2 2 2 0,3 6-3 0,-11 7 165 15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3:57.99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0 175 0,'0'0'168'0,"0"0"10"0,0 0-135 16,0 0-11-16,0 0-4 16,0 0 3-16,0 0-10 0,7 13-7 0,-7-13-28 15,0 0-51-15,11 18-107 0,-11-18-12 16,0 0 5-16,0 0 104 0,0 0 75 15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3:57.6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0 335 0,'0'0'194'0,"0"0"-9"0,22 1-131 0,-22-1-54 16,16 5-16-16,-16-5-14 0,21 4-22 16,-21-4-21-16,19 0-46 15,-7 1-63-15,-12-1-9 0,17-5 87 16,-17 5 104-16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3:57.4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0 305 0,'-14'3'185'0,"14"-3"-6"0,0 0-127 16,0 0-53-16,0 0 0 0,0 0-1 0,0 0 0 15,0 0 1-15,0 0 0 0,0 0-3 16,0 0-5-16,10 14-11 0,-10-14-10 16,0 0-18-16,0 0-15 15,0 15-14-15,0-15-19 0,0 0-19 0,0 0-40 16,0 0 60-16,-6 19 95 0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3:56.68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 8 59 0,'0'0'146'0,"0"0"-4"16,-25-8-110-16,25 8-2 0,0 0 1 16,17 2 2-16,-17-2 1 0,18 3 1 15,-18-3 3-15,27 6-4 0,-13-4-3 16,6 6-6-16,-2-1-8 0,4 4-3 15,0-1-8-15,-1 3-1 0,-1 2-4 0,-3 0 2 16,-1 2-4-16,-4-1 3 0,-2 1-3 16,-4-1 2-16,-2 0-1 15,-3-2 2-15,-2 1-3 0,-3-1 3 16,-1-1-10-16,5-13-15 0,-14 23-25 0,-3-21-31 16,1-2-93-16,16 0-12 0,-31 14 3 15,31-14 157-15,-35 7 24 0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3:56.38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88 84 0,'-15'-2'137'16,"19"-13"-32"-16,-4 15-91 16,0 0 7-16,0 0 6 0,0 0 4 0,13-10 0 15,-13 10 3-15,24-8 4 0,-24 8 1 16,39-12-1-16,-20 1-7 0,10 8-8 15,-5-4-5-15,7 4-7 0,-3 1-5 16,3-2-7-16,0 3-8 0,-5-3-11 16,6 8-10-16,-11-10-11 0,11 11-15 0,-15-11-14 15,7 9-29-15,-7-3-39 0,-17 0-31 16,25-5 115-16,-25 5 54 0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3:56.0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213 14 95 0,'0'0'144'0,"-8"-14"2"0,8 14-132 16,0 0-1-16,-14-1-1 0,14 1 4 16,-17 5-2-16,17-5 3 0,-23 12 4 15,23-12 7-15,-29 15 2 0,16 0 4 16,-9-8-2-16,10 8 2 0,-8-6-7 15,8 8-1-15,-5-6 0 0,7 5-11 16,0-3 1-16,6 2-9 0,3-1 2 16,2 0-11-16,4-2 9 0,-5-12-11 15,20 22 4-15,-5-14-3 0,1-2-1 0,2-3-8 16,4 3-12-16,-3-12-14 0,12 10-34 16,-14-13-41-16,1-1-79 0,9 5 1 15,-8-11 64-15,7 10 127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7:53.44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64 78 1 0,'1'14'79'0,"-12"-17"54"0,11 3-96 16,0 0 8-16,-11 13-1 0,11-13-3 16,-4 15-8-16,6-4-2 0,-2-11-6 15,2 19-5-15,-2-19-7 0,7 17-1 16,-7-17-3-16,12 17 1 0,-12-17-3 0,18 12 4 15,-18-12 0-15,24 5 4 0,-13-6 0 16,5 0 0-16,-4-4 1 0,4-2 2 16,-16 7 0-16,24-16 0 0,-16 2 1 15,4 4-2-15,-7-9 0 0,3 4 3 16,-9-2 1-16,3 4-7 0,-8-6 4 0,4 5-2 16,-8-1 1-16,4 4-1 0,-5 2-2 15,11 9-9-15,-22-9 2 16,9 6-2-16,0 4-2 0,-1 3-3 15,0 2-3-15,-1 1-11 0,3 6-12 0,-7-9-16 16,14 14-39-16,-13-11-41 0,2 5-76 16,9 3-7-16,7-15 11 0,-14 24 194 15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3:55.68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43 1 0,'0'0'49'0,"0"0"19"15,0 0-38-15,0 0 1 0,0 0-1 0,-11-13-2 16,11 13-8-16,0 0-1 0,0 0-3 16,0 0 2-16,0 0 7 0,0 0 6 15,0 0 3-15,0 0 3 0,0 0-2 16,1 22 2-16,-1-22-1 0,0 19 2 15,0-19-10-15,1 22-2 0,-1-22-8 16,2 27-1-16,-2-27-4 0,6 29 0 16,-6-13 1-16,3 1-6 0,-1 1 1 15,0 0-10-15,-1 0 9 0,2-1-10 16,-2-2 10-16,-1-1-11 0,0-14 3 0,2 20-3 16,-2-20 3-16,2 13 2 0,-2-13-2 15,0 0 2-15,0 0 3 0,0 0 0 16,0 0 0-16,0 0 0 0,0 0 0 15,0 0-1-15,0 0 1 0,-4-22 1 16,1 9-6-16,2-1 4 0,-2-5-10 0,1 0 11 16,0-1-11-16,-1-4 11 0,0 2-9 15,1-1 3-15,3 2-3 0,-4 0 4 16,3 6 4-16,0-2-7 16,2 5 5-16,-2 12-3 0,5-21 1 0,-5 21 0 15,0 0 0-15,10-16-2 0,-10 16 1 16,16-7 1-16,-16 7-1 0,17-4 1 15,-17 4 2-15,25-2-4 0,-11 0 2 16,0 1 1-16,-1 2-1 0,0 0-2 16,-1 1 1-16,-12-2 1 0,22 8-3 0,-22-8 3 15,13 12-1-15,-13-12 1 0,7 14-1 16,-7-14 2-16,-2 17-1 0,2-17 0 16,-10 15 1-16,10-15 0 0,-15 13 0 15,15-13 1-15,-19 12-3 0,19-12 2 16,-21 6-1-16,21-6 1 0,-17 5 0 15,17-5-3-15,0 0 1 0,-18 3 0 16,18-3 0-16,0 0 0 0,0 0 0 16,0 0 0-16,0 0-1 0,16-2 4 15,-16 2-3-15,20 0-1 0,-7 1 2 0,-1 2 0 16,3 0 0-16,-2 4 0 0,0-1 0 16,2 2-1-16,-15-8 0 0,20 17 3 15,-20-17-4-15,15 21 3 0,-15-21 4 16,6 21-6-16,-6-21 7 0,-1 20-6 15,1-20 6-15,-4 21-10 0,4-21 11 0,-10 18-13 16,10-18 6-16,-14 13-3 16,14-13 3-16,-17 11-5 0,17-11 0 15,-19 10 0-15,19-10-3 0,-21 8 1 16,21-8-5-16,-20 5-1 0,20-5-2 0,-22-1-3 16,22 1-3-16,-19-10-1 0,19 10-8 15,-17-18-4-15,17 18-11 0,-13-19-7 16,13 19-18-16,-6-19-23 0,1 4-47 15,5 15-18-15,2-13 142 0,11 16 16 16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3:46.3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7 76 0,'0'0'149'0,"0"0"6"0,0 0-121 15,14-9-2-15,-14 9 5 0,17 2 4 0,-17-2 3 16,19 3-8-16,-19-3-5 0,20 5 0 16,-20-5-6-16,19 8-5 15,-19-8-6-15,20 16-7 0,-20-16-2 16,19 19-3-16,-19-19 0 0,16 23-3 0,-16-23 1 16,13 25-3-16,-13-25 2 0,5 21 3 15,-5-21-2-15,-5 23 1 0,5-23-2 16,-11 18 2-16,11-18-10 0,-15 14-19 15,16 1-45-15,-4-2-110 0,3-13-5 16,0 0 4-16,-13 5 111 0,13-5 73 0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3:46.0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 10 115 0,'0'0'145'0,"-18"1"-3"0,18-1-129 16,0 0 4-16,0 0 4 0,0 0 5 15,0 0 8-15,13 0 3 0,-13 0 6 16,21 0-2-16,-21 0-2 16,30-2-7-16,-14-3-4 0,8 6-6 0,0-3-7 15,7 4-5-15,-3-4-2 0,4 2-1 16,1 0-3-16,-1 0-1 0,1 0-2 15,0 0 0-15,-2 0 0 0,-3-1 1 16,-3-1-1-16,-4 2-4 0,-2 0-1 16,-6-1-2-16,-13 1-3 0,19-1-7 0,-19 1-4 15,0 0-14-15,14 4-20 0,-14-4-13 16,0 0-18-16,0 0-10 0,0 0-25 16,-15-2-21-16,15 2-12 0,0 0 153 15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3:45.41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50 21 35 0,'0'0'118'15,"0"-14"-67"-15,0 14-40 0,0 0-1 16,0 0 1-16,0 0 3 0,0 0-1 0,0 0 6 16,0 0 4-16,0 0 4 0,0 0 2 15,0 0 0-15,0 0-3 0,0 0 2 16,0 0-1-16,0 0-3 0,0 0-5 15,0 0-3-15,0 0-3 0,0 0-1 16,0 0 0-16,0 0-3 0,0 0-3 0,0 0-1 16,0 0-2-16,0 0-1 0,0 0 2 15,0 0-4-15,0 0 1 16,0 0-2-16,0 0 0 0,0 0 11 16,0 0 5-16,0 0 0 0,0 0 0 0,-3 13 2 15,7-1 1-15,-4-12 1 0,1 27 1 16,-2-7-13-16,1 1-1 0,1 3-5 15,1 1 3-15,-2-1-4 0,2 0 2 16,0-2-5-16,1 1 3 0,0-5-3 16,0-1 4-16,0-3-4 0,-3-14 3 0,5 23 5 15,-5-23-6-15,2 15 8 0,-2-15-5 16,0 0 6-16,0 0-6 0,0 0 0 16,0 0-3-16,0 0-10 15,0 0 5-15,0 0-13 0,0 0 2 0,10-19-14 16,-15 5 2-16,5 14 1 0,-2-25-4 15,2 25 6-15,-5-31-1 0,4 16 5 16,-6-5 1-16,3 4 10 0,-3-4-1 16,3 5 6-16,-4-3-1 0,3 4 3 15,-2 0-2-15,7 14 6 0,-12-20-1 0,12 20 2 16,-9-15-1-16,9 15 1 0,-4-15-1 16,4 15 2-16,0 0 3 0,-6-16-1 15,6 16 4-15,-2-14 1 0,2 14 0 16,0-12 5-16,0 12 1 0,0 0 1 15,0 0-1-15,3-16-2 0,-3 16-4 0,0 0 1 16,0 0-3-16,0 0-2 0,0 0-1 16,0 0-1-16,13-1 1 15,-13 1 3-15,0 0 4 0,13 4-1 16,-13-4 2-16,0 0-1 0,22 7 3 0,-22-7-3 16,18 9 0-16,-18-9-4 0,24 15-2 15,-24-15-1-15,25 23 1 0,-13-8-3 16,1 3-1-16,-3-1-1 0,3 2 0 15,-2 0-1-15,-1 0 3 0,0 1-4 16,0-2 3-16,-2-1-3 0,0 0 4 0,0-3-4 16,-4 0 4-16,-4-14-3 0,5 21 0 15,-5-21 1-15,-3 17 1 16,3-17-1-16,-10 12 1 0,10-12 1 16,-25 11-10-16,25-11-5 0,-31 10-16 0,31-10-17 15,-37 5-32-15,22 0-33 0,-5-2-67 16,-7-10 1-16,11 8 107 0,-9-16 70 15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3:44.3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40 0,'0'0'146'16,"0"0"-4"-16,0 0-89 0,16 11-37 15,-3-9-8-15,4-2-2 0,4 1 0 0,2 1 1 16,2-3-8-16,1 4-13 0,0-4-22 16,-1 1-40-16,8 8-71 15,-33-8 4-15,37 1 137 0,-37-1 6 16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3:44.05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9 298 1 0,'8'14'31'0,"-8"-14"86"0,-19-6-101 16,19 6-7-16,0 0-1 0,0 0 7 16,0 0 4-16,0 0 7 0,0 0 7 15,0 0 5-15,0 0 4 0,0 0 1 0,0 0 2 16,0 0-4-16,0 0 0 0,0 0-6 16,0 0-10-16,0 0 1 0,0 0-11 15,0 0 7-15,0 0-14 0,0 0 7 16,0 0-8-16,0 0 7 0,0 0-3 15,0 0 1-15,0 0 0 0,0 0-1 0,0 0 3 16,0 0 0-16,0 0-1 0,0 0-2 16,0 0 0-16,0 0-2 15,0 0-1-15,0 0-3 0,-1-15-1 16,1 15-2-16,0 0 0 0,3-20-2 0,-3 20 2 16,4-23-2-16,-2 9 1 0,2-3-2 15,1-2 3-15,0-3-4 0,3 1 3 16,-3-2-3-16,4 0 4 0,-1 3-4 15,0-1 5-15,-2 3-3 0,0 3 1 16,-6 15-1-16,9-21 2 0,-9 21-3 0,0 0 1 16,9-14 1-16,-9 14-3 0,0 0 2 15,0 0 0-15,0 0-1 16,0 0-1-16,0 0 0 0,0 0 2 16,0 0-2-16,0 0 3 0,0 0-2 0,0 0 0 15,10 17 2-15,-10-17-1 0,7 15 2 16,-3-2-4-16,1 1 4 0,1 2-5 15,1 3 3-15,0 2 0 0,1-1 0 16,1-1-2-16,-1 0 2 0,2-2-1 16,-1 1 2-16,1-2-2 0,-3-2 1 0,-7-14-2 15,16 21 2-15,-16-21 0 0,13 20 1 16,-13-20-2-16,12 14-1 0,-12-14-3 16,0 0-4-16,14 12-8 15,-14-12-7-15,0 0-3 0,0 0-14 0,16 8-8 16,-16-8-24-16,0 0-17 0,0 0-48 15,0 0-34-15,0 0-3 0,-24-19 175 16,24 19 0-16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3:43.2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13 1 0,'0'0'0'0,"0"0"112"15,0 0-94-15,0 0 3 0,-8-14 3 16,8 14 3-16,0 0 2 0,0 0 1 0,0 0 4 16,0 0 1-16,0 0 1 0,0 0-4 15,0 0-4-15,0 0 0 0,0 0 3 16,0 0-5-16,0 0-2 0,0 0 0 15,-2 15 0-15,2-15 1 0,0 15 1 16,0-15-4-16,2 21-8 0,1-6 2 0,-5 0-3 16,4 3-1-16,-3-1-4 15,2 6 2-15,-1-2-5 0,0 2 2 0,0 0-5 16,1-2 4-16,0 0-5 16,1 1 4-16,-2-4-4 0,3-1 5 0,-2-1-5 15,2 0 4-15,-2-3-4 0,-1-13 2 16,5 22-3-16,-5-22 2 0,4 15-1 15,-4-15 0-15,0 0 0 0,0 0 1 16,0 0 0-16,0 0 1 0,0 0-1 16,0 0 1-16,0 0 0 0,0 0 0 0,0 0-1 15,11-16-1-15,-11 16 1 0,6-20-2 16,-6 20 2-16,7-23-2 0,-4 10 2 16,2 0-4-16,1-1 4 15,-1 1-3-15,-5 13 2 0,15-22-2 0,-15 22 2 16,16-14-2-16,-16 14 2 0,17-8-3 15,-17 8 2-15,15-2 0 0,-15 2-1 16,17 1 0-16,-17-1 0 0,16 3 1 16,-16-3 0-16,13 8 0 0,-13-8-1 15,12 13 1-15,-12-13-2 0,9 19 3 0,-6-6-2 16,1 1 1-16,-1 0-2 0,0-2 4 16,0 3-5-16,-1-1 5 0,-2-14-3 15,3 22 1-15,-3-22-1 0,2 14 1 16,-2-14-2-16,0 0-2 0,3 15 1 15,-3-15-14-15,0 0-6 0,0 0-29 0,0 0-24 16,0 0-57-16,0 0-50 0,0 0-10 16,0 0 86-16,18-12 107 15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3:40.69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 0 271 0,'0'0'169'0,"-1"29"-42"0,1-29-109 0,0 0 2 16,-8 15 1-16,9-1 5 0,-1-14-3 15,-4 24-2-15,0-10-6 16,4 5 1-16,-4-3-7 0,3 4-1 16,-1-3-4-16,2 4 0 0,0-3 2 0,-1 1-5 15,0-2 5-15,1 0-6 0,0-1 6 16,1-1-10-16,0-1 7 0,-1-14-13 16,5 21-8-16,-5-21-20 0,9 15-36 15,-9-15-47-15,0 0-71 0,0 0 8 16,15-1 52-16,-15 1 132 0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3:40.3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22 1 0,'0'0'12'0,"-3"16"83"0,3-16-66 16,0 0 12-16,0 0 7 0,0 0 12 16,0 0 2-16,22 2 10 15,-22-2-3-15,24-1 2 0,-24 1-17 0,34-4-14 16,-17-1-12-16,6 5-8 0,-2-1-7 16,2-1-8-16,-1 1-2 0,0 1-3 15,-1-2-1-15,-1 2 1 0,2-2 0 16,-3 2 1-16,-2-1-3 0,0 0 4 15,-3 0-2-15,-14 1 1 0,22-2-2 0,-22 2-1 16,0 0-2-16,14-2-5 0,-14 2-9 16,0 0-12-16,0 0-10 0,0 0-16 15,0 0-16-15,0 0-26 16,-9-12-33-16,9 12-38 0,-15-3 76 0,15 3 93 16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3:39.3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11 6 0,'-15'-11'133'0,"15"11"8"16,16 5-110-16,-16-5-2 0,15 1 0 16,-15-1 5-16,27 4 2 0,-27-4 5 15,31 7-4-15,-16-6-1 0,5 7-10 16,-5-4-3-16,5 5-5 0,-6 0-5 16,3 2-2-16,-4 0-6 0,-13-11 0 15,21 22-3-15,-21-22 4 0,14 23-2 0,-9-10 3 16,-5-13-3-16,1 26 2 0,-3-13-2 15,0 0 1-15,-1 0-6 0,3-13-10 16,-4 26-23-16,4-26-29 0,0 0-87 16,-4 17-31-16,4-17 1 0,0 0 109 15,0 0 71-15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7:53.0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49 1 0,'0'0'78'16,"0"0"52"-16,0 0-94 0,11-4 4 16,-11 4 1-16,6-13-4 0,-6 13-2 15,11-11 2-15,-11 11-1 0,14-11 3 16,-2 10-3-16,-12 1-3 0,20-5-5 16,-20 5 1-16,20-4-5 0,-20 4-4 15,22 0-7-15,-22 0-2 0,19 4-5 16,-19-4 0-16,18 8-4 0,-18-8-2 0,12 12 2 15,-12-12-3-15,7 17 5 0,-6-5-5 16,-1-1 2-16,-1 3-2 0,-2-1 5 16,0 4-5-16,-1-2 4 0,0 0-6 15,-2-1 5-15,0 1-2 0,-1 0 3 16,0-3-4-16,-1 0 1 0,8-12-1 0,-16 18 2 16,16-18 0-16,-14 14-2 0,14-14 2 15,-12 7 2-15,12-7-1 16,0 0 3-16,0 0-3 0,0 0 0 15,0 0-1-15,0 0 2 0,0 0-4 0,0 0-1 16,0 0 3-16,18-4-3 0,-18 4 3 16,19-4 0-16,-19 4-1 0,21-4-3 15,-9 4 4-15,-1-3 2 0,1 3-4 16,0 0 3-16,1 0-4 0,0 0 0 16,1 4-2-16,-2-5-12 0,4 5-17 0,-16-4-29 15,25 1-31-15,-14 4-82 0,-11-5-6 16,17-4 2-16,-17 4 179 0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3:39.0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54 1 0,'0'0'72'0,"0"0"66"0,0 0-104 15,0 0 6-15,14-3 7 0,-14 3 6 16,24-7 1-16,-10-1 3 0,12 11-4 16,-4-10-8-16,11 9-9 0,-4-6-7 15,8 6-6-15,-5-5-8 0,5 4-3 16,-2-3-4-16,0 2-4 0,-3-2 0 0,0 1-2 16,-5-1 0-16,0-1-1 0,-3 2 0 15,-3-1-5-15,-3 3-5 16,-3-4-8-16,1 6-11 0,-16-3-6 15,18 0-19-15,-18 0-16 0,0 0-26 0,0 0-42 16,0 0-39-16,0 0 68 0,-21-18 108 16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3:38.6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64 160 0,'0'0'158'16,"2"21"-10"-16,-2-21-124 0,-3 17-24 16,3-17-1-16,6 25 5 0,-3-9-5 15,2-1 6-15,-1 1-5 0,0-1 5 16,-1-2-4-16,0 0 2 0,-3-13-3 16,5 21 1-16,-5-21 1 0,0 0 1 0,2 18 5 15,-2-18 3-15,0 0 6 0,0 0 5 16,0 0-4-16,0 0 4 0,0 0-2 15,0 0 1-15,0 0-6 0,-5-15-3 16,5 15-8-16,-2-20-8 0,-1 8 7 16,0-3-7-16,0-2 4 0,-2 0-7 15,1 0 7-15,-2-1-4 0,1 1 5 16,1 0 1-16,0 1-2 0,2 4 1 16,2 12-1-16,-4-19 0 0,4 19 0 15,2-15 0-15,-2 15-1 0,0 0 1 0,12-13 0 16,-12 13 0-16,22-7-1 0,-10 4 2 15,3 1-1-15,2 1 1 0,1 0 0 16,2 1 0-16,0 2-1 0,-2-1-1 16,0 3 2-16,-4 0-1 0,0 1 1 15,-1 0-2-15,-13-5 2 0,15 11-2 0,-15-11 2 16,0 0 0-16,9 16 0 16,-9-16-1-16,-2 13 1 0,2-13-1 15,0 0 2-15,-15 13-3 0,15-13 2 16,0 0-1-16,-17 10 1 0,17-10-2 0,0 0 1 15,-17 5 0-15,17-5 0 0,0 0 1 16,0 0-2-16,0 0 1 0,-11 4-1 16,11-4 1-16,0 0-1 0,0 0 1 15,0 0-1-15,0 0 1 0,9 13 0 16,-9-13-1-16,7 13 1 0,-7-13-1 0,14 19 2 16,-14-19 5-16,15 23-5 0,-7-10 4 15,-8-13-4-15,13 24 4 0,-13-24-4 16,7 21 5-16,-7-21-10 15,-2 19 4-15,2-19-4 0,-9 15 4 0,9-15-3 16,-14 12 3-16,14-12-3 0,-16 8 3 16,16-8 1-16,-21 4-1 0,10-4 0 15,-2 0-3-15,-2-2 3 0,1-1-5 16,-3-4-2-16,3 3-11 0,-6-8-5 16,20 12-22-16,-30-16-17 0,30 16-27 0,-23-10-52 15,6-2-29-15,17 12 48 0,-16-12 122 16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3:38.02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5 93 0,'0'0'62'0,"-16"-2"-16"0,16 2-8 16,0 0 0-16,0 0-3 0,0 0-6 15,0 0-5-15,22 0-5 0,-7-2 3 0,3 5-1 16,4-4-13-16,-1 0-22 0,7 2-20 16,-4-1-23-16,0-4-31 15,9 12-56-15,-33-8 47 0,41-3 97 16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3:37.74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19 309 109 0,'-16'-1'143'0,"16"1"0"0,0 0-144 15,0 0 0-15,0 0 1 0,-2-13 4 16,2 13 0-16,0 0 7 0,0 0 3 16,-1-16 2-16,1 16 6 0,3-12 1 15,-3 12 4-15,2-15-1 0,-2 15 1 16,7-17-6-16,-7 17-2 0,10-23-3 0,-10 23 1 16,11-25-6-16,-3 12 3 0,-4-5-7 15,4 0 6-15,-3-4-4 0,3 4 2 16,-2-3 0-16,1 5-4 15,-3 0 0-15,2 3-3 0,-6 13 2 0,11-19-4 16,-11 19-2-16,0 0 0 0,10-13 1 16,-10 13-1-16,0 0 0 0,0 0 0 15,0 0-1-15,0 0 0 0,0 0 1 16,13 7 2-16,-13-7-3 0,6 19 1 16,-6-19 0-16,10 26 2 0,-3-10-4 0,0 1 4 15,1 2-3-15,-1 1 1 0,2 0 5 16,-1-2-4-16,3 1 2 0,-3-3-2 15,1-2 3-15,0 0-9 0,1-2 5 16,-10-12-14-16,15 18-4 0,-15-18-7 16,13 10-14-16,-13-10-11 0,0 0-12 15,0 0-13-15,0 0-22 0,0 0-22 16,0 0-34-16,0 0 54 0,-9-16 99 16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3:37.17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33 29 1 0,'0'0'0'0,"0"0"76"0,-19 1-53 15,19-1 6-15,0 0 4 0,-15 0 4 16,15 0-7-16,0 0 0 0,0 0-3 0,0 0 2 16,0 0 2-16,0 0 5 15,0 0-7-15,0 0 9 0,0 0-2 16,0 0 7-16,0 0-4 0,25-5 3 15,-25 5-11-15,26-2-5 0,-10 0-6 0,5 1-6 16,1-1-6-16,2 0-2 0,-1-1-4 16,1 2-2-16,-1-1 1 0,-1 1 0 15,-3-1-1-15,-1 1 1 0,-3 0-1 16,-2-1 0-16,-13 2 1 0,18-1 0 16,-18 1-3-16,0 0-1 0,14-2-4 0,-14 2-5 15,0 0-12-15,0 0-18 0,0 0-20 16,0 0-23-16,0 0-22 0,0 0-59 15,0 0-8-15,0 0 138 0,0 0 36 16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3:35.4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48 0 1 0,'0'0'0'0,"0"0"45"0,-13 10-28 0,13-10 9 16,0 0 0-16,0 0 7 15,-13 6-4-15,13-6 9 0,0 0 0 0,0 0 4 16,-15 6-3-16,15-6-3 0,0 0-3 16,0 0 0-16,0 0 0 0,0 0-1 15,0 0-3-15,-7 12 2 0,7-12-2 0,0 0 2 16,0 0-1-16,13 4 2 0,-13-4-5 16,14 3-3-16,-14-3-5 15,19-2-2-15,-19 2-4 0,24-1-3 16,-11-1-3-16,2 0-3 0,0 0-2 0,-1-1-1 15,1 1-1-15,-1 1-2 0,0 0-5 16,-14 1-6-16,26-1-13 0,-26 1-15 16,20-1-22-16,-20 1-24 0,0 0-40 15,22-2-69-15,-22 2 13 0,0 0 122 16,0 0 61-16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3:34.78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15 71 0,'0'0'46'0,"0"0"-5"0,0 0-10 15,0 0-8-15,0 0 5 0,0 0 0 16,0 0 4-16,0 0 0 0,0 0 10 16,0 0 2-16,0 0 4 0,0 0-2 0,0 0-5 15,0 0-4-15,0 0-4 16,0 0-1-16,0 0-5 0,15 1-5 15,-15-1-5-15,19-4-1 0,-4 4-3 16,-1-2-4-16,2 1-5 0,0 0-3 0,2 0-2 16,-2 1 2-16,-1 1-1 0,0 0-4 15,-15-1-7-15,26 1-9 0,-26-1-11 16,17 4-11-16,-17-4-8 0,0 0-8 16,0 0-10-16,13 0-6 0,-13 0-6 15,0 0-8-15,0 0-22 0,-10-14-17 16,10 14 127-16,0 0 0 0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10:03:00.49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145 2818 0,'-30'-135'0,"24"94"0,6 10 0,0-21 0,0-45 16,0 4-16,0 0 15,0 6-15,0 4 16,-6-44-16,6 27 16,0-8-16,0 46 15,-12-72 1,12 44-16,0-10 15,0-7-15,-12-25 16,12 25-16,0 7 16,0 0-1,0-7-15,-13 17 16,13 18-16,-6-11 16,-18 4-16,6 23 15,6 15 1,6-28-16,6 27 15,0 11-15,0-3 16,24-1-16,-24 11 16,12 0-1,-6-4-15,-6 4 16,0 24 0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20.61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0 258 0,'0'0'176'16,"1"13"-65"-16,-1-13-66 0,14-4-1 15,-14 4-2-15,27-2 4 0,-14-4-4 16,13 11-8-16,-5-7-5 0,7 9-5 16,-6-5-5-16,5 6-6 0,-6 0-4 15,1 3-4-15,-6 0-3 0,-16-11-2 16,23 30-8-16,-23-30-23 0,7 38-26 16,-21-26-45-16,9 7-84 0,-6 3-22 15,-5-2 0-15,0 2 110 0,-9-7 98 16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20.3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 65 190 0,'0'0'185'0,"-21"-6"0"0,21 6-137 16,0 0-4-16,0 0-1 0,0 0-3 16,0 0 0-16,22 3-5 0,-9-7-5 15,11 10-7-15,-2-9-1 0,8 3-4 16,-1-3-6-16,6-1 1 0,0 0-12 16,1-1 7-16,-1 1-12 0,-2-2 7 0,-1 1-15 15,-4-3 6-15,0 7-16 0,-14-7-16 16,11 11-29-16,-25-3-60 15,4-16-77-15,-4 16-10 0,0 0 14 16,0 0 155-16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7:52.4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10 24 0,'0'0'142'0,"0"0"-53"0,0 0-29 16,3-11 9-16,-3 11 2 0,0 0-11 0,0 0-12 15,0 0-4-15,0 0-10 0,0 0-5 16,0 0-9-16,0 0-7 0,-2 15-3 16,2-15-3-16,1 22 4 0,-2-10-2 15,4 3 4-15,-3 2-10 0,2 1 4 16,-1-1-5-16,1 2 2 0,0-3-6 0,0 1 5 16,0-2-5-16,0 0 6 15,1-3-13-15,-3-12-8 0,7 22-19 16,-7-22-29-16,6 14-30 0,-6-14-84 15,0 0 3-15,8 14-14 0,-8-14 186 0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17.81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26 105 0,'0'0'157'0,"-16"-7"-84"16,16 7-1-16,0 0-5 0,0 0-3 0,0 0-11 16,24-7-5-16,-24 7-6 15,23-7-3-15,-23 7 0 0,31-4-10 16,-17 2 3-16,9 8-12 0,-7-4 0 15,6 8-6-15,-6-2-3 0,3 4-3 0,-7 2-3 16,0 1 1-16,-3 0-8 0,-4-1 1 16,-3 3-9-16,-2-17-10 0,0 33-26 15,-14-29-41-15,14-4-111 0,-9 17-10 16,9-17 0-16,-15 21 85 0,15-21 123 16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17.5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64 272 0,'0'0'194'15,"0"0"1"-15,-10-20-153 0,10 20-5 0,0 0-2 16,26-4-2-16,-26 4-2 0,31-4-5 15,-11 1-5-15,8 2-8 16,-1-1-2-16,6 1-1 0,-1-1-3 16,1 1-3-16,-1-1 1 0,-1-1-5 0,0 1-3 15,-6-1-3-15,0 2-3 0,-6-2-8 16,1 4-8-16,-20-1-14 0,28 0-26 16,-28 0-26-16,0 0-24 0,0 0-20 15,0 0-45-15,0 0-12 0,-21-13 134 16,21 13 58-16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05.5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13 86 0,'14'4'166'0,"-14"-4"2"16,-9-17-123-16,26 18-2 0,-17-1 2 0,32-1-1 15,-17-4 6-15,10 11-6 0,-7-8-9 16,8 8-5-16,-6-3-8 0,4 6-3 16,-7-2-5-16,2 6-3 0,-6-3-4 15,0 4-2-15,-7 3-4 0,-2-1 4 16,-4 2-6-16,-3-1 2 0,-3 3-5 0,-5-6-3 15,3 9-17-15,-10-13-19 0,14 13-46 16,-15-4-94-16,2-9-16 0,6 5-6 16,-8-10 120-16,10 7 85 0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05.31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99 126 0,'0'0'167'0,"0"0"8"0,0 0-134 0,0 0 2 16,0 0 2-16,16 4 3 0,-16-4 4 16,42-2-4-16,-18-5-9 0,15 8-9 15,-3-9-3-15,11 6-3 0,-4-6-6 16,7 5-5-16,-4-4-3 0,2 0-3 16,-4-1-1-16,-1 2-1 0,-4-1-6 0,-3-1-4 15,-3 3-2-15,-8-1-3 16,2 4-10-16,-13-5-10 0,6 12-17 15,-20-5-25-15,19-2-31 0,-19 2-30 16,0 0-63-16,0 0-4 0,-24-14 101 0,24 14 99 16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04.95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 43 172 0,'-18'-1'175'0,"18"1"8"0,0 0-136 16,0 0-4-16,0 0-11 0,19-3-5 0,-2 4-6 16,-1-6-4-16,8 4-4 0,0-5-4 15,3 3-6-15,3 1-10 0,-4-6-16 16,7 10-19-16,-15-11-25 0,10 10-32 16,-10-2-49-16,-18 1-45 0,26-8 31 15,-26 8 162-15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04.69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175 87 1 0,'0'0'90'0,"0"0"-30"15,0 0-11-15,0 0 3 0,11-12 4 16,-11 12-6-16,12-10-2 0,-12 10-14 16,0 0-1-16,13-19-10 0,-13 19 4 15,7-12-7-15,-7 12 3 0,0 0 1 0,0 0-2 16,-1-19 0-16,1 19-1 0,0 0 0 15,-13-10 0-15,13 10-2 0,-17-5-1 16,4 4-2-16,13 1 0 16,-21 1-2-16,21-1-1 0,-24 5-1 0,24-5-2 15,-23 8-2-15,23-8 4 0,-23 9-5 16,23-9 2-16,-21 12-2 0,21-12 2 16,-21 13-2-16,21-13 2 0,-18 19-2 15,18-19-2-15,-12 24 6 0,7-8-9 16,1 0 9-16,3 3-11 0,0-1 10 0,2 1-9 15,0 0 7-15,2 2-7 0,0-4 2 16,2 3 1-16,-1-2-2 0,2 0 3 16,0-1-4-16,1-1 2 0,1-4 0 15,-8-12-2-15,18 22-1 0,-18-22 3 16,24 17-3-16,-10-12 1 0,-1 0-1 16,2-3 0-16,1 1 0 0,-1-2-1 15,2 0-1-15,-2-1-6 0,0-2-3 16,-15 2-7-16,29-7-12 0,-29 7-15 15,25-8-22-15,-26-8-37 0,15 11-58 0,-14 5-46 16,8-16 1-16,-8 16 106 0,-4-17 101 16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04.0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38 15 249 0,'14'6'180'16,"-14"-6"10"-16,0 0-162 0,-7 20 1 15,7-20 2-15,-1 31-1 0,-2-16 1 0,8 9-14 16,-5-4 2-16,6 4-13 0,-3-3 7 16,3 4-11-16,-2-4 0 0,1-2-5 15,-1-1 2-15,-1-3 3 0,0-2-3 16,-3-13 2-16,3 21-4 0,-3-21 0 16,0 0-5-16,0 12-3 0,0-12-7 15,0 0-6-15,0 0-7 0,0 0-6 16,0 0-1-16,-12-29-2 0,12 29 4 15,-11-32 9-15,7 12 4 0,-6-7 7 16,3 1 6-16,-2-2 9 0,1 0-1 0,1 2 11 16,1 2-2-16,3 4 3 0,-2 3-2 15,5 17 4-15,0-23-4 0,0 23 6 16,7-14-1-16,-7 14 1 0,16-4-1 16,-3 6 0-16,-13-2 4 0,28 0 2 15,-14-1 3-15,7 8 1 0,-5-5 0 0,9 7 2 16,-6-4-1-16,8 7-1 0,-4 0 0 15,4 7-11-15,-5-3 5 0,2 4-12 16,-6 1 4-16,0 0-10 16,-6 1 7-16,-1-3-8 0,-7-1 3 0,-2-1 1 15,-5-1-3-15,-4 0 4 0,7-16-1 16,-20 25-1-16,5-14-3 0,-1-1-2 16,0 1-11-16,-6-9-7 0,6 6-15 15,-11-13-14-15,13 14-21 0,-16-18-20 16,17 11-26-16,-13-8-33 0,0-5-41 0,12 10 78 15,-7-12 114-15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03.4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57 0,'0'0'172'15,"0"0"4"-15,0 0-100 0,0 0-7 16,0 0-3-16,0 0-7 0,0 0 1 0,9 16-7 16,-9-16-15-16,4 14-9 0,-4-14-11 15,6 24-4-15,-3-10-8 0,2 1-1 16,1 2-10-16,-1-3-2 0,3 6-11 16,-6-7-7-16,9 9-20 0,-11-22-16 15,11 28-30-15,-11-28-31 0,0 0-72 0,5 19-6 16,-5-19 71-16,0 0 129 0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03.1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42 75 1 0,'-16'0'53'0,"16"0"36"0,0 0-58 15,-14-11 8-15,14 11 8 0,-13 0 6 16,13 0 6-16,0 0 4 0,0 0-5 16,0 0-5-16,0 0-6 0,0 0-2 15,0 0-2-15,0 0-3 0,0 0-4 16,0 0-3-16,27 9 1 0,-27-9-2 0,31-3-6 15,-13-3-3-15,8 3-6 0,0-3-2 16,4 1-4-16,-2 0-2 16,2-2-2-16,-3 3-4 0,0-1-1 0,-3 2 0 15,-4 1-2-15,-2 0-1 0,-2-2-4 16,-3 4-2-16,-13 0-5 0,17-1-2 16,-17 1-6-16,0 0-11 0,0 0-13 15,16 0-20-15,-16 0-18 0,0 0-21 16,0 0-22-16,-14-10-46 0,14 10-21 15,0 0 93-15,-13-7 99 0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02.4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5 210 0,'0'0'181'0,"0"0"1"0,0 0-137 15,0 0-5-15,15-10-3 0,1 17 1 16,-16-7 1-16,29 4-6 0,-15-3-8 15,8 6-3-15,-5-2-5 0,5 7-1 16,-3-1-8-16,2 2 0 0,-6 3-3 16,1 0-1-16,-3 3-3 0,-3 0 1 15,-4 2-4-15,-4-2-2 0,-3 3-7 0,-7-5-7 16,3 6-19-16,-14-11-17 0,13 12-43 16,-16-7-79-16,4-6-28 0,4 4-4 15,-5-8 107-15,19-7 101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7:49.30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79 23 0,'0'0'153'0,"0"0"-4"16,0 0-92-16,0 0-2 0,0 0 1 15,0 0-10-15,-7-14-9 0,7 14-7 16,0 0 0-16,0 0-9 0,6-14-4 15,-6 14-2-15,0 0-2 0,12-13-1 16,-12 13 0-16,0 0-2 0,16-16 1 0,-16 16-1 16,17-9 2-16,-6 6-2 0,-11 3 2 15,23-7-4-15,-10 5-2 0,1 3-2 16,1-2-3-16,0 3 0 0,1 3-1 16,-1 2 0-16,1 0-4 0,-1 2 3 15,-1 4-2-15,-2 0 2 0,0 2 0 0,0-1 4 16,-4 2-6-16,-1 1 5 0,-2 0-5 15,-3-1 4-15,-2 1-1 0,-3-1 3 16,-2 3-6-16,-2-3 3 16,-3-1-1-16,-2-1 1 0,-1-1-3 0,-1 2 4 15,-1-3-2-15,1-1 0 0,-1-1 0 16,1-1 3-16,0 0-4 0,3-1 5 16,11-8-2-16,-18 12 1 0,18-12-2 15,-12 6 2-15,12-6-2 0,0 0 2 16,0 0-1-16,0 0-3 0,0 0-2 0,0 0 6 15,0 0-3-15,0 0 2 0,12 14 6 16,-12-14-8-16,16 7 1 0,-4-6 0 16,0 1 7-16,3 3-1 0,1-5 5 15,4 0 1-15,-2-5-3 0,7 5 5 16,-3-2 2-16,3 2 1 0,-2-2-5 16,1 1-5-16,-3-1-2 0,0 2-2 15,-3 0-6-15,-3-2 2 0,-1 7-3 16,-14-5-8-16,19 3 0 0,-19-3-20 15,11 6-6-15,-11-6-27 0,0 0-22 0,0 0-88 16,0 0-17-16,0 0-7 0,0 0 93 16,0 0 106-16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02.1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 71 326 0,'0'0'190'0,"-6"-14"4"0,-7 6-170 15,13 8-1-15,13-3 0 0,0 5-1 16,-13-2 4-16,34-4-1 0,-15 1-5 15,10 2-3-15,-1-3-3 0,6 2-5 16,-2-1-1-16,4 0 0 0,-2 0-2 0,-1 2-1 16,0-2-2-16,-4 1-3 0,-3 0-1 15,-3-1-1-15,-3 2-4 0,-5-3-6 16,-2 6-6-16,-13-2-13 16,16 1-20-16,-16-1-23 0,0 0-28 0,0 0-29 15,-12-12-66-15,12 12-3 0,0 0 83 16,0 0 117-16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01.7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56 57 135 0,'0'0'181'0,"-3"12"-1"0,3-12-127 16,-2 21-7-16,2-21 3 0,-1 29-4 15,-4-16-8-15,11 7-9 0,-5-4-13 0,4 3-2 16,-1-3-8-16,1 0 0 16,1-1-5-16,0-3 1 0,-6-12-7 15,11 19-1-15,-11-19-7 0,9 12-4 16,-9-12-8-16,0 0-9 0,13 13-12 0,-13-13-11 16,0 0-6-16,-2-14-7 0,2 14 0 15,-3-15 2-15,3 15 9 0,-6-28 8 16,1 10 13-16,-3-1 13 0,0-6 11 15,-1 3 12-15,2-2 9 0,-3 1 10 16,1 1 7-16,0 4 10 0,0-2 6 0,2 7 4 16,-1 0 0-16,8 13-2 15,-11-15-4-15,11 15-4 0,0 0-4 0,0 0-6 16,0 0-2-16,15-5 1 16,-15 5 3-16,21 7 6 0,-21-7 2 0,31 12-3 15,-17-9 4-15,10 9-4 0,-10-6 2 16,11 9-6-16,-8-7-1 0,6 7-7 15,-6-4 0-15,2 3 1 0,-4-1-8 16,-1 3 0-16,-5-3-5 0,-2 3 0 16,-3-2-3-16,-4 1 2 0,-4-2-4 0,-2-1 0 15,6-12 0-15,-21 21 0 0,7-12-2 16,-1 0-1-16,-3 0-5 0,-2-5-2 16,3 5-10-16,-6-10-11 0,23 1-24 15,-39 2-27-15,39-2-55 0,-27 3-70 16,7-10 6-16,20 7 58 0,-30-18 142 15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01.31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48 190 0,'0'0'164'0,"0"0"2"16,0 0-151-16,0 0-5 0,24-7 0 0,-7 7 2 15,3-3-1-15,0 1-3 0,3 0-11 16,-3-3-21-16,6 5-35 0,-6-5-35 16,-5-8-76-16,12 14 1 0,-15-13 103 15,13 12 66-15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01.0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14 423 30 0,'6'14'141'0,"-6"-14"11"0,-13-7-125 16,13 7-2-16,0 0 1 0,0 0 5 15,0 0 6-15,0 0 4 0,0 0-4 16,0 0-2-16,0 0-3 0,0 0-1 16,0 0 0-16,0 0-1 0,0 0-6 0,0 0-6 15,0 0-3-15,0 0-3 0,0 0-2 16,0 0-2-16,0 0 1 0,0 0-4 15,0 0 2-15,0 0-1 0,0 0 2 16,0 0-1-16,0 0 2 0,0 0-1 16,0 0-1-16,0 0-1 0,0 0-2 0,0 0 1 15,-6-15-2-15,6 15-4 0,0 0 3 16,-1-20-1-16,1 20 0 0,1-27-1 16,-1 11 2-16,1-4-2 15,0-2 2-15,1-4 0 0,1-3 0 0,0 0-4 16,1-1 6-16,0 3-5 0,0 1 4 15,2 0 0-15,0 4-8 0,0 3 10 16,1 1-10-16,-1 4 9 0,-6 14-9 16,14-21 11-16,-14 21-13 0,10-14 7 15,-10 14 1-15,0 0-3 0,0 0 1 0,0 0 2 16,13-9-3-16,-13 9 0 0,0 0 2 16,0 0-1-16,0 0 1 0,0 0 0 15,0 0 8-15,14 16-8 0,-14-16 9 16,11 15-12-16,-11-15 10 0,12 22-8 15,-6-8 9-15,2-1-12 0,-1 1 6 0,3 3-3 16,-2-1 3-16,0 2 3 16,1 1-2-16,0 2 0 0,0 0-2 15,0 1 6-15,1 1-9 0,0-2 4 16,0 2-4-16,-1-1 4 0,1-3-4 0,-1-3 3 16,-2-1-2-16,-7-15 1 0,12 22-3 15,-12-22 0-15,0 0-4 0,8 14-4 16,-8-14-10-16,0 0-6 0,0 0-22 15,0 0-26-15,0 0-41 0,0 0-88 16,0 0 3-16,0 0-1 0,-18-9 196 0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00.1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0 129 0,'0'0'159'0,"0"0"14"15,0 0-142-15,0 0 7 0,0 0-4 16,0 0 7-16,0 0 4 0,0 0-1 15,-2 16-3-15,2-16-7 0,1 14-3 16,-1-14-4-16,4 20 0 0,-4-20-8 0,9 29-4 16,-4-15-4-16,3 5-3 0,1-2-5 15,-1 1 1-15,1 0-4 0,-1-2 1 16,-1 0-2-16,0-3 4 16,-2 0-7-16,-5-13 1 0,7 20-6 0,-7-20-5 15,5 14-13-15,-5-14-13 0,0 0-22 16,0 0-31-16,0 0-60 0,0 0-53 15,0 0 7-15,0 0 93 0,0 0 106 16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0:59.8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30 1 0,'0'0'109'0,"0"0"44"15,0 0-105-15,0 0-1 0,0 0 2 16,0 0 5-16,0 0 3 0,0 0-3 15,0 0-7-15,0 0-6 0,0 0-1 16,0 0-5-16,0 0-4 0,0 0-3 0,0 0-5 16,0 0-1-16,0 0-5 15,0 0 0-15,0 0-6 0,0 0-1 16,0 0 1-16,0 0-6 0,0 0 3 16,0 0-4-16,0 0 0 0,0 0 0 0,0 0 2 15,17-4-2-15,-17 4-1 0,21-1 4 16,-8-1-2-16,3 0 0 0,2 1 2 15,3-1-3-15,2 1-5 0,2-3 6 16,0 1-1-16,-1-1-2 0,2 3 0 16,-3-1 0-16,-1 0-3 0,-3 0 2 0,-2 1 3 15,-4 1-4-15,-13 0-3 0,20 3 3 16,-20-3 1-16,0 0-1 0,14 1 2 16,-14-1-3-16,0 0 0 15,0 0 1-15,0 0 1 0,0 0-4 0,0 0-3 16,0 0-4-16,0 0-2 0,0 0-4 15,0 0-6-15,0 0-8 0,0 0-6 16,0 0-10-16,0 0-9 0,0 0-13 16,0 0-25-16,0 0-39 0,0 0-61 15,0 0 5-15,0 0 111 0,0 0 77 0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0:57.1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18 321 0,'0'0'184'0,"0"0"-63"0,0 0-90 15,0 0-2-15,0 0 1 0,0 0 0 16,14-16-1-16,-14 16-5 0,15-3-5 15,-15 3-2-15,21 1-2 0,-9 4-2 16,-12-5-2-16,24 10-1 0,-24-10-5 16,23 21 2-16,-12-7-4 0,-2 0 1 0,-1 3-3 15,-2-1 2-15,-2 4-3 0,-4-2 2 16,-3-1-3-16,-3 0-2 16,-1-1-6-16,-4-4-3 0,6 6-12 15,-10-10-6-15,12 9-23 0,-14-16-31 0,17-1-58 16,-6 20-65-16,6-20 12 0,0 0 47 15,-22 8 148-15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0:56.8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 45 1 0,'0'0'129'0,"0"0"31"0,-20-6-105 16,20 6-2-16,0 0-4 0,0 0 3 16,0 0-6-16,0 0-6 0,0 0-4 15,0 0-1-15,0 0-2 0,0 0 2 0,0 0-2 16,17 9 2-16,-17-9-3 0,21 3-3 15,-7-4-7-15,9 5-6 0,-1-5-2 16,9 1-2-16,1-3-1 0,8 2-4 16,1-2-1-16,1 1-2 0,2-3 2 15,0 2-1-15,1-1-1 0,-3 2 0 0,-5 1-3 16,-2-1 0-16,-5-1 0 0,-5 2 1 16,-4 0-3-16,-4-1 1 0,-3 2-2 15,-14 0 1-15,17-4 0 16,-17 4-4-16,0 0-4 0,0 0-4 0,15 2-8 15,-15-2-7-15,0 0-9 0,0 0-16 16,0 0-15-16,0 0-19 0,0 0-17 16,0 0-32-16,-7-18-46 0,7 18-4 15,0 0 152-15,0 0 34 0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0:54.25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38 5 0,'0'0'157'0,"0"0"-4"16,0 0-82-16,0 0-2 0,29-1 2 16,-29 1 0-16,31-4-4 0,-18-6-12 15,16 13-12-15,-8-10-10 0,9 7-8 16,-5-4-6-16,4 3-8 0,-2-1-12 15,-4-3-11-15,3 6-15 0,-13-9-24 16,12 15-44-16,-25-7-90 0,18 2-18 0,-18-2 4 16,0 0 123-16,0 0 76 0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0:54.0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28 317 57 0,'0'0'158'16,"0"0"-3"-16,0 0-113 0,0 0-10 15,0 0 3-15,0 0 3 0,10 15 1 16,-10-15-9-16,0 0-4 0,0 0 0 0,0 0 0 16,0 0 0-16,0 0-2 0,0 0-4 15,0 0-4-15,0 0-3 0,0 0-1 16,-9-15-1-16,9 15-2 0,-6-19-1 16,3 7 0-16,-3-6 2 0,4 1-3 15,-3-5 2-15,2 0-5 0,0-3 3 16,2 1-6-16,1-2 5 0,3 1-6 15,1 1 6-15,2 3-3 0,0 2 3 16,4 7-2-16,-2-2 2 0,-8 14-1 16,20-14 0-16,-20 14 2 0,22-2-2 0,-22 2 0 15,22 4 1-15,-10 1-2 0,1 2 0 16,1 6 2-16,-2-1 0 0,3 5-1 16,-1-2-5-16,0 7 5 0,0-1-3 15,-1 3 2-15,-2-1-5 0,0 1 5 16,0 1-7-16,-1-1 6 0,-2-2-2 0,-2-2 1 15,0-3-4-15,-2-2 3 0,0-3-2 16,-4-12-2-16,4 17-1 16,-4-17-6-16,0 0-6 0,0 0-7 15,5 13-11-15,-5-13-19 0,0 0-27 0,0 0-24 16,0 0-25-16,0 0-60 0,-11-21-7 16,11 21 85-16,-15-21 111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7:47.54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31 0 108 0,'0'0'160'15,"-18"8"-2"-15,7-8-113 0,11 0 1 16,0 0 5-16,-2 20-4 0,2-20-8 0,1 21-2 16,-5-10-4-16,10 8 1 0,-8 1-11 15,6 3-4-15,-4-1-12 0,3 5 3 16,-3-1-3-16,2 1-3 0,-1-3-5 16,-1-1 4-16,0-4-7 0,0 1 5 15,2-1-3-15,-3-4-8 0,5 2-16 0,-4-17-23 16,5 21-35-16,-5-21-54 0,0 0-46 15,0 0-15-15,0 0 65 0,17 3 134 16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0:53.4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52 93 0,'0'0'168'0,"0"0"13"16,12-12-128-16,-12 12 1 0,0 0-5 15,3-19 5-15,-3 19-3 0,0 0-16 0,15-5-3 16,-15 5-15-16,0 0 6 0,0 0-11 16,16-8 6-16,-16 8-10 0,0 0 3 15,17-6-2-15,-17 6-1 0,21-1-2 16,-21 1-2-16,23 0 0 0,-10 2 0 15,-1 2 3-15,2 0-5 0,-1 3 4 0,-13-7-10 16,23 19 10-16,-23-19-10 0,20 22 11 16,-15-9-12-16,-5-13 5 0,6 23-2 15,-6-23 1-15,-3 22 2 16,3-22-1-16,-14 19 1 0,14-19-3 0,-20 19 4 16,20-19-4-16,-23 16 2 0,23-16-1 15,-25 10 1-15,12-7 1 0,0-2 0 16,13-1-1-16,-23-2 0 0,23 2 1 15,-17-5-1-15,17 5-1 0,0 0 1 16,-13-8-2-16,13 8 1 0,0 0-1 0,0 0 1 16,0 0 1-16,16-11-1 0,-16 11 2 15,20-5-2-15,-6 2 1 0,1 3 0 16,2 3 2-16,1 2-3 0,1 2 1 16,1 0-1-16,2 3 1 0,-2 3 1 15,-2 2-3-15,0-2 3 0,-3 3-5 16,-4-1 6-16,-1 2-5 0,-6-1 3 15,-4 1-2-15,-3-3 2 0,-4 3-1 16,-3-2 1-16,-2-2 0 0,-3 1 2 16,-1-3-1-16,0-2-1 0,-1 0 0 0,1-3 1 15,-1-2-2-15,2-1 1 0,0 0-3 16,0-5-3-16,15 2-5 0,-25-5-1 16,25 5-4-16,-19-12-6 0,19 12-8 15,-14-18-16-15,14 18-19 0,-5-17-25 16,5 17-28-16,0 0-71 0,0 0 1 0,18-12 90 15,-18 12 98-15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0:52.7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-5 4 10 0,'0'-13'155'0,"0"13"9"0,0 0-115 16,0 0-1-16,0 0-1 0,0 0 4 0,0 0-3 15,0 0-8-15,0 0-7 0,0 0-2 16,0 0-2-16,0 0 7 0,9 21-4 16,-9-21 0-1,4 21-8-15,-4-21 0 0,6 29-6 16,-5-12-1-16,5 3-1 0,-3 3-7 15,3-1 0-15,-1 3-7 0,0-3 4 16,1 1-8-16,-1 1 4 0,0-3-2 0,-1-1 1 16,0-4-2-16,-1 3 1 0,-3-19 0 15,4 21-2-15,-4-21-4 0,3 13-2 16,-3-13-6-16,0 0-5 16,0 0-11-16,0 0-11 0,0 0-20 0,0 0-25 15,0 0-23-15,1-16-48 0,-9 0-35 16,8 16-1-16,-11-32 182 0,11 32 11 15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0:47.04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52 200 0,'0'0'162'16,"0"0"10"-16,-12-9-152 0,12 9 1 0,0 0 6 15,0 0 4-15,0 0 7 0,25 6 1 16,-25-6 0-16,21-1-5 0,-21 1-3 16,32-7-5-16,-13 1-4 0,5 5-6 15,-1-6-3-15,3 5-1 0,-1-3-4 16,3 2-1-16,-3-1-4 0,0 3-1 0,-2-1-5 16,-6-2-5-16,5 7-8 0,-22-3-15 15,30 1-25-15,-30-1-36 0,14-10-80 16,-14 10-38-16,0 0 3 0,0 0 80 15,0 0 127-15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0:46.73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45 110 0,'0'0'174'0,"0"0"-1"0,-13-17-123 16,13 17-6-16,0 0-6 0,0 0 0 15,0 0-2-15,0 0-4 0,0 0-6 16,0 0-1-16,15-1 2 0,-15 1-2 16,19-1 2-16,-2 5-3 0,-5-8-2 15,8 4-7-15,-2-4-2 0,5 2-4 16,-3-2-2-16,5 2-2 0,-3-1-1 16,2-1 0-16,-2 2-3 0,-1 1 3 0,-4-3-4 15,0 4 1-15,-2 0-2 0,-15 0 2 16,19-1-2-16,-19 1-4 0,14 3-7 15,-14-3-4-15,0 0-7 0,0 0-12 16,0 0-15-16,0 0-15 0,0 0-20 16,0 0-15-16,0 0-25 0,0 0-42 15,-21 5-19-15,21-5 123 0,-17-3 63 16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0:46.0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18 194 0,'0'0'165'16,"-4"-15"-88"-16,4 15-40 0,0 0-3 15,0 0 2-15,0 0 4 0,0 0-5 0,0 0-10 16,13-2-2-16,-13 2 1 0,15-1-1 16,-15 1 1-16,23-1-2 0,-23 1-3 15,29 7-2-15,-16-2-2 16,5 6-2-16,-4-1-3 0,3 5 2 0,-5-2-5 15,2 6 2-15,-5-3-5 0,-2 3 1 16,-4-4-3-16,0 2 2 0,-3-2-3 16,-2 2 1-16,-4-5-2 0,6-12 1 15,-12 23-8-15,12-23-2 0,-10 13-12 16,10-13-16-16,-6 13-31 0,6-13-46 0,-12-6-83 16,12 6-10-16,0 0 14 0,0 0 167 15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0:45.65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62 31 23 0,'0'0'128'15,"-13"14"-47"-15,13-14-51 0,0 0 8 0,-19 1 2 16,19-1 9-16,-14 0-1 0,14 0 2 16,0 0-2-16,0 0-2 15,-17-1-3-15,17 1-5 0,0 0-5 16,0 0-2-16,0 0-6 0,0 0-6 0,0 0-3 15,0 0-3-15,0 0 0 0,0 0-1 16,0 0 2-16,13-5-3 0,-13 5 1 16,28-4-1-16,-11 0 2 0,9 4-2 15,0-2-5-15,5 4 1 0,2-3-1 16,6 2-1-16,0-2-2 0,1 3 1 0,0-2-3 16,1 1 0-16,-4-1 2 0,-1 0-1 15,-2 1 2-15,-5-2-2 0,-4 2-1 16,-4 0 1-16,-2 0-1 0,-3-1 0 15,-2-1-1-15,-14 1 0 0,21-3-3 16,-21 3 3-16,14-3 1 0,-14 3-4 16,0 0-1-16,0 0-4 0,0 0-6 15,0 0-6-15,0 0-11 0,5-15-11 16,-5 15-19-16,0 0-19 0,0 0-25 16,0 0-53-16,-8-15-36 0,8 15 1 0,0 0 164 15,0 0 29-15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0:37.54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25 194 0,'0'0'181'0,"14"6"5"0,-14-6-91 0,14 6-68 15,7-2-2-15,-4-11 3 0,15 9 4 16,-9-9 1-16,11 7-10 0,-2-4-5 16,6 1-4-16,-8-3-3 0,3 3-3 15,-3-1-6-15,-6-1-6 0,0 4-9 16,-9-6-8-16,3 10-18 0,-18-3-21 0,18 0-48 16,-18 0-95-16,0 0-1 0,0 0 5 15,0 0 174-15,-13 1 25 0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0:37.2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232 52 59 0,'7'-18'154'0,"-7"18"-82"0,0 0 0 0,0 0 2 16,0 0 3-16,8-14-10 0,-8 14-13 16,0 0-12-16,0 0-6 15,0 0-1-15,0 0-7 0,0 0-5 16,0 0-9-16,-13-2 1 0,13 2-2 0,0 0 2 15,-14-5-4-15,14 5-1 0,-16-4-1 16,16 4-9-16,-18-6 9 0,18 6-5 16,-18-2 1-16,18 2-11 0,-23-1 9 15,23 1-1-15,-20 1-2 0,20-1 9 16,-20 6-10-16,20-6 2 0,-19 8-3 0,19-8 10 16,-16 14-9-16,16-14 3 0,-21 17-2 15,21-17 2-15,-17 20 2 0,17-20-1 16,-15 25 1-16,8-9-2 0,2 0 2 15,3 4-2-15,0-1 2 0,1 4-3 16,2-1 3-16,0 1-7 0,2 1 5 16,0-3-2-16,2 1 3 0,0-4-3 15,2 1 1-15,-2-3-2 0,1-2 3 16,-6-14-1-16,10 22 1 0,-10-22-2 16,10 18 1-16,-10-18-1 0,0 0 1 0,12 15 2 15,-12-15-2-15,0 0-1 0,0 0 2 16,15 3 0-16,-15-3-2 0,0 0 1 15,20-3-1-15,-20 3-2 16,21-6 1-16,-8 4 1 0,2-1-2 0,0 0 2 16,0 0 0-16,4 1-1 0,-2 1 1 15,2 1-4-15,-2 1 0 0,0 0-3 16,-1-2-4-16,1 4-10 0,-17-3-11 16,30 5-16-16,-30-5-20 0,22 0-26 15,-22 0-41-15,0 0-68 0,0 0 0 0,4-18 79 16,-4 18 124-16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0:36.21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0 114 1 0,'0'0'107'0,"0"0"42"15,0 0-99-15,0 0-2 0,0 0-6 16,0 0 6-16,0 0-8 0,0 0-4 16,0 0-5-16,0 0-2 0,0 0-3 15,0 0 0-15,0 0-2 0,0 0-4 16,0 0 0-16,0 0-3 0,0 0-2 16,0 0 1-16,13-14-5 0,-13 14 1 15,11-16 2-15,-11 16-9 0,17-20 9 0,-7 8-8 16,5 2 9-16,-5-3-12 0,5 5 12 15,-2-2-13-15,0 5 4 0,-13 5 0 16,23-7-1-16,-23 7-3 0,17 3 0 16,-17-3-1-16,16 12-2 0,-16-12 8 15,16 17-9-15,-16-17 9 0,13 26-12 0,-8-14 11 16,1 2-10-16,-4-1 12 0,1-1-10 16,-3 1 2-16,0-13 1 15,-3 24-1-15,3-24 2 0,-14 22-2 16,14-22 1-16,-17 21-3 0,17-21 4 0,-21 21-2 15,8-14 1-15,13-7-2 0,-24 16 2 16,24-16-3-16,-23 9 2 0,23-9 1 16,-22 4-2-16,22-4 0 0,-12 2 1 15,12-2-1-15,0 0-1 0,0 0 2 16,0 0-2-16,0 0 1 0,0 0 0 0,0 0 0 16,0 0-1-16,0 0 2 0,22-11 0 15,-22 11-1-15,23-4 0 0,-9 3 1 16,1 1-1-16,-2 3 1 0,1-2-1 15,2 2 1-15,-2 3 0 0,4 0 0 16,-3 2 0-16,1 1 0 0,-1 0 0 16,0 1-2-16,-3 2 2 0,-3 2 0 15,-2-1 0-15,-3 2-2 0,-2 0 3 16,-5 0-3-16,-3 1 3 0,-2-4-4 16,-2 2 4-16,10-14-3 0,-25 24 3 0,10-14-1 15,-2-1 1-15,0-2-2 0,1-2-2 16,-2-1-1-16,-3-4-4 0,2 1-5 15,-4-6-2-15,6 3-6 0,-5-8-11 16,10 11-13-16,-11-16-20 0,23 15-37 16,-13-3-89-16,13 3 6 0,0 0 11 15,-18-14 174-15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0:35.32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4 175 0,'0'0'160'0,"4"-14"-79"16,-4 14-41-16,0 0-7 16,0 0 2-16,0 0-3 0,0 0-10 0,0 0-7 0,0 0 6 0,0 0 5 15,0 0 3-15,0 0 5 0,9 17-5 16,-9-17 4-16,3 19-2 0,-3-19 0 15,7 31-8-15,-8-12-3 0,5 6-5 16,-5-2-4-16,4 6 5 0,-2 0-9 16,3 3 2-16,-4-2-5 0,3-1 2 0,0-3-8 15,2 0 5-15,-2-4-2 16,1-2 0-16,-2-3 1 0,0-4-1 16,-2-13-3-16,5 19 4 0,-5-19-2 15,0 0-3-15,3 13-1 0,-3-13-4 0,0 0-11 16,0 0-9-16,0 0-16 0,-1-22-25 15,1 22-29-15,1-22-48 0,-6 8-56 16,3-2-1-16,-3-6 84 0,5 8 119 16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7:04.1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0 257 0,'0'0'188'0,"-11"11"9"0,11-11-139 0,1 12 0 16,-1-12-6-16,12 17-8 0,-12-17-13 15,28 25-2-15,-12-12-9 0,7 7-4 16,1 2-11-16,-1-4-25 0,10 12-42 16,-10-7-148-16,0-1-2 0,1 0-5 15,-6-2 3-15,-3 1 195 0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0:03.10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 85 0,'0'0'150'0,"0"0"13"15,0 0-107-15,0 0 4 0,0 0-4 16,20-6-7-16,-20 6-8 0,13 1-3 16,-13-1-3-16,24 6-3 0,-24-6-7 15,23 8-5-15,-23-8-5 0,21 14-5 16,-21-14-2-16,28 20-2 0,-28-20-3 0,15 22 0 16,-15-22-4-16,17 24 5 0,-15-10 4 15,-1-1-9-15,-4 2 9 0,-4-2-9 16,1 3 3-16,6-16-23 0,-9 32-32 15,0-18-145-15,9-14-5 0,-15 22 6 16,15-22-4-16,-12 16 201 0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0:02.7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30 83 123 0,'-17'0'162'15,"17"0"11"-15,0 0-116 0,0 0 7 16,0 0-4-16,-14-2-3 0,14 2-17 16,0 0-1-16,0 0-7 0,0 0-1 0,0 0-6 15,0 0-2-15,14-12-2 0,-14 12-5 16,25-7 1-16,-8 2-14 0,7 0 12 15,-3-1-15-15,13 2 9 0,-1-4-14 16,4 3 8-16,2-2-8 0,1 3 6 16,3-2 2-16,0 2-4 0,-4 1 1 0,-6 1 0 15,3-1 0-15,-12 3 0 0,-8-1-1 16,-16 1 0-16,19-1-4 0,-19 1-5 16,0 0-7-16,0 0-14 15,0 0-18-15,0 0-34 0,1 15-29 0,-1-15-72 16,0 0-11-16,-17 7-10 0,17-7 136 15,0 0 69-15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0:02.3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228 46 195 0,'0'0'183'0,"6"-17"2"15,-12 2-135-15,6 15 1 0,0-13-3 16,0 13-5-16,0 0-11 0,0 0-12 15,-16-5-4-15,16 5-2 0,-23 6-1 16,23-6-2-16,-32 12-1 0,16-2-1 16,2 3-3-16,1 1 4 0,-12 1-3 0,6 4 2 15,7 0-1-15,-4 2 1 0,0 0-4 16,2 1 4-16,1-1-8 0,13 0 4 16,5-3-5-16,5-1 4 15,-4-1-6-15,7-2 4 0,8-4-3 0,3-1 1 16,2-6 0-16,-5-1-2 0,6-1-4 15,-4-6-10-15,7 3-13 0,-13-15-27 16,15 15-34-16,-19-14-70 0,2 3-42 16,-2 0-10-16,-6-3 34 0,-7 16 178 15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0:01.96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69 59 42 0,'0'0'141'15,"0"0"6"-15,0 0-108 0,-12 11 3 0,12-11 5 16,0 0 3-16,-5 18-3 0,5-18-7 16,-7 19 2-16,7-19-5 0,0 30-2 15,-5-16-9-15,10 10-2 0,-5-6-4 16,4 6-6-16,0-7-6 0,2 6 1 15,-5-5-5-15,3 1 0 0,0-5-5 16,1 0 7-16,-5-14-8 0,6 19 4 16,-6-19-2-16,3 14 5 0,-3-14-1 15,0 0 3-15,0 0 2 0,0 0-2 16,0 0 0-16,0 0 0 0,0 0 1 0,-8-13-7 16,8 13 2-16,-15-21-3 0,6 5 3 15,1-2-2-15,-1-1 2 0,-1-1-4 16,2-1 2-16,2-4 0 15,1 3 3-15,3 0-7 0,1 5 6 0,1 0-6 16,3 4 6-16,2-1-5 0,-5 14 3 0,15-19-1 16,-15 19-1-16,22-18 2 15,-22 18-1-15,23-18 2 0,-9 9-3 16,1 0 1-16,-15 9 0 0,23-13-2 16,-23 13 2-16,23-9 1 0,-23 9-4 0,20-2-1 15,-20 2 2-15,13 7 1 0,-13-7-1 16,6 13 5-16,-6-13-4 0,0 20-1 15,-2-7 3-15,-2 1 3 0,-3 1-4 16,-1 0 1-16,1 2-3 0,-3-5 4 16,0 3-4-16,10-15 2 0,-23 22 3 0,23-22-4 15,-15 15 1-15,15-15 3 0,0 0-2 16,-17 9-2-16,17-9 1 0,0 0 0 16,0 0-5-16,0 0 4 15,0 0-1-15,0 0 1 0,0 0 0 0,20-2 2 16,-20 2-1-16,20 1-1 0,-20-1-1 15,27 1 2-15,-13 2 3 0,1 1-5 16,2 0-1-16,0 5 0 0,0-2 1 16,-1 3 0-16,-2 1 3 0,-1 0 0 15,-13-11-4-15,17 24 4 0,-13-11-1 0,-3 1 0 16,-5-1 0-16,4-13 5 0,-14 25-9 16,0-14 2-16,-2 2 7 0,1-2-5 15,-1-1 6-15,-3-3-3 0,3 1 0 16,-2-4-11-16,2-1 9 0,-1-3-14 15,17 0-7-15,-24-7-8 0,24 7-18 16,-20-13-25-16,20 13-23 0,-4-12-43 16,4 12-50-16,1-16 1 0,-1 16 92 15,13-15 94-15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59.7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13 135 0,'0'0'169'0,"0"0"-6"0,0 0-107 0,0 0 3 16,11-16 3-16,3 22-6 0,-14-6-12 16,20 1-6-16,-20-1-5 0,26 8-4 15,-26-8-5-15,28 14-6 0,-28-14-4 16,26 22 0-16,-26-22-6 0,20 27-1 15,-14-13-3-15,0 2 1 0,-5 1-5 0,-3 1 6 16,-5 0-7-16,-3-1 1 0,-3 2 0 16,-4-2-16-16,5 5-8 0,-10-11-36 15,17 15-48-15,-2-10-104 0,7-16 5 16,-15 22-4-16,15-22 107 0,-3 16 104 16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59.49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 56 148 0,'-23'-1'182'16,"23"1"-7"-16,0 0-116 0,0 0-8 15,0 0 2-15,0 0-3 0,0 0-8 16,0 0-10-16,0 0-5 0,23 8-1 16,-4-4-1-16,1-6 3 0,9 5-10 15,-1-5-4-15,10 3-5 0,-2-3-2 0,4-1-2 16,-1-1-1-16,3 1-2 0,-5-3-2 15,0 1 1-15,-2 0-5 16,-8-4-4-16,-2 5-3 0,-7-4-9 16,1 9-16-16,-15-14-27 0,14 19-33 0,-18-6-53 15,-13-12-53-15,13 12-3 0,0 0 42 16,-18 1 163-16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59.1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149 11 303 0,'0'0'199'0,"0"0"-6"0,-12-13-150 16,12 13-6-16,0 0-4 0,0 0-8 16,-23 0-8-16,23 0-4 0,-22 11-2 15,22-11 2-15,-24 18-1 0,11-4 2 16,-1-2-1-16,3 6 1 0,-4-1-5 0,9 4 2 15,-1-2-6-15,4 3 1 0,3-1-3 16,3-1 0-16,5-1-4 0,1-2 2 16,8-4-3-16,-1-4-2 0,7-2-5 15,-3-5-6-15,9 1-16 0,-9-15-23 16,17 14-43-16,-16-12-96 0,4-4-18 16,-2-3 0-16,-5-5 62 0,2 4 149 15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58.9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85 214 0,'0'0'172'0,"-10"-14"-84"15,10 14-21-15,0 0-10 0,15-4-11 16,-15 4-15-16,20-11-16 0,-6 4-4 15,7 3-2-15,-1-3 0 0,6 1-5 16,0 4-20-16,-4-8-33 0,9 8-67 0,0 1-66 16,-8-9-2-16,5 11 9 0,-11-9 175 15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58.6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16 367 130 0,'0'0'170'0,"0"0"10"15,-14-1-127-15,14 1-1 0,0 0 3 0,0 0 4 16,0 0-13-16,0 0-11 15,0 0-2-15,0 0-4 0,-8-13-3 16,8 13-5-16,7-13-5 0,-7 13-8 16,8-20 3-16,-4 7-2 0,0-4 0 0,0 1-6 15,0-4 4-15,1-2-4 0,-2-3 5 16,2-4-2-16,-3 2 0 0,2 1-7 16,-1-1 7-16,2 3-6 0,-2 3 2 15,0 2-1-15,1 4-1 0,-4 15-1 16,4-19 2-16,-4 19 0 0,0 0-5 0,0 0 1 15,0 0 3-15,0 0 1 0,8 23-2 16,-3-8 1-16,2 4-2 0,4 1 2 16,-2 3-2-16,3 0 7 15,3 4-8-15,-1 0 4 0,2-1-3 0,0-2 3 16,1-2-2-16,-4 0 2 0,2-2-5 16,-2-5 2-16,-4-1-7 0,-9-14-1 15,13 20-6-15,-13-20-6 0,3 13-15 16,-3-13-14-16,0 0-24 0,-18-1-29 15,18 1-59-15,0 0-40 0,-24-5 10 0,24 5 108 16,-31-12 85-16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58.10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 7 115 0,'0'0'166'0,"0"0"1"0,-19-7-116 16,19 7 5-16,0 0 6 0,1 14 1 16,-1-14-10-16,-3 16-4 0,3-16-6 15,4 27 2-15,-10-13-12 0,11 9-6 16,-7-6-8-16,6 5-2 0,-4-3-8 0,5 2-2 15,-4-2-5-15,0 0 1 0,3-3-4 16,-3-2 0-16,6 0-13 0,-7-14-8 16,14 23-32-16,-14-23-47 0,0 0-107 15,0 0-10-15,0 0 8 0,23 3 53 16,-23-3 157-16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7:03.7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145 129 41 0,'-1'21'137'0,"-12"-5"-68"0,2-3-18 0,7 7 5 16,-5-5-11-16,8 5-1 0,-4-3-12 15,8 4-3-15,-1-7-10 0,6 4-2 16,1-6-8-16,4 2-2 0,2-5-3 16,4-1-3-16,1-3 3 0,3-4-1 15,3-3 0-15,0-3 0 0,0-3 1 16,2-2-4-16,-3-3 3 0,-1-4-1 15,-4-2-2-15,-2-2 0 0,-6-1 4 16,-2-1-6-16,-6-3 6 0,-5 0 0 16,-5-1 7-16,-4 4-5 0,-5-2 8 0,-1 5-1 15,-6-2 4-15,0 8-3 0,-5-1 0 16,2 8-2-16,-4 0-1 0,0 8-2 16,-2 0 0-16,2 4-6 0,-1 4 0 15,1 3 1-15,3 2-4 0,1 0-8 16,8 7-17-16,-2-10-10 0,14 14-32 0,-6-9-38 15,3-1-72-15,15 4-4 0,-7-19 47 16,20 29 134-16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57.85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72 188 0,'0'0'188'0,"0"0"0"0,0 0-134 16,0 0-2-16,0 0-2 0,0 0-6 16,0 0-14-16,0 0-8 0,14 2-2 15,-14-2 0-15,26-7 2 0,-10-2-1 16,8 6-6-16,0-6-2 0,6 3-2 16,-3-3 1-16,3 2-8 0,-1 1 2 15,0-2-1-15,-2 3-2 0,-4 0 0 16,-4 0-4-16,-3 3 3 0,-16 2-1 15,19-3 3-15,-19 3-6 0,0 0-3 16,0 0-6-16,0 0-10 0,0 0-12 0,0 0-22 16,6 15-27-16,-19-21-36 0,13 6-64 15,0 0-26-15,0 0 8 0,0 0 141 16,-16 4 59-16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57.2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37 15 0,'0'0'164'0,"0"0"-3"0,13-10-88 16,-13 10-5-16,0 0 2 15,10-19-8-15,3 21-8 0,-13-2-11 0,21-7-5 16,-21 7-5-16,24-5-6 0,-24 5-4 16,23 2-3-16,-23-2-3 0,25 7-4 15,-25-7-2-15,20 15-1 0,-20-15-5 16,11 26 1-16,-5-10-3 0,-5 1 1 15,-2 0 2-15,-1 1-9 0,-1 2 6 0,-2-2-15 16,4 1-2-16,1-19-23 0,-2 32-28 16,2-32-60-16,-12 14-89 0,12-14 9 15,0 0-6-15,8 14 169 16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56.96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91 287 0,'0'0'189'0,"0"0"8"0,-15-12-164 0,15 12 7 16,13-1-11-16,2 3 3 0,-15-2-8 15,35-5 2-15,-11-2-13 0,5 5 3 16,0-3-2-16,4 1-4 0,1-2 0 16,2 0-4-16,0-1 0 0,-2-1-3 15,-5 1 0-15,-3 0 1 0,-2 3-1 0,-5-1-3 16,-3 1-1-16,-16 4 0 15,18-4-7-15,-18 4-7 0,0 0-15 16,0 0-19-16,0 0-20 0,0 0-27 16,0 0-34-16,-9 16-80 0,9-16 14 0,0 0 57 15,-22 3 139-15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56.5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49 172 182 0,'-11'25'177'0,"11"-25"6"16,-19 8-138-16,19 7-2 0,0-15-1 0,-2 23-2 15,2-23-16-15,-1 25-3 0,1-25-9 16,6 24 2-16,-6-24-4 0,11 19-1 16,-11-19-4-16,7 14-1 15,-7-14-2-15,0 0 0 0,0 0 1 0,4 13-1 16,-4-13 0-16,0 0 1 0,0 0-2 16,0 0 1-16,-8-15 2 0,8 15-4 15,-5-19 3-15,3 2-4 0,0-1 6 16,0-4-4-16,-4-1 5 0,4 1-2 15,-3-3 5-15,2 1-4 0,0 0 4 0,1 5-3 16,-1 0 0-16,2 5-2 0,2 1 1 16,-1 13-5-16,5-20 3 0,-5 20-2 15,7-13 1-15,-7 13-2 16,12-12 1-16,-12 12 0 0,15-10 1 0,-15 10 1 16,15-5-2-16,-15 5-1 0,15-5 1 15,-15 5 0-15,15 1 3 0,-15-1-2 16,13 5 1-16,-13-5-5 0,0 0 2 15,19 14 5-15,-19-14-7 0,6 13 7 16,-6-13-5-16,0 18 1 0,0-18-3 0,-4 19 5 16,4-19-1-16,-10 16-3 0,10-16 2 15,-12 18-1-15,12-18-1 0,-11 15 2 16,11-15 0-16,-13 10 0 0,13-10-3 16,0 0 1-16,0 0 0 0,0 0-1 15,-14 13-1-15,14-13 0 0,0 0 1 0,0 0-1 16,0 0 2-16,15 4 1 0,-15-4 0 15,14 6 0-15,-14-6 2 16,18 11-2-16,-18-11-1 0,20 16 2 16,-20-16-2-16,24 21 2 0,-24-21-4 0,21 20 1 15,-8-9-1-15,-13-11 3 0,21 20 4 16,-21-20-7-16,13 19 2 0,-13-19 4 16,-1 15 0-16,1-15-1 0,-10 13-3 15,10-13 0-15,-16 8-5 0,16-8 5 16,-25 4-6-16,11-5-7 0,0 2-3 0,-3-6-10 15,17 5-21-15,-30-13-31 0,30 13-33 16,-20-3-82-16,7-8 0 0,13 11-4 16,-18-27 183-16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55.90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62 213 0,'-15'4'168'0,"15"-4"-79"15,0 0-30-15,0 0-13 0,22-10-7 16,-22 10-11-16,21-9-7 0,-8 1-3 15,9 3-2-15,-3-3-4 0,4-1-20 16,1 8-32-16,-6-8-30 0,10 6-52 0,-2 4-61 16,-10-8 3-16,8 12 75 0,-24-5 105 15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55.6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2 362 108 0,'0'0'177'0,"0"0"-7"0,0 0-113 16,0 0-7-16,0 0 6 0,0 0-13 0,0 0-5 16,0 0-10-16,0 0-4 0,0 0-1 15,0 0 0-15,-8-13-1 0,8 13-2 16,0 0-3-16,0 0-4 0,0 0-2 16,7-17-1-16,-7 17 6 0,2-16-9 15,-2 16 3-15,4-26-1 0,-3 10-1 0,3-5-3 16,-2-1 5-16,0-2-9 15,0-3 0-15,0 0 1 0,3 1 0 16,0 3-3-16,0-2 5 0,-1 8-5 16,4-1 1-16,-1 5 1 0,-7 13 3 0,14-19-3 15,-14 19 1-15,0 0-4 0,16-12 0 16,-16 12 0-16,0 0 1 0,0 0-1 16,0 0-1-16,15 14 2 0,-15-14-3 15,8 17 6-15,-8-17-3 0,10 25 3 16,-6-10-1-16,2-1 2 0,0 3-7 0,-1 3 6 15,3 0-1-15,-2 2-1 0,1 1 0 16,0 0-1-16,1 0-2 0,-1 0 5 16,0 1-4-16,0-4 2 15,-2-3-2-15,2 1 1 0,-2-5-3 0,-5-13 5 16,8 22-10-16,-8-22-7 0,0 0-15 16,0 0-19-16,15 15-32 0,-15-15-48 15,0 0-74-15,-5-12-9 0,5 12 14 16,0 0 184-16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55.05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 47 66 0,'0'0'173'0,"0"0"5"0,-19-3-111 15,19 3-1-15,0 0-3 0,0 0-6 16,0 0-7-16,0 0-10 0,0 0-7 16,0 0-4-16,13-5-2 0,2 8-1 15,-1-8-1-15,4 7-1 0,4-5-8 0,2 3-3 16,-2-1-1-16,6-1-4 0,-2 1 0 15,-1 0-2-15,-5-2 0 16,3 1 0-16,-6-2-1 0,1-2-1 16,-3 1-1-16,-15 5 1 0,19-5-2 0,-19 5 3 15,17-6-5-15,-17 6 1 0,0 0-1 16,0 0 0-16,13-3 0 0,-13 3-7 16,0 0 5-16,0 0-9 0,0 0-6 15,0 0-9-15,0 0-13 0,0 0-24 16,7 16-38-16,-7-16-41 0,0 0-74 0,0 0 3 15,-8 13 28-15,8-13 185 0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54.1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39 17 0,'-14'-3'166'15,"14"3"5"-15,0 0-101 0,0 0 0 0,0 0-3 16,0 0-2-16,0 0-12 0,0 0-11 16,0 0-7-16,0 0-3 0,0 0-6 15,0 0 1-15,22-9-3 0,-22 9-1 16,16-3-3-16,-16 3-5 0,25-3-2 15,-11 0-4-15,3 4 1 0,1-1-5 0,-4 2-1 16,3-3-2-16,2 0-1 0,-3 0 2 16,-2 0-3-16,2-1 1 15,-16 2-1-15,21-3-1 0,-21 3-8 16,21-4-17-16,-21 4-37 0,14-8-100 0,-14 8-50 16,0 0-3-16,0 0 1 0,0 0 151 15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53.76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31 54 91 0,'0'0'154'0,"-15"-12"-76"0,15 12-11 15,0 0 9-15,0 0-7 0,0 0-6 0,0 0-8 16,-16-11-9-16,16 11-6 0,0 0-2 16,0 0-7-16,0 0-7 0,0 0-3 15,0 0-4-15,0 0-3 16,0 0 0-16,0 0 0 0,0 0-2 0,0 0-2 16,14-5-1-16,-14 5-1 0,24-6 0 15,-7 4-1-15,0-2-4 0,1 1-3 16,1 1 1-16,2-1 0 0,-8 2 0 15,0 0 1-15,1 1-2 0,-14 0 1 16,17-1-1-16,-17 1 1 0,0 0-1 0,0 0-2 16,0 0-3-16,0 0-7 0,13 0-5 15,-13 0-10-15,0 0-8 0,0 0-15 16,0 0-24-16,0 0-22 0,3 15-27 16,-3-15-37-16,-13 3-40 0,13-3 26 15,0 0 174-15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43.1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28 185 0,'-5'-16'168'0,"5"16"-11"15,14-1-122-15,-14 1 4 0,14-7 2 0,-14 7-5 16,21-2-8-16,-8 0-1 0,8 4-3 16,-6-2-1-16,8 5-5 0,-4-2-4 15,3 4-1-15,-4-1-5 0,3 3 1 16,-5-2-5-16,1 4 2 0,-4 1 5 15,3-4-6-15,-16-8 7 0,17 25-13 0,-12-12 12 16,-2 1-12-16,-5-1 11 0,-1 0-12 16,-3 2 2-16,-5-2-10 15,4 5-10-15,-11-9-23 0,15 13-52 16,-5-9-95-16,-4-4-9 0,12-9 4 0,-15 15 68 16,15-15 127-16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7:03.2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 72 16 0,'0'0'144'0,"-3"21"0"0,-2-6-92 16,5-15-22-16,6 25 5 0,-4-14 3 15,8 5-4-15,-10-16-5 0,19 23-6 16,-19-23-1-16,22 18-9 0,-9-14 2 16,2 1-9-16,0-8-6 0,2 0 4 15,-1-4-6-15,0-1 3 0,-1-4-4 16,-1 0 5-16,-2-3-4 0,-3 1 6 15,-4-2 5-15,0 0 0 0,-8 0 8 16,1 1 0-16,-8-3 3 0,1 5 1 16,-8-2 3-16,3 6-4 0,-8-3 2 0,5 10-7 15,-4-2-3-15,3 8-4 0,-2 1 0 16,2 4-2-16,2 2-7 0,1 1-6 16,7 7-23-16,-6-11-21 0,17 12-36 15,-8-5-87-15,5-15-16 0,9 24-5 16,-9-24 118-16,26 19 77 0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42.7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28 29 39 0,'0'0'156'0,"-14"-4"-1"16,14 4-96-16,0 0 0 15,-14-8 4-15,14 8-13 0,0 0-9 16,0 0-11-16,0 0 3 0,0 0-3 0,0 0 2 16,0 0-2-16,0 0 0 0,24-1-2 15,-24 1-3-15,31-1-2 0,-10 0-5 16,10 1-3-16,0-2-4 0,8 3-3 15,0-2-6-15,7 2 2 0,0-3 1 16,3 1-1-16,0 0-2 0,1 1 0 0,-3-1-1 16,-7-1 1-16,-2-2 1 0,-5 3 2 15,-6-2-6-15,-7 2 0 0,-20 1 3 16,21-4-1-16,-21 4-8 16,0 0-2-16,0 0-21 0,0 0-16 0,0 0-30 15,-16 6-36-15,16-6-96 0,-14 8 7 16,14-8-5-16,-12 6 136 0,12-6 70 15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42.21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197 77 153 0,'12'-19'70'0,"-12"19"1"0,10-17-9 16,-10 17-5-16,4-15-9 0,-4 15-7 16,0 0-8-16,4-12-7 0,-4 12-3 15,0 0-4-15,-19-11-1 0,19 11-2 16,-18-3-1-16,18 3 1 0,-25 1 0 15,25-1 0-15,-28 6-3 0,14 1 0 0,-3-2-1 16,3 6 0-16,-4-1-1 0,2 5 3 16,0-1-1-16,6 4 3 15,-3-1-2-15,6 2 1 0,-2-1-5 16,7 3 4-16,2-4-8 0,5 0 3 0,1 1 1 16,5-3-6-16,4 0 6 0,2-1-11 15,5-5 11-15,3-1-7 0,6-2 7 16,2-5-7-16,2-1-7 0,0-5-9 15,3 2-18-15,-12-11-18 0,14 12-46 16,-20-6-102-16,-2-4 0 0,-4 2-9 0,-8-3 78 16,-6 13 128-16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41.5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31 533 1 0,'0'0'0'0,"0"0"61"0,0 0-37 15,-15 6 2-15,15-6 12 0,0 0 6 0,0 0 4 16,0 0 3-16,0 0 7 0,0 0-1 16,0 0-4-16,0 0-3 15,-15-3-4-15,15 3-6 0,0 0-5 16,0 0-6-16,0 0-4 0,0 0-6 0,-2-19-1 16,2 19-1-16,0-12-3 0,0 12-4 15,1-15 1-15,-1 15-5 0,7-20 3 16,0 6 2-16,0-3-11 0,3 2 10 15,3-5-11-15,0 2 8 0,2-5-9 16,-3 0 9-16,-1-3-9 0,2-1 2 0,-4-2 6 16,0-2-7-16,-1-3 8 0,2 0-5 15,-8-1 9-15,6 5-6 0,-4 3 7 16,1 4-4-16,-6 4 2 16,6 6-3-16,-5 13 0 0,0 0-4 0,0-12 0 15,0 12-2-15,0 0-3 0,1 12 1 16,-1-12 0-16,5 17 1 0,-5-17-2 15,8 18 2-15,-8-18 0 0,8 23 1 16,-8-23-3-16,8 18 3 0,-8-18-3 16,10 19 2-16,-10-19 1 0,9 24 0 0,-1-10-1 15,1 2 3-15,0 0-1 0,2 6 1 16,-1-1-1-16,2 1 3 0,0 2-6 16,-1-1 5-16,0 2-5 15,3 0 4-15,-2-3 2 0,-1 0-5 0,0-2 4 16,-1 1-8-16,-2-5 10 0,1-1-9 15,-9-15 9-15,10 22-9 0,-10-22 1 16,6 14 2-16,-6-14-1 0,0 0 4 16,0 0-4-16,0 0 1 0,0 0-1 15,0 0-5-15,0 0-5 0,0 0-9 0,0 0-7 16,0 0-11-16,0 0-11 0,0 0-20 16,0 0-30-16,-17-5-51 0,17 5-43 15,-14-6 16-15,14 6 93 0,0 0 84 16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40.71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52 1 0,'0'0'91'0,"2"13"46"0,-2-13-107 0,0 0 0 15,0 0 0-15,0 0 2 0,0 0-1 16,0 0 4-16,0 0-6 0,6-17-4 16,-6 17 6-16,0 0 3 15,0 0 2-15,3-21 6 0,-3 21-3 0,0 0-2 16,0 0 1-16,3-12-9 0,-3 12-4 15,0 0-8-15,0 0-6 0,0 0-4 16,0 0-4-16,0 0 1 0,0 0-6 16,0 0 2-16,0 0-5 0,0 0 5 15,0 0 1-15,0 0-1 0,0 0 1 0,0 0-2 16,0 0-1-16,0 0 3 0,0 0 0 16,0 0 0-16,0 0 0 0,0 0-1 15,0 0 0-15,0 0 1 0,0 0 4 16,0 0-4-16,0 0 4 0,0 0-5 15,0 0 4-15,0 0-4 0,1-15 5 0,-1 15-4 16,0 0-1-16,0 0 0 0,0 0 0 16,0 0 0-16,0 0 0 15,0 0 0-15,0 0 0 0,0 0 0 16,0 0 0-16,0 0 0 0,0 0 0 0,0 0 0 16,0 0 1-16,0 0-3 0,0 0-4 15,0 0 6-15,0 0 0 0,0 0 1 16,0 0-5-16,0 0-9 0,0 0-14 15,0 0-18-15,0 0-15 0,0 0-39 16,0 0-56-16,0 0-40 0,0 0 3 0,0 0 147 16,0 0 45-16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40.04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91 162 0,'0'0'171'16,"28"-15"-8"-16,-6 12-118 0,-22 3 4 15,37-14 4-15,-23 1-8 0,15 9-11 0,-12-7-6 16,9 5-6-16,-7-3-6 0,2 2-6 16,-3 2-11-16,-18 5-17 0,26-5-19 15,-26 5-30-15,0 0-77 0,16 3-46 16,-16-3 6-16,0 0 28 0,-16 16 156 15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37.8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0 79 0,'0'0'37'0,"0"0"3"15,0 0-1-15,0 0 4 0,0 0-3 16,0 0 2-16,0 0-4 0,0 0-2 16,0 0-3-16,0 0-1 0,0 0-3 15,0 0-3-15,0 0 1 0,0 0-2 16,0 0-3-16,0 0-3 0,0 0-5 0,0 0 2 15,0 0 4-15,0 0-2 0,0 0-1 16,-6 13-1-16,6-13 3 0,0 0 3 16,-5 15 2-16,5-15-3 15,-1 19-7-15,4-5 2 0,-3-14-4 0,2 27 2 16,-3-13-6-16,5 2 1 0,-2 1 4 16,1 1-9-16,-1-1 5 0,2 0-9 15,0-1 8-15,2-1-9 0,-1-1 9 16,0-2-10-16,-5-12 2 0,9 18 0 15,-9-18-1-15,0 0 2 0,11 15-1 0,-11-15 2 16,0 0-1-16,0 0-3 0,0 0-7 16,0 0-9-16,0 0-15 0,0 0-20 15,13 10-43-15,-13-10-92 0,0 0-18 16,0 0 8-16,0 0 93 0,0 0 105 16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37.1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41 47 0,'0'0'138'16,"0"0"-62"-16,14 3-24 0,-14-3 0 15,0 0 9-15,0 0-2 0,14-6 3 16,-14 6-14-16,16-6 1 0,-16 6-11 16,25-4-3-16,-25 4-7 0,36-3-3 15,-18 0-4-15,8 5-6 0,-3-4 1 0,4 5-3 16,-2-3 1-16,4 3-4 0,-4-2 2 15,0 1-3-15,0-2-2 0,-1 1 1 16,-3-3-2-16,1 1-1 16,-3-1 0-16,-5-1-3 0,0-1 3 0,-14 4-1 15,21-6 0-15,-21 6-1 0,0 0 0 16,15-5-1-16,-15 5 0 0,0 0 1 16,0 0-3-16,0 0-3 0,0 0-5 15,0 0-5-15,0 0-9 0,0 0-6 16,0 0-14-16,-17-7-21 0,17 7-33 0,0 0-79 15,0 0-17-15,0 0-5 0,-20-3 98 16,20 3 99-16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33.91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26 195 0,'0'0'170'0,"11"-23"-71"0,2 23-46 16,-13 0 1-16,14-4-2 0,-14 4-16 15,15 2-7-15,-15-2-7 0,22 7-1 16,-22-7-4-16,23 16-4 0,-9-7-4 15,3 5 1-15,0-2-5 0,-1 3 2 16,-2 0-6-16,-1 2 2 0,2 0 5 0,-6 1-10 16,-2-3 9-16,0 2-10 0,-2-1 11 15,-5 1-11-15,-2-3 10 0,-2-1-17 16,0 3-11-16,4-16-15 0,-6 24-31 16,-8-21-44-16,0 1-84 0,14-4 7 15,-17 4-1-15,17-4 189 0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33.6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6 125 3 0,'0'0'151'0,"0"0"-4"0,0 0-91 16,-14-8-13-16,14 8 7 0,0 0 1 16,0 0 3-16,0 0-10 0,0 0-3 0,0 0-3 15,14-12-4-15,2 14-4 0,-1-7-3 16,3 5-5-16,1-6-3 0,7 4-7 16,9-3-3-16,0 1 1 0,3-2-5 15,6-1 3-15,-8-2-14 0,7 1 13 16,-1-2-13-16,-2 1 12 0,-10 0-13 0,-3 0 8 15,-5 1-6-15,-7 2 3 0,0 3-6 16,-15 3-10-16,16-3-18 16,-16 3-24-16,0 0-31 0,-15 6-84 15,15-6-12-15,-15 7-12 0,15-7 132 0,-15 8 67 16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33.2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55 85 0,'-15'3'159'16,"15"-3"-7"-16,0 0-108 0,0 0 2 16,14 5-2-16,-14-5-10 0,22-7-11 15,-8 0-10-15,8 3 5 0,0-4-6 16,6 3 4-16,-2-2-10 0,4 1 4 15,-4-1-17-15,-2-1-22 0,5 6-47 0,2 4-100 16,-31-2 9-16,24-5-12 0,-24 5 152 16,0 0 27-16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7:02.9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0 1 0,'0'0'132'0,"-4"22"16"0,4-22-90 15,-10 16-24-15,12-2 8 0,-6-3 3 16,8 8 2-16,-7-6-12 0,9 13 2 15,-8-11-10-15,10 10 4 0,-7-8-7 16,7 7 0-16,-6-10-9 0,6 4 2 16,-4-5 1-16,2-2-9 0,-6-11-2 0,8 14 2 15,-8-14 3-15,0 0-1 0,0 0-3 16,0 0 1-16,0 0-7 0,5-12 12 16,-5 12-7-16,-3-20-3 0,2 8-4 15,0-4 0-15,-2 0 8 0,2-3-10 16,0-1 2-16,0-1-8 0,4 3 8 0,1-2-5 15,2 2 5-15,1 2-9 0,3 2 3 16,-10 14-2-16,24-19 7 16,-10 12-3-16,0 4 6 0,1 1-4 15,1 3-1-15,-1 3 1 0,0 5 2 0,1-2 3 16,-2 7-6-16,-1 2 5 0,1 2-7 16,-2 1 6-16,0 3-2 0,-2 1 3 15,0-2-7-15,-1 1 6 0,-1-2-5 16,-1 1 3-16,0-2 5 0,0-4-4 15,0 3-4-15,-7-18-32 0,17 24-36 0,-17-24-93 16,9 12-11-16,-9-12-11 0,14 0 47 16,-14 0 140-16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33.0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27 414 1 0,'-6'14'144'0,"6"-14"6"15,-16-6-96-15,16 6 3 16,0 0 7-16,0 0-11 0,0 0-5 0,0 0-5 16,-6-20-8-16,6 20-3 0,1-13 1 15,-1 13-5-15,3-21-3 0,-3 21 3 16,4-28-18-16,2 13 9 0,-6-3-13 15,5 1 9-15,-4-4-16 0,3 0 9 16,-3-2-10-16,2-1 2 0,1 0 6 0,-2-4-8 16,2 2 7-16,-2-1-6 0,2 1 8 15,-1 3-7-15,1 5 5 0,-2 2-6 16,1 3 3-16,-3 13 0 16,0 0-1-16,0 0-1 0,16 5 0 0,-10 8 1 15,0 2-2-15,4 4 3 0,-1 2-3 16,2 4 3-16,1-2-5 0,1 0 4 15,-1 1-3-15,2-2 2 0,2-1-3 16,-2-1 4-16,2 0 4 0,0 1-8 16,-1-2 10-16,-1 1-9 0,0-3 7 0,-2 1-8 15,-2-1 9-15,-2-2-15 0,0-1-3 16,-8-14-3-16,8 19-16 0,-8-19-11 16,3 14-27-16,-15-19-26 0,12 5-68 15,0 0-29-15,-25-2-4 0,25 2 135 16,-34-14 61-16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32.41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13 147 0,'5'-14'159'0,"-5"14"1"0,0 0-128 16,0 0 6-16,6 16 4 0,-6-16-7 0,-1 16-3 16,1-16-1-16,0 22 3 0,0-22-7 15,0 28-1-15,0-13-10 0,2 2 0 16,-2-1-9-16,4 2 1 0,-2-1-6 16,-1 0-2-16,2 5-5 0,-3-8-17 15,7 10-26-15,-7-24-40 0,-2 27-90 16,3-10-15-16,-4-3 2 0,5 2 105 15,-2-16 86-15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32.0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9 120 125 0,'0'0'164'15,"2"-22"-13"-15,-2 22-101 0,0 0 2 0,0 0 0 16,5-13-15-16,-5 13-10 0,0 0 1 16,17-15-5-16,-12 3 1 0,-5 12-7 15,18-18 0-15,-4 11-2 0,-2-3-1 16,5 3-3-16,0-1-3 0,2 4-3 15,2 2 0-15,-2 1 0 0,1 2-3 0,-1 3 1 16,-2 1-2-16,-1 3-2 0,-2-1-2 16,-14-7 4-16,20 19-2 15,-13-4 2-15,-3-2-1 0,-4 1 2 0,-2 1-4 16,-4 1 5-16,-2 1 0 0,-1-1-1 16,-3-2-2-16,-2-3 2 0,0 2-3 15,-3 0 3-15,0-3-2 0,-2-1 2 16,2-2-2-16,0 0 0 0,1-1 0 15,4-2 1-15,-1-2 0 0,13-2-2 16,-15 2 2-16,15-2 0 0,0 0-3 0,0 0 4 16,0 0-1-16,0 0-1 0,0 0 0 15,0 0 1-15,0 0-1 0,14-6-1 16,-14 6 2-16,22-9-1 0,-6 5 0 16,4 1-1-16,-1 0 3 0,4 0-2 15,1 1-1-15,-1 3 0 0,1 1-1 0,0 2 1 16,-3 1-1-16,-3 0 1 15,0 2-2-15,-5 1 1 0,-13-8 0 16,19 19 1-16,-19-19 1 0,3 20 2 16,-5-7 3-16,-4 0-2 0,-3 0 5 0,-3 0-10 15,0 1 10-15,-4-1-10 0,0-1 10 16,-3-2-10-16,-2-2 4 0,-2 0-7 16,-2-5 7-16,0 0-1 0,-2-4 0 15,2 0 0-15,-1-3-2 0,0 0-6 16,6 2-3-16,-1-6-7 0,21 8-22 0,-28-9-16 15,28 9-32-15,-14-4-38 0,14 4-73 16,0 0 11-16,-12-9 48 16,12 9 139-16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27.46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7 205 0,'-14'9'173'0,"14"-9"14"0,0 0-143 0,0 0 8 16,12 13-4-16,-12-13 1 0,0 0-13 16,0 0 2-16,25-1-3 0,-25 1-9 15,28-5-8-15,-14 2-4 0,4 1-7 16,1-2 0-16,-4-1 1 0,5 1-5 15,-8-1-4-15,2 5-13 0,-14 0-14 16,26 1-52-16,-26-1-86 0,0 0-48 16,13 11 0-16,-13-11-2 0,0 0 200 15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27.1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4 64 0,'0'0'163'0,"0"0"-5"0,-13 5-88 15,13-5-19-15,0 0 3 0,0 0 0 16,0 0-9-16,0 0-5 0,0 0-3 15,15-5-3-15,0 6-6 0,-15-1-3 16,26 0-5-16,-13-3-4 0,5 4-4 16,0-3-4-16,-2 1-1 0,2 2-2 15,-5-2-4-15,1 1 0 0,-2 0-1 16,-12 0 2-16,20 2-4 0,-20-2-2 16,0 0-7-16,14 3-9 0,-14-3-12 0,0 0-29 15,0 0-43-15,0 0-93 0,-13 1-10 16,13-1 16-16,0 0 126 0,-20 3 65 15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26.6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6 244 0,'0'0'159'0,"0"0"15"0,0 0-151 16,0 0 11-16,0 0-7 0,0 0-7 15,19-10-5-15,-1 13 0 0,0-2-1 16,5 5 0-16,-3-3 5 0,4 6-12 15,-1-1 5-15,-1 3-14 0,-2 0 9 16,-1 2-9-16,-5 0 12 0,0 3-12 16,-2 0 2-16,-2 1-1 0,-4 0 2 15,-4 1 5-15,-5-1-5 0,0 1 4 16,-4-2-6-16,-1-1 4 0,-3 0-5 16,11-15-11-16,-17 28-21 0,5-26-28 0,12-2-73 15,-2 16-53-15,2-16-3 0,0 0 15 16,0 0 176-16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26.33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95 99 0,'-16'6'158'0,"16"-6"12"0,0 0-117 16,0 0 4-16,0 0 0 0,0 0-2 16,0 0-10-16,0-15-6 0,15 15-7 0,-15 0-5 15,25-12-8-15,-6 5-1 0,9 2-2 16,2-4-1-16,6 3-5 16,2-1-4-16,4 1-3 0,1 0-2 15,2-1 0-15,0 2 0 0,-3 0-2 0,-2 1 1 16,0 0-1-16,-5 3-4 0,-9-4-5 15,0 8-14-15,-26-3-24 0,32 2-36 16,-32-2-48-16,0 0-70 0,0 0 7 16,0 0 16-16,0 0 179 0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25.91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260 58 119 0,'0'-14'158'0,"10"-3"-25"16,-10 17-93-16,4-12 3 0,-4 12 2 0,0 0-4 15,0 0-6-15,-7-14-4 0,7 14-3 16,-17-3-5-16,17 3 0 16,-24 1-3-16,11 4 0 0,-7-4-2 15,20-1 0-15,-31 11-3 0,15-1-1 0,-6-3-3 16,7 6-1-16,-3-1-1 0,2 3 2 15,-2 0-3-15,0 3 4 0,4-3 3 16,1 6-9-16,7-4 8 16,3 4-10-16,2-4 7 0,11 2-9 0,3-3 6 15,2 0-9-15,4-3 1 0,5-4 0 0,3-1 1 16,2-3 0-16,4-3-1 0,-4-4-5 16,4 1-11-16,-5-10-17 0,12 9-32 15,-20-16-40-15,7 1-97 16,-6 4-6-16,-9-4 2 0,0 3 101 0,-10-6 105 15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9:25.5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39 98 149 0,'0'0'164'15,"0"0"3"-15,0 0-124 0,0 0 2 0,-13-9-1 16,13 9-8-16,0 0-16 0,0 0-4 15,0 0 3-15,0 0-1 0,4 15-4 16,-4-15 1-16,2 17-2 0,3-2 4 16,-5-3 0-16,7 8-2 0,-4-4-5 15,3 4 3-15,-2-3-8 0,3 5 0 0,-4-4 6 16,2 2-9-16,0-2 7 0,-1 2-7 16,-1-5 5-16,0 0-8 15,-1-2 8-15,-2-13-6 0,5 17 1 0,-5-17-2 16,0 0 1-16,0 0 0 0,0 14 3 15,0-14-3-15,0 0 2 0,0 0-1 16,0 0 0-16,-4-22 4 0,4 22-5 16,-5-22 5-16,0 3-15 0,-1 2 12 15,1-1-10-15,-2 0 10 0,0 0-8 16,-1 3 6-16,1-3-5 0,-1 2 0 0,3 3 8 16,-1 0-4-16,1-1 4 0,2 2-6 15,0-2 3-15,3 14-4 0,-3-24 4 16,3 24-2-16,-3-24 1 0,3 24-1 15,-2-22 2-15,2 22-2 0,1-20 2 16,-1 20-2-16,3-19 3 0,-3 19-3 16,5-15 3-16,-5 15-3 0,8-12 0 15,-8 12 1-15,0 0 0 0,13-9-1 16,-13 9-1-16,13 1 2 0,-13-1-1 16,19 8 0-16,-19-8 1 0,20 10 1 0,-20-10-2 15,22 14-1-15,-22-14-1 0,21 17 4 16,-21-17-2-16,20 18 1 0,-20-18-1 15,13 21 1-15,-13-21-3 0,4 22 4 16,-4-22-2-16,-6 23 2 0,6-23-3 16,-14 24 4-16,14-24-4 0,-19 22 3 15,19-22-1-15,-21 19 3 0,21-19-4 16,-21 17 1-16,8-10-1 0,13-7 2 16,-19 8-1-16,19-8 2 0,-19 5-2 15,19-5 1-15,-13 0-2 0,13 0 1 0,0 0 1 16,0 0-3-16,0 0 2 0,0 0-2 15,0 0 2-15,0 0-2 0,16-9 3 16,-16 9 0-16,24-2-2 0,-9 1 1 16,5 0 0-16,0 1 1 0,2 1-1 15,0 0 0-15,2 0-3 0,-3 1 3 0,2 0-2 16,-2 2 1-16,-4 1 1 0,0 1-2 16,-17-6-2-16,24 15 5 0,-24-15 6 15,9 20-6-15,-9-7 8 16,0-13-14-16,-9 25 12 0,2-13-10 0,-4 2 13 15,-3-2-12-15,-1-1 2 0,-4 1-4 16,-1-5 2-16,-3 2 4 0,-1-1-2 16,-3-2 0-16,4-1-4 0,-1-1 1 15,5-2-6-15,1-2-5 0,18 0-14 16,-26-1-22-16,26 1-31 0,0 0-44 0,0 0-74 16,0-14 5-16,0 14 12 0,19-13 182 15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8:56.46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6 123 0,'0'0'180'0,"0"0"6"16,18-6-130-16,-18 6 1 0,18 2 0 16,-18-2-2-16,29 3-9 0,-16-4-12 15,10 11-7-15,-5-5-4 0,4 7-2 16,-6-4-4-16,5 8-1 0,-7-2-4 16,1 3 0-16,-5 2-4 0,0 0 1 0,-5 0-4 15,0 4 1-15,-4-2-4 0,0 1 2 16,-3-3-4-16,-1 1 4 15,-1-2-5-15,-3-2 0 0,2-2-10 16,5-14-8-16,-10 25-28 0,-4-28-59 0,14 3-106 16,0 0-9-16,0 0 2 0,0 0 97 15,0 0 122-15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8:59:56.5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0 391 64 0,'0'0'158'0,"0"0"0"16,0 0-107-16,0 0 3 0,0 0 6 15,5-24-4-15,-5 24-12 0,9-18-3 16,-9 18-4-16,9-31 1 16,0 18-8-16,-5-7-1 0,4 5-8 0,-2-8-12 15,0 2 6-15,-1-6-13 0,0 2 5 16,2 0-10-16,-1 0 9 0,-2 3-10 15,2-4 4-15,-2 8 3 0,1 1-4 16,-1 3 1-16,-4 14-1 0,9-16 1 16,-9 16 0-16,0 0-3 0,5-11-1 0,-5 11 0 15,0 0 1-15,0 0 3 0,0 0-1 16,0 0 0-16,10 17 0 0,-9-6 1 16,2 1 1-16,0 3-1 0,1 0 2 15,0 5-6-15,1 3-1 0,0-3 10 16,0 2-9-16,2 0 7 0,1-1-3 0,-1-1 4 15,-1-1-7-15,2-4 10 0,0-1-4 16,-2-1-8-16,0-2 7 16,-6-11-2-16,9 21 1 0,-9-21-1 15,5 13 0-15,-5-13 1 0,0 0-2 0,5 13-5 16,-5-13-11-16,0 0-4 0,0 0-13 16,0 0-14-16,0 0-20 0,0 0-20 15,0 0-26-15,-15-5-66 0,15 5 1 16,-15-9 71-16,15 9 108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7:01.70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 11 140 0,'0'0'67'16,"-11"4"-3"-16,11-4 3 0,0 0-9 0,-12-4-6 16,12 4-8-16,0 0 1 0,0 0-2 15,0 0-1-15,13 2-2 16,-13-2 0-16,17 0-2 0,-5-5 5 15,13 7-5-15,-3-5-4 0,12 5-9 0,1-4-9 16,7 3-2-16,3-1-13 0,1-2-13 16,5 9-38-16,-12-12-61 0,6 6-97 15,-2-2 5-15,-8 0-11 0,-3 1 102 16,-13-7 112-16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8:56.1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70 177 0,'0'0'191'0,"0"0"-4"0,17 8-139 15,-17-8-1-15,0 0 1 0,0 0-4 16,0 0-7-16,0 0-8 0,26-11-5 16,-26 11-1-16,36-7 1 0,-14-1-5 15,11 4-2-15,-1-2 0 0,7 1-6 0,0-2 0 16,6 2-5-16,-1-1 1 0,1 0-3 15,-3 3 0-15,-2-1-3 0,-6 1 1 16,-4 1-1-16,-6 2-3 16,-7-1 0-16,-4 2-4 0,-13-1-3 0,12 3-7 15,-12-3-6-15,0 0-14 0,0 0-13 16,0 0-16-16,-13-5-25 0,13 5-30 16,0 0-49-16,-16 5-34 0,16-5 14 15,-17-3 189-15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8:55.6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60 230 0,'0'0'190'0,"0"0"-5"0,0 0-154 16,14-2-2-16,1 2-3 0,-15 0 3 15,32-8-7-15,-12 1-8 0,5 1-7 16,1 0-4-16,-2-3-17 0,5 9-22 16,-12-13-33-16,10 13-41 0,-7-1-68 15,-20 1-18-15,23-9 34 0,-23 9 162 16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8:55.4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197 71 78 0,'15'-13'51'15,"-15"13"2"-15,0 0 6 0,22-11 3 16,-22 11 3-16,0 0-1 0,10-20 1 16,-10 20-6-16,0 0-2 0,0 0-10 15,0-13-3-15,0 13-13 0,0 0-1 16,-14-5-6-16,14 5-6 0,-20-4-3 0,20 4-4 15,-21-3-1-15,8 0-2 0,13 3 1 16,-22 1-1-16,22-1-2 0,-23 4 1 16,23-4 0-16,-22 7 0 0,22-7 0 15,-24 16-5-15,24-16 7 0,-21 21-5 16,21-21 3-16,-20 26-5 0,12-9 3 16,0 0-2-16,2 2 2 0,0 0-1 15,1 2 0-15,1-1-1 0,1 1 2 16,0-1-1-16,3 1 1 0,-1-1-2 15,1-2 0-15,1 1 0 0,1-3 0 0,0 0-3 16,2-1 2-16,-1-3-4 0,-3-12 3 16,10 20-2-16,-10-20 1 0,12 14-2 15,-12-14 2-15,16 9-2 0,-16-9 2 16,21 3 1-16,-21-3-2 0,24 2 2 16,-10-2 0-16,2 0 0 0,1-2-4 0,2 3-3 15,-2-1-5-15,6 0-6 0,-7-7-7 16,9 11-16-16,-25-4-20 15,36-5-28-15,-31-9-31 0,11 10-46 16,-16 4-48-16,16-14 14 0,-16 14 170 0,3-13 29 16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8:54.8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72 12 126 0,'0'0'182'0,"0"0"-5"15,-25-7-126-15,25 7-4 0,0 0-4 16,0 0-6-16,0 0-6 0,0 0-14 0,0 0 1 15,0 0 0-15,0 0-2 0,0 0-6 16,0 0 7-16,13 0 1 0,-13 0 1 16,0 0-3-16,18-3 1 0,-18 3-5 15,17-1 2-15,-17 1 3 0,23 1-12 16,-10 3 3-16,-13-4-5 0,26 8 4 16,-13-3-6-16,0 2 4 0,-13-7-2 15,22 10-7-15,-22-10 6 0,14 12-2 16,-14-12 2-16,0 0-1 0,6 17 1 15,-6-17-2-15,0 0-2 0,-8 14 6 0,8-14 1 16,0 0-4-16,-13 7 3 0,13-7-6 16,0 0 6-16,0 0-3 0,-14-1-1 15,14 1-5-15,0 0 2 0,0 0 3 16,0 0-4-16,0 0 7 0,-5-14-9 16,5 14 2-16,0 0 3 0,0 0 1 15,0 0-6-15,0 0 5 0,0 0 2 16,0 0-4-16,0 0 2 0,-8-13-2 15,8 13 3-15,0 0 2 0,-8-13 2 16,8 13-3-16,0 0-3 0,0 0 4 0,-13-13 0 16,13 13 0-16,0 0-2 0,0 0-3 15,-13-5 2-15,13 5 1 0,0 0 2 16,0 0-5-16,0 0 4 0,0 0-2 16,0 0 2-16,-13-4-1 0,13 4 2 15,0 0-1-15,0 0-4 0,0 0-1 0,0 0-2 16,0 0 3-16,-12-1-2 15,12 1-2-15,0 0-1 0,-13-3-1 16,13 3 3-16,0 0-2 0,-13 0 1 16,13 0-4-16,0 0 3 0,-17-3-2 0,17 3 2 15,0 0 1-15,-17 2 2 0,17-2 3 16,0 0 1-16,-15 5 2 0,15-5 0 16,0 0 0-16,0 0 0 0,0 0 2 15,-13 7 3-15,13-7-1 0,0 0-2 16,0 0 0-16,0 0 1 0,0 0 1 0,0 0 1 15,0 0 3-15,0 0-6 0,0 0 5 16,-2 18 1-16,2-18 4 0,-2 17-2 16,3-4 1-16,-4 1-5 0,3 5 4 15,-1 2-3-15,1 3 6 0,-1-3-7 16,2 6 2-16,0-1-9 0,1 1 7 16,0-1-3-16,2-4 0 0,-1-3-1 15,1-3-1-15,0-3-4 0,-4-13 3 16,7 18 5-16,-7-18-5 0,0 0-3 15,0 0 3-15,0 0-2 0,0 0 1 0,0 0-2 16,0 0 5-16,0 0-8 0,0 0 6 16,-3-12-2-16,3 12-2 0,-7-25 3 15,1 11-9-15,2-7 10 0,-1-2-9 16,1-2 9-16,1-2-10 0,0 2 12 16,0-1-7-16,2 1 4 0,0 2 0 0,0 5 1 15,2 2-2-15,1 2 0 0,-2 14 1 16,5-21-1-16,-5 21 2 15,0 0-3-15,17-17 1 0,-17 17 1 16,17-6 0-16,-17 6 1 0,23-12 6 0,-9 9-6 16,-1-1-5-16,1 0 4 0,0 3-1 15,-1-2 0-15,-13 3 2 0,22 6-3 16,-22-6-5-16,15 11 1 0,-15-11 8 16,8 19-2-16,-8-19 1 0,0 22-1 15,0-22 0-15,-6 21 0 0,6-21 4 0,-13 24 4 16,13-24-7-16,-18 21 0 0,18-21 2 15,-23 17-4-15,11-10 2 0,12-7-1 16,-24 14-2-16,24-14-2 16,-20 14 4-16,20-14-3 0,-14 9 4 0,14-9-1 15,0 0 0-15,0 0-2 0,0 0 2 16,0 0-2-16,0 0-2 0,0 0 5 16,0 0-2-16,21 8 2 0,-21-8-2 15,23 2 1-15,-9 1-1 0,0 2 2 16,2-3 2-16,2 3-5 0,1 1 3 0,-1 6-6 15,1 0 5-15,0-2-2 0,-3 6 3 16,0-3 0-16,-4 4 0 0,-4-2-3 16,-4-1 3-16,-4 0-2 0,-4 2 0 15,-5 0 1-15,-3-1 2 0,-5-3-7 16,-1 2 7-16,-5-1 2 0,0-2-4 16,-2 0 1-16,-3-4 1 0,2-3-4 15,-1-1-4-15,5 2-5 0,-3-9-12 16,25 4-26-16,-36-7-34 0,36 7-51 15,0 0-86-15,0 0 9 0,4-17-3 0,3 5 214 16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8:51.2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 0 302 0,'0'0'190'16,"-7"26"-77"-16,7-26-62 0,-5 17 5 15,5-17-4-15,-4 27-2 0,-3-11-12 16,13 17-6-16,-10-3 1 0,10 10-9 16,-6-1 0-16,6 8-9 0,-4-2 2 15,5 4-5-15,-2-1 0 0,1-3-10 0,-1-1-2 16,-1-3 0-16,0-3 0 0,0-4 0 15,-1-3 0-15,0-3 0 0,-1-5 0 16,0-1 0-16,0-7 0 0,-1-3 0 16,-1-12 0-16,3 14-18 0,-3-14-11 15,0 0-26-15,0 0-57 0,0 0-86 16,0 0-23-16,0 0-2 0,5-22 57 16,-5 22 166-16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8:50.8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253 3 201 0,'0'0'199'0,"0"0"-1"16,-3-13-130-16,3 13-18 0,0 0-3 15,-7 17-15-15,-6-13-8 0,13-4-11 0,-24 21-9 16,9-8-2-16,-3 3 1 0,0-3 2 15,-1 1-3-15,1-1 0 0,-2 0-3 16,4-1 2-16,0 0-2 0,0-1 3 16,3-4-5-16,13-7 5 0,-22 15-3 15,22-15 1-15,-15 12 0 0,15-12 2 16,0 0-2-16,0 0-1 0,0 0 1 16,5 13 3-16,-5-13-4 0,19 11 7 15,-19-11-1-15,29 13 2 0,-13-6 1 16,2 6 5-16,1-1 1 0,3 0 0 0,-4-1-1 15,3 3-1-15,-5 1-2 0,1-3 0 16,-3-3-5-16,-14-9 1 0,19 18-4 16,-19-18 0-16,0 0-5 0,12 12-6 15,-12-12-11-15,0 0-20 0,0 0-20 16,0 0-38-16,3-15-62 0,-3 15-62 0,-7-20 7 16,5 7 64-16,-7-9 151 0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8:49.7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4 273 0,'-8'14'203'0,"8"-14"1"0,0 0-149 0,0 0-4 15,0 0-10-15,25-7-3 0,-25 7-5 16,27-5-7-16,-14 3-10 0,7 3-2 15,-3-5-5-15,4 4-3 0,-3-1-2 16,0 1-2-16,-2 1-8 0,-16-1-13 16,26 3-12-16,-26-3-34 0,18 0-70 0,-18 0-85 15,0 0 3-15,0 0-4 0,0 0 161 16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8:49.5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4 55 0,'0'0'185'0,"0"0"7"15,-12-5-107-15,12 5-7 0,0 0-1 0,20 10 4 16,-20-10-17-16,14-1-16 0,-14 1-11 16,20-3-7-16,-20 3-11 0,26-3 1 15,-12 0-8-15,3 4 1 0,-2 0-2 16,0-1-8-16,-1 3 0 0,-1-1 0 15,-13-2 1-15,21 0-4 0,-21 0 3 16,13 3-11-16,-13-3 1 0,0 0 1 16,0 0-8-16,0 0-9 0,0 0-13 15,0 0-19-15,0 0-28 0,0 0-31 16,0 0-63-16,-17 8-35 0,17-8-1 0,-15 7 139 16,1-9 74-16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8:49.05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24 201 0,'0'0'194'0,"15"-14"-2"15,-15 14-141-15,21-6-1 0,-21 6 0 16,30 0-4-16,-16-2-12 0,8 10-9 16,-6-2-7-16,6 6-2 0,-4-2-8 15,0 5 2-15,-3 0-6 0,-2 3 1 16,-5-1-3-16,-3 5 1 0,-3-3-3 0,-2 1 2 16,-5-1-4-16,-2 0-1 0,1-2-8 15,6-17-10-15,-12 31-34 0,-3-29-48 16,15-2-105-16,-15 15-4 0,15-15 5 15,0 0 119-15,0 0 88 0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8:48.7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84 253 0,'0'0'196'16,"0"0"9"-16,0-17-157 0,14 23 4 15,-14-6-3-15,25-8-3 0,-11-1-4 16,15 5-12-16,-3-4-6 0,8 2-6 16,0-1-3-16,5 2-5 0,-1-2-3 0,2 1-3 15,-1 1-2-15,-3 3-2 16,-2-2-5-16,-3 0-6 0,-3 7-10 16,-10-10-14-16,8 17-22 0,-26-10-27 15,22 1-48-15,-22-1-85 0,0 0 2 0,0 0 1 16,0 0 205-16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7:01.1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2 31 0,'0'0'162'0,"0"0"12"15,-7 12-87-15,7-12-16 0,0 0-11 16,0 0-1-16,0 0-15 0,0 0-6 16,0 0-10-16,14-5 0 0,3 5-5 15,0-3-8-15,7 0 7 0,1 2-9 16,6 2-4-16,4 1-15 0,-1-3-11 0,6 9-26 16,-10-9-32-16,15 10-46 15,-11-1-67-15,-3-6-16 0,3 2 10 16,-9-7 179-16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8:48.4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206 4 155 0,'0'0'183'0,"0"0"-3"0,0 0-128 16,0 0-4-16,0 0-1 16,0 0-4-16,0 0-7 0,0 0-11 15,-15-6-2-15,15 6-4 0,0 0-2 0,-15 2-2 16,15-2 0-16,-18 8-2 0,3-1-2 15,15-7 2-15,-28 24-3 0,12-5 4 16,-3 0-2-16,3 6 2 0,-2 0-3 16,4 5 5-16,0-3-9 0,5 3 6 15,1-3-6-15,7 0-2 0,4-4-3 0,5 0 1 16,2-6-2-16,6-2-1 0,3-3-1 16,3-5-3-16,5-2-10 0,0-8-3 15,7 4-24-15,-12-21-26 0,21 18-49 16,-16-11-97-16,1-9-8 0,-2 3-2 15,-8-5 131-15,2 2 92 0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8:48.04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8 108 0,'0'0'184'0,"0"0"1"0,-16-8-117 0,23 21-3 15,-7-13-1-15,-2 20-7 0,2-20-5 16,0 31-5-16,-4-15-14 0,11 8-2 16,-8-2-11-16,6 4-5 0,-4-3-4 15,3 1-1-15,-4-2-5 0,3 1 0 16,0-5-6-16,0 0 2 0,1-2-7 0,-4-16-2 16,9 23-18-16,-9-23-14 0,15 14-39 15,-15-14-49-15,0 0-84 0,0 0-6 16,9-18 7-16,-9 18 180 15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8:47.71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21 101 66 0,'0'0'178'0,"0"0"0"0,0 0-106 0,0 0-3 15,-9-22-10-15,9 22-6 16,0 0-8-16,7-14-7 0,-7 14-8 16,0 0-7-16,5-21 0 0,-5 21-4 15,16-12-2-15,-16 12-5 0,22-10 1 0,-7 8-3 16,-15 2-9-16,25-14 10 0,-12 8-13 15,-13 6 8-15,21 1-2 0,-21-1 7 16,18 3-7-16,-18-3 1 0,13 17 5 16,-13-17-7-16,11 26 9 0,-11-26-12 15,10 26 0-15,-8-8-5 0,-1-2 3 0,-2-2 3 16,0 1-2-16,-3-2 1 0,4-13-1 16,-13 24-1-16,13-24-1 0,-17 16 6 15,17-16-4-15,-19 18-1 0,19-18 0 16,-16 14-2-16,16-14 2 0,0 0 4 15,-15 7-1-15,15-7-1 0,0 0-3 16,0 0 4-16,0 0-4 0,0 0 2 16,0 0-3-16,0 0 1 0,0 0 1 15,0 0-1-15,0 0 1 0,0 0 4 16,17-9-1-16,-17 9-1 0,15-1-3 0,-15 1 4 16,19 6-2-16,-19-6 7 0,24 4-6 15,-24-4-3-15,24 6 2 0,-10-3 1 16,-1 2 2-16,0-3-3 15,-13-2 1-15,21 14-5 0,-21-14 4 0,15 22 7 16,-11-7-7-16,-1 0 4 0,-3 0-3 16,-1 2 5-16,-1-2-7 0,-1 3 4 15,-2-4 0-15,0 2-6 0,5-16 4 16,-15 22 1-16,15-22 0 0,-23 17-1 16,9-9 3-16,-4-4-1 0,-2-1-5 0,-3-2 8 15,-1 0-4-15,-2-1-1 0,2 0 0 16,1-1-5-16,3 0 2 0,1-1-5 15,19 2-11-15,-23-6-16 0,23 6-20 16,0 0-29-16,0 0-33 0,0 0-73 16,9-15-18-16,-9 15-2 0,13-17 195 0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8:42.6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55 374 0,'14'8'213'16,"-14"-8"-2"-16,0 0-171 0,22-8-9 15,-22 8-5-15,30-6-5 0,-11 2-10 16,3-1-17-16,7 9-27 0,-12-17-52 0,8 5-130 15,3 5 0-15,-5-4-2 0,1 3 62 16,-8-5 155-16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8:42.3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 5 176 0,'0'0'196'0,"0"0"-1"16,-20-5-128-16,26 25-4 0,-6-20-9 16,-4 36-11-16,-2-17-8 0,12 14-9 15,-8-2-5-15,8 5 1 0,-4 0-10 16,3 2 1-16,0-2-6 0,3-1 1 15,-3-3-4-15,4-3 0 0,-1-1-4 16,-2-5 1-16,2-3-3 0,-2-4 1 0,-6-16-8 16,8 18-3-16,-8-18-11 0,0 0-17 15,14 16-29-15,-21-28-41 0,7 12-49 16,13-12-59-16,-16-4 13 0,5 4 107 16,-11-12 98-16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8:42.0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0 150 149 0,'18'2'179'16,"-18"-2"5"-16,0 0-137 0,0 0-8 0,12-14-3 16,0 16 0-16,-12-2-6 0,21-9-10 15,-21 9-2-15,22-10-5 0,-22 10 0 16,26-18-2-16,-26 18 0 0,23-19 0 16,-15 6 0-16,-8 13-2 0,14-22 3 15,-14 22-1-15,10-21 3 0,-10 21-1 0,0-15 2 16,0 15-4-16,0 0 2 0,-10-13-2 15,10 13-2-15,-20 0-1 16,7 0-3-16,13 0 0 0,-25 9-1 16,12-1 2-16,0 1-3 0,1 2 2 0,0 2-2 15,2 0-2-15,2 5 1 0,0 1 2 16,2 0-4-16,2-3 1 0,3 3-2 16,2 0 3-16,2-1-1 0,4-2 3 15,-7-16-6-15,19 21 0 0,-3-14-8 16,-1-2-1-16,6-2-8 0,-5-8-11 0,10 6-14 15,-12-13-17-15,16 15-24 0,-19-23-33 16,11 16-30-16,-7-5-50 0,-4-6 0 16,4 6 146-16,-15-10 52 15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8:41.6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 0,'15'5'74'0,"-15"-5"49"16,0 0-77-16,-3 15 7 0,3-15 8 15,0 0 6-15,3 15-1 0,6 1 0 0,-9-16-8 16,7 32-4-16,-9-15-5 0,8 14-13 15,-8-5 0-15,8 10-9 16,-8-4 1-16,6 9-12 0,-5-3 4 16,4 5-6-16,-4-3 1 0,4-1 3 0,-3-1-12 15,2 0 1-15,-2-2 0 0,1-6 3 16,0-3-10-16,0-4 3 0,0-5-8 16,-1-4 4-16,0-14 0 0,1 14 3 15,-1-14-7-15,0 0 0 0,0 0 2 16,0 0 0-16,0 0 2 0,0 0 1 0,7-16-1 15,-7 16-1-15,0 0 1 0,0 0-1 16,0 0 4-16,16-10-2 0,-16 10-1 16,13 2-2-16,-13-2 2 15,17 4 2-15,-17-4 0 0,22 4 2 0,-7-2-4 16,1-2 2-16,1 1 0 0,0-3-4 16,2 2-4-16,-3-4-9 0,6 4-9 15,-22 0-12-15,33-8-24 0,-30-6-37 16,13 15-46-16,-16-1-68 0,14-11 8 15,-14 11 76-15,0 0 128 0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8:40.6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9 429 0,'0'0'227'16,"0"0"-2"-16,0 0-144 0,0 0-55 16,0 0-8-16,-13 9-1 0,13-9-17 15,0 0 0-15,0 0 0 0,0 0-4 16,0 0-24-16,17-3-52 0,-17 3-140 16,0 0-3-16,0 0-5 0,0 0 3 0,13-15 211 15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8:40.32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0 385 0,'0'0'205'0,"0"0"16"0,0 0-177 15,0 0-7-15,0 0-6 0,0 0-13 0,0 0-5 16,0 0-7-16,0 0-1 0,0 0-3 16,0 0-2-16,0 0-4 15,0 0 5-15,0 0-11 0,0 0-6 16,0 0-12-16,0 0-26 0,2 16-52 0,-2-16-69 15,0 0-43-15,-2 14 5 0,2-14 70 16,0 20 143-16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8:38.7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84 354 0,'0'0'214'0,"16"3"0"0,5 4-170 15,-21-7-2-15,28-2-5 0,-15-3-2 16,12 7-9-16,-2-4-15 0,3 1-2 16,2-1-6-16,-1-6-12 0,3 8-22 15,-15-16-70-15,6 4-118 0,1 2-2 16,-9-2-3-16,-13 12 41 0,16-26 183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7:00.58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9 63 0,'0'0'166'0,"0"0"-1"0,0 0-94 16,0 0-10-16,0 0 4 16,13 10-5-16,-13-10 2 0,19-2-11 15,-19 2-2-15,30-3-9 0,-14-2-7 16,12 5-6-16,-1-2-3 0,5-1-4 0,1-1-8 15,2 4-5-15,1 0-9 0,-3-2-6 16,5 6-13-16,-11-6-13 0,11 10-26 16,-20-11-43-16,7 5-113 0,-3 0 6 15,-3-1-1-15,0 0 101 0,-8-4 110 16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8:38.53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190 77 31 0,'0'0'159'0,"-7"-14"3"16,7 14-116-16,-8-12 4 0,8 12 2 0,0 0 1 16,-15-23-12-16,15 23-2 15,0 0-8-15,0 0 1 0,-20-19-9 16,20 19 1-16,-14-7-9 0,14 7 3 15,-17-1-2-15,17 1 0 0,-22 5-3 0,22-5 0 16,-20 6-2-16,20-6-2 0,-19 11-2 16,19-11-2-16,-18 20 9 0,11-7-6 15,1 1 6-15,2 5-10 0,-1 1 8 16,1 1-6-16,2 5 7 0,0 1-5 16,3 3-5-16,1 2 0 0,1 4-3 0,1-1 4 15,-1 0-5-15,3 4 4 0,0-5-4 16,1 1 4-16,-1 0-1 0,0-1-6 15,-2-6 7-15,-1 4-4 16,1-3 3-16,-1-2-2 0,-2-1 3 0,-2-4-4 16,1-1 1-16,-2-5 4 0,1-2-9 15,1-14 0-15,-3 20-8 0,3-20-9 16,0 0-13-16,0 0-20 0,0 0-38 16,-13-4-45-16,13 4-76 0,-9-22 5 15,2 4 32-15,6 5 177 0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8:38.03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30 87 35 0,'-16'-2'160'0,"16"2"3"0,-3 20-112 16,3-20-7-16,-8 18 3 0,8-18-4 16,-3 24-8-16,3-24-10 0,5 25-5 15,-5-25-8-15,12 25-1 0,-12-25-6 16,20 21 2-16,-6-15-3 0,1 0 1 16,1-3-5-16,3-3 2 0,0-3 0 0,1-1 0 15,-2-5 4-15,-1-1-2 0,-1-3 5 16,-2 0 4-16,-5-8 8 15,0 7 0-15,-11-9 4 0,5 7-3 16,-10-8 3-16,5 10-3 0,-11-6-1 0,4 6-8 16,-7 3-5-16,3 1-4 0,-2 3 0 15,-1 1-2-15,0 6-5 0,0 0-6 16,3 6-7-16,-4-5-12 0,12 12-26 16,-11-15-32-16,16 2-57 0,-1 21-63 15,1-21 2-15,0 0 61 0,0 0 143 0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8:37.5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24 83 0,'0'0'171'16,"-2"28"1"-16,17-7-113 0,-19-7-20 0,11 8-3 15,-8-6-3-15,8 5-5 0,-4-5-14 16,6 2-4-16,-3-6-8 0,-6-12 1 15,19 20-3-15,-19-20 2 16,24 8-1-16,-10-9-2 0,0-2 0 0,1-3 1 16,-2-6 4-16,1 1-4 0,-3-4 5 15,0-2 2-15,-8-2 10 0,4 0 0 16,-11-3 7-16,4 5-2 0,-9-3 6 16,5 6-1-16,-10-6 3 0,14 20-7 15,-23-18-6-15,23 18-4 0,-24-8-4 0,11 11-1 16,-2-1-4-16,3 3-1 0,-1 3-11 15,-2-4-5-15,7 10-23 0,-9-15-28 16,19 17-56-16,-2-16-88 16,0 0-1-16,0 0-1 0,0 0 170 0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8:37.21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57 50 0,'0'0'168'0,"0"0"9"15,1 21-96-15,-1-21-27 0,1 12-5 16,-1-12 0-16,3 26 2 0,-3-26-15 16,5 30-6-16,-5-12-11 0,6 3 0 15,-6-3-5-15,6 2 4 0,-4-6-8 0,2 2 1 16,-4-16-1-16,3 23 0 0,-3-23 3 15,4 13-3-15,-4-13 0 0,0 0-4 16,0 0 1-16,0 0-2 16,0 0-1-16,0 0 1 0,-1-19-3 0,0 5-2 15,0-2 1-15,2-4-4 0,1-6 5 16,1 2-4-16,1-2 4 0,2-2-6 16,2 2 5-16,1 4-2 0,1 2 3 15,4 3-4-15,-2 4 2 0,0 5-2 16,-12 8 1-16,24-12-5 0,-11 12-8 0,-13 0-11 15,27 5-16-15,-27-5-17 0,22 9-35 16,-22-9-29-16,17 0-67 0,-4 7-11 16,-13-7 38-16,20 7 162 0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8:36.6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41 67 45 0,'0'0'152'16,"0"0"9"-16,0 0-108 0,0 0-9 15,0 0 7-15,-3 25-6 0,3-25 1 16,0 34-9-16,-6-20 3 0,12 14-4 15,-11-5-6-15,10 5 5 0,-9-8-12 0,9 10 4 16,-7-1-10-16,4 1 5 0,-3 1-9 16,2-2-2-16,-1-5-5 0,1 1-3 15,0-1-1-15,1-6 1 0,-2-4-4 16,0-14 3-16,1 17-4 0,-1-17 1 16,0 0-6-16,0 0 2 0,0 0-9 0,0 0-6 15,0 0-7-15,-4-22-13 16,4 22-10-16,-4-32-11 0,7 16 0 0,-13-16-6 15,11 9 10-15,-12-9 4 16,11 6 10-16,-9-5 10 0,7 1 19 0,-2 4 10 16,2 2 16-16,1 3 7 0,0 0 1 15,3 5 2-15,-1-3 1 0,-1 19 6 16,4-25-4-16,-4 25 5 0,8-23-1 16,-8 23 0-16,9-21-6 0,-9 21 6 15,12-21-3-15,-12 21 3 0,16-22-7 0,-2 18 3 16,-8-11-5-16,8 12-1 0,-14 3 6 15,24-4-8-15,-24 4-2 16,25 3-2-16,-12 7-3 0,0 3-5 16,-2 5 4-16,1-1-4 0,-4 1 1 0,1 0-6 15,-5 3 7-15,0 2-8 0,-5-6 10 16,0-3-7-16,-2 4-3 0,-3-3 0 16,-3 1-3-16,0-1 2 0,-1 1-11 15,-7-6-7-15,7 4-20 0,-13-12-8 16,23-2-30-16,-36 7-38 0,16-11-87 0,6 1 0 15,-2-8 36-15,16 11 167 0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56.3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0 164 0,'0'0'179'0,"0"0"1"0,17 8-138 15,-17-8 0-15,0 0-1 0,0 0 1 16,23 4-1-16,-23-4-11 16,26 6-2-16,-11-4-5 0,7 8 0 15,-2-5-4-15,5 5-3 0,-4 0-6 0,4 5 1 16,-5-3-2-16,0 5-2 0,-5-3-3 15,-1 2 0-15,-5-2-3 0,-5 3 2 16,-4-2 6-16,-1-1-7 0,-4 3-5 16,5-17-21-16,-15 30-29 0,-5-26-69 15,5 7-89-15,15-11-2 0,-26 18-7 0,26-18 137 16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56.08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19 225 0,'0'0'190'0,"0"0"-2"0,31 12-146 16,-31-12-5-16,15 2-1 0,-15-2 0 15,30 0 1-15,-14-3-9 0,11 5-8 16,0-4-7-16,6 2-4 0,-1-2-1 0,3 2-2 16,1 0-3-16,1 0 0 0,-2-1-1 15,-1 1-1-15,-2-1-6 0,-5 0-4 16,0 2-8-16,-10-7-5 0,4 8-8 15,-21-2-16-15,26-3-18 0,-26 3-28 16,13-6-24-16,-13 6-60 0,-1-13-9 16,1 13 64-16,0 0 121 0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55.72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0 119 173 0,'0'0'180'0,"0"0"-3"16,0 0-133-16,0 0-4 0,0 0-12 16,24-6-7-16,-3 2-4 0,0-4-2 0,8 0-7 15,2 0-12-15,-1-7-24 0,8 10-26 16,-10-11-31-16,3 7-40 0,2 5-60 15,-17-12 2-15,8 12 145 0,-19-12 38 16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55.50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214 45 45 0,'0'0'157'0,"0"0"6"0,0 0-122 16,0 0 1-16,0 0-4 0,0 0 3 0,0 0-5 15,-15-16-4-15,15 16-6 0,0 0 0 16,0 0-5-16,-15-13 1 16,15 13-2-16,0 0 0 0,0 0-3 15,-19-13-1-15,19 13-2 0,-15-3-1 0,15 3 2 16,-20 5-3-16,20-5 2 0,-22 14-3 15,22-14 2-15,-25 20-3 0,14-5 1 16,-2 0-2-16,3 2 1 0,-1-1-1 16,4 4-1-16,-2-2 0 0,2 4 5 15,0 0-7-15,4 2 2 0,-1-5-2 0,3 6 2 16,1-4-5-16,1 2 2 0,2-4-4 16,5 1-1-16,1-4 0 0,1 1 4 15,2-5-5-15,3 1 3 0,1-4-3 16,-1-2 1-16,3-1-1 0,0-1 1 15,-3-3 0-15,4-2-2 0,-3 1 1 16,1-3-3-16,1 1-2 0,-3-2-4 16,2 2-7-16,-17 1-10 0,30-4-5 15,-30 4-22-15,26-5-18 0,-26-8-33 16,12 12-51-16,-12 1-56 0,0 0 18 0,0 0 114 16,-7-22 80-16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54.9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52 19 0,'0'0'164'16,"21"-11"13"-16,-21 11-105 0,14-14 1 0,3 13-5 15,-9-13-5-15,13 15-11 0,-21-1-7 16,36-10-11-16,-20 4-5 0,8 9-6 15,-4-4-6-15,1 7-4 0,-5-1-2 16,2 4-6-16,-18-9-1 0,22 22 2 16,-14-9-5-16,-2 1 2 0,-5 0-3 0,-1 3 3 15,-3-2-2-15,-3 0 3 0,-3 0-4 16,-2 0 3-16,-1 0-3 16,-3-3 2-16,1-1-3 0,0-2 4 15,-1-3-3-15,1 0 1 0,14-6-2 0,-19 5-1 16,19-5 1-16,0 0 2 0,-13-2-4 15,13 2-2-15,0 0 1 0,0 0-1 16,17-9 2-16,-17 9-1 0,16-5 2 16,-16 5-3-16,22-4 3 0,-22 4 2 15,20 0 0-15,-20 0 1 0,24 6-1 0,-10-3-2 16,-1 4 1-16,1 1 1 0,1 3-1 16,-3-1 1-16,1 2-1 0,-3 2 0 15,-3-1 0-15,-4 4 3 0,-4-2-3 16,-4 0 1-16,-3 0-1 0,-5 1 2 15,-2-2-2-15,-3 0 3 0,-3-2-3 16,-2-2 2-16,-2 1 0 0,0-5-5 16,1 1-4-16,-3-8-10 0,7 7-10 15,-9-15-24-15,17 14-28 0,-12-17-45 16,7 1-74-16,17 11 1 0,-15-19 55 0,15 19 143 16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7:00.1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0 62 0,'0'0'38'0,"-13"6"1"0,13-6-5 16,0 0 0-16,0 0-2 0,0 0 8 15,0 0 5-15,0 0 4 0,0 0 0 16,0 0 3-16,0 0 2 0,23 6 1 0,-23-6 0 15,22 2-14-15,-11-4-1 0,14 6-13 16,-6-4 1-16,10 6-9 0,-1-5-4 16,5 4-8-16,2-3-2 0,4 1 2 15,-1-3-5-15,1 1-9 0,3 0-21 16,-8-8-26-16,12 10-67 0,-2-6-78 0,-11-3 1 16,2 4 5-16,-7-8 165 15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54.53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0 100 0,'1'16'186'0,"-1"-16"3"15,0 0-103-15,6 22-21 0,-6-22-9 16,5 36 2-16,-8-18-12 0,12 14-8 15,-10-7-15-15,8 6-3 0,-6-4-9 16,4 1 0-16,-2-3-7 0,2-2 1 16,-1-6-5-16,0-1 6 0,-4-16-7 15,6 20 1-15,-6-20-3 0,0 0-4 16,8 13-8-16,-8-13-13 0,0 0-13 0,-6-16-28 16,6 16-31-16,1-17-65 0,-6 0-34 15,4 0-6-15,-8-12 135 0,8 6 70 16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53.45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0 202 0,'0'0'180'16,"0"0"-5"-16,0 0-150 0,0 0-1 16,-9 13 9-16,13-1-2 0,-4-12 4 15,-1 25-4-15,-3-12-2 0,8 12 0 16,-6-6-6-16,7 12 6 0,-7-3-9 0,8 8 3 15,-6-3-7-15,5 3 2 0,-3-2-7 16,3 3 2-16,-2-4-5 0,2 1 0 16,0-6-1-16,-1 0-5 15,3-5 3-15,-1-5-6 0,-1-2 7 0,-5-16-8 16,8 19 7-16,-8-19-8 0,0 0 4 16,0 0-1-16,0 0 1 0,0 0-3 15,13-2 1-15,-13 2 3 0,5-17-8 16,-2 4 7-16,2-3-8 0,0-4 6 15,3-1-9-15,0 1 10 0,3-2-7 0,-2 2 3 16,3 3 3-16,0 3-2 0,1 2 5 16,0 5-3-16,-1 3 2 0,-12 4-2 15,25-5 2-15,-10 9-1 0,-1 0 3 16,0 6 0-16,0 1-3 0,0 1 5 16,-2 2-3-16,1 5 2 0,-3-5-3 0,-1 1 2 15,-1 0-6-15,-4-3 4 16,-4-12 0-16,8 23-8 0,-8-23 2 15,0 0-14-15,14 21-27 0,-14-21-52 16,0 0-100-16,8-13-24 0,-8 13 7 0,9-12 59 16,-9-2 156-16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52.59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2 291 0,'10'14'204'16,"-10"-14"12"-16,14-5-134 0,3 14-38 15,-17-9-6-15,32 7-3 0,-12-5-4 0,7 1-14 16,1 0-1-16,3 0-10 0,3-2-3 15,-3-5-22-15,11 11-34 0,-17-19-70 16,4 5-96-16,2 2-5 16,-8-6 6-16,-3 4 92 0,-20 7 126 0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52.3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9 229 0,'0'0'197'0,"0"0"0"16,0 0-139-16,0 0-6 0,20 10-4 15,-20-10-3-15,15-1-8 0,-15 1-4 16,30-3-8-16,-13 0-5 0,8 6-4 15,-1-4-4-15,2 3-2 0,-1-3-6 0,2 1 1 16,-4-2-3-16,-1 1 0 0,-4 1-5 16,-4-4-1-16,-14 4-6 0,19-1-6 15,-19 1-14-15,0 0-26 0,13 5-39 16,-13-5-50-16,-21-10-70 0,21 10-4 16,-18-2 21-16,18 2 198 0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52.00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4 242 0,'0'0'194'0,"0"0"-4"16,27-3-142-16,-27 3-11 0,0 0-3 15,0 0-1-15,19-3-5 0,-19 3-5 16,19-1-6-16,-19 1-3 0,27 9-4 16,-13-4-2-16,2 4 0 0,-2 3 3 0,0 3-10 15,-2 2 5-15,-2 4-6 0,-3 0 4 16,-2 1-5-16,-4 0 7 15,-1 0-8-15,-3-1 1 0,-2-3 1 16,-2-1-11-16,7-17-7 0,-14 30-21 0,-3-28-31 16,16 12-61-16,1-14-79 0,-14 5-2 15,14-5 5-15,0 0 196 0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51.6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 15 250 0,'0'0'193'0,"0"-11"5"16,-21 7-147-16,21 4-10 0,12-1 1 15,4 9-2-15,-16-8 3 16,28 1-12-16,-11-3-3 0,12 7-10 16,-2-7 0-16,7 8-8 0,1-6-2 0,4-2 4 15,1 2-6-15,0 0-2 0,-1 0-2 16,-2-1-1-16,-5 1-6 0,-3-4 3 16,-2 3-6-16,-8-1-8 0,-1 4-7 15,-18-2-6-15,21-1-24 0,-21 1-25 16,0 0-47-16,0 0-62 0,0 0-23 0,0 0 1 15,-25-7 159-15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51.2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253 24 58 0,'0'0'164'0,"0"0"-19"15,0 0-81-15,0 0-2 0,-13-12-4 16,13 12-4-16,0 0-11 0,0 0-4 16,-23-12-6-16,23 12-5 0,-22 1-2 15,22-1-1-15,-26 5-2 0,26-5-1 16,-31 16-5-16,17-3 3 0,-6 0-1 0,3 7-1 15,-4-5-1-15,5 9-1 0,-2-4 1 16,6 3-12-16,-1-3 9 0,7 1-12 16,5-3 3-16,4 0-8 0,7-3 5 15,3-2-7-15,5-2-1 0,3-6 0 16,7 1-10-16,-3-9-7 0,10 8-19 16,-11-20-24-16,18 17-47 0,-20-17-65 15,4 0-35-15,-1 3-1 0,-10-8 104 16,3 8 110-16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50.86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6 108 52 0,'-12'-8'158'0,"12"8"1"0,13 7-114 16,-13-7-5-16,0 0-5 0,0 0-4 0,2-13-2 16,-2 13-6-16,6-13-2 0,-6 13 1 15,12-17-5-15,-6 4 2 0,-6 13 1 16,18-22 2-16,-3 16 0 0,-15 6 2 16,21-15-4-16,-21 15-1 0,20-8-1 15,-20 8-2-15,20 0-3 0,-20 0-3 0,18 6-3 16,-18-6-3-16,17 13 0 15,-17-13-1-15,12 15-1 0,-12-15 0 16,7 18 0-16,-7-18-1 0,1 24 2 0,-1-24-5 16,-5 22 5-16,5-22-2 0,-11 23 1 15,11-23-3-15,-19 21 3 0,19-21-5 16,-24 17 3-16,11-9 0 0,-1-1-2 16,14-7-5-16,-23 11 3 0,23-11 0 15,-17 4 1-15,17-4 0 0,0 0-2 0,0 0 0 16,-13 2 1-16,13-2 2 0,0 0-2 15,0 0-2-15,0 0 3 0,14 3 0 16,-14-3 3-16,16 2-2 0,-16-2 3 16,20 3 0-16,-7-1-1 0,1-1 1 15,-1 1-1-15,3 1 1 0,-1 0-2 16,0 2 1-16,0 0 0 0,-1 1-3 16,-14-6 5-16,21 15-2 0,-21-15 2 15,12 23 3-15,-12-23-3 0,1 22 5 16,-5-9-5-16,-4 1 6 0,-2 0-9 0,-1 0 6 15,-4 0-9-15,0 0 3 0,-1-2-3 16,-2 0 3-16,1-1-3 0,0-4 3 16,0 0-4-16,3 0-7 0,-5-9-11 15,19 2-19-15,-26-3-29 0,26 3-39 16,-15-4-50-16,15 4-41 0,-13-19 9 16,5 0 184-16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50.2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0 101 0,'0'0'173'0,"0"0"5"0,0 0-110 16,0 0-13-16,0 0-6 0,0 0 0 15,0 0-1-15,-4 17-3 0,4-17-9 16,3 24-1-16,-3-24-9 0,4 33-2 16,-5-14-7-16,5 4 1 0,-4-2-8 15,5 3 2-15,-4-2-10 0,0 1-3 0,1-2 8 16,-1 1-7-16,0-4 7 0,0-1-11 15,-1 0 7-15,0-17-13 0,0 24 8 16,0-24-11-16,1 14-14 16,-1-14-16-16,0 0-36 0,-13-7-36 0,13 7-80 15,0 0-12-15,-3-22 2 0,3 22 144 16,-9-27 61-16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46.0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10 405 0,'0'0'223'0,"0"0"-8"16,0 0-146-16,0 0-44 0,0 0-8 0,0 0-1 16,0 0-10-16,0 0-12 0,17 4-21 15,-17-4-41-15,0 0-130 0,0 0-20 16,0 0-7-16,0 0 7 0,1-14 203 16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7:58.75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90 25 1 0,'0'0'8'15,"-19"0"106"-15,19 0-89 0,-18-5-6 16,18 5 0-16,-16-2 0 0,16 2-5 0,-13 2-3 16,13-2 1-16,-12 2 1 0,12-2 1 15,0 0 0-15,0 0 0 0,0 0 0 16,-12 5 2-16,12-5 1 0,0 0 3 16,0 0 2-16,0 0 5 0,0 0 1 15,12 7 2-15,-12-7 0 0,15 1-1 0,-1 2-4 16,-14-3-2-16,28 2-2 0,-12-2-7 15,6 1-2-15,1-1 0 0,5 4-1 16,0-5 1-16,7 3-2 0,3-2 0 16,5 1-1-16,4-2 1 0,5 1-1 15,4-3 0-15,6 3-1 0,3-3-1 16,5 1 0-16,2-2 0 0,4 1-1 16,3-1 0-16,3 2 2 0,0-1 1 15,4-1 0-15,1 1 0 0,1 3 0 16,-1-3 0-16,3 2-1 0,-5 0-2 0,0 2-3 15,-3 0 0-15,-3 1-1 0,-7-1 0 16,-5 0-2-16,-6 2 0 0,-6 0 0 16,-7-2 2-16,-7 0 0 15,-6 0-1-15,-5-1-1 0,-6 0 1 0,-4 0-2 16,-3-1-4-16,-17 1-7 0,24-1-23 16,-24 1-31-16,12-5-60 0,-12 5-66 15,0 0-8-15,0 0 7 0,-10-18 183 16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45.8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0 412 0,'0'0'218'16,"0"0"0"-16,0 0-180 0,0 0-10 16,0 0-5-16,0 0-4 0,0 0-9 15,0 0-5-15,0 0-2 0,0 0-10 16,0 0-7-16,14 11-21 0,-14-11-34 15,0 0-63-15,0 0-85 0,4 13 1 0,-4-13-8 16,-7 14 165-16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45.4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58 168 218 0,'0'0'202'0,"-4"24"-5"0,8 4-127 16,-14-13-11-16,14 15-13 0,-12-11-3 0,10 8-16 15,-6-5-2-15,7 2-15 0,-1-5 3 16,2-2-12-16,1-3 1 0,-5-14 2 16,8 19-5-16,-8-19 1 0,0 0 0 15,0 0 1-15,0 0 0 0,0 0 0 16,0 0 0-16,0 0-1 0,7-17-1 0,-7 17 1 15,-7-26 1-15,6 7 5 0,-3-3-11 16,1-4 5-16,1 0-5 0,-1-3 4 16,0-3-2-16,2 4 2 15,0-3-4-15,0 1-2 0,3 3 8 0,0 4-3 16,0 2 3-16,2 3-2 0,1 3 2 16,1 3-1-16,-6 12 0 0,14-15-1 15,-14 15 1-15,13-9 1 0,-13 9 1 16,16 0-1-16,-16 0 2 0,19 8 0 15,-19-8 1-15,21 14 2 0,-21-14-1 0,22 23-2 16,-14-9-1-16,-1 0 4 0,-4 3-4 16,-2-1-2-16,-4 1 1 0,-1 2 1 15,-6-4-2-15,-2 1 3 0,-3-1-2 16,-2-1-2-16,-3-1-6 0,-1-6 2 16,4 0-12-16,-5-7-9 0,22 0-25 15,-36-2-36-15,36 2-52 0,0 0-76 16,-12-12 9-16,12 12 18 0,2-15 188 15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44.84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0 103 330 0,'0'0'209'0,"11"-15"-2"0,6 15-152 16,-17 0-21-16,18-8-8 0,-18 8-2 16,28-16-5-16,-10 9-8 0,3 1-5 15,4 0-10-15,-5-6-16 0,11 11-24 16,-13-15-36-16,17 16-61 0,-8-4-72 15,-6-1-1-15,3 3 10 0,-7-3 204 0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44.62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0 304 0,'17'4'200'0,"-17"-4"6"0,-3 16-164 16,10 7 0-16,-10-8-6 0,11 15 1 15,-10-5-2-15,9 7-15 0,-5-5 0 0,2 3-8 16,0-3-1-16,1 0-7 0,-2-3 6 15,2-1-9-15,-2-5-3 16,-1-2-1-16,0-1-6 0,-2-15-6 16,3 18-12-16,-3-18-20 0,0 0-30 0,0 0-34 15,-7-17-75-15,3 4-26 0,-3-7-1 16,7 20 136-16,-16-39 77 0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44.3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57 208 0,'0'0'179'0,"0"0"4"0,-4-17-152 15,4 17 0-15,0 0-2 0,0 0-2 16,11-21-1-16,-11 21-5 0,16-9-2 16,-16 9-2-16,20-9 1 0,-5 11-2 15,-15-2 1-15,28 3 0 0,-15 0-2 0,3 5-2 16,-2-1-2-16,3 6 1 0,-3 0-3 15,0 1-1-15,-2 1-5 16,1 1 1-16,-4-3-2 0,-1 3 2 16,-2-3-3-16,-6-13-1 0,5 22-1 0,-5-22 4 15,-7 21-3-15,7-21 2 0,-19 22-5 16,5-10 1-16,-2 0 3 0,-1-2-3 16,0 0 2-16,-4-2-10 0,3 1 10 15,-1-3-8-15,4 0 9 0,0-4-3 16,15-2 0-16,-19 6-5 0,19-6 6 0,0 0 0 15,0 0-1-15,-1 13 1 0,1-13 3 16,16 11-5-16,-3-6 5 0,2 2 4 16,1-1 0-16,4 2 1 15,-2-3 1-15,5 0 0 0,-2-1-1 0,1-2-1 16,-2 0-1-16,0 0-1 0,-3-1-1 16,-1-1-2-16,-3 0-3 0,-13 0-3 15,17-1-6-15,-17 1-9 0,0 0-17 16,0 0-26-16,0 0-48 0,0 0-75 15,0 0-32-15,0 0 12 0,0 0 118 0,0 0 88 16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43.84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9 60 0,'0'0'169'0,"0"0"8"0,0 0-115 0,0 0-1 15,-4-13 0-15,4 13-2 0,0 0-4 16,6 15-8-16,-6-15-8 16,-1 16-4-16,1-16-2 0,2 28-2 15,-4-11-7-15,6 9-2 0,-3-4-7 0,2 4 1 16,-3 1 1-16,5 2-12 0,-4-1 3 16,1 0-9-16,-4-4 7 0,3 0-7 15,-2-2 6-15,0 1-10 0,2-5-2 16,-5-4 0-16,3-1-9 0,1-13-8 15,0 24-22-15,0-24-29 0,0 0-47 0,0 0-67 16,0 0-28-16,0 0 5 0,-13-25 128 16,13 12 84-16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41.12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24 12 0,'13'-2'173'0,"-13"2"4"16,6-18-94-16,-6 18-31 0,0 0 3 15,21-2 4-15,-21 2-7 0,22-2-10 16,-22 2-14-16,28 2-5 0,-28-2-4 16,31 9-2-16,-19-4-5 0,4 4-1 15,-16-9-2-15,23 22-1 0,-15-10-1 0,0 6 2 16,-3-1-5-16,-2 1 3 0,-3 2-4 15,0 0 2-15,-5 1-3 16,0-2-1-16,-2-1-6 0,-3-3-2 16,5 3-18-16,-9-12-15 0,17 13-48 0,-3-19-99 15,-17 14-17-15,17-14-7 0,0 0 109 16,0 0 102-16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40.8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84 76 0,'0'0'180'16,"0"0"-1"-16,0 0-125 0,0 0-7 15,0 0 2-15,0 0-2 0,0 0-1 16,0 0-13-16,0 0-8 0,17-8-3 0,-4 7 0 15,-13 1-1-15,33-8 0 16,-13-1-2-16,8 6-5 0,0-5-1 16,6 5-4-16,-1-3-1 0,2 2-5 15,2-2 1-15,-1 2-3 0,-3 0-1 0,0 0 3 16,-2 1-3-16,-4 0-1 0,-4 2-1 16,-5-1-1-16,-2 3-4 0,-16-1-5 15,19 1-1-15,-19-1-10 0,0 0-7 16,0 0-9-16,0 0-17 0,0 0-17 15,0 0-23-15,0 0-26 0,-13-4-62 0,13 4-4 16,-16-5 142-16,16 5 46 0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40.3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133 138 241 0,'-13'10'195'16,"13"-10"3"-16,2 19-157 0,-2-19-13 16,-12 22 4-16,12-22-3 0,-6 29-3 15,4-14-13-15,4 7-5 0,0-3-5 16,1 2 2-16,2-4-5 0,-1 2 2 16,2-5-3-16,-1 3 3 0,-5-17-3 0,9 19 2 15,-9-19-1-15,0 0 1 16,12 15 0-16,-12-15 2 0,0 0 0 15,0 0-1-15,0 0 1 0,3-16 0 16,-3 16 0-16,-1-22-1 0,0 5-1 0,0-3-2 16,0-3 4-16,-1-5-3 0,1-3 3 15,0 3-5-15,1-4 4 0,0 2-3 16,1 2 5-16,1 5-6 0,0 4 3 16,0 0-3-16,0 6 3 0,-2 13-2 15,7-20 0-15,-7 20-2 0,0 0 3 0,17-16-3 16,-17 16 2-16,17-8 0 0,-17 8 1 15,21-3-2-15,-21 3 4 16,25 0-2-16,-13 3 0 0,-12-3 1 16,25 7 0-16,-25-7 2 0,19 13-3 0,-19-13 2 15,12 19 0-15,-12-19 1 0,2 20-2 16,-4-7 0-16,2-13-1 0,-11 22 1 16,11-22 0-16,-15 24 0 0,15-24-2 15,-19 17 2-15,19-17-1 0,-15 11-1 16,15-11-3-16,0 0 0 0,-13 12-3 0,13-12 2 15,0 0-1-15,0 0 2 0,0 0-3 16,0 0 4-16,16 5 2 16,-16-5 0-16,16 4 1 0,-16-4 1 15,20 9-1-15,-20-9 0 0,22 15 0 0,-22-15 1 16,24 21-2-16,-24-21 3 0,24 24-1 16,-13-10 1-16,-1-2-2 0,-2 1 3 15,-3 0-1-15,-5-13 1 0,1 21-2 16,-1-21 2-16,-15 19-1 0,3-10 0 15,-7 0-4-15,-2-3 1 0,-3-1-4 0,-5-2-5 16,3 2-8-16,-9-7-7 0,8 6-9 16,-9-14-13-16,14 14-12 0,-13-15-22 15,17 15-21-15,-6-6-49 16,0-4-30-16,24 6 62 0,-26-4 119 0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39.6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55 56 0,'0'0'168'16,"13"1"-1"-16,-13-1-130 0,21-8 0 0,-3 7 2 15,0-6-2-15,8 3-12 0,-1-1-20 16,3-4-29-16,5 7-50 0,4 4-96 16,-17-14-2-16,13 16 42 0,-18-18 130 15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8:24.09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31 0 148 0,'-13'9'176'16,"13"-9"9"-16,-5 19-118 0,5-19-21 15,-6 20 6-15,-1-8-5 0,11 10-8 0,-7 0-14 16,8 8-3-16,-4-2-10 0,5 5 1 16,-3 1-17-16,0-4-14 0,7 8-41 15,-15-12-52-15,6 2-88 0,4 2 1 16,-7-7-3-16,4 1 160 0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39.48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33 462 1 0,'0'0'116'0,"0"0"48"0,-14 8-108 0,14-8-2 15,0 0-3-15,-7 13-1 0,7-13-12 16,0 0-1-16,0 0-9 0,0 0-2 16,0 0-3-16,0 0-1 0,-13 4-1 15,13-4 1-15,0 0-1 0,0 0-3 16,0 0 0-16,0 0-1 0,0 0-1 0,0 0-3 15,0 0-1-15,0 0-4 0,0 0-1 16,0 0-2-16,0 0-1 16,2-13-2-16,-2 13 1 0,3-21-3 0,-1 4 2 15,2-2-2-15,-1-4 3 0,3-1-4 16,0-6 4-16,0-4-4 0,2-3 5 16,1 1-7-16,1-1 6 0,1 0-6 15,-2 4 7-15,2-1-1 0,-1 7 0 16,0 7 1-16,-3 2-7 0,1 6 9 15,-8 12-8-15,9-15 10 0,-9 15-11 0,0 0 4 16,0 0 2-16,0 0-2 0,0 0 9 16,16 21-9-16,-11-8 8 0,1 4-8 15,2 1 8-15,1 7-6 16,0-2-2-16,1 7 3 0,-1-2-5 0,2 1 3 16,-1 1-3-16,1 0 2 0,0 0-4 15,-2-3 5-15,1-2-3 0,0-3 3 16,-1-2-5-16,-2-2 3 0,0-3-4 15,-7-15 2-15,9 18-7 0,-9-18-2 16,0 0-9-16,0 0-8 0,9 13-18 0,-9-13-20 16,0 0-31-16,-14-14-33 0,14 14-60 15,0 0-14-15,-24-17 91 0,24 17 113 16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38.0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33 94 0,'0'0'56'0,"0"0"-2"16,-13-8-4-16,13 8-8 0,0 0-1 16,0 0-4-16,0 0 1 0,0 0-2 15,0 0-1-15,0 0-2 0,0 0-1 16,0 0-3-16,0 0-2 0,0 0 0 16,0 0-2-16,0 0-2 0,0 0-2 15,0 0-1-15,0 0-4 0,0 0 0 16,0 0 0-16,11 19-2 0,-11-19 1 15,6 19-2-15,-6-19-4 0,7 27 3 0,-4-10-4 16,2 4 3-16,-1 0-5 0,0 1 3 16,-1-1-6-16,2 1 6 0,-2 0-2 15,1-2 0-15,-3-3-3 0,2 0 4 16,-3-17-4-16,3 25 2 0,-3-25-6 16,2 18 2-16,-2-18-3 0,0 0 2 0,1 12 2 15,-1-12-4-15,0 0 2 0,0 0-1 16,0 0 2-16,0 0-2 0,3-13 2 15,-3 13-2-15,1-18-1 16,0 4 0-16,1-4 1 0,-1-3-2 0,1-2 4 16,-1-3-5-16,2 3 4 0,0-4-4 15,0 2 4-15,2 3-4 0,0 1 5 16,1 2-3-16,2 3 0 0,2 3-1 16,0 0 2-16,-10 13-1 0,21-17 0 15,-21 17 0-15,22-11-1 0,-22 11 1 0,23-3 1 16,-23 3-2-16,18 3 3 0,-18-3-2 15,18 11 0-15,-18-11 2 16,14 19-2-16,-8-6 2 0,0 2-1 16,-1 2 2-16,-2-1-4 0,0 1 4 0,-1-2-6 15,0 1 5-15,-1-2-1 0,0 0 3 16,-1-14-5-16,1 19 3 0,-1-19-4 16,1 16 5-16,-1-16 0 0,0 0-2 15,0 0 1-15,0 0-2 0,5 12 1 16,-5-12-1-16,0 0 3 0,0 0-3 0,10-13 2 15,-10 13-2-15,8-20-1 0,-8 20 0 16,12-26 1-16,-5 10-3 0,1-4 3 16,-1-1-3-16,1 1 1 0,0 3 0 15,1 1 2-15,-2 1-2 0,2 2 4 16,-9 13-3-16,15-16-2 0,-15 16 4 16,14-6-1-16,-14 6 2 0,13 1-1 15,-13-1 0-15,15 10 0 0,-15-10 2 16,16 25 3-16,-8-6-2 0,-1 3-2 15,0 2 2-15,-2 2-1 0,2 4 3 0,-3-2-3 16,1-1 2-16,-2 0-5 0,0-3 6 16,0-5-4-16,1 1 3 0,-1-6-5 15,-3-14 4-15,5 23-4 0,-5-23 2 16,4 12 0-16,-4-12-4 0,0 0-4 16,0 0-9-16,0 0-11 0,0 0-31 0,18 2-40 15,-18-2-85-15,-4-16-25 0,4 16-5 16,0-22 112-16,0 22 101 0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30.8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15 3 0,'0'0'172'0,"0"0"-3"0,0 0-107 16,0 0 0-16,0 0 7 0,0 0-2 15,0 0-11-15,0 0-14 0,0 0-8 16,0 0-3-16,14 5-3 0,-14-5-2 16,15-3-5-16,-15 3-2 0,23-4-4 15,-9 0-1-15,4 2-3 0,-3-1-3 0,4 3-1 16,-1-3-3-16,-3 2 0 0,3 1-3 15,-2-1 1-15,-2 3-3 0,-1-1-1 16,0 1-4-16,-13-2-7 0,19 3-9 16,-19-3-16-16,15 4-30 0,-15-4-38 15,0 0-74-15,0 0-35 0,0 0 10 0,13-1 135 16,-13 1 70-16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30.48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29 164 0,'0'0'188'16,"0"0"3"-16,20 0-145 0,-20 0 0 16,0 0 1-16,0 0-1 0,0 0-11 15,2-14-10-15,-2 14-6 0,17-1-5 16,-4 2-2-16,-1-4 0 0,4 3-4 16,2-3-1-16,0 4-2 0,1-3-3 15,0 1-1-15,-1-2 0 0,-1 3-2 16,-3-1 1-16,-1 0 0 0,-13 1-1 0,17-3-1 15,-17 3 0-15,0 0-3 0,0 0-3 16,0 0-4-16,0 0-12 0,0 0-10 16,0 0-20-16,0 0-21 0,0 0-26 15,-13 9-39-15,0-9-57 0,13 0 4 16,-18 2 174-16,18-2 19 0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29.8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30 270 0,'0'0'180'0,"-5"-20"-97"0,5 20-63 16,0 0 2-16,0 0 3 0,0 0-1 15,0 0-4-15,13-8-9 0,-13 8-4 16,22-3 1-16,-5 4 2 0,-3-2-1 16,5 6 0-16,-5-3 2 0,3 4 1 15,-17-6 0-15,26 15 2 0,-26-15-2 0,15 21 0 16,-15-21 0-16,7 24 3 0,-9-11 0 15,0 1-3-15,-4 2 0 0,1 1-12 16,-4-4 8-16,0 2-9 0,1-3 7 16,8-12-15-16,-14 23-8 0,14-23-23 15,-8 14-42-15,8-14-47 0,0 0-78 16,0 0 9-16,0 0 31 0,0 0 167 16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29.52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45 2 10 0,'0'0'150'0,"-10"12"-53"15,10-12-40-15,0 0 2 0,-22-10 0 16,22 10 5-16,0 0-9 0,0 0-2 16,-13-2-16-16,13 2 1 0,0 0-12 15,0 0 3-15,0 0-1 0,15 8-5 16,-15-8 2-16,22 0-4 0,-8-3-3 0,10 4-5 15,-1-3-1-15,7 3-5 0,1-3 0 16,2 0 0-16,1 1-5 0,0 1-2 16,1-1 1-16,-4 2-1 0,0-1-4 15,-3-2-2-15,-2 5-7 0,-6-4-4 16,0 6-7-16,-20-5-9 0,27 6-9 0,-27-6-25 16,14 4-27-16,-14-4-42 0,0 0-57 15,0 0-4-15,0 0 126 0,0 0 71 16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28.1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0 101 1 0,'0'0'161'0,"0"0"2"0,13-4-111 15,-13 4-2-15,22-12 2 0,-22 12 1 0,32-14 1 16,-16 2-11-16,12 9-12 0,-6-9-4 16,8 6-4-16,-6-4-3 0,4 6-6 15,-6-5-1-15,2 7-4 0,-8-3-4 16,-2 0-5-16,-14 5-6 0,16-4-9 15,-16 4-14-15,0 0-18 0,0 0-25 16,0 0-22-16,0 0-32 0,-15 19-55 16,1-22-3-16,14 3 168 0,-21 6 16 15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27.85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179 53 1 0,'0'0'37'16,"0"0"105"-16,0 0-102 0,0 0 0 15,9-18 5-15,-9 18 3 0,0 0-3 16,0 0-7-16,9-12-3 0,-9 12 1 15,0 0 0-15,0 0 1 0,0 0 2 16,0 0-3-16,1-13-3 0,-1 13-3 16,0 0-4-16,0 0-5 0,-12-6-1 15,12 6-4-15,0 0-3 0,-18-3-4 16,18 3 2-16,-18-1-3 0,18 1 2 0,-21 0-2 16,8 2 0-16,1 2-1 0,-1 0 2 15,13-4-2-15,-25 18-2 16,25-18 2-16,-23 19-5 0,13-6 4 0,1-1-4 15,2 6 2-15,1-2-2 0,2 3 2 16,0-1-3-16,2 3 4 0,1 2-6 0,2-1 5 16,1-1-2-16,2 0 2 15,-1-2-3-15,2 1 1 0,3-5-2 16,0 1 1-16,-8-16 6 0,22 23-6 16,-9-10 3-16,-1-7-8 0,2 2 9 0,2 0-9 15,-2-2 8-15,-1-5-7 0,2 2 1 16,-3-5 1-16,2 1-5 0,-14 1-3 15,24-5-11-15,-24 5-7 0,19-9-14 16,-19 9-17-16,14-6-32 0,-14 6-28 16,0 0-39-16,0 0-49 0,-1-16 10 0,1 16 176 15,0 0 20-15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27.29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69 14 41 0,'-8'-15'169'15,"8"15"11"-15,0 0-116 0,0 0-13 16,0 0-4-16,0 0 1 0,0 0-5 16,0 0-8-16,-5 21-8 0,5-21-6 0,0 19 3 15,-2-5-4-15,7 8 7 16,-7-4-8-16,6 7 2 0,-4-3-8 16,4 8 2-16,-2-3-5 0,2 3 0 15,-2-6-3-15,3 1 0 0,-2 0-7 0,1-1 4 16,-1-5-4-16,1-4 2 0,-2-1-4 15,-2-14 4-15,3 17-3 0,-3-17 1 16,2 14-1-16,-2-14-4 0,0 0-3 16,0 0-2-16,0 0-1 0,0 0-3 15,-4-19-3-15,-3 3-2 0,7 16 2 0,-8-30-2 16,6 10 6-16,-5-5-2 0,4 0 10 16,-3-5-5-16,0 2 7 0,0-1-2 15,-1 1 5-15,1 0-2 0,0 3 5 16,0 3-3-16,-1 4-1 0,2 3 1 15,1 3 3-15,4 12-1 0,-6-19 2 16,6 19 0-16,0 0 0 0,-3-13 1 16,3 13 0-16,0 0 0 0,0 0 2 15,0 0-1-15,0 0 2 0,0 0 1 16,17-8 0-16,-17 8 2 0,20 8-1 0,-3 1 2 16,-2 1-3-16,3 5 0 0,1-3-3 15,2 6 0-15,-4 0-4 0,3 3 2 16,-2 0-4-16,-1 2 2 0,-1 0-3 15,-3-2 3-15,-1 2-4 0,-4-1 4 16,-1-1-3-16,-6 0 3 0,-1-1-1 0,-4-2 2 16,-4 0-4-16,-2-1 2 15,-4-1-2-15,-1 0 2 0,-3-2 4 16,0-3-7-16,-2 2 0 0,0-4-5 16,1 1-3-16,-2-8-11 0,8 8-8 0,-8-13-28 15,21 3-45-15,-18 8-49 0,18-8-51 16,0 0-4-16,-7-14 111 0,7 14 95 15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22.62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44 194 0,'-6'-18'193'0,"6"18"0"16,2-13-147-16,-2 13 1 0,0 0-4 16,-13-13-8-16,13 13-12 0,0 0 0 15,0 0-12-15,3 17 6 0,1-3 1 16,-4-14 0-16,5 34 0 0,-6-14 2 16,6 9 2-16,-5 1-9 0,4 7 6 0,-5-2-9 15,3 2 4-15,-2 3-8 0,2 0 2 16,-1-4-8-16,1 0 5 15,2-3 0-15,1-5-6 0,1 1 5 16,1-3-9-16,1-4 4 0,-2-5-8 0,1 2 2 16,-7-19-20-16,14 24-16 0,-14-24-38 15,0 0-99-15,0 0-36 0,0 0-8 16,0 0 14-16,2-22 210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8:23.87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7-1 236 0,'-7'12'182'0,"10"-23"-34"15,3 23-99-15,-6-12-2 0,3 19 0 0,-3-19-13 16,4 24-12-16,-1-10-12 0,4 3 1 15,-1-1-7-15,4-2 2 0,-1 1-6 16,2-3 3-16,2-2-1 0,3 0 1 16,2-4-2-16,2-1 2 0,1-3-1 15,3-1 0-15,-1-2-1 0,3-4-2 16,0 3-7-16,-3-8-10 0,5 6-13 16,-11-11-22-16,13 12-26 0,-17-11-49 15,2 2-62-15,2 3-4 0,-9-7 84 16,6 8 110-16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22.27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216 89 1 0,'0'0'48'0,"0"-16"107"0,0 16-89 16,0 0-1-16,6-14 1 0,-6 14-2 15,0 0-6-15,16-11-9 0,-16 11-3 16,6-12-9-16,-6 12-6 0,0 0-1 16,-2-20-2-16,2 20-3 0,0 0-3 15,-13-11-5-15,13 11-5 0,-22-4-1 16,7 3 0-16,0 3-3 0,-3 0-1 15,1 2-1-15,-2 0-2 0,2 3 3 0,-2 0-3 16,3 1 3-16,-1 0-2 0,4 0 0 16,0 1-2-16,13-9 2 0,-18 19-4 15,18-19 1-15,-10 19-2 0,10-19 1 16,1 17-4-16,-1-17 3 0,12 14-2 16,-12-14 2-16,22 11-1 0,-9-8 1 0,3-2-2 15,2 1 1-15,-2-1 2 0,2 0-1 16,-3-2 0-16,1 0 1 15,-16 1-1-15,23-2 0 0,-23 2 2 16,12 0 0-16,-12 0-4 0,0 0 4 0,0 0-1 16,0 0 1-16,0 0 0 0,-15 14-1 15,15-14 0-15,-22 13 0 0,8-5 1 16,1 2-1-16,0 2-1 0,-2-4 1 16,3 3-2-16,12-11 2 0,-21 22-3 15,21-22 3-15,-15 22-3 0,15-22 2 0,-8 20-2 16,8-20 1-16,2 16 2 0,-2-16-1 15,0 0-1-15,20 15 1 0,-20-15-2 16,27 0 1-16,-10-2 0 0,2-6-2 16,2 3-4-16,1-2 1 0,2 0-3 15,-2-4-8-15,3 6-7 0,-9-9-11 16,7 13-14-16,-18-11-15 0,15 15-26 16,-22-18-37-16,2 15-69 0,1-13-1 15,-1 13 116-15,0 0 81 0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18.09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1 159 0,'0'0'183'0,"0"0"4"16,0 0-127-16,0 0-9 0,14-2-6 16,-14 2-5-16,15 1-4 0,-15-1-5 15,27 4-7-15,-13-1-5 0,6 3-2 16,-2 1-6-16,2 5 0 0,-4 0-4 16,1 1 0-16,-6 3-6 0,-3 2 4 0,-4 1-5 15,-1 1 4-15,-6 1-2 0,-2-1 2 16,-2-2-4-16,-3 3 2 15,-1-3-8-15,-3-4-6 0,6 6-15 16,-11-14-39-16,16 6-93 0,3-12-52 0,-19 17-1 16,19-17 0-16,-14 6 212 0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17.80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58 230 0,'0'0'194'0,"0"0"-2"0,0 0-151 15,0 0 3-15,0 0-2 0,0 0-4 16,15 5-6-16,-15-5-6 0,27-4-5 16,-9 0-3-16,8 3-4 0,1-5-4 15,6 3-1-15,0-4-4 0,2-1-1 16,0 2-2-16,-1-1-1 0,-2 1-1 16,-4 0-4-16,-2 3-2 0,-7-3-9 15,1 8-10-15,-20-2-7 0,21 0-11 16,-21 0-16-16,0 0-26 0,0 0-29 0,0 0-67 15,0 0-19-15,-16-2 42 0,16 2 158 16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17.43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17 127 223 0,'0'0'196'15,"1"23"4"-15,9-2-146 0,-10-21-6 16,2 36-3-16,-6-23-8 0,11 7-6 0,-7-5-13 16,5 3-5-16,-3-4-3 0,3 0-4 15,-5-14-3-15,8 22 0 0,-8-22-2 16,8 17 0-16,-8-17 0 0,0 0 0 16,0 0-4-16,0 0 3 0,0 0 5 15,0 0-4-15,14 4 0 0,-14-4-1 0,2-14 2 16,-2 2-2-16,0-3 5 0,1-5-5 15,-3-1-1-15,0-4 1 0,-2-1 5 16,1-3-5-16,-1 1 3 0,2 4-5 16,-1-2 2-16,0 7 0 0,1 0 1 15,2 5-1-15,0 1 0 0,0 13-2 16,3-17 4-16,-3 17-3 0,6-13 1 16,-6 13-2-16,0 0 2 0,15-11-2 15,-15 11 0-15,15 1 2 0,-15-1-1 16,22 5 3-16,-9-1-4 0,1 5 5 0,3-1-2 15,-1 5 1-15,0-1 2 0,0 1 0 16,-3 1 0-16,-1 6 1 0,-3-1-1 16,-2 2 1-16,-6-1-5 0,-3-1 5 15,-6 1-4-15,-1 4 2 0,-6-4-5 16,0-5 4-16,-4 3-3 0,-1-5 0 16,0-1-5-16,-2-7-5 0,5 4-9 15,-7-12-10-15,24 3-20 0,-37-9-26 16,37 9-33-16,-21-9-62 0,11-7-35 15,10 16 0-15,-9-29 153 0,9 29 53 0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16.95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98 110 0,'0'0'167'0,"23"5"1"0,-10-8-140 15,1-7-3-15,5 5-3 0,2-9-1 16,5 5-6-16,1-1-28 0,-4-2-32 0,6 2-42 16,1 10-67-16,-17-16-19 15,15 15 90-15,-23-12 83 0</inkml:trace>
</inkml:ink>
</file>

<file path=word/ink/ink1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16.7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0 447 85 0,'0'0'153'0,"0"0"-86"15,0 0-15-15,0 0 0 0,0 0-3 16,0 0 1-16,0 0-10 0,0 0-7 0,0 0-6 15,0 0 0-15,0 0-3 0,11 13 2 16,-11-13-2-16,0 0 0 0,0 0-2 16,0 0 0-16,0 0 1 0,0 0-3 15,0 0-2-15,0 0-1 0,0 0-3 16,0 0-2-16,0 0-2 0,0 0-2 16,0 0-1-16,0 0-1 0,0 0 1 15,0 0-5-15,0 0 1 0,1-16-4 16,-1 16 4-16,3-15-3 0,-3 15-1 15,5-23 1-15,-2 8-1 0,1-3 0 0,0-2 4 16,1-1-2-16,1-5 1 0,-2-2-4 16,3-2 7-16,-2 1-7 0,2-2 5 15,-2-2-6-15,1 2 3 0,-1 3-2 16,0 2 8-16,-1 3-3 0,-1 5-9 16,0 4 9-16,-3 14-8 0,4-15 11 0,-4 15-6 15,0 0 5-15,0 0-8 16,0 0 4-16,0 0 2 0,0 0-3 15,0 0 6-15,0 0-12 0,0 0 7 16,11 13-4-16,-11-13 5 0,8 19-3 0,-3-4 7 16,1 2-5-16,-1 2-2 0,4 4 9 15,-2 2-7-15,2 1 8 0,-1 5-9 16,1-2 4-16,0 3-4 0,0 0 4 16,1-2-2-16,0-2 0 0,-1-2-2 15,1-1-1-15,0-3-1 0,-1-2 3 0,0-6-4 16,-9-14 1-16,14 21-3 0,-14-21-2 15,10 13-8-15,-10-13-3 0,0 0-16 16,0 0-21-16,0 0-33 0,0 0-35 16,-4-17-64-16,4 17-26 0,-16-19 9 15,16 19 185-15</inkml:trace>
</inkml:ink>
</file>

<file path=word/ink/ink1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7:14.6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13 1 0,'0'0'51'16,"0"0"100"-16,0 0-99 0,0 0-3 16,0 0-2-16,0 0 1 0,0 0 0 15,0 0-8-15,0 0-5 0,0 0-2 16,10-13 2-16,-10 13 2 0,0 0-3 0,0 0 0 15,0 0-9-15,14-3 3 0,-14 3-9 16,0 0 3-16,0 0-8 0,0 0 1 16,0 0-3-16,0 0 0 15,0 0-2-15,0 0-2 0,0 0 2 0,16 14-1 16,-16-14 4-16,5 20-10 0,-5-20 9 16,7 26-10-16,-4-9 10 0,2 2-10 15,-1 7 5-15,0 0-5 0,0 1 2 16,1 2 3-16,-1-2-5 0,1 4 3 15,-2 0-4-15,2-3 4 0,-2 0-4 0,1 0 3 16,0-3-9-16,-1-1 7 0,0-1-3 16,0-4 2-16,0-2-4 0,-1-2 4 15,-2-15-2-15,5 20 1 16,-5-20 3-16,0 0-3 0,0 0-2 0,3 12 3 16,-3-12 1-16,0 0-1 0,0 0 1 15,0 0-2-15,0 0 0 0,3-15 0 16,-3 15 2-16,4-17-4 0,-2 5 4 15,0-5-6-15,0 2 2 0,0-3-1 16,2-2-1-16,-1 0 0 0,2-1 2 0,-2 0-1 16,4 5 0-16,-1 0 1 0,-1 1 3 15,-5 15-4-15,14-20 4 0,-14 20-2 16,13-9 2-16,-13 9-2 0,13-2 0 16,-13 2-1-16,0 0 0 0,16 3 2 15,-16-3 1-15,14 11-1 0,-14-11-4 0,11 19 5 16,-11-19-4-16,13 30 4 15,-7-14-2-15,2-1 2 0,-2 2-4 16,0 0 5-16,0-3-5 0,-1 4 5 16,-2-4-1-16,2 1 0 0,-1-1-3 0,-4-14 3 15,5 23-1-15,-5-23 1 0,6 21 1 16,-6-21-3-16,6 13-8 0,-6-13-4 16,0 0-9-16,0 0-27 0,12 16-41 15,-12-16-61-15,0 0-58 0,0 0-9 16,-4-17 53-16,4 17 165 0</inkml:trace>
</inkml:ink>
</file>

<file path=word/ink/ink1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6:38.3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38 255 0,'0'0'194'0,"-13"4"5"16,13-4-150-16,0 0-8 0,0 0-4 0,0 0-5 15,0 0-9-15,16-2-7 0,-16 2-2 16,20-4-1-16,-6 0 1 15,5 2-4-15,-3-3-3 0,4 2-3 16,-2-2 3-16,0 1-3 0,-2 1-3 0,-1-2-2 16,-3 3-9-16,-12 2-9 0,19-3-18 15,-19 3-29-15,0 0-62 0,16-1-89 16,-16 1 7-16,0 0-4 0,0 0 197 16</inkml:trace>
</inkml:ink>
</file>

<file path=word/ink/ink1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6:38.03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 7 88 0,'4'12'176'0,"-4"-12"5"16,-23-9-122-16,23 9-9 0,0 0-4 15,0 0-1-15,0 0-7 0,0 0-9 16,0 0-7-16,0 0-4 0,0 0 1 16,0 0-1-16,0 0 0 0,15 4-1 15,-15-4 1-15,15-1-2 0,-15 1 1 0,18-3-2 16,-18 3-2-16,24-2-3 0,-24 2 1 15,25-2-2-15,-25 2-4 0,25-2 0 16,-25 2-3-16,23-2-1 0,-23 2 1 16,20-1-3-16,-20 1 1 0,14-1-1 15,-14 1 0-15,0 0-2 0,0 0-2 16,0 0-7-16,16 1-8 0,-16-1-15 16,0 0-27-16,0 0-32 0,0 0-50 15,0 0-68-15,0 0 2 0,0 0 63 16,0 0 147-16</inkml:trace>
</inkml:ink>
</file>

<file path=word/ink/ink1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6:37.49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82 0,'0'0'168'16,"0"0"6"-16,0 0-130 0,0 0 2 16,0 0 0-16,0 0-5 0,0 0-11 15,0 0-5-15,0 0-2 0,0 0 0 16,0 0 0-16,19 4 2 0,-19-4 1 16,19 2-2-16,-19-2-2 0,23 5-4 15,-23-5-2-15,25 9-3 0,-25-9-3 0,24 13-2 16,-24-13-3-16,18 19 3 0,-18-19-6 15,11 23-4-15,-9-9 10 0,0-2-9 16,-4 2 9-16,-1-1-7 16,-1 1 5-16,-3-1-14 0,2 1 5 0,5-14-14 15,-10 19-29-15,-5-19-32 0,15 0-72 16,1 16-60-16,-1-16-5 0,0 0 21 16,0 0 194-16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8:23.59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 0 85 0,'0'0'164'0,"0"0"1"0,-12 6-111 16,12-6 1-16,0 0-1 0,0 22 1 15,0-22-7-15,-2 23-8 16,-2-11-7-16,9 9-3 0,-7-1-13 15,6 5-2-15,-4-2-9 0,1 4 3 0,0-1-11 16,0 0 5-16,0-2-9 0,-1-2 0 16,3 0-4-16,-5-6-14 0,9 4-12 15,-7-20-28-15,8 23-31 0,-8-23-89 16,0 0 0-16,14 14-10 0,-14-14 167 16,18-10 27-16</inkml:trace>
</inkml:ink>
</file>

<file path=word/ink/ink1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6:37.1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0 106 0,'0'0'165'0,"11"13"-83"16,-11-13-11-16,0 0-5 16,0 0-1-16,0 0-7 0,0 0-8 0,0 0-8 15,0 0-10-15,0 0 2 0,0 0-1 16,0 0-5-16,12 0 0 0,2 3-3 16,-14-3-11-16,25 3 2 0,-6-3-1 15,4 4-2-15,1-4-6 0,4 1 2 16,1-3-9-16,6 2 6 0,-1 1 1 0,0-1-3 15,-1 0-3-15,1 1-1 0,-2-2 2 16,-1 2-2-16,-3-1-5 0,-6-2-4 16,1 6-6-16,-9-8-10 0,6 12-11 15,-20-8-27-15,19 1-38 0,-19-1-31 16,0 0-47-16,0 0-34 0,4-17 13 0,-4 17 200 16</inkml:trace>
</inkml:ink>
</file>

<file path=word/ink/ink1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6:36.4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220 138 127 0,'0'0'54'0,"0"0"-2"15,0 0-4-15,0 0 4 0,0 0-4 0,0 0-4 16,0 0-5-16,0 0-2 0,-5-17-2 16,5 17-3-16,0 0-1 0,0 0-4 15,10-19 0-15,-10 19 0 0,5-14-2 16,-5 14-1-16,4-16 0 0,-4 16-1 16,-2-18 0-16,2 18 0 0,-8-19-4 0,8 19-4 15,-11-15 1-15,11 15-2 0,-16-13-2 16,16 13-2-16,-19-8-1 15,19 8-3-15,-19-2 1 0,19 2 2 16,-23 5-4-16,10-1-2 0,1 2 0 0,-1 5 1 16,0-1-3-16,0 4 2 0,0 5-3 15,2 2 1-15,-1 1-1 0,2 6 3 16,1-2-3-16,2 1 3 0,1 3-2 16,3 0 3-16,3-5-5 0,2 4-1 15,4-2 7-15,3-5-6 0,4 0 4 0,4-5-8 16,3-1 8-16,2-4-10 0,5-2 3 15,-1-10-10-15,8 2-13 0,-9-14-14 16,14 11-37-16,-20-22-45 0,5 3-94 16,2-2 4-16,-10-4 2 0,0 5 175 15</inkml:trace>
</inkml:ink>
</file>

<file path=word/ink/ink1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6:34.8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19 247 0,'0'0'192'0,"-2"18"-10"16,2-18-128-16,0 0-8 0,0 0-1 16,0 0-2-16,0 0-9 0,23-6-9 15,-23 6-6-15,22-7-6 0,-22 7-3 16,27-6-1-16,-10 2-5 0,1-3-9 0,2 5-11 15,-20 2-25-15,35-5-57 0,-15 4-115 16,-20 1 0-16,16 3-3 16,-16-3 96-16,0 0 120 0</inkml:trace>
</inkml:ink>
</file>

<file path=word/ink/ink1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6:34.56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-1 510 26 0,'0'0'167'0,"0"0"-5"15,0 0-101-15,0 0-12 0,0 0 2 16,0 0-8-16,0 0-5 0,0 0-12 15,0 0 2-15,0 0 0 0,0 0 2 16,0 0-1-16,0 0-2 0,0 0 1 0,0 0-1 16,0 0-2-16,0 0-5 0,0 0-2 15,0 0-4-15,0 0-1 0,0 0-5 16,0 0 1-16,0 0-3 0,0 0 0 16,0 0 1-16,0 0-2 0,0 0-2 15,0 0-2-15,0 0 4 0,0 0-5 16,0-17 2-16,0 17 3 0,5-20-11 15,-5 20 8-15,7-29-6 0,0 9 7 16,-2-3-7-16,3-6 7 0,-1-3-6 16,5-2-1-16,-3-5 6 0,0-4-3 0,-1 4 4 15,1 0-6-15,1 3 6 0,0 6-6 16,-1 4 6-16,-3 5-5 0,0 7 4 16,-6 14-3-16,12-19 2 0,-12 19-1 15,0 0 0-15,0 0 0 0,0 0 1 16,0 0-1-16,0 0 0 0,11 4 1 0,-11-4-1 15,0 0 0-15,6 14 2 16,-6-14 0-16,0 0-2 0,6 15 3 16,-6-15-1-16,0 0-1 0,5 17 1 15,-5-17 0-15,0 0-2 0,3 18 3 0,-3-18-3 16,0 0 2-16,3 16-1 0,-3-16 2 16,2 19-1-16,-2-19 1 0,5 23-2 15,-3-4 2-15,1-1-1 0,1 5 1 16,0 3-2-16,0-1 2 0,0 1-4 15,1 3 4-15,-1-2-4 0,1-4 2 0,2 3 2 16,0 0-4-16,0-4 4 0,0-2-5 16,2-4 7-16,0-1-8 15,-2-2 8-15,-7-13-8 0,12 19 1 16,-12-19-1-16,0 0-4 0,0 0-3 0,14 14-6 16,-14-14-4-16,0 0-7 0,0 0-11 15,0 12-15-15,0-12-16 0,0 0-31 16,0 0-32-16,-16-5-77 0,16 5 11 15,0 0 73-15,0 0 125 0</inkml:trace>
</inkml:ink>
</file>

<file path=word/ink/ink1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6:28.6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0 106 0,'4'12'166'0,"-4"-12"-2"0,-14-6-129 16,14 6-7-16,0 0-5 0,0 0-4 15,-6 13-10-15,6-13-9 0,0 0 1 16,0 15-7-16,0-15 6 0,0 0-7 15,0 0 6-15,5 13-5 0,-5-13 6 16,0 0 0-16,0 0 3 0,0 0 10 16,0 0-2-16,13-12 11 0,-13 12-3 15,0 0 0-15,4-13 6 0,-4 13-2 16,0 0 6-16,0 0-8 0,0 0 3 16,0 0-9-16,0 0 5 0,0 0-3 0,0 0-3 15,0 0 2-15,-5 14-9 0,5-14-1 16,0 0-3-16,-14 15-1 0,14-15-12 15,0 0-18-15,-3 19-57 0,3-19-112 16,0 0-8-16,0 0 4 0,0 0 88 16,0 0 113-16</inkml:trace>
</inkml:ink>
</file>

<file path=word/ink/ink1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6:28.3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42 0 185 0,'0'0'175'0,"-12"11"-57"0,12-11-67 16,0 0-8-16,-15 2-5 15,15-2-8-15,0 0-11 0,-7 17-5 16,7-17-7-16,0 0 1 0,-7 14-3 16,7-14 1-16,0 0-3 0,-2 15 1 0,2-15-4 15,0 0-1-15,0 0 0 0,0 0-1 16,0 0 1-16,0 0-1 0,16 10 1 15,-16-10-1-15,0 0 3 0,0 0-1 16,13-10 3-16,-13 10 2 0,0 0 3 16,0 0 2-16,9-13 4 0,-9 13 2 0,0 0 1 15,0 0 1-15,0 0-1 0,0 0-3 16,0 0-3-16,0 0-1 0,0 0-5 16,0 0-2-16,-14 3-6 15,14-3-3-15,0 0-9 0,0 0-10 0,-5 24-22 16,5-24-27-16,0 0-33 0,-8 16-55 15,8-16-35-15,-5 16-3 0,5-16 189 16</inkml:trace>
</inkml:ink>
</file>

<file path=word/ink/ink1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6:27.55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1 102 133 0,'0'0'82'0,"1"20"-6"16,-1-20-5-16,3 23-3 16,-3-23-8-16,2 21-8 0,-2-21-9 15,-1 23-11-15,1-23-2 0,-1 17-7 0,1-17-1 16,-5 14-11-16,5-14 0 0,0 0-9 15,0 0 1-15,0 0 0 0,0 0-2 16,0 0 4-16,0 0-6 0,9-13 5 16,-9 13-3-16,8-20 5 0,-2 4-10 15,-1 1 7-15,3-3-7 0,2 1 2 0,-1 0-2 16,0-1 2-16,3 1-3 0,-1 0 1 16,0 4 5-16,1 0-4 0,-12 13 4 15,21-19-2-15,-21 19 2 0,19-7 3 16,-19 7-2-16,16 1 2 0,-16-1 1 15,16 8 5-15,-16-8-1 0,15 17 4 16,-15-17-3-16,12 24 1 0,-7-10 0 16,0 3 0-16,-2 1 4 0,1 4-8 15,-3-1 6-15,2 2-9 0,-2-3 7 16,5 2-8-16,-5-3 6 0,3-2-6 0,-1-4-1 16,-3-13-1-16,10 18-2 0,-10-18-3 15,15 7-7-15,-15-7-12 0,18-2-15 16,-10-12-7-16,13 13-46 0,-21 1-73 15,23-22-45-15,-4 14 13 0,-5-12 106 16,5 11 90-16</inkml:trace>
</inkml:ink>
</file>

<file path=word/ink/ink1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6:27.1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60 1 0,'0'0'19'0,"0"0"116"16,0 0-100-16,0 0-2 0,0 0-3 15,17 10-4-15,-17-10-5 0,15-3-3 16,-15 3-4-16,16-8-1 0,-16 8-1 16,17-12 5-16,-17 12 7 0,16-14 8 15,-16 14 2-15,13-13 5 0,-13 13 2 16,0 0 5-16,3-20 5 0,-3 20 1 0,0 0-9 16,0 0-5-16,0 0-6 0,0 0-5 15,-13 7-6-15,13-7-3 0,-14 14-9 16,14-14 0-16,-18 21-7 0,10-9 2 15,1 3 3-15,-1-1-12 0,1 2 10 16,1-2-8-16,4 0 8 0,0-1-11 0,4 0 8 16,-2-13-15-16,5 17 0 15,-5-17-4-15,14 10-13 0,-14-10-8 16,19 0-19-16,-19 0-12 0,23-8-23 16,-18-5-7-16,15 10-22 0,-20 3-9 0,20-23-21 15,-3 19 81-15,-17-17 70 0</inkml:trace>
</inkml:ink>
</file>

<file path=word/ink/ink1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6:26.7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29 95 0,'0'0'162'0,"0"0"4"15,0 0-129-15,0 0-2 0,0 0 0 16,0 0 0-16,0 0-5 0,0 14 0 15,0-14 0-15,4 13 3 0,-4-13-3 16,4 21 1-16,-4-21-3 0,5 30 0 16,-5-14-1-16,6 4-1 0,-4-1-5 15,2 3-11-15,-3-4 5 0,5 4-10 16,-2-6 4-16,-1 1-10 0,-3-17 2 16,7 23-9-16,-7-23 7 0,0 0 1 0,15 13-1 15,-15-13 1-15,0 0 0 0,14-2 0 16,-14 2 0-16,0 0 0 0,13-18 1 15,-13 18 6-15,12-25-10 0,-8 11 8 16,0-6-8-16,-1 2 8 0,1-4-8 16,0 0 4-16,0-1-4 0,-1 2-1 0,1 3 3 15,0-2-9-15,3 6-3 0,-4-4-13 16,-3 18-9-16,8-24-16 16,-8 24-29-16,8-12-35 0,-8 12-46 15,14-3-43-15,-14 3 8 0,0 0 178 0</inkml:trace>
</inkml:ink>
</file>

<file path=word/ink/ink1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6:26.08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26 387 0,'0'0'203'15,"4"-18"-1"-15,-4 18-181 0,0 0-3 16,0 0-5-16,0 0-10 0,0 0-20 15,0 0-26-15,0 0-48 0,0 0-113 16,15-8 2-16,-15 8-4 0,0 0 123 0,0 0 83 16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8:23.35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0 45 0,'2'15'148'0,"-2"-15"4"0,0 0-110 16,0 0 1-16,0 0 3 0,0 0 0 15,0 0-5-15,5 21 3 0,-5-21-6 16,10 18-10-16,-10-18-7 0,13 25-3 16,-6-13-6-16,3 3 1 0,-2-4-4 15,4 4 1-15,-12-15-2 0,26 20 3 0,-13-14-1 16,4 2 1-16,-1-4-1 0,4 0-1 15,-3-3 0-15,3-2-4 0,-3-1-1 16,0 0-2-16,0-2-2 0,-3-1-4 16,1 1-4-16,-15 4-7 0,23-7-6 15,-23 7-11-15,18-6-11 0,-18 6-20 16,11-5-21-16,-11 5-41 0,-5-13-61 16,5 13 4-16,0 0 111 0,0 0 71 15</inkml:trace>
</inkml:ink>
</file>

<file path=word/ink/ink1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6:25.89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0 206 0,'0'0'187'0,"6"21"-7"0,-1-5-141 15,-5-16-2-15,2 29-4 0,-2-16-3 16,4 5-8-16,-2-1-4 0,3 3-12 16,-3-4 6-16,1 3-8 0,-2-6 0 15,2 1-5-15,-3-14 2 0,4 19-7 0,-4-19-7 16,0 0-17-16,6 20-35 0,-6-20-31 16,0 0-82-16,0 0-12 15,-9-22-8-15,9 22 197 0</inkml:trace>
</inkml:ink>
</file>

<file path=word/ink/ink1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6:25.61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230 118 1 0,'0'0'0'0,"0"0"95"0,-6-12-71 16,6 12-1-16,0 0-1 0,0 0 3 0,0 0 4 16,0 0 1-16,3-17 5 0,-3 17 2 15,0 0 3-15,4-13 0 0,-4 13 2 16,0 0-4-16,-3-19 0 15,3 19-3-15,0 0-3 0,0-13-3 0,0 13-3 16,-3-12-3-16,3 12-1 0,0 0 1 16,-15-17-2-16,15 17-1 0,0 0-4 15,-12-8-2-15,12 8 1 0,0 0 0 16,-19-5-3-16,19 5-1 0,0 0-1 16,-14-2-1-16,14 2-1 0,-13 2 0 0,13-2-1 15,-17 5-1-15,17-5 0 0,-16 11 3 16,16-11-4-16,-19 17 0 0,19-17-2 15,-20 25 3-15,9-12-4 0,2 6 1 16,-2-1-2-16,0 4 0 0,4 0-1 16,0 2 3-16,-2 0-3 0,3 1 2 0,2-1-4 15,1 2 4-15,1-2-3 0,2 0 1 16,0 0 4-16,2 1-7 16,4-4 7-16,-1 1-6 0,1-4 6 15,1 0-8-15,1-3 8 0,2-1-6 0,-10-14-1 16,22 19 0-16,-22-19-3 0,21 10 0 15,-8-8 1-15,-13-2-2 0,24-2-1 16,-24 2-1-16,25-15 3 0,-13 2-2 16,0 0 3-16,0-4 2 0,0-2-8 15,-2-2 8-15,2 1-5 0,-3 0 5 0,1 0-5 16,-1 1 9-16,-1 2-7 0,-1 4 5 16,-7 13 2-16,10-22-1 0,-10 22 2 15,8-14 0-15,-8 14-1 16,0 0-1-16,0 0 1 0,2-13-1 0,-2 13 0 15,0 0 1-15,0 0-1 0,0 0-1 16,0 0 3-16,0 0-1 0,0 0 1 16,0 0-2-16,0 0 2 0,0 0 0 15,0 0 0-15,0 0 2 0,0 0-3 16,-2 18 3-16,2-18-4 0,1 21 4 0,0-4 2 16,1 3-6-16,1 1 5 0,2 3-5 15,-4 2 5-15,1-1-7 0,1 1 8 16,-1-2-7-16,-1-1 0 0,0-3 3 15,1-3-3-15,-2 0 3 0,1-5-2 16,-1-12-4-16,3 20-7 0,-3-20-14 16,0 0-18-16,0 0-22 0,0 0-38 15,0 0-50-15,3-13-54 0,-3 13 7 16,2-24 137-16,-2 24 63 0</inkml:trace>
</inkml:ink>
</file>

<file path=word/ink/ink1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6:10.5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59 130 0,'0'0'178'0,"0"0"2"0,0 0-124 16,-8-17-3-16,8 17-1 0,0 0-1 16,30-5-7-16,-30 5-6 0,31-6-5 15,-13-2-3-15,8 8-8 0,-5-2-6 0,3 0-6 16,2 0-9-16,-7 0-11 16,7 5-23-16,-26-3-32 0,33-9-88 15,-18 7-55-15,-15 2-7 0,18-7 8 16,-18 7 205-16</inkml:trace>
</inkml:ink>
</file>

<file path=word/ink/ink1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6:10.0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 0 97 0,'0'0'61'0,"0"0"1"15,0 0-3-15,0 0 1 0,0 0-6 16,0 0 1-16,0 0-7 0,0 0-3 16,0 0-9-16,0 0-8 0,0 0-2 15,0 0-6-15,0 0-1 0,0 0-2 16,0 0 1-16,0 0-3 0,0 0 2 16,0 0 0-16,0 0-2 0,0 0 1 0,-3 16 0 15,3-16-1-15,0 0 1 0,0 0-1 16,-2 24-4-16,2-24 0 0,-3 27-1 15,0-10 1-15,3 1-2 0,-4 0-1 16,3 6 1-16,-2 0-5 0,2-1 6 16,-1 1-6-16,2 1 6 0,0-4-9 15,1 5 1-15,-3-3 5 0,4 0-6 16,-2-3 5-16,0 3-8 0,2-5 12 16,-1-3-12-16,-1-1 7 0,1-1-5 15,-1-13 0-15,3 15 3 0,-3-15-1 0,0 0 1 16,18 6-5-16,-18-6 2 0,23-2 2 15,-23 2 0-15,25-8-4 0,-10 7 3 16,-1-5-2-16,-1 2-4 0,-13 4 6 16,22-5 0-16,-22 5-1 0,18-1-3 15,-18 1 6-15,17-3-5 0,-17 3 0 0,16-3 4 16,-16 3-3-16,19-3-7 0,-6 4-3 16,-13-1-8-16,28-9-21 0,-24-7-27 15,17 21-50-15,-21-5-74 16,0 0-30-16,17-8 13 0,-17 8 117 0,0 0 91 15</inkml:trace>
</inkml:ink>
</file>

<file path=word/ink/ink1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6:09.1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69 232 0,'0'0'184'0,"0"0"9"15,12-15-111-15,2 15-50 0,-14 0-7 16,32-6-4-16,-12-1 5 0,7 6-3 16,-2-4-3-16,6 4-5 0,-4-4-2 15,4 3-6-15,-3-3-5 0,-5-1-10 16,4 5-14-16,-11-9-17 0,6 11-16 0,-16-13-23 16,12 17-39-16,-18-5-78 0,0 0-6 15,0 0 42-15,0 0 159 0</inkml:trace>
</inkml:ink>
</file>

<file path=word/ink/ink1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6:07.75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0 150 0,'0'0'174'0,"0"0"5"15,-1 19-139-15,1-19 2 0,-6 21 1 16,6-21-1-16,-4 38 1 0,-1-20-8 16,10 12-2-16,-7-6-12 0,6 5-3 15,-4-1-3-15,4 0-2 0,-1-2-14 16,-2-6-12-16,8 9-37 0,-13-16-74 16,3 0-82-16,3 4 5 0,-2-17-2 0,-3 22 154 15</inkml:trace>
</inkml:ink>
</file>

<file path=word/ink/ink1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6:07.26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64 95 0,'0'0'66'0,"-4"-16"-5"15,4 16-4-15,0 0-3 0,0-18 3 16,0 18 0-16,4-13 2 0,-4 13-4 16,0 0-4-16,14-7-4 0,-14 7-5 15,0 0-2-15,13-14-6 0,-13 14-7 16,19 5-4-16,-19-5-2 0,22 12-3 0,-6 1-1 16,-3-2-5-16,4 9-1 0,-3-5-5 15,1 5 2-15,-2 0-2 0,2 4 1 16,-6-2-5-16,-1-1 3 0,-3 0-4 15,-2 2 0-15,-3-1-4 0,-4-2 5 16,-2 0 0-16,0-1-2 0,-5-1 7 16,-3 0-11-16,-1-4 8 0,1 0-10 15,-3-1 9-15,1-1-10 0,1-4-6 16,-4-2-9-16,19-6-21 0,-30 9-38 16,30-9-110-16,-16 1-16 0,16-1-9 0,0 0 52 15,-18-6 164-15</inkml:trace>
</inkml:ink>
</file>

<file path=word/ink/ink1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6:05.7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274 58 1 0,'0'0'115'15,"14"3"45"-15,-14-3-97 0,0 0-9 16,0 0-4-16,0 0-5 0,0 0-4 16,0 0-9-16,0 0-1 0,0 0-2 15,0 0-1-15,0 0 1 0,0 0-2 16,0 0 0-16,0 0-2 0,-18-12-3 0,18 12-3 16,-8-14-5-16,8 14 2 15,-10-13-6-15,10 13 3 0,-14-13-3 16,14 13 0-16,-14-7-4 0,14 7 3 15,-15-3-1-15,15 3 2 0,-22 3-2 0,22-3 0 16,-24 8 5-16,10 1-9 0,-3-1 4 16,2 5-3-16,-5 1 5 0,4 5-6 15,-2-1 6-15,2 4-5 0,1 2-2 16,3 1 5-16,1 0-1 0,4 2-1 16,5-2-5-16,2-4 5 0,3 1-6 0,5-3 1 15,7-3-1-15,3-3 1 0,4-5 1 16,4-3-2-16,2-2 0 0,3-6-2 15,4-2-6-15,-2-5-11 16,7 5-31-16,-16-21-73 0,7 5-104 0,0 0 4 16,-6-4-3-16,-2 4 91 0,-9-5 135 15</inkml:trace>
</inkml:ink>
</file>

<file path=word/ink/ink1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6:04.5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37 97 91 0,'0'0'150'16,"9"-15"15"-16,-9 15-133 0,15-17 5 16,-7 4 0-16,9 7 8 0,-10-6 2 15,16 9 1-15,-23 3-7 0,33-14-5 0,-18 3-7 16,5 10-4-16,-4-5-5 0,4 9-3 15,-5-5-2-15,3 7-4 0,-6-3-1 16,1 6-2-16,-13-8-1 16,18 19 1-16,-18-19-2 0,7 25 1 0,-7-11-4 15,-1-2 2-15,-5 1-2 0,6-13 0 16,-18 26 2-16,8-13-8 0,-3-2 9 16,-1-1-10-16,-1-2 10 0,1 1-10 15,1-2 7-15,0 1-8 0,13-8 3 16,-19 3 0-16,19-3-2 0,0 0 0 0,0 0 1 15,0 0-1-15,0 0 2 0,0 0-2 16,0 0 2-16,0 0 5 0,19-13-3 16,-6 8 4-16,2 2-4 0,-2 3 0 15,5 2 1-15,1 1 0 0,0 0 0 16,0 5-4-16,0 0 6 0,1 4-5 16,-2-2 2-16,1 6 3 0,-4-4-3 15,-2 4 2-15,-3 1-1 0,-3-2 1 16,-4 2-4-16,-4 0 4 0,-4 0-1 15,-6-4 1-15,-3 1-2 0,-7-1 1 0,-2-1-2 16,-3-2 3-16,-3-2 0 0,-3-3-1 16,-2-2-2-16,2-1 1 0,1-3-6 15,-1-4-7-15,8 5-20 0,-9-15-37 16,17 11-80-16,-1-4-59 0,-2-5-1 16,19 13 1-16,-26-21 204 0</inkml:trace>
</inkml:ink>
</file>

<file path=word/ink/ink1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6:03.98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0 103 0,'0'0'171'0,"0"0"2"16,17 7-111-16,-17-7-11 0,-2 15 1 15,2-15-4-15,-2 21 5 0,2-21 1 16,-2 37-18-16,-2-18 0 0,8 7-13 16,-6-6 3-16,5 6-9 0,-5-3 5 15,4 3-13-15,-1-8 0 0,0 3 0 16,0-4-5-16,0 0 2 0,0 0-5 15,0-4 0-15,-1-13-1 0,3 19-1 0,-3-19-2 16,0 0-3-16,3 17-8 0,-3-17-12 16,0 0-13-16,0 0-21 0,0 0-33 15,4-18-32-15,-2 2-83 0,-2 16 1 16,1-28 24-16,2 14 183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8:22.9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0-4 83 0,'13'-3'164'0,"-13"3"-6"16,0 0-110-16,0 0-9 0,0 0 5 15,0 0-7-15,0 0-7 0,0 0-4 16,0 0 0-16,0 0-1 0,0 0-3 16,1 22 3-16,-2-10-3 0,6 5-2 15,-6 2-7-15,3 5-2 0,-2 1-7 16,0 1 4-16,0 2-7 0,0 1 3 0,-1-2-6 15,1 0 5-15,1-4-7 0,-1-1 6 16,0-5-4-16,1 2 4 0,1-6-3 16,-2-13 0-16,3 20-9 0,-3-20-7 15,7 12-20-15,-7-12-40 0,0 0-107 16,0 0-13-16,-1-19 13 0,1 19 84 0,3-24 100 16</inkml:trace>
</inkml:ink>
</file>

<file path=word/ink/ink1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6:03.0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34 272 0,'-13'3'190'15,"13"-3"7"-15,0 0-135 0,0 0-23 16,0 0-13-16,15-10-4 0,5 6-4 16,-1-5 0-16,11 6-6 0,3 2-21 15,-4-11-40-15,16 14-89 0,-4-2-65 0,-5-3-5 16,1 6 2-16,-9-5 164 0</inkml:trace>
</inkml:ink>
</file>

<file path=word/ink/ink1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56:02.81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0 434 1 0,'0'0'149'0,"0"0"6"0,3 13-100 16,-3-13-11-16,0 0 1 15,0 0 1-15,0 0 5 0,0 0-1 16,0 0-3-16,1-15-5 0,-1 15-9 0,9-19-1 15,0 6-6-15,-4-9 1 0,4 3-9 16,-2-5-1-16,3 0-7 0,-2-5 2 16,0 0-5-16,-2-2 2 0,1 1 1 15,-1-2-6-15,1 1 5 0,-2 1-7 16,1 5 4-16,-2 3-7 0,3 5 7 0,-1 3-8 16,-6 14 1-16,13-17 2 0,-13 17 0 15,15-4 3-15,-15 4 1 0,13 4 0 16,-13-4 1-16,14 12 1 15,-5 0 3-15,-1 2 3 0,1 4-8 0,-2 2 5 16,4 4-7-16,-3 2 6 0,3 3-9 16,-1 0 7-16,0 2-7 0,-1-1 3 15,1 2-1-15,2-2-3 0,-1-2 4 16,0 0-7-16,0-4 7 0,0-1-5 16,-2-5 4-16,0-1-7 0,-2-4 4 0,-7-13-6 15,12 16-2-15,-12-16-1 0,0 0-5 16,0 0-9-16,0 0-6 0,12 13-16 15,-19-26-18-15,7 13-29 0,0 0-34 16,-5-23-69-16,5 23-11 0,-15-27 41 16,8 14 166-16</inkml:trace>
</inkml:ink>
</file>

<file path=word/ink/ink1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35:53.783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7 487 1 0,'0'0'144'0,"0"0"9"0,0 0-104 0,0 0 5 16,-12-9 0-16,12 9-1 0,0 0 3 15,0 0-4-15,0 0-3 0,0 0-6 16,0 0-6-16,0 0-8 0,0 0-5 16,0 0-4-16,0 0-3 0,0 0-2 15,0 0-2-15,0 0-2 0,0 0 0 16,0 0-1-16,0 0 4 0,0 0-2 0,0 0-3 16,0 0 1-16,0 0-2 0,0 0-1 15,0 0-2-15,0 0 3 0,0 0-5 16,0 0 2-16,0 0 2 0,0 0-3 15,0 0-1-15,0 0 0 0,0 0 1 16,0 0-1-16,0 0-2 0,0 0 0 0,0 0 0 16,0 0 0-16,0 0 0 15,0 0 0-15,0 0 0 0,0 0 0 16,0 0 0-16,0 0-1 0,0 0-1 16,0 0 0-16,0 0 2 0,0 0 0 0,0 0 2 15,0 0-3-15,0 0 1 0,0 0 1 16,1 17 3-16,2-5-2 0,1 2-3 15,1-2 0-15,-1 3 0 0,3 2 0 16,0 0 0-16,1-1 0 0,-3-3 0 16,-5-13 0-16,12 18 0 0,-12-18 0 0,10 18 0 15,-10-18 0-15,0 0 0 0,8 13 0 16,-8-13 0-16,0 0 0 0,0 0 0 16,0 0 0-16,0 0 0 15,0 0 0-15,0 0 0 0,0 0 0 0,0 0 0 16,0 0 0-16,0 0 0 0,0 0 0 15,0 0 0-15,0 0 0 0,0 0 0 16,0 0 0-16,0 0 0 0,13-4 0 16,-13 4 0-16,16-22 0 0,-3 2 0 15,3-5 0-15,5-7 0 0,3-9 0 0,5-4-12 16,-4-17-28-16,18 8-47 0,-14-22-77 16,11 2-64-16,1 0 2 15,1 5-2-15,0 7 191 0</inkml:trace>
</inkml:ink>
</file>

<file path=word/ink/ink1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4:25.75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18 364 0,'0'0'191'0,"4"-20"-5"15,-4 20-155-15,0 0-34 0,0 0-1 16,0 0-5-16,0 0-5 0,0 0-4 16,0 0-9-16,0 0-7 0,8 20-23 15,-8-20-23-15,0 0-72 0,-3 13-27 16,3-13 6-16,-4 16 152 0,4-16 21 0</inkml:trace>
</inkml:ink>
</file>

<file path=word/ink/ink1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4:24.9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36 71 228 0,'-19'-12'99'0,"19"12"-15"0,0 0-12 16,-20-22-12-16,20 22-7 0,3-12-10 16,-3 12-10-16,14-10-7 0,0 8-4 0,-14 2-5 15,29-8 1-15,-14 3-4 0,6 9 0 16,-2-4-2-16,4 6-3 0,-2 0-3 16,0 3-2-16,-1 0-2 0,1 5 1 15,-3 2-2-15,-1 0 1 0,-1 3-4 16,-3-2 4-16,-3 4-4 0,0-1 2 0,-4 2 5 15,-3-2-4-15,-3 2 4 0,-2-2-16 16,-1 5-1-16,-9-9-24 0,10 15-29 16,-17-12-82-16,0-1-53 15,6 7 3-15,-8-13 35 0,4 4 162 0</inkml:trace>
</inkml:ink>
</file>

<file path=word/ink/ink1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4:24.6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30 50 119 0,'0'0'141'0,"0"0"9"0,-30-8-137 15,30 8 8-15,0 0 0 0,16-3 16 16,-16 3-2-16,26-2 5 0,-26 2 3 16,39-6 2-16,-21-1-6 0,15 8-4 15,-6-6-10-15,10 4-6 0,-3-4-4 16,4 3-7-16,-2 0-3 0,1 1-3 15,-3 0 0-15,0 0-2 0,-5 1 1 16,-4 1-6-16,-2 2-5 0,-8-3-8 0,4 5-11 16,-19-5-9-16,20 4-18 0,-20-4-28 15,0 0-18-15,0 0-37 0,0 0-9 16,-10-13-9-16,-4 6 128 0</inkml:trace>
</inkml:ink>
</file>

<file path=word/ink/ink1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2:27.7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32 10 1 0,'0'0'76'0,"-17"-1"77"16,17 1-95-16,0 0 6 0,0 0 0 15,0 0 2-15,-16-10-11 0,16 10-9 0,0 0-5 16,0 0-4-16,0 0-5 0,0 0-5 15,0 0-2-15,0 0-5 0,0 0-5 16,0 0-1-16,0 0-4 0,0 0-3 16,0 0 2-16,0 0-4 0,0 0 3 15,0 0 2-15,0 0 1 0,0 0-1 16,0 0 2-16,16 10-2 0,-16-10 0 16,14 7 0-16,-14-7-3 0,18 9-2 15,-18-9-2-15,21 13 1 0,-21-13-3 16,22 14 2-16,-22-14-3 0,22 16 2 0,-22-16-2 15,17 14 3-15,-17-14-3 0,13 13 1 16,-13-13 0-16,8 15 1 0,-8-15 0 16,2 14 1-16,-2-14-2 0,-2 16 1 15,2-16-2-15,-4 16 2 0,4-16-2 16,-3 16 1-16,3-16-5 0,-2 16 0 0,2-16-12 16,0 0-7-16,-1 26-20 15,-12-29-53-15,13 3-100 0,0 0-23 16,0 0 14-16,0 0 63 0,-16 9 142 15</inkml:trace>
</inkml:ink>
</file>

<file path=word/ink/ink1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2:27.1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54 131 0,'0'0'64'16,"0"0"-9"-16,0 0 5 0,-14-1-3 16,14 1 1-16,0 0-6 0,0 0 0 0,0 0-6 15,0 0-5-15,0 0-6 0,0 0-6 16,0 0-4-16,0 0-6 0,0 0-4 15,0 0-3-15,0 0-4 16,0 0 2-16,0 0 1 0,0 0 0 0,0 0-3 16,23-5 3-16,-23 5-1 0,27-1 3 15,-9-3 3-15,7 4-5 0,0-3-1 16,7 1 0-16,0-1-2 0,4 4 0 16,-1-2 2-16,3 2-4 0,-1-1-3 15,-1 0 2-15,-2 0-2 0,0 1-2 0,-6-3 1 16,-3 1-1-16,-1-1-1 0,-5 1 1 15,-1 0 1-15,0 1-2 0,-3-3 3 16,-2 0-3-16,0 2 0 0,-13 1-1 16,23-2 0-16,-23 2-2 0,16-4 0 15,-16 4-2-15,0 0-3 0,0 0 0 16,0 0-5-16,0 0 0 0,0 0-5 16,0 0-5-16,0 0-9 0,0 0-14 15,0 0-26-15,0 0-29 0,0 0-38 16,0 0-59-16,-12-17 9 0,12 17 130 0,0 0 59 15</inkml:trace>
</inkml:ink>
</file>

<file path=word/ink/ink1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2:25.2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70 146 188 0,'0'0'180'0,"0"0"-57"16,0 0-67-16,-18 16 2 0,21 2-3 15,-3-18-10-15,-6 27-14 0,3-15-13 16,4 8-2-16,-2-7-7 0,3 4-1 0,-2-17-4 16,6 22 0-16,-6-22-3 0,8 19 0 15,-8-19 0-15,0 0-2 16,14 11 2-16,-14-11 1 0,0 0 0 15,0 0 0-15,0 0-1 0,0 0 1 0,8-21 2 16,-8 21-2-16,-4-23 1 0,1 8-2 16,-2-2 2-16,0-3-3 0,0-2 3 15,-1-1-2-15,0 2 1 0,2 1-1 16,-2-1 2-16,2 3-3 0,1-1 3 16,1 5-3-16,-1 1 4 0,3 13-5 0,0-17 1 15,0 17 3-15,6-15-2 0,-6 15 1 16,0 0-2-16,19-9-1 0,-19 9 1 15,19-6 5-15,-19 6-3 16,20-3 1-16,-20 3 2 0,23-3 0 0,-23 3 2 16,25 0-1-16,-12 1-1 0,2 4-4 15,-1 0 4-15,2-1-5 0,-2 3-1 16,-14-7 0-16,22 18-1 0,-22-18 1 16,12 19 0-16,-12-19 2 0,-1 18-3 15,1-18 3-15,-13 17 1 0,13-17-2 0,-21 17-1 16,6-10 4-16,0 2-3 0,1-3 2 15,-1 1-4-15,0 0 2 0,2 1-3 16,13-8 4-16,-24 8-2 16,24-8 1-16,-15 6-2 0,15-6-1 0,0 0 2 15,0 0 0-15,0 0 0 0,0 0-1 16,0 0 0-16,0 0-1 0,16 8 1 16,-16-8 1-16,29 4 0 0,-14-1-1 15,4 2 0-15,0 0 1 0,4 3 0 16,-1-2 1-16,1 2-1 0,-1 2 0 0,-1 2 1 15,-3-1-1-15,-1-2 1 0,-4 1 1 16,-13-10-2-16,12 17 0 0,-12-17 0 16,-7 16 3-16,7-16-4 0,-24 14 1 15,8-7 0-15,-4-1 2 0,-1 0-2 16,-4-2 0-16,2 0-4 0,-4-3-6 0,4 2-4 16,-4-8-9-16,9 8-16 15,-13-13-18-15,19 12-28 0,-15-12-27 16,10 2-52-16,2 5-27 0,-6-11 55 15,21 14 137-15</inkml:trace>
</inkml:ink>
</file>

<file path=word/ink/ink1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2:24.3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8 385 1 0,'0'0'8'0,"0"0"131"0,0 0-93 16,0 0 7-16,0 0 10 0,0 0 3 15,0 0 0-15,0 0-15 0,0 0-1 16,0 0-5-16,0 0 5 0,0 0-8 16,0 0-10-16,0 0-4 0,0 0-4 15,0 0 1-15,0 0-4 0,0 0-8 16,0 0-5-16,0 0 1 0,0 0 0 0,-4-16-2 16,4 16 0-16,-2-14-3 0,2 14-2 15,-2-18 4-15,2 18-2 0,0-27 0 16,1 12-5-16,0-2 5 0,2-3-4 15,-1-3 4-15,3 0-2 0,0-1 1 16,1 2-3-16,-1 0 4 0,2-1-3 0,1 2 1 16,1 1-1-16,1 4 0 0,0 0-3 15,0 3 3-15,-1 1-1 16,-9 12 1-16,20-16-1 0,-20 16 1 16,15-7-1-16,-15 7 0 0,0 0-1 0,16 2 1 15,-16-2 1-15,0 0-1 0,16 14-1 16,-16-14-1-16,13 12 2 0,-13-12 2 15,14 18 2-15,-14-18-5 0,17 23 3 16,-8-8-3-16,0 2 5 0,1 2-6 16,-1 2 4-16,0-1-5 0,1 1 3 0,-1-2-2 15,-1 2 2-15,-1-2-1 16,0 0 3-16,-1-3-5 0,-2 0 3 0,-4-16-2 16,7 21 3-16,-7-21-4 15,4 20 0-15,-4-20-6 0,0 0-3 0,5 14-8 16,-5-14-14-16,0 0-18 0,0 0-31 15,0 0-41-15,0 0-80 0,0 0 6 16,0 0 37-16,-19 1 161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8:59:54.12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0 341 1 0,'0'0'90'0,"0"0"54"16,0 0-92-16,0 0-1 0,0 0-1 15,0 0-4-15,0 0-5 0,0 0-7 16,0 0-1-16,0 0-2 0,0 0-1 16,0 0-5-16,0 0-3 0,0 0-4 0,0 0-4 15,0 0-1-15,0 0 2 0,0 0-1 16,0 0-2-16,0 0 1 0,0 0-2 16,0 0 1-16,0 0 2 0,0 0-1 15,12 9-6-15,-12-9 2 0,0 0-4 16,6 14-4-16,-6-14 6 0,0 0-5 0,8 17 3 15,-8-17-4-15,6 14 7 16,-6-14-9-16,9 14 7 0,-9-14-3 16,8 16-3-16,-8-16 5 0,9 12-1 15,-9-12-1-15,0 0-4 0,12 11 4 0,-12-11-2 16,0 0 2-16,0 0 0 0,0 0-3 16,0 0 0-16,0 0 2 0,0 0 0 15,11 10-2-15,-11-10 0 0,0 0 3 16,0 0 4-16,0 0 3 0,0 0-1 15,0 0-1-15,0 0 0 0,13-10 2 0,-13 10 0 16,11-12-2-16,-5 0-3 16,2-3 1-16,1-5-9 0,4 1 8 15,0-3-8-15,2-6 9 0,4-4-10 16,2-5 0-16,5 3-19 0,-6-12-19 0,13 16-33 16,-17-11-84-16,4 6-48 0,-1 7-5 15,-6 4 2-15,-3 11 181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06:56.95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</inkml:trace>
</inkml:ink>
</file>

<file path=word/ink/ink1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2:02.9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19 215 0,'-15'-9'91'15,"15"9"-8"-15,0 0-15 0,0 0-3 0,0 0-9 16,0 0-5-16,0 0-9 0,0 0-6 16,15-13-4-16,1 18 0 0,-16-5 0 15,28 1-6-15,-15 0-1 0,8 5-4 16,-5-3-4-16,3 6-2 0,-4-1-6 15,1 3 0-15,-16-11-6 0,23 23 3 0,-16-11-6 16,-2 2 1-16,-3-2-2 0,-3 1-1 16,-1 1-6-16,2-14-3 0,-8 27-19 15,-6-23-29-15,16 16-59 0,-2-20-95 16,-9 19 8-16,9-19-13 0,-10 13 149 16</inkml:trace>
</inkml:ink>
</file>

<file path=word/ink/ink1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2:02.65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19 137 0,'0'0'186'0,"0"0"-3"0,-17-3-101 16,17 3-45-16,0 0 4 0,0 0 7 15,0 0-6-15,0 0-13 0,13-5-5 0,-13 5-3 16,30 1 0-16,-13-3 0 0,11 6-4 15,-1-4-6-15,4 4 0 16,1-2-5-16,2 1-1 0,1 0-3 16,-1-1-1-16,0 0-5 0,-3-1-2 0,-2 1-2 15,-6-4-4-15,0 4-6 0,-10-6-6 16,4 6-10-16,-17-2-16 0,13-2-13 16,-13 2-19-16,0 0-14 0,-6-16-20 15,6 16-13-15,0 0-24 0,-13-13 24 16,13 13 129-16</inkml:trace>
</inkml:ink>
</file>

<file path=word/ink/ink1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35.1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32 81 0,'0'0'170'0,"10"-18"15"15,-10 18-126-15,17-6 6 0,-17 6 0 0,23-5 2 16,-23 5-25-16,23-4-6 0,-23 4-7 15,26 2-4-15,-26-2-5 0,29 10-3 16,-17-3-1-16,2 2-9 0,-14-9 4 16,24 21-9-16,-24-21 5 0,18 23-8 15,-18-23 8-15,8 21-10 0,-8-21 3 0,0 22-2 16,0-22 2-16,-8 22-1 0,8-22-4 16,-11 17-4-16,10-3-20 15,1-14-28-15,-8 15-71 0,8-15-77 16,0 0-8-16,-10 16 6 0,10-16 157 0</inkml:trace>
</inkml:ink>
</file>

<file path=word/ink/ink1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34.87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79 225 0,'0'0'194'0,"-10"-16"-4"16,10 16-146-16,0 0 2 0,2-13 3 0,13 16-7 16,-15-3-11-16,23-7-9 0,-8 0-3 15,6 5-3-15,-1-4-3 0,5 2-3 16,-1 0-2-16,3 1-3 15,-2 0-2-15,1 0-1 0,-2 1 0 0,0 0-3 16,-2 1 0-16,-3 0-2 0,0 1-6 16,-7-2-3-16,3 5-8 0,-15-3-9 15,17 2-13-15,-17-2-14 0,0 0-34 16,0 0-37-16,0 0-77 0,0 0 11 16,-12-10 60-16,12 10 133 0</inkml:trace>
</inkml:ink>
</file>

<file path=word/ink/ink1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23.1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25 164 0,'0'0'79'16,"0"0"4"-16,0 0-5 0,0 0-5 15,0 0-4-15,0 0-5 0,0 0-8 16,0 0-5-16,0 0-10 0,0 0-9 0,0 0-7 16,0 0-1-16,0 0-7 0,0 0-1 15,14-6-4-15,-14 6-1 0,19-4-2 16,-19 4-2-16,25-5 0 0,-10 2-5 15,0 4 0-15,3-4 0 0,0 0-2 16,-3 2-1-16,2-1 1 0,-2 4-1 16,-1-3-4-16,0 5-2 0,-14-4-5 0,22 2-6 15,-22-2-6-15,17 5-12 16,-17-5-13-16,0 0-14 0,0 0-18 16,14 2-23-16,-14-2-21 0,0 0-48 0,0 0-8 15,-23-1 138-15,25 17 43 0</inkml:trace>
</inkml:ink>
</file>

<file path=word/ink/ink1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20.0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59 192 0,'0'0'180'0,"0"0"-7"0,0 0-110 0,0 0-46 16,21 1-8-16,-7-5-2 0,6 1 3 15,1-1-3-15,2-2-12 0,5 4-16 16,-7-9-19-16,7 11-25 0,-9-8-35 16,-4-6-68-16,8 14-13 0,-23 0 104 15,21-8 77-15</inkml:trace>
</inkml:ink>
</file>

<file path=word/ink/ink1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19.7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196 35 1 0,'0'0'112'0,"0"0"24"16,0 0-94-16,0 0 0 0,0 0 1 16,0 0-1-16,0 0-5 0,0 0-5 15,-10-14-4-15,10 14 1 0,0 0 3 16,0 0 0-16,-22-13 2 0,22 13-2 0,-16-4-1 15,16 4-6-15,-16-3-5 0,16 3-3 16,-15 1-6-16,15-1-2 0,-17-1-3 16,17 1 1-16,-17 3-1 0,17-3 1 15,-18 5 0-15,18-5 0 0,-18 7 1 16,18-7 1-16,-15 12 0 0,15-12 0 16,-13 19-1-16,9-6 1 0,-2 1-3 15,3 4 1-15,-1 1 0 0,4 1 1 16,-2 2-5-16,3-1 2 0,0-1-3 15,1 4 2-15,1-6-3 0,3-1 3 0,1 0-5 16,1-2 2-16,-8-15-1 0,19 24 3 16,-6-16-3-16,1-1 1 0,1 1-1 15,0-3 0-15,3-2 0 0,-2-3-2 16,3 2-3-16,-2-6-5 0,1 5-5 16,-18-1-11-16,30-8-6 0,-30 8-31 0,25-9-27 15,-25 9-47-15,-1-20-64 0,1 20-7 16,3-16 68-16,-3 16 140 15</inkml:trace>
</inkml:ink>
</file>

<file path=word/ink/ink1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19.22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47 249 0,'0'0'193'15,"11"15"5"-15,-11-15-158 0,0 19-5 16,4 1-3-16,-8-7-1 0,7 11-1 16,-5-2-17-16,3 0-3 0,0 1-9 15,1 2 2-15,0-5-5 0,1-2 5 0,0-2-4 16,1-1 2-16,-4-15-2 0,6 19 1 15,-6-19 0-15,0 0 1 0,5 13 0 16,-5-13 2-16,0 0-4 0,0 0 2 16,0 0-1-16,0 0-2 0,-4-22 2 15,1 8-3-15,0-4 1 0,-3-2-4 16,1-3 6-16,-1-3-4 0,2-2 4 16,-1 0-3-16,0 1 4 0,1 2-4 15,2 3 5-15,1 3-4 0,2 2 3 16,1 3-3-16,-2 14 3 0,9-16-3 0,-9 16 3 15,13-8-2-15,-13 8 3 0,18-4 0 16,-18 4 2-16,21 4 2 0,-21-4-1 16,25 12 3-16,-11-6 0 0,4 5 1 15,-2 2-3-15,3 3 3 0,-1 1-5 16,-2 3 0-16,0 0-2 0,-1 1 1 16,-4 0-6-16,-2 2 4 0,-3 0-2 15,-3-5 2-15,-3 0-4 0,-3 0 5 16,-2-3-5-16,-3-1 1 0,0-1-5 15,-8-5-3-15,16-8-6 0,-30 18-13 0,17-6-7 16,-14-14-19-16,14 13-8 0,-16-17-26 16,15 13-22-16,-7-5-63 0,-1-10-11 15,22 8 81-15,-30-8 104 0</inkml:trace>
</inkml:ink>
</file>

<file path=word/ink/ink1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18.72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0 107 0,'0'0'167'0,"0"0"-49"0,0 0-54 16,0 0-5-16,0 0 2 0,0 0 2 16,15 10-4-16,-15-10-9 0,4 17-9 15,-4-17-14-15,5 25-4 0,-3-10-11 16,5 3-2-16,-3-3-3 0,3 2-7 0,-1 0-5 16,-1-2-18-16,5 3-5 15,-10-18-22-15,12 25-25 0,-12-25-39 16,0 0-60-16,8 19-27 0,-8-19 4 15,0 0 197-15</inkml:trace>
</inkml:ink>
</file>

<file path=word/ink/ink1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18.45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26 58 1 0,'0'0'20'0,"-13"3"122"0,13-3-93 15,0 0 2-15,-13-3 4 0,13 3 6 16,0 0 1-16,0 0-6 15,0 0-2-15,0 0-2 0,0 0-13 16,13 2 7-16,-13-2-6 0,0 0 4 0,15-12-9 16,2 15 4-16,-17-3-13 0,30-3-2 15,-13-2-1-15,6 4-7 0,-2-2-5 16,3 2-4-16,-3-2-1 0,2 1-3 16,-4-1-2-16,-1-2 1 0,-3 3-2 15,-15 2-3-15,22-2 0 0,-22 2-4 0,13-3-4 16,-13 3-4-16,0 0-7 0,0 0-12 15,0 0-21-15,0 0-18 0,0 0-27 16,0 0-37-16,0 0-63 16,0 0-5-16,-12-18 106 0,12 18 99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8:37.97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62 15 66 0,'-27'-16'161'0,"27"16"8"0,-12 3-109 16,0-4 6-16,12 1-9 0,-12 16-6 15,14 1-14-15,-7-2-3 0,10 10 0 16,-7-2-4-16,10 9-5 0,-6-3-6 16,6 7 1-16,-2-3-11 0,2 2 5 15,-1-4-12-15,2 1 5 0,-2-4-8 0,0-2 5 16,0-6-7-16,-2-2 5 0,0-4-3 15,-5-14 4-15,7 16-2 0,-7-16 1 16,0 0 0-16,0 0-2 0,0 0 2 16,9-20-3-16,-8 6 4 0,1-1-6 15,-1-4 5-15,0-2-4 0,1 1 3 0,0-1-3 16,0 2 3-16,0 1-2 0,1 4 1 16,0 1-3-16,-3 13 2 0,7-12-1 15,-7 12 0-15,0 0 1 0,15 10 0 16,-15-10 0-16,12 20-2 0,-4-6 4 15,3 0-3-15,0 2 3 0,3-2-4 16,-1-1 0-16,4 0-7 0,-1-3-3 16,7 1-8-16,-6-7 0 0,7 4-4 15,-6-8-5-15,10 4-6 0,-9-10 2 0,7 5 6 16,-6-9 3-16,3 2 10 0,-4-5 0 16,0 0 5-16,-4-6 6 0,-3-1 10 15,-2 0 0-15,-4-4 8 0,-2 3-2 16,-7-3 8-16,3 6-4 0,-7-3 7 15,3 8-5-15,-5-2 2 0,9 15-6 16,-18-15 0-16,18 15-4 0,-20-4-5 16,9 4-1-16,-1 6-2 0,1-2 0 15,11-4-2-15,-21 19 1 0,13-8-4 16,3 1 3-16,2 3 1 0,3 2-2 16,3-3-1-16,3 1 3 0,2-2-3 0,5 1 3 15,1-2-3-15,2-1 4 0,3-1-5 16,1 2 5-16,3 0-3 0,0 0 3 15,-1 0-4-15,0 1 3 0,-1 1 0 16,-3-2-1-16,-5 0-1 0,-13-12 4 16,16 20-4-16,-16-20 0 0,-3 20-7 15,-10-18-28-15,5 10-38 0,-12-2-94 16,-5-7-16-16,6 3-9 0,-9-6 112 16,6 2 81-16</inkml:trace>
</inkml:ink>
</file>

<file path=word/ink/ink1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17.1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43 137 191 0,'-7'12'172'0,"7"-12"10"0,-14 10-152 16,16 6-1-16,-2-16 4 0,0 30-3 0,-1-16-1 16,5 6-12-16,-2-5-4 0,3-1-13 15,0 0 6-15,0-1-9 0,-5-13 0 16,10 16-2-16,-10-16 5 0,0 0-4 16,13 11 5-16,-13-11 1 0,0 0 0 15,0 0 3-15,5-13-1 0,-5 13 2 0,-4-22-7 16,2 6 7-16,-3-1-11 0,0-1 9 15,-1-4-8-15,0-2 4 0,0-1-3 16,2 3 3-16,1 0 1 16,0 1-1-16,2 0 3 0,2 3-4 0,1 4 6 15,2 1-2-15,-4 13 4 0,11-20 0 16,-11 20 3-16,17-7 1 0,-17 7 3 16,23-4 0-16,-23 4-2 0,29 2 1 15,-12 1-1-15,5 4-1 0,-1 0-2 16,4 0 0-16,-1 3-3 0,-1 4 1 0,1-1-4 15,-3 4 1-15,-2-2-4 0,-3 2 2 16,-6-2-3-16,-3 2 2 0,-7-2-1 16,-2 0 0-16,-6-2 0 0,-3 4 1 15,-5-3 3-15,-4-2-6 0,-1 0 1 16,-4-4-10-16,4 4-4 0,-6-9-12 16,7 8-3-16,-10-17-21 0,14 15-18 15,-12-17-21-15,14 14-19 0,-12-14-23 16,3-3-44-16,11 11-9 0,-11-15 183 15,23 15 2-15</inkml:trace>
</inkml:ink>
</file>

<file path=word/ink/ink1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16.73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92 216 0,'0'0'167'0,"0"0"7"16,0 0-172-16,14-13 6 0,-1 6-4 15,5 3 9-15,0-4-4 0,4 2-5 16,1 0-33-16,-3-4-30 0,3 0-54 15,6 8-60-15,-15-11 5 0,12 12 114 0,-18-11 54 16</inkml:trace>
</inkml:ink>
</file>

<file path=word/ink/ink1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16.4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26 472 86 0,'0'0'159'0,"0"0"-61"16,-17 10-59-16,17-10 1 0,0 0 6 15,0 0 2-15,0 0-5 0,0 0-6 16,0 0-5-16,0 0 0 0,0 0-2 15,0 0-2-15,0 0-1 0,0 0-2 0,0 0-4 16,0 0-3-16,2-13-1 0,-2 13-4 16,0 0-1-16,0 0 0 0,0 0-2 15,0-16-1-15,0 16 3 0,-2-13-7 16,2 13 1-16,-4-17-1 0,2 5 1 16,0-4-1-16,1-3-10 0,0 0 9 0,1-5-10 15,1-2 10-15,1-3-7 0,1-2 5 16,2-1-5-16,1 2 2 15,1 1 6-15,0-3-6 0,2 4 6 16,-1 3-6-16,0 4 4 0,0 3-3 0,-1 4-1 16,-7 14 1-16,10-18 2 0,-10 18 0 15,0 0-2-15,0 0 3 0,0 0-1 16,15 7 0-16,-15-7 3 0,8 19-1 16,-4-5 0-16,4 6-1 0,0-1-3 15,1 1 4-15,3 3-5 0,0 2 4 0,1-1-4 16,1-2 3-16,0 0-6 0,0-2 5 15,0 2-2-15,0-5-2 0,-1 1 0 16,-4-1-10-16,4-1-3 16,-13-16-17-16,18 26-14 0,-18-26-35 0,10 14-43 15,-10-14-84-15,4 13-1 0,-4-13 9 16,0 0 191-16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14.73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20 111 0,'0'0'168'0,"0"0"16"0,6-20-117 16,-6 20-15-16,0 0-9 0,7 13 2 15,-7-13 0-15,1 13-2 0,-1-13-14 16,0 19-2-16,0-19 0 0,0 31-12 16,0-16 8-16,3 3-14 0,-2-1 5 15,3 1-9-15,-1-2 7 0,2 0-14 16,0-1-3-16,-1-3-5 0,2 4-14 15,-6-16-11-15,11 22-27 0,-11-22-32 0,5 14-47 16,-5-14-65-16,6 14-1 0,-6-14 75 16,0 0 132-16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14.4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54 55 0,'0'0'152'0,"-13"-9"-87"15,13 9-1-15,0 0 0 0,0 0-1 0,0 0-1 16,0 0-14-16,0 0-4 0,0 0-6 16,0 0 4-16,0 0-9 0,0 0 5 15,0 0-5-15,0 0-4 0,18-4-3 16,-18 4-3-16,16-6-4 0,-16 6-3 16,22-5-1-16,-22 5-3 0,28-6-2 0,-15 4 1 15,4 1-3-15,-2 0 2 16,1 3-4-16,-1-3-1 0,0 2-1 15,-1 0 0-15,-1 1-3 0,-13-2-1 16,23 1 0-16,-23-1-2 0,20-3 3 0,-20 3-1 16,17-4 0-16,-17 4-1 0,15-3 2 15,-15 3-3-15,0 0-3 0,16-3-5 16,-16 3-4-16,0 0-5 0,0 0-9 16,0 0-15-16,0 0-8 0,0 0-15 15,0 0-11-15,0 0-25 0,0 0-19 0,-9-13-57 16,9 13-12-16,0 0 98 0,0 0 92 15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13.0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28 15 0,'0'0'163'0,"0"0"5"0,4-17-103 16,-4 17-2-16,0 0-1 0,26-3-1 15,-26 3 2-15,22-6-11 0,-22 6-7 16,27-2-9-16,-27 2-5 0,31 0-5 0,-17 0-7 16,4 6-4-16,-5-3-5 15,1 2-3-15,-14-5-3 0,20 13-3 16,-20-13-1-16,10 18 1 0,-10-18-1 16,-2 23-2-16,-1-8-6 0,3-15-4 0,-14 31-21 15,-5-23-22-15,16 15-52 0,-6-7-100 16,-6-3-1-16,5 0 2 0,-5-7 138 15,9 8 68-15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12.7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9 112 274 0,'0'0'187'0,"-13"-13"7"0,13 13-155 15,0 0-1-15,2-21-3 0,10 21-2 0,-12 0 0 16,23-12-5-16,-9 4-1 0,8 6-6 15,0-6-5-15,6 7-2 0,0-5-2 16,4 2-1-16,1 1-4 0,2 0-1 16,-1 0-3-16,1 0-3 0,-2 0 2 15,-2 1-3-15,0 0-4 0,-6-1-3 0,-1 2-4 16,-7-3-7-16,1 7-12 0,-18-3-14 16,20-1-25-16,-20 1-25 0,0 0-28 15,0 0-40-15,-13-9-42 16,13 9 8-16,-13-3 192 0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12.4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107 304 1 0,'0'0'97'0,"13"5"53"16,-13-5-108-16,0 0 3 0,0 0-1 15,0 0 2-15,0 0-3 0,0 0-10 16,0 0-6-16,0 0-3 0,11-13-2 16,-11 13 1-16,-2-18-5 0,-3 1-1 15,5 17-5-15,-8-29-1 0,5 12 0 16,-4-4-3-16,4 1 2 0,-4-3-5 16,5 3 9-16,-4-2-4 0,5 8 9 0,-3-6-6 15,4 20 4-15,0-24-6 0,0 24 4 16,4-17-2-16,-4 17-3 0,0 0-1 15,18-15-3-15,-18 15 0 0,20-8-1 16,-7 2 3-16,3 4 1 0,-2-1 1 16,5 3 0-16,-3-2-1 0,3 6 0 0,-4 0-1 15,2-1-1-15,-2 3-3 0,-3 1-1 16,-12-7-2-16,21 16 1 16,-21-16-2-16,9 16 1 0,-9-16-2 15,-5 17 2-15,5-17-3 0,-17 20 3 0,17-20 2 16,-25 16-6-16,10-5 6 0,1-3-6 15,0-1 9-15,1-1-12 0,0-3 11 16,13-3-6-16,-18 5 0 0,18-5 1 16,-13 5-2-16,13-5 2 0,0 0-5 15,0 0 7-15,0 0-6 0,0 0 3 0,0 0-1 16,11-12 1-16,-11 12 2 0,17-3-3 16,-17 3 3-16,23 4-5 0,-10-2 6 15,0 2-6-15,2 1 3 16,0 4-2-16,0-1 2 0,0 1-3 0,-1 0 2 15,-2-1 2-15,-12-8-1 0,19 20 2 16,-19-20-1-16,8 19 0 0,-8-19-2 16,-6 20 2-16,6-20-1 0,-22 18 2 15,7-10-2-15,-3 0 0 0,-1-1-4 16,-6-3-1-16,3-1-7 0,-7-6-6 0,7 3-10 16,-8-9-9-16,11 9-16 0,-14-17-21 15,17 14-31-15,-8-8-50 0,1-6-39 16,23 17 12-16,-31-23 177 0,31 23 6 15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11.8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94 250 0,'0'0'179'0,"0"0"4"16,28-4-148-16,-28 4-16 0,18-11-9 16,-4 2 1-16,7 3-1 0,-1-3-5 15,3 0-8-15,5 2-26 0,-8-7-26 0,9 8-34 16,-10-3-50-16,-4-1-49 0,8 9 8 16,-23 1 162-16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11.5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-1 361 226 0,'0'0'172'0,"-4"-17"-74"15,4 17-63-15,0 0-2 0,0 0 1 16,0 0 5-16,0 0-1 0,0 0-12 16,0 0-3-16,0 0-2 0,7-15-1 15,-7 15-2-15,4-18-1 0,-3 4 1 16,-1 14-6-16,7-30 1 0,-2 12-4 0,-2-6 2 16,2 0-2-16,-1-5-4 0,2 3 4 15,-1-2-6-15,2 2 4 0,0 3-6 16,0 2 6-16,-1 3-8 0,-6 18 5 15,15-21 3-15,-15 21-5 0,13-9 2 16,-13 9 1-16,0 0 1 0,16 7 1 16,-16-7 0-16,9 13-1 0,-9-13-2 15,13 26 3-15,-7-10-5 0,2 2-1 16,2 0 5-16,1 2-7 0,0-1 9 16,0 1-10-16,1-2 8 0,-1-3-10 0,-1 2 9 15,0-4-6-15,-10-13-3 0,17 21-4 16,-17-21-11-16,11 12-4 0,-11-12-15 15,0 0-17-15,20 22-25 0,-20-22-29 16,0 0-74-16,0 0-25 0,0 0 6 16,0 0 150-16,-24-11 52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8:37.33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7 55 0,'0'0'159'0,"0"0"1"0,0 0-89 16,17-8-28-16,1 9-7 0,-2-3-7 15,10 4-9-15,0-2-7 0,6 2-3 16,3 1-17-16,-1-3-22 0,4 5-27 16,-4-4-37-16,-6-7-72 0,9 11-3 15,-14-11 91-15,7 10 77 0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11.02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68 161 0,'0'0'175'0,"0"0"9"16,-2-13-136-16,2 13-7 0,0 0 0 16,0 0-1-16,0 0-6 0,0 0 0 15,0 0-14-15,21 1 3 0,-21-1-5 16,17-2 9-16,-17 2-13 0,30-2 7 0,-14-2-4 16,9 5-1-16,-2-5-2 0,5 3-1 15,0-5 0-15,0 4-6 0,0-4 1 16,-1-2-3-16,-3 3 1 0,-1 0-3 15,-3 0 3-15,-4 3-6 0,-3 0 0 16,-13 2 0-16,19-4 1 0,-19 4-1 16,0 0 0-16,0 0 0 0,13 1-5 15,-13-1 1-15,0 0-6 0,0 0-5 16,0 0-10-16,0 0-13 0,0 0-23 16,0 0-28-16,0 0-25 0,-13 5-50 0,13-5-38 15,0 0-5-15,-13 3 152 0,13-3 55 16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09.3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61 303 0,'0'0'206'16,"0"0"-7"-16,-15-6-163 0,15 6-1 15,0 0 1-15,0 0-3 0,0 0-1 16,13-2-7-16,-13 2-8 0,13-3 0 16,-13 3 0-16,24-6 2 0,-12 1-4 15,6 3-2-15,-3-2-8 0,5 1 2 16,-3-3-3-16,3 4 0 0,-4-3-4 15,2 2 0-15,-3-1 0 0,-2 1 0 16,0 0-8-16,-13 3-4 0,20-3-15 16,-20 3-33-16,12 1-57 0,-12-1-111 0,0 0 2 15,0 0 6-15,0 0 96 0,-9 20 124 16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08.98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27 166 0,'0'0'183'16,"0"0"-2"-16,0 0-138 0,0 0-3 15,0 0-2-15,0 0 3 0,0 0-2 16,0 0-4-16,0 0-6 0,0 0-5 16,17 2-3-16,-17-2 1 0,0 0 0 0,17-10-2 15,-4 8-3-15,-13 2-3 0,26-8-2 16,-12 5-3-16,2 2-1 0,-1-2-2 16,2 1-2-16,-2 3 0 0,0-1-2 15,-1 1 0-15,-14-1-2 0,22 2 0 16,-22-2 1-16,19-1-1 0,-19 1 0 0,0 0 0 15,17 0-1-15,-17 0-4 0,0 0-2 16,0 0-5-16,0 0-4 16,0 0-9-16,0 0-13 0,0 0-23 15,0 0-24-15,4 15-23 0,-4-15-42 0,-18 2-53 16,18-2-2-16,-12 13 139 0,12-1 66 16</inkml:trace>
</inkml:ink>
</file>

<file path=word/ink/ink1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57:38.63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0,'0'0'0,"0"0"16,0 0-16,0 0 16,0 0-1</inkml:trace>
</inkml:ink>
</file>

<file path=word/ink/ink1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57:33.85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0,'0'0'16,"0"0"-16,0 0 16,0 0-16,0 0 15,0 0 1</inkml:trace>
</inkml:ink>
</file>

<file path=word/ink/ink1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57:26.34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0,'0'0'0,"0"0"16,0 0 0,0 0-16,0 0 15</inkml:trace>
</inkml:ink>
</file>

<file path=word/ink/ink1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57:21.46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0,'0'0'0,"0"0"0,0 0 15</inkml:trace>
</inkml:ink>
</file>

<file path=word/ink/ink1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57:13.25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0,'0'0'0,"0"0"0</inkml:trace>
</inkml:ink>
</file>

<file path=word/ink/ink1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56:35.23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0,'0'0'0,"0"0"0,0 0 16,0 0-16,0 0 15</inkml:trace>
</inkml:ink>
</file>

<file path=word/ink/ink1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35:55.518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-1 300 1 0,'10'12'25'15,"-20"-24"104"-15,10 12-90 0,0 0 5 0,0 0 3 16,0 0 3-16,0 0 4 0,0 0 1 16,0 0 2-16,0 0-4 0,0 0-5 15,0 0-7-15,0 0-4 0,0 0-7 16,0 0-2-16,0 0-6 0,0 0-3 16,0 0-4-16,0 0-1 0,0 0-4 15,0 0 1-15,0 0-1 0,0 0-3 16,0 0 1-16,-1 12-3 0,1-12 0 15,0 0-2-15,0 0 7 0,0 0 1 16,4 12-3-16,-4-12 0 0,7 17 0 0,-7-17 0 16,12 21 3-16,-5-9-3 0,-7-12-5 15,17 22-3-15,-17-22 5 0,15 18-6 16,-15-18 3-16,13 17 3 0,-13-17-4 16,0 0 1-16,14 26-14 0,-14-26 14 15,0 0-20-15,0 0 22 0,0 0-17 0,12 25 12 16,-12-25-16-16,0 0 20 0,0 0 0 15,0 0-1-15,11-8-4 0,-11 8 6 16,12-19 12-16,-3-2-13 0,4-6 17 16,4-4-18-16,5-2 12 0,5-12-14 15,3-7 7-15,9 13-45 0,-9-19-89 16,11 15-88-16,4 5-14 0,-5 0 9 16,2 8 77-16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8:37.17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0 24 0,'0'0'158'0,"0"0"10"0,0 0-108 16,-5 17-6-16,5-17-10 0,-1 26 4 15,-4-11 2-15,11 12-9 0,-7-3-13 0,8 8-5 16,-5-4-7-16,6 6 1 0,-4-2-8 16,4 1 2-16,-1-4-12 0,1 0 8 15,-2-3-10-15,0-4-2 16,2 1-14-16,-7-10-26 0,10 5-28 0,-11-18-56 15,0 0-48-15,-1 16-14 0,1-16 77 16,0 0 114-16</inkml:trace>
</inkml:ink>
</file>

<file path=word/ink/ink1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32.5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49 0,'0'0'145'0,"0"0"-2"16,0 0-123-16,0 0 2 0,0 0 7 16,0 0 4-16,0 0 6 0,0 0-2 15,0 0 0-15,0 0-6 0,22-1 1 16,-22 1 1-16,27 5-3 0,-14-3-4 15,11 10-5-15,-3-4-3 0,6 8 0 16,0 0 4-16,4 8-11 0,-2 0 8 16,3 5-10-16,-2 2 4 0,0 6-5 15,-4 3 4-15,0 3-8 0,-4 2-3 0,-2 0 4 16,-2 2-8-16,-5-1 6 0,-3-4-8 16,-4-3 9-16,-5-3 0 0,-6-4-6 15,-5-3 6-15,-3-4-6 0,-7-2 7 16,-1-3-8-16,-3-1 6 0,-4-5-17 15,5 4-10-15,-7-13-21 0,16 13-48 0,-8-3-104 16,0-11-10-16,6 0 6 16,-1-6 108-16,17 2 93 0</inkml:trace>
</inkml:ink>
</file>

<file path=word/ink/ink1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32.13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12 191 0,'17'2'153'0,"-17"-2"-66"0,14-3-54 16,5 3 10-16,-19 0 0 0,32-8 7 15,-32 8-7-15,34-3-6 0,-34 3-7 0,32 2-6 16,-17-1-8-16,2 6-1 0,-5-2-10 16,1 3 1-16,-13-8 3 0,18 22-9 15,-12-10 7-15,-4 2-10 0,-2 1 9 16,-1-1-11-16,-3 2 10 0,-2 0-16 15,-1-2-6-15,7-14-11 0,-16 27-16 16,2-23-23-16,13 13-39 0,-5-4-74 16,6-13-11-16,0 0 41 0,-17 2 150 15</inkml:trace>
</inkml:ink>
</file>

<file path=word/ink/ink1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31.8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0 112 98 0,'0'0'151'16,"15"-4"11"-16,-15 4-133 0,14-8 9 15,4 9 3-15,-18-1 8 0,32-8 0 16,-17-2-1-16,13 9-10 0,-6-10-4 0,13 9-8 16,-4-6-3-16,8 4-8 0,-2-3-1 15,3 2-4-15,-2-2-2 16,0 1 0-16,-4 0-4 0,-2 2 2 16,-5-1-5-16,-5 1 3 0,-4 3-8 0,-18 1 0 15,24-6-12-15,-24 6-10 0,14-1-20 16,-14 1-21-16,0 0-26 0,0 0-34 15,-14-6-56-15,14 6-5 0,-17 4 87 16,17-4 101-16</inkml:trace>
</inkml:ink>
</file>

<file path=word/ink/ink1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31.4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28 170 117 0,'0'0'158'0,"-6"16"-4"15,7-4-132-15,-1-12 0 0,1 27 6 16,-1-15 6-16,8 9-5 0,-8-21-2 16,11 28-8-16,-11-28 1 0,13 25-8 15,-13-25 4-15,11 19-10 0,-11-19-2 0,0 0 3 16,0 0 0-16,15 15 1 0,-15-15 0 16,0 0 1-16,0 0-1 0,0 0-1 15,3-18-7-15,-3 18 5 0,-5-24-8 16,1 8 3-16,-2-2-4 0,-2-4 4 15,1-2-5-15,-2-3 4 0,-1 1 5 16,1-2-5-16,1 0 5 0,2 2-5 16,0 3 4-16,2 3-4 0,1 3 4 15,1 4-4-15,2 13 1 0,3-15-1 16,-3 15 0-16,0 0 0 0,14-1 2 0,-14 1-1 16,20 6 0-16,-20-6 2 0,25 12 0 15,-9-5 0-15,-2 0 1 0,4 1 1 16,-2 2-4-16,1-1 4 0,-4 0-3 15,1 0 1-15,-14-9-2 0,20 19 1 16,-20-19-2-16,9 19 2 0,-9-19-1 0,1 15 0 16,-1-15 1-16,-8 16 0 15,8-16-1-15,-15 11 1 0,15-11-1 16,-19 6 0-16,19-6 0 0,-20 6 1 16,20-6-1-16,-20 1 1 0,20-1 1 0,-14 0-2 15,14 0 1-15,0 0-1 0,0 0 0 16,0 0 1-16,0 0-2 0,0 0 1 15,0 0-1-15,0 0 0 0,20 8 0 16,-20-8 1-16,27 12-1 0,-12-4 1 16,3 2-2-16,-1 2 1 0,1 1 0 0,-1 0 0 15,-1 2 6-15,-2-3-5 0,-4 1 6 16,-10-13-6-16,11 19 6 0,-11-19-4 16,-2 14 5-16,2-14-4 15,-12 9-2-15,12-9 0 0,-23 5 0 0,8-3-4 16,3 1-8-16,-5-4-12 0,17 1-20 15,-33-1-30-15,33 1-49 0,-23 3-70 16,4-12 5-16,6 8 68 0,-9-14 119 16</inkml:trace>
</inkml:ink>
</file>

<file path=word/ink/ink1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30.8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70 149 0,'0'0'155'0,"-14"-3"11"16,14 3-143-16,0 0 5 0,2-13-14 15,-2 13 0-15,22-8-13 16,-6 2 0-16,3 2-3 0,1-4-15 16,9 5-24-16,-8-7-35 0,1 1-57 0,8 11-31 15,-13-12 47-15,12 12 117 0</inkml:trace>
</inkml:ink>
</file>

<file path=word/ink/ink1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30.61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6 421 45 0,'0'0'150'16,"0"0"2"-16,0 0-120 0,0 0 2 15,0 0 3-15,0 0-2 0,0 0 0 16,0 0-4-16,0 0-2 0,0 0-7 16,-8-15-1-16,8 15-3 0,0 0 0 0,5-14 0 15,-5 14-1-15,0-16-1 0,0 16-2 16,-1-20 2-16,-1 5-5 0,3-1-2 16,-2-2-9-16,2-2 9 15,-1-2-8-15,2-3 6 0,-1-2-5 0,2 2 3 16,-2-2-1-16,3 2 3 0,-1 1 3 15,2 0-4-15,-1 4 3 0,2 2-4 16,-1 3 0-16,-5 15-2 0,15-20-2 16,-15 20-1-16,16-12 2 0,-16 12-1 15,14-4-1-15,-14 4 1 0,14 5 0 0,-14-5-1 16,12 15 1-16,-6-2 1 0,0 1-3 16,1 2 4-16,1 5-4 0,1 1 4 15,1 1-7-15,-2-1 6 0,3 1-4 16,0-1 5-16,1-2-6 0,-2 1 5 15,2-3 4-15,-2-3-7 0,0-3 7 16,-10-12-12-16,16 21-2 0,-16-21-17 16,13 13-7-16,-13-13-25 0,0 0-29 15,0 0-45-15,0 0-70 0,0 0 5 16,-20-7 84-16,20 7 112 0</inkml:trace>
</inkml:ink>
</file>

<file path=word/ink/ink1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29.8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3 120 74 0,'8'15'146'0,"-8"-15"6"0,-15 6-133 16,15-6 4-16,2 17 0 0,3-5-2 15,-5-12 4-15,5 18-8 0,-5-18-5 16,7 16-3-16,-7-16 1 0,0 0-2 16,7 15 3-16,-7-15 4 0,0 0 1 0,0 0 3 15,0 0 0-15,0 0 0 0,0 0-2 16,0 0-2-16,0 0-3 0,0 0-1 16,8-17-6-16,-8 17-1 0,-2-20-2 15,0 8 0-15,0-3-6 0,0-2 10 16,-1 1-11-16,0-1 5 0,0 1-4 15,2 0 4-15,1 2-5 0,1-1 6 16,-1 15-1-16,6-19-2 0,-6 19 3 16,14-13-1-16,-14 13 2 0,19-8 0 15,-19 8 0-15,25-2 1 0,-13 0 4 0,5 3-2 16,-4 0 3-16,3 1-1 0,0 2-1 16,0 1 1-16,-2 0-1 0,1 3 0 15,-2 0-4-15,-13-8 1 0,21 17-2 16,-21-17 5-16,17 19-4 0,-17-19 0 15,9 18 0-15,-9-18 1 0,6 15 7 16,-6-15-7-16,0 0 6 0,4 17-10 16,-4-17 8-16,0 0-4 0,0 0 6 15,0 0-9-15,0 0 1 0,0 0 0 16,0 0-7-16,0 0 8 0,0 0-7 0,0 0 5 16,1-17-7-16,-1 17 7 0,4-19-5 15,-4 19 4-15,7-20 3 0,-7 20-3 16,10-21 0-16,-10 21 0 0,14-17 2 15,-14 17-2-15,17-12 1 0,-17 12 0 16,18-6 0-16,-18 6 0 0,18 1 1 0,-18-1 1 16,20 7 0-16,-20-7 1 15,19 12 0-15,-19-12 1 0,21 14-2 16,-21-14 4-16,19 20-5 0,-19-20 1 16,17 20-2-16,-17-20 1 0,15 20 4 0,-15-20-4 15,9 18 5-15,-9-18-7 0,6 13 8 16,-6-13-7-16,0 0 7 0,4 13-5 15,-4-13-2-15,0 0-2 0,0 0 2 16,0 0-5-16,0 0-8 0,0 0-16 16,0 0-27-16,0 0-33 0,0 0-84 0,15 5-22 15,-15-5-7-15,0 0 118 0,0 0 84 16</inkml:trace>
</inkml:ink>
</file>

<file path=word/ink/ink1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28.4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18 20 0,'13'-6'145'0,"-13"6"7"15,-18-17-110-15,18 17-1 0,0 0 1 16,0 0-3-16,0 0-10 0,0 0-1 15,0 0 2-15,0 0 4 0,0 0-4 16,0 0-1-16,-5 13-2 0,5-13 0 0,3 17-3 16,3-2 0-16,-6-15-9 0,8 25-5 15,-3-10-4-15,3 0 2 0,-2 0 3 16,1 0-7-16,1 0 4 16,-2-2-8-16,0 0 7 0,-2 0-9 0,-4-13 10 15,8 19-13-15,-8-19-1 0,7 13-9 16,-7-13-13-16,0 0-21 0,21 19-36 15,-21-19-53-15,0 0-61 0,0 0 7 16,0 0 72-16,0 0 120 0</inkml:trace>
</inkml:ink>
</file>

<file path=word/ink/ink1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28.02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89 132 0,'0'0'53'0,"0"0"5"15,0 0-1-15,0 0 2 0,0 0-2 16,0 0-3-16,0 0-6 0,13 0-1 16,-13 0-8-16,0 0-5 0,0 0-3 0,18-8-1 15,-18 8-6-15,19-6-1 0,-19 6-10 16,29-7 4-16,-13 0-6 16,7 5 5-16,-2-6-8 0,7 4 5 0,-2-5-6 15,4 5 7-15,-1-3-1 0,1 1-1 16,-3 2-3-16,1 0-3 0,-6-1 1 15,0 3-2-15,-5 0-3 0,-1 1 1 16,-3-1-2-16,-13 2-3 0,20 0 2 16,-20 0 2-16,15-1-4 0,-15 1-2 15,0 0-1-15,0 0-6 0,0 0-1 0,0 0-6 16,13 3-7-16,-13-3-14 0,0 0-11 16,0 0-16-16,0 0-17 0,-19 0-26 15,19 0-39-15,0 0-41 0,-24 4 48 16,24-4 141-16</inkml:trace>
</inkml:ink>
</file>

<file path=word/ink/ink1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25.5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0 143 0,'0'0'164'0,"0"0"-26"16,0 0-97-16,15 5 0 0,-15-5-3 16,21 0 1-16,-21 0 1 0,28 3-3 0,-14-2-7 15,8 9-5-15,-5-5-6 16,7 7-8-16,-5-4-2 0,1 5-6 15,-3-1 0-15,-1 1-4 0,-3 2 1 16,-4 0-2-16,-2 1 0 0,-4 1 4 0,-4 0-10 16,-5-3-7-16,4 9-24 0,-13-11-25 15,11 11-48-15,1-4-77 0,-15-8-2 16,10 7 32-16,-7-11 159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8:36.94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73 1 0,'-12'2'114'16,"12"-2"33"-16,12 17-90 0,-12-17-7 15,0 0 0-15,0 0-6 0,6 17-8 16,-6-17-10-16,0 0-6 0,7 11-8 0,-7-11-2 16,0 0-2-16,0 0 2 0,0 0 0 15,12 2-2-15,-12-2 0 0,0 0 0 16,4-17 0-16,-4 17-2 0,3-14-3 15,-1 2-2-15,-2 12 1 0,1-25-2 16,-1 25 3-16,2-21-2 0,-2 21 1 16,3-20-1-16,-3 20 2 0,0 0-2 15,10-14 0-15,-10 14 2 0,12 1-1 16,-12-1 0-16,15 7-2 0,-15-7 1 16,19 17-1-16,-9-6 2 0,0 2-1 0,-1 2 0 15,2-2-3-15,-1 2 4 0,2-2-2 16,-2 1 2-16,1-2-7 0,-11-12 1 15,22 19-10-15,-22-19-7 0,20 13-12 16,-20-13-17-16,18 5-19 0,-18-5-37 16,8-13-47-16,5 14-19 0,-13-14 135 15,15 10 37-15</inkml:trace>
</inkml:ink>
</file>

<file path=word/ink/ink1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25.24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55 161 0,'0'0'163'0,"0"0"-1"0,-15 0-138 16,15 0 0-16,0 0 6 0,23-5-1 15,-23 5 6-15,26-7-2 0,-10 1-4 16,7 6-9-16,0-5-3 0,8 5-4 0,-4-4-4 15,3 3-1-15,0-1-4 0,0 1-2 16,-2 0-2-16,-2-1-3 16,-1 1-4-16,-5-2-9 0,4 5-6 15,-24-2-13-15,31-2-18 0,-31 2-15 0,19-4-31 16,-19 4-59-16,0 0-25 0,0 0 65 16,-7-13 118-16</inkml:trace>
</inkml:ink>
</file>

<file path=word/ink/ink1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24.8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96 44 0,'13'18'153'0,"-13"-18"8"16,0 0-118-16,-5 19 0 0,5-19 1 15,3 29-3-15,-5-17-2 0,8 8-14 0,-5-5-8 16,3 3-8-16,-2-3-3 0,2 1-5 15,0-3 0-15,-4-13 2 16,6 23-3-16,-6-23 1 0,2 14 0 16,-2-14 2-16,0 0-1 0,0 0 1 0,0 0 0 15,0 0-1-15,0 0-1 0,0 0-3 16,0 0-1-16,-1-17-3 0,-1 3 2 16,-1-4 1-16,0-3 0 0,-2-3-1 15,0-2-3-15,0-1 7 0,-1 0-4 16,1 2 8-16,0 2-8 0,1 2 4 0,2 4-5 15,0 2 6-15,2 15-1 0,1-19 0 16,-1 19 0-16,0 0-1 0,13-14 2 16,-13 14 1-16,15 0 1 15,-15 0 3-15,23 7 2 0,-8 2 2 0,-1-2 0 16,3 4 1-16,3 0-2 0,0 4 2 16,1 1 2-16,1 1-8 0,-1 1 4 15,-1 0-7-15,-2 0 3 0,-3 1-7 16,-4-1 7-16,-4 0-8 0,-3-3 2 15,-2 1-1-15,-6-4 3 0,4-12-2 0,-12 24-1 16,12-24-4-16,-21 22-13 0,4-19-11 16,5 9-22-16,-10-11-21 0,6 7-45 15,2-1-61-15,-12-14-4 0,12 9 139 16,-14-15 44-16</inkml:trace>
</inkml:ink>
</file>

<file path=word/ink/ink1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21.55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0 99 0,'0'0'29'0,"0"0"3"15,0 0-2-15,0 0-1 0,0 0-4 0,0 0-3 16,0 0 0-16,0 0 1 0,0 0 1 15,0 0 0-15,0 0-3 16,0 0-1-16,0 0-3 0,0 0-4 16,0 0-1-16,0 0 5 0,0 0 0 0,0 0 0 15,-4 18 0-15,4-18 1 0,3 21-1 16,-3-21 4-16,5 26 1 0,-5-11-9 16,5 2 1-16,-4-1-2 0,5 6 1 15,-4-5-3-15,4 6 6 0,-4-2-4 16,4 3 2-16,-3-3 1 0,3 6-3 0,-2-3 1 15,2 3-8-15,-3-4 6 0,3 2-8 16,-2-1 5-16,1-1-9 16,-2-2 1-16,1-2-1 0,-2-2 2 0,1-2 4 15,0 2-4-15,0-5 1 0,-3-12-1 16,5 22 1-16,-5-22-1 0,4 13 1 16,-4-13-4-16,0 0 3 0,0 0 0 15,0 0 1-15,0 0 2 0,0 0-3 16,0 0 1-16,0 0 0 0,0 0 2 15,0 0-3-15,0 0 0 0,2-17-1 0,-2 17-1 16,-1-14 2-16,1 14-1 0,0-20 0 16,0 20 1-16,1-23-2 0,1 11 1 15,0-2-2-15,0 0 2 16,-2 14-2-16,7-21 2 0,-7 21-1 0,9-15 0 16,-9 15-1-16,0 0 1 0,14-14-1 15,-14 14 1-15,0 0-1 0,14-2-1 16,-14 2 1-16,0 0 1 0,13 2 1 15,-13-2 0-15,0 0 0 0,17 9-1 16,-17-9 2-16,14 10 0 0,-14-10-1 0,11 16 1 16,-11-16 0-16,11 22-3 0,-11-22 3 15,9 26-2-15,-5-14 1 0,-1 2-1 16,-3-14 3-16,8 22-5 0,-8-22 4 16,6 18-3-16,-6-18 2 0,6 15-10 15,-6-15-11-15,0 0-29 0,0 0-33 0,0 0-94 16,13 10-12-16,-13-10-1 0,0 0 144 15,0 0 46-15</inkml:trace>
</inkml:ink>
</file>

<file path=word/ink/ink1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13.3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25 43 0,'14'-5'168'16,"-14"5"-1"-16,21-17-96 0,-3 18-15 15,-18-1-1-15,32-3-5 0,-32 3-1 0,34-1-10 16,-22 0-9-16,9 8-3 0,-8-2-7 15,3 5-3-15,-3 0-6 0,0 2-2 16,-4 1-4-16,-4 2 0 0,-1 0-4 16,-4 1-1-16,-2 1-4 0,-2-2-3 15,-1 5-17-15,-8-9-12 0,9 14-31 0,-14-16-39 16,-1 3-89-16,12 7-4 0,-7-12 15 16,10 9 184-16</inkml:trace>
</inkml:ink>
</file>

<file path=word/ink/ink1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13.11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81 64 0,'0'0'149'0,"0"0"7"15,23 12-116-15,-23-12-4 0,14-2-3 16,-14 2 4-16,29-6 5 0,-16-5-1 0,14 12-7 16,-6-12 1-16,14 9-4 0,-7-10 0 15,10 9-6-15,-6-6-3 0,5 6-7 16,-4-3-1-16,0 3-2 0,-7-2-4 15,1 3-5-15,-6 1-1 0,-2-2 0 16,-3 1-5-16,-16 2-3 0,22-1-2 16,-22 1-7-16,14-1-9 0,-14 1-17 15,0 0-29-15,0 0-23 0,0 0-39 16,0 0-45-16,-13-7-14 0,13 7 120 16,-19-4 71-16</inkml:trace>
</inkml:ink>
</file>

<file path=word/ink/ink1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12.6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65 53 188 0,'-11'21'167'0,"11"-21"14"16,-18 7-154-16,19 6 0 0,-1-13 6 15,-3 26-5-15,3-26 5 0,2 26-13 16,-2-26-1-16,6 27-14 0,-6-27 7 16,7 24-12-16,-7-24 0 0,9 17-2 15,-9-17 2-15,0 0-3 0,8 13 3 0,-8-13 3 16,0 0-1-16,0 0-1 0,0 0 1 16,0 0 3-16,3-15-2 15,-3 15 2-15,-4-20-11 0,-1 6 11 16,0-2-10-16,-2-3 9 0,0 0-8 0,0 1 4 15,0 1-5-15,-1-1 5 0,2 4 3 16,2 0-3-16,4 14 2 0,-4-20-4 16,4 20 2-16,4-15-1 0,-4 15 1 15,14-7 0-15,-14 7-1 0,19-1 0 16,-19 1 3-16,29 5 3 0,-14-2 1 0,8 4 4 16,-5-2-1-16,8 5 3 0,-3-3-1 15,5 5 1-15,-4-1-3 0,1 1-1 16,-4 1-4-16,-1 2 1 0,-4-1 2 15,-2 0-5-15,-6 0 4 0,-3 1-10 16,-5-3 10-16,-3 2-9 0,3-14 9 16,-22 23-10-16,7-14 3 0,-5 0-4 15,-1-1-2-15,-4-3-2 0,2 1-5 16,-5-6-7-16,7 6-15 0,-9-14-13 16,15 14-28-16,-16-16-19 0,17 10-48 0,-2 0-43 15,-5-7-4-15,21 7 175 0,-32-10 16 16</inkml:trace>
</inkml:ink>
</file>

<file path=word/ink/ink1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11.9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0 328 180 0,'0'0'163'16,"0"0"-4"-16,1-16-150 0,-1 16-1 16,0 0 3-16,0 0 1 0,0 0 5 0,4-14-2 15,-4 14 0-15,0 0-3 16,-3-21 2-16,3 21-1 0,0-20 2 16,0 20 2-16,0-26-1 0,2 13 0 15,-4-9-8-15,6 5 8 0,-3-5-9 0,4 3 8 16,-2-4-10-16,3 4 5 0,0-2-7 15,1 5 4-15,0 0 4 0,2 2-6 16,-9 14 3-16,14-19-3 0,-14 19-1 16,14-10-3-16,-14 10 2 0,0 0 0 15,17-2-2-15,-17 2 2 0,0 0 0 0,18 18 2 16,-18-18 0-16,13 18 2 16,-13-18-2-16,17 28 0 0,-8-15-2 15,3 3 2-15,1 1 4 0,0 2-11 16,0 1 9-16,0-1-11 0,0-1 9 0,0-1-9 15,-1-1 11-15,-3-2-12 0,-9-14 4 16,16 20 0-16,-16-20-4 0,0 0-4 16,17 16-8-16,-17-16-6 0,0 0-21 15,0 0-22-15,0 0-38 0,0 0-58 16,0 0-37-16,0 0 10 0,-23 3 152 0,23-3 37 16</inkml:trace>
</inkml:ink>
</file>

<file path=word/ink/ink1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10.28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16 143 0,'24'1'163'15,"-24"-1"-3"-15,17-14-134 0,2 15 6 16,-4-5 4-16,11 9 1 0,-7-9 5 15,9 10-6-15,-7-5-5 0,7 9-5 0,-9-6-6 16,4 7-6-16,-4-3-5 0,-4 1-3 16,-2 1-3-16,-13-10 0 0,16 23-4 15,-16-23 3-15,3 22-5 16,-3-22-4-16,-8 25-12 0,8-25-16 0,-15 28-34 16,1-20-56-16,1 1-65 0,5 6-2 15,-7-9 45-15,11 7 147 0</inkml:trace>
</inkml:ink>
</file>

<file path=word/ink/ink1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10.02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41 245 0,'-17'-16'168'0,"17"16"1"15,0 0-140-15,0 0-23 0,18 3 3 16,-18-3 5-16,29 3 2 0,-11-5 6 15,8 5 0-15,-2-6 1 0,10 5-3 16,-4-6-2-16,9 4-5 0,-5-4-3 16,2 3-4-16,-1-3-2 0,-1 1-2 0,-5-1-1 15,-3 1-3-15,-3 1-8 0,-8-4-10 16,5 11-16-16,-20-5-14 0,19-1-31 16,-19 1-37-16,0 0-74 0,0 0 6 15,0 0 85-15,0 0 101 0</inkml:trace>
</inkml:ink>
</file>

<file path=word/ink/ink1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09.67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85 248 1 0,'3'18'60'0,"-12"-6"25"16,9-12-61-16,0 0 4 0,6 18 2 15,-6-18 0-15,0 0 1 0,0 0-1 0,0 0 4 16,8 13 1-16,-8-13 0 0,0 0 1 16,0 0 2-16,0 0-1 0,0 0-3 15,0 0-6-15,0 0-5 16,0 0-5-16,-5-17-5 0,5 17-7 0,-4-15-3 16,4 15 2-16,-5-23-3 0,2 9 3 15,-1-1-9-15,0-3 7 0,-1-2-6 16,1 0 7-16,1-2-7 0,0 3 6 15,1 0-4-15,1 0 5 0,2 2 4 16,1 2-1-16,-2 15 0 0,9-21-2 0,-9 21 2 16,14-15-4-16,-14 15 1 0,18-10 2 15,-18 10 0-15,22-6 0 16,-9 3 1-16,2 2 0 0,-2 0 1 16,2 4-2-16,-2-2 0 0,0 4-1 0,-13-5-3 15,22 12 1-15,-22-12-3 0,14 18 1 16,-14-18-2-16,6 18 3 0,-6-18-2 15,-4 21 0-15,4-21 0 0,-11 17 2 16,11-17-3-16,-19 15 3 0,19-15-2 16,-24 12 0-16,11-7 1 0,13-5 0 0,-22 7 0 15,22-7-3-15,-19 3 2 0,19-3 1 16,0 0-3-16,-14 2 1 0,14-2-1 16,0 0 0-16,0 0 0 0,0 0 2 15,0 0-2-15,15-3 2 0,-15 3-2 16,19 2 2-16,-7 1-1 0,2-1 1 0,2 6 5 15,0-1-8-15,2 2 8 16,-2 0-8-16,-2 2 9 0,0-1-6 16,-14-10 6-16,21 21-12 0,-21-21 6 15,10 17-2-15,-10-17 1 0,-4 17-1 0,4-17 2 16,-17 14-5-16,5-9 5 0,-4 0 1 16,-1 0-2-16,-2-1 0 0,-1 2-7 15,-2-6-6-15,3 5-12 0,-6-8-11 16,11 8-26-16,-13-11-18 0,11 4-55 15,1 2-45-15,-7-11-4 0,22 11 148 0,-34-17 37 16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8:36.44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120 68 76 0,'8'17'132'0,"-8"-17"-80"16,10 14-18-16,-10-14 6 0,18 13-5 15,-5-7-10-15,-13-6-9 0,24 3-1 16,-11-4-2-16,3-2 1 0,-3-1-1 16,2-1 0-16,-3-2 3 0,1 0 3 15,-13 7 4-15,16-18 0 0,-16 5 3 16,0 13-1-16,-5-21 3 0,5 21-2 16,-18-20-1-16,7 15-6 0,-10-5 0 0,2 6-6 15,-6 1 0-15,2 4-2 0,-4 0-5 16,2 5-1-16,-1 0 0 0,2 2-3 15,4 4-11-15,-1-4-8 0,11 7-23 16,-7-7-25-16,16 8-45 0,3-2-78 16,-2-14 3-16,4 22 18 0,-4-22 167 15</inkml:trace>
</inkml:ink>
</file>

<file path=word/ink/ink1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08.3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28 26 0,'0'0'142'0,"0"0"9"16,0 0-107-16,0 0-3 0,0 0 2 15,0 0 5-15,0 0 3 0,0 0-3 16,0 0-5-16,21 8 0 0,-21-8-1 15,18 5-7-15,-18-5-6 0,31 4-5 16,-13-6-1-16,4 4-6 0,-1-6-9 0,4 3 3 16,-1-5-9-16,0 0 5 15,0 1-8-15,-4 0 4 0,2-2-9 16,-5 3 7-16,1 2 1 0,-18 2 1 0,21-4-3 16,-21 4-3-16,14-2-6 0,-14 2-6 15,0 0 0-15,0 0-19 0,0 0-10 16,0 0-26-16,0 0-14 0,0 0-40 15,0 0-47-15,-10 16-18 0,10-16 68 16,0 0 121-16</inkml:trace>
</inkml:ink>
</file>

<file path=word/ink/ink1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07.4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118 1 1 0,'16'2'0'0,"-16"-2"90"16,-8-12-66-16,8 12 5 0,0 0 0 15,0 0 3-15,0 0 2 0,0 0-3 0,0 0-5 16,0 0-2-16,0 0-3 0,0 0-3 16,0 0-2-16,0 0 3 15,0 0-2-15,0 0-3 0,0 0 4 16,-13 3-1-16,13-3 1 0,0 0 2 0,-17 15 3 16,17-15-1-16,-14 18 1 0,11-6 1 15,-10 0-1-15,7 7 1 0,-7-1-3 16,7 7 2-16,-6-1-8 0,6 8 4 15,-4 1-6-15,5 6 5 0,0-2-9 16,5 5 6-16,-2 0-2 0,8 4-7 0,-1-4 6 16,4 1-8-16,3-5 4 0,3 1-7 15,-3-2 5-15,6-2-7 0,1-4-1 16,-3-3 7-16,0-2-4 16,3-2 5-16,-4-2-5 0,1-3 5 0,0-4-1 15,-2 2-1-15,-3-5-1 0,-11-12 1 16,21 18-2-16,-21-18-1 0,14 12-1 15,-14-12 0-15,0 0-2 0,0 0-1 16,13 8-5-16,-13-8-7 0,0 0-12 16,0 0-13-16,0 0-27 0,0 0-34 0,0 0-92 15,0 0-3-15,0 0 10 0,0 0 170 16,0 0 16-16</inkml:trace>
</inkml:ink>
</file>

<file path=word/ink/ink1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04.82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26 1 0,'0'0'64'16,"0"0"61"-16,9-15-90 0,-9 15 2 15,0 0 2-15,0 0-1 0,0 0-1 16,-1-12-2-16,1 12-1 0,0 0 1 0,0 0-2 16,0 0 0-16,0 0-1 0,0 0-1 15,0 0-3-15,0 0 3 0,0 0-2 16,0 0-2-16,0 0-3 0,0 0-5 15,15 14 0-15,-15-14-2 0,8 30 2 16,-4-13-9-16,2 9 0 0,1-4-5 0,1 5 3 16,1 0 1-16,0 5-7 15,-2-3 5-15,0-3-5 0,0-1 3 16,-2-1-6-16,1-2 6 0,0 0-5 16,-3-5-2-16,2-3 3 0,-1-1-2 0,-4-13 0 15,6 19 0-15,-6-19 1 0,0 0-5 16,0 0-6-16,10 16-8 0,-10-16-8 15,0 0-21-15,0 0-29 0,0 0-48 16,0 0-72-16,0 0-2 0,0 0 28 16,-8-14 171-16</inkml:trace>
</inkml:ink>
</file>

<file path=word/ink/ink1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9:57.7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8 145 0,'0'0'156'0,"19"-7"8"0,4 5-142 15,-23 2 3-15,27 1 1 0,-27-1 2 16,27 6-2-16,-27-6-7 0,24 11-4 16,-24-11-7-16,19 21-2 0,-13-9-4 0,-6-12 2 15,9 24-3-15,-6-11 2 0,-3 1-4 16,-1-1 2-16,-1 3-9 0,2-16-11 15,-8 27-25-15,8-27-34 0,-22 16-91 16,20-2-3-16,-10-9 13 0,11 9 159 16,-13-13 0-16</inkml:trace>
</inkml:ink>
</file>

<file path=word/ink/ink1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9:57.4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77 100 0,'0'0'148'16,"0"0"4"-16,-13-9-124 0,13 9 4 15,0 0 3-15,19-3 1 0,-19 3 1 0,23-5-3 16,-10-2-4-16,9 8-4 0,-3-7-4 15,8 8-4-15,-3-7-2 0,7 6-2 16,-3-5-3-16,4 4-2 0,-2-4-2 16,3 4-2-16,-3-3 0 0,0 2-2 15,-2-4-1-15,0 0-2 0,-5 2 1 16,-2-1 0-16,-4-1 0 0,-3 1-1 0,-14 4 1 16,16-7-6-16,-16 7-5 15,0 0-9-15,0 0-17 0,0 0-20 16,0 0-25-16,0 0-40 0,0 0-64 0,0 0 4 15,-19-2 102-15,19 2 79 0</inkml:trace>
</inkml:ink>
</file>

<file path=word/ink/ink1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9:51.06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31 15 400 0,'0'0'196'0,"0"0"-2"0,-16-16-162 16,16 16 5-16,0 0-4 0,0 0-2 15,0 0-12-15,0 0-1 0,0 0-3 0,0 0-4 16,0 0-4-16,0 0-4 0,0 0 3 15,0 0-3-15,0 0-2 0,0 0 1 16,0 0-1-16,0 0 1 0,0 0-1 16,0 0 0-16,0 0-1 0,0 0 2 15,0 0-2-15,0 0 1 0,0 0-2 0,0 0-2 16,0 0 2-16,0 0-2 0,0 0 2 16,0 0-1-16,0 0 2 0,0 0-8 15,0 0-3-15,0 0-8 16,12 15-17-16,-12-15-14 0,4 15-28 0,-4-15-35 15,-12 8-92-15,12-8 5 0,-5 16 3 16,5-16 110-16,-14 17 87 0</inkml:trace>
</inkml:ink>
</file>

<file path=word/ink/ink1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4:26.12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49 0 362 0,'-10'19'180'0,"10"-19"0"0,-36 1-189 15,36-1-33-15,0 0-38 0,-4 16-85 16,4-16-14-16,0 0-9 0,-1-16 130 16,1 16 58-16</inkml:trace>
</inkml:ink>
</file>

<file path=word/ink/ink1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4:26.09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20 290 0,'0'0'180'16,"0"0"-7"-16,0 0-139 0,0 0-66 0,0 0-32 15,25 5-46-15,-6-1-71 0,-14-19 6 16,14 18 61-16,-12-20 114 0</inkml:trace>
</inkml:ink>
</file>

<file path=word/ink/ink1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4:24.36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39 47 133 0,'0'0'160'16,"-27"-1"8"-16,15-3-122 0,12 4-5 15,0 0-12-15,15 0-4 16,-2-3-10-16,8 4-2 0,1-4-1 16,7 2-2-16,2-2-6 0,1-1-19 0,6 6-20 15,-9-9-33-15,7 5-41 0,2 5-68 16,-15-15 4-16,9 13 95 0,-16-15 78 16</inkml:trace>
</inkml:ink>
</file>

<file path=word/ink/ink1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4:24.0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224 58 22 0,'0'0'138'15,"0"0"0"-15,0 0-116 0,-1-14 6 16,1 14 4-16,-5-13 2 0,5 13-7 0,0 0 1 15,-6-14-1-15,6 14 0 0,0 0-4 16,-19-14-3-16,19 14-5 0,-12-2-2 16,12 2 0-16,-14 2-4 15,14-2 1-15,-13 6-3 0,13-6 2 0,-13 12-2 16,13-12 1-16,-14 14-2 0,14-14 1 16,-17 17-1-16,17-17 2 0,-19 20-1 15,9-6 1-15,10-14 0 0,-22 27 1 16,8-15-1-16,4 6 4 0,-2-4-3 15,5 6 3-15,-2-3-5 0,5 3 5 0,1-3-7 16,4 2-2-16,2-2-1 0,2 0-3 16,3-1 8-16,1-1-8 0,0-1 7 15,4-2-7-15,0 0 10 0,0-5-6 16,2-1 7-16,3 1-7 0,-3-5 0 16,4 0-2-16,-1-3 2 0,2-2-5 15,2 0-4-15,-2-2-8 0,3 2-9 16,-7-9-11-16,9 12-15 0,-13-15-17 15,12 13-26-15,-15-10-18 0,3 2-37 16,1 9-39-16,-13-15 88 0,0 16 98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8:36.03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17 1 0,'0'0'65'0,"5"14"66"0,-5-14-92 0,0 0 1 15,1 20 8-15,-1-20 0 0,0 24 0 16,0-24-7-16,2 30 0 0,-4-16-7 16,8 8 0-16,-6-8-8 0,7 7-1 15,-7-7-7-15,7 5 0 16,-7-8-7-16,5 2 3 0,-5-13-8 0,3 16 8 15,-3-16 1-15,0 0 0 0,0 0 0 16,0 0-1-16,0 0 1 0,0 0-3 16,-10-16 3-16,10 16-10 0,-6-25-2 15,2 9-4-15,0-1 4 0,0-4-5 16,2 0 6-16,0-1-5 0,2 1 3 0,1 1-5 16,2 1 5-16,2 3-4 0,2 4 2 15,-7 12-2-15,16-14 0 0,-16 14 1 16,20 2-2-16,-9 3 3 0,1 4-2 15,0 1 2-15,0 3-1 0,1 3 1 16,0 0-1-16,-1 2 2 0,-1-4-3 16,2 2 3-16,-3-3-4 0,0 2 4 15,-1-4-4-15,-9-11 4 0,16 18-4 16,-16-18 4-16,14 6-2 0,-14-6 0 16,13-1 3-16,-13 1-2 0,13-15 1 0,-7 3-1 15,1 1 2-15,-1-5-4 0,1 1 4 16,-2-4-3-16,2 3 2 0,0-2-4 15,-1 2 3-15,2 1-2 0,-2 2 3 16,-6 13-3-16,14-17 1 0,-14 17-2 16,14-7 1-16,-14 7 1 0,12 11-1 15,-6 1 0-15,0 1-1 0,1 2 3 16,0 6-2-16,0 0 4 0,0 2-5 16,0 1 5-16,0-4-5 0,-2 0 6 15,1-1-6-15,-1 0 5 0,2-2-11 0,-6-6-13 16,10 4-24-16,-11-15-43 0,0 0-89 15,0 0-15-15,0 0 13 0,18 8 122 16,-15-19 58-16</inkml:trace>
</inkml:ink>
</file>

<file path=word/ink/ink1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4:23.5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138 36 1 0,'-17'-13'92'0,"17"13"45"15,0 0-92-15,0 0-3 0,0 13-4 0,0-13-3 16,0 0-3-16,0 0-3 0,0 0 2 16,-18 11 1-16,18-11-2 0,0 0-1 15,-6 22-1-15,6-22-2 0,-4 20-2 16,4-20-1-16,-3 28 2 0,0-15-7 16,5 8 2-16,-3-3-7 0,4 3 2 15,-3-1-6-15,4 3 2 0,-1-2-8 16,1-1-4-16,0 1 8 0,0-1-10 15,0 0 8-15,1-1-9 0,-3-2 9 16,0-3-9-16,-1 0 10 0,-1-1-5 0,0-13-3 16,0 13 3-16,0-13 0 0,0 0-1 15,0 0 1-15,0 0 0 0,0 0 2 16,-12-10 0-16,12 10-1 0,-12-21 0 16,2 6-6-16,1-1 6 0,-1-5-5 15,-2 0 7-15,-1-4-8 0,2 1 7 16,1 0-7-16,1 2 8 0,2 1-1 15,2-1 1-15,2 4-1 0,2-1-5 16,3 4 5-16,1 0-6 0,2 1 5 16,2 0-3-16,1 0 3 0,1 1-2 0,-1 1 2 15,-8 12-2-15,23-22 2 0,-10 12-1 16,0 3 0-16,2 1-1 0,-1 3-1 16,1 1 0-16,1 5-1 0,-1 1 2 15,-1 2-3-15,0 1 2 0,-1 4-1 16,-5 3 0-16,-8-14-2 0,16 25 4 0,-10-12-2 15,-3-1 1-15,-3-12-1 0,2 24 1 16,-2-24-4-16,-4 16 5 0,4-16 1 16,-9 16-2-16,9-16 0 15,-13 11 1-15,13-11 1 0,-14 6 0 0,14-6-2 16,-13 5 3-16,13-5-5 0,0 0 1 16,-15 3-2-16,15-3 0 0,0 0 1 15,0 0 1-15,0 0 0 0,14-3-2 16,-1 2 2-16,0-2 1 0,4 2 3 15,4 1-3-15,1 0-1 0,1 2 2 0,1 1-2 16,-1 1 2-16,1 2-2 0,-4 4 2 16,-1-1-3-16,-6 1 0 0,-13-10 2 15,15 19 0-15,-15-19-2 0,-4 19 0 16,-4-7 1-16,-6-4-2 0,-2 4 0 16,-4-4 0-16,-2 0 2 0,-2-4-7 15,-1 3 5-15,0-4-4 0,2-2 0 16,1-1-5-16,5 1-10 0,-3-7-16 15,20 6-22-15,-22-4-31 0,22 4-30 16,0 0-63-16,0 0 14 0,0 0 167 0</inkml:trace>
</inkml:ink>
</file>

<file path=word/ink/ink1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2:24.6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61 46 0,'0'0'166'0,"0"0"7"0,25-3-123 0,-25 3 7 32,31-4 1-32,-18-6 3 0,18 14-4 15,-11-13-18-15,11 10-11 0,-5-7-7 16,5 4-10-16,-3 1-15 0,-4-8-19 16,4 13-33-16,-13-15-32 0,5 8-62 15,-2 7-44-15,-18-4 0 0,20-3 137 0,-22-10 57 16</inkml:trace>
</inkml:ink>
</file>

<file path=word/ink/ink1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2:23.2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7 113 125 0,'0'0'59'0,"0"0"-3"0,0 0-2 16,0 0 0-16,0 0-5 0,0 0-5 15,0 0-6-15,0 0-5 0,0 0-3 16,0 0-6-16,0 0 0 0,0 0-3 0,0 0 1 16,0 0-1-16,0 0-1 0,0 0-1 15,0 0 0-15,0 0 0 0,0 0-4 16,0 0-2-16,0 0-3 0,0 0-2 15,0 0 0-15,0 0-3 0,0 0 2 16,0 0 1-16,0 0-2 0,-7 16 2 0,7-16-2 16,1 18 3-16,-1-18-3 0,0 20 1 15,0-20-5-15,2 20 2 0,-2-20-2 16,2 19 0-16,-2-19-3 16,2 14 1-16,-2-14 0 0,0 0 0 0,4 15-1 15,-4-15 0-15,0 0 2 0,0 0 0 16,0 0-1-16,0 0 2 0,0 0-3 15,0 0 2-15,0 0 1 0,0 0-3 16,0 0 2-16,0 0-1 0,0 0 3 16,0 0-3-16,0 0 2 0,0 0 0 0,0 0 0 15,0 0 0-15,5-14-1 0,-5 14 3 16,1-18-3-16,-1 18 0 0,1-23 1 16,0 5-2-16,1 1 1 15,0-1-2-15,0 1 1 0,1 0-3 0,1 2 6 16,-1 1-4-16,-1 1 2 0,-2 13-2 15,5-15 2-15,-5 15-1 0,0 0 0 16,0 0-2-16,0 0 2 0,0 0-2 16,16-10 1-16,-16 10 0 0,0 0 0 15,17 0 1-15,-17 0-1 0,17 2 4 0,-17-2-5 16,18 4 2-16,-18-4 0 0,21 8 0 16,-21-8-1-16,19 11 0 0,-19-11 1 15,18 16-2-15,-18-16 1 0,16 19 1 16,-16-19-1-16,12 23 2 0,-12-23-2 15,9 21 3-15,-9-21-3 0,8 17 5 16,-8-17-5-16,4 13 4 0,-4-13-5 16,0 0 2-16,0 0 1 0,6 15 1 15,-6-15-3-15,0 0-1 0,0 0 3 16,0 0-1-16,0 0 1 0,0 0 0 0,0 0-1 16,0 0 1-16,0 0 0 0,0 0-1 15,0 0 2-15,0 0 0 0,9-21-1 16,-9 21 2-16,7-26 0 0,-3 9-4 15,0-1 4-15,1 2-2 0,-1 1 1 16,2 0-2-16,-6 15 2 0,10-23-6 0,-10 23 6 16,13-15-3-16,-13 15 0 0,0 0 0 15,18-9 1-15,-18 9-1 16,13 1 0-16,-13-1 1 0,15 8-3 16,-15-8 3-16,16 12-2 0,-16-12 3 0,20 18-3 15,-20-18 3-15,18 22-2 0,-9-9 0 16,-2-1 1-16,0 3 1 0,-3-1-1 15,0-1 3-15,-1 0-2 0,0 1 4 16,-3-14-2-16,1 23 2 0,-1-23-3 16,2 17 3-16,-2-17-4 0,1 13 1 0,-1-13-1 15,0 0-3-15,0 0 0 0,0 0 0 16,8 13-5-16,-8-13-9 16,0 0-11-16,0 0-19 0,0 0-30 15,0 0-39-15,0 0-89 0,0 0-5 0,-1-14 10 16,1 14 195-16</inkml:trace>
</inkml:ink>
</file>

<file path=word/ink/ink1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2:03.87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30 10 181 0,'0'0'181'0,"0"0"8"15,0 0-132-15,-18-9 5 0,23 22 1 16,-5-13-9-16,-6 18-12 0,6-18-11 15,-5 29-1-15,0-15-7 0,6 9-6 16,-4-2-9-16,5 4 0 0,-1-5-5 0,0 1-7 16,5 2-12-16,-4-8-9 0,10 11-26 15,-12-26-30-15,15 32-58 0,-6-18-82 16,-9-14 13-16,16 18 5 0,-16-18 203 16</inkml:trace>
</inkml:ink>
</file>

<file path=word/ink/ink1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2:03.62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40 1 0,'0'0'62'16,"0"0"94"-16,0 0-95 0,0 0 4 16,-16-5-2-16,16 5 3 0,0 0-9 0,0 0-7 15,0 0-6-15,13 1-3 0,-13-1-1 16,19-1-4-16,-19 1 5 0,29-2-6 16,-15-5-8-16,12 10-2 0,-5-8-4 15,7 5-4-15,-4-4-1 0,3 5-1 16,-1-6-4-16,0 5-3 0,-3-3 0 0,0 3-2 15,-5 0 1-15,-1 1-4 16,-4-2-2-16,-13 1-1 0,18 0-6 16,-18 0-2-16,0 0-7 0,0 0-11 15,0 0-15-15,0 0-11 0,0 0-23 0,-5-13-23 16,5 13-31-16,0 0-56 0,0 0-14 16,0 0 51-16,-16-2 148 0</inkml:trace>
</inkml:ink>
</file>

<file path=word/ink/ink1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2:02.2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47 102 64 0,'0'0'176'15,"-6"13"5"-15,-1 6-96 0,7-19-30 16,-4 27 6-16,4-27 0 0,-3 29-13 15,3-29-19-15,0 32-5 0,0-32-9 16,3 27 1-16,-3-27-7 0,6 21-2 0,-6-21-5 16,8 17 0-16,-8-17-2 0,0 0 0 15,10 13 1-15,-10-13 0 0,0 0 0 16,0 0 0-16,0 0 0 0,0 0 2 16,0 0 1-16,0 0-2 0,0-23 0 15,-4 10-2-15,-1-1 3 0,-1-3-1 0,-1-4 3 16,1-1-6-16,-2-2 4 0,3 0-2 15,0 1 2-15,1 1-1 16,2 1 0-16,2 4-1 0,0 2 0 16,0 15-1-16,8-21 1 0,-8 21 1 0,14-10-1 15,-14 10-2-15,21-7 2 0,-6 4-1 16,0 0 3-16,2 3 1 0,0 1-2 16,1 2 1-16,0 0 0 0,2 4 2 15,0 2 0-15,2 3 2 0,-3 3-4 16,0 3 0-16,-2-1 1 0,-2 1-2 0,-3 3-2 15,-3-1 2-15,-4 0-2 0,-4-1 2 16,-3-1-4-16,-5-3 4 16,-2-3-4-16,-3 2 4 0,-2-3-2 15,-1-2 0-15,-2 1-7 0,-1-4-2 0,2 3-3 16,-3-5-5-16,7 5-7 0,-9-11-9 16,21 2-21-16,-32 1-33 0,32-1-43 15,-14 4-72-15,-3-14 7 0,17 10 41 16,-24-19 154-16</inkml:trace>
</inkml:ink>
</file>

<file path=word/ink/ink1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2:01.80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39 125 0,'0'0'171'15,"-5"-14"8"-15,5 14-134 0,0 0-2 16,0 0 5-16,0 0 1 0,0 0-12 16,21-10-13-16,-21 10-5 15,30-7-6-15,-12 5-12 0,0-4-13 0,5 10-26 16,-8-11-27-16,10 11-39 0,-2 4-79 16,-9-14-6-16,7 10 27 0,-21-4 162 15</inkml:trace>
</inkml:ink>
</file>

<file path=word/ink/ink1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2:01.53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0 384 121 0,'0'0'82'0,"0"0"-19"15,0 0-3-15,0 0 11 0,0 0-8 0,12 5-3 0,-12-5-12 0,0 0-2 0,0 0-3 31,0 0-4-31,0 0-3 0,0 0-2 16,-2-13-8-16,2 13 1 16,0 0-9-16,0 0 2 0,0 0-8 15,0 0 2-15,-1-13-7 0,1 13-1 0,0 0-1 16,1-13-3-16,-1 13 2 0,2-19-5 16,-1 7 5-16,-1 12-4 0,5-27 2 15,-2 10-2-15,-1-4 3 0,2 0-4 16,-1-3 4-16,1-1-4 0,1 2 4 15,-2-2-2-15,3 3 2 0,0 3-2 0,-1 0 1 16,2 7-1-16,-1-2 1 0,-6 14-1 16,14-21 1-16,-14 21-5 0,13-15 4 15,-13 15-2-15,0 0 2 0,15-14-2 16,-15 14 0-16,0 0-2 0,0 0 1 16,13 6 4-16,-13-6-3 0,0 0 2 15,17 18-3-15,-17-18 2 0,14 19 0 16,-14-19 3-16,18 25-5 0,-18-25 2 15,19 26-1-15,-8-13-1 0,-1 3 1 16,0 0 4-16,2-1-5 0,-3 1 2 0,1-1-1 16,-2 2 2-16,1-3-4 0,-3 2 4 15,0-2-4-15,-1-2 1 0,-5-12 0 16,9 23 2-16,-9-23-6 0,7 15 1 16,-7-15-9-16,6 13-9 0,-6-13-15 15,0 0-17-15,13 23-24 0,-13-23-38 16,0 0-51-16,0 0-36 0,-12 2 14 15,12-2 178-15</inkml:trace>
</inkml:ink>
</file>

<file path=word/ink/ink1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36.38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15 250 0,'0'0'188'16,"0"-15"-77"-16,0 15-66 0,0 0 2 16,0 0 3-16,0 0-3 0,2 13-12 15,-2-13-11-15,0 0-4 0,-6 17 0 16,8-2 2-16,-2-15-3 0,-1 31-3 0,0-14-7 15,3 2-2-15,-1-2-3 16,2 4 1-16,-1-4-7 0,0-1-2 16,0 1-4-16,-2-17-5 0,4 28-7 15,-4-28-12-15,5 24-18 0,-5-24-40 0,3 13-45 16,-3-13-80-16,0 0 16 0,12 11 49 16,-12-11 150-16</inkml:trace>
</inkml:ink>
</file>

<file path=word/ink/ink1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36.0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36 145 0,'0'0'88'0,"0"0"-10"16,0 0-6-16,0 0 4 0,0 0-9 15,19 0-10-15,-19 0-10 0,15-2-3 0,-15 2-4 16,26-4-3-16,-11-4-4 0,10 9-7 16,-5-7 1-16,9 8-6 0,-6-9-1 15,6 7-3-15,-4-4-2 0,2 2 0 16,-4-1-4-16,3 5-1 0,-5-4-2 15,1 2-6-15,-6 0 3 0,0 1-3 16,-2-2-1-16,-14 1-1 0,17 0-1 16,-17 0 3-16,0 0-5 0,0 0 4 15,0 0-7-15,0 0-2 0,13 2-3 16,-13-2-6-16,0 0-8 0,0 0-13 0,0 0-12 16,0 0-15-16,0 0-24 0,-14-5-24 15,14 5-54-15,0 0-33 0,0 0 27 16,0 0 173-16,-25-1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8:35.25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4 101 16 0,'0'0'138'0,"-3"-13"1"15,3 13-107-15,-2-12 0 16,2 12 1-16,4-15 2 0,-4 15-6 16,10-15-5-16,-10 15 3 0,17-15 0 15,-17 15 4-15,23-14 1 0,-23 14 4 0,28-11-6 16,-15 6-2-16,6 6-6 0,-3-2-4 15,2 4-6-15,-1 0-3 0,0 5-3 16,-1 2-6-16,-1 1 1 0,-4 4-3 16,0-1 3-16,-3 1-4 0,-3 4 6 15,-3-1-5-15,-2 1 4 0,-3 2-3 0,-3-1 3 16,-2 1-3-16,-5-1 3 0,-1 2-3 16,-2-3 3-16,-2-1-5 0,-1 0 5 15,0-3-4-15,0-1 4 0,0-1-5 16,4 1 4-16,2-4-4 0,1 0 4 15,12-10-3-15,-11 14 2 0,11-14-1 16,0 0 2-16,3 12-2 0,-3-12 2 16,16 2-1-16,-4-2 0 0,5-1 0 15,2-1 1-15,4 2-1 0,2 0-1 0,3 1-1 16,-2-3-13-16,7 9-15 0,-10-8-35 16,9 9-41-16,-2-3-82 0,-11-6 14 15,3 6 3-15,-9-10 171 0</inkml:trace>
</inkml:ink>
</file>

<file path=word/ink/ink1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34.5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90 98 1 0,'0'22'151'0,"0"-22"23"16,0 0-102-16,-4 14 4 0,4-14-5 15,4 26-9-15,-4-26-19 0,1 21-9 16,-1-21-13-16,1 20-6 0,-1-20-5 16,1 18 0-16,-1-18-5 0,0 0 0 15,1 14-3-15,-1-14-5 0,0 0 4 0,0 0-3 16,0 0 4-16,0 0 2 0,2 13-1 15,-2-13 0-15,0 0 0 0,-1-13 5 16,1 13-3-16,-1-18 2 0,1 18-4 16,-1-26-4-16,-1 10 4 0,0 1-2 15,1-3 2-15,1 0-4 0,-1-1 4 0,2 3-3 16,-1-1 4-16,2 2-6 0,1 1 5 16,-3 14-4-16,6-19 2 15,-6 19 0-15,0 0-1 0,17-16-2 16,-17 16 1-16,14-4 0 0,-14 4 0 0,18 0 1 15,-18 0 1-15,20 2 0 0,-20-2 2 16,22 5 0-16,-22-5 1 0,23 11 1 16,-23-11-1-16,20 9 1 0,-20-9-2 15,15 16-1-15,-15-16-1 0,9 16 3 16,-9-16-3-16,-1 14 2 0,1-14-3 0,-8 16 3 16,8-16-4-16,-18 10 1 0,18-10-1 15,-21 10 2-15,8-4-3 0,13-6 2 16,-21 8-1-16,21-8 0 15,-14 5 1-15,14-5-2 0,0 0 0 0,0 0-2 16,0 0 2-16,0 0-2 0,0 0 0 16,0 0 0-16,0 0 2 0,13 2 2 15,-13-2 1-15,19-3-1 0,-19 3 1 16,21-1-1-16,-21 1 0 0,22 5 0 16,-22-5-1-16,22 7 0 0,-9-1 0 0,-13-6-2 15,22 14 1-15,-22-14 2 0,23 15-1 16,-23-15 1-16,10 13-1 0,-10-13 1 15,0 13-2-15,0-13 3 0,-15 12-1 16,0-7-2-16,-2 1 0 0,-3-3-2 16,-2 4-9-16,-4-7-9 0,4 7-4 15,-10-11-23-15,11 13-10 0,-10-17-33 16,12 12-23-16,-2-1-76 0,-6-14 11 16,13 18 136-16,-10-23 44 0</inkml:trace>
</inkml:ink>
</file>

<file path=word/ink/ink1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33.86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43 82 0,'-13'1'177'0,"21"-15"-36"15,-8 14-76-15,0 0-12 0,27 0 5 16,-27 0-15-16,28-8-10 0,-12 3-16 0,4 2-11 16,2 1-18-16,-4-5-24 0,8 9-40 15,-5 0-80-15,-21-2-22 0,37-4-6 16,-37 4 152-16,29-4 32 0</inkml:trace>
</inkml:ink>
</file>

<file path=word/ink/ink1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33.61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0 311 69 0,'0'0'161'0,"0"0"-88"0,0 0-2 0,0 0 4 16,0 0-7-16,0 0-11 0,0 0-19 16,0 0 0-16,0 0-13 0,0 0 3 15,4-14-5-15,-4 14-3 0,0 0-2 16,18-15-2-16,-13 2-2 0,-5 13 2 16,12-24-6-16,-12 24 1 0,11-29-1 0,-5 12 2 15,-1-6-5-15,0 5 4 0,0-2-3 16,1 0-6-16,-1 1 3 15,1-1-2-15,0 4 1 0,0 3-4 0,0 0 3 16,1 0-3-16,-7 13 1 0,11-15-1 16,-11 15 2-16,0 0-3 0,13-9 1 15,-13 9 2-15,0 0 0 0,0 0 1 16,14 16-1-16,-14-16 1 0,5 19 0 16,0-5 3-16,-1 1-2 0,2-3 0 15,0 6-3-15,2-1 2 0,0 1-5 0,2 0 4 16,0-3-4-16,-1 0 3 0,2 0-5 15,0-1 5-15,-11-14-5 0,18 19-1 16,-18-19-3-16,14 16-5 0,-14-16-9 16,0 0-18-16,20 19-12 0,-20-19-31 15,0 0-27-15,0 0-83 0,0 0-4 16,0 0-2-16,-15-7 199 0</inkml:trace>
</inkml:ink>
</file>

<file path=word/ink/ink1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32.95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-3 0 1 0,'0'0'121'0,"1"17"2"16,-1-17-58-16,0 0 0 0,0 0 5 0,0 0-2 16,0 0-11-16,0 0-10 0,0 0-5 15,0 0-2-15,0 0-4 0,0 0-1 16,0 0-6-16,18 9-2 15,-18-9-4-15,28 3-2 0,-11-2-7 0,6 1-3 16,-1-4-2-16,5 3-1 0,-1-2-1 16,1 2-1-16,-1-3-1 0,-1-1-3 15,-2-1 1-15,0 4-1 0,-4 0 1 16,-2 0-2-16,-3 0-2 0,-14 0-1 16,17-2 2-16,-17 2 2 0,0 0-2 0,0 0 0 15,0 0 0-15,0 0-5 0,0 0-2 16,0 0-3-16,0 0-6 0,0 0-7 15,0 0-11-15,0 0-12 16,0 0-22-16,-13-6-29 0,13 6-49 0,0 0-55 16,0 0 7-16,-6 15 102 0,6-15 92 15</inkml:trace>
</inkml:ink>
</file>

<file path=word/ink/ink1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1:23.5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10 1 0,'0'0'20'0,"0"0"122"0,0 0-82 15,0 0-2-15,0 0 1 0,0 0 3 16,0 0-1-16,0 0-11 0,0 0-9 15,0 0-4-15,0 0-5 0,0 0 3 0,0 0-1 16,0 0-3-16,0 0-1 0,0 0-3 16,0 0 0-16,0 0-4 15,12-3 0-15,-12 3-6 0,0 0-4 16,17-3-1-16,-17 3-2 0,16-3-2 0,-16 3 0 16,24 1-1-16,-12-1-3 0,1-2-1 15,2 1 0-15,-1 2-1 0,0-2-4 16,2 3-8-16,-16-2-11 0,29 3-23 15,-29-3-30-15,23-2-51 0,-9 5-87 16,-14-3-1-16,0 0 3 0,0 0 182 0</inkml:trace>
</inkml:ink>
</file>

<file path=word/ink/ink1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57:43.3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0,'0'0'0,"0"0"15,0 0-15,0 0 16</inkml:trace>
</inkml:ink>
</file>

<file path=word/ink/ink1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57:28.8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0,'0'0'0,"0"0"0</inkml:trace>
</inkml:ink>
</file>

<file path=word/ink/ink1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04.0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36 1 0,'18'-7'99'0,"-18"7"49"0,7-19-94 16,6 18 1-16,-13 1 2 0,33-6 2 16,-20 0 3-16,14 10-8 0,-11-8-3 15,15 12-6-15,-12-7-4 0,13 12-3 16,-9-5-11-16,5 9-3 0,-7-2-9 16,0 3-1-16,-5 2-8 0,-3 3 3 0,-7 2-8 15,-5-1 1-15,-6 2-4 0,-5-5-1 16,0 4-11-16,-8-4-6 15,5 3-24-15,-13-12-30 0,16 9-54 16,-7-2-78-16,-2-7 8 0,5 6 26 0,-8-11 172 16</inkml:trace>
</inkml:ink>
</file>

<file path=word/ink/ink1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03.7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79 256 0,'2'-13'188'0,"-2"13"-2"0,0 0-138 0,15-18-28 15,0 16 0-15,-2-5 3 0,9 5 1 16,-2-7-3-16,8 6-7 0,-1-3-1 16,6 2-3-16,-1-1-3 0,2 2 0 15,-3 0-4-15,0 1-1 0,-4 1-1 16,-2 0-1-16,-5 1-3 0,-3-1-5 0,-4 3-6 15,-13-2-8-15,17 4-13 0,-17-4-15 16,0 0-21-16,0 0-20 0,0 0-20 16,0 0-41-16,-23 2-33 0,23-2 85 15,-24-6 100-15</inkml:trace>
</inkml:ink>
</file>

<file path=word/ink/ink1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03.3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80 109 189 0,'-8'14'177'0,"8"-14"1"0,-14 17-146 15,17 0 3-15,-3-17-4 0,1 34 4 0,-1-19-9 16,6 5-4-16,-5-3-10 0,4 1 1 15,-2-3-8-15,1-3-1 0,-4-12-4 16,5 18 0-16,-5-18 1 0,0 0-1 16,0 0 2-16,0 0-1 0,0 0 1 15,0 0 0-15,0 0 0 0,0 0-1 16,2-19 2-16,-3 4-4 0,0-6 3 16,-1-1-3-16,-1-5 3 0,0-2-4 15,-2-1 5-15,1 1-4 0,0 2 3 16,1 4-3-16,0 1 4 0,0 7-4 0,1 2 1 15,2 13-2-15,0-14 3 0,0 14-2 16,0 0 1-16,0 0-1 0,15-2 2 16,-15 2 4-16,19 7 0 0,-6 0 5 15,1-2-1-15,3 4 3 0,1-2 0 16,4 6 3-16,-1-1-4 0,3 3 2 16,-4 1-6-16,2 1 0 0,-3 0-4 15,-3 1 1-15,-4 1-4 0,-3-2 1 16,-6-1-2-16,-4-1 1 0,-6-3-1 15,7-12 1-15,-24 21-3 0,7-13 0 0,-1 0-6 16,-5-4-3-16,2 4-8 0,-6-11-8 16,9 10-14-16,-14-14-13 0,16 14-26 15,-16-19-29-15,9 3-71 0,4 7-15 16,-7-9 49-16,12 10 147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8:34.64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0 13 0,'0'0'137'0,"0"0"4"0,0 0-104 0,0 0 4 15,0 0-4-15,0 0-3 0,0 0-9 16,0 0-6-16,0 0-5 0,0 0-2 15,0 0 0-15,0 0 3 0,-2 11 7 16,2-11 5-16,0 20-4 0,0-20 9 16,-4 29-3-16,-1-13-1 0,8 8-6 15,-6-3-5-15,7 7-4 0,-5 0-7 0,5 4 7 16,-2 0-12-16,2 1 3 0,-1 1-11 16,0-5 0-16,2 6-13 15,-4-8-20-15,7 3-25 0,-9-10-42 0,0 0-77 16,7 0-1-16,-6-20 27 0,8 27 158 15</inkml:trace>
</inkml:ink>
</file>

<file path=word/ink/ink1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02.9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64 32 0,'0'0'148'16,"0"0"7"-16,0 0-109 0,0 0-1 16,0 0-13-16,0 0-6 0,24-11-5 15,-5 9-2-15,3-5-3 0,3 3-13 16,4 0-23-16,-1-4-32 0,2 5-31 16,1 3-56-16,-13-14-25 0,13 17 80 0,-19-17 84 15</inkml:trace>
</inkml:ink>
</file>

<file path=word/ink/ink1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02.72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11 324 95 0,'0'0'156'0,"3"17"-26"15,-3-17-90-15,0 0 1 0,0 0-1 16,0 0 4-16,0 0-2 0,0 0-6 0,0 0-8 16,0 0-3-16,0 0-4 0,0 0-3 15,0 0-2-15,0 0-2 0,0 0-2 16,-11-17-4-16,11 17-1 0,-3-16-4 16,3 2 2-16,0-2-3 0,1-5 3 15,1-1-4-15,0-3 3 0,1-3-5 0,2-2 4 16,-1-1-4-16,1 2 7 0,2 5-3 15,-2 3 4-15,1 3-3 16,-2 3 3-16,-4 15-1 0,11-13 3 16,-11 13-2-16,0 0 0 0,16-1-2 0,-16 1 1 15,13 7 1-15,-13-7 0 0,16 15 1 16,-16-15-4-16,22 25 4 0,-11-8-6 16,2 3 2-16,-1 2-4 0,1 2 2 15,-2 2-3-15,1-4 3 0,-2 3-5 16,-2-3 4-16,-1-2-4 0,0-1 1 0,0-4-3 15,-7-15-3-15,11 21-9 0,-11-21-8 16,10 18-16-16,-10-18-17 0,0 0-24 16,0 0-30-16,0 0-42 0,0 0-46 15,0 0 11-15,0 0 184 0</inkml:trace>
</inkml:ink>
</file>

<file path=word/ink/ink1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02.0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128 14 173 0,'0'0'70'0,"15"-14"-2"15,-15 14-3-15,0 0-2 0,20 0-5 0,-20 0-10 16,0 0-7-16,0 0-7 0,-3 15-4 16,3-15-4-16,-12 16-3 0,12-16-6 15,-18 21-2-15,18-21-1 0,-21 22 0 16,8-13-2-16,13-9 1 0,-25 20-3 16,25-20 1-16,-26 17-3 0,26-17 0 0,-22 14-3 15,22-14-1-15,-16 8 0 0,16-8 1 16,0 0-2-16,-9 17 1 15,9-17 1-15,4 13 1 0,-4-13 0 16,15 22 1-16,-15-22-1 0,26 26 2 0,-9-14-4 16,3-1 0-16,1-2-3 0,3 1-1 15,1 0-11-15,-5-7-8 0,7 7-20 16,-14-18-29-16,12 15-63 0,-9-2-79 16,-16-5 6-16,18-1-6 0,-18 1 210 15</inkml:trace>
</inkml:ink>
</file>

<file path=word/ink/ink1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01.74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0-1 55 0,'0'0'166'0,"0"0"-2"0,15-7-104 16,-15 7 5-16,0 0-5 0,-4 12 0 16,12 5-4-16,-8-17-11 0,2 28-11 0,-4-10-9 15,8 8-5-15,-5-1-4 0,3 6-4 16,-2 1-4-16,2 2 2 0,-1 0-6 16,0 0 3-16,0-2-7 0,-1-2 3 15,-1-3-5-15,0 1 3 0,0-7-3 16,-1-3 4-16,-1-4-3 0,1-14 0 0,-1 21 0 15,1-21-2-15,0 0-6 0,0 0-7 16,2 14-14-16,-2-14-13 0,0 0-14 16,-2-15-12-16,2 15-14 0,5-14-11 15,-5 14-1-15,12-26-4 0,-3 11 11 16,-5-9 8-16,5 3 18 0,-1-4 25 16</inkml:trace>
</inkml:ink>
</file>

<file path=word/ink/ink1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01.0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0 213 0,'0'0'183'16,"0"0"2"-16,0 0-149 0,0 0 5 15,0 0 0-15,0 0 1 0,-3 14 1 16,10 1-9-16,-7-15-11 0,3 30-3 16,-2-13-8-16,4 6-1 0,-3-1-9 15,1 3 3-15,0-3-5 0,0 0 0 0,1-1-10 16,-3-3-7-16,7 5-16 0,-8-23-18 15,10 34-35-15,-15-21-77 0,5 0-44 16,4 3 3-16,-4-16 85 0,2 21 119 16</inkml:trace>
</inkml:ink>
</file>

<file path=word/ink/ink1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00.82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0 105 58 0,'0'0'162'0,"0"0"-8"0,15-9-102 16,-15 9-3-16,0 0 3 0,0-13 1 16,0 13 3-16,0 0-10 0,20-5-6 15,-20 5-5-15,17-3-4 0,-17 3-5 16,24-5-2-16,-10 0-1 0,6 4-6 0,-1-4-1 15,5 2-5-15,-1-5-1 0,5 2-2 16,0 1-1-16,1-2-2 0,0 2-3 16,-1 2 0-16,-2-2 1 0,-2 3-2 15,-3 1 0-15,-2-1 0 0,-5 1 0 16,-1 1-1-16,-13 0 1 0,17 1-1 16,-17-1-1-16,0 0-2 0,13 1-3 15,-13-1-3-15,0 0-5 0,0 0-9 16,0 0-13-16,0 0-11 0,0 0-20 15,-12-6-22-15,12 6-25 0,0 0-58 0,-17 0-22 16,17 0 23-16,-23-7 171 0</inkml:trace>
</inkml:ink>
</file>

<file path=word/ink/ink1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58.7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58 83 0,'0'0'157'0,"11"-21"-76"16,3 19-17-16,-14 2-4 0,26-9 4 15,-26 9-2-15,34-10-2 0,-20 0-11 16,12 12-5-16,-10-11-6 0,10 12-7 16,-8-7-8-16,4 8-6 0,-5-1-4 15,1 4-4-15,-5-1-3 0,-13-6-3 16,20 22-4-16,-13-10 2 0,-3 2-3 16,-2-1 3-16,-3 3 1 0,-3-4-12 0,0 8-7 15,-8-11-22-15,9 14-34 0,-17-11-63 16,4 0-63-16,3 2-4 0,-6-5 16 15,9 6 187-15</inkml:trace>
</inkml:ink>
</file>

<file path=word/ink/ink1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58.41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0 109 305 0,'0'0'181'15,"13"-2"10"-15,-13 2-168 0,19-12-5 16,-1 9 4-16,-3-5 1 0,11 3 4 16,-3-5-7-16,8 4 0 0,1-4-15 15,3 4 2-15,-2-3-6 0,3 4 5 0,-3-2-9 16,-2 2 4-16,-1 0-11 0,-7 0 3 16,-2 3-6-16,-7-4-7 0,3 9-10 15,-17-3-26-15,16 0-31 0,-16 0-49 16,0 0-41-16,0 0-19 0,-18-7 82 15,18 7 114-15</inkml:trace>
</inkml:ink>
</file>

<file path=word/ink/ink1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58.0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100 329 1 0,'2'19'116'0,"-2"-19"20"0,0 0-101 15,0 0-27-15,0 0 4 0,17 15 7 16,-17-15 5-16,0 0 6 0,0 0 1 16,0 0 0-16,0 0 0 0,13 2 1 0,-13-2-1 15,0 0-5-15,-2-21-9 0,2 21 0 16,-3-24-5-16,0 9 0 0,-3-4-5 15,0 1 0-15,-1-5-4 0,0-1 0 16,0 1 3-16,2-3-6 0,-1 1 4 16,0 2-4-16,2 1 6 0,2 2-2 0,0-1 3 15,2 8-2-15,1 0 5 0,-1 13-1 16,7-17 2-16,-7 17 1 16,14-11-1-16,-14 11-1 0,23-5 1 15,-7 5 1-15,-3-3-3 0,6 4-2 0,-2-1-1 16,2 3-2-16,-1 0-2 0,-2 3 1 15,0-1-2-15,-2 2-2 0,-14-7 1 16,20 17 0-16,-20-17 0 0,7 19 2 16,-7-19-2-16,-3 21 1 0,-4-9-1 15,7-12 2-15,-19 25-2 0,19-25 3 0,-25 22-4 16,25-22 3-16,-25 18-1 0,25-18-1 16,-22 12 0-16,22-12 0 0,-16 9 0 15,16-9 1-15,0 0 0 0,-15 4-2 16,15-4 0-16,0 0-1 0,0 0 2 15,0 0-1-15,0 0-1 0,0 0 0 16,17 11 0-16,-17-11 2 0,21 12-1 16,-21-12 2-16,27 17-2 0,-10-7 1 15,1 1-2-15,-1 2 3 0,0 0-4 16,-1-2 4-16,-4 2-3 0,-12-13 2 0,18 24 5 16,-18-24-5-16,6 19 6 0,-6-19-8 15,-9 19 9-15,9-19-7 0,-21 13 4 16,5-7-12-16,-1-1 4 15,-4-2-3-15,0 2-7 0,-5-9-8 0,4 7-18 16,-10-12-20-16,11 9-25 0,-11-11-32 16,-1 0-69-16,11 5-4 0,-7-12 119 15,11 13 71-15</inkml:trace>
</inkml:ink>
</file>

<file path=word/ink/ink1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57.5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76 138 0,'-12'-2'156'0,"12"2"-2"0,25 3-128 16,-25-3-6-16,18-6-8 0,-3 0-5 15,6 1 0-15,3-2 0 0,2-1-16 16,5 3-28-16,-4-4-40 0,-4-8-70 15,11 18-13-15,-16-16 64 0,13 17 96 16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8:45.73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237 388 221 0,'5'-11'82'0,"-5"11"-5"0,0 0-19 16,0 0-5-16,2-16-9 0,-2 16-12 16,0 0-8-16,0 0-6 0,-5-12-3 15,5 12-3-15,0 0 2 0,-13-5-2 0,13 5 0 16,-19-2 0-16,5 2 0 0,1 4-1 15,-3-3 1-15,0 5 0 0,-4 0-4 16,3 2 2-16,-2 0-4 0,2 2 2 16,-2-1-3-16,5 1 0 0,0 1-6 15,14-11 3-15,-19 20 4 0,19-20-7 16,-10 17 7-16,10-17-7 0,1 15 7 16,-1-15-6-16,14 7 9 0,-14-7-9 15,25-2-7-15,-8-2 8 0,3-2-9 16,2-3 6-16,1-1-5 0,-1-2 4 0,-1-3-3 15,1 1 2-15,-3-2 5 0,-2-3-3 16,-3-3 6-16,-2-3-4 0,-2-1 4 16,-3-3-4-16,-1 0 6 0,-3-2-6 15,-2-1 6-15,0 1-5 0,-4 2 7 16,1 5 1-16,-3-1 1 0,2 6 5 0,-3-1-9 16,3 9 10-16,-2-1-12 0,5 12 10 15,0 0-6-15,0 0-8 16,-13-2 5-16,13 2-7 0,-6 23 9 15,4-9-7-15,0 5 9 0,2 4-9 0,0 3 1 16,3 3 5-16,0 5-6 0,2 1 6 16,1-1-8-16,1 3 4 0,1 0-11 15,-2-4 3-15,4 3-12 0,-6-10-14 16,12 7-35-16,-16-13-54 0,2 1-85 16,7 0 0-16,-3-7 5 0,4 1 161 0</inkml:trace>
</inkml:ink>
</file>

<file path=word/ink/ink1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57.2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11 356 167 0,'-13'0'149'0,"13"0"-81"0,0 0-41 0,0 0 1 16,0 0 0-16,0 0 2 0,0 0-3 15,4-14 1-15,-4 14-10 0,0 0-4 16,4-16 0-16,-4 16-5 15,4-20 0-15,-2 5 0 0,2 0 3 0,-1-4-10 16,1-2 7-16,-1-2-9 0,2-1 3 16,-2-4 1-16,3 1 5 0,-3 0-1 15,4 6 3-15,-4-4 4 0,4 9-2 16,-3-2 4-16,4 5-2 0,-8 13-1 16,10-14-2-16,-10 14 0 0,0 0-1 0,0 0 2 15,17-1-2-15,-17 1 0 0,10 16 0 16,-10-16-2-16,15 24 2 0,-7-11-5 15,3 6 1-15,0-2-6 0,3 2 2 16,-1-1-3-16,1 1 2 0,0 1 1 16,0-2-3-16,-2-1 4 0,0-3-3 0,-1 0 3 15,-11-14-9-15,17 22-2 16,-17-22-11-16,12 14-11 0,-12-14-13 16,0 0-19-16,0 0-26 0,9 13-31 15,-9-13-45-15,-15-1-33 0,15 1 34 0,-18 2 162 16</inkml:trace>
</inkml:ink>
</file>

<file path=word/ink/ink1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56.39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20 5 0,'20'3'154'15,"-20"-3"4"-15,25-22-87 0,-6 22-26 16,-19 0 8-16,35-1 2 16,-22-2 5-16,15 13-11 0,-11-8-4 15,12 13-12-15,-9-5-2 0,11 11-10 0,-7-3-3 16,4 8-5-16,-4 4-6 0,1 2 3 15,-5 4-10-15,0 1 8 0,-4 2-10 16,-3 2 9-16,-5-1-10 0,-3-1 6 16,-4-3 1-16,-2 1-6 0,-4-3 7 15,-3-3-7-15,-2-3 5 0,-3-3-9 0,0-1 11 16,-1-5-10-16,1 1-2 0,-4-8-7 16,9 5-20-16,-9-15-29 0,13 11-66 15,4-13-69-15,-20 5-5 16,20-5 9-16,-15-4 194 0</inkml:trace>
</inkml:ink>
</file>

<file path=word/ink/ink1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56.05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0 219 0,'0'0'178'0,"12"7"2"0,-12-7-149 16,0 0-4-16,12 20-1 0,-12-20 0 16,5 17 1-16,-5-17-4 0,5 18-9 15,-5-18-6-15,7 22-2 0,-7-22-3 16,7 19-1-16,-7-19-2 0,6 16 1 0,-6-16-3 16,0 0-1-16,7 16-11 0,-7-16-11 15,0 0-14-15,0 0-20 0,0 0-20 16,0 0-33-16,0 0-67 0,0 0-10 15,0 0 120-15,0 0 69 0</inkml:trace>
</inkml:ink>
</file>

<file path=word/ink/ink1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55.75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26 172 0,'0'0'187'0,"19"-9"-2"0,-1 12-130 16,-18-3-4-16,23-5-5 0,-23 5 1 16,24-4-8-16,-24 4-11 0,21-2-7 0,-21 2-6 15,18 2-4-15,-18-2-1 0,16 0-2 16,-16 0-4-16,13 1 2 0,-13-1-4 15,13 0 0-15,-13 0-1 0,0 0 0 16,17-3-1-16,-17 3 0 0,12-3 0 16,-12 3-2-16,0 0 2 0,18-4-1 0,-18 4-7 15,0 0-7-15,17-2-11 16,-17 2-13-16,0 0-19 0,0 0-25 16,0 0-26-16,0 0-55 0,0 0-28 15,0 0-1-15,0 0 193 0</inkml:trace>
</inkml:ink>
</file>

<file path=word/ink/ink1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55.4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31 119 0,'0'0'39'0,"0"0"3"16,0 0-2-16,0 0-2 0,0 0 2 15,0 0 4-15,0 0-2 0,0 0 2 0,0 0-3 16,12 9 3-16,-12-9-5 0,0 0-1 16,5 13-11-16,0-1-5 0,-5-12-8 15,5 21 0-15,-5-21-6 16,4 22 0-16,-4-22 3 0,3 24-4 0,-3-24 3 15,2 19-6-15,-2-19 5 0,0 15-4 16,0-15 5-16,0 0-4 0,0 0-1 16,0 12 0-16,0-12 2 0,0 0-2 15,0 0 2-15,0 0-3 0,0 0-6 16,0 0 5-16,-4-17-8 0,4 17 4 0,-1-15-5 16,1 15 6-16,-1-21-6 0,1 21 7 15,0-22 0-15,0 10-2 0,0 12 3 16,1-22-1-16,-1 22 0 0,3-19-3 15,-3 19 3-15,5-14-4 0,-5 14 2 16,0 0-1-16,0 0 1 0,14-13-1 16,-14 13 1-16,0 0 1 0,17 3-1 15,-17-3 1-15,13 7-1 0,-13-7 2 16,14 8-1-16,-14-8 2 0,13 9-4 16,-13-9 2-16,13 12-1 0,-13-12 1 0,10 14-1 15,-10-14 1-15,6 17-2 0,-6-17 2 16,6 14 0-16,-6-14 2 0,0 0-3 15,3 16 2-15,-3-16-2 0,0 0 2 16,0 0-1-16,0 0-2 0,0 0 2 16,0 0 0-16,0 0 1 0,0 0 0 0,0 0 1 15,9-14-3-15,-9 14 3 16,8-16-1-16,-8 16 2 0,10-24-3 16,-10 24 0-16,13-23-1 0,-13 23 2 15,11-20-1-15,-11 20 1 0,10-16-1 0,-10 16 0 16,0 0-1-16,17-9 1 0,-17 9 0 15,0 0 0-15,15 2 2 0,-15-2-1 16,0 0 1-16,15 18-1 0,-15-18 3 16,11 18-2-16,-6-6 1 0,-5-12-2 15,10 24 0-15,-10-24 0 0,9 24 3 0,-9-24-3 16,8 18-1-16,-8-18 1 0,6 14 1 16,-6-14 0-16,0 0 0 0,0 0-3 15,6 12 1-15,-6-12-1 16,0 0-1-16,0 0-13 0,0 0-19 0,0 0-25 15,0 0-46-15,0 0-74 0,0 0-22 16,0 0 11-16,0 0 169 0</inkml:trace>
</inkml:ink>
</file>

<file path=word/ink/ink1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53.43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169 0 1 0,'0'0'114'0,"0"0"17"15,0 0-110-15,0 0 7 0,0 17 5 16,0-17 5-16,0 0 4 0,-18 9 2 0,18-9-1 16,-13 13-3-16,13-13-3 15,-16 15-4-15,12-1-4 0,-9-5 0 16,6 12-3-16,-8-10 0 0,7 12-2 16,-7-5 0-16,8 12-3 0,-8-4-2 0,8 9 3 15,-4-1-6-15,6 6 2 0,-5 1-8 16,8 4 4-16,0-1-3 0,4 2-7 15,2-5 3-15,4 0-3 0,3-4 2 16,1-1-2-16,5-6 1 0,0 0-6 16,1-2 1-16,0-6 2 0,-1 0-2 0,1-2 2 15,-4-1-3-15,-1-5 0 0,-13-14 1 16,21 20 0-16,-21-20-2 0,12 12 2 16,-12-12-6-16,0 0-5 0,0 0-8 15,0 0-11-15,15 17-23 0,-15-17-31 16,0 0-57-16,0 0-67 0,0 0 3 15,0 0 40-15,0 0 165 0</inkml:trace>
</inkml:ink>
</file>

<file path=word/ink/ink1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52.5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150 20 175 0,'15'1'161'15,"-15"-1"2"-15,2-17-152 0,-2 17-2 16,0 0 4-16,12-4 2 16,-12 4 3-16,0 0-1 0,0 0-2 0,0 0 0 15,-6 16-2-15,6-16 3 0,-12 15-3 16,12-15-2-16,-16 20-2 0,16-20-2 15,-20 17-1-15,20-17-1 0,-21 15-1 16,21-15 1-16,-23 12-4 0,23-12 2 16,-23 12-4-16,23-12 3 0,-21 10-2 0,21-10 0 15,-16 7-1-15,16-7 1 0,-14 7-1 16,14-7 2-16,0 0-1 0,0 0 0 16,-10 14 1-16,10-14 3 0,0 0 2 15,10 16 3-15,-10-16 3 0,15 15 2 16,-15-15-1-16,23 15 3 0,-23-15-3 15,29 16 1-15,-15-11-2 0,5 5 0 16,-3-4 3-16,2 3-6 0,-4-2 6 16,1 2-7-16,-15-9 5 0,22 15-13 15,-22-15 10-15,15 14-11 0,-15-14 1 0,0 0-1 16,0 0 0-16,12 13-3 0,-12-13-3 16,0 0-2-16,0 0-18 0,0 0-16 15,0 0-46-15,0 0-81 0,0 0-41 16,0 0 8-16,0 0 69 0,0 0 134 15</inkml:trace>
</inkml:ink>
</file>

<file path=word/ink/ink1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52.0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15 1 0,'0'0'3'16,"0"0"122"-16,0 0-90 0,0 0 6 15,0 0 9-15,0 0 2 0,2-16 4 16,-2 16-2-16,0 0-6 0,0 0-4 16,0 0-3-16,0 0-7 0,0 0-4 0,0 0-4 15,0 0-4-15,0 0-5 0,0 0 3 16,0 0 2-16,0 0-3 0,0 0 2 16,0 0-2-16,2 16 2 0,-2-16-2 15,1 25 3-15,-1-13-8 0,3 8-1 16,-1-1-3-16,3 6 1 0,-2-1-4 15,2 2 0-15,0-1-4 0,0 2 0 16,0-1-2-16,1-1 2 0,-1-1-6 16,-1-3 6-16,0-2-7 0,-2-2 9 15,0 1-8-15,0-6 4 0,0 1 4 0,-2-13-7 16,2 16 9-16,-2-16-8 0,3 13 7 16,-3-13-10-16,0 0 8 0,0 0-10 15,0 0-4-15,0 0-3 16,0 0-6-16,0 0-7 0,0 0-12 0,0 0-11 15,0 0-14-15,0 0-15 0,0 0-20 0,0 0-35 16,-2-16-53-16,2 16 1 16,-8-13 162-16,8 13 23 0</inkml:trace>
</inkml:ink>
</file>

<file path=word/ink/ink1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45.9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28 154 0,'0'0'88'0,"0"0"-6"0,-17 3-6 16,17-3-11-16,0 0 0 0,0 0-10 15,0 0-2-15,14 9-10 0,-14-9 4 16,19-1-9-16,-19 1-4 0,26-8 0 16,-10 0-10-16,8 7-2 0,-4-6-8 15,3 4 0-15,-1-3-13 0,-1 0 6 0,1 6-11 16,-6-2-11-16,3 6-10 0,-19-4-15 16,29 4-38-16,-29-4-43 0,0 0-84 15,18 4-2-15,-18-4 1 16,13 7 192-16</inkml:trace>
</inkml:ink>
</file>

<file path=word/ink/ink1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45.68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20 129 0,'0'0'60'0,"0"0"2"0,0 0 10 0,0 0-3 16,0 0 1-16,-14-5-12 0,14 5-1 15,0 0-15-15,0 0 5 0,0 0-6 16,0 0-8-16,0 0-1 0,23-1-3 15,-23 1-1-15,27-5-5 0,-15 1-1 16,10 4-7-16,-4-2-3 0,6 1-2 16,-3-1-4-16,3 3-3 0,-4-1-2 15,0 1-1-15,-1-1 1 0,-1 1-2 16,-4 0 0-16,-1-1 1 0,-13 0-6 16,20-1-1-16,-20 1-9 0,0 0-10 0,22 2-15 15,-22-2-15-15,0 0-28 0,0 0-23 16,0 0-16-16,0 0-42 0,0 0-20 15,-16 15 82-15,-1-16 103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8:59:51.2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101 72 132 0,'0'0'173'0,"0"0"-3"16,-12-14-119-16,12 14 1 0,3-11 3 15,-3 11-14-15,8-12-11 0,-8 12-8 16,0 0-2-16,19-12-6 0,-19 12 1 0,14-9-5 15,-14 9-1-15,16-6-2 16,-16 6 1-16,18-4-2 0,-18 4 0 16,18-3 1-16,-18 3-4 0,18 3 0 15,-18-3-2-15,14 9-1 0,-14-9-1 0,8 12 3 16,-8-12-3-16,4 17 3 0,-4-17-2 16,-4 21 2-16,1-9-1 0,3-12 2 15,-11 22-5-15,4-11 4 0,7-11-1 16,-13 19-2-16,13-19 1 0,-12 16 1 15,12-16-3-15,-11 10 2 0,11-10 3 0,0 0-2 16,0 0-3-16,-12 9 3 16,12-9 0-16,0 0 0 0,0 0 0 15,0 0 0-15,0 0-2 0,0 0 2 16,12 1-1-16,-12-1 0 0,11-2-2 0,-11 2 2 16,15 3 0-16,-15-3-3 0,18 4-1 15,-18-4 3-15,23 11 0 0,-11-4 0 16,1 0 0-16,-13-7 0 0,20 16-3 15,-20-16 6-15,14 20 0 0,-14-20 0 16,3 18-3-16,-6-5 4 0,-4 0-2 0,-1-2 3 16,-3 2-6-16,-1-2 2 0,-3-4-5 15,-1 3 5-15,-2-3-2 0,-2 1 0 16,0-5 0-16,-3 0 2 16,0-4 2-16,0 0 0 0,0 1-6 0,1-4-7 15,6 3-4-15,-3-6-14 0,19 7-34 16,-18-1-84-16,18 1-44 0,0 0-7 15,0 0 22-15,0 0 176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8:45.22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201 329 94 0,'-1'14'131'0,"1"-14"10"0,0 0-139 15,0 0-3-15,-8-13 3 0,8 13-2 0,0 0 2 16,-5-14 15-16,5 14 8 0,-8-13 8 16,-2 2 6-16,10 11 4 0,-17-11 1 15,17 11 3-15,-22-7-4 0,22 7-10 16,-24 0-9-16,24 0-8 0,-24 6-7 16,12 1-2-16,-2-2-4 0,3 3-1 0,0 1-2 15,11-9 0-15,-19 18-2 0,19-18 2 16,-11 19-2-16,11-19 1 15,-2 17 7-15,2-17-5 0,8 13 5 16,-8-13-6-16,18 6 0 0,-5-6 1 0,2-1 0 16,3-2-1-16,0-4-7 0,3 0 7 15,-1-4-5-15,-1-1 6 0,0-2 2 16,0-2-3-16,-4-3 4 0,-2-1-4 16,-3-2 5-16,-2-1-5 0,-2-4 5 15,-2 0-7-15,-3-1 8 0,-2-1-7 0,-2 3 6 16,0 3-1-16,-2 1 4 0,-1 4-2 15,-2 5 4-15,8 13-3 0,-17-15 1 16,17 15 1-16,-17 3-1 0,17-3-3 16,-16 16-2-16,8-4 0 0,1 4-1 15,0 3 1-15,2 3-4 0,2 2 3 16,1 4-4-16,3-2 5 0,1 2-6 16,1 2 6-16,3-3-8 0,1 0 6 15,3-2-4-15,1-2 7 0,3-3 0 16,1 0-4-16,2-5 4 0,1-3-4 0,4-5-3 15,-1-4 2-15,2-4-2 0,-1-2 2 16,1-5-7-16,-2-2 6 0,-2-3-5 16,0-1 6-16,-4 0 4 0,-2-1-3 15,-2 0 2-15,-3 1-2 0,-2-1 4 16,-2 2-1-16,-3 0 2 0,-1 13-2 0,-3-20 2 16,3 20-2-16,0 0 2 0,-18-9-1 15,18 9-4-15,-19 7 1 16,19-7-1-16,-20 18 0 0,10-7-1 15,3 3 2-15,1 1-4 0,3 1 3 0,2-1-2 16,4 0 2-16,3 1 1 0,2-4-8 16,7 4-8-16,-4-9-19 0,16 11-17 15,-12-17-27-15,20 15-15 0,-15-16-39 16,15 5-31-16,-4 0-11 0,-3-8 51 16,8 9 123-16</inkml:trace>
</inkml:ink>
</file>

<file path=word/ink/ink1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44.9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12 150 0,'0'0'165'16,"0"0"11"-16,11-14-141 0,3 17 4 16,-14-3 4-16,26 1 4 0,-26-1-4 15,30 5 0-15,-30-5-9 0,32 9-7 0,-18-4-4 16,6 5-11-16,-6-3 2 0,1 7-8 16,-2-5 5-16,-4 6-13 0,-1-2 1 15,-6 2-5-15,-1 1-3 16,-7-2-3-16,4 5-12 0,2-19-11 0,-13 35-21 15,-3-27-27-15,12 8-72 0,-1-2-40 16,5-14 0-16,-8 22 101 0,8-22 94 16</inkml:trace>
</inkml:ink>
</file>

<file path=word/ink/ink1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44.7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61 197 0,'0'0'175'0,"0"0"8"0,0 0-115 16,0 0-46-16,0 0 1 0,-1-14 3 15,1 14 1-15,19-8 0 0,-3 7-8 16,-1-5-3-16,7 6-2 0,-3-5-4 16,5 4-4-16,0-2 0 0,2 2-7 0,0 1-2 15,-2-2-5-15,2 5-5 0,-6-6-7 16,5 5-7-16,-9-9-6 0,6 11-15 15,-22-4-3-15,26-3-16 0,-26 3-12 16,13-9-36-16,-13 9-43 0,0 0-14 16,0 0 149-16,-20-7 23 0</inkml:trace>
</inkml:ink>
</file>

<file path=word/ink/ink1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44.3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76 85 203 0,'0'0'169'16,"-13"11"10"-16,-12-8-153 0,24 11-3 0,1-14-1 16,2 22 2-16,-2-22 5 0,4 30-9 15,-2-13-4-15,4-1-8 0,-1-1 0 16,1-2-4-16,-2 1 1 0,-4-14-9 15,8 18 4-15,-8-18-1 0,6 13 2 16,-6-13-3-16,0 0 4 0,0 0-2 16,0 0 3-16,0 0 1 0,3-13-1 15,-3 13 2-15,-4-27-8 0,1 9 7 16,-3-3-7-16,-1 1 3 0,-2-2-3 16,0-1 5-16,2 1-5 0,-3 0 6 0,3 2 0 15,-1 2-4-15,3 3 3 0,1 2-3 16,4 13 2-16,-2-17-3 0,2 17 3 15,0 0-3-15,0 0 5 0,18-5 0 16,-18 5 3-16,21 10 3 0,-21-10 2 16,27 17 2-16,-12-8-1 0,6 4 2 0,0-3-4 15,3 3 3-15,1-2-5 0,0 4 1 16,3-1-5-16,-4 1 1 16,-2 0-5-16,-3 0 2 0,-6-2-2 15,-2 2 2-15,-7-1 2 0,-3-1-5 0,-7-1 7 16,6-12-6-16,-25 23 5 0,8-13-9 15,-5-1 6-15,-4-3-11 0,3 0-2 16,-6-8-8-16,5 5-10 0,-7-12-21 16,14 13-33-16,-13-18-27 0,11 7-59 15,3 1-28-15,-7-7 5 0,10 11 181 0</inkml:trace>
</inkml:ink>
</file>

<file path=word/ink/ink1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43.9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45 35 0,'0'0'135'0,"-16"3"8"0,16-3-123 16,0 0 0-16,0 0-8 0,0 0-2 16,13-7 0-16,4 5-1 0,-1-2-2 15,8-1-17-15,2 2-30 0,2 2-57 0,-11-13-45 16,20 17 31-16,-21-18 111 0,18 18 0 16</inkml:trace>
</inkml:ink>
</file>

<file path=word/ink/ink1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43.7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1 366 1 0,'0'0'143'0,"0"0"15"0,0 0-120 16,0 0 3-16,0 0-1 0,0 0 3 16,0 0-5-16,-4-15-11 0,4 15-10 15,4-15-3-15,-4 15 3 0,3-22-4 16,-3 22-1-16,3-30-1 0,0 13 0 0,-5-3-8 16,2-2 7-16,1-2-8 0,1 1 4 15,0-2-1-15,3 0 4 0,-2 1-2 16,4 3 3-16,-2 0 7 0,6 5-1 15,-7 0 4-15,-4 16-5 0,14-20 1 16,-14 20-3-16,0 0 0 0,20-10 2 16,-20 10-4-16,0 0-2 0,13 10-3 15,-13-10 2-15,11 22-3 0,-5-7 1 16,0 1-4-16,1 3 1 0,1 0-4 16,1 1 3-16,0 0-4 0,0-2 4 0,2 2 2 15,-1-3-4-15,-1 1 5 0,0-3-8 16,1 1 8-16,-10-16-14 0,17 25 6 15,-17-25-17-15,16 20-2 0,-16-20-12 16,10 12-9-16,-10-12-9 0,0 0-34 16,0 0-28-16,0 0-69 0,0 0 0 0,-17-7 70 15,17 7 113-15</inkml:trace>
</inkml:ink>
</file>

<file path=word/ink/ink1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43.2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 13 102 0,'0'0'41'0,"0"0"3"0,0 0 8 16,0 0-6-16,-13-14-2 0,13 14-7 16,0 0-2-16,0 0-3 0,0 0 3 15,0 0-2-15,0 0-2 16,-5 22 2-16,5-22-2 0,0 25 3 0,-4-9-3 15,11 11 1-15,-6-5-9 0,6 10 3 16,-4-5-11-16,6 6 2 0,-5-5-9 16,5 5 3-16,-3-6 1 15,2 1-6-15,-2-4 2 0,2-1-10 0,-3-4 8 16,0 0-9-16,0-3 8 0,-5-16-8 0,5 20 3 16,-5-20-2-16,0 0 3 0,4 13 1 15,-4-13-1-15,0 0 1 0,0 0 0 16,2-14 5-16,-2 14-4 0,4-21 0 15,-2 6-7-15,2-1 9 0,0 1-9 16,2-1 7-16,-2 0-7 0,3 2 3 16,0 1-5-16,-7 13 6 0,15-17 1 15,-15 17-2-15,19-11 1 0,-19 11 0 16,19-2 0-16,-19 2-1 0,18 5 1 16,-18-5 1-16,20 15-2 0,-20-15 2 0,18 22-2 15,-18-22 1-15,17 25 4 0,-7-10-3 16,-2-2 4-16,-2-1-10 0,-6-12 10 15,9 20-10-15,-9-20 10 0,6 15-10 16,-6-15-5-16,0 0-10 0,10 15-12 16,-10-15-18-16,0 0-39 0,0 0-37 15,0 0-77-15,0 0 8 0,0 0 87 16,16 7 108-16</inkml:trace>
</inkml:ink>
</file>

<file path=word/ink/ink1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42.41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0 168 0,'0'0'162'16,"0"0"18"-16,0 0-150 0,0 0 5 15,0 0-3-15,0 0 3 0,0 0 2 16,4 21-10-16,-4-21-4 0,7 29-17 16,-2-11-2-16,-1 0-19 0,5 5-9 15,-9-10-33-15,11 9-47 0,3-3-82 0,-14-19-5 16,14 27 30-16,-14-27 161 0</inkml:trace>
</inkml:ink>
</file>

<file path=word/ink/ink1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42.1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49 156 0,'0'0'57'0,"0"0"7"0,0 0-3 15,0 0 5-15,0 0-2 0,0 0-2 16,0 0-11-16,0 0-2 0,23 6-4 0,-23-6-3 16,21-4-3-16,-21 4-9 0,28-5-7 15,-12 1-4-15,5 3-3 0,-1-1-4 16,2 2-3-16,0-1-1 0,0 1-3 15,1-2-2-15,-1 1-1 0,-1-1-2 16,0-1 0-16,0 0 1 0,-4 0 0 16,0-1-2-16,-2 0 7 0,-15 4-7 15,21-9 0-15,-21 9-8 0,13-9-3 16,-13 9-12-16,0 0-5 0,0 0-22 16,0 0-20-16,0 0-20 0,0 0-20 0,0 0-53 15,0 0-24-15,-15 1 51 0,15-1 137 16</inkml:trace>
</inkml:ink>
</file>

<file path=word/ink/ink1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41.3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31 46 0,'0'0'152'0,"0"0"-2"0,-10-17-111 15,10 17 5-15,0 0 3 0,21-6-4 16,-21 6 5-16,22-5-6 0,-22 5 1 16,27-4-5-16,-27 4-2 0,31 1-8 0,-17-1-4 15,7 5-5-15,-5-1-5 0,2 1-2 16,-4 2-5-16,2 2-1 16,-16-9-4-16,23 21-1 0,-15-6-9 15,-8-15-3-15,8 31-14 0,-8-31-13 0,4 36-32 16,-4-36-36-16,-17 20-92 0,16-3 1 15,1-17 10-15,-4 23 187 0</inkml:trace>
</inkml:ink>
</file>

<file path=word/ink/ink1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41.0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84 149 0,'0'0'170'0,"2"-19"4"16,-2 19-134-16,0 0 3 0,7-17 1 16,7 18-2-16,-14-1 3 0,28-8-7 15,-14 0-9-15,11 7-8 0,-2-4-5 16,5 4-4-16,1-3-2 0,2 2-5 0,-2-1-1 16,0-1-2-16,-1 1-4 0,-4 0-3 15,-1 2-6-15,-7-5-6 0,4 9-12 16,-20-3-15-16,22 0-24 0,-22 0-15 15,0 0-28-15,0 0-37 0,0 0-41 16,0 0 53-16,0 0 136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8:44.4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38 63 0,'0'0'147'0,"0"0"9"15,0 0-117-15,0 0-1 0,0 0 0 16,1 24 6-16,-1-24 0 0,4 25-2 16,-4-25-8-16,4 28-3 0,-6-17-7 15,7 5-1-15,-7-5-6 0,5 3 0 0,-3-14-9 16,0 19 1-16,0-19-3 0,0 13 0 15,0-13 0-15,0 0 1 0,0 0 0 16,0 0 0-16,0 0 2 0,0 0-1 16,0 0-1-16,6-14-2 0,-3 1 1 15,1 0-4-15,2-3 0 0,0-2 0 16,2 1 0-16,0-2-3 0,1 1 3 16,1 1-1-16,1 3 0 0,-1 2-2 15,3 2 3-15,-2 1-6 0,1 4 5 16,0 1-2-16,-1 3 1 0,-11 1-2 0,20 5 2 15,-20-5-1-15,19 14-1 0,-19-14 3 16,16 23-1-16,-8-10 1 0,0 1-3 16,1 1 2-16,0 0-2 0,-2-1 3 15,3 0-2-15,1-1 2 0,-11-13-4 16,22 20 3-16,-10-14-3 0,1 1 6 0,0-5-4 16,0 0 2-16,1-4-1 0,0-1-1 15,1-2 1-15,-2-2-1 16,0 1 5-16,0-3-5 0,-3-3 3 15,-1 1-3-15,-3 0 3 0,-1-2-1 0,-3 2 3 16,-2 11-4-16,-3-21 3 0,-1 10-4 16,4 11 3-16,-13-13-1 0,13 13 0 15,-19-8-1-15,19 8-1 0,-22 1 1 16,10 1-1-16,12-2 2 0,-21 15-1 16,21-15 1-16,-16 21-3 0,8-8 2 0,3-1-2 15,3 0 3-15,2 1-3 0,2-2 3 16,-2-11-3-16,13 20 1 15,-1-12 0-15,4-2 1 0,2 0-1 16,3-2 1-16,2-3 0 0,1-2 0 0,2-2 0 16,-1 0-1-16,-2-3 2 0,-1-1 1 15,-2-1-1-15,-3 0-1 0,-2-1 3 16,-2 0-3-16,-13 9 2 0,14-19 0 16,-14 19 3-16,3-14-3 0,-3 14 4 15,0 0-1-15,-19-13-1 0,19 13-1 0,-21 1 3 16,21-1-2-16,-22 11-2 0,22-11 1 15,-20 18-4-15,10-7 4 0,4 1-5 16,2 1 3-16,2 0-6 0,4-2 1 16,3 3-12-16,-5-14-4 0,24 25-13 15,-24-25-22-15,36 20-26 0,-20-19-52 16,3 4-59-16,9 0-13 0,-4-6 46 16,7 4 159-16</inkml:trace>
</inkml:ink>
</file>

<file path=word/ink/ink1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40.7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86 404 59 0,'0'0'146'0,"0"0"3"15,0 0-133-15,0 0 0 0,-3 12 2 16,3-12-1-16,0 0 0 16,0 0-5-16,0 0-8 0,0 0 1 15,-3-15-4-15,3 15 2 0,-4-18-2 0,2 6 0 16,-2-3 0-16,0-4 2 0,-1 0 5 15,-1-6 2-15,0 2 3 0,-4-8-2 16,5 5 12-16,-6-8-1 0,7 10 9 16,-6-6-6-16,9 9 2 0,-6-4-8 15,9 8 1-15,-3 2-3 0,1 15-8 0,8-23-3 16,-8 23-3-16,14-15-1 0,-14 15-1 16,20-8 3-16,-20 8 2 0,24 0 0 15,-10 4 0-15,-14-4-1 16,25 11 0-16,-10-6 0 0,-3 5 0 0,1 0-4 15,0-1 0-15,-13-9-2 0,19 20 4 16,-19-20-3-16,13 20 2 0,-13-20-3 16,3 18 2-16,-3-18-1 0,-5 17 2 15,5-17-2-15,-11 16-1 0,11-16 1 16,-15 14 0-16,15-14 0 0,-19 9 1 0,19-9-2 16,-18 7 1-16,18-7 0 0,-12 3 0 15,12-3-1-15,0 0 0 0,0 0-1 16,0 0 1-16,0 0 0 0,0 0 0 15,0 0 0-15,0 0-1 0,15-5 1 16,-15 5 1-16,26 0 0 0,-11 2 1 16,3 2 4-16,1 0-4 0,0 4 4 15,0 0-6-15,-2-1 6 0,0 4-10 16,-2-2 11-16,-15-9-12 0,20 21 6 16,-20-21-4-16,9 20 3 0,-9-20-1 0,-4 23 3 15,4-23 0-15,-16 16 1 0,16-16 0 16,-23 15-5-16,8-10-3 0,3 2-7 15,-6-7-9-15,18 0-16 0,-29 0-24 16,29 0-37-16,-23 2-62 0,5-12-27 16,18 10 17-16,-28-16 171 0</inkml:trace>
</inkml:ink>
</file>

<file path=word/ink/ink1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40.13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47 213 0,'-15'2'155'15,"15"-2"-75"-15,14-12-53 0,-14 12-5 16,16-8-7-16,-16 8 1 0,29-10-3 0,-10 5-5 16,-1 1-14-16,8 3-27 0,-8-4-25 15,8 3-48-15,4 7-53 0,-15-13-8 16,12 12 148-16,-27-4 19 0</inkml:trace>
</inkml:ink>
</file>

<file path=word/ink/ink1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39.8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6 426 77 0,'0'0'151'0,"0"0"-30"15,0 0-94-15,0 0 3 0,0 0 1 16,0 0 3-16,0 0-3 0,0 0-3 15,-10-17-3-15,10 17-2 0,0 0 1 16,0 0 0-16,3-18 0 0,-3 18-3 16,0 0-2-16,0 0-5 0,7-23-1 15,-7 23-3-15,7-20 0 0,-7 20-4 16,8-26 1-16,-2 14-4 0,-3-5 2 16,2-2 0-16,0-4-7 0,0 0 7 0,0-1-8 15,0-1 8-15,0-3-7 0,0-2 6 16,1 1-6-16,0 4 4 0,-1 4 1 15,0 4-3-15,-1 3 2 0,-4 14-2 16,6-15 0-16,-6 15 3 0,0 0 0 16,0 0 1-16,0 0-1 0,16 18 2 15,-16-18-2-15,13 19 3 0,-13-19-1 16,13 28 0-16,-5-12-2 0,0-1 2 16,0 0-1-16,0 1 2 0,-1 4 4 15,2 1-9-15,-2 0 8 0,1-1-9 0,0 2 7 16,1 0-9-16,0 0 6 0,-1-4-8 15,2-1 4-15,-1-3 1 0,0-1-5 16,-9-13 4-16,16 24-6 0,-16-24-4 16,12 13-9-16,-12-13-10 0,0 0-19 15,0 0-17-15,10 15-31 0,-10-15-57 0,0 0-44 16,0 0 9-16,-24-15 148 0,24 15 40 16</inkml:trace>
</inkml:ink>
</file>

<file path=word/ink/ink1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39.2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66 168 0,'0'0'175'0,"0"0"6"16,0 0-142-16,-13 1 2 0,13-1-2 15,0 0-3-15,0 0-10 0,0 0-8 16,0 0-6-16,0 0 4 0,0 0-5 15,13-4 6-15,-13 4-3 0,0 0 4 16,24 4-2-16,-24-4 0 0,27 1-1 16,-12-2-3-16,6 1-1 0,-1-1-2 15,6 0-3-15,-1-2-7 0,2 0 8 16,2-2-8-16,0-1 8 0,1-3-11 16,-2 3 9-16,-4-2-11 0,-1 1 11 0,-3 1-3 15,-3 0-2-15,-3 0-2 0,-14 6-4 16,17 0-5-16,-17 0-5 0,0 0-5 15,0 0-8-15,18 8-6 0,-18-8-20 16,0 0-14-16,0 0-24 0,0 0-40 16,10 16-62-16,-10-16 16 0,0 0 114 15,-17 8 65-15</inkml:trace>
</inkml:ink>
</file>

<file path=word/ink/ink1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36.9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10 383 0,'0'0'193'0,"6"-11"-6"16,-6 11-184-16,0 0-1 0,0 0-1 15,0 0-2-15,0 0-6 16,0 0-9-16,12 0-23 0,-12 0-25 0,0 0-52 15,13 3-68-15,-13-3-9 0,0 0 45 16,0 0 148-16</inkml:trace>
</inkml:ink>
</file>

<file path=word/ink/ink1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36.7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52 331 0,'0'0'195'0,"0"0"7"0,0 0-161 0,0 0-21 15,0 0 0-15,-10-16 2 0,10 16-4 16,0 0-6-16,0 0-9 0,0 0-4 15,11-14-3-15,-11 14-4 0,0 0-5 16,13-5-9-16,-13 5-7 0,16-4-23 16,-16 4-23-16,14-5-43 0,-14 5-71 15,13-4-7-15,-13 4 40 0,14-4 156 16</inkml:trace>
</inkml:ink>
</file>

<file path=word/ink/ink1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36.41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25 342 0,'0'0'202'15,"-5"-15"-1"-15,5 15-163 0,0 0-1 0,-10-15-4 16,10 15-4-16,0 0-6 0,0 0-8 15,0 0-7-15,0 0-2 0,0 0-3 16,0 0-2-16,0 0-2 0,0 0 1 16,0 0 0-16,0 0-1 0,0 0 0 15,0 0-3-15,0 0-2 0,0 0-4 0,0 0-6 16,0 0-8-16,0 0-13 0,0 0-14 16,0 0-21-16,0 0-16 15,0 0-29-15,7 15-63 0,-7-15-12 16,-1 13 55-16,1-13 137 0</inkml:trace>
</inkml:ink>
</file>

<file path=word/ink/ink1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24.3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55 209 0,'1'-15'161'0,"15"13"1"0,12-8-160 16,-28 10-5-16,24-14 3 0,-8 10-10 15,-3-3-6-15,4 6-22 0,-17 1-24 0,23-7-49 16,0 14-47-16,-23-7 23 0,22 1 135 16,-22-1 0-16</inkml:trace>
</inkml:ink>
</file>

<file path=word/ink/ink1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24.1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2 416 1 0,'7'12'59'0,"-7"-12"63"0,-13-11-99 15,13 11-8-15,0 0 1 0,0 0 6 16,0 0 7-16,0 0 5 0,0 0 7 15,0 0 2-15,0 0-1 0,0 0 1 0,0 0-1 16,0 0-3-16,3-17-5 0,-3 17-3 16,0 0-6-16,0 0-4 0,9-19-4 15,-9 19-3-15,0 0-4 0,9-14-3 16,-9 14 0-16,5-13-4 0,-5 13 1 16,5-17-4-16,-2 4 2 0,-1 0-3 15,1-3 2-15,1 0-1 0,-2-4 3 16,0-2 1-16,0-4-7 0,0 0 7 15,-2-2-8-15,1 1 9 0,-1 0-7 16,0 2 5-16,1 2-8 0,0 3 5 0,-1 6 3 16,0 14-2-16,2-21 0 0,-2 21 1 15,0 0 0-15,0 0-2 0,0 0 0 16,0 0-1-16,0 0 1 0,0 0-1 16,0 0 1-16,0 0-2 0,0 0 0 15,0 0 2-15,9 21 0 0,-6-9 1 0,0 2-3 16,3 1 4-16,0 5 2 0,3-1-4 15,-1 4 4-15,2 2-7 16,0-1 7-16,1 1-8 0,0-1 9 16,-2-1-10-16,1-1 3 0,-1-1-1 0,0-2 3 15,-3-4 0-15,2-2 0 0,-8-13 0 16,12 19-10-16,-12-19-7 0,8 12-20 16,-8-12-26-16,0 0-51 0,0 0-72 15,0 0-5-15,0 0 55 0,-14 2 136 16</inkml:trace>
</inkml:ink>
</file>

<file path=word/ink/ink1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12.24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58 66 0,'0'0'153'0,"0"0"-4"15,0 0-117-15,20-8-10 0,-4 4-6 16,8 2-1-16,1-3-2 0,7 0-12 16,4 1-26-16,-3-1-34 0,-4-11-72 0,13 19-21 15,-17-17 53-15,15 16 99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8:43.2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0 384 0,'13'3'196'0,"-13"-3"5"15,10 15-184-15,-10-15-5 0,6 26-1 16,-4-6-3-16,3 6 0 0,-2 4-10 16,0 3 6-16,-1 2-9 0,1 1 7 0,0 2-9 15,-1-4 4-15,6 2-9 0,-7-7-15 16,11 6-28-16,-12-14-38 15,9 1-87-15,2 0-19 0,-4-7 6 16,7 2 127-16,-14-17 66 0</inkml:trace>
</inkml:ink>
</file>

<file path=word/ink/ink1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11.49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16 270 0,'0'0'174'0,"2"-17"13"16,-2 17-163-16,0 0-1 0,0 0-7 16,0 0 2-16,0 0-5 15,0 0 1-15,13 17 0 0,-9-4-9 16,-1 0 5-16,1 3-11 0,0 0 8 0,0 0-16 15,2 4 1-15,-4-6-23 0,8 7-10 16,-10-21-21-16,10 31-19 0,-10-31-24 16,-1 14-73-16,7 0-3 0,-6-14 104 15,6 14 77-15</inkml:trace>
</inkml:ink>
</file>

<file path=word/ink/ink1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11.2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49 120 0,'0'0'163'0,"0"0"0"0,-13-7-117 16,13 7-7-16,0 0 0 0,16 7 1 15,-16-7 5-15,16 0 0 0,-16 0-5 16,29-4-9-16,-15-2-4 0,12 5-6 16,-5-5-3-16,6 3-4 0,-3-3-4 0,4 3-5 15,-4-1-1-15,1 1-3 0,-2 1 1 16,-3 0 1-16,-1 1-6 0,-3-1-1 15,-1 2-5-15,-15 0 0 0,24-3-12 16,-24 3-7-16,17-3-22 0,-17 3-26 16,0 0-36-16,0 0-61 0,0 0-18 15,0 0 2-15,0 0 179 0</inkml:trace>
</inkml:ink>
</file>

<file path=word/ink/ink1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09.0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57 149 0,'-15'-2'158'0,"15"2"5"15,0 0-130-15,0 0-7 0,12-1-12 16,-12 1-3-16,21-6-6 0,-5 3-2 16,5-3 1-16,6 1-17 0,-3-2-22 0,8 3-47 15,3 6-71-15,-12-15-15 0,11 14 54 16,-16-14 114-16</inkml:trace>
</inkml:ink>
</file>

<file path=word/ink/ink1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08.82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10 301 110 0,'0'0'148'0,"0"0"-2"16,0 0-132-16,0 0 0 0,-4-13 0 16,4 13 2-16,0 0 0 0,-5-14-5 15,5 14 0-15,-2-16 2 0,2 16 0 0,2-24 6 16,-2 24 3-16,5-31 0 0,1 14-1 16,-5-8-2-16,8 6 7 0,-5-6-6 15,4 6 5-15,-2-4-11 0,3 6 3 16,-4-1-8-16,-5 18 7 0,16-23-4 15,-16 23-4-15,15-11-2 0,-15 11-1 0,13-6-2 16,-13 6 0-16,15 2 0 0,-15-2 1 16,17 9 0-16,-17-9 1 15,19 15-2-15,-9-1 1 0,1 0 5 16,2 2-5-16,0 1 4 0,-1 0-10 0,1 2 7 16,1-3-9-16,-2 2 11 0,-1-3-11 15,0-2 2-15,-11-13-5 0,18 23-1 16,-18-23-4-16,13 17-13 0,-13-17-11 15,7 13-20-15,-7-13-17 0,0 0-33 16,0 0-53-16,0 0-32 0,-14 12 28 0,0-19 163 16</inkml:trace>
</inkml:ink>
</file>

<file path=word/ink/ink1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05.3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264 11 203 0,'0'0'162'0,"0"0"-12"16,16-11-149-16,-16 11-1 0,0 0 3 15,0 0-1-15,0 0 2 0,0 0 4 16,-14 17-6-16,14-17 7 0,-19 15-8 15,19-15 5-15,-27 17-3 0,13-8 3 16,-4 1-7-16,0-3 2 0,0 1 1 16,0 0-1-16,-1-1 3 0,1 0-1 15,1 0 0-15,0-2 0 0,2 0 1 16,2-1 1-16,13-4 0 0,-20 9 3 0,20-9-1 16,0 0-1-16,0 0-4 0,-15 7 9 15,15-7-2-15,0 0 4 0,0 0-1 16,0 0 0-16,23 9-2 0,-23-9 5 15,20 6 2-15,-20-6-2 0,27 7-1 16,-12-3-3-16,5 4 1 0,-1-2-1 0,2 4 0 16,-2-3-3-16,-1 2 0 15,-2 0-5-15,1-2 2 0,-4 2-4 16,-13-9 2-16,19 18-3 0,-19-18 1 16,14 14-1-16,-14-14 0 0,0 0 1 0,9 13 0 15,-9-13 0-15,0 0-2 0,0 0-7 16,0 0-10-16,0 0-25 0,0 0-34 15,0 0-61-15,0 0-53 0,0 0-5 16,0 0 51-16,0 0 145 0</inkml:trace>
</inkml:ink>
</file>

<file path=word/ink/ink1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02.7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38 114 0,'0'0'168'0,"0"0"4"15,0 0-112-15,0 0-21 0,9-12-4 16,5 15 2-16,-14-3 7 0,22-6-8 16,-22 6-7-16,28-6-7 0,-16 1-2 0,6 3-7 15,-1 0-2-15,4 2-2 0,-4-1-4 16,3 0-3-16,-1 2-7 0,-2-3-6 15,2 7-12-15,-6-9-15 0,6 10-29 16,-19-6-29-16,17-11-87 0,-17 11-8 16,15-2-1-16,-15 2 183 0,0 0 9 15</inkml:trace>
</inkml:ink>
</file>

<file path=word/ink/ink1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02.41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18 10 0,'0'0'143'0,"14"-10"-18"0,-14 10-67 15,0 0-4-15,0 0-4 0,0 0 2 0,0 0-7 16,0 0-5-16,20-8-6 0,-20 8 1 15,0 0-4-15,16-6-1 0,-3 9-4 16,-13-3-8-16,24 1-2 0,-24-1-7 16,27 2 1-16,-10 0-3 0,-2 1-4 15,2-2-2-15,-1-1 0 0,1-1 0 16,-2 1 0-16,-1-2 2 0,-14 2-4 16,22-3-1-16,-22 3-7 0,19-3-11 15,-19 3-15-15,0 0-26 0,0 0-20 16,15 0-39-16,-15 0-43 0,0 0-31 0,0 0 78 15,-13 3 116-15</inkml:trace>
</inkml:ink>
</file>

<file path=word/ink/ink1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0:00.24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19 204 0,'0'0'155'15,"6"-19"-79"-15,-6 19-57 0,0 0-1 16,0 0 10-16,0 0 6 0,0 0 0 16,0 0-6-16,13 24-2 0,-13-24 2 0,4 28-11 15,-3-14 2-15,3 3-12 0,-2-1-2 16,2 3-4-16,-2-4 2 0,1 2-3 15,2-4 1-15,-1 0 0 0,1 0-5 16,-5-13-4-16,9 23-11 0,-9-23-6 16,9 19-17-16,-9-19-15 0,8 14-34 15,-8-14-58-15,0 0-29 0,7 16 48 16,-7-16 130-16</inkml:trace>
</inkml:ink>
</file>

<file path=word/ink/ink1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9:59.9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56 1 0,'0'0'36'0,"0"0"97"0,0 0-80 16,0 0-3-16,0 0 4 0,0 0-4 15,0 0-4-15,0 0-7 0,0 0 0 0,0 0 1 16,0 0 1-16,0 0-2 0,0 0-2 15,24-6-4-15,-24 6 0 0,24-5-2 16,-24 5-7-16,33-9-8 0,-13 5-5 16,2 1-6-16,2-3 2 0,0 2-3 15,-2 0-1-15,2 0-3 0,-3 1 1 16,0-1-2-16,-3 2 1 0,-1 1 0 16,-4 0-1-16,-13 1-2 0,24 1-4 15,-24-1-4-15,15 4-12 0,-15-4-7 16,0 0-23-16,0 0-17 0,13 10-36 0,-13-10-43 15,-13 0-41-15,13 0 11 0,-12 3 177 16</inkml:trace>
</inkml:ink>
</file>

<file path=word/ink/ink1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9:56.9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53 153 111 0,'0'0'155'0,"0"0"9"0,9 13-140 15,-9-13 4-15,2 19-2 0,-2-19 3 16,1 26-3-16,-3-12-9 0,6 3-8 16,-3 0-6-16,2-3 1 0,0 1-4 15,0-2 2-15,-1-1-3 0,-2-12 3 16,3 19-2-16,-3-19 1 0,0 0 1 0,-2 17 0 16,2-17 0-16,0 0 0 0,0 0 0 15,0 0 0-15,-15-8-1 0,15 8 0 16,-9-19 0-16,5 7-3 15,-2-4 3-15,1-2-3 0,-1-1 3 0,1-4 0 16,1 1 0-16,1 0 0 0,1 1 1 16,1 1 1-16,3-1-9 0,-1 3 10 15,5 2-9-15,0 2 5 0,1 2-5 16,-7 12 4-16,20-22-2 0,-20 22 8 16,23-16 3-16,-9 10-1 0,-14 6 6 0,28-12 0 15,-28 12 1-15,29-8 2 0,-16 4-2 16,4 5-2-16,-5-1-4 0,3 4-1 15,-15-4-3-15,22 11-1 0,-22-11-3 16,14 17 2-16,-14-17-3 0,5 18 2 16,-5-18-1-16,-6 19 2 0,6-19 5 15,-14 21-6-15,14-21 8 0,-21 18-9 16,21-18 7-16,-25 16-9 0,25-16 11 16,-25 14-10-16,13-11 2 0,12-3-1 15,-23 6 1-15,23-6-1 0,-16 2-1 0,16-2 2 16,0 0-2-16,0 0 0 0,0 0-1 15,0 0 2-15,0 0-1 0,0 0-1 16,15-5 3-16,-15 5-1 0,22 3 0 16,-7 0-4-16,-1 1 3 0,4 3-5 15,-1 0 5-15,2 2-2 0,-2 1 1 0,3 1-2 16,-2-1 2-16,-3 0 2 16,0 0-1-16,-15-10 1 0,14 20-1 15,-14-20 1-15,0 19-1 0,0-19 1 16,-17 16-1-16,3-7 4 0,-4-1-8 0,-6-2-3 15,3 0-5-15,-9-5-3 0,6 4-8 16,-8-9-8-16,8 10-19 0,-8-14-19 16,12 12-28-16,1 1-68 0,-8-13-4 15,27 8 89-15,-29-4 81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8:43.05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16-3 174 0,'0'0'182'0,"-11"-5"-3"0,11 5-101 15,0 0-43-15,0 0-1 0,0 0 4 16,0 0-11-16,-4 17-4 0,3-5-4 16,7 9 4-16,-5-1-6 0,5 6 0 15,-3 0-9-15,3 3-1 0,-1 0-12 16,-2-2 2-16,2 2-8 0,-4-8-11 0,9 6-15 15,-15-13-29-15,17 9-40 0,-12-6-73 16,0-17-17-16,6 20 1 0,-6-20 155 16,0 0 40-16</inkml:trace>
</inkml:ink>
</file>

<file path=word/ink/ink1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9:56.3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48 87 0,'0'0'143'16,"0"0"-5"-16,0 0-115 0,19-13-22 15,-19 13 0-15,27-6 1 0,-10 2 0 16,3 0-8-16,1 1-21 0,0-1-39 16,-9-8-75-16,16 16 5 0,-28-4 116 15,33-6 20-15</inkml:trace>
</inkml:ink>
</file>

<file path=word/ink/ink1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9:56.05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6 375 31 0,'0'0'144'15,"0"0"5"-15,0 0-119 0,0 0 2 16,0 0 3-16,0 0 0 0,0 0 1 16,0 0-6-16,0 0-6 0,0 0 1 15,-10-14 1-15,10 14-3 0,0 0 0 0,6-13-1 16,-6 13 1-16,3-16-2 0,-3 3-3 15,0 13-8-15,7-27 1 0,-1 11-4 16,-2-3 1-16,2-1-1 0,-2-4-1 16,0 1-2-16,1-2-6 0,0-1 6 15,-1 1-7-15,-2 2 8 0,1-1-9 0,0 6 5 16,-1 1-6-16,0 3 5 0,-2 14 0 16,2-18-1-16,-2 18 1 15,0 0-1-15,0 0-2 0,0 0 2 16,0 0-2-16,0 0 3 0,0 0 0 0,0 0 1 15,12 20 1-15,-12-20 0 0,9 24 0 16,-3-8 3-16,1 0 5 0,-1 4-11 16,1-1 9-16,2 1-10 0,-2 2 8 15,1-1-8-15,-1 0 9 0,1-1-12 16,0 0 4-16,1-4 2 0,-1 1-2 0,-2-4 3 16,2 0-4-16,-8-13 0 0,14 20-10 15,-14-20-9-15,13 12-18 0,-13-12-17 16,0 0-38-16,0 0-91 15,0 0-5-15,0 0 4 0,0 0 173 0,0 0 13 16</inkml:trace>
</inkml:ink>
</file>

<file path=word/ink/ink1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9:55.4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19 1 0,'0'0'117'0,"0"0"19"15,-15 2-98-15,15-2-11 0,0 0 5 16,0 0-3-16,0 0 5 0,0 0-6 15,0 0-2-15,0 0-4 0,0 0 3 16,0 0-3-16,0 0 1 0,0 0 0 16,0 0-1-16,0 0 0 0,0 0 0 15,0 0-2-15,0 0-2 0,0 0 0 16,0 0 0-16,0 0 0 0,0 0-4 16,14-7-1-16,-14 7-2 0,14-1-2 15,-14 1 0-15,22-1-2 0,-8 1-4 0,3 0 0 16,1 0-1-16,1 0-1 0,2-1 1 15,0 1 1-15,-1-1-1 0,0 1-2 16,-1-1 1-16,-4 0-1 0,1 1 1 16,-16 0 0-16,21-2-1 0,-21 2 1 15,15 0-1-15,-15 0 0 0,0 0 1 0,0 0 1 16,0 0-2-16,0 0 2 0,0 0-1 16,0 0-2-16,0 0-3 15,0 0-7-15,0 0-4 0,0 0-10 16,15-6-20-16,-15 6-20 0,0 0-40 0,0 0-68 15,0 0-19-15,0 0 13 0,-12-1 165 16,12 1 14-16</inkml:trace>
</inkml:ink>
</file>

<file path=word/ink/ink1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9:51.74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1 462 0,'0'0'197'0,"0"0"4"15,0 0-184-15,0 0-1 0,0 0 0 16,0 0-1-16,0 0-3 0,0 0-3 15,0 0-4-15,0 0-5 0,0 0-1 16,0 0 0-16,0 0-1 0,0 0-6 0,0 0-7 16,11-1-13-16,-11 1-22 15,0 0-53-15,0 0-91 0,0 0-12 16,0 0 8-16,0 0 55 0,0 0 143 16</inkml:trace>
</inkml:ink>
</file>

<file path=word/ink/ink1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09:51.4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29 310 0,'0'0'187'0,"0"0"-3"0,0 0-146 16,0 0 0-16,0 0 0 0,0 0 1 16,0 0-3-16,0 0-3 0,1-14-8 0,-1 14-6 15,0 0-8-15,0 0-2 16,0 0 0-16,0 0-3 0,0 0-3 16,0 0-1-16,0 0-3 0,0 0 0 15,0 0 0-15,0 0 2 0,0 0-6 0,0 0-3 16,13-11-2-16,-13 11-8 0,0 0-16 15,0 0-16-15,19 3-42 0,-19-3-78 16,0 0-36-16,12-6 12 0,-12 6-3 16,19-1 197-16</inkml:trace>
</inkml:ink>
</file>

<file path=word/ink/ink1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36:05.498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0 226 77 0,'0'0'30'15,"0"0"5"-15,0 0 4 0,0 0 4 0,0 0 3 16,0 0 2-16,0 0 1 16,0 0 0-16,0 0 0 0,0 0-4 15,0 0-5-15,0 0-5 0,0 0-5 16,0 0-1-16,0 0-4 0,0 0-2 0,0 0-2 15,0 0-1-15,0 0-3 0,0 0-2 16,0 0-3-16,0 0-1 0,0 0-1 16,0 0-2-16,0 0-1 0,0 0-2 15,0 0 1-15,0 0 0 0,0 0-1 16,0 0-2-16,0 0-1 0,0 0 0 16,0 0 1-16,0 0-1 0,0 0-2 15,0 0 0-15,0 0 5 0,0 0 3 16,0 0 0-16,0 0 0 0,6 20 0 15,-6-20-1-15,9 28 2 0,-3-12-3 0,0 2-1 16,1 0-7-16,1 2 3 0,-1-2-4 16,-1-2 5-16,1-2-4 0,-1 0 3 15,-6-14-2-15,12 17 3 0,-12-17-3 16,0 0 3-16,13 13 1 0,-13-13-2 16,0 0 1-16,0 0-1 0,0 0 1 0,12 2 1 15,-12-2 1-15,0 0-2 0,0 0 1 16,7-16-1-16,-2 3 0 0,1-3-1 15,2-9 5-15,3-4-9 16,3-3 4-16,3-5-9 0,7 1-3 0,-1-8-28 16,19 13-52-16,0-7-125 0,-3 1 1 15,3 7-2-15,-4-2 75 0,2 8 142 16</inkml:trace>
</inkml:ink>
</file>

<file path=word/ink/ink1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28.37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122 25 276 0,'14'-21'106'0,"-14"21"-12"0,0 0-11 16,18-4-10-16,-18 4-15 0,0 0-9 15,0 0-13-15,0 0-8 0,-14 11-8 16,14-11-3-16,-15 21-6 0,6-7 0 0,-3-1-3 16,0 2-1-16,-3-1-2 0,3-1 1 15,-1 0-4-15,1 2 4 0,12-15-2 16,-20 20 1-16,20-20-2 0,-14 17 1 15,14-17-1-15,-6 16 1 0,6-16 0 16,0 0 2-16,6 18-2 0,-6-18 0 0,16 10 0 16,-4-2-1-16,2-4 1 15,4 3-2-15,2 2 5 0,2-5-11 16,1 2 0-16,-1-4-19 0,10 9-25 16,-18-17-85-16,10 9-84 0,-1 2 1 0,-4-6-7 15,-1 5 135-15</inkml:trace>
</inkml:ink>
</file>

<file path=word/ink/ink1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28.0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 13 269 0,'-9'-14'187'0,"9"14"11"0,0 0-168 16,0 0 4-16,-2 24 0 0,2-24-1 16,-5 29 0-16,-1-11-9 15,6 9-5-15,-4-2-13 0,3 3 2 0,0-1-9 16,0-1 3-16,2-2-4 0,0 0 1 15,1-2-7-15,-1-5-2 0,3 2 0 16,-5-6-11-16,7 5-3 0,-6-18-13 16,4 18-9-16,-4-18-13 0,0 0-9 15,0 0-21-15,0 0-14 0,0 0-9 0,15-6-10 16,-15 6-2-16,12-19 85 0</inkml:trace>
</inkml:ink>
</file>

<file path=word/ink/ink1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27.77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0 250 0,'0'0'194'0,"-5"16"0"16,5-16-137-16,0 0-25 0,13 3-11 15,-13-3-3-15,23-2 4 0,-11 1-11 16,4-5-20-16,7 7-25 0,-23-1-23 0,39-6-36 16,-26 2-42-16,-13 4-53 0,32 1-13 15,-32-1 120-15,32-2 81 0</inkml:trace>
</inkml:ink>
</file>

<file path=word/ink/ink1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27.48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16 311 0,'13'-1'196'0,"-13"1"10"0,0 0-169 16,22-5-5-16,-22 5-6 15,20-2-2-15,-20 2-1 0,20-4-14 0,-20 4-2 16,20-2-6-16,-20 2-4 0,15-2-4 15,-15 2-4-15,13-2-8 0,-13 2-10 16,0 0-15-16,22 3-29 0,-22-3-33 16,0 0-58-16,0 0-36 0,0 0 11 15,0 0 163-15,0 0 26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8:42.8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7 245 0,'13'3'180'16,"-13"-3"4"-16,17-9-151 0,2 12 0 0,-5-7 2 15,9 8-4-15,-4-6-12 0,4 5-6 16,-2-2-3-16,3 2-1 15,-2 0-5-15,0 0-1 0,-1 1-3 16,0-1-1-16,-1 1-5 0,-4-3-3 0,3 3-10 16,-19-4-13-16,28 4-29 0,-28-4-37 15,9-12-87-15,-9 12-8 0,0 0 9 16,0 0 174-16,-2-16 10 0</inkml:trace>
</inkml:ink>
</file>

<file path=word/ink/ink1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27.19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32 18 176 0,'-21'-19'165'0,"21"19"11"0,0 0-150 0,0 0 5 15,-2 20 0-15,2-20 4 0,-2 17-1 16,2-17 5-16,-2 27-6 16,-3-15-3-16,11 9-1 0,-8-4-6 15,7 14 1-15,-4-4-7 0,7 6-1 0,-4-2-8 16,3 6 1-16,-2 0-8 0,2 0 5 15,0 0-6-15,0-5 2 0,0 0-6 16,-1-2 4-16,0-3 3 0,-3-5-5 16,1-2 6-16,1-2-8 0,-2-5 7 15,-3-13-5-15,5 15 9 0,-5-15-9 0,0 0 1 16,0 0 2-16,0 0-2 0,15 1 4 16,-15-1-12-16,13-13 12 0,-13 13-10 15,19-23 9-15,-5 6-10 0,-3 0 8 16,5-1-6-16,0 2 4 0,-1 1 5 15,2 0-4-15,-1 4 1 0,-2 1 0 16,1 4 2-16,0 3 0 0,-15 3 0 16,24 3 0-16,-24-3-1 0,22 13 2 15,-22-13-2-15,17 24-1 0,-9-8-1 16,0 0 1-16,-1 1 4 0,-1 1-7 0,0 0 4 16,0-3-5-16,1-2 8 0,-7-13-6 15,12 22 4-15,-12-22-13 0,12 16-10 16,-12-16-13-16,13 12-27 0,-13-12-39 15,0 0-99-15,0 0-6 0,11-13-6 16,-11 13 149-16,0 0 62 0</inkml:trace>
</inkml:ink>
</file>

<file path=word/ink/ink1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26.15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14 1 0,'0'0'116'0,"0"0"35"0,0 0-117 16,0 0 2-16,13-2 1 0,-13 2 8 16,0 0 0-16,0 0-10 15,3 12-6-15,-3-12-2 0,-1 15-2 0,1-15-2 16,-1 17-3-16,1-17-8 0,0 20-2 15,0-20-2-15,3 16-5 0,-3-16 0 16,0 0 0-16,12 14-2 0,-12-14 1 16,0 0-1-16,17 1 0 0,-17-1 0 15,13-8 1-15,-13 8 3 0,12-14-2 0,-12 14 1 16,7-21 1-16,-5 10 2 0,-2 11 0 16,-1-21 2-16,1 21 1 0,-5-16-1 15,5 16 1-15,0 0 0 0,-18-13-5 16,18 13 3-16,-17-3-5 0,17 3-1 15,-15 2 0-15,15-2-3 0,-15 8 2 16,15-8-2-16,0 0 2 0,-12 16-1 16,12-16 1-16,0 0-1 0,-1 18 1 15,1-18-2-15,0 0-1 0,15 15-6 16,-15-15-5-16,18 9-20 0,-18-9-27 0,16-1-75 16,-3 9-55-16,-13-8-4 0,17-3 59 15,-17 3 135-15</inkml:trace>
</inkml:ink>
</file>

<file path=word/ink/ink1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25.7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49-1 19 0,'0'0'147'0,"0"0"-4"16,0 0-118-16,0 0-1 0,-12-1 6 16,12 1 2-16,0 0 7 0,-15 10-7 15,15-10 2-15,-12 13-4 0,12-13 3 16,-8 17-5-16,8-4-2 0,0-13-6 15,-4 15-4-15,4-15-7 0,0 0-4 16,6 17 0-16,-6-17-4 0,0 0 1 16,19 3-1-16,-19-3 1 0,15-6-2 15,-15 6 3-15,14-12 0 0,-14 12-1 16,12-14 0-16,-12 14 1 0,7-16-1 0,-7 16 0 16,2-13 1-16,-2 13-1 0,0 0-2 15,-4-14 3-15,4 14-3 0,0 0 0 16,-15 0-1-16,15 0 1 0,-12 6-3 15,12-6-6-15,-16 10-7 0,16-10-18 16,-14 13-22-16,15 2-28 0,-1-15-57 16,-15 13-38-16,17 4-11 0,-2-17 176 15,1 20 14-15</inkml:trace>
</inkml:ink>
</file>

<file path=word/ink/ink1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24.98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27 300 0,'5'-16'171'16,"8"16"-25"-16,-13 0-210 0,14-18-82 16,3 24-32-16,-17-6 0 0,29-1 128 0,-29 1 50 15</inkml:trace>
</inkml:ink>
</file>

<file path=word/ink/ink1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24.7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340 73 152 0,'0'0'165'0,"-15"-22"11"0,-11 11-142 15,26 11-6-15,-20-14-9 0,20 14-1 0,-23-12-1 16,23 12 1-16,-30-8-1 0,17 6 3 16,-8-3 1-16,7 7 3 0,-6-5-1 15,5 6-3-15,-2-1-2 0,4 2-5 16,-1-1-4-16,14-3-2 0,-16 10-4 15,16-10-2-15,-9 14 0 0,9-14 0 16,3 14-1-16,-3-14 3 0,13 19 0 16,-3-6 2-16,-10-13 5 0,27 23-5 15,-13-10 4-15,4-1-8 0,-2 2 7 16,0-1-8-16,-1-1 6 0,1 0-8 0,-16-12 0 16,20 24 1-16,-20-24 0 0,9 20-1 15,-9-20 4-15,-4 18-1 0,4-18-1 16,-18 11-5-16,18-11-4 0,-28 9-8 15,13-2-11-15,-11-13-12 0,11 14-36 16,-17-18-37-16,2 2-90 0,5 5 9 16,-9-12 30-16,10 9 164 0</inkml:trace>
</inkml:ink>
</file>

<file path=word/ink/ink1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24.3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37 216 0,'0'0'182'0,"0"0"9"0,-6-12-139 16,19 14-11-16,-13-2-14 0,32-3-9 15,-11-1-4-15,8 3-5 0,4 1-14 16,0-5-23-16,9 9-41 0,-8-9-40 15,2-3-67-15,7 11-17 0,-10-11 24 0,8 11 169 16</inkml:trace>
</inkml:ink>
</file>

<file path=word/ink/ink1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24.02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0 230 178 0,'0'0'177'15,"0"0"6"-15,4 12-138 0,-4-12 0 0,0 0-3 16,0 0-2-16,2 24-11 0,-2-24-8 16,6 15-6-16,-6-15-7 0,8 21-4 15,-8-21-4-15,8 20 1 0,-8-20-1 16,13 19 3-16,-13-19-2 0,12 15 0 15,-12-15 1-15,12 9 1 0,-12-9-2 0,16 5-1 16,-16-5 2-16,13 2-2 0,-13-2 0 16,13 0 1-16,-13 0-1 15,13-2 0-15,-13 2 1 0,0 0 1 16,17-3-2-16,-17 3 0 0,0 0 1 0,16-7-1 16,-16 7 1-16,12-6 0 0,-12 6 0 15,13-9-2-15,-13 9 3 0,14-16-4 16,-14 16 3-16,12-16 0 0,-12 16 2 15,11-19-2-15,-11 19 1 0,8-19 2 16,-8 19-1-16,3-13-2 0,-3 13 1 0,-2-14 0 16,2 14 1-16,0 0-1 0,0 0 0 15,-15-12-2-15,15 12 0 0,0 0 5 16,-18-1-5-16,18 1 1 0,-18 7 0 16,18-7-2-16,-19 10 3 15,19-10-2-15,-17 14 3 0,17-14-3 0,-15 18 0 16,15-18 0-16,-6 20-1 0,6-20 3 15,2 18-4-15,-2-18 3 0,11 19-3 16,-11-19 2-16,19 14-1 0,-19-14 2 16,23 9-1-16,-8-5-2 0,0 0-1 15,0-3 0-15,2-2-3 0,-1-1 1 0,1 0 1 16,0-2 0-16,-1 2-2 0,-1-3 3 16,-1 2 0-16,-14 3 3 0,21-5 0 15,-21 5-1-15,15-1-1 0,-15 1 1 16,0 0 1-16,0 0 1 0,0 0-1 15,4 16 0-15,-4-16 0 0,0 0 3 16,-10 16-1-16,10-16 0 0,0 0 0 16,0 0 0-16,0 0 0 0,-14 11 1 15,14-11-2-15,0 0-1 0,0 0 1 16,0 0 0-16,-2-16 0 0,2 16-1 0,3-16 2 16,-3 16-1-16,6-21 0 0,-6 21 1 15,10-26 0-15,-5 14-2 0,1-6 3 16,1 5-2-16,0-2 0 0,1 1 0 15,0 2 0-15,-8 12 1 0,17-18 0 16,-17 18 2-16,18-6-1 0,-18 6 4 16,15 0-2-16,-15 0-1 0,12 12 3 15,-12-12-1-15,10 18-2 0,-5-5 0 16,0 1-3-16,1-1 1 0,1 4-2 16,0-1 2-16,1-1-2 0,2 0-2 0,2 0-4 15,-12-15 0-15,26 21-4 0,-26-21-2 16,30 13-7-16,-30-13-9 0,31 2-8 15,-31-2-8-15,32-10-8 0,-22-5-6 16,10 10 1-16,-11-13-5 0,10 6 4 16,-12-10 5-16,5 1 6 0,-8-6 6 0,1-2 12 15,-4-3 8-15,-2-3 11 0,-2 4 20 16,-5-3 13-16,5 8 15 16,-6-1 7-16,5 14 11 0,-8-7 4 15,12 20 3-15,-16-11-3 0,16 11-8 0,-13 7-8 16,11 6-9-16,2-13-6 0,-14 26-3 15,7-12-6-15,6 9 0 0,-2 1-1 16,5 0-9-16,0 1 0 0,4 3-6 16,0-3 3-16,3-1-10 0,0 2 8 15,-2-7-10-15,3 2-1 0,-4-8-5 0,4 7-11 16,-10-20-8-16,13 25-16 0,-13-25-11 16,9 15-25-16,-9-15-19 0,0 0-49 15,0 0-40-15,0 0 19 0,0 0 171 16,-15-21 0-16</inkml:trace>
</inkml:ink>
</file>

<file path=word/ink/ink1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23.0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92 36 45 0,'0'0'153'0,"13"-6"-89"0,-13 6-2 15,0-14 4-15,0 14-7 0,0 0 2 16,-7-16-8-16,7 16-1 0,0 0-14 0,0 0-3 16,0 0-6-16,0 0-5 0,-17 11-4 15,17-11-1-15,-15 17 3 0,7-2-10 16,-5-6 5-16,6 5-7 0,-5 0 4 16,6 1-9-16,-3 0 5 0,5 1-10 15,-2-1 0-15,6-2 1 0,2 0-2 16,-2-13-1-16,12 21-5 0,-12-21-1 15,21 14-9-15,-21-14-5 0,29 9-13 16,-29-9-15-16,34 3-21 0,-34-3-23 16,33-8-37-16,-13 10-56 0,-20-2-4 0,33-9 137 15,-25-8 54-15</inkml:trace>
</inkml:ink>
</file>

<file path=word/ink/ink1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22.69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 3 286 0,'0'0'183'0,"0"0"-15"16,-22-6-164-16,22 6-67 0,0 0-83 16,0 0-32-16,0 17-8 0,0-17 119 0,0 0 67 15</inkml:trace>
</inkml:ink>
</file>

<file path=word/ink/ink1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22.4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63 80 0,'0'0'159'0,"0"0"-3"15,-8-17-109-15,8 17-8 0,0 0-17 16,22-9-8-16,-22 9-3 0,30-9-1 15,-14 2-3-15,6 3 2 0,-1-3 1 0,6 5 2 16,-4-3 5-16,6 4 0 0,-6-3 4 16,5 9 3-16,-8-7 3 15,5 9-1-15,-10-3 1 0,6 7-2 16,-21-11-4-16,23 20 1 0,-23-20-2 0,12 25-2 16,-10-11-4-16,2 4-3 0,-3-4-5 15,1 1 1-15,-3-1-4 0,1-2 1 16,0-12-8-16,0 18-4 0,0-18-6 15,0 0-10-15,7 16-27 0,-7-16-34 16,0 0-53-16,0 0-65 0,12-17-1 0,-12 17 50 16,5-23 154-16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8:42.56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 70 116 0,'0'0'152'0,"0"0"-50"0,-15-5-64 15,15 5 0-15,-3-11 1 0,3 11-13 16,0-12-5-16,0 12-4 0,3-13 1 15,-3 13 1-15,10-12 4 16,-10 12-2-16,17-11 4 0,-1 11-3 0,-16 0 1 16,28-6-3-16,-14 5-2 0,6 6-5 15,-4-1-6-15,2 4-3 0,-2 2-3 16,-2 1 1-16,0 5-4 0,-1 1 3 16,-3 3-4-16,-2 1 3 0,-2 1-1 15,-2-1 3-15,-3 1-5 0,-2 0 6 0,-2-2-4 16,-4-2 3-16,-1-3-3 0,-2 1 4 15,-2-3-4-15,-3-1 5 0,0-1-5 16,-1-1 2-16,-3-2-1 16,1 0 2-16,1-2-3 0,1-2 3 0,2 0-1 15,2-2-1-15,12-2 2 0,-17 2 0 16,17-2-2-16,0 0 1 0,0 0 0 16,0 0-2-16,0 0 1 0,17-7-1 15,-4 4 2-15,4 1-2 0,2-2 3 16,4 2-1-16,2-1-1 0,2 1-1 0,2 1-12 15,-5-5-17-15,10 13-15 0,-15-13-39 16,11 8-53-16,-4 2-58 0,-5-4 12 16,1 6 93-16,-10-10 90 0</inkml:trace>
</inkml:ink>
</file>

<file path=word/ink/ink1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22.09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238 171 1 0,'0'-19'48'16,"18"16"79"-16,-18 3-96 0,12-23 6 15,-12 23 8-15,7-26-1 0,-7 26 6 16,1-25-2-16,-1 25 2 0,-6-25 0 0,6 25-1 16,-9-22-5-16,9 22-8 0,-17-16 1 15,17 16-6-15,-22-9-6 0,22 9-4 16,-23-3-5-16,23 3-5 0,-29 6 0 16,29-6 0-16,-26 12-4 0,11-3 3 15,-1 0-2-15,1 5-1 0,-1-4 0 16,3 5 1-16,-2 1-1 0,3 1 2 15,0 2-3-15,4 2-3 0,-1 1 7 16,4 4-6-16,0 0 4 0,3 0-5 16,1 3 4-16,2 1-4 0,1 1 1 0,4-1-3 15,0 1-6-15,0 0 7 0,1-1-6 16,0-3 2-16,0 1-2 0,1-6-2 16,-1 0-1-16,-4-7-2 0,3 0-6 15,-6-15-8-15,7 18-9 0,-7-18-14 16,0 0-28-16,0 0-31 0,0 0-37 15,0 0-60-15,-2-21 10 0,2 21 124 16,-7-26 68-16</inkml:trace>
</inkml:ink>
</file>

<file path=word/ink/ink1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21.77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98 35 0,'0'0'155'0,"13"-9"7"16,6 7-113-16,-19 2-2 0,23-13-8 15,-10 2-1-15,8 8-9 0,-3-8-8 0,6 5-16 16,2 2-25-16,-4-5-40 0,5 0-62 16,7 12-45-16,-17-16-6 0,15 15 136 15,-15-15 37-15</inkml:trace>
</inkml:ink>
</file>

<file path=word/ink/ink1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21.4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183 98 121 0,'-3'-12'80'0,"3"12"0"0,-11-28-11 0,11 28-4 16,-11-26-5-16,11 26-9 0,-7-17-9 15,7 17-8-15,0 0-6 0,0 0-8 16,-13-15-4-16,13 15-3 0,0 0-1 15,-12 4 1-15,12-4-1 0,-17 3 0 16,17-3 1-16,-21 10 2 0,9-7 0 0,12-3 1 16,-22 18-3-16,12-5-1 0,10-13-1 15,-18 27 1-15,9-13-4 16,3 3-1-16,0 2-3 0,2 3 4 0,3 4-5 16,2 1 4-16,1 3 1 0,4 2-5 15,-1 1 2-15,4 2-5 0,1 0 5 16,0 0-3-16,1 1 0 0,1-3-3 15,-1 0-3-15,-4-4 4 0,3 1-2 16,-3-4 3-16,-1-3-10 0,-3-6-4 16,2 2-6-16,-5-19-5 0,2 25-19 0,-2-25-18 15,-3 13-30-15,3-13-29 0,-16-6-46 16,16 6-32-16,-19-11 52 0,19 11 146 16</inkml:trace>
</inkml:ink>
</file>

<file path=word/ink/ink1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20.91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59 15 0,'0'0'140'15,"0"0"7"-15,5 13-120 0,-5-13 2 0,0 0 0 16,0 0 7-16,0 0 1 0,0 0-2 16,19-6-7-16,-19 6-1 15,23-8-4-15,-23 8-3 0,26-10-5 16,-12 2-3-16,1 4-2 0,-15 4 3 0,24-12-1 16,-24 12 4-16,15-9 1 0,-15 9 5 15,0 0 1-15,5-15 1 0,-5 15 0 16,0 0-3-16,0 0-3 0,-25 1-3 15,25-1-1-15,-22 12-7 0,9-5-1 16,-3 2 0-16,16-9 2 0,-26 24-2 0,16-11 3 16,-1 2-5-16,0-4 3 0,5 2-4 15,2 0 4-15,4-13-7 0,2 21 3 16,-2-21-8-16,15 14-3 16,-1-6-5-16,-2-9-11 0,11 10-16 0,-23-9-30 15,42-5-54-15,-16 4-85 0,-5-8 3 16,4 4 3-16,-9-9 191 0</inkml:trace>
</inkml:ink>
</file>

<file path=word/ink/ink1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20.54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0 125 1 0,'0'0'89'0,"0"0"49"16,0 0-101-16,-1 14-9 0,1-14 3 15,16 10 1-15,-16-10 0 0,24 8-4 16,-24-8-10-16,27 3-5 0,-13-3-2 0,4-2-5 16,-2-2-2-16,2-1-1 0,-2-4 0 15,1 1-1-15,-3-4 2 0,0 2 0 16,-3-4 2-16,-11 14 6 0,12-26 9 16,-12 26 2-16,5-24 8 0,-5 24 0 15,-8-19 5-15,8 19-2 0,-20-16 3 16,20 16-8-16,-27-9-4 0,13 10-5 15,-7-4-5-15,3 4-5 0,-1 0-2 16,2 3-2-16,1 1-4 0,1 0 1 16,15-5-4-16,-21 14-3 0,16-1-8 0,5-13-7 15,-3 24-15-15,3-24-17 0,8 25-30 16,-8-25-25-16,0 0-80 0,27 28-7 16,-27-28 48-16,35 21 145 0</inkml:trace>
</inkml:ink>
</file>

<file path=word/ink/ink1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20.18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164 56 168 0,'0'0'78'15,"0"0"-3"-15,-1-14-7 0,1 14-10 16,0 0-6-16,-16-20-8 0,16 20-7 16,0 0-2-16,-15-11-8 0,15 11-2 15,-18-7-2-15,5 1-1 0,13 6-2 16,-16 1-1-16,16-1-2 0,-20 10-3 15,20-10 0-15,-19 15-1 0,11-1-4 16,8-14 0-16,-17 28-2 0,8-13-2 16,5 1-1-16,-2-2 0 0,4 3 1 15,1 0-6-15,3 0 5 0,1-1-5 0,1-2 3 16,4-1-5-16,-8-13 4 0,20 21-7 16,-20-21-1-16,23 11-5 0,-23-11-6 15,30 3-10-15,-30-3-15 0,30-5-19 16,-23-10-28-16,14 12-37 0,-2 3-65 15,-10-16 2-15,8 13 112 0,-15-18 78 0</inkml:trace>
</inkml:ink>
</file>

<file path=word/ink/ink1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19.60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63 311 0,'9'-26'184'0,"-9"26"-9"0,12-17-176 15,-12 17-21-15,12-14-40 0,-12 14-102 16,22-6-21-16,-22 6 5 0,16 1 125 16,-16-1 55-16</inkml:trace>
</inkml:ink>
</file>

<file path=word/ink/ink1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18.85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76 81 0,'0'0'171'0,"0"0"-3"16,0 0-122-16,-1 24-5 0,1-24-1 16,7 20 0-16,-7-20-8 0,7 20-10 15,-7-20-9-15,7 17-2 0,-7-17-7 16,0 0-2-16,0 0 0 0,13 10-1 15,-13-10 1-15,0 0-2 0,14-18-1 0,-14 18 1 16,12-23 2-16,-12 23-2 0,12-28 1 16,-5 13-2-16,0-2 3 15,0 3-3-15,1-1 2 0,-8 15 0 16,13-25 4-16,-13 25 2 0,11-12 7 0,-11 12 3 16,0 0-1-16,15 9 2 0,-15-9 0 15,7 23 1-15,-5-6-6 0,3 2-1 16,-1 2-9-16,1 2 1 0,2 0-5 15,1 2 4-15,1-3-7 0,-1-2 0 16,3-5-8-16,-11-15-6 0,25 25-17 0,-25-25-24 16,26 8-34-16,-26-8-36 0,22-11-61 15,-2 10-5-15,-20 1 107 0,34-10 88 16</inkml:trace>
</inkml:ink>
</file>

<file path=word/ink/ink1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18.52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17 75 0,'0'0'179'0,"0"0"0"0,-4-18-91 16,4 18-34-16,0 0 0 0,0 0-2 15,0 0-6-15,5 18-10 0,-5-18-11 16,-1 19-4-16,1-19-7 0,1 22-2 15,0-7-8-15,1 0 2 0,-2-15-5 16,3 22 2-16,-3-22-4 0,4 20-3 16,-4-20-6-16,3 15-5 0,-3-15-10 0,0 0-10 15,12 14-23-15,-12-14-28 0,0 0-43 16,12 2-66-16,-12-2-1 0,0 0 102 16,8-27 94-16</inkml:trace>
</inkml:ink>
</file>

<file path=word/ink/ink1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18.23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54 213 0,'0'0'194'0,"0"0"-5"15,-10-17-126-15,25 19-11 0,-15-2-15 16,32-12-11-16,-12 2-8 0,9 6-8 16,7 1-19-16,-5-8-29 0,15 14-51 15,-10 0-89-15,-1-9-23 0,6 9 5 16,-11-7 106-16,6 10 90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8:41.98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4 308 0,'0'0'180'16,"2"-11"4"-16,-2 11-161 0,0 0 3 15,0 0 2-15,0 0-7 0,11 16-6 0,-10-4-4 16,5 6 5-16,-2 1-5 0,2 6 0 15,-2 3-7-15,2 4 3 0,-2 0-7 16,1 1 4-16,-1-1-7 16,-2-2 3-16,2 0-13 0,-3-7-1 0,6 4-18 15,-10-13-26-15,12 9-37 0,-10-9-81 16,1-14-12-16,6 14-11 0,-6-14 129 16,0 0 70-16</inkml:trace>
</inkml:ink>
</file>

<file path=word/ink/ink1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17.9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0 245 0,'5'13'188'0,"-5"-13"3"16,-12 16-154-16,16 3 0 0,-8-4-2 15,11 7 0-15,-9-3-8 0,9 6-8 16,-6-1-8-16,4 1-1 0,0 0-9 0,1 1 3 16,-1-2-5-16,1-2 2 0,1 0-7 15,-2-8-6-15,5 4-11 0,-10-18-12 16,11 22-21-16,-11-22-18 0,7 13-15 16,-7-13-14-16,0 0-37 0,0 0-48 15,0 0 75-15,0 0 113 0,-21-14 0 16</inkml:trace>
</inkml:ink>
</file>

<file path=word/ink/ink1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16.1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86 244 0,'0'0'175'16,"-2"-17"5"-16,2 17-164 0,0 0 2 16,14-21 3-16,-2 15-1 0,-3-6 3 15,7 10-1-15,-4-7-8 0,4 3-11 16,1 3-13-16,-4-5-22 0,10 12-37 15,-23-4-35-15,19-10-86 0,1 13 4 16,-20-3 42-16,29 0 144 0</inkml:trace>
</inkml:ink>
</file>

<file path=word/ink/ink1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15.87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167 34 125 0,'0'0'158'16,"0"0"12"-16,0 0-143 0,0 0 0 15,0 0-2-15,0 0 5 0,0 0 0 16,0 0-4-16,0 0-6 0,0 0-3 16,0 0 2-16,0 0 1 0,0 0 0 0,0 0-2 15,0 0-4-15,0 0-2 0,0 0-2 16,0 0-3-16,0 0-2 0,-8-14-3 16,8 14-1-16,-13-6-2 0,13 6 3 15,-14-8-1-15,14 8 0 0,-18-5-1 16,18 5-1-16,-19-1 1 0,19 1 0 15,-17 5 1-15,17-5-2 0,-18 8 0 16,18-8-1-16,-14 12 3 0,14-12 0 16,-13 13 1-16,13-13 1 0,-11 20 2 15,11-20-2-15,-8 25 4 0,2-11 8 0,4 1-10 16,-2 2 10-16,3 1-9 0,-1-1 9 16,3 3-9-16,-2-1 9 0,3 4-10 15,0-2-1-15,3 3 1 0,-2-1-4 16,3 2 3-16,-2-3-4 0,2-1 3 15,0-3 0-15,-1-2-3 0,1-3 0 0,-6-13 0 16,8 17 2-16,-8-17-1 0,0 0-3 16,0 0 2-16,0 0-3 15,0 0 3-15,0 0 1 0,12 2 0 16,-12-2-2-16,0 0 1 0,0 0 0 0,0 0 0 16,0 0 0-16,18-9 1 0,-18 9-1 15,15-4-1-15,-15 4-2 0,17-5 2 16,-17 5 4-16,23-1-1 0,-9 2-2 15,1-4-1-15,-1 4-2 0,2 2-1 16,1 0-1-16,-1-2-7 0,4 6-10 0,-7-8-7 16,8 9-10-16,-21-8-13 0,27 4-19 15,-27-4-22-15,17-3-36 0,-17 3-64 16,0 0 5-16,0 0 124 16,0 0 64-16</inkml:trace>
</inkml:ink>
</file>

<file path=word/ink/ink1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14.3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72 30 0,'0'0'162'0,"-1"-14"6"0,1 14-113 16,0 0 2-16,-11-21 2 0,11 21-6 16,0 0-10-16,0 0-7 0,0 0-4 15,13 9-1-15,-13-9-1 0,8 14-1 16,-8-14-5-16,8 26-1 0,-4-12-5 16,5 7-2-16,-2-5-7 0,3 3 0 15,0-2-6-15,2 0 1 0,2-3-2 16,-1-3 0-16,2-2-2 0,1-4 0 0,-2-3 1 15,3-1-2-15,-2-3 4 0,0-1-2 16,0-6 0-16,1-2-1 0,-1-2 2 16,0 2-2-16,0-4 2 0,-2 0-1 15,0 3 1-15,0-2-4 0,-13 14 3 16,21-16-2-16,-21 16 3 0,21-6-3 0,-21 6 1 16,19 5-1-16,-19-5 0 0,19 11 3 15,-19-11-3-15,20 12 4 0,-20-12-5 16,22 9 3-16,-22-9-2 15,23 8 3-15,-9-6-2 0,0-1 1 0,0-1-1 16,2-1-2-16,-2-2 3 0,1 0 0 16,1 0 0-16,-3 1-2 0,1 0 1 15,0 1-1-15,-14 1 1 0,23-2 0 16,-23 2 1-16,22 5-2 0,-22-5 1 16,22 7 3-16,-22-7-2 0,24 8 1 0,-12-4-1 15,2 1 2-15,1-1-2 0,0 0 0 16,0-3 0-16,2-1-1 0,-2 1 1 15,2-2 0-15,-2-1 0 16,2 1-2-16,-1-4 1 0,0 0 2 0,0 1-1 16,-1 0-1-16,0-1 0 0,0 0-1 15,0 0 2-15,-2 2-1 0,0 1 1 16,0 0-2-16,-1 2 2 0,2-1-1 16,-1 1 2-16,0 0 0 0,2 2 0 15,1-2-1-15,-2 1 1 0,1 1-1 0,1-1 0 16,-2 3 0-16,2-4-1 0,-1 2-1 15,-2 0 1-15,1-2 0 0,-1 3-1 16,0-2 2-16,0-1-1 0,1 1 1 16,-1 0-1-16,1-3 0 0,0 0-1 15,1-1 2-15,1-1-1 0,0-2 1 16,-1-2-1-16,2 2-2 0,-4-2 3 16,2 0-2-16,-1 4 2 0,-2 2-2 15,-12 2 1-15,22-1-1 0,-22 1 2 16,20 4 0-16,-20-4-1 0,19 10 1 0,-19-10-1 15,22 12-1-15,-9-7 1 0,2 2 1 16,2-2-1-16,1-1-1 0,5-1 1 16,-2-1-1-16,4-4 1 0,0-1 3 15,1 0-2-15,0-2 0 0,-3-1-1 16,0-2 0-16,-3-2 0 0,-2-1 1 0,-4 4 0 16,0-1-2-16,-14 8 2 0,19-17-4 15,-19 17 4-15,10-12-2 0,-10 12 1 16,0 0 0-16,0 0 1 15,15-5 0-15,-15 5-2 0,13 3 1 0,-13-3 0 16,22 6 1-16,-7-4-1 0,4 3 1 16,3 0-3-16,0-3 2 0,3-1-2 15,-1 0 1-15,2-2-2 0,-2 0 1 16,-1-1-1-16,-2-6 0 0,-2 1 1 16,-2 1-2-16,0 0 4 0,-3 0 0 0,0 1 0 15,-14 5 0-15,21-8 2 0,-21 8-2 16,18-3 2-16,-18 3 1 0,16 0-1 15,-16 0 0-15,19 2 0 16,-5-1 0-16,2 0 0 0,2-2 0 0,5 3-2 16,2-3 0-16,1 0-1 0,3 2 2 15,1-2-1-15,0 0 0 0,-2-1 0 16,-2 2 0-16,-2 0 0 0,-2 2 0 16,-4-2 1-16,-1 0-2 0,-3-2 1 15,-14 2 0-15,21-1 1 0,-21 1-3 0,21-4-2 16,-21 4-8-16,21-3-20 0,-21 3-44 15,13-17-137-15,-13 17 1 0,0 0-4 16,16-1 41-16,-16 1 175 0</inkml:trace>
</inkml:ink>
</file>

<file path=word/ink/ink1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12.4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42 1 0,'0'0'122'0,"5"-16"-35"0,-5 16-58 16,0 0 1-16,0 0 7 0,-1-12-1 15,1 12 5-15,0 0-4 0,0 0 2 16,0 0-5-16,0 0 2 0,4-14-3 16,-4 14-1-16,0 0-2 0,0 0-1 15,0 0-4-15,0 0-4 0,0 0-5 0,0 0-2 16,0 0-3-16,0 0-1 0,0 0-4 16,0 0 1-16,0 0 0 0,0 0-2 15,0 0 1-15,0 0-2 0,0 0-2 16,0 0 1-16,0 0 3 0,0 0 0 15,0 0 0-15,14 8 1 0,-14-8-2 0,0 0 2 16,11 15-2-16,-11-15 3 16,13 21-7-16,-13-21 1 0,17 27 5 15,-8-14-10-15,1 3 8 0,-1 0-8 16,2-1 10-16,0 0-11 0,2-6 8 0,-13-9-7 16,20 19 2-16,-20-19 2 0,24 7-1 15,-24-7 0-15,20 1-1 0,-20-1 3 16,17-4 0-16,-17 4-1 0,14-14 2 15,-14 14 1-15,9-18-3 0,-5 5 3 16,-1 0-8-16,-3 13 7 0,4-24-6 0,-4 24 8 16,3-19-12-16,-3 19 7 0,0 0-6 15,3-13 7-15,-3 13-2 16,0 0-1-16,0 0-1 0,0 0 1 16,0 0 1-16,12 6 1 0,-12-6-1 0,0 0 0 15,15 13 5-15,-15-13-5 0,14 9 7 16,-14-9-7-16,15 10 8 0,-15-10-9 15,17 7 9-15,-17-7-12 0,16 8 7 16,-16-8-2-16,15 4 1 0,-15-4-1 16,14-2 1-16,-14 2-1 0,16-9-6 0,-16 9 10 15,13-15-7-15,-13 15 5 0,14-16-8 16,-14 16 7-16,13-15-4 0,-13 15 4 16,0 0-1-16,15-16 1 0,-15 16-4 15,0 0 2-15,15-4 0 0,-15 4-1 16,0 0-1-16,16 9 2 0,-16-9 1 15,13 16-1-15,-13-16 6 0,15 18-6 16,-15-18 6-16,18 19-10 0,-18-19 11 16,20 18-11-16,-20-18 11 0,19 13-10 15,-19-13 5-15,17 8-4 0,-17-8 4 0,13 1-1 16,-13-1 1-16,0 0 4 0,14-6-4 16,-14 6 3-16,0 0-10 0,12-18 10 15,-12 18-11-15,7-18 13 0,-7 18-12 16,6-17 7-16,-6 17-7 0,6-15 7 15,-6 15 1-15,0 0-3 0,0 0 2 16,0 0-2-16,15-6 1 0,-15 6 0 0,0 0 5 16,0 0-6-16,17 16 5 15,-17-16-5-15,14 9 9 0,-14-9-8 16,17 10 5-16,-17-10-6 0,20 7 1 0,-20-7-1 16,19 3 1-16,-19-3 0 0,19-1 0 15,-19 1 0-15,15-3 1 0,-15 3-1 16,0 0-6-16,14-8 6 0,-14 8-5 15,0 0 5-15,0 0 0 0,14-9 1 16,-14 9-8-16,0 0 7 0,13-6 3 0,-13 6-2 16,0 0-3-16,12 0 2 0,-12 0-6 15,0 0 6-15,15 2 0 0,-15-2 0 16,0 0-3-16,19-2 3 16,-19 2 0-16,16-2 0 0,-16 2-2 0,20-5 4 15,-20 5 0-15,21 1-2 0,-21-1 2 16,22 4-1-16,-22-4 2 0,23 3-1 15,-23-3 7-15,24 7-7 0,-24-7 5 16,18 4-4-16,-18-4 7 0,18 1-9 16,-18-1 1-16,17 2 0 0,-17-2 0 0,14 1 0 15,-14-1-2-15,16 2 0 0,-16-2 0 16,17 4 1-16,-17-4 4 0,19 7-7 16,-19-7 2-16,22 4 0 0,-22-4 1 15,24 5-3-15,-24-5 2 0,21 4-3 16,-21-4 5-16,18-1 2 0,-18 1-11 15,16-4 7-15,-16 4 1 0,0 0 3 16,18-11-10-16,-18 11 9 0,0 0-12 16,15-17 9-16,-15 17 1 0,0 0 1 15,13-10-11-15,-13 10 9 0,0 0 0 0,0 0 0 16,15-2 3-16,-15 2-4 0,0 0 4 16,14 6-3-16,-14-6 8 0,14 6-7 15,-14-6 3-15,14 6-3 0,-14-6 6 16,16 1-5-16,-16-1 3 0,16 2-5 15,-16-2-8-15,15-3 9 0,-15 3-5 16,0 0 4-16,18-5-6 0,-18 5 5 0,0 0-6 16,12 2 6-16,-12-2 2 15,0 0-2-15,0 0 9 0,13 1-8 16,-13-1 6-16,0 0-5 0,16 7 2 0,-16-7-2 16,12 5 7-16,-12-5-10 0,23 7 0 15,-23-7 2-15,23 2-1 0,-10-2 1 16,0-1 3-16,0 0-3 0,1 1-5 15,-14 0 8-15,21-7-9 0,-21 7 6 16,18-6-5-16,-18 6 5 0,19-4-4 0,-19 4 3 16,15-5 0-16,-15 5 0 0,14 2 9 15,-14-2-9-15,17 3 8 16,-17-3-6-16,20 1 5 0,-7 1-4 16,1-1 6-16,2-2-7 0,2 0-6 0,1-3 6 15,0 0-6-15,0 3 7 0,0-2-8 16,-1 1 8-16,-3 0-11 0,-15 2 3 15,26 0-2-15,-26 0-28 0,20 7-47 16,-20-7-118-16,1 15-1 0,-1-15-9 16,0 0 54-16,10 15 157 0</inkml:trace>
</inkml:ink>
</file>

<file path=word/ink/ink1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41.15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54 286 0,'-3'-17'94'0,"-2"1"-12"15,5 16-20-15,1-16-19 0,-1 16-17 16,0 0-12-16,20-8-9 0,-20 8-1 16,24 2 0-16,-9-2 7 0,3 3-1 15,1-2 5-15,6 8 4 0,-2-6 0 16,5 11 0-16,-2-8-1 0,5 11 0 0,-4-5-3 15,4 9-2-15,-3-4-6 0,-2 5-2 16,-4-1 0-16,-2 6 1 0,-5-3-7 16,-4-1 3-16,-5-2-4 0,-4 1 3 15,-6-3-2-15,-3-2 2 0,-6-2-3 16,-7-4 2-16,-3-2 0 0,-3 3 1 0,-4-5-3 16,-3 0 5-16,-2-2-1 15,1-1-6-15,1-1-8 0,-1-4-11 16,11 6-22-16,-10-15-30 0,18 13-46 15,2 1-74-15,-6-15 0 0,19 11 64 0,-19-19 131 16</inkml:trace>
</inkml:ink>
</file>

<file path=word/ink/ink1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40.8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0 40 0,'0'0'157'16,"0"0"-68"-16,0 0-18 0,6 16-4 0,-6-16-10 15,0 0-1-15,0 0-4 0,1 25-5 16,-1-25-15-16,-1 29-10 0,-1-14-5 15,4 6-1-15,-2-2-10 16,2 5 0-16,-1-3-8 0,0 0-1 0,3-5-9 16,-4 1-2-16,5-2-15 0,-5-15-2 15,4 22-12-15,-4-22-10 0,0 0-14 16,0 0-10-16,0 0-9 0,0 0-1 16,0 0-4-16,0 0-10 0,-12-22 63 15</inkml:trace>
</inkml:ink>
</file>

<file path=word/ink/ink1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40.4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34 110 0,'0'0'175'0,"0"0"0"0,0 0-118 15,0 0-7-15,0 0-8 0,13-7-13 16,-13 7-3-16,30-3-6 0,-12-1-9 16,7 2-6-16,1 1-6 0,1-1-9 15,4 5-14-15,-6-9-20 0,6 10-32 16,-9-9-16-16,4 5-31 0,-1 4-42 0,-14-19 1 16,11 21 164-16</inkml:trace>
</inkml:ink>
</file>

<file path=word/ink/ink1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40.19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265 77 17 0,'0'0'158'15,"0"0"-7"-15,7-13-113 0,-7 13 0 16,0 0-8-16,0 0-3 0,0 0-2 16,0 0-7-16,5-16-1 0,-5 16-3 15,0 0 4-15,0 0-1 0,-10-13-1 16,10 13-1-16,0 0 2 0,0 0 0 0,-21-14-2 16,21 14 2-16,-15-10-1 15,15 10-2-15,-19-5 1 0,19 5-1 16,-22-4-4-16,22 4 4 0,-24-2-2 15,24 2-1-15,-23 4-3 0,23-4 0 0,-20 4-2 16,20-4 1-16,-20 7 2 0,20-7-5 16,-17 12 4-16,17-12-5 0,-17 12 4 15,17-12 0-15,-16 18 2 0,11-5-1 16,5-13-2-16,-15 24 2 0,7-11-5 16,3 5 5-16,-1-1-3 0,1 4-1 0,1-4-1 15,2 5 0-15,0 0-1 0,1-2 2 16,2-4-3-16,0-1 0 0,1 0-3 15,1-1 5-15,-3-14-3 16,9 18 2-16,-9-18-2 0,13 11 2 0,-13-11-4 16,18 12 7-16,-18-12-6 0,22 4 3 15,-9-3-2-15,0 3 1 0,3-3 2 16,-1 3-2-16,0-2-1 0,1 2-1 16,1-1 3-16,-3 2-6 0,3-2-1 15,-4-5-5-15,2 6-9 0,-15-4-4 0,26 0-8 16,-26 0-10-16,15-4-20 0,-15 4-14 15,0 0-29-15,4-14-22 0,-4 14-56 16,0 0-5-16,-19-24 138 16,19 24 49-16</inkml:trace>
</inkml:ink>
</file>

<file path=word/ink/ink1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39.6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0 283 0,'0'0'189'16,"18"15"4"-16,-4-2-169 0,-14-13-2 15,26 19 3-15,-26-19-1 0,30 24-6 16,-17-12-10-16,2 4-2 0,0-4-6 16,-2-1-3-16,4 4-10 0,-17-15-5 0,29 24-9 15,-29-24-24-15,30 20-1 0,-30-20-33 16,27 14-9-16,-27-14-50 0,0 0-32 15,27-2 48-15,-28-13 128 16,15 19 0-16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8:41.53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3 300 0,'0'0'177'0,"0"0"7"0,0 0-164 16,0 0-25-16,11-4-34 0,-11 4-59 0,0 0-74 15,0 0-14-15,0 0 10 0,16 4 172 16</inkml:trace>
</inkml:ink>
</file>

<file path=word/ink/ink1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39.30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113 59 53 0,'0'0'140'16,"0"0"-90"-16,0 0-10 0,0 0 8 0,0 0 2 15,-8 19 3-15,8-19 0 0,-6 18 1 16,6-18-1-16,-11 28-6 0,-1-14-10 15,9 8-7-15,-7-3-11 16,7 7 0-16,-3-6-6 0,4 6-3 0,-1-6-9 16,2 7 4-16,3-5-4 0,1-2 2 15,2-1-3-15,3 0 2 0,-8-19-5 16,26 27 5-16,-10-17-1 0,4-4 1 16,1-3-3-16,4-3 2 0,0-6 1 15,3-4 0-15,-2 2 4 0,0-8-5 0,-2-1 0 16,-3-4-2-16,-3-3 4 0,-2 0-2 15,-7-3 5-15,-2-4-5 0,-6-1 5 16,-2 0-1-16,-5-2 9 16,-2 4-5-16,-7 1-1 0,0 3 1 0,-4 3-4 15,-1 10 4-15,-1-1-7 0,2 9 2 16,-1 3-6-16,-1 3-1 0,4 4-1 16,-3 2-13-16,5 13-3 0,-7-14-18 15,9 21-11-15,-13-17-20 0,16 21-26 16,-14-20-6-16,13 14-34 0,-3-5-20 0,-5-15-29 15,16 21 181-15,-13-25 3 0</inkml:trace>
</inkml:ink>
</file>

<file path=word/ink/ink1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38.62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12 136 0,'-17'-1'157'0,"20"-12"-28"15,-3 13-88-15,0 0-2 0,15 3-4 0,-15-3 0 16,27 5 3-16,-12-7 2 0,12 12-7 15,-4-5-7-15,10 8-1 0,-5-4-5 16,6 8-3-16,-3-5-6 0,1 8-1 16,-5-4-4-16,0 5-1 0,-7-3-6 15,-1 1 4-15,-7-1-7 0,-3 0 6 0,-4 1-5 16,-4-7-3-16,0 8-13 0,-1-20-13 16,-6 28-18-16,-8-23-38 15,14-5-48-15,-8 24-68 0,-6-21 15 16,10 11 114-16,-11-17 75 0</inkml:trace>
</inkml:ink>
</file>

<file path=word/ink/ink1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38.30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41 316 0,'15'0'177'16,"-15"0"-10"-16,19 9-165 0,2-9 1 16,2-3 7-16,7 4 0 0,0-5 4 15,5 5-1-15,-3-5-1 0,5 3-1 16,-4-3-7-16,2 0-11 0,2 5-16 16,-9-10-16-16,7 13-19 0,-14-13-21 0,8 10-27 15,-9-2-53-15,-20 1-22 0,30-4 95 16,-28-11 86-16</inkml:trace>
</inkml:ink>
</file>

<file path=word/ink/ink1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37.9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78 74 0,'-15'-9'153'15,"21"22"8"-15,-6-13-116 0,0 0-7 16,24-5-13-16,-11-1-4 0,7 4-3 16,3-3-1-16,5 3-5 0,2-5-6 15,1 3-10-15,4-1-21 0,-5-2-19 0,3 3-23 16,-6-2-16-16,-4-10-57 0,9 17-22 16,-23-20 118-16,12 24 44 15</inkml:trace>
</inkml:ink>
</file>

<file path=word/ink/ink1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37.69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270 59 134 0,'0'0'154'16,"0"0"-13"-16,0 0-131 0,-13-10-4 16,13 10 1-16,0 0 0 15,0 0 4-15,0 0 0 0,-18-13-1 16,18 13 1-16,-14-8 3 0,14 8 1 0,-20-9 4 15,20 9 0-15,-27-7 2 0,27 7 3 16,-30-8 3-16,30 8-1 0,-30-2-3 16,30 2-1-16,-28-1-6 0,28 1 2 15,-24 4-8-15,24-4 0 0,-20 12-1 16,20-12-1-16,-17 17-1 0,11-4 1 0,6-13 0 16,-12 28-2-16,7-12 2 0,3 1 0 15,0 3-5-15,1-2 0 0,0 5-2 16,1 0 1-16,1 1-6 0,0-2 6 15,0 1-4-15,1 1 2 0,1-4-2 16,0 2 4-16,1-8-3 0,1-2 3 16,-5-12-1-16,12 19-2 0,-12-19-1 15,15 14 4-15,-15-14-4 0,22 4 2 16,-22-4-2-16,26 7 2 0,-11-7 0 16,2-1 1-16,0 2 2 0,0-4-5 0,2 3-3 15,-2-2-7-15,3 2-4 0,-8-7-11 16,8 9-10-16,-20-2-13 0,27-10-18 15,-23-5-18-15,10 14-20 0,-14 1-25 16,0-29-50-16,0 29 69 0,-2-22 112 16</inkml:trace>
</inkml:ink>
</file>

<file path=word/ink/ink1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37.1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66 154 0,'0'0'82'0,"-10"-16"-23"0,10 16-6 16,0 0-8-16,-5-17-1 0,5 17-6 16,0 0 1-16,26-11-6 0,-26 11 0 15,31-7 0-15,-15-2-2 0,8 7-8 0,-5-3-6 16,5 6-5-16,-6-2-1 0,5 2-3 16,-8-1-4-16,1 5 0 15,-16-5-2-15,22 12 5 0,-22-12-3 16,15 13 3-16,-15-13-4 0,5 15 2 0,-5-15-4 15,-1 14 2-15,1-14 0 0,-7 15-3 16,7-15 1-16,-18 12 0 0,18-12-1 16,-24 14-1-16,10-11 2 0,0 0-2 15,0 1 3-15,1-2-1 0,13-2-1 16,-18 3-2-16,18-3-1 0,0 0 1 0,0 0 2 16,0 0 1-16,0 0-4 0,0 0 1 15,0 0 0-15,20 15 2 0,-4-8 1 16,2 0 0-16,3 1-2 0,0-2 0 15,2 6-1-15,-2-3 0 0,-1 6 2 16,-1 0 2-16,-4 1-7 0,-1-2 4 16,-6-1-2-16,-2 3 3 0,-5-3-3 15,-3 6 4-15,2-19-4 0,-16 23 1 16,2-14 2-16,-1 1 0 0,-3 0-2 16,-1-1 1-16,0-2-3 0,-4-4 0 0,4 2-12 15,-6-1-2-15,10 3-18 0,-9-11-16 16,24 4-33-16,-30-1-36 0,8-14-57 15,22 15-1-15,-19-14 145 0,19 14 34 16</inkml:trace>
</inkml:ink>
</file>

<file path=word/ink/ink1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36.73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0 265 0,'0'0'188'16,"0"0"-4"-16,0 0-165 0,0 0 0 15,6 17 0-15,-6-17 0 0,3 21 1 16,-5-7-3-16,5 4-6 0,-3 0 0 16,2 3-7-16,-1 3 0 0,2-3-3 0,-1 0-2 15,2 4 2-15,0-4-4 0,-1 0 3 16,1-1-4-16,-1-5 5 0,1-2-9 15,-4-13-3-15,6 19-9 0,-6-19-8 16,0 0-20-16,0 0-10 0,0 0-25 16,0 0-13-16,0 0-33 0,0 0-31 15,-1-25 27-15,1 25 133 0,-8-27 0 16</inkml:trace>
</inkml:ink>
</file>

<file path=word/ink/ink1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35.84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26 0 77 0,'0'0'132'15,"0"0"-87"-15,0 0-33 0,-14 10 6 16,14-10-5-16,0 0 4 0,0 0 2 16,0 0 3-16,0 0 1 0,0 0 6 15,-15 10 2-15,15-10 2 0,0 0 3 16,3 19 0-16,-3-19-5 0,2 15 2 0,-2-15 0 16,2 25-6-16,-2-25 1 0,3 33-7 15,-2-15 1-15,5 7-7 0,-3 1 4 16,3 5-6-16,-2 0-3 0,3 1-2 15,-3-2-7-15,2 1 4 0,-3-3-3 16,1 1 6-16,-2-6-6 0,2 1 2 16,-3-10-4-16,-1 2 3 0,1-3 2 15,-1-13-2-15,0 15-5 0,0-15 2 16,0 0-1-16,0 0 2 0,0 0 0 16,0 0 0-16,0 0-3 0,0 0 1 0,12-18 0 15,-12 18 2-15,11-28 3 0,-4 7-4 16,3 0 3-16,1 1-3 0,0 0 4 15,1-2-3-15,1 6 5 0,1 0-8 16,-2 6 4-16,2 4-3 0,-1 0 3 16,0 3-1-16,0 2-2 0,0 3 0 15,-1 5 3-15,1 0-1 0,-13-7-2 16,22 15-1-16,-11-1 0 0,-1-1 3 16,-1 2-3-16,-2-2 3 0,-7-13-3 15,15 22 1-15,-15-22 0 0,10 24 2 0,-10-24-3 16,8 18 1-16,-8-18-3 0,6 13 2 15,-6-13-9-15,0 0-5 0,17 16-17 16,-17-16-26-16,14 1-52 0,0 3-82 16,-14-4-5-16,21-3 3 0,-16-12 175 15</inkml:trace>
</inkml:ink>
</file>

<file path=word/ink/ink1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34.9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 0 174 0,'0'0'88'0,"-22"3"-8"15,22-3-12-15,0 0 4 0,0 0-11 16,0 0-4-16,7 13-12 0,-7-13-10 0,23 4-10 15,-8-5-2-15,8 3-7 0,0-3-7 16,4 4-8-16,0-2-17 0,-2-3-14 16,9 6-28-16,-13-8-28 0,5-2-70 15,0 13-29-15,-12-17-6 0,6 12 160 16,-14-14 31-16</inkml:trace>
</inkml:ink>
</file>

<file path=word/ink/ink1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34.69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14 270 0,'0'0'189'0,"3"23"-50"0,-3-23-101 0,0 0-10 16,17-15 1-16,-2 17-3 0,-3-7 0 15,9 2-9-15,-3-4-4 0,2 4-8 16,0 1-1-16,0 3 1 0,-1-1-4 16,-2-2-1-16,-1-2-3 0,-16 4-4 15,22 1-7-15,-22-1-8 0,15 2-16 0,-15-2-16 16,0 0-21-16,0 0-8 0,0 0-27 15,0 0-6-15,0 0-23 0,-7 16 11 16,-7-22 128-16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8:41.37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7 419 0,'0'0'189'15,"-12"-7"-62"-15,12 7-116 0,0 0-10 16,-8 12-9-16,8-12-20 0,0 0-27 16,15 15-37-16,-15-15-97 0,0 0 11 15,14 9-10-15,-14-9 180 0,11 2 8 0</inkml:trace>
</inkml:ink>
</file>

<file path=word/ink/ink1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34.37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9 28 0,'0'0'144'0,"-14"-10"10"16,14 10-97-16,0 0-4 0,0 0-8 15,0 0-1-15,13 0 3 0,3 11 3 16,-16-11-4-16,30 13-8 0,-18-5-13 16,9 10-4-16,-6-6-9 0,4 7-2 15,-5-4-7-15,0 6 0 0,-3-2-5 16,-3 1 3-16,-3 0-4 0,-1-4-2 16,-2 3 1-16,-3-4-5 0,1 2-4 15,0-17-11-15,-3 26-8 0,3-26-37 16,0 0-38-16,-2 26-72 0,2-26-4 0,0 0 33 15,0 0 150-15</inkml:trace>
</inkml:ink>
</file>

<file path=word/ink/ink1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34.0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71 199 0,'14'-7'177'0,"-14"7"7"0,10-20-150 0,9 20 4 16,-7-9-3-16,15 12 1 0,-7-10 0 16,11 6-11-16,-4-7-6 0,8 8-4 15,-2-4-5-15,5 5-3 0,-2-3 0 16,2 0-3-16,-3 0-2 0,0 3 0 16,-2 0-2-16,-1-1-1 0,-2 2-5 0,-5-3-6 15,0 5-6-15,-7-9-9 0,3 10-9 16,-21-5-17-16,27-2-18 15,-27 2-24-15,0 0-40 0,17-6-52 16,-17 6 8-16,0 0 170 0,-17-12 9 0</inkml:trace>
</inkml:ink>
</file>

<file path=word/ink/ink1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33.63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215 69 1 0,'0'0'0'0,"-6"-15"103"0,6 15-90 0,1-12 4 16,-1 12 9-16,0 0 3 0,-2-16 9 16,2 16-3-16,-4-13 12 0,4 13-6 15,0 0 6-15,-17-7-9 0,4 1 2 16,13 6-8-16,-22-2 3 0,22 2-4 16,-28 8-4-16,16 0-3 0,-6-6-1 0,4 12-1 15,-2-10-2-15,2 11 1 0,-2-3-5 16,7 7 1-16,-3-5-2 15,5 7-3-15,1-6-5 0,7 6 2 16,1-2-5-16,5-3-1 0,2 0-4 0,3-6 1 16,4-1-3-16,2-2 0 0,1 1-4 15,2-9-3-15,4 4-12 0,-4-11-4 16,7 8-20-16,-9-15-20 0,7 13-38 16,-5-7-49-16,-6-12-35 0,8 10 25 15,-16-17 163-15</inkml:trace>
</inkml:ink>
</file>

<file path=word/ink/ink1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33.2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82 147 0,'1'-17'152'0,"11"-2"-57"16,-12 19-61-16,16-14 11 0,-1 12-4 16,-15 2 6-16,28-12-4 0,-15 1-7 15,6 11-11-15,-3-7-6 0,4 10-6 16,-4-3-5-16,3 3-1 0,-2 1-2 0,0 2-3 16,-4 3-2-16,1 1 0 15,-3 5 0-15,-11-15 0 0,16 20-1 16,-12-6 3-16,-4-14-4 0,2 23 3 15,-2-23 0-15,-8 23 1 0,8-23-2 0,-20 17 4 16,7-8-4-16,1-6-1 0,-3 4 1 16,1-2 1-16,0-1-2 0,1-3 2 15,0-1 0-15,13 0-1 0,-19 4 0 16,19-4 2-16,0 0-5 0,-15 2 4 16,15-2-3-16,0 0 0 0,0 0 1 0,0 0-1 15,20-6-1-15,-20 6 2 0,22-3 1 16,-9 2-1-16,0 1 2 0,2 2-2 15,-2 1 1-15,0 0 0 16,0 5-1-16,0-2 2 0,-13-6-1 0,22 21-1 16,-22-21-3-16,22 22 5 0,-22-22-5 15,15 29 6-15,-15-29-5 0,9 28 2 16,-9-28-2-16,-2 20 4 0,2-20-3 16,-12 17 3-16,12-17-1 0,-21 8 2 15,7-5-2-15,1-3 1 0,-3 1-4 0,-1-2 1 16,1 1-3-16,-3-4-6 0,6 2-4 15,-6-3-11-15,19 5-16 16,-28-12-17-16,28 12-20 0,-18-11-16 16,18 11-25-16,0 0-20 0,-19-21 33 0,19 21 107 15</inkml:trace>
</inkml:ink>
</file>

<file path=word/ink/ink1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32.69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10 70 0,'0'0'137'0,"0"0"-54"16,14-10-36-16,-14 10 3 0,0 0 6 15,0 0 3-15,5 16 1 16,-5-16-7-16,1 24-6 0,-5-12-7 0,8 10-8 16,-5-3-7-16,3 6-7 0,-3-3-5 15,4 4-1-15,-4-5-6 0,3 2 1 16,-1-8-7-16,-1 5 0 0,1-6 0 16,-1 2 1-16,0-16-5 0,0 17-3 15,0-17-8-15,0 0-7 0,5 15-11 0,-5-15-9 16,0 0-30-16,0 0-19 0,0 0-40 15,0 0-56-15,6-28 7 16,-6 28 149-16,-1-31 31 0</inkml:trace>
</inkml:ink>
</file>

<file path=word/ink/ink1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31.46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0 350 0,'15'21'192'16,"-15"-21"1"-16,0 0-174 0,0 0-6 16,0 0-6-16,0 0 1 15,12 6-4-15,-12-6-9 0,0 0-22 0,0 0-45 16,15 20-21-16,-15-20-86 0,0 0-13 16,0 0-3-16,0 0 173 0,0 0 22 15</inkml:trace>
</inkml:ink>
</file>

<file path=word/ink/ink1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31.1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15 217 0,'0'0'181'0,"-1"19"-16"15,1-19-99-15,0 0-69 0,0 0-8 0,0 0-2 16,22 6-13-16,-22-6-19 0,15-1-27 15,-15 1-35-15,4-20-72 16,10 17 19-16,-13-12 148 0,15 14 12 16</inkml:trace>
</inkml:ink>
</file>

<file path=word/ink/ink1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30.88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18 357 0,'17'-3'207'0,"-17"3"-8"0,-4-13-169 16,4 13-4-16,0 0-10 0,17 1 0 15,-17-1-2-15,0 0-5 0,14-5-6 0,-14 5-4 16,0 0 1-16,0 0-5 0,13 3 2 16,-13-3-8-16,0 0-5 0,0 0-11 15,0 0-22-15,0 0-24 16,8 16-59-16,-8-16-63 0,0 0-10 0,0 0 46 16,-17 8 159-16</inkml:trace>
</inkml:ink>
</file>

<file path=word/ink/ink1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19.3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251 47 87 0,'-9'-19'169'16,"9"19"12"-16,0 0-125 0,-20-19-1 0,20 19-8 15,-21-10-2-15,21 10-10 0,-23 3-10 16,23-3-5-16,-24 14-4 0,24-14-2 16,-25 25-3-16,17-9-1 0,-2 2-3 15,3 3 3-15,3-1-5 0,3-1-2 16,2 0-4-16,3-4 1 0,3-2-2 15,-7-13 1-15,22 19-2 0,-8-17-1 16,1-2-1-16,1-4 0 0,2 0-1 16,0-6-1-16,-1 1 2 0,-1-5-1 15,-3 1 4-15,-1-2-2 0,-2-1 4 0,-1 2 0 16,-5-3 3-16,-3 3-2 0,1 0 2 16,-2 14-2-16,-3-19 3 0,3 19-2 15,0 0 2-15,-14-9-1 0,14 9 4 16,0 0 0-16,-17 24 0 0,13-8 3 15,-1 6-3-15,3 3 3 0,-1 7-4 0,4 2 3 16,1 1-7-16,1 3 4 0,2-1-8 16,3 2 4-16,2-1-5 15,-1-1 1-15,0 0 0 0,1-3-3 16,-1-1 6-16,-2-5-6 0,-3 0 7 0,-3-3-5 16,-3-6 7-16,-1-4-4 0,-4-2 1 15,7-13 2-15,-21 16-9 0,6-13 3 16,-2 0-8-16,-4-11-7 0,1 9-15 15,-11-14-24-15,9 9-36 0,-14-12-58 16,2-9-41-16,5 11-10 0,-12-20 141 0,12 15 61 16</inkml:trace>
</inkml:ink>
</file>

<file path=word/ink/ink1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17.6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233 82 1 0,'0'0'39'15,"0"-14"101"-15,0 14-96 0,-14-12-6 16,14 12 5-16,-11-14 3 0,11 14 8 16,-13-15-4-16,13 15-3 0,-17-13-9 15,5 3-2-15,12 10-3 0,-22-6-3 16,22 6-3-16,-26 4-7 0,26-4 0 15,-29 13-6-15,16-2 1 0,-5 1-4 16,7 2 2-16,-4 0-1 0,5 0-3 16,1 0-3-16,3-2 0 0,0 2-3 0,6-14-1 15,-1 18-2-15,1-18-1 0,0 0-2 16,14 14 3-16,-14-14-2 0,21-2 2 16,-6-2 2-16,-1-2-3 0,3-2 2 15,-1-1 1-15,0 2 1 0,0-4-4 16,-2 4 4-16,-1-3-2 0,-13 10-2 15,17-10 1-15,-17 10 1 0,0 0-2 16,13-3-2-16,-13 3 5 0,0 0-1 16,8 17-1-16,-8-17 0 0,0 0 0 15,10 16-1-15,-10-16 0 0,11 15-2 0,-11-15-4 16,18 5-9-16,-18-5-7 0,22 3-14 16,-22-3-18-16,26 0-22 0,-26 0-15 15,22-11-28-15,-8 14-44 0,-14-3-16 16,22-6 157-16,-22-12 23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8:41.19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0-1 328 0,'12'2'191'16,"-12"-2"-7"-16,0 0-145 0,0 0-25 0,0 0 0 16,0 0-1-16,0 0-6 0,0 0-1 15,0 0-3-15,0 0-1 16,0 0-3-16,0 0-4 0,-5 16-9 15,5-16-12-15,4 16-26 0,-4-16-31 0,0 0-88 16,-1 16-13-16,1-16-6 0,-3 15 116 16,3-15 74-16</inkml:trace>
</inkml:ink>
</file>

<file path=word/ink/ink1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17.15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 15 21 0,'0'0'158'0,"0"0"0"0,-24-15-107 16,24 15-2-16,0 0 2 0,0 0-2 15,0 0-1-15,0 0-5 0,4 16-10 16,3-2-3-16,-7-14-7 0,9 21-5 16,-7-7-6-16,5 3-2 0,0-4-4 0,0 1-2 15,-7-14-5-15,16 15 2 0,-16-15-1 16,16 9 0-16,-16-9 0 0,20-6-1 16,-20 6 2-16,18-13 0 0,-18 13 2 15,19-21-1-15,-12 7 0 0,-1 2-1 16,-1-1 2-16,-5 13-1 0,4-22 1 15,-4 22-4-15,1-13 3 0,-1 13 0 16,0 0 2-16,0 0 0 0,0 0 0 16,-2 23 0-16,2-9-3 0,2 5 4 15,1 0-3-15,2 0-1 0,4 4-9 0,-1-4-4 16,7 4-19-16,-15-23-19 0,30 31-40 16,-20-19-65-16,-10-12-39 0,29 19-1 15,-29-19 122-15,28 8 73 0</inkml:trace>
</inkml:ink>
</file>

<file path=word/ink/ink1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1:16.73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235 139 1 0,'-5'-16'118'16,"19"22"12"-16,-14-6-122 0,0 0 1 0,10-12 2 16,-10 12 2-16,2-15 4 0,-2 15 4 15,-5-18-1-15,-1 3 9 0,6 15-3 16,-13-25 6-16,13 25-1 0,-19-22 6 15,19 22-5-15,-23-17 1 0,23 17-6 16,-27-6-5-16,14 9-2 0,-6-1-3 0,2 6-3 16,0 3-5-16,0 2 2 0,0 0-4 15,2 5 4-15,0 0-4 16,5 2 2-16,-1-1-5 0,5-1 4 0,1-1-7 16,4-2 3-16,3 1-4 0,-2-16 0 15,13 17-1-15,-13-17 1 0,23 7-1 16,-7-8 1-16,2-2 2 0,1-1-1 15,0-7 0-15,-1 1 0 0,0 0 2 16,-1-5-3-16,-2 1 4 0,-4 0-4 16,-1-1 3-16,-1 1-3 0,-9 14 2 0,9-18-1 15,-9 18 2-15,5-14-2 0,-5 14 0 16,0 0 3-16,0 0 2 0,0 0 1 16,-3 15-2-16,1-2 3 0,0 5-2 15,2 5 3-15,-1 2-2 0,2 6 2 16,1 0-9-16,3 3 5 0,0 4-9 15,2 0 4-15,0 2 1 0,1-1-4 16,2 2 2-16,-3-6-5 0,-1 5 6 16,-2-4-5-16,-1-2 7 0,-2-7-1 15,-1 1-2-15,-2-10 4 0,-2 1-1 0,1-5 1 16,3-14 3-16,-5 16-2 0,5-16-1 16,0 0 3-16,0 0-3 0,0 0-2 15,-9-19-1-15,9 19 2 0,1-28 0 16,2 11-3-16,2-3 2 0,-1 1-6 15,6 3 0-15,-2-3-8 0,6 6-2 0,-7-8-14 16,11 13-16-16,-13-11-17 0,14 17-28 16,-12-15-32-16,2 4-55 15,5 12-17-15,-10-17 107 0,9 21 87 16</inkml:trace>
</inkml:ink>
</file>

<file path=word/ink/ink1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8:34.594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16 338 25 0,'0'0'126'16,"0"0"-81"-16,0 0-6 16,-14-3-10-16,14 3-1 0,0 0-2 0,0 0-3 15,0 0-3-15,0 0-4 0,-1-17-1 16,1 17-3-16,0 0 1 0,0 0 0 16,0 0 6-16,0 0 0 0,-3-17-3 15,3 17 0-15,0 0 0 0,0 0 0 16,0 0-1-16,0 0-1 0,0 0-4 0,0 0-2 15,0 0-2-15,0 0-3 0,0 0-3 16,0 0-1-16,0 0 0 0,0 0 2 16,0 0-3-16,0 0 0 0,0 0 2 15,0 0 1-15,5 16-1 0,-5-16 3 16,8 18-2-16,-8-18 3 0,9 23 0 0,-4-5 4 16,-2-3-5-16,4 3 5 15,-1-1-4-15,-1 2 2 0,-3-2-5 16,3 1 4-16,-1-3 4 0,1-1-4 15,-5-14 0-15,7 19 5 0,-7-19 4 0,0 0 6 16,0 0-1-16,0 0 0 0,0 0-8 16,14-3 6-16,-14 3-1 0,12-26-8 15,-5 6 1-15,3-5-10 0,2-4 6 16,2-5-7-16,6-4-1 0,-2-6-15 16,12 5-7-16,-6-11-23 0,23 14-25 0,-16-8-73 15,13 3-45-15,5 5 6 0,-4-4 80 16,8 17 105-16</inkml:trace>
</inkml:ink>
</file>

<file path=word/ink/ink1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1:14.34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33 42 118 0,'0'0'61'16,"0"0"-4"-16,-3-7-7 0,3 7-7 0,0 0-3 16,0 0-7-16,0 0-7 0,0 0-2 15,0 0-12-15,0 0 7 0,0 0-9 16,0 0 7-16,0 0-8 15,0 0 3-15,0 0-8 0,0 0 6 0,0 0 1 16,0 0-2-16,0 0-2 0,0 0-1 16,0 0-3-16,0 0 5 0,0 0-2 15,0 0 3-15,0 0-2 0,0 0 3 16,0 0 2-16,0 0-1 0,0 0-1 16,0 0-1-16,0 0 1 0,0 0-2 0,0 0 2 15,0 0-4-15,0 0-3 0,0 0 2 16,0 0-2-16,-2 7 0 0,2-7-1 15,0 0 1-15,0 0-5 0,-1 10 3 16,1-10 10-16,-1 10-9 0,1-10 9 16,0 14 1-16,-1-7-3 0,0 2-1 15,1 1 3-15,-1-1-2 0,0 0-8 16,0 2 9-16,-2-1-6 0,3 2-3 16,-2-2 4-16,2 0 1 0,-2-2-4 15,1 3 3-15,0-3-4 0,0 1 2 0,0-1-4 16,0 0 2-16,0 1-1 0,0-2 1 15,-1 1-2-15,1-1 2 0,0-1-3 16,1-6 3-16,-2 11-1 0,2-11 1 16,0 7-3-16,0-7 2 0,0 0 1 15,0 0-1-15,0 0 0 0,0 0-1 0,0 0-2 16,0 0 2-16,0 0-1 0,0 0-1 16,0 0-2-16,0 0 3 15,0 0 0-15,0 0 0 0,0 0 2 16,0 0-2-16,0 0 4 0,3-10-2 0,-3 10 3 15,2-12-3-15,-2 6 0 0,0-4-4 16,2 1 0-16,-1-3-2 0,2 3 1 16,-2-3-4-16,1 1 1 0,-1-4-5 15,3 3 6-15,-3-3 7 0,3 2-6 16,-3-1-8-16,1 1 11 0,-1-1-11 0,2 2 2 16,-1 1 2-16,-1 2-1 0,-1 1-8 15,0 8 10-15,2-12 7 0,-2 12-9 16,0 0 12-16,0 0 1 0,0 0-1 15,0 0-1-15,0 0 0 0,0 0 1 16,0 0 0-16,0 0 2 0,0 0 0 16,0 0-3-16,0 0 4 0,0 0 1 15,0 0-2-15,0 0 1 0,0 0-1 16,-3 9 10-16,3-9-9 0,-1 6 10 16,1-6-11-16,-3 10 6 0,1-3 6 0,2 1-2 15,-2 1-3-15,0-1-8 0,1 3 7 16,-1-1-9-16,1 3 9 0,-1-2-8 15,1 3-2-15,-2-4 1 0,2 1 4 16,-1-1-5-16,0 0 5 0,-1-1-1 16,2 0 1-16,0-1 1 0,0 0-1 15,1-8 0-15,-2 12 0 0,2-12-1 16,-1 9 0-16,1-9-5 0,-2 7 4 16,2-7-3-16,0 0 1 0,0 0-1 15,0 0 0-15,0 0 0 0,0 0 2 0,0 0 0 16,0 0-2-16,0 0-3 0,0 0 4 15,0 0-2-15,0 0 1 0,0 0 0 16,0 0-1-16,0 0 3 0,5-7 1 16,-5 7 1-16,2-7-3 0,-2 7 0 15,0 0 0-15,3-9 2 0,-3 9-3 0,0 0 3 16,2-8-3-16,-2 8 1 0,0 0-2 16,5-8 4-16,-5 8-2 15,0 0 0-15,5-7 0 0,-5 7-1 16,0 0 1-16,8-7 2 0,-8 7-2 0,0 0 2 15,0 0-2-15,5-8 1 0,-5 8-2 16,0 0 2-16,7-6-1 0,-7 6-1 16,0 0 0-16,8-5 3 0,-8 5-4 15,7-5 3-15,-7 5-3 0,0 0 0 16,9-4 1-16,-9 4-3 0,7-2 4 0,-7 2-2 16,6-2 2-16,-6 2 0 0,0 0 2 15,8 0-2-15,-8 0 1 0,0 0 1 16,0 0-2-16,7 2 1 0,-7-2-1 15,0 0-2-15,0 0 3 0,7 6-3 16,-7-6 2-16,0 0-1 0,5 9 2 16,-5-9-3-16,0 0 3 0,6 6-1 15,-6-6 1-15,0 0 1 0,4 8-1 16,-4-8 1-16,0 0-1 0,5 7-2 16,-5-7 3-16,0 0-1 0,2 9 1 0,-2-9-1 15,0 0 0-15,4 9-2 0,-4-9 2 16,0 0 2-16,-2 7-2 0,2-7-1 15,0 0 3-15,-1 7-2 0,1-7 0 16,0 0-1-16,-6 10 3 0,6-10-4 16,-5 7 2-16,5-7-1 0,-6 9 1 15,6-9-1-15,-5 8 2 0,5-8-1 16,0 0 0-16,-7 7 1 0,7-7-1 16,-7 3 0-16,7-3 0 0,0 0 1 15,-7 3-3-15,7-3 3 0,0 0-1 0,-7 0-4 16,7 0 3-16,0 0-3 0,-7-4 3 15,7 4-1-15,-7-5 0 0,7 5-2 16,-8-6 2-16,8 6 3 0,0 0-3 16,-6-8 4-16,6 8-3 0,0 0 2 15,0 0-2-15,0 0 2 0,0 0-2 0,-2-7 1 16,2 7-1-16,0 0-3 16,0 0 1-16,0 0-2 0,0 0 3 15,0 0 1-15,0 0-1 0,0 0-1 16,5 7 1-16,-5-7-2 0,0 0 3 0,0 0-3 15,0 0 2-15,9 3-1 0,-9-3 1 16,0 0 0-16,0 0 0 0,8 1 2 16,-8-1 0-16,0 0 2 0,8-1-3 15,-8 1-1-15,8-2 1 0,-8 2-1 16,10-1 1-16,-10 1-2 0,9-2 2 0,-9 2-3 16,7-3 3-16,-7 3-2 0,8-3 3 15,-8 3-1-15,0 0 0 0,7-3 2 16,-7 3-3-16,0 0 4 15,4-7-3-15,-4 7 2 0,0 0-1 0,0 0-1 16,1-8 0-16,-1 8 1 0,0 0-2 16,0 0 1-16,4-7 1 0,-4 7-1 15,0 0 0-15,4-9 1 0,-4 9-1 16,2-7 2-16,-2 7-2 0,-2-7 1 16,2 7-1-16,-2-8 1 0,2 8 1 0,0 0 1 15,-6-8 0-15,6 8 3 0,0 0-1 16,-6-9 3-16,6 9-1 0,0 0 1 15,-8-5-1-15,8 5 0 0,0 0-2 16,-10-5 1-16,10 5-1 0,-9 1-5 16,9-1 3-16,-7 1-2 0,7-1-1 15,-8 2 0-15,8-2 2 0,-6 2-4 16,6-2 2-16,0 0 4 0,-8 5-3 16,8-5 1-16,0 0-2 0,-8 8 2 15,8-8-1-15,-7 7-1 0,7-7-1 0,-7 7-1 16,7-7 1-16,-5 8-1 0,5-8 2 15,-5 8-4-15,5-8 4 0,-2 10 0 16,2-10 1-16,0 9-3 0,0-9 2 16,1 7 0-16,-1-7 0 0,2 10-3 15,-2-10 2-15,3 8-2 0,-3-8 2 0,4 7 1 16,-4-7-2-16,5 7 0 16,-5-7-1-16,9 5 1 0,-9-5-2 15,8 3-3-15,-8-3 1 0,8 1-2 16,-8-1 2-16,7-1 0 0,-7 1 0 0,9-3-1 15,-9 3 3-15,9-4-1 0,-9 4 1 16,10-3 1-16,-10 3-1 0,8-5 1 16,-8 5-1-16,10-7 1 0,-10 7-1 15,7-8 3-15,-7 8-1 0,5-11 2 16,-5 11-2-16,5-11 1 0,-4 4 0 0,-1 7 3 16,0-11-2-16,0 11 2 0,-1-9-3 15,1 9 4-15,-3-9-1 0,3 9 4 16,-6-7-1-16,6 7 5 15,0 0-2-15,-10-10 2 0,10 10-1 0,0 0 0 16,-9-7 0-16,9 7 1 0,-8-3-2 16,8 3-4-16,-9-1 1 0,9 1 1 15,-8 0-1-15,8 0-1 0,-9 4-1 16,9-4 0-16,-7 6-1 0,7-6 0 16,-8 5 2-16,8-5-5 0,-8 9 3 0,8-9-4 15,-8 9 4-15,8-9-3 0,-6 8 3 16,6-8 0-16,-6 11-3 0,6-11 1 15,-5 8 0-15,5-8-1 16,-3 8 1-16,3-8-2 0,2 11 2 0,-2-11-4 16,1 9 2-16,-1-9 2 0,2 11-2 15,-2-11-2-15,7 7-1 0,-7-7-3 16,0 0-2-16,8 8-1 0,-8-8-1 16,11 2-3-16,-11-2 0 0,11-1 1 15,-11 1 0-15,8-4 2 0,-8 4 1 0,12-8 2 16,-12 8 0-16,11-9 2 0,-11 9 1 15,7-12 3-15,-7 12-1 0,9-11 2 16,-9 11 0-16,4-12 3 0,-2 4-1 16,0 2 3-16,-2 6-3 0,0-13 4 15,0 13 0-15,-2-9 4 0,2 9 2 0,-4-9 3 16,4 9-1-16,-7-6 4 0,7 6-1 16,-7-4 1-16,7 4-1 15,-10-2-6-15,10 2 0 0,-11 2-2 16,11-2 0-16,-11 5-5 0,11-5 1 0,-8 6-1 15,8-6 0-15,-7 3 1 0,7-3 0 16,-8 7-4-16,8-7 2 0,-11 7 1 16,11-7-1-16,-10 10-2 0,6-3 3 15,0 0-3-15,4-7 1 0,-6 12-2 16,5-6 4-16,-1 1-4 0,2-7 2 0,-1 11 0 16,1-11-1-16,0 8-2 0,0-8 3 15,0 0-4-15,4 7-1 0,-4-7-1 16,0 0-1-16,0 0-2 15,3 7-1-15,-3-7 0 0,0 0 0 0,0 0-3 16,0 0 2-16,10 6 2 0,-10-6-1 16,0 0 2-16,6-6 1 0,-6 6 2 15,3-8-1-15,-3 8 5 0,4-11-3 16,-4 11 5-16,3-11-3 0,-3 4 4 16,1 0-5-16,1 0 4 0,0 0-1 0,-2-2 1 15,0 1-1-15,1-2 1 0,0 1-3 16,0-1 5-16,0 0-3 0,-1-1 2 15,1-1-5-15,0 0 5 0,1-1-8 16,-1 1 6-16,-1-2-5 0,2 0-4 16,-1-2 3-16,0 5-2 0,1 1 4 15,-2 2-5-15,0-1 7 0,0 9-5 16,1-13 7-16,-1 13-1 0,0 0 1 16,0-8 0-16,0 8 0 0,0 0 1 15,0-8 0-15,0 8-1 0,0 0 1 0,0 0 0 16,0 0 0-16,2-6 0 0,-2 6-1 15,0 0 2-15,0 0-2 0,0 0 4 16,0 0 1-16,0 0 2 0,0 0-3 16,0 0 4-16,0 0-1 0,0 0-1 15,0 0 1-15,0 0-5 0,-3 9-2 0,3-9 0 16,-4 15 3-16,2-5 5 16,0 1-8-16,-1 2 9 0,0-2-3 15,-1 1 6-15,0 2-4 0,0 0 0 16,1-1-1-16,0 0-6 0,0 1 6 0,2-1-8 15,-1 0 3-15,0-2-5 0,1 1 4 16,0-2-4-16,0-1 4 0,-2 0-4 16,2-1 3-16,0-1-3 0,1-7 3 15,-2 9 0-15,2-9 0 0,0 0 0 16,0 0-3-16,0 0 1 0,0 0 0 0,0 0 2 16,0 0-2-16,5-10 2 0,-5 10-3 15,4-12 3-15,-3 2 0 0,3-1 2 16,-2 0-5-16,-1-2 8 15,2-1-7-15,-3 0 2 0,2-1 10 0,-1 0-9 16,-1-1-10-16,1 0 2 0,1 3-1 16,0 0-2-16,0 1 5 0,0 3-6 15,-1 0-6-15,-1 9 9 0,3-8 9 16,-3 8 0-16,0 0-1 0,0 0-1 16,0 0-1-16,0 0 3 0,0 0-3 0,0 0 2 15,-1 13-1-15,-1-6 9 0,1 0-8 16,-1 2 9-16,-1 3-2 0,0 0 3 15,1 3-2-15,0-2 0 0,-2-1 0 16,1 1-11-16,0 0 13 0,1-2-10 16,-1 0 1-16,1-3-4 0,2-8 5 15,-3 11-3-15,3-11 4 0,0 7-3 16,0-7-2-16,0 0 1 0,0 0-7 16,0 0-11-16,0 0-11 0,0 6-19 15,0-6-30-15,-1-9-92 0,1 9-15 0,0 0-6 16,2-8 115-16,-3-2 77 0</inkml:trace>
</inkml:ink>
</file>

<file path=word/ink/ink1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36:36.388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68 7 361 0,'0'0'194'0,"-23"-9"-11"0,-8 9-180 15,31 0-15-15,0 0-22 0,-14 5-25 16,14-5-32-16,11 19-47 0,-11-19-54 16,19 23 7-16,-19-23 156 0,25 32 29 0</inkml:trace>
</inkml:ink>
</file>

<file path=word/ink/ink1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36:33.184"/>
    </inkml:context>
    <inkml:brush xml:id="br0">
      <inkml:brushProperty name="width" value="0.00882" units="cm"/>
      <inkml:brushProperty name="height" value="0.00882" units="cm"/>
      <inkml:brushProperty name="color" value="#3165BB"/>
      <inkml:brushProperty name="fitToCurve" value="1"/>
    </inkml:brush>
  </inkml:definitions>
  <inkml:trace contextRef="#ctx0" brushRef="#br0">22 11 375 0,'0'0'199'16,"-10"-11"-4"-16,-8 8-182 0,18 3-8 15,0 0-13-15,0 0-23 0,0 0-42 16,0 0-76-16,0 0-48 0,2 12 2 15,-2-12 62-15,0 0 133 0</inkml:trace>
</inkml:ink>
</file>

<file path=word/ink/ink1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8:07.479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13 345 1 0,'-10'-15'109'0,"10"15"-4"0,0 0-64 0,0 0-7 16,8-14 0-16,-8 14-8 0,0 0 0 0,0 0-3 15,-3-15-1-15,3 15-3 0,0 0-2 16,0 0 0-16,0 0-3 15,-10-14 0-15,10 14-4 0,0 0-1 16,0 0-3-16,0 0 2 0,0 0-4 0,0 0-1 16,0 0 3-16,0 0-1 0,0 0 2 15,0 0 3-15,0 0 1 0,0 0-2 16,0 0 3-16,0 0-3 0,5 15 0 16,-5-15-1-16,0 0-1 0,0 0-3 15,16 17-2-15,-16-17-1 0,4 15 0 0,-4-15 0 16,3 15 0-16,-3-15 7 15,8 16-8-15,-8-16 7 0,6 14-4 0,-6-14 8 16,0 0-4-16,0 0 5 16,18 12 1-16,-18-12-4 0,0 0 10 0,0 0-5 15,14-3 5-15,-14 3-9 0,0 0 5 16,21-21-4-16,-21 21-4 0,21-24 0 16,-4 8-5-16,5-5-6 0,2-11-19 15,12 7-24-15,-7-20-71 0,7-2-68 16,10 0-3-16,-2-9-1 0,5 2 129 0</inkml:trace>
</inkml:ink>
</file>

<file path=word/ink/ink1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8:04.542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2 280 1 0,'-5'-20'102'0,"5"20"18"16,14 1-80-16,-14-1-3 0,0 0-2 15,0 0-6-15,0 0-1 0,0 0-4 16,0 0-1-16,0 0-4 0,0 0-3 16,0 0-5-16,0 0-2 0,0 0-3 0,0 0-4 15,0 0 0-15,0 0-1 0,0 0-1 16,0 0 1-16,0 0 3 15,16 3 1-15,-16-3 7 0,5 18-5 16,-5-18 6-16,9 23-6 0,-9-23 5 0,13 29-6 16,-7-14 3-16,3 1-5 0,-2-2-3 15,3 1-2-15,-10-15 1 0,16 26-1 16,-16-26 5-16,15 20 0 0,-15-20 5 16,10 16-2-16,-10-16 6 0,0 0 3 15,0 0 2-15,21 10 4 0,-21-10 0 0,0 0-4 16,0 0 0-16,16-18 0 0,-16 18-4 15,18-28 0-15,-7 5-14 0,3-2 3 16,7-3-21-16,-3-12-13 0,16 6-52 16,0-12-96-16,0-10-6 0,4 4 0 15,-4-9 83-15,7 6 102 0</inkml:trace>
</inkml:ink>
</file>

<file path=word/ink/ink1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8:03.198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268 46 1 0,'14'7'11'0,"-14"-7"40"0,0 0-37 0,0 0 1 15,0 0 6 1,0 0 4-16,0 0-2 0,0 0 3 0,8-14 0 0,-8 14 4 16,0 0 1-16,0 0 3 0,0 0-3 15,0 0-3-15,0-17-5 0,0 17-5 16,0 0-1-16,0 0-4 0,-8-15-1 16,8 15-2-16,0 0 0 0,0 0-3 15,0 0-1-15,-14-9 1 0,14 9-4 0,0 0 1 16,0 0-3-16,-16 2-2 0,16-2-1 15,-15 3 4-15,15-3-2 0,0 0 0 16,-19 8 1-16,19-8 0 0,0 0 0 16,-20 9 1-16,20-9 0 0,-15 6-1 15,15-6-1-15,-14 5 2 0,14-5-1 16,0 0 0-16,-19 9 0 0,19-9 0 16,-14 7-1-16,14-7 2 0,0 0 0 15,-20 17 1-15,20-17-3 0,-14 11 3 16,14-11-4-16,0 0 3 0,-15 17-2 0,15-17 2 15,0 0-3-15,-9 18 0 0,9-18 2 16,0 0-2-16,-2 15 2 0,2-15-1 16,0 0 7-16,0 0-7 0,-2 17 6 15,2-17-4-15,0 0 3 0,9 21-3 16,-9-21 6-16,10 17-8 0,-10-17 1 0,14 16 0 16,-14-16-1-16,17 16 2 0,-17-16-3 15,16 19-3-15,-16-19 3 0,19 23-2 16,-19-23 2-16,13 25-4 15,-13-25 4-15,13 26-2 0,-13-26 3 0,11 24 2 16,-11-24 0-16,6 26 1 0,-6-26-1 16,2 28 2-16,-2-28-2 0,-3 25 2 15,-1-9-3-15,0-2 2 0,0 4-3 16,-2-4 1-16,2 1-1 0,-4 1 1 16,3 1-2-16,-3 0 2 0,8-17-1 0,-10 27 0 15,10-27-1-15,-10 18 2 0,10-18-1 16,0 0 1-16,-10 17 2 0,10-17 1 15,0 0 0-15,0 0 1 16,0 0-1-16,-17 7 2 0,17-7-1 0,0 0-1 16,0 0-2-16,0 0-1 0,0 0 0 15,0 0 0-15,0 0 0 0,0 0-1 16,0 0 0-16,0 0 2 0,0 0-1 16,22-3 1-16,-22 3-1 0,15-1 0 15,-15 1 1-15,18 3-2 0,-18-3 0 0,19 5 1 16,-19-5-1-16,15 8 0 0,-15-8 1 15,14 16 2-15,-14-16-2 0,11 18 2 16,-11-18-1-16,8 30 1 0,-5-13 3 16,-4 6-3-16,1-1 3 0,-1 4-4 15,-3 0 2-15,-1 5-6 0,0-3 5 0,-3 4-6 16,-3 1 0-16,1 0 2 16,-5 3-2-16,-2-4 1 0,-2 3 0 15,0-2 2-15,1 2-1 0,-3 0 2 16,5-4-3-16,-2-2 2 0,3-4-4 0,3 0 4 15,4-3-3-15,1-1 6 0,3 0 1 16,3-4-3-16,4-1 4 0,3 0-5 16,7-2 6-16,4-3-1 0,2-5 7 15,6-1-9-15,2-7 1 0,5-3-11 16,1 3-20-16,-1-10-38 0,-9-3-96 0,15 11-10 16,-15-12-1-16,9 11 106 0,-19-13 66 15</inkml:trace>
</inkml:ink>
</file>

<file path=word/ink/ink1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5:00.23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124-1 121 0,'7'0'187'0,"-7"0"0"0,7 7-97 15,-7-7-18-15,0 0 1 16,-8 1-5-16,10 7-14 0,-2-8-20 15,-8 6-8-15,-1-2-6 0,4 2-4 0,-4 1-4 16,0 0-3-16,1-1-4 0,-3 2 1 16,0-1-6-16,1 0 0 0,1 0 5 15,-1 0-8-15,0-2 7 0,3 0-7 16,-1-2 10-16,8-3-14 0,-8 5 12 16,8-5-6-16,0 0 1 0,0 0 0 0,0 0-1 15,0 0-1-15,0 0-2 0,0 0 5 16,0 0 0-16,11 7-1 0,-4-3 0 15,-7-4 2-15,13 8 0 0,-4-2 2 16,-2 0 1-16,2 0 2 0,-1 0-3 16,1 2 4-16,-1-1-3 0,2-1-1 15,-2-1-4-15,-1 1 0 0,1-1 0 16,-1 2 0-16,1-4 0 0,-8-3 0 16,10 7 0-16,-10-7 0 0,9 5-16 15,-9-5-13-15,8 6-44 0,-8-6-124 0,0 0-21 16,0 0 1-16,0 0 0 0,0 0 162 15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8:59:50.58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0-1 35 0,'0'0'151'0,"0"0"2"16,22 11-99-16,-44-12-15 0,37 3 4 15,-3-2 1-15,9 5-5 0,-4-6-10 0,9 3-3 16,-4-7-13-16,6 4 2 0,-3-1-5 16,3 2-4-16,-2-3-5 0,-1-1-15 15,1 5-25-15,-9-6-43 16,-17 5-84-16,27 0-11 0,-27 0 8 0,16 2 159 16,-16-2 10-16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8:32.2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600 39 1 0,'-11'-9'107'0,"11"9"38"16,-12-1-108-16,12 1-11 0,-14-9-1 15,14 9 1-15,-15-8-11 0,15 8-7 16,-18-6-4-16,18 6-2 0,-22-4-1 16,10 3 0-16,-2 0 1 0,-1 2 0 15,0-1 1-15,-3 1 1 0,-1 1-1 16,-3 1 1-16,3 1 3 0,-6 1 3 0,2 2 2 15,-4 0 4-15,4 5 4 0,-5-3 0 16,5 5-1-16,-3 0-1 0,4 3-2 16,-1 0-3-16,4 4-4 0,-3 1-3 15,3 1-5-15,1 3-1 0,-2 2 3 16,6 0-4-16,-1 3 6 0,2-2-1 0,5 3 6 16,1-4-4-16,7 3 5 0,1-2 2 15,10 4-6-15,-2-4 5 16,8 2-7-16,2 0 3 0,4-1-8 15,2-1 4-15,4-3-6 0,0-2-2 0,2-5 5 16,3-3-2-16,0-3 2 0,3-6-3 16,1-4 4-16,4-4 1 0,1-3 0 15,0-8 6-15,2 1-3 0,-1-9 6 16,1-1-4-16,-5-4 5 0,2 0-2 16,-7-7-6-16,-1 0 5 0,-6-3-7 0,0-1 4 15,-8 0-6-15,-3-1 5 0,-5-2-5 16,-6 3 1-16,-7-3 7 15,-3 1-8-15,-7 2 7 0,-4 2-6 16,-4 1 3-16,-5 4 0 0,-2 2-8 0,-3 4 3 16,0 5-8-16,-7 2-11 0,9 10-31 15,-14-6-48-15,2 4-91 0,7 11-7 16,-4-6 11-16,7 11 139 0,-10-8 46 16</inkml:trace>
</inkml:ink>
</file>

<file path=word/ink/ink1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4:59.84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12-1 243 0,'0'0'171'0,"0"0"1"15,-9-3-138-15,9 3-3 0,0 0 3 16,2 9 4-16,-2-9 2 0,-1 9 1 16,1-9-4-16,0 17 0 0,-1-7-10 15,2 5-1-15,-2-2-6 0,2 5 1 0,-2-1-10 16,2 3-1-16,-2-2 2 0,0 3-5 15,0-3 1-15,0 1-6 0,1-1-1 16,0-1-1-16,1-1 0 0,-2-2 0 16,3-2 0-16,-1-2-2 0,-1 1-14 15,0-11-5-15,2 13-15 0,-2-13-18 16,0 0-22-16,0 0-21 0,7 4-42 16,-7-4-55-16,2-9-6 0,-2 9 13 15,3-18 187-15</inkml:trace>
</inkml:ink>
</file>

<file path=word/ink/ink1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4:59.49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1 299 0,'0'0'190'0,"0"0"15"16,0 9-111-16,0-9-65 0,7 0 1 15,-7 0 3-15,10 2 2 0,-10-2-11 16,16 0-3-16,-9 0-6 0,2 0-4 0,-1 0 0 15,0 0-3-15,-1 1-1 0,1-2-2 16,-1 1-4-16,-7 0 0 0,14 0-5 16,-14 0-4-16,12-1-8 0,-12 1-9 15,12-2-16-15,-12 2-18 0,8-2-30 16,-9-5-41-16,1 7-71 0,0 0-2 0,0 0 1 16,0 0 162-16</inkml:trace>
</inkml:ink>
</file>

<file path=word/ink/ink1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4:59.15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 10 290 0,'0'0'189'0,"-4"-11"-38"16,4 11-105-16,0 0-1 0,0 0 1 16,0 0 1-16,0 0-9 0,0 0-8 15,10 4-4-15,-10-4-4 0,9 2-2 16,-9-2-5-16,13 1-2 0,-13-1-4 16,14 1-1-16,-8-1-2 0,3 0-1 0,-2 0-1 15,0 0-2-15,0-1 2 0,-7 1-3 16,11 0-3-16,-11 0-3 0,6 0-2 15,-6 0-3-15,0 0-8 16,0 0-7-16,0 0-20 0,0 0-26 0,0 0-28 16,0 0-59-16,0 0-45 0,-6 1-4 15,6-1 41-15,0 0 166 0</inkml:trace>
</inkml:ink>
</file>

<file path=word/ink/ink1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4:58.67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 0 1 0,'0'0'145'0,"0"0"-12"0,0 0-81 0,0 0-1 16,0 0 1-16,0 0-5 0,0 0-2 15,-3 8-8-15,3-8 3 0,0 0-3 16,0 0-2-16,1 7 0 0,-1-7-4 16,-2 7 3-16,2-7-3 0,-1 16-2 15,-2-6-7-15,4 7 2 0,-2 0-9 16,0 5 5-16,2-1-9 0,-1 5-2 0,-2-1 0 15,3 1-3-15,-1-2 1 0,2-1-5 16,-3-3 3-16,3 1-3 0,-1-3 3 16,0-4 2-16,1-2-7 0,-1-2 4 15,1-1-3-15,-2-2 1 0,0-7 0 16,2 8-2-16,-2-8 0 0,0 0-2 16,0 0 3-16,0 0-5 0,3-13 4 15,-4 5-3-15,2-2 2 0,1-2 0 16,0-1 2-16,-1-4 1 0,1 3-7 15,-1 1 10-15,3-1-10 0,-1 1 9 0,1 0-7 16,-1 2 3-16,1 2-5 0,1 2 3 16,-5 7 1-16,10-9-2 0,-10 9 2 15,8-2-1-15,-8 2 0 0,9 5 3 16,-9-5-3-16,9 11 1 0,-6-4 1 16,-1 2 0-16,2 2 13 0,-2 0-13 0,1 1 8 15,-2-2-7-15,-2 0 7 0,2 1-4 16,0-1 5-16,1 0-7 15,-3-3-6-15,1-1 7 0,0-6-5 16,2 9-1-16,-2-9-3 0,0 0-14 0,4 8-15 16,-4-8-20-16,0 0-34 0,0 0-73 15,0 0-51-15,0 0 5 0,-1-10 1 16,1 10 205-16</inkml:trace>
</inkml:ink>
</file>

<file path=word/ink/ink1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4:55.63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19 60 137 0,'0'0'171'15,"0"0"8"-15,-11-1-114 0,11 1-14 0,-2 7 2 16,4 1 1-16,-2-8-6 0,-1 13-5 15,-2-7-9-15,5 8-3 0,-3-6-10 16,3 5 2-16,-4-2-10 0,3 0 4 16,-1 1-1-16,-1-2-10 0,1-1 4 15,0-1-10-15,0-1 9 0,-1 0-11 16,1-7 8-16,1 12-9 0,-1-12 1 16,1 6 1-16,-1-6-1 0,0 7 4 15,0-7-3-15,0 0 2 0,0 0-2 16,0 0-2-16,0 0 4 0,0 0-3 0,0 0 3 15,0 0-3-15,1-9 2 0,-1 9 1 16,-1-11-8-16,1 4 10 0,0-2-9 16,0-1 10-16,-1-2-9 0,0-1 7 15,0 1-8-15,1-2 4 0,-1 0 8 16,-1 1-9-16,2 0 5 0,0 2-4 16,1 2 3-16,-1-1-2 0,1 2 5 15,-1 1-4-15,0 7-4 0,3-13 4 16,-3 13 0-16,5-11-1 0,-5 11 1 15,4-8-2-15,-4 8 0 0,3-7 0 0,-3 7 6 16,7-4-6-16,-7 4 3 0,7-2-1 16,-7 2-1-16,9-1 1 0,-2 2 0 15,0 4 1-15,-7-5-3 0,11 10 2 16,-11-10 0-16,9 12 1 0,-6-2 0 16,-2-2 2-16,-2 2-5 0,0-2 5 0,-1 1-4 15,-1-1 4-15,-2 1-3 0,-1-1 2 16,0-2-2-16,6-6-1 0,-12 10-2 15,5-7-5-15,7-3-11 16,-15 2-14-16,15-2-38 0,-11-1-66 0,11 1-71 16,-7-7-3-16,7 7 8 0,-2-10 134 15</inkml:trace>
</inkml:ink>
</file>

<file path=word/ink/ink1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4:54.74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 0 120 0,'0'0'169'0,"0"0"8"15,3 10-118-15,-3-10-2 0,0 0-6 16,-7 4-3-16,7-4-11 0,-3 7-9 15,3-7-5-15,0 0-7 16,0 9-2-16,0-9-6 0,0 0-2 0,0 0-4 16,0 0 1-16,7 6-2 0,-7-6 0 15,0 0-1-15,0 0 1 0,0 0 1 16,7-5-1-16,-7 5 2 0,0 0 1 16,0 0 3-16,1-8 0 0,-1 8 2 15,0 0-3-15,0 0-1 0,0 0 2 0,0 0 0 16,0 0-3-16,0 0-7 0,-8-3-8 15,8 3-25-15,0 0-36 0,0 0-107 16,0 0-19-16,0 0-7 0,0 0 27 16,0 0 178-16</inkml:trace>
</inkml:ink>
</file>

<file path=word/ink/ink1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4:54.35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42 256 0,'0'0'182'16,"0"0"2"-16,0 0-151 0,0 0 0 15,0 0 3-15,0 0 5 0,0 0-7 16,0 0-6-16,0 0-1 0,9-2 0 16,-9 2 1-16,14-1-1 0,-7-2-1 15,6 1-5-15,-3-1-3 0,5 2-6 0,-1-2-2 16,4 0-10-16,-3 0 0 0,1 0 0 15,0 0 0-15,-3-1 0 0,2 3 0 16,-4-3 0-16,-1 1 0 0,-3 1 0 16,0 1 0-16,-7 1-4 0,7-1-11 15,-7 1-10-15,0 0-14 0,0 0-23 16,0 0-40-16,0 0-83 0,0 0-30 16,0 0 5-16,0 0 45 0,-1 8 165 15</inkml:trace>
</inkml:ink>
</file>

<file path=word/ink/ink1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4:53.95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0 133 0,'0'0'157'0,"0"0"-32"16,0 0-85-16,0 0 0 0,0 0 5 15,1 7 0-15,-1-7 0 0,0 0-5 16,0 0-3-16,2 6-1 0,-2-6 0 16,0 7 0-16,0-7 0 0,0 12-4 15,0-12-7-15,0 16-2 0,-1-6 1 16,2 2-10-16,-2 0 1 0,1 2-10 0,-2-1 5 15,3 1-6-15,-2-1 3 0,1-1-6 16,-1-1-1-16,1-1 3 0,1 0-4 16,-1-3 4-16,1 0-4 0,-1-7-4 15,3 7-2-15,-3-7-6 0,0 0-6 16,0 0-10-16,0 0-9 0,0 0-19 16,7-3-21-16,-13-6-18 0,6 9-42 15,4-9-54-15,-6-1-7 0,3 3 56 16,-6-5 143-16</inkml:trace>
</inkml:ink>
</file>

<file path=word/ink/ink1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4:53.49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23 6 189 0,'0'0'180'0,"0"0"-2"15,-8-2-122-15,8 2-18 0,0 0 2 16,0 0 0-16,0 0-4 0,0 0-9 16,0 0-7-16,0 0-3 0,0 0-5 15,0 0 0-15,1 6-3 0,-1-6 0 16,0 0-3-16,0 0-4 0,0 0 0 16,8 6-1-16,-8-6-1 0,0 0-3 15,0 0 2-15,7 0 4 0,-7 0-3 16,0 0 2-16,0 0-1 0,0 0-3 0,0 0 3 15,0 0 1-15,2-7 0 0,-2 7-3 16,0 0 3-16,0 0-2 0,-6-7 2 16,6 7 2-16,0 0-1 0,-8-3-1 15,8 3 0-15,0 0 0 0,-9 4-1 16,9-4 2-16,0 0-3 0,-8 7 3 0,8-7-4 16,-2 6 1-16,2-6-2 0,0 0-6 15,2 6-5-15,-2-6-9 16,0 0-17-16,0 0-19 0,11 5-29 15,-11-5-53-15,2-6-61 0,-2 6 10 0,0 0 52 16,11-7 139-16</inkml:trace>
</inkml:ink>
</file>

<file path=word/ink/ink1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4:53.10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 81 35 0,'0'0'126'0,"0"0"-76"0,0 0-6 15,1-8-1-15,-1 8-6 0,0 0-6 16,0 0-2-16,0 0 0 0,-4-7-4 16,4 7 0-16,0 0-1 0,0 0-1 15,0 0-1-15,2-7-4 0,-2 7-1 16,0 0-6-16,3-9 0 0,-3 9-3 0,4-8 0 16,-4 8-1-16,7-9 2 0,-7 9 2 15,10-11 3-15,-4 7 0 16,-6 4 5-16,14-9 0 0,-14 9 4 15,14-6-2-15,-7 3 0 0,3 4-3 0,-3-2 0 16,3 3-3-16,-3 0-3 0,1 2-2 16,-8-4-1-16,13 12-1 0,-9-6-3 15,0 2 0-15,-3 0-2 0,-1 2 2 16,0-2-3-16,-1 2 1 0,-2 0-3 16,-1-1 3-16,-1-1-2 0,-1 1 2 0,-1-1-4 15,0-1 2-15,-1 1-3 0,1-2 2 16,-2 0-3-16,2-2-1 0,0-1-2 15,0-2 1-15,7-1-1 16,-13 1 1-16,13-1 0 0,-12-4-1 0,12 4 2 16,-8-4 2-16,8 4-1 0,0 0 1 15,-8-5 1-15,8 5 0 0,0 0 2 16,0 0 1-16,0 0 1 0,7 6 1 16,-7-6 7-16,10 9-3 0,-4-3 5 15,3 2-10-15,0 0 9 0,1 0-8 0,1 0 7 16,0 0-9-16,0-1 3 0,-1 0-5 15,1-2 3-15,-2 1 2 0,0-2-4 16,-1 0 5-16,-8-4-6 0,12 7 3 16,-12-7-3-16,8 3 1 0,-8-3-1 15,0 0-4-15,0 0-3 0,7 0-9 16,-7 0-5-16,0 0-15 0,0 0-15 16,-1-15-17-16,1 15-33 0,0-10-54 15,-3 1-45-15,3 2 6 0,-3-3 111 16,3 10 83-16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15.74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75 0,'11'8'142'0,"-11"-8"4"0,0 0-111 0,0 0-8 16,0 0 0-1,0 0 0-15,4 12-5 0,-2 2 6 0,-2-14-2 0,0 27 3 0,-2-14-11 16,5 6 0-16,-3-4-8 0,3 3 2 16,-2-3-8-16,2 1 2 0,0 1 2 15,-1-2-5-15,2 0 1 0,-2 0-14 16,5 1-16-16,-7-16-39 0,5 22-67 0,4-5-44 16,-9-17-5-16,4 20 105 0,-4-20 76 15</inkml:trace>
</inkml:ink>
</file>

<file path=word/ink/ink1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4:52.17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0 119 0,'0'0'51'0,"0"0"0"15,0 0 2-15,0 0-4 0,0 0-5 16,0 0-3-16,0 0 3 0,0 0 4 15,7 2 2-15,-7-2-1 0,0 0-1 0,-4 7-1 16,7 2-2-16,-3-9-5 0,0 20-5 16,-2-11-12-16,3 5-1 0,-1-1-2 15,1 2-6-15,-1-2 1 0,2 1-8 16,-1-3 3-16,-1 3-10 0,0-4 8 16,1 1-8-16,0-2 3 0,-1-2-3 0,1-1 1 15,-1-6 2-15,0 11-4 16,0-11 5-16,0 0-5 0,1 7-2 15,-1-7-1-15,0 0-5 0,0 0-6 16,0 0-7-16,0 0-6 0,0 0-7 0,0 0-12 16,0 0-12-16,0 0-16 0,1-9-12 15,-1 9-17-15,0 0-21 0,-1-12-42 16,1 12 6-16,-2-12 161 0,2 12 0 16</inkml:trace>
</inkml:ink>
</file>

<file path=word/ink/ink1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0:36.01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15 30 3 0,'0'0'142'0,"0"0"2"16,0 0-87-16,0 0-2 0,0 0-9 16,0 0-8-16,0 0-5 0,0 0-4 15,0 0 1-15,0 0 2 0,0 0 1 16,0 0-1-16,0 0-5 0,-3 8 3 15,5-1-4-15,-2-7 0 0,-2 12-7 16,2-12-1-16,-1 13-6 0,1-13 1 16,0 13 0-16,0-13-6 0,0 11 3 15,0-11-5-15,2 10 1 0,-2-10 0 0,-1 8-3 16,1-8 0-16,0 0-1 0,1 8 0 16,-1-8-1-16,0 0 2 0,0 0-2 15,0 0-4-15,0 0 3 0,0 0-3 16,0 0 2-16,0 0 1 0,0 0-1 15,0 0-2-15,0 0 2 0,0 0 3 0,0 0-2 16,0 0 3-16,-1-8-3 16,1 8 2-16,-3-10-3 0,2 3 2 15,0 1-1-15,1-1 1 0,-2-1 1 16,2 0 1-16,0 0-1 0,0 1-9 0,-1 0 11 16,1 7-8-16,-1-11 8 0,1 11-10 15,0-6 7-15,0 6-8 0,0 0 9 16,0 0-2-16,0 0 1 0,0 0-1 15,0 0 0-15,0 0 7 0,0 0-9 16,0 0 9-16,0 0-8 0,0 0 7 0,0 0-13 16,1 10 14-16,-1-10-10 0,1 13-1 15,-1-6 2-15,-1 1-1 16,1 2 0-16,0-2 3 0,0-8 3 16,1 12-6-16,-1-12 3 0,-2 11-2 0,2-11 3 15,0 8 0-15,0-8-1 0,0 0 2 16,0 9 0-16,0-9-2 0,0 0 1 15,0 0 1-15,0 0 0 0,0 0-6 16,0 0 3-16,0 0-5 0,0 0 2 16,0 0 2-16,0 0 0 0,0 0 0 0,0 0-2 15,0 0 5-15,2-8-2 0,-2 8 3 16,-1-9-2-16,1 9 0 0,0-12-2 16,-2 5 5-16,1 0-3 0,1-1 0 15,-1 1 3-15,1 0-11 0,1-1 11 16,0 1-10-16,-1 7 11 0,2-10-11 15,-2 10 10-15,1-9-8 0,-1 9 4 16,0 0 2-16,0 0-3 0,2-6 4 16,-2 6-2-16,0 0-1 0,0 0-1 15,0 0 2-15,0 0-2 0,0 0 2 0,2-7 0 16,-2 7-1-16,0 0 1 0,0 0 1 16,0 0-1-16,0 0 0 0,0 0 0 15,0 0 0-15,0 0 1 0,0 0-2 16,0 0 1-16,0 0 0 0,7-3 0 15,-7 3 1-15,0 0-2 0,0 0 2 0,0 0-1 16,0 0 0-16,0 0 0 0,9-1 0 16,-9 1-2-16,0 0 3 15,0 0 0-15,8-2-2 0,-8 2 1 16,0 0 2-16,8-1-2 0,-8 1 0 0,0 0 1 16,8-4-4-16,-8 4 4 0,7 1-1 15,-7-1 1-15,6-1-3 0,-6 1 1 16,8 0 2-16,-8 0-1 0,6 1 2 15,-6-1-3-15,0 0 2 0,7 0-1 16,-7 0 0-16,0 0-1 0,7-1 0 0,-7 1 2 16,0 0-1-16,8 0-1 0,-8 0 1 15,0 0-1-15,8 0 2 0,-8 0 0 16,0 0 0-16,0 0-1 16,7 0 0-16,-7 0 1 0,0 0-2 0,8 3 1 15,-8-3-1-15,0 0 1 0,7 3 1 16,-7-3-1-16,0 0 0 0,8 1 0 15,-8-1 0-15,0 0 1 0,0 0-1 16,9 0-1-16,-9 0 0 0,0 0 1 16,7-2-1-16,-7 2 0 0,0 0 1 0,6-1-1 15,-6 1 1-15,0 0 0 0,0 0 0 16,0 0 0-16,0 0 1 0,8 1-1 16,-8-1 1-16,0 0 0 0,0 0-2 15,0 0 2-15,8 2-2 0,-8-2 2 16,0 0-3-16,0 0 2 0,0 0-2 15,7 4 2-15,-7-4 0 0,0 0 1 16,0 0-1-16,0 0 0 0,8 4 2 16,-8-4-2-16,0 0 10 0,0 0-9 15,0 0-2-15,2 7 1 0,-2-7 9 0,0 0-9 16,1 7 7-16,-1-7-5 0,0 0-4 16,0 6 1-16,0-6 10 0,0 0-9 15,0 0-3-15,0 0 4 0,0 0 1 16,0 0-3-16,0 0 0 0,0 0 2 15,0 0-4-15,0 0 1 0,2 8 3 0,-2-8-5 16,0 0 4-16,0 0 1 16,-1 7 2-16,1-7-5 0,0 0 4 15,0 0 5-15,0 0-2 0,-7 4-3 16,7-4-4-16,0 0-1 0,0 0 5 0,-10 3 0 16,10-3-1-16,-6 2-2 0,6-2 2 15,-7 3 0-15,7-3 6 0,-9 1-3 16,9-1-1-16,0 0 1 0,-10 2 0 15,10-2-2-15,-7 3 2 0,7-3 0 16,0 0-3-16,-9 2 1 0,9-2-2 0,-7 1 3 16,7-1-4-16,-8 2 2 0,8-2-1 15,-9 1 1-15,9-1 0 0,-9 2 1 16,9-2 0-16,0 0 0 16,-10 0 3-16,10 0-3 0,0 0 4 0,-8-1-3 15,8 1 0-15,0 0-1 0,-10 0-2 16,10 0 3-16,-8 3-3 0,8-3 1 15,-8 0-5-15,8 0 7 0,0 0-3 16,0 0 3-16,0 0-3 0,-6 3 2 16,6-3-1-16,0 0 1 0,0 0-1 0,0 0-3 15,0 0 2-15,-7 4-2 0,7-4 5 16,0 0-5-16,0 0 2 0,0 0 0 16,0 0 3-16,0 0-2 0,0 0-1 15,0 0-2-15,0 0 1 0,0 0-1 16,0 0 6-16,0 0-6 0,0 0 1 15,0 0 1-15,0 0 1 0,0 0-1 16,0 0-1-16,0 0 2 0,7 0-5 16,-7 0 3-16,0 0-1 0,7-3 0 15,-7 3 1-15,0 0 0 0,11-2 0 0,-11 2 0 16,8-3 3-16,-8 3-1 0,11 0-1 16,-11 0 1-16,10-1-2 0,-10 1 1 15,7 0 3-15,-7 0-1 0,11 1-4 16,-11-1 3-16,0 0-1 0,8-1 2 15,-8 1 1-15,0 0-5 0,8 0-2 0,-8 0 3 16,0 0 2-16,0 0-1 16,0 0 3-16,8 2-3 0,-8-2-1 15,0 0 3-15,7 1 1 0,-7-1-1 16,0 0 0-16,9 0-4 0,-9 0-2 0,0 0 3 16,0 0-1-16,8 1 2 0,-8-1 0 15,0 0-2-15,0 0 1 0,0 0 3 16,9 5-4-16,-9-5 1 0,0 0 4 15,0 0-4-15,7 3 1 0,-7-3 1 16,0 0-2-16,7 4 0 0,-7-4 5 0,0 0-4 16,0 0 2-16,0 0-1 0,7 6-2 15,-7-6-1-15,0 0 3 0,0 0-2 16,0 0 1-16,0 0-1 16,4 7 0-16,-4-7 0 0,0 0 3 0,0 0 0 15,0 0-6-15,0 0 5 0,0 0-2 16,8 4 4-16,-8-4-6 0,0 0 3 15,0 0-3-15,0 0 4 0,0 0 0 16,0 0 1-16,0 0 0 0,4 8-3 16,-4-8 2-16,0 0 1 0,0 0-1 0,1 9-2 15,-1-9 2-15,0 0 0 0,0 0-1 16,0 0 2-16,0 0-3 0,0 0 0 16,0 0 0-16,0 0 1 0,0 0-1 15,-8 5 0-15,8-5 1 0,0 0 0 16,-8 8 2-16,8-8 0 0,0 0 0 15,-10 4 0-15,10-4-1 0,-9 6 0 16,9-6-3-16,-8 4 2 0,8-4 1 16,-9 7 0-16,9-7-5 0,0 0 4 15,-9 7-2-15,9-7 4 0,0 0-5 0,-8 1 3 16,8-1 0-16,0 0 0 0,-8-2 3 16,8 2-4-16,-10 0 0 0,10 0 1 15,-10 1 6-15,10-1-5 0,-9-3 0 16,9 3-3-16,-9-1 2 0,9 1 1 15,-8-2 0-15,8 2 0 0,-7-4-1 0,7 4-1 16,0 0-2-16,-7-2 6 16,7 2-1-16,0 0 0 0,-8-2-2 15,8 2-2-15,0 0 2 0,0 0-1 16,-7 0 7-16,7 0-6 0,0 0-2 0,0 0 3 16,0 0-2-16,0 0 2 0,0 0 0 15,-8-3-1-15,8 3-3 0,0 0 2 16,0 0 4-16,0 0-2 0,0 0 1 15,-3 6 0-15,3-6-3 0,0 0 2 16,0 0-2-16,0 0 1 0,0 0 1 0,0 0-2 16,0 0 3-16,0 0-3 0,0 0 1 15,0 0-1-15,0 0 1 0,0 0 1 16,0 0-3-16,0 0 0 16,0 0-3-16,0 0 5 0,0 0 5 0,0 0-6 15,0 0 0-15,0 0-1 0,7 1 0 16,-7-1 1-16,0 0 3 0,7 5-2 15,-7-5-3-15,8-2 6 0,-8 2 0 16,7-1-3-16,-7 1 3 0,9-1-4 16,-9 1 3-16,10-3 0 0,-10 3-3 0,10 0 0 15,-10 0-2-15,11-2 4 0,-11 2-4 16,11-5 6-16,-11 5-4 0,8-1-1 16,-8 1 3-16,10-3-2 0,-10 3 1 15,8-5-1-15,-8 5 4 0,0 0-2 16,10-4-2-16,-10 4 2 0,6-6-4 15,-6 6 4-15,0 0 1 0,7-3-2 16,-7 3 1-16,0 0-5 0,8-3 3 16,-8 3 0-16,0 0 2 0,0 0-3 15,7-5 2-15,-7 5-2 0,0 0 3 0,0 0 1 16,0 0 0-16,3-7-2 0,-3 7 1 16,0 0 0-16,0 0 0 0,0 0-1 15,0 0-1-15,7-6 0 0,-7 6 1 16,0 0 2-16,0 0-3 0,0 0 2 15,0 0-3-15,0 0 4 0,0 0-3 0,0 0 3 16,0 0-3-16,5-6-1 16,-5 6 3-16,0 0-2 0,0 0 0 15,0 0-1-15,-1-7 5 0,1 7-6 16,0 0 2-16,0 0 3 0,0 0-3 0,0 0 2 16,-8 0 0-16,8 0 1 0,0 0-3 15,-6-3 3-15,6 3-1 0,0 0-1 16,-10-2 5-16,10 2-3 0,-6-1-3 15,6 1 0-15,0 0 3 0,-11-1-2 16,11 1 0-16,-9 0-1 0,9 0-2 0,0 0 1 16,-10-2 2-16,10 2-1 0,-7-1-1 15,7 1 2-15,-7 1 1 0,7-1-1 16,-7-1 0-16,7 1-1 16,-7 0 2-16,7 0-1 0,-8-1 2 0,8 1-4 15,-8 0 3-15,8 0-2 0,-7 0 0 16,7 0 1-16,0 0 0 0,-7 0-1 15,7 0 0-15,0 0 3 0,-8 0-3 16,8 0 2-16,0 0 0 0,0 0 1 16,0 0-4-16,0 0 4 0,-8 1-2 0,8-1-1 15,0 0 2-15,0 0-3 0,0 0 1 16,0 0 0-16,0 0 3 0,0 0-2 16,0 0-2-16,-7 1 2 0,7-1-2 15,0 0 3-15,0 0-1 0,0 0 0 16,0 0-2-16,0 0 1 0,7-3 2 15,-7 3-3-15,0 0 1 0,0 0 1 16,0 0 1-16,8 2-2 0,-8-2 1 16,0 0 0-16,8 1 1 0,-8-1-2 15,9 0 1-15,-9 0-1 0,10-2 1 0,-10 2-1 16,11 1 1-16,-11-1 0 0,10-1 2 16,-10 1 0-16,9-2-4 0,-9 2 3 15,10-1-1-15,-10 1 2 0,11-3-2 16,-11 3-1-16,9-4-1 0,-9 4 0 15,9-1 5-15,-9 1-5 0,0 0 5 0,8-5-3 16,-8 5-1-16,0 0 2 0,9-4-1 16,-9 4-1-16,0 0 0 15,0 0-1-15,8-6-5 0,-8 6 5 16,0 0 4-16,0 0 1 0,0 0-3 0,6-7 1 16,-6 7-2-16,0 0 7 0,0 0 0 15,0 0-7-15,0 0-1 0,0 0-1 16,0 0 5-16,0 0-2 0,0 0 1 15,0 0-6-15,0 0 5 0,0 0 5 16,4-7-10-16,-4 7 5 0,0 0-8 0,0 0 14 16,0 0-9-16,0 0 8 0,-5-8-10 15,5 8 5-15,0 0 2 0,-8-4 2 16,8 4-1-16,0 0-4 16,-8-4 1-16,8 4-1 0,0 0 3 0,-8-4-2 15,8 4 0-15,0 0-1 0,0 0 1 16,-9-3 1-16,9 3-2 0,-7-1 0 15,7 1-1-15,-8-1 2 0,8 1-1 16,0 0 2-16,-11 0-1 0,11 0-1 16,-7 0 1-16,7 0 2 0,-6-2-2 0,6 2 4 15,0 0-4-15,-8-2-1 0,8 2 1 16,0 0 0-16,-8-2-1 0,8 2 3 16,0 0-1-16,-10 0-4 0,10 0 2 15,0 0 0-15,-11 1 0 0,11-1 2 16,0 0 0-16,-8-1-3 0,8 1 1 15,-7 0 0-15,7 0 2 0,-7-2 0 16,7 2 0-16,0 0 0 0,0 0-1 16,-7 0-1-16,7 0 1 0,0 0 2 15,0 0-1-15,0 0-4 0,-9-1 4 0,9 1-4 16,0 0 5-16,0 0 0 0,0 0-1 16,-9-1-2-16,9 1 1 0,0 0 3 15,0 0-4-15,0 0 0 0,0 0 1 16,0 0-2-16,0 0 2 0,0 0 1 15,0 0-2-15,0 0 1 0,-7 4-1 0,7-4 2 16,0 0-3-16,0 0 3 16,0 0-2-16,0 0 1 0,0 0 1 15,0 0 0-15,0 0 2 0,0 0-3 16,0 0 1-16,0 0-2 0,0 0 2 0,0 0-2 16,-7 1 0-16,7-1-1 0,0 0 2 15,0 0-2-15,0 0 0 0,0 0 3 16,-2 7-1-16,2-7 1 0,0 0-1 15,0 0-2-15,0 0 2 0,0 0 2 16,0 0-1-16,0 0 1 0,0 0-4 0,0 0 2 16,0 9 5-16,0-9-8 0,0 0 3 15,0 0-1-15,4 6 7 0,-4-6-15 16,2 7 16-16,-2-7-11 16,0 0 4-16,0 7 0 0,0-7 8 0,4 8-13 15,-4-8 4-15,0 0 2 0,1 9-4 16,-1-9 3-16,1 8-1 0,-1-8 1 15,0 0-4-15,-2 9 3 0,2-9 3 16,-2 9-1-16,2-9 1 0,1 7 1 16,-1-7-3-16,0 0 0 0,2 8 1 0,-2-8 1 15,0 0-5-15,0 8 3 0,0-8-3 16,0 0 1-16,-1 6 0 0,1-6 5 16,-2 8-5-16,2-8 2 0,0 0 1 15,0 7 1-15,0-7-3 0,0 0 1 16,0 8 3-16,0-8-6 0,0 0 5 15,0 0-2-15,0 0-1 0,0 0 1 16,-1 10 2-16,1-10-2 0,0 0-4 16,0 0 5-16,0 0 0 0,0 0 1 15,0 0-5-15,0 0 5 0,0 0-3 0,0 0 1 16,0 0 2-16,0 0-4 0,0 0 0 16,3 7 2-16,-3-7 3 0,0 0-5 15,0 0 3-15,0 0 0 0,0 0-2 16,0 0 2-16,0 0-1 0,0 0-1 15,1 6-5-15,-1-6-7 0,0 0-19 0,0 0-30 16,0 0-84-16,0 0-62 16,0 0 1-16,0 0-3 0,0 0 99 15</inkml:trace>
</inkml:ink>
</file>

<file path=word/ink/ink1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0:31.48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0 111 0,'0'0'107'16,"7"2"-45"-16,-7-2-10 0,0 0 0 15,0 0-17-15,0 0 0 0,0 0-8 16,0 0 1-16,0 0-5 0,0 0 3 16,0 0-2-16,-2 9 1 0,2-9-2 0,0 0 2 15,0 0-2-15,0 9 0 0,0-9-3 16,0 0 1-16,-1 7 3 0,1-7-5 16,1 8 3-16,1-1-10 0,-2-7 7 15,1 12-12-15,-1-5 12 0,0 1-14 16,-2-1 3-16,2 0-6 0,0-7 3 15,-1 14 2-15,1-14-1 0,-3 13 2 16,3-13-6-16,-1 13 4 0,1-13-3 16,0 9 3-16,0-9-3 0,1 8 1 15,-1-8-6-15,0 0 4 0,1 9-2 0,-1-9 0 16,0 0-1-16,2 9 1 0,-2-9-2 16,0 0 1-16,0 8-4 0,0-8-4 15,0 0-7-15,0 0-12 0,0 0-14 16,0 0-13-16,0 0-23 0,0 0-40 15,0 0-73-15,2-7 2 0,-2 7 3 0,0 0 179 16</inkml:trace>
</inkml:ink>
</file>

<file path=word/ink/ink1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0:30.29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 16 89 0,'0'0'82'0,"0"0"-17"0,0 0-11 16,0 0-1-16,0 0-7 0,0 0-9 15,0 0-4-15,0 0-8 0,0 0 1 16,0 0-6-16,0 0 5 0,0 0-7 15,0 0 6-15,2-7-9 0,-2 7 4 16,0 0-4-16,0 0 1 0,0 0-1 0,0 0-1 16,0 0-2-16,0 0 0 15,0 0 1-15,0 0-3 0,0 0-1 16,0 0-1-16,0 0-3 0,0 0 1 16,0 0 0-16,0 0 0 0,0 0-3 0,0 0 1 15,0 0-1-15,0 0-1 0,0 0 2 16,0 0-3-16,0 0 1 0,0 0 0 15,0 0 0-15,0 0-1 0,0 0 1 16,0 0 1-16,0 0 0 0,0 0 0 16,0 0 1-16,0 0 0 0,0 0-1 0,0 0 2 15,0 0 0-15,0 0 0 16,0 0 3-16,0 0-3 0,7-1-2 16,-7 1 1-16,0 0 1 0,0 0-1 15,6-1-1-15,-6 1-1 0,0 0-1 0,0 0-1 16,0 0 3-16,0 0-2 0,0 0-3 15,8-5 3-15,-8 5-1 0,0 0 1 16,0 0-2-16,0 0 2 0,0 0 1 16,0 0-2-16,9-1 1 0,-9 1 1 15,0 0-2-15,0 0 0 0,0 0 1 0,7-1-1 16,-7 1 0-16,0 0 1 0,0 0 2 16,0 0-3-16,0 0 1 0,7-1 0 15,-7 1-4-15,0 0 4 16,0 0-1-16,0 0 1 0,0 0-4 0,0 0 3 15,0 0 1-15,0 0 0 0,0 0 1 16,8 2-3-16,-8-2 3 0,0 0-1 16,0 0-1-16,0 0 1 0,0 0-1 15,7 1-2-15,-7-1 2 0,0 0 0 16,0 0-3-16,0 0 3 0,0 0 2 0,0 0-2 16,8 3 0-16,-8-3 0 0,0 0 1 15,0 0-1-15,0 0 1 0,6 0 0 16,-6 0-3-16,0 0 2 0,0 0 1 15,7 2 1-15,-7-2-1 0,0 0-1 16,0 0 0-16,0 0-1 0,0 0-1 0,0 0 1 16,7 4 0-16,-7-4 0 15,0 0 0-15,0 0 1 0,0 0-1 16,0 0 2-16,7 0 0 0,-7 0 0 16,0 0-2-16,0 0 1 0,0 0 0 0,0 0 1 15,0 0 2-15,8 1-3 0,-8-1 0 16,0 0 0-16,0 0 1 0,0 0 0 15,0 0 1-15,8 4-2 0,-8-4-3 16,0 0 2-16,0 0 3 0,0 0-2 16,7 3 0-16,-7-3 0 0,0 0-1 15,0 0 1-15,0 0-4 0,0 0 5 16,7 3-2-16,-7-3 0 0,0 0-2 16,0 0 3-16,0 0-1 0,0 0 2 15,0 0 2-15,0 0-3 0,0 0 1 0,0 0 0 16,0 0 2-16,0 0-3 0,0 0 2 15,0 0-2-15,5 8 1 0,-5-8-1 16,0 0-2-16,0 0 2 0,0 0 7 16,0 7-6-16,0-7 2 0,0 0-3 15,0 0 7-15,0 7-8 0,0-7 7 0,0 0-5 16,0 0 0-16,-2 8-6 0,2-8 6 16,0 0-4-16,0 0 2 0,0 0-3 15,0 0 3-15,-3 8-4 16,3-8 4-16,0 0 3 0,0 0-1 0,0 0-2 15,0 0 2-15,0 0 1 0,-7 6 0 16,7-6-1-16,0 0-2 0,0 0 1 16,0 0-2-16,0 0 5 0,-6 7-4 15,6-7-1-15,0 0 1 0,0 0 1 16,0 0 2-16,0 0-2 0,0 0-2 0,0 0 2 16,-7 5 0-16,7-5 1 0,0 0-1 15,0 0-1-15,-9 3 2 0,9-3-1 16,0 0 1-16,-7 2 0 0,7-2-4 15,0 0 4-15,-9 4 0 0,9-4 2 16,0 0-4-16,0 0 1 0,0 0 1 0,-8 3-2 16,8-3 5-16,0 0-5 15,0 0 0-15,0 0-1 0,-7-1 2 16,7 1 1-16,0 0-1 0,0 0 1 16,-6-1-2-16,6 1 2 0,0 0 0 0,0 0 2 15,-8-2-1-15,8 2 2 0,0 0-2 16,0 0 1-16,-7-2 2 0,7 2-4 15,0 0 3-15,0 0 0 0,0 0-1 16,-7 2-2-16,7-2 0 0,0 0-1 16,0 0 4-16,0 0-2 0,0 0 2 15,-6 1-2-15,6-1 0 0,0 0 1 16,0 0 1-16,0 0-2 0,0 0 0 16,-8 1 1-16,8-1-4 0,0 0 5 15,0 0-4-15,0 0 2 0,-7-3-2 0,7 3 3 16,0 0-1-16,0 0 0 0,0 0 3 15,0 0-3-15,0 0 1 0,0 0-4 16,0 0 4-16,0 0 0 0,0 0-4 16,-6-1 2-16,6 1-1 0,0 0-2 15,0 0 4-15,0 0 1 0,0 0-6 0,0 0-1 16,0 0 4-16,0 0 1 0,0 0-3 16,0 0 3-16,0 0-4 0,0 0 0 15,0 0-1-15,0 0 6 0,0 0-1 16,0 0-3-16,0 0 0 0,0 0-1 15,0 0 2-15,0 0 2 0,0 0 3 16,0 0-5-16,9 6 0 0,-9-6 2 16,0 0 0-16,6 0 2 0,-6 0-2 15,0 0-1-15,0 0-1 0,9-5 2 16,-9 5 0-16,0 0-3 0,8-2 1 0,-8 2-2 16,0 0 3-16,9-1-2 0,-9 1 2 15,0 0-2-15,7-1 4 0,-7 1-4 16,0 0 2-16,0 0 1 0,0 0-1 15,8 2 1-15,-8-2-2 0,0 0 2 16,0 0-2-16,0 0 4 0,8 4-2 0,-8-4 0 16,0 0-2-16,0 0 3 15,7 1-1-15,-7-1-2 0,0 0 1 16,8 3-3-16,-8-3 2 0,0 0 0 16,0 0 0-16,0 0 1 0,4 7 0 0,-4-7 1 15,0 0-3-15,0 0 6 0,0 0-5 16,7 3 3-16,-7-3-1 0,0 0 0 15,0 0-4-15,0 0 4 0,7 6 1 16,-7-6-3-16,0 0 4 0,0 0-4 16,0 0 2-16,0 0-3 0,4 6 3 0,-4-6-2 15,0 0 3-15,0 0-2 16,0 0 0-16,0 0 0 0,9 5 2 16,-9-5-1-16,0 0 0 0,0 0-1 15,0 0-2-15,0 0 1 0,0 0 1 0,0 0-1 16,0 0-1-16,5 8 2 0,-5-8-3 15,0 0 3-15,0 0-1 0,0 0 3 16,0 0-3-16,3 7 1 0,-3-7 0 16,0 0 0-16,0 0 4 0,0 0-4 15,2 7 0-15,-2-7-1 0,0 0 0 0,0 0 2 16,0 0 0-16,0 0-3 0,0 0 2 16,0 0-1-16,2 6 1 0,-2-6 1 15,0 0-2-15,0 0 1 16,0 0 0-16,0 0 3 0,0 0-3 0,0 0 1 15,0 0-2-15,0 0 0 0,-1 7 3 16,1-7-1-16,0 0 0 0,0 0-1 16,0 0-1-16,0 0 3 0,0 0-2 15,-7 4 1-15,7-4-4 0,0 0 2 16,0 0 0-16,-7 4 2 0,7-4-3 0,0 0 1 16,-6 5 1-16,6-5-1 0,0 0 3 15,0 0 0-15,-8 4-2 0,8-4-1 16,0 0 1-16,-6-1-1 0,6 1 5 15,0 0-3-15,0 0-1 0,0 0-3 16,0 0 4-16,-8 0 1 0,8 0 1 0,0 0-2 16,0 0-4-16,0 0 3 15,-9 2 2-15,9-2 0 0,0 0-2 16,-8-1-1-16,8 1 2 0,0 0 0 16,-6 3-2-16,6-3 1 0,0 0-3 0,0 0 1 15,-7 2 8-15,7-2-7 0,0 0-1 16,0 0 2-16,0 0 3 0,-7-4-2 15,7 4 3-15,0 0-4 0,0 0-3 16,-7-4 4-16,7 4 0 0,0 0-2 16,-9-4-1-16,9 4 3 0,0 0-6 0,0 0 4 15,0 0 1-15,-8 3-3 0,8-3 2 16,0 0 1-16,0 0-1 16,-8 3-1-16,8-3 6 0,-7 1-4 15,7-1-2-15,0 0 3 0,0 0-1 0,-7 0 2 16,7 0 0-16,0 0-1 0,0 0-1 15,0 0 2-15,0 0-3 0,-7-1-1 16,7 1-3-16,0 0-9 0,0 0-2 16,0 0-9-16,-4 8-21 0,4-8-28 15,0 0-112-15,0 0-17 0,0 0 2 0,0 0 4 16,0 0 170-16</inkml:trace>
</inkml:ink>
</file>

<file path=word/ink/ink1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8:45.939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11 367 117 0,'0'0'138'0,"0"0"-73"0,0 0-32 16,0 0 0-16,0 0-6 0,0 0 0 16,0 0-5-16,0 0-5 0,0 0-3 0,0 0 1 15,0 0 3-15,0 0 0 0,-14-14 2 16,14 14 0-16,0 0 0 16,0 0 5-16,0 0 3 0,0 0-7 15,0 0-1-15,0 0-1 0,0 0-6 0,0 0-3 16,0 0-3-16,0 0-8 0,0 0 0 15,0 0 2-15,0 0-3 0,0 0-1 16,0 0 4-16,0 0-1 0,7 21 0 16,-7-21 4-16,10 18-3 0,-10-18 0 15,11 22-1-15,-11-22 1 0,13 25 0 0,-13-25 1 16,13 20-3-16,-13-20 5 16,12 17-5-16,-12-17 3 0,9 15 2 0,-9-15 1 15,0 0 0-15,0 0 5 16,0 0 0-16,17 18 2 0,-17-18 4 0,0 0 2 15,0 0-2-15,14-16-2 0,-7 1 0 16,3-3-5-16,0-4 2 0,8-3-7 16,3-8-7-16,2 2 2 0,6-9-10 15,4-1-7-15,12 7-27 0,-10-15-26 16,20 10-97-16,-8 0-29 0,1 3 6 0,-1 1-7 16,-9-1 198-16</inkml:trace>
</inkml:ink>
</file>

<file path=word/ink/ink1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8:47.033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23 396 35 0,'0'0'124'15,"0"0"-75"-15,0 0-2 0,0 0-3 16,0 0-6-16,0 0-9 0,0 0-4 15,0 0-5-15,0 0 3 0,-15-16 1 16,15 16-2-16,0 0-1 0,0 0-2 16,0 0-2-16,0 0 3 0,0 0-6 0,0 0 4 15,0 0-9-15,0 0 2 0,0 0-5 16,0 0 4-16,0 0-4 16,0 0 5-16,0 0-4 0,-9-15 2 15,9 15 0-15,0 0 1 0,0 0-1 0,0 0-1 16,0 0-2-16,0 0-5 0,0 0 3 15,0 0-4-15,0 0 2 0,0 0-3 16,0 0 0-16,0 0 1 0,0 0 7 16,0 0-4-16,0 0-3 0,0 0 2 15,0 0-2-15,0 0 1 0,0 0 5 0,0 0-7 16,0 0-7-16,0 0 9 16,0 0 1-16,2 14 0 0,-2-14 9 0,0 0-8 15,4 17 0-15,-4-17 0 16,5 22 7-16,-5-22-7 0,5 18 4 0,-5-18-10 15,8 18 1-15,-8-18-2 0,7 19 3 16,-7-19-2-16,0 0 2 0,10 20-3 16,-10-20 4-16,0 0-1 0,0 0 0 15,0 0 2-15,0 0-2 0,0 0 2 16,0 0 2-16,8 14 1 0,-8-14 5 0,0 0 2 16,0 0 0-16,0 0-1 0,0 0 2 15,2-14 2-15,-2 14-4 0,11-26 1 16,-1 8-11-16,4-5 9 0,4-3-12 15,6-4 6-15,4-1-4 0,8-2-1 16,5-2-10-16,-1-10-18 0,15 16-50 16,-2-7-115-16,-9-5 6 0,-1 3-6 15,-11-5 55-15,-2 4 140 0</inkml:trace>
</inkml:ink>
</file>

<file path=word/ink/ink1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1:23.91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54 57 0,'0'0'138'0,"0"0"-3"0,0 0-111 16,0 0 3-16,0 0 1 0,0 0 5 16,0 0 2-16,0 0-3 0,0 0-3 15,0 0 0-15,0 0 0 0,0 0 2 16,0 0-3-16,0 0-2 0,0 0-3 15,0 0-6-15,0 0-5 0,0 0-11 16,0 0 4-16,0 0-8 0,0-8 7 16,0 8-10-16,0 0 7 0,2-10-6 15,-2 10 7-15,4-7 0 0,-4 7 2 16,5-8 1-16,-5 8 0 0,6-8 3 0,-6 8 1 16,8-6-1-16,-8 6-1 0,7-5 5 15,-7 5-4-15,7-2 1 0,-7 2 0 16,0 0-1-16,9 1 3 0,-9-1 0 15,0 0 0-15,0 0-1 0,7 7 1 16,-7-7-3-16,7 5 2 0,-7-5-2 0,7 7-3 16,-7-7 1-16,8 8-1 15,-8-8-2-15,9 9 0 0,-9-9 0 16,9 8 0-16,-9-8-2 0,9 7 1 16,-9-7 5-16,9 7-6 0,-9-7 0 0,8 2 1 15,-8-2-2-15,0 0 1 0,7 0 1 16,-7 0-1-16,0 0-4 0,7-6 4 15,-7 6 3-15,8-5-5 0,-8 5 2 16,6-9-5-16,-6 9-1 0,6-10-4 16,-6 10-5-16,5-12-5 0,-5 12-12 0,1-12-12 15,-1 12-24-15,-1-7-60 0,1 7-63 16,0 0-10-16,0 0 15 0,0 0 126 16</inkml:trace>
</inkml:ink>
</file>

<file path=word/ink/ink1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1:23.21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138 52 25 0,'0'0'124'16,"0"0"0"-16,0 0-109 0,0 0-4 15,0 0 3-15,0 0 4 0,0 0 5 0,0 0 6 16,0 0 4-16,0 0 3 0,0 0 3 16,0 0 1-16,0 0 3 0,0 0-1 15,0 0-3-15,0 0-7 0,-4-7-6 16,4 7-4-16,0 0-7 0,0 0-5 15,0 0-4-15,0 0-3 0,0-7-1 16,0 7-2-16,-2-6 2 0,2 6-2 16,0 0 4-16,-4-9 2 0,4 9-1 15,0 0 0-15,-5-9 0 0,5 9 1 16,0 0-1-16,-8-7-1 0,8 7 0 0,-7-4-3 16,7 4 2-16,-9-4 2 0,9 4-1 15,-9 0-2-15,9 0 1 0,-10 2-1 16,10-2 0-16,-12 4 0 0,12-4 0 15,-12 7 0-15,12-7 2 0,-12 8 4 16,12-8-1-16,-11 9 2 0,11-9-1 0,-11 13 2 16,5-7-3-16,3 1 2 0,-1 0-4 15,1 0-1-15,-1 0-2 16,3 2 3-16,0-2-6 0,1 1 3 16,0-1-3-16,2 0 1 0,-1 0-1 0,-1-7 2 15,6 12-2-15,-6-12 0 0,8 7 1 16,-8-7-3-16,11 4 3 0,-11-4 0 15,12 1 0-15,-6-1-2 0,-6 0 0 16,13-2-3-16,-6-1 1 0,-1 0 4 16,3 0-4-16,-2-2-2 0,0 0 3 0,0 0-2 15,0-1 3-15,-7 6 1 0,11-11-1 16,-11 11-1-16,11-10 3 0,-11 10 0 16,6-7 0-16,-6 7-1 0,0 0 2 15,5-10 0-15,-5 10 1 0,0 0-2 16,-1-7 1-16,1 7 1 0,-2-7-2 15,2 7 2-15,0 0-1 0,-6-8-1 16,6 8 0-16,0 0 0 0,0 0 2 16,-5-7-2-16,5 7 1 0,0 0-1 15,0 0 1-15,0 0 1 0,0 0 0 0,0 0-2 16,0 0 1-16,0 0 1 0,0 0-1 16,0 0 4-16,0 0 0 0,0 0 0 15,0 0 1-15,2 7 2 0,-2-7-2 16,3 8 1-16,-3-8 0 0,1 9-1 15,-1-9-3-15,2 13 2 0,-2-13-4 16,3 13 4-16,-3-13-4 0,1 11 2 16,-1-11-4-16,3 11-1 0,-3-11 1 15,2 7 2-15,-2-7-2 0,0 0-2 16,1 9 2-16,-1-9-1 0,0 0-5 0,0 0 1 16,0 0-10-16,0 0-8 0,0 0-11 15,0 0-21-15,9 4-27 0,-9-4-59 16,-4-8-54-16,4 8-1 0,-3-8 8 15,3 8 178-15</inkml:trace>
</inkml:ink>
</file>

<file path=word/ink/ink1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1:19.73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78 15 0,'0'0'133'15,"0"0"-16"-15,0 0-77 0,0 0 1 0,0 0 0 16,-1-6 6-16,1 6-1 0,0 0-6 16,0 0-5-16,0 0-1 0,0 0-3 15,0 0 0-15,0 0-3 16,6-11-6-16,-6 11-7 0,2-6-5 0,-2 6-1 15,3-7-2-15,-3 7-1 0,4-8 2 16,-4 8-1-16,5-7 4 0,-5 7 0 16,6-8 3-16,-6 8-3 0,7-7 4 15,-7 7-4-15,7-5 2 0,-7 5-2 16,7-2-3-16,-7 2 0 0,8 1 1 0,-8-1-1 16,0 0 0-16,11 6 1 0,-11-6-1 15,0 0 1-15,7 8 0 0,-7-8-1 16,8 10-3-16,-8-10 2 0,7 9-4 15,-7-9 2-15,8 9-3 0,-8-9 1 16,7 7-3-16,-7-7 0 0,0 0 1 16,8 4-1-16,-8-4 4 0,0 0-5 15,0 0 2-15,8-3-1 0,-8 3 0 16,0 0 2-16,8-7-1 0,-8 7-3 16,7-8-5-16,-7 8-1 0,7-8-7 0,-4 1-12 15,-3 7-21-15,4-11-43 0,-4 11-118 16,4-13 6-16,-4 13-4 0,4-8 48 15,-4 8 159-15</inkml:trace>
</inkml:ink>
</file>

<file path=word/ink/ink1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8:41.486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0 328 21 0,'0'0'140'0,"0"0"6"0,0 0-109 0,0 0 0 16,0 0-5-16,0 0-3 15,0 0-8-15,0 0-5 0,0 0-4 0,0 0-3 16,0 0-2-16,0 0-1 0,0 0-1 16,0 0 8-16,0 0 6 0,0 0 2 15,15 5 2-15,-15-5 1 0,8 20 2 16,-8-20-1-16,10 34 4 0,-6-15-14 15,3 7 1-15,-1 1-9 0,2 1 2 16,-2-2-6-16,2-2 0 0,0-2-3 0,-3-4 1 16,1-3 1-16,-6-15-2 0,6 17 3 15,-6-17 3-15,0 0 4 0,14-3 1 16,-7-13 2-16,8-2 0 0,3-11 0 16,7-3-4-16,8-8 2 0,6-5-9 15,6-9 2-15,1-4-19 0,13 9-36 0,-15-13-57 16,10 8-87-16,4 4-1 0,-10-4-1 15,2 9 111-15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15.43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167 89 1 0,'-4'-12'25'0,"18"12"95"0,-14 0-96 16,0 0 2-16,13-10 1 0,-13 10 0 15,0 0-5-15,12-11-2 0,-12 11 4 16,0 0 4-16,0 0-2 0,0 0-4 15,12-10 3-15,-12 10-5 0,0 0 4 16,0 0-5-16,0 0-2 0,-1-16-11 0,1 16 5 16,0 0-3-16,0 0 0 15,-19-13 1-15,19 13-1 0,-17-8 0 0,17 8-1 16,-22-7 0-16,10 6-1 0,-1 0 0 16,-1 2-2-16,2 1-1 0,-3 1-1 15,2-2-1-15,-1 3 0 0,2-1-1 16,-1 2 2-16,13-5-3 0,-20 6 2 15,20-6-4-15,-12 7 2 0,12-7 0 16,0 0 0-16,0 0 7 0,-5 14-7 16,5-14 7-16,0 0-5 0,9 16 6 0,-9-16-5 15,14 11 4-15,-14-11-5 0,20 16 1 16,-8-9-1-16,0 1-1 0,1 3-3 16,0 0 1-16,1 3-2 15,-2 1 2-15,0 0-3 0,-1 0 0 0,-1 2 1 16,1 1 0-16,-4 0 4 0,1 0-5 15,-2-1 6-15,-1 3-3 0,-2-5 3 16,-1 3-2-16,-2-1 1 0,-1-1-2 16,-1 0 2-16,-3-2 2 0,1-2-2 15,4-12 0-15,-11 21 0 0,11-21 0 0,-10 15 1 16,10-15-1-16,0 0 5 0,-13 8-3 16,13-8 1-16,0 0 0 0,0 0 2 15,-12-8 0-15,12 8 1 0,-7-15 4 16,5 2-2-16,-4 0 4 0,3-1-4 15,-3-5 3-15,3 3-4 0,-1-3 3 0,2 1-4 16,0 1-1-16,1 2-5 0,3-2 2 16,2 4-2-16,0 0 3 15,4 1-2-15,0-1 0 0,-8 13-2 16,21-20 3-16,-9 10-2 0,0 2 2 0,1 1-3 16,-1 0 3-16,-1-1 3 0,1 2-3 15,-1-2 2-15,-11 8-5 0,17-15 1 16,-17 15-12-16,14-14-3 0,-14 14-18 15,0 0-15-15,18-11-25 0,-18 11-32 16,-4-14-59-16,4 14-14 0,0 0 95 0,0 0 83 16</inkml:trace>
</inkml:ink>
</file>

<file path=word/ink/ink1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1:18.88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1 115 0,'0'0'136'0,"4"-7"-49"16,-4 7-64-16,0 0-2 0,0 0 2 15,0 0 2-15,0 0 2 0,0 0-4 0,0 0-5 16,0 0 0-16,0 0 1 0,0 0 4 15,0 0 3-15,0 0-1 0,0 0-1 16,0 0-2-16,0 0-1 0,0 0-1 16,0 0-2-16,0 0-2 0,0 0-5 15,0 0-1-15,0 0-2 0,0 0-1 0,0 0-2 16,0 0 3-16,0 0 1 0,0 0 1 16,0 0 1-16,0 0-1 15,1 10 2-15,-1-10 2 0,4 10 2 16,-4-10-7-16,3 15 0 0,-3-6-4 0,2 0 2 15,-1 1-4-15,2 0 2 0,-2 1-4 16,0 0-1-16,0-1 0 0,1 1 1 16,0-1-2-16,-1 0 3 0,1-1 4 15,-1-1-4-15,-1-1 4 0,0-7-8 16,2 12 8-16,-2-12-8 0,0 0 9 0,0 8-10 16,0-8 3-16,0 0-3 0,0 0 2 15,0 0 3-15,0 0-5 0,0 0 2 16,0 0-2-16,0 0 3 15,-2-8-9-15,2 8 7 0,1-11-8 0,-1 11 5 16,2-12-4-16,-2 12 8 0,3-12-7 16,-3 12 4-16,4-10 2 0,-4 10 1 15,0 0 1-15,9-9 1 0,-9 9-1 16,10-3 0-16,-10 3 0 0,9-2-1 16,-2 2 1-16,0 0 0 0,1 2 0 0,-1-1-2 15,1 2 1-15,-2 0 0 0,1 1-1 16,1 0 1-16,0 2 5 0,-8-6-7 15,11 13 7-15,-7-6-7 0,0 0 9 16,-1 0-9-16,0 0 11 0,-3 1-7 16,-1-2 1-16,0 1 0 0,-2-1 0 15,-1 1-1-15,-1 0 0 0,5-7 3 16,-10 11-2-16,10-11 0 0,-12 10-2 16,3-5 3-16,2-2-3 0,1 0 3 15,-2-2-1-15,-1-1-4 0,1 0 2 0,0-2-2 16,8 2-2-16,-12-4-6 0,12 4-4 15,-12-10-16-15,12 10-20 0,-7-11-26 16,7 11-99-16,0-12-19 0,-1 2-2 16,1 10 57-16,-1-16 139 0</inkml:trace>
</inkml:ink>
</file>

<file path=word/ink/ink1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25T11:30:22.04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0,'0'0'0,"0"0"0,0 0 0,0 0 0,0 0 0</inkml:trace>
</inkml:ink>
</file>

<file path=word/ink/ink1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11:33:59.33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14 28 21 0,'0'0'133'0,"0"0"-77"16,0 0-1-16,0 0-10 15,0 0 8-15,-3-7-6 0,3 7-1 0,0 0-10 0,0 0-3 16,0 0-4-16,0 0 0 0,0 0-3 16,0 0 0-16,0 0-4 0,0 0-1 0,0 0-3 15,0 0-1-15,0 0-1 0,0 0 0 16,0 0-3-16,0 0-5 0,0 0 1 15,0 0-2-15,0 0 0 0,0 0-2 16,0 0 0-16,0 0-1 0,0 0-1 16,0 0 4-16,0 0-4 0,0 0 1 0,0 0-1 15,0 0 0-15,7-6 1 16,-7 6-1-16,0 0 1 0,0 0 1 16,8-3-2-16,-8 3 0 0,0 0 1 15,8-2-1-15,-8 2-1 0,0 0 1 0,7-3 0 16,-7 3-2-16,0 0 3 0,8-3-2 15,-8 3 1-15,0 0 1 0,7-2-2 16,-7 2 2-16,0 0-2 0,7 0-1 16,-7 0 2-16,0 0-2 0,9-1 0 15,-9 1-1-15,8 0 2 0,-8 0-4 0,6 0 3 16,-6 0 2-16,8-1-3 0,-8 1 1 16,7 2-1-16,-7-2 2 0,7 1-1 15,-7-1-1-15,0 0 1 16,8 4-1-16,-8-4-1 0,0 0 2 0,9 2-1 15,-9-2-1-15,0 0 1 0,9 2 1 16,-9-2-2-16,0 0-2 0,9 2 3 16,-9-2-1-16,0 0 1 0,7 2-2 15,-7-2 1-15,0 0 1 0,0 0 0 16,7 4 2-16,-7-4-2 0,0 0 0 0,0 0 0 16,0 0 2-16,0 0-1 0,7 7-6 15,-7-7 5-15,0 0 0 16,0 0 0-16,0 0-1 0,8 5 1 15,-8-5 1-15,0 0-3 0,0 0 7 0,4 7-6 16,-4-7 2-16,0 0-2 0,0 0 2 16,0 0-2-16,0 0 1 0,4 7 1 15,-4-7-3-15,0 0 2 0,0 0-1 16,0 0 0-16,0 0 5 0,0 0-4 16,-1 6 1-16,1-6-2 0,0 0 3 0,0 0-1 15,0 0 1-15,0 0-2 0,0 0-3 16,-4 7 3-16,4-7 2 0,0 0 0 15,0 0-2-15,-5 8-1 0,5-8 1 16,0 0 2-16,-6 6-2 0,6-6 1 16,0 0-2-16,-8 4 0 0,8-4 3 0,0 0 7 15,-8 3-8-15,8-3 6 16,-7 2-5-16,7-2 8 0,-7 3-12 16,7-3 11-16,-7 3-12 0,7-3 6 15,0 0-6-15,-10 6 5 0,10-6-3 0,0 0 1 16,-7 3 1-16,7-3 0 0,0 0 0 15,-7 3-2-15,7-3 4 0,0 0-4 16,-8 2 1-16,8-2 2 0,0 0-2 16,-10 3 0-16,10-3 0 0,-7 3 1 15,7-3-3-15,-8 2 2 0,8-2 0 0,-8 2-1 16,8-2 3-16,-9 1-2 0,9-1 1 16,-8 2-2-16,8-2 5 0,-8 1-3 15,8-1 1-15,-6 0-1 16,6 0-2-16,0 0 2 0,-10 1 1 0,10-1-1 15,0 0-2-15,-7 0 0 0,7 0 1 16,0 0-1-16,0 0 3 0,-8 1-3 16,8-1 1-16,0 0 0 0,0 0 2 15,0 0 0-15,0 0-2 0,-7 2-1 16,7-2 2-16,0 0-1 0,0 0 0 0,0 0 1 16,0 0-3-16,0 0 1 0,0 0 0 15,0 0 1-15,0 0-1 0,0 0 2 16,0 0-2-16,0 0 1 15,0 0 1-15,8-1-3 0,-8 1 4 0,0 0-2 16,6-1-2-16,-6 1 2 0,0 0 1 16,9-1-3-16,-9 1 3 0,7 0 1 15,-7 0-2-15,7 1 1 0,-7-1 1 16,8-1-2-16,-8 1 0 0,8 1-1 16,-8-1 0-16,7 1-1 0,-7-1 2 0,8-2-1 15,-8 2-1-15,8 1 1 0,-8-1 1 16,8-2 1-16,-8 2-1 0,9-3 1 15,-9 3-1-15,9-2 2 0,-9 2-1 16,8-3 0-16,-8 3 0 0,6-4 1 16,-6 4-1-16,0 0 2 0,8-5-3 0,-8 5 0 15,0 0 3-15,0 0-5 16,8-7 4-16,-8 7-10 0,0 0 13 16,4-7-12-16,-4 7 8 0,0 0-7 15,0 0 6-15,2-8-5 0,-2 8 7 0,0 0-2 16,0 0-2-16,1-7 1 0,-1 7 2 15,0 0 0-15,0 0 1 0,-3-9-2 16,3 9-1-16,0 0 3 0,-3-6-2 16,3 6 2-16,0 0-2 0,-4-7 0 15,4 7 2-15,0 0-2 0,0 0 0 0,-6-9-1 16,6 9 2-16,0 0 1 0,0 0-1 16,-8-5 1-16,8 5-4 0,0 0 4 15,-6-4-2-15,6 4 1 16,-7-4-2-16,7 4 1 0,-8-3-2 0,8 3 2 15,-7-3-1-15,7 3 2 0,-7-3 0 16,7 3-2-16,-8-1 1 0,8 1 0 16,-7-1 0-16,7 1 0 0,-8 0 0 15,8 0 0-15,-9-1-1 0,9 1 1 16,-9 0-1-16,9 0 2 0,-8 1-1 0,8-1-1 16,-7 0-1-16,7 0 1 0,-7 1 1 15,7-1 1-15,0 0-1 16,-9 0-1-16,9 0 0 0,0 0 2 15,0 0 1-15,0 0-3 0,0 0 1 0,-7 0 0 16,7 0-1-16,0 0 1 0,0 0-1 16,0 0 0-16,0 0 0 0,0 0 3 15,0 0-2-15,0 0-1 0,0 0 2 16,9 1-1-16,-9-1 0 0,0 0 1 16,9-2-3-16,-9 2 3 0,8-1-1 0,-8 1 1 15,10-1 1-15,-10 1-2 0,10 0 1 16,-10 0-1-16,11 2 2 0,-11-2-2 15,11 2-2-15,-11-2 2 0,12 3-1 16,-12-3 0-16,10 5 1 0,-10-5 0 16,9 4-2-16,-9-4 0 0,8 4 5 0,-8-4-3 15,0 0-2-15,8 6 1 16,-8-6 1-16,0 0 0 0,7 8 0 16,-7-8 0-16,0 0-2 0,0 0 2 15,7 8 2-15,-7-8-3 0,0 0 0 0,4 7 0 16,-4-7-1-16,0 0 9 0,3 7-6 15,-3-7 5-15,1 7-8 0,-1-7 8 16,0 0-10-16,0 8 10 0,0-8-9 16,0 0 2-16,-1 9-4 0,1-9 5 15,0 0-1-15,0 0 0 0,-5 8 3 0,5-8 0 16,0 0 1-16,-8 5-4 0,8-5 2 16,-7 3 0-16,7-3-1 0,-9 3 1 15,9-3-1-15,-10 4-2 16,10-4 1-16,-12 1 3 0,12-1-3 0,-11 2-2 15,11-2 5-15,-11 0-3 0,11 0 2 16,-10 0 0-16,10 0 1 0,-11 2-2 16,11-2 1-16,-9 2-2 0,9-2-2 15,-8 1 3-15,8-1 0 0,0 0 0 16,-7 2-2-16,7-2 0 0,0 0 3 0,0 0 0 16,0 0 1-16,0 0-2 0,0 0 1 15,0 0 0-15,0 0-1 16,0 0-2-16,0 0 3 0,0 0-2 15,0 0 1-15,0 0 0 0,0 0-2 0,0 0 2 16,0 0-2-16,0 0 4 0,0 0-4 16,0 0 4-16,0 0-2 0,0 0 0 15,7 0 0-15,-7 0 0 0,0 0 0 16,8-1 0-16,-8 1 0 0,6 1 0 16,-6-1 0-16,7-1 3 0,-7 1-4 0,7 0 1 15,-7 0 0-15,8 0-1 0,-8 0 0 16,7 1 2-16,-7-1-1 0,9 1-2 15,-9-1 2-15,8 3-1 0,-8-3 3 16,8 3-2-16,-8-3 1 0,9 2-3 16,-9-2 3-16,7 3-3 0,-7-3 3 0,8 2-2 15,-8-2 1-15,8 3-1 16,-8-3 0-16,7 5 1 0,-7-5-1 16,8 4 1-16,-8-4-1 0,0 0 2 15,8 8-1-15,-8-8 1 0,0 0-2 0,7 9 1 16,-7-9 2-16,0 0-2 0,5 9 2 15,-5-9-5-15,0 0 2 0,3 6 0 16,-3-6 4-16,0 0-5 0,0 0 2 16,0 0 0-16,3 8-1 0,-3-8 1 15,0 0 0-15,0 0-2 0,1 8 0 0,-1-8 2 16,0 0 1-16,-1 8-2 0,1-8 3 16,0 0-2-16,-3 8 1 0,3-8 0 15,0 0-1-15,0 0 0 16,-7 6 0-16,7-6 0 0,0 0-1 0,-6 7 2 15,6-7-1-15,0 0 0 0,-9 5 1 16,9-5-2-16,-7 4-1 0,7-4 1 16,-7 3 0-16,7-3 0 0,-9 1 5 15,9-1-5-15,-10 2 1 0,10-2 0 16,-11 1 0-16,11-1 1 0,-11-1 2 0,11 1-1 16,-10 0-5-16,10 0 1 0,-10-2-1 15,10 2 4-15,-8-2 1 0,8 2-4 16,-9 0 1-16,9 0 1 15,-7-3 0-15,7 3 3 0,0 0 0 0,-8 0-3 16,8 0 2-16,0 0-1 0,0 0-2 16,-8-2 2-16,8 2 0 0,0 0-2 15,0 0 3-15,-7 0-2 0,7 0-4 16,0 0 4-16,0 0-1 0,0 0 0 16,0 0 0-16,0 0 1 0,0 0-1 0,-7 0-1 15,7 0 3-15,0 0-1 0,0 0 1 16,0 0-1-16,0 0-1 0,0 0 0 15,0 0 1-15,0 0 0 0,0 0-1 16,8 4 1-16,-8-4-1 0,0 0 0 16,9 2 1-16,-9-2 2 0,7 3-5 0,-7-3 3 15,7 0 0-15,-7 0 1 16,10 1 0-16,-10-1-1 0,10 1-3 16,-10-1 1-16,10-2 3 0,-10 2-1 15,12 0 2-15,-12 0-2 0,12-4 2 0,-12 4-1 16,10-4 2-16,-10 4 1 0,12-6-5 15,-12 6 1-15,8-5-1 0,-8 5 2 16,8-2-3-16,-8 2 4 0,0 0-3 16,7-6-1-16,-7 6 5 0,0 0-3 15,0 0 1-15,4-8-1 0,-4 8 3 0,2-8-3 16,-2 8 0-16,0 0 3 0,2-7-4 16,-2 7 4-16,0 0-4 0,1-9 1 15,-1 9-2-15,0 0 3 16,0 0 0-16,-4-8-1 0,4 8 1 0,0 0 0 15,-8-8 0-15,8 8 0 0,0 0 0 16,-9-9-1-16,9 9-1 0,-7-3 2 16,7 3-1-16,0 0 0 0,-9-9 0 15,9 9 0-15,-7-5 1 0,7 5-1 16,-8-4 0-16,8 4 1 0,-9-3-2 0,9 3 2 16,-9-2-1-16,9 2 1 0,-10 1-1 15,10-1-1-15,-10 0 0 16,10 0 0-16,-10 1 0 0,10-1-1 15,-10 1 0-15,10-1 1 0,-8-1 2 0,8 1-1 16,-7 1 3-16,7-1-4 0,0 0 3 16,-6-3 0-16,6 3-3 0,0 0 2 15,0 0-2-15,0 0 2 0,0 0-1 16,0 0 0-16,0 0 0 0,0 0-1 16,0 0 2-16,0 0-1 0,0 0-1 0,0 0 0 15,0 0 0-15,0 0 2 0,0 0-1 16,0 0-2-16,0 0 4 0,0 0-1 15,0 0-2-15,0 0 0 0,10-4 2 16,-10 4-2-16,7 0 2 0,-7 0-1 16,7-3-1-16,-7 3-1 0,8-1 7 0,-8 1-6 15,7 1 2-15,-7-1-2 16,7 2 1-16,-7-2 0 0,8 3-2 16,-8-3 1-16,8 3-1 0,-8-3 1 15,8 6 1-15,-8-6 0 0,8 5 0 0,-8-5-1 16,8 5 3-16,-8-5-2 0,7 6 0 15,-7-6 0-15,0 0-2 0,9 6 1 16,-9-6 4-16,4 8-3 0,-4-8-1 16,4 7 0-16,-4-7 0 0,0 0 0 15,5 8 2-15,-5-8-2 0,0 0-2 0,3 8 2 16,-3-8 4-16,0 0-3 0,0 0 1 16,2 9 0-16,-2-9-2 0,0 0 1 15,2 7 2-15,-2-7-3 16,0 0-1-16,0 0 2 0,-2 8 0 0,2-8-1 15,0 0 1-15,0 0-2 0,-6 7 2 16,6-7 0-16,0 0-1 0,-9 5 0 16,9-5 2-16,-8 2 0 0,8-2-2 15,-10 3 4-15,10-3-4 0,-11 3 1 16,11-3 1-16,-13 2 0 0,13-2-1 0,-13 2-3 16,13-2 3-16,-10 2-3 0,10-2-1 15,-9-1 4-15,9 1-1 0,-8 0 3 16,8 0-2-16,-8 0 3 15,8 0-1-15,-7-3 1 0,7 3-1 0,0 0-1 16,-9-3-3-16,9 3 1 0,0 0 0 16,-6-5-1-16,6 5 1 0,0 0 1 15,0 0 3-15,0 0-2 0,0 0 2 16,0 0-2-16,0 0 0 0,0 0 1 16,0 0-2-16,0 0-2 0,0 0-1 0,0 0 0 15,0 0 0-15,0 0 1 0,0 0 0 16,0 0 1-16,0 0 2 0,0 0 1 15,0 0-3-15,8 3 1 0,-8-3 1 16,8 2 0-16,-8-2 1 0,9-1-2 16,-9 1-3-16,11-1 2 0,-11 1 4 0,11-2-1 15,-11 2-3-15,11-5 1 16,-11 5-2-16,12-2 2 0,-12 2 1 16,10-5 0-16,-10 5-4 0,11-6 2 15,-11 6 1-15,8-5 2 0,-8 5 0 0,8-8-1 16,-8 8-1-16,0 0 0 0,8-8 3 15,-8 8 0-15,0 0-1 0,0 0-2 16,7-9-1-16,-7 9 2 0,0 0 1 16,2-7-2-16,-2 7-2 0,0 0 1 15,-1-9 0-15,1 9 1 0,0 0 1 0,-3-8 0 16,3 8-1-16,0 0 3 0,-5-7-3 16,5 7 2-16,0 0-2 0,-7-8 3 15,7 8-2-15,0 0 0 16,-7-8-3-16,7 8 0 0,0 0 5 0,-9-7-4 15,9 7 0-15,-8-2 1 0,8 2 0 16,-9-2 0-16,9 2 1 0,-10-1 0 16,10 1-4-16,-9 0 4 0,9 0-2 15,-7-2 0-15,7 2-2 0,-7 0 3 16,7 0 0-16,0 0-1 0,-9 1 0 0,9-1 0 16,0 0 3-16,-7 0-1 0,7 0 0 15,0 0 0-15,0 0-2 16,0 0 1-16,-7-1 1 0,7 1-1 15,0 0-2-15,0 0 2 0,0 0 1 0,0 0-1 16,0 0 1-16,0 0 0 0,0 0 1 16,0 0-3-16,0 0 2 0,0 0 0 15,0 0 0-15,0 0-2 0,0 0 1 16,0 0-1-16,0 0-4 0,-3-7 6 16,3 7-1-16,0 0-2 0,0 0 0 0,7-2 0 15,-7 2 1-15,0 0 0 0,9-1 2 16,-9 1-1-16,9-3 1 0,-9 3-1 15,9-1 1-15,-9 1 0 0,9-1 0 16,-9 1 0-16,10-3 4 0,-10 3-5 16,9-1-3-16,-9 1 3 0,10-2 3 0,-10 2-3 15,9-3 1-15,-9 3-2 16,8-2 1-16,-8 2 0 0,7-3 1 16,-7 3-1-16,6-2-3 0,-6 2 4 15,0 0 1-15,0 0 0 0,8-5-1 0,-8 5-6 16,0 0 7-16,0 0-8 0,4-7 9 15,-4 7-10-15,0 0 7 0,0 0-7 16,2-6 8-16,-2 6-1 0,0 0-1 16,0 0 2-16,1-7 0 0,-1 7-1 15,0 0-1-15,0 0 2 0,-1-7-2 0,1 7 1 16,0 0 0-16,-3-8 1 0,3 8-1 16,0 0 2-16,-5-6 0 0,5 6-1 15,0 0 3-15,-5-8-4 16,5 8 1-16,0 0 2 0,-7-6-4 0,7 6 1 15,0 0 1-15,-7-8-2 0,7 8-2 16,-7-3 4-16,7 3-2 0,-7-4 0 16,7 4 1-16,-8-2-1 0,8 2 0 15,-9 0 1-15,9 0 0 0,-9 0 1 16,9 0 1-16,-9 1-3 0,9-1-1 0,-8 1 3 16,8-1-1-16,-7 2 0 0,7-2-2 15,-7 1 2-15,7-1 0 0,-6 2 2 16,6-2-1-16,-7 2-2 0,7-2 1 15,0 0 0-15,-9 4 1 0,9-4-2 16,0 0 0-16,-7 2 0 0,7-2 1 16,0 0-1-16,0 0 2 0,0 0 0 15,0 0-2-15,0 0 3 0,-6-1-3 16,6 1 3-16,0 0-1 0,0 0 2 16,0 0-3-16,0 0-2 0,0 0 4 0,0 0-3 15,0 0 2-15,-8-3-1 0,8 3-2 16,0 0 0-16,0 0 0 0,0 0 3 15,0 0-1-15,0 0 0 0,0 0-2 16,0 0 1-16,0 0 1 0,0 0 0 16,0 0 0-16,0 0 0 0,0 0-1 0,0 0 0 15,0 0 1-15,0 0 2 16,0 0-2-16,0 0 0 0,0 0-1 16,0 0 2-16,0 0-2 0,0 0 0 15,0 0 2-15,0 0-4 0,0 0 3 0,0 0 1 16,0 0 0-16,0 0-3 0,-1 9 3 15,1-9 0-15,0 0-2 0,1 8-1 16,-1-8 2-16,2 7-3 0,-2-7 2 16,2 10 1-16,-2-10 0 0,1 10 5 15,-1-10-6-15,0 13 8 0,0-13-10 0,1 12 10 16,-1-12-6-16,-1 12 4 0,1-12-7 16,-1 14 2-16,1-6 0 0,1 0-1 15,-2 0 3-15,1 0-5 16,0 0 1-16,0 1 0 0,0-2-3 0,0 0 2 15,0-7 4-15,0 10-3 0,0-10 2 16,1 11-1-16,-1-11 2 0,1 7-1 16,-1-7 3-16,0 0-4 0,2 8 3 15,-2-8-2-15,0 0-2 0,0 0 1 16,0 0 2-16,0 0-2 0,0 0 0 0,0 0 2 16,0 0-2-16,0 0 1 0,0 0 3 15,4-10 0-15,-4 10-1 16,1-11 1-16,-1 4 1 0,0-2-1 15,0 0-2-15,1-1 2 0,-1-2-6 0,-1 0 4 16,1 1 2-16,0-1-8 0,0-1 7 16,0 3-7-16,-1-1 5 0,0 2-6 15,1 1 11-15,-1 1-10 0,1 7 4 16,-2-9 2-16,2 9-1 0,0 0 0 16,0 0 1-16,0 0 0 0,-4-7-2 0,4 7 1 15,0 0-2-15,0 0 2 0,0 0-2 16,0 0 0-16,0 0 1 0,0 0 1 15,0 0-1-15,0 0-2 0,0 0 5 16,-3 9-3-16,3-9-1 0,1 11 9 16,-1-4-10-16,0 0 8 0,1 0-10 0,-1 3 12 15,1-2-9-15,1 0 8 16,-1 0-7-16,0 0 1 0,0-1 3 16,0 1-4-16,1 0 3 0,-1-1-2 15,-1 0-2-15,1 0 1 0,-1-7 4 0,1 12-3 16,-1-12-1-16,0 11 3 0,0-11 3 15,1 9-5-15,-1-9 1 0,1 9-1 16,-1-9 3-16,0 0-4 0,1 10 3 16,-1-10-2-16,0 0-2 0,0 0 3 15,0 0-2-15,0 0 4 0,0 0-5 0,0 0 1 16,0 0 1-16,0 0 0 0,0 0 0 16,0 0 0-16,2 6 2 0,-2-6-4 15,0 0 2-15,0 0 1 16,0 0 0-16,0 0-1 0,0 0 1 0,0 0-2 15,0 0 3-15,5 7-1 0,-5-7 0 16,0 0-1-16,0 0 2 0,0 0-4 16,0 0 1-16,7 4 1 0,-7-4 0 15,0 0 0-15,0 0-1 0,0 0-1 16,0 0-1-16,0 0 5 0,7 7 1 0,-7-7-2 16,0 0-1-16,0 0 0 0,8 0-1 15,-8 0 2-15,0 0-1 0,8 0 0 16,-8 0-5-16,7-1 5 15,-7 1 1-15,9 1-1 0,-9-1 2 0,9-3-1 16,-9 3 0-16,9 0 1 0,-9 0-1 16,10-2-2-16,-10 2 1 0,7-3-1 15,-7 3 2-15,0 0-1 0,9-4 0 16,-9 4-1-16,0 0 1 0,7-3 1 16,-7 3-3-16,0 0 2 0,7-1-2 0,-7 1 2 15,0 0-3-15,7-1 4 0,-7 1 0 16,0 0 0-16,8-4 0 0,-8 4-1 15,0 0 0-15,6-4 1 0,-6 4 1 16,0 0-2-16,0 0 0 0,0 0-1 16,0 0 3-16,7-7-1 0,-7 7-2 0,0 0 2 15,0 0 0-15,0 0-1 16,0-7 0-16,0 7 2 0,0 0-6 16,-2-7 6-16,2 7-1 0,0 0-1 15,-5-10-2-15,5 10 1 0,-4-10 2 0,4 10-1 16,-5-8 2-16,5 8 0 0,-7-9 0 15,7 9 1-15,-6-8 1 0,6 8-2 16,-8-7-2-16,8 7 3 0,-9-6-3 16,9 6 2-16,-9-6-3 0,9 6 0 15,-9-3-1-15,9 3 2 0,-9-3 1 0,9 3-2 16,-8-1-2-16,8 1 1 0,-7 0 1 16,7 0 2-16,-7 0-1 0,7 0 1 15,0 0-3-15,-8 3 2 16,8-3 1-16,0 0-3 0,-7-1 4 0,7 1-3 15,0 0 1-15,0 0-1 0,0 0 3 16,0 0-1-16,0 0-1 0,0 0 2 16,0 0-2-16,0 0-1 0,0 0 4 15,0 0-3-15,0 0 0 0,0 0-1 16,0 0 4-16,0 0-2 0,0 0-4 0,0 0 3 16,8-6-2-16,-8 6 0 0,6-1 1 15,-6 1 3-15,9-4-4 0,-9 4 1 16,9-3 5-16,-9 3-5 15,12-5 5-15,-12 5-2 0,12-6-1 0,-12 6-1 16,11-5 2-16,-11 5 0 0,9-6-2 16,-9 6-7-16,7-5 6 0,-7 5-6 15,0 0 10-15,6-9-10 0,-6 9 9 16,0-7-7-16,0 7 7 0,0-6-1 16,0 6 1-16,-3-7-1 0,3 7 0 0,-4-7 0 15,4 7-3-15,-7-7 3 0,7 7-1 16,-8-7 2-16,8 7-4 0,-11-8 3 15,11 8-3-15,-10-8 6 0,10 8-4 16,-11-8-2-16,11 8 1 0,-9-7 3 16,9 7-1-16,-8-5 0 0,8 5 0 0,-8-3-4 15,8 3 2-15,-8 0-2 16,8 0-7-16,-9 4-16 0,1-5-22 16,9 9-48-16,-1-8-116 0,-7 7 8 15,7-7-9-15,0 0 32 0,-4 8 181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0:13.52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105 72 1 0,'-15'3'49'0,"20"18"86"15,-9-10-100-15,2 4-1 16,2 0 0-16,2 0-9 0,5 0-8 16,2 0-9-16,4-3-1 0,4-1-5 15,4-2-1-15,2-2 0 0,1-3-2 0,2-3 3 16,2-1 5-16,-2-6 10 0,0 1 2 15,-6-9 7-15,2 5 4 0,-9-10 4 16,3 6 4-16,-12-9 5 0,3 7-8 16,-10-9-3-16,1 10-8 0,-9-7 2 15,2 7-7-15,-9-3 1 0,-1 5-9 0,-4 1-2 16,-1 4-3-16,-2 4 0 0,-2 4-2 16,0 3-8-16,-4 0-15 0,8 11-36 15,-11-5-42-15,0 1-93 16,11 9 3-16,-6-6-4 0,8 9 179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0:13.16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140 14 1 0,'0'0'87'0,"0"0"56"0,-6-15-114 16,6 15 7-16,0 0-2 0,-13 0 9 15,13 0-5-15,-13 10-6 0,2-1 1 16,4 5-1-16,-7-1 1 0,7 9-9 16,-7-5 3-16,3 7-12 0,-2 0-2 15,4 3-4-15,0 0-3 0,2 1-5 0,3 0-3 16,2-2 4-16,3 1-3 0,3-4 4 16,3-2-6-16,3-2 5 15,4-4-5-15,2-3 4 0,3-5-2 16,2-4 2-16,2-2-2 0,-1-5 0 0,1-2 2 15,1-6-2-15,-3 0 3 0,-2-3-3 16,-4-2 4-16,-2-3-3 0,-5 0 5 16,-1 3 2-16,-7-3 4 0,0 6-3 15,-6-3 2-15,0 6-1 0,-5 3 0 16,11 8-1-16,-26-5-2 0,9 9-3 0,0 3-3 16,-1 2 0-16,0 6-4 0,0-2-4 15,5 9-19-15,-5-8-12 0,12 8-31 16,-5-10-24-16,4 0-66 0,10 7-23 15,-3-19 56-15,10 25 127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0:12.6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63 139 0,'0'0'71'16,"0"0"-2"-16,0 0-9 0,0 0-1 15,-2-12-12-15,2 12-1 0,0 0-12 16,0 0-5-16,0 0-17 0,0 0-1 16,13-16-3-16,-13 16-2 0,14-6-4 15,-14 6 0-15,21-7 1 0,-7 2-2 16,0 2 3-16,1-2-1 0,0 1 0 16,1 1-2-16,0 1 3 0,0 2-5 0,-1 0 3 15,-2 1 0-15,0 1-2 0,-13-2 0 16,20 10 0-16,-20-10 0 0,13 13 0 15,-13-13 4-15,6 15 2 0,-6-15-5 16,0 18 7-16,0-18-4 0,-7 18 4 16,7-18-5-16,-12 18 5 0,12-18-7 15,-17 17 2-15,17-17-6 0,-20 18 3 16,20-18-3-16,-21 14 2 0,21-14-2 16,-19 12 5-16,19-12-4 0,-17 10 0 15,17-10 3-15,-11 5-2 0,11-5-2 0,0 0 1 16,0 0 1-16,0 0-2 0,0 0-2 15,0 11 3-15,0-11 0 0,0 0 1 16,17-2 4-16,-17 2-5 0,15-1 1 16,-15 1-1-16,19-3 1 0,-7 4 2 15,-1 1-5-15,3 3 2 0,0-1-5 0,4 3-1 16,-3-2 1-16,5 6-6 0,-5-3 3 16,2 3-3-16,-5-3 3 15,2 3-3-15,-14-11 8 0,16 21 0 16,-16-21 2-16,3 23 1 0,-3-23 2 0,-9 22-3 15,1-11 5-15,-4 2 0 0,0-5-1 16,-4 3 1-16,1 0-3 0,-3-2 3 16,1 0 2-16,-2-2-6 0,1 1 3 15,0-3-2-15,1 3 3 0,0-5-1 16,2-1-1-16,2 0-12 0,-1-2-6 0,14 0-11 16,-21-4-14-16,21 4-13 0,-13-9-21 15,13 9-30-15,0 0-47 0,-10-17 113 16,10 17 41-16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0:11.8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50 128 0,'0'0'60'0,"0"0"-7"0,0 0 2 16,0 0-10-16,0 0 4 0,0 0-9 16,0 0 1-16,-2-12-16 0,2 12 4 15,0 0-8-15,0 0-5 0,0 0-3 16,0 0-5-16,0 0-3 0,0 0-3 16,0 0 2-16,12-7-1 0,-12 7 0 15,13-6 0-15,-13 6-2 0,20-8 1 0,-6 5 1 16,1-2-1-16,2 2 0 0,1 0-4 15,2 1 3-15,-2 0-2 0,2 4 4 16,-3-2-3-16,0 2 0 0,-2 2 1 16,-3 0-2-16,-12-4 4 0,16 15-5 15,-16-15 4-15,8 18 5 0,-8-6-4 0,-2-1 4 16,-3 1-3-16,-2 2 5 0,0 0-11 16,-3 0 10-16,-2 0-10 15,-2-1 2-15,-1 0-3 0,-2-1 0 16,1 0 0-16,-1-1 1 0,1-3 2 0,0 0-3 15,2-2 4-15,1 1 0 0,13-7 1 16,-18 7-2-16,18-7-2 0,0 0 3 16,-14 7-2-16,14-7 2 0,0 0-2 15,0 0 0-15,0 0-2 0,14-2 4 16,-14 2 0-16,17-5-1 0,-17 5 0 0,23-5 2 16,-11 3-3-16,2 2-1 0,0 0 3 15,1 0-3-15,-1 2 1 0,1 2-2 16,-1 0 2-16,-1 0-2 0,0 3 1 15,0 2 1-15,-13-9 2 0,20 19-2 16,-20-19 1-16,14 22 1 0,-14-22-1 16,7 22-3-16,-7-22 6 0,-1 20-4 15,1-20 1-15,-9 22 0 0,1-11 1 16,8-11-1-16,-22 20 3 0,9-12-4 16,-2 2 3-16,-1-3-2 0,0 0 1 0,-1-4 0 15,2 1-1-15,-1-1-10 0,0-3-5 16,2 4-6-16,-2-8-10 0,16 4-6 15,-27-6-11-15,27 6-18 0,-20-5-37 16,4-8-57-16,16 13 21 0,-11-12 139 16,11 12 0-16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37.73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30 100 0,'0'0'158'16,"-13"9"-66"-16,13-9-29 0,0 0 1 16,0 0 2-16,0 0-4 0,-1-12-7 0,1 12-5 15,0 0-10-15,19-6-9 0,-19 6-4 16,17-9-4-16,-17 9-2 0,27-6-4 15,-12 1-3-15,5 6-3 16,1-2-2-16,2 1 0 0,2 0-6 0,2 1 0 16,1 2-9-16,-4-4-13 0,12 12-41 15,-16-5-118-15,4-2-29 0,0 2 0 16,-7-1-4-16,0 0 182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37.4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37 2 1 0,'0'0'145'0,"0"0"14"0,-24 1-99 15,24-1-3-15,0 0-1 0,0 0 9 16,-14-4-15-16,14 4-1 0,0 0-13 16,0 0 0-16,0 0-15 0,0 0-1 15,0 0-3-15,0 0 3 0,0 0-1 0,0 0 0 16,0 0 0-16,0 0 0 0,14 6-2 15,-14-6 1-15,20 2-4 16,-5 0-3-16,0-2-2 0,3 1-5 16,0-1 0-16,1 0 0 0,1 2-2 0,-1-1-1 15,-1 1 0-15,-2-2-6 0,1 3-8 16,-5-4-4-16,5 8-3 0,-17-7-23 16,23 7-11-16,-23-7-19 0,15 5-7 15,-15-5-23-15,0 0-36 0,0 0-56 16,0 0 12-16,0 0 156 0,-17-6 27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16.63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79 42 0,'-14'2'23'16,"14"-2"-8"-16,0 0-5 0,0 0 4 0,0 0 2 15,0 0-1-15,0 0 2 0,0 0 2 16,0 0 1-16,0 0 5 0,16 11 2 15,-16-11 0-15,22 3 3 0,-10-3 3 16,7 3 2-16,-3-5-1 0,8 5 3 16,-3-5 1-16,11 5-1 0,-4-7-4 15,12 6-5-15,-3-8-3 0,11 7-5 16,2-9-2-16,8 7-3 0,2-4-5 16,5 0 1-16,5-1-1 0,4 0-3 15,3 1-1-15,4 1-2 0,-1 0 3 0,2-2-5 16,1 0 2-16,1 2-3 0,-1-1 3 15,0 0-1-15,-3 0 0 0,-2 1 0 16,-3-1 2-16,-1 3-5 0,-5-2 2 16,-3 1 0-16,-3 2 0 0,-5 1-1 15,-3 1-4-15,-6-2-6 0,-1 7-18 0,-11-8-11 16,5 12-26-16,-15-9-23 0,-1 0-70 16,-1 6-25-16,-13-8 10 0,6 8 172 15,-18-7 0-15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8:59:50.3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26 11 150 0,'-13'-12'160'0,"13"12"7"0,0 0-135 15,0 0 5-15,-2 19 1 0,2-19 1 16,-5 13-2-16,5-13-10 0,-3 21-1 16,0-10-7-16,5 4-2 0,-2-3-8 0,4 4 2 15,-2-4-7-15,2 2-2 0,0-3-1 16,1 2 1-16,-5-13-1 0,11 19 0 16,-11-19-6-16,7 13-9 0,-7-13-21 15,4 11-27-15,-4-11-47 0,11 18-79 16,-11-18 4-16,0 0 2 0,-17 6 182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15.9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0 199 0,'-2'13'179'0,"2"-13"2"0,0 0-99 0,0 0-51 16,0 0-14-16,0 0-1 0,0 0-10 15,0 0-4-15,13 1-9 0,-13-1-14 16,0 0-22-16,0 0-30 0,0 0-25 16,0 0-65-16,0 0-17 0,0 0 53 15,0 0 127-15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23.59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11 266 0,'0'0'190'0,"0"0"9"16,0 0-108-16,4-11-78 0,-4 11-27 16,0 0-36-16,0 0-82 0,0 0-66 15,0 0 8-15,0 0 16 0,0 0 174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23.35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 0 163 0,'0'0'158'0,"0"0"3"16,0 0-138-16,0 0 4 0,0 0 1 0,0 0 0 16,-12 11-6-16,12 2 4 0,0-13 0 15,-5 25 1-15,5-25-9 0,-5 26-3 16,3-12-7-16,3 3 3 0,-1-1-9 15,0 2 4-15,1-1 1 0,0 0-4 16,0 1 4-16,0 0-10 0,1 0 5 16,-3-3-17-16,4 4-1 0,-5-6-28 15,8 8-34-15,-8-9-51 0,2-12-62 16,2 26 6-16,-2-26 79 0,6 20 106 16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22.9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56 1 0,'0'0'141'16,"0"0"-36"-16,0 0-43 0,0 0 2 16,0 0-9-16,0 0-4 0,0 0-8 15,5-15-5-15,-5 15-13 0,0 0-3 0,12-8 0 16,-12 8-7-16,11-10 3 0,-11 10-7 16,14-11-1-16,-14 11-5 0,18-8 4 15,-18 8-7-15,18-4-1 0,-18 4 0 16,19 1-3-16,-19-1 3 0,19 3 0 15,-19-3-2-15,16 10-4 0,-16-10 4 16,14 14-4-16,-14-14 3 0,8 17-2 16,-8-17 3-16,4 20-3 0,-4-20 4 15,0 17 2-15,0-17-2 0,-6 15 2 16,6-15 1-16,-11 14-1 0,11-14-1 0,-17 13 1 16,17-13-1-16,-18 12 0 0,18-12 0 15,-17 8 0-15,17-8-1 0,-13 4 1 16,13-4 0-16,0 0 1 0,0 0-3 15,0 0 1-15,0 0 0 0,0 0-1 16,0 0 1-16,0 0 0 0,0 0-1 16,0 0 0-16,0 0 1 0,12-2 0 15,-12 2-2-15,14 2 1 0,-14-2 1 16,19 6-1-16,-8-2 2 0,1 3-1 16,2 0-1-16,-1 1 0 0,-1 4 1 0,0 0 0 15,-12-12-3-15,20 22 3 0,-13-9-4 16,-7-13 3-16,7 22-1 0,-8-9 3 15,1-13-2-15,-7 17 2 0,7-17-1 16,-19 15 1-16,7-8 0 0,-3-1 0 16,-2-3 0-16,0-1-1 0,-1-1 1 0,-1-1-5 15,3 0-4-15,-2-6-9 16,7 5-14-16,-5-11-18 0,16 12-19 16,-14-12-30-16,14 12-48 0,0-11-30 15,-3-3 89-15,3 14 87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19.79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0 130 0,'0'0'184'0,"-2"11"-4"15,13-5-107-15,-11-6-13 0,0 0-14 16,0 0-10-16,0 0-16 0,0 0-8 16,0 0-5-16,0 0-3 0,0 0-6 15,0 0-17-15,0 0-28 0,14 3-42 0,-14-3-100 16,0 0 4-16,0 0-7 0,0 0 164 15,11 0 28-15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19.52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13 175 0,'0'0'168'15,"0"0"6"-15,-6-14-138 0,6 14-2 16,0 0-1-16,0 0-9 0,0 0-9 0,0 0-1 15,0 0-1-15,-2 15-2 0,2-15 0 16,-1 19 2-16,-1-8-1 0,3 3 0 16,-2 0 1-16,3 2-7 0,-1-1 3 15,2 2-9-15,-1-3 8 0,2 2-9 16,-1-2 9-16,1 1-11 0,2-2-6 16,-6-13-14-16,13 25-11 0,-13-25-20 15,10 19-31-15,-10-19-39 0,0 0-69 16,7 17 4-16,-7-17 116 0,0 0 73 15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19.1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63 130 0,'0'0'46'0,"0"0"7"15,0 0-2-15,0 0-7 0,0 0-9 16,-1-15-2-16,1 15-4 0,0 0-4 16,8-13-1-16,-8 13-5 0,0 0 2 15,12-16-4-15,-12 16 1 0,15-7-1 16,-15 7 3-16,17-7-4 0,-4 6-6 16,-13 1 2-16,23-3-9 0,-23 3 4 15,23-1 0-15,-11 2-4 0,0 2-7 16,-12-3 4-16,19 10 0 0,-19-10-1 0,15 14 1 15,-15-14-2-15,11 19-2 0,-8-6 3 16,-3-13 2-16,3 22-2 16,-4-8 3-16,-2 1-2 0,-1 0 2 0,-3 2-3 15,0 0 3-15,-4-1-2 0,1 0 2 16,-3 0-2-16,-1-2 2 0,0 1-2 16,-2-1 3-16,2-4-3 0,-2 1 2 15,2-3-2-15,1 0 3 0,1-2-3 16,12-6 0-16,-16 10 1 0,16-10-1 15,0 0 0-15,-13 9 1 0,13-9 0 0,0 0-1 16,0 0 4-16,0 0 2 0,0 0-1 16,13 3 2-16,-13-3 2 0,14 0 1 15,-14 0 0-15,21 4 3 0,-10-4 1 16,5 2-1-16,-2-2-2 0,5 2-1 16,-3-2-1-16,4 3 0 0,-1-5-3 0,0 0-5 15,0 2-10-15,-4-5-13 0,6 8-17 16,-21-3-21-16,26-8-35 15,-26 8-71-15,14-6-22 0,-14 6-6 16,0 0 183-16,21-7 11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32.04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147 14 34 0,'0'0'140'16,"0"0"-75"-16,0 0-20 0,0 0-1 16,0 0-3-16,0 0-5 0,0 0-4 15,-7 12-4-15,7-12-4 0,-8 21 2 16,0-10-3-16,3 7 4 0,-4-4-4 0,2 7 0 15,-3-6-7-15,3 4 1 0,-5-5-1 16,4 2 1-16,-4-4-3 0,3 0 2 16,9-12-6-16,-18 17 0 15,18-17-5-15,-15 9 3 0,15-9-5 0,0 0 1 16,-12-3 1-16,12 3-3 0,-2-12 1 16,2 12-2-16,3-21 2 0,-1 7-3 15,2-3 3-15,-1-1-4 0,2 1 3 16,0-3-2-16,0 1 2 0,0 2-3 15,0 1 3-15,-1 5-3 0,1-1 2 0,-5 12-2 16,8-16 1-16,-8 16 0 0,0 0 3 16,14-9-2-16,-14 9 4 0,12-3 1 15,-12 3 4-15,18 5 2 0,-18-5 2 16,23 3 0-16,-10 0 0 0,6 1 0 16,-1 1-3-16,5 2 0 0,-2 0-3 15,3 0-3-15,0 2-5 0,-1 1-9 16,5 5-27-16,-13-11-45 0,9 0-116 15,-4 7-11-15,-5-4 2 0,1 2 49 16,-16-9 157-16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31.46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28 1 0,'0'0'150'0,"4"-16"-3"0,-4 16-87 16,0 0 2-16,0 0-6 0,-3-12-8 0,3 12-12 15,0 0-12-15,0 0-4 0,0 0-4 16,0 0-3-16,0 0 0 0,0 0 2 16,0 0-1-16,0 0 2 0,0 0-1 15,0 0-1-15,0 0 0 0,0 0 2 16,0 0 2-16,0 0-4 0,0 0 2 0,0 0-2 15,1 14-1-15,-1-14 3 0,5 14-4 16,-5-14 0-16,8 21-6 16,-1-7 1-16,-1 2 1 0,3 4 0 15,0 0-2-15,4 4 1 0,1 1-4 0,2 3 2 16,2 1 1-16,1 3-2 0,3-1-2 16,1 2-2-16,1 2 3 0,2-2-4 15,-1 1 5-15,0 0-7 0,2-3 1 16,-3-2 1-16,0-5-2 0,-3-4 6 15,-2 2-4-15,-5-4-2 0,0-4-5 0,-14-14-2 16,19 20-11-16,-19-20-9 0,12 14-33 16,-12-14-43-16,0 0-84 0,0 0-19 15,-11-21 7-15,11 21 119 16,-13-24 83-16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25.02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-2 204 83 0,'-2'-12'159'0,"2"12"-6"0,12-11-100 16,-12 11-1-16,0 0-6 0,2-12-5 16,-2 12-13-16,0 0-6 0,0 0-4 15,4-14-2-15,-4 14-6 0,0 0 2 16,1-15 6-16,-1 15-6 0,0-19 2 16,0 7-12-16,3 0 8 0,-1-1-13 15,3-2 12-15,-1 0-13 0,3 4 7 16,-2-2-3-16,-5 13 5 0,13-18 2 0,-13 18-2 15,12-11 3-15,-12 11-1 0,0 0 2 16,17-1-4-16,-17 1-1 0,13 8 0 16,-13-8-2-16,16 16 1 15,-16-16-3-15,21 21 2 0,-8-9 6 0,1 1-9 16,0 1 9-16,1-2-13 0,0 0 6 16,-1-2-17-16,7 6-14 0,-21-16-58 15,14 8-113-15,1 3 4 0,-15-11-6 16,20 13 113-16,-20-13 90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8:59:21.967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30 99 1 0,'0'0'17'16,"0"0"102"-16,0 0-91 0,0 0 7 16,-14 10-1-16,14-10 7 0,-6 17-5 15,6-17 6-15,-6 21-1 0,7-7-2 0,-6-1 0 16,6 1-7-16,-2-3 1 16,2 3-7-16,-1-14 0 0,1 21-7 15,-1-21 0-15,2 14 7 0,-2-14 4 16,0 0-5-16,0 0 2 0,0 0-1 0,0 0-8 15,0 0 6-15,0-15-12 0,0 15-5 16,1-19-11-16,-1 6 6 0,0-3-8 16,0 2 6-16,0-3 3 15,0 1-4-15,0 1 5 0,0-2-5 0,1 2 1 16,0 2 1-16,-1 13 1 0,3-16-4 0,-3 16 2 16,0 0-1-16,0 0-1 15,0 0 1-15,15 3-1 0,-15-3 0 16,14 18-2-16,-14-18 3 0,22 22-3 15,-8-8 6-15,1 0-7 0,0 1 5 0,1-1-2 16,0-1 4-16,-1 2 5 0,1-2-6 16,-1-1 7-16,-2-1-14 0,1-1 14 15,-1-3-7-15,-1-1 5 0,-12-6-11 16,17 8 11-16,-17-8-2 0,0 0 8 16,13 5 6-16,-13-5-4 0,0 0 0 0,0 0 3 15,-1-13 3-15,1 13-16 0,-5-17 8 16,2 6-13-16,3 11 4 0,-5-26-4 15,1 12 6-15,-1-1-7 16,1-1 4-16,-3-2 3 0,2-1-9 0,-1 1 6 16,-3-6-12-16,5 6 0 0,-4-5-12 15,8 23-20-15,-11-30-34 0,11 30-56 16,0 0-69-16,0 0 1 0,0 0 3 16,0 0 138-16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8:59:49.96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228 19 88 0,'1'-17'160'0,"-1"17"-13"0,11-3-111 16,-11 3-1-16,0 0 7 0,0 0-4 15,0 0-9-15,0 0-4 0,0 0-1 16,0 0-4-16,0 0-1 0,0 0-4 16,0 0-1-16,-15 13-2 0,15-13 2 15,-16 15 5-15,16-15-9 0,-24 18 6 16,10-9-5-16,-4-1 7 0,2 2-13 15,-4-2 13-15,3 3-15 0,-3-5 2 16,4 3-6-16,-2-2 8 0,4-1-10 16,0 0 2-16,14-6 2 0,-18 10-4 0,18-10 2 15,0 0-1-15,0 0 4 0,0 0-4 16,0 0 0-16,0 0 4 0,0 0-2 16,17 12 0-16,-5-11 3 0,2 1-3 15,1 2-2-15,0-1 1 0,3-1 0 16,0 3 1-16,1-2-2 0,-2 1 3 0,2 3-5 15,-3-3 5-15,0-2 2 16,-2 0-3-16,0 0 4 0,-14-2-5 16,19 5 4-16,-19-5-14 0,13 2-5 15,-13-2-22-15,0 0-32 0,18 17-62 0,-18-17-59 16,0 0-3-16,9 13 23 0,-9-13 171 16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24.54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0 1 0,'0'0'86'0,"0"0"-43"0,0 0-1 16,0 0-5-16,5 16 7 0,-5-16 2 15,0 15 7-15,0-15-7 0,1 20 2 16,-1-20-2-16,0 29-8 0,-3-13 1 0,7 10-9 15,-8-3 1-15,8 10-7 0,-7-5 2 16,6 9-8-16,-4-3-6 0,5 8-1 16,-3-3-4-16,1-1 1 15,-1 0-6-15,1-4 5 0,-2 3-2 0,1 0-7 16,-1-5 6-16,-1-4-3 0,-1 1 4 16,0-2-7-16,0-2 6 0,-1 0-4 15,1-4 0-15,0-3-2 0,2 1-13 16,0-19-16-16,-1 24-20 0,1-24-10 15,-1 12-40-15,1-12-71 0,0 0-20 0,0 0 58 16,-9-18 134-16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0:14.6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686 25 188 0,'0'0'163'0,"-27"2"-22"0,8-12-110 16,4 6 6-16,-8-5-5 0,5 8-5 16,-8-2-10-16,3 4-5 0,-6 2-6 0,4 3 0 15,-5 4 3-15,0 5-8 0,-2 4 4 16,-1 0-7-16,0 4 4 0,-1 6-5 15,0 3 9-15,-2 6 0 0,-1 3-2 16,4 2 6-16,-1 4-4 0,4 3 6 16,2 3 2-16,6 2-4 0,3-1-2 0,9 1-6 15,3-3-2-15,10-1 1 0,8-3-2 16,6-2 3-16,9-5-6 0,9-4 6 16,4-8-2-16,7-5 2 15,5-9-4-15,2-6 3 0,4-6 1 0,4-12-1 16,0-4 1-16,1-5-2 0,1-7 6 15,-2-2-5-15,-4-9 12 0,-2-1-6 16,-7-7 6-16,-4 2 0 0,-8-10-1 16,-2-1 6-16,-11 1-5 0,-5-1-2 15,-7 0-4-15,-7 2 0 0,-8-2-3 0,-7 4-7 16,-8 2 5-16,-8 5-7 0,-4 0-11 16,-10 2-5-16,3 15-39 0,-18-6-36 15,1 10-104-15,2 17 1 0,-5-1 1 16,6 7 114-16,-5 3 84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36.3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12 132 0,'0'0'73'0,"0"0"12"0,0 0-14 16,0 0-5-16,0 0-11 0,0 0-8 0,0 0-4 16,-1-12-8-16,1 12-6 0,0 0-6 15,0 0-3-15,0 0 2 0,0 0 1 16,0 0 3-16,0 0-5 0,-6 12 0 16,6-12 1-16,-3 15 1 0,4-4-2 15,-4 1-5-15,4 7-1 0,-4 0-9 0,4 4 6 16,-2 3-6-16,1 6 4 15,-2-3-11-15,3 3 9 0,-2-3-10 16,1 0 7-16,-1-3-6 0,2-3 10 16,0 0-2-16,1-3-10 0,0-8-1 0,1-1 6 15,-3-11 5-15,10 18-7 0,-10-18 7 16,11 10-16-16,-11-10 10 0,17-2 0 16,-6 2 10-16,3-3-13 0,3-2-4 15,1 0 7-15,3 1-7 0,3-1 9 16,2 1-10-16,1 0 10 0,3 2-13 0,-1 1 12 15,4 1-14-15,-4-3-12 0,8 11-25 16,-15-13-90-16,6 5-66 16,0 0-8-16,-7-6 5 0,-1 2 120 15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35.55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236 382 147 0,'0'0'80'0,"0"0"-5"16,0 0-2-16,-20-12-6 0,20 12-3 16,-20-8-5-16,20 8-5 0,-27-5-6 0,27 5-3 15,-31 1-9-15,20 3-7 0,-9-4-6 16,7 6-4-16,-5-4-5 0,6 6-2 16,-2-1-6-16,1 2 0 0,2 0-4 15,0 3 0-15,11-12-3 0,-13 22 2 16,13-22-1-16,-3 20-1 0,3-20 1 0,8 15 0 15,-8-15-1-15,21 7-1 0,-6-6-6 16,1-3-3-16,4-2-1 0,-2-5 0 16,4 3-1-16,-3-8-3 15,4 1 4-15,-4-4-1 0,1 0 7 0,-5-2-1 16,0-2 7-16,-2-2-3 0,-4-3 6 16,-1-1-6-16,-3-2 8 0,-3-2-2 15,-2-2 2-15,-1 1-2 0,-2-1-6 16,0 4 8-16,-1 2-4 0,2 4 12 15,-2 4-12-15,2 6 5 0,2 13-7 0,-5-13 8 16,5 13 0-16,0 0-2 0,0 0-3 16,-13 21-1-16,10-8 7 0,0 6-8 15,0 0 13-15,4 5-11 16,-2 0 8-16,5 4-5 0,-1-1 6 0,2 0-5 16,-1 1-4-16,3 1 5 0,-2 0-5 15,-1-1 0-15,1-2-6 0,-2-5-2 16,3 1-12-16,-9-7-21 0,14 4-36 15,-11-19-44-15,0 0-82 0,-5 12 1 16,5-12 4-16,0 0 183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35.01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79 99 125 0,'0'0'82'0,"15"-10"4"0,-1 6-8 16,-8-8-12-16,12 7-3 15,-12-9-1-15,11 9-7 0,-13-10-5 0,9 12-7 16,-11-10-6-16,-2 13-9 0,7-13-2 16,-7 13-6-16,0 0 0 0,0 0-4 15,-15-10-3-15,15 10-1 0,-22 4-4 16,10 1 1-16,-4 3-2 0,0 4 3 15,-2 0-5-15,3 3 3 0,-1 1-6 0,2 1 0 16,2 0-3-16,1 0 1 0,3-3-3 16,3 0 1-16,3-2 1 0,2-12-5 15,9 17-5-15,-9-17-8 16,25 7-16-16,-25-7-13 0,39 1-19 0,-24-16-17 16,18 15-20-16,-13-13-16 0,10 6-30 15,-1 5-39-15,-9-14 97 0,9 14 92 16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34.59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 42 275 0,'-11'-17'107'0,"11"17"-13"16,-10-14-12-16,10 14-12 0,0 0-16 15,0 0-18-15,0 0-11 0,20-8-10 16,-7 6-7-16,5 2-4 0,4 0-9 0,-1-3-24 16,12 10-43-16,-8-4-75 0,1-5-45 15,7 7 7-15,-10-6 46 0,5 5 139 16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34.46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201 266 52 0,'6'-11'166'0,"-6"11"1"0,16-1-102 16,-16 1-6-16,7-11-2 0,-7 11-10 16,5-13-15-16,-5 13-6 0,1-14-7 15,-1 14-4-15,-6-13-6 0,6 13 4 16,-13-6-1-16,2 4-1 0,11 2 1 16,-27 6 0-16,12 2 3 0,-5 0-1 15,2 5 3-15,-4-1-3 0,4 3 1 16,-3-1-4-16,5 1-1 0,0-1-3 15,3 1-1-15,13-15-3 0,-15 20 1 16,15-20-2-16,-5 13-1 0,5-13 1 0,12 3 1 16,-12-3-2-16,26-7 0 0,-8 0 1 15,1-1-2-15,2-1 1 0,1-1-2 16,-1 1 1-16,-2-1-5 0,-2 0 4 16,-3 3 0-16,-14 7-2 0,18-11 1 15,-18 11-2-15,0 0 3 0,12-1-1 0,-12 1 1 16,1 11-1-16,-1-11-2 0,1 16-1 15,-1-16 2-15,3 18-2 16,-3-18-1-16,8 18-2 0,-8-18-3 16,13 14-4-16,-13-14 0 0,20 10-10 0,-20-10-7 15,27 3-8-15,-27-3-8 0,29-5-6 16,-19-6-6-16,11 9-5 0,-11-12-4 16,9 8 11-16,-10-11 6 0,6 5 11 15,-6-6 10-15,1 0 16 0,-2-1 12 16,-2-4 20-16,0 1 9 0,-5-4 11 0,3 2 4 15,-5-4 7-15,4 7 1 0,-9-5 3 16,10 9 3-16,-11-3-15 16,10 9 2-16,-7-1-7 0,4 12-8 15,0 0-6-15,0 0-5 0,0 0-4 0,-4 15-8 16,1-3 9-16,2 8-11 0,-1 0 5 16,2 6 4-16,-3 0-2 0,4 4 1 15,-2 0-4-15,2 2 0 0,0-3-3 16,1 1 6-16,0-4-8 0,2-3 1 15,0-2-7-15,-1-4-4 0,4-3-8 0,-7-14-4 16,11 15-26-16,-11-15-22 0,0 0-19 16,4-12-26-16,-4 12-14 0,1-18-10 15,-2 7 13-15,-4-7 71 16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33.8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 41 1 0,'7'12'94'0,"-7"-12"48"16,-11 2-88-16,11-2 1 0,0 0 3 16,13 14-3-16,-13-14-9 0,17 4-4 15,-17-4-5-15,23-3-7 0,-23 3-7 0,25-5-5 16,-25 5-3-16,21-11-8 15,-21 11 1-15,18-12-1 0,-18 12 4 16,9-14 2-16,-9 14 2 0,2-15-1 16,-2 15 2-16,0 0 0 0,-14-14-1 0,14 14 0 15,-17-2-2-15,17 2-2 0,-22 6-1 16,22-6 0-16,-25 12-1 0,12-1 1 16,0 1-4-16,0 3 0 0,4 0-5 15,0 2 2-15,3 0-3 0,2 0 4 16,3-1-5-16,5-1 1 0,0-3-1 0,-4-12-6 15,22 19-10-15,-10-19-14 0,12 9-28 16,-10-16-35-16,12 7-60 0,-1-3-50 16,-1-4 4-16,4 1 79 15,-5-6 121-15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33.34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41 86 220 0,'0'0'168'15,"-6"25"-69"-15,6-25-63 0,-7 14-4 16,7-14 4-16,-2 22-4 0,-1-11-9 15,7 7-7-15,-4-2 3 0,6 2-1 16,-4-5-7-16,5 2 2 0,-4-4-2 0,3 0-1 16,-6-11 5-16,7 13 6 0,-7-13-1 15,0 0 0-15,0 0 0 0,0 0-4 16,3-19 0-16,-3 19 0 0,-2-24-10 16,0 7-2-16,0-4-2 0,-3 0-7 15,1-3 6-15,-1 3 0 0,-2-2 1 0,1 1-6 16,0 1 8-16,0 2-3 0,0 5 2 15,2 2 1-15,4 12-4 16,-6-15 1-16,6 15-2 0,0 0 5 16,0 0-7-16,-5 12-5 0,5-12 8 0,5 17-2 15,1-5-2-15,1 3-1 0,5-1 1 16,2 1 0-16,3-1 2 0,2-1 4 16,2 0-2-16,3-3 2 0,0-1 2 15,2-5 2-15,-1 1-3 0,-1-4-3 16,-3-2 3-16,-2-5 0 0,-3 0-2 0,-2-2-4 15,-14 8 0-15,14-18 0 0,-14 18 8 16,4-21-6-16,-6 9 1 0,2 12 0 16,-10-22-3-16,10 22 3 15,-15-17 2-15,15 17 1 0,-20-9-4 0,20 9 6 16,-22-3-4-16,11 5-2 0,11-2 3 16,-21 17-1-16,9-6-1 0,3 1-1 15,1 1-7-15,1 6 6 0,3 2 3 16,3-1-2-16,2-1-4 0,5-3 10 15,4 1-5-15,3-3-6 0,7 3-4 0,-4-13-13 16,12 8-16-16,-9-15-7 0,13 11-15 16,-13-18-12-16,14 12-1 0,-17-17-3 15,14 9 5-15,-16-11 14 16,8 7 14-16,-10-4 13 0,1-1 25 0,-13 15 18 16,15-23 15-16,-15 23 15 0,7-14 2 15,-7 14-2-15,0 0 5 0,0 0-5 16,0 0-3-16,-8 14-10 0,2-2-12 15,4 7-7-15,-4 2 3 0,5 6-1 16,-3-2-7-16,4 6 4 0,-2-2-12 0,3 3 5 16,-1-2 3-16,0-1 0 0,1-4-2 15,-1 2-4-15,0-5 4 0,0-3-3 16,-1-3 10-16,2-4-6 0,-1-12 0 16,-3 11 2-16,3-11-3 0,0 0 6 15,-9-19-1-15,4 3-2 0,-1-5-7 0,0-1 9 16,0-6-6-16,0 2-3 15,0-5 0-15,3 0 1 0,0-5 1 16,2 1 4-16,1 2-2 0,2 1-9 16,1 3 10-16,2 2-6 0,1 5 8 0,1 1-4 15,2 8-1-15,-9 13 0 0,20-16 7 16,-7 13 0-16,0 0-2 0,1 6 6 16,-1 0-8-16,2 6 3 0,-3 1-2 15,2 4 3-15,-3 3-6 0,-2 2 0 16,-3 2-3-16,-3 3 1 0,-5-2 0 0,-2 3-3 15,-5-3 7-15,-3-2-7 0,-2-3 1 16,-4-1 0-16,1-2-7 16,-4-11-14-16,8 7-21 0,-9-18-30 15,22 8-79-15,-18-10-42 0,7-4-1 0,11 14 84 16,-5-31 112-16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28.98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269 321 145 0,'4'-11'68'0,"-4"11"1"16,-11-10-7-16,11 10-2 0,-18-12-3 0,18 12 2 15,-22-13-5-15,22 13-9 0,-25-11-9 16,25 11-6-16,-28-8-4 0,16 9-7 16,-5-2-4-16,3 4-4 0,-2 0-4 15,0 3 0-15,0-1-1 0,1 4-1 16,0-1-1-16,3 2 2 0,-1 0-3 15,13-10 1-15,-18 20-4 0,18-20 3 16,-7 18-4-16,7-18 3 0,2 16-1 16,-2-16-1-16,15 11-1 0,-15-11-1 15,26 3-3-15,-11-4-4 0,5 1-5 0,-2-7-6 16,5 6-4-16,-6-11-5 0,8 7 4 16,-9-8-3-16,4 3 7 0,-6-6 1 15,2 2 8-15,-5-4 3 0,0-1 9 16,-3-1 2-16,-4-2 7 0,0 1-1 15,-3-4 6-15,0 4-5 0,-4-4 9 0,1 5-4 16,-3-3 3-16,1 3-2 0,-3 0-1 16,4 6 2-16,-5 0-5 15,8 14 4-15,-7-17-5 0,7 17-3 16,0 0-2-16,0 0 2 0,0 0-6 0,0 0-4 16,-14 7 5-16,14-7-7 0,-3 19 5 15,1-6 2-15,0 2 2 0,3 4-4 16,-1-1 5-16,2 1 3 0,0 0-6 15,2 2 5-15,0 1-4 0,0 1 2 16,1-3-6-16,0 0-1 0,2 0-14 0,-5-6-5 16,6 8-23-16,-8-22-40 0,-3 18-106 15,5-6-7-15,-2-12 4 0,-1 18 136 16,1-18 57-16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8:59:46.6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0 82 0,'0'0'168'0,"0"0"3"0,-12 5-97 15,15 7-23-15,-3-12-1 16,0 20 3-16,0-20-14 0,2 27-8 16,-3-13-12-16,7 8-2 0,-4-5-8 15,2 5-2-15,-1-2-6 0,-1 0 2 0,1-1-5 16,-2-2 4-16,1 2-6 0,-4-5-14 15,6 5-28-15,-4-19-52 0,-14 17-82 16,14-5-9-16,0-12 0 0,-5 13 139 16,5-13 50-16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28.4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63 0 1 0,'-1'11'22'0,"1"-11"111"0,0 0-95 16,0 0 2-16,0 0 4 0,13 14 5 15,-13-14-6-15,18 6-2 0,-18-6-8 0,22 4-7 16,-22-4-7-16,21-1-5 0,-21 1 4 16,18-3 4-16,-18 3 0 0,0 0 2 15,5-12 3-15,-5 12 1 0,0 0 2 16,-11-7 2-16,-2 3-6 0,13 4-5 15,-23 0-3-15,23 0-1 0,-25 7-4 0,13 0 0 16,-3-1-4-16,3 5 0 16,0-2-6-16,1 1 1 0,11-10-3 15,-17 20 1-15,17-20-2 0,-8 18 1 16,8-18-3-16,4 11-4 0,-4-11-11 0,14 6-11 16,5 1-18-16,-19-7-28 0,35-1-29 15,-18-2-63-15,2 0-27 0,6 2-4 16,-7-7 187-16,8 8 10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28.05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14 152 0,'0'0'175'0,"0"0"0"0,-15-10-120 16,15 10-5-16,0 0-13 0,14 0-11 15,-14 0-15-15,23-1-4 0,-6 0-2 16,4-1-15-16,7 8-30 0,-6-10-33 15,5 2-82-15,4 9-25 0,-10-9-2 16,8 10 130-16,-12-10 52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27.9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187 194 50 0,'0'0'156'0,"0"0"2"16,-11-18-112-16,11 18 1 0,-13-13 4 0,13 13-8 16,-18-7-11-16,18 7-6 0,-21-1 0 15,21 1-3-15,-25 13-5 0,13-2 0 16,-4 0-5-16,4 6 2 16,-4-3-4-16,5 4 1 0,-1-3-7 0,4 1 0 15,1-3-2-15,3 0 0 0,4-13-2 16,-1 16 1-16,1-16-2 0,0 0 1 15,20 6 2-15,-8-8-2 0,2-3-2 16,1-2-7-16,3 0 1 0,0-6-2 16,-1 4 1-16,0-5-3 0,0 4 1 0,-3-2 0 15,2 3 5-15,-5 0 3 0,-11 9-1 16,18-11 0-16,-18 11 1 0,0 0 1 16,14 6 0-16,-14-6-1 0,2 16 0 15,-1-5 1-15,1 1-2 0,0 2 4 16,0-1-3-16,1-1 2 0,-3-12-2 15,11 16-4-15,-11-16-9 0,17 7-12 16,0-2-19-16,-17-5-17 0,29-5-7 16,-18-7-10-16,10 8 1 0,-8-9 0 15,4 2 12-15,-5-6 12 0,-1-1 22 0,-2 0 19 16,-3-5 18-16,-1 0 12 0,-3-3 6 16,-1 1 7-16,-1-2 11 0,0 5 12 15,-3-2 8-15,5 7 3 0,-7-1-4 16,5 18-4-16,-3-19-4 0,3 19-1 15,0 0-8-15,0 0-15 0,-10 11-5 0,7 3-8 16,-2 0-1-16,4 7 0 16,-3 1 1-16,4 6-4 0,-3-2-3 15,5 0 3-15,-2 2-6 0,3-2 4 16,-1 0-7-16,1 1 3 0,-1-6-8 0,2-3 0 16,1 0-19-16,-5-18-15 0,8 25-26 15,-8-25-28-15,0 0-75 0,0 0-20 16,0 0 34-16,0 0 153 0,-4-19 0 15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27.2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56 65 31 0,'0'0'145'0,"0"0"-76"0,12 3-11 16,-12-3-1-16,0 0-10 0,19-7-9 16,-19 7-7-16,15-7-7 0,-15 7-8 0,17-9-4 15,-17 9-1-15,16-14-2 0,-16 14 3 16,13-12 2-16,-13 12 3 0,0 0 0 16,6-16 0-16,-6 16 0 0,0 0 4 15,0 0 0-15,-17-7-2 0,17 7-1 16,-19 3-3-16,19-3 0 0,-25 9 0 15,11-1 1-15,-1-1-5 0,2 2 1 16,0 2-5-16,2 2 2 0,1 1-5 16,2 0 1-16,2-1-5 0,3 1 5 15,3-1-5-15,4 1 2 0,-4-14-2 0,16 17-2 16,0-10-9-16,-3-3-8 0,11 3-22 16,-10-11-33-16,15 10-37 0,-3-7-87 15,-6-3 3-15,4 2 10 0,-6-8 185 16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26.80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66 10 4 0,'-7'11'153'0,"7"-11"1"16,-17 15-106-16,16 4 4 0,-6-1 2 16,8 7 1-16,-8-5-13 0,8 10-5 15,-6-4-11-15,7 6-1 0,-6-7-10 16,6 4-2-16,-3-5 0 0,3 2-6 15,0-6 0-15,-1 2-6 0,2-4 5 16,-1-3-11-16,0-3 11 0,-2-12-8 16,4 16 2-16,-4-16-3 0,0 0 1 0,0 0-1 15,0-14-7-15,-2 0 11 0,-1-2-10 16,0-4 9-16,0-4-8 0,-1-4 8 16,0-1-5-16,-1-4 4 0,2-1 4 15,1 0-7-15,2 3 6 0,1 0-7 16,2 5 6-16,0 1-6 0,3 6 4 15,1 5-5-15,-7 14 5 0,16-16-3 16,-16 16 3-16,17-7-1 0,-17 7 2 16,20 4 1-16,-20-4 1 0,21 14 3 15,-21-14-2-15,20 22 3 0,-13-8-3 0,-1 0 3 16,-2 3-4-16,-3 0 2 0,-4-2-3 16,-2 2 3-16,-3-3-3 0,-2 0 3 15,-2-3-4-15,0-1-2 0,0-1-14 16,-6-7-14-16,18-2-24 0,-26 4-33 15,13-10-75-15,13 6-19 0,-16-8 24 16,16 8 157-16,-7-16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26.35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80 101 0,'7'-14'51'16,"-7"14"4"-16,0 0-3 0,-6-13 3 0,6 13-4 16,0 0-2-16,0 0-8 0,0 0-6 15,0 0-6-15,0 0-8 0,0 0-6 16,0 0-3-16,0 0 0 0,0 0 4 15,-7 19 3-15,7-19 3 0,0 22 2 16,-3-10-2-16,6 4 1 0,-3-16-9 0,1 26-1 16,0-13-3-16,3 2-2 15,-2-1-6-15,2-2 3 0,-4-12-3 16,6 18 1-16,-6-18 0 0,5 12 2 16,-5-12-1-16,0 0 0 0,0 0 1 0,0 0-1 15,7-20-1-15,-7 9-1 0,0 0 1 16,-1-3-5-16,-2-1 4 0,0-2-3 15,1-3 4-15,-3 2-6 0,3-1 6 16,-2-3 0-16,2 3-1 0,1 2 3 16,0 5-3-16,1 12-1 0,-1-17-2 0,1 17 3 15,0 0-5-15,0 0 2 0,0 0-2 16,0 0 3-16,0 0-3 0,7 12-2 16,-7-12 4-16,9 18-2 0,-9-18 2 15,15 20-4-15,-7-8 4 0,2 1-6 16,0-1 6-16,3-2 1 0,1 0-2 15,0-3 1-15,1-1 0 0,-1-1-2 16,2-3-2-16,0-2 0 0,-1 0-3 16,-2-4 0-16,1 1 0 0,-14 3-2 15,21-13 3-15,-21 13 1 0,14-15 3 0,-14 15-1 16,5-15 4-16,-5 15 2 0,-1-14 2 16,1 14 0-16,0 0 0 0,-11-10 0 15,11 10 2-15,-13 4 1 0,13-4-2 16,-18 14 2-16,8-1-3 0,1 2 3 15,-1-1-2-15,3 5 3 0,0 0-5 16,3 4 3-16,3-3-4 0,3 2 2 16,2-3-4-16,4-2 3 0,4 1-12 15,-2-6-8-15,10 3-19 0,-7-16-22 16,13 10-41-16,-5-3-85 0,-3-12-5 0,6 3-3 16,-8-8 186-16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29.9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11 160 0,'0'0'163'0,"0"0"13"0,-16 2-132 15,16-2-2-15,0 0-9 0,19 4-5 16,-7-6-7-16,7 0-20 16,9 2-74-16,5 2-103 0,-4-8 0 0,12 6-12 15,-8-10 134-15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9:29.84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0 450 157 0,'0'0'173'0,"0"0"2"16,0 0-120-16,0 0-15 0,0 0-1 16,8-11-9-16,-8 11-10 0,0 0-3 0,10-18-1 15,-10 6-4-15,0 12 2 0,7-24-3 16,0 13 4-16,-7-8-3 0,7 4 4 16,-7-9-3-16,8 0 1 0,-7-4 3 15,5 0-8-15,-4-6 6 0,4 1-8 16,-1-1 4-16,2 3-5 0,-1 2 3 15,2 6-7-15,-2 3 3 0,2 6-3 16,-8 14 1-16,15-16-1 0,-15 16-2 16,14-1-2-16,-14 1 0 0,13 8 0 15,-13-8 1-15,15 14 1 0,-15-14-2 0,17 22 2 16,-9-9-2-16,2 3 4 0,1 3-4 16,-2 3 5-16,2 2-6 0,1 2 4 15,-1 3-5-15,1 1 6 0,0 0-7 16,0-1 6-16,0-1-6 0,-1-3 7 15,1-1 0-15,-3-3-5 0,1-2 4 16,-2-3-11-16,1-2-1 0,-9-14-16 16,12 20 0-16,-12-20-29 0,0 0-36 15,0 0-60-15,0 0-54 0,0 0 9 16,0 0 78-16,-8-14 119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15:40.630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 0,'0'0'0,"0"0"0,0 0 0,0 0 0,0 0 0,0 0 15,0 0-15,0 0 16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0:47.3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901 205 103 0,'-16'-20'51'0,"-4"2"-5"0,-4-3-4 16,-1 2 3-16,-6-1-7 0,-2 6 5 15,-7 0-5-15,1 5 2 0,-8-1-7 0,2 8 2 16,-5 2-8-16,5 9-2 0,-8-1 5 16,7 10-5-16,-5-2 2 0,6 11-9 15,-5-4 4-15,8 10-7 0,-3 1 5 16,9 6-5-16,0 3-11 0,8 3 2 15,4 2-10-15,7 1 11 0,7 2-2 0,7-1-5 16,6-1 2-16,8-3-5 0,8-5 6 16,7-1-5-16,8-3 5 15,6-3-7-15,9-7-1 0,3-9 5 16,5-4-3-16,7-7 3 0,3-7-2 0,3-8 1 16,0-8 1-16,1-6-3 0,-2-7 6 15,-2-3 4-15,-6-7-1 0,-4-3 8 16,-12-6 0-16,-3-2 0 0,-12-6-1 15,-2 1 3-15,-12-2-3 0,-6 6-9 16,-8-1 4-16,-8 1-18 0,-3 6-20 0,-13-1-15 16,3 15-33-16,-14-5-84 0,0 4-34 15,1 4 3-15,-4 3 55 0,7 10 138 16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8:59:46.3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0 251 0,'0'0'176'16,"-9"26"-70"-16,9-26-71 0,-2 14 2 16,2-14-1-16,-2 25-7 0,-1-13-10 15,6 5-3-15,-3-4-4 16,3 3 1-16,-2-3-2 0,3 3-1 0,-2-4-4 15,4 0 4-15,-6-12-2 0,12 19 2 16,-12-19-2-16,15 16 2 0,-15-16-2 16,21 8 1-16,-9-8 0 0,2 0-3 15,1-1-5-15,0-1 3 0,1-1-3 16,-2-1-3-16,0 1-4 0,-2-2-6 0,1 6-8 16,-13-1-12-16,17-5-17 0,-17 5-23 15,0 0-41-15,15-6-79 0,-15 6 4 16,0 0 34-16,-1-14 154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0:24.65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46 0 349 0,'0'0'191'16,"-8"14"-70"-16,-4-16-78 0,12 13 0 15,0-11 0-15,-11 22-9 0,4-8-13 0,6 11 2 16,-5-3-8-16,6 5 2 0,-2 1-11 16,3 1 3-16,1 1-9 0,2-3 2 15,0 1 2-15,-1-5-14 0,6 4-14 16,-9-11-33-16,17 8-68 0,-11-5-82 15,-2-5 3-15,1 0-4 0,-5-14 123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0:24.35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141-2 85 0,'-17'-2'150'15,"17"2"5"-15,-7 16-123 0,-7-12 6 0,14-4 2 16,-21 18-3-16,14-2-7 0,-6-2-3 16,5 7 2-16,-6-3-4 0,7 8 2 15,-5-2-9-15,6 6 3 0,-3 0-2 16,6 7-7-16,0 0-2 0,5 5-5 15,1-2 0-15,5 0-5 0,2 0 5 16,2-1-6-16,3-6-2 0,3-7 5 0,0-4-5 16,1-8 4-16,1-5 1 15,3-6 0-15,-3-7 1 0,1-5 0 16,-4-6 0-16,-1-1 1 0,-3-4 4 0,-3-1-4 16,-6-1 4-16,-3 2-1 0,-4-1 5 15,-3 5-3-15,-4 0 7 0,10 16-5 16,-24-20 0-16,10 14-2 0,-2 3 1 15,2 3-3-15,-3 5-5 0,2 5 1 16,-1 3-3-16,0 2 1 0,1 2-4 0,0 1 2 16,4 7-14-16,-3-7-1 0,8 7-20 15,-7-13-14-15,17 13-40 0,-4-25-63 16,-7 22-48-16,7-22 0 16,14 7 67-16,4-4 134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0:45.84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49 69 110 0,'-5'26'148'0,"5"-26"1"0,-23 23-128 15,24-4-6-15,1-1-4 0,3 3 4 16,1-2-12-16,1 1 1 0,2-4 3 16,3 1-3-16,1-6 3 0,2-1-3 15,1-3 5-15,3-1-5 0,-1-6 0 16,4-2 2-16,-2-6 1 0,3-1 9 16,-5-5-1-16,4 2 6 0,-8-7 1 15,5 3 6-15,-11-8 7 0,3 5-7 0,-10-6 1 16,4 5-8-16,-11-5 1 0,4 5-8 15,-8-1 1-15,1 4-9 0,-5 2 2 16,-1 6-6-16,-4 4-1 0,-3 2-5 16,1 7-7-16,-6-2-14 0,8 15-24 15,-12-13-35-15,0 9-104 0,10 5-2 0,-3-2-1 16,9 6 123-16,-6-9 68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0:45.4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56 79 1 0,'0'0'63'15,"0"0"49"-15,-14-10-107 0,14 10 1 16,0 0 2-16,-13-10 3 0,13 10 2 15,0 0-1-15,-9-15 5 0,9 15 0 16,0 0 3-16,5-14 0 0,-5 14 3 16,12-10-2-16,-12 10 2 0,20-7 0 15,-20 7 1-15,25-7 0 0,-12 3 2 16,5 5 0-16,-4-4-2 0,5 3-3 16,-3 1-2-16,3 2-5 0,-3 0-4 15,2 5-1-15,-4 1-5 0,-1 1 0 0,-1 5-5 16,-2 1 3-16,-2 4-4 0,-3 1 3 15,-1 4-4-15,-4 0 4 0,-1 0-3 16,-4 2 4-16,-2-1-5 0,-4 0 4 16,-2-4-4-16,-2 2 4 0,-4-4 4 15,-2-1-3-15,-1-3 1 0,-1 0-2 0,-1-3 5 16,0-2-5-16,2-1 6 0,2-4-6 16,3-1-2-16,3-2 2 0,3-3 0 15,11 0 1-15,-12-4-1 16,12 4 0-16,0 0 0 0,5-13 0 0,-5 13 1 15,17-8-1-15,-4 4-8 0,2 1 7 16,2 0-3-16,4 3 9 0,-2-1-6 16,4 5 8-16,0-4 2 0,1 5-2 15,-3-2 8-15,4 2-7 0,-1 0-1 16,-3 0-15-16,6 3-11 0,-11-6-31 0,10 6-34 16,-10-5-54-16,-3-3-43 0,5 6 0 15,-18-6 150-15,23-2 30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0:44.85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41 0 25 0,'0'0'123'0,"0"0"3"0,0 0-114 15,0 0-6-15,-12-2 3 16,12 2 4-16,0 0-3 0,-4 14 4 16,4-14 3-16,-2 19 0 0,-2-7 3 15,4 4 0-15,-5 2 1 0,5 2-2 0,-4 2 1 16,3 4-3-16,-3 2-2 0,3 2 1 15,-2 0-6-15,3 3 4 0,-1-4-8 16,2 3 2-16,-1-3-2 0,2 0 0 16,1-4-1-16,0-1-2 0,1-5 2 15,0 1-2-15,-1-6 1 0,1-1-11 0,0-2-11 16,-4-11-22-16,0 0-52 0,10 17-70 16,-10-17-4-16,0 0 62 15,-16-14 104-15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0:28.0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28 0 131 0,'-8'12'176'0,"8"-12"11"16,-20-1-123-16,20 1-2 0,0 0-11 15,20 12-6-15,-20-12-21 0,28 0-8 16,-5 0-17-16,1-6-48 0,9 1-132 0,9 6-13 15,-5-7 6-15,11 6 46 16,-9-7 142-16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0:27.8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6 73 0,'-16'3'166'16,"16"-3"2"-16,0 0-110 0,0 0-1 15,0 0 1-15,0 0-11 0,13 3-10 16,-13-3-4-16,13-1-5 0,-13 1-4 0,20-5-5 16,-7 3-5-16,4 1-4 0,0-2-3 15,4 3-3-15,-1 0-5 0,-2-1-8 16,4 7-15-16,-10-11-24 0,10 12-33 16,-22-7-57-16,15-3-54 0,-15 3-3 15,0 0 81-15,13 4 114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0:27.4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0 260 0,'0'0'199'16,"-4"13"-7"-16,4-13-140 0,0 0-6 16,0 0-15-16,0 0-13 0,3 13-39 0,-3-13-42 15,0 0-100-15,17 3-30 0,-17-3-8 16,13 0 45-16,-13 0 156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0:27.29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0-2 162 0,'0'0'183'0,"13"0"-2"0,-13 0-131 16,0 0 0-16,8 18-4 0,-8-18 6 0,1 17-6 16,-1-17-7-16,2 29-14 0,-3-13-5 15,7 6-7-15,-4-1-5 0,4 3-3 16,-1 2-13-16,-2-6-10 0,7 12-33 15,-13-17-38-15,10 6-94 0,0 5-21 16,-6-7 2-16,4 3 78 0,-7-10 124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0:26.9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219 31 168 0,'0'0'178'0,"12"-9"10"0,1 8-128 15,-13 1-10-15,0 0-4 0,-10-15 0 0,10 15-23 16,0 0-3-16,0 0-6 0,-11-6-2 16,11 6-3-16,0 0-3 0,-18-1-1 15,18 1-1-15,-18 1 0 0,7-1-1 16,-2 2 2-16,-1 2-3 0,0-2 3 15,-2 2-2-15,2-1 2 0,0 2-2 0,1 1 2 16,0 0-2-16,1 1 1 0,12-7-1 16,-21 17 1-16,13-6-4 15,1 2 2-15,1 2-2 0,2 1 2 16,0 0-4-16,2-1 4 0,1 3-4 0,1-1 3 16,1-1-2-16,1-1 2 0,0-3-2 15,1 1 3-15,-3-13-3 0,5 20 3 16,-5-20-3-16,0 0 3 0,6 10 0 15,-6-10 1-15,0 0-1 0,0 0 0 16,12-10 0-16,-12 10-1 0,11-16 1 0,-11 16-2 16,17-16 1-16,-17 16-1 0,23-14-1 15,-8 8-1-15,0 1 2 0,3 2-2 16,1 4 0-16,1 3 1 0,1 1-2 16,2 3 1-16,0 4 1 0,1 2 1 15,-1 2-3-15,-2 0 2 0,-1 4-3 16,-3-2 5-16,-2 2-3 0,-4-1 3 15,-5 1-5-15,-3-1 5 0,-5-1-5 16,-5 1 6-16,-5-4 5 0,-3 2-9 16,-6-2 7-16,-2-3-8 0,-4-1 7 0,-3-2-10 15,-2-3 9-15,1-3-13 0,1 2-6 16,-3-12-3-16,10 7-26 0,-9-14-29 16,18 9-50-16,0-6-73 0,-1-4 1 15,9 3 0-15,-2-6 194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8:59:45.9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16 358 0,'0'0'190'0,"0"0"-87"0,23-6-65 15,-23 6-14-15,23-2 10 0,-11-1-12 16,8 4-2-16,-1-4-13 0,4 3 3 15,1-3-4-15,-1 3-2 0,1 0-3 16,0 0-8-16,0 6-10 0,-9-11-34 16,10 12-34-16,-11 2-101 0,-14-9 2 15,22 9-13-15,-22-9 108 0,0 0 89 16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0:26.3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0 253 0,'0'0'173'0,"-1"12"11"0,1-12-154 16,15 1-3-16,0 3-5 0,-3-7 5 15,9 5-4-15,-1-1-12 0,3-3-27 16,8 8-50-16,-9-3-70 0,1-6-53 0,6 8 3 16,-7-9 30-16,5 6 156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0:26.13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15 116 0,'-11'3'167'16,"11"-3"-4"-16,11 8-101 0,-11-8-6 16,0 0-1-16,0 0-10 0,21-4-6 15,-21 4-1-15,28-3-1 0,-14-3-9 0,9 5-9 16,0-3-6-16,4 2-3 0,-1 1-12 16,-2-3-12-16,4 9-32 0,-15-11-49 15,2 7-98-15,0 3-10 0,-15-4 10 16,0 0 92-16,0 0 101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0:25.15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65 238 0,'26'8'190'0,"-13"-11"-4"15,2-4-141-15,15 8-1 0,-3-10 2 0,17 10-6 16,-4-10-13-16,11 5-6 0,0-4-3 16,7 4-5-16,-1-3-1 0,4 2-5 15,-2-1-4-15,-4 0-12 0,2 6-15 16,-14-8-32-16,9 12-77 0,-15-4-62 15,-11 0-12-15,-5 2 5 0,-21-2 139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0:24.84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0 443 0,'0'0'207'0,"4"30"-53"16,-4-30-115-16,0 0-11 0,0 0-9 0,0 0-24 16,24 11-35-16,-24-11-53 0,0 0-109 15,14 4-6-15,-14-4 2 0,12 6 71 16,-12-6 135-16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0:25.6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166 15 206 0,'0'0'179'0,"0"0"0"15,-22-17-131-15,22 17-1 0,-17 0-4 16,17 0-12-16,-19 11-11 0,9 2 0 16,-3-3-3-16,6 8 3 0,-6-3-5 0,7 7 2 15,-5-1-9-15,6 5 6 0,-2 2-2 16,4 3-7-16,0 2 3 0,2-1-5 16,1 6 4-16,2-6-9 0,3 1 7 15,1-6-4-15,2-2-3 0,3-3 5 16,2-4-5-16,4-3 1 0,1-9-1 0,2 0 6 15,1-6-2-15,0 1-2 16,-2-8 3-16,-1-6-3 0,-3-2 4 16,-4-2-1-16,-4 2 2 0,-4-6-5 15,-3 2 4-15,-5-1-7 0,-3 1 7 0,-3 4-4 16,-2 2 2-16,0 1 3 0,-2-1-5 16,-2 8-2-16,0 2 2 0,-1 4 1 15,1 3-2-15,0 3 2 0,0 3-3 16,0 4-7-16,3 3 0 0,-1 0-7 15,8 7-14-15,-7-9-11 0,16 17-40 0,-13-17-39 16,6 4-84-16,12-1-2 0,-7-18 7 16,20 21 186-16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27:29.970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15 399 1 0,'13'1'35'0,"-13"-1"98"16,-17-11-101-16,17 11 2 0,0 0 5 15,0 0 7-15,0 0 4 0,0 0 4 16,0 0-3-16,0 0 1 0,0 0-2 15,0 0-4-15,0 0-4 0,0 0-5 16,-13 1-6-16,13-1-5 0,0 0-7 16,0 0-1-16,0 0-3 0,0 0-1 15,0 0-2-15,0 0-1 0,0 0-1 16,0 0-1-16,0 0 2 0,0 0-3 16,0 0 2-16,0 0-1 0,0 0-2 0,0 0 1 15,0 0-2-15,0 0-1 0,0 0 0 16,0 0-1-16,0 0-2 0,0 0 1 15,0 0-2-15,0 0 1 0,0 0 1 16,0 0 0-16,0 0 1 0,0 0-2 16,0 0 0-16,0 0-2 0,0 0 2 0,0 0-1 15,0 0-1-15,0 0 0 16,0 0-1-16,0 0 2 0,2 14-1 16,-2-14 3-16,2 21-3 0,1-9 1 15,0 4-1-15,0 3 1 0,2-1 7 0,0 2-11 16,1-3 9-16,-1-1-8 0,2-2 5 15,-1 0-2-15,0-1 4 0,-6-13-7 16,10 17 1-16,-10-17 4 0,8 15-3 16,-8-15 2-16,0 0 1 0,0 0-4 15,0 0 2-15,0 0-1 0,0 0 1 0,0 0-2 16,0 0 1-16,0 0-1 0,0 0 0 16,0 0 4-16,0 0-3 0,0 0 3 15,0 0 2-15,0 0-2 16,0 0-1-16,0 0 0 0,11-12 2 0,-11 12-4 15,9-20-4-15,-1 5 7 0,0-5-9 16,4-1 7-16,3-6-4 0,2-4 6 16,2-5-5-16,2-4 4 0,3-3 4 15,1-3-8-15,2 1 5 0,-1-2-5 16,-2 3 1-16,0 2 2 0,-3 8-4 0,-4 4 7 16,0 7-9-16,-4 5 8 0,-4 5-7 15,-9 13 7-15,12-12-4 0,-12 12-3 16,0 0-4-16,0 0-6 15,0 0-6-15,0 0-10 0,0 0-10 0,0 0-35 16,12 4-57-16,-12-4-89 0,0 0 11 16,15 7-5-16,-15-7 176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45.05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0 1 0,'0'0'44'0,"0"0"94"15,0 0-100-15,0 0 7 0,0 0 6 16,-6 24 5-16,6-24 5 0,5 29-1 16,-6-14-7-16,9 8-11 0,-7-5 2 0,8 8-14 15,-7-6-6-15,5 4-8 0,-3-1-4 16,1 2-7-16,-2-4-3 0,2-2 4 15,-3 1-5-15,1-3 2 0,-2-2-1 16,1-3 3-16,-2-12-2 0,2 18 4 16,-2-18 4-16,0 0-2 0,0 0 2 15,0 0 0-15,0 0 0 0,0 0-2 16,6-21 0-16,-5 9-4 0,0-2-2 16,2 0-4-16,0 0 6 0,2 0-5 15,0 0 2-15,1 2-2 0,-6 12 2 0,16-17-3 16,-16 17 1-16,18-11 0 0,-18 11-3 15,19-2 1-15,-19 2 1 0,20 5-1 16,-20-5-2-16,18 13 2 0,-18-13-1 16,17 20 4-16,-10-5-3 0,-1-2 2 15,-3 3-3-15,0 1 4 0,-3-3-5 0,-2 0 7 16,-1 0-5-16,-2 0 3 16,-1-1-3-16,-2-2 4 0,-1 0-5 15,9-11-5-15,-17 16-9 0,3-14-11 16,14-2-14-16,-25 4-17 0,25-4-16 0,-26-9-18 15,26 9-29-15,-18-7-54 0,2-10 0 16,16 17 163-16,-21-35 13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44.3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3 204 0,'-11'-4'162'0,"11"4"-8"0,0 0-148 16,0 0-4-16,0 0 0 0,13 8-4 16,-13-8-14-16,0 0-18 0,16 7-29 15,-16-7-57-15,22 10-42 0,-22-10 30 0,18 9 132 16,-18-9 0-16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44.2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35 0 10 0,'0'0'139'0,"-19"1"7"16,19-1-114-16,0 0 8 0,-13 13 3 15,15 2 8-15,-2-15-8 0,-3 27 2 16,-2-13-1-16,9 8-4 0,-7-4-6 0,8 7-12 16,-6-5 3-16,6 8-9 0,-3-5 3 15,5 5-10-15,-3-5-3 0,5 2-3 16,-2-1 0-16,4-1 5 0,-1 1-7 15,1-2 2-15,0-2-8 0,-3-6-4 16,5 6-25-16,-13-20-33 0,16 23-21 16,-13-12-86-16,-3-11-16 0,0 0-2 15,0 0 170-15,0 0 22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43.9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9 1 0,'11'3'139'0,"-11"-3"-21"0,0 0-68 16,0 0 1-16,0 0 4 0,0 0-2 15,-2-12-10-15,2 12-3 0,0 0-7 16,1 20-4-16,-1-20-1 0,-1 14 3 16,1-14-3-16,1 22-1 0,-2-11-5 15,7 3-5-15,-6-14-5 0,10 23 1 16,-10-23-6-16,18 21 1 0,-18-21-5 16,24 10 0-16,-9-7-4 0,3-2 1 15,3-1-6-15,-3-7-13 0,10 9-17 0,-12-14-21 16,15 13-22-16,-17-14-37 0,4-2-75 15,4 2-4-15,-10-2 85 0,7 5 110 16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8:59:45.5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20 130 0,'11'-6'161'0,"-11"6"-2"16,-5-14-127-16,5 14 0 0,0 0 3 15,0 0-11-15,0 0-12 0,0 0-5 16,0 0-2-16,0 0 2 0,0 0 0 16,6 11 3-16,-6-11 0 0,1 16 4 0,-1-16-1 15,1 25 4-15,-3-11-4 0,4 2-1 16,-3-1-4-16,2 4-1 0,-2-2-4 15,2 0 3-15,1-2-5 0,0-1 1 16,0-2-10-16,-2-12-14 0,7 23-31 16,-7-23-52-16,0 0-71 0,2 13-6 15,-2-13 3-15,0 0 178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43.52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70 22 53 0,'-10'-11'145'0,"10"11"-45"0,0 0-60 0,-12-11 5 15,12 11 4-15,-13 4-1 0,12 7-5 16,1-11-6-16,-9 21 2 0,9-21-7 15,-8 33 3-15,1-18-8 0,7 11 0 16,-5-4-1-16,5 6-9 0,-4-2 1 16,4 1-8-16,-2 1 5 0,4 1-11 15,-1-4 7-15,3 3-7 0,0-3-2 16,1-4 1-16,0-1-1 0,1-1 1 16,2-5-4-16,-3-3 5 0,1 2-5 0,-6-13 0 15,8 13 2-15,-8-13 2 0,0 0 1 16,0 0-2-16,0 0 2 0,0 0-1 15,0 0 3-15,12-12-2 0,-12 12-2 16,6-21-3-16,0 7 3 0,-1 3-2 16,2-3 2-16,0 3-3 0,2-1 2 15,-9 12-4-15,22-20 5 0,-9 14-3 16,1 1 0-16,0 1 1 0,2 2 0 16,-1 4 0-16,2 2 0 0,-1 0 1 15,0 2-4-15,-2 3 3 0,-1 2-3 0,-1 1 3 16,-2 2-2-16,-3 0 1 0,-2 0-2 15,-3 3 4-15,-2 0-1 0,-3-2 2 16,-5 0-1-16,-1-1 0 0,-3-1-3 16,-4-1 4-16,-2-1-2 0,-2-4 2 15,-2 0-2-15,-2-1 0 0,0-5-3 0,1 1 5 16,0-2-1-16,3-5-3 16,3 1-9-16,0-3-10 0,17 7-17 15,-21-14-28-15,21 14-28 0,0 0-49 16,-3-15-57-16,3 15-2 0,10-12 119 0,4 13 83 15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42.69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229 67 91 0,'0'0'109'0,"0"0"-49"0,12-3 0 0,-12 3-5 16,7-11-5-16,-7 11-6 0,0 0-8 16,6-14-3-16,-6 14-5 0,0 0 0 15,0 0-4-15,5-13 0 0,-5 13-2 16,0 0 0-16,0 0-4 0,-17-17-2 16,17 17-4-16,-19-6-1 0,6 4-3 15,-2 1 1-15,-1 3-4 0,-2 3-1 0,0 0 0 16,-2 2 0-16,1 2 0 0,-1 3-2 15,3 0 0-15,-1 3-4 0,4 0 6 16,0 1-6-16,4 1 4 0,3 0-4 16,3-2 3-16,4-1-3 0,4 0 3 15,-4-14-1-15,18 22 0 0,-2-16 0 0,2-3 0 16,4-1-1-16,0-2-1 16,3-2 5-16,-1-1-3 0,-1-4 1 15,-1-4-2-15,-3 1 3 0,-3 0-2 16,-4-2 6-16,-3-1-4 0,-4 0-1 0,-1-2 2 15,-3 3 0-15,-1 12 0 0,-3-18 1 16,3 18-1-16,-5-12-3 0,5 12-1 16,0 0 1-16,0 0-1 0,-14 6 2 15,14-6-2-15,-6 14-3 0,4-3 3 16,2-11 0-16,-1 22 2 0,3-9-2 0,1 0 2 16,3 0-3-16,1 0 4 0,-7-13-3 15,22 21 1-15,-8-12-1 0,2-3 3 16,4-3-2-16,1 1 0 15,2-3-6-15,-2-5-8 0,5 7-11 0,-10-14-25 16,11 12-40-16,-5 2-108 0,-11-13 4 16,3 4-3-16,-14 6 167 0,17-14 30 15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41.5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237 160 103 0,'0'0'66'0,"0"0"-6"16,0 0-2-16,14-7 2 0,-14 7-9 0,0 0-4 16,11-11-7-16,-11 11-5 0,10-11-5 15,-10 11-3-15,7-14-2 0,-7 14-8 16,3-11 2-16,-3 11-1 15,-1-16 2-15,1 16-3 0,-9-13-1 0,9 13-1 16,-14-14-3-16,14 14-3 0,-20-14 1 16,8 10-4-16,-1-1 0 0,-1 2-3 15,-1 1 2-15,-1 3-2 16,0 2 2-16,-1-1 1 0,-2 5-5 0,2 1 2 16,-1 4-2-16,0-1 0 0,2 1-1 0,2 1 3 15,2 4-7-15,1 2 3 0,4-3 1 16,4 1 1-16,3-2-3 15,1 1 1-15,5 1-2 0,1-3 2 16,-7-14-1-16,22 16 1 0,-8-11 1 0,0-1 0 16,1 0-1-16,1-3 3 0,-2-4-1 15,1-1 1-15,-2 1 0 0,0-3 0 16,-13 6-1-16,21-11-1 0,-21 11 3 16,19-16-3-16,-19 16-1 0,17-11-1 15,-17 11 5-15,13-10-4 0,-13 10 3 0,0 0-3 16,13-7 1-16,-13 7 0 0,0 0 0 15,0 0 0-15,8 11-3 0,-8-11 4 16,3 11-4-16,-3-11 4 0,5 15-3 16,-5-15-1-16,8 17 5 0,-8-17-5 15,12 12 1-15,-12-12-1 0,18 6 1 0,-18-6-3 16,18 4 0-16,-18-4 0 16,19 0 0-16,-19 0 3 0,20-5 0 15,-20 5 0-15,16 0-1 0,-16 0 1 16,14 0 0-16,-14 0 4 0,0 0-6 0,15 5 2 15,-15-5 0-15,0 0 1 0,12 6 1 16,-12-6-2-16,0 0 4 0,14 6-3 16,-14-6 0-16,0 0 4 0,17-3-2 15,-17 3-2-15,13-2 0 0,-13 2 2 16,0 0 2-16,16-9-4 0,-16 9 3 0,0 0-4 16,0 0 3-16,11-16-1 0,-11 16 5 15,-1-15-5-15,1 15 1 16,-3-23 0-16,-1 10 5 0,2-3-3 15,-1-3-3-15,0 0 1 0,0 0 0 0,0 0-2 16,1-5 4-16,1 6-4 0,-1-2 1 16,0 5 3-16,0 1 3 0,2 14-1 15,-2-18 0-15,2 18-2 0,0 0 1 16,0 0-3-16,0 0 4 0,0 0-6 16,0 0-1-16,0 0-1 0,0 0 0 0,0 0 5 15,0 0-2-15,5 12-2 0,-5-12 0 16,10 13 1-16,-10-13 2 0,18 14 1 15,-6-8-4-15,2 0 1 16,3 1-2-16,1 0 5 0,0-1-3 0,1 0 1 16,2-1-2-16,0 1 0 0,-2-3 3 15,-1-1-2-15,-1-3 1 0,-2 1-1 16,0 0 0-16,-4-2-1 0,-11 2 3 16,18-10 0-16,-18 10 1 0,0 0-3 15,12-7 2-15,-12 7 3 0,0 0 0 0,0 0-1 16,-10-12-1-16,10 12-1 0,-12-4-1 15,12 4 2-15,-17 4 0 0,17-4-3 16,-22 12-2-16,11-3 1 0,-1 3 0 16,-1 1 1-16,1 1-1 0,1 0 5 15,1 3-4-15,3-3 0 0,3 2-2 0,3-1 7 16,4-1-5-16,4-1 6 16,4 1-3-16,5-1-2 0,4-7-1 15,4 2 5-15,4-2-5 0,0-6-15 16,8 6-22-16,-11-11-35 0,9-2-91 0,-3 7-29 15,-11-7 3-15,1 5 72 0,-21 2 118 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39.13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13 1 0,'0'0'119'0,"0"0"29"0,-14 7-95 15,14-7-7-15,0 0-3 0,4 19 3 16,-4-19-4-16,4 17-2 0,-4-17-8 15,8 15-5-15,-8-15-8 0,13 14-5 0,-13-14-4 16,17 10-2-16,-17-10-2 0,21 2 0 16,-9-6-2-16,2 2-3 0,-1-5-1 15,1-1 1-15,-2-1 3 16,0-2-3-16,0 0 3 0,-12 11 1 0,16-21 6 16,-16 21 2-16,9-16 3 0,-9 16-4 15,0 0 3-15,0 0-1 0,5-11-1 16,-5 11-1-16,0 0-6 0,-6 13-3 15,6-13-3-15,-6 17 3 0,4-4-5 16,0 1 6-16,2 3-1 0,1 0-1 0,1-3-2 16,5-1 4-16,-1 1-1 0,2-2 2 15,-8-12-3-15,23 15 1 0,-10-10-4 16,2-2 0-16,2 1-14 0,-5-9-22 16,13 9-38-16,-14-10-72 0,3 1-46 15,2 2-7-15,-16 3 48 0,24-16 152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38.69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64 121 1 0,'0'0'39'0,"0"0"79"0,0 0-94 16,0 0-2-16,0 0 4 0,0 0-3 15,7 15 2-15,-7-15-1 0,11 13 8 16,-11-13-1-16,15 11 1 0,-15-11-5 16,24 4-3-16,-11-6-2 0,3 1-2 15,-1-5-1-15,2 1-7 0,-4-3-2 16,1-2 0-16,-14 10 5 0,20-17 2 15,-17 5 6-15,-3 12-1 0,2-22 4 16,-2 22-1-16,-8-23 3 0,8 23-5 0,-19-20 3 16,19 20-8-16,-26-21-2 0,12 16-5 15,-4-2-1-15,3 5-1 0,-2-1-3 16,1 6-3-16,-1-2-6 0,2 4 3 16,0 0-1-16,2 4 2 0,2 2-1 15,1 4 0-15,1 1-2 0,3-2 3 0,3 4-7 16,1-4-4-16,7 4-9 15,-5-18-15-15,18 24-20 0,-18-24-26 16,30 8-37-16,-9-1-73 0,-3-11 3 16,8 6 70-16,-5-12 117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37.2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92 79 0,'7'-13'59'0,"-7"13"-15"16,0 0-12-16,0 0-6 0,0 0-2 15,0 0-3-15,0 0 0 0,-7 14 3 0,7-14 2 16,-3 14 2-16,3-14 0 0,-2 16-2 16,2-16-4-16,0 16 0 0,0-16-5 15,1 13 1-15,-1-13 0 16,0 0 4-16,0 0 2 0,5 15 2 0,-5-15-1 16,0 0-3-16,0 0 0 0,0 0-3 15,6-14-3-15,-6 14-5 0,6-12-2 16,-6 12-6-16,6-19 0 0,-2 7-3 15,0-1 3-15,1 1-3 0,1-1 1 16,1-1-2-16,1 2 0 0,-8 12 0 0,17-20 1 16,-17 20-1-16,19-15 0 0,-19 15 0 15,19-9-1-15,-19 9 1 0,18-2-1 16,-18 2 1-16,20 2-2 0,-20-2 2 16,21 9-2-16,-9 0 2 0,0 1-1 15,-1 0 0-15,2 6 2 0,-2-2 1 0,1 2-4 16,-2 1 5-16,0 1-5 15,-2-2 3-15,0 1-1 0,0-1 3 16,-2-5-7-16,1 1 5 0,-7-12 0 16,8 17-4-16,-8-17-9 0,0 0-21 0,14 11-40 15,-14-11-103-15,0 0-1 0,0 0-7 16,3-15 141-16,-3 15 44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36.81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0 104 14 0,'0'0'149'0,"13"-8"-59"16,-13 8-28-16,16-4-2 0,-16 4-6 15,20-5-15-15,-8 3-10 0,-12 2-7 16,18-11-5-16,-18 11-1 0,17-11 1 16,-17 11 4-16,11-10-1 0,-11 10 7 15,5-11-2-15,-5 11 1 0,0 0-3 0,-2-19 3 16,2 19-7-16,-4-13-3 15,4 13-1-15,0 0-6 0,-11-7 0 16,11 7 0-16,-13-3-4 0,13 3-2 16,-15 3-1-16,15-3 0 0,-16 10-2 0,16-10 0 15,-16 11 1-15,16-11-2 0,-12 19 2 16,8-8-3-16,4-11 3 0,-6 21-2 16,5-9 3-16,2-1-4 0,1 3 4 15,-2-14-3-15,11 21 2 0,-11-21-1 16,19 17 1-16,-6-10-2 0,1-4-4 0,6 2-10 15,-4-7-11-15,11 5-17 0,-13-12-28 16,16 13-10-16,-15-15-15 16,11 8-30-16,-7-5-29 0,-1-1 11 15,-1 0 80-15,-6-2 64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36.4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31 0 18 0,'0'0'142'0,"-18"5"12"16,18-5-104-16,-1 12-9 0,1-12 0 15,-7 18-2-15,7-18 1 0,-4 27-9 0,1-14-2 16,7 6-6-16,-3-3-1 15,5 5-8-15,-2-4-2 0,3 3 3 16,0 0-8-16,1-3 3 0,-1 2-8 16,1-1 2-16,-1-3-4 0,1-1 3 0,-3-2-2 15,-5-12 1-15,9 18-2 0,-9-18 1 16,0 0 7-16,8 13 0 0,-8-13 1 16,0 0 0-16,0 0 0 0,0 0-1 15,1-17 0-15,-1 17-2 0,4-16-2 16,-4 16-4-16,6-22 1 0,-6 22-4 0,9-18 2 15,-9 18-1-15,13-16 2 0,-13 16-2 16,14-11 0-16,-14 11-2 16,13-1 2-16,-13 1 0 0,12 8-1 15,-12-8 3-15,12 20-3 0,-7-9 2 0,-1 5-1 16,1 0 3-16,0 0-5 0,-1-1 5 16,0-1-4-16,0 0 3 0,0-3-3 15,-4-11-7-15,7 20-8 0,-7-20-8 16,7 13-13-16,-7-13-25 0,0 0-40 15,14 6-81-15,-14-6 5 0,0 0 71 0,2-15 109 16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35.94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83 55 0,'0'0'149'16,"0"0"5"-16,23 11-116 0,-23-11-1 15,25-2-2-15,-11-4 5 0,11 7 0 16,-2-9-5-16,8 5-10 0,-2-5-5 15,6 3-7-15,-3-3-4 0,0-1-18 0,3 7-23 16,-9-9-24-16,6 7-31 0,-8 2-59 16,-9-9-30-16,7 8 33 15,-16-10 143-15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35.7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16 1 0,'13'0'134'16,"-13"0"10"-16,5-16-95 0,-5 16-25 15,0 0-2-15,0 0 1 0,0 0 2 16,0 0-4-16,0 0 1 0,14 1 3 0,-14-1 1 16,0 0 5-16,0 15 1 0,0-15 1 15,2 18-3-15,0-3-3 0,-6-2-2 16,6 6-5-16,-4-4 3 0,2 6-6 16,-1-2-2-16,2 6-3 0,-2-3-1 15,2 3 3-15,-1-1-8 0,3 2 2 0,-2-1-7 16,1 2 4-16,0-3-5 0,2 0 4 15,-2-2-5-15,3-2 2 16,-2-4-1-16,0-2 0 0,1-3-1 16,-4-11 2-16,7 15-3 0,-7-15-4 0,0 0-8 15,0 0-13-15,0 0-17 0,0 0-27 16,0 0-20-16,2-15-54 0,-8 3-43 16,6 12-4-16,-11-27 143 0,10 14 49 15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27.81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6 247 32 0,'-6'-12'153'0,"6"12"-42"0,0 0-54 16,0 0 0-16,0 0-6 0,0 0-6 16,0 0-1-16,0 0-1 0,0 0-8 0,0 0 2 15,7 12-3-15,-7-12-6 0,0 0-1 16,0 0-3-16,0 0-1 16,0 0-5-16,-2 14 0 0,2-14-5 15,0 0-4-15,2 13-1 0,-2-13 0 0,4 14-5 16,-4-14-1-16,6 17 0 0,-6-17-1 15,7 19-1-15,-7-19 4 0,6 14-6 16,-6-14-1-16,7 13 3 0,-7-13 3 16,0 0-8-16,0 0 8 0,12 7-4 15,-12-7-3-15,0 0 9 0,0 0-5 0,0 0 0 16,12 7 0-16,-12-7 8 0,0 0-7 16,11-13 7-16,-11 13-1 0,12-23 0 15,-4 9-2-15,0-7 5 0,5-1-7 16,-1-5 4-16,5 0-4 0,-1-2-1 15,3 1-6-15,4 4-3 0,-5-10-20 16,11 18-49-16,-15-7-95 0,5 4-46 16,-1 0 4-16,-3 6-2 0,-2 0 202 15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33.72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275 283 117 0,'0'0'168'0,"0"0"-3"0,0 0-116 16,0 0-7-16,0 0 2 0,-13-16-6 16,13 16-10-16,-10-13-7 0,10 13 0 15,-15-10 1-15,15 10-3 0,-17-10 1 0,17 10-5 16,-24-10-2-16,13 8-2 0,-4-1 1 15,2 3-4-15,-3-1 0 0,2 2-1 16,-2 1-1-16,2 5-2 0,0-1-2 16,0 4 0-16,1-1-1 0,0 1 1 15,2 2-7-15,1-1 6 0,2 0-4 16,8-11 3-16,-13 21-1 0,13-21 2 16,-1 18-2-16,1-18 2 0,8 15 1 15,-8-15-1-15,18 9 0 0,-5-7-4 16,3 0-3-16,-1-3-2 0,4-2-3 0,-3-3-3 15,7 0 1-15,-5-5-1 0,5 2-2 16,-6-6 1-16,3 4 7 0,-6-6-4 16,2 3 7-16,-4-4-2 0,-1 2 4 15,-3-2-3-15,-2 1 6 0,-2-2-1 16,-2 1 0-16,-2 1 1 0,-2-2 1 16,0 3 0-16,-2-1 2 0,0 3-4 15,0-2 4-15,0 4-3 0,-1-1 3 16,2 1 4-16,3 12-2 0,-5-16-2 15,5 16 2-15,-4-13 6 0,4 13-7 0,0 0 6 16,0 0-7-16,0 0-2 0,0 0 1 16,0 0-3-16,0 0 0 0,0 0-6 15,0 0 5-15,0 0-2 0,-9 12 5 16,9-12-3-16,-4 14 5 0,4-14 3 16,-1 18 0-16,2-6 3 0,-2 2 0 0,4 3 1 15,0 1-2-15,2 1 4 16,-2 1-7-16,3 4 3 0,0-1-3 15,0 3-1-15,0-3-4 0,0 1 2 16,-1-4-3-16,0 2 2 0,-2-4-2 0,0-2 4 16,1-1-10-16,-4-15-4 0,7 23-24 15,-7-23-34-15,0 0-77 0,10 13-53 16,-10-13 10-16,0 0 13 0,0 0 176 16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33.0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33 94 1 0,'0'0'59'0,"0"0"-6"0,13 0-20 16,-13 0 5-16,14-4 2 0,-14 4 13 15,19-9 0-15,-3 6 2 0,-16 3-7 16,27-14-4-16,-27 14-3 0,23-14-4 16,-16 2-4-16,7 8-4 0,-14 4-2 15,9-13-5-15,-9 13 0 0,1-11-3 16,-1 11 0-16,0 0-1 0,-17-11-3 0,17 11-4 15,-20 1-2-15,8 2-1 0,-3 0 0 16,1 4 2-16,-1-1-1 0,3 3 0 16,-4 0-3-16,4 1 0 0,0 0-3 15,2 2 1-15,1-1-4 0,4 1 0 16,0-1-2-16,2 0 2 0,3-11-1 16,4 20 0-16,-4-20 1 0,17 13-1 15,-1-6-7-15,-1-5-9 0,10 3-16 16,-9-12-22-16,19 11-25 0,-15-10-57 15,4 1-54-15,4 1-5 0,-7-5 77 0,6 4 119 16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32.5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27 193 100 0,'0'0'55'0,"3"14"-11"0,-3-14-1 16,3 13-6-16,-3-13 7 0,0 0 1 0,2 15 10 15,-2-15-2-15,0 0 0 0,0 0-7 16,0 0-5-16,0 0 0 0,0 0-8 16,-14-15-7-16,14 15-11 0,-4-17-4 15,4 17-4-15,-6-25 1 0,4 7-1 16,-2-1-2-16,2 1-3 0,-1-3 1 16,3 3-4-16,1-2 4 0,1 3-2 15,3 3 2-15,-5 14-5 0,11-18 2 16,-11 18-2-16,16-7-8 0,-16 7-14 15,19-2-15-15,-19 2-17 0,23 2-22 0,-23-2-28 16,22-4-52-16,-2 5-26 0,-8-6 64 16,9 10 120-16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30.96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245 95 48 0,'0'0'153'0,"0"0"5"0,7-16-104 0,-7 16 6 15,6-14-3-15,-6 14-9 0,4-14-8 16,-4 14-8-16,2-14 0 0,-2 14-7 16,-4-14-3-16,4 14-6 0,-9-13-2 15,9 13-2-15,-16-8-2 0,16 8-5 16,-24-2-4-16,10 5 0 0,-2 1-1 0,0 3 2 15,-2 0-2-15,0 2 2 0,0 2-2 16,0 2 1-16,1-1-1 16,0 5 1-16,1-3 1 0,2 0-1 0,2-1-3 15,3 0 2-15,3-2-2 0,3 1 4 16,3-12-3-16,3 17 4 0,-3-17-6 16,22 10 5-16,-8-8-1 0,3 0 3 15,2-5 0-15,2-2-2 0,0-1 0 16,0-4-1-16,-2 2 3 0,-2-4-3 15,-1 2 2-15,-3-1-4 0,-2-1 0 0,-11 12 0 16,13-22 3-16,-13 22-1 0,7-16-1 16,-7 16-3-16,0 0 2 0,1-12 1 15,-1 12-2-15,0 0 0 0,0 0 0 16,-4 13 0-16,4-13-2 0,-1 14 2 16,1-14 1-16,0 18 1 0,0-18-1 0,1 16 0 15,-1-16-1-15,7 13 4 16,-7-13-3-16,14 5 0 0,-14-5-7 15,17 3-3-15,-2-1-2 0,-15-2-2 16,24-5 1-16,-24 5-5 0,22-4 4 0,-22 4 1 16,20-7 5-16,-20 7 2 0,15-4 4 15,-15 4 0-15,11 3 0 0,-11-3 2 16,0 0 0-16,12 15-3 0,-12-15-1 16,6 12 3-16,-6-12-3 0,5 11 5 15,-5-11-2-15,0 0 2 0,4 12-1 0,-4-12 4 16,0 0 2-16,0 0 2 0,0 0 0 15,0 0 1-15,0 0 1 0,0 0-1 16,0 0 1-16,0 0-3 16,0 0 1-16,11-17-5 0,-11 17 2 0,3-24-3 15,1 12 2-15,0-1-5 0,1-3 2 16,1 1 0-16,1 2 1 0,2-1-1 16,-9 14 1-16,20-19-3 0,-8 13 0 15,-12 6 1-15,22-3 1 0,-9 7-3 16,0 0 0-16,1 3 2 0,0 2 2 0,1 2-3 15,-1 0 0-15,1-1 3 0,-2 0-3 16,-2-1 4-16,-11-9-4 0,18 16 2 16,-18-16-8-16,8 13-10 0,-8-13-31 15,0 0-34-15,0 0-77 0,5 16-22 16,-5-16 8-16,0 0 146 0,0 0 28 16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30.0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183 329 143 0,'0'0'70'16,"0"0"-14"-16,0 0-5 0,0 0 1 15,4-13-9-15,-4 13-3 0,0 0-3 16,0 0-3-16,4-16 1 0,-4 16-5 15,0 0-4-15,0 0-2 0,-4-14-5 0,4 14-2 16,0 0 1-16,0 0-4 0,-17-10-3 16,17 10-1-16,-17-3-3 0,17 3-4 15,-21 2 2-15,9 0-1 0,-1-1-3 16,0 0 2-16,1 2 0 0,12-3-1 16,-22 8-1-16,22-8 1 0,-20 11 1 15,20-11-4-15,-17 17 2 0,17-17 0 16,-11 16-5-16,11-16 4 0,-9 17-1 15,9-17 2-15,-3 14-3 0,3-14 4 16,2 12-3-16,-2-12 1 0,0 0 0 0,15 13 5 16,-15-13-5-16,18 2 2 0,-7-4-2 15,1 0 0-15,1-3 2 0,2-2-2 16,0 0-2-16,0-1-6 0,2-3 3 16,-4 1-3-16,2-2 4 0,-4-3-2 15,2 4 1-15,-4-4-3 0,0 2 8 0,-4-5-2 16,-1 2 5-16,0-3-3 0,-2 3 3 15,-1 0-5-15,-3-4 6 0,-1 3-4 16,0-2 2-16,-2 5-3 16,0-4 4-16,-1 3-2 0,0-1 1 0,0-1 6 15,-1 5-6-15,2 0 3 0,5 12-2 16,-8-18 4-16,8 18-6 0,0 0 2 16,-9-11-4-16,9 11-2 0,0 0 2 15,0 0-7-15,-4 11 5 0,4-11-4 16,0 16 3-16,0-16-1 0,3 22 4 0,-1-7-1 15,1 3 3-15,2 1 6 0,1 3-5 16,1 2 4-16,1 0-3 0,0 4 4 16,0 0-4-16,1-1 1 15,-1-1-6-15,1-1 5 0,-2-3-6 0,2-2 6 16,-3-2-5-16,0-4 5 0,-6-14-6 16,12 20 6-16,-12-20-2 0,9 13 1 15,-9-13 0-15,0 0-9 0,14 8-21 16,-14-8-36-16,0 0-74 0,14-13-50 15,-14 13 5-15,10-16 22 0,-10 3 161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28.6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0 108 49 0,'0'0'141'0,"0"0"-6"0,12 9-93 15,-12-9-9-15,0 0 0 0,0 0-4 16,0 0-2-16,0 0-1 0,18 11 2 15,-18-11 0-15,15 2-4 0,-15-2-5 0,19-2-2 16,-19 2-1-16,21-9-3 0,-21 9 1 16,21-13-3-16,-21 13 0 0,20-16-6 15,-13 3 2-15,-7 13 0 0,13-21 5 16,-13 21-2-16,6-18 3 0,-6 18-1 16,0-17 1-16,0 17-2 0,-7-12-1 15,7 12-5-15,-11-5 0 0,11 5-4 0,-16 1 1 16,16-1-2-16,-21 5-1 15,9 1 0-15,1 0-1 0,11-6 5 16,-21 17-6-16,21-17 3 0,-18 21-2 0,10-5 0 16,2-2 1-16,2 0 1 0,3 3 0 15,1-1-1-15,3-5 1 0,2 3 0 16,-5-14-1-16,20 16 4 0,-5-11-1 16,3-2-2-16,1-3 1 0,2-3-2 15,1 0-4-15,-1-7 0 0,0 1-1 0,-1 0-4 16,-2-2 3-16,-4-5 0 0,0 3-1 15,-5-3 3-15,0 4 2 16,-4-1 0-16,-2 1 0 0,-3 12 3 16,4-19-1-16,-4 19-3 0,0 0 1 0,0 0-2 15,0 0 2-15,0 0-3 0,-3 14 2 16,3-14 1-16,-1 18 0 0,1-18 2 16,1 21-1-16,0-10 2 0,0 1-2 15,-1-12 3-15,4 20-2 0,-4-20 1 16,6 16-1-16,-6-16 3 0,0 0 3 0,11 12 2 15,-11-12 1-15,0 0 1 0,12-8 1 16,-12 8-3-16,7-13 2 0,-7 13-4 16,7-23 1-16,-2 11-4 15,-2-1 0-15,2-3-2 0,0-1 1 0,0 2 1 16,3 1-1-16,0 3-3 0,-8 11 2 16,19-16-2-16,-8 11 3 0,0 4-3 15,2 3-1-15,-1 1 1 0,1 5-2 16,0 1 3-16,1 6-1 0,0-1 2 15,2 5-4-15,-2-2 5 0,1 3-6 0,-3-2 6 16,2 0-5-16,-4-2 5 0,0-4-5 16,-2-1 3-16,-8-11-5 0,9 14-5 15,-9-14-19-15,0 0-23 0,0 0-61 16,16 5-71-16,-16-5 4 0,0-16 15 16,-7 1 166-16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27.2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4 143 26 0,'0'0'28'15,"8"15"3"-15,-8-15 1 0,7 13 8 16,-7-13 11-16,0 0 10 0,0 0-3 15,0 0-3-15,0 0-5 0,0 0 0 16,0 0-7-16,0 0-5 0,2-20-14 0,-2 20-9 16,-1-21-3-16,0 9-3 0,-3-2 0 15,2-2-5-15,-1 0 1 16,1 0-5-16,-1 0 2 0,2 3-2 16,-1 2 1-16,2 11-4 0,-2-16 0 0,2 16-1 15,0 0 1-15,0 0 1 0,0 0-2 16,0 0 0-16,0 0 0 0,5 11 3 15,-5-11 0-15,9 16 2 0,-9-16-3 16,16 17 4-16,-5-10-3 0,3 0 2 16,2-2-1-16,0-1 1 0,3-2-1 0,3 0 2 15,-1-3-1-15,1 0-1 0,-2-3 1 16,-2 0 1-16,-2-1 0 0,-1 0 0 16,-15 5 0-16,19-11 0 0,-19 11 2 15,9-12 1-15,-9 12 5 0,0 0 0 16,-1-16 3-16,1 16 0 0,0 0 0 15,0 0-1-15,-15-11 1 0,15 11-5 16,0 0-2-16,-16 1 0 0,16-1-1 16,-15 9 1-16,15-9 0 0,-14 18 2 15,6-7 1-15,2 3 1 0,0 0-3 0,4 3 3 16,-1-1-4-16,5 3 3 0,0-3-4 16,6-1 2-16,1-3-4 0,5 2 3 15,0-5-2-15,5 0 0 0,-1-4-2 16,1-1-5-16,5 1-16 0,-8-10-24 15,10 2-109-15,-6-1-46 0,-6-4 3 0,2 5-6 16,-7-12 162-16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26.7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195 80 119 0,'15'-11'59'0,"-15"11"0"16,0 0-7-16,13-7-4 0,-13 7-3 0,0 0-3 16,3-12-1-16,-3 12-3 0,0 0-3 15,0 0-3-15,-1-16-3 16,1 16-4-16,0 0 0 0,-9-11-3 16,9 11-1-16,-14-10-2 0,3 5 0 0,11 5-4 15,-23-7-4-15,12 7-2 0,-4-3-2 16,0 5-2-16,-1 2-3 0,1 1-1 15,1 0-1-15,0 4 1 0,0 3-1 16,2 0 3-16,0 6-3 0,4 0 1 16,0 0-3-16,2-1 2 0,1 1-2 0,3 0 4 15,2-4-4-15,2 0 5 0,-2-14-4 16,10 18 5-16,-10-18-2 0,18 8 1 16,-6-8 0-16,2-1-1 15,0-3 1-15,2-2 0 0,-2-4-2 0,2-1 0 16,-2-2 3-16,1-2-4 0,-3 0 4 15,-1 0-3-15,-2 2 1 0,-1 0-5 16,-2 1 5-16,-6 12-2 0,9-16-2 16,-9 16-1-16,0 0 0 0,0 0 0 15,0 0 0-15,11 7 3 0,-11-7-3 0,4 19 1 16,-1-8 0-16,1 0 3 0,-1 1-2 16,2 1 1-16,-5-13-3 0,10 19-3 15,-10-19-8-15,18 12-8 0,-3-4-14 16,-15-8-15-16,26-2-18 0,-26 2-16 15,28-8-15-15,-17-4-13 0,5 8 4 0,-6-7 7 16,1 4 19-16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25.96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0 60 0,'0'0'159'0,"0"0"3"0,9 13-95 15,-9-13-9-15,0 0-10 0,0 0-13 0,0 0-10 16,0 0-6-16,-7 16-2 0,7-16-6 16,-2 23 2-16,1-11-2 0,2 6 4 15,-1-3-5-15,2 2 2 0,1-4-6 16,2 3 2-16,0-5-2 0,2 2 1 15,-7-13-2-15,14 16 1 0,-14-16-1 0,17 8 0 16,-17-8-1-16,18-4 1 16,-18 4 0-16,14-15-3 0,-14 15 3 15,13-21-2-15,-8 6 0 0,-1-1-3 16,0 1 3-16,-1 0-5 0,1 1 4 0,-3-1-1 16,2 4 0-16,-3 11-4 0,4-18 1 15,-4 18 0-15,0 0-2 0,0 0 0 16,0 0 2-16,6 13-1 0,-6-13-2 15,4 20 5-15,-1-8-2 0,-1 0 2 16,3 2-2-16,-3 0 4 0,-2-14-5 0,9 22 3 16,-9-22 0-16,8 18-10 15,0-6-23-15,-8-12-35 0,0 0-81 16,17 12-40-16,-17-12 5 0,0 0 46 16,0 0 138-16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25.42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26 133 60 0,'-11'-2'135'0,"11"2"-81"0,0 0-14 15,-3 15 1-15,3-15-2 0,7 14-10 0,-7-14-3 16,15 11-7-16,-2-2-1 0,-13-9-5 16,23 9-1-16,-10-9-3 0,2 1 0 15,-1-3 3-15,1 0 0 0,-2-5 3 16,2 0-1-16,-4-5 8 0,1 3-3 15,-5-6 6-15,3 4-2 0,-10-6 2 0,4 4-4 16,-9-5 1-16,3 5-2 16,-7-2-2-16,9 15-5 0,-19-22-1 15,19 22-4-15,-23-18-1 0,9 16-5 16,0-4 1-16,0 7-3 0,0-1 0 0,-2 5-1 16,3 3-1-16,-2 3 1 0,4 4 0 15,0-2 2-15,4 6-7 0,-1-3-2 16,7 8-16-16,-5-13-6 0,13 9-25 15,-7-20-17-15,11 24-41 0,0-11-74 16,-11-13 6-16,25 7 65 0,-25-7 116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26.9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-1 116 1 0,'0'0'61'0,"-1"-12"66"0,1 12-87 16,0 0 4-16,0 0-5 0,3-15 3 16,-3 15 3-16,5-13 1 0,-5 13 0 0,9-19-2 15,-9 19-4-15,13-17-5 0,-1 14-4 16,-12 3-3-16,15-16-7 16,-15 16-1-16,15-11-3 0,-15 11 1 15,16-6-2-15,-16 6-2 0,14-6 2 0,-14 6-5 16,12 5-1-16,-12-5-2 0,0 0 0 15,13 17-4-15,-13-17 4 0,5 19-8 16,-3 0-2-16,-2-4 1 0,-2 2 1 16,0 0 0-16,-2 2-1 0,-1-5-1 15,-1 4 0-15,-2-2 1 0,0-3 3 0,0 3 0 16,8-16 1-16,-19 23-6 0,19-23 7 16,-15 23-5-16,15-23-2 0,-13 20 8 15,13-20-7-15,-11 11 5 0,11-11-1 16,0 0 4-16,0 0-13 0,-7 13 12 15,7-13-4-15,0 0-2 0,0 0-6 16,0 0 2-16,11 2 0 0,-11-2-2 16,13 1 1-16,-13-1-3 0,15-1 11 15,-15 1-4-15,22-2 10 0,-10 1 1 16,2 1-3-16,-2-5 0 0,5 5 3 0,-2 3 8 16,-1-4-10-16,0 3-1 0,-2-6 0 15,-1 0-18-15,-11 4 10 0,20 5-7 16,-20-5-13-16,14-1-47 0,-14 1-69 15,0 0-65-15,0 0-9 0,0 0 12 16,0 0 186-16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24.1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33 190 0,'0'0'179'15,"0"0"-3"-15,0 0-107 0,-13 1-32 16,13-1 4-16,0 0-5 0,18-4-12 16,-18 4-4-16,21-4-5 15,-7-1 0-15,3 4-4 0,1-3-3 0,3 3-4 16,-2-1-8-16,-1-4-20 0,7 11-45 15,-8-5-120-15,-4-5-4 0,3 6 0 16,-16-1 41-16,22-8 152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23.92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164 91 89 0,'0'0'140'0,"12"1"-81"16,-12-1-9-16,0 0-7 0,0 0-9 0,0 0-8 15,-3-14-3-15,3 14 0 0,0 0-1 16,0 0-3-16,-2-11-2 16,2 11 1-16,0 0-1 0,0 0 0 15,-4-11-1-15,4 11-3 0,0 0 0 0,0 0-3 16,-9-17-6-16,9 17 5 0,0 0-9 15,-10-14 7-15,10 14-8 0,0 0 6 16,-14-14-7-16,14 14 6 0,-12-7 0 16,12 7-2-16,-13-2 0 0,13 2-2 15,-13-1 0-15,13 1-1 0,-14 1 0 0,14-1 2 16,-14 6 7-16,14-6-8 0,-14 11 7 16,14-11-4-16,-16 15 8 0,16-15-6 15,-15 16 8-15,9-3-15 0,6-13 7 16,-10 22-3-16,6-9 3 0,3 2-3 15,-1-1 0-15,2 4-1 0,1 1 3 0,3 2 4 16,-3 1-4-16,4 3 3 16,-2 1-6-16,2 4 5 0,-2-2-5 15,2 4 4-15,-2-3-5 0,1 1 5 16,0-1 1-16,-1-2-2 0,2-1-1 0,-3 0-6 16,2-2 8-16,-2-3-6 0,0-1 7 15,0-1-9-15,0-5-2 0,-1 0 0 16,0-3 8-16,-1-11-7 0,3 15-11 15,-3-15-6-15,0 0-37 0,0 0-45 16,0 0-88-16,0 0 6 0,-11-10-8 0,11 10 169 16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23.2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 0 120 0,'0'0'61'15,"0"0"-8"-15,0 0-1 0,0 0-11 16,0 0 0-16,0 0-3 0,0 0-2 16,0 0-3-16,0 0-4 0,0 0-6 0,0 0-2 15,0 0-4-15,0 0 1 0,0 0-4 16,0 0 0-16,-13 2-2 0,13-2 2 16,-5 12 0-16,5-12 2 15,-5 19 7-15,6-5-8 0,-4-2 4 0,5 6-12 16,-4-2 12-16,5 5-10 0,-3-1 7 15,4 4-7-15,-2-2-4 0,2 4-2 16,-2 1 0-16,3 0 4 0,-1-2-9 16,0 1 5-16,1 0-4 0,-3-2 2 15,2-3-2-15,1-2 5 0,-1-3-3 0,-1-3 1 16,1-2-4-16,-4-11-6 0,5 12-12 16,-5-12-19-16,0 0-38 0,0 0-86 15,0 0-22-15,0 0-9 0,0-23 74 16,0 23 120-16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45.88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0 368 0,'0'0'197'0,"0"0"-7"15,12-1-178-15,-12 1-1 0,0 0-2 16,0 0 1-16,0 0-14 0,-8 13-27 16,8-13-39-16,0 0-109 0,0 0-17 15,-15 5 4-15,15-5 68 0,0 0 124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45.63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166 60 1 0,'0'0'132'0,"-2"21"19"16,3-9-104-16,-1-12-3 0,2 23 3 16,-2-23-9-16,5 22-9 0,-5-22-10 0,12 21-3 15,-12-21-6-15,20 14 0 0,-8-9-3 16,4 1-1-16,1-5-3 0,3-3 2 15,0 0-4-15,0-3 2 0,-1-2 1 16,1 2-2-16,-3-6 5 0,0 0 2 16,-6-2 3-16,1 1-2 0,-7-6 9 15,4 5-4-15,-7-6 4 0,2 6-2 16,-5-5 2-16,1 18-6 0,-1-23 0 16,1 23-4-16,-5-13-1 0,5 13-3 15,0 0-3-15,0 0 0 0,-13 3-4 0,13-3 1 16,-8 11-1-16,8-11 2 0,-9 20-3 15,4-8 2-15,1 3 0 0,0 1 2 16,2 3-5-16,0 1 6 0,1 2-4 16,2 4 4-16,1-1-4 0,3 3 6 15,-1 2 0-15,2 0 0 0,0 1 1 0,1 2-6 16,0 2 4-16,-2-1-4 0,0 2 2 16,-2-1-3-16,-2 0-3 15,-2-1 2-15,-3 0-2 0,-3-5 8 16,-3-1-4-16,-2-2 4 0,-3-6-2 0,-2-2 0 15,-2-5-1-15,-2-4 2 0,-1-4-1 16,-1-5 0-16,-3-3-1 0,-2-3 2 16,1-2-1-16,-3-7 0 0,1-1 3 15,-1-1-7-15,4-3-3 0,0-2-15 16,10 5-12-16,-3-9-25 0,14 10-25 0,-5-6-41 16,5 1-66-16,11 7 6 0,-3-5 123 15,11 11 61-15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38.16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110 61 1 0,'0'0'118'0,"0"0"15"0,0 0-103 16,0 0-1-16,0 0 6 0,0 0 7 16,0 15 5-16,0-15 0 0,2 14 3 15,-2-14-2-15,2 19-10 0,-2-19-8 16,4 21-4-16,-4-21-5 0,9 24-3 0,-9-24-2 15,14 18-2-15,-14-18-4 16,20 14 2-16,-20-14-5 0,25 6 1 16,-11-6 0-16,2 1-6 0,-1-6 2 15,2 1-3-15,-1-5 3 0,0 1-5 0,-1-1 3 16,0-3-1-16,-3-1 0 0,-3-2 1 16,0 2 0-16,-3-1-1 0,-1 0 1 15,-2 0-3-15,-3 0 3 0,-1 2-1 16,1 12-1-16,-5-21-1 0,5 21 4 15,-8-12-4-15,8 12 2 0,0 0-2 0,-16-6 0 16,16 6 0-16,-12 5 1 0,12-5 0 16,-11 10-5-16,11-10 5 0,-10 12-2 15,10-12 2-15,-7 20-1 16,4-8 0-16,1 4-2 0,1 1 4 0,0 6-2 16,2 2 2-16,0 1-4 0,1-1 5 15,0 5-9-15,2-1 11 0,-1 3-2 16,0 0-5-16,0-2 4 0,-2-1-3 15,0-1 5-15,-2 0-5 0,-1 0 8 16,-3-2-11-16,-2-5 3 0,-1-5 4 0,-2 1-2 16,-2-3 1-16,-1-3-1 0,-3-1 1 15,-1-5 2-15,-2-2-2 0,-2-3 2 16,-1-4-1-16,0-3-1 0,0-1 0 16,0-2-1-16,0-3-8 0,6 3-5 15,-3-4-13-15,19 14-18 0,-21-22-25 0,21 22-34 16,-4-12-50-16,4 12-42 15,4-14 9-15,-3 3 176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32.2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64 38 5 0,'13'13'146'0,"-13"-13"-41"0,0 0-37 16,0 0 3-16,0 0-8 0,0 0-13 15,12-3-13-15,-12 3-7 0,16-7-13 0,-16 7-5 16,18-7-3-16,-18 7-1 0,16-8 1 16,-16 8 1-16,12-8 4 0,-12 8-1 15,0 0 5-15,0 0 1 0,8-12 0 16,-8 12-2-16,0 0-2 0,0 0-3 16,-14-7-2-16,14 7-3 0,-17-1 0 0,17 1-3 15,-23 5 0-15,11 0 1 0,-2-1 0 16,0 3 1-16,0 0-3 15,3 2 2-15,0 0-4 0,11-9 2 16,-18 19-3-16,18-19 2 0,-10 21-5 0,10-21 5 16,1 20-3-16,-1-20 3 0,13 18-1 15,-13-18 0-15,23 14 0 0,-7-10 0 16,3-1-4-16,-1-4-13 0,9 4-17 16,-11-12-29-16,15 13-33 0,-13-8-76 15,2-3-18-15,4 2-11 0,-8-4 137 0,5 5 63 16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31.68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264 69 1 0,'16'2'62'16,"-19"-17"75"-16,3 15-90 0,6-14 5 15,-6 14 3-15,0 0 2 0,-3-20-8 0,3 20-4 16,-9-13-3-16,9 13-2 0,-13-7-7 15,13 7-7-15,-16-3-6 0,16 3-6 16,-22 3-1-16,10 4-4 16,-2-4-2-16,-1 6-2 0,-1-6-2 0,-2 8 3 15,0-3 0-15,3 4-2 0,-1-1-1 16,3 2 1-16,0-1-4 0,4-1 3 16,1 2-2-16,5 0 2 0,3-13-5 15,-1 20 6-15,1-20-5 0,11 13 5 16,-11-13-1-16,24 5 0 0,-7-7 1 0,1-1-2 15,2-2 0-15,-1-2 0 0,-1-3-2 16,0 1 1-16,-3 1 1 0,-1-3-1 16,-14 11 0-16,17-20-1 0,-17 20 4 15,9-18-2-15,-9 18 2 0,4-14-4 16,-4 14 1-16,0 0-5 0,0 0 3 16,0 0 0-16,0 0-3 0,0 0 1 15,0 0-1-15,0 0 0 0,3 18 0 16,-3-18 5-16,0 23-2 0,2-9-1 15,0 1-3-15,0 3 6 0,1 2 6 0,1 1-10 16,0 2 8-16,-1 1-9 0,1 3 7 16,-2-3-5-16,-1 2 7 0,-2 1-11 15,1-3 0-15,-2 1 6 0,-2-2-4 16,-1-2 4-16,-1 0-2 0,0-5 3 16,-1 1-3-16,-2-3 5 0,9-14-4 15,-21 17 4-15,8-11-2 0,-3-5 2 0,-1-2 0 16,-3-3-5-16,2-4-3 15,-5-4-10-15,5 3-10 0,-8-11-20 16,12 7-23-16,-8-9-35 0,4-3-84 0,11 9 5 16,-5-7 58-16,14 12 124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24.93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58 29 202 0,'0'0'145'0,"0"0"-60"16,0 0-69-16,0 0 1 0,0 0-2 16,4 15-1-16,-4-15 3 0,1 18 0 0,2-5 5 15,-3-13-2-15,5 25 1 0,-5-25-2 16,9 21-2-16,-9-21-5 0,15 16 0 16,-15-16-3-16,21 11-1 0,-21-11 0 15,25-3 1-15,-11 0-5 0,2-2 0 16,-1-4 1-16,-2 0-5 0,1-5 4 15,-2-1-2-15,-1 3 3 0,-2-1-4 16,-3-2 1-16,-6 15-2 0,9-22 4 16,-9 22 2-16,2-16 2 0,-2 16-2 15,0 0 1-15,0 0-1 0,-1-12 0 0,1 12-1 16,0 0-1-16,0 0-1 0,-10 11-5 16,10-11 3-16,-8 15-2 0,4-3-2 15,-1 1 3-15,0-1 4 0,1 6-5 16,1 2 3-16,2 0-3 0,1 4 3 15,0-3-6-15,4 6 10 0,0 1 1 16,1 3-10-16,1-4 8 0,-1 2-8 16,0 2 10-16,1-4-7 0,-3 2 6 15,1-3-6-15,-3-4-4 0,-1-2 6 16,-2 0-5-16,-2-4 6 0,-3-3-5 0,-1 0 7 16,8-13-5-16,-22 13 1 0,6-13 1 15,0-1 1-15,-3-4-1 0,-3-2-3 16,1-3-4-16,-4-5-14 0,6 3-7 15,-6-7-15-15,11 8-20 0,-8-10-27 16,13 8-58-16,9 13-35 0,-13-25-3 0,13 25 139 16,0-20 45-16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16.23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 0 340 0,'-16'-5'195'0,"16"5"-8"0,-19 8-139 16,19-8-178-16,11 14-62 0,-11-14-5 16,8 16 1-16,-8-16 142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25.6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172 14 12 0,'0'0'158'0,"2"-15"2"0,-2 15-95 16,0 0 0-16,0 0-2 0,0 0-9 15,0 0-6-15,0 0-7 0,0 0-2 16,0 0-10-16,0 0-6 0,0 0-5 15,0 0-2-15,-11 9-3 0,11-9-2 16,0 0-5-16,-11 14 1 0,11-14-1 0,-13 13 0 16,13-13-4-16,-17 15-4 15,17-15 3-15,-21 16 0 0,10-5 0 16,-1-1 0-16,0 0-1 0,1 0-1 16,11-10-1-16,-20 17 9 0,20-17-7 0,-18 15 2 15,18-15-2-15,-10 12-1 0,10-12-1 16,0 0 6-16,0 0-2 0,-7 14-5 15,7-14 3-15,0 0 2 0,0 0-2 16,14 8 4-16,-14-8-6 0,14 10 4 16,-14-10 6-16,19 11-3 0,-19-11 0 0,22 6 5 15,-22-6 0-15,24 7-5 0,-13-7 7 16,3 5-8-16,-3-7 1 16,0 5-4-16,-11-3 13 0,22 12-18 15,-22-12 6-15,17 3 1 0,-17-3-7 0,11 7-1 16,-11-7-12-16,0 0-14 0,19 14-58 15,-19-14-71-15,0 0-58 0,2 13 8 16,-2-13 9-16,0 0 201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27:37.373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10 353 14 0,'0'0'144'16,"0"0"-27"-1,0 0-76-15,0 0 5 0,0 0-2 0,0 0 4 0,0 0-4 0,0 0-6 0,0 0-4 16,0 0 1-16,0 0-3 0,0 0-7 0,0 0 6 16,0 0-10-16,0 0 6 0,0 0-12 15,0 0 4-15,-11-12-10 0,11 12 7 0,0 0-1 16,0 0-1-16,0 0 1 15,0 0-4-15,0 0 4 0,0 0-3 16,0 0-1-16,0 0-2 0,0 0-2 16,0 0-2-16,0 0 0 0,0 0-2 0,0 0-3 15,0 0 3-15,0 0-1 0,0 0 0 16,0 0-1-16,0 0 0 0,0 0-2 16,0 0 1-16,0 0 0 0,0 0 2 15,0 0 0-15,4 12 1 0,-4-12 3 16,13 15-7-16,-13-15 9 0,12 19-8 15,-12-19 9-15,18 20-11 0,-18-20 6 16,16 20-7-16,-16-20 4 0,12 17 0 16,-12-17 0-16,13 16-1 0,-13-16 0 15,7 17 1-15,-7-17-4 0,7 17 4 0,-7-17-1 16,0 0 0-16,7 12 0 0,-7-12 1 16,0 0-1-16,0 0-1 0,0 0 5 15,14 3-3-15,-14-3 2 0,0 0-1 16,0 0-1-16,0 0 3 0,0 0-2 15,0 0 1-15,5-13-2 0,-5 13 0 0,0 0-1 16,12-18 2-16,-5 6-3 0,-1 1-1 16,5-8-1-16,-2-2 7 15,2-5-6-15,2-1 6 0,-1-4-4 16,3 0 2-16,1-4 0 0,4-2 0 0,-3 2 3 16,2 0-5-16,1 3 4 0,-3 5-5 15,3 0 1-15,-8 5 0 0,1 4 3 16,-13 18-4-16,19-20 1 0,-19 20-1 15,15-9-2-15,-15 9 2 0,16-6-3 16,-16 6-5-16,16 5-11 0,-16-5-12 0,20 6-34 31,-20-6-63-31,0 0-87 0,15-1 0 0,-15 1-3 16,14 6 136-16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16.05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253 469 101 0,'8'-12'167'0,"-8"12"-17"16,-7-12-75-16,7 12 1 0,0 0-16 15,-6-12-11-15,-6 4-24 16,12 8-3-16,-22-4-7 0,9 4-6 16,-5 0-2-16,0 3 1 0,-4 0-3 0,1 3 3 15,-2 1 5-15,2 3-6 0,0-2 4 16,5 3-13-16,0-2 13 0,2-1-13 16,14-8 8-16,-12 16-13 0,12-16 7 15,4 11-5-15,-4-11 8 0,16 6 0 16,-1-4-4-16,3 0 0 0,1-2 2 0,0-3-2 15,1 2-3-15,-2-4 3 0,1 1-7 16,-3-2 6-16,-2 2-2 0,-14 4 2 16,19-7-1-16,-19 7 4 0,0 0-5 15,13-5 1-15,-13 5 0 0,0 0 2 16,0 0-2-16,0 0 0 0,0 0 0 0,-2 15-2 16,2-15 0-16,0 0 1 15,9 15 3-15,-9-15-4 0,17 11 1 16,-3-6-4-16,3 1 0 0,0-4-1 15,5 3 0-15,-2-3-5 0,5 1-5 0,-6-7 4 16,5 4 0-16,-7-6 2 0,3 3 1 16,-7-5 2-16,2-1 0 0,-4-4 4 15,-3 2 7-15,1-2-4 0,-2-6-5 16,-2-1 7-16,0-1-4 0,-1-5 4 16,0-2-1-16,-3-5 2 0,2-2-4 0,-2 0 3 15,-1-4 7-15,1 2-5 0,-6-1 13 16,3 4-2-16,-6 0 7 15,3 10 0-15,-8 1 1 0,4 6 1 16,-9 4-1-16,4 8 2 0,-6-1-7 0,2 13-4 16,-5-2 1-16,4 10-3 0,-3-1 3 15,1 7-1-15,2 3-3 0,2 5 1 16,3 4-3-16,6 2 4 0,2 1-9 16,6 2 5-16,6 1-7 0,4-3 7 15,7-2-1-15,5 0-7 0,3-5-2 0,1-2-12 16,7 1-6-16,-7-11-30 0,13 7-33 15,-12-7-84-15,-1-8-34 16,2 0 8-16,-8-8 96 0,2-2 99 16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15.37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0 235 0,'0'0'182'16,"-6"11"8"-16,6-11-155 0,0 0 0 15,-6 13 0-15,11 0 4 0,-5-13-7 0,2 21-16 16,0-10-1-16,2 4-12 0,2-4-1 15,1 1-4-15,2-1 8 16,3 0-9-16,2-4 0 0,1 0-5 16,2-2 4-16,1-8 0 0,-1 5 3 0,0-6-7 15,2 1-3-15,-4-7-1 0,2 1-8 16,-4-5 13-16,1 2-8 0,-4 1 9 16,-10 11-1-16,18-21 3 0,-18 21-1 15,11-19 5-15,-11 19 3 0,0 0-3 16,0 0 0-16,0 0-1 0,0 0-2 0,0 0 4 15,0 0-2-15,-13 8 1 0,13-8 5 16,-9 13-4-16,9-13 5 0,-7 19-5 16,7-19 8-16,0 18-11 0,0-18 9 15,5 15-5-15,-5-15-5 0,0 0 4 16,12 10 1-16,-12-10 1 0,0 0-1 16,17-6 5-16,-17 6-12 0,12-14 9 15,-12 14-5-15,14-16 5 0,-14 16-9 16,18-19 7-16,-7 7-9 0,-11 12 8 15,22-15 1-15,-22 15-3 0,23-10 0 0,-11 9-1 16,-1-1 1-16,-11 2-1 0,21 2-1 16,-21-2 2-16,20 8-1 0,-8-4 3 15,-12-4 4-15,21 15-8 0,-7-3-6 16,-14-12-16-16,29 21-7 0,-29-21-28 16,32 18-26-16,-17-9-64 0,-1-8-39 15,10 8 13-15,-13-12 174 0,13 13 2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14.83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237 78 136 0,'0'0'165'0,"0"0"-6"0,16-12-126 15,-16 12-11-15,-1-16 9 0,-6 5-2 16,7 11 6-16,-9-18-10 15,9 18 0-15,-14-12-2 0,14 12-2 16,-18-9-3-16,18 9-4 0,-27-1-3 0,14 4-2 16,-6 0-3-16,3 1 1 0,-4 0-4 15,3 5 0-15,-1-1-1 0,1 0 1 16,1 3 4-16,2 0-5 0,14-11 5 16,-17 22-6-16,14-11 5 0,3-11-5 15,3 19 5-15,-3-19-9 0,19 16 2 0,-6-9 0 16,4-3 1-16,0 0-3 0,3-5 0 15,-1-1 1-15,1-2 3 16,-1-1-4-16,0-1 3 0,-3-5 0 16,-2-1-7-16,-3 1 9 0,-11 11-4 0,18-20 2 15,-18 20-6-15,12-17 12 0,-12 17-9 16,3-12 3-16,-3 12 0 0,0 0-2 16,0 0 0-16,0 0 3 0,0 0-3 15,0 0 2-15,-5 20 0 0,2-7-4 16,2 2 11-16,0 3-11 0,1 6 8 0,0 1-7 15,1 2 5-15,5 1-2 0,-2 3-2 16,3 0 6-16,-1 2-10 0,0 1 9 16,-1 0-6-16,0-1 4 0,-3-3-1 15,-3-3-1-15,-3-5-4 0,-5-1 7 16,-2-6-4-16,-3-2 5 0,-4-3 4 0,-2-4-6 16,-3-4-2-16,0-3 4 15,-1-2 2-15,2-2-7 0,0-4 3 16,2-1-3-16,2-4-4 0,2 1 3 15,4-1 1-15,1-5-10 0,7 4-6 0,-3-9-20 16,13 11-17-16,-10-13-28 0,15 11-33 16,1-4-72-16,-5-5 0 0,10 10 110 15,-9-10 78-15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14.17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0 222 0,'0'0'170'15,"-6"11"-40"-15,6-11-101 0,0 0-1 16,0 0-7-16,0 0-13 0,11 5-25 0,-11-5-25 15,16 8-46-15,1 3-77 0,-17-11-5 16,26 15 45-16,-26-15 125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14.03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56 1 0,'-13'6'125'0,"19"5"32"0,-6-11-106 16,-2 12 3-16,7 0 4 0,-5-12 3 16,3 18-9-16,-3-18-12 0,6 20-11 15,-6-20-7-15,10 18-8 0,-10-18 0 16,10 13-2-16,-10-13-3 0,0 0 5 15,0 0 6-15,15 12-4 0,-15-12 3 0,0 0 2 16,0 0-4-16,0 0-3 0,-3-21-8 16,3 21-2-16,-4-17-12 0,2 6 11 15,-1-1-7-15,0-1 5 0,1-1-10 16,0 0 10-16,2 14 3 0,-3-23-3 16,3 23 2-16,3-21-4 0,-3 21 1 15,10-17 1-15,-10 17 1 0,17-9-4 16,-5 7 0-16,3-1 4 0,3 4-2 15,1 1 0-15,1-2-1 0,1 6 2 16,0 1 0-16,0-1 1 0,-3 3 1 0,0 2-3 16,-6 1 1-16,-2 0 2 0,-3 3-2 15,-4 1-6-15,-1-1 11 0,-2 1-8 16,-2-1 6-16,1-3-8 0,-1 0 8 16,0 0-9-16,2-1 5 0,0-11-20 15,2 14-17-15,-2-14-27 0,0 0-50 0,0 0-81 16,0 0-7-16,11 0 7 0,-13-13 192 15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13.45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69 70 177 0,'0'0'68'0,"0"0"-4"16,0 0-13-16,0 0 3 0,0 0-4 15,0 0 3-15,0 0-13 0,0 0-1 16,0 0 0-16,-1 13-1 0,1-13 3 16,-4 15-7-16,4-15-2 0,-5 18-9 15,5-18-3-15,-2 21-8 0,4-8 0 16,2-1-9-16,-4-12 1 0,14 19-3 15,-3-11-3-15,4 0 1 0,2-6 2 0,4-3 2 16,2-1 0-16,1-1-3 0,1-4 1 16,1-4 3-16,-1 0 0 0,-2-2-2 15,-3-2-7-15,-4 2 7 0,-4-4-7 16,-5 0 11-16,-5 0-9 0,-5 3 1 16,-6-2-3-16,-3 3 10 0,-7 2 1 15,-3 1-2-15,-5 5 0 0,-3 3-3 16,-1 1 3-16,0 5-3 0,-1 1 3 15,2 1-4-15,3 2-3 0,2 1-2 16,7 2-14-16,0-4-11 0,15 11-25 0,-10-16-32 16,20 14-48-16,1-5-74 0,-8-11 12 15,24 17 51-15,-8-13 146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11.67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0 205 131 0,'0'0'153'16,"0"0"-9"-16,0 0-120 0,17 8 1 16,-4-7-2-16,2-4-4 0,9 4 7 15,0-7-6-15,10 6 9 0,-1-6-2 16,10 4-2-16,-3-6-9 0,8 5 4 16,-4-3-3-16,3 2-6 0,-4-2-2 15,-2 0-5-15,-5-2-2 0,-3 1-2 16,-6-1 1-16,-6 0-2 0,-4-2 2 0,-6 0-2 15,-3-1 2-15,-3-1-2 0,-5 12 5 16,3-21-1-16,-6 8 7 0,1 2-3 16,-4 0 3-16,6 11-1 0,-11-18 3 15,11 18-2-15,-13-12 0 0,13 12-3 16,-13-6-4-16,13 6-1 0,-12 0 1 16,12 0-3-16,0 0-1 0,-15 12 2 15,15-12 0-15,-8 18 3 0,3-6-1 16,4 4 5-16,-4-1-3 0,5 4 5 15,-2-2-4-15,4 2 3 0,-2-1-2 0,3 2-2 16,-1-5-4-16,1 2 3 0,0-1 3 16,1-2-4-16,1-2 4 0,-5-12-5 15,13 12-4-15,-13-12 5 0,16 3-2 16,-16-3 0-16,19-6-6 0,-19 6 6 16,19-14-7-16,-19 14 6 0,16-13 4 0,-16 13-5 15,14-13 2-15,-14 13 0 0,11-11-2 16,-11 11 2-16,0 0 0 15,13-9-2-15,-13 9-3 0,0 0 4 16,16 4-1-16,-16-4 0 0,15 14 7 0,-3-6-9 16,2-1 0-16,2 4 1 0,4-1 9 15,2 0-9-15,1-2 8 0,3-1-11 16,2-4 5-16,0 0 0 0,-1-2 2 16,-1-2 1-16,-4-1-1 0,-1-2 0 15,-4-2-8-15,-4-1 14 0,-13 7-14 0,15-13 7 16,-15 13 0-16,1-15 1 0,-1 15-6 15,-8-13 4-15,8 13 2 0,-17-12-1 16,17 12 3-16,-22-6 0 16,10 7-1-16,0 2-2 0,-1-2 0 0,1 4 5 15,12-5-3-15,-18 15 1 0,18-15-2 16,-8 16 4-16,8-5 4 0,5 2-10 16,6-1 10-16,4 3-13 0,4-2 12 15,5 1-12-15,5-3 7 0,4 3-8 16,5-5 2-16,1-4 1 0,5 2-14 0,-4-9-22 15,11 10-54-15,-10-11-118 0,-2-2-4 16,-3-5 1-16,-5-4 35 0,-5 1 177 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10.95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0 225 0,'0'0'170'0,"1"14"9"0,9-6-142 15,-10-8-7-15,-2 18 5 0,2-18 0 16,-2 35 5-16,-3-17-2 0,8 10-6 16,-5-4-8-16,5 7-2 0,-4-7-10 0,4 6 2 15,-2-4-2-15,1 1-10 0,0-5 7 16,1-2-9-16,-1 0 5 15,0-6-7-15,0 1 7 0,0-3-12 16,0-1-5-16,-2-11-7 0,4 14-19 0,-4-14-17 16,0 0-30-16,0 0-43 0,0 0-79 15,-12 0 7-15,12 0 28 0,-12-9 172 16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10.3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236 110 101 0,'0'0'166'0,"0"0"-13"0,-6-14-109 0,6 14 12 16,-8-14-6-16,8 14-2 0,0 0-18 16,-5-12 1-16,5 12-12 0,0 0 3 15,-17-10-2-15,17 10-9 0,0 0-2 16,-16-3-2-16,16 3 2 0,-21 2-3 15,8-1 2-15,1 1 2 0,-3 2-1 0,1 2 0 16,-4 0 7-16,3 5-10 0,-1-1 13 16,1 1-16-16,1-2 9 0,3 1-9 15,11-10 7-15,-17 18-11 0,17-18 1 16,-3 12-1-16,3-12-2 0,12 2 4 16,-12-2 0-16,24 0-2 0,-9-2 3 0,4-1-7 15,0-2 6-15,0-2 3 0,0 1-12 16,-1-4 11-16,-3 2-11 15,-2 1 12-15,-13 7-10 0,18-11 11 16,-18 11-13-16,0 0 4 0,0 0 2 0,11-4-1 16,-11 4 9-16,1 12-13 0,-1-12 9 15,3 16-6-15,-1-4 11 0,1-1-10 16,2 3 10-16,0-1-11 0,-5-13 3 16,20 21 3-16,-6-13-2 0,1-1 3 15,3-4-4-15,2 0 5 0,1-5-5 0,1-2 5 16,-1-2-2-16,-2-5 4 15,-2 2-5-15,-3-1 1 0,-3-2-8 16,-3-2 8-16,-3 0-8 0,-3 1 8 16,-1-1-9-16,-1 14 3 0,-1-20-4 0,1 20 7 15,-3-16-1-15,3 16 1 0,0 0 0 16,0 0 1-16,0 0-2 0,0 0 1 16,0 0 0-16,0 0 2 0,3 16 5 15,-3-16-5-15,12 20 7 0,-3-9-14 16,0 0 14-16,4-1-10 0,1-1 8 0,1 0-11 15,0-5 8-15,2-1-8 0,0-2 4 16,0-1 1-16,-1-2 2 0,-1-2-1 16,-2 1 0-16,-2-5 4 0,-11 8-13 15,16-15 14-15,-16 15-10 0,7-11 9 16,-7 11-12-16,0-12 12 0,0 12-16 16,0 0 10-16,0 0 1 0,0 0-3 15,0 0 6-15,0 0-5 0,-11 3 5 16,11-3-5-16,2 12 11 0,-2-12-13 15,7 17 9-15,-7-17-8 0,16 15 4 0,-4-8-2 16,1 0 5-16,1-1-7 0,2-4 8 16,-1-1-5-16,2-4 1 0,-1-3 5 15,-1-2-17-15,-1-3 12 0,-1 0-11 16,-1-1 10-16,0-3-10 0,-2 1 12 16,0-1-10-16,-1 2 4 0,2 1 5 0,-1 0-6 15,4 0 3-15,-3 1-1 0,5 4 0 16,-2-3-3-16,3 6 2 15,-1-2-1-15,1 7 3 0,1-1-2 16,0 4 3-16,2 0 1 0,-1 3-4 0,2 4 5 16,-2-1-3-16,1 2 3 0,-3 1 5 15,-1 1-3-15,-4 0 4 0,-4 3-11 16,-5-2 11-16,-4-1-9 0,-4 0 10 16,-6-1-9-16,-3-3 2 0,-6 1-3 15,-1-3 2-15,-2-2 4 0,0-3-4 0,-2 0 2 16,2-2 0-16,2-1-5 0,2-3 4 15,2 0 0-15,3-1 0 0,3 0 1 16,11 4 1-16,-16-9-4 16,16 9 2-16,0 0 2 0,0 0-3 0,-1-14-1 15,1 14 0-15,14-4-2 0,-14 4 2 16,21-3 2-16,-8 1-3 0,3 2 1 16,0 1 4-16,3-2 3 0,0 1-5 15,0 2 3-15,2 0-2 0,1-2-3 16,1-1 4-16,0-1-1 0,-1-1-4 0,2 0 0 15,1-1 1-15,-1-2 1 0,0-2-2 16,-1-2 8-16,-2 2-13 0,-1 0 9 16,-3 1-8-16,-2 0 8 0,-4 0-4 15,-11 7 9-15,16-14-6 0,-16 14 5 16,0 0 0-16,4-13-2 0,-4 13-1 16,0 0 2-16,-18-7-2 0,18 7 0 15,-22 7-3-15,10 0 3 0,-1 2-1 16,3 3-2-16,-1 2 14 0,4 3-11 15,2-3 9-15,4 2-9 0,5-1 7 0,3 2-5 16,7-4 5-16,5-1-2 0,5-1-5 16,6-3 3-16,5 0-8 0,3-4-3 15,6 2-22-15,-8-12-38 0,15 11-69 16,-9-8-72-16,-4-4-9 0,-1 1 3 16,-5-8 127-16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24.93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0 45 0,'0'0'169'0,"0"0"9"0,0 0-110 15,0 0-5-15,0 0-9 0,0 0-1 0,6 15-13 16,-6-15-5-16,0 13 1 16,0-13-9-16,0 21 1 0,-2-8-2 15,5 8 1-15,-5-5-6 0,3 9 2 16,-3-7-8-16,2 6-2 0,-4-4-3 0,2 3 0 16,-1-6-10-16,0 1 9 0,0-2-13 15,0 0-2-15,1-4 1 0,2-12 7 16,-1 17-12-16,1-17-5 0,2 14-6 15,-2-14-27-15,6 11-16 0,-6-11-44 16,0-16-88-16,0 16-21 0,0 0 16 0,11-2 145 16,-11 2 56-16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09.0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170 53 133 0,'9'-12'187'0,"-9"12"-13"0,16-5-105 15,-25-6-14-15,9 11 6 0,0 0-15 16,-7-11-11-16,7 11-8 0,-14-8-7 16,3 3 0-16,11 5-4 0,-19-1-3 15,19 1-3-15,-21 3-1 0,9 1-1 0,-3-1-4 16,2 2 4-16,-2 1-3 15,2 2 1-15,-1 1-2 0,4 3-2 16,-1-1 7-16,4 3-10 0,3-3 8 0,4 2-10 16,3 0 8-16,3-2-7 0,-6-11 9 15,24 18-7-15,-4-11-5 0,1-4-3 16,9 4-14-16,-3-9-13 0,13 9-25 16,-14-15-35-16,16 10-62 0,-2-4-46 15,-7-5-6-15,2 1 70 0,-11-5 139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08.6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60 90 0,'0'0'150'0,"0"0"1"15,0 0-112-15,0 0 1 0,17 8 3 16,-17-8-4-16,12-4-6 0,-12 4-7 0,21-8 3 16,-21 8-14-16,26-10 1 0,-12 5-9 15,2-1 0-15,-3 1-8 0,0-1 7 16,-13 6 4-16,20-6 1 0,-20 6 5 16,11-5 3-16,-11 5 1 0,0 0-2 15,0 0 1-15,0 0-4 0,-11-13 0 0,11 13-8 16,-20 0-2-16,8 1-2 15,-3 3 0-15,-1 3-1 0,-2-1 3 16,1 3 2-16,1-1 1 0,2 6-6 16,1-2 8-16,2 3-9 0,3-2 7 0,5-1-6 15,2 2 4-15,4-1-8 0,-3-13 3 16,15 20 0-16,-2-13 1 0,4-1-1 16,4 1-5-16,-1-6-12 0,9 4-15 15,-9-11-26-15,15 11-44 0,-12-9-63 16,2-1-46-16,2 1 5 0,-6-5 89 0,4 6 116 15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08.1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0 892 0,'0'0'-7'0,"0"0"-7"0,7 14-3 16,-7-14-1-16,0 0-2 0,-2 12 5 0,2-12 19 16,-2 21-13-16,2-21 3 0,2 18 8 0,-3-6 4 15,4 6 3-15,-3-1 0 0,4 5 1 0,-3-2-4 16,4 3 4-16,-1-2-6 0,2 0 2 0,-3 1 2 16,2-1-8-16,0-3 7 0,-1 1-8 0,2-5 7 15,-4 0-9-15,-2-14 9 0,5 21-9 0,-5-21 4 16,0 0 1-16,7 12 1 15,-7-12 1-15,0 0 0 0,0 0 0 16,0 0 0-16,-1-15 2 0,1 15-10 0,-6-19 9 16,4 6-11-16,1 0 8 0,1-1-7 15,1 0 8-15,1 1-9 0,3 1 4 16,-5 12 3-16,15-18-3 0,-15 18 3 16,22-12-3-16,-9 9 2 0,1 2-1 15,2 2-1-15,0 1 2 0,1 0-2 0,0 2 1 16,0 2-2-16,-1 1 3 0,0 0-3 15,-3 0 2-15,-1 3 5 0,-12-10-4 16,15 20 6-16,-15-20-10 16,1 19 13-16,-1-19-13 0,-12 21 11 0,12-21-11 15,-26 18 4-15,9-8-2 0,-4-3 0 16,-1 1 2-16,-3 1-7 0,0-4 0 16,2 4-9-16,-4-8-11 0,13 8-31 15,-13-12-30-15,16-1-101 0,11 4-9 16,-18-4-3-16,18 4 111 0,0 0 90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01.5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57 0 235 0,'0'0'175'0,"0"0"6"0,0 0-142 15,14 3-1-15,-14-3-3 0,9 24-5 0,-6-10-2 16,7 9 0-16,-4-3-8 0,4 7 1 15,-3-2 0-15,3 5-6 0,-3-4-1 16,2 3-8-16,-1-4 4 16,1 1-6-16,-2-2 3 0,3-2-6 0,-3-3-7 15,2-4 4-15,-1-1-1 0,-8-14-1 16,12 18-6-16,-12-18-5 0,0 0-13 16,0 0-12-16,15 1-9 0,-23-15-18 15,8 14-12-15,-11-21-5 0,11 21-7 16,-23-32 2-16,11 17 12 0,-12-6 16 0,5 3 26 15,-3 1 29-15,0 0 25 0,3 4 21 16,-1-1 14-16,8 9 21 0,-6-6 1 16,18 11 8-16,-17-8-14 0,17 8-6 15,0 0-16-15,0 0-1 0,0 0-10 16,12 1-8-16,-12-1-9 0,25 0-4 16,-6-1-7-16,8 2 0 0,4 0-9 15,2-2-22-15,12 9-55 0,-2-4-126 16,-4-3 10-16,2 3-14 0,-8-7 51 15,1 6 156-15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01.13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4 121 74 0,'-8'15'151'0,"16"-2"11"0,-8-13-124 0,0 14 9 15,0-14-4-15,3 14 1 0,-3-14-18 16,0 0 0-16,11 14 4 0,-11-14 2 16,0 0-5-16,0 0-4 0,0 0-2 15,0 0-4-15,0 0-6 0,0 0 1 16,12-8-1-16,-12 8-10 0,1-18 2 15,-1 18-1-15,-1-19-4 0,0 6-5 16,1-2 13-16,0-1-12 0,0 1 8 0,3 0-6 16,0 0 8-16,1 2-11 0,4 0 13 15,-8 13-4-15,21-19-1 0,-6 14 0 16,1-1-3-16,2 6 6 0,3-2-2 16,2 3 0-16,0 2 3 0,2 3-4 15,2 2 0-15,-2 2-1 0,2 0 5 0,-2 2-1 16,0 4-7-16,-3-1 9 0,0 0-13 15,-3-2 14-15,-1-1-8 0,-2 0 9 16,-1-2-15-16,-1-4 2 16,-3-4-1-16,1 0-3 0,-12-2-2 0,20-1 3 15,-20 1-3-15,15-11 0 0,-15 11-1 16,8-11 5-16,-8 11 6 0,4-17-10 16,-4 17 15-16,-1-15-7 0,1 15 2 15,0 0-1-15,0 0 5 0,-2-11-6 16,2 11 0-16,0 0 8 0,1 11-7 0,-1-11-3 15,7 12 0-15,-7-12 4 0,14 17-3 16,-14-17 3-16,22 17-2 0,-6-10 4 16,3 0-1-16,0-2 4 0,2-2-1 15,1-2-3-15,2-1 4 0,1-2-2 16,0-1 3-16,-3-2-2 0,-2 1-3 16,0-2 3-16,-3-1 7 0,-5-2 1 15,-12 9 3-15,9-18-8 0,-9 18 10 16,-7-20-10-16,7 20 12 0,-22-19-11 15,8 14 7-15,-7-4-9 0,1 3 5 0,-4 1-2 16,2 3-2-16,-5 2-2 0,4-1 4 16,0 4-6-16,0 1-3 0,3 1-2 15,2 1-3-15,7 3 1 0,-2-5-14 16,13-4-3-16,-10 14-21 0,10-14-7 16,0 0-21-16,25 18-17 0,-25-18-39 15,23-10-46-15,-1 12-12 0,-4-12 100 16,13 9 85-16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00.04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154 150 5 0,'0'0'130'0,"0"0"-76"16,0 0-23-16,16 12 7 0,-16-12 7 16,13 3-5-16,-13-3-4 0,14 2-2 0,-14-2 4 15,11-3 1-15,-11 3-1 0,0 0-7 16,9-13-2-16,-9 13-6 0,3-13-1 16,-3 13-1-16,0-14 0 0,0 14-1 15,-5-15-3-15,5 15 3 0,-10-14-3 16,10 14 0-16,-18-11-4 0,18 11-1 0,-25-4-5 15,11 7-5-15,-2-1 9 16,0 4-8-16,-2-2 1 0,2 5-2 16,-1-2 0-16,4 3 0 0,-1-1 1 15,2 1 4-15,12-10-9 0,-17 19 4 16,17-19-4-16,-10 18 4 0,10-18-2 0,2 15 6 16,-2-15-5-16,11 10 0 0,-11-10-2 15,23 2 4-15,-6-3-1 0,1-3-1 16,1-3-1-16,1 1-2 0,-2-2 2 15,1 1 0-15,-4 0 4 0,0 0-5 16,-15 7 2-16,18-13 1 0,-18 13 1 0,0 0-5 16,14-6 4-16,-14 6-3 0,0 0 1 15,0 0 0-15,8 13-1 0,-8-13-1 16,5 13 2-16,-5-13 1 16,9 13-5-16,-9-13 3 0,16 11-1 0,-16-11 3 15,24 8-2-15,-10-6-1 0,4 0 1 16,1 1 1-16,2-3 1 0,1 1 1 15,-1 0-2-15,0 2 0 0,1-1 1 16,-2 0 1-16,-1 1-3 0,0 0 0 16,-4 2-1-16,0-1 2 0,-2-1-4 0,-1-1 6 15,-12-2-3-15,17 8 1 0,-17-8 1 16,13 9 0-16,-13-9 0 0,0 0-3 16,13 9 5-16,-13-9-5 15,0 0 3-15,0 0-1 0,0 0 0 0,12-7 1 16,-12 7 0-16,8-14 0 0,-4 2 3 15,-4 12-6-15,8-21 3 0,-3 5-1 16,-4 1 4-16,1-1-4 0,-3-3-5 16,-1 1 9-16,-2-2-10 0,1 0 11 15,-1 4-9-15,0 2 8 0,1 2-10 0,3 12 7 16,-5-15-2-16,5 15-1 0,0 0 0 16,0 0 2-16,0 0-4 0,0 0 2 15,-4 16 8-15,4-16-7 0,5 19 11 16,-5-19-15-16,12 16 10 0,-12-16-3 15,19 15 7-15,-5-7-11 0,1-4 4 16,2 0-5-16,1-3 2 0,-1-3 8 16,2 2-2-16,-2-1-5 0,1-4 1 15,-2-2 3-15,-1 0-13 0,-1-2 12 16,-14 9-10-16,19-17 6 0,-19 17-6 0,11-17 5 16,-11 17-4-16,2-17 5 0,-2 17 4 15,-8-15 0-15,8 15 0 0,-12-8-1 16,12 8 0-16,-19-2 2 0,19 2 0 15,-19 8-1-15,8 2-1 0,11-10 6 16,-19 23 5-16,12-6-7 0,2-2 8 0,3 4-9 16,0 0 10-16,7 1-7 0,1-3 6 15,5 1-16-15,4-1 6 0,5-2 1 16,2-1 0-16,5-5 2 16,3-2-9-16,2-2 3 0,3-1-6 0,-1-6-2 15,5 4-21-15,-7-13-18 0,12 13-52 16,-12-5-114-16,0-5 0 0,-1-2-1 15,-4-2 64-15,2 2 149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58.8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 0 170 0,'0'0'165'0,"0"0"11"0,-16 10-131 0,17 1 4 15,-1-11-1-15,-4 22-5 0,4-22-7 16,-1 29-3-16,-1-14-1 0,9 5-10 15,-5-2-2-15,5 4-11 0,-1-3 4 16,1 0-10-16,1-3 3 0,1 0-5 16,1-2-1-16,-1-1-3 0,-9-13 2 0,18 15 0 15,-18-15 4-15,16 7-2 0,-16-7 4 16,13-2-7-16,-13 2 5 0,11-12-3 16,-11 12 4-16,11-21-1 15,-6 7-2-15,2 1 2 0,-1 0-11 0,2 1 10 16,0 0-8-16,-8 12 9 0,19-16-11 15,-19 16 14-15,21-7-13 0,-10 8 7 16,1 3 10-16,-1 5-17 0,2 0 14 16,1 5-11-16,1-1 11 0,-1 0-13 15,1 2 10-15,0-1-7 0,2-2-4 0,-2-1 10 16,0-2-5-16,-1-1 3 0,0-2-3 16,1-2 2-16,-1-4-2 0,-1-1 2 15,-1-2 3-15,0-1-4 0,-12 4 3 16,21-17-4-16,-21 17 6 0,18-21-5 15,-12 9 3-15,-1-1 3 0,0-3-12 16,-2 2 12-16,0-1-10 0,-3 3 9 16,-1 0-11-16,1 12 10 0,-4-19-6 15,4 19 3-15,0 0 4 0,-12-9-5 16,12 9 3-16,-13 6 1 0,13-6 6 0,-13 16-4 16,5-3 4-16,2 1-10 0,0 2 5 15,1 1-2-15,2 0 6 0,3 1-10 16,2-4-1-16,2 3 0 0,2-3 2 15,3-2 3-15,3-2 2 0,3-3-8 16,3-1 0-16,-1-6-2 0,3 1-4 0,-1-8-10 16,5 4-4-16,-7-10-5 0,7 5-4 15,-11-7 0-15,7 4 5 0,-11-5 5 16,5 4 7-16,-8-4 8 0,1 4 3 16,-3 1 8-16,-4 11 4 0,2-17 6 15,-2 17-4-15,0 0 0 0,0 0-4 16,0 0-2-16,0 0 4 0,0 0-3 15,-8 14-1-15,8-14-1 0,4 21 2 16,1-8-4-16,-5-13 5 0,15 22 3 0,-6-9-2 16,-9-13-2-16,23 18-4 0,-11-10 3 15,2-4-1-15,-1-1 0 0,0-4 1 16,-1-1-2-16,-1-5-1 0,2-1 0 16,-13 8 5-16,15-21-5 15,-10 7 3-15,-1 0 3 0,-3 0-3 0,-1-1 4 16,-3-2-7-16,3 4 11 0,-5-1-11 15,5 14 14-15,-9-22-13 0,9 22 5 16,-6-13-7-16,6 13 5 0,0 0-1 16,0 0-3-16,0 0 9 0,-5 19-13 15,8-7 10-15,-1 4-11 0,2 3 14 0,2 2-11 16,1 2 10-16,3 4-9 0,-2 0-1 16,5 5 5-16,-1 3-3 0,1 3 7 15,-1-1-12-15,1 3 12 0,-4 0-4 16,-2 0-3-16,-2-1 4 0,-3-1-5 15,-7-6 4-15,-2-3-4 0,-5-3 5 16,-5-1-7-16,-4-4 1 0,-5-5 5 16,-4-4-4-16,-5-5 5 0,-2-3-4 15,-4-4-2-15,2-1-6 0,-5-8-8 16,6 1-10-16,-5-11-21 0,15 6-37 0,-9-10-65 16,10 0-47-16,8 2-2 0,0-7 49 15,12 7 149-15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57.8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61 97 0,'0'0'146'0,"0"0"15"16,-13 9-122-16,13-9 5 0,0 0 2 16,19 10 3-16,-19-10-6 0,29-1-4 15,-12-5-3-15,12 4-11 0,0-7-3 16,7 3-9-16,-1-3-13 0,2-3-9 15,3 8-23-15,-8-7-27 0,7 9-41 16,-8 0-74-16,-8-6-9 0,5 7-2 16,-13-6 168-16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57.63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0 312 0,'0'0'163'0,"0"0"-76"16,0 0-68-16,0 0 4 16,0 0 3-16,3 12-4 0,-3-12 1 0,-4 15 3 15,4-15 1-15,-2 22 5 0,2-22-4 16,-1 32 2-16,-2-15-1 0,8 7-8 15,-3-6-2-15,5 6-9 0,-2-3 4 16,3 4-10-16,-1-2 5 0,0 0-8 16,0-3-2-16,0-1 3 0,0-4-5 0,1 1 1 15,-3-5 2-15,-5-11-1 0,10 16-4 16,-10-16-13-16,0 0-17 16,0 0-27-16,0 0-37 0,0 0-61 15,-6-12-46-15,6 12 6 0,-21-28 66 0,9 12 134 16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53.61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2 100 1 0,'0'0'136'0,"20"6"13"15,-3-2-97-15,-17-4-4 0,21 7 1 16,-21-7 1-16,26 10-8 0,-26-10-8 15,25 8 1-15,-25-8-5 0,26 7-2 16,-15-7-2-16,6 2-2 0,-5-6-6 16,4 2-3-16,-3-4-3 0,1 2-6 0,-3-5 2 15,1 0-4-15,-5-2 1 0,-7 11 0 16,10-21 4-16,-10 21 0 16,2-22 4-16,-2 22-1 0,-7-20 3 15,7 20-2-15,-18-15 2 0,18 15-1 0,-26-13-1 16,12 11-3-16,-5-3-4 0,1 4 2 15,-3 2-3-15,3 2 1 0,-2 1-1 16,0 4-5-16,0 0 0 0,2 2 0 16,3 3 2-16,1-2-8 0,8 8-11 15,6-19-21-15,-2 32-30 0,2-32-41 0,-1 19-95 16,14-7 0-16,4-3-3 16,4 2 129-16,-4-11 78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24.0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38 292 0,'-11'-6'177'0,"15"-13"-48"0,-4 19-104 15,0 0-10-15,0 0-24 0,0 0-32 16,7-13-44-16,-7 13-93 0,0 0 1 15,0 0 30-15,0 0 147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53.1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14 206 30 0,'0'0'148'16,"0"0"-2"-16,0 0-107 0,0 0 1 0,-12-15 5 15,12 15 3-15,-2-14-4 0,2 14-4 16,0-19-7-16,0 19-4 16,2-21-13-16,-2 21 8 0,8-25-11 15,-8 25 2-15,12-25-8 0,-12 25 4 0,17-21-5 16,-5 11 7-16,0-2 4 0,3 2-5 15,-3 0 1-15,6 3-3 0,-4-1 2 16,5 3-1-16,-2 1-1 16,2 6-3-16,-1-1-4 0,1 7 2 0,-1-1-1 15,1 3 0-15,-2 3-3 0,1 2 2 16,-1 3 6-16,0 1-12 0,-1 1 9 0,-2 1-6 16,0 1 3-16,-2 1-5 15,0-3 5-15,-3 6-7 0,-1-5 0 16,-2 1 8-16,-1 1-7 0,-3-4 3 0,1-1-2 15,-3-3 0-15,3 3-10 0,-3-18-11 16,1 21-25-16,-1-21-30 0,0 0-61 16,0 0-55-16,0 0-6 0,0 0 31 15,-1-13 169-15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1:52.8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0 164 0,'0'0'113'0,"0"0"-32"0,0 0-3 0,0 0-15 15,0 0-3-15,0 0-10 0,0 0-14 16,0 0-10-16,0 0-2 0,0 0-8 16,0 0 5-16,0 0 6 0,0 19-11 15,0-19 2-15,0 20-2 0,-1-9 3 16,2 8-5-16,-1-3-3 0,0 8-8 0,0-4 0 16,1 1 5-16,-1-3-10 0,0 4 6 15,0-2-5-15,0-2 1 0,1 2-7 16,-1-20-13-16,2 28-26 15,-2-28-28-15,0 20-30 0,0-20-83 0,-3 12-8 16,3-12-5-16,0 0 166 0,0 0 34 16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27:40.869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-2 370 69 0,'12'5'136'0,"-12"-5"-63"15,0 0-49-15,0 0 4 0,0 0-1 16,0 0 6-16,0 0 3 0,0 0 3 0,-12 1-2 15,12-1 3-15,0 0 0 0,0 0 0 16,0 0-1-16,0 0-1 0,0 0-3 16,0 0-6-16,0 0-3 15,0 0-3-15,0 0-4 0,0 0-2 0,0 0-3 16,0 0 0-16,0 0 1 0,-1 14 1 16,1-14-3-16,7 13 1 0,-7-13-5 15,10 21 1-15,-5-9-1 0,4 5-3 16,-1-2-5-16,0 0-3 0,-1 1 6 15,1-2-5-15,0-2 8 0,-1 0-10 0,-1 0 9 16,-6-12-7-16,11 17 7 0,-11-17-5 16,10 12 2-16,-10-12-1 0,0 0-3 15,11 12 4-15,-11-12-3 0,0 0-1 16,0 0 2-16,15-16 2 0,-9 3-7 16,2-6 6-16,2-4-5 0,3-5 5 15,1-6-3-15,2-4 4 0,4-4-2 16,2 0-4-16,2 0 7 0,0-2-6 15,2 3 4-15,0 2-9 0,2 6 1 16,-3 5-12-16,5 7-12 0,-12-6-21 0,15 19-52 16,-18-3-92-16,3-1-19 0,-1 2-4 15,-17 10 64-15,21-19 154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9:39.60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17 166 42 0,'0'0'122'16,"3"15"-92"-16,-3-15-21 0,16 8 2 15,-16-8 2-15,24 8 5 0,-10-8 3 16,2 1 4-16,0-5 2 0,3 1-1 0,-3-4-2 16,5 4-2-16,-5-7-1 0,3 0-1 15,-7-3 4-15,6 5 0 0,-13-8 4 16,-5 16 1-16,11-26 6 16,-11 26 0-16,-5-25 7 0,5 25-3 0,-17-16-2 15,17 16-5-15,-31-6-4 0,15 14-2 16,-9-7-4-16,7 10 0 0,-7 0-6 15,5 7 0-15,-3-3-5 0,6 7 2 16,-1-4-7-16,6 1 3 0,3 0-6 16,3-2 0-16,4-2-1 0,4 0 0 0,4-1-3 15,-6-14 2-15,22 19-1 0,-5-11-2 16,3 0-3-16,3-2 0 0,4-2-4 16,-1-6-3-16,6 2-5 0,-4-6-4 15,6 3-3-15,-7-8-3 0,5 4 0 16,-11-8 0-16,6 6 3 0,-10-8 2 15,2 5 8-15,-6-4 1 0,-13 16 8 16,19-22 7-16,-19 22 8 0,11-18 1 16,-11 18 3-16,0 0 2 0,0 0 1 15,0 0 2-15,0 0-4 0,-7 18-1 0,7-18-5 16,-6 25 0-16,2-11-2 0,3 1-1 16,1 1-3-16,0 1 3 0,1-3-3 15,3 0 2-15,-1-2-3 0,-3-12 2 16,10 21-4-16,-10-21 3 0,0 0-1 15,13 16 0-15,-13-16-2 0,0 0 1 0,0 0 1 16,0 0-2-16,2-17 2 16,-5 3-2-16,1 1 1 0,-1-6-2 15,0-3 5-15,0-2-8 0,2-2 8 16,1-1-7-16,2-3 6 0,2 4-4 0,2 0 3 16,2 2-1-16,2 5-1 0,3 1 2 15,2 5 0-15,0 2-2 0,2 4 2 16,0 3-2-16,-1 1 0 0,0 3-7 15,1 4-11-15,-17-4-21 0,29 12-53 16,-22 1-103-16,-7-13-11 0,0 0 1 0,1 14 91 16,-5-1 114-16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9:38.94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9 277 1 0,'4'14'119'0,"-17"-19"27"0,13 5-100 16,0 0-15-16,14 8-3 0,-1-2 0 0,0-6-2 16,7 3 3-16,2-5-5 0,5 0-5 15,0-6-2-15,7 0-1 0,-2-6-2 16,1 3-2-16,0-6 0 0,1 2-4 15,-6-3 0-15,0 1-7 0,-4-3-1 16,-3 2-3-16,-5-3 2 0,-2 0 0 0,-6 0 1 16,-3 1 3-16,-3 0 3 0,-1 6 5 15,-5 0 4-15,4 14 5 0,-10-18-2 16,10 18 2-16,-14-4 1 16,14 4 1-16,-15 7-2 0,15-7-4 0,-16 17 2 15,12-3-3-15,4-14 4 0,-14 30-2 16,5-12 0-16,6 8-2 0,-3-2-1 15,6 4 1-15,-2 1-6 0,4 3 2 16,0-2-5-16,3 2 1 0,0-4-5 16,1-2 1-16,1 0-4 0,0-3 4 0,-1-6-4 15,1-2 3-15,-7-15-5 0,13 18 3 16,-13-18-1-16,14 7 2 0,-14-7-1 16,13-13-1-16,-13 13-1 0,17-28-1 15,-7 10 3-15,0-6-1 0,0 0 0 16,1-1-3-16,1 2 3 0,-2 4-2 15,0 3 3-15,-10 16-3 0,20-19 2 16,-20 19-1-16,18 6 1 0,-18-6 1 16,15 26-1-16,-7-7 2 0,-1 3-2 15,0 1 3-15,-1 1-4 0,2 3 2 0,0-4-1 16,2 0 2-16,1-3-2 0,-1-3 2 16,1-4-5-16,-11-13-1 0,24 22-8 15,-24-22-5-15,20 10-10 0,-20-10-24 16,19 1-18-16,-19-1-31 0,11-12-32 15,-11 12-70-15,9-24 12 0,-9 24 114 0,5-35 77 16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9:38.42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0 240 0,'0'0'172'0,"0"0"7"0,6 25-155 15,-6-25 1-15,-9 32 0 0,2-14 5 16,9 12 0-16,-8-5-2 0,10 8 1 15,-4-4-12-15,5 9 2 0,0-4-13 16,2 0 4-16,0-4-7 0,1-1 3 16,0-4-6-16,0-1 2 0,-1-4-5 15,0-5 1-15,-2-3-5 0,-5-12-4 0,8 21-10 16,-8-21-18-16,0 0-31 0,0 0-38 16,0 0-46-16,0 0-46 0,-4-28 8 15,3 13 155-15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9:38.05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162 31 1 0,'0'0'0'0,"-22"5"87"0,22-5-53 15,-14 11 9-15,14-11 8 0,-15 19 3 16,15-19 9-16,-15 26-1 0,1-18-3 16,11 10-3-16,-10-6-7 0,11 9-6 15,-8-5-10-15,10 4-1 0,-4-1-13 16,7 5-2-16,-2-4-9 0,4 4 1 15,2-3-7-15,2-2 3 0,2-1-5 16,1 2 2-16,2-5-2 0,3-1 1 16,1-5-1-16,1-3 0 0,2-2-2 15,2-4 2-15,-1-4 2 0,1-5-3 0,0-4 2 16,-2-7-1-16,-1-1 2 0,-1 0-3 16,-3-6 5-16,-5-1-6 0,-1 0 4 15,-5-2-4-15,-5 1 6 0,-3 3-1 16,-7 0 7-16,1 3-1 0,-8-1 6 15,1 8-3-15,-6-3 6 0,2 10-4 0,-5-2 0 16,2 4-3-16,-2 1-2 16,1 4-3-16,-3 1-2 0,3 4-1 15,-1 3-3-15,2 4 1 0,1 1-1 16,2 2 0-16,3 6-8 0,1-4-4 0,11 7-12 16,-6-9-8-16,16 13-24 0,-5-26-18 15,12 36-31-15,-6-20-44 0,6-3-47 16,11 7 5-16,-7-11 173 0,14 12 18 15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3:09.54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0 493 0,'14'7'196'0,"-14"16"-75"0,0-23-114 15,0 0 2-15,0 0 0 16,0 0 5-16,0 0-2 0,0 0 0 16,0 0-6-16,0 0-1 0,0 0-11 0,0 0-12 15,0 0-30-15,0 0-60 0,-11-11-94 16,11 11-7-16,0 0 4 0,0 0 118 15,-12-17 87-15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27.1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72 69 124 0,'0'-19'85'0,"-5"-3"-5"15,7 9-5-15,-8-2-4 0,6 15-7 16,0 0-3-16,0 0-6 0,0 0-10 0,-6 12-8 15,6-12-9-15,-1 30 2 16,-3-11-1-16,8 9 1 0,-4-3-8 16,7 6 1-16,-4-2-9 0,6 2 3 15,0-3-8-15,3 1 2 0,1-7-8 0,2 2 2 16,0-4 3-16,2-2-7 0,-2-3 2 16,0-5-7-16,-2 0 1 0,-13-10-8 15,20 8 4-15,-20-8-12 0,0 0-7 16,7-15 9-16,-7 15-3 0,-10-24 6 15,2 10-1-15,-7-3 7 0,-2-2 1 0,-3-2 6 16,-3 2 4-16,0-1-1 0,-1 2 6 16,3 2 0-16,0-1 5 15,6 5 1-15,-1 1 4 0,16 11-2 16,-13-16 2-16,13 16-5 0,0 0-1 0,19-10-4 16,1 10-2-16,7-1-8 0,13 8-24 15,-5-12-55-15,8 9-126 0,14 3-2 16,2-4-1-16,6 4 29 0,-4-8 181 15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26.80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71 282 0,'0'0'182'0,"0"19"-37"0,0-19-90 0,0 0-8 16,0 0-6-16,-7 20-10 16,7-20-7-16,-4 21 1 0,4-21-10 0,-4 26-2 15,2-12-4-15,3 2-2 0,-1-16 6 16,1 22-7-16,-1-22 4 0,5 17-10 15,-5-17 10-15,0 0-5 0,0 0-2 16,17 6 3-16,-17-6-10 0,14-14 6 16,-7 2-4-16,0-1 6 0,3-2-8 0,0-1 3 15,0-1 4-15,0-2-5 16,1-1 4-16,0 0-3 0,1 0 4 0,0 4-5 16,0-1 4-16,0 2-3 15,0 4-2-15,-1 4 0 0,-11 7 5 0,18 0-4 16,-18 0 0-16,15 9 3 0,-15-9-2 15,15 23 2-15,-6-9-1 0,1 0 2 16,3 2-2-16,0-1 1 0,4 0-3 16,1-1 3-16,3-1-3 0,2-2 2 15,2-2 0-15,2-2 1 0,-2-3-4 0,1 0 2 16,-3-4 3-16,-1 0-1 0,-5-2-1 16,-2-1 1-16,-15 3 0 0,16-7-3 15,-16 7 4-15,0 0-1 0,0 0-3 16,0 0 0-16,0 0 0 0,0 0 0 15,-18 2 0-15,18-2 1 0,-10 13 2 0,10-13-2 16,-6 16-1-16,6-16 3 16,3 20 7-16,-3-20-10 0,15 19 9 15,-3-12-10-15,3-1 7 0,4 0-9 16,3-2 11-16,4-1-11 0,3-3 5 0,1-4 0 16,0 0-8-16,0-1 12 0,-2-2-8 15,-4-2 7-15,-4-1-6 0,-5 0 6 16,-5-3-9-16,-10 13 9 0,4-24 0 15,-8 11-5-15,-5-4 2 0,-4 1 0 16,-3-2 4-16,-1 2-2 0,-4 1 2 0,-2-1-4 16,-1 3 3-16,-2 4-2 0,2 2 2 15,0 1-2-15,0 6-2 0,3 3 0 16,3 3-1-16,3 3 3 16,3 2-5-16,12-11-1 0,-10 24-5 0,8-12-1 15,9 1-7-15,-7-13-4 0,23 19-5 16,-11-16-10-16,15 8-15 0,-10-13-11 15,18 10-21-15,-13-13-26 0,10 4-37 16,3 1-42-16,-11-11 39 0,9 7 150 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8:59:21.170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31 112 1 0,'3'14'92'16,"-3"-14"36"-16,0 0-97 0,-6 22-3 15,8-11 1-15,3 3 1 0,-2-1-11 16,2 2-3-16,0-3 3 0,2 1-2 16,-7-13 4-16,13 19 0 0,-13-19 5 15,17 10-3-15,-17-10 8 0,17-3-4 0,-17 3 2 16,22-15 1-16,-16 0 0 0,7 3-2 15,-6-8-10-15,4 4 6 0,-7-6-9 16,3 5 9-16,-10-4-9 0,6 5 1 16,-9-4-5-16,2 5 2 0,-6 0 3 15,3 2-7-15,-4-1 1 0,11 14-4 0,-20-15 0 16,8 10-2-16,1 4-2 16,-1 4-1-16,12-3-2 0,-22 12 3 15,11 0-3-15,0 0 0 0,2 4-10 16,9-16-10-16,-12 30-25 0,-1-21-45 0,8 5-93 15,6-1-14-15,-1-1 6 0,0-12 71 16,9 13 121-16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23.43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 1 124 0,'0'0'172'16,"0"0"8"-16,0 0-137 0,0 0 0 16,-13-2 0-16,13 2 1 0,0 0-9 15,1 14-7-15,-1-14-4 0,-1 13-3 16,1-13 0-16,-2 15 7 0,2-15-9 0,-2 22 1 16,0-11-9-16,2 8-3 0,-2-4 9 15,2 1-6-15,-1 2 0 0,1-2-11 16,0 2 9-16,1-2-13 0,0-2 10 15,-1-14-11-15,3 16-16 0,-3-16-15 16,6 11-19-16,-6-11-31 0,0 0-54 0,0 0-59 16,0 0-11-16,14-16 49 15,-14 16 161-15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25.81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24 206 0,'0'0'166'0,"0"-14"-5"15,0 14-142-15,0 0-7 0,0 0-15 16,0 0-34-16,16-13-108 0,2 19-14 16,-18-6-10-16,25-1 119 0,-25 1 50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25.67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34 231 0,'0'0'184'0,"0"0"7"0,13 10-134 15,-13-10-4-15,2 11-5 0,-2-11-12 16,1 26-4-16,-3-12-7 0,6 7-1 16,-4-1-14-16,2 0 0 15,0 2-9-15,0-1 4 0,2-2-5 0,0-2 2 16,5-3-6-16,-9-14 4 0,23 19-1 15,-8-14 0-15,3-4 0 0,3-2 0 16,2-5 0-16,1-2 0 0,-1 0 4 16,1-4-4-16,0-2 4 0,-2-5-3 15,-2 0 3-15,-2-1-3 0,-2-1 5 0,-3-2-6 16,-2 0 3-16,-4-1-2 0,-2 3 3 16,-3 4-2-16,-2 1 6 0,-1 5-6 15,1 11 2-15,-10-12-1 0,10 12 1 16,-17 0-1-16,17 0-2 0,-18 9 0 15,18-9-2-15,-17 17 2 0,11-6-3 0,6-11 5 16,-7 23-4-16,8-7 1 16,3-3 1-16,2 1 1 0,2 1-1 15,5 0 1-15,2-2-1 0,3 4 2 16,1-1-4-16,1-3 6 0,-1 3-6 0,-2-1 3 16,-1-2-3-16,-4-1 3 0,-12-12 0 15,14 18 0-15,-14-18-1 0,0 0-3 16,0 0-4-16,-21 8-3 0,10-7-12 15,-11-9-15-15,10 8-30 0,-19-14-38 16,9 0-94-16,-2 4-11 0,-3-4 13 0,3 1 120 16,-4-7 77-16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25.0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123 18 286 0,'0'0'105'0,"0"0"-8"16,15-5-14-16,-15 5-16 0,0 0-12 15,-7-14-11-15,7 14-12 0,0 0-11 0,-13 0-9 16,13 0-6-16,-20 0-2 0,6 4-1 16,1-1-1-16,-2 3 0 15,1-1-2-15,1 2-2 0,13-7 3 16,-21 17-2-16,21-17 1 0,-10 18-1 0,10-18 1 16,2 19-1-16,-2-19 2 0,15 21 0 15,-3-9 1-15,3 1-3 0,3 2 3 16,1-2-4-16,3 2 5 0,1-1-4 15,0 0 2-15,-1 0-4 0,-3 0 5 16,-2 0 4-16,-6-1-5 0,-2-2 6 0,-9-11-6 16,1 16 6-16,-1-16-6 0,-15 12 6 15,2-10-7-15,-1-2-8 0,-1-3 8 16,-1-2-8-16,0 0 8 0,2-2-8 16,1 0 8-16,13 7-7 0,-18-18 6 15,18 18 3-15,-9-16-3 0,9 16 3 16,3-12-3-16,-3 12 1 0,13-8-1 15,-13 8 2-15,19-8-1 0,-5 4 0 16,1 1 0-16,2-2 1 0,3-1 1 16,1 1 0-16,3-1-2 0,1 1 2 0,-1-2-3 15,0 1 3-15,-1-1-2 0,-2 1 3 16,-3 3 0-16,-3-5 5 0,-2 5 0 16,-13 3 2-16,16-10 1 15,-16 10 0-15,0 0 0 0,0 0-3 0,0 0-2 16,0 0-2-16,-18-2-1 0,18 2-3 15,-22 15-1-15,10-6-1 0,-1-1 1 16,1 3 0-16,0 0 4 0,4 1-4 16,1 1 3-16,7-13-3 0,-1 21 4 15,1-21-1-15,18 18 0 0,2-9-9 0,4-6-9 16,11 7-10-16,-5-13-34 0,21 12-50 16,-2-9-100-16,-2-4 11 0,3 1-11 15,-6-6 130-15,5 0 80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24.4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1 158 1 0,'0'0'67'0,"23"8"80"16,-8-6-80-16,-15-2 2 0,22-8 6 15,-22 8-4-15,26-10-11 0,-26 10-8 16,27-14-5-16,-19 3-8 0,6 6-10 16,-14 5-6-16,15-17-6 0,-15 17 4 15,6-15-7-15,-8 4 2 0,2 11-3 16,-8-12-1-16,8 12 0 0,-16-6 0 0,16 6-1 16,-22 1-4-16,11 2 2 0,-3 3-4 15,0 2 2-15,0 0-1 0,1 4 0 16,1-2-6-16,1 3 2 0,2-1-2 15,2 2 2-15,3-2-2 0,4 0 0 16,0-12-3-16,9 20 4 0,-9-20 0 0,24 17 0 16,-6-11 0-16,3-2-1 0,3 0-2 15,3-3-1-15,1 3 0 0,1-2-2 16,2 1-2-16,-2 0 1 0,0 2-3 16,-3-1 5-16,-2 2 1 0,-4 0 1 15,-3 2 6-15,-4-4-4 0,-13-4 6 16,16 11-7-16,-16-11 8 0,0 0-8 15,0 0 7-15,0 0-6 0,0 0 1 16,0 0-1-16,0 0-4 0,0 0 7 16,-9-15-8-16,9 15 6 0,-6-17-5 0,6 17 4 15,-6-23-5-15,5 9 6 0,-2-2 0 16,2 0-3-16,-1-4 5 0,1-4-2 16,1 3 1-16,2-2-2 0,0 1 2 15,2 2-3-15,2 6-5 0,-3-4-17 16,10 17-19-16,-11-11-23 0,17 15-23 15,-19-3-21-15,22-2-27 0,-22 2-35 16,22-2-18-16,-3 6 128 0,-19-4 61 16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23.87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30 111 1 0,'-14'-3'151'0,"14"15"7"0,0-12-104 16,-12 16-1-16,12 1 9 0,0-17-5 15,-6 26-7-15,6-26-8 0,3 32 0 16,-4-21-7-16,11 7-3 0,-5-7-6 16,8 5 0-16,-2-5-2 0,8 2-9 15,-2-5 3-15,4-1-11 0,1-3 0 16,2-1-4-16,0-6-1 0,0 0-1 15,-1-6-5-15,-2 0 6 0,-3-6-6 16,-1 1 7-16,-4-3 4 0,-2-2-2 16,-2-1 2-16,-2-2-5 0,-3-1 6 0,-1 1-7 15,-2-1 4-15,-3-2-11 0,2 4-4 16,-5 0-9-16,5 8-7 0,-10-6-23 16,10 19-33-16,-8-15-42 0,8 15-79 15,0 0 6-15,0 0 16 0,0 0 181 16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23.5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53 22 0,'0'0'155'0,"0"0"1"0,-12 8-90 15,12-8-22-15,-3 16 6 0,3-16 0 16,0 24 1-16,0-24-12 0,2 27-3 15,-2-27-10-15,6 27-3 0,-6-27-9 16,10 24-1-16,-10-24-7 0,12 15 0 16,-12-15-4-16,16 7 1 0,-16-7 0 0,15-5 0 15,-15 5-1-15,14-12-1 0,-14 12 0 16,10-20-1-16,-6 6 3 0,-1-1-5 16,0 0 5-16,1-2-5 15,-2-2 4-15,2-1-3 0,-1 3 4 0,2 2-4 16,0 2 4-16,-5 13-4 0,12-16 0 15,-12 16-1-15,14-3 1 0,-14 3 0 16,18 15 0-16,-18-15 0 0,21 25-3 16,-9-8 4-16,0 0-2 0,0 3 3 15,2-1-4-15,1 1 4 0,1-3-8 0,-2-2-2 16,7 4-14-16,-9-10-22 0,13 8-26 16,-13-13-49-16,1-1-57 0,8 2-14 15,-7-9 70-15,8 4 121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23.12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193 43 65 0,'-3'-14'148'0,"3"14"5"15,13-2-119-15,-13 2 4 0,0 0 1 16,-2-13 6-16,2 13-9 0,0 0-3 0,0 0-1 16,-7-13 1-16,7 13-5 0,0 0-3 15,-15-1-3-15,3-1-2 0,12 2 0 16,-24 4-1-16,13 6-2 0,-7-3-3 16,4 6 2-16,-5 0-4 0,4 6 3 15,-1 0-7-15,2 3 1 0,0 1-4 16,4 1 2-16,2-1-6 0,4-1 3 15,5-2-5-15,3-1 3 0,5-5-6 16,5-2 6-16,1-3-5 0,6-3 4 16,2-3-6-16,2-1 2 0,3-2-4 0,-2-4-2 15,2 1 2-15,-4-3-4 0,0 0 2 16,-3-3-3-16,-2 2 5 0,-5-4-1 16,-3 5 6-16,-11 6 0 15,14-11 0-15,-14 11 2 0,0 0-1 0,0 0 0 16,0 0 1-16,0 0-2 0,0 0 0 15,2 16 2-15,-2-16-1 0,2 21 1 16,-2-21-4-16,10 22 4 0,-10-22-2 16,21 17 3-16,-7-10-3 0,2-3 0 15,2-3 2-15,1-2 1 0,1-3 1 0,-2-2-2 16,0-3 0-16,-4-1 0 0,-2-3 2 16,-4 0 0-16,-4-1 0 0,-4-1-4 15,-6-1 7-15,-3-3-3 0,-5 0 4 16,-1 3-4-16,-4-1 2 0,-2 2-1 15,0 2 4-15,-2 4-5 0,-1 1 0 16,0 7-2-16,2 4 1 0,-1 4-2 0,3 2 0 16,1 3 2-16,3 2-5 15,3 2 0-15,6 4-9 0,-1-3-5 16,12 4-21-16,-7-10-11 0,19 13-20 0,-16-24-32 16,27 24-52-16,-2-9-41 0,-3-10 17 15,10 6 171-15,-7-13 7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21.69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4 164 10 0,'4'14'139'0,"-4"-14"2"16,-12 6-106-16,12-6 5 0,8 15 0 16,3-6 7-16,-11-9-4 0,27 13-5 15,-13-11-6-15,9 3 2 0,-7-6-8 16,7 1-5-16,-5-3-7 0,3-2-7 0,-4-1-4 15,1-2-1-15,-2-2 2 0,-3-3-3 16,-4-2 5-16,2 1-2 0,-5-5 7 16,0 4-2-16,-4-5 4 0,1 4-3 15,-6-4 6-15,5 6-3 0,-6-1 4 16,4 15-5-16,-5-22 1 0,5 22-4 0,-5-12 0 16,5 12-2-16,0 0-4 15,0 0 0-15,0 0-1 0,-12 6-3 16,12-6-1-16,-3 19 2 0,3-4-3 15,1 3 5-15,-1-1-2 0,3 2 1 0,1 3-3 16,0-2 6-16,1 2-4 0,2-2 2 16,0-2-2-16,2-2 3 0,1-2-5 15,-1-3 5-15,2-4-3 0,0-3 1 16,2-4-1-16,-1-2 0 0,-1-2 0 16,2-2 0-16,-2-2 4 0,0-1-4 0,-11 9 3 15,20-19-3-15,-20 19 2 16,14-15-2-16,-14 15 1 0,11-10-1 15,-11 10 0-15,0 0 1 0,14 1-4 16,-14-1 3-16,12 13-2 0,-12-13 2 0,16 17-1 16,-4-6 1-16,0-2-2 0,3 2 1 15,2-2 1-15,3-2 0 0,2-3 0 16,0-1 0-16,3-4 0 0,0-1-1 16,1 0 2-16,-2-2-1 0,-3-2 0 15,-3-1 1-15,-3 1 0 0,-4-4 0 0,-11 10 1 16,10-18-2-16,-13 5 3 0,3 13-3 15,-13-21 5-15,2 15 0 0,-4-3 2 16,-1 5 1-16,-3-1 3 16,2 9 2-16,-2 1-2 0,3 4 4 0,-2 1-3 15,4 3 1-15,-1 3-5 0,3 4 0 16,2 1-1-16,4 0 0 0,1 1-3 16,7-3 2-16,4-1-5 0,5 1 5 15,4-6-4-15,6 0 2 0,6-3-6 16,3-2 2-16,6-2-7 0,-1-5-9 0,6 3-12 15,-9-12-22-15,17 13-44 0,-18-7-119 16,1-5 4-16,-2-2-11 0,-9-3 57 16,1 2 163-16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21.0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0 207 0,'0'0'183'0,"-5"18"7"15,11-1-135-15,-6-17-2 16,0 32-2-16,-5-14-8 0,10 11-13 15,-5-2-15-15,6 5 2 0,-4-2-7 16,3-1 1-16,0-1-13 0,0 0 8 0,0-7-8 16,0 1 3-16,1-6-2 0,-1-4-3 15,-5-12-9-15,9 16-2 0,-9-16-2 16,0 0-29-16,16 17-20 0,-16-17-35 16,-2-12-42-16,2 12-54 0,-4-14 14 15,4 14 102-15,-16-26 81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20.48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 13 57 0,'-23'-8'167'0,"23"8"4"16,0 0-90-16,0 0-5 0,0 0-13 0,0 0-14 16,15 11-15-16,-15-11-6 0,30 0-4 15,-12-1-9-15,8 1-8 0,4 0-10 16,1-6-28-16,13 10-59 0,2-3-100 16,-7-6 3-16,7 5-5 0,-8-8 114 15,8 7 78-15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20.2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3 128 107 0,'0'0'170'15,"0"0"10"-15,-11-3-130 0,11 3 5 16,0 0-5-16,15 3-7 0,-15-3-1 15,17-9-6-15,-17 9-6 0,25-14-9 0,-12 2-1 16,6 4-5-16,-4-7-11 0,3 4 1 16,-2 0 1-16,2 0-4 15,-4 2 2-15,-1 0-4 0,0 0-3 16,-13 9-5-16,19-11-5 0,-19 11-8 0,13 0-18 16,-13 0-27-16,0 0-39 0,0 0-65 15,-3 13-25-15,5-1 0 0,-2-12 171 16,-4 18 24-16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20.3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24 250 132 0,'-18'0'161'0,"18"0"-63"0,0 0-47 15,0 0-1-15,0 0 7 0,-6 12-11 16,12-1-2-16,-6-11-8 0,8 17-3 0,-8-17-10 16,15 15-7-16,-15-15 2 0,21 12-13 15,-9-7 6-15,1-3-10 0,-1-4 0 16,2 1-1-16,-1-4 3 0,0-2 0 16,0-3-8-16,-1 1 6 0,-1-3-5 15,-1 0 5-15,-10 12 1 0,17-22 0 0,-17 22-2 16,9-16-1-16,-9 16 1 0,0 0 0 15,0 0 0-15,0 0-2 0,0 0 0 16,0 0 0-16,10 13-1 16,-10-13 3-16,7 23-2 0,-2-12 2 0,4 1-2 15,-2-1 2-15,5-1 6 0,-1-2-6 16,4-4 1-16,1-3 0 0,2-2 0 16,1-2-2-16,0-5 4 0,1 0-2 15,-3-2-7-15,1-3 3 0,-5 1 4 16,-2-4-5-16,-1 0 6 0,-5-3-5 0,-1-1 4 15,-3-3-3-15,-2-2 3 0,-1-1-2 16,-2 1 6-16,0 1-6 0,-1-1 3 16,0 6 0-16,1 3 3 0,1 4-4 15,3 12 4-15,0 0 0 0,0 0 0 16,0 0 5-16,0 0 0 0,-2 20-2 0,3-6 1 16,5 5 4-16,-3 0-4 15,4 5 3-15,-1 0-6 0,5 3 3 16,-3-2-7-16,4 3 6 0,1-2-7 15,0-1 3-15,1-1 2 0,-1-3-5 0,1-1-1 16,-1-5-12-16,1 1 2 0,-14-16-15 16,21 20-9-16,-21-20-25 0,12 9-30 15,-12-9-20-15,0 0-38 0,-3-16-42 16,-7 3 2-16,10 13 142 0,-29-31 45 16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19.6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0 47 0,'-5'17'169'0,"5"-17"5"0,0 0-92 16,-6 25-17-16,0-13-5 0,12 11 0 0,-9-5-13 15,12 11-9-15,-7-8-11 0,7 7-3 16,-4-5-9-16,2 3 3 15,-2-7-8-15,2 2 1 0,-2-6-7 16,1-2 2-16,-1-2-4 0,-5-11 0 0,9 14-2 16,-9-14 1-16,0 0 1 0,12 3-2 15,-12-3 2-15,0 0-1 0,11-20 0 16,-11 20-1-16,9-21 2 0,-3 8-2 16,3 0 1-16,-1 0-2 0,4 0 2 15,0 2-2-15,3-1 2 0,0 3-3 0,1 3 2 16,1 3-1-16,-1 5 0 0,0 1-1 15,0 6 0-15,-1 1 2 0,-1 5-2 16,-2 3 4-16,-3 1-6 16,-1 1 6-16,-4 0-5 0,-2 1 5 0,-4-2 2 15,-4 1-8-15,-3-3 9 0,-3-1-7 16,-4-1 9-16,-3-4-11 0,-4-3 11 16,-3-3-13-16,0 0 1 0,-3-7-4 15,3 2-8-15,-5-11-14 0,13 8-27 16,-10-16-27-16,28 19-47 0,-21-23-66 0,10 4 5 15,10 6 55-15,-1-8 138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19.05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34 67 0,'0'0'159'16,"0"0"11"-16,-18-6-107 0,18 6-3 0,0 0-3 15,13 23-4-15,-13-23-5 0,12 21 0 16,-12-21-13-16,16 22-5 0,-16-22-8 16,22 21-6-16,-11-14-4 0,4 1-2 15,-2-4-5-15,3-2-1 0,0-3-2 16,0-3-1-16,1-2 0 0,0-2 0 0,-2-3 0 16,-1-1 1-16,-2 0 1 15,-1-3-4-15,-5 1 4 0,-1 1-4 16,-3 1 4-16,-1 0-3 0,-1 12 1 15,-3-16-4-15,3 16 4 0,0 0-2 0,0 0 0 16,-12 0 1-16,12 0-2 0,-4 15 2 16,4-15-2-16,0 22 3 0,3-9-2 15,1 0 1-15,3-2-1 0,4 0 2 16,1-1-3-16,2-2 2 0,4-2 0 16,2-2 0-16,3-3-1 0,3-1 1 0,3-2-2 15,1-4 2-15,-1 0 2 0,-2-2-3 16,-3 0 1-16,-3-1 0 0,-6-2 1 15,-5 0-3-15,-10 11 6 16,6-20-4-16,-6 20 2 0,-9-14-1 0,9 14 5 16,-20-10-1-16,8 10 3 0,1 3 2 15,-3 1-2-15,1 4 1 0,0 2-1 16,3 3 2-16,0-1-5 0,4 2 0 16,3-1-3-16,5 1 3 0,5 2-3 15,4-4 1-15,7-1-3 0,6-2 2 0,6-1-13 16,1-3-8-16,12 6-18 0,-9-14-41 15,19 7-88-15,-6-3-51 0,-1-2 11 16,3 1-11-16,-5-7 212 16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18.45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0 115 248 0,'0'0'172'0,"32"-13"-73"16,-7 18-54-16,-6-9 4 15,14 12 6-15,-8-11-6 0,12 11-8 16,-9-9-5-16,9 10-4 0,-8-4-8 15,5 5-7-15,-7-3-5 0,0 4-5 0,-6-1-5 16,-2 2 3-16,-4-1-4 0,-2 0-2 16,-13-11 0-16,14 18 2 15,-14-18-3-15,6 14 3 0,-6-14 0 0,0 0 1 16,2 13-3-16,-2-13 5 0,0 0-2 16,0 0-2-16,0 0 4 0,-7-15-2 0,7 15 2 15,-6-24-5-15,4 10 5 16,0-4-5-16,1-2 4 0,2 1-3 15,2-1 1-15,0-3-9 0,6 7-5 16,-5-4-11-16,11 12-14 0,-9-12-16 0,16 19-20 16,-16-15-26-16,18 14-54 0,-7 2-42 15,-2-6 5-15,6 8 128 0,-10-8 63 16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18.12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0 218 0,'0'0'176'0,"-1"15"15"0,-1-3-143 0,2-12-6 16,-3 23 0-16,3-23 3 0,0 33-4 15,-2-14-11-15,8 8-3 16,-3-1-13-16,3 4 2 0,-1 1-11 16,3 1 3-16,-2-1-8 0,1-1 5 0,1-2-8 15,0-3 4-15,-1-4-8 0,-1-3-2 16,2 2-16-16,-8-20-26 0,11 24-33 16,-11-24-91-16,0 0-20 0,0 0-13 15,-16 9 57-15,16-9 151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17.7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14 351 0,'0'0'199'15,"0"0"-7"-15,-2-14-159 0,2 14-2 16,0 0-17-16,0 0-37 0,15 5-61 16,-3-3-106-16,-12-2-9 0,22 4 4 15,-8-3 67-15,7 2 128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17.55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204 30 298 0,'0'0'198'0,"0"0"0"16,-12-23-143-16,12 23-7 0,0 0-8 15,-12-8-17-15,12 8-10 0,-16 1-8 16,16-1-3-16,-22 9 0 0,9 1-3 16,1 1 2-16,1 0-3 0,-1 1 2 0,3 2-2 15,1-1 1-15,3 0 0 0,1-2 0 16,4-11 0-16,0 18 0 15,0-18 0-15,9 17 3 0,-9-17-3 16,22 13 3-16,-8-7-3 0,2 1 3 0,2 0-2 16,0 0 3-16,3 0-4 0,-2 0 1 15,-1 0-1-15,-3 0 0 0,-1 0 0 16,-14-7 1-16,16 13-1 0,-16-13 0 16,1 15 8-16,-1-15-9 0,-17 13 5 15,2-10-8-15,-1 3 4 0,-7-3-14 0,0 2 4 16,-6-7-21-16,9 6-21 0,-13-13-32 15,13 0-91-15,0 4-23 0,-2-10 7 16,9 4 81-16,-5-13 111 16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2:17.2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41 146 0,'0'0'187'16,"-3"-15"10"-16,1 1-105 0,2 14-24 0,0 0-3 15,0 0-10-15,-2-12-20 0,2 12-13 16,0 0-1-16,0 0-5 0,5 17-4 16,-1-4-3-16,-2-1-1 0,4 7 4 15,-4 0-5-15,4 4 4 0,-2-1-12 16,0 0 6-16,-3 0-2 0,0-2-2 0,2 0 2 15,-2-5-10-15,4-1 0 0,-5-14-17 16,12 21-11-16,-12-21-40 0,18 6-36 16,-18-6-82-16,19-8-15 0,-6-3-1 15,-3-5 105-15,5 1 104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9:50.2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4 490 0,'17'-4'192'0,"-17"4"-6"0,16-3-244 15,-16 3-97-15,0 0-49 0,0 0-10 16,0 0 12-16,12 15 168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9:50.02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378 357 1 0,'-11'-12'75'0,"11"12"47"15,15 8-105-15,-15-8-7 0,0 0-3 16,0 0 0-16,0 0 5 0,0 0 5 16,0 0 8-16,-8-19 4 0,8 19 10 15,0 0 5-15,-14-13 8 0,-3 2 2 0,17 11-2 16,-31-13-5-16,31 13-2 16,-35-4-7-16,19 7-8 0,-12-5-3 15,7 9-8-15,-4-2-5 0,5 6 0 16,-3 0-6-16,2 3 0 0,-3 0-2 0,3 3 1 15,3-3-5-15,0 2 3 0,3 0 2 16,2-1-5-16,5-2 6 0,2 2-12 16,6-15 9-16,3 21-10 0,-3-21 10 15,16 19-10-15,-3-14 4 0,0-1-9 16,6 0 2-16,1-8 2 0,5 1-7 0,-4-8 3 16,8 4-5-16,-4-8 1 0,8 3-8 15,-6-8 13-15,2 1-8 0,-4-4 6 16,2 1-2-16,-7-3 6 15,0-4-2-15,-6-1 3 0,-5-2 5 0,-4-3-5 16,-3 0 8-16,-5 1-6 0,-2 2 10 16,-3 2-4-16,-5 4 8 0,1 4-2 15,-4 4 7-15,2 6-3 0,-3 1 2 16,4 7-1-16,-4 0 2 0,17 4-3 16,-24 5 0-16,24-5 0 0,-16 18-3 0,8-2 2 15,2 0-2-15,4 7 4 0,-2-1-7 16,2 4 4-16,2 3-8 0,0 1 5 15,3 0-7-15,3-1 4 16,0-2-3-16,3-1 0 0,1-2-3 0,-1-1 5 16,3-4-5-16,0-3 0 0,0 0-5 15,0-6-3-15,3 6-5 0,-15-16-11 16,25 22-12-16,-25-22-26 0,25 16-21 16,-25-16-33-16,14 4-55 0,-14-4-20 15,16 11 56-15,-3 0 137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19.73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14 99 0,'0'0'37'0,"0"0"-4"15,0 0-3-15,-1-14-8 0,1 14 0 16,0 0 6-16,0 0 2 16,0 0 2-16,0 0 4 0,0 0 5 15,0 0-5-15,0 0 9 0,0 0-5 0,0 0-2 16,0 0-3-16,0 0-8 0,0 0 3 16,0 0-11-16,-4 12 4 0,4-12-6 15,-1 24-1-15,0-12-6 0,2 4 2 16,-3-1-4-16,2 3-5 0,-1-3 3 15,1 1-4-15,0-16-3 0,-1 22 1 0,1-22-1 16,0 18 0-16,0-18 0 0,1 17-1 16,-1-17-1-16,0 0-7 15,3 14-4-15,-3-14-9 0,0 0-17 16,0 0-15-16,0 0-21 0,0 0-22 0,0 0-57 16,0 0-29-16,1-11 72 0,-1 11 112 15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9:49.45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3 160 22 0,'0'0'133'0,"0"0"-3"0,13 17-123 15,-13-17-4-15,15 15-3 0,-15-15 3 16,21 18-3-16,-21-18 0 0,22 9 3 16,-22-9 3-16,25 4 1 0,-25-4-1 15,22-3 2-15,-22 3 2 0,19-12 0 16,-19 12-1-16,17-18 9 0,-17 18-3 0,10-21 9 16,-11 6 2-16,1 15 7 0,-2-24-1 15,2 24 6-15,-10-20-2 0,10 20-4 16,-19-13-3-16,19 13-3 15,-25-4-6-15,25 4-4 0,-26 4-3 0,13 5 0 16,-2-3-4-16,3 7 1 0,-2-1-3 16,4 3 1-16,2 2 0 0,1 0-2 15,3 2 1-15,3 0-12 0,4-1 11 16,1-3-10-16,5-1 8 0,3-1-9 16,4-5-1-16,-2-2-7 0,8 0-1 0,-1-8-1 15,5 3-4-15,-4-9 2 0,7 5-8 16,-10-8 0-16,10 4-1 0,-7-8 5 15,1 6 2-15,-4-6 6 0,1 3-5 16,-3-1 6-16,1 0 1 0,-3 2 11 16,-15 11-1-16,23-18 6 0,-23 18-4 15,15-11 7-15,-15 11 2 0,0 0 3 16,0 0 0-16,13 3 1 0,-13-3-4 16,0 0 4-16,-1 20 1 0,1-20-5 15,-1 19 1-15,1-19-8 0,-1 16 5 0,1-16-5 16,0 0 9-16,-4 17-7 0,4-17 2 15,0 0 2-15,0 0-8 0,0 0 7 16,-3-17-7-16,3 17 4 0,-1-23-9 16,-1 9 5-16,-2-6-5 0,1 0 2 15,-3-1 5-15,2-2-4 0,-3 3 4 0,1-2-3 16,-1 4 5-16,2 2-3 16,5 16 2-16,-6-18-1 0,6 18 1 15,0 0-1-15,0 0 0 0,-7 13 1 16,7 0-5-16,1 2 3 0,1 2-3 0,3 4 3 15,1-1-3-15,5 0 3 0,1-3-4 16,4-1 2-16,4-3-1 0,0-1 2 16,4-4 5-16,0-2-5 0,4-2-2 15,-3-3 0-15,1-1 2 0,-2-2-1 16,0-3-1-16,0-1 1 0,-3-2-6 0,-2-2 5 16,-3-2 2-16,-1 2-1 0,-2-4 2 15,-13 14-2-15,16-25 3 0,-11 12-3 16,-5 13 3-16,4-20-2 15,-4 20 1-15,-5-15-1 0,5 15 0 0,0 0 0 16,-16-2 2-16,16 2 2 0,-19 12-2 16,19-12 3-16,-19 21-2 0,10-6 3 15,-2-2-3-15,3 5 3 0,3-2-6 16,4 1 3-16,3 0 3 0,2-1-6 16,5 0 4-16,3-4-5 0,3 1 6 0,5-4-10 15,0-1 3-15,-1-5-10 0,4 4-9 16,-3-9-10-16,9 7-17 15,-9-13-22-15,11 11-27 0,-9-11-34 16,1-5-43-16,8 11-15 0,-8-14 147 0,13 14 41 16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9:48.3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284 116 1 0,'0'0'0'0,"0"-17"122"16,-7 3-86-16,7 14 5 0,-8-25 4 0,8 25 6 15,-11-26 2-15,11 26 3 0,-16-22 1 16,16 22-3-16,-20-13-6 0,20 13-7 15,-27 1-8-15,27-1-5 0,-33 15-9 16,18-1-6-16,-5-3-5 0,4 6 0 16,-3-2-4-16,4 1 3 0,0-1-5 15,3 0 3-15,3-1 1 0,2-1-5 16,7-13 4-16,-4 20-6 0,4-20 7 16,6 14-5-16,-6-14 4 0,14 8-7 15,-14-8 3-15,23-3-1 0,-9-2-7 0,1-2 5 16,1-2-7-16,0-1 2 0,2 0-3 15,-1-3 1-15,-2 1-2 0,-1-1 5 16,-2 2 3-16,-1-2-2 0,-11 13 4 16,16-19-1-16,-16 19 4 0,7-14-1 15,-7 14 0-15,0 0 1 0,0 0 2 16,0 0 3-16,0 0-1 0,-1 13 3 16,1-13-3-16,-2 24 5 0,-1-7 3 15,4 2-4-15,-1 4 1 0,1 1-9 16,1 0 7-16,1 6-8 0,0-1 8 0,2 0-8 15,0 0-1-15,0 1-1 0,-2-2 0 16,0 0 5-16,-2 1-5 0,-2-3 3 16,-4-3-3-16,-4-1 3 0,-3-2-2 15,-3-1 3-15,-3-5-3 0,1-1 2 16,-4-4-1-16,0-4-3 0,0-1-8 0,0-8-6 16,6 4-18-16,-10-16-22 0,25 16-30 15,-30-19-67-15,14-3-40 0,10 4 0 16,-9-11 139-16,13 10 54 15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9:47.60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156 83 27 0,'0'0'132'0,"0"0"3"0,0 0-121 0,0 0-3 16,0-15-7-16,0 15 0 0,0 0 3 15,8-18 5-15,-8 18 7 0,5-12 8 16,-5 12 9-16,2-14 6 0,-2 14 3 16,0 0 0-16,-15-19 2 0,15 19-5 15,-17-2-7-15,17 2-7 0,-22 7-6 0,22-7-5 16,-28 20-5-16,15-8 0 0,-3 2-5 15,3 4 2-15,-1-2-4 0,4 4 3 16,0-3-2-16,4 0-4 0,-1-1 5 16,7-1-5-16,1-2 4 0,3-1-10 15,-4-12 9-15,15 21-11 0,-15-21 7 0,20 11-4 16,-2-8-1-16,-5-5-1 16,6-1-1-16,-1-7 1 0,2 3-5 15,-2-7 1-15,1 2-12 0,-4-6 9 16,2 4-7-16,-4-4 7 0,-1 2-1 0,-4 0 5 15,0 2-2-15,-2 2 7 0,-6 12 2 16,7-16 1-16,-7 16 2 0,0 0 0 16,0 0 1-16,0 0 2 0,0 0-1 15,0 19 1-15,0-19-1 0,0 26 2 16,-1-11 2-16,0 1-5 0,4 0 2 0,-1-4-4 16,3 1 3-16,-5-13-4 0,16 19 6 15,-16-19-6-15,17 8-1 0,-17-8 1 16,18 0 1-16,-18 0-3 15,22-6-3-15,-22 6 4 0,19-8 2 0,-19 8-3 16,19-11 2-16,-19 11-1 0,17-8 2 16,-17 8-1-16,13-4 6 0,-13 4-5 15,0 0-9-15,13-1 10 0,-13 1 0 16,0 0-1-16,0 0-1 0,0 0 2 16,0 0-1-16,0 0 1 0,7 13-1 0,-7-13-1 15,0 0-5-15,0 0 9 0,0 0-8 16,11-17 6-16,-11 17-7 15,13-15 5-15,-13 15 2 0,16-21-2 16,-16 21 2-16,20-23-6 0,-10 10 6 0,3 1-4 16,-13 12 2-16,22-21 1 0,-22 21-1 15,24-15 0-15,-12 12 0 0,-12 3-1 16,22 1 0-16,-22-1 3 0,19 12 0 16,-19-12 3-16,15 22-3 0,-8-8 3 15,-1 2-3-15,-2-1 2 0,3 2 6 0,-2-1-8 16,2-1 3-16,-1-1-8 0,-6-14 3 15,16 19-13-15,-3-8-4 0,-13-11-22 16,25 12-25-16,-25-12-26 0,21-1-60 16,-2 5-36-16,-19-4-4 0,26-2 172 15,-21-12 18-15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9:46.5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220 336 1 0,'-7'-13'119'16,"7"13"5"-16,13 0-112 0,-13 0-1 0,0 0 7 15,-6-16 3-15,6 16 11 0,-12-14 3 16,12 14 6-16,-14-11 0 0,14 11 0 16,-19-12 2-16,19 12-2 0,-23-6-5 15,23 6-5-15,-25 0-4 0,12 7-5 16,-3-5-5-16,1 6-1 0,-4-2-4 0,6 5 0 16,-3-3-5-16,3 4 3 0,13-12-5 15,-14 18 1-15,14-18 2 0,-8 21-5 16,8-21 4-16,-1 16-8 15,1-16 7-15,14 13-5 0,-14-13 3 0,19 7-5 16,-19-7-7-16,24-6 4 0,-6 4-4 16,-18 2-4-16,30-15-8 0,-18 4 2 15,10 2-7-15,-13-6 7 0,9 4-1 16,-9-4 2-16,4-2-1 0,-6-1 8 16,-2 0 6-16,0-3 0 0,-8 0 6 0,3-1-4 15,-7-3 6-15,1 1-5 0,-1 1 6 16,1-2-4-16,-4 3 6 0,0 4 1 15,2-1 5-15,8 19-1 0,-12-26 4 16,12 26-1-16,0 0 1 0,-16-10 2 16,16 10-1-16,0 0-3 0,-19 9 2 15,15 6-1-15,-2-2-1 0,5 7 1 16,-8 0-4-16,11 7 1 0,-4-2-5 16,7 6 1-16,-2-3-8 0,0-3 3 15,3 3-5-15,0-3 3 0,1-3-4 0,0-1 2 16,2 0-6-16,-4-6-11 0,5 6-13 15,-10-21-31-15,18 25-45 0,-8-12-92 16,-10-13-3-16,18 15 3 0,-18-15 161 16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9:46.02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56 77 0,'0'0'150'0,"0"0"-2"0,-8 16-122 0,8-16-2 16,0 0 1-16,-1 18-6 0,1-18 2 15,11 18 1-15,-11-18-6 0,20 18 0 16,-6-10-7-16,0-2 3 0,3-2-6 16,-1-1 6-16,2-3-7 0,-1-4-7 15,0-1 6-15,-1-3-7 0,-1 0 5 16,0-2-5-16,-3 0 5 0,-12 10-5 16,19-23 6-16,-19 23 1 0,11-22-2 15,-11 22 4-15,-1-21 3 0,1 21 4 0,-10-16 2 16,10 16 2-16,-20-8-1 0,5 5 1 15,15 3-1-15,-26 5-1 0,26-5-3 16,-28 13-5-16,14-4 1 0,1 0-3 16,13-9 2-16,-23 22-3 0,16-8 3 15,0 0-5-15,3 1 1 0,4 1 4 0,5 0-5 16,1 0 5-16,2 0-10 16,3-1 9-16,3-3-10 0,1-2 9 15,2 0-9-15,2-4 0 0,-1-1-4 16,3-3 2-16,-1-4 2 0,2 0-5 0,-4-6 4 15,5-1-4-15,-4-4 4 0,2 0-7 16,-5-5 11-16,0 3-9 0,-3-4 5 16,0 4-1-16,1 1 5 0,-5 1-4 15,-9 13 7-15,12-17-1 0,-12 17 0 16,0 0 2-16,14-6 2 0,-14 6-1 0,0 0 2 16,1 16-3-16,-1-16 0 0,-1 18 0 15,1-18 0-15,0 22 4 16,0-22-7-16,4 22 5 0,-4-22-5 15,4 15 6-15,-4-15-7 0,0 0 7 0,0 0-5 16,13 12 0-16,-13-12 0 0,0 0-6 16,12-15 6-16,-12 15-6 0,16-20 7 15,-7 6-7-15,0 0 5 0,0-4-4 16,-1 2 4-16,3-1 2 0,-1 2-4 16,-2 0 4-16,4 3-3 0,-12 12 2 0,17-17-2 15,-17 17 1-15,18-2-1 0,-18 2 2 16,16 12 1-16,-16-12-2 15,12 26 2-15,-6-9-1 0,3-1 2 16,-1 4-3-16,1-2 3 0,0-1 2 0,0 2-2 16,2-4-2-16,-11-15-10 0,21 25-5 15,-21-25-18-15,19 16-14 0,-19-16-28 16,19 9-31-16,-19-9-53 0,15-1-31 16,2 7 53-16,-17-6 136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9:44.9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161 136 1 0,'0'0'62'0,"13"3"65"16,-13-3-103-16,0 0 0 0,0 0 2 15,0 0 1-15,18 0 7 0,-18 0-4 16,0 0-1-16,15-7-4 0,-15 7 1 16,12-8-4-16,-12 8-1 0,14-14-2 15,-14 14-2-15,11-23 3 0,-11 23-2 16,7-26 3-16,-7 26-2 0,-3-25 3 0,3 25 0 15,-9-23 2-15,9 23-5 0,-22-13-2 16,22 13-3-16,-28-1-1 0,12 8-1 16,-4 0-2-16,1 7 0 0,-2-1-2 15,4 5 4-15,-3-1-4 0,3 4 2 16,1-2-4-16,4 1 2 0,-1-1-4 0,7-1 2 16,-2 1 1-16,5-1-6 0,1-1 5 15,5-4-11-15,2 0 9 0,-5-13-8 16,16 19 9-16,-16-19-11 15,24 7 7-15,-10-6-8 0,1-3 3 0,-2-5 7 16,-1 0-5-16,-12 7 0 0,26-24-7 16,-14 13 10-16,0-2-10 0,-4-1 12 15,-8 14-8-15,18-19 4 0,-18 19-6 16,18-13 9-16,-18 13-3 0,0 0-1 16,16-5 2-16,-16 5-1 0,0 0 0 0,15 6 0 15,-15-6 0-15,13 6-1 0,-13-6 2 16,16 10-1-16,-16-10 0 15,20 5-1-15,-5-4 1 0,-1-1 2 16,3 1-1-16,0 0 2 0,5-2-1 0,-4 2 1 16,4 2-1-16,0 0-1 0,-1 3 7 15,1-1-7-15,-2 1 6 0,0 2-7 16,-4-1 6-16,0 0-13 0,-1-2 13 16,0 1-3-16,-3-2-2 0,-12-4-6 15,18 8 6-15,-18-8-2 0,0 0 4 0,16 3 5 16,-16-3-4-16,0 0-3 0,0 0 2 15,0 0 4-15,0 0-3 0,4-17 0 16,-4 17-3-16,0-12 2 0,0-1-8 16,0-1 5-16,-1-2-3 0,-1-2 2 15,0-3-3-15,1-2 5 0,0-1-4 0,-1 0 1 16,-2 5 5-16,1-1-1 16,0 6 1-16,1 1-2 0,2 13 2 15,0 0-1-15,0 0 1 0,-15-12 0 16,15 12-1-16,0 0-2 0,-8 14 1 0,8-14 0 15,-4 17-1-15,4-17 1 0,4 20 0 16,-4-20-1-16,9 20 1 0,-9-20 1 16,25 13-1-16,-12-10 1 0,5-2-1 15,3-1 0-15,1-3 0 0,0-1 0 16,2 0 0-16,-3-1 1 0,-1-1 0 0,0 0-1 16,-4-1 2-16,-16 7-1 0,20-11 0 15,-20 11-2-15,0 0 3 0,14-7-2 16,-14 7 2-16,0 0-2 15,0 0 1-15,0 0-1 0,-19 8 0 0,19-8 4 16,-22 14-1-16,22-14 4 0,-21 24-1 16,9-9 2-16,1 0-1 0,0 3 3 15,4-3-3-15,3 1-1 0,1 3 3 16,6-2-10-16,3-1 7 0,3-1-8 16,2-3 7-16,6-3-9 0,0-1 9 0,3-2-8 15,3-2-7-15,-3-8-4 0,7 7-20 16,-9-15-27-16,15 13-58 15,-5-7-84-15,-9-5 0 0,7 3-2 16,-11-9 167-16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9:43.74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183 13 4 0,'12'2'166'16,"-12"-2"9"-16,-10-13-98 0,10 13-1 15,0 0-11-15,0 0-7 0,-12-4-13 16,12 4-8-16,-17 5-12 0,17-5-6 16,-21 13-3-16,21-13-5 0,-25 14-2 15,9-5-3-15,3-1-1 0,1 3-2 16,12-11-2-16,-19 15-1 0,19-15 0 16,-10 13 1-16,10-13-2 0,0 14 3 15,0-14-2-15,5 12 2 0,-5-12-3 0,16 14 3 16,-16-14-3-16,20 18 2 0,-20-18-2 15,27 17 2-15,-12-9-2 0,-15-8 1 16,23 22 0-16,-23-22 0 0,17 21 5 16,-17-21-5-16,7 20 8 0,-7-20-9 15,-10 20 7-15,10-20-12 0,-15 18 5 0,-2-12-10 16,2 3-12-16,-9-10-21 16,24 1-32-16,-37 6-35 0,18-11-80 15,5 7 0-15,-5-8 26 0,19 6 165 16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9:43.4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 0 304 0,'-3'21'194'0,"3"-21"-2"16,-18 25-164-16,18 0 1 0,-5-3-11 15,5 8 0-15,-2-2-11 0,4 2 0 16,2-1-7-16,0-2 2 0,0-1-6 0,2-4 6 16,1-1-8-16,-2-7 0 0,5 2-10 15,-10-16-9-15,17 24-16 0,-17-24-21 16,17 14-11-16,-17-14-24 15,16 5-27-15,-16-5-41 0,18-8-7 0,-1 8 163 16,-13-18 9-16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9:43.17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240 70 99 0,'0'0'153'0,"-5"-20"11"16,6 5-101-16,-1 15-41 0,-18-17 4 16,18 17 1-16,-22-14 3 0,22 14 3 15,-26-5-2-15,26 5-2 0,-30 9-3 16,16 3-1-16,-6-2-3 0,5 7 1 16,-5-3-4-16,5 8 1 0,-4-4-8 0,8 4 0 15,-2-4-6-15,6 0 1 0,2-1 2 16,3-2-6-16,2-15 2 0,7 20-3 15,-7-20-3-15,23 7-1 0,-8-8 0 16,2-2-2-16,1-7-6 0,-1 0 6 16,3-1-5-16,-2-4 3 0,0 0 4 15,-5 1-1-15,-1 0 2 0,-12 14 1 16,20-21 0-16,-20 21 1 0,12-14 0 16,-12 14 1-16,0 0 1 0,0 0 2 15,1 16-2-15,-2-4 0 0,-1 1-1 0,1 4 3 16,0 0 1-16,2 2-5 0,2-1 3 15,0-1-10-15,6-2 5 0,-9-15-11 16,21 23-1-16,-21-23-20 0,29 14-20 16,-29-14-22-16,33-1-27 0,-33 1-40 15,21-20-51-15,0 13 1 0,-10-13 155 0,11 6 37 16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9:42.63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0 151 147 0,'0'0'178'0,"0"0"-7"15,13 18-135-15,-13-18 1 0,6 19 0 16,-6-19 3-16,10 25-12 0,-10-25-8 0,9 25-11 16,-9-25 1-16,9 21-5 0,-9-21 2 15,6 16-9-15,-6-16 5 0,0 0-1 16,0 0 0-16,0 0-2 15,9-13-3-15,-7 0 6 0,-1-3-6 0,-1-5 5 16,1-4-5-16,-3-4 3 0,-1 2-4 16,0-2 3-16,0 1 6 0,2 5-2 15,0 0 6-15,2 7-3 0,-2 3 5 16,1 13 0-16,0 0 4 0,16-1 2 16,-16 1-5-16,10 23 1 0,-5-5-5 0,2 5 1 15,-1 1-7-15,2 2 5 0,2 0-10 16,0-1 4-16,-1-3-4 0,3 0 2 15,-1-5 4-15,1-4-4 0,1-3-1 16,0-4-2-16,0-3 0 0,-13-3 2 16,23-5-1-16,-10-3 0 0,-1-4-5 15,-3-2 4-15,0-4 3 0,-1-2 0 16,-3 0 4-16,2-1-6 0,-3 1 7 16,-2 0-2-16,0 3 2 0,-2 17-2 15,4-21 2-15,-4 21-1 0,0 0 1 0,0 0 1 16,0 0-2-16,0 0 1 0,13 18-2 15,-7-4 3-15,1 0-2 0,2 2 0 16,1 0-4-16,0-1 0 0,1 2-6 16,-11-17-4-16,26 25-10 0,-26-25-9 15,27 19-18-15,-27-19-28 0,24 12-33 0,-24-12-74 16,15 4-7-16,3 0 7 16,-18-4 183-16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15.06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187 3 1 0,'12'1'114'16,"-12"-1"50"-16,0 0-89 0,0 0-1 15,0 0-3-15,0 0-6 0,0-12-13 16,0 12-5-16,0 0-7 0,0 0-7 0,0 0-1 15,0 0-8-15,0 0 1 0,0 0-4 16,0 0-2-16,0 0-5 0,-6 11-1 16,6-11-4-16,0 0-3 0,-17 15 1 15,17-15-8-15,-18 17 4 0,6-9-3 16,12-8 2-16,-22 13-5 0,10-3 6 0,1-3-5 16,-2 2-1-16,0-3 0 15,2 0 2-15,0 2 2 0,11-8-2 16,-19 14-2-16,19-14-1 0,-15 13 3 15,15-13 5-15,-11 15 3 0,11-15-9 0,0 0-1 16,-7 13 3-16,7-13 1 0,0 0-1 16,2 12-3-16,-2-12 1 0,0 0-3 15,11 6 7-15,-11-6 6 0,14 11-7 16,-14-11 7-16,19 14-6 0,-8-8 7 16,0 2-10-16,1 0 7 0,1 2-16 0,-1-5 7 15,0 3-4-15,-12-8 1 0,20 9-1 16,-8-4-2-16,-12-5-3 0,16 10-11 15,-16-10-13-15,12 2-52 16,-12-2-70-16,0 0-52 0,0 0 10 0,0 0 45 16,0 0 155-16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9:42.2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 5 368 0,'-20'-6'184'15,"20"6"4"-15,0 0-186 0,0 0-4 0,0 0-6 16,0 14-16-16,0-14-20 0,13 11-38 15,-13-11-72-15,0 0-33 0,23 22 4 16,-23-22 126-16,32 15 57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9:41.99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0 362 0,'1'21'179'0,"-6"18"-59"0,1-24-104 16,5 5 2-16,0-4-7 0,4-1 2 16,-3 1-3-16,-2-16-11 0,10 24-9 0,-10-24-25 15,10 16-25-15,-10-16-56 0,0 0-61 16,0 0-12-16,9-15 49 0,-9 15 140 15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19:41.75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227 90 155 0,'0'0'60'0,"0"0"-1"16,0 0-6-16,0 0-6 0,0 0-10 15,0 0-5-15,0 0-5 0,0 0-4 16,0 0-4-16,0 0-4 0,0 0-3 16,-7-14-3-16,7 14-2 0,0 0-2 15,-6-19-2-15,6 19 1 0,-7-19 6 16,7 19 4-16,-15-19 4 0,15 19 2 16,-21-17 2-16,21 17 0 0,-22-4 1 15,22 4-1-15,-25 11-4 0,13 3-2 16,-4-1-5-16,5 9 1 0,-2-2-7 0,0 4 4 15,-1 1-5-15,2 3 3 0,0-3-7 16,4-1 4-16,1 0 1 0,2 0-4 16,4-3 5-16,1-2-4 0,4-2 1 15,-4-17-2-15,20 21 4 0,-6-14-4 16,2-5-3-16,3-6-1 0,2-4-10 0,3-7 7 16,1-5-5-16,-2-1 3 0,2-4-2 15,-3-4 2-15,2 0 1 0,-7-2 2 16,1 0 8-16,-4 6-5 15,-5 3 8-15,1 5-4 0,-6 3 4 0,-4 14-2 16,3-15 2-16,-3 15 0 0,0 0 1 16,-8 23 0-16,2-9-3 0,0 4 1 15,2 0-3-15,0 3 2 0,0 1-4 16,0-2 3-16,1 0-5 0,5-6 3 16,1 0-3-16,-3-14-3 0,10 19-7 0,-10-19-6 15,22 8-17-15,-22-8-16 0,31-5-18 16,-22-10-19-16,14 12-13 0,-8-17-8 15,8 10 11-15,-10-10 4 16,7 7 24-16,-7-4 18 0,1 2 40 0,-2 3 12 16,-12 12 27-16,19-20 18 0,-19 20 8 15,0 0 13-15,12-11 1 0,-12 11 2 16,0 0-7-16,5 16-5 0,-5-16-8 16,-1 24-3-16,1-24-10 0,-4 29-7 15,4-29-9-15,-2 31-1 0,2-31-8 0,-5 24 2 16,5-24-4-16,-3 17 2 0,3-17-2 15,0 0 0-15,0 0-2 0,-4 14-1 16,4-14 0-16,0 0-2 0,0 0 1 16,1-19-3-16,-1 19 1 0,0-24-3 15,3 10 2-15,-1-4-4 0,2 3 5 16,0 1-3-16,-4 14 1 0,9-20-1 16,-9 20 5-16,0 0 1 0,12-11 4 15,-12 11 1-15,7 14-2 0,-7-14 3 16,8 21-4-16,-1-4 3 0,-4-2-6 0,4 3 0 15,-3-1-6-15,2 0 2 0,0-4-3 16,1 1 1-16,0-1-2 0,-7-13-10 16,15 18-11-16,-15-18-24 0,18 8-23 15,-18-8-36-15,0 0-68 0,22-11-23 16,-22 11 14-16,22-17 184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11:57.07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0,'0'0'0,"0"0"0,0 0 16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27:52.142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0 365 82 0,'0'0'39'0,"0"0"3"15,0 0-1-15,0 0 4 0,0 0-3 0,0 0 2 16,0 0-5-16,0 0-1 0,0 0-5 15,0 0-1-15,0 0 0 0,0 0-7 16,0 0-3-16,0 0-2 0,0 0-1 16,0 0-2-16,0 0-1 0,0 0 0 15,0 0-6-15,0 0 5 0,0 0-2 0,0 0 0 16,0 0-4-16,0 0 1 0,0 0-2 16,0 0-2-16,0 0-1 15,0 0-1-15,0 0-1 0,0 0 0 16,0 0 0-16,0 0 1 0,0 0-1 0,0 0 2 15,0 0 4-15,0 0 0 0,0 0 2 16,0 0-3-16,10 17 2 0,-10-17-1 16,3 17 2-16,-3-17-5 0,10 22-2 15,-6-8-3-15,0 2 1 0,4-2-2 16,-3 0 2-16,2-2-2 0,0 1 1 0,-7-13 0 16,12 22-1-16,-12-22 2 0,14 12 2 15,-14-12-2-15,0 0 0 16,14 10 0-16,-14-10-1 0,0 0 2 15,0 0 2-15,0 0-3 0,14 8 1 0,-14-8 2 16,0 0-1-16,0 0 1 0,0 0-1 16,0 0 0-16,0 0 0 0,4-11 1 15,-4 11-3-15,5-16 2 0,0 4-4 16,3-5 2-16,-3-2-1 0,9-2 1 16,-3-7-3-16,5-3-3 0,1-5 6 0,3-1-4 15,1-1 4-15,4-1-2 0,-3-3 3 16,-1 4 0-16,2 3 1 0,-2 3 0 15,-4 5-2-15,-1 4 4 0,-2 6-7 16,-4 4 5-16,-10 13-6 0,21-13 0 16,-21 13 1-16,12-4 0 0,-12 4-4 0,15-4-3 15,-15 4-5-15,13 0-11 16,-13 0-13-16,0 0-41 0,0 0-60 16,0 0-71-16,20-6 0 0,-20 6 5 15,0 0 204-15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47.4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-3 32 58 0,'-4'-14'150'0,"4"14"2"16,0 0-114-16,6-12 3 0,-6 12 2 15,0 0 3-15,15-6-3 0,-15 6-8 16,18-1-1-16,-18 1-6 0,30 4-1 15,-11 0-4-15,8 10 1 0,-1-1-5 16,7 9 0-16,-1 1-7 0,7 9 3 16,-4 5-1-16,4 7-8 0,-3 4 1 15,0 8-4-15,-3 5-2 0,-4 2 0 16,-5 3-1-16,-4 1-5 0,-6-1 6 0,-3-1 1 16,-6-4 1-16,-2-2-1 0,-6-3 2 15,0-3-1-15,-6-3 3 0,-1-3-1 16,-2-4-10-16,-3-3 8 0,1 0-7 15,-5-10-10-15,7 2-25 0,-14-15-42 16,12-3-114-16,-3 2-4 0,0-7 1 0,4 0 71 16,-3-11 127-16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46.79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36 0 123 0,'-7'14'171'16,"7"-14"9"-16,-29 5-119 0,32 11-8 15,-3-16 3-15,-3 28 1 0,-4-16-14 0,14 12-3 16,-10-5-16-16,7 5-2 0,-4-2-3 16,5 4-10-16,-2-4 1 0,2 2-10 15,1-1-3-15,-4-6-22 0,10 8-14 16,-12-25-37-16,14 28-55 0,-14-28-68 15,16 16-6-15,-16-16 16 0,15-2 189 16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46.5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0 142 0,'0'0'160'0,"0"0"5"16,0 0-115-16,0 0-21 0,0 0 2 0,-3 21 4 16,3-21-5-16,2 21-1 0,-2-21-2 15,1 30 0-15,-2-17-8 0,4 7-2 16,-4-7-5-16,4 6 0 0,-5-6-4 15,4 2 4-15,-2-15-7 0,2 20 2 16,-2-20-3-16,2 15 4 0,-2-15-2 0,0 0 0 16,0 0 0-16,15 12 0 15,-15-12 1-15,16 2-1 0,-5-3-2 16,3 1-1-16,2-1 0 0,2 1-3 16,2 0 2-16,2 2-1 0,1-1-2 0,2 0 1 15,-1 2 0-15,1-3 1 0,-1 2-2 16,0 1 2-16,-1-1-5 0,-6-4-7 15,3 4-12-15,-20-2-17 0,28 0-20 16,-28 0-51-16,0 0-81 0,6-13-15 16,-6 13 15-16,0 0 154 0,-10-16 38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45.9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29 280 0,'0'0'194'0,"0"0"-7"16,0 0-150-16,14-3-3 0,-14 3 1 15,23-5-5-15,-8 1-10 0,9 3-4 16,-2-3-4-16,4 1-11 0,4 4-20 16,-8-7-21-16,11 13-48 0,-13-8-68 15,2-1-49-15,1 2 7 0,-7-7 59 16,3 6 139-16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44.0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304 0 81 0,'0'0'169'0,"0"0"13"0,-27 7-119 0,26 5-4 16,-14-8-1-16,12 13 4 0,-17-7-6 16,11 11-19-16,-13-7 1 0,6 7-15 15,-7-2 3-15,3 2-13 0,-3-1 4 16,2-1-16-16,0 1-11 0,-2-7-10 15,10 7-29-15,-11-14-27 0,19 10-50 0,5-16-76 16,-18 12-6-16,18-12 15 0,0 0 193 16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13.8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5 57 0,'-1'12'152'16,"1"-12"14"-16,-11-8-120 0,11 8 4 15,0 0-4-15,0 0 0 0,0 0-6 16,17 5-1-16,-17-5 1 0,15 0-2 16,-15 0-4-16,19-1-7 0,-19 1-4 15,22 0-6-15,-22 0-1 0,25 1-3 0,-14-1-4 16,2 2-3-16,-1-3-2 16,2 2 1-16,-2-1-3 0,-1 0 0 15,-11 0 0-15,21-2-1 0,-21 2-1 16,17-6-1-16,-17 6-1 0,12-4-6 0,-12 4 1 15,0 0-3-15,13-4-11 0,-13 4-14 16,0 0-17-16,0 0-21 0,0 0-24 16,0 0-28-16,0 0-50 0,0 0-22 15,0 0 120-15,0 0 77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43.85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-1 115 142 0,'0'0'169'0,"0"0"11"0,0 0-134 15,0 0 3-15,0-15-5 0,0 15-4 16,0 0-12-16,21-14-7 0,-21 14 0 15,17-17-4-15,-17 17 0 0,19-18-7 16,-19 18 2-16,22-17-3 0,-22 17 1 0,21-17-5 16,-21 17 3-16,22-11-2 0,-10 6 0 15,-12 5 1-15,21-1 0 0,-10 4-4 16,-11-3 3-16,23 15 1 0,-23-15-1 16,24 28 6-16,-12-11-7 0,5 4 5 15,-3 1 2-15,6 3-6 0,0-2 4 0,3 1-7 16,0 2 3-16,2-5-9 15,1 1 10-15,0-2-9 0,-2-3 1 16,0-4 0-16,-1-1-7 0,-5-4-3 16,4-1-12-16,-11-11-13 0,8 10-27 0,-16-19-32 15,14 12-39-15,-17 1-63 0,7-23-11 16,-4 11 44-16,-7-10 164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43.2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19 0,'0'0'158'0,"12"11"5"0,-12-11-98 16,0 0-3-16,14 23 3 0,-14-23 0 0,8 26-11 15,-8-14-15-15,10 12-3 0,-9-6-9 16,9 8-3-16,-7-4-10 0,6 3 1 16,-6-2-6-16,4 0 5 0,-3-3-2 15,3 1-6-15,-4-5 4 0,1-1-9 16,1-2 7-16,0 0-9 0,-5-13 10 0,10 16-13 15,-10-16 6-15,0 0-1 0,14 10 1 16,-14-10-2-16,0 0 2 0,15-7-1 16,-15 7 0-16,12-13 4 15,-12 13-4-15,14-16 4 0,-14 16-12 0,15-16 12 16,-15 16-12-16,14-11 11 0,-14 11-12 16,11-4 8-16,-11 4-1 0,12 2 0 15,-12-2 7-15,12 11-12 0,-12-11 13 16,12 16-11-16,-12-16 10 0,17 20-11 15,-17-20 3-15,20 19 0 0,-8-11-1 0,0-1 1 16,3 0-4-16,-1-6 1 0,2 3-3 16,-1-5-1-16,0 2 1 0,-1-7-1 15,0 0 2-15,0-2 0 16,-2-2 4-16,-2-1 4 0,-3-1-9 0,0-2 12 16,-4 0-10-16,1 2 12 0,-4 0-10 15,0 12 11-15,-4-17-11 0,4 17 5 16,0 0 3-16,-13-8-3 0,13 8 0 15,-15 6 0-15,15-6 6 0,-16 14-12 16,16-14 11-16,-14 19-9 0,14-19 9 0,-9 22-10 16,9-22 11-16,2 21-10 0,-2-21 2 15,15 15 3-15,-15-15-3 0,25 9-2 16,-7-6-4-16,1-3-4 0,5 0-5 16,-4-5-5-16,7 4-3 0,-7-6 4 15,7 6-3-15,-8-6 6 0,5 6-1 0,-7-3 10 16,1 4-1-16,-2 0 5 15,-2 1 2-15,0 2-3 0,-14-3 3 16,20 6-2-16,-20-6 4 0,14 7-5 16,-14-7 7-16,12 5 2 0,-12-5 1 0,0 0 2 15,0 0 2-15,14 4 0 0,-14-4 1 16,0 0 1-16,0 0 1 0,0 0-2 16,0 0 2-16,7-15 4 0,-7 15-6 15,-2-16 5-15,-2 4-12 0,2 0 9 16,-4-3-10-16,3-1 6 0,-2 0-9 0,0 0 1 15,1 0-4-15,0 1 2 0,0 3 4 16,0 1-4-16,4 11 3 16,-7-15-2-16,7 15 1 0,0 0-1 15,0 0-1-15,0 0 2 0,-11-5-1 0,11 5 0 16,0 0-1-16,4 14 2 0,-4-14-1 16,11 12 2-16,-11-12-2 0,19 12 2 15,-6-8-1-15,1 1 1 0,2-3-1 16,2-2 2-16,-1 0-2 0,2-1 0 15,0-3 2-15,0 1-3 0,-3-3 3 0,0 0-2 16,-1-1 3-16,-3 3 2 0,-12 4 4 16,18-10-1-16,-18 10 4 0,0 0-2 15,6-11 0-15,-6 11 2 16,0 0-1-16,0 0-3 0,-19 3-2 0,19-3 0 16,-15 10-3-16,15-10 4 0,-18 20-3 15,10-8 2-15,0 1-2 0,4 1 5 16,0-1 4-16,4 2-9 0,1-2 7 15,5 0-8-15,3-1 8 0,4-1-11 16,5 0 8-16,2-2-12 0,5-3 0 0,0-4-6 16,7 3-12-16,-6-11-16 0,13 12-44 15,-17-12-70-15,6 1-65 0,1-1 7 16,-5-3 2-16,1 3 200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42.12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5 194 182 0,'0'0'171'0,"0"0"1"16,0 0-142-16,-4 11-6 0,4-11-5 16,-3 14 7-16,3-14-7 0,1 19 2 0,5-6-6 15,-6-13 2-15,15 20-1 0,-15-20-7 16,24 18 0-16,-10-14-4 0,4 1 0 16,0-4-2-16,1-1 0 0,0-4 1 15,-1 0-1-15,-2-3 4 0,0-1-1 16,-4-3 3-16,0 3 1 0,-7-3 4 0,-5 11 0 15,9-13-1-15,-9 13-1 0,0 0-2 16,0 0-2-16,0 0-2 16,0 0-1-16,0 0-5 0,0 0-1 15,1 15 1-15,-1-15 0 0,2 16-1 0,-2-16 1 16,11 17-1-16,-11-17 1 0,21 12 1 16,-6-7 0-16,1-3-2 0,3 0 3 15,0-3-1-15,1-2 0 0,-1-3 2 16,-2 1-2-16,-3-3 2 0,-1 0-2 15,-13 8 2-15,16-23-2 0,-14 10 2 0,-2-1 3 16,-4-3-11-16,-2 2 10 0,-2-4-10 16,-3 0 7-16,-1 2-8 0,-1-1 2 15,1 5-16-15,-4-6-6 0,16 19-8 16,-25-30-26-16,25 30-24 0,-17-24-36 16,6 11-74-16,11 13-3 0,-10-17 56 15,10 17 141-15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40.9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23 25 0,'0'0'160'15,"0"0"-18"-15,10 19-78 0,-10-19 6 16,7 23-3-16,-7-23-17 0,9 25-15 16,-9-25-4-16,11 19-7 0,-11-19 2 0,13 14-11 15,-13-14 1-15,15 7-8 0,-15-7 3 16,19 0-3-16,-19 0-1 0,22-11 3 16,-22 11-5-16,24-17 2 0,-13 5-12 15,0 0 11-15,0 0-11 0,-1 0 10 16,-2 0-8-16,-8 12 4 0,13-20-1 0,-13 20 5 15,6-13 3-15,-6 13-3 0,0 0 2 16,0 0-3-16,0 0 2 0,0 0-1 16,0 0-6-16,0 0 1 15,0 0-1-15,0 0 0 0,0 0 0 0,0 0 1 16,0 0 0-16,0 0-1 0,0 0 1 16,0 0-1-16,0 0 0 0,0 0 1 15,0 0 0-15,0 0 0 0,-2 12-1 16,2-12 2-16,0 0 0 0,0 0 1 15,0 0 1-15,0 0 1 0,0 0 0 0,0 0 0 16,11-2 2-16,-11 2 0 0,0 0 1 16,0 0-1-16,0 0 1 0,12-9-1 15,-12 9-1-15,0 0 0 0,0 0-1 16,0 0-2-16,0 0-1 0,0 0 0 16,0 0-1-16,0 0-1 0,0 0 2 15,0 0-2-15,0 0 2 0,0 0 1 16,0 0 1-16,0 0 0 0,0 0 0 15,0 0 2-15,0 0-1 0,0 0 1 16,0 0 1-16,0 0-1 0,0 0 0 0,0 0-1 16,0 0 2-16,0 0-2 0,0 0 1 15,0 0-1-15,0 0 1 0,0 0 0 16,0 0-1-16,0 0 1 0,0 0 0 16,2-11-2-16,-2 11 0 0,0 0 0 15,0 0 0-15,0 0-2 0,0 0 1 0,0 0-2 16,0 0 0-16,0 0 0 15,0 0-1-15,0 0 2 0,0 0-5 16,2 15 3-16,-2-15-1 0,3 18 3 16,-1-6 4-16,2 2-7 0,1 3 6 0,2-2-8 15,2 2 10-15,1-1-9 0,0-1 8 16,1-1-9-16,0-1 4 0,1-3 0 16,0-4 0-16,0-1-1 0,3 0-4 15,0-7-3-15,2 2-4 0,-1-7-8 16,5 4-12-16,-8-10-16 0,14 12-30 0,-19-17-43 15,1 5-95-15,5 3 9 0,-5-4 3 16,-9 14 166-16,12-26 38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40.12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0 172 0,'0'0'177'0,"0"0"3"15,0 0-138-15,-5 16-1 0,5-16-5 16,0 26 1-16,-4-11-2 0,8 9-7 15,-5-2-9-15,6 7 2 0,-4-4-8 0,4 4 3 16,-1-6-8-16,4 3 4 0,-1-5 0 16,2 0-4-16,2-2 0 0,-1-3-11 15,3 0 4-15,-2-5-17 0,5 4-7 16,-16-15-30-16,26 15-46 0,-26-15-84 16,18 5-22-16,-6-5 6 0,-12 0 115 15,17-12 84-15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39.8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131 51 110 0,'14'6'154'0,"-14"-6"-68"15,0 0-26-15,0 0-6 0,0 0-1 16,1-11-8-16,-1 11-12 0,0 0 4 16,-5-20-10-16,5 20 3 0,-5-14-10 15,5 14 4-15,0 0-12 0,-14-10 3 16,14 10-3-16,-19-1-4 0,6 3-3 15,2 3-1-15,-1 2-3 0,0 0 1 16,0 3 6-16,1 1-5 0,11-11 5 0,-18 23-10 16,18-23 10-16,-11 21-11 0,11-21 13 15,-4 18-13-15,4-18 5 0,5 12-5 16,-5-12 4-16,14 5 1 0,-14-5 0 16,21 0 0-16,-7-4-1 0,1 2 0 15,0-2 2-15,1-1-3 0,-2 0 2 16,1 1-3-16,-2 1 1 0,-1 2-1 15,0 1 0-15,-12 0 1 0,18 5-3 16,-18-5 2-16,17 8-1 0,-17-8 1 16,13 10-1-16,-13-10-3 0,12 7-6 0,-12-7-5 15,14 7-10-15,-14-7-15 0,16 2-32 16,-16-2-51-16,5-12-74 0,6 10 9 16,-11 2 51-16,18-18 138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39.4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32 108 0,'0'0'166'0,"0"0"7"0,-13-7-123 0,13 7-3 16,0 0-6-16,0 0-9 0,0 0-14 15,0 0-1-15,0 0-1 0,4 13 2 16,-4-13-4-16,7 15 7 0,-7-15 6 16,10 26-5-16,-4-13 4 0,6 4-15 15,-3-3 7-15,5 2-13 0,-1-2 10 0,1 1-16 16,0-4 3-16,0 1-3 15,0-3 1-15,-2-1 3 0,-1-3-2 16,-11-5 2-16,19 3 3 0,-19-3-2 16,14-5 1-16,-14 5 0 0,8-12 1 0,-8 12-3 15,6-20 3-15,-6 20 0 0,3-24-11 16,-3 11 10-16,1-1-10 0,1-1 8 16,-1 0-8-16,2 0 9 0,1 1-14 15,0-1 2-15,-4 15-6 0,12-25-11 16,0 20-14-16,-9-9-15 0,13 14-19 0,-15-13-24 15,13 15-41-15,-2 0-60 0,-12-2 14 16,19 2 135-16,-19-2 49 16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38.3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51 102 0,'0'0'140'15,"1"-11"-59"-15,-1 11-39 0,0 0-1 16,0 0 4-16,0 0-8 0,6 19 1 16,-6-19 7-16,6 16-3 0,-6-16-4 15,6 19-12-15,-6-19 1 0,7 20-9 16,-7-20 3-16,7 14-8 0,-7-14-4 15,0 0 1-15,5 12 3 0,-5-12-1 16,0 0-1-16,0 0-1 0,0 0-8 0,0 0 6 16,9-19-6-16,-9 19 4 0,5-19-9 15,-2 7 2-15,1 0-4 0,0 0 3 16,0 0 4-16,2-1-3 0,2 2 1 16,-8 11-3-16,16-17 3 0,-16 17-2 15,19-12 1-15,-19 12-1 0,22-1 0 0,-11 3 1 16,1 4-2-16,1 1 3 15,1 4-4-15,-1 1 4 0,1 3-5 16,-2-1 6-16,-1 0 6 0,1 0-6 16,-3-1 3-16,0 0-11 0,-2-1 3 0,-7-12-17 15,11 17-11-15,-11-17-27 0,0 0-37 16,2 12-48-16,-2-12-52 0,0 0 10 16,0 0 113-16,0 0 73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37.84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31 292 0,'0'0'172'16,"0"0"12"-16,0 0-165 0,0 0 5 15,0 0-11-15,14-2 2 0,-2-2-4 0,7 2-7 16,6 1-24-16,-5-7-42 15,15 4-70-15,0 6-57 0,-4-8 10 16,7 7 28-16,-10-8 151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37.63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23 412 1 0,'0'0'89'0,"0"0"49"0,0 0-101 16,-12-1 6-16,12 1 1 0,0 0 1 0,0 0-6 15,-9-15 1-15,9 15-3 16,-1-17-6-16,1 17-5 0,0-25 1 0,2 11-2 16,-3-6-12-16,5 2 7 15,-4-7-12-15,3 0 5 0,-1-4-7 0,3 0 3 16,-1-3-7-16,4 4 2 0,-2-2 8 16,4 4-6-16,-1 1 6 0,3 6-5 15,0 2 2-15,0 7-4 0,-1 3 0 16,-11 7-3-16,22 0-3 0,-22 0 2 15,20 18-3-15,-11-4 4 0,2 5-2 0,-1 3 5 16,1 2-1-16,1 1 3 0,-2 1-3 16,3 0 3-16,-3-2 2 0,2 2-6 15,-4-4 5-15,2 0-8 0,-2-3 5 16,-1-2-12-16,1 0-4 0,-8-17-28 16,11 25-32-16,-11-25-31 0,0 0-91 15,0 0 4-15,0 0-5 0,0 0 194 16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13.3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12 32 0,'0'0'131'0,"0"0"-77"0,0 0-11 16,0 0 1-16,0 0-3 0,3-12 0 15,-3 12-4-15,0 0 0 0,0 0-1 0,0 0-1 16,0 0 1-16,0 0-5 0,0 0-2 15,0 0-4-15,0 0-2 0,0 0 2 16,0 0 0-16,0 0-1 0,0 0-2 16,0 0-2-16,0 0-1 0,0 0-4 15,2 13 1-15,-2-13-12 0,-1 12 2 16,1-12-3-16,-1 12 3 0,1-12-8 16,-1 24 5-16,0-12-5 0,1 4 0 15,0 2 7-15,1-3-4 0,-1 0 1 16,1 0-3-16,-1 1 5 0,1-3-7 0,-1-13 3 15,3 15 4-15,-3-15-10 0,0 0 7 16,0 0-4-16,5 13-1 0,-5-13-2 16,0 0 4-16,0 0-4 0,0 0-6 15,0 0-2-15,0 0-11 0,0 0-6 16,0 0-12-16,0 0-17 0,0 0-18 0,0 0-28 16,0 0-58-16,0 0-16 15,0 0 51-15,0 0 129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37.0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179 0 24 0,'0'0'136'0,"-12"2"5"0,12-2-112 16,-14 4 4-16,14-4 1 0,-14 7 0 16,14-7-5-16,-14 11-1 0,14-11 0 15,-14 15 5-15,2-8-5 0,8 6 4 16,-8 1 2-16,7 9-9 0,-10-2 6 0,8 8-10 15,-6 3 4-15,7 8-7 0,-5 6-1 16,5 5-5-16,-3 1-9 16,5 1 8-16,-1 3-5 0,3 3-2 15,1-3-2-15,1-1-1 0,2-7 1 0,3-2-4 16,2-7 5-16,2 0-4 0,2-8-2 16,3-4 3-16,2-4-8 0,-1-7-7 15,7 4-31-15,-9-15-42 0,1 3-104 16,7-2-4-16,-5-6 3 0,4-1 114 15,-11-10 79-15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29.35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197 33 1 0,'4'-14'111'0,"-4"14"-66"16,0 0 3-16,0 0 8 0,0 0 7 16,0 0 1-16,15-7-1 0,-15 7-1 15,0 0-4-15,0 0-7 0,0 0-6 16,0 0-8-16,0 0-6 0,0 0-9 0,0 0-4 15,0 0-6-15,0 0-3 0,-17-11-1 16,17 11-2-16,-13-1-2 0,13 1-1 16,-21-2 0-16,10 4 2 0,-4-2-1 15,1 2 0-15,0 0-1 0,0 1 0 16,0 2-1-16,3-1-1 0,-3 1 0 16,14-5 0-16,-20 11 0 0,20-11 0 15,-16 15-1-15,16-15 1 0,-12 17-1 16,12-17 3-16,-8 21-3 0,8-21 3 15,-2 20-5-15,2-20 4 0,0 20-3 0,0-20 4 16,2 20-3-16,-2-20 2 0,5 20 0 16,-5-20 0-16,5 18 2 0,-5-18 0 15,5 14-3-15,-5-14 2 0,0 0-1 16,5 12 1-16,-5-12-2 0,0 0 2 16,0 0-2-16,0 0 0 0,0 0 2 15,0 0 0-15,0 0 0 0,0 0-1 16,11-4 0-16,-11 4-2 0,0 0 2 15,15-8-2-15,-15 8 0 0,15-7-1 16,-15 7 1-16,19-5-1 0,-6 4 0 0,1 1 0 16,2 0 1-16,0 1-1 0,3 2 1 15,0 0-2-15,2 2 0 0,0 0 2 16,-2 0-1-16,0 3 2 0,-2 1-3 16,-2 0 2-16,-2 3 5 0,-2-3-8 15,-5 4 8-15,-2-1-10 0,-2 2 10 0,-4-2-10 16,-2 2 10-16,-3 0-8 0,-2-2 1 15,-4 1 3-15,0 0-2 16,-4-3 2-16,-1 0-5 0,-3-4 0 16,0 0-8-16,-5-7-10 0,9 8-19 0,-15-16-29 15,15 8-57-15,-4-5-72 0,-2-6-5 16,4 4 8-16,-2-6 185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28.43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22 191 0,'0'0'185'0,"0"0"15"16,-4-17-98-16,4 17-39 0,0 0-15 0,0 0-3 15,0 0-14-15,0 0-11 0,12 0-1 16,-12 0-8-16,14-4-1 0,-2 4-4 16,-1 0-3-16,3-1 1 0,-1 0-1 15,1 3 1-15,1-2-6 0,-1 2 3 16,0 1-7-16,-3-3-3 0,4 6-15 0,-15-6-25 15,21 5-42-15,-21-5-98 0,0 0-12 16,12 3-13-16,-12-3 54 0,0 0 160 16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27.90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 12 210 0,'0'0'195'0,"0"0"0"16,-20 1-118-16,20-1-21 0,0 0-3 0,19 6-7 15,-19-6-6-15,16-4-14 0,-16 4-5 16,27-3-1-16,-11-2-19 0,3 3 6 16,0 0-10-16,-3-3-9 0,6 9-29 15,-22-4-35-15,27-4-82 0,-27 4-52 16,17 0 2-16,-17 0-2 0,0 0 182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27.6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16 239 0,'0'0'196'0,"0"0"-5"0,14 4-117 16,-14-4-16-16,0 0-12 0,0 0-9 16,11-8-15-16,-11 8-4 0,15-6-4 15,-15 6-4-15,20-4-4 0,-8 3 0 16,1 1-3-16,-1 0-2 0,0 0 1 16,0 0-4-16,-12 0-4 0,20 7-8 15,-20-7-12-15,15 5-22 0,-15-5-26 16,0 0-43-16,0 0-89 0,0 0 6 15,0 0-4-15,0 0 179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27.13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287 0 191 0,'0'0'179'15,"0"0"1"-15,0 0-128 0,0 0-4 0,-10 23-4 16,-4-16-11-16,7 10-2 0,-10-4-9 16,5 8-3-16,-7-3-8 0,4 5 2 15,-4-1 0-15,1 1-11 0,1-1 5 16,-3 1-9-16,3-1-1 0,-5-4-19 16,9 7-10-16,-11-13-41 0,15 6-72 15,0-4-48-15,-5-6-6 0,14-8 24 16,-11 4 175-16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26.86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11 136 78 0,'0'0'156'16,"0"0"-15"-16,0 0-72 0,0 0 0 15,0 0-4-15,0 0-5 0,-11 6-14 16,11-6-10-16,0 0-8 0,0 0-7 16,0 0-4-16,0 0-6 0,0 0-2 15,7-13-3-15,-7 13 2 0,3-13-3 16,-3 13 2-16,6-18-3 0,-6 18 1 15,9-19-2-15,-4 8 2 0,2-2-2 16,-7 13 2-16,13-20 0 0,-7 8 1 0,-6 12-2 16,14-15 0-16,-14 15 0 0,12-8-1 15,-12 8-1-15,15-1-1 0,-15 1 0 16,16 9-3-16,-16-9 2 0,22 14-1 16,-10-4 1-16,2 0-3 0,1 1 3 15,0-2-1-15,2 1 1 0,0-1 0 0,-1 1 0 16,1-1-1-16,1-3 1 0,-2 2 0 15,0 0 0-15,1-1-1 16,-2 0 1-16,-1 0-1 0,-1 0 2 16,-2 0-3-16,-11-7-2 0,21 13-6 0,-21-13-4 15,15 8-11-15,-15-8-9 0,0 0-12 16,0 0-25-16,14 10-26 0,-14-10-83 16,0 0-3-16,0 0-7 0,0 0 169 15,0 0 21-15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25.41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51 265 0,'0'0'168'16,"0"0"-84"-16,0 0-48 0,22-1 6 16,-22 1-4-16,26-13-3 0,-12 3-6 15,9 6 1-15,-7-3-11 0,5 1-17 16,3 6-37-16,-10-6-41 0,7 1-94 0,-1 7-21 15,-8-3-1-15,4 3 109 0,-16-2 83 16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25.21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159 12 1 0,'0'0'147'0,"15"-5"2"15,-1 4-85-15,-14 1-10 16,0 0-3-16,0 0-6 0,17-6-6 16,-17 6-4-16,0 0-3 0,0 0-3 0,0 0-1 15,0 0-2-15,0 0 0 0,0 0-2 16,0 0-4-16,0 0-7 0,0 0-1 16,0 0-1-16,-11 1-1 0,11-1-2 15,-14 1-2-15,14-1-1 0,-19 1-2 16,19-1 1-16,-22 1-1 0,10-1-2 0,12 0 2 15,-21 1-2-15,21-1 0 0,-18 1-1 16,18-1 1-16,-18 4-1 0,18-4 1 16,-14 6-4-16,14-6 3 0,-11 7-1 15,11-7 1-15,0 0-1 0,-11 16 1 16,11-16-2-16,-7 14 2 0,7-14 1 16,-4 19-1-16,1-8 6 0,0 0-5 15,-1 2 4-15,4-13-3 0,-5 22 2 16,5-22-8-16,-5 20 11 0,5-20-11 15,-3 18 3-15,3-18-3 0,-1 18 4 0,1-18-5 16,1 14 6-16,-1-14 1 0,4 16-1 16,-4-16 1-16,5 15-2 0,-5-15 1 15,8 16-1-15,-8-16 1 0,9 19 0 16,-9-19 0-16,10 15-3 0,-10-15 4 16,13 14 0-16,-13-14-1 0,14 9-1 15,-14-9 3-15,20 7-3 0,-7-8 3 16,0 0-1-16,2 0-1 0,1-5-1 15,3 1 1-15,0-1-1 0,1-2-1 16,0 2-6-16,-3-3-12 0,5 6-16 0,-12-11-19 16,13 14-32-16,-23 0-54 0,13-21-61 15,-13 21 3-15,9-17 63 0,-9 17 135 16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24.0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314 111 1 0,'0'0'99'15,"0"0"-20"-15,0 0-51 0,0 0-2 0,12-12 2 16,-12 12-4-16,0 0 1 15,0 0 0-15,0 0 5 0,3-14 5 16,-3 14 0-16,0 0-1 0,0 0 0 16,1-12-1-16,-1 12-3 0,0 0-2 0,0 0-3 15,0 0-6-15,0-13-2 0,0 13-1 16,0 0-4-16,-9-14-3 0,9 14-1 16,0 0-3-16,-14-14 0 0,14 14 0 15,-15-10-2-15,15 10 1 0,-23-8 1 16,9 3 2-16,-1 2-3 0,-5-1 4 0,2 4-2 15,-4-2 2-15,2 5 0 0,-2-1 0 16,3 6 1-16,-2-1-3 0,3 4 3 16,1 2-3-16,3 4 5 0,0-1-7 15,3 5 7-15,2 0 4 0,3 2-9 16,-1 0 8-16,6 0-8 0,1-1 5 16,3 1-8-16,2-3 9 0,5-2-12 15,1-3 1-15,3-2 2 0,3-3-2 16,2-3 1-16,2-4-1 0,0-3-4 15,3 0-10-15,-4-10-15 0,8 10-33 0,-16-16-43 16,2 6-101-16,1 0 5 0,-5-2-7 16,-10 12 122-16,10-25 85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8:59:58.2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58 91 0,'0'0'162'0,"0"0"8"0,16 8-118 16,-16-8-2-16,0 0-1 0,2-18 4 16,-2 18-6-16,0 0-11 0,0 0-9 15,11-16-3-15,-11 16-5 0,0 0-2 0,0 0-4 16,13-13-3-16,-13 13-3 0,0 0 0 15,13-10-2-15,-13 10-1 0,0 0-1 16,17-4 0-16,-17 4-2 16,14-5 1-16,-14 5 0 0,16 0 0 0,-16 0-2 15,15 2 1-15,-15-2-1 0,14 5 1 16,-14-5 1-16,8 12-1 0,-8-12 2 16,4 14-3-16,-4-14 3 0,-4 17-2 15,0-5 2-15,4-12-3 0,-12 22 2 16,12-22-3-16,-16 21 3 0,16-21-2 0,-17 22 1 15,17-22-1-15,-16 14 1 0,16-14-1 16,-11 11 2-16,11-11-1 0,0 0 0 16,0 0-1-16,-12 6 1 15,12-6-1-15,0 0-1 0,0 0 2 0,0 0-1 16,0 0-1-16,14-8 0 0,-14 8 1 16,12-8 0-16,-12 8 0 0,14-6-1 15,-14 6-1-15,17-3 2 0,-17 3-1 16,19 3-1-16,-19-3 0 0,19 12 0 15,-19-12 0-15,20 17 2 0,-20-17-2 0,19 20 2 16,-19-20-2-16,14 21 3 0,-9-9-3 16,-5-12 4-16,5 22-3 0,-6-9 2 15,1-13-1-15,-8 25 1 0,1-13-2 16,0 2 4-16,-3-1-3 16,10-13 2-16,-22 18-2 0,10-10 4 0,-1 1-5 15,0-6 5-15,-1 5-4 0,0-3-2 16,3-4-8-16,-2-4-10 0,13 3-17 15,-20-2-30-15,20 2-58 0,0 0-78 16,0 0 10-16,0 0-10 0,-15-12 188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12:12.80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0,'0'0'0,"0"0"16,0 0-16,0 0 16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5:10.2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70 90 0,'0'0'152'0,"-1"-11"11"0,1 11-117 16,0 0 0-16,-12-10-5 0,12 10-9 15,0 0-14-15,0 0-6 0,0 0-3 16,0 0-2-16,0 0-2 0,0 0 3 15,0 0 0-15,0 0 0 0,0 11 1 16,0-11-1-16,0 0-3 0,0 0 2 16,13 11-2-16,-13-11 1 0,11 5-3 15,-11-5 2-15,15 2-2 0,-15-2 0 16,14-2 2-16,-14 2-3 0,13-5 1 16,-13 5-1-16,0 0 2 0,13-13-3 0,-13 13 3 15,2-12-2-15,-2 12 1 0,-3-14-3 16,3 14 4-16,-9-14-3 0,9 14 0 15,0 0-1-15,-15-13 1 0,15 13-1 16,-11-5-1-16,11 5 1 0,0 0-1 16,-16 6 1-16,16-6-1 0,0 0 0 15,-12 12-1-15,12-12 3 0,-5 11-3 16,5-11 2-16,0 0 0 0,-1 14 1 16,1-14-1-16,0 0 1 0,0 0 0 15,13 10 1-15,-13-10-1 0,0 0 1 0,16-5-1 16,-16 5 1-16,11-7 0 0,-11 7 0 15,0 0 2-15,11-12-3 0,-11 12 2 16,0 0-2-16,0 0-1 0,2-11 0 16,-2 11 0-16,0 0 0 0,0 0-9 15,0 0-19-15,0 0-51 0,-6 12-104 0,6-12 9 16,-4 12-12-16,4-12 97 0,-6 11 89 16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5:09.50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44 133 0,'0'0'157'0,"0"0"-70"0,0 0-12 16,0 0-4-16,0 0-10 0,0 0-13 15,0-13-8-15,0 13-9 0,0 0-7 16,0 0-7-16,0 0-7 0,0 0-5 16,0 0-6-16,-1 13 0 0,1-13 0 15,-1 12 2-15,1-12-1 0,2 14 3 0,-2-14-3 16,3 12 5-16,-3-12-1 16,0 0 2-16,11 9 0 0,-11-9 0 15,12 0 1-15,-12 0-2 0,14-8 0 16,-14 8-1-16,13-11-1 0,-13 11-1 0,10-16 2 15,-10 16-4-15,6-18 3 0,-6 18-3 16,0-15 6-16,0 15-5 0,-5-14 2 16,5 14 0-16,0 0-1 0,-11-9 0 15,11 9-1-15,-11 2 0 0,11-2-3 16,-12 5 3-16,12-5-2 0,-10 12 0 0,10-12 1 16,-8 14 0-16,8-14-1 0,-6 12 2 15,6-12-3-15,0 0 3 0,1 13-1 16,-1-13 0-16,0 0 0 0,12 0 2 15,-12 0-1-15,0 0 0 0,17-11 3 16,-17 11-4-16,11-9 4 0,-11 9-4 16,0 0 3-16,9-13-3 0,-9 13 1 15,0 0-2-15,0 0 0 0,0 0 1 16,0 0-6-16,0 0-3 0,0 0-13 16,0 0-15-16,4 13-38 0,-4-13-111 0,-4 11-7 15,4-11 1-15,0 0 64 0,1 17 128 16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5:08.8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46 65 97 0,'0'0'147'16,"0"0"-66"-16,-15-14-25 0,15 14 5 0,0 0 2 16,0 0-6-16,-11-15-2 0,11 15-6 15,0 0-2-15,0 0-10 0,0 0-7 16,0 0-7-16,0 0-6 0,0 0-7 16,-11-7-5-16,11 7-2 0,0 0-5 15,-6 14 2-15,6-14 0 0,-2 15 1 0,2-15 0 16,-1 14 0-16,1-14 0 0,6 14 0 15,-6-14-1-15,0 0 2 0,16 11-1 16,-16-11 1-16,17 1-2 0,-17-1 3 16,16-5-1-16,-16 5-1 0,17-17 2 15,-17 17-2-15,14-19 1 0,-14 19-1 0,8-21 2 16,-8 21-3-16,-2-20 2 0,2 20-1 16,0 0-1-16,-13-14-1 15,13 14 2-15,-15 0-2 0,15 0 0 16,-18 7 0-16,18-7-1 0,-16 14 1 0,16-14-1 15,-15 18 3-15,15-18-3 0,-9 17 2 16,9-17-1-16,-4 14-1 0,4-14-11 16,0 0-19-16,13 21-41 0,-13-21-116 15,0 0-4-15,16 7-1 0,-16-7 36 16,16-9 158-16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5:01.39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64 0 233 0,'0'0'164'0,"-11"12"-72"15,11-12-63-15,0 0 3 0,-21 8 3 16,19 5-3-16,2-13-6 0,-11 21 0 16,1-7-3-16,8 4 1 15,-5 0-7-15,8 5 2 0,-3-2-8 0,4 2 2 16,1 0-8-16,2 0 2 0,2-3-5 16,2 1 3-16,1-5-6 0,4-2 3 15,0-2-4-15,2-3 4 0,3-2-3 16,2-3 4-16,1-2-1 0,-1-3 0 15,0-3 2-15,-1-1-3 0,-3-2 3 0,-1-1-3 16,-5-2 4-16,-11 10-2 0,14-21 7 16,-14 21-4-16,2-18 2 0,-2 18-1 15,-7-12 0-15,7 12 0 0,-15-5-3 16,15 5-1-16,-20 5-3 0,7 1-1 16,2 3-2-16,-3-1-5 0,6 6-22 15,-11-10-35-15,19-4-109 0,-12 21-29 16,12-21 9-16,-12 19 1 0,12-19 193 15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5:01.0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26 0 103 0,'-15'10'167'0,"15"-10"9"0,3 23-116 16,-3-23-1-16,-7 24 2 0,7-24-7 15,-5 30-11-15,1-16-12 0,7 7-5 16,-3-5-10-16,6 5 0 0,-3-4-8 0,3 1-1 16,-2-2-6-16,2 0 3 0,-3-2-5 15,3-1 2-15,-6-13-3 0,5 16-3 16,-5-16-9-16,0 0-9 0,10 20-14 16,-10-20-32-16,0 0-43 0,0 0-83 15,0 0 8-15,0 0 0 0,5-14 187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5:00.5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85 0,'0'0'164'0,"0"0"4"0,0 0-108 16,0 0-6-16,0 0 1 0,0 0-4 16,0 0-15-16,0 0-9 0,0 0-3 15,0 0 2-15,0 0-4 0,0 0-3 16,0 0 0-16,0 0-3 0,0 0 1 15,0 0 0-15,0 0-2 0,0 0-2 0,12 5-2 16,-12-5-3-16,0 0 0 0,0 0-4 16,16 14 2-16,-16-14-3 0,16 10-1 15,-16-10-3-15,21 14 2 0,-7-7-2 16,0 0 1-16,1-2 1 0,2 0-1 16,-1 0-3-16,2 1 4 0,0-2-1 15,0-1 0-15,-1-1 1 0,1 1 0 16,-2-1-1-16,-2-2 1 0,-1 1 0 15,-13-1-1-15,18 1 1 0,-18-1-1 16,12-1 0-16,-12 1-1 0,0 0 1 0,0 0 0 16,0 0 0-16,0 0-1 0,0 0 2 15,0 0-1-15,0 0 2 0,0 0-2 16,0 0 0-16,0 0 0 0,-5 14 0 16,5-14 1-16,-13 17-3 0,13-17 3 15,-19 23-5-15,8-11 6 0,-1 0-4 0,0 1 4 16,-1 1-6-16,0-1 6 0,1-2-4 15,1-1-1-15,3 3-5 16,8-13-21-16,-9 20-29 0,-4-21-54 16,13 1-86-16,0 0-13 0,0 0 12 0,0 0 90 15,11-4 109-15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59.67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37 170 0,'0'0'182'16,"0"0"-3"-16,3-16-94 0,-3 16-45 16,0 0 2-16,15-6-1 0,-15 6-13 15,15-6-9-15,-15 6-3 0,25-3-2 16,-11-1-3-16,0 4-3 0,0 0-8 0,-2-3-16 15,8 12-35-15,-20-9-55 0,14-5-91 16,-3 8 3-16,-11-3-4 0,17 2 126 16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59.39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0 131 0,'0'0'151'0,"0"0"-1"0,0 0-132 16,-12 13 2-16,12-13 2 0,-2 14 4 16,2-14-3-16,1 15 0 0,-1-15-2 15,6 15-1-15,-6-15-3 0,7 12 0 16,-7-12-4-16,0 0 0 0,13 9-3 0,-13-9-1 15,11 1-1-15,-11-1-2 0,14-5-1 16,-14 5-2-16,17-8 0 0,-17 8-2 16,21-7-1-16,-21 7 0 0,21-4 0 15,-9 4 0-15,0 2 0 0,1 3 2 16,0-1 2-16,1 6 1 0,0-3 2 16,1 3 0-16,-1-3-1 0,0 6 1 15,-2-4-2-15,-1 3 2 0,-11-12-3 16,15 17 0-16,-15-17 0 0,7 17 4 15,-7-17-2-15,-1 14 4 0,1-14-1 0,-9 14 0 16,9-14-3-16,-15 13 3 0,15-13-4 16,-22 13-1-16,9-8-3 0,-1 1 0 15,0-2-1-15,0 0 0 0,0-1-5 16,0-2-1-16,2 2-8 0,-2-6-6 16,14 3-12-16,-20-2-23 0,20 2-27 15,0 0-76-15,-12 1-25 0,12-1-11 16,0 0 104-16,0 0 90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58.87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64 109 0,'0'0'146'0,"0"0"1"0,0 0-127 15,8-18 5-15,-8 18 4 0,15-13 5 16,-2 9-5-16,-13 4 2 0,24-13-1 16,-24 13 0-16,29-11-7 0,-17 7-1 15,6 4-7-15,-5 0-6 0,3 5-1 16,-4 0-5-16,0 3-1 0,-12-8-3 0,18 21 2 15,-12-8-2-15,-1 2 4 0,-3-1-4 16,-1 3 3-16,-3 0-1 0,-2 1 1 16,-3-2-1-16,-1 3 4 15,-3-3-6-15,-1 3 3 0,-2-4-1 0,-1 0 1 16,0-2-3-16,0 1 4 0,1-3-6 16,1-1 4-16,1-2-2 0,12-8 2 15,-18 11-2-15,18-11 2 0,0 0 10 16,-12 8-10-16,12-8 0 0,0 0-1 15,0 0 0-15,0 0 1 0,13-4 0 0,-13 4-1 16,13-5-10-16,-13 5 9 0,20-5 1 16,-9 3-1-16,2 0 3 0,1 0-2 15,2 1-2-15,1 1-2 0,0 2-11 16,-2-4-11-16,7 9-17 0,-10-9-34 16,7 4-49-16,0 4-58 0,-19-6 9 15,25 2 95-15,-25-2 80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8:59:57.6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0 12 0,'0'0'156'16,"0"0"1"-16,0 0-97 0,0 0 0 16,0 0 3-16,0 0-1 0,0 0-7 15,4 18-10-15,-4-18-7 0,1 16-1 16,-1-16-2-16,-2 21-3 0,0-10-12 15,4 5-2-15,-2-3-8 0,3 4 3 0,-2-1-6 16,3 1 0-16,-3-1-4 0,2 0-1 16,-1-2-3-16,1 0 3 15,-1 1-2-15,0-2 0 0,-2-13-1 0,0 20 1 16,0-20-9-16,0 15-5 0,0-15-15 16,0 0-12-16,0 20-14 0,0-20-23 15,0 0-24-15,0 0-64 0,0 0-22 16,0 0-1-16,-12-11 169 0,12 11 20 15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58.0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31 260 0,'0'0'184'0,"3"-12"-36"15,-3 12-99-15,0 0 0 0,0 0-1 16,0 0-16-16,14-2-12 0,-14 2-2 0,18-5-5 16,-18 5 0-16,24-6-4 0,-10 3-3 15,1 2-3-15,-1 0-3 0,-2 0-5 16,0 4-13-16,-12-3-14 0,19 4-31 16,-19-4-41-16,0 0-87 0,0 0-5 15,0 0 6-15,0 0 138 0,0 0 52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56.25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68 1 0,'0'0'135'16,"-12"-10"20"-16,12 10-92 0,0 0 1 15,0 0-2-15,0 0-11 16,-4-15-16-16,4 15 3 0,0 0-12 0,21-11 3 16,-21 11-9-16,17-13 6 0,-17 13-9 15,21-11 3-15,-21 11-2 0,16-7-7 16,-16 7-2-16,12-1-4 0,-12 1-4 16,0 0 1-16,8 14 7 0,-8-14-7 15,-1 18 7-15,-1-4-10 0,-2-1 9 0,0 3-9 16,-1-2 11-16,0 0-11 0,-3-1 3 15,2 0-2-15,-1-2 3 0,7-11 3 16,-10 18-1-16,10-18 1 0,-6 13-2 16,6-13 3-16,0 0-3 0,6 11 1 15,-6-11-2-15,16 3 0 0,-16-3-1 16,23-1 0-16,-8 0-2 0,1-2-10 16,6 5-16-16,-9-10-29 0,14 13-63 15,-6-6-77-15,-4-3-6 0,1 6 3 16,-6-6 127-16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55.73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238-1 237 0,'0'0'183'0,"0"0"1"0,0 0-131 16,-32-1-10-16,32 1-2 0,-13 10-9 15,8 1-14-15,-6 1-9 0,1 5 0 16,-4 2-5-16,0 4 3 0,-3-1-7 16,0 4 5-16,-1-2-7 0,0 2 6 15,2-4-6-15,1-1 2 0,4 0-10 16,-5-9-24-16,16 7-40 0,0-19-90 16,-13 13-20-16,13-13-13 0,0 0 36 15,12-1 161-15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55.5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39 125 124 0,'0'0'66'0,"-11"2"0"0,11-2 0 15,0 0-3-15,0 0-5 0,0 0-1 16,0 0 0-16,-12-3-1 0,12 3-7 16,0 0-8-16,0 0-10 0,0 0-7 15,0 0-6-15,-4-11-6 0,4 11-6 16,0 0-4-16,-5-17-1 0,5 17 1 0,-5-15-2 15,5 15 3-15,-2-18-2 0,2 18 2 16,0-20-3-16,0 20 2 0,3-16-3 16,-3 16 2-16,8-15-1 0,-8 15-1 15,12-8 0-15,-12 8 1 0,17-4 0 16,-6 5 0-16,-11-1 0 0,24 6 0 16,-11 0-1-16,0 4 2 0,0 1 0 15,1 1-3-15,0 2 3 0,-2 4-3 16,2 1 6-16,0 0-3 0,-1 3 3 15,0 0-4-15,0 0 5 0,-2-1-4 0,1 0 4 16,-1-3-6-16,-1 0 5 0,-2-4-6 16,-1-1 5-16,-7-13-5 0,12 20 4 15,-12-20-3-15,5 12-3 0,-5-12-9 16,0 0-8-16,7 13-21 0,-7-13-25 16,0 0-34-16,0 0-86 0,0 0 1 0,-3-14-5 15,-4 1 177-15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44.8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339 46 1 0,'19'-7'122'0,"-19"7"42"16,9-20-93-16,3 19-10 0,-12 1 2 16,12-7 3-16,-12 7-14 0,0 0-11 15,6-11-6-15,-6 11-6 0,0 0-7 16,0 0-5-16,0 0-3 0,0 0 2 16,0 0-4-16,0 0 0 0,-18 12-3 15,4-5 4-15,-3-1-3 0,-1 2 2 16,-7-1-4-16,1 1-3 0,-4 1 0 15,-2 1 1-15,-1 0-1 0,1 0 2 16,0-2 5-16,2 3-10 0,2-3 10 0,3 0-5 16,3-1 3-16,6-3-11 0,3 1 10 15,11-5-12-15,0 0 4 0,-10 13-1 16,10-13 0-16,15 11-5 0,-2-4 4 16,5 3 1-16,6 0-1 0,3 4 2 15,5 1-3-15,2 1 3 0,3 3-4 0,1 0-3 16,2 4-17-16,-8-11-22 15,9 13-75-15,-12-9-90 0,-7-6-2 16,-2-1 1-16,-20-9 122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41.4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87 69 1 0,'0'0'75'0,"3"17"80"0,-3-17-102 16,11 2 3-16,-11-2 0 0,17 0 1 15,-4 0-11-15,-13 0-9 0,22-7-1 16,-22 7-8-16,20-14 2 0,-14 2-4 16,-6 12 3-16,11-17-8 0,-11 17 4 15,1-18-6-15,-1 18 4 0,-8-14-8 0,8 14 5 16,-18-6-8-16,18 6 4 15,-27 0-2-15,14 5 1 0,-6 0 4 16,3 4-11-16,-2 0 7 0,2 3-10 16,0 0 8-16,4 2-9 0,0-1 8 0,4 0-11 15,1 0 3-15,6 1 2 0,2-3-2 16,5 1 0-16,-6-12 0 0,24 17-1 16,-5-7-2-16,4-2-3 0,5-2-9 15,1-4-10-15,8 8-20 0,-10-15-33 16,14 8-95-16,-7-2-45 0,-5-5-2 0,4-1 5 15,-9-4 203-15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38.85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96 27 120 0,'4'18'156'16,"-4"-18"9"-16,0 0-128 0,0 0-3 15,-3 13-1-15,10-2-3 0,-7-11-7 0,11 20-9 16,-11-20 0-16,20 17-6 0,-20-17-1 16,22 14-3-16,-8-10 1 0,0-1 0 15,1-3 0-15,0-3 5 0,-2-1-5 16,1-2 6-16,-2-5 0 0,1 3 4 16,-5-7-10-16,0 3 13 0,-6-2-10 15,-2 14 8-15,3-25-4 0,-3 25 5 16,-1-18-7-16,1 18 2 0,-3-12 1 15,3 12-5-15,0 0-1 0,0 0-3 16,0 0-2-16,0 0-3 0,0 0-1 0,-3 16 2 16,5-5 6-16,0 3-10 0,3 0 10 15,-1 2-9-15,3 3 8 0,1 0-8 16,1 1 8-16,-1 1-8 0,2 1-1 16,0 1 5-16,-2 2-4 0,0-1 3 15,-2 2-2-15,0-1 3 0,-5-1-4 0,-2 1 4 16,-5-3-4-16,-4 1 5 15,-3-4-3-15,-3 0 4 0,-5-5-5 16,-3-1 6-16,-4-4-3 0,0 0 1 16,-1-3-4-16,1-4-5 0,2 2-16 0,-5-10-21 15,13 11-32-15,-11-13-58 0,7 3-58 16,6 1-10-16,-2-3 36 0,7 5 166 16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25.68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7 455 0,'0'0'208'0,"0"0"-5"0,0 0-188 15,0 0-21-15,0 0-43 0,0 0-64 16,0 0-94-16,0 0 1 0,0 0-2 0,14-7 117 16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24.4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43 455 0,'0'0'202'0,"7"-17"-13"0,-7 17-171 16,0 0-2-16,0 0-5 0,0 0-2 0,0 0-9 15,0 0-11-15,0 0-16 0,17 6-30 16,-17-6-40-16,0 0-107 0,4-12 2 16,-4 12-4-16,0 0 111 15,10-20 95-15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15:08.3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0,'0'0'0,"0"0"0,0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44.0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 0 50 0,'0'0'153'16,"0"0"-32"-16,0 0-64 0,-3 11 7 16,3-11-4-16,0 0-1 0,0 0-10 15,0 0-5-15,0 0-6 0,-7 20-3 16,7-20-8-16,-4 21-2 0,0-8 1 16,4 5-12-16,-4-1 6 0,3 0-14 0,0 0 4 15,2 2-9-15,0 0 6 16,1-4-9-16,0 1 1 0,-1-2 3 15,1-1-5-15,-2-13 4 0,5 18-3 16,-5-18-1-16,0 0-4 0,1 11-5 0,-1-11-11 16,0 0-14-16,0 0-27 0,0 0-24 15,0 0-41-15,0 0-68 0,0 0 2 16,0 0 90-16,0 0 105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4:58.22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26 162 0,'0'0'165'0,"0"0"20"16,-14-5-131-16,14 5 3 0,0 0-5 0,23 2 3 15,-23-2-13-15,22-4-4 0,-10-1-10 16,8 5-9-16,-1-3-5 0,0 0-10 16,1 2-12-16,-5-6-25 15,9 11-46-15,-11-3-123 0,-13-1 7 0,22-1-11 16,-22 1 55-16,13 1 151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14:57.44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0,'0'0'0,"0"0"15,0 0-15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14:45.4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23.6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58 8 0,'0'0'142'0,"-17"6"-6"16,17-6-100-16,0 0 8 0,0 0 1 16,0 0 1-16,0 0-8 0,15-9 2 15,-15 9 0-15,18-7 3 0,-18 7-2 0,25-9-6 16,-13 0-8-16,7 5-7 16,-3-3-3-16,4 2-8 0,-1 1-3 15,0-1-13-15,5 6-21 0,-10-10-30 16,13 12-55-16,-4-1-79 0,-9-6 2 0,4 7 6 15,-18-3 184-15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23.41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242 33 146 0,'0'0'53'0,"13"-7"1"16,-13 7 1-16,0 0-3 0,3-11 6 15,-3 11-6-15,0 0 1 0,0 0-6 16,0 0-6-16,0 0-7 0,0 0-5 16,0 0-8-16,0 0-8 0,-14-9-3 15,14 9-2-15,-15-2-3 0,15 2 2 16,-19-1 0-16,8-1-1 0,11 2 0 16,-23 0 1-16,23 0-3 0,-24 0 0 15,24 0-2-15,-22 1-1 0,22-1 1 16,-20 2-1-16,20-2-1 0,-19 4 0 0,19-4 0 15,-14 6-2-15,14-6 2 0,-14 8-2 16,14-8 2-16,0 0-2 0,-15 15 2 16,15-15-2-16,-10 12 2 0,10-12 0 15,-11 18 1-15,11-18 0 0,-9 24 0 16,3-12 0-16,3 1 2 0,-1 3-2 0,2 2 2 16,0-2-4-16,1 4 4 0,1-2-4 15,0 0 4-15,1 0-4 16,2 0 3-16,-1-2-1 0,2-3 4 15,0 0-2-15,1 0 2 0,-5-13-4 0,14 18 4 16,-14-18-2-16,17 15 0 0,-17-15-1 16,20 11 0-16,-20-11-1 0,23 7 1 15,-11-4 0-15,1-1-1 0,-1-2 0 16,1 0 0-16,2 0 0 0,-1-2-1 16,1 0 1-16,-1 0 0 0,1 0 0 0,-2 0 0 15,1-1-1-15,-1 0-6 0,1 3-11 16,-14 0-17-16,23-2-28 0,-23 2-49 15,0 0-80-15,0 0-12 16,0-11 12-16,0 11 178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5:55.5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37 77 0,'0'0'153'15,"0"0"5"-15,14 9-122 0,-14-9 5 16,16-4 2-16,-16 4 1 0,25-7-7 15,-13-1-5-15,10 7-7 0,-3-5-14 0,2 0-32 16,5 5-59-16,5 2-94 0,-15-8-3 16,9 9-1-16,-13-11 152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5:55.33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8 336 1 0,'0'0'70'0,"-12"-8"75"0,12 8-93 16,0 0 4-16,0 0-2 0,0 0-1 15,3-14-13-15,-3 14-5 0,0 0-7 16,13-15-4-16,-13 15-5 0,8-13-3 15,-8 13 1-15,6-14-3 0,-6 14 1 0,5-16-3 16,-6 5 2-16,1 11-2 0,1-26 1 16,1 14-3-16,-3-6 0 0,3-1-6 15,0-3 2-15,1 2-6 16,-1-1 3-16,3 1 2 0,0 1-2 0,1 2 2 16,0 3-5-16,-6 14 4 0,14-19-4 15,-14 19 5-15,15-14-5 0,-15 14-1 16,15-2 0-16,-15 2 0 0,14 2 0 15,-14-2 0-15,15 5 1 0,-15-5-1 16,17 9-1-16,-17-9-5 0,17 16 4 0,-17-16-3 16,19 20 3-16,-19-20-4 0,16 25 2 15,-9-11-1-15,-1 1 1 0,-2-1 6 16,0 5-4-16,-1-3 4 0,1 4-4 16,-1-2 4-16,-1 2-5 0,1-3 5 15,-1 3-2-15,2-4 2 0,-3 1-4 16,4-1 4-16,-3-3-2 0,1-1 2 15,-3-12-4-15,6 17-6 0,-6-17-8 16,0 0-11-16,12 18-14 0,-12-18-17 16,0 0-21-16,0 0-41 0,0 0-49 0,0 0 13 15,0 0 157-15,0 0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2:52:05.88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38 132 0,'0'0'88'0,"0"0"-16"16,0 0-18-16,0 0-17 0,0 0-9 16,0 0-1-16,-5 11-3 0,5-11-3 0,0 0-3 15,0 0-3-15,0 13-6 0,0-13-4 16,0 0 0-16,5 11-3 15,-5-11-3-15,0 0 2 0,4 13-1 16,-4-13 1-16,2 10 0 0,-2-10-1 0,0 0 1 16,2 11-1-16,-2-11 2 0,0 0 0 15,0 0 4-15,0 0-3 0,0 0 1 16,0 0 0-16,0 0-1 0,0 0 1 16,0 0-3-16,0-11 1 0,0 11-4 15,2-12 2-15,-2 12 0 0,2-16 1 0,-2 16-2 16,3-16 2-16,-3 16-1 0,3-17 0 15,-3 17 0-15,3-15 0 0,-3 15 0 16,3-11 0-16,-3 11-2 0,0 0 1 16,6-9 2-16,-6 9-1 0,0 0 0 15,0 0 0-15,11-1-1 0,-11 1 1 16,0 0 2-16,13 8-2 0,-13-8-4 16,12 5 3-16,-12-5-1 0,14 6-1 15,-14-6 1-15,14 8-2 0,-14-8-1 16,13 8 0-16,-13-8 4 0,12 10-3 0,-12-10 4 15,11 13-4-15,-11-13 2 0,7 11 1 16,-7-11 1-16,0 0 0 0,6 11-1 16,-6-11-6-16,0 0-16 0,1 11-17 15,-1-11-14-15,0 0-13 0,0 0-11 16,0 0-10-16,-6 11-10 0,6-11 24 16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2:52:04.99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30 93 257 0,'0'0'82'15,"0"0"-15"-15,11 9-14 0,-11-9-28 0,0 0-18 16,10 5-3-16,-10-5-1 0,10 5-1 15,-10-5-1-15,0 0 0 16,13 2 0-16,-13-2 2 0,0 0 1 16,12 0 1-16,-12 0 1 0,0 0 2 0,11-2-2 15,-11 2-1-15,0 0 0 0,13-11 0 16,-13 11-2-16,9-10-2 0,-9 10 0 16,7-13 0-16,-7 13-1 0,6-13 2 15,-6 13-1-15,2-12 0 0,-2 12-1 16,0-13 1-16,0 13 0 0,-3-9 1 0,3 9-1 15,-7-10-1-15,7 10 1 0,0 0 0 16,-12-10 0-16,12 10-1 0,-9-7 1 16,9 7-1-16,-11-2 1 0,11 2-1 15,-9-1-1-15,9 1 1 0,-11-1 0 16,11 1-1-16,-13 5-1 0,13-5 1 16,-15 9-1-16,15-9 0 0,-15 11 2 15,15-11-2-15,-14 15 4 0,14-15-4 16,-9 16 2-16,9-16-2 0,-5 16 1 15,4-7 0-15,1 1-1 0,0-10 1 0,3 17-4 16,-3-17 1-16,7 15-5 0,-7-15-23 16,10 12-33-16,-10-12-30 0,12 8-23 15,-12-8-16-15,14 5 45 0,-14-5 89 16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2:52:03.94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48 131 0,'0'0'89'0,"0"0"-12"15,0 0-15-15,0 0-7 0,0 0-11 16,0 0-9-16,3 10-13 0,-3-10-11 15,0 0-4-15,1 15-5 0,-1-15-2 0,1 11 2 16,-1-11-2-16,1 11 0 0,-1-11 1 16,1 14 0-16,-1-14-1 0,1 12 0 15,-1-12 1-15,0 9 0 0,0-9-1 16,0 0 3-16,0 0-2 0,0 0 1 16,0 0-1-16,0 0 1 0,0 0 0 0,0 0-1 15,1-13 1-15,-1 13-2 0,-1-15 1 16,1 15-2-16,-2-16 3 15,2 16 0-15,-3-16-1 0,3 16-2 16,-2-17 1-16,2 17-1 0,-1-14 2 0,1 14-2 16,2-12 0-16,-2 12-1 0,3-10 3 15,-3 10-1-15,0 0 0 0,0 0 0 16,12-10-1-16,-12 10 1 0,0 0-1 16,11 3 0-16,-11-3 0 0,0 0 0 15,12 10 1-15,-12-10-1 0,9 10 1 0,-9-10-1 16,9 10-3-16,-9-10 1 0,10 13-3 15,-10-13 1-15,9 11-4 16,-9-11 1-16,7 13-1 0,-7-13 2 16,4 10 1-16,-4-10 3 0,0 0-1 0,0 0 7 15,0 10 1-15,0-10 2 0,0 0-2 16,0 0 2-16,0 0-1 0,-10-7 1 16,10 7-1-16,-3-10-4 0,3 10 1 15,-3-13-1-15,3 13 2 0,-2-16-2 16,2 16 2-16,2-16-3 0,-2 16 3 0,3-15-1 15,-3 15-1-15,5-10-1 0,-5 10-1 16,0 0 0-16,11-10 2 0,-11 10-2 16,0 0 0-16,11 4-1 0,-11-4 2 15,0 0 1-15,13 14-1 0,-13-14 0 16,10 15-3-16,-10-15 0 0,10 17-1 16,-10-17-3-16,10 18-4 0,-10-18-5 15,10 16-10-15,-10-16-13 0,10 16-14 16,-10-16-9-16,10 15-10 0,-10-15-4 15,7 10-2-15,-7-10-5 0,0 0 80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43.10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5 240 0,'-12'-7'179'15,"12"7"1"-15,0 0-137 0,0 0-43 16,0 0-16-16,0 0-37 0,0 0-66 0,0 0-60 16,0 0 3-16,0 0 78 0,17 7 98 15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2:52:02.97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39 129 0,'0'0'67'16,"0"0"1"-16,0 0-7 0,0 0-14 15,0 0-6-15,0 0-4 0,0 0-6 16,0 0-4-16,10 13-9 0,-10-13-10 16,0 0-6-16,5 13-2 0,-5-13 1 15,3 15-1-15,-3-15 0 0,3 15-1 16,-3-15 3-16,3 16-4 0,-3-16 3 15,3 13 0-15,-3-13 0 0,0 0-1 0,3 12 2 16,-3-12 0-16,0 0 0 0,0 0 2 16,0 0-2-16,0 0 1 0,0 0-2 15,0 0 0-15,0 0 1 0,0 0-2 16,-3-14-2-16,3 14 2 0,0 0 0 16,-3-13 0-16,3 13 0 0,-1-14 1 0,1 14-1 15,1-12 0-15,-1 12 1 0,2-13-1 16,-2 13-1-16,4-17 2 15,-4 17-2-15,6-14 0 0,-6 14 1 16,8-14 0-16,-8 14-1 0,8-12 1 0,-8 12 0 16,10-8 0-16,-10 8 0 0,0 0 0 15,12-6 0-15,-12 6 0 0,0 0 0 16,13 4 0-16,-13-4 0 0,0 0 0 16,13 11-1-16,-13-11 0 0,7 12 1 15,-7-12-1-15,7 13 1 0,-7-13-2 0,6 15 3 16,-6-15-2-16,5 16 1 0,-5-16 0 15,6 15 0-15,-6-15 0 16,3 11 0-16,-3-11 0 0,0 0 1 16,2 12 0-16,-2-12 1 0,0 0-1 0,0 0 0 15,0 0 0-15,0 0 0 0,0 0 0 16,-2-11-1-16,2 11 0 0,-1-12 0 16,1 12 0-16,0-15-1 0,0 15 2 15,2-16-2-15,-2 16 2 0,3-14-2 16,-3 14 1-16,8-14-1 0,-8 14 1 0,8-10 0 15,-8 10 0-15,10-9 0 0,-10 9 0 16,11-5 1-16,-11 5-1 0,11-1 0 16,-11 1-2-16,11 3 2 0,-11-3 0 15,11 7-2-15,-11-7 1 0,10 13 1 16,-5-3-1-16,-5-10 2 0,8 17-1 16,-4-8 1-16,-1 2-2 0,0-2 3 15,-3-9-2-15,4 18 0 0,-4-18-1 16,4 15 1-16,-4-15 0 0,1 11 0 15,-1-11-2-15,0 0-1 0,1 10-25 0,-1-10-14 16,0 0-18-16,0 0-21 0,0 0-22 16,0 0-18-16,-2-15 8 0,2 15 113 15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2:52:01.8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 98 62 0,'-1'9'38'0,"1"-9"1"16,0 0 6-16,2 15 5 0,-2-15-1 16,1 9-2-16,-1-9-6 0,1 10 1 15,-1-10-5-15,3 11-7 0,-3-11-13 16,0 0-9-16,8 10-6 0,-8-10 1 16,9 7 0-16,-9-7-1 0,12 4 0 0,-12-4 0 15,12 3-2-15,-12-3 1 0,12 2 1 16,-12-2-1-16,11 1 0 15,-11-1 1-15,0 0-2 0,13-2 1 16,-13 2 0-16,0 0 0 0,11-4-1 0,-11 4 1 16,0 0-1-16,9-8 0 0,-9 8 1 15,5-10 0-15,-5 10 1 0,4-14-2 16,-4 14 0-16,2-14 1 0,-2 14 0 16,2-14-1-16,-2 14 0 0,0-17 0 15,0 8 1-15,0 9-2 0,-1-16 3 0,1 16-2 16,-1-16-1-16,1 16 1 0,-2-15 1 15,2 15-1-15,-1-12 0 16,1 12 2-16,-2-12-2 0,2 12 1 16,-2-10 1-16,2 10-1 0,0 0 1 0,0 0-1 15,0 0 0-15,-10-6 0 0,10 6-1 16,0 0-1-16,-10 5 1 0,10-5 0 16,-10 5-3-16,10-5 3 0,-11 10 0 15,11-10-1-15,-14 12 2 0,14-12-1 16,-15 16-1-16,15-16 2 0,-16 15-1 0,16-15-1 15,-16 18 0-15,9-9 1 0,0 1-2 16,2 0 1-16,0 1 1 0,3-1-1 16,1 3-3-16,1-1 2 0,2 1-6 15,-1-2-6-15,5 1-17 0,-6-12-26 16,10 16-19-16,-10-16-21 0,14 12-13 16,-4-5-20-16,-10-7 121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2:52:00.9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147 31 26 0,'-4'-9'15'0,"4"9"-6"15,0 0-1-15,0 0-2 16,0 0-1-16,0 0 1 0,-10-9 1 0,10 9-2 0,0 0 2 15,0 0 0-15,0 0 0 16,-10-5 1-16,10 5 1 0,0 0 1 16,0 0 6-16,-11-4 13 0,11 4 15 0,0 0 1 15,-13-5 2-15,13 5 0 0,0 0-1 16,-11 1-5-16,11-1-6 0,0 0-14 16,-12 5-15-16,12-5-3 0,0 0-1 15,-10 10-1-15,10-10-3 0,-5 11 4 16,5-11-1-16,-6 12 0 0,6-12 0 0,-7 14 2 15,7-14-3-15,-10 15 3 0,10-15-1 16,-10 15 0-16,10-15-2 0,-10 18 2 16,6-8-3-16,4-10 2 0,-8 19-2 15,6-9 2-15,-1 1-2 0,2 0 2 16,1-2 0-16,0 1-1 0,1 0 0 16,-1-10 1-16,4 16-1 0,-4-16 1 15,8 12-2-15,-8-12 2 0,13 9-2 16,-13-9 1-16,18 6-1 0,-7-5 0 15,1 0-7-15,0-2-16 0,3 2-19 0,-4-3-30 16,3 1-15-16,0-1-21 0,-2-2-9 16,3 5 49-16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28:12.039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20 297 1 0,'0'0'131'16,"0"0"11"-16,-20-6-121 0,20 6-1 15,0 0 2-15,0 0 4 0,0 0 6 16,0 0 2-16,0 0 1 0,0 0-1 0,0 0 6 16,0 0 0-16,0 0 1 0,0 0-3 15,0 0-2-15,0 0-5 16,0 0-4-16,0 0-6 0,0 0-3 15,0 0-2-15,0 0-3 0,0 0-3 0,0 0-2 16,0 0 0-16,0 0-3 0,0 0 2 16,0 0-1-16,0 0-1 0,0 0 0 15,0 0 0-15,0 0-2 0,0 0 1 16,0 0 1-16,0 0 0 0,0 0-1 16,0 0 1-16,0 0-1 0,0 0 0 0,0 0 1 15,0 0 0-15,0 0-1 0,0 0-2 16,0 0 1-16,0 0-1 0,0 0 0 15,0 0 1-15,0 0-2 0,0 0 1 16,0 0-3-16,0 0 3 0,0 0 0 16,0 0 1-16,-1 15-3 0,1-15 4 15,3 20-3-15,0-7 2 0,0 0-2 16,0 2 0-16,1 0-1 0,1-3 2 16,-1 2-2-16,-4-14 3 0,9 20-3 15,-9-20 3-15,7 20-3 0,-7-20 4 0,5 13-3 16,-5-13 0-16,0 0 0 0,0 0-1 15,0 0 2-15,0 0-2 0,0 0 1 16,0 0 1-16,0 0-1 0,0 0 1 16,0 0 1-16,0 0 1 0,0 0-2 15,7-15-1-15,-4 3 0 0,1-1 0 16,1-7 1-16,2 0-3 0,4-4 2 16,0-3-6-16,4-2 8 0,1 1-5 15,4-5 2-15,4 1 1 0,3 2-1 16,-1-1 2-16,2 3-3 0,0 3 5 0,-4 3-8 15,1 2 7-15,-5 6-4 0,-3 3 2 16,-3 1-1-16,-14 10-1 0,17-10 2 16,-17 10-1-16,0 0 1 0,12-6-1 15,-12 6 1-15,0 0-6 0,0 0-1 16,0 0-6-16,0 0-14 0,0 0-17 0,0 0-36 16,0 0-47-16,-15-4-91 0,15 4-3 15,-16 2 6-15,16-2 166 16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8:32.25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105 10 91 0,'0'0'41'0,"0"0"3"15,0 0-2-15,0 0 5 0,0 0-6 0,0 0 2 16,0 0-6-16,0 0 0 0,0 0-6 16,0 0 0-16,0 0-6 0,0 0-3 15,-17-10-1-15,17 10 1 0,-14-1-1 16,14 1 0-16,-16 3 0 0,16-3-3 15,-19 6-4-15,19-6 0 0,-16 9-5 0,16-9-1 16,-14 13 5-16,14-13-7 0,-8 14 1 16,8-14-5-16,-1 16 3 15,1-16-2-15,8 14 3 0,-8-14-2 16,15 12-5-16,-15-12 5 0,24 8-4 0,-9-5 0 16,4 1-27-16,-5-9-44 0,2-2-115 15,6 8-10-15,-9-11 7 0,7 7 109 16,-12-12 80-16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8:31.81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 41 82 0,'0'0'50'0,"0"0"-3"16,0 0 2-16,0 0-3 16,0 0 3-16,-4-13 0 0,4 13 3 15,0 0-8-15,0 0-3 0,0 0-8 0,0 0-4 16,0 0-5-16,8-12-6 0,-8 12-6 16,0 0-3-16,0 0-3 0,0 0-3 15,16-12 0-15,-16 12-1 0,12-3-1 16,-12 3 2-16,15-1-3 0,-15 1 0 15,15 0 1-15,-15 0 3 0,15 2-2 0,-15-2-1 16,13 7 1-16,-13-7 0 0,12 12 0 16,-12-12 1-16,9 15-1 0,-9-15-1 15,5 19 0-15,-5-19 1 16,0 20 6-16,0-20-6 0,-4 17 8 0,4-17-7 16,-10 19 5-16,10-19-3 0,-14 16 3 15,14-16-1-15,-15 13-6 0,15-13 4 16,-17 12-11-16,17-12-2 0,-16 7-14 15,3-10-7-15,13 3-12 0,-18-2-17 16,18 2-22-16,-15-2-34 0,15 2-50 0,0 0-17 16,-18-20 153-16,18 20 28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56.44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13 27 0,'0'0'159'0,"0"0"-2"16,0 0-99-16,0 0-7 0,6-14 10 16,8 16 0-16,-14-2-10 0,21 1-8 15,-21-1-1-15,31 9-4 0,-16-3-6 16,10 11-3-16,-4 2-9 0,7 11 1 16,-3 1-9-16,4 7 4 0,-1 4-13 15,-1 6 2-15,-2 2-1 0,0 2-3 16,-5 0 1-16,-4-2-5 0,-5 3-3 15,-8-6-12-15,1 7-19 0,-17-16-40 16,5 2-95-16,-6 0-33 0,-6-10 1 0,1-1 34 16,-5-13 170-16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53.63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264 27 2 0,'0'-13'122'16,"0"13"-73"-16,0 0-23 0,-6-12 8 16,6 12 5-16,-16 0 2 0,16 0 1 15,-20 1 1-15,20-1 3 0,-28 8 0 0,15 4 1 16,-9-7-6-16,8 10 1 15,-10-3-9-15,8 11-1 0,-8-5-7 16,9 11 3-16,-7-6-6 0,10 9 3 16,-4-4-2-16,8 4-9 0,1-6-2 0,6 4-6 15,2-4 4-15,6 0-10 0,3-2 8 16,5-2-10-16,5-2-1 0,3-4-9 16,8 4-18-16,-7-15-32 0,17 12-58 15,-4-9-76-15,-4-4-4 0,3-1 6 16,-6-6 156-16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52.80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92 61 149 0,'0'0'168'0,"0"0"10"0,-22 3-114 16,22-3-20-16,0 0 0 0,4 24-4 15,-4-24-7-15,2 20-15 0,-2-20-4 0,6 22-6 16,-6-22-3-16,7 23-4 0,-7-23 1 16,8 18 0-16,-8-18-2 0,7 15 1 15,-7-15-3-15,0 0 2 0,0 0-1 16,0 0-2-16,0 0-6 0,0 0-4 15,14 3-3-15,-14-3-2 0,-1-13 0 16,-3 2-2-16,4 11 2 0,-8-23 4 16,4 9 5-16,-4-1 4 0,0-1 3 15,-1 2 3-15,2-1-6 0,0 0 10 16,1 2-11-16,6 13 7 0,-7-18-7 0,7 18 7 16,-3-12-6-16,3 12 6 0,0 0-2 15,0 0 3-15,0 0 1 0,0 0 0 16,11-11 3-16,-11 11 1 0,15-1 4 15,-3 5 2-15,-12-4 4 0,28 1 0 16,-11-1 0-16,5 7 0 0,-4-5-1 16,6 5-1-16,-4 0-1 0,3 3-7 15,-4 1 5-15,0 3-15 0,-5-1 10 16,-4 3-10-16,-3 0 7 0,-6 2-6 16,-3-3 3-16,-6 3-3 0,-4-1-1 0,-3-1 4 15,-4-1-2-15,-3-3 4 0,-2 1-6 16,1-3 2-16,-1 2-6 0,0-10-10 15,5 8-25-15,-9-13-46 0,0 2-97 16,11 2-1-16,-1-7-3 0,18 6 120 16,-23-12 69-16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52.25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218 43 136 0,'0'0'71'0,"7"-12"-3"15,-7 12 4-15,3-14-13 0,-3 14-6 16,2-11-14-16,-2 11-1 0,0 0-9 0,0 0-9 16,-12-9-6-16,12 9-4 0,-17 1-1 15,17-1 3-15,-25 7 2 0,13 0 2 16,-6-2 7-16,5 7-4 0,-7-4 8 15,6 6-13-15,-5-2 9 0,4 4-11 16,-1-2 7-16,3 3-11 0,-1-4 3 16,4 4-4-16,1-2 0 0,6-1 1 15,3 1-6-15,4-1 2 0,4-3-3 16,5-1 1-16,4-1-6 0,3-5-4 16,6 1-13-16,-5-8-21 0,15 8-39 0,-14-9-72 15,4-3-43-15,4 2 4 0,-6-6 43 16,3 6 149-16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8:59:20.764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11 0 97 0,'0'0'155'0,"0"0"-2"16,0 0-102-16,0 0-4 0,0 0-2 0,0 0-6 15,0 14-4-15,0-14-9 0,-2 13 2 16,2-13-6-16,-2 21 4 0,-2-8 1 16,6 4-6-16,-6 0 0 0,5 2-6 15,-3 0 1-15,3 2-12 0,-2-2 6 16,2 1-9-16,-1-1 4 0,1-1-4 0,1-2-2 16,-1-2-9-16,3 0-11 15,-4-14-21-15,7 20-45 0,-7-20-78 16,0 0-30-16,0 0 9 0,0 0 49 15,16-1 137-15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23.8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91 159 0,'8'-13'60'16,"-8"13"5"-16,17-7-1 0,-5 5-8 16,-12 2-3-16,17-10-8 15,-17 10-7-15,14-9-3 0,-14 9-11 0,10-12 2 16,-10 12-7-16,0 0 2 0,5-19-8 15,-5 19 3-15,0 0 0 0,0 0-2 16,-1-14 1-16,1 14-3 0,0 0 0 16,0 0 0-16,-13-4-2 0,13 4 0 15,-11-2-3-15,11 2 0 0,-13 1-2 0,13-1-3 16,-13 5 2-16,13-5-1 0,-13 14 5 16,13-14-4-16,-10 22 4 0,6-7-12 15,1-1 12-15,0 2-9 0,2 0 7 16,1-2-8-16,1-1 4 0,2 1-7 15,2-3 6-15,-5-11 1 0,14 14-2 0,-14-14 4 16,21 8-5-16,-8-8-1 16,1-1-4-16,-1-7-12 0,5 5-12 15,-9-12-23-15,11 9-40 0,-13-11-49 16,-1 0-58-16,7 3-2 0,-10-5 96 0,-3 19 106 16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51.32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42 118 0,'8'12'166'0,"-8"-12"1"0,-5-16-125 0,18 16 0 15,-13 0 8-15,34-6-3 0,-15-3-3 16,10 6-11-16,-1-1-19 0,1 0-27 15,6 6-40-15,-9-2-74 0,-2-6-62 16,3 10 6-16,-11-8 26 0,3 9 157 16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51.07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190 53 1 0,'0'0'81'0,"7"-19"50"16,-7 19-92-16,10-15 9 0,-10 15-2 16,0 0 1-16,11-14-10 0,-11 14-1 15,0 0-6-15,0 0-4 0,0 0-7 16,11-5-1-16,-11 5-5 0,0 0-1 16,0 0-2-16,-12 5 1 0,12-5-1 0,-16 4 7 15,4-3-1-15,0 5 0 0,-5-5 1 16,3 4 2-16,-6-5-1 0,5 4 2 15,-5-4-1-15,6 3-1 0,-5-2-3 16,7 2 0-16,-2-3-5 0,14 0 0 16,-17 7-4-16,17-7-1 0,0 0-3 0,-14 13-1 15,14-13-3-15,0 0 2 16,-1 18 8-16,1-18-8 0,4 18 6 16,-4-18-9-16,7 23 10 0,-5-11-9 15,1 1 9-15,-1 1-10 0,-1-2 3 0,-1 2 0 16,0 0 4-16,1 0-1 0,-2-3-2 15,2 2 4-15,-1-2-2 0,2 1-2 16,-2-12 0-16,3 18 0 0,-3-18-2 16,0 0 5-16,9 16-2 0,-9-16-3 15,0 0 2-15,12 10 3 0,-12-10-2 0,0 0-4 16,15 2 3-16,-15-2-2 0,0 0 2 16,18 4-2-16,-18-4 1 0,13-1 0 15,-13 1-2-15,17 0 2 0,-17 0 0 16,21-5-3-16,-7 5-9 0,-14 0-10 15,29-2-18-15,-29 2-21 0,31 1-29 16,-31-1-42-16,18-10-66 0,-3 12 1 16,-15-2 70-16,21-2 127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49.16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262 3 47 0,'0'0'159'0,"0"0"-6"0,17-10-109 16,-17 10-7-16,0 0 3 0,0 0-2 0,0 0-11 16,0 0-6-16,0 0-3 0,0 0-2 15,-13 16 1-15,13-16 2 0,-16 20 3 16,3-9-8-16,3 6 1 0,-6-1-1 16,0 6-6-16,-3-3 7 0,0 4-6 15,-5-2 5-15,3 2-5 0,-2-2 6 16,4 2-8-16,-2-4 3 0,6-3 0 15,-1-1-5-15,6-2 1 0,10-13-5 16,-11 20 3-16,11-20 0 0,3 12 0 16,-3-12-3-16,19 4 5 0,-4-4-1 0,5 1-3 15,2-3 3-15,4 1-6 0,0-1 1 16,4-2 0-16,2 3 1 0,-1-1 1 16,-2 0-2-16,-1 1 0 0,-2 2-3 15,-5-4-10-15,3 8-22 0,-13-9-27 16,8 11-46-16,-3-3-92 0,-16-4 1 15,0 0 1-15,0 0 174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48.4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47 0,'0'0'163'0,"6"13"11"15,-6-13-105-15,0 0 0 0,0 0 4 16,0 0-10-16,20 10-10 0,-20-10-8 0,14 3-9 16,-14-3-11-16,22 0-7 0,-11-1-6 15,6 3-3-15,1 0-10 0,-1-4-14 16,9 11-33-16,-13-16-62 0,5 7-90 16,3 4-4-16,-5-6 2 0,1 4 127 15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48.2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20 127 0,'13'-1'181'0,"-13"1"-31"15,0 0-74-15,0 0-5 0,0 0 0 16,18-5-18-16,-18 5-11 16,13-6-9-16,-13 6-6 0,17-2-3 15,-17 2-5-15,24-3-2 0,-11 1-7 0,2 2-2 16,0 0-3-16,0 3-1 0,-1-1-4 16,-2-2-6-16,2 6-13 0,-14-6-20 15,21 12-34-15,-21-12-41 0,0 0-94 16,-5 11 4-16,5-11-9 0,0 0 172 15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47.80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45 49 111 0,'0'0'165'0,"-11"25"-28"0,11-25-85 16,-3 20-2-16,3-20 4 0,0 25-11 15,-2-14-11-15,7 4-5 0,-5-1-9 0,4 1-3 16,-2-3-7-16,1 1-1 0,-3-13-5 16,6 20 1-16,-6-20-2 0,3 13 2 15,-3-13-1-15,0 0-3 0,0 0-8 16,0 0-4-16,0 0-5 0,0 0-5 16,0 0-1-16,-3-18-3 0,3 18 1 15,-7-23 1-15,4 9 8 0,-5-3 5 16,3-1 7-16,-2 1 1 0,3 0 4 15,-2-1 4-15,3 2-1 0,0 3 3 16,1-1 0-16,2 14 3 0,1-20-1 0,-1 20 5 16,6-14-1-16,-6 14-2 0,0 0-1 15,15-9 1-15,-15 9 1 0,15-4 1 16,-15 4 4-16,19-1-2 0,-19 1 2 16,23 5-6-16,-11-5 5 0,3 5-2 15,-3-3-1-15,0 5-9 0,-12-7-1 0,20 16-1 16,-20-16 3-16,10 17 0 15,-10-17-2-15,-1 19-4 0,-3-8 1 16,4-11 4-16,-16 19-3 0,16-19 4 16,-21 15-6-16,21-15 3 0,-22 13 0 0,22-13 2 15,-21 7-1-15,21-7 2 0,-15 0-2 16,15 0-1-16,0 0 0 0,-14-7-2 16,14 7 0-16,0 0 1 0,0 0 1 15,5-12-3-15,-5 12 0 0,12-7 0 16,-12 7 0-16,19-3 3 0,-6 3-1 0,1 0 1 15,2 2-3-15,2 1 2 0,0 1 0 16,1 2-2-16,2 1 2 16,-1 0 2-16,-2 1-6 0,-1 4 2 15,-4-1 0-15,-13-11 3 0,17 24-4 0,-16-11 4 16,-2 0-4-16,-6 2 1 0,-3-2 2 16,-4-2 2-16,-2 0-5 0,-3 0 2 15,-3-3 0-15,-1-1-4 0,1 1-12 16,-4-9-12-16,8 7-19 0,-10-11-29 15,9 1-77-15,6 6-33 0,-3-8 5 0,16 6 140 16,-18-11 42-16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46.9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166 49 159 0,'0'0'75'0,"0"0"-3"0,0-19 3 0,0 19-7 16,-2-12-8-16,2 12-6 0,0 0-12 16,-4-13-6-16,4 13-14 0,-12-5-6 15,12 5-7-15,-16 1-3 0,16-1-1 16,-18 6-4-16,6-2 5 0,12-4-1 16,-23 13 8-16,23-13-2 0,-24 16 3 15,24-16-1-15,-22 18 0 0,14-5-4 16,-1-1 2-16,3 2-1 0,-1 0-3 15,6 2-2-15,-1-1-2 0,4-1 1 16,1 0 0-16,5 0 3 0,2-2-7 0,3-3 1 16,3-2-1-16,2-2 5 0,4-2-6 15,0-5-2-15,7 5-22 0,-10-14-28 16,15 11-55-16,-3-3-86 0,-10-8-3 16,1 4-2-16,-9-5 139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46.3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18 15 0,'0'0'140'0,"0"0"5"0,-16 2-97 16,16-2 3-16,0 0 9 0,0 0-3 15,0 0-6-15,23-3-5 0,-23 3-1 0,28-7-6 16,-13-1-11-16,7 8-9 0,0-4-14 16,-1 0-24-16,8 9-46 0,-7-1-98 15,-5-7-23-15,4 8 1 0,-9-7 55 16,3 6 130-16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46.1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48 120 0,'0'0'60'0,"0"0"-3"15,0 0-9-15,0 0-9 0,0 0-10 0,0 0-1 16,0 0-2-16,0 0 2 0,0 0-2 16,5 12 0-16,-5-12 4 0,-2 13 0 15,2-13 1-15,-3 21-1 0,3-21-3 16,-1 26-2-16,-2-15-9 0,6 7 3 15,-5-5-5-15,4 2 2 0,-2-2-5 0,2 2 1 16,-2-3-9-16,2 0 0 0,-2-12 3 16,2 14-1-16,-2-14 3 0,0 0-2 15,0 0 3-15,0 0-3 16,0 0 1-16,0 0 2 0,3-14-3 0,-3 14 0 16,1-22-4-16,-2 8-1 0,-1-3 1 15,1 3-3-15,-3-3 4 0,2-1-2 16,1-1 3-16,0 4-9 0,1-3 4 15,3 4-6-15,2 1 5 0,-1 1 0 16,-4 12 1-16,15-16-5 0,-15 16 8 0,18-12 4 16,-6 9-1-16,-12 3-1 0,19-5-6 15,-19 5 0-15,21 4 6 0,-21-4-4 16,21 9-7-16,-21-9 0 0,19 16 0 16,-8-3 2-16,-3-1 6 0,0 0 0 15,0 4-6-15,-1-2 9 0,0 6-3 16,-1-1 3-16,0-1-6 0,0 0 7 15,-2 2-7-15,-1-1 2 0,2-2-2 16,-3 1 2-16,0-6-6 0,1-1 7 16,-1 1-2-16,-2-12-7 0,7 19-10 0,-7-19-19 15,0 0-29-15,0 0-45 0,0 0-70 16,0 0-13-16,0 0 10 0,0 0 184 16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44.16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299 21 204 0,'12'-7'61'0,"-12"7"2"0,11-9-16 16,-11 9-3-16,0 0-8 15,16-6 2-15,-16 6-6 0,0 0 1 0,0 0-6 16,0 0-3-16,0 0-6 0,0 0-2 16,0 0-4-16,0 0 1 0,0 0-3 15,0 0 2-15,0 0 0 0,0 0 0 16,-15 3 1-16,15-3 3 0,0 0 3 15,-10 12-3-15,10-12-3 0,-12 10-2 16,12-10 11-16,-18 16-14 0,7-6 10 0,0 3-15 16,-3-1 8-16,0 3-9 0,-1 0 14 15,0 0-7-15,-3-2-6 0,3 3 7 16,-3 0-5-16,1 1 6 0,-1 0-5 16,2-1 4-16,-2-2-11 0,3 7 2 15,1-2-4-15,1-2 6 0,2 1-2 0,0-3 0 16,4-2-1-16,1 2-4 15,2-3 6-15,4-12-5 0,-2 14 6 16,2-14-1-16,0 0 1 0,0 0-4 16,13 7 1-16,-13-7 3 0,18-4-6 0,-4 1 7 15,1 3-5-15,2-1 3 0,4 2-2 16,3-1 1-16,2 1-2 0,2-1 2 16,2 2 4-16,1-1-5 0,1 0-5 15,0-1-8-15,0 0-5 0,-5-5-16 16,5 10-17-16,-14-15-54 0,3 7-102 0,-2 1-4 15,-5-3 9-15,0 1 98 0,-14 4 104 16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22.64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34 1 0,'0'0'62'0,"0"0"9"16,0 0-53-16,0 0-9 0,0 0-1 0,0 0-2 16,8-13-4-16,-8 13 3 0,0 0 7 15,0 0 1-15,12-13 10 0,-12 13 4 16,0 0 6-16,0 0 2 0,13-8 6 16,-13 8 0-16,0 0-1 0,0 0 0 15,11 4-4-15,-11-4-4 0,0 0-6 0,0 0-2 16,11 19-3-16,-11-19 0 0,4 15-4 15,-4-15-3-15,2 17-7 0,-3-5 3 16,0-1-1-16,1-11-3 16,-3 22-12-16,3-22 6 0,-7 21-7 0,7-21 6 15,-10 23-3-15,10-23 3 0,-9 19-4 16,9-19 4-16,-11 18 3 0,11-18-3 16,-8 12 1-16,8-12-1 0,0 0 2 15,-8 12-2-15,8-12-1 0,0 0 1 16,0 0 0-16,0 0 1 0,0 0 0 0,0 0-1 15,0 0-2-15,0 0 4 0,11 2 2 16,-11-2 5-16,11-4 2 0,-11 4 3 16,15-9 1-16,-15 9 4 0,19-4 1 15,-19 4-1-15,22-3-2 0,-22 3-4 16,23-2-3-16,-23 2-3 0,21 2-2 16,-21-2-6-16,17 0-8 0,-17 0-12 15,0 0-27-15,21-1-59 0,-21 1-87 16,0 0-10-16,12 2 9 0,-12-2 156 15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41.93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246 33 94 0,'0'0'159'0,"0"0"-39"0,-5-16-58 0,5 16-2 16,0 0-5-16,0 0-15 0,-20-16-6 15,20 16-7-15,-17-1-3 0,17 1-3 16,-27 5 0-16,15 3 1 0,-8-3-1 16,6 6-1-16,-6-1-5 0,3 7 1 15,-4-3-5-15,4 6 2 0,-1-3-5 0,5 4 2 16,1-1-6-16,4 1 4 16,3-2-7-16,7-1 6 0,3-2-5 15,6-1 4-15,7-3-6 0,5-2 4 16,6-1-3-16,5-2 0 0,7-3-7 0,0-5-12 15,9 8-30-15,-12-15-69 0,5 2-76 16,-1 1-14-16,-6-6 9 0,-3 1 99 16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41.5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32 1 0,'13'6'99'0,"-13"-6"44"16,-1-16-93-16,1 16 7 0,12-9 8 16,2 10-2-16,-14-1-6 0,26-7-7 15,-26 7-5-15,35-5-5 0,-22-2-3 16,12 12-8-16,-7-5-7 0,5 7-5 16,-5-2-5-16,2 6-1 0,-2 1-6 15,-2 2 1-15,-1 3-8 0,-2 1 4 16,-2-1-3-16,-2 3 2 0,-4-2-4 0,-1 2 5 15,-4-1-5-15,-1-1 5 0,-4-1-4 16,-3-2 4-16,-1 0 4 0,-2-3-4 16,-2-2 7-16,-1-1-8 0,0-3 7 15,0-1-9-15,-3-3 7 0,0-3-13 16,1 0-6-16,-5-4-5 0,5 3-13 0,-8-9-2 16,24 11-22-16,-34-17-27 0,34 17-52 15,-11-12-50-15,1-1 5 0,10 13 78 16,1-17 101-16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41.16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54 0,'0'0'149'0,"0"0"-1"0,0 0-109 15,0 0 7-15,6 13 2 0,-6-13-10 0,0 0-5 16,0 0-4-16,4 22 2 0,-4-22 2 16,4 25 2-16,-4-25-10 0,5 26-3 15,-5-26-5-15,6 27-2 0,-5-16-6 16,4 1 0-16,-5-12-5 0,4 21 2 16,-4-21-5-16,2 19 1 0,-2-19-3 0,1 11 4 15,-1-11-4-15,0 0-5 0,2 11-17 16,-2-11-18-16,0 0-20 0,0 0-45 15,0 0-71-15,0 0-16 16,-11-10 11-16,11 10 178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39.3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48 146 0,'0'0'170'16,"17"-16"-87"-16,1 15-11 0,-18 1-5 16,36-10 0-16,-20 2-16 0,12 8-14 15,-6-6-9-15,6 4-7 0,-5 1-15 0,0-3-21 16,3 8-33-16,-12-9-55 16,-14 5-77-16,24 1-10 0,-24-1 9 15,12 2 151-15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39.1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272 19 84 0,'0'0'84'0,"7"-12"-30"16,-7 12 4-16,0 0 2 0,0 0-9 0,0 0-6 16,0 0-1-16,0 0-2 0,0 0-5 15,0 0-9-15,-19-7-7 0,19 7-3 16,-13 0-1-16,13 0-1 0,-18 0-2 16,18 0-2-16,-26 2-3 0,14 1 1 15,-6-3 1-15,3 2-1 0,-3-2 2 0,2 3-2 16,-1-3-2-16,1 2 1 0,-2-1 2 15,5-1-1-15,-1-1-2 0,3 2-1 16,11-1-2-16,-19-1 0 0,19 1-1 16,-12 2 0-16,12-2-2 0,0 0-3 15,0 0 0-15,-6 14 3 0,6-14-2 16,2 14 0-16,-2-14-2 0,6 18 3 16,-6-18-4-16,7 20 5 0,-4-9-3 15,1 2 2-15,0 0-2 0,0 0 4 16,0 0-3-16,0 2 3 0,-1 0-2 0,1-3 1 15,1 1-2-15,-2 0 3 0,2-2-2 16,-2 1 2-16,1-1 4 0,-4-11-7 16,7 18 6-16,-7-18-2 0,5 16 3 15,-5-16-10-15,5 13 7 0,-5-13-9 16,0 0 4-16,0 0-2 0,6 12 5 0,-6-12-7 16,0 0 7-16,0 0 0 0,0 0 0 15,0 0-2-15,14 6 1 16,-14-6 0-16,12 1-4 0,-12-1 9 15,20-1-8-15,-7 2 2 0,0-2-1 0,2 2 1 16,3 0-3-16,-1-1-5 0,3 2-6 16,-6-2-12-16,9 4-14 0,-23-4-20 15,35 0-33-15,-35 0-60 0,17-4-44 16,-5 4 12-16,-12 0 111 0,13-8 74 16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37.38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261 21 73 0,'0'0'157'0,"12"-17"-12"0,-12 17-93 16,0 0-6-16,0 0 1 0,0 0-10 15,0 0-10-15,0 0-6 0,0 0 0 16,-10 14-5-16,8-3 3 0,2-11-1 0,-13 21-3 16,4-8-9-16,1 1 1 0,-5 0-1 15,1 4-1-15,-4-4-2 0,-1 3 4 16,-1-3-6-16,0 1 5 0,-2-2-1 16,2 1 2-16,-1-5-4 0,3 2 6 15,0-1 2-15,4-1-6 0,-1 0 5 16,13-9-6-16,-16 13 4 0,16-13-11 15,-7 14 12-15,7-14-7 0,0 0 0 16,5 11 1-16,-5-11 1 0,13 6-9 16,-13-6 10-16,22 1 5 0,-9-3-15 0,2 0 9 15,1 0 0-15,2 3-2 0,1-3 1 16,1-1 12-16,-1-1-7 0,3 4 0 16,-1-4 2-16,3 3-1 0,1-2-6 15,2-1 9-15,-3 2-8 0,4 1 4 16,-4-4-9-16,0 5 8 0,-2 1-2 15,-2 1 0-15,-5-3-2 0,-1 1-1 16,-14 0 1-16,18-3-2 0,-18 3-1 16,12 0 0-16,-12 0 0 0,0 0 0 15,0 0-1-15,0 0 4 0,0 0-1 0,0 0 2 16,0 0 2-16,0 0 1 0,0 0 1 16,0 0-1-16,0 0 1 0,0 0-2 15,0 0-2-15,0 0 3 0,0 0-4 16,-1-12-3-16,1 12 1 0,-8-14-2 15,8 14 2-15,-14-20-1 0,3 6 3 0,-2-1-7 16,-2-2 7-16,-3-3-5 0,-3 0 3 16,-2-3-1-16,0 1 4 15,-1 1-8-15,1 4 3 0,2 1-6 16,3 6-6-16,-1-2-7 0,19 12-19 0,-28-3-23 16,29 15-44-16,-15-8-81 0,14-4-29 15,0 0 2-15,0 0 80 0,-2 17 134 16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36.4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11-2 98 0,'-14'0'164'0,"14"0"7"15,8 13-122-15,-8-13 2 0,-2 12 4 16,2-12-4-16,0 23-8 0,0-23-5 15,4 34-3-15,-6-16-9 0,8 8-3 16,-4-5-9-16,3 4 0 0,-3 0 1 0,2 2-11 16,-2-3 5-16,-1-2-11 0,1 2-5 15,-5-6-19-15,8 8-14 0,-13-15-38 16,12 8-62-16,-3-7-57 0,-1-12-8 16,-4 15 41-16,4-15 164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36.19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128 62 20 0,'13'0'152'0,"-13"-13"11"0,0 13-108 16,11-14 2-16,-11 14-2 0,12-12-8 15,-12 12-12-15,8-11-6 0,-8 11-6 0,0 0-3 16,6-12-7-16,-6 12-2 0,0 0-3 16,0 0-1-16,0 0-2 0,-15 1 0 15,15-1-1-15,-19 4-3 16,8 0 1-16,-2-1 1 0,-2 1-2 0,1 3 4 16,-1-2 0-16,1 4 0 0,-1-2-2 15,3 1 4-15,0-1-3 0,12-7 3 16,-17 16-4-16,17-16 0 0,-7 15-2 15,7-15 0-15,1 11 2 0,-1-11-2 16,13 11-2-16,-13-11-1 0,20 6 3 0,-7-4-2 16,3-1 2-16,0 0 1 0,1-3-2 15,0 0 0-15,-1-1 2 0,-2 0-1 16,-1-2 0-16,-2 0 2 0,-11 5-1 16,14-7-1-16,-14 7 0 0,0 0 0 15,0 0 0-15,0 0 1 0,-12-6 0 0,12 6-3 16,-22 4 1-16,9-2-3 15,-2 2 3-15,-1 1 1 0,0 2-3 16,1 1 1-16,1-1-3 0,0 2 4 16,2-1-2-16,12-8 3 0,-18 15-3 0,18-15 3 15,-12 17 6-15,12-17-8 0,-2 17 10 16,2-17-9-16,7 15 8 0,-7-15-6 16,14 11 5-16,-14-11-8 0,23 5 0 15,-9-3 3-15,2-3-2 0,3-1 0 16,0 0-3-16,1-1-4 0,1 0-2 0,-2-3-10 15,3 5-16-15,-8-9-18 0,8 9-25 16,-22 1-37-16,19-24-60 16,-6 22-14-16,-10-13 72 0,8 11 117 15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35.3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196 29 308 0,'0'0'184'0,"2"-17"1"15,-2 17-166-15,-1-12-1 16,1 12-2-16,0 0-7 0,-11-2-9 0,11 2-1 16,-13 5 0-16,13-5 2 15,-20 13 1-15,9-2 5 0,-4 0 5 0,2 4 3 16,-4-2 0-16,3 6 6 0,-4-5-4 16,5 6 7-16,-5-4-6 0,6 2-1 15,1-1-1-15,5 3-11 0,0-4 8 16,8 3-11-16,3-5 9 0,7 1-14 15,3-2 11-15,6-2-11 0,3-4 2 0,2-5-4 16,9 3-13-16,-9-10-21 0,17 9-50 16,-15-11-81-16,4-4-38 0,1 0-3 15,-5-4 18-15,0 1 193 16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34.97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11 142 118 0,'0'0'151'0,"-4"22"-5"0,4-22-115 15,0 0 6-15,-3 15 0 0,9-2-1 16,-6-13-12-16,3 20 0 0,-3-20-8 16,7 19-2-16,-7-19 3 0,8 19-10 15,-8-19 4-15,6 15-8 0,-6-15 7 0,0 0-2 16,0 0 2-16,7 12 2 15,-7-12-8-15,0 0 7 0,-5-14-7 16,5 14 5-16,-4-16-6 0,4 16-1 16,-6-22 2-16,3 7-5 0,-2-2 5 0,1-1-6 15,0-2 5-15,-1-1-4 0,3 1 4 16,-1-1-3-16,3 3 2 0,2 1-3 16,0 2 1-16,2 4-2 0,-4 11 2 15,10-18-1-15,-10 18 0 0,14-8 0 16,-14 8 0-16,16-6 0 0,-16 6 3 15,18 1 0-15,-18-1 0 0,22 5-1 0,-22-5 1 16,20 9 1-16,-20-9-1 16,17 12-1-16,-17-12-2 0,12 16 1 15,-10-4-1-15,-2-12 0 0,-1 21 0 0,-3-8 1 16,-1-1 0-16,-4 2 2 0,0-2-3 16,-1-1 4-16,-2-1-4 0,1 0 4 15,-1-3-4-15,12-7 4 0,-18 11-4 16,18-11 2-16,-12 8 0 0,12-8-3 15,0 0 3-15,0 0 0 0,0 0-1 0,0 0-1 16,0 0 1-16,0 0-1 0,0 0 1 16,0 0 1-16,18 2-2 15,-18-2-1-15,20 3 1 0,-7 1 2 16,1 1-3-16,3 2 2 0,0 0-2 0,1 0 1 16,-1 2-2-16,0 0 4 0,-1 2-4 15,-3-2 2-15,-2 3 7 0,-11-12-6 16,8 22 7-16,-9-10-10 0,-5 0 11 15,-2-1-9-15,-3 0 10 0,-1-2-12 16,-4-3 4-16,1 1-4 0,-3-4 0 0,-1-3-4 16,3 0-4-16,-5-6-5 0,9 5-22 15,-10-11-13-15,22 12-32 0,-25-13-28 16,15 0-54-16,10 13-15 0,-12-18 71 16,12 18 109-16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22.07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124 0 1 0,'0'0'106'0,"0"0"46"16,-13 12-93-16,13-12-4 0,0 0 0 15,-4 18-6-15,4-18-5 0,-6 12-5 16,6-12-9-16,-8 14 0 0,8-14-5 16,-9 19-7-16,9-19-3 0,-12 18-1 15,12-18 0-15,-13 20-3 0,13-20-5 16,-14 22 0-16,14-22-7 0,-15 18 7 0,15-18-7 15,-13 19 2-15,13-19-8 0,-12 18-2 16,12-18-9-16,0 0-19 0,-5 21-22 16,5-21-32-16,0 0-41 0,0 0-56 15,0 0 7-15,0 0 170 0,0 0 11 16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34.16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33 201 0,'0'0'174'0,"0"0"-7"16,0 0-118-16,0 0-9 0,0 0-7 15,14-8-15-15,-2 3-7 0,5 2-3 16,2-1-12-16,-2-3-36 0,8 7-62 0,1 2-80 15,-7-8 4-15,9 10-7 0,-10-8 176 16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33.9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8 305 36 0,'0'0'170'0,"0"0"-3"0,0 0-86 0,0 0-14 16,-11-9-4-16,11 9-8 0,4-13-20 16,-4 13-7-16,3-15-9 0,-3 15 1 15,5-20-12-15,-5 20 8 0,4-21-12 16,-4 21 6-16,4-22-4 0,-4 22 4 15,4-26-7-15,-3 13 5 0,0-3 1 0,2-1-3 16,0-1 4-16,0 1-9 0,0 0 8 16,2 0-7-16,-1 0 4 15,2 2-5-15,-6 15 3 0,13-19-3 16,-13 19 0-16,12-11-1 0,-12 11-2 0,12-1 3 16,-12 1-3-16,12 12 2 0,-12-12-3 15,12 22 2-15,-7-10-1 0,2 3 3 16,-1 0-5-16,1 2 2 0,-1-2 0 15,-1 2 1-15,0 0 6 0,2-1-3 16,-1 3 2-16,-1-4-1 0,1 0 5 0,-1 1-11 16,2-2 10-16,-2-2-12 0,-5-12-7 15,9 14-14-15,-9-14-18 0,0 0-30 16,16 17-37-16,-16-17-48 0,0 0-44 16,0 0 15-16,0 0 146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32.7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185 37 66 0,'17'0'144'0,"-17"-12"-1"15,0 12-113-15,13-11 0 0,-13 11 0 0,0 0-7 16,14-10-9-16,-14 10-2 0,0 0-2 16,0 0 3-16,11-1 0 0,-11 1 4 15,0 0 4-15,0 0 4 0,0 12 1 16,0-12 2-16,-8 13-2 0,6-1-1 15,2-12-3-15,-17 21-3 0,4-12-7 0,3 5-1 16,-5-3-3-16,2 2-1 0,-2 0-2 16,-1 0 1-16,0-2-4 15,-1 2 3-15,2 0-3 0,0-1 0 16,1-1-2-16,1 0 3 0,0-1-5 0,13-10 4 16,-16 15-3-16,16-15 4 0,0 0-1 15,-12 11 1-15,12-11 0 0,0 0 2 16,0 0 0-16,0 0 0 0,0 0-1 15,13-2-3-15,-13 2 10 0,13 0-8 16,-13 0-1-16,17 0 0 0,-17 0 0 0,23 2 1 16,-11 0 1-16,2 0 1 0,1-1-1 15,0 2-1-15,0 2 7 0,2 1-12 16,2 1 9-16,1-2-6 0,-1 1 6 16,3-1-11-16,1-1 3 0,0 2-2 15,0-3 3-15,1-2 1 0,-1 2 0 16,-4-2-4-16,0-1 4 0,-5 0 2 15,-1-2 2-15,-13 2 1 0,14-5 2 16,-14 5-1-16,0 0 2 0,0 0 5 16,0 0-5-16,0 0-2 0,0 0 1 0,3-12-6 15,-3 12-6-15,0 0 9 0,-9-17-13 16,9 17 8-16,-9-15-6 0,9 15 10 16,-13-25-10-16,5 10 13 0,-1 2-3 15,-1 0-4-15,0-3 6 0,-1-2-8 16,2 0 5-16,-1 0-3 0,1-1 2 15,0 2-4-15,2 0 2 0,-1-2-8 16,3 7-4-16,-3-4-17 0,8 16-34 16,-9-14-46-16,9 14-100 0,0 0-1 15,0 0 2-15,0 0 92 0,0 0 116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31.80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19 134 0,'0'0'150'0,"0"0"8"0,-11-12-126 15,11 12 2-15,0 0 2 0,0 0-3 16,0 0-8-16,3 19 2 0,-3-19-1 16,3 15 4-16,-3-15 3 0,3 23-9 15,-4-12 0-15,6 4-13 0,-5-15 7 0,5 23-10 16,-5-23 10-16,4 22-12 15,-4-22 0-15,3 12-3 0,-3-12 3 16,0 0 0-16,0 0 0 0,0 0-2 16,0 0 0-16,0 0-1 0,0 0 0 0,0 0 4 15,2-15-4-15,-2 15 1 0,-1-22-8 16,1 10 6-16,0 0-7 0,1-2 5 16,1 1-5-16,0 1 3 0,2 0-5 15,-4 12 4-15,9-17 1 0,-9 17 1 16,12-11-1-16,-12 11 1 0,14-6 0 15,-14 6 1-15,18-2-1 0,-18 2 1 16,21 2-2-16,-10 1 3 0,2 0-2 16,1 2 1-16,-2 2-2 0,-1 0 1 15,0 2-1-15,-11-9 3 0,19 18-4 0,-13-6-2 16,-1 1 12-16,0 0-11 0,-1 0 10 16,-1-2-11-16,-1 0 13 0,-2-11-12 15,4 21 14-15,-4-21-10 0,4 12-5 16,-4-12-9-16,0 0-30 0,0 0-35 15,0 0-118-15,0 0 5 0,0 0-7 0,0 0 76 16,0 0 123-16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31.24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 16 1 0,'0'0'145'0,"0"0"0"15,0 0-94-15,0 0 9 0,-9-16-3 16,9 16-6-16,0 0-10 0,0 0-5 15,0 0-6-15,0 0-3 0,0 0-5 16,0 0-7-16,0 0-3 0,0 0-2 16,0 0 1-16,0 0 4 0,0 0 2 0,0 0 1 15,0 0 2-15,-3 15 1 0,3-15-3 16,-3 22 5-16,-1-11-7 0,5 7-2 16,-4-4-6-16,3 5 2 15,0-2-6-15,0 4 4 0,0 0-5 0,1-2 3 16,0 1-6-16,1-2 4 0,-2 1 3 0,3-4-7 15,-1 0 7-15,0-1-10 0,-1-2 10 16,1 0-11-16,-2-12 13 16,3 14-11-16,-3-14 1 0,0 0-6 15,0 0-4-15,0 0-15 0,7 15-23 0,-14-27-36 16,7 12-101-16,0 0-15 0,3-13-8 16,-3 13 45-16,-1-14 164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25.13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61 0 1 0,'0'0'54'0,"0"0"81"0,0 0-95 16,0 0 0-16,0 0-5 0,0 0-3 16,0 0-6-16,0 0-3 0,0 0 0 15,0 0 2-15,0 0 3 0,0 0 2 16,0 0 5-16,0 0 1 0,-11 19 3 16,11-19-2-16,-11 18-4 0,11-18-5 0,-13 28-3 15,5-15-6-15,4 7-4 0,-3-3-5 16,3 5-2-16,2-3-4 0,1 2 1 15,2-2-5-15,1 1 3 0,5 0 2 16,0 0-3-16,2 0 5 0,4-2-9 16,1-2 8-16,1 0-8 0,1-2 8 15,3-3-7-15,0-2 1 0,1-2-3 16,0-2 3-16,1-5-1 0,-1 0 3 16,-2-3-2-16,1-2 4 0,-3-2 0 15,-2-1-2-15,-14 8 5 0,18-23-12 0,-18 23 14 16,4-24-9-16,-4 12 11 0,-8-3-12 15,8 15 8-15,-16-24-6 0,16 24 6 16,-25-20 2-16,13 13-5 0,-2 2 0 16,-1 2-2-16,1 3-1 0,0 0-1 15,0 5 1-15,1 1-1 0,0 2-1 16,13-8 2-16,-20 22-4 0,9-12-11 16,6 7-14-16,-6-9-31 0,15 13-41 15,-6-5-81-15,3-3-20 0,5 0-3 16,-6-13 120-16,18 17 84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20.55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192 61 184 0,'11'-9'68'0,"-11"9"-1"0,13-9 0 16,-13 9-6-16,12-8-2 15,-12 8-8-15,0 0-5 0,3-15-7 16,-3 15-11-16,0 0-4 0,0 0-8 0,0 0-6 16,0 0-4-16,-18-13-3 0,18 13 0 15,-21-5-1-15,7 5 0 0,0-2-1 16,-1 2 2-16,-1 1-1 0,-1 1-1 15,1 2 1-15,1-2 0 0,0 2-2 16,3 0 1-16,0 0-2 0,12-4 1 0,-19 8 0 16,19-8 1-16,-15 10-4 0,15-10 3 15,-8 11-3-15,8-11 3 0,0 0-2 16,-4 15 1-16,4-15-2 16,0 0 3-16,12 11 1 0,-12-11-1 0,18 5 3 15,-7-1-2-15,4-2 0 0,-1 3-2 16,4-1 3-16,0 0-3 0,1 2 7 15,0 1-6-15,1 0 4 0,-1 0-10 16,-2 3 12-16,0 0-11 0,-3 1 11 16,-3 1-9-16,-2 1 0 0,-2-2-1 0,-1 0 1 15,-4 3 4-15,-2-3-3 0,-2 0 3 16,2-11-3-16,-7 20 3 0,7-20-1 16,-14 15 0-16,14-15 1 0,-17 14-1 15,17-14 1-15,-20 9 0 0,7-7 0 16,0 0 0-16,1-1 0 0,-1-4 1 0,0-1 0 15,1-2-2-15,0-2 2 0,12 8-2 16,-19-17 3-16,19 17-3 16,-14-20 2-16,14 20-2 0,-7-20 2 15,7 20-3-15,1-21 4 0,3 7 2 0,1 1-4 16,2 0 3-16,4-1-12 0,0 0 10 16,2 0-9-16,2 2 10 0,-2 0-11 15,1 3 5-15,-1-1-3 0,-1 1 5 16,-12 9 3-16,17-15-5 0,-17 15-6 15,10-14-18-15,-10 14-32 0,0 0-76 0,7-15-48 16,-7 15-6-16,0 0 51 0,0 0 138 16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18.8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27 103 0,'14'-1'148'0,"-14"1"-57"0,0 0-20 16,12-6 0-16,-12 6-14 0,18-8-2 15,-18 8-12-15,25-7-1 0,-25 7-15 16,29-4-1-16,-15 2-16 0,5 6 3 0,-2 0 2 16,0 4-10-16,0 1 5 0,0 1-12 15,-2 4 8-15,0 1-10 0,-1 3 10 16,1 1-9-16,-3 0 2 16,0 1-2-16,-4 1 4 0,0 2 6 0,-4-5-2 15,0 3 5-15,-5-3 0 0,-1 1 2 16,-6-3-4-16,0-2 3 0,-4 0-3 15,-3-2-1-15,-3-2-2 0,-3-2 0 16,-1-4-4-16,-3-3-1 0,2-1-5 16,-5-4-4-16,4 0-7 0,-4-7-12 0,13 9-15 15,-11-14-25-15,26 16-34 0,-16-2-93 16,16 2 2-16,-8-15 1 0,6 4 168 16,2 11 24-16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18.5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10 124 0,'0'0'147'0,"3"-11"1"0,-3 11-133 15,0 0 0-15,0 0 6 0,0 0 1 16,0 0 0-16,0 0-5 0,0 11 9 16,0-11 4-16,1 16 6 0,6-2 0 15,-7-14 0-15,3 25-4 0,-3-25-1 16,5 26-4-16,-5-13-5 0,6 5-4 0,-4-3-5 15,3 4-1-15,-3-4-6 0,3 3 1 16,-2-4-5-16,1 1 0 16,0-2-3-16,-4-13 4 0,8 21-5 15,-8-21-2-15,8 13-7 0,-8-13-4 0,7 14-16 16,-7-14-20-16,0 0-37 0,0 0-74 16,0 0-34-16,0 0 3 0,-5-15 78 15,5 15 115-15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15.77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 0 1 0,'0'0'103'0,"3"13"45"0,-3-13-105 16,0 0 2-16,0 0-1 0,0 0-3 15,0 0-7-15,-12 6-9 0,12-6 1 16,0 0-1-16,-2 11-1 0,2-11 0 16,0 0-1-16,-7 13-5 0,7-13-6 15,-1 13 0-15,1-13-7 0,2 15-4 16,-2-15-1-16,4 14 2 0,-4-14-3 0,0 0 2 15,15 14 1-15,-15-14-2 0,14 4-1 16,-14-4 4-16,14-2-4 0,-14 2 2 16,13-5-2-16,-13 5 3 0,0 0 0 15,11-13 1-15,-11 13 4 0,3-11-3 16,-3 11 5-16,0 0-6 0,-2-16 5 16,2 16-3-16,0 0 1 0,-10-13-4 15,10 13 0-15,-13 0-1 0,13 0-1 16,-15 6 0-16,15-6-6 0,-15 13 4 15,15-13-3-15,-14 18 3 0,14-18-2 0,-11 17 3 16,11-17-5-16,-3 16 4 0,3-16 2 16,2 13-2-16,-2-13 0 0,0 0 0 15,13 12-3-15,-13-12-5 0,15 1-1 16,-15-1-2-16,18-2 1 0,-18 2 1 16,16-6-1-16,-16 6 5 0,14-9-1 0,-14 9 8 15,7-11-1-15,-7 11 6 0,0 0-3 16,3-17 1-16,-3 17 3 0,-2-13-6 15,2 13 5-15,0 0-4 0,-9-13 4 16,9 13-6-16,0 0 0 0,-14 0 0 16,14 0-4-16,0 0 3 0,-14 14-4 15,14-14 5-15,-7 12-5 0,7-12 5 16,0 0-1-16,-2 11 0 0,2-11 1 16,0 0-1-16,11 9 1 0,-11-9-5 15,15 4-1-15,-15-4-5 0,19 1-2 0,-7 0 2 16,-12-1-2-16,21-6 2 0,-21 6 6 15,16-10-2-15,-16 10 9 0,10-13-3 16,-10 13 9-16,2-16-2 0,-2 16 4 16,-8-14-2-16,8 14-1 0,-14-10 2 15,14 10-4-15,-18-4 3 0,18 4-1 16,-20 0-3-16,20 0 0 0,-18 7-1 16,18-7-6-16,-15 12 4 0,15-12-4 15,-10 11 3-15,10-11-3 0,0 0 2 16,-1 17-4-16,1-17 2 0,0 0 0 0,12 9 3 15,-12-9-1-15,15 3 2 0,-15-3-1 16,16 2 0-16,-16-2 1 0,16-1 2 16,-16 1 2-16,0 0-4 0,14-6 2 15,-14 6 1-15,0 0-2 0,0 0 3 16,0 0-1-16,0 0 0 0,-5-12-5 0,5 12 4 16,0 0-15-16,0 0-40 15,0 0-54-15,-20-3-62 0,20 3 9 16,0 0 116-16,-6 14 44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21.7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0 11 0,'0'0'149'0,"0"0"-69"0,0 0-11 32,0 0-7-32,0 0 0 0,0 0-1 0,0 0-3 0,0 0-4 0,0 0-2 15,0 0-7-15,0 0-9 0,4 14-8 16,-4-14-7-16,0 0-4 0,-3 14-6 15,3-14-1-15,-1 18-4 0,1-18-2 0,0 17-3 16,0-17 2-16,-1 18-1 0,1-18 1 16,0 17-4-16,0-17-1 0,0 13-9 15,0-13 0-15,0 0-12 0,0 0-16 16,1 17-26-16,-1-17-30 0,0 0-40 16,0 0-51-16,0 0-4 0,0 0 104 0,0 0 86 15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14.5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328 69 1 0,'0'0'96'16,"0"0"58"-16,3-19-104 0,-3 19-3 0,0 0 2 15,0 0 8-15,-2-20-3 0,2 20-9 16,0 0-4-16,0 0-8 0,-11-15-3 15,11 15-3-15,-12-9-4 0,12 9-4 16,-18-5 1-16,18 5-4 0,-24-1-1 16,11 4-2-16,-6-2-3 0,3 4 3 15,-5-1-2-15,3 5-1 0,-4-1-4 16,1 2 3-16,-2 2-6 16,2 2 4-16,-2 1 0 0,4 2-2 0,0 1 3 15,5 2-8-15,4 2 7 0,5 1-8 0,5 0 6 16,5 1-6-16,6-1 6 0,6 2-9 15,5-4 2-15,4 0 4 0,6-4-12 16,3-4-1-16,6 1-13 0,-5-12-21 16,17 13-62-16,-11-17-63 0,2-6-38 15,4 0 2-15,-7-6 98 0,2-1 108 16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13.33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1506 0 99 0,'0'0'51'16,"0"0"-1"-16,0 0-2 0,0 0-3 15,0 0-2-15,0 0-5 0,0 0-2 16,0 0-5-16,0 0-2 0,0 0-8 16,0 0-2-16,0 0-7 0,0 0 0 15,-13 14 0-15,13-14-2 0,0 0 0 0,-12 9-1 16,12-9 2-16,0 0-2 0,-12 15 6 15,12-15-4-15,0 0 0 0,-16 15 0 16,16-15-2-16,-12 13-2 16,12-13 1-16,-14 16-1 0,14-16-1 0,-14 18-2 15,14-18 3-15,-15 21-4 0,9-10 5 0,-3 0-4 16,2 1 1-16,-3 1-3 16,1 0 2-16,-1 1-1 0,-1 1 1 15,0-1-3-15,0 2-1 0,1-2 1 16,-2 2 3-16,1-3-4 0,-1 2 3 0,1 0-4 15,-1-1 4-15,-1 0-6 0,-1 0 5 16,2 2 5-16,-2 0-4 0,0 1 3 16,-2-1-7-16,0 2 8 0,0-1-10 15,1 1 10-15,-1 0-7 0,0-2-3 16,1 1-1-16,0 1 3 0,1-1 2 16,1 0-3-16,1 2 6 0,-1-1-5 15,1 0 2-15,1 2-3 0,0-1 1 16,1-1-1-16,-2 2 5 0,2 0-4 15,-1-1 1-15,0-1-3 0,-1 2 5 0,1-2-3 16,0 0 6-16,1 0-1 0,0-1-3 16,0 0 4-16,2 1-8 0,-1-2 9 15,1 1-8-15,0-4 7 0,-1 4-8 16,1-2 5-16,-1-1-5 0,0 0 3 16,-1 1-1-16,1-1 0 0,-3 0 1 0,2 1 0 15,-3 0 1-15,2 2-3 0,-2-1 3 16,0 2-4-16,0-2 7 0,-2 1-5 15,1 1 5-15,-1-1-6 16,2 1 4-16,-1-2-4 0,1 1 5 0,0-1-3 16,1 1 2-16,0-1-4 0,2 1 2 15,-2-2-3-15,2 1 7 0,-1 0 0 16,2 2-4-16,-1-3 4 0,1 2-8 16,-1-1 10-16,0 0-9 0,0 0 9 15,1 0-11-15,0-1 3 0,-2 1-3 0,2-1 6 16,-1 0 0-16,0 1-2 0,1-2 4 15,0 2 0-15,0-1-4 0,-1-1 0 16,1 2 3-16,0-2-3 0,0 2 4 16,0-3-4-16,1 2 0 0,0-1 0 15,-1 3 1-15,1-5 1 0,8-12 3 16,-16 23-7-16,16-23 5 0,-16 24-3 16,7-11 4-16,9-13-5 0,-17 19 7 15,8-5-5-15,1 0-2 0,-2-3 11 16,0 1-8-16,1-1 4 0,-1 2-13 0,10-13 15 15,-20 23-12-15,20-23 8 0,-21 19-6 16,21-19-2-16,-19 23-2 0,19-23 5 16,-18 21 6-16,18-21-4 0,-17 19 3 15,10-6-3-15,0-1 3 0,7-12-6 16,-13 17 4-16,13-17 3 0,-11 17-5 16,11-17-3-16,-9 17 1 0,9-17 3 15,-7 14-1-15,7-14 1 0,-7 15 1 16,7-15-3-16,-7 11 3 0,7-11-3 15,0 0 3-15,-7 14 0 0,7-14-1 0,0 0 4 16,0 0-3-16,0 0-5 0,0 0 6 16,0 0-2-16,-8 12-1 0,8-12-2 15,0 0 2-15,0 0-5 0,0 0 7 16,0 0 0-16,0 0-5 0,0 0 6 16,0 0-4-16,0 0 1 0,0 0 3 0,0 0 4 15,0 0-10-15,0 0 3 0,0 0 1 16,0 0 3-16,0 0-1 0,0 0 2 15,0 0-7-15,0 0-3 16,0 0 9-16,0 0-1 0,0 0-3 0,0 0 2 16,0 0 0-16,0 0-3 0,0 0 7 15,12 8-1-15,-12-8-5 0,0 0 0 16,0 0 1-16,0 0-1 0,0 0 0 16,0 0 4-16,0 0-4 0,0 0 2 15,0 0 3-15,11 6-3 0,-11-6 2 0,0 0-2 16,0 0 0-16,0 0-3 0,13 10 1 15,-13-10 3-15,0 0 0 0,0 0-3 16,0 0 2-16,12 6-3 0,-12-6 2 16,0 0 2-16,0 0 0 0,0 0-3 15,4 12 1-15,-4-12 3 0,0 0-1 16,0 0 0-16,0 0 0 0,0 0-3 16,0 0-1-16,0 0-3 0,0 0 4 15,0 0-3-15,0 0 4 0,0 0 1 16,0 0-4-16,0 0 2 0,0 0 4 0,0 0-2 15,0 0 1-15,0 0 1 0,0 0-5 16,0 0 1-16,0 0 5 0,0 0-5 16,0 0 3-16,0 0 2 0,0 0-6 15,0 0 0-15,13 4 4 0,-13-4-7 16,0 0 4-16,0 0 2 0,15 3-5 16,-15-3 4-16,11 0 1 0,-11 0 2 15,14 0-4-15,-14 0 6 0,20 3-8 16,-8-2 4-16,2-3 0 0,1-2-2 15,1 4 1-15,1 2-2 0,1-1 3 0,-2 0-3 16,2 0 4-16,-2 3-6 0,-1-3-8 16,4 10-18-16,-19-11-29 0,31 6-56 15,-12-3-81-15,-5-4 4 0,6 3 0 16,-8-16 192-16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10.9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1138 2104 100 0,'0'0'38'0,"0"0"4"0,0 0 4 15,0 0-3-15,0 0 1 0,0 0-2 0,0 0 1 16,0 0 1-16,0 0 1 16,0 0-2-16,-12-1-5 0,12 1-4 15,0 0-9-15,0 0-1 0,0 0-5 16,0 0-4-16,0 0-2 0,0 0-2 0,0 0-3 15,0 0 0-15,-6-11 3 0,6 11-4 16,0 0 0-16,0 0 1 0,0 0-2 16,0 0-1-16,0 0 0 0,-4-12-1 15,4 12 0-15,0 0 0 0,0 0 0 16,-2-13-2-16,2 13 4 0,0 0-7 16,0 0 7-16,-5-12-4 0,5 12-1 15,-4-14 1-15,4 14 2 0,0 0-2 16,-8-19-3-16,5 7 8 0,3 12-8 15,-8-21 6-15,8 21-5 0,-10-19 4 0,5 5-7 16,-1-1 6-16,0 0-6 0,-1 3 2 16,0-2 0-16,1-2-1 0,-1-1 1 15,0 1-2-15,0-2 2 0,1 0 1 16,-2 0 5-16,2-3-7 0,-2-1 3 16,1 2-2-16,-1 1 5 0,1-4-3 0,-1 1 4 15,-1 2-6-15,1-2 6 0,-1 2-4 16,1-2 1-16,-2 0-3 0,1 1 3 15,-1 0 4-15,0 3-13 16,3-1 11-16,-3-2-11 0,2 1 11 0,-1 2-6 16,0-1 6-16,2-1-8 0,-1 3 1 15,0-4 6-15,-1 3-4 0,0-3 5 16,0 0-6-16,1 2 3 0,-2-2-1 16,1 1 3-16,0 0-3 0,0-1 2 15,-1 0-3-15,1 2 3 0,0 2-3 0,-1-1 3 16,0 0-4-16,2 1 4 0,-4-1-4 15,3 3 5-15,-2-3 3 0,0 0-4 16,0 0 2-16,0-1-9 0,0 1 9 16,1 0-8-16,-1 0 8 0,1-1-9 15,-2 2 3-15,2-1-1 0,-1-1 2 16,0 1 6-16,1 1-5 0,0-1 4 16,1-1-1-16,-1 0 0 0,1-1-3 15,0 2 3-15,0 1-3 0,0-1 2 16,-1 0-2-16,2 1 4 0,-3 1-7 0,1-1 5 15,0 2-5-15,0-1 4 0,1-1-2 16,-1 2 3-16,1-2 0 0,0-1-9 16,0 2 6-16,0 0-5 0,0 0 11 15,0-1-11-15,0 1 8 0,-2 1-8 16,2-1 4-16,-2 2 5 0,0-2-2 0,0 0 1 16,-1 0-5-16,0 0 7 0,0 0-5 15,0-1 2-15,0 0-1 16,-1 0 1-16,1 0-2 0,-1 1 3 15,2 0-1-15,-1 0 0 0,1 1 1 0,-1-1 0 16,1 2-4-16,0 0 4 0,1 2-5 16,0 0 4-16,1 0-2 0,9 12 3 15,-19-21-7-15,19 21 6 0,-16-19-4 16,16 19 3-16,-14-16 0 0,14 16 2 16,-11-17-3-16,11 17 0 0,-9-14 1 0,9 14 1 15,0 0 1-15,-11-13-1 0,11 13 4 16,0 0-5-16,0 0 0 0,0 0-1 15,0 0 1-15,0 0-9 16,0 0 0-16,0 0-11 0,0 0-7 0,0 0-7 16,0 0-5-16,0 0-28 0,0 0-22 15,0 0-55-15,0 0-46 0,0 0 4 16,6 16 138-16,-6-16 48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08.83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88 75 0,'-12'6'50'0,"12"-6"-3"0,0 0-7 15,0 0-9-15,0 0-5 0,0 0-8 16,0 0-2-16,0 0-10 0,0 0-3 16,0 0-1-16,0 0 3 0,0 0 6 15,0 0 4-15,0 0 4 0,0 0 4 16,0 0 2-16,0 0 3 0,0 0-5 15,0 0-1-15,0 0-5 0,0 0 0 16,0 0-2-16,0 0-3 0,0 0-2 0,0 0 0 16,0 0 0-16,0 0 0 0,0 0-3 15,16-3-3-15,-16 3-1 0,15 0-2 16,-15 0 1-16,18-1-1 0,-7 1 1 16,2 0-2-16,0-1 3 0,1 2-1 15,2-1-1-15,1-1-1 0,1 0 0 0,0 0 1 16,0-1-1-16,2 2 0 0,-1-2 0 15,2 0 0-15,0 0 2 16,0 1-1-16,2-1 2 0,0 1-2 16,1-1 1-16,1 1 0 0,0 0-1 0,-1 0 0 15,1 0-1-15,-1-1 0 0,0 2-3 16,0 0 3-16,-1 0-1 0,-1-1-1 16,2 1 2-16,-1 0-1 0,-1-1 0 15,2 1 1-15,-2-1-1 0,2-1 0 16,0 0 1-16,2 1 2 0,0-2-3 0,2 2-1 15,1-2 3-15,0 1-1 0,0 0 0 16,1 0-1-16,-1 0 0 0,0-1-1 16,-1 1 3-16,-1-1-2 15,0 2 1-15,-3-1-1 0,0 1 0 0,-1 0 1 16,-1-1 0-16,-1 1 0 0,0 0-1 16,1 1 0-16,-1-1 0 0,0 1 1 15,1 0-1-15,0 0 0 0,0-1 1 16,-1 1 0-16,-1 0 0 0,0-2 0 15,-1 2 0-15,-2 0 0 0,-1-1 3 0,0 1-3 16,-3 0 0-16,0 0 0 0,-13 0-2 16,22-2 3-16,-22 2 0 0,19-2-2 15,-19 2 0-15,14-1 1 0,-14 1 0 16,15 0 0-16,-15 0 1 0,14 2-2 16,-14-2 1-16,0 0 0 0,14 1 2 15,-14-1 1-15,0 0 3 0,0 0 1 16,0 0 0-16,12-4 2 0,-12 4 1 15,0 0-2-15,0 0-1 0,13-5-1 16,-13 5-4-16,13 0 0 0,-13 0 0 0,17 2-2 16,-17-2-2-16,20 1 3 0,-20-1-2 15,19 1 2-15,-19-1 0 0,19-1 0 16,-19 1-2-16,18-1 0 0,-18 1 1 16,16 0-1-16,-16 0 3 0,14 0-3 15,-14 0 3-15,0 0-2 0,13 1 2 0,-13-1-1 16,0 0-2-16,0 0 1 0,0 0-2 15,0 0 3-15,0 0-3 16,0 0 0-16,0 0-1 0,12 0 1 16,-12 0 2-16,0 0 0 0,0 0 0 0,0 0 2 15,0 0-4-15,0 0 4 0,0 0-2 16,0 0 2-16,12 2-2 0,-12-2-1 16,0 0 0-16,16 2 0 0,-16-2 2 15,15-1-3-15,-15 1 4 0,20-1-2 16,-8 2 1-16,0-1 1 0,2 2-1 0,0-2-2 15,0 1 1-15,-1-1 2 0,-1 1-4 16,2 0 3-16,-2 0-1 0,-1-2 1 16,0 1-1-16,1 0 1 15,-12 0-2-15,21-1-1 0,-9 0 5 0,0 0-4 16,1-1 0-16,-1 0 0 0,1 0 1 16,0 0 1-16,0-1 1 0,1 1-1 15,-1 1-1-15,0-1 2 0,-1 0-1 16,1 3-1-16,-2-3 0 0,1 2 1 15,-12 0-1-15,20 0 0 0,-20 0 0 0,16 1-1 16,-16-1 1-16,15 1 1 0,-15-1-1 16,13 1-1-16,-13-1 2 0,0 0-1 15,14 1-1-15,-14-1 0 0,0 0 1 16,0 0 0-16,0 0 2 0,0 0 0 16,0 0-2-16,0 0 1 0,0 0-1 0,0 0 0 15,0 0 3-15,0 0-4 16,0 0-1-16,0 0 1 0,0 0 1 15,0 0-2-15,0 0-7 0,0 0-5 16,0 0-17-16,0 0-3 0,0 0-21 0,0 0-40 16,0 0-80-16,0 0 2 0,0 0 77 15,0 0 96-15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05.8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244 148 90 0,'9'-12'33'16,"-9"12"0"-16,0 0 6 0,0 0-2 16,5-13-1-16,-5 13 3 0,0 0 5 15,-2-16 3-15,2 16-3 0,-3-15-4 16,3 15 4-16,-4-16-9 0,4 16 2 0,-7-17-11 16,7 17 0-16,-10-17-11 0,10 17 4 15,-12-13-3-15,12 13-6 0,-15-9-2 16,15 9-4-16,-16-8 0 0,16 8-1 15,-17-7-1-15,17 7-2 0,-18-4 3 16,18 4-3-16,-19-1 1 0,19 1 1 16,-19 2-1-16,19-2 0 0,-19 6-1 15,19-6 1-15,-19 7-2 0,19-7 3 16,-18 13-3-16,18-13 2 0,-18 13-2 16,18-13 2-16,-17 16-2 0,17-16 2 0,-14 20 7 15,14-20-9-15,-10 21 9 0,10-21-9 16,-1 19 7-16,1-19-11 0,7 18 12 15,-7-18-11-15,14 14 2 0,-14-14-1 16,21 11 2-16,-8-6-2 0,-1-1 5 16,1-1 1-16,2-4-3 0,0 2 0 0,-1-3 3 15,1-1-2-15,-1-1 2 16,1-2 4-16,-3 0-4 0,0-2 2 16,-12 8-1-16,19-17 3 0,-19 17-12 15,13-17 12-15,-13 17-13 0,7-14 5 0,-7 14-7 16,5-12 9-16,-5 12-9 0,0 0 8 15,0 0-1-15,0 0-1 0,0 0 1 16,1-13-1-16,-1 13 0 0,0 0 0 16,0 0 0-16,0 0 0 0,0 0 9 15,0 0-8-15,-4 14 7 0,4-14-7 0,0 0 8 16,0 18-6-16,0-18 6 0,-1 20-12 16,1-20 1-16,1 25 0 15,0-9 2-15,1 2-3 0,0 0 3 16,-1 0-1-16,1 1 2 0,1 2 5 0,-2-3-4 15,3 0 5-15,-3 0-3 0,1 1 4 16,-1-5-4-16,2 1 2 0,-2-3-2 16,-1-12 2-16,2 18-3 0,-2-18 0 15,0 0 0-15,3 13 1 0,-3-13 0 16,0 0 2-16,0 0 0 0,0 0-4 0,0 0-9 16,0 0-20-16,0 0-30 0,0 0-32 15,0-16-83-15,0 16-18 0,0 0-1 16,5-13 143-16,-5 13 50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02.88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67 1 0,'0'0'131'16,"0"0"14"-16,0 0-93 0,0 0 2 15,0 0 2-15,0 0-10 0,0 0-7 16,0 0-4-16,-9-13-5 0,9 13-5 16,0 0-4-16,0 0-2 0,0 0-11 15,0 0 6-15,7-16-8 0,-7 16 7 0,0 0-4 16,15-11 5-16,-15 11-8 0,14-11 5 15,-14 11 1-15,17-8-3 0,-17 8-1 16,19-6-2-16,-19 6-2 0,20-2-2 16,-20 2-2-16,21 2 2 0,-9 2-3 15,-12-4 0-15,19 8-2 0,-19-8 4 16,18 13 6-16,-18-13-7 0,13 16 9 16,-13-16-13-16,6 18 13 0,-4-7-12 15,-2-11 13-15,-2 22-13 0,2-22 3 16,-12 21-3-16,4-10 3 0,-1 0 2 0,-1 0-3 15,-1 0 3-15,-2-2-2 0,0-1 1 16,1 1-2-16,12-9 2 0,-20 15-2 16,20-15 1-16,-15 9-2 0,15-9 1 15,0 0 0-15,0 0-1 0,0 0-1 16,0 0 0-16,0 0 1 0,0 0-1 0,0 0 2 16,0 0-1-16,0 0 1 15,0 0 0-15,0 0 1 0,12 0-1 16,-12 0 0-16,16 0 1 0,-16 0 0 15,24 2-1-15,-11-2 3 0,4 2 1 0,2-1 2 16,1 3 1-16,1-4-2 0,1 5 2 16,-1-2-2-16,0 1 1 0,0 0-2 15,-3-2 0-15,-2 1-3 0,-3-2-7 16,0 4-13-16,-13-5-26 0,17 2-54 16,-17-2-89-16,12-4-4 0,-12 4 2 0,0 0 123 15,0 0 68-15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6:02.16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0 125 0,'0'0'66'0,"0"0"-4"0,0 0-14 15,0 0-7-15,0 0-8 0,0 0 8 0,0 0-8 16,0 0 3-16,0 0 3 0,0 0 2 15,0 0 1-15,5 15 3 0,-5-15 1 16,-1 16-15-16,1-16 2 0,2 19-13 16,-2-19 4-16,2 23-14 0,-1-11 7 15,4 2-13-15,-3-2-2 0,3 2-2 0,-2 0 0 16,1-2 1-16,-1 0-2 16,-3-12 2-16,7 21-2 0,-7-21-5 15,7 18-11-15,-7-18-13 0,0 0-20 16,0 0-16-16,11 14-54 0,-11-14-68 0,0 0-5 15,0 0 25-15,0 0 168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5:59.81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203 10 110 0,'0'0'60'0,"0"0"-10"0,13-6 3 15,-13 6-11-15,0 0 1 0,0 0-6 16,0 0-1-16,0 0-6 0,0 0-1 15,0 0-2-15,0 0 0 0,0 0 1 16,0 0-3-16,0 0-1 0,0 0 0 16,0 0 0-16,0 0-2 0,0 0-2 0,0 0-4 15,-12-5-8-15,12 5 1 0,-15 0-3 16,15 0-1-16,-21 2 1 0,10 0-2 16,-2-1-2-16,-1 0 0 0,1 2 0 15,-2 0 0-15,3 0-1 0,0 1 1 16,0-3 1-16,12-1-2 0,-20 6 0 15,20-6 0-15,-12 3 1 0,12-3-1 16,0 0 0-16,0 0-2 0,-13 5 0 16,13-5 1-16,0 0 0 0,0 0 0 15,0 0-2-15,0 0 2 0,-10 13-1 0,10-13 2 16,0 0-2-16,-5 15 2 0,5-15 5 16,-3 15-5-16,3-15 6 0,-2 13-6 15,2-13 6-15,0 14-7 0,0-14 6 16,1 14-11-16,-1-14 5 0,0 0-4 15,5 11 3-15,-5-11-3 0,0 0 5 0,0 0-4 16,0 0 5-16,0 0 4 0,0 0-3 16,0 0 4-16,0 0-4 0,12 1 3 15,-12-1-4-15,0 0 4 16,0 0-5-16,0 0-1 0,12-9 0 0,-12 9 0 16,0 0-1-16,13-3 1 0,-13 3 1 15,14-2-2-15,-14 2 2 0,20-3-1 16,-20 3 1-16,23-3-2 0,-12 1 2 15,2 3-2-15,-1-1 1 0,2 1 1 16,-1 0-2-16,-1 0 0 0,1 4-1 0,-1 0-3 16,-1 0 4-16,-11-5-4 0,19 13 2 15,-19-13-2-15,14 17 2 0,-14-17-1 16,8 19 3-16,-8-19 1 16,2 20-2-16,-2-20 2 0,-4 17 0 0,4-17 1 15,-11 18-1-15,11-18 1 0,-17 18-2 16,17-18 2-16,-23 15-1 0,8-6 2 15,-1 0-1-15,-3-3-3 0,0-1-4 16,-1-3-4-16,4 2-17 0,-7-8-27 16,23 4-70-16,-22-1-64 0,8-5-4 0,14 6 5 15,-20-9 175-15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5:58.86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12 15 0,'0'0'135'0,"7"-13"-64"15,-7 13-17-15,0 0 2 0,0 0 6 16,0 0-14-16,0 0 2 16,0 0-4-16,0 0 2 0,0 0-4 0,0 0-7 15,0 0-8-15,0 0-4 0,0 0-6 16,0 0-5-16,0 0-5 0,0 0-3 15,0 0-4-15,-8 13 2 0,8-13 6 16,-1 21-5-16,-1-6 5 0,2 3-10 16,-1 0 7-16,1 1-10 0,-1 2 10 0,2 1-9 15,1-2-1-15,0 0-2 0,1 2-7 16,-2-5-12-16,9 10-34 0,-12-13-46 16,4 1-84-16,4 1-1 0,-5-3-1 15,4 1 156-15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5:54.3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 73 95 0,'0'0'156'16,"0"0"-85"-16,9-12-5 0,-9 12 1 15,11-13-8-15,-11 13-12 0,15-14-13 16,-3 10-1-16,-12 4-12 0,18-12 0 16,-18 12-13-16,21-10 4 0,-21 10-12 15,23-7 7-15,-10 5-3 0,0 2-1 16,1 1-2-16,-1 1-1 0,0 0 0 0,0 2 1 16,-2 2 8-16,-11-6-8 0,18 17 5 15,-18-17-10-15,8 21 12 0,-6-10-11 16,-3 0 12-16,-1 2-11 0,2-13 2 15,-14 20-3-15,14-20 5 0,-17 18 0 16,5-10-1-16,1 0 1 0,-1-2-1 0,12-6 0 16,-23 10-1-16,23-10 2 0,-19 5 0 15,19-5-2-15,-15-1 0 16,15 1 0-16,0 0 0 0,0 0 0 16,0 0-1-16,0 0-1 0,-6-12 0 0,6 12 2 15,12-4-2-15,-12 4 2 0,16 0-1 16,-16 0 1-16,22 1-1 0,-8 1 1 15,2 1-1-15,1-1 1 0,2 3-1 16,1 0 0-16,-1 2-1 0,0 2 2 16,-1-1-2-16,-3 1 2 0,-3 4-3 0,-12-13 3 15,13 23-3-15,-12-11 4 0,-4 1-4 16,-5-2 3-16,-4 1-2 0,-4-1 2 16,-2-1-2-16,-2 1 4 0,-4-4-2 15,0 0 1-15,-3-3-1 0,3-1 1 16,-2-2-5-16,1-4-12 0,4 4-13 15,-6-8-18-15,13 9-27 0,-5-5-81 16,0-6-22-16,19 9-5 0,-25-15 151 16,25 15 31-16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14.21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0 56 0,'0'0'175'0,"0"0"-1"0,0 0-95 16,0 14-16-16,0-14-11 0,0 14 0 16,0-14-12-16,0 20-6 0,0-20-9 15,0 28-2-15,0-14-6 0,0 3-1 0,0-2-5 16,0 2-3-16,0-1-2 0,0 0 3 15,0-2-5-15,0 2 1 0,0-16-6 16,0 22 0-16,0-22-1 0,-1 16-11 16,1-16-16-16,0 0-28 0,1 12-34 15,-1-12-65-15,0 0-42 0,0 0-2 0,-1-20 100 16,1 20 100-16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5:53.7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18-1 78 0,'0'0'139'0,"-12"-2"9"16,12 2-120-16,0 0 7 0,0 0 4 0,0 0 6 15,-8 11-4-15,8-11-4 0,0 14 5 16,3-1-6-16,-3-13-6 0,2 22-9 15,-2-22-3-15,4 24-8 0,-3-10-5 16,2-1 2-16,-2 2-7 0,1-2 1 16,-2-1 0-16,2 1 1 0,-2-1-6 0,0-12-5 15,2 24-16-15,-2-24-18 0,0 18-25 16,0-18-39-16,-10 3-78 0,10-3-2 16,0 0 53-16,0 0 134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5:52.2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309 81 135 0,'0'0'54'0,"12"-9"-1"0,-12 9-5 16,0 0 4-16,9-17-8 0,-9 17 4 15,1-11-7-15,-1 11-3 0,0 0-2 16,-7-14-5-16,7 14-3 0,-15-11-7 0,2 5 0 16,13 6-7-16,-24-7 0 0,12 5 1 15,-4-1-5-15,2 4 1 16,-3-3-2-16,2 5 0 0,-2-4-3 16,1 6 5-16,-3-1 0 0,4 5-1 0,-4-2 2 15,3 6-2-15,-1-1-2 0,2 3 4 16,-1 3 4-16,4 3-11 0,-1-2 5 15,3 3-8-15,2 1 4 0,4 0-5 16,2-1 6-16,5-1-10 0,4-1-1 16,3 0 7-16,5-5-5 0,4 1 4 0,6-5-3 15,5-3 1-15,3-2-9 0,1-6-15 16,14 6-49-16,-10-2-127 0,1-10-3 16,3-1 1-16,-12-6 60 15,1 1 142-15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5:51.4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46 36 55 0,'0'0'41'0,"0"0"-2"16,3-13-4-16,-3 13 0 0,0 0 2 15,5-13 3-15,-5 13-1 0,0 0 1 0,0-11-4 16,0 11-4-16,0 0-4 0,0 0-4 16,0 0-7-16,0 0-8 0,-13 2-1 15,13-2-5-15,0 0 3 0,-16 15-6 16,16-15 4-16,-9 12-4 0,9-12 4 15,-9 16 0-15,9-16-2 0,-4 15-1 16,4-15-2-16,2 17 2 0,-2-17-1 16,9 15 2-16,-9-15-3 0,15 10 2 15,-15-10-1-15,20 4 1 0,-20-4 0 16,23 0 1-16,-12-4-1 0,-11 4-1 0,18-11 2 16,-18 11-2-16,12-15 2 0,-12 15 1 15,4-17-1-15,-4 17-1 0,-6-15 2 16,6 15-2-16,-12-15 0 0,12 15 6 15,-18-13-6-15,18 13-3 0,-20-4 2 16,20 4 1-16,-20 3-1 0,20-3 0 0,-17 10-1 16,17-10-6-16,-15 14 5 0,15-14 3 15,-7 17-3-15,7-17 0 16,-2 14-1-16,2-14 2 0,5 14 0 16,-5-14 2-16,13 9-2 0,-13-9 1 0,21 4 0 15,-8-3 0-15,1-3 1 0,0 0-1 16,0-1 0-16,-1-3-1 0,-1-1 2 15,-12 7-2-15,15-12 3 0,-15 12-3 16,6-14 3-16,-6 14-1 0,-2-14 1 16,2 14-2-16,-12-11 2 0,12 11-1 0,-16-7-2 15,16 7 0-15,-19-4 1 0,19 4 0 16,-19 2-2-16,19-2 2 0,-18 10-1 16,18-10-1-16,-13 12 2 15,13-12-1-15,-8 14 0 0,8-14 0 0,0 14-1 16,0-14 2-16,8 12-2 0,-8-12 3 15,16 9-2-15,-16-9 2 0,23 4-2 16,-23-4 1-16,22 0 2 0,-22 0-2 16,19-2 1-16,-19 2-1 0,11-6 2 15,-11 6-2-15,0 0 1 0,0 0 0 0,-4-14 0 16,4 14 2-16,-16-6-2 0,16 6 0 16,-19-3 1-16,19 3-1 0,-22 0 1 15,11 2-1-15,11-2 0 0,-19 5-2 16,19-5 1-16,-13 7 1 0,13-7-2 15,0 0 0-15,-7 12 0 0,7-12 0 16,0 0-1-16,0 0 2 0,14 12-1 16,-14-12-2-16,18 6-7 0,-18-6-4 15,20 4-6-15,-20-4-5 0,21 2-10 16,-21-2-8-16,13 0-31 0,-13 0-85 0,0 0 3 16,0 0 138-16,0 0 18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5:50.05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0 257 67 0,'0'0'88'16,"0"0"-42"-16,0 0 1 0,0 0 1 0,0 0-2 15,0 0-3-15,0 0-3 0,0 0-4 16,0 0-4-16,0 0-3 0,0 0-3 16,0 0-8-16,0 0-2 0,14 0-4 15,-14 0 0-15,15 1-2 0,-15-1 0 16,24 3-1-16,-8-2-1 0,1-1 0 15,5 3 1-15,2-4-4 0,3 3 0 16,1-3 0-16,5 0 0 0,0-2 0 16,5 3 1-16,-1-3 0 0,3 0-3 15,2 0 4-15,1 1-5 0,5-2 2 0,1 2-2 16,0-2-1-16,0 3-3 0,2-1 3 16,0 1 0-16,-2-1-3 0,1 2 4 15,-3 1-3-15,0-1 4 0,1 3-2 16,-1-2-1-16,0 0-2 0,-2 1 0 15,2 1 4-15,-3-1-2 0,0-1 0 16,-1 0-4-16,-4 1 3 0,1-1 2 16,-2 1-2-16,-1-1 2 0,0 1-3 15,0 0 2-15,0 0-1 0,-2 0 2 16,-1 0-3-16,1 0 0 0,-1-1 0 0,-2-1-1 16,0 2 2-16,0-1 1 0,-3-1-2 15,1-1 1-15,1 1 0 0,-1-1-1 16,0 0 2-16,-2-1 2 0,2-1-3 15,-2 1 1-15,1 0 0 0,-2 0 0 16,0-1 0-16,-1 0 1 0,-2 0-2 0,1 2 0 16,-2-2 0-16,-1 0 0 0,-1 0 1 15,-1 0-1-15,0 1 0 16,0 0 0-16,0 1 1 0,-2-1 0 16,0 0 0-16,1 1-3 0,-1 1 3 0,0-1 1 15,-1 1 0-15,-2-1 0 0,1 0-2 16,-3 2 1-16,1 1 1 0,0-2-1 15,-2 0 0-15,-12 0 1 0,21 1 0 16,-21-1-1-16,20 1-1 0,-20-1 0 16,17 0 1-16,-17 0 1 0,14 1-1 0,-14-1-1 15,14-1-1-15,-14 1 1 0,12-1 1 16,-12 1 1-16,13 0 0 0,-13 0 0 16,11 0-1-16,-11 0 0 0,11-2-1 15,-11 2 2-15,0 0 0 0,15-3-1 16,-15 3 0-16,0 0-1 0,13-3 2 15,-13 3-1-15,0 0 1 0,0 0-1 16,0 0-1-16,0 0 1 0,11-2 2 16,-11 2-1-16,0 0-1 0,0 0-1 15,0 0 2-15,0 0-1 0,0 0 0 0,0 0 1 16,0 0-2-16,0 0-1 0,0 0 3 16,0 0 0-16,0 0-3 0,0 0 2 15,14-4 0-15,-14 4 0 0,0 0 0 16,0 0 0-16,0 0 1 0,11-6-1 15,-11 6 2-15,0 0 0 0,0 0-1 16,0 0 1-16,0 0 0 0,0 0-2 16,0 0 0-16,0 0 0 0,0 0 3 15,0 0-4-15,2-11 2 0,-2 11 0 16,0 0-1-16,0 0 2 0,-3-14-1 0,3 14-1 16,0 0 0-16,-6-16 0 0,6 16 1 15,-7-15-6-15,7 15 0 0,-10-17-5 16,10 17-10-16,-16-22-10 0,16 22-21 15,-18-26-27-15,11 9-83 0,3 5-20 16,-9-7 13-16,12 7 168 0,-12-13 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5:48.50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74 0,'0'0'46'0,"0"0"-7"15,0 0 0-15,0 0-3 0,0 0 3 16,0 0-3-16,0 0 0 0,0 0-6 16,0 0-2-16,0 0-5 0,0 0-3 15,0 0-5-15,0 0-3 0,0 0-4 0,0 0-3 16,0 0-1-16,0 0 0 0,0 0-1 15,0 0 0-15,0 0-2 16,0 0 1-16,0 0 0 0,0 0 1 16,0 0 2-16,0 0-2 0,0 0 0 0,0 0 1 15,0 0-1-15,12 14 0 0,-12-14-1 16,0 0 0-16,6 17 4 0,-6-17-4 16,5 14 4-16,-5-14-4 0,6 16 3 15,-6-16 0-15,7 18 2 0,-7-18-3 16,10 18-1-16,-10-18 1 0,11 18 0 0,-3-5-3 15,-2-2 2-15,3 1-4 0,-1 0 2 16,1 1-2-16,-1 1 2 0,1 0-3 16,-1 1 1-16,0-2 1 0,1 3 0 15,-1-1 4-15,1 2-6 0,-2-1 3 16,3 1-3-16,-2-1 3 0,0 1-2 16,0-1 2-16,1 1-2 0,-2 0 0 15,2 0-1-15,0 0 5 0,-2-1-4 16,1 2 3-16,1-2 3 0,-2 3-3 15,0-3 3-15,0 2-1 0,0-1 1 0,0-2-5 16,0 1 4-16,-1 1-8 0,1-2 3 16,-1-1-1-16,1 1 0 0,0-1-3 15,0 0 3-15,-1 3-1 0,1-1 3 16,1-2 2-16,-1 1-3 0,0 0 2 16,-1 1-3-16,2 0 4 0,-1 1-3 0,1-2 2 15,-1 2-3-15,0 0 4 16,0 0-3-16,1 1 3 0,-1-2-3 15,0 2 3-15,2-2-4 0,-1 2 4 16,0-1-2-16,1 0 2 0,0 0 1 0,-1-2-2 16,1 0 4-16,-1 1-4 0,-1 0 4 15,1-1-9-15,0 0 6 0,1 0-6 16,-2-2 4-16,1 1-4 0,-1 1 3 16,0 0-4-16,0 0 5 0,1-1 2 15,-2 2-2-15,0 0 1 0,1 2-3 0,-2-2 4 16,1 0-3-16,0 2 4 0,1-1-5 15,-1 1 3-15,2-1-2 16,-1 2 3-16,2-3-3 0,-1 5 2 16,2-4-3-16,-2 2 2 0,2-4-1 0,0 4 3 15,0-1 0-15,1 0 1 0,-1 0 0 16,2-2-5-16,0 4-9 0,-3-2-23 16,5 5-27-16,-4-2-55 0,-6-9-56 15,13 14 1-15,-15-12 132 0,13 13 39 16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5:47.0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1782-1 46 0,'0'0'25'0,"0"0"3"0,0 0-2 16,0 0 2-16,0 0 0 0,0 0 0 16,0 0-2-16,12-3 0 0,-12 3-4 0,0 0-2 15,0 0-4-15,0 0 0 0,0 0-6 16,0 0-1-16,0 0-2 0,0 0-4 16,0 0 0-16,0 0 0 0,0 0 0 15,-14 13-3-15,14-13 3 0,0 0 0 16,-10 11-2-16,10-11 3 0,0 0-3 0,-14 17 1 15,14-17 2-15,-12 15-1 0,12-15 1 16,-13 18-2-16,13-18 3 0,-12 17-2 16,12-17 1-16,-13 20-2 0,13-20-2 15,-12 15 1-15,12-15-1 0,-14 17 0 16,14-17 0-16,-15 17-2 0,15-17 2 16,-14 20-2-16,14-20 1 0,-16 20-1 15,16-20 1-15,-18 21-4 0,8-9 5 16,1-1-2-16,-2 1 2 0,1 0 0 15,-3 2 0-15,1-1 2 0,-2 2-3 0,0 0 5 16,0 1-5-16,0 0 0 0,-2 2 1 16,1-1 1-16,-1 2-2 0,-1 0 3 15,0-1-3-15,-1 2 2 0,0-1-3 16,-1 1 5-16,1-1 0 0,-2 3-3 16,1-3 3-16,-3 2-2 0,3-1 2 0,-2 1-4 15,0 0 5-15,-1 0-5 16,-1 0-1-16,0-1 3 0,0 2-2 15,0 0 0-15,0 1 1 0,0-1 2 16,-2 3-3-16,3-3 4 0,-2 3-3 0,2-2 2 16,-1 1-3-16,0 1 3 0,0-1-2 15,2 1 1-15,-1-4 2 0,-1 3-1 16,2-3 2-16,-1 1-2 0,0-3 2 16,1 1-6-16,0-1 5 0,0 0-5 15,0 0 3-15,1 0-3 0,1-1 1 0,1 0-1 16,-2 2 1-16,3-2 4 0,-1 3-4 15,1-3 4-15,-1 3-5 16,1-1 4-16,1 1-3 0,0 1 3 16,0-2-3-16,-1 1 2 0,0-3 1 0,1 0 0 15,-1 1 1-15,2 1-1 0,-4-4 3 16,2 3-3-16,-1-2 2 0,-1 2-2 16,1-1-1-16,-2 1-4 0,2-1 4 15,-3 0-2-15,-1 1 3 0,1 1-2 16,-1-1 0-16,3-1-1 0,-2 2 4 0,3-3 0 15,-2 4-15-15,2-5-22 0,1 2-50 16,8 5-69-16,-13-13 3 0,14 12 119 16,-14-16 31-16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17.2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73 82 1 0,'-16'-11'62'15,"16"11"-35"-15,-6-13-2 0,6 13 9 16,-2-13 0-16,2 13 5 0,3-14 2 16,-3 14-1-16,0 0 4 0,13-17-2 0,-13 17-1 15,17-7-5-15,-4 6-2 16,-13 1-7-16,27-3-5 0,-16 0-1 15,4 4-6-15,-15-1 0 0,23 1-2 16,-23-1 0-16,17 4 1 0,-17-4 1 0,0 0 1 16,0 0 2-16,13 14-5 0,-13-14-1 15,-6 13-4-15,6-13 0 0,-13 16-5 16,13-16-1-16,-18 20-2 0,5-9 1 16,1 0 4-16,-2-1-2 0,0 2 2 15,-2-2-1-15,1 1 3 0,0 0 1 0,1-2-1 16,0-1-1-16,3 2 1 0,0-4-1 15,11-6 0-15,-15 10 1 0,15-10-4 16,0 0-1-16,0 0 0 16,0 11 0-16,0-11-1 0,17 0-1 0,-5 0 2 15,5 0-3-15,2-1 2 0,1-2-1 16,2 0 1-16,0 2-3 0,0-4 2 16,-1 3 2-16,-1-2-4 0,-3 2-2 15,-2 0-3-15,-1 2-6 0,-14 0-8 16,21-2-10-16,-21 2-10 0,13 4-20 0,-13-4-24 15,0 0-54-15,0 0-48 0,0 0 4 16,0 0 138-16,-19-6 45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14.6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152 31 94 0,'0'0'59'0,"5"-14"-6"16,-5 14-7-16,0 0-4 0,0 0-5 15,-8-14-5-15,8 14-1 0,-11-4-2 0,11 4 6 16,-15 1-2-16,15-1 0 0,-20 3-2 16,20-3 1-16,-21 12-2 0,21-12-6 15,-21 18 3-15,13-4-12 0,-6-3 1 16,7 6-5-16,-4-4 2 0,4 5-6 16,-1-3-1-16,5 4 1 0,-1-1-5 15,5 2 1-15,1 0-3 0,1-2 2 16,4 3-6-16,1-5 3 0,4 0-7 15,0-4 5-15,3-1-4 0,1-5 2 16,2-3-3-16,-1-4 2 0,2-1 0 0,-1-5-1 16,1-1 2-16,-3-4 0 0,-1-2 4 15,-3 1-1-15,-2-2 2 0,-1 1-1 16,-6-1 5-16,-3 15-1 0,0-23 3 16,0 23-1-16,-10-14 0 0,10 14-1 15,-18-4 0-15,6 5-1 0,-1 0-2 0,-1 3-3 16,2 4-7-16,-5-3-9 0,7 7-16 15,-7-8-17-15,11 12-28 0,-7-9-35 16,-4-1-71-16,16 9 3 16,1-15 141-16,-6 21 41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09.3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175 4 68 0,'11'5'131'0,"-11"-5"-59"16,0 0-65-16,0 0-2 0,0 0 6 0,0 0 8 15,-14-9 4-15,14 9 7 0,0 0 4 16,-14 0 0-16,3-1 8 0,11 1-3 16,-20 4 1-16,20-4-6 15,-22 7 1-15,22-7-9 0,-25 11 3 0,14-2 1 16,-5-5-4-16,16-4-1 0,-24 15-6 16,24-15-1-16,-20 16-4 0,20-16-2 15,-10 19-5-15,10-19-4 0,2 20-3 16,-2-20 1-16,14 22-2 0,0-11 0 15,0-1-2-15,3-1-3 0,4 2-9 0,-1-8-7 16,9 8-22-16,-12-14-28 0,15 10-50 16,-2-5-74-16,-9-7-1 0,4 6 43 15,-10-9 154-15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09.01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32 93 0,'0'0'152'0,"0"0"2"16,12-8-108-16,-12 8-23 0,11-6 2 15,2 4 2-15,-13 2 1 0,27-4 1 16,-14-1-4-16,5 3-11 0,-1 2-20 0,-2-5-24 16,5 7-32-16,-6-6-23 0,0 3-46 15,6 5-41-15,-20-4 43 0,20-1 129 16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47.41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2 254 45 0,'0'0'155'0,"0"0"-89"0,0 0 1 0,0 0 0 16,-3-11 2-16,3 11-6 15,0 0-10-15,0 0-10 0,0 0-1 0,0 0-4 16,0 0-8-16,0 0-6 0,0 0-5 16,0 0-1-16,0 0-1 0,0 0 0 15,0 0-6-15,0 0 0 0,0 0 0 16,4 13 1-16,-4-13 0 0,2 19-2 15,-2-19-2-15,3 23-2 0,-2-9-1 0,1-3 1 16,-1 1-4-16,1 1 1 0,-2-13-4 16,5 17 5-16,-5-17-3 0,4 12 0 15,-4-12 4-15,0 0 0 16,0 0-2-16,0 0 4 0,0 0 1 0,11 0-3 16,-11 0-3-16,6-17 6 0,-3 3-7 15,2 0 1-15,2-1 6 0,3-7-7 16,3 2 3-16,4-7-6 0,5 2-4 15,-2-9-20-15,12 11-25 0,-13-18-63 16,5 10-105-16,5 4-3 0,-3-3-1 0,-1 12 93 16,-9-1 130-16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08.7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149 32 1 0,'0'0'13'16,"-1"-14"103"-16,1 14-99 0,0 0 1 15,0 0 3-15,0 0 8 0,0 0 4 0,13-7-2 16,-13 7 0-16,0 0 0 0,0 0 3 16,0 0 2-16,0 0-1 0,0 0 0 15,0 0-2-15,0 0 3 0,0 0-4 16,0 0-1-16,0 0-4 0,0 0-4 16,0 0-5-16,0 0-3 0,0 0-4 15,0 0-5-15,0 0-1 0,-15-7-4 16,15 7 3-16,0 0 0 0,-16-4 1 15,16 4-1-15,-11 0 1 0,11 0 0 16,-14 0 1-16,14 0 4 0,-17 2-1 0,17-2 2 16,-17 3 0-16,17-3 0 0,-15 6 0 15,15-6-1-15,-14 7-1 0,14-7-5 16,0 0 3-16,-13 13-6 0,13-13 2 16,-6 11-6-16,6-11 3 0,-6 13-1 15,6-13 1-15,-6 19 2 0,6-19-2 0,-5 22 2 16,2-10-2-16,1 0 4 15,1-1-2-15,1 1 3 0,1 1-2 16,0-2 3-16,-1-11-2 0,4 21-1 16,-4-21 1-16,4 15-1 0,-4-15-1 0,4 12 0 15,-4-12 0-15,0 0 1 0,0 0-3 16,9 13 2-16,-9-13-2 0,0 0 2 16,0 0-2-16,0 0 0 0,9 11 0 15,-9-11-2-15,0 0 1 0,0 0 4 16,13 11-3-16,-13-11 0 0,0 0 1 0,13 8 0 15,-13-8-2-15,13 1 3 0,-13-1-2 16,16 3-2-16,-16-3 3 16,22 0-1-16,-10-1-1 0,3-2 1 15,0 3 1-15,1-2-7 0,2-1-5 0,-4 0-11 16,7 5-15-16,-21-2-17 0,29 0-29 16,-29 0-29-16,16-8-53 0,-16 8-35 15,0 0 5-15,15 0 183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30:57.696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8 388 29 0,'0'0'155'15,"0"0"1"-15,-12-13-121 0,12 13 5 0,0 0 7 16,0 0 6-16,0 0-2 16,0 0-10-16,0 0 2 0,0 0-3 15,0 0 1-15,0 0-8 0,0 0-2 16,0 0-7-16,0 0-2 0,0 0-1 0,0 0-6 16,0 0-4-16,0 0-2 0,0 0 0 15,0 0-3-15,0 0-1 0,0 0-1 16,0 0 0-16,0 0-1 0,0 0-1 15,0 0 0-15,0 0-1 0,0 0-1 16,0 0 3-16,0 0-2 0,0 0-1 0,0 0 1 16,0 0-2-16,0 0 1 0,0 0 1 15,0 0 1-15,0 0 0 0,-4 14 0 16,4-14 2-16,9 18-2 16,-9-18 3-16,15 21-2 0,-4-8 1 0,0 1-3 15,0 0 1-15,0-3-2 0,1 2 1 16,-2 0-2-16,0-1 2 0,0-1-1 15,-10-11 0-15,16 20-1 0,-16-20 1 16,11 17 0-16,-11-17 1 0,0 0-2 16,0 0 2-16,11 12-2 0,-11-12 0 0,0 0 5 15,0 0-3-15,0 0 0 0,8-21 0 16,-2 4-1-16,0-4 0 16,4-7-3-16,4-7 7 0,1-8-12 15,1-4-1-15,7 0-16 0,-8-10-26 0,21 14-55 16,-9-9-107-16,0 1-3 0,1 7-3 15,-1 3 95-15,3 10 124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18.3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81 58 1 0,'0'0'71'0,"0"0"65"16,0 0-104-16,0 0-2 15,0 0 2-15,0 0 7 0,-4-12 3 16,4 12 1-16,0 0-7 0,0 0 3 15,0 0-8-15,0 0 3 0,11-15-6 0,-11 15 0 16,0 0-10-16,16-7 0 0,-16 7-2 16,18-6-2-16,-18 6-1 0,23-5-2 15,-10 1-1-15,4 3 2 0,-2-4 0 16,2 5-1-16,-3-3-1 0,1 4-2 16,-2-2 0-16,0 2-1 0,-13-1-3 0,16 6 0 15,-16-6-1-15,0 0 0 16,10 17-3-16,-10-17 3 0,-4 14-1 15,4-14 2-15,-10 14 0 0,10-14 0 16,-16 15 4-16,16-15-5 0,-20 14 7 0,20-14-8 16,-22 12 4-16,10-6-9 0,0-1 9 15,0-1-10-15,12-4 5 0,-22 6-5 16,22-6 5-16,-20 6-5 0,20-6 4 16,-14 4 0-16,14-4-2 0,0 0-1 15,0 0 0-15,-11 4 2 0,11-4 1 0,0 0-2 16,0 0 0-16,17 1-2 0,-17-1 2 15,16 0 3-15,-16 0-2 16,22 5 0-16,-10-5-2 0,0 2 1 16,1 1-1-16,-1 1 4 0,1 0-1 0,-1 1-1 15,-1 0 0-15,-11-5 0 0,17 11-1 16,-17-11 5-16,9 12-1 0,-9-12 0 16,0 11-2-16,0-11 3 0,0 0-2 15,-16 17 1-15,16-17 0 0,-19 8-2 16,7-4 0-16,-1-1-1 0,-1-1 1 0,-3 1 0 15,1 0-4-15,-3-2 4 0,1 2-1 16,-1-1-4-16,1 2-9 0,-3-6-11 16,10 10-22-16,-11-14-30 0,22 6-50 15,-14 9-69-15,1-9-7 0,13 0 78 16,-17 1 125-16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17.57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20 181 0,'0'0'172'0,"7"13"3"0,6-8-147 16,-13-5 0-16,32-1 3 0,-12-6 6 0,12 9 2 15,-7-9-7-15,11 5-5 0,-5-4-6 16,6 3-6-16,-2-1-11 15,-2-1-8-15,1 5-12 0,-8-6-12 16,6 10-13-16,-15-9-10 0,8 11-17 0,-25-6-16 16,24 2-21-16,-24-2-50 0,0 0-16 15,13 11 105-15,-13-11 66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16.4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0 1 0,'0'0'139'0,"0"0"21"16,-14 3-103-16,14-3-3 0,0 0-4 15,12 10 3-15,-12-10-9 0,18 5-2 16,-18-5-7-16,25 8-6 0,-13-7-8 0,8 5-2 16,-5-4-5-16,4 3-3 15,-4-3-8-15,0-1-11 0,4 3-21 16,-19-4-19-16,28 4-30 0,-28-4-53 15,11-3-52-15,-11 3-9 0,0 0 130 0,19 3 62 16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16.2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79 0,'0'0'165'16,"0"0"0"-16,0 0-118 0,0 0-9 16,0 0 2-16,0 0 1 0,0 0-2 15,0 0-10-15,0 0-2 0,15 7 1 0,0-2-5 16,-15-5 0-16,29 0-5 0,-15-1-5 15,2 2-8-15,-1 1-5 0,-2-1-7 16,0 3-11-16,-13-4-4 16,20 4-14-16,-20-4-15 0,12 6-24 0,-12-6-34 15,0 0-59-15,0 0-16 0,-12-4 75 16,12 4 109-16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15.81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177 74 1 0,'4'-14'0'0,"-4"14"104"15,13 4-94-15,-13-4 2 0,0 0 4 16,0 0 9-16,15-13 7 0,-15 13 5 16,0 0 2-16,10-15 2 0,-10 15 1 15,0 0 0-15,7-12 0 0,-7 12-4 16,0 0-7-16,-6-14-3 0,6 14-5 15,0 0-2-15,-12-7-2 0,12 7-2 0,-15-1-1 16,3-1-3-16,12 2 1 0,-24 2 0 16,12 2 2-16,-4-2-2 0,2 3 2 15,-2-1-4-15,1 5-7 0,0-3 2 16,1 5-3-16,-1-3 1 0,3 3-6 16,12-11 3-16,-19 21-5 0,19-21 3 15,-10 18 2-15,10-18-3 0,1 14 0 16,-1-14 0-16,14 12-1 0,-3-8-3 15,-11-4-2-15,27 4-1 0,-13-5-4 16,4 1 0-16,-3-4-5 0,3 1 2 0,-3-3-2 16,1 1 5-16,-3-4 1 0,0 2 3 15,-13 7 8-15,18-20-1 0,-18 20 10 16,10-19-2-16,-10 19 6 0,5-15-2 16,-5 15 6-16,-1-11-6 0,1 11 0 15,0 0 0-15,0 0-2 0,0 0-6 0,0 0 1 16,-11-4 0-16,11 4-1 15,0 0 1-15,0 0-5 0,-8 13 8 16,8-13-1-16,-3 14 7 0,3-14-5 16,-2 18 4-16,3-5-4 0,-2-2 3 0,4 3 2 15,-2-1-5-15,2 3 0 0,0 1-3 16,0-2 4-16,0 1-6 0,1 0 3 16,-2-4-5-16,1 2 3 0,-1-3-4 15,-2-11-1-15,2 16 0 0,-2-16 0 16,3 11-3-16,-3-11-4 0,0 0-9 0,0 0-12 15,0 0-22-15,0 0-35 0,15 1-60 16,-15-1-57-16,0 0 3 0,10-15 84 16,-12 1 116-16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15.06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40 302 0,'0'0'193'0,"16"-2"-3"0,14 1-155 16,-30 1-16-16,26-3-3 0,-8-2 4 0,9 3-2 15,-1-4 2-15,7 5-6 0,1-2-6 16,1-1-9-16,1 3-12 15,-4-5-9-15,6 7-18 0,-11-8-22 16,8 12-37-16,-12-4-81 0,-2-3-16 0,1 4-3 16,-22-2 177-16,26 4 22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12.9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0 103 0,'0'0'93'16,"0"0"-33"-16,0 0-3 0,0 0 5 15,0 0-4-15,0 0-1 0,0 0-5 16,24 10-2-16,-24-10-8 0,22 1-8 16,-8-4-9-16,5 6-8 0,-2-3-11 15,0-1-11-15,4 5-20 0,-9-8-18 16,11 9-22-16,-23-5-25 0,24-2-50 15,-10 7-49-15,-14-5 31 0,13 4 158 16,-13-4 0-16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12.7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19 117 0,'0'0'167'0,"0"0"2"16,0 0-117-16,0 0-22 0,16-2-2 16,-16 2 5-16,0 0 0 0,14-8-2 15,-14 8-8-15,17-3-5 0,-17 3-3 16,18-3-4-16,-18 3-3 0,21-4-3 0,-21 4-4 15,21 1-9-15,-21-1-11 16,22 3-15-16,-22-3-15 0,17 2-16 16,-17-2-14-16,12 3-19 0,-12-3-27 15,0 0-40-15,0 0 67 0,0 0 98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46.49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15 120 1 0,'0'21'91'0,"0"-21"64"16,0 0-111-16,-5 16 3 0,5-16-5 16,9 17-3-16,-9-17-15 0,19 13-5 15,-7-9-8-15,3 0-4 16,2-3-4-16,2-1 0 0,0-2-2 0,0-2 0 16,0-1 1-16,-2-2-2 0,-2-3 2 15,1 0 6-15,-6-2 4 0,2 1 5 16,-7-3 11-16,4 2 0 0,-9-6 6 15,6 6 1-15,-12-7 6 0,6 19-7 16,-9-27-1-16,9 27-9 0,-21-22 0 0,21 22-4 16,-28-9 0-16,13 9-7 0,-5-2-3 15,3 6-2-15,-2 0 0 0,2 2-3 16,1 2-8-16,-2 0-5 0,7 5-18 16,-6-6-10-16,15 14-35 0,-13-13-51 15,6 6-86-15,6 3 3 0,-3-6 1 16,7 8 194-16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12.1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191 9 213 0,'4'-14'167'0,"-4"14"1"15,0 0-143-15,0 0-23 0,0 0-1 16,0 0-2-16,0 0-3 0,-14 7 5 16,14-7 1-16,-20 8 10 0,20-8 0 15,-26 10 10-15,26-10-3 0,-30 15 11 16,18-4 2-16,-8-6 3 0,9 7-2 15,-7-6-7-15,7 8-1 0,-3-5-8 16,6 2-2-16,1 1-4 0,3-1-3 16,4-11-5-16,-1 22-2 0,1-22-1 0,13 18 0 15,0-11-4-15,2-2-5 0,6-1-11 16,-1-8-10-16,13 8-22 0,-12-19-28 16,18 14-42-16,-6-6-73 0,-1-8-7 15,2 4 42-15,-8-9 160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11.7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40 118 0,'0'0'165'0,"-11"-6"-2"0,11 6-122 0,0 0-13 16,-2-13-5-16,2 13-6 0,20-6-8 16,-7 2-13-16,5 3-15 0,-1-3-25 15,6 3-45-15,7 5-74 0,-15-11-5 16,11 11 92-16,-14-10 76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11.6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0 204 92 0,'0'0'48'16,"0"0"1"-16,0 0-2 0,0 0-3 16,0 0-6-16,0 0-3 0,10 11 0 15,-10-11 1-15,0 0 0 0,0 0 0 16,0 0-1-16,0 0-3 0,0 0-3 16,0 0-4-16,0 0-2 0,-6-11-7 15,6 11-5-15,0 0-4 0,-2-17-4 16,2 17 1-16,0-18-2 0,2 5 2 15,0 0-3-15,1-3 3 0,2 1-3 16,-1-3 1-16,3 2-1 0,-2-2 3 0,2 4 2 16,-1 1 0-16,-6 13 2 0,11-18-2 15,-11 18 5-15,0 0-2 0,14-14 5 16,-14 14-4-16,0 0-4 0,0 0 5 16,15-1-3-16,-15 1 2 0,10 4-4 15,-10-4 2-15,15 11-5 0,-15-11 2 0,16 16 2 16,-16-16-5-16,18 21 1 15,-10-8-2-15,1 2-1 0,0-1 0 16,-1 0 1-16,-1 1-5 0,-1-3-1 16,0 1-3-16,-6-13-2 0,9 22-7 0,-9-22-4 15,8 15-16-15,-8-15-14 0,0 0-22 16,0 0-23-16,0 0-53 0,8 16-39 16,-8-16 7-16,0 0 181 0,-17-10 0 15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09.9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39 25 62 0,'-24'2'140'15,"24"-2"-83"-15,0 0-33 0,-15-1-9 0,15 1 3 16,0 0 5-16,0 0 4 0,0 0 2 16,15 6 4-16,-15-6 2 0,28 1 9 15,-11-7 3-15,13 11 2 0,-4-10-5 16,13 10-4-16,-6-10-7 0,13 7-9 16,-3-4-5-16,5 5-8 0,0-4-5 15,0-1-14-15,5 4-20 0,-10-11-37 16,10 11-52-16,-2-3-78 0,-11-7 5 15,3 5 14-15,-12-7 176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7:53.73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0 380 0,'-18'-2'162'0,"18"2"-63"0,0 0-263 15,0 0-32-15,0 0 4 0,0 0 104 16,17 9 88-16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7:51.43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191 97 97 0,'0'0'140'0,"0"0"-27"0,0 0-87 16,0 0 4-16,-8-15 3 0,8 15-6 0,-1-12-4 15,1 12-2-15,-4-14 3 0,4 14-2 16,-8-13 2-16,8 13-2 0,-9-11-3 15,9 11-3-15,-12-8-3 0,12 8-1 16,-16-1-3-16,16 1-1 0,-18 4-5 16,18-4 2-16,-22 11-3 0,10-3 1 0,-1 1-1 15,2 1 2-15,-1 1-2 0,1 2 3 16,0 0-4-16,3 1 2 16,0-2-1-16,3 1 2 0,3-1-4 15,1-1 4-15,1-11-5 0,8 18 3 0,-8-18-1 16,18 11 0-16,-6-6-1 0,0-3 0 15,2-1 0-15,-1-2 1 0,1-2 0 16,-2-1-1-16,1-2 1 0,-13 6-1 16,17-16 4-16,-17 16-4 0,13-17 3 15,-13 17-3-15,5-19 3 0,-5 19-3 0,1-14 3 16,-1 14-4-16,0 0 3 0,0-14-2 16,0 14-1-16,0 0-1 15,0 0 1-15,0 0-1 0,0 0 0 16,0 0 1-16,0 0-2 0,1 11 2 0,-1-11 0 15,7 13 1-15,-7-13-1 0,14 12 2 16,-14-12-3-16,22 13 2 0,-9-8-2 16,-1 0-2-16,3-2-5 0,-2-3-1 15,1 4-4-15,-2-6 0 0,1 3 1 16,-13-1-3-16,18-5 0 0,-18 5 3 0,12-9 5 16,-12 9 0-16,0 0 5 0,10-14-1 15,-10 14 2-15,0 0 0 0,0 0 2 16,0 0-1-16,0 0-1 0,8-12 0 15,-8 12-1-15,0 0 0 0,0 0 0 16,0 0 0-16,0 0-1 0,0 0 3 16,10 11 0-16,-10-11 1 0,0 0-1 15,0 0 1-15,7 11 0 0,-7-11 0 16,0 0 1-16,0 0 1 0,0 0 7 16,0 0 5-16,0 0 1 0,0 0-1 0,0 0 1 15,0 0-1-15,0 0 1 0,3-11-3 16,-3 11-5-16,-1-15-8 0,1 15 3 15,1-25-2-15,0 13 2 0,2-2-3 16,-1 3 4-16,2-3-4 0,0 2 2 16,2 1-2-16,-6 11 1 0,13-16-1 0,-13 16 0 15,14-10 0-15,-14 10-1 16,15-4 1-16,-15 4-1 0,17 5 1 16,-17-5 0-16,18 13-1 0,-18-13 1 15,21 17 1-15,-21-17-1 0,22 19 1 0,-22-19 0 16,21 17 0-16,-21-17 0 0,18 13 1 15,-18-13-1-15,12 8 2 0,-12-8-2 16,0 0 1-16,13 1 0 0,-13-1 0 16,0 0-1-16,0 0 1 0,7-16 0 15,-7 16-1-15,2-12 1 0,-2 12-2 0,4-11 3 16,-4 11-2-16,0 0 0 0,7-11-2 16,-7 11 2-16,0 0-1 15,0 0 0-15,0 0 0 0,12 1-2 16,-12-1 3-16,0 0-2 0,13 17 3 0,-13-17-3 15,15 18 3-15,-15-18-3 0,22 19 3 16,-8-10-1-16,2 0 0 0,2-2-1 16,3 1 2-16,0-2-5 0,1-1 0 15,1-1 0-15,-2-2 0 0,-1-1-1 16,-2-2 0-16,-3-1 1 0,-2-2-1 0,-2-2 4 16,-11 6-1-16,16-14 3 0,-16 14-1 15,9-17 2-15,-6 5 0 0,-3 12 5 16,-3-20-2-16,3 20 1 0,-9-17 2 15,9 17 1-15,-13-12-2 0,13 12 1 16,-14-5-3-16,14 5 0 0,-14 4-2 16,14-4 1-16,-13 10-1 0,13-10-3 15,-12 17 3-15,12-17-1 0,-6 22 2 16,6-22-1-16,2 24 2 0,2-13-3 16,4 1 2-16,-8-12 0 0,25 17 0 0,-7-10 0 15,4-2-2-15,2-3-1 0,3 0-1 16,4 0-11-16,-6-7-21 0,12 8-37 15,-11-7-68-15,-3-2-43 0,5 4-7 16,-9-7 61-16,4 6 126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7:50.1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170 57 90 0,'11'-1'156'15,"-11"1"-36"-15,-1-14-61 0,1 14-1 0,4-18 3 16,-4 18-13-16,1-13-10 0,-1 13-8 0,0 0-6 16,-5-11-11-16,5 11-5 0,0 0-1 0,-16-2-4 15,16 2-2-15,-17 6-1 0,17-6-1 16,-22 11 1-16,9-4 2 0,-1 1-4 15,0 1 3-15,0 0-2 0,0-1 1 16,1 0-1-16,0 1 2 0,13-9-2 16,-19 13 1-16,19-13-2 0,-11 15 2 0,11-15-2 15,1 14 2-15,-1-14-2 0,14 17 2 16,-14-17-2-16,24 18 2 16,-8-9-1-16,2 0 2 0,2-1-2 15,0 1 1-15,1-1-1 0,-1 1 2 0,-1 0-3 16,-2-1 2-16,-3 0-2 0,-2 1 1 15,-12-9-1-15,13 16 2 0,-13-16-2 16,-2 14 1-16,2-14 1 0,-16 11 1 16,3-6-2-16,-2 0 3 0,-3-2-3 15,-3-1-1-15,0 1-2 0,-2-3-2 0,3 2-6 16,-2-6-10-16,8 6-12 0,-5-9-22 16,19 7-34-16,0 0-82 15,-15-2 6-15,15 2 35 0,0 0 131 16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27.7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14 344 0,'0'0'178'15,"19"-9"-77"-15,-6 10-98 0,7 1-4 16,3-2 4-16,5 0 4 0,5 1 1 0,0-3 3 16,6 2-1-16,-3-2-1 15,2 1-3-15,-1 1-8 0,-5-3-17 16,3 8-11-16,-10-9-22 0,6 11-15 16,-14-10-30-16,1-1-58 0,0 10-27 0,-18-6 108 15,18 6 74-15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27.51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30 61 1 0,'0'0'113'0,"0"0"16"0,0 0-114 0,0 0 0 15,0 0 5-15,13-16 6 0,-13 16 5 16,16-12 6-16,0 9 1 0,-16 3 7 15,27-11 0-15,-27 11-3 0,29-10-5 16,-17 5-5-16,7 4-6 0,-7-2-6 16,3 3-6-16,-15 0-5 0,21 0-3 0,-21 0 1 15,13 6 1-15,-13-6-1 0,0 0 0 16,-6 16 1-16,6-16 2 0,-18 18 2 16,9-5 2-16,-8-3-4 15,2 4-1-15,-4-2-1 0,1-1 1 0,-2 2-4 16,1 0 0-16,0-4-3 0,0 2 0 15,4-1-2-15,1-3 2 0,14-7-3 16,-15 13 2-16,15-13-2 0,0 0 1 16,7 11-1-16,4-11 1 0,4-1 0 15,2 1-1-15,4-1 2 0,1-2-3 0,4 2-3 16,-4-5-3-16,4 5-6 0,-5-4-8 16,4 8-16-16,-10-11-18 0,9 14-26 15,-24-6-40-15,14-8-68 16,-2 10 0-16,-12-2 96 0,0 0 94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26.7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0 201 0,'-12'8'180'0,"12"-8"10"0,9 14-145 0,-9-14-9 15,14 4-12-15,-1-6 0 0,8 4-14 16,5-3-19-16,-1-4-37 0,12 2-74 15,1 4-60-15,-8-9-10 0,9 8 26 16,-12-7 164-16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46.13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0 77 0,'0'0'171'0,"0"0"1"16,0 0-126-16,0 0 10 15,0 0 5-15,0 0-8 0,0 0 0 16,-3 11-11-16,3-11-4 0,-3 22-12 16,-2-10-1-16,6 8-8 0,-4-3-9 0,3 4 4 15,-2 2-10-15,2 0 1 0,0-1-3 16,0 3 1-16,0-4-7 0,0-1-7 16,2-1-5-16,-4-7-9 0,7 6-18 15,-5-18-19-15,2 20-28 0,-2-20-25 16,0 0-53-16,0 0-24 0,0 0 78 0,7 14 116 15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26.6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64 331 0,'19'-7'181'16,"-19"7"9"-16,1-15-184 0,17 9 0 15,3 0-10-15,1 2 1 0,3 1-8 16,-6-6-14-16,4 8-12 0,-10-8-18 0,8 13-13 16,-21-4-28-16,15-8-27 0,-15 8-58 15,0 0 71-15,0 0 110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25.6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53 309 0,'0'0'183'0,"12"15"9"0,0-14-175 16,2-5-1-16,7 4 1 0,1-7 1 16,8 3 1-16,0-5-12 0,3-1 5 15,1 3-16-15,-3-1-13 0,4 4-14 16,-11-7-14-16,9 12-22 0,-18-11-19 0,9 14-16 16,-24-4-21-16,19-2-5 0,-19 2 3 15,0 0 64-15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25.3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228 92 1 0,'-3'-14'68'0,"18"17"60"16,-15-3-100-16,7-13-16 0,-7 13-4 16,7-13 1-16,-7 13 0 0,2-13-4 15,-2 13 0-15,-5-15 4 0,5 15 4 0,-16-13 7 16,16 13 0-16,-24-9 4 0,10 7-4 16,-3-1 4-16,-1 5-5 0,-2-2-3 15,2 3-4-15,-4 1-2 16,4 2 2-16,-2-2 0 0,5 3 2 0,-1-2-2 15,5 2 2-15,-1 0-4 0,12-7 0 16,-11 15-6-16,11-15-1 0,0 15-3 16,0-15 0-16,11 22 0 0,-11-22 1 15,20 24-1-15,-7-12 0 0,2 0 1 16,1 0 0-16,1 1-1 0,1-2 1 0,-2 0-3 16,0-1 3-16,-3-2-3 0,-1 3 3 15,-12-11-2-15,17 16 3 0,-17-16-2 16,6 12 1-16,-6-12-1 0,0 0 1 15,-9 12 0-15,9-12 0 0,-17 3 0 16,6-3-1-16,0 0 0 0,-3-1 0 16,1 0 1-16,0-3-1 0,0 1 1 15,2-3-2-15,-1-1 2 0,12 7-1 16,-16-19 3-16,10 8 0 0,3-2 3 16,2 1 0-16,3-1 5 0,-2 13-2 0,13-22 6 15,-2 13-3-15,2-2 2 0,4 4-4 16,0 0 1-16,4 2-3 0,-2-1-1 15,3 3-2-15,0-3-2 0,0 4-2 16,-1 1-3-16,-3-1-4 0,2 2-6 16,-6-2-5-16,4 3-10 0,-18-1-11 0,20 2-20 15,-20-2-25-15,0 0-72 0,0 0-17 16,0 0 58-16,0 0 114 16,-23-7 0-16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21.42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167 44 1 0,'11'0'128'15,"-18"-14"12"-15,7 14-114 0,-7-15-4 16,7 15 4-16,0 0 3 0,-12-12 4 15,12 12-3-15,-16-1 1 0,16 1 0 16,-22 5 3-16,22-5 0 0,-26 12-1 16,17-1 0-16,-11-4-3 0,11 9-2 0,-8-6-6 15,8 3-2-15,-3 0-8 0,6 3 0 16,1-2-3-16,4 1-3 0,1-3-3 16,4 3 2-16,3-3-5 15,3 2 2-15,3-4-2 0,3-2 2 0,3-1-5 16,2-3-2-16,4 1-10 0,-3-7-14 15,10 7-19-15,-11-15-29 0,10 11-36 16,0-2-81-16,-10-6 5 0,5 6 81 16,-12-11 108-16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21.0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54 33 0,'2'-15'137'0,"-2"15"-82"0,3-12-6 16,-3 12-3-16,0 0-1 0,8-17 0 16,-8 17-5-16,0 0-6 15,16-5-3-15,-16 5-2 0,13-5-4 0,-13 5-3 16,15 0-4-16,-15 0-2 0,21 0-2 15,-21 0-1-15,23 9-3 0,-12-2-3 16,2 4 2-16,-1-2-3 0,1 6 1 16,-2 0-4-16,0 2 3 0,-2 1-5 15,-1 2 3-15,-3-2-3 0,-1 1 3 0,-3-2-1 16,-3 0 1-16,-2-3-2 0,-3 0 2 16,-2-3-2-16,-2 0 2 0,-2-3-1 15,-3 1-1-15,0-2-3 16,-1 0 1-16,1-1-5 0,0-2-8 0,5 4-15 15,-6-11-13-15,17 3-22 0,-18 6-35 16,18-6-54-16,0 0-36 0,-8-12 44 16,8 12 144-16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20.7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12 71 0,'0'0'34'0,"0"0"4"15,0 0 3-15,6-12 6 0,-6 12 0 16,0 0 1-16,0 0-2 0,0 0-2 16,0 0-3-16,0 0-3 0,0 0-7 15,0 0-3-15,0 0-3 0,0 0 0 16,0 0-2-16,0 0 1 0,4 14-2 0,-4-14-4 16,-1 20 1-16,-1-7-2 0,2 2-4 15,-1 2-6-15,2 2 1 0,-1-1-6 16,2 1 2-16,-2-1-5 0,2-1 2 15,0-2-4-15,0-1 5 0,-1-2-4 16,1-1 4-16,-2-11-4 0,3 18 2 16,-3-18-6-16,0 0-2 0,6 14-7 15,-6-14-11-15,0 0-13 0,0 0-20 16,0 0-20-16,0 0-41 0,0 0-42 16,4-11-21-16,-4 11 123 0,-4-12 60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7:53.52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79 90 0,'0'0'65'16,"0"0"-9"-16,0 0-11 0,17 6-9 0,-17-6-8 16,15 14 2-16,-15-14-5 15,18 16-3-15,-18-16-7 0,25 16 2 16,-13-12-2-16,4 4 1 0,-2-6-1 16,2 3-1-16,-1-5-3 0,1 2-1 0,-4-4-1 15,0-1-5-15,-12 3 0 0,21-8 0 16,-21 8 4-16,13-13 2 0,-13 13 7 15,7-18 2-15,-9 7 3 0,2 11 1 16,-3-21 4-16,3 21-2 0,-12-21 1 16,12 21-3-16,-18-17-1 0,18 17-5 0,-24-16-1 15,24 16-4-15,-24-13-1 0,24 13-3 16,-25-6-1-16,14 5-6 16,11 1-10-16,-24 3-12 0,18 9-19 15,-11-11-20-15,17 13-49 0,0-14-83 0,-13 14-4 16,13-14 3-16,0 0 189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7:53.24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0 40 0,'-11'9'160'0,"11"-9"10"15,9 20-106-15,-9-20-6 0,-2 18 4 16,2-18-5-16,0 23-17 0,-2-11-11 15,7 5-5-15,-4-2-12 0,2 1-2 16,1-1-8-16,-1-2 0 0,1 0-3 16,-4-13-2-16,6 20-13 0,-6-20-14 15,9 12-23-15,-9-12-25 0,0 0-14 16,0 0-34-16,12-4-29 0,-12 4-20 0,0 0 175 16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7:52.98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147 184 1 0,'0'0'56'15,"0"0"45"-15,0 0-68 0,4-15 3 16,-4 15 4-16,0 0-1 0,0 0 0 16,-5-16 3-16,5 16 1 0,0 0-2 15,0 0-4-15,-16-16-2 0,16 16-6 16,-13-3-4-16,13 3-5 0,-19 2-4 16,19-2 1-16,-22 8-4 0,22-8 1 0,-24 17-2 15,24-17 2-15,-22 22-2 0,13-10-1 16,0 1-3-16,4 0-2 0,0 0-4 15,3 0 1-15,2-13-2 0,1 21 2 16,-1-21-3-16,8 14 0 0,-8-14 1 16,16 6 1-16,-16-6 0 0,21-4 0 0,-10 0 0 15,0-1-1-15,2-3 0 16,-1-3-1-16,-1 1 0 0,1-2-2 16,-12 12 4-16,20-20-1 0,-20 20-1 15,17-17-2-15,-17 17 2 0,0 0-2 0,13-12 2 16,-13 12-1-16,0 0 0 0,0 0-2 15,11 16 1-15,-11-16 1 0,11 17 0 16,-11-17 2-16,15 19-2 0,-15-19 1 16,21 17-1-16,-10-10 1 0,2 0-6 15,0-2-3-15,3 0-6 0,-4-5-2 0,4 3-4 16,-16-3-3-16,23-7-3 16,-23 7 1-16,17-14 5 0,-13 1 2 15,-4 13 8-15,6-26 0 0,-5 10 7 16,-3-2 0-16,0-3 6 0,-1 0-4 0,0-4 5 15,-1 4 2-15,2-3 2 0,-1 5 5 16,1 0 3-16,2 4 3 0,-2 2 0 16,2 13 1-16,0-14-4 0,0 14 0 15,0 0-2-15,0 0-6 0,0 0 0 16,4 17-4-16,-4-17 2 0,5 25-1 0,-2-10 4 16,3 4-1-16,-1 0-2 0,3 2 2 15,-3-1-5-15,3 1 1 0,-3-1-2 16,2 0 3-16,-2 0-5 0,1-3 1 15,-2 0-2-15,-2-4-5 0,2 0-13 16,-4-13-8-16,4 16-12 0,-4-16-7 16,0 0-12-16,0 0-11 0,0 0-6 15,-14-4 3-15,14 4 13 0,-11-12 8 16,11 12 12-16,-19-21 7 0,6 10 14 16,1-2 17-16,-2 1 20 0,1 1 12 0,-1-1 12 15,14 12 10-15,-23-17 9 0,23 17 5 16,-15-11 3-16,15 11-7 0,0 0-9 15,0 0-12-15,0 0-10 0,0 0-10 16,12-9-9-16,1 8-6 0,2-3-3 16,4 2-4-16,4 0-4 0,0-2-14 15,7 6-27-15,-8-6-32 0,4 0-72 0,3 7-24 16,-11-8-3-16,6 8 155 16,-12-10 22-16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7:52.10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55 69 0,'0'0'142'0,"0"0"7"16,2 13-120-16,-2-13-3 0,0 11 3 0,0-11 0 15,3 18-2-15,-3-18-1 0,6 23 1 16,-5-11-6-16,6 4-1 0,-3-4-3 15,2 3 1-15,-6-15-2 0,11 22-1 16,-11-22-5-16,11 16-2 0,-11-16-1 16,0 0 7-16,0 0 1 0,12 14 0 0,-12-14-1 15,0 0-1-15,0 0 1 0,-4-14-1 16,4 14 1-16,-5-20-11 16,1 7-1-16,0-3-3 0,0-1 3 15,-1 0-3-15,2-1 4 0,0 2-6 0,1-1 4 16,2 3-2-16,2 1 2 0,2 2-1 15,-4 11 0-15,13-17-2 0,-13 17 2 16,20-11 0-16,-8 7-2 0,0-1-5 16,3 4-5-16,-3-3-8 0,6 9-14 15,-18-5-16-15,31 2-25 0,-31-2-29 0,23-3-73 16,-6 10-5-16,-17-7 45 0,27 4 137 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45.66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332 18 85 0,'0'0'164'0,"8"-18"-73"0,-8 18-18 16,0 0 4-16,15-1-5 0,-15 1-7 15,0 0-12-15,0 0-12 0,0 0-6 16,0 0-8-16,0 0-4 0,-18 1-8 16,18-1-2-16,-21 11-10 0,6-2 3 15,-4-1-2-15,0 1 2 0,-4 1 0 16,0-1-1-16,-2-1 0 0,0 3 1 15,-2-1 4-15,2 0-3 0,0 0 0 16,4 0-1-16,0-1-3 0,5-1 4 16,2-1-5-16,14-7 1 0,-16 10-3 0,16-10-3 15,0 0 3-15,-2 11 1 0,2-11 0 16,12 5-1-16,-12-5-1 0,23 7-1 16,-8-4-1-16,3 1 6 0,1 0-4 15,2 1-1-15,3-3-5 0,-2 5 2 16,5-2-5-16,-5-2-8 0,6 6-14 0,-11-14-27 15,13 16-42-15,-16-8-82 0,1-2-20 16,0-1-3-16,-15 0 118 0,18 1 88 16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7:41.8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50 16 0,'0'0'118'0,"-8"-12"1"0,8 12-110 15,0 0-1-15,0-13 4 0,0 13 1 16,0 0-1-16,0 0 1 0,6-11 3 0,-6 11 2 16,0 0 0-16,0 0 3 0,0 0 2 15,17-5 0-15,-17 5-2 0,15-1 0 16,-15 1 0-16,22 0-2 0,-8-3 0 15,5 3-4-15,-3-4-3 0,6 5-1 16,-3-2-3-16,2 3 0 0,-5-1-3 0,3 3-1 16,-7 0-1-16,0 2 1 0,-12-6-1 15,15 15 2-15,-15-15-2 0,7 20 2 16,-7-20-2-16,0 25 0 0,-2-13-2 16,-2 2 4-16,0 1-5 0,-1 0 4 15,-2 0 4-15,-1 4-3 0,-1-3 8 16,0 5-7-16,-2-1 8 0,1 3-9 15,-2-2 8-15,2 5-9 0,0-3 0 16,1 1-3-16,1 4-1 0,3-3 3 16,2 3-6-16,3-1 4 0,3-1-3 0,3 1 2 15,2-1-4-15,4-1 6 0,2-3-6 16,2-1 6-16,1-3-7 0,3 1 6 16,2-1 3-16,-1-2-2 0,4 0 3 15,0-2-9-15,-2 0 10 0,2 0-11 16,-2-1 11-16,-2-3-11 0,-2 0 4 15,-2-2-5-15,-3-2 3 0,-14-6 3 16,19 9 0-16,-19-9 2 0,0 0 2 16,11 3 4-16,-11-3 2 0,0 0 0 15,0 0 0-15,-11 3 0 0,11-3-2 0,-14 4 0 16,14-4-3-16,-20 10-2 0,8-3-2 16,12-7 2-16,-22 15-1 0,22-15 1 15,-20 21-3-15,11-6 2 0,-1 1-3 16,0 1 3-16,3 2-4 0,-1 3 4 15,2 2-6-15,1 2 7 0,2 0-9 0,2 1 9 16,1 3-6-16,3 0 7 16,1 0-1-16,3 4-4 0,0-2 5 15,3 4-4-15,1 2 6 0,1 1-6 16,1 1 5-16,1 5-7 0,2-2-2 0,0 0 7 16,-1-1-10-16,-1 0 9 0,-1-2 0 15,-1-1-3-15,-2-4 3 0,-4-2-4 16,-4-2 7-16,-2-1-6 0,-1-3 10 15,-5-1-7-15,-2-5-1 0,-3-2 4 16,-3-2-2-16,-2 0 4 0,-2-5-6 0,-3-1 2 16,-5-3-2-16,0-5-2 0,-2 1-1 15,-3-5-4-15,2 0-6 0,-5-5-7 16,8 6-12-16,-7-11-25 16,16 13-44-16,-7 1-94 0,2-9-1 0,8 6 2 15,-1-8 165-15,15 8 28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28.3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103 38 35 0,'0'0'137'0,"0"0"6"16,16 6-125-16,-16-6-6 0,15-3 7 16,-15 3 6-16,22-6 9 0,-22 6-2 15,27-10 3-15,-16 2 1 0,8 6 2 16,-8-6-4-16,8 6-4 0,-8-3-8 15,4 4-6-15,-15 1-5 0,20-1-8 16,-20 1 2-16,13 6-7 0,-13-6 4 16,5 12-4-16,-5-12 4 0,-4 14-3 15,4-14 2-15,-11 16 2 0,11-16-1 16,-19 15 2-16,6-6-3 0,0-2 3 0,-1-1-3 16,-1-2 2-16,-1 2-1 0,1-2 1 15,1 0-2-15,2-2 0 0,0 0 2 16,12-2-2-16,-16 3-3 0,16-3 2 15,0 0 0-15,0 0 0 0,0 0 0 16,0 0-1-16,14 2 0 0,-14-2 1 16,25 5 1-16,-9-2-1 0,2 3 0 15,0 0-1-15,1 3 0 0,1 1 0 16,-2 1-1-16,-1 0 2 0,0 1-2 16,-4-3 1-16,-1 0-1 0,-12-9 2 0,15 20 1 15,-15-20 1-15,4 15-1 0,-4-15 0 16,-10 13-1-16,10-13 3 0,-21 12-3 15,7-9 1-15,-4 0-2 0,-2-1 2 16,-3-1-1-16,0-1-1 0,-1 1-3 16,-2-2-8-16,3 3-14 0,-8-7-21 0,11 8-32 15,-7 1-76-15,1-9-28 0,9 8 0 16,-7-12 164-16,12 13 19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26.3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28 69 0,'3'-12'142'0,"17"2"-60"0,-7 9-54 15,0-3 3-15,2 4 0 0,0-1-2 16,1 5-10-16,-2-2-7 0,0 2 1 0,-3 0 1 16,1 2 0-16,-12-6 2 0,15 15 4 15,-15-15 2-15,2 19 2 0,-2-19 2 16,-8 23-2-16,8-23-5 0,-16 25 1 15,3-15-3-15,4 5 1 0,-6-4-6 16,3 4 4-16,-3-6-4 0,3 3 2 16,-3-3-2-16,15-9-2 0,-23 20-6 15,23-20 1-15,-19 15-2 0,19-15-2 16,-12 10-3-16,12-10 2 0,0 0 0 16,0 0 1-16,0 0 1 0,0 0-2 0,16 10 0 15,-4-10 1-15,4-1 2 0,4 1-2 16,1-2 1-16,3 2-1 0,1 0-4 15,-1-2-6-15,2 2-4 0,-3-4-9 16,5 8-14-16,-10-11-19 0,9 11-33 16,-10-8-45-16,-4-4-51 0,9 9-2 0,-11-10 128 15,9 12 58-15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25.9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0 317 0,'0'0'187'0,"-1"25"2"16,7-8-169-16,-5 0-11 0,3 4 2 0,-1-1-3 15,3 2 1-15,-2-1-8 0,1-1 2 16,0-3-5-16,-2 0 3 0,0-3-2 16,0-3-2-16,0 1-9 15,-3-12-3-15,3 16-16 0,-3-16-18 0,-1 11-21 16,1-11-16-16,0 0-10 0,-14-2-16 15,14 2-12-15,0 0-29 0,-19-8 153 16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24.42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12-2 159 0,'-12'4'75'0,"12"-4"-1"0,0 0-8 16,0 0-6-16,12 3-8 0,-12-3-8 16,26 0-8-16,-10-3-5 15,10 4-10-15,-2-3-12 0,3 0-25 0,6 4-48 16,-4 1-75-16,-6-8-38 0,10 9 5 15,-15-7 114-15,9 7 58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24.2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21 153 0,'0'0'167'16,"0"0"1"-16,0 0-139 0,0 0-2 15,12-11 2-15,2 14 1 0,-14-3 6 16,22-4-7-16,-22 4-5 0,27-3-10 16,-15 0 0-16,4 3-3 0,-1 0-9 15,-1-3-5-15,2 5-13 0,-16-2-10 16,24-1-10-16,-24 1-12 0,20-1-25 16,-20 1-12-16,0 0-12 0,0 0-16 0,0 0-23 15,0 0 37-15,0 0 99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23.7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145 59 39 0,'-4'-15'144'0,"4"15"-9"0,12-15-119 15,-12 15-6-15,-2-13-1 0,2 13 4 16,0 0 2-16,-8-12-1 0,8 12 1 0,-13-4 2 16,13 4 6-16,-16 2 3 0,16-2 8 15,-21 13-1-15,21-13 1 0,-25 16-2 16,14 0 1-16,-4-7-6 0,5 6 0 15,-3-3-5-15,5 4-7 0,1-4-3 16,4 4-3-16,3-3 2 0,6 2-9 0,3-4 6 16,3 1-8-16,4-4 4 15,4-3-10-15,5 2-3 0,-1-9-17 16,8 6-22-16,-9-15-32 0,12 6-54 16,2 3-61-16,-11-12 6 0,8 8 98 0,-12-14 91 15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23.4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52 1 0,'5'-11'84'0,"-5"11"48"0,17-2-95 16,-17 2-10-16,9-11-4 0,-9 11 4 15,15-10 4-15,-15 10 4 0,20-9-2 16,-20 9-1-16,25-7-4 0,-25 7-3 16,26-3 0-16,-26 3-2 0,25 5-4 15,-25-5-4-15,22 8-4 0,-22-8-2 16,15 10 3-16,-15-10-2 0,12 13-1 0,-12-13-6 16,6 15 0-16,-6-15-2 0,-1 14 0 15,1-14 0-15,-6 14 2 0,6-14-4 16,-13 13 2-16,13-13 1 0,-14 6-1 15,14-6 0-15,-18 7 0 0,18-7 0 16,-19 3-1-16,19-3 1 0,-15-1-2 16,15 1 0-16,0 0 1 0,-12 0 0 15,12 0-1-15,0 0-1 0,0 0 1 16,13-5 0-16,-13 5 1 0,20 0 0 16,-6 2 0-16,1-1 1 0,2 3-2 0,2 2-1 15,-3 2 2-15,3 0-2 0,-2 3 2 16,-1-2-4-16,-3 2 3 0,-2 0 0 15,-4 1 0-15,-7-12 1 0,6 20 0 16,-6-20 6-16,-7 17-5 0,7-17 8 16,-19 15-9-16,4-9 7 0,0-1-6 0,-5-1 7 15,1 0-7-15,-1 1-2 0,-2-2 2 16,0 0-3-16,2-1-3 0,2 0-6 16,-1-3-12-16,8 4-11 15,-5-8-16-15,16 5-14 0,-15-4-12 0,15 4-11 16,0 0-10-16,2-11-21 0,10 14 4 15,-12-17 114-15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22.9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32 0 74 0,'0'0'149'0,"0"0"2"0,0 0-122 16,0 0-9-16,4 16 5 0,-4-16 5 15,0 0 4-15,-7 11-1 0,9 1-1 16,-2-12-3-16,-2 19 0 0,2-19-6 16,-2 23-6-16,-1-11-7 0,3 3-1 0,-1-1-5 15,1 2 0-15,-1-1 0 0,1-1-5 16,-1 1 5-16,-1-2-5 16,-1 0 3-16,3-13-10 0,-2 18-3 15,2-18-19-15,-3 13-14 0,3-13-22 0,0 0-23 16,0 0-29-16,-11-1-46 0,11 1-6 15,0 0 161-15,0 0 9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21.9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 69 1 0,'-18'2'83'0,"18"-2"-1"15,0 0-39-15,0 0-2 0,0 0 4 16,0 0 9-16,0 0 0 0,-2-13 1 16,16 16-2-16,-14-3 0 15,27-4 0-15,-14-6 4 0,16 11-5 0,-6-9-10 16,13 9-9-16,-5-8-6 0,11 5-6 15,0-2-5-15,7 1-6 0,0-1-5 16,1 2-8-16,1 0-7 0,-6-3-12 16,7 6-11-16,-12-9-15 0,8 11-39 15,-17-8-60-15,-1 2-60 0,1 5 9 0,-13-5 74 16,4 7 124-16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45.02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 37 1 0,'0'0'133'0,"0"0"28"16,-1 17-101-16,1-17 1 0,-5 16-6 15,5-16-7-15,-3 19-13 0,3-19-9 16,1 19-10-16,-1-19-1 0,7 15-4 16,-7-15-3-16,15 9-3 0,-15-9-1 15,21 4-2-15,-8-5-2 0,1-1-1 16,1-3-1-16,0 0 3 0,-1-1-2 15,-1 1 0-15,-1-6-1 0,-1-1 7 0,-11 12-3 16,16-17 1-16,-16 17 7 0,9-14 0 16,-9 14 1-16,0-18 10 0,0 18-6 15,-9-14 1-15,9 14-1 0,-18-14 4 16,4 4-11-16,1 8 8 0,-2 1-6 16,0 2-8-16,0 1-6 0,-1 2-2 15,16-4-13-15,-28 10-25 0,24 1-33 16,-11-6-56-16,-1-1-65 0,11 7 6 15,5-11 68-15,-13 17 124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28:52.344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-1 422 121 0,'0'0'162'16,"0"0"7"-16,0 0-141 0,0 0 3 15,0 0 2-15,0 0 5 0,16-7 3 0,-16 7-4 16,0 0-3-16,0 0-10 0,0 0 5 16,0 0-7-16,0 0 1 0,0 0-7 15,0 0 6-15,0 0-11 0,0 0 4 16,0 0-1-16,0 0-6 0,0 0 3 15,0 0 1-15,0 0-3 0,0 0 1 16,0 0-4-16,0 0-1 0,0 0 0 16,0 0 2-16,0 0-5 0,0 0 1 15,0 0-1-15,0 0-2 0,0 0 1 16,0 0 4-16,0 0-1 0,0 0-2 0,0 0 3 16,0 0-5-16,15 15 9 0,-15-15-9 15,10 19 10-15,-10-19-11 0,12 23 8 16,-5-9-7-16,-1 0 6 0,-6-14-4 15,12 24-2-15,-12-24 3 0,12 21-2 16,-12-21 1-16,10 18-1 0,-10-18-1 0,8 13 1 16,-8-13-1-16,0 0 1 15,8 13 0-15,-8-13 0 0,0 0-1 16,0 0 2-16,0 0-1 0,0 0 4 16,0 0-1-16,0 0-4 0,12-12 0 0,-7 0 0 15,1-2 0-15,2-7 0 0,4-4 0 16,2-7 0-16,4-4 0 0,6-8 0 15,2-5 0-15,8-1-11 0,-1-10-16 16,13 17-30-16,-15-14-93 0,13 12-74 16,-3 5-1-16,-3 10 1 0,-4 11 120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28:30.70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2 69 0,'-2'-12'162'16,"14"19"6"-16,-12-7-127 0,16 7 1 0,2 5 5 15,-6-7 2-15,13 15 3 16,-8-9-12-16,12 13 2 0,-7-7-12 16,9 13-4-16,-6-5 4 0,6 9-11 15,-8-3 2-15,3 5-9 0,-5-1-1 0,-1 4-8 16,-5 1 4-16,-4 2-3 0,-5 0-9 16,-4-4 3-16,-4 0-9 0,-7-6-2 15,3 5-16-15,-12-14-28 0,10 6-65 16,-4-9-88-16,-8-7 10 0,4 6 0 15,-7-15 175-15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28:30.13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221 9 1 0,'-13'-11'98'16,"13"11"42"-16,0 0-106 0,0 0 2 15,-17 3-2-15,5-4 0 0,12 1 2 16,-23 5-3-16,23-5-4 0,-28 8-4 16,16-1-5-16,-7-2 0 0,7 5-4 15,-7-5 2-15,7 4-8 0,-2-1 2 16,14-8-5-16,-20 11-2 0,20-11-2 15,-12 9-2-15,12-9 0 0,0 0-1 16,0 0 3-16,0 0 0 0,0 13 1 16,0-13 1-16,13 9 1 0,-13-9 0 0,22 8 1 15,-8-2-3-15,3-2 0 0,3 3-1 16,-1-2-1-16,3 1-1 0,0 1 2 16,-1 2 0-16,1 4 3 0,-4-2-2 15,0 2 4-15,-6 1-3 0,-1-1 4 16,-11-13-1-16,8 25 0 0,-11-13-4 0,3-12 1 15,-15 19-2-15,4-10 0 16,-4-1-1-16,-3-1 0 0,-1 0-4 16,-3-5-3-16,1 2-8 0,-3-5-9 15,7 7-15-15,-8-13-25 0,11 10-35 0,-4 0-73 16,-2-10-15-16,20 7 45 0,-25-10 140 16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28:29.71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54 272 0,'0'0'178'15,"21"-11"2"-15,-21 11-170 16,20-12-1-16,-3 7-4 0,1 2-2 16,4-2-4-16,1 4-12 0,-2-4-19 15,8 8-33-15,-7-6-35 0,-7-3-78 0,12 8-1 16,-13-9 91-16,9 14 88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28:29.4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25 311 73 0,'0'0'137'0,"-10"17"-16"15,10-17-115-15,0 0 1 0,-13-11-1 0,13 11 0 16,-3-16-1-16,3 16 0 0,1-24 3 16,2 10-1-16,0-4 6 0,4 0 0 15,-1-7 3-15,4 3 1 16,0-5 6-16,3 7 0 0,-2-7 5 0,4 7-1 16,-4-4-1-16,6 7 0 0,-7 0-2 15,4 7 3-15,-14 10-6 0,21-15 1 16,-21 15-5-16,18-5-1 0,-18 5 0 15,12 6-3-15,-12-6 3 0,11 14-6 16,-11-14 2-16,10 22-3 0,-7-9 0 0,3 4-4 16,-1-2-1-16,1 2 0 0,0-2-4 15,0 2 3-15,0-1-3 0,0 2 2 16,1-3-3-16,0 0 1 0,0 2-9 16,-7-17-3-16,14 26-13 0,-14-26-16 15,13 21-22-15,-13-21-26 0,0 0-38 16,11 15-59-16,-11-15-5 0,0 0 113 15,0 0 78-15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28:28.95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219 3 28 0,'-14'-6'133'0,"14"6"6"16,0 0-128-16,-19 4 2 0,19-4 3 15,-23-2 3-15,11 4 3 0,-3-3 4 16,2 3 2-16,-3-2-1 0,3 5 0 15,-3-5-1-15,4 5 1 0,-2-3-4 0,14-2-3 16,-24 9-4-16,24-9-7 0,-16 9 1 16,16-9-9-16,0 0 2 15,-12 14-6-15,12-14 4 0,0 0-5 16,8 13 5-16,-8-13-1 0,17 13 0 0,-5-6 1 16,1 2 0-16,2 0 0 0,2 3-2 15,2 1 3-15,0 0-4 0,0 0 2 16,0 1 0-16,-1 0 1 0,-1-1-3 15,-2 0 3-15,-3 1-2 0,-12-14 1 16,17 23 0-16,-12-12 3 0,-5-11-4 0,-1 19 3 16,1-19-1-16,-12 14 0 0,12-14 1 15,-20 10 0-15,7-5-1 0,-1-4 1 16,-1-2-2-16,-1 0 1 0,1-3-1 16,-2-1-4-16,3 1-10 0,-3-5-8 15,17 9-16-15,-25-14-20 0,25 14-25 16,-12-4-59-16,0-7-30 0,12 11 72 15,0 0 100-15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28:28.12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248-1 71 0,'0'0'144'0,"-24"4"4"0,6 2-134 0,4 6 5 15,-5-3 6-15,6 10 7 0,-8-8 4 16,8 13 6-16,-8-8 1 0,9 15 5 16,-10-7-3-16,11 11-7 0,-8-4-1 15,9 12-6-15,-5-6-5 0,10 7-7 16,-3-1-5-16,6 2-6 0,2-5-8 15,5 0 4-15,2-5-6 0,4-4 3 16,2-1-7-16,2-5-2 0,5-3-14 16,-7-12-16-16,14 10-28 0,-14-18-36 15,7 0-81-15,0 1-21 0,-4-8 9 0,5 2 177 16,-10-9 18-16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40.99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40 226 0,'0'0'181'0,"0"0"-1"0,19-1-148 16,-19 1 1-16,24-4 2 0,-12-5 4 15,13 10-5-15,-4-9-10 0,8 6-4 16,-1-3-3-16,3 2-5 0,-1-1-2 16,0 3-5-16,0 1-4 0,-4-4-9 15,2 6-10-15,-8-4-20 0,5 8-27 16,-25-6-40-16,22-4-88 0,-9 4-5 0,-13 0 3 16,16 3 167-16,-16-3 28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40.67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58 1 0,'0'0'72'0,"0"0"-45"0,0 0 0 15,0 0 6-15,0 0 3 0,0 0-1 0,0 0-8 16,0 0-4-16,0 0-3 0,0 0-3 16,12 0-1-16,-12 0-6 0,0 0-2 15,10-13 0-15,-10 13 0 0,11-9 1 16,-11 9 5-16,17-12 2 0,-17 12 3 15,20-9 4-15,-20 9 0 0,24-8 0 16,-13 3 3-16,4 5 3 0,-15 0-1 16,26-2-1-16,-26 2-6 0,23 2 0 15,-23-2-3-15,18 8-2 0,-18-8-3 16,10 15-8-16,-10-15 1 0,3 20-7 0,-3-20 3 16,-6 23-4-16,6-23 1 0,-12 22-1 15,3-11 2-15,9-11 3 0,-22 21-6 16,10-11 6-16,-1 4-1 0,-1-4 0 15,0 2-1-15,1-4 0 0,0 0-4 16,1 0 4-16,12-8-1 0,-17 9 1 0,17-9-5 16,0 0 4-16,0 0-1 15,0 0-1-15,0 0 3 0,12-2-1 16,0-1 0-16,2-1-1 0,3-3 3 16,1 4-1-16,3-1 2 0,0-2 0 0,2 4-3 15,0 1 0-15,0-1 3 0,1 2-5 16,-1 3-7-16,-6-8-14 0,5 10-16 15,-10-11-23-15,8 9-33 0,-5 0-72 16,-15-3-20-16,15-3 58 0,-15 3 129 16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8:37.6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8 124 0,'0'0'181'16,"0"0"-5"-16,8 11-102 0,-8-11 0 15,0 0-1-15,0 0-13 0,0 0-13 16,12 3-7-16,0 0-11 0,-12-3-11 16,22-1-2-16,-10-1-7 0,4 1-11 15,4 2-19-15,-6-9-23 0,15 12-44 0,-6-6-119 16,-2-2 11-16,-1 0-14 0,0-1 58 15,-1 2 152-15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8:59:20.201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13 97 159 0,'0'0'161'0,"0"0"14"0,-14-18-119 16,14 18-5-16,13-12 3 0,2 11-6 15,-15 1-7-15,24-13-9 0,-11 3-4 16,6 4-7-16,-2-1-4 0,1 2-5 0,0-1-4 15,0 1-3-15,-2 1-4 0,-1-2-10 16,2 7-15-16,-17-1-20 0,27-1-48 16,-12 1-100-16,-15 0-2 0,18-4-1 15,-18 4 77-15,14-2 118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44.6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0 272 0,'0'0'195'0,"-3"15"5"16,5-1-164-16,-2-14 4 0,-3 29-5 15,-1-18 2-15,7 8-18 0,-5-6-9 16,4 4-3-16,0-3-4 0,-1 2-6 16,-1-16-2-16,5 22-4 0,0-11-3 15,-5-11-6-15,7 18-11 0,-7-18-17 0,8 11-23 16,-8-11-19-16,0 0-34 0,0 0-48 15,0 0-20-15,14 2 98 0,-14-2 92 16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8:37.3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41 137 0,'3'-14'168'16,"-3"14"-61"-16,12-4-27 0,-12 4-4 15,0 0-4-15,-5-14-10 0,5 14-13 16,0 0-7-16,0 0-8 0,0 0-8 0,0 0-6 15,11-8-4-15,-11 8-3 0,11 0-5 16,-11 0 1-16,17 0-2 0,-5 1-2 16,1-1 0-16,2 0-1 0,0 0-1 15,1-1 0-15,-1 1-2 0,1 1 1 16,-3 0-5-16,0-1-3 0,0 3-6 0,-13-3-7 16,22 5-19-16,-22-5-23 15,16 4-32-15,-16-4-60 0,0 0-50 16,0 0 2-16,0 0 42 0,0 0 159 15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8:34.31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142 6 26 0,'0'0'148'0,"0"0"7"0,14-7-106 15,-14 7-1-15,0 0-2 0,0 0-4 0,0 0-12 16,-15 0 1-16,15 0-9 0,-15 4-1 15,15-4-5-15,-19 4 3 0,19-4 0 16,-24 8 1-16,24-8 0 0,-24 11-5 16,24-11-1-16,-20 18-2 0,20-18-2 15,-19 21-3-15,11-9 0 0,1 0-4 16,4 1 0-16,1-1-2 0,3 1 2 16,2-2-3-16,3 0 2 0,-6-11-2 15,19 17 2-15,-7-9-2 0,2-4 3 16,2-2-2-16,1-2 3 0,2-4-4 0,0-2-12 15,6 4-22-15,-11-11-33 0,12 4-82 16,-5 2-38-16,-7-4-5 0,2 4 35 16,-16 7 157-16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8:33.92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 49 153 0,'0'0'72'15,"-10"-11"-6"-15,10 11 5 0,0 0-10 16,0 0-5-16,0 0-7 0,-8-17-4 16,8 17-8-16,0 0-3 0,0 0-6 15,-6-12-3-15,6 12-7 0,0 0-1 16,0 0 0-16,0 0-7 0,0 0-3 16,0 0-3-16,0 0 0 0,0 0-3 15,0 0 3-15,13-7-4 0,-13 7 0 16,18-3 0-16,-7 4-1 0,2-1 0 0,1 1 0 15,-1 2 1-15,-1 1-4 0,0 1 3 16,-1 2-4-16,-11-7 4 0,20 16 1 16,-13-4-1-16,0-1 0 0,-2 3-1 15,-2-2 2-15,-2 2-2 0,-2 0 3 16,-2 2-2-16,-3-1 2 0,-2-1-1 0,-3-1 1 16,-1 0-2-16,-2 0 3 15,0-2-2-15,0-2 1 0,0-2-2 16,2-3-2-16,12-4-10 0,-22 3-9 15,22-3-23-15,-11-8-23 0,11 8-35 0,0 0-75 16,4-16-5-16,-4 16 37 0,13-21 146 16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8:05.8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242 33 26 0,'0'0'131'15,"0"0"5"-15,-18-15-123 0,18 15 4 16,-17-7 2-16,17 7 4 0,-23-6 0 16,23 6 8-16,-26-5-1 0,13 9 6 15,-6-4-6-15,7 8 4 0,-8-6-3 16,7 9 2-16,-7-3-4 0,7 6-5 0,-4-1 3 16,7 3-11-16,-1-3 5 0,5 5-11 15,2-2 3-15,5 2-7 0,5-3 0 16,3 2-6-16,5-2-1 0,6-5 0 15,4 1-2-15,5-5-4 0,9 4-14 16,-4-11-25-16,15 8-56 0,4-6-80 0,-11-14-12 16,9 12 12-16,-11-16 157 15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8:05.4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74 46 172 0,'7'14'140'0,"-7"-14"-77"16,-13 8-46-16,13-8 4 0,-2 13 6 15,2-13-3-15,0 17 2 0,0-17-5 0,2 19 4 16,2-6-10-16,-4-13-1 0,3 22-7 16,-3-22-3-16,3 21 1 0,-3-21-3 15,3 17 2-15,-3-17-6 0,0 12 4 16,0-12-3-16,0 0 4 0,0 0-2 15,0 0 1-15,0 0 0 0,0 0-1 16,0 0 2-16,0 0-1 0,-12-15 3 16,12 15-4-16,-10-21 3 0,4 7-3 15,-2 0-3-15,1-3 3 0,0 0-2 16,1 3 7-16,1-2-9 0,1 2 8 0,0-1-8 16,1 3 7-16,3 12-2 0,0-16 1 15,0 16-2-15,0 0-4 0,8-13 4 16,-8 13-2-16,15-2 0 0,-15 2 2 15,22 1-1-15,-7 1 1 0,2 1 0 16,2 1 5-16,1 1-3 0,2 4 1 0,-1 1 0 16,4 1-5-16,-4 2 1 15,1 1 0-15,-4 2 5 0,-1 0-9 16,-2 2 5-16,-5-2-5 0,-1 0 6 16,-6-1-3-16,-3 1 5 0,-4-2-6 0,-5 0-2 15,-3-2 3-15,-3-2-1 0,-4 0-1 16,-1 0 0-16,-4-4 0 0,1 0-5 15,-2-3-5-15,4 1-10 0,-6-8-10 16,8 7-20-16,-5-9-11 0,8 2-25 16,0 0-19-16,-3-15-58 0,19 19 100 15,-15-20 66-15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8:04.8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21 46 0,'0'0'134'0,"0"0"8"16,0 0-123-16,18 6-6 0,-6-6 2 15,0-1 6-15,9 2 6 0,-2-5 1 16,7 4 0-16,-3-5-1 0,6 4-11 15,-3 0-23-15,1 0-38 0,0-3-39 16,2 10-46-16,-14-18-38 0,11 19 87 16,-17-19 81-16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8:04.62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211 2 1 0,'0'0'0'0,"0"0"73"16,0 0-61-16,0 0-2 0,12-2 3 15,-12 2-4-15,0 0-1 0,0 0 3 16,0 0 5-16,0 0 6 0,0 0 5 0,0 0 2 16,0 0 5-16,0 0-1 0,0 0 2 15,0 0-6-15,0 0-2 0,0 0-5 16,-14 1 1-16,14-1-3 0,-16 3 2 15,3-4 0-15,13 1-1 0,-23 2-1 16,23-2 0-16,-26 2-3 0,15 0-1 16,-3-2-3-16,14 0-3 0,-23 1-4 15,23-1 3-15,-21 2-2 0,21-2 0 16,-17 1-2-16,17-1 1 0,-13 2-1 16,13-2 1-16,0 0 1 0,-14 10-1 0,14-10 0 15,-8 12-4-15,8-12 4 0,-6 17-2 16,6-17 9-16,-4 21-8 0,4-21 9 15,0 24-9-15,0-13 9 0,4 4-7 16,-2-4 7-16,3 3-8 0,-2-3-1 16,3 3-1-16,-2-1-2 0,-4-13-2 15,12 20-1-15,-12-20 1 0,13 15-1 16,-13-15 0-16,11 13-2 0,-11-13 3 16,0 0 0-16,14 11 2 0,-14-11 0 15,0 0 1-15,13 8 0 0,-13-8-2 0,12 1 3 16,-12-1 0-16,16 1-2 0,-16-1 0 15,20 1 0-15,-9-5-1 0,3 3-2 16,-2-1-1-16,3 3-7 0,-1-6-6 16,3 5-10-16,-5-7-7 0,6 9-18 15,-18-2-9-15,25-2-25 0,-25 2-6 0,16-13-39 16,-16 13-43-16,0 0 35 0,19-7 137 16,-27-10 0-16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8:03.0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262 23 1 0,'-13'-8'66'0,"13"8"7"0,0 0-33 0,0 0 0 15,0 0 5-15,0 0-4 0,0 0-1 16,0 0-5-16,0 0-3 0,0 0-9 16,0 0-3-16,0 0-6 0,0 0-3 15,0 0-2-15,0 0 3 0,0 0 1 16,0 0 2-16,0 0 2 0,0 0 4 0,0 0-2 16,-2 15-1-16,2-15-1 15,-10 11-2-15,10-11-7 0,-15 20-5 16,4-6 8-16,1-2-11 0,-3 3 9 15,-1 0-8-15,-1 4 7 0,1-1-8 0,-3-2 8 16,1 1-3-16,0-3-4 0,1 2 1 16,1 1-1-16,0-4 0 0,1-2-1 15,2-1 0-15,11-10 1 0,-18 15 0 16,18-15 0-16,-11 12 3 0,11-12-2 16,0 0 0-16,0 0 2 0,0 0-1 0,0 0 0 15,0 0 1-15,19 2-3 0,-6-4-1 16,0-2 2-16,2 3-3 0,2 0 1 15,1 0 1-15,2-1 1 0,1 1-4 16,0-2 3-16,2 3 0 0,0-2-1 16,1 0 3-16,1-1-2 0,2-2-3 15,-1 1 2-15,2 1 2 0,0 1-2 16,-1-3-2-16,0 2 3 0,-1-1-3 16,-2 4 3-16,-3 0 0 0,-2 0 1 15,-4-3-4-15,-2 1 4 0,-13 2 2 0,18-2 2 16,-18 2 3-16,0 0-1 0,12-1 1 15,-12 1 1-15,0 0 1 0,0 0 0 16,0 0-6-16,0 0 1 0,0 0-2 16,0 0 0-16,-14-12-3 0,14 12 1 15,-12-7 1-15,12 7-1 0,-15-10 4 16,15 10-2-16,-22-13 0 0,10 5 0 16,0 1 2-16,-2-2-8 0,0-3 5 15,-2 2-4-15,-1-2 3 0,-2-3-5 16,2 1 7-16,-1-1-11 0,0 0 5 0,2 1-8 15,-2 0-6-15,7 3-12 0,-6-6-15 16,17 17-35-16,-16-15-62 0,16 15-53 16,-10-11-6-16,10 11 64 0,0 0 135 15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8:01.5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12 106 48 0,'0'0'44'16,"0"0"2"-16,0 0-3 0,0 0 2 16,0 0-3-16,0 0-1 0,-11 0-1 15,11 0-2-15,0 0-4 0,0 0 0 16,0 0-5-16,0 0-1 0,0 0-1 0,0 0 2 16,0 0-2-16,0 0-4 0,0 0 0 15,0 0-7-15,0 0-2 0,-2-11-3 16,2 11 1-16,0 0-5 0,5-13 0 15,-5 13-2-15,0 0 2 0,16-18-2 16,-16 18 1-16,17-14-3 0,-17 14-7 0,21-15 5 16,-21 15-5-16,22-12 7 15,-22 12-5-15,20-2 7 0,-20 2-4 16,19 3 7-16,-19-3 5 0,17 11-6 16,-17-11 6-16,20 15-8 0,-20-15 4 0,21 14-6 15,-9-7 6-15,1 0-7 0,-1-1 0 16,2 0-1-16,0-3 1 0,-1 1 1 15,0-3 1-15,-2 3-3 0,1-6 0 16,-1 3 2-16,-11-1 2 0,19-3-3 16,-19 3-2-16,15-6 1 0,-15 6 1 15,13-9-1-15,-13 9-1 0,9-12-8 16,-9 12-9-16,11-16-10 0,-11 16-16 16,10-16-26-16,4 15-36 0,-14 1-67 15,7-20-20-15,-7 20 4 0,9-18 179 0,-9 18 9 16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8:00.4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187 35 1 0,'-3'-15'90'0,"3"15"-31"0,0 0-34 15,5-13 5-15,-5 13 2 0,-12-5 0 16,12 5 0-16,-17-3 5 0,17 3 1 16,-23 2 4-16,23-2-1 0,-26 7-1 15,13 2 0-15,-5-4-5 0,6 10-1 16,-7-6-6-16,8 8-4 0,-5-5-5 16,7 5-3-16,0-3-5 0,6 5-1 15,1-4-6-15,7-2 1 0,2 0-6 0,5-3 2 16,5 1-3-16,3-3-2 0,6 2-14 15,-3-8-9-15,9 7-24 0,-6-12-20 16,6 5-46-16,6 1-56 0,-14-17-12 16,9 12 109-16,-12-19 76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44.35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7 334 0,'0'0'191'0,"-5"20"-88"15,5-20-63-15,12-2 4 0,-12 2 0 16,28-4 1-16,-14-2-9 0,10 5-13 0,-1-4-3 15,6 3-6-15,0-2-3 0,4 3-6 16,0-2 1-16,2 2 0 0,0 1-6 16,-3 0-3-16,0 3-11 0,-9-5-9 15,3 10-18-15,-26-8-20 0,30 5-43 16,-30-5-81-16,0 0-23 0,0 0 2 0,0 0 130 16,-6 17 76-16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8:00.12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46 65 171 0,'2'16'154'15,"-2"-16"7"-15,-18 6-152 0,18-6-7 16,2 25-2-16,-1-12 3 0,1 2-4 0,0-2 5 16,0 2-4-16,-1-3 5 0,0 4-4 15,-1-16 1-15,2 22-2 0,-2-22 3 16,1 15-3-16,-1-15 1 15,1 13 0-15,-1-13 1 0,0 0 2 0,0 0 0 16,0 0 1-16,0 0 0 0,3-13 3 16,-3 13-3-16,-1-22 2 0,1 22-3 15,-4-28 3-15,2 13-4 0,-2-5 4 16,0 2-5-16,-1-5 5 0,1 6-4 16,-2-3-4-16,2 4 3 0,-1 1-2 0,2 3 7 15,0 0-3-15,3 12 3 0,-3-11-6 16,3 11 5-16,0 0 1 0,0 0 0 15,0 0-3-15,14-6-3 0,-14 6-1 16,14 1 0-16,-14-1-1 0,21 3 2 16,-9-1-1-16,1 0 0 0,1 2 6 15,1-1-6-15,-1 3 6 0,0 0-6 16,0 0 4-16,-14-6-5 0,19 17 4 16,-19-17-4-16,10 18-2 0,-10-18 2 15,-1 18-1-15,1-18 2 0,-11 17-3 0,11-17 2 16,-18 13 1-16,18-13-1 0,-23 10 1 15,11-7-2-15,0 0 2 0,12-3 0 16,-20 1 0-16,20-1 0 0,-13-3-1 16,13 3 0-16,0 0-1 0,0 0 2 15,0 0-1-15,8-12-1 0,-8 12 1 16,20-1 1-16,-7 3-2 0,2 0 2 16,1 3-1-16,1-3-1 0,1 6-2 15,-2-2 3-15,0 5-2 0,-1-2 0 16,-2 1-2-16,-13-10 4 0,18 21-4 0,-18-21 4 15,7 18-2-15,-7-18 2 0,-6 18-2 16,6-18 1-16,-14 13-3 0,3-8-6 16,11-5-6-16,-25 9-3 0,13-4-9 15,-4-5-11-15,4 1-19 0,-4-2-12 16,2-4-30-16,14 5-24 0,-27-17 11 0,27 17 114 16,-18-17 0-16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7:59.46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26 164 0,'0'0'147'0,"1"11"-40"0,-1-11-106 0,18-6-1 16,-3 5-11-16,-1-2-19 0,5-4-48 15,9 11-60-15,-18-19-10 0,15 21 135 16,-18-21 13-16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7:59.27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17 302 25 0,'0'0'134'15,"0"0"-71"-15,0 0-19 0,-12-8 2 0,12 8-4 16,0 0-3-16,0 0-5 16,0 0 1-16,0 0-11 0,2-11 0 15,-2 11 0-15,0 0 2 0,5-13-5 16,-5 13-2-16,1-11-4 0,-1 11-2 0,2-17-4 15,-2 17 0-15,1-20-2 0,-2 7-1 16,1 13-1-16,-3-28 3 0,2 14-4 16,-2-4 4-16,1 3-3 0,-1-5-7 15,2 3 5-15,-1 0-3 0,3 1 2 16,0-2-4-16,2 7 11 0,-2-3-10 0,-1 14 9 16,7-16-2-16,-7 16 1 0,0 0-3 15,0 0 3-15,13-5-5 16,-13 5-1-16,0 0-2 0,16 18-1 15,-16-18 3-15,16 21-3 0,-7-8 8 0,4 1-8 16,-2 2 10-16,2 0-11 0,0 1 8 16,0-3-5-16,1 1 4 0,-1-1-4 15,-2 2-3-15,0-1 1 0,-3 0-3 16,0-1 5-16,-1 0-8 0,-2-3 0 16,2 5-6-16,-7-16-11 0,9 21-22 0,-9-21-20 15,0 0-46-15,8 20-65 0,-8-20-3 16,0 0 86-16,-16-13 95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7:57.6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257 0 50 0,'0'0'21'0,"0"0"9"15,0 0 5-15,0 0 9 0,0 0 2 16,0 0-1-16,-2 12-1 0,2-12-4 15,-6 13 0-15,4-1-1 0,2-12-5 16,-12 23-6-16,1-11-5 0,2 4-5 16,-4 2 3-16,2 2-5 0,-7 0-2 15,3 2 0-15,-4 2-8 0,1 2 6 16,-2-2-7-16,3 1 5 0,-3-3-6 16,4-1 2-16,2-2-4 0,2-1 2 15,2-7-4-15,10-11 3 0,-12 18-2 0,12-18 0 16,0 0-1-16,0 0 2 0,0 0 0 15,18 0 0-15,-18 0 1 0,24-12-2 16,-8 6 2-16,3-1-1 0,3 2 0 16,0-2 0-16,4 2-1 0,0 1 0 15,1 1 0-15,1 0-1 0,1 2 2 16,0-3 1-16,-3 2 1 0,4-1-1 16,-5 0 2-16,2 2 3 0,-3-1-1 15,0-1-2-15,-4-1-1 0,-2 1-2 16,-3 2 2-16,-2 0 1 0,-13 1 3 0,15-3-1 15,-15 3 6-15,0 0 1 0,0 0-1 16,0 0 0-16,0 0-1 0,0 0-3 16,-10-16-1-16,10 16-3 0,-13-11 0 15,13 11-3-15,-20-15 4 0,20 15-4 16,-24-25 4-16,9 11-4 0,-2-3 3 0,1 2-2 16,-3-3-11-16,0-1 0 15,0 2-12-15,-3-3-7 0,8 7-23 16,-12-10-25-16,26 23-37 0,-25-19-78 15,9 6 0-15,16 13 8 0,-23-13 182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7:56.46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29 231 0,'0'0'169'0,"0"0"-7"0,14 0-166 15,-14 0-35-15,0 0-59 0,21-1-58 0,-22-11-11 16,12 16 70-16,-15-24 97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7:56.27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 0 135 0,'1'24'160'0,"-12"-22"-8"0,0 4-133 16,11-6-5-16,-5 14-10 0,5-14-14 15,0 0-34-15,0 0-30 0,0 0-69 16,0 0-6-16,8-12 86 0,5 15 63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7:56.10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41 12 360 0,'0'0'187'16,"0"0"4"-16,0 0-172 0,-2-12-14 15,2 12 0-15,0 0-1 0,0 0-6 16,0 0 0-16,0 0-3 0,-4 13-5 0,4-13-12 16,0 0-14-16,-3 26-31 0,3-26-57 15,-19 7-54-15,19-7-12 0,-11 13 56 16,9-2 134-16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15:58.3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0,'0'0'0,"0"0"16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6:15:12.705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21 1 0,'0'0'87'15,"0"0"-31"-15,0 0-25 0,0 0-3 0,0 0-1 16,0 0 3-16,0 0-4 0,0 0 0 16,0 0-6-16,0 0-4 0,0 0-6 15,18-9 1-15,-18 9 0 0,0 0 1 16,0 0 1-16,24-8 1 0,-24 8 0 16,0 0 3-16,19-6 2 0,-19 6-1 0,20 3 0 15,-2 2 1-15,-18-5-1 0,40 3 0 16,-18-3-1-16,13 9 2 15,-4-11 0-15,15 10 2 0,-5-8-1 0,15 8 1 16,-5-11-2-16,14 12 0 0,-5-11 0 16,10 9-3-16,-2-5-4 0,9 5-1 15,-6-6-2-15,6 2 0 0,-2 0-3 16,2 1 2-16,-5-7-1 0,5 5 1 16,-5-4-1-16,1 4 0 0,-4-6-1 15,2 5-1-15,-6-7 0 0,-2 3 0 0,-3 1-1 16,-5 0-3-16,-5-2 0 0,-3 1-1 15,-5 0 0-15,-6-1 0 0,-6 4 0 16,-2-1-2-16,-5-2 1 0,-23 3-2 16,33 0-1-16,-33 0-3 0,18 0-2 15,-18 0-1-15,0 0-1 0,0 0-2 0,0 0-4 16,0 0-3-16,0 0-7 16,0 0-5-16,0 0-6 0,0 0-10 15,0 0-11-15,-27-7-16 0,27 7-7 16,0 0-8-16,0 0 5 0,-22-2-8 0,22 2-11 15,0 0 74-15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41.78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50 35 1 0,'0'0'126'15,"-1"-11"7"-15,1 11-82 0,0 0 1 16,0 0 3-16,0 0 3 0,0 0-8 16,0 0-8-16,0 0-4 0,0 0-5 15,0 0-5-15,0 0-2 0,0 0-6 0,0 0-11 16,14-11 5-16,-14 11-7 0,12-5 6 16,-12 5-5-16,16-5 7 0,-16 5-9 15,20-4 8-15,-20 4-1 0,22 0-3 16,-22 0 0-16,23 4-3 0,-23-4-1 15,22 8-4-15,-22-8 6 0,20 11-8 16,-20-11 5-16,16 15-9 0,-16-15 10 16,12 17-12-16,-12-17 11 0,6 17-7 15,-6-17 2-15,-2 17-2 0,2-17 3 16,-10 16 1-16,10-16-4 0,-16 15 7 0,16-15-5 16,-22 13 2-16,10-8-2 0,-1-1 1 15,2 1-2-15,0-4 3 0,11-1 2 16,-20 2-4-16,20-2 4 0,-13 3-7 15,13-3 5-15,0 0-3 0,0 0 0 16,0 0 1-16,0 0-2 0,1-14-3 0,-1 14 0 16,14-8 5-16,-14 8 4 15,20-8-3-15,-7 7 1 0,0-1-4 16,1 2 4-16,1 1 1 0,0 0-1 16,0 1-1-16,-1 1-4 0,0 2 1 0,1 4 5 15,-4-2-2-15,-11-7-2 0,18 17 2 16,-18-17-2-16,12 18 1 0,-12-18 0 15,3 23 3-15,-3-23-6 0,-7 19 3 16,7-19 1-16,-14 19 1 0,14-19-2 16,-21 18 2-16,8-9-3 0,-1-2 1 0,-2 2 0 15,-1-2 3-15,0-1-4 0,-3 0 2 16,0-2-2-16,-2 0 0 0,2-2 1 16,0-2-2-16,2 0-5 0,-1-5-6 15,7 6-7-15,-4-10-21 0,16 9-42 16,-13 0-72-16,13 0-45 0,0 0-1 15,-10-19 48-15,10 19 153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42.91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 78 145 0,'15'-6'46'0,"-15"6"2"0,18-3-4 0,-6 1-4 15,-12 2-8-15,23-9-1 16,-23 9 0-16,20-11-1 0,-20 11 0 16,16-12 2-16,-16 12 3 0,0 0-2 0,9-18 0 15,-9 18-3-15,0 0 0 0,0 0-4 16,-5-16-1-16,5 16-7 0,0 0-3 15,-15-2 0-15,15 2-3 0,-19 1 2 16,6 1-2-16,13-2 0 0,-23 11-1 16,23-11 6-16,-22 14-6 0,14 0 0 0,8-14-5 15,-17 22-1-15,17-22-1 0,-10 20 2 16,10-20-4-16,-2 20-1 16,2-20-1-16,6 15 3 0,-6-15-3 15,16 10-2-15,-2-5-4 0,0-5-2 0,4 2-7 16,-2-7-8-16,9 6-19 0,-10-12-28 15,14 11-37-15,-11-4-78 0,-3-6-13 16,2 5-1-16,-9-7 159 0,6 7 40 16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8:36.75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247 17 35 0,'14'-4'145'0,"-14"4"-48"16,0 0-33-16,0 0 3 0,0 0-2 15,0 0-12-15,0 0-3 0,0 0-2 16,0 0-1-16,0 0-8 0,0 0-6 0,0 0-7 15,0 0-5-15,0 0-6 0,-15-10-5 16,15 10-4-16,0 0-1 0,-12 2 0 16,12-2-2-16,-13-1-1 0,13 1 2 15,-18 1-1-15,18-1 1 0,-23-2-3 16,10 1 2-16,0 1-1 0,-3-1 0 0,3 1 0 16,-2-1-2-16,1 2 2 0,0-1-2 15,2 1 2-15,12-1-3 16,-20 5 2-16,20-5-2 0,-16 6 1 15,16-6-1-15,-14 9-1 0,14-9 0 0,0 0 0 16,-13 14 1-16,13-14-1 0,0 0 2 16,-7 14 1-16,7-14-2 0,-1 12 1 15,1-12-1-15,2 11 3 0,-2-11-3 16,2 12 0-16,-2-12 0 0,5 11 0 16,-5-11 1-16,0 0 1 0,0 0-1 0,8 12 1 15,-8-12 0-15,0 0 3 0,0 0-3 16,0 0 3-16,0 0-1 0,0 0-1 15,0 0 0-15,0 0-3 0,0 0 3 16,0 0-1-16,12-10 1 0,-12 10-4 16,13-5 2-16,-13 5 0 0,14-6 0 15,-14 6 2-15,21-2-3 0,-8 2-1 16,3 1 1-16,1 0 1 0,0 0 0 16,2 2-1-16,1 1 1 0,0 0 0 15,-3-1-1-15,0 4 2 0,-4 0-2 0,-2 2 0 16,-11-9-1-16,15 22 1 0,-12-11-2 15,0 3 3-15,-3 1-2 0,-3 0 1 16,0-1-2-16,-3-1 4 0,0 0-3 16,-2-1 2-16,-1-1 0 0,-2-1-2 15,11-10-5-15,-26 13-4 0,14-5-9 16,-6-8-6-16,6 6-11 0,-11-13-8 16,23 7-20-16,-31-9-21 0,31 9-46 15,-20-14-53-15,5-4 10 0,15 18 117 16,-16-31 58-16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8:35.95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12 60 0,'0'0'162'16,"0"0"-34"-16,-1-12-55 0,1 12-1 16,0 0-6-16,0 0-17 0,0 0-10 15,0 0-10-15,0 0-3 0,0 0-7 16,0 0-7-16,0 0 2 0,0 0 1 0,0 0 3 16,0 0-1-16,-3 11 4 15,3-11-5-15,0 19 5 0,-1-6-3 16,4 2-3-16,-1 1-7 0,0 2 1 15,0 2-6-15,1 2 1 0,0 0-3 0,0 1-1 16,2-1-12-16,-4-2-6 0,5 5-25 16,-9-14-22-16,15 10-46 0,-8-8-94 15,-4-13 2-15,9 16-2 0,-9-16 153 16,12 2 52-16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8:34.91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84 45 0,'0'0'154'16,"0"0"-62"-16,0 0-16 0,0 0-7 0,0 0-1 15,-6-13-15-15,6 13 0 0,0 0-13 16,13-5 0-16,-13 5-13 0,0 0 2 16,0 0-1-16,23-9-2 0,-23 9-1 15,20-4-3-15,-20 4-3 0,29-1-3 16,-13-3-2-16,6 4-3 0,3-2 0 16,5 0-3-16,2-1-1 0,6 1-2 15,3-3 1-15,8 0-3 0,3 2-9 16,1-4-16-16,10 10-46 0,-15-7-118 15,7 0-18-15,-5-2-9 0,-5 2 4 0,-7 0 171 16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28:43.311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22 363 115 0,'0'0'158'16,"0"0"10"-16,-14 0-143 0,14 0 5 16,0 0 2-16,0 0 3 0,-8 12 5 15,8-12-5-15,0 0-3 0,5 16-5 16,-5-16-3-16,0 0 1 0,4 17-5 15,3-4-1-15,-7-13 0 0,6 18-3 16,-6-18-2-16,7 20-3 0,-7-20 0 16,5 17-1-16,-5-17 6 0,0 0-9 15,0 0 2-15,7 14-1 0,-7-14 6 0,0 0-4 16,0 0-1-16,0 0-3 0,0 0-4 16,18-18 2-16,-9 4 0 0,4-5 4 15,6-6-12-15,5-7 5 16,5-5-3-16,2-13-11 0,13 6-34 0,-10-15-95 15,10 6-70-15,3 2-13 0,-4 0 9 16,2 14 114-16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48.8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316 129 114 0,'0'0'56'0,"-1"-17"10"0,1 17-6 16,-3-19 0-16,-4 5-7 0,7 14 4 0,-11-24-6 15,11 24 1-15,-14-21-7 16,14 21-7-16,-16-17-2 0,16 17-8 16,-21-12-1-16,21 12-9 0,-27-4-3 15,16 5-4-15,-6-1-1 0,3 5-2 0,-3-1-1 16,1 4 3-16,-1 1-4 0,1 1 1 15,0 3-2-15,2 1 4 0,-2 0-4 16,3 2 3-16,-1 3 1 0,4 1-7 16,0 0 6-16,3 0-7 0,2 0 6 15,3 0-10-15,2 1 9 0,5 0-9 0,2 0 1 16,4-5 3-16,3 1-3 0,3-1 3 16,1-1-2-16,2-5 3 0,1-2-3 15,1-5-1-15,0-3 3 16,0-3-2-16,-1-4 1 0,0-4-1 0,-1-4 2 15,-3-2-3-15,0-3 3 0,-3-3 2 16,-2-1-7-16,-2 0 5 0,-2-2-5 16,-3 2 5-16,-1 0-10 0,-3 0 2 15,0 8-18-15,-7-5-17 0,6 21-50 16,0 0-111-16,-14-18 5 0,14 18-7 0,-25-1 106 16,12 8 99-16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48.24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15 134 0,'2'-16'171'0,"-2"16"-1"0,0 0-127 16,0 0-10-16,0 0 3 16,0 0 1-16,0 0-4 0,0 0-8 15,8 23-1-15,-8-23-3 0,-2 27 4 0,-1-13-2 16,5 7-2-16,-5-4-10 0,4 5 2 15,-3-1 0-15,2 1-9 0,-1-3 6 16,1 0-9-16,-1 0 5 0,2 0-7 16,0-2 1-16,-1-1-17 0,5 1-11 15,-5-17-16-15,7 26-30 0,-7-26-23 0,4 22-51 16,3-10-47-16,-7-12-1 0,6 16 143 16,-6-16 53-16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46.99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6 285 0,'0'0'186'0,"0"0"-1"0,0 0-150 16,0 0-22-16,0 0 1 0,17-6 1 16,-6 5-4-16,6 2-1 0,-1 0-4 15,4 2-1-15,2 0-12 0,-4-2-17 16,9 9-33-16,-13-11-38 0,0 2-96 16,8 6 1-16,-9-8-3 0,4 8 186 0,-17-7 7 15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46.8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10 169 0,'0'0'184'0,"0"0"-3"16,-11-3-132-16,11 3 4 0,0 0-4 15,0 0-4-15,0 0-7 0,18-3-10 0,-18 3-6 16,15-2-3-16,-15 2-5 0,20-4-5 16,-20 4-4-16,23 3-1 0,-11-1-4 15,-12-2-4-15,23 7-8 16,-23-7-8-16,20 12-16 0,-20-12-19 0,16 14-33 15,-16-14-35-15,0 0-81 0,2 11 10 16,-2-11 62-16,0 0 132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46.3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133 30 4 0,'16'0'144'0,"-16"0"-45"0,0 0-53 16,5-13 4-16,-5 13 4 0,0 0-2 16,-2-14-8-16,2 14-7 0,0 0-2 15,0 0-3-15,-18-4-6 0,18 4-3 16,-16 5-2-16,16-5-2 0,-20 9 0 15,20-9-4-15,-25 17 3 0,15-4-3 16,-5-5 4-16,6 8-2 0,-3-5 0 16,4 5-4-16,-1-4-1 0,4 2 2 15,1-1-7-15,3 0-1 0,2 0-6 16,-1-13 1-16,7 21-4 0,-7-21-3 0,15 17-5 16,-15-17-11-16,24 9-12 0,-24-9-15 15,30-1-30-15,-30 1-34 0,24-21-84 16,-6 16 4-16,-4-9 42 0,6 8 151 15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46.0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51 63 0,'0'0'127'0,"0"0"-88"16,5-14-15-16,-5 14 4 0,0 0 2 0,10-14 1 16,-10 14 1-16,14-9 2 0,-1 5 2 15,-13 4-1-15,23-8-3 0,-23 8-4 16,26-3-3-16,-26 3-4 0,25 3-4 15,-25-3-6-15,23 10-3 0,-23-10 0 16,20 18-1-16,-20-18 1 0,16 24-1 16,-10-12 1-16,1 4-2 0,-5-5 4 15,2 5-3-15,-4-2 1 0,1-2-2 16,-3 0-2-16,2-12 1 0,-7 20-2 16,7-20 0-16,-12 17-2 0,12-17 1 0,-14 10-1 15,14-10-1-15,-18 6-1 0,18-6-2 16,-17 2-5-16,17-2-4 0,-17-4 0 15,17 4-4-15,-12-5-6 0,12 5-6 16,0 0-8-16,-12-12-8 0,12 12-9 16,0 0-7-16,0 0-24 0,16-5-38 15,-16 5-40-15,15-5 111 0,-15 5 51 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42.52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0 82 0,'0'0'162'15,"0"0"6"-15,-4 15-114 0,4-15 4 16,0 0 1-16,0 0-8 0,-3 20-11 16,3-20-3-16,0 17-3 0,0-17-4 15,1 24-3-15,-1-24-11 0,3 26-3 0,-4-12-4 16,4-1 4-16,-3 2-9 0,0-3 2 16,1-1-9-16,-1-11-2 0,2 22-7 15,-2-22-6-15,0 0-19 16,0 0-25-16,0 15-35 0,0-15-69 0,0 0-30 15,0 0-4-15,0 0 134 0,0 0 66 16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45.4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0 277 0,'0'0'177'15,"16"2"-2"-15,-16-2-172 0,0 0-11 16,0 0-12-16,13 10-28 0,-13-10-41 16,0 0-84-16,0 0-2 0,0 0 57 15,0 0 118-15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45.28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-3 0 326 0,'-1'12'184'16,"1"-12"-2"-16,0 0-179 0,0 0 1 16,0 0 0-16,0 0 0 0,0 0-1 15,0 0-10-15,0 0-25 0,0 0-32 16,19 0-63-16,-19 0-57 0,11-3-1 15,1 6 75-15,-12-3 110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19:45.0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 0 367 0,'0'0'193'16,"0"0"5"-16,0 0-185 0,0 0-2 0,0 0 1 15,0 0-2-15,0 0-2 0,0 0-2 16,0 0-3-16,0 0-3 0,0 0-4 15,0 0-7-15,5 19-11 0,-5-19-30 16,0 13-39-16,0-13-74 0,-13 15-26 16,10-3-9-16,3-12 116 0,-11 19 84 15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29:02.948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0 414 76 0,'0'0'145'0,"0"0"-2"16,0 0-137-16,0 0 2 0,0 0 5 15,0 0 6-15,0 0 10 0,0 0 4 0,0 0 6 16,0 0 3-16,0 0 1 0,0 0 2 15,0 0-1-15,0 0-4 0,0 0-7 16,0 0-4-16,0 0-7 0,0 0-4 16,0 0-1-16,0 0-5 0,0 0-1 15,0 0-3-15,0 0-2 0,0 0-1 0,0 0-1 16,0 0-1-16,0 0 0 0,0 0-1 16,0 0 0-16,0 0 0 15,0 0-1-15,0 0 1 0,0 0-1 16,0 0 1-16,0 0-1 0,0 0 1 0,0 0-1 15,0 0 1-15,0 0 2 0,0 0 3 16,1 14-1-16,-1-14 1 0,4 22 0 16,-2-10-2-16,2 6 2 0,0 0-3 15,0-1 0-15,2-1-4 0,-1-3 1 16,1 1-2-16,0 0 3 0,-6-14-2 0,12 19 2 16,-12-19 3-16,10 17-9 15,-10-17 7-15,0 0-7 0,9 15 5 16,-9-15 0-16,0 0-1 0,0 0-4 15,0 0 0-15,0 0 10 0,0 0-5 0,0 0 8 16,0 0-7-16,0 0-1 0,0 0 3 16,0 0 2-16,11-19-3 0,-5 4-3 15,3-1 0-15,1-6 0 0,2-3 2 16,6-7-3-16,2-6 4 0,3 1-4 16,3-3 3-16,1 0-2 0,4 1 2 0,1 0-8 15,2 2-6-15,-5-1-4 0,5 12-21 16,-12-12-22-16,15 19-51 0,-16-4-102 15,-2-2-9-15,-2 3 3 0,-6 2 108 16,0 7 110-16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3:41.65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15 320 0,'0'0'191'0,"0"0"10"0,5-15-183 16,-5 15 8-16,0 0-8 0,0 0-14 15,0 0-32-15,0 0-75 0,0 0-89 16,0 0-11-16,0 0 10 0,0 0 135 15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3:41.30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198 52 109 0,'0'0'176'0,"2"-14"1"0,-9 1-122 15,7 13-5-15,-8-13-8 0,8 13-13 16,-13-8-13-16,13 8-10 0,-20-4-2 16,8 4-3-16,0 1 0 0,-2 2-1 15,0 1 0-15,0 1 1 0,0 2-1 16,2 0 2-16,12-7-4 0,-19 17 2 0,19-17-1 16,-11 16 2-16,11-16-3 0,-2 15 2 15,2-15-1-15,7 13 0 0,-7-13-1 16,16 13 2-16,-16-13-1 0,23 14 2 15,-10-7-2-15,0 1 2 0,0 0-3 16,0 1 2-16,0 0-1 0,-2 0 3 0,-1 2-4 16,-10-11 2-16,16 20-2 0,-16-20 3 15,8 22 1-15,-8-22 5 16,-3 15 0-16,3-15 2 0,-14 14 3 16,14-14 1-16,-24 10-1 0,10-6-1 0,-4-5-1 15,2 2-3-15,-1-2-4 0,1-1-5 16,3-2-11-16,-2-4-17 0,15 8-24 15,-20-10-39-15,20 10-74 0,0 0-25 16,-14-18 8-16,14 18 170 0,0 0 14 16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3:40.87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286 308 58 0,'0'0'159'15,"-11"7"-22"-15,11-7-78 0,-13-6 3 0,-1-2-6 16,14 8-10-16,-22-5-13 0,22 5-6 16,-25-6-6-16,13 6-2 0,-6-3-2 15,3 5-5-15,-4-2-1 0,3 3-1 16,-2-1-2-16,3 4 0 0,-1 1-3 15,1 1-1-15,1-2-1 0,1 1 0 16,13-7-3-16,-20 15 0 0,20-15 1 16,-10 14-1-16,10-14-1 0,0 0 1 15,3 16-2-15,-3-16 1 0,17 7-5 16,-5-6-2-16,3 2-4 0,-1-5-2 0,4 1 2 16,-1-4-1-16,4-1-1 0,-3-3 3 15,3 2 3-15,-6-4 1 0,2 0 5 16,-3-4 0-16,1 0 3 0,-4-3-3 15,-1 0 4-15,-1-3-4 0,-2-2 6 16,0 0-5-16,-3 0 5 0,1-1-5 0,-4 0 4 16,0 4-3-16,-2-3 3 0,0 4-1 15,-3 1 5-15,1 4-1 16,-4 1 3-16,7 13-1 0,-15-16 3 16,15 16-2-16,-14-5 1 0,14 5-2 0,-13 5-1 15,13-5 0-15,-12 13-1 0,10-1 1 16,-3-1-1-16,4 6 2 0,-1-1-3 15,3 4 3-15,0 2-5 0,0 2 3 16,2-1-6-16,1 2 6 0,2-1-9 16,0-1 6-16,2-2-8 0,-2-3 1 0,4 0-10 15,-3-4 1-15,3 2-14 0,-10-16-11 16,16 20-20-16,-16-20-26 0,0 0-23 16,13 18-69-16,-13-18-2 15,0 0 87-15,0 0 91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3:40.24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295 98 1 0,'-3'-13'82'0,"17"18"57"16,-14-5-96-16,12-11 1 0,-12 11 7 15,14-8-8-15,-14 8-8 0,13-9-3 16,-13 9 1-16,8-12 1 0,-8 12-1 16,1-13 0-16,-1 13-4 0,-9-18-1 15,9 18-3-15,-18-11-2 0,6 7-6 0,-6 0-4 16,0 4-4-16,-4-1-3 0,-1 7 1 16,-4-2 1-16,2 4 1 0,-3-1-2 15,3 5 0-15,-1-1-3 0,3 3 4 16,1-1-5-16,5-1 2 0,2 1-6 15,3 0 2-15,3 0-1 0,4-2 0 16,5-11-1-16,4 17 1 0,-4-17-3 16,19 12 1-16,-2-9-3 0,1-2-1 15,6-2 0-15,-1-1 0 0,4-2-1 16,-3-4 1-16,2 2 2 0,-5-3-1 0,0 2 4 16,-5-3-1-16,-3 1 2 0,-13 9 0 15,18-17 1-15,-18 17-1 0,0 0 0 16,11-14 0-16,-11 14-1 0,0 0 1 15,0 0-2-15,0 0 1 0,-1 11-1 16,1-11 2-16,-1 14-2 0,1-14 2 0,2 18-2 16,-2-18 2-16,6 19-2 0,-6-19-4 15,14 14-9-15,-14-14-10 16,20 14-8-16,-20-14-34 0,23 3-49 16,-4 1-73-16,-19-4 6 0,27 0 72 0,-27 0 111 15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3:39.59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 86 98 0,'0'0'163'0,"0"0"-26"16,-7 13-92-16,7-13-7 0,1 20 4 15,-1-20-12-15,10 21-9 0,-10-21-5 16,23 17-6-16,-8-11 0 0,5-1-7 16,0-4-3-16,5-1 1 0,-1-3-1 15,1-1 0-15,-3-3-4 0,-1 1 3 0,-3-4 3 16,-3 3 10-16,-15 7 6 0,20-19-1 16,-18 5 5-16,-2 14-1 0,-3-25 3 15,3 25-1-15,-18-24-5 0,7 15-5 16,-7-3-2-16,1 3-3 0,-5 0-1 15,0 4-3-15,-2 1 0 0,1 2-2 16,2 4-4-16,-2-1-4 0,5 7-10 16,-2-3-15-16,13 11-27 0,-10-13-40 15,17-3-92-15,-7 19-8 0,7-19 8 16,5 23 165-16,-5-23 25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3:39.1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55 47 187 0,'-18'-4'88'0,"5"7"-8"0,0-4-10 16,13 1-4-16,-11 5-11 0,11-5-11 15,0 0-12-15,27 11-5 0,-12-14-5 16,12 7 2-16,-3-8-4 0,10 2-7 0,1-2-6 16,3-1-2-16,3 1-3 0,-1 0-2 15,4 1-10-15,-6-4-18 0,7 11-27 16,-13-10-34-16,4-3-78 0,0 9-19 15,-12-8-1-15,4 7 168 0,-16-8 19 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41.8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0 208 0,'0'0'193'0,"0"0"-4"16,0 0-88-16,0 0-67 0,-10 16 1 15,15-1-3-15,-5-15-3 0,-2 26-10 16,1-11-9-16,4 1 5 0,-3 0-9 0,2-3 1 15,0 1-8-15,-2-14-1 0,5 24-11 16,-5-24-11-16,7 25-27 0,-7-25-37 16,0 0-91-16,0 0-25 0,0 0-2 15,5 15 97-15,-5-15 109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3:38.9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15-1 9 0,'13'3'153'0,"-13"-3"12"0,0 0-105 15,0 0 6-15,0 0 4 0,0 0-4 16,0 13-9-16,3 6-14 16,-9-6 3-16,7 10-16 0,-6-3-8 15,4 6-7-15,-4 1-5 0,3 3-3 0,-2 1-3 16,2-1 3-16,-2 1-6 0,3-2 1 15,0-1-3-15,1-1 3 0,0-4-5 16,2-2 5-16,0-5-5 0,0-2 0 16,3-2-9-16,-5-12-1 0,8 15-15 15,-8-15-11-15,0 0-17 0,0 0-33 0,11 1-21 16,-11-1-41-16,-4-18-25 0,4 18 24 16,-8-24 152-16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3:38.4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214 107 13 0,'0'0'143'0,"5"-11"-62"15,-5 11-30-15,0 0-7 0,0 0 8 16,0 0-7-16,15-8-5 0,-15 8-5 15,0 0 1-15,1-16 1 0,-1 16-2 16,0 0 0-16,0-12-2 0,0 12-3 16,-10-12-5-16,10 12-3 0,-16-12-6 0,5 7-4 15,11 5-2-15,-23-7-1 0,11 7-3 16,-1-3 2-16,1 5-2 0,-2 0-2 16,1-1 2-16,-1 5-3 15,0 0-1-15,1 0-2 0,-1 4 2 0,2 1-3 16,-1 1 2-16,4 0-3 0,-1 1 1 15,4-1-3-15,2 2 5 0,2-2-1 16,2-12-1-16,5 22 6 0,-5-22-4 16,15 17-2-16,-15-17 1 0,22 11 7 15,-9-8-7-15,0 0 8 0,1-3-7 0,-2-6-7 16,1 2 6-16,-1-5 1 0,-1 1-1 16,-11 8-4-16,18-19 3 0,-11 5-4 15,-7 14 5-15,10-16 3 0,-10 16-4 16,5-15 4-16,-5 15-5 0,0 0 3 15,2-12-1-15,-2 12-3 0,0 0 2 16,0 0 1-16,0 0-1 0,0 0-1 16,-2 18 5-16,2-18-5 0,1 12 4 15,-1-12-2-15,6 14 0 0,-6-14-6 16,0 0-3-16,19 14-7 0,-19-14-6 0,22 2-9 16,-22-2-6-16,26-1-7 0,-26 1-4 15,29-8 1-15,-29 8 0 0,28-11 9 16,-28 11 3-16,22-11 10 0,-22 11 5 15,18-12 11-15,-18 12 0 0,0 0 7 16,15-11 3-16,-15 11-2 0,0 0 4 0,0 0 3 16,0 0 2-16,0 0-4 15,0 0 5-15,11 15 4 0,-11-15-6 16,2 16 5-16,-2-16-4 0,5 14 1 16,-5-14-4-16,6 16 4 0,-6-16-2 0,0 0-2 15,8 12 3-15,-8-12 4 0,0 0 0 16,0 0 4-16,0 0 0 0,0 0 1 15,0 0-5-15,0 0-5 0,0 0 4 16,5-16-10-16,-5 16 3 0,2-18-7 16,-2 18 4-16,4-24-7 0,0 13 5 0,1 0 5 15,0-2-5-15,2-2 4 0,1 1-3 16,3 3 2-16,-3-1-2 16,4 3 0-16,-12 9 2 0,22-16-3 15,-22 16 2-15,21-2 2 0,-10 6 0 0,-11-4 0 16,22 13 3-16,-22-13-2 0,21 20 3 15,-21-20 0-15,21 22-2 0,-13-10-4 16,2 0 2-16,-2 3-3 0,-8-15 1 16,14 19 0-16,-14-19 0 0,9 16-4 15,-9-16 1-15,8 12-7 0,-8-12-22 0,0 0-37 16,16 13-107-16,-16-13 4 0,11-6-9 16,-9-5 158-16,11 8 22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3:37.4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216 69 1 0,'-4'-11'104'0,"4"11"51"16,19 4-91-16,-19-4-7 0,0 0 1 0,-3-17-2 16,3 17-7-16,0 0-8 0,-1-12-11 15,1 12-1-15,-9-11-6 16,9 11-1-16,-13-11-2 0,1 6-2 16,12 5-2-16,-20-4-4 0,9 4 3 0,-4-1-5 15,2 4 0-15,-4-1 4 0,4 4-2 16,-4-1-1-16,3 5 0 0,-1-2-1 15,3 7-4-15,-1-3 5 0,4 4-3 16,-1-1-9-16,3 5 5 0,2 0-6 16,3 0 3-16,2 0 4 0,3-3-3 0,4 4 2 15,2-6-5-15,4-1 4 0,3-4-6 16,3-2 8-16,1-4-12 0,4 1-6 16,-4-7-12-16,9 3-28 15,-11-14-32-15,10 6-74 0,-7-1-44 0,-4-6-1 16,1 3 64-16,-9-6 140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3:36.63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85 1 0,'0'0'145'0,"-4"13"8"0,4-13-91 16,0 0 3-16,0 0-3 0,17-7-4 15,-7-4-3-15,12 9-2 0,-1-11-11 16,10 8-14-16,1-8-10 0,5 4-17 0,2 4-33 16,-7-7-54-16,0 3-101 0,7 7-2 15,-11-4-1-15,4 7 132 0,-13-6 58 16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3:36.4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238 283 1 0,'-1'-13'1'16,"1"13"130"-16,12-3-84 0,-12 3 0 16,1-12 8-16,-1 12-1 0,-1-14-1 15,-4 3-2-15,5 11-3 0,-7-16-3 16,7 16-3-16,-14-14-3 0,14 14-6 15,-18-9-6-15,18 9-4 0,-24-3-5 16,13 6-3-16,-5-2-6 0,2 5-2 16,-2 1-1-16,0 4-1 0,-1-1-1 15,0 4 0-15,1 0-2 0,-1 0 2 0,4 0-3 16,2 0 2-16,2 1 2 0,3-3-2 16,5 1 2-16,2-2-3 0,-1-11 2 15,14 17-4-15,-3-10 7 0,3-3-7 16,0-3-2-16,3-2 0 0,-2-3-5 15,1-2 5-15,-2-1-6 0,0-2 7 16,-3-3-8-16,-11 12 8 0,20-21-5 16,-20 21 5-16,15-19 3 0,-15 19-2 15,9-16 2-15,-9 16-2 0,0 0-2 16,0 0 2-16,0 0-1 0,0 0 1 0,0 0-2 16,0 0 1-16,7 14 0 0,-7-14 1 15,1 21 8-15,1-9-7 0,-2-12 7 16,7 21-7-16,-7-21 5 0,14 18-10 15,-14-18-5-15,18 12-8 0,-4-7-5 16,-14-5-8-16,27 1-12 0,-27-1-6 0,27-6-7 16,-27 6 0-16,27-15 3 0,-16 2-3 15,5 3-3-15,-8-7 7 16,6 2 7-16,-5-5 9 0,3-1 6 16,-4-4 7-16,1 0 5 0,-2-3 6 0,1 1 6 15,-2-1 5-15,0 1 5 0,0 2 7 16,-2 2 11-16,0 5 7 0,-3 1 10 15,-1 17 6-15,0-22 5 0,0 22-1 16,0 0 1-16,0 0-6 0,0 0-2 16,0 0-8-16,-18-3-6 0,18 3-3 0,-9 14-2 15,7 1 3-15,-6-4-2 0,6 9 0 16,-5-3-5-16,5 9 3 0,-3-4-7 16,4 10 2-16,-3-5-9 15,4 1 2-15,0-2-7 0,1 0 2 0,2-1-2 16,0-3-1-16,2-2-2 0,-2-6-6 15,4 2 0-15,-7-16-14 0,11 21-8 16,-11-21-20-16,12 8-30 0,-12-8-35 16,0 0-64-16,8-12-19 0,-10 1 35 15,2 11 160-15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3:35.59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77 90 106 0,'0'0'51'15,"0"0"1"-15,0 0-9 0,0 0 2 16,0 0-8-16,0 0 5 0,0 0 1 16,0 0 6-16,0 0-3 0,0 0-1 0,0 0-9 15,0 0 0-15,0-11-11 0,0 11-2 16,0 0-3-16,0 0-3 0,0 0-4 15,0 0-2-15,13 1-2 0,-13-1 2 16,15 3 1-16,-4-3-1 0,-11 0-6 16,23-6-2-16,-11 4 1 0,0-4-3 0,0 0 4 15,0 0-6-15,-12 6 4 0,20-13-4 16,-20 13 4-16,15-10-3 16,-15 10 2-16,0 0 0 0,0 0 0 15,11-14 2-15,-11 14-3 0,0 0 3 0,0 0-1 16,0 0 0-16,-12-12 1 0,12 12-1 15,-14-3 1-15,14 3-1 0,-18-5 1 16,18 5-1-16,-22 0 3 0,22 0 1 16,-23 1-3-16,10 0-2 0,-1-1 2 15,1 4 0-15,-1 0 0 0,1 1-2 0,-1 4-3 16,1 2 0-16,0 0 1 0,3 2 2 16,0-1-3-16,2 0 3 0,3 2-8 15,1-2 9-15,4-12-5 16,-1 22 2-16,5-10 7 0,2 3-14 0,3 1 14 15,2-7-12-15,4 2 12 0,3-1-12 16,1-2 8-16,1-5-18 0,5 0-11 16,-4-14-10-16,11 10-45 0,-14-11-32 15,6-1-86-15,0 2-4 0,-5 1-1 16,4 2 199-16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1:36.2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11 92 0,'-13'0'156'16,"13"0"-83"-16,3 14-25 0,-3-14 4 15,-5 21-2-15,5-21-6 0,-2 22-12 16,2-22-1-16,4 21-5 0,-4-21 0 15,8 18-4-15,-8-18-4 0,16 10-1 0,-16-10-3 16,21 3-3-16,-9-5-4 0,3-2-1 16,-1-1-6-16,0-1 3 0,1-2-4 15,-2-2 3-15,-1-1-6 16,-1 0 5-16,-11 11 0 0,17-20 3 0,-12 8 5 16,-5 12 0-16,8-19 2 0,-8 19-1 15,0 0 1-15,7-12-2 0,-7 12-3 16,0 0 1-16,0 0-5 0,0 0-1 15,0 0-1-15,3 11-1 0,-3-11 0 16,3 14 1-16,-3-14 1 0,7 20 1 0,-7-20 0 16,13 21 3-16,-13-21 3 0,16 20-4 15,-16-20 6-15,19 16-6 0,-19-16 5 16,19 12-13-16,-6-6 0 0,-13-6-24 16,21 7-36-16,-21-7-63 0,0 0-70 15,21-4-8-15,-21 4 5 0,16-9 181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1:35.7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20 146 85 0,'0'0'75'15,"0"0"-20"-15,0 0-4 0,0 0-3 0,0 0 0 16,0 0 2-16,8 11 2 0,-8-11-10 16,13 10-6-16,-13-10-4 0,15 5-1 15,-3-2-2-15,-12-3-4 16,23 0-4-16,-23 0-11 0,26-8 3 0,-15 1-9 16,4 2 5-16,-3-4-9 0,0 1 7 15,-12 8-6-15,17-19 6 0,-13 7 6 16,-4 12-1-16,5-22 4 0,-5 22-3 15,-4-22 3-15,4 22-7 0,-13-22 4 16,13 22-6-16,-19-19 4 0,19 19-7 0,-24-13 0 16,11 8-4-16,-2 3 3 0,2 0 0 15,-1 5-4-15,0 0 2 0,1 3-4 16,1 1 4-16,0 1-1 0,12-8 1 16,-17 21-9-16,17-21-1 0,-10 22-12 15,10-22-6-15,2 24-10 0,-2-24-23 16,12 24-19-16,-12-24-30 0,18 13-53 15,-1-1-33-15,-5-9 49 0,13 7 146 16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1:35.29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141 3 3 0,'0'0'138'0,"0"0"10"15,-17-4-104-15,17 4 7 0,0 0-6 16,0 0-3-16,0 0-4 0,0 0-2 0,0 0-4 15,-7 13-4-15,7-13-4 0,3 15 0 16,-3-15-3-16,6 20 0 16,-6-20-9-16,10 20-1 0,-10-20 3 15,13 20-8-15,-13-20 3 0,18 15-8 0,-18-15 9 16,21 8-8-16,-8-7 8 0,1-1-6 16,2-2-9-16,-2-2 3 0,1 0-1 15,0-2 5-15,-3-2-5 0,0 0 4 16,-12 8-7-16,16-19 2 0,-16 19 9 15,7-20-4-15,-7 20 1 0,1-20-2 0,-1 20-1 16,-1-15 1-16,1 15 1 0,0 0-2 16,0 0-2-16,0 0 0 0,0 0 1 15,0 0-1-15,0 0 2 16,0 0-1-16,-4 18 1 0,5-7 1 0,0 3-1 16,1 1 2-16,-1 3 3 0,3 2-6 15,-1 0 6-15,2 1-7 0,-3 1 5 16,2 0-4-16,-2 2 6 0,-1-1-7 15,-1-1 1-15,-3-1 4 0,-2-1-4 16,-2-3 5-16,-2 0-3 0,-2-3 4 0,-2 1-4 16,-3-1 5-16,-2-3-3 0,-1-3 1 15,-3-3-1-15,-3 0 1 0,1-4-1 16,0-2 1-16,-4-3 0 0,5-3-2 16,0-1 1-16,2-1-5 0,5 3-11 15,-1-8-20-15,17 14-33 0,-15-11-72 0,10-3-52 16,5 14 3-16,7-25 44 15,4 18 144-15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1:34.5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 62 25 0,'0'0'125'0,"0"0"-73"15,-12-5-8-15,12 5-3 0,0 0-7 0,-10 13 3 16,10-13-1-16,-4 15 5 15,5-4-2-15,-1-11-3 0,-2 17-2 16,2-17-7-16,0 18 0 0,0-18-5 16,0 13-1-16,0-13-3 0,0 0-4 0,0 0 8 15,1 12-2-15,-1-12-1 0,0 0-5 16,0 0 0-16,2-14-2 0,-2 14-9 16,4-17 8-16,-2 5-16 0,3 0 5 15,-1-1-7-15,2 0 6 0,1-1-5 16,2 1 4-16,-1 0 3 0,2 2-2 0,-10 11 2 15,20-17-3-15,-20 17 3 0,22-7 0 16,-11 8 1-16,1 2 1 0,1 2-1 16,0 3 2-16,0 1-2 15,0 2 2-15,0 2-2 0,-1 0 1 0,-2-1 3 16,-1 2-2-16,-2-1 3 0,-1-1-2 16,-6-12 1-16,7 20-16 0,-3-8-6 15,-4-12-27-15,5 16-36 0,-5-16-53 16,0 0-64-16,0 0 2 0,0 0 47 15,0 0 147-15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41.5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14 233 0,'0'0'180'0,"0"0"2"0,-12-5-155 16,12 5-9-16,0 0-7 0,0 0-6 16,0 0-15-16,13-9-19 0,-13 9-39 0,0 0-52 15,0 0-62-15,0 0 0 16,0 0 118-16,0 0 64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1:34.18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63 34 0,'17'6'124'15,"-17"-6"-78"-15,0 0-1 0,15 4 7 16,-15-4 2-16,16 1-5 0,-16-1-3 16,20-1 0-16,-20 1-1 15,22-5-5-15,-22 5-10 0,23-8-2 0,-23 8-12 16,17-10 3-16,-17 10-8 0,12-11 4 16,-12 11-6-16,0 0 7 0,4-17 0 15,-4 17 1-15,0 0 1 0,0 0-2 16,-15-15 1-16,15 15-3 0,-15-5-5 15,15 5 0-15,-18-3-1 0,18 3-2 0,-22 1-1 16,22-1 1-16,-21 3-2 0,21-3-1 16,-19 7 1-16,19-7 1 0,-16 12-5 15,16-12 2-15,-11 13-3 0,11-13 1 16,-5 18 7-16,5-18-9 0,3 19 9 16,-3-19-12-16,12 19 11 0,-12-19-9 15,20 17 5-15,-8-13-15 0,6 3-7 16,-6-9-7-16,13 7-21 0,-14-12-14 15,19 10-30-15,-16-12-20 0,12 6-42 16,-6-1-33-16,-6-7 8 0,7 9 179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1:33.81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 0 114 0,'0'0'147'0,"0"0"8"0,-1 13-128 16,1-13 1-16,-6 22 5 0,-1-7 3 15,8 6 4-15,-7-2-5 0,8 6 1 16,-8-6-10-16,8 6 0 0,-5-6-9 15,5 5 1-15,-3-8-9 0,3 3 5 0,-2-5-10 16,3 1 3-16,-2-2 2 0,2-1-5 16,-1-1 6-16,-2-11-9 0,5 17 8 15,-5-17-9-15,0 0 10 0,4 13-5 16,-4-13-2-16,0 0-1 0,0 0-7 16,4-12 8-16,-4 12-8 0,3-15 7 15,-3 15-7-15,5-19 3 0,-5 19-5 16,8-20 6-16,-8 20 2 0,10-15-1 15,-10 15 1-15,13-11-2 0,-13 11 0 16,13-4 1-16,-13 4-1 0,14 1 0 0,-14-1-1 16,14 8 0-16,-14-8-1 0,12 13 2 15,-12-13-1-15,11 18 1 0,-11-18 8 16,9 18-8-16,-9-18 7 0,4 21-3 16,-4-21 4-16,3 19-10 0,-3-19 10 15,1 16-10-15,-1-16 2 0,-1 13-1 16,1-13-1-16,0 0-11 0,1 13-11 15,-1-13-9-15,0 0-36 0,0 0-39 16,0 0-84-16,0 0 4 0,8-17 15 16,-8 17 174-16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1:33.2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55 250 0,'0'0'177'0,"0"0"-2"16,19-7-139-16,-19 7-15 0,20-6-1 15,-8 0 1-15,8 4-4 0,-2-2-3 16,6 0-7-16,2 3-16 0,-3-5-22 0,11 9-33 16,-10-10-49-16,1 2-67 0,8 4-5 15,-6-6 30-15,6 5 155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1:33.01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12 95 0,'2'-13'155'0,"-2"13"3"0,13 4-124 0,-13-4-2 15,0 0 0-15,0 0 2 0,0 0-2 16,-13 0-3-16,13 0-1 0,0 0 0 16,2 17 2-16,-2-17-2 0,-1 20 2 15,1-20-8-15,1 27-3 0,-3-10-7 16,5 5 1-16,-4 0-4 0,2 3 1 0,-2-4-6 15,3 6 5-15,-3-4-2 0,2 0-1 16,-1-1 3-16,2-2-2 0,-1-2-1 16,1 1-6-16,0-3 7 15,1-2-9-15,-1-3 6 0,-2-11-11 0,3 17-7 16,-3-17-12-16,0 0-20 0,0 0-36 16,0 0-107-16,0 0-8 0,0 0-8 15,3-15 85-15,-8 2 120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1:30.9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25-1 1 0,'0'0'67'0,"0"0"78"0,-14 4-84 15,14-4-5-15,0 0 2 0,-2 20 2 16,2-20-4-16,-3 26-3 0,-3-14-12 15,10 11-3-15,-8-5-12 0,9 8 0 16,-7-3-9-16,6 2 1 0,-3-2-2 16,5 1-4-16,-4-4-2 0,3 1-9 0,-1-4 7 15,1 0-10-15,0-3 8 0,0-2-9 16,-5-12 2-16,10 14-3 0,-10-14 5 16,0 0 1-16,17 3-1 15,-17-3 5-15,11-14-4 0,-11 14 2 0,12-23-9 16,-6 9 9-16,1-3-9 0,2-1 6 15,-2 0-7-15,2 1 4 0,-1 0-1 16,0 2 5-16,-1 0 3 0,3 4 0 16,-10 11 6-16,11-14-1 0,-11 14 0 15,0 0 0-15,0 0-4 0,0 0 1 0,0 0-2 16,0 0-1-16,-7 17-6 0,7-17 3 16,-13 22-4-16,6-8 4 0,-1 0-4 15,0 0 5-15,2 1 2 0,0 0-7 16,0-1 8-16,1 1-8 0,3-2 10 15,2 0-9-15,1-2 10 0,-1-11-9 16,12 21 4-16,-12-21 0 0,19 16-1 0,-5-11 0 16,1 0-11-16,0-4-11 15,12 8-28-15,-13-14-56 0,8 2-101 16,4 3 6-16,-2-5-6 0,3 2 134 0,-8-8 71 16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1:30.50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156 42 71 0,'11'-4'159'0,"-11"4"11"0,-11-18-116 16,11 18 3-16,0 0-7 0,0 0-8 16,-10-11-11-16,10 11-4 0,0 0-2 15,0 0-2-15,-21-8-3 0,21 8-2 0,-15 1-3 16,15-1-1-16,-19 3-5 0,19-3-2 16,-22 11-2-16,22-11 1 0,-21 18-4 15,12-7 4-15,9-11 4 0,-18 24-5 16,9-10 4-16,3 1-8 0,2 1 8 15,2-2-10-15,2 1 8 0,3 0-10 0,2-3 3 16,3 0-3-16,3-2 3 0,3-2 0 16,1-4 0-16,3-3-4 15,3-1-9-15,-4-7-13 0,9 6-15 16,-12-15-18-16,12 10-34 0,-14-14-27 16,6 2-58-16,-1 2-16 0,-9-7 78 0,7 8 116 15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1:30.01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14 175 0,'0'0'172'16,"0"0"0"-16,-12-16-125 0,12 16-15 15,0 0-8-15,0 0-19 0,15 9-31 16,-15-9-37-16,0 0-100 0,18 12-8 0,-18-12-3 16,25 18 145-16,-25-18 29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1:29.8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0 110 0,'15'19'154'0,"-15"-19"8"15,0 0-133-15,1 15 0 0,-1-15 4 16,5 23-5-16,-5-12-7 0,5 3-5 15,-5-1 2-15,5 0-11 0,-4-1 6 16,2 0-10-16,-3-12 2 0,4 16-11 16,-4-16-12-16,0 0-24 0,5 15-51 15,-5-15-73-15,0 0-9 0,0 0 48 0,2-14 127 16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1:29.59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207 41 140 0,'2'-13'178'0,"3"1"-20"0,-5 12-87 0,0 0-7 16,0 0-6-16,-3-12-20 0,3 12-9 15,0 0-9-15,0 0-4 0,-14-6-4 16,14 6-6-16,-15 0-3 0,15 0-2 16,-21 7 0-16,9-2-1 0,-1 2-1 15,-1-1 1-15,-1 1-2 0,1 2 2 0,1 1 1 16,0-2 1-16,13-8-4 0,-20 19 2 16,20-19-1-16,-13 16 2 0,13-16-4 15,-7 12 2-15,7-12-3 0,0 0 4 16,0 0-2-16,12 12 3 0,-12-12-2 15,21 4 2-15,-7-2-2 0,2 0 3 0,3 0-2 16,0 1-1-16,0 1 2 0,0-1 0 16,-3 3 6-16,-1-1-9 15,-3 2 10-15,-12-7-10 0,15 14 8 16,-15-14-10-16,2 17 10 0,-5-6-10 0,3-11 4 16,-16 17-2-16,16-17 1 0,-25 17 0 15,10-11 2-15,-2-2 0 0,-1-1 1 16,0-3-1-16,-1 0-2 0,1-3-4 15,1-1-4-15,1-3-5 0,16 7-16 16,-26-12-9-16,26 12-32 0,-14-12-28 0,14 12-74 16,0 0-16-16,-4-17 18 15,4 17 171-15,0 0 0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1:28.95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35 118 0,'-15'-16'177'0,"15"16"-4"16,12 8-101-16,-12-8-2 0,0 0-10 16,0 0-11-16,0 0-9 0,0 0-7 15,21 1-8-15,-21-1-5 0,26-1-7 16,-7 0-8-16,0-3-17 0,7 8-33 15,-9-13-50-15,4 6-99 0,5 2-8 0,-4-3 5 16,4 2 88-16,-4-5 109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41.28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47 74 1 0,'-13'2'138'0,"13"-2"-62"0,1 13-25 16,-1-13 3-16,-9 15-4 0,9-15-6 0,-4 16-7 16,4-16-12-16,0 19-5 0,0-19-7 15,6 19-3-15,-6-19-7 0,14 17 0 16,-14-17 0-16,20 11-1 0,-20-11-1 16,22 3-1-16,-11-8 3 0,2 1-2 15,-1-5 3-15,1 1-3 0,-3-4 2 0,1 1 0 16,-3-2 6-16,2-1 1 0,-7-1 5 15,4 2 0-15,-8-4 7 16,2 3 5-16,-7-2-2 0,6 16 3 0,-12-25-5 16,12 25-5-16,-22-9-1 0,10 8-4 15,-3-2-7-15,0 7-3 0,0 0 2 16,1 4-9-16,-2 0 6 0,3-2-4 16,1-2-1-16,12-4 2 0,-19 14-3 15,19-14-5-15,-10 18-10 0,10-18-6 16,-2 17-22-16,2-17-18 0,7 18-29 0,-7-18-44 15,3 17-49-15,10-6 6 0,-13-11 177 16,20 20 4-16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1:28.7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0 1 0,'0'0'91'15,"0"0"-19"-15,0 0-25 0,0 0 7 16,0 0 3-16,2 17 0 0,-2-17 1 15,3 26 6-15,-6-13-9 0,9 11-4 16,-8-6-12-16,8 11-3 0,-7-8-13 16,4 7-1-16,-3-6-5 0,1 3-5 0,-1-4-1 15,2 0-9-15,-2-3 5 0,1-1-9 16,-1-2 7-16,0-4-15 0,3 2-9 16,-3-13-15-16,2 16-12 15,-2-16-21-15,0 0-36 0,0 0-41 0,0 0-46 16,0 0 25-16,-10-23 165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1:28.5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 81 35 0,'7'13'158'0,"-7"-13"8"15,0 0-95-15,13 6-23 0,-13-6-1 16,0 0-1-16,12 1-19 0,-12-1-9 16,14-2-5-16,-14 2-2 0,16-8-2 15,-16 8-3-15,17-14-3 0,-17 14 10 0,14-16-3 16,-14 16 8-16,10-17-1 0,-10 17 8 16,3-15-3-16,-3 15 5 0,-4-13 3 15,4 13-10-15,0 0-1 0,-17-13-6 16,17 13-2-16,-21-3-3 0,10 4-3 15,-1 3 0-15,12-4-2 0,-22 14 0 16,22-14-4-16,-19 20 3 0,19-20-3 0,-15 24-2 16,11-10 7-16,1-1-9 15,2 0 8-15,3 0-7 0,1-1 11 16,-3-12-11-16,18 22 12 0,-6-14-11 0,5-2-4 16,-1-5-9-16,7 2-11 0,-8-9-14 15,16 8-33-15,-15-14-30 0,12 3-73 16,-4-1-24-16,-4-5 7 0,5 4 126 15,-11-11 68-15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1:28.15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164 104 75 0,'2'-12'149'16,"-2"12"-79"-16,0 0-5 0,4-13-4 16,-4 13-6-16,0 0-13 0,12-10 0 0,-12 10-10 15,0 0 5-15,1-19-13 0,-1 19 5 16,0 0-8-16,4-12 4 0,-4 12-2 16,0 0-3-16,-12-17-4 15,12 17-3-15,-13-9-1 0,13 9-5 0,-20-7 1 16,8 5-4-16,-3 0-3 0,2 2 1 15,-1 2 0-15,0 2-2 0,1 0 0 16,1 1-2-16,12-5 0 0,-20 17 3 16,20-17-2-16,-15 19 2 0,8-7 5 15,3-1-10-15,1 1 10 0,3 0-8 0,0-12 8 16,4 20-10-16,-4-20 11 0,12 16-11 16,-12-16 3-16,20 9 1 0,-6-8-1 15,1-4 0-15,1 0 0 0,-1-3 4 16,0-1-13-16,-2-3 12 0,-1-1-10 15,-3-1 11-15,-2 1-13 0,-7 11 15 0,8-19-11 16,-8 19 5-16,2-19 4 16,-2 19-1-16,-1-14 0 0,1 14-2 15,0 0 1-15,-3-11-1 0,3 11-2 16,0 0 2-16,0 0-4 0,0 0 1 0,0 0-1 16,-4 17 4-16,4-17 6 0,0 22-7 15,1-8 6-15,2 2-10 0,-1 3 12 16,1 0-9-16,0 2 8 0,1 1-10 15,0 0 1-15,0 0 1 0,-1-1-1 16,-1 1 4-16,-1-2-4 0,0-3 4 16,-3 1-5-16,0-4 5 0,-2-1-1 15,-1-1 2-15,5-12-2 0,-16 13 1 16,16-13-1-16,-21 3 1 0,21-3-3 16,-24-7-5-16,24 7-10 0,-25-20-12 0,25 20-17 15,-20-27-28-15,20 27-41 0,-3-22-76 16,-4 1 0-16,9 4 48 0,-7-9 143 15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1:27.2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42 0,'11'5'149'15,"-11"-5"15"-15,0 0-107 0,0 0-13 0,0 0-8 16,0 0 4-16,4 14 7 0,-4-14-11 16,6 16-7-16,-6-16-6 15,7 17-1-15,0-6-6 0,-7-11 2 16,9 16-12-16,-9-16 2 0,0 0-7 0,16 12 4 16,-16-12-3-16,13 3 1 0,-13-3 0 15,15-3 0-15,-15 3 4 0,16-10-5 16,-16 10 4-16,17-15-9 0,-17 15 3 15,14-16-6-15,-14 16 6 0,11-18-7 16,-11 18 6-16,7-15-4 0,-7 15 5 0,0 0 1 16,6-11 0-16,-6 11 2 0,0 0-2 15,0 0 2-15,0 0-1 16,0 0-2-16,12 8 2 0,-12-8-2 16,7 15 2-16,-7-15 6 0,8 18-3 0,-8-18 5 15,8 23-8-15,-8-23 11 0,6 21-10 16,-6-21 9-16,6 19-10 0,-6-19 1 15,4 14-5-15,-4-14 5 0,0 0-1 16,5 15-7-16,-5-15-6 0,0 0-15 16,0 0-16-16,6 13-39 0,-6-13-97 0,0 0-19 15,0 0 5-15,0 0 102 0,0 0 90 16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1:26.7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73 54 0,'0'0'141'0,"0"0"-22"0,0 0-78 16,0 0 3-16,0 0-3 15,0 0-4-15,0 0-2 0,10 14 4 16,-10-14-3-16,8 13-3 0,-8-13-10 0,12 13-7 16,-12-13-1-16,17 12-2 0,-17-12-4 15,21 6 0-15,-9-5 0 0,-12-1 0 16,24-4-3-16,-13-3-4 0,2 2 6 15,-13 5-8-15,20-18 9 0,-20 18-6 16,14-18 5-16,-11 6-5 0,-3 12 6 0,0-18 5 16,0 18-4-16,-8-17 4 0,8 17-3 15,-15-14 0-15,15 14-2 0,-20-11 1 16,20 11-3-16,-22-7-2 16,9 5-2-16,1 3-2 0,0 1 0 0,-1 1-1 15,1 2 0-15,12-5-4 0,-21 14-1 16,21-14-6-16,-17 17-1 0,14-5-9 15,3-12-5-15,-4 22-8 0,4-22-13 16,3 20-18-16,-3-20-23 0,7 17-27 16,-7-17-54-16,9 12-4 0,2-3 77 0,-11-9 96 15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1:26.2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128 32 122 0,'0'0'167'16,"-9"-16"6"-16,-7 9-123 0,16 7-7 16,0 0 1-16,0 0-5 0,-14 2-13 15,14-2-6-15,-4 12-4 0,4-12-1 0,-3 16-2 16,5-5 1-16,-2-11-3 0,5 23 0 16,-5-23-7-16,10 22 2 0,-10-22-5 15,17 18 3-15,-5-10-3 0,-1 0 2 16,2-4-2-16,-1 0 3 0,2-3-2 15,0-1 0-15,-1-3-3 0,0-1 3 0,-1-2 0 16,-1-1-2-16,-11 7 2 0,18-19-4 16,-13 8 3-16,-5 11 0 15,7-23 4-15,-6 11-5 0,-2 1 5 16,0-1-4-16,1 12 3 0,-3-18-6 0,3 18 5 16,-3-12-4-16,3 12 1 0,0 0-3 15,0 0 0-15,0 0 2 0,0 0-2 16,-2 11 5-16,2-11-6 0,0 20 4 15,2-8-2-15,-1 3 4 0,2 0-5 16,-1 2 3-16,2 1 6 0,0-1-5 16,1 3 3-16,-1 0-7 0,0 1 9 0,-2-1-9 15,0 0 8-15,-1 1-8 0,-3-2 0 16,-2 2 1-16,-2-4-1 16,-4-1 4-16,-2-1-2 0,-4-2 2 0,-3 1-1 15,-3-4 2-15,-2-3-2 0,-2-2 1 16,-1-2 0-16,2-2 0 0,1-3-5 15,1-4-8-15,8 2-16 0,-5-10-23 16,20 14-35-16,-15-14-61 0,9 0-46 16,6 14 3-16,3-23 94 0,-3 23 96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1:25.51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34 277 0,'0'0'191'0,"8"-11"-9"16,-8 11-147-16,0 0-5 0,22-3 8 16,-22 3-8-16,21-5-8 15,-10 1-6-15,5 4-5 0,2-2-10 16,-2-1-15-16,9 7-28 0,-11-11-37 0,11 6-74 16,-2 4-48-16,-3-5 6 0,2 3 47 15,-6-6 148-15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1:25.29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191 151 43 0,'0'0'137'0,"-13"-12"-69"0,13 12-16 0,0 0-2 16,0 0-2-16,1-18-9 0,-1 18-1 15,2-17-3-15,-2 17-2 0,3-15-3 16,-3 15-3-16,3-18-2 0,-3 18-3 15,2-17 1-15,-2 17-5 0,-1-15 1 16,1 15-4-16,-6-14 0 0,6 14-3 0,0 0-2 16,-13-14-1-16,13 14-2 0,-13-8 0 15,13 8-1-15,-16-3-1 0,16 3-4 16,-16 0 1-16,16 0-1 16,-21 6 0-16,21-6 0 0,-22 10 0 0,10-3-2 15,12-7 3-15,-22 17 2 0,22-17 0 16,-20 22 0-16,12-7 2 0,0 3-2 15,4 1 3-15,-1 2-2 0,4 3 2 16,-1-2-4-16,4 5 1 0,0-2-2 16,3-1 3-16,-1-2-7 0,2 0 5 0,1-1 2 15,-1-2-7-15,2 0 5 0,0-2-5 16,-1 0 6-16,0-1-8 0,-1 1 8 16,-2-3-14-16,3 1-2 0,-7-15-2 15,7 27-14-15,-7-27-13 0,4 20-27 16,-4-20-25-16,0 0-71 0,0 0-27 15,-14 9-1-15,14-9 141 0,-12-6 51 16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1:24.7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0 35 0,'0'0'132'0,"0"0"14"16,0 0-122-16,0 0 4 0,0 0 3 15,0 0 5-15,0 0-3 0,0 0-1 16,0 0-1-16,0 0-5 0,0 0-6 15,0 0-6-15,0 0 1 0,0 0 2 16,0 0-1-16,0 0-1 0,1 11 0 0,-1-11 1 16,0 0 1-16,-4 14 4 15,4-14-5-15,-1 18-5 0,3-5 0 0,-2 0-2 16,2 5 0-16,-2 1-3 16,5 3 4-16,-3 0-9 0,1 4 8 0,0-2-6 15,1 1 3-15,-1-1-6 0,1-2 6 16,-1-1-8-16,-1-2 5 0,0-3 3 15,0 1-9-15,0-3 9 0,-2-14-11 16,2 20 12-16,-2-20-13 0,4 13 5 16,-4-13-20-16,0 0-13 0,0 0-29 0,0 0-74 15,0 0-57-15,0 0-6 0,0 0 28 16,4-14 172-16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0:16.44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11-1 273 0,'0'0'167'0,"-12"-1"-3"15,12 1-161-15,0 0 1 0,0 0-7 0,0 0-27 16,0 0-83-16,22 20-51 0,-22-20-2 16,17 11 32-16,-17-11 134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40.1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59 122 0,'0'0'177'16,"0"0"0"-16,18-2-126 0,-18 2-5 0,18-4 1 16,-18 4 3-16,30-6-4 0,-15-1-14 15,10 6-7-15,-5-5-3 0,6 5-4 16,-3-4-1-16,5 4-6 0,-5-3-2 16,3 0-3-16,-4 1 3 0,2 2-4 15,-4-3-6-15,-1 2-7 0,-2 2-8 0,-17 0-7 16,26-5-12-16,-26 5-22 0,16-1-43 15,-16 1-89-15,0 0-12 0,0 0 4 16,0 0 155-16,-6 13 42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6:15:32.927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-13 9 27 0,'0'0'127'0,"0"0"-74"0,0 0-3 15,3 19-7-15,-3-19 3 0,0 0-1 16,0 0 0-16,0 0-5 0,0 0 1 0,0 0-4 15,0 0-5-15,0 0-1 0,0 0-6 16,0 0-7-16,0 0-2 0,0 0-2 16,0 0 0-16,0 0-5 15,0 0 3-15,0 0-3 0,0 0 1 0,0 0 4 16,0 0 0-16,0 0 3 0,0 0-4 16,0 0 1-16,0 0-1 0,25-9-1 15,-25 9-1-15,29 0-3 0,-29 0 1 16,44 2-2-16,-19-5 2 0,7 6-2 15,2-6 1-15,8 3-3 0,-2-4 3 0,7 4-1 16,0-3-1-16,4 1 1 0,-1-1-3 16,1 0-1-16,-2 1 0 0,-1 2 1 15,-1 0-3-15,-1 1 1 16,-5-2-4-16,-1 2 1 0,-5 2 1 0,-2-1 2 16,-5 0 1-16,-3 0-2 0,-5 1-1 15,-20-3 3-15,28 7 1 0,-28-7-4 16,18 1 2-16,-18-1-1 0,0 0-3 15,0 0 7-15,0 0-4 0,0 0-4 16,0 0 0-16,0 0-5 0,0 0 0 0,0 0-5 16,0 0 0-16,0 0-7 0,0 0-1 15,-29-3-6-15,29 3-5 0,0 0-7 16,0 0-24-16,-35-4-23 0,35 4-108 16,0 0 5-16,-27-10 0 0,27 10 131 15,0 0 58-15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6:15:31.661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1 65 67 0,'0'0'27'16,"0"0"2"-16,-18-7 2 0,18 7-1 16,0 0-3-16,0 0 3 0,0 0-1 15,0 0 0-15,0 0-1 0,0 0 1 16,0 0-1-16,0 0 0 0,0 0 2 15,0 0-3-15,0 0-4 0,0 0 0 0,0 0-2 16,0 0-2-16,0 0-1 0,0 0-4 16,0 0-3-16,0 0-3 0,0 0 1 15,0 0-4-15,0 0-2 0,0 0-2 16,0 0-1-16,0 0 1 0,0 0 1 16,0 0 1-16,0 0 1 0,0 0 1 15,0 0 1-15,21-12 3 0,-21 12-1 16,22-4 0-16,-22 4 0 0,26-6-1 15,-26 6-2-15,31-4 0 0,-12 4-1 16,-19 0-1-16,36-1 1 0,-15 1-2 0,-1 2 1 16,5 0 1-16,1 1 3 0,1-3 1 15,4 4 0-15,-1-6 3 0,5 4-1 16,-2-4 0-16,6 5 0 0,-5-6-2 16,3 2-3-16,-1-2 0 0,1 2-2 15,-3-1 0-15,0 0 1 0,1-1-2 0,-2-1-3 16,-1 1 3-16,-1 2-2 15,-3-1 1-15,0 2-2 0,-2-1 0 16,-3 2-1-16,-4-1 2 0,-1 3 3 16,-18-3-1-16,29 1 0 0,-29-1 2 0,22-1 1 15,-22 1 1-15,0 0-2 0,19-3 0 16,-19 3-1-16,0 0-3 0,0 0 2 16,0 0-2-16,0 0 0 0,0 0 0 15,0 0 1-15,0 0 0 0,0 0 1 16,0 0-1-16,0 0 0 0,0 0 0 0,0 0 1 15,0 0-2-15,0 0 0 0,0 0-2 16,0 0-4-16,0 0-5 0,0 0-11 16,0 0-20-16,0 0-31 15,0 0-97-15,0 0-17 0,2-20-4 0,-2 20 45 16,0 0 146-16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29:12.344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0 377 38 0,'0'0'141'16,"0"0"5"-16,0 0-131 0,0 0 4 15,0 0 5-15,0 0 8 0,0 0 5 16,0 0 5-16,0 0-4 0,0 0 3 16,0 0-1-16,0 0-3 0,0 0-2 15,0 0-4-15,0 0-4 0,0 0-5 0,0 0-1 16,0 0-2-16,0 0-4 0,0 0-1 15,0 0-1-15,0 0-2 0,0 0-1 16,0 0-3-16,0 0 1 0,0 0-2 16,0 0 0-16,0 0-1 0,0 0-1 15,0 0-2-15,0 0 0 0,0 0 0 0,0 0 1 16,0 0 1-16,0 0 1 0,0 0-1 16,0 0 1-16,5 19 0 15,-5-19-1-15,3 19 1 0,-3-19-2 16,2 22 0-16,-2-22-2 0,5 21 1 0,-5-21-1 15,5 19 0-15,-1-7 8 0,-4-12-6 16,9 20 5-16,-9-20-6 0,7 15 4 16,-7-15-8-16,8 12 10 0,-8-12-10 15,0 0 2-15,0 0-3 0,0 0 5 16,0 0-4-16,0 0 4 0,0 0-1 0,0 0 0 16,12 1 6-16,-12-1-13 15,0 0 12-15,10-14-11 0,-10 14 9 16,13-16-8-16,-13 16 9 0,20-25-10 15,-8 10 2-15,3-4 5 0,1-6-4 0,3-1 6 16,3-5-6-16,5-5 5 0,0-1-6 16,4-1 10-16,2-1-7 0,1 4 4 15,-1 2-4-15,-2 4 4 0,1 4-6 16,-4 5-4-16,-4 4 5 0,0 3-5 16,-3 1 8-16,-4 2-5 0,-2 3 6 0,-2 1-10 15,-13 6 10-15,18-5-1 0,-18 5 1 16,0 0-4-16,13-5-6 0,-13 5-5 15,0 0-9-15,0 0-9 0,0 0-34 16,0 0-51-16,4 14-99 0,-4-14 4 16,0 0-11-16,0 0 124 0,0 0 97 15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03.8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9 419 0,'0'0'200'16,"-12"7"0"-16,12-7-182 0,0 0-14 16,0 0-34-16,0 0-51 0,-10-10-116 15,10 10-4-15,0 0-1 0,12-6 73 16,-12 6 129-16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00.1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29 280 0,'9'-13'187'0,"-9"13"-4"0,18-8-155 0,-18 8-2 16,12-9-13-16,-12 9-40 0,12 0-62 15,-12 0-93-15,16 5-4 0,-16-5-2 16,17 7 144-16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30.79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11 62 0,'0'0'144'0,"13"10"0"15,1-10-111-15,9 5 0 0,3-5-2 16,7 2-14-16,3-3-8 0,5 1-3 16,1-1-27-16,0 4-101 0,-10-15-25 15,11 13-1-15,-19-17 108 0,10 14 40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30.6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 0 116 0,'0'0'53'16,"-9"21"-1"-16,4-6-1 0,0 4 1 15,3 3-5-15,-3 1-5 0,7 4 1 16,-5-3-8-16,9 6 1 0,-6-7-9 15,9 5-1-15,-4-7-11 0,7 1 0 0,-1-3-10 16,1-2-10-16,4 2-19 0,-16-19-32 16,26 22-51-16,-6-11-62 0,-20-11 9 15,20 5 67-15,-20-5 93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30.3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91 96 1 0,'0'0'105'15,"0"0"26"-15,0 0-88 0,18 1 1 16,-18-1 4-16,21-5-3 0,-21 5-8 16,25-9-3-16,-14 3-6 0,4 4-4 15,-15 2-4-15,21-13-1 0,-21 13-1 16,12-13 0-16,-12 13 1 0,1-15 1 0,-1 15 2 15,-12-16-1-15,-2 7 1 0,14 9-4 16,-28-10-3-16,13 10-2 0,-5 0-2 16,3 3-4-16,-3 1-2 15,3 3 0-15,-1 0-3 0,3 3 1 0,1 1-3 16,3 0 0-16,2 1-2 0,4 1 2 16,3-1-1-16,4 1 2 0,6-2-2 15,3 1 1-15,5-4 0 0,5-1 1 16,4 0 0-16,4-2 0 0,5-4-5 15,0-1-1-15,1 0-1 0,-3-6 0 0,3 3-2 16,-8-3 0-16,0 0 0 0,-8-2 1 16,-1 2 5-16,-7-1-1 0,-11 7 4 15,14-11-1-15,-14 11-1 0,0 0 2 16,0 0 0-16,0 0-1 0,0 0 0 16,0 0 0-16,-12 3-1 0,12-3 2 15,-7 11-1-15,7-11 0 0,-2 14-1 16,2-14 1-16,1 11-2 0,-1-11 2 15,0 0-1-15,9 13 2 0,-9-13 0 16,0 0-1-16,11 2 1 0,-11-2 1 0,0 0 0 16,0 0-2-16,11-9 2 0,-11 9-4 15,2-13 3-15,-2 13-1 0,-1-15 2 16,-1 3-3-16,1 1 3 0,0-3-2 16,0 1 3-16,1 0-2 0,0 0 2 15,1 1-4-15,-1 12 4 0,7-17-5 16,-7 17 3-16,12-11-3 0,-12 11 1 15,13-2 2-15,-13 2-2 0,16 7 1 16,-16-7-2-16,17 16 2 0,-17-16-3 16,22 20 4-16,-8-9-4 0,2 1 3 0,2 0-2 15,2-3 2-15,4 2-12 0,-4-5-10 16,9 4-19-16,-11-10-20 0,13 8-23 16,-12-10-38-16,3-1-34 0,2 3-26 15,-11-10 117-15,10 7 65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29.46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195 267 102 0,'0'0'167'0,"5"-16"7"15,-14 3-114-15,9 13-2 0,-5-15-3 16,5 15-16-16,0 0-17 0,-15-11-7 16,15 11-6-16,-21 0-4 0,8 3-2 15,-1 2-2-15,-1 2-2 0,0 4 2 16,-2-2-2-16,2 4 2 0,-1-1-3 15,3 1 4-15,1-2-4 0,2 1 4 0,10-12-3 16,-10 18 2-16,10-18-1 0,3 12 2 16,-3-12-1-16,17 2 1 0,-4-2 0 15,2-2-2-15,1-2 3 0,0-1-3 16,1 0 2-16,-1-1-2 0,-2 1 1 16,-1 1-2-16,-13 4 2 0,16-6-1 15,-16 6-1-15,0 0 1 0,0 0-1 16,0 0 1-16,0 0-1 0,12 6 1 15,-12-6-1-15,0 0 2 0,7 15-2 16,-7-15 1-16,11 11 0 0,-11-11 1 0,19 11 0 16,-6-7 0-16,2 0-4 0,1-4-9 15,4 3-8-15,-4-6-13 0,8 4-11 16,-10-8-9-16,9 6-3 0,-23 1-6 16,29-13 5-16,-24 0 6 0,6 5 11 15,-8-7 9-15,1 2 16 0,-3-5 6 0,-1-2 8 16,-2-2 3-16,-1-2 4 0,0-1 1 15,-1-3 6-15,1 4 0 16,-1-5 7-16,1 7 8 0,-2-3 8 16,5 10 4-16,-4-1-3 0,4 16 1 0,-5-17 3 15,5 17-3-15,0 0 3 0,-1 12-11 16,1-12-1-16,-1 24-5 0,-6-11 7 16,10 11-3-16,-6-4-4 0,7 3 1 15,-5 2-9-15,6 4 2 0,-3-3-9 16,4 2 1-16,0-3-9 0,2-1 5 0,-1-1-7 15,1-1 3-15,0-7-5 0,0-2-3 16,1-2-8-16,-9-11-7 16,15 15-25-16,-15-15-31 0,0 0-70 15,12-6-51-15,-12 6 8 0,1-12 46 0,-6-2 144 16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28.82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37 35 1 0,'0'0'128'16,"0"0"26"-16,-20-1-87 0,20 1-1 15,0 0-1-15,-7 17-4 0,7-17-13 16,-6 20-3-16,6-20-3 0,-3 23-4 15,3-23-8-15,-1 26-5 0,0-15-8 16,6 5-2-16,-5-16-7 0,12 22 1 0,-12-22-5 16,20 17 1-16,-9-11-3 0,4-2 2 15,1-2-3-15,0-2 1 0,1-3 0 16,0-1-2-16,0-3 2 0,-1-2-2 16,-2-3 3-16,-1 0-4 0,-4-3 4 15,0-3-3-15,-4 1 4 0,-1-4-4 0,-3 2 3 16,-1 3-2-16,-3 1 0 0,0 2-7 15,3 13-12-15,-10-17-20 16,10 17-33-16,0 0-36 0,-12 7-88 16,12-7-1-16,0 12 0 0,0-12 169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39.8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76 0,'0'0'155'0,"0"0"-79"0,0 0-15 0,0 0 2 16,0 0 0-16,0 0-8 0,0 0-5 15,0 0-9-15,0 0-1 0,0 0-9 16,0 12 0-16,7 1-6 0,-7-13-2 16,3 21-8-16,-3-9-3 0,4 1 0 15,-3 0-4-15,2 1-1 0,-2 0-5 16,1-1 2-16,-2-13-2 0,3 20 4 16,-3-20-8-16,3 18 5 0,-3-18-4 15,0 0 2-15,3 12-3 0,-3-12-6 16,0 0-6-16,0 0-8 0,0 0-8 0,0 0-16 15,0 0-15-15,0 0-17 0,-1 12-20 16,1-12-22-16,-14-3-70 0,14 3 7 16,0 0 177-16,-1 13 6 15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28.32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30 25 290 0,'0'0'194'16,"-14"-12"-8"-16,14 12-151 0,0 0 0 16,-16-13-4-16,16 13-22 0,0 0-49 15,0 0-68-15,16 5-85 0,-5 0 4 0,-11-5-8 16,25 7 145-16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28.1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0 173 0,'-3'20'174'0,"3"-20"4"16,-9 14-132-16,14 3 3 0,-5-17-8 15,1 18-21-15,-1-18-25 0,6 12-27 16,-6-12-46-16,21 16-102 0,-21-16 8 16,14 3-10-16,-14-3 151 0,16-7 31 15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27.85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 17 197 0,'0'0'100'0,"0"0"-18"0,-1-17-16 16,1 17-4-16,0 0-11 0,0 0-12 15,0 0-10-15,0 0-5 0,-13 10 1 16,13-10 3-16,-4 14-2 0,5-2-4 16,-1-12-3-16,0 20 0 0,0-20-4 15,1 23 0-15,-1-23-7 0,3 22-1 0,-3-22-4 16,6 20 0-16,-6-20-2 0,8 16 1 15,-8-16-1-15,13 11-1 16,-13-11 1-16,19 4-1 0,-19-4 0 16,21-1 1-16,-9 0-3 0,0-5-11 0,2 5-13 15,-6-11-27-15,11 11-35 0,-19 1-88 16,17-17-16-16,-17 17-8 0,17-20 105 16,-5 14 95-16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27.6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31 0 17 0,'0'0'153'16,"0"0"7"-16,0 0-90 0,0 0 3 15,0 0-5-15,-13 3-13 0,16 9-7 16,-3-12-5-16,-8 18-1 0,8-18-12 15,-8 23-6-15,4-12-9 0,4 4 0 0,0-3-8 16,1 0-1-16,2-1-5 0,2 0 2 16,-5-11-4-16,17 16 0 0,-5-10-8 15,-1-4-10-15,9 3-14 0,-7-9-17 16,13 9-19-16,-15-13-30 0,15 8-19 16,-8-7-44-16,-1-2 6 0,4 2 44 0,-9-6 112 15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27.35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311 73 1 0,'0'0'75'0,"-1"-18"75"0,1 18-91 15,-7-14 6-15,0 3 3 0,7 11-7 16,-14-16-11-16,14 16-9 0,-20-11-7 16,20 11-8-16,-28-3-6 0,12 7-7 15,-4-2 0-15,1 6-1 0,-5-3-1 16,2 8 2-16,-3-5-3 0,5 5 3 16,-3-2-4-16,6 2 2 0,-1-3-5 15,6 1 1-15,12-11-4 0,-17 17 1 16,17-17-3-16,-1 14 1 0,1-14-1 15,17 4 1-15,-2-5-1 0,4 0 0 0,4-3 0 16,3-1 0-16,2-2 0 0,-1-1-1 16,-1 0 0-16,-1-1-1 0,-4 0 3 15,-4 1-3-15,-4 2 2 0,-13 6-3 16,17-8 2-16,-17 8-2 0,0 0 2 16,0 0-1-16,0 0 0 0,3 20 1 15,-5-9-3-15,1 3 4 0,-1 3-3 16,0 1 6-16,1 2 3 0,1 2-2 15,0 0 0-15,2 2-5 0,0 0 8 16,0 1-8-16,2 1 5 0,0-2-7 0,0 1-2 16,0-1 0-16,-1-1 1 0,-1-4 5 15,-2-1-6-15,0-4 5 0,-2-2-3 16,2-12 6-16,-5 15-1 0,5-15 5 16,0 0 2-16,-12 5 0 0,12-5 2 15,0 0-1-15,-11-10 2 0,11 10-4 0,-2-12 0 16,2 12-5-16,5-18 0 0,-5 18-3 15,14-24 2-15,-4 10-3 16,4 0 2-16,2-2-6 0,3 3-3 16,0-3-12-16,8 6-14 0,-9-9-23 0,16 13-40 15,-13-5-79-15,4-3-26 0,1 5 0 16,-7-7 96-16,5 6 105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26.79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90 103 1 0,'0'0'85'16,"0"0"51"-16,0 0-96 0,0 0 2 16,0 0-5-16,0 0-6 0,15 8-5 15,0-9 2-15,0-5-3 0,5 1-3 16,-3-2-3-16,4 0 0 0,-7-3 3 16,3 2-1-16,-9-4 2 0,-8 12-2 15,14-20 3-15,-14 20-3 0,-1-18 3 16,1 18-2-16,-15-12-2 0,15 12-3 15,-27-5 0-15,12 8-4 0,-7-3 1 16,3 9 0-16,-5-5-3 0,4 6-1 0,-1 0-2 16,3 3-1-16,-1-1-3 0,3 2-2 15,2-1-2-15,6-2 2 0,2 0-3 16,5 2 2-16,1-13-3 0,8 17 4 16,6-11-2-16,4 0 2 0,6-2-7 15,1-5-10-15,10 6-19 0,-5-14-29 0,17 11-51 16,-2-5-82-16,-7-4 5 0,4 3-6 15,-7-7 183-15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26.1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253 108 4 0,'0'0'141'0,"0"0"-32"0,8-13-48 16,-8 13 7-16,3-12-4 0,-3 12-11 15,0-11-7-15,0 11-5 0,-6-11-6 16,6 11-7-16,-10-12-4 0,10 12-7 0,-19-8-4 15,8 7-3-15,-4 0-3 0,0 2 0 16,-4 0-1-16,2 4 2 0,-3 0-2 16,1 6 2-16,-2-4 0 15,4 5 1-15,-3-3-4 0,5 6 3 0,1-1-4 16,3 0 2-16,1 0-4 0,5-1 1 16,5-13-3-16,-2 22 2 0,2-22-2 15,13 14 0-15,-13-14 0 0,26 7 1 16,-10-7 0-16,4 0-1 0,1-4 0 15,0-1 0-15,1 0 2 0,-1-4-2 0,-1 1 0 16,-1-1-1-16,-4 2 1 0,-1 1-1 16,-14 6 2-16,21-8-2 0,-21 8 1 15,14-2-1-15,-14 2 0 0,0 0 2 16,15 14-2-16,-15-14 1 0,13 14-2 16,-13-14 2-16,18 17-3 0,-5-7 2 15,1-2-1-15,1-2 2 0,3-1-2 16,0-1 1-16,2-1 1 0,-2-3-1 15,0 1-1-15,-2-4 0 0,-2 3 0 16,-2-2-2-16,-12 2 3 0,16-5-3 0,-16 5 1 16,0 0 1-16,0 0 1 0,11-7 3 15,-11 7-3-15,0 0 0 0,0 0 2 16,0 0-1-16,0 0 1 0,0 0 1 16,0 0-2-16,0 0 1 0,0 0 1 15,0 0 1-15,0 0 0 0,0 0-1 16,0 0 1-16,8-16-1 0,-8 16 1 15,0 0-3-15,2-18 2 0,-2 18-2 16,-3-22 3-16,0 6-1 0,0 2 3 16,-1-4-5-16,0-2 3 0,1 1-4 0,-1 1 5 15,1 3-5-15,0 2 4 0,3 13-5 16,-2-16 1-16,2 16-1 0,0 0 2 16,0 0 0-16,0 0-3 0,0 0 3 15,0 0-3-15,2 13 3 0,-2-13-1 16,9 15 2-16,-9-15-3 0,15 18 2 0,-2-9 0 15,2-3 0-15,3 0-1 0,2-4 0 16,5-1 1-16,0-2 0 0,0-2 1 16,0-2 0-16,-2-1-1 15,-3 2 1-15,-4-3 1 0,-3 2-1 0,-13 5 0 16,15-12 0-16,-15 12 0 0,0 0-1 16,-2-13 2-16,2 13-1 0,-15-3 2 15,15 3 2-15,-25 6 0 0,11 0 4 16,-3 2-1-16,0 4 3 0,-2 1-2 15,5 6 4-15,-1-3-7 0,5 3 3 0,0-1-6 16,7 1 3-16,2-3-4 0,6-1 1 16,6-1-3-16,5-3 1 0,4-2 0 15,4-3-4-15,8-1-7 0,-2-6-14 16,14 6-36-16,-13-14-71 0,7 3-68 16,1-1-9-16,-5-2 7 0,1-3 134 15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24.99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-3 164 64 0,'-14'-11'157'16,"14"11"-2"-16,0 0-95 0,0 0-6 15,0 0-14-15,0 0-13 0,0 0-11 16,18-8-7-16,-5 7-4 0,3-2 0 15,4 1 0-15,2 0-2 0,2 1 0 0,2-3 0 16,1 1-2-16,-1-3-1 0,-2 1-1 16,-3-2 1-16,-2 0-2 0,-4-1 2 15,-2 0-3-15,-13 8 2 0,15-20 0 16,-15 20 1-16,5-20 1 0,-7 9 9 16,2 11 2-16,-7-17 6 0,7 17-2 0,-11-13 4 15,11 13-2-15,0 0 0 16,-13-7-3-16,13 7-4 0,0 0-4 15,-14 7-3-15,14-7 4 0,-9 16 0 16,7-3 2-16,-4 0-1 0,6 6 4 0,-5 1-4 16,5 3 4-16,-2 2-6 0,3 1 1 15,0 0-7-15,3-1 3 0,-2-1-4 16,4-2 3-16,1-3-5 0,1-2 3 16,-1-3-2-16,-7-14 2 0,19 19-2 15,-19-19 3-15,17 7-2 0,-17-7 1 0,14-4 1 16,-14 4-1-16,14-14 1 0,-14 14-1 15,12-23 0-15,-6 10-1 16,1-1 3-16,-1-2-3 0,1 3 1 16,-1-1-2-16,-6 14 1 0,11-19-1 0,-11 19 1 15,0 0-1-15,12-3 0 0,-12 3 0 16,8 15-1-16,-8-15 2 0,9 23-2 16,-4-11 3-16,0 2-4 0,3 0 2 15,-8-14-1-15,17 21 3 0,-17-21-1 16,23 18 0-16,-9-12-4 0,1-2 1 0,1-3-1 15,-1-1 0-15,0-1 0 0,-1-5-1 16,0 0 2-16,-14 6-2 0,18-19 6 16,-12 7-2-16,-2-1 3 15,-3 1-2-15,-3-1 2 0,-1 1-3 0,3 12 1 16,-10-20-1-16,10 20 2 0,-13-9-2 16,13 9 0-16,-15 2 0 0,15-2-2 15,-15 16 3-15,15-16-1 0,-13 24 1 16,10-11-3-16,1 1 3 0,3-1-3 15,2 0 3-15,3-1-3 0,-6-12 3 0,19 16-9 16,-19-16-6-16,30 12-12 0,-18-15-5 16,14 8-13-16,-11-12-7 0,12 7-1 15,-11-12-4-15,9 9 9 0,-10-11 5 16,5 6 14-16,-7-5 5 0,-1 0 17 16,-3-1 10-16,-6 1 9 0,2 0 6 15,-5 0 7-15,0 13 2 0,-3-20 3 16,3 20-3-16,-5-13-2 0,5 13-4 15,0 0-5-15,0 0-4 0,-11 19-8 16,9-5 1-16,1-3-4 0,1 6 4 0,0-4-4 16,3 2 2-16,1-2-2 0,3-1 2 15,1 0-3-15,4-4 2 0,1 0-4 16,2-3 3-16,2-2-1 0,0-1 3 16,0-3-3-16,0-1 1 0,-3-4 1 15,-1-2-1-15,-13 8 4 0,17-18 2 0,-15 5 6 16,2 1-1-16,-6-2 5 0,2 1-3 15,-5-2 2-15,5 15-1 16,-7-21 1-16,7 21-8 0,-5-13-3 16,5 13-2-16,0 0-1 0,0 0 0 0,0 0-4 15,-12 17 2-15,12-17-3 0,-4 25 4 16,3-9-4-16,1 2 5 0,2 3-6 16,0 1 7-16,0 3 1 0,0 1-5 15,2 2 8-15,-1 0-8 0,2 2 7 16,-2 0-7-16,1 0 6 0,-2-1-7 0,-1-1 0 15,-2-1 4-15,-3-2-6 16,-5-2 7-16,-4-4-6 0,-6 0 4 0,-7-5-2 16,-4-3 2-16,-5-4-10 15,-8-5-6-15,1-1-5 0,-5-11-8 0,7 6-24 16,-6-11-59-16,4-6-70 0,13 4-2 16,-3-13 38-16,18 9 145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23.9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12 140 0,'2'-12'164'0,"-2"12"5"16,12 2-107-16,-12-2 7 15,0 0-14-15,0 0-14 0,-1 20-14 16,1-20 1-16,0 29 0 0,-4-12-3 16,8 6-5-16,-4 1-10 0,1 2 2 0,0 3-7 15,2 1 3-15,-1-1-8 0,1 2 5 16,0-3-8-16,1 0 5 0,-1-4-5 16,2-2 5-16,-2-5-3 0,1-2 0 15,0-2-8-15,-4-13-1 0,7 15-15 16,-7-15-18-16,0 0-24 0,0 0-38 0,0 0-43 15,3-16-47-15,-10 3 16 0,3 2 97 16,-10-9 82-16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23.47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250 148 1 0,'0'0'118'0,"-12"-1"-47"0,12 1-3 0,0 0-5 15,0 0 2-15,0 0-9 0,0 0 0 16,3-12-5-16,-3 12-12 0,0 0-13 16,12-17-11-16,-12 17-3 0,6-13 1 15,-6 13-2-15,5-17-1 0,-5 17 0 16,1-17-1-16,-4 6 2 0,3 11-1 0,-7-19 2 15,7 19-3-15,-13-17 1 0,13 17-3 16,-21-7-1-16,7 7 0 16,-1-1-1-16,-1 5 0 0,-3 2 0 15,2 4 1-15,-3-1-3 0,1 6 3 0,-1-1-4 16,3 2 4-16,1 3-5 0,1 0 3 16,2-2-6-16,3 1 6 0,3-1-5 15,3-3 4-15,4-14-5 0,0 21 3 16,0-21-1-16,17 14 0 0,-3-13 2 15,3-2-1-15,3 0 0 0,2-4 0 0,0-1 3 16,1-2-3-16,-2 0 1 0,-2-4-1 16,-3 1 2-16,-2 3-3 0,-14 8 3 15,17-16-3-15,-17 16 0 0,8-11-1 16,-8 11 1-16,0 0-1 0,0 0-1 16,0 0 2-16,-4 12-2 0,4-12 2 15,-4 18-2-15,3-7 3 0,1 1-2 16,1 0 1-16,1-1-2 0,3 1 3 15,-5-12-3-15,14 19 3 0,-14-19-6 16,21 11-5-16,-6-5-12 0,-3-8-11 0,10 6-18 16,-11-14-12-16,14 12-4 0,-14-14-7 15,14 8 7-15,-13-12 2 0,7 7 15 16,-7-10 9-16,0 4 23 0,-2-6 12 16,-3 1 18-16,-1-2 8 0,-5-2 13 15,2 4 9-15,-8-3 9 0,7 9 1 0,-10-5 1 16,8 19-5-16,-10-21-4 0,10 21-9 15,-13-6-11-15,13 6-10 16,-15 6-6-16,15-6-5 0,-15 11-2 16,15-11 0-16,-14 19-3 0,14-19 1 0,-9 21-1 15,9-21 2-15,0 21-1 0,0-21 2 16,10 23-3-16,-2-11 4 0,-8-12-2 16,23 22 1-16,-9-11-1 0,3-1 3 15,-1-1-3-15,2 3 4 0,-1-4-2 16,-1 2 3-16,-2-1-3 0,-2 0 4 0,-12-9-3 15,10 17 3-15,-10-17-1 0,-6 15-1 16,-5-10-1-16,-3 1 1 16,-4-2-3-16,-1-2-3 0,-1 2-13 15,-4-7-27-15,9 7-42 0,3-5-98 0,-7-5 9 16,19 6-13-16,-23-11 138 0,23 11 48 16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39.11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249-1 110 0,'0'0'69'0,"0"0"-1"0,0 0-5 15,0 0-3-15,0 0 2 0,0 0-6 16,0 0-3-16,0 0-9 0,0 0-10 15,0 0-2-15,0 0-3 0,-13 3-8 0,13-3-6 16,-18 13-4-16,7-3-1 0,-4-2-1 16,1 2 7-16,-4-1-6 0,0 7-1 15,-2-6-2-15,2 4 3 0,-3-6-1 16,4 5 2-16,-2-4-6 0,4 2 0 16,2-3 0-16,13-8-5 0,-19 13 2 15,19-13 2-15,0 0-4 0,0 0-3 16,0 0 6-16,0 0-4 0,0 0 1 15,0 0 3-15,0 0-4 0,16 8 2 16,-16-8-1-16,21 2 3 0,-9-2-6 0,1 2 7 16,2 2-5-16,1 1 2 0,2-1-1 15,3 2-1-15,-1-2-1 0,1-3 3 16,1 2-8-16,-3-2-10 0,3 5-5 16,-10-11-25-16,9 14-25 0,-21-9-56 15,0 0-65-15,18-3-13 0,-18 3 56 0,0 0 150 16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20.8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103 18 152 0,'0'0'175'0,"0"0"-2"0,-9-18-118 15,9 18-19-15,0 0 1 0,0 0-10 16,-13-2-16-16,13 2-8 0,-16 6-3 15,16-6 0-15,-20 10-1 0,20-10 1 16,-21 14-1-16,21-14 0 0,-16 14 0 0,16-14 0 16,-8 13-2-16,8-13 2 0,2 14-3 15,-2-14 4-15,12 14-2 16,-12-14 2-16,20 15-2 0,-7-6 3 16,0-2-2-16,1 1 1 0,0 0 1 0,0 2 2 15,-3-2-1-15,-11-8 1 0,18 15 0 16,-18-15 2-16,6 16-2 0,-6-16 3 15,-4 12-2-15,4-12 0 0,-16 10-3 16,16-10 2-16,-21 8-2 0,21-8 0 16,-21 2 1-16,21-2-1 0,-18 1-2 0,18-1 0 15,-11-1-3-15,11 1-5 0,0 0 1 16,0 0-4-16,0 0-2 0,4-13 1 16,-4 13 1-16,17-4 1 15,-6 3 3-15,-11 1 2 0,24-3 4 0,-11 3 0 16,3-1 2-16,-1-1-1 0,1 0 3 15,0 0-3-15,3 0 4 0,0-1 4 16,-1-2 4-16,3 1 2 0,-6-4 7 16,6 3 1-16,-7-7 4 0,5 5 1 15,-10-7 3-15,5 6-6 0,-8-7-2 0,-6 15-4 16,9-26-2-16,-9 14-6 0,-5-3 0 16,0 3-5-16,5 12-1 0,-19-17-2 15,19 17 1-15,-21-9-3 0,21 9 1 16,-21 3 0-16,21-3-1 0,-21 17 0 15,13-6-2-15,-2 1 3 0,3 4-4 16,1 0 5-16,3 2-4 0,4-1 4 16,3 0-4-16,3 0 4 0,6-2 0 15,3-1 0-15,5-5-1 0,6 0 1 16,2-3-10-16,0-5-14 0,13 5-42 0,-13-4-116 16,5-7-11-16,0-1-8 0,-6-3 30 15,0 0 170-15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20.2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267 241 169 0,'5'-14'173'16,"-8"2"8"-16,-12 0-119 0,15 12-15 15,-12-14-4-15,12 14-10 0,-18-7-16 16,7 5-7-16,-4 2-4 0,-1 3-1 16,-2 1-2-16,-1 3 1 0,0 0-3 15,-1 2 3-15,0 1-2 0,1 2 3 16,2-1-3-16,1 2 2 0,3-3-3 0,13-10 2 16,-17 20-3-16,17-20 2 0,-4 14-1 15,4-14 1-15,0 0-2 0,18 8 2 16,-6-9 1-16,3-3-2 0,2-1 2 15,1-2-3-15,0-1 2 0,0 1-2 16,-2-2 3-16,0 1-3 0,-3 1 1 0,-13 7-2 16,19-10 1-16,-19 10-2 15,0 0 3-15,14-5-4 0,-14 5 1 16,0 0 1-16,9 14-1 0,-9-14 0 16,6 13 0-16,-6-13 2 0,12 15-3 0,-12-15 5 15,15 13-5-15,-15-13 1 0,24 7-7 16,-24-7-4-16,28 2-6 0,-16-6-9 15,8 6-5-15,-8-10-8 0,7 7 0 16,-19 1-1-16,26-15 8 0,-18 2 2 16,4 3 10-16,-8-5 5 0,1 0 10 0,-3-5 3 15,-1 0 7-15,-2-4-3 0,-1 0 6 16,0 0 2-16,-3-1 9 0,4 5 1 16,-6-3 12-16,7 10-1 15,-6-4 4-15,6 17-4 0,-3-13 0 0,3 13-8 16,0 0-2-16,0 0-4 0,0 0-7 15,-5 21-1-15,4-8 0 0,1 3 4 16,-1 2-4-16,3 3 5 0,-3 0-7 16,5 4 5-16,-2-1-8 0,1-2 3 15,1-1-5-15,-1-2-6 0,6 1-23 0,-9-9-24 16,12 9-47-16,-2-6-89 0,-10-14 8 16,12 16-9-16,-12-16 175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19.6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79 273 0,'0'0'174'0,"19"-7"-13"16,-1 2-138-16,-4-3-12 0,8 3 8 16,0-4-7-16,6 4 3 0,-1-4-11 0,1 2-7 15,5 4-32-15,-8-4-69 0,-1 0-64 16,6 7-15-16,-9-6 9 0,4 5 150 16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19.4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247 95 1 0,'0'0'101'0,"16"-5"38"15,-16 5-96-15,11-7 0 0,-11 7 4 16,0 0 2-16,0 0-4 0,2-18-5 16,-2 18-5-16,-8-11-6 0,8 11-8 15,-14-14-1-15,14 14-8 0,-19-14 1 0,19 14-3 16,-24-12 0-16,12 7-3 0,-3 1 2 16,2 2-3-16,-2-1-2 0,1 4 1 15,-2-1 2-15,2 2 1 0,-1 1 1 16,1 1 2-16,0 2-2 0,1 1 3 15,0-1-2-15,4 6 2 0,-3-1-1 16,5 6 1-16,0-1-7 0,5 6 5 16,-3 0-3-16,6 4 4 0,-1 2-6 15,4 3 6-15,1-2-10 0,3 4 8 16,-1-3-7-16,2 3-1 0,-1-3 5 0,0 1-8 16,-1-5 8-16,0-1-9 0,-2-3 8 15,-1-1-8-15,-1-3 8 0,-1-2-3 16,-1-4-5-16,-1-12-5 0,1 22-12 15,-1-22-14-15,-1 16-33 0,-10-18-49 16,11 2-82-16,-14-2 1 0,14 2-2 16,-20-11 174-16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18.7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229 132 90 0,'0'0'132'0,"0"0"-66"16,10-12-16-16,-10 12 5 15,0 0-10-15,13-14 2 0,-13 14-9 16,10-14 7-16,-10 14-5 0,5-12-6 16,-5 12-4-16,2-11-6 0,-2 11-1 0,0 0-6 15,-14-15-3-15,14 15-7 0,-19-3 0 16,7 3-4-16,-4 1 0 0,0 0 0 15,-2 1-2-15,-1 3 2 0,-1-2-1 16,1 3 0-16,0 0-2 0,0 0 3 16,2 1-4-16,2 0 0 0,1 1 0 0,1-1 1 15,13-7-3-15,-15 17 4 0,15-17 5 16,-5 17-7-16,5-17 7 16,8 17-5-16,-8-17 6 0,19 10-6 15,-6-6 8-15,2-2-9 0,0-2 1 0,3-1 1 16,-1-2-8-16,0-1 7 0,-1-1-5 15,-1 1 5-15,-1-2-8 0,-1 0 9 16,-2 0-10-16,-11 6 8 0,19-7 0 16,-19 7-1-16,15-3-2 0,-15 3 2 15,12 2-1-15,-12-2 1 0,12 11 8 0,-12-11-9 16,17 17 8-16,-17-17-12 0,24 21 13 16,-11-9-11-16,2-2 11 0,2 2-12 15,-1-3 3-15,0-1-1 0,1-1 2 16,-3-1 4-16,-2-3-4 0,0-1 1 15,-12-2 1-15,17 1 2 0,-17-1-1 16,0 0 0-16,13-8 0 0,-13 8-2 16,0 0 2-16,5-13 1 0,-5 13-1 15,0-13 3-15,0 13-1 0,-3-12 4 16,3 12 1-16,0 0 4 0,-8-16-11 0,8 16 11 16,0 0-11-16,0 0 7 0,-6-12-10 15,6 12 9-15,0 0-12 0,0 0 7 16,-4-16-1-16,4 16 0 0,0 0-2 15,1-17 1-15,-1 17 3 0,1-15-4 16,-1 15 3-16,-2-20-3 0,2 7 2 0,-2-1-2 16,0-1 5-16,0-1-4 15,0 1 3-15,0 3-2 0,0 0 2 16,2 12-2-16,-2-14 1 0,2 14 0 16,0 0-1-16,0 0-3 0,0 0 3 0,0 0-3 15,0 0 0-15,0 0 1 0,13 16-2 16,-13-16 3-16,16 19-3 0,-4-7 4 15,3-1-5-15,1 1 4 0,2-3-2 16,2 0 2-16,2-3-1 0,0-1-1 16,2-2 1-16,-1 1-1 0,-1-5 2 0,-3-2 0 15,-1-1 0-15,-3-1-1 0,-3 0 1 16,-12 5-1-16,14-12 2 16,-14 12 0-16,2-14-1 0,-2 14-4 15,-8-13 4-15,8 13 0 0,-14-9-2 0,14 9 0 16,-20-2 1-16,8 4 0 0,0 1-3 15,-1 3 6-15,0 4-4 0,1 1 2 16,0 2-2-16,2 0 5 0,1 4-7 16,5 1 0-16,2 0 11 0,4-1-10 15,2 0 8-15,6-2-9 0,2 0 10 0,5-3-11 16,4-3 7-16,-1-4-19 0,11 5-33 16,-12-14-63-16,11 2-97 0,2-1 7 15,-3-4-10-15,0-1 85 0,-2-7 127 16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17.49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223 40 205 0,'4'-15'183'16,"-4"15"-6"-16,13-5-121 0,-13 5-13 16,0 0-7-16,-10-17-11 0,10 17-13 15,-13-3-7-15,13 3-2 0,-25 0-3 16,8 1 0-16,0 1-1 0,-5 3 2 15,2-1-1-15,-1 2 0 0,1 0 1 16,2 1 1-16,2-1-1 0,4 1 0 16,12-7-1-16,-17 12 1 0,17-12-2 15,-5 12 2-15,5-12-2 0,0 0 1 16,17 16-2-16,-4-10 3 0,3 1-1 0,2 0 0 16,3 0-1-16,1 1 3 0,2 2 5 15,-3-1-7-15,2 2 7 0,-5 0-11 16,-4-1 11-16,-3 0-11 0,-11-10 11 15,14 21-9-15,-14-21 4 0,-2 17 1 16,2-17 1-16,-18 11 1 0,4-6 0 0,-2-2 1 16,-4-2-1-16,-3-1-1 15,-1-3-4-15,-3-4-6 0,8 4-20 16,-11-10-20-16,19 9-59 0,11 4-85 16,-25-22 1-16,25 22-1 0,-10-23 141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16.99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24 130 0,'-12'-4'178'16,"12"4"-7"-16,0 0-105 0,0 0-4 15,12 6-10-15,-12-6-16 0,20-1-10 16,-6-1-9-16,8 1-11 0,7 2-25 0,-2-7-53 16,3 1-106-16,12 6-9 0,-5-6 8 15,7 5 71-15,-7-8 108 16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16.8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1 228 154 0,'7'-14'99'16,"-7"14"-17"-16,0 0-18 0,0 0-14 0,0 0-12 16,0 0-11-16,0 0-13 0,0 0-11 15,-4 14 1-15,4-14-2 0,-4 16 3 16,4-16-2-16,-2 17 1 0,2-17-3 15,2 14 0-15,-2-14 3 0,0 0 1 16,6 12 3-16,-6-12 2 0,0 0 1 0,0 0-1 16,11-6 1-16,-11 6 1 0,8-13-4 15,-8 13 1-15,9-21-11 16,-5 9 4-16,1-2-6 0,0 2 6 16,0-2-5-16,-1 2 4 0,3-1-6 0,-1 2 7 15,-6 11 2-15,14-17-2 0,-14 17 1 16,14-7-2-16,-14 7 2 0,16 2 0 15,-16-2-1-15,19 12 0 0,-19-12-3 16,21 18 3-16,-8-7 4 0,0 0-5 16,2 1 4-16,-1-1-5 0,3-1-1 0,-2-2-13 15,6 2 2-15,-7-6-9 0,7 2-11 16,-7-8-7-16,7 4-5 0,-9-8-2 16,6 3 6-16,-6-5 7 15,2 1 2-15,-6-6 5 0,0 1 10 0,-1-3 14 16,-4-1 6-16,1-2 8 0,-4-2 0 15,2-1 6-15,-5-1 7 0,3 3 7 16,-6-3 7-16,7 8 3 0,-10-3 1 16,9 17-5-16,-6-18-1 0,6 18-2 15,0 0-7-15,0 0-5 0,-15 11-9 0,12 3-6 16,-1 0-3-16,1 4 2 0,-1 0-3 16,2 5 1-16,1-2-4 0,2 2 4 15,1-2 0-15,1-1-3 0,2 0 3 16,-1-2-16-16,5 2-7 0,-9-20-27 15,15 28-33-15,-9-15-77 0,-6-13-33 16,12 14 4-16,-12-14 107 0,0 0 77 16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16.29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41 115 168 0,'0'0'145'16,"13"-4"-39"-16,-13 4-82 0,0 0 3 0,12 4 5 16,-12-4 6-16,14 0 0 0,-14 0-1 15,17-3-4-15,-17 3-6 0,20-10-6 16,-20 10-2-16,19-11-4 0,-19 11-8 15,14-16 6-15,-14 16-9 0,8-15 7 16,-8 15-8-16,3-14 7 0,-3 14-8 0,-5-13 7 16,5 13-1-16,-12-10-3 0,12 10-1 15,-19-6-3-15,19 6 1 16,-23-1-2-16,11 3 0 0,-1 1 0 16,0 1-1-16,0 2 0 0,1 4 8 0,12-10-8 15,-21 23 7-15,14-9-10 0,1 1 9 16,1 0-10-16,5 2 10 0,0 0-8 15,6-3 1-15,1 1 0 0,4-4 1 16,3-1 1-16,3-1-4 0,1-4-1 16,4 1-6-16,-1-7-3 0,5 2-5 0,-5-7-5 15,4 3 0-15,-8-8-4 0,6 4 5 16,-9-6 2-16,3 2 6 0,-7-4 5 16,1 2 4-16,-5-1 3 15,0 1 4-15,-6 13 7 0,7-21-1 0,-7 21 3 16,3-15-4-16,-3 15-2 0,0 0 0 15,0 0 1-15,0 0-2 0,0 0-1 16,0 0-5-16,0 0 2 0,2 16-1 16,-2-16-2-16,3 19 2 0,0-8-1 15,-3-11 2-15,6 20-3 0,-6-20 2 0,6 17-2 16,-6-17 5-16,6 12 6 0,-6-12 6 16,0 0 2-16,0 0 0 0,0 0 0 15,0 0 0-15,0 0 0 0,6-14 0 16,-6 14-2-16,4-18-10 0,-3 5 2 15,1 0-11-15,1 0 11 0,-1-1-11 16,3-1 11-16,-1 1-11 0,2 2 5 16,1 1-6-16,-7 11 7 0,16-18 0 15,-16 18-1-15,19-9 0 0,-19 9-3 16,17-2 2-16,-17 2 1 0,19 6-2 0,-19-6 1 16,20 14-1-16,-20-14 0 0,20 21 8 15,-20-21-6-15,21 22 6 0,-21-22-6 16,20 19 7-16,-20-19-12 0,19 19 13 15,-19-19-10-15,17 10 4 0,-17-10-4 16,16 5 4-16,-16-5 1 0,13-2-1 16,-13 2 5-16,0 0-5 0,15-15 4 15,-15 15-4-15,8-13 3 0,-8 13-10 16,7-14 6-16,-7 14-8 0,8-15 7 16,-8 15-6-16,9-13 8 0,-9 13-8 0,0 0 7 15,12-12-3-15,-12 12 2 0,0 0-1 16,11 2-1-16,-11-2 8 0,12 11-9 15,-12-11 9-15,16 16-8 0,-16-16 8 16,21 20-12-16,-6-8 5 0,-2-2-11 16,4 0 2-16,-2-3-3 0,4 0 3 0,-3-3-3 15,4 0 4-15,-4-5 2 0,1 0 6 16,-1-4 6-16,-3 0-3 0,0-2 4 16,-13 7-3-16,17-16 3 15,-17 16 1-15,9-18 5 0,-10 6-6 0,1 12 9 16,-5-18-7-16,5 18 8 0,-11-15-8 15,11 15 8-15,-13-11-10 0,13 11 3 16,-16-1-4-16,16 1-2 0,-16 6 0 16,16-6-2-16,-18 16 7 0,18-16-7 15,-18 22 5-15,9-9-9 0,5 1 9 0,0 1-10 16,2-1 9-16,3-1-8 0,3 0 0 16,2-2-6-16,5 0-3 0,-11-11-7 15,28 14-15-15,-16-15-14 0,13 8-28 16,-9-11-7-16,9 4-28 0,-6-7-10 15,2-1-5-15,-1-1 20 0,-4-5 107 16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15.15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20 282 0,'-6'12'163'16,"6"-12"12"-16,0 0-162 0,0 0-2 15,16-5-1-15,-2 5 2 0,1-2 1 16,6 1-4-16,4 0-22 0,-4-6-33 16,8 2-88-16,3 7-45 0,-7-9 11 0,8 8 21 15,-10-8 147-15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8:59:19.951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-2 27 25 0,'2'-15'147'0,"-2"15"-6"0,11 0-82 0,-11 0-13 16,0 0-1-16,3-12-11 0,-3 12-5 16,0 0-10-16,0 0-3 0,0 0-3 15,15 1 0-15,-15-1-1 0,7 14 4 16,-7-14-2-16,4 23 3 0,-4-10 8 16,3 6-2-16,-5-2 3 0,5 7-11 0,-6-5 5 15,3 3-10-15,-2-2 7 0,1 2-11 16,-1-4-4-16,1 0-2 15,-1-3-2-15,2-4 5 0,0-11-1 16,0 17-1-16,0-17-9 0,0 0-8 0,3 14-26 16,-3-14-36-16,-8-11-104 0,8 11-3 15,-3-12-4-15,3 12 96 0,-4-20 93 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37.5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47 0 1 0,'0'0'129'0,"0"0"19"0,0 0-120 15,0 0 10-15,-3 20 1 0,3-20 8 16,-5 18-4-16,5-18-2 0,-7 26-5 16,1-14-3-16,8 6-1 0,-6-5-9 15,5 3-2-15,-1-4-9 0,3 3 0 16,-1-3-5-16,-2-12-3 0,9 18-3 16,-9-18 0-16,16 9-1 0,-16-9 2 15,20 7-2-15,-8-9 0 0,1-2 0 16,1 0 1-16,1-3-2 0,-1 0-4 15,3-1 1-15,-3-5-6 0,0 2 6 0,-2-3-4 16,0 2 4-16,-5-2-6 0,-1 1 8 16,-4 0 3-16,-4 1 8 0,-1 0 1 15,-6 0 2-15,9 12 0 0,-26-17-2 16,12 12 3-16,-5 1 0 0,2 5-9 16,0 0-12-16,-3 0-14 0,8 11-30 0,-9-12-37 15,2 5-100-15,19-5 5 16,-25 16-6-16,19-3 190 0,-11-12 0 15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14.90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251 220 14 0,'0'-15'144'0,"0"15"14"0,0 0-95 16,0 0 0-16,7-12 0 0,-15 1-19 15,8 11 0-15,-6-16-9 0,6 16 0 16,-12-16-13-16,12 16 1 0,-16-15-9 15,16 15 2-15,-21-7-2 0,21 7-3 16,-26-3-3-16,14 4-1 0,-4 1-4 0,2 1 1 16,-1 1-3-16,0 3 0 15,1 1 6-15,-2 0-8 0,2 4 8 16,0 0-11-16,2 1 9 0,0 0-10 16,4 1 11-16,1-1-10 0,7-13 3 0,-1 22-2 15,1-22 2-15,11 15 1 0,-11-15 0 16,25 8 1-16,-10-8 0 0,4-2-1 15,-1-2 2-15,0-1-4 0,-1-2 4 16,-2-2 3-16,0 1-3 0,-4-2 2 16,-11 10-2-16,17-17 3 0,-17 17-3 0,8-13 3 15,-8 13-4-15,0 0-2 16,0 0 1-16,0 0-2 0,0 0 1 16,0 0 0-16,0 0-1 0,0 0-2 15,10 13 2-15,-10-13-3 0,7 16 4 0,-7-16-1 16,13 18-3-16,-13-18-5 0,20 15-3 15,-20-15-6-15,27 11-7 0,-14-13-8 16,8 6-13-16,-9-10-9 0,12 7-4 16,-13-12 1-16,12 7 0 0,-12-9 6 15,7 4 5-15,-10-4 8 0,3-1 12 0,-5-1 13 16,-2-2 3-16,-1 1 7 0,-3-3 3 16,-1 1 6-16,-2-1-1 0,1-3 7 15,-2 3 3-15,2-1 8 0,-2 5 8 16,2 2 3-16,2 13-1 0,-3-18-1 15,3 18-2-15,0 0 1 0,0 0-1 16,0 0-3-16,0 0-9 0,-10 23 2 16,10-23-1-16,-1 28 4 0,0-13-4 15,4 6 1-15,-2-2-3 0,2 2-6 16,1-1 1-16,-1 3-9 0,2-3 6 0,-1 1-10 16,1 0 1-16,-2-4-17 0,5 0-14 15,-6-5-18-15,5 2-32 0,-2 0-72 16,-5-14-16-16,0 0 46 0,0 0 125 15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14.1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42 240 0,'0'0'179'15,"-1"-13"-14"-15,1 13-117 0,13-8-12 16,3 7-4-16,-4-6-22 0,7 2 4 16,2 0-4-16,2 1-21 0,9 6-33 0,-9-1-117 15,2-4-12-15,8 5-12 0,-8-5 26 16,6 5 159-16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13.9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0 201 0,'0'0'162'16,"0"0"-4"-16,0 0-108 0,0 0-38 15,0 13 0-15,0-13 2 0,0 27 1 16,-2-12 2-16,5 10 8 0,-6-5-3 0,7 8 4 16,-5-6-1-16,5 5-6 0,-5-5 2 15,4 3-10-15,-2-5 2 0,2 2-10 16,-2-3 5-16,1-3-10 0,-1-2 0 15,0-2-7-15,1 0-10 0,-2-12-8 16,4 14-22-16,-4-14-32 0,0 0-105 0,0 0 0 16,-11-15-6-16,11 15 132 15,-12-20 60-15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13.6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155 32 6 0,'0'0'155'16,"11"-12"-1"-16,-11 12-76 0,0 0-1 15,0 0-2-15,-1-18-10 0,1 18-11 16,0 0-12-16,0 0-8 0,0 0-11 0,0 0-6 16,-14-4-8-16,14 4-5 0,-16 3-4 15,16-3-2-15,-23 5 2 0,9-2 1 16,-1 2-2-16,1 0 1 0,0 0-1 15,0 1 1-15,3 0-1 0,11-6 0 16,-18 10-1-16,18-10 1 0,0 0-1 0,-12 13 4 16,12-13-4-16,0 0 2 15,12 13-1-15,-12-13 2 0,23 11-3 16,-6-4 1-16,0 2 7 0,4-1-8 16,2 2 8-16,-2 2-10 0,2 0 10 0,-1 0-11 15,-2 0 11-15,-3 1-9 0,-3-3 1 16,-2 3-2-16,-12-13 3 0,10 19 1 15,-10-19 0-15,-5 16 2 0,5-16-2 16,-15 13 3-16,4-7-1 0,-4-3 1 16,1-1-1-16,-1 0-1 0,-2-3-2 0,2-1-3 15,1 0-8-15,-2-6-12 0,16 8-21 16,-23-12-21-16,23 12-50 0,0 0-66 16,-9-17-6-16,9 17 31 15,0-15 157-15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12.96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 0 161 0,'-7'12'62'16,"7"-12"2"-16,-5 11-1 0,5-11-9 16,-3 20 1-16,3-20-4 0,0 29 3 15,-5-15-7-15,12 13-1 0,-9-11-13 0,10 9-1 16,-9-5-3-16,7 6-13 0,-3-6 0 16,1 2-13-16,-1-3 6 0,0 0-9 15,1-3 7-15,-2-3-10 0,-2-13 3 16,6 17 6-16,-6-17-1 0,0 0 2 15,0 0 0-15,0 0-2 0,0 0 2 16,12-20 4-16,-9 8-5 0,1-2-1 16,1-2-11-16,0-1 10 0,0-1-10 15,2 3 8-15,1 0-9 0,-1 2 6 16,-7 13-7-16,18-19 6 0,-18 19 0 0,17-7-1 16,-17 7 0-16,20 6 2 0,-20-6-2 15,18 17 2-15,-10-6 6 0,0 1-3 16,0 2 4-16,0 0-9 0,-3-1 9 15,0-2-10-15,-5-11 11 0,8 18-12 16,-8-18 4-16,0 0-10 0,14 14-17 16,-14-14-37-16,5-11-129 0,-5 11 1 15,11-15 2-15,-11 15 40 0,12-23 151 16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12.36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32 178 0,'0'0'173'0,"0"0"-6"16,-13 12-96-16,13-12-33 0,0 0-5 15,0 0-21-15,18-9-4 0,-4 3-9 16,3 1-3-16,10 3-25 0,-6-4-57 16,8-2-85-16,7 8-8 0,-6-7 12 15,10 9 125-15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12.1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 0 140 0,'0'0'160'0,"-14"13"7"16,14-13-113-16,-1 19-15 0,1-19 0 0,-5 32 3 15,0-17-8-15,8 10-1 16,-5-6-11-16,6 7 1 0,-4-5-2 16,3 6-13-16,-1-3 5 0,2-1-9 15,-1-2 4-15,0 0-9 0,1-3 9 0,1 0-12 16,-1-5 1-16,-4-13-5 0,11 19-12 15,-11-19-8-15,10 11-35 0,-10-11-50 16,0 0-77-16,-6-11 5 0,6 11-7 16,-8-16 185-16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11.79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51 115 0,'0'0'146'0,"0"0"-2"0,-2 13-123 15,2-13 3-15,0 0 3 0,3 15 1 16,3-3 0-16,-6-12 4 16,11 20-9-16,-11-20-4 0,19 20-7 15,-19-20-1-15,24 16-6 0,-10-10 2 0,1-2-2 16,-1-2-1-16,2-2-1 0,-3-3 2 15,1 0-3-15,-3-4 2 0,2-2 2 16,-6-3 3-16,-7 12 3 0,10-26-9 16,-7 13 14-16,-7-3-10 0,2 3 11 15,-7-2-8-15,-1 4 6 0,-3-1-11 0,0 5 5 16,-4 0 1-16,2 3-5 0,-2 3-1 16,2 3-2-16,-1 2-2 0,2 4 0 15,0 3 4-15,2-2-10 0,5 7-10 16,7-16-19-16,-9 27-27 0,9-27-64 15,-8 20-61-15,8-20-4 0,12 11-3 16,3-5 193-16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11.33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91 142 0,'3'-19'166'0,"-3"19"0"0,13-3-119 16,-13 3 5-16,9-11 1 0,-9 11-10 0,10-13-12 16,-10 13-3-16,18-12-4 0,-18 12-1 15,22-13-6-15,-22 13-3 16,24-12-3-16,-11 7-2 0,4 3 0 16,0 1-3-16,0 1-2 0,2 3-1 0,-2 2 0 15,1 3-3-15,-1 3 2 0,-2 0-2 16,-4 2 2-16,-2 2-4 0,-4 2 4 15,-4-1-4-15,-4 0 4 0,-2-1-3 16,-3 0 2-16,-2-1-1 0,-3 1 0 16,-2-4-1-16,0-1 3 0,0-2-3 0,-1-1 1 15,-1-3 0-15,1-1 0 0,1-2 0 16,3-2 2-16,12 1-1 16,-19-2-1-16,19 2 2 0,0 0-2 15,-12-8 0-15,12 8 1 0,0 0-1 0,7-13-2 16,-7 13 0-16,14-9 0 0,-3 5 1 15,1 1-2-15,3 1 2 0,2 1-1 16,3 2 0-16,1 1 1 0,2 1 0 16,-2 2 2-16,2 1-4 0,-3 2 3 15,-1 1-2-15,-3-1 2 0,-3 2-4 0,-4 1 4 16,-4 3 5-16,-2 0-10 0,-5-2 11 16,-3 0-9-16,-4 2 9 0,-3-1-10 15,-4-1 11-15,-3-1-11 0,-2-2 4 16,-4-1 1-16,1-2-4 0,-2 0 1 15,1-2-1-15,1-2-3 0,3 0-5 16,1-3-8-16,8 5-17 0,-5-9-26 16,17 5-61-16,0 0-63 0,0 0-8 15,0 0 9-15,-2-14 171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10.77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19 146 0,'0'0'154'0,"2"-19"2"0,-2 19-129 16,0 0 0-16,0 0-1 0,0 0-4 15,0 0-10-15,0 0 3 0,0 0 3 0,-8 19 5 16,8-19 2-16,-1 23 6 0,1-23-4 15,1 32 2-15,-2-18-9 0,6 9-1 16,-3-5-8-16,2 3 2 0,0-1-2 16,-1 1-10-16,1 0 8 0,-1-2-10 15,-1-2 7-15,1-2-8 0,-1-1 9 0,-2-2-11 16,0-12 4-16,2 14-1 0,-2-14-4 16,0 0-14-16,0 0-22 0,0 0-28 15,0 0-68-15,0 0-50 0,-9-16-9 16,9 16 24-16,-13-26 172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37.0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 14 1 0,'0'0'133'16,"0"0"26"-16,0 0-103 0,0 0 6 15,0-14 5-15,0 14 1 0,0 0-9 16,5 14-17-16,-5-14-1 0,-3 20-7 16,3-20-3-16,-6 26-9 0,-1-10-5 0,8 4-6 15,-7-3 1-15,6 3 2 0,-2-2-8 16,1 0 1-16,0-1-7 15,2 0 3-15,-2-4 1 0,2-1-3 16,-1-12-4-16,1 18-6 0,-1-18-8 0,1 11-12 16,-1-11-18-16,0 0-20 0,14 12-31 15,-14-12-31-15,-1-11-57 0,1 11-4 16,5-14 116-16,-5 14 74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6:15:31.114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20 29 1 0,'0'0'19'0,"-3"-18"42"0,3 18-63 16,0 0-8-16,0 0-2 0,0 0 0 0,0 0 0 15,-17-11-1-15,17 11 3 0,0 0 4 16,0 0 3-16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20.7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 11 500 0,'0'0'178'15,"0"0"-45"-15,-10-10-329 0,10 10-10 16,13 3 4-16,-2-3-4 0,-11 0 206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07.2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-1-2 53 0,'0'0'157'0,"0"0"13"16,0 0-111-16,0 0-3 0,0 0 1 15,0 18 7-15,0-18-17 0,2 17-11 16,-2-17-2-16,5 21-13 0,-5-21-3 15,8 18-9-15,-8-18 2 0,16 19-14 16,-16-19 9-16,24 15-9 0,-10-12 3 0,1 0-4 16,-1-4 5-16,1-2 0 0,-1-2-8 15,-1-4 13-15,-1-1-11 0,-1-1 10 16,-2-2-9-16,-1 0 11 16,-2-1-8-16,-6 14 6 0,7-22 7 0,-7 22-3 15,3-13 2-15,-3 13-3 0,0 0 2 16,0 0-2-16,0 0-3 0,0 0 0 15,-3 12-5-15,3-12 1 0,0 17-3 16,0-17 4-16,3 22 4 0,3-10-7 16,2-2 7-16,-8-10-10 0,23 19 10 0,-6-11-17 15,6 2-2-15,-5-10-35 0,17 8-46 16,-11-1-98-16,0-9-16 0,4 0 5 16,-7-6 95-16,1 2 108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06.86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98 176 0,'0'0'177'0,"1"16"4"15,-1-16-131-15,1 14-3 0,-1-14 6 16,7 15-17-16,-7-15-10 0,16 11-12 16,-5-8 0-16,6 0-2 0,-1-3-5 0,4-1-2 15,-2-2-3-15,2-3 4 0,-1-1-4 16,-2-2 3-16,-1-3-10 0,-3 0 9 16,-5-2-9-16,-1 0 10 0,-6 0-6 15,-2 2 7-15,-5-3-3 0,-1 4 5 16,-5 0 4-16,0 4-3 0,-4-1 2 15,1 5-1-15,-4 2-4 0,1 2-5 16,0 3 1-16,0 2-2 0,1 2-6 16,0-2-3-16,4 6-10 0,-1-6-4 15,8 9-8-15,-6-10-17 0,17 11-20 0,-5-16-24 16,5 16-33-16,1-5-56 0,-6-11-5 16,22 16 96-16,-22-16 90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06.54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28 116 0,'0'0'68'0,"0"0"-6"0,0 0 1 0,0 0-7 15,0 0 1-15,0 0-11 0,0 0 1 16,-2-13-14-16,2 13 2 0,0 0-6 0,0 0 1 16,0 0-2-16,0 0-3 15,-4-12-5-15,4 12-3 0,0 0-3 16,0 0-3-16,0 0-1 0,0 0-4 16,0 0 0-16,0 0-1 0,0 0-1 0,0 0-2 15,0 0 1-15,0 0 0 0,0 0 1 16,0 11 0-16,0-11-2 0,1 14 2 15,-1-14 6-15,2 21-6 0,0-8 5 16,0 2-10-16,2-2 8 0,1 2-11 16,1-2 11-16,1 0-10 0,-7-13 2 0,19 20-2 15,-7-14 2-15,0-2 4 0,1 0-5 16,0-4 0-16,1 0-3 0,-2-3-3 16,3-1 2-16,-15 4-4 15,23-15 0-15,-14 3 1 0,2-1-6 0,-4-2 10 16,2 2-8-16,-3-3 12 0,0 1-8 15,-1-1 11-15,-1 4-9 0,-4 12 7 16,4-18-1-16,-4 18 0 0,0 0 1 16,2-13-3-16,-2 13 0 0,0 0 1 15,0 0 0-15,0 0-1 0,0 0 2 0,-7 14 0 16,7-14-1-16,-4 21 4 0,2-7 5 16,1 4-9-16,0 1 11 0,2 5-9 15,1-1 7-15,1 5-6 0,0 0 7 16,2 3-9-16,1 2 2 0,0-3 3 15,-2 2-7-15,1-1 4 0,-1-2-3 0,-2-3 4 16,-3-2-4-16,-3-4 6 16,-2-5-7-16,-3-1 5 0,-4-3-3 15,-2-4 4-15,-4-4-2 0,0-2 4 16,-3-4-4-16,-1-3-1 0,0-4 1 0,2-2-2 16,1-2 2-16,2-4-6 0,6 3-6 15,-1-9-20-15,11 8-14 0,-5-12-25 16,17 9-26-16,-7-7-44 0,3-1-47 15,11 7 10-15,-5-9 177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03.68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 14 144 0,'0'0'81'16,"0"0"-3"-16,15-6-8 0,-15 6-17 15,0 0-1-15,0 0-10 0,13-8 2 16,-13 8-8-16,0 0 3 0,0 0-12 16,0 0 4-16,0 0 3 0,-5 20-15 0,5-20 6 15,-14 23-10-15,5-11 5 0,3 4-15 16,-2-2 8-16,5 0-12 0,-1-1 0 15,4-2 3-15,0-11-4 0,9 18 1 16,-9-18 0-16,21 12 1 0,-6-10-1 16,3-1 1-16,1-3-1 0,2-1 0 15,-1-3 1-15,3 0-2 0,-1-3 2 16,-1-2-1-16,-2 0 0 0,-1-1 6 16,-3 0-4-16,-2 0 5 0,-4-2-8 15,-9 14 11-15,9-20-9 0,-9 20 11 0,-5-15-10 16,5 15 5-16,-16-6-5 0,16 6 4 15,-26 6-1-15,11 0-5 0,0 1 12 16,0 1-14-16,-1 2 10 0,4 1-10 16,0 1 8-16,5 0-9 0,2-1 10 15,4 1-4-15,6 0-5 0,3 0 4 16,6-2-4-16,7-1 3 0,3 0-1 16,5-2-1-16,5 0-1 0,0-4-8 15,4 2-9-15,-6-8-16 0,7 8-26 16,-18-16-36-16,7 0-117 0,-7 3 2 0,-8-5-4 15,-4 0 111-15,-10-6 104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03.2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0 191 0,'3'12'188'16,"-3"-12"-2"-16,16 22-113 0,-16-22-22 15,1 18-5-15,-1-18-1 0,1 21-17 16,-1-21-8-16,6 24-8 0,-2-13-1 16,3 1-8-16,-7-12 1 0,17 19 1 0,-17-19-3 15,24 15 1-15,-11-12-2 0,2 0-1 16,0-3 0-16,0-2-1 0,-1 0 1 15,-1-5-2-15,0 0 2 16,-13 7-1-16,21-16 1 0,-21 16-1 0,13-20 1 16,-13 20 1-16,8-17 0 0,-8 17 0 15,4-12 1-15,-4 12-2 0,0 0 1 16,0 0 1-16,0 0-2 0,0 0 0 16,0 0 0-16,0 0 0 0,-4 14-1 15,4-14 2-15,0 14-2 0,0-14 1 0,8 14 0 16,-8-14 2-16,0 0-2 0,18 13 0 15,-18-13 1-15,18 2-1 0,-18-2 1 16,19-1-1-16,-19 1 1 0,21-6 0 16,-21 6 0-16,18-10 1 0,-18 10-1 15,17-13-1-15,-17 13 2 0,12-18 3 16,-12 18-11-16,13-19 10 0,-13 19-10 16,12-19 11-16,-12 19-11 0,12-14 10 15,-12 14-12-15,13-6 10 0,-13 6 4 16,14 7-11-16,-14-7 10 0,12 16-12 0,-6-4 13 15,-6-12-10-15,17 22 9 0,-7-8-12 16,2-3 6-16,3-1 1 0,3 1-4 16,-1-5-6-16,5 4-14 0,-7-9-12 15,11 8-22-15,-26-9-27 0,35-1-37 16,-35 1-32-16,23-14-37 0,-11 8 6 0,-7-8 180 16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02.68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136 31 335 0,'0'0'194'16,"12"-16"7"-16,-12 16-162 0,0 0-4 0,-3-15 0 16,3 15-15-16,0 0-10 0,0 0-8 15,-16-1 0-15,16 1-2 0,-17 4-1 16,3 0 1-16,1 1-1 0,0 0 0 16,0 2 1-16,1 0 0 0,12-7-1 15,-17 10 2-15,17-10-2 0,-9 13 2 0,9-13-2 16,3 12 2-16,-3-12-2 0,16 14-1 15,-5-3 8-15,3-1-10 0,3 1 11 16,2 1-10-16,1 2 9 0,2 0-8 16,-1-1 8-16,-1 4-5 0,-2-4 0 15,-2 1 3-15,-5-1-4 0,-3-1 2 16,-8-12 0-16,-1 18-1 0,1-18 1 16,-21 12-1-16,5-10 1 0,-5-3-4 15,-2 0 0-15,-2-3-4 0,0 0-4 16,-1-4-6-16,7 5-11 0,-6-9-16 0,25 12-23 15,-29-12-29-15,29 12-87 0,-9-13-12 16,9 13-2-16,4-12 137 0,0 1 59 16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01.99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85 78 218 0,'10'-12'94'0,"-7"-5"-6"16,9 10-2-16,-14-10-13 0,2 17-6 15,4-14-11-15,-4 14-10 0,0 0-9 16,0 0-8-16,-7-12-11 0,7 12-8 16,-14 1-4-16,14-1-4 0,-20 8-2 15,8-2 1-15,1 2-2 0,-1 0 1 0,0 0-2 16,12-8 3-16,-16 18-4 16,16-18 3-16,-8 14-2 0,8-14 2 15,3 14-2-15,-3-14 1 0,14 16 9 16,-14-16-8-16,23 16 7 0,-8-6-11 0,1 2 10 15,0-2-9-15,4 2 12 0,-1-1-10 16,-1 0 1-16,0 0-3 0,-5-2 4 16,-1-1 3-16,-12-8-1 0,12 14-1 15,-12-14-2-15,0 0 2 0,-14 13-1 16,14-13 0-16,-21 2 1 0,9-2-2 0,1-1 1 16,11 1-1-16,-18-3 2 0,18 3-2 15,-11-5 1-15,11 5-2 16,0 0 1-16,0 0-3 0,1-13-1 15,-1 13 0-15,15-9 0 0,-15 9 0 0,23-12 1 16,-8 5-2-16,2-1 2 0,0-2 5 16,1 1-1-16,-1 0 2 0,0-1-8 15,-1 1 13-15,-4-1-10 0,2 2 14 16,-14 8-9-16,18-13 7 0,-18 13-7 16,0 0 6-16,4-14 1 0,-4 14-4 0,-11-2 1 15,11 2 1-15,-22 4-3 0,10 2 0 16,-2 2 7-16,0 4-8 0,0 0 8 15,3 4-9-15,2 0 7 0,3 3-10 16,5-3 8-16,3-2-8 0,5 0 0 16,5 0 2-16,7-4-3 0,4-2-5 15,6 0-13-15,0-9-14 0,14 10-35 16,-15-15-68-16,11 1-79 0,0-2 6 16,-4-4-8-16,0-1 157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01.47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211 220 3 0,'0'0'159'15,"6"-11"16"-15,-6 11-104 0,7-14-4 16,-7 14 10-16,0-16-9 0,0 16-12 16,-5-14-21-16,5 14-5 0,-12-8-18 15,12 8-1-15,-21-1-6 0,7 5 0 0,-1 1 6 16,-2 3-6-16,-1 1 6 0,0 4-9 15,0-1 10-15,1 3-11 0,0 0 9 16,2 0-11-16,1 0 1 0,3 0-1 16,3-2-1-16,3-1 4 0,5-12-2 15,1 20 2-15,-1-20-1 0,16 7 2 0,-1-7-2 16,3-1 0-16,3-5 3 16,1 0-2-16,0-2 0 0,1-3-1 15,-3 1 2-15,-1 0-3 0,-4 0 2 16,-1 1-1-16,-14 9 0 0,16-15-1 0,-16 15 0 15,0 0-1-15,13-9 1 0,-13 9-1 16,0 0 0-16,0 0 0 0,4 17-1 16,-4-17 2-16,5 17-2 0,-5-17 2 15,13 20-4-15,-13-20 0 0,21 16-5 16,-8-11-3-16,6 2-9 0,-5-9-12 0,11 7-15 16,-10-14-16-16,13 11-12 15,-14-15-2-15,12 8-2 0,-16-10 7 16,9 5 9-16,-11-6 20 0,3-1 24 15,-7-1 24-15,-2-5 14 0,0 2 17 0,-7-4 8 16,4 1 9-16,-8-4 3 0,7 7 3 16,-10-6-5-16,11 11 1 0,-10-3-5 15,11 19-7-15,-9-19-5 0,9 19-5 16,0 0-6-16,0 0-6 0,-10 13-8 16,11 3-2-16,-4-2-1 0,5 6 4 0,-2-1-5 15,4 4 1-15,-3 1 1 0,5 1-8 16,-2-2 6-16,2-1-9 0,1-1 8 15,0-4-15-15,2 2 4 16,-4-6-19-16,8 3-16 0,-13-16-12 0,21 16-21 16,-21-16-13-16,21 5-19 0,-21-5-7 15,23-7-11-15,-23 7 13 0,25-20 15 16,-11 9 42-16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36.69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 70 19 0,'-19'1'159'0,"19"-1"-3"0,11 8-112 16,-11-8-1-16,0 0 6 0,0 0 1 0,0 0 5 16,0 0-12-16,0 0-5 0,15-6-4 15,-1 8 1-15,-14-2-2 0,29-10-4 16,-12 3-6-16,7 4-3 0,-3-3-2 16,5 1-4-16,-1-1-2 0,3 2-5 15,0-1-1-15,0 3-5 0,-1-2 1 0,-2 0-1 16,0 1 1-16,-2 2-3 0,-1-1-4 15,-3-4-5-15,-1 6-10 0,-18 0-7 16,26-4-10-16,-26 4-15 0,19-4-13 16,-19 4-21-16,0 0-23 0,0 0-61 15,0 0-16-15,0 0 62 0,0 0 124 16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00.8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19 297 0,'30'-7'178'0,"-15"15"-79"0,4-15-62 15,12 7 1-15,-6-5 0 0,12 6-10 0,-6-4-10 16,5 1-21-16,3 5-39 0,-10-5-63 16,-1-1-83-16,3 6-1 0,-10-8 5 15,5 6 163-15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00.68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186 104 30 0,'0'0'167'0,"21"-11"1"15,-3 8-83-15,-15-9-15 16,9 10-4-16,-11-12-8 0,-1 14-16 0,8-13-10 16,-8 13-8-16,1-14-3 0,-1 14-5 15,-7-11-5-15,7 11-5 0,-16-10-2 16,5 6-2-16,-2 0-1 0,-2 0 0 16,-1 3-1-16,-3 0-1 0,2 3 0 15,-1 1 1-15,0 2-1 0,1 2 3 0,0 2 0 16,3 2 3-16,-1 1-3 15,4 5 7-15,1 0-5 0,2 3 5 0,3 1-5 16,3 4 3-16,2 0-6 0,2 4 2 16,3 1 4-16,1 0-8 0,2 2 6 15,0-3-7-15,2 5 7 0,-1-3-8 16,0 0 7-16,-1-1-3 0,-1-2-5 16,-3-2 6-16,0-1-5 0,-3-2 5 15,0-3-6-15,-3-6-4 0,2 2-16 16,0-16-22-16,-5 18-41 0,5-18-82 0,-17 5-29 15,17-5-4-15,-17-9 79 0,17 9 123 16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59.91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111 45 199 0,'9'-13'138'0,"4"8"-20"0,-15-11-22 16,15 17-7-16,-18-14-20 0,5 13-11 15,0 0-14-15,0 0-12 0,0 0-8 16,0 0-10-16,0 0-7 0,-13-1-4 0,13 1-3 16,-20 10 1-16,9-4-2 0,-1 0 2 15,12-6-3-15,-20 16 2 16,20-16 7-16,-13 18-7 0,13-18 6 15,-5 21-11-15,5-21 10 0,5 21-10 0,-5-21 12 16,13 20-12-16,-13-20 3 0,21 22-1 16,-8-13 2-16,1 0 3 0,1 1-2 15,-1-1 3-15,0 0-3 0,-3-1 2 16,-11-8 1-16,17 9-1 0,-17-9 0 16,0 0-2-16,0 0-7 0,-13 5-7 0,13-5-15 15,-31-7-24-15,20 10-38 0,-20-14-45 16,5 2-72-16,3 0 6 0,-3-5 35 15,5 2 167-15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59.6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0 315 0,'0'0'187'0,"5"11"14"0,-5-11-162 16,-1 16-3-16,1-16 4 0,2 25-11 15,-3-11-2-15,6 4-15 0,-1-1 3 16,1 1-12-16,0-2 7 0,2 0-12 16,0-2-2-16,-1-3-4 0,3 2-14 15,-9-13-12-15,19 15-16 0,-19-15-16 16,22 7-23-16,-22-7-17 0,23-6-26 16,-23 6-19-16,22-18-21 0,-2 11 95 15,-12-13 77-15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59.2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 0 275 0,'-24'3'172'0,"24"-3"-9"0,0 0-168 16,0 0-72-16,16 14-93 0,-16-14 3 16,20 6-6-16,-9-8 156 0,14 10 17 15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59.05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0 270 0,'0'0'175'15,"0"0"-50"-15,7 16-77 0,-7-16 3 16,3 21-1-16,-3-21-13 0,6 23-7 0,-6-23-1 15,11 21-4-15,-11-21-7 0,19 19-1 16,-19-19-5-16,25 14-3 0,-11-10-4 16,1-1-2-16,2-3-2 0,-1-1 0 15,1-3 1-15,-1-1-1 0,-4-3-2 16,-1-1 1-16,-11 9 2 0,16-19-1 0,-16 19 0 16,5-19-1-16,-5 19 0 0,-1-18 0 15,1 18 3-15,0 0-3 16,-4-14 0-16,4 14 0 0,0 0-1 15,0 0 0-15,0 0 1 0,0 0-1 0,0 0-2 16,-1 12 3-16,1-12-3 0,0 0 3 16,15 11 1-16,-15-11-1 0,21 4 1 15,-7-1-1-15,2-4 1 0,2-1 0 16,2 1-2-16,-1-1 1 0,-1-2-1 16,-1 1 2-16,-3-1 1 0,-2-1-1 0,-12 5 1 15,15-5-2-15,-15 5 2 0,0 0-1 16,0 0 0-16,-5-14-2 0,5 14 0 15,-14-5 1-15,14 5 0 0,-19-4 0 16,19 4 1-16,-20 3 2 0,9 0 0 16,11-3 3-16,-19 14 0 0,19-14 1 15,-15 22-2-15,11-8 3 0,1-2-4 16,3 3 2-16,2-1-4 0,4-3 1 16,5 0-4-16,4-1 3 0,3-2-2 15,4-3 1-15,5 0-8 0,-1-6-9 0,7 2-16 16,-10-10-26-16,15 11-62 0,-13-13-90 15,-3 0-6-15,-3-3 4 16,-9-2 112-16,0 3 100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58.54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0 420 0,'0'0'201'0,"0"0"-77"16,13 14-79-16,-13-14-9 0,-3 21-3 15,3-21-5-15,-5 28-12 0,3-14-9 16,2 3 2-16,-1-1-8 0,0-1 2 16,2-1-7-16,0 0 1 0,3-1-6 15,-4-13-10-15,11 19-17 0,-11-19-22 0,18 11-36 16,-18-11-61-16,13-8-50 0,-1 1 3 15,-3-5 65-15,7 4 137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58.22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0 330 0,'0'0'177'16,"0"0"-1"-16,0 0-195 0,0 0-51 15,0 0-97-15,29 11-10 0,-14-11 1 16,14 9 103-16,-7-8 73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58.0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1 212 0,'0'0'173'0,"19"0"5"0,1 3-134 16,-5-6-7-16,12 8-11 0,-2-6-8 16,8 2-8-16,0-1-6 0,-1-1-24 15,8 4-62-15,3-1-92 0,-16-6-12 16,4 5 7-16,-14-7 119 0,1 5 60 16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57.82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6 112 120 0,'0'0'175'15,"-8"17"-31"-15,8-17-65 0,0 11-10 0,0-11-1 16,2 19-12-16,-2-19-9 0,5 25-10 15,-5-25-7-15,7 28-5 0,-3-14-9 16,3 1-1-16,-2-2-6 0,3 0 0 16,-1-2-7-16,-7-11 2 0,19 19-2 15,-6-14 0-15,0-2-5 0,0-2-1 16,3-1-8-16,-1-7-3 0,3 2-3 16,-4-8-7-16,7 3-3 0,-10-8-10 15,8 4 0-15,-8-10 5 0,5 4 4 16,-8-5 6-16,1 3-1 0,-4-4 10 0,1 2 1 15,-3 1 22-15,-2 0 1 0,2 8 11 16,-5-2-1-16,2 17 3 0,0-20 1 16,0 20 2-16,0 0-1 0,0 0-3 15,0 0-4-15,-3 18-3 0,3-18-4 16,-3 27 6-16,1-10 5 0,3 5-12 0,-2-3 8 16,4 4-11-16,-2-3 5 15,2 4-9-15,-1 0 8 0,2-3-11 16,1-1 2-16,-2-2 0 0,3 0-10 15,-3-4-5-15,5 3-12 0,-8-17-12 0,12 21-28 16,-12-21-38-16,0 0-103 0,0 0 3 16,-4-11 1-16,4 11 145 0,-11-22 57 15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36.19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91 0,'0'0'41'0,"0"0"0"15,0 0 6-15,0 0 2 16,0 0 3-16,0 0 3 0,0 0-6 15,0 0 7-15,0 0-1 0,6 17-1 16,-6-17-7-16,3 15-2 0,-3-15-10 0,4 22-9 16,-4-22 3-16,1 26-15 0,-1-11 0 15,1 2-3-15,-2-3-2 0,3 2-1 16,-3 0-1-16,2-1-1 0,-1-1-4 16,0-14 7-16,2 21-9 0,-1-9 3 15,0-1-1-15,-1 1-6 0,0-12 5 0,1 15 0 16,-1-15 2-16,2 17-8 0,-2-17 1 15,0 0-5-15,3 14-5 0,-3-14-7 16,0 0-14-16,0 0-17 16,0 0-22-16,0 0-16 0,0 0-29 0,0 0-49 15,0 0-20-15,12-3 110 0,-12 3 78 16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57.3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186 17 372 0,'0'0'188'0,"0"0"11"16,-11-18-177-16,11 18-1 0,-13 0-4 15,13 0-6-15,-18 9-10 0,6-3-1 0,-1 2 7 16,-3 2-7-16,0 0 6 16,0 2-10-16,0-1 11 0,2 1-12 15,2-2 11-15,1 1-10 0,11-11 1 16,-16 16-2-16,16-16 4 0,0 0 1 0,-3 13-3 15,3-13 2-15,0 0 1 0,16 7-1 16,-5-4 1-16,1 1 0 0,2-1-1 16,4 0 1-16,1 3 0 0,1-1 0 15,1 1-2-15,-1 0 2 0,-4 0 0 16,-1 0 1-16,-3 1-1 0,-12-7 4 0,11 13 0 16,-11-13 2-16,-6 12 0 0,6-12 1 15,-21 12-3-15,7-7 2 16,-4-2-2-16,-2-1-8 0,2-1-11 15,-6-7-21-15,13 9-38 0,-12-11-79 0,6-1-46 16,17 9 0-16,-20-20 11 0,20 20 188 16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56.9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 31 119 0,'0'0'143'0,"0"0"-76"16,0 0-7-16,0 0-2 0,0 0-10 16,-13 6-4-16,17 6-5 0,-4-12 3 0,4 20-5 15,-4-20-6-15,7 24-4 16,-7-24-7-16,16 24-3 0,-16-24-6 15,23 19-2-15,-11-13-4 0,4 0 1 0,-2-4 0 16,2-1-1-16,-2-5 0 0,1 1 0 16,-2-5 6-16,0 2-3 0,-6-8 4 15,0 1-2-15,-7-2 3 0,1 2-2 16,-6-3 3-16,1 3-4 0,-7-2-2 16,2 4 2-16,-5 1-5 0,0 4-2 0,-1 2 0 15,-2 4-2-15,1 3-2 0,-2 2 0 16,2 3-2-16,0 0-6 0,4 6-4 15,-3-2-6-15,10 6-15 16,-7-9-12-16,17 12-26 0,-5-21-18 0,6 23-44 16,3-12-61-16,-9-11 1 0,29 9 83 15,-15-15 111-15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56.49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32 79 168 0,'2'20'178'0,"-3"-8"0"16,-3 0-127-16,9 13 2 0,-7-5-2 16,8 11-10-16,-10-5-17 0,8 7 0 15,-7-5-8-15,5 2 1 0,-3-2-7 16,2 0 0-16,-1-6-8 0,0-1 3 0,1-6-4 16,0-2 2-16,-1-13-2 15,0 15 2-15,0-15-3 0,0 0 3 16,0 0 1-16,-6-13-2 0,2 0 3 15,1-3-4-15,-3-4 3 0,2-7-6 0,-1-3 6 16,0-5-7-16,2-1 4 0,1 0-6 16,1 0 5-16,2 1-6 0,2 2 7 15,2 6-2-15,2 2 0 0,2 4 3 16,0 4-10-16,3 4 12 0,-12 13-9 16,21-19 12-16,-10 13-10 0,-11 6 9 0,21-2 0 15,-9 10-4-15,-12-8 13 0,18 16-13 16,-18-16 12-16,17 23-13 0,-13-8 9 15,1-1-13-15,-5 0 4 0,-2-2 1 16,-3 2-4-16,-3-1 4 0,-3 1-4 16,3-2 2-16,-2-1-9 0,-3-3-4 15,13-8-20-15,-24 9-18 0,24-9-41 16,-15 11-84-16,15-11-27 0,-18-11 2 16,8-2 86-16,10 13 115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55.8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203 46 50 0,'0'0'163'0,"0"0"-1"0,0 0-101 15,0 0 1-15,9-13 0 0,-9 13-10 16,0 0-13-16,13-7-5 0,-13 7-1 16,0 0-7-16,-6-15-2 0,6 15-5 15,0 0-7-15,-13-9 3 0,1 6-9 16,12 3 6-16,-21 1-2 0,7 5-5 0,-1-3 1 15,-2 7-3-15,0-2 7 0,0 4-8 16,-1 1 8-16,1 1-11 0,1 0 2 16,2-1 2-16,4 1-4 0,0-2 4 15,10-12-1-15,-8 21 0 0,8-21-2 16,7 11 4-16,-7-11-3 0,22 3 1 0,-6-8 1 16,2 0-2-16,1-3 2 15,1-2-3-15,0 0 3 0,-2 0-2 16,-1-1 2-16,-2 0-3 0,-2 3 2 15,-13 8-3-15,18-9 2 0,-18 9 1 0,12-1 1 16,-12 1-1-16,0 0-1 0,14 16 2 16,-14-16 1-16,8 16 0 0,-8-16-3 15,11 21 1-15,-11-21-3 0,13 17-3 16,-13-17-14-16,15 11-23 0,1 2-59 16,0-11-105-16,-16-2-4 0,20-1 2 0,-20 1 61 15,18-6 146-15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55.40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79 181 0,'23'-3'167'16,"-23"3"8"-16,13-11-140 0,6 14 10 0,-7-9-5 15,14 10 3-15,-9-9-11 0,14 8 8 16,-7-6-12-16,10 7 5 0,-2-2-2 16,7 6-13-16,-4-4 7 0,4 6-13 15,-3 0 3-15,0 2-15 0,-4 2 11 16,-1 1-13-16,-5 1 2 0,-4-1 2 0,-5-1-3 16,-3 0 1-16,-5 0-1 0,-1-1 2 15,-8-13-1-15,5 16 5 16,-5-16 0-16,0 0 0 0,0 0 1 15,-12 1 0-15,12-1 1 0,-15-17-1 0,15 17-2 16,-18-25-4-16,8 10 2 0,1 0-3 16,2-2 6-16,1-1-2 0,4 0-8 15,2 2 8-15,3 1-10 0,2 0 7 16,3 2-12-16,1 0 3 0,4 4-19 16,-4-3-6-16,11 11-22 0,-13-14-33 0,17 17-40 15,-5-6-81-15,-3 2 12 0,3 2-6 16,-3-5 200-16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55.0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44 0,'0'0'153'15,"0"0"12"-15,0 0-90 0,0 0-7 16,2 13-8-16,5 4-3 0,-7-17-2 16,6 31 0-16,-9-18-12 0,11 13-4 15,-8-8-7-15,6 7-13 0,-5-3 3 16,2 3-13-16,-2-2 4 0,2 0-11 16,-2-1 1-16,0-2-14 0,4 1-11 15,-5-21-16-15,5 33-38 0,-5-33-40 0,0 0-87 16,-8 16-1-16,8-16-1 0,0 0 167 15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54.83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16 37 0,'0'0'155'16,"14"22"8"-16,-7-11-114 0,-7-11 6 15,9 18 2-15,-9-18-8 0,11 21-14 16,-11-21-3-16,9 23-4 0,-9-23-6 16,6 20-2-16,-6-20-5 0,5 17-1 15,-5-17 1-15,0 0 0 0,0 0 3 16,6 12-2-16,-6-12-2 0,0 0-1 0,5-15 1 15,-5 15-4-15,6-17-3 0,-2 6-4 16,0-1-1-16,-1-2-3 0,1-1 4 16,2 0 2-16,1 2-5 0,0 0 3 15,2 2-9-15,-9 11 10 0,20-18-2 16,-8 13 2-16,-1 4-4 0,1 3-6 0,1 2 6 16,0 3-4-16,-1 1 10 0,1 3-11 15,0 1 1-15,-2 2 1 16,0-1 2-16,0-1 2 0,-1 0-2 15,-1 0 1-15,-9-12-2 0,18 16-2 0,-18-16-8 16,16 4-13-16,-1 1-18 0,-15-5-24 16,19-10-30-16,-16-4-33 0,4 1-55 15,3 0-3-15,-9-8 87 0,9 7 101 16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54.4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101 82 71 0,'0'0'158'0,"-13"-1"-3"0,13 1-102 16,-11 0-6-16,11 0 1 0,-12 4-9 15,12-4-5-15,-12 9 0 0,12-9-3 16,-11 14-2-16,11-14-5 0,-8 19-2 16,8-19-6-16,-1 23 0 0,0-12-5 15,1-11-2-15,9 19-1 0,-9-19-1 16,16 13-3-16,-16-13 2 0,22 4-1 15,-8-5 0-15,0-5 0 0,1 0-1 0,0-4 0 16,0-2-2-16,-4-2 3 0,1 1-3 16,-4-2 1-16,-2 0 0 0,-4-2 4 15,-2 2 2-15,-6-1-7 0,2 3 9 16,-6 0-11-16,1 2 11 0,-5 1-11 16,1 4 9-16,-2 3-13 0,0 2 7 0,-1 4-3 15,0 1 0-15,1 2 8 0,1 2-12 16,2 0 9-16,-1 2-16 0,6 1 2 15,7-11-21-15,-10 21-10 0,10-21-32 16,-2 17-31-16,2-17-60 0,0 0-42 16,11 13 11-16,-11-13 105 0,22 0 89 15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53.93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250 70 123 0,'0'0'87'0,"0"0"-27"0,0 0 0 0,-6-14-3 15,6 14-8-15,0 0-6 0,0 0-2 16,0 0-3-16,0 0-4 0,7-15-11 16,-7 15 4-16,0 0-10 0,0 0 3 15,-3-12-11-15,3 12 5 0,0 0-9 16,0 0 3-16,-17-10-2 0,17 10-2 0,-16-4 1 16,16 4 2-16,-21-5 2 15,21 5 0-15,-24-4 1 0,12 4 2 16,-4-4 5-16,5 5-4 0,-5-3-1 15,5 3-2-15,-3 0-2 0,14-1 0 0,-23 6-2 16,23-6 0-16,-20 12-3 0,20-12 3 16,-17 19 5-16,10-7-9 0,-1-1 10 15,3 4-9-15,-1-1 9 0,4 2-11 16,0-2 9-16,3 0-12 0,2-2 5 16,4 0-1-16,-7-12-2 0,20 19 2 0,-7-12-1 15,4 0-1-15,1-3 1 0,2-3-2 16,5 2-11-16,-5-9-15 0,11 9-31 15,-16-16-40-15,9 4-108 0,-2-1 5 16,-2-1-9-16,0 0 100 0,-9-6 110 16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37.3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36 0 223 0,'0'0'158'0,"-8"13"9"16,8-13-143-16,-11 21 5 0,11-21-1 0,-8 29 5 15,3-12-2-15,6 8-13 16,-5-5 6-16,6 6-9 0,-4-4 2 16,5 2-11-16,-3 0 6 0,3-2-11 15,-1-2-1-15,2-4 4 0,-2-2-4 0,2-3 2 16,-4-11-3-16,6 14 5 0,-6-14-2 15,0 0-1-15,11-7 2 0,-11 7-1 16,11-18 0-16,-5 7-2 0,1-3 1 16,0-1-5-16,1 0 2 0,0-1-1 15,0 4 1-15,-2 0 0 0,-6 12-1 0,11-14 0 16,-11 14 0-16,0 0 0 0,15-3 2 16,-15 3-1-16,10 12 0 0,-10-12-2 15,14 18 1-15,-14-18 4 16,18 21-3-16,-18-21 2 0,21 21-2 0,-10-12 2 15,1-2-2-15,3-2 2 0,0-2 0 16,2-3-1-16,3-2 2 0,0-4-1 16,1-1 1-16,1-2-1 0,-3-1 3 15,-2 0-2-15,-3-1 1 0,-14 11 0 16,15-19 0-16,-15 19 4 0,1-18-3 0,-1 18 3 16,-11-16-1-16,11 16 4 0,-19-9-3 15,19 9 4-15,-24-1-1 0,12 5-4 16,-2 1 4-16,3 5-1 0,-1-1 1 15,3 5-2-15,-2-1 1 0,6 3-3 16,0 0 0-16,4 1 4 0,3-2-5 16,4 0 3-16,3-2-3 0,5-1 1 15,2-4-1-15,5 0 1 0,2-4-3 16,3-2-5-16,3 0-14 0,-6-9-24 16,14 12-75-16,-8-11-85 0,-3-3-6 0,-1-1 1 15,-4-3 73-15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34.1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213 60 168 0,'0'0'67'0,"9"-13"-4"16,-9 13-6-16,0 0-12 0,0 0-1 0,0 0-3 15,0 0-2-15,9-14-8 0,-9 14-1 16,0 0-1-16,0 0 0 0,0 0 1 16,0 0-5-16,-11-15-2 0,11 15-3 15,0 0-6-15,-13-5 2 0,13 5-3 16,-17-7 1-16,17 7-7 0,-18-5 4 0,6 5-8 16,0 3 5-16,-1-1 2 0,1 5-7 15,-1 0 7-15,0 4-11 16,-2 1 9-16,2 3-6 0,-1-2 12 15,2 6-9-15,0 0 5 0,2 2-1 0,1 1 1 16,3 3 2-16,1-4-5 0,4 4 2 16,3-5-9-16,4-2 2 0,3-1-1 15,4-4 0-15,5-3-6 0,3-3 4 16,4 0-1-16,3-8-6 0,6 4-10 16,-4-11-21-16,13 11-49 0,-14-4-110 0,2-11-12 15,0 1-2-15,-7-5 55 0,-2 4 157 16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36.7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78 119 0,'0'0'139'0,"0"0"11"0,15 3-124 16,-15-3 2-16,25-9 10 0,-12 1 4 15,11 4 6-15,-5-6-2 0,11 6-2 16,-5-7-15-16,8 7-1 0,-6-7-12 0,7 7 4 16,-6-4-15-16,1 4 2 0,-4 3-17 15,-6-3-19-15,4 9-32 0,-23-5-77 16,18-3-33-16,-18 3-20 0,0 0 16 15,14 5 166-15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36.55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 0 208 0,'0'0'159'0,"0"0"16"0,-10 16-135 0,13-2-6 15,-3-14 7-15,-4 31-7 16,-2-16 1-16,8 7-16 0,-5-2 2 16,5 1-12-16,-2 1-5 0,2-1-1 15,-1 0-2-15,3-3 2 0,0-1-3 0,-1-1 3 16,1-3-5-16,-4-13-6 0,9 22-17 15,-9-22-10-15,10 12-32 0,-10-12-67 16,0 0-51-16,0 0 0 0,-9-22 38 16,9 22 147-16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34.7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261 234 184 0,'-4'-15'160'0,"9"1"-53"0,-5 14-57 16,0 0 4-16,0 0-8 0,-8-20-10 15,8 20-7-15,0 0-1 0,0 0-5 16,-17-11-4-16,17 11-1 0,-16-4-2 15,16 4-1-15,-21-1-2 0,10 1-2 16,-5 0-2-16,0 3-1 0,-2 0-2 16,-1 1-1-16,1 0-1 0,-1 3 0 0,2 0-1 15,1 2 1-15,1 0-1 16,4 1 1-16,-1-1-3 0,12-9 4 16,-11 20-4-16,11-20 3 0,0 18-3 0,0-18 1 15,10 14-1-15,-10-14 0 0,22 5 0 16,-8-6-2-16,3-2 2 0,1-2 0 15,1-2 1-15,0-5-4 0,0 1 1 16,-2-3-3-16,0-1 0 0,-2-1 0 16,-3 0 0-16,-2-1 0 0,-2 1-8 0,-2-1 11 15,-3-1-8-15,-1 1 10 0,-3 0-7 16,-2 0 9-16,0 1-8 0,-2 2 5 16,-1 0 4-16,0 2-5 0,6 12 5 15,-9-16-3-15,9 16 1 0,0 0 0 16,0 0 2-16,0 0 0 0,0 0 0 15,0 0 3-15,-7 14-2 0,9-2 2 16,0 0 0-16,2 6 4 0,-1-3 3 16,2 5-10-16,0-4 7 0,0 3-8 15,-2-2 6-15,2 0-9 0,-1-1 7 0,0-2-12 16,-1 1 4-16,0-3-1 0,1-1-9 16,-4-11-8-16,8 21-24 0,-8-21-34 15,0 0-106-15,0 0-18 16,0 0-7-16,0 0 23 0,0 0 185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4:34.1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166 134 70 0,'0'0'143'0,"11"-13"-29"0,-11 13-69 15,0 0 1-15,0 0-6 0,4-15-5 16,-4 15-3-16,3-11-3 0,-3 11-5 16,2-12 0-16,-2 12-3 0,2-12 2 0,-2 12 0 15,-1-13 0-15,1 13-5 0,-3-14-1 16,3 14 1-16,-7-13-4 0,7 13 2 15,-12-13-7-15,12 13 1 0,-16-10-5 16,16 10 3-16,-21-5-3 0,21 5 1 16,-21-3-3-16,21 3 0 0,-22 3 0 0,22-3-5 15,-21 8 4-15,21-8-4 0,-20 14 3 16,20-14-5-16,-18 22 3 0,10-9-2 16,1 1 1-16,3 0 1 15,-1 3-2-15,3-3 4 0,2 0-3 0,3-1 3 16,2 0-3-16,-5-13 3 0,14 17-2 15,-14-17 4-15,21 8-2 0,-9-7 0 16,-12-1 0-16,23-7-1 0,-23 7 2 16,20-16-1-16,-10 5 1 0,-2-1-1 15,0 0 1-15,-1 0-2 0,-1 1 2 0,-6 11-1 16,8-18 0-16,-8 18-2 0,0 0 1 16,7-11-2-16,-7 11 2 0,0 0-1 15,0 0 0-15,1 17-1 16,-1-17 1-16,3 20 0 0,-1-8-1 0,0-1 3 15,2 0-2-15,-4-11 1 0,8 19-1 16,-8-19 2-16,10 11-1 0,-10-11 2 16,16 3-1-16,-16-3-3 0,20-7 4 15,-8-1-2-15,3-1 2 0,-2-2-1 16,2-1 1-16,-1 0-2 0,-1 0 0 0,-1 2 1 16,-12 10 0-16,19-17-2 0,-19 17 2 15,12-9-3-15,-12 9 1 0,0 0 1 16,12 1-1-16,-12-1 1 0,0 0-1 15,11 16 0-15,-11-16 1 0,9 13-1 16,-9-13-1-16,8 15 2 0,-8-15 0 16,7 11-1-16,-7-11 0 0,0 0 3 15,0 0-3-15,7 12 4 0,-7-12-1 16,0 0 1-16,0 0-2 0,0 0 1 16,0-13 0-16,0 13-2 0,0-13 3 0,0 13-3 15,2-16 1-15,-2 16-3 0,5-18 4 16,-5 18-3-16,8-16 2 0,-8 16-1 15,13-14 1-15,-13 14-3 0,17-10 2 16,-17 10 0-16,21-2-1 0,-8 2-1 16,1 4 1-16,0 2 0 0,1 0-2 0,-1 2 3 15,0 1-1-15,-1 2-1 0,-13-11 0 16,18 18 2-16,-18-18-2 0,13 19-1 16,-13-19-10-16,5 15-5 15,-5-15-9-15,2 12-9 0,-2-12-13 0,0 0-9 16,8 17-33-16,-8-17-69 0,0 0-18 15,0 0 8-15,0 0 156 0,0 0 14 16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29:13.906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8 375 168 0,'0'0'164'0,"0"0"3"15,-15-11-145-15,15 11-2 0,0 0 1 16,0 0 3-16,0 0 4 0,0 0-5 0,0 0 2 15,0 0 2-15,0 0 1 0,0 0-1 16,0 0 1-16,0 0-3 0,-5-13-2 16,5 13-1-16,0 0-5 0,0 0-2 15,0 0-3-15,0 0-3 0,0 0 0 16,0 0 0-16,0 0 0 0,0 0-1 0,0 0 1 16,0 0-5-16,0 0 1 0,0 0-4 15,0 0 1-15,0 0-2 16,0 0 2-16,0 0-1 0,0 0-3 15,0 0 4-15,0 0 5 0,0 0 1 0,7 14-2 16,-7-14 1-16,7 20-2 0,-1-5 1 16,0-3 0-16,1 1 1 0,0 3-8 15,1 4 4-15,0-3-4 0,1 0 4 16,0-3-6-16,-2 1 8 0,1-2-4 16,1 1 1-16,-9-14-7 0,12 15 8 0,-12-15-3 15,0 0 1-15,0 0 2 0,0 0-4 16,0 0 1-16,12 6 1 0,-12-6 4 15,0 0-4-15,7-11-1 0,-7 11 0 16,13-20 0-16,-3 7 0 0,5-5 0 16,2-9 0-16,4-5 0 0,3-4 0 15,3-3 0-15,5-2 0 0,2-1 0 16,3-7 0-16,-1 6-2 0,1 0-11 16,3 12-23-16,-13-10-38 0,4 14-145 15,0 6-2-15,-4 3-6 0,-5 7-3 0,-7 2 230 16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23.04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2 530 0,'0'0'214'0,"0"0"3"0,0 0-210 15,0 14-1-15,0-14-5 0,0 0-3 16,8 17-25-16,-8-17-57 0,0 0-127 15,0 0-10-15,0 0 6 0,2-18 1 16,-5 3 214-16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20.5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219 51 206 0,'0'-18'175'0,"3"6"-64"16,-3 12-51-16,0 0 2 0,0 0-6 16,-12 0-19-16,12 0-12 0,-13 13-9 15,13-13 0-15,-17 22-5 0,9-6-1 16,-4 1-6-16,3 3 1 0,2 0-4 0,1 1 2 15,2-3-4-15,1 0 2 0,3-3-2 16,2-4 2-16,-2-11-2 0,11 15 3 16,-11-15-1-16,19 0 0 15,-8-4 1-15,1-3-2 0,0-2 3 0,0-1-2 16,1-3 2-16,-1-3-2 0,-2 0 2 16,1 0-3-16,-1-1 4 0,-2 3-4 15,-1 1 1-15,-7 13-1 0,14-17 0 16,-14 17 1-16,0 0 3 0,15 10 3 15,-10 1-4-15,1 7 4 0,-1 2-4 0,2 6 4 16,0 2-5-16,-1 4 3 0,1 2-3 16,-3 1-6-16,-1 0 6 0,-3 2-6 15,-3-1 6-15,-2-2-6 16,-6-1 5-16,-1-2-3 0,-6-1-1 0,-1-5 5 16,-3-2-7-16,-3-6 5 0,-1 0-5 15,-4-5 3-15,2-4-1 0,-1-8 0 16,3-4 2-16,-1-3-3 0,5-5 5 15,2-4-3-15,4-4 5 0,5-3-4 16,4 0 5-16,4-2-6 0,7 1-2 0,2-4-6 16,12 5-16-16,-3-4-4 0,15 8-13 15,-6-9 4-15,15 11-9 0,-7-8 8 16,14 10-5-16,-8-5 12 0,5 6 10 16,-2-3 6-16,0 4 10 0,-3-2-1 15,-1 3 5-15,-5-1-1 0,-1 2 2 16,-4-4-1-16,-2 1 3 0,-5 2 1 15,-2-4 7-15,-3 2 5 0,-7-5 10 16,3 6 2-16,-11-5 7 0,0 18 0 16,-3-24 3-16,3 24-2 0,-12-19-2 0,12 19-8 15,-21-7-6-15,9 5-5 0,-3 1-6 16,1 0-2-16,-2 1 0 0,1 2-1 16,0 0 0-16,3 0 1 0,1 1-1 15,11-3 1-15,-13 11 1 0,13-11 2 16,-2 13-1-16,7-2 2 0,-5-11-1 15,19 23 1-15,-5-10-2 0,6 3 4 0,0-2-3 16,6 3 3-16,-1-1-4 0,2 1 1 16,-3-3-2-16,0 1 0 15,-6-3-3-15,-3 0 2 0,-15-12-3 0,14 17 0 16,-14-17 0-16,0 0 0 0,-21 14-2 16,4-15 0-16,-4 0-9 0,-9-8-19 15,6 11-39-15,-17-15-58 0,4 1-71 16,2-1-4-16,-3-2 2 0,5 2 164 15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19.7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0 141 0,'6'21'174'16,"-6"-21"0"-16,-11 10-119 0,17 6-9 16,-6-16 3-16,4 31 0 0,-4-17-20 15,7 7-4-15,-5-6-6 0,5 4-1 16,-4-5-8-16,3 1-1 0,-2-4-6 0,-4-11-6 15,13 19-7-15,-13-19-6 0,19 5-10 16,-19-5-2-16,21-3-4 0,-21 3-2 16,25-15 3-16,-17 1 2 15,6 4 8-15,-6-4 5 0,1-1 15 0,0 1 4 16,-6-3 11-16,-3 17 5 0,7-23 6 16,-7 23-3-16,4-18 1 0,-4 18-2 15,0 0 2-15,0 0-3 0,0 0-6 16,0 0-4-16,3 16-4 0,-3-16 1 15,5 22-2-15,-2-11 3 0,1 2-6 0,0-2 1 16,-4-11-1-16,11 17 2 0,-11-17 0 16,11 8 1-16,-11-8-1 0,12 3 0 15,-12-3-1-15,13-5 1 0,-13 5-1 16,15-10-2-16,-15 10 1 0,16-14-1 16,-16 14 1-16,17-16-1 0,-17 16 1 15,17-18-2-15,-17 18 2 0,15-13-2 16,-15 13 3-16,12-8-3 0,-12 8 1 15,11 0-1-15,-11 0 0 0,0 0 0 16,16 13 0-16,-16-13 0 0,14 15-3 0,-14-15-1 16,18 17-8-16,-18-17-3 0,24 14-17 15,-24-14-23-15,25 8-30 0,-25-8-61 16,20 0-45-16,-1 4 0 0,-8-9 99 16,7 6 92-16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19.2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0 196 50 0,'0'0'143'0,"0"0"2"15,0 0-117-15,0 0-2 0,0 0 0 16,27-5 3-16,-12-2 6 0,10 5-4 16,-4-8 0-16,8 5-7 0,-3-9-2 15,4 7-7-15,-5-7 0 0,3 4-7 16,-3-3-2-16,-3 1-5 0,-1-2-1 0,-4 2 4 15,-2 0-2-15,-3-1 2 0,-3 0 1 16,-9 13 8-16,11-20 4 0,-11 20 6 16,2-14 1-16,-2 14-2 15,0 0-7-15,0 0 8 0,0 0-3 0,0 0-2 16,0 0-6-16,0 0-8 0,-16 12 2 16,15 2-2-16,-4 1 9 0,4 5-8 15,-3 1 1-15,4 4-3 0,-2 1-2 16,2 3 5-16,2-1-6 0,-1 2 3 15,3-4-4-15,-2 0 4 0,5-3-5 0,-2-3 4 16,1-4-3-16,2-4 3 0,-8-12-1 16,17 10 1-16,-17-10-1 0,20-3-1 15,-20 3 1-15,22-19-2 16,-11 5 1-16,1-5-3 0,-1 2 3 0,0-3-2 16,-1 1 4-16,-1-1-4 0,0 2 3 15,-2 4-2-15,1 2 4 0,-8 12-4 16,11-12 0-16,-11 12 0 0,0 0-1 15,13 3 0-15,-13-3 1 0,7 15 1 16,-3-1-2-16,1 1 2 0,1-2-2 0,0 2 2 16,3-1-2-16,1-1 4 0,1-1-6 15,-11-12-6-15,24 21-18 0,-24-21-28 16,26 8-51-16,-14-4-93 0,-12-4 2 16,23-3-5-16,-23 3 129 0,25-12 74 15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18.7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0 351 0,'0'0'189'0,"0"0"-64"16,0 0-88-16,0 0 0 0,0 0 5 0,7 17-16 16,-7-17-4-16,3 26-5 0,-4-12 4 15,7 9-2-15,-4 0-9 0,3 4 2 16,-1 1-7-16,0 1 1 0,1 0-6 15,-1-1 3-15,1-1-5 0,-2 0 4 16,1-4-4-16,-2-3 2 0,1-2-10 0,-3-5-2 16,3 0-14-16,-3-13-12 0,4 16-32 15,-4-16-38-15,0 0-85 0,-12-7-16 16,12 7 13-16,0 0 139 0,-17-23 57 16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26.3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0 300 129 0,'0'0'58'0,"0"0"1"16,4-13 2-16,-4 13-3 0,0 0 1 0,0 0-5 15,0 0-6-15,0 0-5 0,0 0-8 16,0 0-5-16,0 0-6 16,0 0-1-16,0 0-6 0,0 0 1 15,0 0-4-15,0 0-3 0,0 0 3 0,0 0-1 16,0 0 2-16,0 0-5 0,0 0 6 16,0 0-7-16,0 0 5 0,11 17-3 15,-11-17 0-15,6 14-4 0,-6-14-2 16,6 14 2-16,-6-14-5 0,10 17 3 15,-10-17-2-15,10 15 0 0,-10-15-1 0,11 15 2 16,-11-15 1-16,11 17-1 0,-11-17 0 16,13 10 4-16,-13-10-4 0,0 0 2 15,17 14 0-15,-17-14-2 0,0 0-4 16,15 3 1-16,-15-3-2 0,0 0 0 16,11 7 0-16,-11-7 2 0,0 0-4 15,0 0 3-15,14-6-1 0,-14 6 3 16,0 0 2-16,16-24 2 0,-9 5 2 15,2-1-11-15,2-6 7 0,2-2-9 16,4-3-7-16,-3-15-23 0,15 11-53 0,-8-1-118 16,2-10-13-16,3 6 10 0,-3-2 35 15,4 11 174-15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18.0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49 187 27 0,'0'0'147'0,"13"11"1"15,1-6-108-15,-14-5 4 0,31 4 5 16,-17-10 2-16,11 8-7 0,-9-14 0 16,9 9-3-16,-9-10-1 0,5 6-7 15,-9-9 2-15,3 9-3 0,-11-9-4 0,-4 16-7 16,4-23-1-16,-4 23-3 16,-12-22 1-16,12 22-2 0,-27-15-3 15,11 8-2-15,-5 4-2 0,1 2 0 16,-2 1-1-16,1 4-3 0,0 2-1 0,1 1-1 15,2 3-2-15,2 3-1 0,1 2-1 16,3 1 3-16,4 0-4 0,1 2 3 16,4 0-3-16,3-1 2 0,5-1-2 15,4-1 3-15,3-3-5 0,3-3-2 16,4 0-3-16,1-5-4 0,6 1-5 0,-3-7-4 16,7 5-8-16,-7-11-3 0,8 6 0 15,-8-10 1-15,4 6 4 16,-8-8 3-16,1 5 6 0,-5-6 3 15,-3 2 15-15,-1 2 6 0,-6-1 8 0,-5 12 2 16,7-18 2-16,-7 18-2 0,3-11 2 16,-3 11 0-16,0 0-2 0,0 0-4 15,1 11-5-15,-1-11-2 0,1 17-1 16,0-5 3-16,-1-1-3 0,4 3 2 16,-4-14-3-16,6 23 2 0,-6-23-1 0,8 19 3 15,-8-19 1-15,0 0 3 0,10 11 0 16,-10-11 1-16,0 0 0 0,0 0 0 15,9-11 0-15,-9 11-1 0,1-20 0 16,-1 7-6-16,-2-4 3 0,1 0-2 16,-1-2 1-16,1-1-5 0,0-1 4 15,2 2-4-15,2-2 2 0,1 3-1 16,3 4-1-16,0 1-2 0,-7 13-4 16,19-19-7-16,-4 16-11 0,-15 3-14 15,30-1-33-15,-30 1-40 0,21-8-103 0,-3 9 3 16,-1-1 1-16,3 1 141 0,-8-6 68 15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17.3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0 170 116 0,'16'4'143'0,"-16"-4"-37"15,19 7-83-15,0-6 3 0,1-3 5 0,7 3-3 16,-4-8-2-16,10 4-1 0,-7-8 0 15,6 7-3-15,-4-6-3 0,0 2-4 16,-6-5-4-16,-1 3-5 0,-5-2-2 16,-4 0-3-16,-4-1 2 0,-3 2 2 15,-7-4 9-15,2 15-2 0,-9-23 8 0,9 23 0 16,-15-18 3-16,15 18 0 16,-17-10 1-16,17 10-3 0,-17 0-5 15,17 0-4-15,-15 9-3 0,15-9-1 16,-12 19-2-16,8-5 3 0,-1 1-6 0,3 4 2 15,-1 2-4-15,2 1 3 0,1 3-4 16,2 0 3-16,0-2-5 0,1-1 2 16,1-1-2-16,-1-4 6 0,2-2-6 15,1-3 4-15,-6-12-2 0,12 12 1 16,-12-12 0-16,14-1-1 0,-14 1 0 0,16-12-4 16,-16 12 4-16,21-23-5 0,-10 10 4 15,-1-1-1-15,1-1 1 0,-1 2-1 16,-2-1 3-16,1 3-1 15,-9 11-1-15,13-14 2 0,-13 14-1 0,0 0-2 16,17 4 0-16,-17-4 3 0,11 20-3 16,-5-6 1-16,1 1 0 0,1 3 2 15,0-1-3-15,1 0 4 0,-1-3-3 16,0-1 0-16,-8-13-11 0,13 17-10 16,0-6-26-16,-13-11-38 0,0 0-97 0,17-2-18 15,-17 2 6-15,18-3 95 0,-18 3 100 16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16.90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0 294 0,'0'0'189'15,"0"0"-75"-15,0 0-66 0,0 0 2 0,11 29 0 16,-14-18-2-16,11 15-17 0,-8-4-12 16,5 6-7-16,-3 0-6 0,2 5 1 15,-2-1-9-15,0 0 2 0,-1-1-4 16,0-3 6-16,-1-2-7 0,0-2 1 16,1-3-14-16,-3-9-7 0,7 6-14 0,-5-18-25 15,1 15-50-15,-1-15-88 0,0 0 9 16,0 0-6-16,-12-13 199 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16.6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43 93 106 0,'2'18'144'0,"-12"-1"-45"0,10-17-60 16,-6 21 4-16,6-21 1 0,0 21-6 16,0-21-11-16,10 16-3 0,-10-16-1 15,18 13-1-15,-7-13-7 0,7 3 0 16,-3-6-2-16,4 2-2 0,-3-8 2 16,2 2-2-16,-2-5 0 0,2 0 0 15,-7-3 2-15,1 1-2 0,-6-2 3 0,0 1-2 16,-8-2 5-16,0 5-3 0,-6-5 3 15,-1 5-7-15,-6-2 3 16,-1 5-2-16,-2 0-2 0,-2 4-1 0,0 2-2 16,1 4-1-16,-1 3-2 0,2 5 0 15,1 1-2-15,3 2-1 0,3 1-4 16,1 0-5-16,6 3-8 0,4-16-9 16,2 30-27-16,-2-30-23 0,14 22-43 15,0-12-80-15,0-4 3 0,6 2 20 16,-3-9 176-16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16.07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59 85 0,'0'0'161'16,"5"18"4"-16,3-3-113 0,-8-15-4 0,8 26 5 15,-8-26-12-15,9 26-9 0,-9-26-9 16,8 25-1-16,-8-25-9 0,6 22-3 16,-6-22-5-16,4 18 0 0,-4-18 2 15,3 12 6-15,-3-12-2 0,0 0 1 16,0 0 1-16,0 0-3 0,0 0 4 0,3-13-4 16,-3 13 0-16,1-22-9 0,1 9 3 15,2-3-5-15,-2-1 5 0,2-1-4 16,0 1 2-16,0 2-4 15,2 0 4-15,0 1-4 0,-6 14 3 0,11-19-2 16,-11 19 1-16,14-7 0 0,-14 7 0 16,15 4 2-16,-15-4-2 0,19 14 0 15,-19-14 0-15,22 20 1 0,-12-8-2 16,1-1 1-16,-1 0 0 0,-10-11 0 16,18 19 0-16,-18-19 2 0,15 11-1 0,-15-11 1 15,13 3-1-15,-13-3 2 0,14-5-2 16,-14 5 1-16,15-13 0 0,-15 13-1 15,17-17 1-15,-17 17-3 0,16-21 4 16,-7 7-2-16,-2 1 1 0,1 2-2 16,-2-2 2-16,-6 13-1 0,12-20 0 15,-12 20-1-15,12-13 0 0,-12 13-2 16,12 0 1-16,-12 0 0 0,10 13 0 16,-2-1 3-16,-1 1 0 0,3 3 3 15,-1 3-3-15,1 1 3 0,-1-1-3 0,1-2 4 16,-1-1-6-16,-1 1 3 0,-1-4-7 15,-7-13-6-15,11 23-20 0,-11-23-31 16,0 0-63-16,12 12-80 0,-12-12 9 16,0 0-10-16,3-13 166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15.5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72 90 57 0,'-13'-4'152'16,"13"4"0"-16,-1 15-107 0,1-15 0 16,-10 17 6-16,10-17-12 0,-4 19-2 15,4-19-7-15,2 20 0 0,-2-20-11 16,8 19 0-16,-8-19-6 0,17 14-1 16,-17-14-3-16,23 7-2 0,-12-6 0 0,3-3-1 15,-1-1 0-15,0-3-3 0,-1-2 3 16,-12 8-1-16,19-19 5 0,-11 8-3 15,-6-4 5-15,1 3-2 0,-8-5 3 16,1 1-2-16,-6-1 1 0,0 0-5 16,-6 2 1-16,1 2-6 0,-3 1 2 15,1 2-3-15,-1 5 0 0,2 4-2 16,0 3-2-16,0 1-6 0,6 8-11 16,-4-6-8-16,13 11-26 0,1-16-18 15,-4 25-31-15,4-25-55 0,0 17-32 0,11-5 0 16,-11-12 171-16,22 13 19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15.1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0 156 179 0,'17'-5'174'16,"-6"-4"10"-16,2-3-140 0,13 10 4 15,-9-9 3-15,14 14-1 0,-7-8-14 16,8 10-8-16,-5-4-4 0,4 6-5 16,-5-1-7-16,1 4-3 0,-5 0-4 15,-2 2-1-15,-3 1-4 0,-4-2 2 16,-13-11-4-16,18 22 3 0,-18-22-1 16,10 18 2-16,-10-18-2 0,0 0 5 15,5 11 2-15,-5-11 1 0,0 0 0 0,0 0 1 16,0 0-1-16,0 0-2 0,0-19 3 15,0 19-4-15,-1-20-2 0,1 5-2 16,-2 0 2-16,1-4-4 0,1 0 4 16,1 0-4-16,1 0 3 0,1-1-4 15,3 2 1-15,0 2-9 0,6 3-1 16,-4-1-14-16,7 12-6 0,-6-10-14 16,13 18-23-16,-22-6-29 0,27-9-80 15,-12 12-25-15,-15-3 5 0,28 2 119 16,-28-2 78-16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14.7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236 88 53 0,'-6'-11'157'0,"6"11"7"0,0 0-113 16,3-13-1-16,-3 13 1 0,-7-13-4 15,7 13-15-15,-9-15-5 0,9 15-6 16,-13-14 1-16,13 14-6 16,-18-12 1-16,18 12-5 0,-20-8 1 0,20 8-4 15,-22-3-1-15,11 5-1 0,-2 0-3 16,2 2 1-16,-1-1-2 0,1 5 1 16,-1-2 0-16,12-6 2 0,-22 16 1 15,22-16 2-15,-19 22-2 0,11-8 4 16,-1 0-2-16,4 5 1 0,-2 3-3 0,5 2 3 15,0 4-7-15,4 2 3 0,0 1-6 16,3 0 4-16,2 1-7 0,0-1 7 16,0 1-1-16,1 0-6 0,0-3 6 15,-2-2-6-15,0-1 8 0,-1-3-10 16,-1 0 1-16,-4-5-16 0,5 3-10 0,-5-21-19 16,4 24-38-16,-4-24-79 0,-9 12-39 15,9-12 8-15,0 0 89 16,-11-3 108-16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13.6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0 169 0,'1'12'170'16,"-5"-1"-75"-16,4-11-37 0,3 17 0 15,-3-17 6-15,5 25-11 0,-7-12-12 16,8 8-5-16,-7-2-12 0,4 6-4 16,-3-1-11-16,2 2 0 0,-2-1-7 0,0-2 3 15,-1-1-6-15,2-3 4 0,-1-4-4 16,0-3 2-16,0-12-1 0,1 14 3 15,-1-14-1-15,0 0-1 0,0 0 1 16,0 0 0-16,11-14 0 0,-11 14-2 16,14-24 0-16,-7 6-4 0,3 0 2 15,0-1-3-15,1 0 5 0,-1 0-5 16,1 2 4-16,-1 1-2 0,-3 5 1 16,-7 11 1-16,14-14 1 0,-14 14 0 15,0 0 1-15,0 0 0 0,0 0 0 0,8 13 0 16,-10-2 0-16,-1 4 2 0,-1 2-3 15,-2 3 3-15,1-1-5 0,0-1 3 16,1 2-4-16,-2-1 5 0,3-2-3 16,0 0 2-16,3-5-2 0,4 0 3 15,-4-12-3-15,8 15 4 0,-8-15-2 16,19 3 1-16,-4-2-13 0,-3-9-28 16,13 8-68-16,-3-4-91 0,-2-3 7 15,6 2-10-15,-8-5 130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13.21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171 15 202 0,'-15'-3'171'16,"15"3"-83"-16,-12-5-26 0,-4-2 2 16,16 7-9-16,-19 0-12 0,19 0-9 15,-21 5-5-15,21-5-2 0,-22 14-6 0,13-2-1 16,-4-2-4-16,4 7 1 16,-1-3-5-16,2 5-2 0,-1-1-6 15,5 1 3-15,0-3-7 0,3 3 3 16,4-4-5-16,1-3 4 0,3-1-4 0,-7-11 4 15,21 14-2-15,-7-10-5 0,5-2-10 16,-4-8-16-16,11 6-28 0,-12-15-33 16,14 6-57-16,-4-4-56 0,-4-5 6 15,1 1 70-15,-7-9 129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16.0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84 19 74 0,'0'0'41'16,"0"0"1"-16,0 0-1 0,-5-13 3 15,5 13-5-15,0 0-4 0,0 0-4 16,0 0-2-16,-13-5-7 0,13 5-1 15,0 0-5-15,0 0-2 0,-16-1-1 16,16 1 4-16,0 0-1 0,-12 6 5 0,12-6 2 16,0 0 0-16,-16 10 0 15,16-10 0-15,0 0-6 0,-12 17-1 16,12-17-1-16,-7 12-8 0,7-12-2 16,-2 10 0-16,2-10-2 0,2 12-4 0,-2-12 1 15,7 12 1-15,-7-12-5 0,0 0 7 16,17 11-2-16,-17-11-1 0,15 3 1 15,-15-3 1-15,14-1-2 0,-14 1-2 16,14-5 7-16,-14 5-5 0,12-7 3 16,-12 7-1-16,0 0 0 0,9-16 1 0,-9 16 0 15,2-14-2-15,-2 14 1 0,-1-15-1 16,1 15-1-16,-4-16 0 16,4 16 2-16,0 0-3 0,-12-13 0 15,12 13 2-15,0 0-1 0,-16-2 0 0,16 2 2 16,-13 6 0-16,13-6-4 0,-14 8 4 15,14-8-2-15,-14 13 0 0,14-13 2 16,-11 14-1-16,11-14-6 0,-7 12 3 16,7-12-3-16,-1 16 4 0,1-16-1 15,6 14 0-15,-6-14-6 0,12 10 8 0,-12-10-2 16,17 5-1-16,-17-5 2 0,18 1 0 16,-18-1 1-16,18-3 0 0,-18 3-1 15,16-3-5-15,-16 3 5 0,11-9 0 16,-11 9 5-16,6-13-3 0,-6 13-3 15,-2-18 2-15,2 18 1 0,-10-16 2 0,10 16 0 16,-13-15-5-16,13 15 1 16,-16-13-1-16,16 13 6 0,-15-8-4 15,15 8 1-15,-15-4-2 0,15 4 5 16,-14 1-2-16,14-1-2 0,0 0 2 0,-14 10-6 16,14-10 4-16,0 0-3 0,-5 14 2 15,5-14-5-15,0 0 5 0,6 16 3 16,-6-16-6-16,11 9 5 0,-11-9-2 15,16 6 0-15,-16-6 3 0,18 3-6 16,-18-3 5-16,18 1-5 0,-18-1 3 16,17 1 4-16,-17-1-1 0,12-5-1 15,-12 5 3-15,0 0-2 0,7-10-3 16,-7 10 5-16,0 0-3 0,-9-15-2 16,9 15 0-16,-12-10-2 0,12 10 1 0,-12-4 4 15,12 4 0-15,-12 1-2 0,12-1 2 16,0 0-1-16,-14 6-1 0,14-6 2 15,0 0-3-15,0 0 2 0,-9 14 0 16,9-14-4-16,0 0 0 0,0 0 1 16,5 12 2-16,-5-12-2 0,0 0 4 0,13 3-3 15,-13-3-1-15,11 2 1 0,-11-2 3 16,0 0-3-16,14-2 1 16,-14 2 3-16,0 0-4 0,0 0-1 15,0 0 3-15,0 0-1 0,0 0 1 0,0 0-1 16,0 0 0-16,0 0-1 0,0 0 3 15,0 0 3-15,0 0-6 0,0 0 5 16,0 0-5-16,0 0 1 0,0 0 0 16,0 0 0-16,0 0-1 0,0 0-3 15,0 0 4-15,-11 11-5 0,11-11 5 0,0 0 2 16,0 0-2-16,0 0-2 0,0 0 0 16,0 0-1-16,0 0 1 0,0 0 3 15,0 0-1-15,0 0-5 0,0 0-8 16,3 13-4-16,-3-13-22 0,0 0-24 15,0 0-76-15,0 0-28 0,0 0-18 0,-11 4 153 16,11-4 32-16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12.9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0 177 0,'0'0'168'16,"0"0"-7"-16,0 0-127 0,0 0-10 15,0 0-28-15,0 0-47 0,0 0-115 16,24 1 3-16,-24-1-7 0,28 9 161 16,-28-9 9-16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12.72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0 115 0,'2'17'161'0,"-2"-17"3"0,-1 14-124 0,7 4 3 15,-6-18-4-15,6 27-16 0,-3-15-14 16,2 3-2-16,-3-4-7 0,-2-11-12 16,7 21-21-16,-7-21-22 0,0 0-74 15,0 0-39-15,0 0 5 0,0 0 123 16,0 0 40-16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12.5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213 44 138 0,'3'-13'169'0,"-8"0"-73"0,5 13-14 16,-2-11-4-16,2 11-13 0,0 0-18 15,0 0-12-15,-15-7-12 16,15 7-9-16,-19 5-6 0,8-1-2 15,-5 0-1-15,1 3 1 0,-3-1-1 0,2 2 0 16,-3 3 0-16,4-1 0 0,-2 3-3 16,4 1 1-16,1 0-4 0,1-2 3 15,4 2-4-15,2 0 3 0,5-14-2 16,0 19 1-16,0-19-1 0,12 13 2 16,1-8-1-16,2 0 1 0,5-3-2 0,2 2 1 15,4-2 0-15,2 0 0 0,1 1-1 16,0-1 0-16,-1 1-2 0,-2 1 2 15,-5-1 0-15,-4 1 0 0,-5 0 0 16,-12-4 1-16,0 0 1 0,10 16 0 16,-10-16 0-16,-14 9 0 0,14-9 0 15,-22 11 2-15,9-5-3 0,-3-1 2 16,1 0-2-16,-2-2-4 0,3 2-9 16,-5-7-15-16,19 2-30 0,-22 0-48 15,7-6-77-15,15 6-10 0,-8-12 6 0,8 12 163 16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12.0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54 227 0,'0'0'186'0,"0"0"3"0,0 0-131 15,0 0-7-15,21-5-7 0,-21 5-9 16,21-8-11-16,-7 2-8 0,4 1-16 15,6 7-35-15,-8-13-47 0,0 6-111 16,9 3-3-16,-5-3 0 0,4 2 69 16,-7-3 127-16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11.79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0 186 0,'0'0'123'15,"0"0"-40"-15,0 0-14 0,0 0-8 16,1 17-13-16,-1-17 3 0,0 23 0 16,-5-12-2-16,10 9-7 0,-9-2-12 15,9 9-4-15,-6-3-12 0,4 5 1 16,-3-1-7-16,1 2 1 0,-2-3-6 0,1 0 2 16,0-4-11-16,-1-3-4 0,4-1-14 15,-3-19-13-15,4 24-19 0,-4-24-27 16,0 0-63-16,0 0-56 15,0 0 11-15,0 0 74 0,-8-14 117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11.58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-1 173 78 0,'31'-8'156'0,"-20"-2"9"0,4-2-115 0,6 6 4 15,-8-9 2-15,8 7-12 0,-11-10-7 16,7 6-7-16,-11-5 0 0,5 5-4 15,-10-3-2-15,-1 15-2 0,0-22 1 16,0 22-4-16,-11-14-1 0,11 14-3 16,-20-3-2-16,20 3-3 0,-26 2-1 15,13 6-3-15,-2 1-3 0,2 3 2 16,-1 1-2-16,3 2 3 0,0 0-3 16,2 5 2-16,2-2-4 0,3 0 3 15,1-1-3-15,4 0 3 0,4-2-3 0,2-2 1 16,-7-13-3-16,23 18 2 0,-5-13-3 15,2-5 0-15,4-1-7 0,-2-7-10 16,8 3-16-16,-10-13-21 0,14 12-19 16,-16-21-29-16,14 15-24 0,-14-14-38 15,1 2-11-15,-1 3 28 0,-9-8 149 16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11.22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206 54 52 0,'0'0'145'0,"0"0"1"0,6-18-107 16,-6 18 1-16,0-12 2 0,0 12-7 15,0 0-5-15,0 0-3 0,-12-16 2 16,12 16-1-16,-15-7-4 0,15 7-2 16,-21 0-4-16,21 0-2 0,-26 7-5 0,14 1-2 15,-4 1-3-15,1 3 0 0,0 1-3 16,1 5 2-16,0-3-2 0,1 2 2 15,1-1-4-15,2 3 3 0,1-5-2 16,4 1 2-16,1-3-6 0,4-12 3 16,2 16-1-16,-2-16 2 0,13 9 0 15,-13-9-1-15,23-2 1 0,-9-5-2 16,1 0 4-16,2-2-3 0,-2-2 1 16,-1-2-3-16,-2 0 4 0,0 1-3 15,-3-1 2-15,-2 1-1 0,-7 12 1 0,10-17-3 16,-10 17 2-16,5-13-1 0,-5 13-2 15,0 0 1-15,0 0 0 0,0 0 0 16,10 17-1-16,-7-4 1 16,3 3-2-16,1 3 3 0,0 2-3 0,1 2 3 15,0 2 3-15,1-3-4 0,-1 4 3 16,-1-3-6-16,-3 5 6 0,0-3-6 16,-2 3 7-16,-3-3-8 0,-2 0 1 15,-2-1 1-15,-3-1 2 0,-3-3 1 16,0-2-1-16,-4-4 3 0,-2-5-2 0,-1-2 1 15,-1-6-2-15,-2-4-1 0,1-2-5 16,0-6-4-16,3 1-10 0,-4-9-15 16,13 7-15-16,-13-10-25 0,15 2-75 15,2 4-27-15,-2-8-3 0,12 9 149 16,-8-12 32-16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10.2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146 29 51 0,'0'0'162'0,"0"0"6"0,3 14-82 16,-3-14-19-16,-3 16-15 0,3-16-15 15,0 27-3-15,-2-15-9 0,7 6-9 16,-2-3-11-16,5 1-1 0,-2-3-3 16,3-1 1-16,-9-12-2 0,18 17 2 15,-18-17-1-15,21 4 1 0,-9-6 1 0,1-4-2 16,0-2 0-16,-1-4 0 0,0-2 0 15,-2-2-2-15,0-1 3 0,-3-1-3 16,-2 0 3-16,-1 0-2 0,-3 1 2 16,0 2 0-16,-1 1 6 0,0 14-3 15,-1-18-1-15,1 18 1 0,0 0-1 0,0 0 0 16,0 0 0-16,6 19-1 16,-2-2-5-16,1-1 3 0,3 6-3 15,0 1 4-15,3 1-6 0,-2 3 6 16,3-1-6-16,-3 0 6 0,0 1 2 0,0 2-7 15,-4-2 7-15,-1 2-8 0,-5-1 9 16,-4 0-8-16,-2-1 7 0,-4-3-7 16,-5-2 0-16,-3-5 5 0,-5-1-3 15,-1-4 2-15,-4-4-3 0,-3-4 1 16,1-2-4-16,-2-6-4 0,4 3-11 0,-5-10-24 16,12 8-44-16,-3-9-93 0,0-4-6 15,9 3 6-15,-4-8 137 16,12 10 44-16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09.88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212 52 161 0,'0'-12'165'15,"-5"0"-76"-15,5 12-22 0,-9-15 4 0,9 15-7 16,-12-8-15-16,12 8-8 16,-20-7-8-16,20 7-8 0,-25 6-5 15,12 0-5-15,-2 1-4 0,1 3 0 16,-2 3-4-16,3 3 2 0,-2 1-2 0,3 3 2 15,1-1-6-15,1 2 5 0,2-3-4 16,2 1 1-16,0-4-3 0,5 0 1 16,1-15-3-16,4 19 1 0,-4-19 1 15,15 6-1-15,-4-9-1 0,4-2 1 16,1-5 0-16,0-2-2 0,3-3 3 0,-2-2-3 16,0 1 3-16,-3 0-3 15,-2 2 4-15,-3 1-5 0,-9 13 5 16,11-17-4-16,-11 17 1 0,0 0-1 15,0 0 0-15,0 0 0 0,3 11-1 0,-3-11 2 16,-1 20-5-16,3-7 6 0,1 0-4 16,0 0 2-16,2-1-2 0,-5-12 2 15,18 20-9-15,-18-20-4 0,26 14-15 16,-26-14-16-16,33 1-23 0,-33-1-28 16,33-15-54-16,-13 6-46 0,-3-6 9 0,1 2 111 15,-7-8 76-15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25:09.32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48 130 0,'0'0'155'0,"0"0"8"0,0 0-114 0,-3 13-16 16,7 0 3-16,-4-13 0 0,2 29 3 15,-6-15-1-15,9 8-7 0,-6-6-9 16,5 6-2-16,-5-7-6 0,4 3 0 16,-3-18-5-16,2 22-1 0,-2-22-3 15,2 13 3-15,-2-13-1 0,0 0-2 16,0 0 1-16,8-12-1 0,-8 12 3 16,7-22-4-16,-3 7 2 0,3-5-6 15,-1 1 2-15,1-3-2 0,0-1 2 16,1 0-2-16,-1 2 0 0,2 0 0 0,0 5 3 15,0 3-4-15,-9 13 2 0,21-19-3 16,-21 19 2-16,22 0-1 0,-11 5-1 16,1 3 0-16,-2 4-3 0,1 2 5 15,2 2-6-15,-4 5 6 0,4-3-3 16,-3 0 3-16,2 0-2 0,-2-2 2 16,2-1-3-16,-12-15 3 0,20 18 3 15,-20-18-3-15,18 4 2 0,-18-4-2 16,18-6 2-16,-18 6-1 0,15-16 3 0,-7 4-3 15,-1 0 0-15,0-2-1 0,-1 0 2 16,-1 1-2-16,-1 0 4 0,1-1-4 16,-5 14 1-16,7-17-2 0,-7 17 2 15,12-8-2-15,-12 8-1 0,17 4 1 16,-17-4-3-16,21 17 3 0,-8-2-3 0,-1 1 4 16,1 3-4-16,-1 1 4 0,1 4-4 15,-4-3 4-15,0 0-5 16,-2 0 4-16,-2-3-3 0,1-2 4 15,-3-1-9-15,-3-15-8 0,7 24-24 0,-7-24-34 16,0 0-107-16,0 0-13 0,0 0 10 16,0 0 68-16,12-23 117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14.5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49 32 83 0,'-3'-13'44'0,"3"13"-15"0,0 0 0 16,-3-11-5-16,3 11 3 16,0 0-4-16,0 0 3 0,0 0-3 15,0 0 4-15,0 0 0 0,0 0 5 0,0 0-4 16,0 0 3-16,0 0-2 0,0 0 3 15,0 0-8-15,0 0-2 0,0 0 0 16,0 0-1-16,-7 12-5 0,7-12-2 16,-3 12-2-16,3-12-8 0,-1 15 1 15,1-15 1-15,2 15-3 0,-2-15-2 0,7 13 0 16,-7-13 0-16,9 11-4 0,-9-11 7 16,11 8-7-16,-11-8 3 0,13 5-2 15,-13-5 2-15,12 2-1 0,-12-2 2 16,0 0 1-16,15-6 0 0,-15 6 2 15,0 0-2-15,10-16 0 0,-10 16-1 16,4-14 2-16,-4 14-2 0,0-20 0 16,0 20-4-16,-3-16 3 0,3 16 0 15,-9-15 1-15,9 15-1 0,-13-10 3 16,13 10-4-16,-16-5 0 0,16 5 1 0,-16 3 2 16,16-3-3-16,-17 4 2 0,17-4-1 15,-14 8-1-15,14-8 3 0,-12 11-6 16,12-11 8-16,-8 11-5 0,8-11 2 15,-5 18-5-15,5-18 5 0,2 17-4 16,-2-17 3-16,8 16 2 0,-8-16-5 16,14 13 7-16,-14-13-6 0,17 11 6 15,-17-11-8-15,17 10 7 0,-17-10-9 16,18 2 10-16,-18-2-8 0,14-6-5 16,-14 6 8-16,9-12-4 0,-9 12 7 0,2-16-8 15,-2 16 7-15,-2-18-3 0,2 18 3 16,-8-18 0-16,8 18-1 0,-12-15 1 15,12 15-4-15,-15-11 5 0,15 11-1 16,-14-7-4-16,14 7 2 0,-14 1 1 16,14-1 3-16,-13 3-3 0,13-3-2 0,-11 9-1 15,11-9 3-15,-8 12 0 0,8-12 3 16,0 0-5-16,-6 19 0 16,6-19-2-16,0 0 7 0,5 14-4 15,-5-14 0-15,0 0-1 0,17 13 0 0,-17-13 8 16,17 4-6-16,-17-4 1 0,17 1-3 15,-17-1 1-15,16-5 2 0,-16 5 3 16,13-6-4-16,-13 6-5 0,7-12 4 16,-7 12 1-16,2-14 4 0,-2 14-1 15,0 0 0-15,-12-14-5 0,12 14 3 0,-13-9-4 16,13 9 4-16,-13-1 3 0,13 1-6 16,-15 6 6-16,15-6-6 0,-14 9 2 15,14-9 1-15,-11 10-2 0,11-10 2 16,-7 11-2-16,7-11-1 0,0 0-6 15,1 16 7-15,-1-16-2 0,0 0 2 0,16 11 2 16,-16-11-11-16,19 8-6 16,-19-8-15-16,20 3-13 0,-20-3-32 15,17-6-50-15,-4 9-53 0,-13-3 19 16,12-3 160-16,-18-9 0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24:36.0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29:24.479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-5 386 1 0,'0'0'15'0,"0"0"114"16,0 0-100-16,0 0-2 0,0 0 3 15,0 0-1-15,0 0 6 0,0 0-5 16,0 0-1-16,0 0-1 0,0 0 6 16,0 0 3-16,0 0 4 0,5-15-1 15,-5 15-4-15,0 0-6 0,0 0-4 16,0 0-2-16,0 0-5 0,0 0-3 15,0 0-2-15,0 0-2 0,0 0-1 0,0 0-1 16,0 0 0-16,0 0-2 0,0 0 1 16,0 0-1-16,0 0-1 0,0 0-2 15,0 0 1-15,0 0-1 0,0 0 2 16,0 0 6-16,13 0-3 0,-13 0 0 16,0 0-1-16,3 16 2 0,-3-16-2 15,3 22-3-15,0-10 2 0,0 0-8 16,1 1 3-16,-2-1-6 0,2 0 5 15,-1-1 5-15,0 1-9 0,-3-12 9 16,7 17-9-16,-7-17 8 0,6 16-7 0,-6-16 11 16,5 12-12-16,-5-12 2 0,0 0 2 15,0 0 0-15,0 0 0 0,0 0-1 16,0 0-2-16,13 10 2 0,-13-10 0 16,0 0 1-16,0 0 0 0,0 0-2 15,14-10 6-15,-14 10-9 0,11-23 8 0,-2 6-8 16,3-9 7-16,6-4-7 0,7-8 5 15,5-5-8-15,3-9-18 16,14 8-34-16,-9-7-119 0,8-6-31 16,1 3-7-16,-6-3 2 0,-5 11 197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35.73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137-2 1 0,'2'11'130'0,"-2"-11"20"0,-14-10-111 16,14 10-9-16,0 0 6 0,0 0 3 15,0 0 3-15,0 0-9 16,11 3-5-16,-11-3 1 0,12 9 1 0,1 4 0 16,-13-13-4-16,21 26 1 0,-13-10-5 15,8 9 3-15,-8-2-5 0,7 7 4 16,-8-1-3-16,6 9 3 0,-8 1-3 16,2 5-5-16,-5 1-1 0,1 5-2 15,-4 2-2-15,1 6-4 0,-4-1-1 0,-2 3-4 16,-2-3 0-16,0-1-2 0,-3-2 0 15,-2-2-5-15,-1-3-1 0,-3-6-2 16,0-5 2-16,-3-5-4 0,3-2-3 16,-5-7 0-16,5 0-13 0,-6-12-10 15,12 8-33-15,-11-17-57 0,6 0-75 16,16-3 0-16,-19-3 23 0,19 3 178 16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35.2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102 2 117 0,'0'0'100'0,"0"0"-19"0,0 0-10 16,0 0-10-16,-17-4-8 0,17 4-11 15,-12 2-6-15,12-2-6 0,-14 5-4 16,14-5-6-16,-19 8-3 0,19-8-5 16,-17 12-2-16,17-12 1 0,-15 10-7 15,15-10-1-15,0 0-2 0,-8 13-1 16,8-13-1-16,0 0-1 0,0 0 1 16,15 11-2-16,-15-11 2 0,18 2 3 15,-18-2-3-15,20 6 1 0,-8-6 1 0,-12 0-1 16,17 6 1-16,-17-6 0 0,13 10 2 15,-13-10 2-15,0 0 3 0,6 18 2 16,-6-18-1-16,-6 13 1 0,6-13-3 16,-14 11 2-16,14-11-5 0,-16 10-6 15,16-10-12-15,-19 7-16 0,19-7-26 16,-14 7-36-16,14-7-78 0,0 0-23 16,-13-3 1-16,13 3 186 0,0 0 6 15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34.91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27 101 79 0,'14'-4'43'0,"0"1"-4"16,3-1-1-16,-4-2-1 0,2 3 1 15,-4-5-2-15,2 3 3 0,-13 5 1 16,18-12 0-16,-18 12 1 0,9-12 0 16,-10 0 1-16,1 12-1 0,0-12-3 15,0 12-3-15,0 0-5 0,0 0-2 16,-14-16-6-16,14 16-7 0,-13-2 0 0,13 2-3 15,-16 3-2-15,16-3-1 0,-20 8-2 16,20-8-1-16,-22 15-1 0,11-7 2 16,0 2-5-16,0 1 1 15,11-11-2-15,-18 23 1 0,12-13-2 0,1 2 2 16,5-12-5-16,-3 21 3 0,7-8-6 0,-4-13-1 16,11 16-7-16,-11-16-4 0,19 12-9 15,-19-12-11-15,27 3-15 16,-27-3-19-16,32-4-15 0,-21-6-20 15,9 7-22-15,0-1-34 0,-9-10 45 0,12 12 118 16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34.49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101-1 1 0,'0'0'115'15,"0"0"49"-15,0 0-104 0,0 0-6 16,-14-1-2-16,14 1 7 0,0 0-7 0,-5 15-12 16,5-15-4-16,-8 16-6 15,8-16 0-15,-10 26-13 0,1-12 4 16,6 6-10-16,-6-3 1 0,3 4-5 15,-2-2 0-15,2 3-5 0,0-2 0 0,1-1 4 16,0-2-6-16,1-1 3 0,1 0-5 16,2-4 0-16,1 3-7 0,0-15-3 15,2 21-12-15,-2-21-14 0,5 14-20 16,-5-14-18-16,0 0-25 0,0 0-29 16,0 0-37-16,13 4 6 0,-13-4 161 0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33.35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 84 93 0,'0'0'62'0,"0"0"-11"0,-9 12-6 16,9-12-12-16,0 0-7 0,-10 15-6 16,10-15-3-16,0 0-6 0,-3 13-4 15,3-13 0-15,0 0-5 0,0 0-2 0,0 0 1 16,0 0 0-16,0 0 1 0,0 0 0 15,0 0 1-15,14 4 0 0,-14-4 2 16,0 0 1-16,16-17-1 0,-16 17 3 16,15-17 1-16,-7 5 3 0,-8 12-2 15,19-24 3-15,-10 13-2 0,0-3 4 0,-9 14-2 16,19-18 1-16,-19 18-3 16,18-12 2-16,-18 12-1 0,12-6 5 15,-12 6 1-15,0 0 0 0,16 12 1 16,-16-12-4-16,5 14 0 0,-5-14-3 0,2 19 1 15,-2-7-7-15,1 3-1 0,1 0-6 16,-1-2 3-16,3 0-8 0,-4-13 0 16,10 25-15-16,-10-25-12 0,15 18-19 15,-15-18-20-15,18 8-24 0,-18-8-50 16,15 0-28-16,2 6 99 0,-17-6 75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33.0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169 79 38 0,'0'0'25'0,"0"0"2"16,0 0 0-16,0 0 4 0,12-17 6 15,-12 17 7-15,0 0 2 0,7-14 2 16,-7 14 5-16,0 0-2 0,-7-21 1 16,7 21-5-16,-7-12-3 0,7 12-7 15,0 0-3-15,-15-10-5 0,15 10-6 16,-17-5-6-16,6 3-4 0,11 2-1 16,-22 6-5-16,11-2-2 0,-3 1 0 15,2 3-1-15,0 0-1 0,1 1 0 16,11-9-2-16,-21 19-1 0,21-19 0 0,-16 20 2 15,16-20-3-15,-10 20 3 0,10-20-4 16,-2 19 2-16,2-19-2 0,3 16 3 16,-3-16-4-16,10 12 3 0,-10-12-4 15,14 10-2-15,-14-10 1 0,18 4 1 16,-18-4-2-16,22-3 0 0,-11-1 0 0,2-3 0 16,-2 0 2-16,0-2 3 0,1 0 0 15,-12 9-3-15,20-18 4 16,-20 18-2-16,14-14 2 0,-14 14 0 15,0 0 1-15,0 0-3 0,11-9 2 0,-11 9 3 16,0 0-3-16,0 0 2 0,0 0-3 16,0 0-1-16,0 13 0 0,0-13-5 15,0 0-9-15,0 13-10 0,0-13-9 16,0 0-11-16,16 20-11 0,-16-20-10 16,11 8-13-16,-11-8-3 0,15 3-2 0,-15-3-2 15,16-4 0-15,-16 4 60 16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32.02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 38 109 0,'0'0'168'0,"-11"25"-63"0,11-25-52 16,-5 16 4-16,5-16-7 0,-5 17-8 15,5-17-16-15,-3 14-6 0,3-14-8 16,-3 14-2-16,3-14-4 0,0 0 1 16,-2 14-2-16,2-14-1 0,0 0-1 0,0 0-1 15,0 0-1-15,0 0 1 0,0 0 1 16,0 0-2-16,0 0 3 0,0 0-1 16,0 0-1-16,0 0 0 15,14-14-2-15,-14 14 1 0,12-18 1 0,-5 7-2 16,2-4 0-16,1 4-1 0,2-2 4 15,0 3-4-15,1-2 3 0,0 3-3 16,-1 0 2-16,2 5-1 0,-2 0 0 16,0 1-1-16,-12 3-1 0,21-3 2 15,-21 3 0-15,18 0 0 0,-18 0 0 0,14 0 0 16,-14 0 2-16,0 0-1 0,0 0 0 16,11 5-1-16,-11-5-6 0,0 0-13 15,0 0-25-15,0 0-38 0,0 0-101 16,0 0-2-16,0 0 1 0,0 0 184 15,0 0 0-15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31.60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 57 1 0,'-11'-6'84'16,"16"20"57"-16,-5-14-106 0,0 0-7 15,0 12 0-15,0-12 1 0,0 0 2 16,-4 16-10-16,4-16-2 0,2 15-5 15,-2-15 0-15,5 12-7 0,-5-12 2 16,0 0-4-16,13 13-1 0,-13-13-1 16,14 1-1-16,-14-1 1 0,15-5 1 15,-15 5 4-15,15-9 2 0,-15 9 6 0,12-13 0 16,-12 13 2-16,8-16 3 0,-8 16 3 16,3-17 0-16,-5 3 1 0,2 14-3 15,-1-17 0-15,1 17 1 0,-6-17 2 16,6 17-4-16,-7-15-4 0,7 15-1 15,-11-8-4-15,11 8-2 0,-13-3-2 16,13 3-5-16,-15 5-5 0,15-5-4 16,-15 11-6-16,15-11-7 0,-13 17-14 15,13-17-13-15,-8 20-21 0,8-20-21 16,-7 13-37-16,8 1-63 0,-1-14 1 0,0 0 138 16,0 0 49-16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11.25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 0,'0'0'21'0,"0"0"113"16,0 0-85-16,0 0 3 0,0 0 5 15,0 0-3-15,11 14-2 0,-11-14-6 16,0 0 2-16,0 0 1 0,3 23-6 15,-3-23-8-15,1 20-5 0,-1-20-2 16,0 28-2-16,-3-13-9 0,4 6-2 0,-3-4-5 16,2 4-1-16,-1-4-2 15,2 2-1-15,-1-3-6 0,1-1 3 16,1-2-3-16,0 0-5 0,0-1 10 16,-2-12-11-16,5 21 1 0,-5-21-17 0,6 15-14 15,-6-15-32-15,0 0-27 0,2 15-70 16,-2-15-27-16,0 0 1 0,0 0 180 15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31.18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33 232 0,'5'-11'195'0,"-5"11"-9"16,0 0-138-16,0 0-10 0,-6-12-4 15,6 12-12-15,0 0-14 0,0 0-6 16,11-3-10-16,-11 3-9 0,11 0-41 0,-11 0-44 16,0 0-93-16,0 0 7 0,12-7-8 15,-12 7 196-15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30.96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42 0 73 0,'0'0'172'0,"-9"20"-32"16,9-20-74-16,-4 15-2 0,4-15-4 15,-4 20-8-15,4-20-20 0,-7 24-8 16,7-24-11-16,-7 25-2 0,4-13-8 15,1 0-2-15,2-12-11 0,-6 13-16 16,6-13-24-16,0 0-26 0,6 15-38 16,-6-15-68-16,0 0 1 0,0 0 110 15,0 0 71-15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30.71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 47 118 0,'0'0'58'16,"0"0"-3"-16,0 0-2 0,-1 11-3 16,1-11-4-16,-4 13 0 0,5-2 0 15,-1-11-2-15,-5 18-4 0,5-18-7 16,-6 19-3-16,6-19-8 0,-3 16-4 15,3-16-6-15,-4 16-1 0,4-16-4 0,0 0-1 16,-1 13-3-16,1-13 0 16,0 0 0-16,0 0-1 0,0 0 1 15,0 0-1-15,0 0 2 0,0 0-2 16,12-18 4-16,-12 18-2 0,10-20-2 0,-2 7 1 16,-1-4 2-16,3 2-3 0,0-1 0 15,0 2-1-15,1 1 2 0,-11 13-4 16,23-20 5-16,-12 13-5 0,1 3 2 15,0-1-1-15,-1 4 2 0,-11 1-7 16,22-1-6-16,-22 1-10 0,22 2-19 0,-22-2-19 16,19 4-28-16,-19-4-36 0,0 0-65 15,21 2 6-15,-21-2 149 16,14 8 33-16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30.3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 41 109 0,'0'0'55'0,"0"0"-7"0,0 0-6 16,0 0-7-16,0 0-3 0,0 0 0 15,0 0 1-15,0 0 1 0,0 0 1 16,0 0 0-16,0 0 1 0,0 0-4 0,1 12-3 16,-1-12-6-16,0 0-5 0,0 0-8 15,15 8-1-15,-15-8-5 0,14 2 0 16,-14-2-2-16,17-2 0 0,-17 2 0 15,18-7-2-15,-18 7 3 0,15-12-2 16,-15 12 2-16,12-11-2 0,-12 11 1 0,0 0 2 16,8-14 4-16,-8 14 1 0,0 0 3 15,0 0 0-15,-1-12 2 16,1 12 1-16,0 0-1 0,0 0 0 16,-13-5-3-16,13 5 0 0,-12 0-3 0,12 0 0 15,-14 1 1-15,14-1-3 0,-16 4 1 16,16-4-1-16,-18 11-4 0,18-11 3 15,-16 16-3-15,16-16 1 0,-15 20-5 16,9-7 3-16,1-1-4 0,5-12 3 16,-4 22 0-16,5-10-1 0,-1-12 1 0,8 20-3 15,-8-20-6-15,16 10-3 16,-2-3-6-16,-14-7-11 0,31 7-15 0,-20-15-13 16,14 12-20-16,-12-17-16 15,11 11-20-15,-9-8-27 0,1-4-24 0,6 8 78 16,-14-15 86-16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29.02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5 375 0,'-15'-5'194'16,"15"5"-13"-16,0 0-198 0,0 0-13 15,0 0-39-15,0 0-55 0,13 1-68 16,-13-1 9-16,19-1 49 0,-19 1 134 16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28.8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22 57 0,'0'0'149'15,"0"0"-35"-15,0 0-83 0,0 0-3 16,0 0-1-16,17 5-1 0,-17-5-6 16,25-3-8-16,-9 1-4 0,1 0-4 15,5 0-14-15,-4-2-16 0,7 4-15 16,-4 0-62-16,-7-10-55 0,14 13 21 15,-18-15 137-15,13 17 0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28.5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101 0 176 0,'0'0'89'15,"1"17"-9"-15,-1-17-9 0,-8 22-8 16,8-22-5-16,-12 33-14 0,0-17-7 16,9 11-9-16,-9-6-5 0,7 6 1 15,-5-4-9-15,5 5 1 0,-4-4-10 0,4-1 3 16,-1-3-7-16,0-5 2 0,3 1-4 15,0-5-3-15,3-11-8 0,-4 13-11 16,4-13-22-16,0 0-25 16,0 0-30-16,9 12-67 0,-9-12-18 0,0 0 38 15,-2-18 146-15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28.3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34 49 178 0,'0'0'179'0,"0"0"-2"0,-9 18-145 15,9-18-3-15,-10 16 3 16,10-16-10-16,-9 18-7 0,9-18-11 15,-5 19-2-15,5-19 0 0,-2 18 0 16,2-18-2-16,5 13 0 0,-5-13 0 0,0 0-1 16,15 11-4-16,-15-11-5 0,17 1-6 15,-17-1-8-15,22-4-7 0,-22 4-5 16,26-12 1-16,-17-1-5 0,8 9 6 16,-6-8 2-16,4 5 9 0,-2-5 6 15,-1 3 8-15,0-1 4 0,-12 10 3 0,19-15 2 16,-19 15 4-16,14-10 6 0,-14 10 6 15,0 0 4-15,0 0 5 16,0 0 2-16,0 0 2 0,0 0 3 16,0 0-2-16,3 14-3 0,-3-14-10 0,-8 15 0 15,8-15-6-15,-7 13 0 0,7-13-5 16,-6 13 0-16,6-13-3 0,0 0-1 16,-3 11 1-16,3-11-2 0,0 0 1 15,0 0-3-15,0 0 2 0,0 0 0 16,0 0 0-16,0 0-1 0,0 0 1 0,14-7-1 15,-14 7 1-15,11-14 0 0,-11 14 1 16,11-17-3-16,-11 17 3 0,13-21-3 16,-6 9 4-16,-7 12-3 15,15-20 1-15,-15 20-2 0,14-17 3 0,-14 17-3 16,13-11 3-16,-13 11-2 0,0 0 0 16,14-2 0-16,-14 2 1 0,0 0 1 15,0 0-2-15,12 18 1 0,-12-18-3 16,5 15 4-16,-5-15-3 0,7 18 2 15,-7-18-5-15,8 17-1 0,-8-17-10 0,10 12-3 16,-10-12-10-16,13 7-11 0,-1-1-12 16,-12-6-15-16,18-4-14 0,-18 4-14 15,18-15-9-15,-18 15-13 0,16-22 66 16,-2 17 50-16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27.68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0 142 0,'0'0'190'16,"0"0"5"-16,12 13-122 0,-12-13-12 0,0 0-7 15,0 0-13-15,0 0-13 0,0 0-12 16,0 0-2-16,0 0-4 0,0 0-2 16,0 0 0-16,19-1-2 0,-19 1 1 15,18-2-3-15,-18 2-3 0,19-3-5 16,-19 3-6-16,17-2-10 0,-17 2-18 0,0 0-26 15,21 5-40-15,-21-5-67 0,0 0-28 16,0 0-1-16,0 0 153 0,13 2 47 16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26.93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 9 1 0,'0'0'123'0,"7"14"-84"16,-7-14-1-16,0 0 2 15,-14 14 0-15,14-14-4 0,-8 15-5 0,8-15-2 16,-5 19-5-16,5-19-4 0,-3 18-6 16,6-8-1-16,-3-10-6 0,6 15 0 15,-6-15-4-15,13 11 0 0,-13-11-2 16,18 7 1-16,-18-7 0 0,22-1-1 15,-11-2 3-15,1-2-2 0,-12 5 1 0,20-12 3 16,-20 12 5-16,17-16 5 0,-14 4 7 16,-3 12 3-16,7-18 1 0,-7 18 5 15,2-20 5-15,-2 20-3 0,-2-16 1 16,2 16-8-16,-8-14-5 0,8 14-4 16,-12-13 0-16,12 13-7 0,-17-2-4 0,6 4-3 15,0-1-5-15,0 3 0 16,11-4-6-16,-23 11-11 0,16 3-17 15,-8-12-25-15,16 15-46 0,-1-17-95 16,-5 16-2-16,7-4 3 0,-2-12 196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08.5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0 67 0,'0'0'161'0,"0"0"7"0,-3 14-109 0,3-14 4 16,0 0 2-16,-10 14-7 0,14 2-6 15,-4-16-15-15,-4 26-2 0,0-11-10 16,5 6-9-16,-2-4-5 0,3 2-2 16,-1-3-9-16,2 3-4 0,-1-2 10 15,1-1-10-15,0-2 7 0,0-1-5 0,1-1 5 16,-4-12-13-16,5 23 3 0,-5-23-19 16,4 15-17-16,-4-15-11 0,0 0-32 15,0 0-30-15,0 0-81 0,0 0 7 16,0 0 92-16,0 0 98 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26.41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236 36 5 0,'0'0'159'0,"-9"-15"0"16,9 15-107-16,0 0 1 15,0 0-6-15,0 0-7 0,-15-12-7 0,15 12-6 16,0 0-1-16,0 0-4 0,-14-8-1 16,14 8 0-16,0 0 0 0,-14-1-6 15,14 1 5-15,-15 3-8 0,4-2 4 16,11-1-5-16,-20 9 8 0,20-9-10 15,-26 16 3-15,14-2 1 0,-5-1-3 0,4 2 2 16,-3 2-5-16,3 3 1 0,0-1-8 16,4 3 7-16,0-2-7 0,3-3 4 15,3 1-5-15,1 0 2 0,3 0 0 16,1-3 1-16,2-1-4 0,0 1 2 16,4-3-1-16,-1 1 0 0,4-2-8 0,-11-11 0 15,25 15-11-15,-14-15-6 16,7 7-10-16,-18-7-17 0,35-5-25 15,-25-9-34-15,6 1-64 0,2 5-19 16,-8-9 50-16,9 9 145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25.71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389 2 1 0,'0'0'0'0,"0"0"118"0,0 0-77 0,0 0 8 16,-13-2 3-16,13 2 0 0,-15 0-1 15,15 0-4-15,-16 3-4 0,3-3-2 0,13 0-5 16,-21 13-6-16,12-2 2 15,-7-3-3-15,3 10-1 0,-8-2-2 16,5 9 0-16,-10-1-5 0,5 8 5 16,-7 1 0-16,5 12-8 0,-5-3 0 0,5 8-4 15,0 0-3-15,4 6-2 0,2-2-3 16,4 4-2-16,4-3 0 0,4-6 3 16,3-2-5-16,3-1-3 0,4-6 3 15,1-3-4-15,2-6 7 0,1-2-6 16,0-4-2-16,0-2-1 0,1-4-1 0,-2-7 2 15,0 0-9-15,-8-12-3 0,13 12-10 16,-13-12-11-16,13 3-23 0,-13-3-30 16,7-12-55-16,-7 12-54 15,7-13 3-15,-7 13 113 0,7-13 82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24.71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19 139 0,'0'0'56'0,"0"0"3"15,0 0-3-15,-12 15-5 0,12-15-10 16,0 0-10-16,-7 13-8 0,7-13-5 15,0 0-8-15,2 16-2 0,-2-16-6 16,0 0-1-16,14 11-2 0,-14-11 1 16,14 1 1-16,-14-1-1 0,16-1 3 15,-16 1 4-15,14-6 8 0,-14 6 7 0,12-10 2 16,-12 10 1-16,7-13 7 0,-7 13 3 16,3-12-4-16,-3 12 3 0,0-12-8 15,0 12 0-15,0 0-6 0,-4-13 1 16,4 13-8-16,0 0 0 0,-18-7-2 15,18 7-5-15,-14-1-3 0,14 1-1 0,-14 5-6 16,14-5-5-16,-12 8-10 0,12-8-33 16,0 0-67-16,-9 15-88 0,9-15 8 15,0 0-11-15,0 0 166 16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24.12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27 112 2 0,'-12'11'155'0,"12"14"0"0,-2-2-109 16,-5-6-1-16,6 6 1 0,-4-10-12 15,7 5-7-15,-2-18-12 0,4 22-5 16,-4-22-6-16,12 16 1 0,-12-16-2 16,18 6-1-16,-7-6-1 0,1-2 1 0,1 0 1 15,0-2-1-15,0-3 4 0,0-1 0 16,-1-2 1-16,2 1 6 0,-6-4 8 16,4 2 1-16,-8-9 5 0,6 8-1 15,-11-10 6-15,7 7-5 0,-9-10 5 16,4 10-8-16,-8-8-1 0,4 9-6 0,-6-2 1 15,2 3-7-15,-4 0 0 16,11 13-4-16,-20-15-1 0,20 15-3 16,-20-10-1-16,9 6-6 0,11 4-4 15,-18-4-9-15,18 4-13 0,-17 2-18 0,18 11-27 16,-13-16-25-16,12 3-43 0,3 17-58 16,-3-17-2-16,2 12 135 0,-2-12 68 15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23.68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172 62 190 0,'0'0'69'0,"-4"-13"2"0,4 13-10 15,-6-11-2-15,6 11-10 0,-7-13-1 16,7 13-3-16,0 0-9 0,-12-11-2 15,12 11-9-15,-11-7 2 0,11 7-12 16,-16-4 4-16,16 4-7 0,-18-3-4 0,7 3 0 16,11 0-8-16,-19 1 6 0,19-1-10 15,-17 4 7-15,17-4-7 0,-14 8 4 16,14-8-4-16,-11 9 3 0,11-9 0 16,0 0-2-16,-10 17 3 0,10-17 0 15,-2 11-1-15,2-11 0 0,4 17 0 16,-2-4-1-16,1 0 3 0,1 1-3 15,1 1 3-15,-1 2-6 0,1 0 7 16,0 2-7-16,0 1 7 0,-1-1-4 16,1 0 4-16,-1 1-3 0,0-2 3 0,-2-1-4 15,0 1 4-15,0-4-2 0,-2-2 1 16,0-12-2-16,-2 19 1 0,2-19-1 16,-3 13 2-16,3-13-2 0,0 0 1 15,0 0-2-15,0 0 2 0,-12 9-1 16,12-9 0-16,0 0-1 0,-13-1 0 15,13 1 2-15,-12-6-2 0,12 6 3 16,-13-12-2-16,13 12 1 0,-13-14-2 16,13 14 2-16,-6-17-3 0,6 17 1 15,1-21 1-15,3 9 0 0,3-2-2 0,2-1 5 16,3 0-4-16,3-3 3 0,-1 0-2 16,3 0 4-16,2-1-6 0,0 1 2 15,-2-1-8-15,2 4-8 0,-6-6-14 16,5 8-18-16,-10-7-24 0,6 9-47 15,-14 11-64-15,12-21-5 0,-12 21 128 0,1-14 61 16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23.0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126 0 212 0,'0'0'195'0,"0"0"-5"0,-18 9-144 15,19 3-1-15,-1-12-1 0,-10 17-11 16,10-17-2-16,-13 22-12 0,5-9-2 15,3 5 1-15,-4 0-7 0,3 3 1 16,-3 0-5-16,4 4 2 0,-2-3-8 16,1 2 4-16,1-3-4 0,1 0 2 0,-2-5-4 15,4 2 2-15,-2-4-6 0,4-14-1 16,-6 22-7-16,6-22-9 0,-4 15-18 16,4-15-22-16,0 0-39 0,0 0-64 15,0 0-35-15,0 0-4 0,0 0 124 16,0 0 80-16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22.41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5 334 0,'0'0'202'0,"0"0"0"16,2 12-170-16,-2-12 3 0,0 0-7 15,0 0-2-15,0 0-5 0,15-9-3 16,-15 9-6-16,18-3-2 0,-7 1-1 16,0 0-8-16,0 2 2 0,2 0-6 15,-13 0-8-15,23 4-18 0,-23-4-21 16,22 2-51-16,-22-2-105 0,0 0-5 15,19 10-3-15,-19-10 107 0,0 0 107 16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22.10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7 109 0,'0'0'184'0,"0"0"-4"0,0 0-98 0,0 0-8 15,0 0-9-15,0 0-16 0,0 0-10 16,0 0-9-16,0 0-8 0,0 0-7 16,0 0 1-16,0 0 0 0,0 0-2 15,0 0 0-15,13-8-2 0,-13 8-2 16,16 1 0-16,-16-1 1 0,17 0-6 15,-17 0-1-15,16 2-1 0,-16-2-2 16,13 2 0-16,-13-2 0 0,0 0-2 16,13 4-5-16,-13-4-4 0,0 0-7 15,0 0-14-15,13 3-22 0,-13-3-34 0,0 0-49 16,0 0-77-16,0 0 0 0,0 0 14 16,0 0 199-16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21.3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0 101 75 0,'14'-20'43'0,"-14"20"0"0,18-19-2 16,-18 19 1-16,18-19-2 0,-10 7 4 15,-8 12 1-15,15-15 4 0,-3 13-3 16,-12 2 2-16,14-8-5 0,-14 8-4 16,14-5-5-16,-14 5-6 0,0 0-3 0,13-3-3 15,-13 3-4-15,0 0-4 0,15 11-1 16,-15-11-5-16,7 14 2 0,-7-14 0 16,1 16-3-16,-1-16-4 0,-1 21 2 15,-3-9-3-15,1 2 1 0,3-14-1 16,-12 23 0-16,12-23-2 0,-15 23 0 0,15-23-4 15,-18 18-2-15,10-7-3 16,-3-7-1-16,3 8-5 0,-4-8 1 16,12-4-4-16,-19 11 3 0,19-11 3 15,-14 7 2-15,14-7 0 0,-11 4 3 0,11-4-1 16,0 0 4-16,0 0 1 0,0 0 0 16,0 0-2-16,0 0 3 0,0 0 2 15,0 0-2-15,0 0 2 0,-2 15 0 16,2-15 0-16,10 12 1 0,-10-12 1 15,12 14 3-15,-12-14 0 0,17 19 3 0,-17-19 2 16,20 19 5-16,-20-19-2 0,22 17 3 16,-22-17-2-16,22 18 1 0,-22-18-2 15,23 11 0-15,-23-11-1 16,18 6-2-16,-18-6-3 0,15 5 2 0,-15-5-2 16,13-2-1-16,-13 2 1 0,12-6-3 15,-12 6-1-15,13-12-2 0,-13 12 1 16,12-19-8-16,-12 19-13 0,8-26-25 15,4 23-44-15,-12 3-99 0,4-26-9 16,0 15-7-16,-4-6 102 0,5 6 101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20.7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97 0 73 0,'2'12'174'0,"-2"-12"0"0,-21 8-115 15,18 10-1-15,-8-9-4 0,8 11-6 16,-8-4-13-16,5 5-10 0,-2-1-12 0,3 1-1 16,-1-3-9-16,2 0 2 0,-2-3-3 15,2 0 2-15,0-4-5 16,4-11 3-16,-5 20-7 0,5-20 0 0,-2 13-6 16,2-13-11-16,0 0-18 0,0 0-31 15,0 0-21-15,0 0-33 0,0 0-26 16,0 0-32-16,0 0 149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8:59:19.420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-1 18 171 0,'0'0'150'16,"0"0"-66"-16,0 0-16 0,0 0-1 0,0 0-19 15,0 0-9-15,0 0-11 0,0 0-7 16,0 0-7-16,0 0-4 0,0 0-8 16,0 0-1-16,0 0 1 0,0 17 3 15,0-17 1-15,1 21 6 0,0-7 5 16,3 5-9-16,-2-1 10 0,4 0-9 0,-3 0 6 16,4 2-11-16,-3-1 10 15,3 0-13-15,-1-4-1 0,1-1 4 16,-7-14-5-16,13 20 5 0,-13-20-3 15,12 13 2-15,-12-13-3 0,0 0 3 0,16 2 0 16,-16-2 1-16,12-12 1 0,-12 12-4 16,13-20 6-16,-7 6-5 0,0-2 4 15,1-2 0-15,-2-4-9 0,0 2 8 16,-1 0-9-16,0-1 5 0,-2 3-4 16,0 1 4-16,0 2-5 0,-1 3 4 0,-1 12 3 15,2-16-6-15,-2 16 3 0,0 0-5 16,2-13-15-16,-2 13-15 0,0 0-27 15,-2-11-52-15,2 11-71 16,0 0-9-16,0 0 6 0,0 0 137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04.8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11 96 0,'11'0'41'0,"-11"0"8"15,0 0 8-15,0 0 0 0,0 0-9 16,0 0-8-16,0 0 1 0,0 0-11 16,0 0 1-16,-4-12-1 0,4 12-2 15,0 0 3-15,0 0 0 0,0 0 1 16,0 0 0-16,0 0-5 0,8 21-1 16,-8-21-5-16,6 22-1 0,-6-6-6 15,3 3 0-15,-3 2-6 0,2 2-1 16,-3-2-4-16,2 4 0 0,-2-3-6 0,2 1 8 15,-1-4-8-15,-1 1 7 0,3-3-9 16,-2 1 6-16,2-4-3 0,0-3 4 16,2 3 0-16,-4-14-15 0,5 16-1 15,-5-16-18-15,7 11-6 0,-7-11-29 16,0 0-20-16,0 0-44 0,0 0-58 16,0 0-4-16,0 0 140 0,0 0 53 15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20.24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270 46 82 0,'0'0'33'16,"0"0"-1"-16,0 0-1 0,0 0 1 16,6-12 4-16,-6 12-1 0,0 0 1 15,0 0 3-15,0 0 8 0,0 0 0 16,2-13 0-16,-2 13-2 0,0 0-4 16,0 0-6-16,0 0-5 0,-13-9-7 0,13 9-6 15,-14-6-5-15,14 6-1 0,-19-3-3 16,7 0-2-16,12 3-1 0,-19 1-2 15,19-1-1-15,-21 0 1 0,21 0-1 16,-20 6-3-16,20-6 2 0,-18 6 0 16,18-6 0-16,-16 9 1 0,16-9-1 15,-12 10-2-15,12-10 1 0,0 0 1 16,-13 12-2-16,13-12-2 0,0 0 1 16,-6 14-2-16,6-14 3 0,0 0-2 15,0 17 2-15,0-17-1 0,3 14-1 0,-3-14 1 16,5 14-1-16,-5-14-3 0,9 14 1 15,-9-14 0-15,11 13 0 0,-11-13-2 16,11 12 4-16,-11-12-1 0,13 13 3 16,-13-13 0-16,13 16 1 0,-13-16-1 15,12 15 2-15,-12-15 0 0,10 16-1 0,-10-16 0 16,9 15 0-16,-9-15-1 0,6 15 1 16,-6-15-1-16,4 13 2 15,-4-13 0-15,0 0 1 0,-2 16-3 16,2-16 3-16,0 0 2 0,-12 16-2 0,12-16-1 15,-15 8 1-15,15-8-1 0,-20 9 1 16,7-7 0-16,1 2 1 0,-2-4-3 16,0 1 2-16,0-2 1 0,0-1-1 15,2-2-7-15,-2-4-10 0,14 8-17 16,-22-18-29-16,22 18-36 0,-8-17-71 0,-2-2-14 16,10 19 32-16,-5-31 150 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19.16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0 151 0,'0'0'178'16,"-5"21"-20"-16,5-21-95 0,0 0-7 16,0 0-1-16,3 18-6 0,-3-18-10 15,5 18-7-15,-5-18-7 0,9 23-3 0,-6-10-8 16,5 2-1-16,-3-1-6 0,3 1-2 16,0-1-7-16,-8-14-7 15,18 26-14-15,-18-26-20 0,18 21-47 16,-18-21-101-16,11 14-12 0,-11-14-3 0,0 0 107 15,19 13 99-15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18.75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131 29 134 0,'-13'-8'51'0,"13"8"0"0,0 0-5 16,0 0-8-16,-12-2 2 0,12 2-7 15,0 0 1-15,0 0-8 0,-16 11 5 16,16-11-7-16,-11 14 3 0,11-14-1 16,-15 19-5-16,10-6 2 0,-5-1-3 15,4 4 0-15,-6-1-7 0,6 2 1 0,-4 1-7 16,5 1 2-16,-1-1-6 0,2 0 2 15,3 0-6-15,2-1 4 0,0-2-6 16,4 0 3-16,0-3-2 0,0 0 2 16,-5-12-1-16,17 15-1 0,-17-15 1 15,21 6 0-15,-8-7 1 0,0-4-1 0,2-2 1 16,1-5-1-16,0-2 3 0,1-3-5 16,0-1 6-16,-1-3-5 15,-3 0 4-15,-1 1-3 0,-4-1 8 16,1 2 1-16,-7-2 10 0,0 7 0 0,-6-5 2 15,2 6 0-15,-6-5 3 0,8 18-3 16,-19-23 1-16,19 23-8 0,-23-19-5 16,11 14-3-16,-1 0-3 0,-1 2 0 15,1 2-1-15,-2-1-5 0,4 4-8 16,-3-2-6-16,14 0-18 0,-22 4-27 0,22-4-52 16,-3 20-82-16,3-20-11 0,-9 13 11 15,9-13 175-15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17.04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203 0 127 0,'0'0'54'0,"0"0"-6"0,0 0 0 15,0 0-7-15,0 0-3 0,0 0-4 16,0 0 2-16,0 0-2 0,0 0 1 0,0 0-2 16,0 0-2-16,0 0 0 15,0 0-11-15,0 0 5 0,0 0-11 16,0 0 4-16,0 0-7 0,0 0 1 15,-6 11-7-15,6-11 4 0,0 0 1 0,-8 13-2 16,8-13-2-16,-8 13-2 0,8-13 1 16,-9 15-1-16,9-15 2 0,-11 23-5 15,4-9 3-15,-1 1-2 0,1 1 4 16,-4 2-5-16,2 4 5 0,0-1-5 16,-2 1 4-16,0 0-3 0,3 1 5 0,-3-3-4 15,2-1 5-15,-2-2-3 0,2-1 1 16,-1-3-2-16,2 1 2 0,8-14-5 15,-14 16 3-15,14-16-3 16,-8 12-1-16,8-12-2 0,0 0 1 0,0 0-1 16,0 0 0-16,0 0 1 0,0 0-1 15,0 0 0-15,0 0 3 0,0 0-1 16,11 3 1-16,-11-3 0 0,0 0-1 16,16-4 1-16,-16 4 1 0,11-5-1 15,-11 5 2-15,12-1-1 0,-12 1-2 0,14-2 3 16,-14 2 0-16,14-2 0 0,-14 2-1 15,17 0 1-15,-17 0-3 0,21-1 1 16,-8 0 2-16,0 1-2 16,1 2 0-16,0-2-1 0,2 1-3 0,-3-1 4 15,0 1-1-15,-13-1 0 0,19 3-2 16,-19-3 2-16,14 2 2 0,-14-2-2 16,0 0 3-16,0 0-3 0,0 0-1 15,13 4-10-15,-13-4-8 0,0 0-18 16,0 0-42-16,0 0-83 0,0 0-40 0,2-13 4 15,-2 13 67-15,0 0 131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15.54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62-3 1 0,'12'4'102'0,"-12"-4"45"0,0 0-100 0,0 0 0 16,0 0 5-16,0 0 2 16,0 0-3-16,0 0-7 0,-14-3-3 15,14 3-2-15,-4 12-3 0,5 3-1 16,-1-15-6-16,-7 27-3 0,-1-13-9 0,6 7 0 16,-5-1-8-16,2 2 1 0,-1-1-8 15,1-2-1-15,0 1-16 0,-4-7-17 16,12 10-48-16,-6-2-105 0,3-21-7 15,-3 18-10-15,3-18 102 0,0 0 100 16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15.16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22 112 0,'0'0'88'0,"0"0"-14"0,0 0-10 16,0 0-3-16,0 0-4 15,0 0-4-15,0 0-7 0,0 0-6 16,0 0-2-16,0 0-3 0,0 0-5 0,0 0 1 16,0 0-6-16,16 10-3 0,-16-10-1 15,0 0-4-15,17 0-2 0,-17 0-5 16,19 2 0-16,-7-1-3 0,2-1-3 15,0 0 0-15,2-3-2 0,1 1-2 16,0-2 0-16,-3 2 1 0,1-1 0 0,-1 0 0 16,-2-1 0-16,-12 4 0 0,18-3-2 15,-18 3 3-15,0 0-1 0,14 0-4 16,-14 0 4-16,0 0-3 0,0 0-3 16,0 0-7-16,12 2-7 0,-12-2-13 15,0 0-20-15,0 0-21 0,0 0-29 16,0 0-43-16,0-13-53 0,0 13 5 15,0 0 156-15,0 0 37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14.29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216 14 74 0,'0'0'54'0,"0"0"-1"15,0 0-2-15,0 0 2 0,0 0 0 16,-5-12 1-16,5 12-3 0,0 0-6 16,0 0-4-16,0 0-6 0,0 0-6 15,-15-2-4-15,15 2-6 0,-13 0-3 16,13 0-2-16,-18 0-2 0,18 0 0 16,-20 0-2-16,20 0 0 0,-22 7-2 0,22-7 0 15,-20 5-1-15,20-5-3 0,-19 10-1 16,19-10 0-16,-15 11-3 0,15-11 2 15,-13 8-2-15,13-8 0 0,0 0 0 16,-13 12 0-16,13-12-1 0,0 0 1 16,0 0-2-16,-7 15 1 0,7-15-1 0,0 0 2 15,2 12-3-15,-2-12 2 0,0 0 0 16,11 18 0-16,-11-18-2 0,13 14 2 16,-13-14-3-16,14 14 1 15,-14-14 0-15,18 17 2 0,-18-17-3 0,18 13 2 16,-18-13-1-16,16 14 3 0,-16-14-1 15,14 14 1-15,-14-14-1 0,10 13 1 16,-10-13-1-16,6 16 3 0,-6-16-3 16,3 14 1-16,-3-14 1 0,-2 13 0 15,2-13-1-15,-5 12 2 0,5-12-2 0,0 0 1 16,-13 13-1-16,13-13 2 0,-14 8 3 16,14-8-5-16,-17 3-4 0,17-3-3 15,-21-3-5-15,6-5-11 16,15 8-18-16,-28-15-26 0,28 15-43 0,-15-14-74 15,0-3 8-15,15 17 81 0,-16-27 95 16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11.4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51 47 64 0,'0'0'41'16,"-5"11"0"-16,5-11 1 0,-9 17 0 0,9-17-2 15,-11 26-1-15,5-11-6 0,2 3-1 16,-1-2-6-16,1 6-4 0,0-3-5 15,3 1-6-15,-1-3-4 0,4 0-3 16,-1-4 0-16,-1-13-4 0,8 19 2 16,-8-19-4-16,13 5 1 0,-13-5-2 0,18-7-2 15,-18 7 2-15,24-18-1 0,-11 5 4 16,2-4-2-16,0-1 1 0,1 0 0 16,-2-2 1-16,-2 1 8 0,-2 2 3 15,-4-4 10-15,2 4 3 0,-9-5 9 16,5 9 1-16,-12-6 6 0,8 19 0 15,-13-24-1-15,13 24-7 0,-18-16-5 16,18 16-6-16,-20-3-7 0,8 3-3 16,0 0-6-16,1 4-1 0,11-4-4 15,-22 7-6-15,22-7-10 0,-19 10-13 0,16 3-28 16,-9-14-25-16,12 1-44 0,0 22-63 16,0-22-6-16,0 0 87 0,0 0 108 15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10.8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74 63 96 0,'0'0'44'0,"-5"12"-1"0,5-12-1 16,-3 13-2-16,1-1-1 0,2-12-1 15,-5 23-2-15,0-11-3 0,3 4-1 0,-3 0-6 16,2 5-3-16,-2-5-6 0,2 4 0 16,-2-6-5-16,0 4 0 0,0-4-5 15,0 0 2-15,5-14-5 0,-9 20 2 16,9-20-1-16,-7 14 0 0,7-14-2 15,0 0-1-15,0 0-1 0,0 0-1 16,0 0 0-16,0 0-1 0,0 0-1 16,0 0 0-16,0 0 1 0,2-13-1 15,-2 13 3-15,10-23-2 0,-5 9 4 16,1-2-5-16,-1 0 4 0,2-3-3 0,-2 0 4 16,1-2-4-16,-2 1 4 0,2 3-4 15,0-1 3-15,1 0-2 0,-2 2 2 16,1 3-2-16,-1-1 1 0,-5 14-1 15,12-21 0-15,-12 21-2 0,12-17 3 16,-12 17-3-16,10-11 2 0,-10 11-2 0,0 0 2 16,15-12 0-16,-15 12-1 15,0 0 0-15,15-4 0 0,-15 4 1 16,0 0-1-16,0 0 2 0,0 0 0 16,12 6 0-16,-12-6 2 0,0 0 2 0,2 16-2 15,-2-16 1-15,-4 13 0 0,4-13 0 16,-6 19-2-16,6-19 1 0,-9 18-1 15,9-18-1-15,-12 17 1 0,12-17 1 16,-12 16-3-16,12-16-2 0,-11 18-9 16,11-18-9-16,-12 13-21 0,12-13-20 0,-12 3-52 15,12-3-59-15,0 0-2 0,0 0 144 16,0 0 30-16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09.27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251-4 79 0,'0'0'43'0,"0"0"-6"0,11-1 0 15,-11 1-4-15,0 0-1 0,0 0-1 16,0 0 4-16,0 0-4 0,0 0 2 0,0 0-3 15,0 0-1-15,0 0-4 0,0 0 0 16,0 0-2-16,0 0-4 0,0 0 0 16,0 0-4-16,0 0-1 15,0 0-1-15,0 0-1 0,0 0-1 0,0 0-1 16,0 0 0-16,0 0 0 0,0 0 1 16,0 0-2-16,0 0 0 0,0 0 0 15,0 0 0-15,0 0-2 0,0 0-2 16,-6 12 0-16,6-12-2 0,-11 13 0 15,11-13-1-15,-15 19 1 0,5-6-4 0,1 0 6 16,-2 1-3-16,1 0 4 0,-2 1-2 16,2 2 2-16,-3-2-3 0,3-1 3 15,-1 0-1-15,1 2-1 0,-1-2-6 16,2 0 5-16,-1-2-4 0,0 0 3 16,1 0 0-16,0 0-1 0,9-12-1 0,-17 20 1 15,17-20 2-15,-14 15-2 0,14-15 1 16,-12 14 0-16,12-14-4 15,0 0 2-15,-12 15-2 0,12-15 3 16,0 0-1-16,0 0 0 0,0 0-2 0,0 0 1 16,0 0 1-16,0 0 1 0,0 0 1 15,-11 11-1-15,11-11 0 0,0 0 0 16,0 0-1-16,0 0 1 0,0 0-1 16,0 0 0-16,0 0-2 0,0 0 1 15,0 0 0-15,0 0 1 0,0 0 2 0,0 0-1 16,0 0 0-16,0 0 0 15,14 2 2-15,-14-2-1 0,0 0-1 16,11 1 1-16,-11-1-2 0,0 0 1 16,14-2-1-16,-14 2 1 0,15-1 0 0,-15 1 0 15,18 1 0-15,-18-1-1 0,22 0-1 16,-10 0 1-16,1 1 1 0,1-1-1 16,-2 0 1-16,2-2-1 0,0 2-1 15,1 2 1-15,0-2 1 0,0 2-1 16,-2-1-2-16,1 1 2 0,-3-1 0 0,1 1 0 15,-12-2 2-15,13 0-2 0,-13 0 1 16,0 0 0-16,13 1 1 0,-13-1-2 16,0 0 3-16,0 0-3 15,0 0 0-15,0 0 1 0,0 0 0 0,0 0-1 16,0 0 0-16,0 0 0 0,0 0-9 16,0 0-3-16,0 0-17 0,0 0-20 15,0 0-34-15,0 0-82 0,0 0-28 16,0 0-6-16,0 0 129 0,0 0 70 15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03.78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0 246 37 0,'0'0'22'16,"0"0"-8"-16,0 0-2 0,0 0 0 0,0 0 4 16,0 0-2-16,0 0 26 0,0 0 8 15,0 0 1-15,15-4 1 0,-15 4-2 16,17 1-3-16,-17-1-4 0,21-3-4 15,-8 4-28-15,0-3-8 0,1 1-1 16,3 1 0-16,-1 0-2 0,3 0 3 0,1 1-2 16,0-2 3-16,2-1 2 0,1 2-2 15,2 0 0-15,0-3 0 0,3 1 1 16,-1-1-1-16,2 0 2 16,1 1-2-16,2 1-4 0,-1-2 6 0,1 0 3 15,1 0 0-15,0 2 0 0,0-2 7 16,2 1-8-16,-1-4-5 0,3 3 14 15,-5-3-16-15,5 5 8 0,-5-6-7 16,3 6 6-16,-4-4-9 0,3 2 9 16,-3-1-1-16,2 3-5 0,-1-2 11 0,1 0-7 15,-1 1 0-15,2-2-2 0,-1 1-3 16,0 0 4-16,1 2 2 0,-1-1 0 16,0 1-4-16,-1-1-2 0,0 0-1 15,-1 1 2-15,1 3 4 0,0-3-4 16,-2-1 0-16,1 1 2 0,1-1 0 15,-2 3-1-15,1-4 8 0,1 2-7 16,-2-4-1-16,0 2 6 0,-1 1-5 16,1 0-4-16,0-3 1 0,1 2 2 15,-1 2 0-15,1-3-1 0,2 0 0 0,-2 0 2 16,2 0-3-16,-1 0 4 0,1 4 3 16,-1-4-4-16,1 2 1 0,-2-3 3 15,-1 5 2-15,2 2-10 0,-2-2 6 16,1-2 3-16,-1-1-10 0,2 2 6 15,-2-1-3-15,0 5-3 0,2-7 0 0,-1 2 6 16,0 1 1-16,1 0-4 0,0 1 5 16,1-4-1-16,1 1-6 15,0 0 3-15,2 4 4 0,2-4-7 16,1 1 4-16,-1-2-3 0,1-1-3 0,1 3 2 16,1 2 7-16,-3-3-4 0,5-1 0 15,-1 3-2-15,0-2 1 0,2 1 0 16,2 2 5-16,-1-3-14 0,5 3-14 15,-4-7-24-15,7 8-56 0,9-5-75 16,-13-6-5-16,9 11 16 0,-10-14 167 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29:31.099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4 337 1 0,'0'0'132'0,"0"0"1"0,0 0-104 16,0 0 4-16,0 0-2 0,0 0 4 0,0 0 4 15,0 0 1-15,0 0 0 0,0 0 3 16,0 0-3-16,0 0-1 0,0 0-5 15,0 0-3-15,0 0-3 0,0 0-4 16,0 0-3-16,-5 12-6 0,5-12-2 16,0 0-1-16,0 0 0 0,0 0-1 0,0 0-2 15,0 0-2-15,0 0-1 0,0 0 0 16,0 0 0-16,0 0 0 16,0 0-1-16,0 0-4 0,0 0 5 15,0 0 1-15,0 0 2 0,0 0 0 0,-1 16-2 16,1-16 0-16,2 22-5 0,0-9 6 15,-1-1-9-15,1 0 3 0,-2-12-7 16,5 22 5-16,-5-22 0 0,0 0 1 16,7 16 3-16,-7-16-2 0,0 0 3 15,0 0-2-15,5 13-3 0,-5-13 3 0,0 0-4 16,0 0 4-16,0 0-6 0,0 0 8 16,0 0-6-16,0 0 2 0,0 0 2 15,13 4-1-15,-13-4 2 16,19-15-6-16,-5-1 5 0,5-6-6 0,3-8 10 15,7-6-12-15,5-8 6 0,3-8-16 16,9 6-17-16,-9-13-49 0,8 13-125 16,0 6-10-16,-6 7 0 0,-4 13 18 15,-12 0 198-15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29:27.401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0 227 1 0,'0'0'135'0,"0"0"5"16,13 2-124-16,-13-2 1 0,0 0-2 15,0 0 3-15,0 0 1 0,0 0 3 0,0 0-1 16,0 0 2-16,0 0 5 0,0 0 4 15,0 0 4-15,0 0 3 0,0 0-1 16,0 0-2-16,0 0-7 0,0 0-2 16,0 0-5-16,0 0-3 0,0 0-5 15,0 0-2-15,0 0-2 0,0 0-3 16,0 0 0-16,0 0-1 0,0 0-1 16,0 0-2-16,0 0 1 0,0 0-1 15,0 0-1-15,0 0-1 0,0 0 2 16,0 0-2-16,0 0 0 0,0 0 4 0,0 0 1 15,0 0 3-15,0 0-1 0,-7 18 1 16,7-18 1-16,6 22-2 0,-1-6 5 16,-2 1-11-16,2 1 4 0,1 2-7 15,-2 2 3-15,3-4-3 0,0-1 4 16,-3-1-2-16,2-1 1 0,-3-1-2 0,-3-14 1 16,7 17-1-16,-7-17 6 15,0 0-2-15,7 13-1 0,-7-13-4 16,0 0 1-16,0 0 8 0,0 0-3 15,0 0 0-15,0 0 0 0,0 0-4 0,0 0 3 16,0 0 0-16,9-21-1 0,-2 3-2 16,2-6-3-16,3-6 6 0,7-7-14 15,9-4 2-15,-2-10-39 0,21 8-73 16,-2-9-94-16,2-3 0 0,6 6 1 16,-5-2 95-16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41.29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4 386 0,'0'0'197'0,"-11"-6"-7"0,11 6-185 16,0 0-8-16,0 0-22 0,0 0-29 16,17 9-64-16,-6-3-74 0,-11-6-4 0,19 9 7 15,-19-9 189-15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41.04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179 274 16 0,'0'0'148'15,"14"-20"-35"-15,-14 20-70 0,0 0 6 0,0 0 1 16,7-11 9-16,-7 11-6 0,0 0-7 15,0 0-1-15,2-16 0 0,-2 16-4 16,0 0-2-16,0 0-1 16,-16-17-10-16,16 17-7 0,-14-7-1 0,14 7-6 15,-19-4 0-15,19 4-6 0,-22 1-1 16,11 1-6-16,-2 3 3 0,0 2-1 16,0 0-2-16,0 2-3 0,0 1 2 15,0 2-1-15,1-3 0 0,1 2 3 16,11-11-3-16,-16 19-1 0,16-19 1 0,-5 20 1 15,5-20-4-15,6 13-1 0,-6-13-3 16,18 12-3-16,-4-9-3 0,-2-4 0 16,5 2-3-16,-1-5 0 0,2-1 4 15,-2-3 1-15,3-2 3 0,-4-2 2 16,3 1 5-16,-3-4 0 0,-1 0 4 16,1-3 1-16,-2 0-7 0,1-1 7 15,-4-1-7-15,0-2 6 0,0 0-6 16,-2-2 5-16,1-1-4 0,-1 4 0 15,-2 1 7-15,0 5 2 0,-3-1 9 0,-3 16-2 16,7-19 0-16,-7 19-1 0,0 0 3 16,0 0-1-16,0 0-3 0,0 0-1 15,-16 17-8-15,10-6 1 0,-3 0 1 16,2 4 1-16,-1-1-4 0,1 5 7 16,-2-1-6-16,0 2 3 0,2 0 4 15,-2 2-6-15,1-1 4 0,1 0-6 16,0 0 6-16,4-1-8 0,-1-1 6 15,5-2-8-15,0-1 3 0,4-5-1 16,1 0 0-16,-6-11 1 0,19 18-1 0,-19-18 0 16,24 5 0-16,-8-4-1 0,-1-3 0 15,2-2-2-15,2-1 2 0,-1-3-2 16,1 0 2-16,-2-1-1 0,0 1 1 16,-3-2 0-16,-2 1 4 0,-12 9-2 15,15-17 3-15,-15 17-2 0,4-16 4 0,-4 16 0 16,0 0 1-16,-14-12 1 0,14 12-2 15,-21-1 3-15,8 2-2 0,1 4 2 16,-2 1-3-16,1-1 2 16,0 2-5-16,2 2 2 0,11-9-3 0,-20 21 1 15,20-21-3-15,-11 20 2 0,11-20-1 16,0 21-1-16,0-21 1 0,11 17-1 16,1-9-3-16,2-3-3 0,8 4-9 15,-1-8-8-15,11 7-21 0,-11-17-31 16,17 14-60-16,-5-8-78 0,-7-3 0 0,-1 0 6 15,-9-5 177-15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40.22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64 0 349 0,'0'0'205'0,"0"0"-8"16,0 0-169-16,0 0-6 0,-14 13 1 16,11-1-6-16,3-12-1 0,-14 23-6 15,8-11-6-15,1 0 2 0,1-1-4 16,1 2 1-16,3-13-3 0,-7 19 1 15,7-19-6-15,-4 12-4 0,4-12-12 0,0 0-15 16,5 15-33-16,-5-15-48 0,-10-11-88 16,10 11 3-16,5-12-2 0,-5 12 190 15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39.89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211 26 143 0,'0'0'166'0,"0"0"-83"0,0 0-9 15,-18-16-8-15,18 16-12 0,-14-7-7 16,14 7-15-16,-16-2-11 0,16 2 1 15,-18-1-9-15,18 1 2 0,-20 2-1 0,20-2 2 16,-20 5-5-16,20-5 1 0,-18 6 4 16,18-6-6-16,-16 7 3 0,16-7-6 15,0 0-4-15,-13 14-1 0,13-14 1 16,-2 12-6-16,2-12 3 0,5 13-1 16,-5-13 0-16,9 15-3 0,-9-15 3 0,14 17-1 15,-14-17 3-15,14 20 2 16,-14-20-1-16,12 21 0 0,-10-9 2 15,2 1 0-15,-4-13-1 0,0 21 2 16,-3-9-2-16,3-12 1 0,-6 17-1 0,6-17-1 16,-10 14-1-16,10-14 3 0,-11 10-3 15,11-10 0-15,-12 3-2 0,12-3-4 16,-15 1-3-16,15-1-5 0,-15-9-4 16,4-2-9-16,11 11-14 0,-15-15-14 15,15 15-17-15,-12-14-23 0,12 14-68 0,0 0-27 16,-6-16 2-16,6 16 181 0,0 0 6 15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38.85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15 345 0,'0'0'200'0,"0"0"-6"15,0 0-170-15,-1-13 0 0,1 13-6 16,0 0-12-16,13-1-15 0,-13 1-27 15,11 1-44-15,-11-1-114 0,17 1-4 16,-17-1-1-16,0 0 105 0,0 0 94 16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38.6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 5 34 0,'0'0'167'0,"0"0"11"16,8 12-99-16,-8-12-10 0,-5 13-11 0,5-13-7 16,-6 16-8-16,6-16-11 0,-8 16-6 15,8-16-4-15,-6 16-3 0,6-16-4 16,-7 11-2-16,7-11-4 0,0 0-4 15,0 0-2-15,0 0 1 0,0 0-3 16,0 0-1-16,0 0 1 0,0 0 0 16,14-8 1-16,-14 8-2 0,15-15 2 15,-15 15-4-15,21-19 4 0,-21 19-1 16,23-18 0-16,-10 9-2 0,-13 9 2 16,22-13-1-16,-22 13 4 0,19-8 0 0,-19 8 1 15,15 3-1-15,-15-3 2 0,11 8 0 16,-11-8-1-16,8 15 1 0,-8-15-3 15,7 18 0-15,-7-18-3 0,5 21 1 16,-5-21-2-16,3 19 0 0,-3-19-5 16,-1 17-4-16,1-17-10 0,-2 15-12 0,8-3-22 15,-6-12-35-15,0 0-71 16,0 0-42-16,-13 1 1 0,13-1 95 16,0 0 106-16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38.25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50 0 169 0,'0'0'190'16,"0"0"-7"-16,10 12-126 0,-10-12-4 15,0 0-8-15,-13 6-3 0,13 7-12 0,0-13-5 16,-12 21-6-16,4-7 3 0,6 3-7 15,-6-4 0-15,5 5-2 0,-3-2-4 16,4-2 1-16,-2-2-6 0,3 1 4 16,1-13-8-16,-1 19 1 0,1-19-5 15,1 11-2-15,-1-11-11 0,0 0-12 0,12 10-18 16,-12-10-20-16,0 0-27 16,9-15-29-16,-9 15-67 0,18-16-9 0,-13 2 66 15,7 9 133-15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37.57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164 32 34 0,'0'0'180'0,"0"-16"2"31,0 16-96-31,0 0-4 0,-7-13-12 0,7 13-16 0,0 0-13 0,0 0-11 0,-17-4-8 16,17 4-10-16,-16 1 3 0,16-1-8 31,-19 3 4-31,19-3-7 0,-18 3 2 16,18-3-6-16,-12 6 4 0,12-6-1 0,0 0-3 0,0 0 0 0,0 0 1 0,-3 13-1 31,3-13 0-31,0 0 0 16,11 12-1-16,-11-12 2 0,11 13-1 15,-11-13 3-15,14 17-2 0,-14-17 4 0,14 21-1 0,-7-7 4 0,-5-2-3 0,4 2 4 16,-6-3-3-16,1 2 2 0,-1-13-3 31,-9 21 1-31,9-21-4 0,-17 14 1 16,5-11 0-16,-1 1-3 0,1-3-4 0,-4-3-8 0,16 2-17 0,-28-12-34 15,28 12-77-15,0 0-69 0,-19-16-3 0,19 16 2 16,-12-26 178-16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55.3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 12 99 0,'0'0'173'0,"5"-13"5"15,-5 13-112-15,0 0-3 0,0 0-2 16,0 0-7-16,0 0-12 0,0 0-12 15,0 0-3-15,-7 17-4 0,7-17-3 16,0 19 0-16,0-19-6 0,1 26 1 16,-1-13-11-16,2 0 7 0,-2-13-12 0,2 23 6 15,-2-23-4-15,3 20 5 0,-3-20-10 16,0 15-2-16,0-15-3 16,0 0-10-16,4 19-3 0,-4-19-29 15,0 0-21-15,0 0-44 0,0 0-61 0,0 0-29 16,0 0 14-16,0 0 156 0,-14 5 36 15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37.21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71 69 0,'22'-6'161'0,"-7"3"-83"16,-15 3 3-16,28-10-5 0,-18-2-5 31,10 10-12-31,-12-11-8 0,10 12-7 0,-13-11-4 0,7 13-4 0,-12-1-4 16,0 0-5-16,8-12-5 0,-8 12-2 15,0 0-5-15,0 0-3 0,-12-3-1 0,12 3-3 16,-17 1-2-16,17-1 0 0,-20 4-1 16,20-4 1-16,-24 12 1 0,13-6-1 15,-2 1 0-15,1 3-1 16,0-2-3-16,12-8 2 0,-21 21-2 0,21-21 1 16,-13 18-4-16,13-18 2 0,-4 17-2 15,4-17 0-15,9 13-2 0,-9-13-3 16,23 8-8-16,-10-10-5 0,11 5-13 15,-9-10-15-15,16 11-24 0,-17-18-30 16,18 16-37-16,-9-7-61 0,-3-3-6 0,3 4 72 16,-11-8 133-16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36.83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61 21 148 0,'0'0'170'0,"9"-22"-37"0,-9 22-89 16,0 0 1-16,0 0 4 0,0 0-6 0,1 12-3 16,-1-12 4-16,-4 16-11 0,4-16 7 15,-5 29-11-15,-2-13 0 0,4 7-12 16,-4-4 3-16,1 3-11 0,-1-2-3 16,1 0 1-16,0-1-4 0,0 0 0 31,0-2-3-31,1-3 0 0,4-3-6 0,1-11-3 0,-3 17-14 0,3-17-11 15,1 12-20-15,-1-12-19 0,0 0-28 16,0 0-29-16,0-15-62 0,0 15-6 16,0 0 107-16,13-5 91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35.82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41 55 265 0,'0'0'198'0,"-7"13"0"0,7-13-134 0,-8 11-28 16,8-11-11-16,-10 17-1 0,10-17-11 0,-9 16-3 0,9-16-6 0,-5 15-2 15,5-15-2-15,0 0 1 16,-2 12-2-16,2-12 1 0,0 0 0 0,0 0-1 31,0 0 1-31,0 0 0 0,16-11 1 16,-16 11-1-16,13-16 2 0,-4 3-2 15,3 1 3-15,-2-1-4 0,3 0 4 0,0-1-3 0,1 0 2 0,-2 3-3 16,1 1 2-16,-1 3-2 0,-12 7 2 0,19-5-2 31,-19 5 0-31,14-1 2 0,-14 1-1 0,11 9 0 0,-11-9 0 0,8 15 2 32,-8-15-3-32,5 17 3 0,-5-5 0 0,0-12-2 0,2 22-1 0,-2-11 3 15,0-11-5-15,0 18 3 0,0-18-10 16,-2 16-4-16,2-16-18 0,0 0-17 15,5 20-33-15,-5-20-34 0,0 0-82 16,0 0-2-16,0 0 52 0,0 0 148 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35.43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54 321 0,'0'0'188'16,"9"-16"-82"-16,-9 16-62 0,11-10 1 0,3 10-4 15,-14 0-4-15,28-12-9 0,-10 4-8 16,4 7-7-16,0-2-11 0,0 0-12 16,6 8-30-16,-11-11-36 0,11 9-75 15,-5 0-51-15,-7-3-5 0,2 4 49 16,-18-4 158-16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35.19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133 56 144 0,'0'0'181'15,"-11"12"8"-15,5 1-133 0,-9-5-9 16,10 11-3-16,-11-8-2 0,10 11-5 16,-9-4-11-16,7 5-3 0,-4-4-9 15,5 1 1-15,-2-2-5 0,3 0 0 31,-1-4-5-31,4-1 1 0,3-13-5 0,-7 17 2 0,7-17-1 0,0 0-1 16,0 0-1-16,0 0 2 0,0 0-1 31,0 0 0-31,0 0 2 0,9-22-4 16,-4 4 2-16,2 0-2 0,1-3 2 0,0-2-7 16,2-2 4-16,0-3 0 0,3 2-2 0,-1 0 3 0,2 5-9 0,-2 3 7 15,3 1-8-15,-1 3 12 0,0 4-7 16,-1 5 6-16,0 1-9 0,-1 1 7 15,0 2 1-15,0 0 0 0,-1 2 4 0,-11-1-3 16,20 9 8-16,-20-9-4 0,15 15 9 16,-8-2-11-16,-6-1 11 0,2 6-8 15,-5 2 4-15,0 2-3 16,-5 2 0-16,1 2-4 0,-2-2 1 0,-1-1 3 16,-2 2-4-16,2 1 4 0,0-6-4 15,0-1 1-15,3-3-5 0,1-4-4 16,3 0-12-16,2-12-12 0,2 17-29 15,-2-17-33-15,0 0-58 0,0 0-58 32,0 0 3-32,0 0 77 0,0-12 128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32.58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482 0 3 0,'0'0'147'0,"0"0"5"0,0 0-103 0,0 0-13 0,-17-7 5 16,17 7 1-16,-18 4 1 0,18-4-4 16,-21 9-6-16,21-9-1 0,-25 15 0 15,14 0 0-15,-9-6-1 0,8 9 0 31,-10-3-5-31,7 7 2 0,-11-2-9 0,6 10 4 0,-7-5-5 0,3 9 4 16,-5-1-3-16,1 7-5 0,-1 1 2 31,2 4-4-31,-1 5 5 0,4 1-5 0,3 4-2 0,5 1-4 0,4-1-7 0,5 0 4 32,4-3 0-32,5-3-3 0,4-4 1 0,4-5-1 0,2-4 3 0,2-4-4 15,4-5 6-15,-1-3-6 0,1-4-1 16,0-5-1-16,-1-1 2 0,-3-5-4 15,0-2-6-15,-14-7-5 0,21 7-12 0,-21-7-16 16,15-3-42-16,-15 3-68 0,-2-17-65 16,2 17 3-16,4-18 5 15,-4 18 211-15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31.75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95 29 263 0,'0'0'171'0,"-2"11"-77"0,2-11-42 16,0 0-8-16,-14 13-8 0,14-1-9 0,0-12-6 15,-4 16-12-15,4-16 2 16,2 13-8-16,-2-13 0 0,0 0-2 16,16 12 1-16,-16-12 0 0,18 0 2 15,-6-2 3-15,-12 2-4 0,21-10 8 0,-21 10-5 16,20-15 9-1,-20 15-3-15,13-18 7 0,-12 6-5 0,-1 12 1 0,2-19 3 16,-2 19-6-16,-5-16 1 0,5 16-5 16,-12-11 0-16,12 11-4 0,-20-3-4 15,6 3-5-15,3 5-11 0,-7-6-12 0,11 14-26 16,-17-15-60-16,9 10-87 0,2 2-10 16,-3-1 10-16,5 3 124 15,-3-6 77-15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31.04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275 88 147 0,'10'-11'181'0,"-10"11"-3"16,-7-19-127-16,7 19-4 0,-5-13 1 15,5 13-6-15,0 0-8 0,-8-15-11 0,8 15-2 16,-13-8-5-16,13 8-1 0,-14-11-1 15,14 11-1-15,-18-7-3 0,6 4-2 16,1 3 0-16,-2-1-2 0,0 3 1 16,-1-2-1-16,1 4-1 0,0-2-1 15,13-2 1-15,-21 6 1 0,21-6-4 0,-17 7-2 16,17-7 2-16,0 0-2 0,-11 9 0 16,11-9-1-16,-1 12 1 0,1-12-3 15,7 16 4-15,-3-4 0 16,3 0-1-16,-1 3 2 0,3 3-1 0,-2 0-2 15,0 2 2-15,1 0-2 0,0 0 2 16,-1 1-3-16,0 0 2 0,-1-2-5 16,-3-2 6-16,0 1-5 0,-3-2 4 15,-3-2-1-15,0 1 2 0,-4-3-2 16,7-12 3-16,-19 19-1 0,19-19-1 0,-22 16 1 16,9-10 0-16,1-3-2 0,-1-3 1 15,-1 1-1-15,2-1 1 16,0-3-1-16,12 3 0 0,-21-12 1 15,21 12-2-15,-13-19 3 0,9 7-2 0,3-2 4 16,2-3-4-16,2 2 2 0,5-5-2 16,2 4 4-16,3 0-4 0,3-3 2 15,4 4-2-15,0-2 2 0,4 3-2 16,1 1 4-16,-2 3-9 0,2-1-3 16,-6-3-10-16,7 10-15 0,-12-12-24 0,10 17-40 15,-12-9-72-15,0-2-38 0,1 3 10 16,-13 7 104-16,19-11 94 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30.44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113 9 215 0,'0'0'194'0,"0"0"-5"16,-16-9-131-16,18 21-4 0,-13-10 0 16,11 13-9-16,-12-7-7 0,9 10-7 15,-8-4-9-15,6 8 1 0,-5-2-10 16,4 5 1-16,-3-3-5 0,3 5-1 0,-1-3-5 16,1 1 2-16,2-4-2 0,-1 1-1 15,3-2-6-15,0-3 0 16,2-1-13-16,0-16-8 0,2 19-22 15,-2-19-24-15,3 11-50 0,-3-11-96 0,0 0 8 16,12-4-4-16,-12 4 162 0,14-13 51 16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29.68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18 292 0,'0'0'196'0,"0"0"0"15,0 0-162-15,0 0 2 0,0 0-4 16,0 0-1-16,0 0-7 0,0 0-7 16,18-8-2-16,-18 8 1 0,17-3-4 15,-17 3-1-15,21-3-3 0,-21 3-3 16,21-4 0-16,-21 4 0 0,19-2-3 16,-19 2-2-16,16-1-2 0,-16 1-7 15,14 1-6-15,-14-1-14 0,0 0-19 0,20 10-26 16,-20-10-33-16,0 0-76 0,0 0-26 15,0 0 6-15,0 0 146 0,-20-1 57 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51.8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 11 1 0,'0'0'69'0,"0"0"77"0,-9-12-92 15,9 12 2-15,0 0 6 0,0 0 2 16,0 0-6-16,0 0-6 0,-6 12-3 15,9 0-1-15,-3-12-5 0,-4 23-9 0,4-23-7 16,-4 28-4-16,1-15-11 0,5 4 10 16,-3-4-12-16,3 4 0 0,-2-17-3 15,1 24 1-15,-1-24-7 0,3 20 3 16,-3-20-3-16,3 14-5 0,-3-14 3 16,0 0-12-16,5 17-9 0,-5-17-19 15,0 0-17-15,0 0-36 0,0 0-35 16,5 14-79-16,-5-14 12 0,0 0 102 15,0 0 94-15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29.25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39 60 15 0,'0'0'164'0,"0"0"-3"0,-15-2-99 15,15 2-8-15,0 0 0 0,-4 19-8 16,4-19-9-16,-2 12-17 0,2-12-1 16,0 0-6-16,7 15-2 0,-7-15-2 0,15 3-3 15,-15-3 2-15,20-2-1 16,-7-1 3-16,-13 3 3 0,24-13-2 16,-16 2 4-16,-8 11 4 0,16-18 5 15,-16 18 1-15,10-20-2 0,-10 20 3 0,-1-19-13 16,1 19 11-16,-6-13-15 0,6 13 7 15,-13-7-16-15,13 7 6 0,-17-2-8 16,17 2 4-16,-19 5 6 0,19-5-11 16,-21 10 10-16,21-10-15 0,-20 11 4 15,20-11-18-15,-15 15-4 0,15-15-29 0,-7 17-37 16,7-17-42-16,-13 7-80 0,13-7 9 16,0 14 34-16,0-14 171 15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27.16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56 7 67 0,'0'0'160'0,"0"0"10"0,-2 11-122 0,2-11 2 16,0 0-10-16,-11 14-1 0,11-14-10 16,-3 15-6-16,3-15-4 0,1 17-5 15,-1-17-2-15,6 17-5 0,-6-17 0 16,11 11-3-16,-11-11 1 0,15 6-1 16,-15-6 1-16,20 0-3 0,-9-3 1 0,1-2-1 15,-1-1 1-15,1-4 3 0,0 3-2 16,-12 7 2-16,20-19-2 0,-20 19 6 15,12-16 1-15,-12 16 2 0,2-14 0 16,-2 14 1-16,0 0-2 0,-20-15 2 16,20 15-1-16,-22-2-4 0,9 3-2 15,-2 0-2-15,1 1 0 0,-3 2-4 16,3 3 1-16,1 0-4 0,-1-1-4 16,14-6-10-16,-22 12-13 0,20 4-32 15,-11-14-43-15,13-2-99 0,-7 16 3 0,7-16-4 16,7 12 168-16,-7-12 36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20.94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38 138 0,'0'-12'180'15,"0"12"10"-15,0 0-105 0,0 0-27 16,0 0-3-16,0 0-1 0,14-1-3 16,-14 1-8-16,14-3-7 0,-14 3-3 0,21-3-6 15,-21 3-5-15,25-4-4 0,-10 5-3 16,1 0-1-16,1-3-10 0,-1-2-4 16,0 2 0-16,3 1 0 0,-3-2 0 15,2 2 0-15,-1-3 0 0,-4 2 0 16,1 2 0-16,-14 0-18 0,26 4-32 15,-26-4-35-15,17 1-87 0,-17-1-51 16,0 0-1-16,0 0 5 0,-4 14 188 16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02.5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40 33 19 0,'0'15'156'0,"-12"-17"6"15,12 2-110-15,0 0 1 0,-13 11-2 16,13-11-8-16,-5 11-14 0,5-11-9 0,0 0-8 16,3 15-3-16,-3-15-3 15,0 0-1-15,15 4-2 0,-15-4-1 16,17-3 2-16,-17 3 1 0,18-10 0 15,-18 10 7-15,17-15-3 0,-17 15 6 0,12-15 0 16,-12 15 8-16,6-15-5 0,-6 15 5 16,1-14-4-16,-1 14 0 0,0 0-4 15,-9-13-2-15,9 13-2 0,-16-1-5 16,5 1-3-16,11 0-6 0,-22 11-10 16,8-9-16-16,10 13-37 0,-8-5-96 15,12-10-34-15,-10 14-9 0,10-14 43 16,-2 12 162-16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02.12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127 14 112 0,'-14'-7'169'0,"14"7"8"0,0 0-131 0,-11 7 1 16,11-7 0-16,-14 9-6 15,14-9-6-15,-15 14-9 0,9-3-2 16,-7-2-6-16,6 6-2 0,-4-3-2 15,3 6 0-15,-1-3-5 0,2 5 1 0,1-3-5 16,2 2 0-16,2-1-4 0,2-2 3 16,3-1-5-16,1-2-1 0,-4-13 0 15,14 20 3-15,-14-20-3 0,23 8 3 16,-10-6-4-16,2-4 1 0,0-2 2 16,3-3 4-16,-2-2-3 0,2-2 0 0,-3-2 0 15,-1 0-2-15,-2-2 6 16,0 1-5-16,-4-2 5 0,-1 0-6 15,-4-2 6-15,0 3-2 0,-5-1 7 16,0 0-3-16,-5 0 1 0,0 2 0 0,-3 2-1 16,-1 2-1-16,-3 3 0 0,0 0-4 15,1 3-5-15,-1 0-6 0,14 4-13 16,-26-6-24-16,26 6-40 0,-13-1-40 16,13 1-81-16,0 0 4 0,0 0 19 15,0 0 184-15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01.69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158 107 64 0,'0'0'49'0,"0"0"-1"15,0 0-4-15,16-9 4 0,-16 9 2 0,0 0-4 16,16-12-2-16,-16 12 2 0,9-12-7 15,-9 12 4-15,8-11-5 0,-8 11-1 16,0 0-8-16,2-20 1 16,-2 20 1-16,-1-12-7 0,1 12 5 0,0 0-8 15,-7-13 1-15,7 13-7 0,-12-6-1 16,12 6-4-16,-19-5 0 0,19 5 0 16,-20-3-5-16,8 2-1 0,12 1 2 15,-22-2-2-15,22 2 1 0,-21 1 0 16,21-1-6-16,-21 6 1 0,21-6-3 0,-19 11 4 15,19-11-6-15,-19 19 6 0,10-8-5 16,9-11 3-16,-16 21 3 0,11-8-3 16,0 0 1-16,4 1 1 0,1-1-3 15,2 1-1-15,-2-14 0 0,13 19-4 16,-13-19-4-16,20 14-1 0,-9-14 1 0,5 4-4 16,-3-8 3-16,4 0 0 15,-3-1 0-15,4-2 5 0,-3-1 0 16,2-2 4-16,-2 1 2 0,-1-2 2 15,-3 1-1-15,1-2 1 0,-12 12-1 0,20-21 0 16,-13 9 5-16,-7 12-3 0,10-19 4 16,-10 19-1-16,7-16 3 0,-7 16-3 15,0 0 6-15,3-13-4 0,-3 13 2 16,0 0-1-16,0 0-1 0,0 0 1 16,0 0 0-16,0 0 0 0,0 0 0 15,0 0-2-15,0 0 0 0,0 0 0 16,-6 14-3-16,6-14 2 0,-11 15-6 15,11-15 9-15,-14 24-5 0,3-9 2 16,3 4 1-16,-4 2-1 0,1 3 0 0,0 2-4 16,1 1 7-16,-1 0-10 0,1 1 6 15,2 0-2-15,0-2-2 0,1-4-1 16,1 0 2-16,0-2-3 0,1-4 4 16,2-2-2-16,3-14 2 0,-6 18-8 15,6-18-4-15,0 13-7 0,0-13-11 0,0 0-14 16,0 0-32-16,13 5-30 0,-13-5-49 15,2-13-48-15,-2 13-2 0,13-20 121 16,-2 13 82-16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00.59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0 202 0,'0'0'185'0,"-3"21"-16"0,3-21-101 0,0 0-8 16,0 0-5-16,0 0-9 0,0 0-7 15,22 3-8-15,-22-3-5 0,18 2-7 16,-6-2-5-16,2 2-2 15,-1-2-4-15,0 1-2 0,0-1-3 0,0 0-8 16,1 5-13-16,-14-5-18 0,25 3-58 16,-13-4-119-16,-12 1-1 0,17-5-1 15,-17 5 68-15,13-5 147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00.3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13 9 0,'0'0'166'0,"0"0"9"0,14-1-107 16,-14 1 2-16,0 0-3 0,-10-12-5 15,10 12-8-15,0 0-11 0,0 0-11 16,0 0-3-16,0 0-5 0,0 0-2 16,0 0-1-16,0 0-2 0,11-2-1 15,-11 2-2-15,14 3-1 0,-14-3-2 0,15 2-7 16,-15-2-2-16,18 3-1 0,-18-3-3 15,17 0 0-15,-17 0-4 0,15-2-4 16,-15 2-12-16,12-3-8 0,-12 3-14 16,0 0-16-16,21 4-27 0,-21-4-29 15,0 0-57-15,0 0-35 0,0 0 11 0,0 0 191 16,-15 5 4-16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59.81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26 58 146 0,'0'0'165'0,"0"0"-80"0,0 0-36 16,0 0-6-16,-3 15-1 0,3-15-12 0,0 0-9 15,0 11-7-15,0-11-4 0,0 0-3 16,13 9 0-16,-13-9-1 0,16 1 1 15,-16-1 1-15,16-5 2 16,-16 5 1-16,19-10 3 0,-19 10 4 0,16-16-1 16,-13 5-1-16,-3 11 7 0,9-18-7 15,-9 18 6-15,0-16-6 0,0 16 4 16,-6-13-9-16,6 13 3 0,-13-5-1 16,13 5-5-16,-17 2-1 0,17-2-6 15,-21 10 1-15,9-3-1 0,0 4 0 0,0-4-14 16,5 10-13-16,-8-12-35 0,16 14-53 15,-3-6-90-15,2-13 0 0,0 21-4 16,0-21 158-16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59.3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159 5 102 0,'0'0'170'0,"0"0"-69"0,0 0-31 16,0 0-3-16,-13-3-6 0,13 3-7 16,0 0-11-16,-3 13-11 0,3-13-6 15,-5 12-2-15,5-12-6 0,-7 19 1 16,7-19-4-16,-6 24 0 0,6-24-4 0,-4 22 0 16,3-10-6-16,1 1 0 15,0-13-6-15,3 16 1 0,-3-16-1 16,0 0 3-16,15 14-5 0,-15-14 2 15,16 0 1-15,-16 0 1 0,23-12 3 0,-12 6-4 16,2-3 1-16,-2 0-2 0,0-5 6 16,-2 1-5-16,1-1 2 0,-2 2-5 15,-2 1 3-15,-6 11 1 0,10-21 1 16,-10 21-3-16,7-15-2 0,-7 15 3 16,0 0 1-16,0 0 2 0,5-11-1 0,-5 11-2 15,0 0 1-15,0 0 0 0,0 0 0 16,0 0 0-16,-5 17-2 0,5-17 1 15,-6 23-2-15,1-8 2 16,2 5-1-16,-4 2 2 0,1 2-2 0,0 6 1 16,0 1 3-16,0 3-6 0,0 1 8 15,-1 1-7-15,1-1 4 0,-1 0-6 16,1-1 3-16,-1 0 2 0,-1-1-3 16,0-4 6-16,-1-1-9 0,0-7 6 15,-1 0-3-15,0-1 6 0,-1-4-3 0,0-6-2 16,11-10-3-16,-23 11-1 0,23-11-1 15,-23 2-5-15,23-2 2 0,-23-16-3 16,16 4-2-16,-5-6-5 0,5-2-3 16,-3-7-13-16,9 7-16 0,-10-15-21 15,15 11-33-15,-6-4-47 0,0-7-31 0,9 12 24 16,-7-7 159-16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48.8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 0,'0'0'74'0,"0"0"71"0,0 0-89 16,0 0-7-16,0 0-5 0,0 0 2 16,0 0-3-16,0 0-6 0,0 0 7 0,0 0-3 15,0 0-1-15,0 0 0 16,4 18 4-16,-4-18-9 0,1 25 1 16,-2-11-4-16,4 10-16 0,-5-6 0 15,3 5-9-15,-2-3 5 0,1 1-12 0,0 0 6 16,0 1-8-16,1-8 0 0,0 0 4 15,0-1-5-15,-1-13-1 0,3 22-11 16,-3-22 0-16,5 18-17 0,-5-18-12 16,3 11-19-16,-3-11-21 0,0 0-23 15,0 0-25-15,0 0-44 0,0 0-3 0,-1-21 172 16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58.55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58 9 247 0,'-14'3'193'0,"13"-16"-52"0,1 13-72 16,0 0-5-16,-7 17-7 0,7-17-16 15,-11 12-8-15,11-12-13 0,-10 21-2 16,10-21-7-16,-6 26-1 0,1-12-6 0,1 0-1 16,3 1-9-16,1-15-8 0,0 26-18 15,0-26-27-15,2 23-49 0,-2-10-103 16,0-13 6-16,6 15-7 15,-6-15 149-15,0 0 63 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58.2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38 160 0,'0'0'185'0,"3"-12"-4"0,-3 12-120 15,0 0-8-15,0 0-4 0,0 0-11 16,0 0-8-16,0 0-9 0,0 0-3 15,0 0 0-15,20 5 0 16,-20-5-1-16,19-2-3 0,-7-1-7 0,2 4 0 16,0-2 0-16,2-2-1 0,0 1-4 15,-1 1 1-15,1 1-1 0,-1 0-3 16,-3 0 2-16,1-3 0 0,-13 3-1 16,18-2-5-16,-18 2-4 0,0 0-12 15,15-2-12-15,-15 2-23 0,0 0-29 0,0 0-32 16,0 0-58-16,0 0-28 0,-10-13 10 15,10 13 193-15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57.72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 21 65 0,'0'0'170'0,"0"0"0"15,0 0-112-15,-14 0 2 0,14 0-3 16,0 0-7-16,-6 17-12 15,6-17-10-15,-6 14-5 0,6-14-7 0,-3 14-8 16,3-14 0-16,1 16-7 0,-1-16 3 16,7 12-6-16,-7-12 5 0,13 9-10 15,-13-9 7-15,13 2 2 0,-13-2-1 16,14-8 6-16,-14 8-5 0,16-14 4 16,-16 14-1-16,11-19 4 0,-5 8-6 0,-6 11 11 15,5-18-9-15,-5 18 5 0,-1-16-4 16,1 16 7-16,-6-14-10 15,6 14 8-15,-12-5-4 0,12 5-3 16,-15 0-1-16,15 0-4 0,-16 12-4 0,16-12-14 16,-14 23-20-16,1-19-41 0,13-4-95 15,-2 25-28-15,2-25 2 0,-2 23 64 16,2-23 137-16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57.3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143 31 123 0,'-12'-15'170'0,"12"1"-29"16,0 14-95-16,-16-1 3 0,16 1 1 15,-17 3-8-15,17-3-5 0,-17 10-7 16,17-10-5-16,-19 10-3 0,19-10-1 16,-18 17-3-16,12-4 1 0,-5-5-5 15,5 4 0-15,6-12-7 0,-14 20 2 16,14-20-1-16,-7 22-3 0,7-22-3 16,1 19 2-16,-1-19-4 0,10 14 0 15,-10-14 1-15,19 12 0 0,-6-8-9 0,0-2 0 16,4 1-10-16,-5-7-11 0,9 8-17 15,-21-4-20-15,34-8-26 0,-34 8-53 16,21-18-48-16,-3 12-1 0,-12-9 136 16,11 11 58-16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56.95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30 54 1 0,'0'0'113'0,"-1"-13"23"0,1 13-102 15,0 0 1-15,0 0-1 0,0 0-3 16,5-14-1-16,-5 14 4 0,0 0 3 16,19-12 2-16,-19 12 0 0,15-9-3 15,-15 9 0-15,16-6 1 0,-16 6-4 0,15 0-4 16,-15 0-4-16,14 12-4 0,-14-12-8 15,10 25 2-15,-6-10-4 0,1 7-3 16,-2-4-6-16,-1 5 3 0,-2-2-7 16,0 2 6-16,-1-4-6 0,0 1 5 15,-4-2-4-15,0-4 1 0,0 3 2 0,-1-6-1 16,6-11-1-16,-18 20 0 16,18-20-1-16,-20 14-4 0,20-14-7 15,-22 7-1-15,22-7-5 0,-22-2-5 16,22 2-12-16,-18-9-12 0,18 9-9 0,-12-12-16 15,12 12-1-15,-3-17-15 0,3 17-15 16,0 0-33-16,0-23-20 0,0 23 156 16,0 0 0-16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56.17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32 0 113 0,'0'0'172'15,"0"0"-6"-15,-15 19-99 0,15-19-37 0,-10 13-6 16,10-13 1-16,-5 14-7 15,5-14-6-15,0 0-8 0,2 15 2 16,-2-15-5-16,0 0-1 0,0 0-1 16,14-3-3-16,-14 3 2 0,12-11 0 0,-12 11 4 15,6-14 0-15,-6 14 6 0,6-12 1 16,-6 12 7-16,0 0 3 0,0 0-1 16,0 0-1-16,0 0-2 0,-2-11-2 15,2 11-6-15,0 0-9 0,0 0-18 16,0 13-30-16,0-13-68 0,0 0-67 0,0 0-10 15,0 0 11-15,-8 15 184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55.8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53 0 224 0,'0'0'174'16,"-11"20"-74"-16,-2-21-52 0,13 1 0 16,-11 9-5-16,11-9-2 0,-11 11-13 15,11-11-5-15,-7 11-6 0,7-11-1 16,0 0-6-16,0 17-1 0,0-17-3 0,0 0-3 15,0 0 1-15,0 0-4 16,11 13 4-16,-11-13-4 0,0 0 1 16,18-8 0-16,-18 8 1 0,11-10-3 15,-11 10 1-15,11-15 0 0,-11 15-2 0,6-14 3 16,-6 14 2-16,0 0 2 0,0 0-4 16,0 0 2-16,0 0 0 0,0 0 2 15,0 0-5-15,0 0-4 0,0 0-9 16,0 0-12-16,0 0-23 0,-13 7-32 15,13-7-57-15,10 12-64 0,-10-12 9 0,0 0 73 16,0 0 119-16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55.3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31 0 40 0,'0'0'162'0,"0"0"1"0,0 0-115 16,0 0 1-16,0 0-6 0,0 0-5 15,0 0-7-15,0 0-2 0,0 0-8 16,0 0-4-16,-12 13-2 0,12-13 4 0,-4 12 0 15,4-12-2-15,-6 12-4 16,6-12-2-16,0 0-6 0,-5 15 1 16,5-15-5-16,0 0-1 0,4 11-1 15,-4-11 1-15,0 0 1 0,0 0-2 0,12 2 0 16,-12-2 1-16,0 0 8 0,9-13-7 16,-9 13 0-16,0 0 0 0,4-12-1 15,-4 12-5-15,2-13 12 0,-2 13-5 16,0 0-2-16,0 0 3 0,0 0-4 15,-8-11 3-15,8 11 4 0,0 0 0 0,0 0-8 16,-12 4-13-16,12-4-17 0,0 0-34 16,0 0-53-16,-14 13-74 0,14-13 3 15,-1 15 32-15,1-15 158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50.91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17 27 0,'-12'0'158'0,"12"0"0"15,11 14-112-15,-11-14-4 0,-5 11-2 16,5-11-5-16,-4 12-8 16,4-12-12-16,-1 15-4 0,1-15-5 0,4 13 2 15,-4-13-4-15,0 0 1 0,16 10 1 16,-16-10 3-16,16 1 4 0,-4-1 2 15,-12 0 2-15,20-8 1 0,-20 8-4 16,18-14 7-16,-18 14-6 0,14-15 5 16,-14 15-3-16,8-17 5 0,-8 17-6 0,0-14 5 15,0 14 3-15,0 0-6 0,-15-18 0 16,15 18-6-16,-14-6-3 16,14 6-5-16,-15 0-2 0,15 0-5 15,-16 4-12-15,4-6-13 0,12 2-24 0,-15 7-54 16,2-3-96-16,13-4-9 0,0 0 6 15,-4 17 135-15,4-17 70 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50.54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85 1 0,'0'0'54'16,"-4"36"90"-16,4-18-94 0,-5-1-2 0,6 0-5 15,-2-5-8-15,5 4-4 0,-4-16-9 16,8 20-4-16,-8-20-6 0,16 14-2 16,-16-14-1-16,23 10 0 0,-11-9 1 15,3 0 1-15,0-5 1 0,0 0-2 16,-2-3 2-16,3 0 1 0,-3-4 2 15,-1 2 1-15,-4-5 5 0,3 4 3 16,-7-8 2-16,-4 18 3 0,8-30 1 16,-8 30-1-16,-2-30 1 0,2 19-6 15,-9-7-1-15,2 6-9 0,-5-2 1 0,1 4-5 16,-3 0-3-16,2 2-5 0,-2 1 0 16,1 1-4-16,2 3-4 0,-2 0-6 15,13 3-13-15,-18-3-21 0,18 3-39 16,0 0-36-16,-14 3-84 0,14-3 7 15,0 0 28-15,0 0 170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49.4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487 56 140 0,'5'-14'58'0,"-5"14"9"0,0 0-5 15,-11-16 3-15,11 16-7 0,0 0 1 16,-12-9-12-16,12 9-2 0,-13-4-7 0,2-3-2 15,11 7-4-15,-16-4-4 0,16 4-7 16,-18-4-2-16,18 4 2 0,-23 1-5 16,12 1-1-16,-5-1-2 0,2 2-1 15,-2-1-3-15,-1 4 1 0,-2-4-1 16,1 2 0-16,-1-3 1 0,1 3-4 16,0-3-1-16,2 6 0 0,-2-2 1 15,3 0-2-15,0 8-1 0,1-5-1 16,-1 1-1-16,3 2 1 0,0-3-2 15,0 2 2-15,0-1-4 0,0-1 7 0,0 1-3 16,2 8 0-16,0-6-5 0,1 6 5 16,2-2-3-16,0 4 6 0,1-1-2 15,3 3-1-15,0-6-3 0,1 2 1 16,2 1 0-16,0-3 5 0,2 5-4 16,1-4-3-16,1 4 4 0,2-3-6 0,0 2 7 15,2 0-4-15,1 2 5 16,1 3-8-16,-1-4 6 0,1 0-2 15,0-2 0-15,-1 4 3 0,2-5-4 16,0-1 3-16,-1 0-4 0,1-2 4 0,1 0-5 16,-1-3 5-16,2 3-5 0,1-2 3 15,1-1-2-15,-1 1 3 0,4-2-1 16,0-2-2-16,1-2 3 0,1 4 0 16,1-3-2-16,-1-5 0 0,1 2-1 15,0-4 3-15,-2 1 0 0,-1-3 1 0,1-2-1 16,-3-2-1-16,0-1 0 0,-1-2 2 15,0-2 0-15,-1 1-2 0,-1-1-2 16,0 1 1-16,0 3 1 16,-1-5-2-16,-1 0 5 0,1 1-4 0,-2-1 1 15,-1 1-1-15,0-3 3 0,0-2-3 16,-1 1 2-16,0 0-1 0,-1 3-1 16,0-4 0-16,0 5 2 0,0 0-2 15,0-3 1-15,-1 3 1 0,1-1-4 16,-2-1 6-16,0-1-8 0,1 1 12 0,-6 13-10 15,6-24 8-15,-4 12-5 0,-2 1 2 16,0-2-1-16,0 13 0 0,-4-20 0 16,0 8 0-16,-1-3 0 0,0 3-3 15,-1-2 2-15,1 2-3 0,-2-2 4 16,2-1-3-16,0-1 6 0,-1 1-7 16,1 3 5-16,-1-1-2 0,1 1 2 15,0-6-1-15,-2 4 1 0,1 1-2 16,-1 2 0-16,-1-2-2 0,1-2 4 15,7 15-1-15,-18-24 1 0,18 24 1 0,-16-18-9 16,5 5-17-16,11 13-36 0,-17-8-78 16,17 8-81-16,-15-7 2 0,15 7-5 15,-16 5 127-15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50.1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187 59 40 0,'0'0'159'15,"0"0"-1"-15,-3-11-113 0,3 11-3 16,0 0-1-16,0 0 0 16,-6-13-6-16,6 13-7 0,0 0-4 0,0 0-2 15,-9-11-1-15,9 11-1 0,0 0-6 16,0 0 2-16,-14-15-6 0,14 15 5 15,0 0-8-15,-14-9 4 0,14 9-8 16,-14 0 5-16,14 0 0 0,-16 0-2 16,16 0-3-16,-13 1 0 0,13-1 5 0,-13 6-7 15,13-6 6-15,0 0-6 0,-11 9 4 16,11-9-5-16,0 0 5 0,-5 12-5 16,5-12-1-16,2 12 1 0,-2-12-1 15,5 16-3-15,-1-5 3 0,1 0-5 16,0 1 6-16,2 2-4 0,0-1 3 15,0 2-3-15,0 1 2 0,0 0 6 16,1 0-5-16,-2 2 3 0,-1-1-3 16,-1 3 2-16,0-1-3 0,-2-2 4 15,0 1-4-15,-2-2 2 0,-1-2 0 0,0-1 4 16,1-13-4-16,-6 19 4 0,6-19-3 16,-9 15 2-16,9-15-2 0,-14 9 1 15,14-9-1-15,-17 9-1 0,17-9 0 16,-19 7-2-16,19-7 3 0,-20 3-1 15,20-3 1-15,-22-2-2 0,22 2 2 16,-20-7 0-16,20 7 0 0,-15-14 1 16,15 14 0-16,-10-20-6 0,9 7 6 15,2-1-3-15,3-3 4 0,4-1-6 16,3-1 5-16,2 0-4 0,2 0 3 0,1 1 0 16,2 0 1-16,0 2-7 0,1 4-7 15,-5-3-12-15,6 9-14 0,-11-7-17 16,11 12-25-16,-20 1-24 0,17-17-72 15,-6 16-14-15,-11 1 66 0,14-4 124 16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49.5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91 0 228 0,'0'0'180'0,"0"0"4"0,0 0-138 16,0 0-4-16,-17 6-7 0,17 6 2 16,0-12-2-16,-11 21-16 15,2-8 4-15,5 6-10 0,-4-1 7 0,3 4-10 16,-2 0 4-16,3 2-7 0,-2-2-3 15,3 0 2-15,-1 0-4 0,2-1 4 16,0 0-7-16,0-1 3 0,0-2-3 16,1-2 3-16,0 0-3 0,0-3 1 15,-1-2-1-15,2-11-2 0,-2 16-4 0,2-16-6 16,0 0-15-16,0 0-20 0,0 0-23 16,0 0-25-16,0 0-42 0,0 0-66 15,7-26 4-15,-7 26 98 0,4-30 102 16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48.10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31 24 199 0,'0'0'194'0,"-13"2"4"16,-6-8-128-16,19 6-20 0,0 0-9 15,0 0-1-15,0 0-10 0,0 0-9 16,13 3-7-16,-13-3-1 0,17-3-1 15,-5 2 0-15,-12 1-2 0,25-8-4 16,-11 5-1-16,1 1-3 0,-2 0-5 16,-2-2-7-16,2 8-17 0,-13-4-36 15,17-4-90-15,-17 4-58 0,0 0 0 16,11 0-1-16,-11 0 186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47.82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 5 205 0,'0'0'186'16,"-12"14"-90"-16,12-14-18 0,0 0-7 15,-14-7-7-15,14 7-10 0,0 0-15 16,0 0-12-16,0 0-6 0,0 0-2 16,0 0-4-16,13 2-3 0,-13-2-1 0,15-5-1 15,-15 5 2-15,19-4-3 0,-19 4 0 16,23 0-4-16,-12-1-1 16,1-1-3-16,-1 0 0 0,-11 2-1 15,20 1 2-15,-20-1-2 0,14 0-4 0,-14 0-2 16,12 1-5-16,-12-1-2 0,0 0-10 15,0 0-13-15,11 5-22 0,-11-5-27 16,0 0-32-16,0 0-52 0,0 0-34 16,0 0 5-16,-17 3 171 0,17-3 27 15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47.1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 60 49 0,'-11'-4'159'16,"11"4"-5"-16,4 18-116 0,-4-18-6 15,0 0-2-15,-4 13-3 0,4-13-6 16,0 0-8-16,6 12-8 0,-6-12-2 16,11 5 1-16,-11-5-1 0,17-3 4 15,-17 3 7-15,20-8 3 0,-20 8 5 0,21-12 1 16,-14 0-2-16,6 6 6 15,-9-7-1-15,-4 13 4 0,10-16-6 16,-10 16 1-16,3-14-7 0,-3 14 4 16,0 0 0-16,-6-12-4 0,6 12-2 0,-13-6-5 15,13 6-3-15,-17-2-4 0,17 2-1 16,-19 4-2-16,8 2-5 0,0-1-5 16,11-5-11-16,-23 14-30 0,22 1-61 15,1-15-94-15,-7 15 4 0,7-15-11 16,0 0 128-16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46.71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152 11 195 0,'0'0'182'16,"0"0"3"-16,0 0-140 0,0 0-4 15,-19 12-6-15,18 1-2 0,1-13-9 16,-13 17-4-16,13-17-9 0,-10 21 3 15,10-21-7-15,-7 24-1 0,7-24-3 0,-3 18 1 16,3-18-4-16,5 18 2 0,-5-18-2 16,10 13 0-16,-10-13 0 0,15 7 1 15,-15-7 0-15,20 2-1 0,-9-4 0 16,1-1-2-16,1-2 1 0,0-2-5 16,3 0 2-16,-3-3-2 0,3 1-1 0,-1-4-1 15,0 2-1-15,-1-3-3 16,1 3 4-16,-4-2 2 0,1 2 1 15,-3 0 0-15,-9 11 4 0,16-16-1 16,-16 16 3-16,0 0 1 0,9-13 0 0,-9 13 0 16,0 0-1-16,0 0 0 0,0 0 1 15,0 0 0-15,0 0-1 0,0 0 0 16,0 0 0-16,0 0 0 0,-11 14 0 16,11-14 3-16,-6 16-2 0,3-3 2 15,-1 1-1-15,-1 3 2 0,-2 2-1 0,3 5 4 16,-4 2 1-16,1 5-8 0,-2 0 4 15,1 2-3-15,-2 0 4 16,0 2-3-16,1 1 1 0,0-1 1 16,-3-3-1-16,4-2 7 0,-5 0-5 0,5-1 5 15,-6-3-4-15,5-2 2 0,-4-4 0 16,3-1-4-16,-2-4-1 0,1-1 4 16,11-14-7-16,-21 16 3 0,9-14-3 15,0-3 3-15,1-4-4 0,-1-3 0 16,0-3-2-16,2-5-6 0,-1-3 3 0,0-4-10 15,5 3 0-15,-4-9-11 0,8 9-4 16,-7-8-16-16,12 12-11 0,-11-10-25 16,8 26-25-16,4-21-55 0,-6 6-29 15,2 15 44-15,3-18 147 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46.0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71 73 51 0,'0'0'161'15,"0"0"6"-15,0 0-116 0,0 0-6 16,0 0-5-16,0 0-5 0,0 0-6 16,0 0-6-16,4-11-5 0,-4 11 0 15,11-10-4-15,-11 10 7 0,17-9-4 16,-17 9 6-16,23-13 0 0,-23 13-2 0,25-10 2 15,-14 3-5-15,5 5 3 0,-4-4-5 16,3 3 5-16,-15 3-9 0,25-2-2 16,-25 2-1-16,22 5-7 0,-22-5 3 15,15 10-4-15,-15-10 1 0,12 18-3 16,-12-18 3-16,6 22-3 0,-6-10 2 16,0 0 1-16,-2 2-2 0,-1-1 3 15,-4 1-5-15,0 1 2 0,-1 0-1 16,-4 0 3-16,-1 0-2 0,-2 1 3 15,-1 1-5-15,-2 1 1 0,1-1-1 0,-3 0 4 16,1 1-6-16,0 0 4 0,0-1-4 16,1-3 2-16,1-1-1 0,2-3 3 15,2 1-2-15,1-4 1 0,12-7 1 16,-15 8-2-16,15-8-2 0,0 0 2 16,0 0-1-16,0 0 1 0,0 0 0 15,0 0-1-15,0 0 0 0,0 0 0 16,0 0 2-16,0 0 1 0,0 0 1 15,17 7-4-15,-17-7 2 0,20-1 2 16,-7 1-2-16,0 0 2 0,3 0 1 0,1 0-5 16,1 0 3-16,0 0 2 0,0 0-3 15,0 0 3-15,-1 0-3 0,-3-3-9 16,3 5-14-16,-17-2-20 0,26-4-37 16,-26 4-46-16,10-12-69 0,-10 12-12 15,12-3 39-15,-12 3 169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44.73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76 0 262 0,'0'0'184'15,"0"0"-55"-15,0 0-69 0,-19 16-12 16,20 1-3-16,-1-17-9 0,-8 29-12 15,4-12-10-15,2 2-1 0,-1 0-8 0,1 2 0 16,1-2-8-16,-2-2-3 0,1 4-17 16,2-21-17-16,-6 32-51 0,6-14-109 15,0-18 4-15,-11 27-5 0,-1-20 137 16,7 8 64-16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44.46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4 100 0,'0'0'168'15,"0"0"4"-15,-15-3-116 0,15 3-13 16,0 0-8-16,0 0 1 0,0 0 0 0,0 0-3 16,0 0-5-16,13 4-3 0,-13-4 0 15,20 1-2-15,-20-1-2 0,25 1 0 16,-12-4-4-16,6 4-4 0,-5-3-1 16,6 3-3-16,-5-3-2 0,1 1-4 15,-1 0 0-15,0 1 0 0,-2 1-1 16,-2 0 0-16,-11-1-1 0,17 1 0 15,-17-1-1-15,0 0-1 0,14 3-7 16,-14-3-8-16,0 0-8 0,0 0-14 16,0 0-23-16,0 0-31 0,0 0-44 0,0 0-63 15,0 0 0-15,0 0 79 0,0 0 120 16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43.8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36 0 94 0,'0'0'56'0,"0"0"0"16,0 0-4-16,0 0 3 0,0 0-4 15,-13 5 0-15,13-5-3 0,0 0-3 0,-7 14-3 16,7-14-7-16,0 0-5 0,-11 11-5 16,11-11-5-16,-4 11-7 0,4-11-6 15,-1 13-1-15,1-13-3 16,0 0-1-16,5 14-1 0,-5-14-2 0,0 0-4 16,15 12 5-16,-15-12 3 0,16 0-3 15,-16 0 0-15,19-4 0 0,-19 4 1 16,18-9 0-16,-18 9 4 0,15-13-3 15,-15 13 1-15,8-11 2 0,-8 11 5 16,0 0-4-16,2-12 4 0,-2 12-1 0,0 0 6 16,-12-15-6-16,12 15 4 0,-13-7-7 15,13 7 1-15,-13-2-2 0,13 2-1 16,-15-1-6-16,15 1-11 16,0 0-14-16,-21 0-43 0,21 0-72 0,0 0-57 15,0 0 10-15,3 14 32 0,-3-14 157 16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12.4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11 42 0,'5'11'163'16,"-5"-11"11"-16,0 0-116 0,0 0 0 16,7-13 0-16,7 15-3 0,-14-2-17 15,25-5-13-15,-12 2-5 0,6 2-10 0,-2 0-15 16,-1-2-20-16,6 6-34 0,-9-5-60 16,-13 2-62-16,24-1-6 0,-24 1 63 15,15 0 124-15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42.6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165 32 19 0,'0'0'165'0,"1"-13"2"0,-1 13-100 16,0 0-2-16,-11-16-2 0,11 16-6 15,0 0-11-15,0 0-11 0,-18-8-6 16,18 8-3-16,0 0-3 0,-14 6-1 0,2-5-4 15,12-1 1-15,-21 12-1 16,12 0-1-16,-10 0-3 0,7 3 1 16,-2 0-4-16,3 3 0 0,0-2-3 15,3 3-2-15,2-3-3 0,4-2 0 0,5-1-2 16,0-1 0-16,-3-12 0 0,19 17-2 16,-4-11-2-16,1-3-1 0,7 1-9 15,-2-6-5-15,7 3-11 0,-8-11-17 16,12 12-29-16,-17-16-33 0,5 0-85 15,-3 10-16-15,-17 4 15 0,21-13 158 0,-21 13 36 16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42.29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46 33 1 0,'0'0'95'0,"0"0"52"0,0 0-88 16,0 0-11-16,-3-11-2 0,3 11-3 16,0 0-5-16,0 0-8 0,0 0-4 15,13-10-2-15,-13 10-1 0,0 0 0 0,12-11-1 16,-12 11 0-16,11-1-1 0,-11 1 1 16,13 0-2-16,-13 0-1 0,17 8-3 15,-17-8 0-15,18 18-2 0,-9-6-1 16,-2 0-2-16,0 4-2 0,-4-1-1 15,1 5-1-15,-4-3-2 0,0 1 1 0,-4-1-7 16,0 1 6-16,-2-2-4 0,-2-2 2 16,0 0-4-16,-1-2 4 0,9-12-3 15,-19 17-2-15,8-10-1 16,0-4-4-16,-2 0-4 0,2-3-2 0,11 0-6 16,-21-10-6-16,21 10-11 0,-18-16-9 15,18 16-7-15,-11-20-16 0,11 20-12 16,-1-19-25-16,1 19-40 0,0 0-31 15,4-20 120-15,7 28 56 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41.60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140 55 125 0,'0'0'54'0,"0"0"-6"15,0 0-1-15,0 0-3 0,0 0-4 0,0 0-4 16,0 0-5-16,0 0-4 0,0 0-3 16,0 0-2-16,0 0-4 0,0 0 0 15,0 0-2-15,2-14 2 16,-2 14-1-16,11-12-5 0,-11 12 7 0,12-10-5 16,-1 7 6-16,-11 3-9 0,16-8 3 15,-16 8-7-15,17-6 2 0,-17 6 1 16,15-3-3-16,-15 3-1 0,15 2-1 15,-15-2-1-15,14 6 2 0,-14-6 3 16,13 15-4-16,-13-15 4 0,8 22-9 0,-7-9 8 16,0 2-8-16,-3 1 5 0,0 1-6 15,-3-2 1-15,-1 4-1 0,-2-3 1 16,1 1 3-16,-5 0-4 16,1-1 3-16,-2 1 0 0,-2 1 0 0,1 0 0 15,-5-1 0-15,3 0-2 0,-2 1 1 16,1-1-1-16,-2-1 2 0,3-3-3 15,-1-1 2-15,2-2-5 0,3 0 5 16,12-10-2-16,-19 12 1 0,19-12 0 16,0 0-2-16,-13 10 0 0,13-10 2 0,0 0-1 15,0 0-2-15,0 0 1 0,0 0-1 16,0 0 3-16,0 0-1 0,0 0 0 16,17 4 0-16,-17-4 1 0,21 4 1 15,-7-3-1-15,4 1 2 0,-2 2-1 16,4 1 5-16,-4-1-2 0,4 2 4 0,-3 0-2 15,2 1 3-15,-4-3-2 16,-3 3-2-16,-12-7 1 0,20 4-7 16,-20-4-7-16,14 1-21 0,-14-1-45 15,14 11-113-15,-14-11-5 0,0 0-9 0,0-13 81 16,0 13 120-16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39.05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 17 104 0,'2'12'159'0,"-2"-12"3"0,-19 0-133 15,19 0-2-15,0 0-7 16,-8 16-1-16,8-16-9 0,0 0-5 15,0 0-7-15,0 0 2 0,0 0-3 16,16 8 1-16,-16-8 2 0,15-10-1 0,-15 10 4 16,16-12-1-16,-16 12 2 0,12-14 4 15,-12 14 12-15,0 0 5 0,8-17 2 16,-8 17 1-16,0 0-1 0,0 0 0 16,0 0 1-16,0 0-7 0,-11 11-11 15,11-11-5-15,0 0-1 0,-13 12-4 0,13-12-6 16,0 0-13-16,0 17-29 0,0-17-50 15,0 0-88-15,0 0-6 16,0 0 2-16,14-11 164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38.62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 0 1 0,'0'0'142'15,"0"0"15"-15,-2 14-92 0,2-14-9 16,0 0-2-16,-12 5-8 0,12-5-5 0,0 0-13 16,-1 16-6-16,1-16-3 0,0 0-4 15,-4 12-4-15,4-12-3 0,0 0-4 16,2 14-1-16,-2-14-2 0,0 0-1 16,0 0-1-16,0 0 0 0,0 0 2 15,14-6 0-15,-14 6 2 0,0 0-2 0,7-12 2 16,-7 12 0-16,0 0 1 0,0 0 3 15,1-11 0-15,-1 11-1 16,0 0-1-16,0 0 2 0,0 0-4 16,-12 10 2-16,12-10-2 0,0 0-1 0,-8 14-4 15,8-14-5-15,-3 12-19 0,3-12-25 16,0 0-39-16,2 13-96 0,-2-13 5 16,0 0-7-16,0 0 188 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38.12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34 8 174 0,'0'0'74'0,"0"0"-2"0,0 0-1 15,-2-14-3-15,2 14-7 0,0 0-5 16,0 0-9-16,0 0-10 0,0 0-4 15,0 0-3-15,0 0-8 0,0 0-6 16,0 0-3-16,-13 16-6 0,13-16 1 0,-7 13-4 16,7-13-2-16,-7 17-1 0,7-17-2 15,-4 16 1-15,4-16-3 0,0 0 1 16,-1 14-3-16,1-14 4 0,0 0-2 16,0 0 1-16,0 0 3 0,14-6-1 15,-14 6 5-15,9-11-4 0,-9 11 4 0,7-15-4 16,-7 15 5-16,5-15-5 15,-5 15 5-15,4-14-10 0,-4 14 5 16,0 0-7-16,0 0 7 0,0 0 2 16,-12-9-3-16,12 9 1 0,0 0-1 0,-15 9 4 15,15-9-4-15,-8 11-1 0,8-11-14 16,-4 12-23-16,4-12-25 0,0 0-39 16,1 20-74-16,-1-20-21 0,0 0 6 15,0 0 170-15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33.90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322 0 1 0,'0'0'119'0,"0"0"2"0,0 0-54 0,0 0 2 15,0 0-2-15,0 0-7 0,-12-3-11 16,12 3-8-16,0 0-11 0,-14 8-9 15,14-8-5-15,-18 10-5 0,5-3-3 16,13-7-1-16,-23 21-3 0,11-10-2 16,1 0-2-16,1 1-1 0,10-12 1 15,-17 20 2-15,17-20-6 0,-9 15 3 16,9-15-7-16,0 0-3 0,9 13-4 16,-9-13 2-16,17-3-4 0,-17 3 1 15,26-10 0-15,-14 0-1 0,4 3 6 0,-3-4 1 16,2 0 7-16,-3 0 0 0,0-1 5 15,-12 12 0-15,18-21 7 0,-18 21 0 16,13-18 5-16,-13 18 1 0,7-11 4 16,-7 11-3-16,0 0 1 0,0 0-3 15,0 0-1-15,0 0-1 0,-2 14-5 16,-1-3 1-16,-3 3-6 0,-1 5 4 16,-2 1-5-16,1 3 2 0,-1 3-4 15,1 0 4-15,1 3 2 0,0 1-8 16,-1-1 8-16,1 0-7 0,1-1 7 0,0 1-6 15,-1-2 6-15,0 1-7 0,-1-5 1 16,-1 0 5-16,-1-1-4 0,-1-3 4 16,-2-2-4-16,-1-2 4 0,0-4-2 15,-2-2 0-15,-1-2-1 0,1-4 2 16,-2-3-3-16,0-2 0 0,2-4 0 0,0-4-6 16,2-1 1-16,0-5-11 15,7 3-13-15,-6-13-33 0,15 10-41 16,-1-2-82-16,-5-8-6 0,12 6 38 15,-9-7 153-15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7:11.9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12 149 0,'0'0'175'16,"2"-12"-74"-16,-2 12-36 0,0 0-5 16,0 0 0-16,0 0-7 0,2 13-9 15,-2-13-11-15,0 0-6 0,2 12-7 16,-2-12-2-16,10 18-6 0,-1-6-1 16,-9-12-6-16,20 20-2 0,-8-9-10 15,-12-11-9-15,26 20-14 0,-26-20-40 0,23 8-72 16,-23-8-65-16,15 10 9 0,-15-10 33 15,0 0 165-15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49.80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2 369 0,'0'0'196'15,"0"0"-7"-15,13-1-185 0,-13 1-20 16,0 0-27-16,15-2-85 0,-15 2-66 15,0 0 4-15,15 4 4 0,-15-4 186 16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49.5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 0 1 0,'0'0'103'0,"0"0"41"0,0 0-104 16,0 0-3-16,0 0 4 0,0 0 3 16,0 0 9-16,0 0-10 0,0 0-7 15,0 0-3-15,0 0-2 0,0 0-3 16,0 0-1-16,0 0-3 0,0 0-3 0,0 0 1 16,0 0-1-16,0 0-2 0,0 0-2 15,0 0 0-15,0 0-1 0,0 0-2 16,0 0-1-16,0 0-4 0,0 0-3 15,0 0-2-15,0 0 0 0,0 0 1 16,0 0-2-16,0 0 2 0,13 12 2 16,-13-12 0-16,22 14 0 0,-9-4 2 15,5 6-4-15,2-1 8 0,2 5-6 16,0 4 2-16,3 0-6 0,-3 5 4 16,-1 1-3-16,-3 5 2 0,-3-3-2 0,-5 3-5 15,-3-1 3-15,-6-1-5 0,-2 2 7 16,-6-3-7-16,-3 0 5 0,-3-3 4 15,-3-2-4-15,0-1-1 0,-4-2-2 16,1-3 4-16,-4-3-13 0,2-1 2 16,-3-6-12-16,6 0-8 0,-7-6-7 15,14 5-16-15,-13-16-27 0,24 6-43 16,-15 5-61-16,15-5-26 0,0 0 10 16,-11-22 157-16,11 22 41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12.25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0 1 0,'0'0'101'0,"-4"15"-21"15,4-15-31-15,0 0 5 0,-3 14 4 16,3-14 5-16,-4 12-8 0,6 1-5 0,-2-13-10 16,-3 25-3-16,3-25-10 15,-2 28 1-15,1-16-10 0,3 6-4 16,-2-5-5-16,4 4-2 0,-3-3-3 16,2-2-2-16,-3-12-5 0,2 17-3 0,-2-17-8 15,3 12-11-15,-3-12-26 0,0 0-40 16,0 0-78-16,3 12-18 0,-3-12 37 15,0 0 150-15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46.71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81 97 0,'18'-6'63'0,"-6"5"-3"16,0-4-2-16,4 5-1 15,-16 0-2-15,31-6 1 0,-31 6 0 16,29-9-5-16,-29 9-5 0,26-10-6 16,-26 10-4-16,19-10-7 0,-19 10-4 0,12-9-6 15,-12 9 1-15,0 0-2 0,4-14 1 16,-4 14-1-16,0 0 0 0,0 0-2 15,-12-11 0-15,12 11-1 0,-12-1-4 16,12 1-1-16,-15 2-2 0,15-2-1 16,-17 8-1-16,17-8 1 0,-19 13-2 0,19-13-1 15,-19 18-1-15,11-6 2 0,0 0-3 16,1 3 4-16,1-4-4 16,4 4 1-16,1-2-4 0,3 0 4 15,2-1-4-15,-4-12 2 0,19 18-1 0,-6-13-2 16,5 1 1-16,1-5 2 0,3-1 0 15,1-3-4-15,4-1-5 0,-4-3-9 16,6 3-17-16,-12-13-30 0,14 17-52 16,-7-11-101-16,-10 0 0 0,-2 4 5 15,-12 7 133-15,12-14 79 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46.32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90 12 175 0,'0'0'187'16,"0"0"7"-16,-11-12-126 0,11 12-5 0,0 0-14 16,-10 25-10-16,-1-17-6 0,8 9-7 15,-8-4-3-15,8 7-3 0,-5-3-2 0,4 7-5 16,-2-3-1-16,1 1 1 0,0 1-3 16,2 1-3-16,-1-4-4 0,1 0 0 15,1 0-3-15,1-4 2 16,1-2-5-16,0-14-3 0,2 19-9 0,-2-19-5 15,6 11-15-15,-6-11-13 0,0 0-29 16,6-12-29-16,6 12-50 0,-12 0-52 16,9-17 4-16,-9 17 125 0,8-20 79 15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45.8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355 40 170 0,'12'-13'190'0,"-12"13"0"0,-14-19-127 16,14 19-8-16,0 0-8 0,-12-3-8 16,0-2-10-16,12 5-8 0,-14 3-5 0,14-3 0 15,-18 9-3-15,18-9 1 0,-26 18-4 16,14-5 0-16,-3 0-3 0,1 3 1 15,-1-2-4-15,2 3-1 0,2-3-2 16,3 0 1-16,4-3-1 0,4-11-2 16,-1 15-2-16,1-15-1 0,0 0-1 0,17 7-2 15,-4-8-1-15,-1-5 0 0,2 1 0 16,0-6 2-16,1 3 1 16,-1-5 0-16,0 0 3 0,0 0 0 15,-3-1 3-15,-1 3-1 0,-2-1-1 0,-8 12-1 16,14-17 5-16,-14 17-1 0,8-11-1 15,-8 11 4-15,0 0-1 0,0 0 1 16,0 0 1-16,2 11 0 0,-2-11-1 16,-7 26-1-16,3-10-1 0,-2 4 1 15,1 2-4-15,-1 3 3 0,0 3-6 0,0 3 7 16,-1 0-3-16,0 1-3 0,0 3 5 16,-1-3-5-16,0 0 5 0,-1-1-4 15,1-3 7-15,-1 0-6 16,0-7 3-16,-1 1 3 0,-1-6-3 0,0-2 4 15,-2-2-3-15,-1-4 1 0,-2-5-2 16,-1 0-1-16,-1-6 0 0,-2-5-3 16,0-2-1-16,0-4-3 0,3-2 0 15,0-4-6-15,4 4-4 0,-3-8-12 16,13 13-17-16,-11-15-26 0,19 13-55 0,-2-2-84 16,-4 0 4-16,5 3 0 0,-3-5 192 15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45.29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36 71 149 0,'0'0'73'0,"0"0"-8"15,-9 14-8-15,9-1-4 0,0-13-5 16,-8 20-5-16,8-20-10 0,-8 19-5 16,8-19-6-16,-6 16-2 0,6-16-2 0,0 0-1 15,-5 13-3-15,5-13-3 0,0 0-4 16,0 0-2-16,0 0 0 16,0 0-3-16,10-12 1 0,-10 12-2 15,11-18 0-15,-3 6 1 0,-1-1 1 0,3 1-1 16,-1-4 3-16,0 2-2 0,1-2 5 15,1 3-1-15,-1-1 4 0,2 5-1 16,-12 9 3-16,19-15-3 0,-19 15 1 16,17-2 1-16,-17 2-1 0,0 0-1 15,14 11-3-15,-14-11 1 0,7 18-4 0,-5-7 2 16,0 1-4-16,1 0 0 0,0 2-7 16,-1-1-2-16,2 1-10 0,-4-14-4 15,9 24-17-15,-9-24-13 0,8 18-23 16,-8-18-19-16,0 0-38 0,14 21-58 15,-14-21 7-15,0 0 169 0,0 0 13 16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44.9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145 89 1 0,'0'0'131'0,"0"0"23"0,1-15-108 0,-1 15-3 15,0 0 4-15,14-8-3 0,-14 8-7 16,0 0-10-16,9-18 0 16,-9 18 0-16,4-13 5 0,-4 13 0 15,1-11 1-15,-1 11-1 0,0 0-1 0,0-12-5 16,0 12-3-16,0 0-4 0,-17-12-4 15,17 12-2-15,-14 0-1 0,14 0-4 16,-20 4 0-16,20-4 1 0,-24 12-3 16,13-1 2-16,-3-1-1 0,2 4 1 15,-2-2-5-15,2 5 3 0,1-2-4 0,2 1 0 16,1-1-1-16,2-1 0 16,4-1-1-16,1-1 1 0,3 0-4 15,-2-12-1-15,13 8-3 0,-13-8 1 16,22 3-2-16,-10-5 0 0,3 0-2 0,-3-9 0 15,2 3 2-15,-3 0 1 0,0-3 5 16,-11 11-5-16,18-20 8 0,-11 7-4 16,-2 0 6-16,-5 13-2 0,6-14 5 15,-6 14 0-15,0 0 1 0,5-12-2 16,-5 12 1-16,0 0-2 0,0 0-1 0,-7 12 2 16,7-12-5-16,-6 14 0 0,6-14-1 15,-6 20 5-15,5-8-6 0,1-12 4 16,-1 20-3-16,1-20-2 0,3 20-4 15,-3-20-6-15,9 13-9 0,-9-13-11 16,15 6-19-16,-15-6-20 0,19-2-22 16,-16-9-20-16,13 10-24 0,-16 1-25 15,19-18-6-15,-4 16 162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44.39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0 170 0,'0'0'182'15,"0"0"-10"-15,24 1-115 0,-24-1-18 16,0 0-13-16,0 0-5 0,0 0-17 15,13 3-29-15,-13-3-33 0,0 0-56 16,20 8-73-16,-20-8 6 0,11 5 76 16,-11-5 105-16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44.1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41 0 279 0,'0'0'197'0,"-8"24"3"0,7-8-155 16,1-16-6-16,-12 29-4 0,3-16-10 0,7 4-7 15,-3-4-11-15,3 3-3 0,2-16-3 16,-2 21-5-16,2-21-12 16,3 11-7-16,-3-11-22 0,0 0-23 15,19 6-36-15,-19-6-66 0,5-12-30 0,-5 12 3 16,9-22 175-16,2 18 22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43.88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 55 116 0,'0'0'171'15,"0"0"5"-15,0 0-122 16,0 0-1-16,1 17-3 0,-1-17-5 0,-2 19-5 0,2-19-8 15,-5 28-3-15,-1-14-6 16,7 5-1-16,-5-2-8 0,4 0 2 0,-3-3-6 16,2-1-2-16,1-13-3 0,-2 21 1 15,2-21-1-15,-1 11-1 0,1-11-2 0,0 0 0 16,0 0 0-16,0 0 1 0,0 0 0 16,2-20-3-16,1 7 2 15,0-3-4-15,1-3 5 0,2-1-5 16,0-2 4-16,2 1-5 0,2-2 4 0,0 3-3 15,2 2 3-15,1 3-3 0,1 3 1 16,0 1 0-16,1 4 2 0,-1 3-2 16,-2 0 0-16,0 4 2 0,-1 1-5 15,-11-1 0-15,18 2-9 0,-18-2-4 16,14 8-4-16,-14-8-8 0,14 11-13 0,-14-11-15 16,0 0-25-16,0 0-26 0,0 0-79 15,0 0 0-15,0 0 52 0,0 0 135 16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43.32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104 0 230 0,'-9'15'197'0,"2"-2"6"15,-7-6-138-15,14 15-13 0,-14-7-3 0,12 9-12 16,-9-3-1-16,7 8-15 0,-5-5-6 16,3 2-2-16,-2 0-4 15,3 5 5-15,-1-4-8 0,3-1 0 16,-1-3-4-16,2-1 1 0,2-4-4 0,0-3-2 15,1-2-9-15,-1-13-12 0,5 14-15 16,-5-14-24-16,0 0-41 0,0 0-73 16,0 0-32-16,8-14-3 0,-8 0 99 15,0 14 113-15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42.93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48 226 0,'7'-14'189'0,"-7"14"14"0,22-3-143 16,-22 3-13-16,29-9 1 0,-17-2-3 0,14 12-7 16,-7-7-17-16,7 4-2 0,-5-1-11 15,1 1-8-15,0 4-9 0,-6-5-15 16,5 10-16-16,-21-7-29 0,26 0-39 15,-26 0-58-15,0 0-44 0,18 2 9 16,-18-2 125-16,0 0 76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11.8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15 18 0,'0'0'164'0,"0"0"-6"15,16 7-102-15,-16-7-2 0,0 0 2 16,13-11-3-16,3 12 3 0,-16-1-16 16,25-3-9-16,-13-3-4 0,7 8-8 0,-5-6-4 15,4 4-6-15,-4-1-4 0,-1-1-9 16,1 4-4-16,-14-2-15 16,20 4-18-16,-20-4-22 0,12 1-33 15,-12-1-89-15,0 0 1 0,0 0 28 0,0 0 156 16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36.41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318 40 177 0,'13'-4'76'0,"-13"4"5"0,13-8-2 16,-13 8-5-16,0 0-7 0,0-18-6 0,0 18-8 0,0 0-6 0,0 0-7 31,-16-12-10-31,16 12-6 0,-19 0-5 0,19 0-4 0,-24 6-4 0,11 1-1 15,-1-3-1-15,0 5-2 0,0-1-2 0,0 1 0 16,1 1-3-16,13-10 1 0,-20 18-4 16,20-18 2-16,-11 13-4 0,11-13 3 15,0 0-1-15,0 15 0 16,0-15-3-16,13 1 0 0,-2-2-1 0,1 0-1 16,3 0 0-16,-1-5-1 0,2 5 2 31,-2-6-1-31,1 1 3 0,-2-1-1 0,-1 0 3 0,-12 7 0 0,19-15 0 15,-19 15 1-15,13-19 1 0,-13 19-2 32,8-12 2-32,-8 12 0 0,0 0 1 0,0 0-1 0,0 0 2 0,0 0-2 0,0 0 0 31,0 0 2-31,-5 11-3 0,0 1 1 0,1-1-2 0,-2 3 3 16,0 3-4-16,-1 2 6 0,0 4-4 0,0 1 5 31,-2 2-4-31,1 2 5 0,-2 1-5 0,2 4 6 0,-1-3 2 0,0-1-7 15,-2-1 5-15,1-4-6 0,0-1 7 16,1-4-7-16,-3 0 6 0,1-5-7 16,-1-2 0-16,-2-1 3 0,0-5-1 0,0 1 0 15,-2-5-4-15,1-3 1 0,0-3 3 16,-1-4-6-16,2-2 0 0,-2-5-6 31,16 15-14-31,-24-32-18 0,24 32-44 0,-11-25-92 0,8 5-30 0,4 4 0 31,0-6 58-31,9 9 150 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31.39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40 104 145 0,'-3'26'179'0,"-8"-7"2"0,-3-2-131 16,12 10 2-16,-7-8-9 0,10 5-7 16,-4-8-13-16,7 5-6 0,1-7-9 15,4-2-1-15,3-3-5 0,4-1 3 0,1-4-1 16,3-1-1-16,0-5-1 0,2-3 0 16,-3-2 2-16,2-1 1 15,-3-6 4-15,1 1 0 0,-6-7 6 16,2 1 1-16,-8-5 5 0,2 4-5 0,-8-7 5 15,3 1-8-15,-9 0 4 0,2 2-8 16,-6 1 2-16,0 4-9 0,-3 2 3 16,1 5-4-16,-3 2 1 0,-2 6-1 15,2 2-5-15,-2 2-6 0,2 6-9 16,-5-3-9-16,11 11-23 0,-14-14-28 0,19 14-51 16,3-14-76-16,-17 16-1 0,17-16 8 15,-9 13 197-15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29.93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0 263 0,'0'0'195'0,"0"0"6"16,0 0-151-16,17 0-7 0,-17 0-4 16,20 2-2-16,-20-2-15 0,26 5-6 15,-12-2-7-15,2 0-2 0,-3 2-6 16,0-4-9-16,3 6-19 0,-16-7-34 0,29-2-81 16,-15 4-68-16,-14-2 4 0,21-7-5 15,-21 7 194-15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28.82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227 0 45 0,'0'0'173'0,"0"0"5"16,0 0-96-16,-12-8-15 0,12 8-9 0,0 0-8 16,0 0-9-16,0 0-9 0,0 0-4 15,0 0-5-15,-10 15-2 0,10-15-4 16,-5 16 0-16,5-16-4 15,-6 23-2-15,6-23-2 0,-1 23-3 0,2-12-4 16,4 1 0-16,-5-12-2 0,12 17 1 16,-12-17-2-16,18 12 3 0,-6-10-3 15,0 0 2-15,0-3 0 0,2-2 0 16,-3-1 2-16,0-2-3 0,1-2 2 16,-1-2-3-16,-11 10 3 0,19-21-2 0,-19 21 2 15,15-22-1-15,-15 22-1 0,11-21 0 16,-11 21 1-16,6-15 1 0,-6 15 0 15,4-13 0-15,-4 13 3 0,0 0-3 16,0 0 1-16,0 0 3 0,0 0-2 16,0 0 0-16,0 0 0 0,0 0 0 15,-7 16-4-15,7-16 3 0,-7 17-1 16,2-3 1-16,-1 0-3 0,1 6 6 16,-2 4-7-16,0-1 5 0,-1 6 4 15,0 1-9-15,-1 1 6 0,0 2-6 0,0 0 7 16,-1 1-7-16,1 1 6 0,1 0-7 15,-2-8-3-15,0 2 8 0,0-1-7 16,-2-5 6-16,-1 0-5 0,1-5 2 16,-1-4-2-16,-1-1 4 0,0-2-4 15,-1-5 1-15,0-1-1 0,-1-7-2 0,2-4 0 16,-1-3-3-16,1-2 1 0,-2-7-6 16,4 3-2-16,-2-8-15 15,8 4-7-15,-8-12-23 0,14 17-17 16,-10-18-25-16,14 13-33 0,-3 2-61 0,-1-8-3 15,8 10 144-15,-9-8 55 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28.00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64 6 204 0,'0'0'193'16,"0"0"5"-16,-24-11-137 0,24 11-6 15,0 0-4-15,0 0-6 0,-11 7-8 16,11-7-6-16,-5 17-10 0,3-3-4 15,-3-1-3-15,2 4-1 0,-3 0-5 16,3 2-1-16,-1-1-10 0,0-4-4 16,5 5-18-16,-1-19-17 0,2 30-55 15,-3-13-112-15,1-17-3 0,5 17-7 16,-5-17 79-16,0 0 140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27.72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12 68 0,'0'0'180'0,"0"0"2"15,5 13-98-15,-5-13-14 0,0 0-10 16,-13-3-10-16,13 3-11 0,0 0-8 16,0 0-6-16,0 0-4 0,0 0-4 15,15-6 1-15,-15 6-2 0,19-6 4 16,-3 7 0-16,-3-5-3 0,6 4-5 16,-2-3-2-16,2 2-1 0,1 2-4 15,0 0 0-15,-1-1-2 0,-2 0-1 0,0 1-1 16,-3 0-1-16,-2 0-1 0,-12-1-2 15,20-1-3-15,-20 1-3 0,0 0-6 16,0 0-8-16,12-1-12 0,-12 1-16 16,0 0-18-16,-13-8-27 0,13 8-29 15,0 0-71-15,0 0-2 0,-8 11 61 0,8-11 137 16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26.5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154 31 148 0,'0'0'168'16,"-5"-14"-87"-16,5 14-10 0,0 0-9 16,0 0-6-16,-15-12-11 0,15 12-6 15,-13-3-7-15,13 3-3 0,-16-2-2 16,16 2 0-16,-17 2-3 0,17-2-2 0,-19 10-3 16,19-10-3-16,-19 16-3 0,9-5-1 15,10-11-2-15,-18 25-1 0,10-14-4 16,2 3 2-16,1-2-4 0,3 1 2 15,2-13-2-15,1 22-1 0,-1-22-1 16,9 19 1-16,-9-19-2 0,20 15 1 16,-8-11-2-16,2 0 0 0,6-2-5 15,-2-3-5-15,6 3-11 0,-8-10-12 16,11 13-26-16,-16-20-43 0,12 8-74 16,-4 1-38-16,-7-4 11 0,3 4 100 0,-11-6 104 15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26.13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39 42 152 0,'0'0'160'15,"-3"-16"-66"-15,3 16-52 16,0 0-1-16,0 0-1 0,-2-16-3 15,2 16-8-15,0 0-4 0,14-4 0 0,-14 4 3 16,14-6 0-16,-14 6 0 0,17-1-6 16,-17 1 1-16,21 4-1 0,-21-4 0 15,20 8-5-15,-20-8-2 0,19 15-1 16,-19-15-5-16,16 23 2 0,-11-10-6 16,-1 4 2-16,-2 0-5 0,-1-1 3 0,-2 1-5 15,-2 0 1-15,-2-2-1 0,-2-1 2 16,0 0-3-16,-1-3 2 0,8-11-2 15,-21 21 2-15,21-21-3 0,-22 10-1 16,22-10-5-16,-23 7 1 0,23-7-9 16,-24-4-4-16,24 4-4 0,-21-11-5 15,21 11-8-15,-16-15-11 0,16 15-13 16,-9-17-18-16,9 17-6 0,3-12-29 16,-3 12-49-16,0 0-17 0,6-20 151 15,6 26 29-15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25.43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85 0 236 0,'0'0'195'0,"0"0"4"16,7 16-135-16,-18-16-8 0,12 14-8 15,-1-14-3-15,-10 25-7 0,0-12-14 16,4 5-4-16,-1 0-8 0,2 3 2 0,-3-3-10 16,-1 1-1-16,1-1-9 0,0-5-5 15,5 6-19-15,3-19-22 0,-6 25-47 16,0-13-101-16,6-12-6 0,2 15-12 15,-2-15 83-15,5 12 135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25.14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36 0,'0'0'167'0,"0"0"1"0,20 5-97 0,-20-5-7 16,0 0-5-16,0 0-5 0,0 0-5 16,0 0-8-16,0 0-5 0,0 0-6 15,0 0 0-15,0 0-3 0,19 6 0 16,-19-6-2-16,19 2-4 0,-6-4-3 16,3 5-1-16,0-5-5 0,3 4-2 0,-1-5-1 15,3 4-3-15,-2-1 0 0,0 1-2 16,-2-1-1-16,1 1-2 0,-4 0 1 15,-1-1-1-15,-13 0 0 0,19 2 1 16,-19-2-2-16,12 1 1 0,-12-1-1 16,0 0 0-16,0 0 0 0,0 0-3 15,0 0-6-15,0 0-6 0,0 0-7 16,0 0-9-16,0 0-18 0,0 0-22 16,0 0-32-16,-13-3-50 0,13 3-53 15,0 0 0-15,0 0 77 0,0 0 129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09.4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24 115 0,'0'0'165'16,"0"0"0"-16,15-9-122 0,-15 9-1 15,15-3 1-15,-15 3 0 0,24-5-14 0,-13 1-10 16,6 3-15-16,-1 2-18 0,-2-4-27 16,7 7-41-16,-6 4-83 0,-15-8-21 15,21 1 7-15,-21-1 179 0,0 0 0 16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24.38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272 37 143 0,'15'-6'163'15,"-15"6"-64"-15,0 0-40 0,0 0-4 16,0 0 0-16,0 0-6 0,-7-14-5 16,7 14-7-16,0 0-2 0,0 0-5 0,0 0-2 15,0 0-7-15,0 0 1 0,0 0-6 16,-12-13-2-16,12 13-1 0,-13-1-3 15,13 1-1-15,-16-2-3 0,16 2 2 16,-20-1-5-16,7 2 2 0,-1-1-2 16,1 1-1-16,0 1-1 0,0 0 0 15,1 3-1-15,-2-1 1 0,2-2-1 16,12-2-2-16,-18 14 1 0,18-14 0 16,-16 13-1-16,16-13 2 0,-12 12-1 15,12-12 1-15,-4 14-2 0,4-14 2 0,0 13-1 16,0-13 3-16,6 18-3 0,-6-18-1 15,13 18 1-15,-13-18 2 0,17 17-2 16,-17-17 2-16,21 17-2 0,-10-8 2 16,2-2-2-16,-2 1 3 0,-11-8-3 15,22 17 3-15,-22-17-3 0,19 17 1 0,-19-17-2 16,16 17 2-16,-16-17-1 0,8 15 3 16,-8-15-2-16,3 18 0 15,-3-18-1-15,-3 19 1 0,3-19 1 16,-9 14 0-16,9-14-1 0,-12 15 0 0,12-15-1 15,-18 10 3-15,5-8-3 0,-1-2 3 16,-1 3-2-16,-2-5 1 0,-1 0-1 16,-2-4 0-16,2-1-1 0,-1-1-5 15,5 2-3-15,-1-5-10 0,15 11-15 16,-20-21-24-16,20 21-43 0,0 0-107 0,-1-20 6 16,1 20-5-16,8-19 128 15,-8 19 79-15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21.38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46 0 1 0,'0'0'150'15,"0"0"18"-15,0 0-101 0,0 0 0 16,0 0-2-16,0 0 2 0,0 0-7 15,0 0-10-15,10 18-7 0,-10-18-8 16,-2 21-2-16,2-21-6 0,-3 30-4 16,-2-11-10-16,1-1 0 0,-2 2-9 0,1 1 1 15,-2-1-5-15,1 0-1 0,2-1-11 16,-3-6-9-16,10 7-34 0,-3-20-73 16,-10 19-72-16,10-19-9 0,1 13 6 15,-1-13 142-15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19.44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0 183 0,'0'0'190'0,"0"0"3"0,6 20-115 15,-6-20-26-15,0 0-7 16,0 12 1-16,9 2-1 0,-9-14-14 16,7 19-6-16,-7-19-9 0,14 21-3 0,-7-8-5 0,2-1-1 15,-9-12-5-15,17 21-4 0,-3-8-7 16,-14-13-9-16,24 21-19 15,-24-21-48-15,19 0-98 0,-8 8-32 16,-11-8 8-16,17 8 30 0,-17-8 177 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19.07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136 13 1 0,'0'0'117'0,"-14"-5"32"16,14 5-94-16,-13-1-11 15,13 1 1-15,-14 4-1 0,14-4 3 16,-14 12-1-16,4-6-5 0,6 8-3 15,-9-4-5-15,8 9 1 0,-7-2-4 0,8 5 1 16,-6-5-9-16,5 5 2 0,-3-4-10 16,4 4 1-16,-1-4-7 0,4 1 1 15,1-4-7-15,1 0 1 0,4-2-4 16,-1 0 0-16,-4-13 0 0,18 21 1 16,-18-21-1-16,23 15 1 0,-9-10-1 0,-1-3 0 15,3-4-2-15,4-2 0 16,-2-3-1-16,2-4-2 0,1-2 2 15,0-4-3-15,1-2 4 0,-4-1-3 16,-1 1 6-16,-3-2-3 0,-1 0 6 0,-4 1-4 16,-3-1 9-16,-4 2-3 0,-3 1 6 15,-2 2-3-15,-6-2 6 0,0 6-4 16,-6-3 4-16,3 4-3 0,-5 2-1 16,1 4-3-16,-4-4 0 0,0 10-3 15,1-1-2-15,1 0-2 0,-1 7 0 0,2 0 0 16,1 1-6-16,0-1-8 0,7 9-15 15,-6-11-19-15,14 15-37 0,-13-14-36 16,14-6-87-16,-10 17-2 16,10-17 12-16,0 25 198 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16.19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227 15 115 0,'0'0'53'15,"0"0"3"-15,0 0 5 0,0 0-6 16,-5-15 2-16,5 15-3 0,0 0-1 16,0 0-6-16,0 0-4 0,-5 14-6 15,5-14-4-15,-8 16-2 0,8-16-7 0,-12 26 0 16,1-13-2-16,6 8 0 0,-7-5-4 15,4 9-1-15,-6-4-5 0,4 2 1 16,-4-1-2-16,2 0-1 0,-2 0-4 16,2 3 4-16,-2-7-7 0,3 2 6 15,-2-2-6-15,2-3 3 0,1-1 4 16,2 2-9-16,8-16 8 0,-12 18-9 16,12-18 8-16,-6 13-9 0,6-13 8 15,0 0-12-15,0 0 3 0,0 12 1 16,0-12 0-16,0 0-3 0,0 0-1 0,15-1 3 15,-15 1 2-15,15-4 5 0,-15 4-12 16,22-10 13-16,-11 7-6 0,2 1 2 16,1-1-2-16,0 2 3 0,1-1-9 15,0 0 6-15,0 2 0 0,1 1 1 16,-1-2-7-16,-2-1 9 0,0 3-2 16,-1-3-3-16,-12 2 3 0,19 0-1 15,-19 0 1-15,12 0 0 0,-12 0 3 16,0 0-9-16,13 4 1 0,-13-4-18 15,0 0-14-15,0 0-45 0,16 2-80 0,-16-2-51 16,0 0 2-16,0 0 16 0,0 0 194 16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9:02.20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64 52 223 0,'0'0'172'15,"2"-12"-64"-15,-2 12-70 0,0 0 0 16,-3 14-3-16,3-14-4 0,-6 13-7 15,6-13-7-15,-1 13-3 0,1-13-6 0,3 15-5 16,-3-15 2-16,11 12-6 0,-11-12 2 16,16 8 1-16,-16-8-1 0,20 0 2 15,-20 0 6-15,18-9 6 0,-18 9-1 16,13-12 5-16,-13 12-6 0,8-17 6 16,-10 3-5-16,2 14 4 0,-2-16-6 0,2 16 0 15,-7-20-5-15,7 20 2 16,-13-16 0-16,13 16-3 0,-16-10-1 15,16 10-2-15,-20-2-6 0,8 3-8 16,4 10-17-16,-7-9-23 0,13 16-45 0,-10-7-113 16,2 1 1-16,1 2 1 0,-2-4 115 15,5 6 92-15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9:01.8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36 67 131 0,'-12'10'158'0,"13"5"-76"0,-4 7-28 15,-6-3-5-15,7 4-5 16,-6-7-10-16,9 7-5 0,-5-8-10 15,5 2-2-15,-1-5-6 0,4 1 1 16,-4-13-7-16,9 19 1 0,-9-19-5 0,15 9 1 16,-15-9 0-16,22 0 0 0,-10-4 2 15,2 0 0-15,-1-6 6 0,2 0 1 16,-4-4 5-16,4 2-2 0,-7-5 7 16,5 1-1-16,-8-8 6 0,4 6-4 15,-8-7 0-15,4 4-4 0,-8-3 4 0,3 6-5 16,-8-3 1-16,5 7-5 0,-9 2 1 15,12 12-7-15,-24-12 1 16,10 9-3-16,-1 3-1 0,1 3-4 16,0 1-6-16,-2 0-5 0,16-4-14 0,-24 9-11 15,25 4-26-15,-14-15-29 0,20 14-47 16,-7-12-64-16,0 0-5 0,9 12 32 16,-9-12 175-16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9:01.50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182 79 59 0,'14'-7'167'0,"-14"7"-2"15,2-15-105-15,-2 15-1 0,9-11-2 16,-9 11-7-16,0 0-6 0,12-10-8 16,-12 10-3-16,0 0-4 0,-2-11-3 0,2 11-4 15,0 0-2-15,0 0-5 0,-15-10-4 16,15 10-3-16,-15-8-2 15,15 8-1-15,-22-5-1 0,10 5 1 16,-1-1 0-16,1 1-1 0,-1-1 1 0,1 1-2 16,0 1 0-16,12-1 0 0,-17 4 0 15,17-4-2-15,-12 5 0 0,12-5-1 16,0 0-3-16,-10 18 3 0,10-18 0 16,0 18 1-16,2-5-4 0,1 0 4 15,0 1-4-15,2 5 5 0,0-1-3 0,1 2 4 16,-1 1-5-16,1 1 3 0,-2-1-1 15,0 3-1-15,0-1 0 0,-2-4 2 16,0-2-5-16,-2 0 3 16,0-2-1-16,-2-2 4 0,-2-1-5 0,4-12 7 15,-8 14-6-15,8-14 4 0,-13 11 1 16,13-11-1-16,-16 3-2 0,16-3 0 16,-16-3 3-16,16 3-3 0,-18-13 2 15,18 13-3-15,-16-19 2 0,11 7-2 16,2-2 3-16,1 0-3 0,3-3 1 0,0 2-1 15,6-3 2-15,0 0-2 0,2 0 3 16,2 2-3-16,3-1 0 0,-1-1-7 16,6 5-3-16,-2-7-14 0,7 10-9 15,-9-9-20-15,13 13-23 0,-15-14-27 16,11 9-62-16,-2 2-30 0,-10-5 2 16,6 10 155-16,-11-9 39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9:00.92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139 0 109 0,'0'0'181'0,"0"0"9"0,0 0-97 0,-15 9-24 15,17 4-10-15,-16-6-6 0,11 11-11 16,-11-5-4-16,7 7-12 16,-8-1-4-16,8 3-3 0,-4 2-7 0,2 2 2 15,1-1-8-15,1-1 1 0,-1-2-5 16,2-1 3-16,1 0-4 0,0-5 5 16,1-2-7-16,2-2-2 0,2-12-8 15,-4 14-8-15,4-14-16 0,0 0-21 16,13 14-30-16,-13-14-36 0,0-18-87 0,0 18 1 15,11-17 8-15,1 10 197 0,-8-12 3 16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9:00.41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17 67 0,'0'0'176'16,"0"0"3"-16,10 14-103 0,-10-14-8 15,0 0-2-15,0 0 2 0,23-1-1 16,-23 1-17-16,18-7-12 16,-18 7-6-16,23-6-7 0,-23 6-8 0,24-7-6 15,-24 7-6-15,21-3 0 0,-21 3-6 16,17-2-7-16,-17 2-15 0,11-4-18 16,2 15-38-16,-13-11-69 0,0 0-63 15,0 0-5-15,0 0 5 0,14-7 200 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8:59:18.701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22 1 41 0,'0'0'138'0,"0"0"4"0,0 0-89 15,0 0 6-15,0 0-5 0,0 0-4 16,-13-4-2-16,13 4-4 0,0 0-3 15,0 0-1-15,0 0-7 16,0 0-7-16,0 0-6 0,0 0-8 0,0 0-4 16,0 0-5-16,0 0-1 0,-1 11-2 15,1-11-2-15,-3 16 3 0,3-16-1 16,-1 23 3-16,-1-10-2 0,1 2 2 16,0 2 9-16,1 0-6 0,0 2 5 15,0-3-9-15,0 1 5 0,2-1-6 0,-1-1 6 16,1-1-7-16,-1-2-1 0,-1-12-3 15,3 19 3-15,-3-19 1 0,4 15 3 16,-4-15-2-16,3 11-1 0,-3-11 1 16,0 0-1-16,0 0 0 0,0 0 0 15,0 0 1-15,0 0-1 0,0 0 0 0,11 11 3 16,-11-11-2-16,0 0-2 16,0 0 3-16,16 6 0 0,-16-6-1 15,12 3-4-15,-12-3 5 0,15 2-4 16,-15-2 3-16,17 2-3 0,-17-2 1 0,19 0-1 15,-19 0 2-15,19-1 3 0,-19 1-4 16,16-1-5-16,-16 1-13 0,16 1-16 16,-16-1-25-16,12-2-65 0,-12 2-65 15,0 0-10-15,12 3 5 0,-12-3 157 16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09.2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30 3 1 0,'-11'-4'91'0,"11"4"53"0,0 18-100 0,0-18 5 16,-7 13 4-16,7-13-2 0,-5 14-4 16,5-14-8-16,-5 17-3 0,5-17-8 15,-2 20-1-15,2-20-5 0,-1 23-8 16,1-12 0-16,1 2-8 0,-1-2 2 16,0-11-7-16,1 19 6 0,-1-19-8 0,3 14-8 15,-3-14-10-15,0 0-20 0,0 0-23 16,5 14-27-16,-5-14-44 0,0 0-49 15,0 0 35-15,0 0 147 0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9:00.1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33 217 0,'0'0'191'0,"0"0"1"0,0 0-125 16,0 0-13-16,0 0-3 0,0 0-5 15,0 0-6-15,0 0-8 0,14-7-3 0,-14 7-5 16,15-2 0-16,-3 1-7 0,-12 1-6 16,22-4-3-16,-11-1-3 0,2 3 0 15,-1-1-3-15,-1-2 1 0,-11 5-4 16,17-4-3-16,-17 4-4 0,0 0-9 16,17 1-11-16,-17-1-16 0,0 0-24 0,0 0-33 15,0 0-50-15,0 12-63 16,0-12 1-16,-13 12 45 0,0-11 168 15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59.67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101 60 253 0,'0'0'174'0,"-2"-17"-71"15,2 17-81-15,0 0 1 0,-7 17 0 16,7-17-2-16,-6 17-9 0,6-17-3 16,-2 20-7-16,2-20 1 0,1 19-4 15,-1-19 4-15,6 15-5 0,-6-15 2 16,12 8 3-16,-12-8-1 0,15 0 1 15,-15 0 3-15,18-6 3 0,-18 6 4 0,16-14 9 16,-16 14-2-16,12-19 5 0,-11 5-9 16,-1 14 12-16,4-24-12 0,-2 12 7 15,-6-2-11-15,4 14-1 0,-9-19-8 16,9 19 2-16,-17-14-1 0,17 14-2 16,-23-5-1-16,11 7-1 0,-1 3-8 15,-1-2 0-15,2 8-3 0,-4-6-21 16,12 14-28-16,-14-15-55 0,4 7-87 15,9 3-1-15,5-14 1 0,-10 23 175 16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59.3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 74 153 0,'0'0'176'0,"-9"23"3"16,10-4-136-16,-11-7-5 0,10 10-1 15,-7-8-9-15,9 6-3 0,-4-6-14 16,4 3-3-16,0-4-6 0,-2-13 0 16,11 17-1-16,-11-17 1 0,16 10-1 0,-16-10-1 15,19 3 1-15,-6-4-1 0,-1-3 2 16,1-1-1-16,0-1 3 15,-1-3-3-15,-12 9 1 0,23-23 1 16,-14 10 3-16,0 0 1 0,-5-4 6 0,2 1 0 16,-4-5 2-16,3 4 0 0,-8-7 9 15,5 8-5-15,-7-7 4 0,5 8-5 16,-7 0-1-16,7 15-5 0,-14-17-2 16,14 17-2-16,-18-6-4 0,18 6-3 15,-24 6 3-15,11-1-6 0,1 3-4 0,-1 2-3 16,13-10-8-16,-25 16-12 0,22 1-24 15,-10-18-28-15,17 16-54 0,-4-15-72 16,0 0 0-16,0 0 25 16,14 5 182-16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58.91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227 110 169 0,'0'0'73'0,"11"-8"-6"0,-11 8-3 0,0 0-6 16,6-21-2-16,-6 21-6 0,3-14-2 16,-3 14-8-16,1-17-4 0,-1 17-4 15,-4-13-2-15,4 13-7 0,-6-13-2 16,6 13-7-16,0 0 3 0,-16-12-5 15,16 12 1-15,-17-6-6 0,17 6 0 0,-19-6 0 16,6 5 3-16,1 3-1 0,-2 0-4 16,0 2 0-16,-1 3 0 0,0 2 1 15,-1 2-4-15,0 0 2 0,0 3-8 16,3-1 8-16,-1 1-4 0,3 0 3 16,3-1-4-16,8-13 2 0,-9 20-2 15,9-20 2-15,4 15-2 0,-4-15-3 16,16 10 2-16,-16-10 0 0,22 4-2 15,-9-4-1-15,3-2 2 0,0-3-1 16,1 2 0-16,-2-7 2 0,1 2-1 0,-1-2-5 16,-1 0 7-16,-2-1 0 0,-2-1 1 15,-10 12-2-15,16-21 5 0,-16 21-3 16,11-14 0-16,-11 14 4 0,0 0-3 16,0 0 1-16,0 0 1 0,0 0-1 15,0 0 0-15,0 0 1 0,0 0 2 0,0 0-1 16,0 0 3-16,0 0 0 0,2 13 0 15,-2-13 6-15,-8 22-7 0,3-3 4 16,-2 1-3-16,2 5 2 16,-3 0-5-16,2 4 0 0,-1-5-2 0,0 5-2 15,1-3 1-15,0-2 1 0,1-4-5 16,2 0 6-16,0-5-6 0,3-15 0 16,-3 24-16-16,3-24-7 0,1 17-20 15,-1-17-40-15,0 0-50 0,0 0-82 16,12-2 7-16,-12 2 5 0,7-12 206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58.10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61 15 218 0,'0'0'189'0,"0"0"-1"0,-13-15-138 15,13 15-4-15,0 0-2 0,0 0-2 16,0 0-5-16,0 16-7 0,0-16-6 16,-4 21-3-16,-2-7-5 0,4 6 0 15,-2 2-10-15,0 3 3 0,-2-2-7 16,2 3 2-16,1-2-8 0,-2-3-1 15,4 3-18-15,-6-11-19 0,13 10-50 0,-12-5-114 16,6-18-3-16,-2 19-7 0,2-19 72 16,0 0 144-16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57.8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12 62 0,'0'0'167'0,"0"0"8"0,5 12-110 15,-5-12-2-15,0 0-4 0,0 0-6 16,0 0-5-16,0 0-8 0,0 0-8 16,0 0-3-16,0 0-2 0,-4-14-4 15,4 14 0-15,0 0 0 0,18 0-7 16,-18 0-1-16,16-2 0 0,-4 0-2 15,2 0-3-15,0 4 1 0,3-3-2 16,-1-1-2-16,4 3 3 0,-2-2-5 0,2 1-1 16,-1-2-2-16,-1 2 0 0,-1 3 1 15,-2-8 0-15,-3 7-3 0,-12-2 3 16,19-4-4-16,-19 4 1 0,0 0-2 16,12 3 1-16,-12-3-8 0,0 0-5 15,0 0-5-15,0 0-9 0,6 15-8 0,-6-15-13 16,0 0-17-16,0 0-23 0,0 0-24 15,0 0-57-15,0 0-30 0,-11 2 6 16,11-2 169-16,0 0 25 16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56.86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197 46 34 0,'15'4'139'0,"-18"-16"-2"0,3 12-122 16,0 0 3-16,6-13 5 0,-6 13 2 15,0 0 6-15,0 0-2 0,-6-13 4 0,6 13-2 16,-12-5 3-16,12 5-3 0,-18-4-2 16,18 4-2-16,-22-1 0 0,22 1-4 15,-24 3-2-15,24-3-4 16,-24 7-3-16,24-7-2 0,-21 7-3 0,21-7-1 15,-16 7-5-15,16-7 0 0,-11 5-3 16,11-5 1-16,0 0-2 0,0 0 2 16,0 0-2-16,-2 15 1 0,2-15 1 15,0 0-1-15,18 17 1 0,-18-17 2 16,20 18 0-16,-9-6 1 0,2-1-2 0,1 2 3 16,-1 0-2-16,-2 3 4 0,-2 1-4 15,-1-1 4-15,-1-2-2 0,-2 3 3 16,-5-4-1-16,0 1 0 0,-4-2-3 15,4-12 2-15,-11 19-1 0,11-19-1 16,-18 15-3-16,7-9 1 0,-2-3-3 16,-1 0 1-16,-1-1-5 0,-1-4-7 15,2 2-15-15,-5-11-22 0,19 11-37 16,-23-7-89-16,11-6-23 0,12 13-4 16,-18-26 97-16,18 26 105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56.42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 40 257 0,'0'0'181'0,"-13"6"-1"16,13-6-123-16,0 0-38 0,0 0 3 15,0 0 2-15,11-11 4 0,1 14-1 16,-12-3-4-16,24-5 0 0,-11-1-3 16,8 5-4-16,-1-5-3 0,3 2-9 15,1 1-9-15,0-5-14 0,4 9-18 16,-10-11-33-16,15 13-42 0,-13-2-83 16,-2-2-15-16,0 1 9 0,-6-3 157 0,3 7 44 15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56.1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93 0 184 0,'8'13'176'0,"-8"-13"-1"16,-12 5-138-16,13 9-2 0,-1-14 4 15,-7 24 5-15,-5-12-3 0,11 9-2 16,-10-5-10-16,8 9 1 0,-7-7-10 16,5 5 3-16,-4-5-11 0,4 4 1 15,-3-4-6-15,5-2 0 0,-2-2-5 0,1-1 1 16,4-13-7-16,-7 22 1 0,7-22-5 16,0 0-10-16,1 16-20 0,-1-16-20 15,0 0-36-15,0 0-74 16,1-11-31-16,-1 11-7 0,2-24 87 0,5 12 119 15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55.83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0 160 0,'0'0'162'16,"0"0"-4"-16,0 0-122 0,0 0-2 15,0 0 4-15,0 0 5 0,12 5 5 16,-12-5-6-16,7 13 1 0,-7-13-3 0,11 23-6 16,-7-10-13-16,6 6-3 0,-3-2-7 15,3-1-1-15,-2 3-3 0,1-3-7 16,2 0-9-16,-3-3-2 0,6 4-12 15,-14-17-23-15,22 24-33 0,-22-24-52 16,0 0-67-16,18 12-9 0,-18-12 14 16,14 4 186-16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08.8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3 188 0,'0'0'177'0,"0"0"-1"15,3 10-142-15,-3-10 6 0,0 0 0 16,0 0-2-16,17-5 2 0,-17 5-11 16,23-3 2-16,-11-1-11 0,7 6-3 0,-1-4-12 15,3 3 5-15,-2-2-4 0,1 2-2 16,-3 0-4-16,-1-2 1 16,-1 2-3-16,-15-1-4 0,21 0-1 15,-21 0-11-15,12 3-7 0,-12-3-24 0,0 0-20 16,0 0-29-16,0 0-23 0,0 0-54 15,-13-2-12-15,13 2 89 0,0 0 98 16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55.38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104 30 53 0,'0'0'157'15,"0"0"6"-15,7 13-116 0,-7-13 1 0,0 0 1 16,-16 12 3-16,17 2-1 0,-1-14-10 16,-14 21-4-16,14-21-7 0,-11 30-3 15,3-17-7-15,7 6 0 16,-6-4-9-16,4 2 0 0,0-4-7 0,4 2 1 15,2-4-4-15,-3-11 2 0,7 19-5 16,-7-19 5-16,16 7-4 0,-3-5 1 16,0-4 2-16,4 0-1 0,-4-3 2 15,5-2-2-15,-3-4 3 0,1 1-6 16,-1-3 3-16,-1-4 0 0,0 2 2 0,-4-5-4 16,0 1 3-16,-3-1-1 0,-3 1 8 15,-1 1 1-15,-5 1 4 0,-1 5-6 16,-5-3 5-16,8 15-3 0,-19-19 1 15,19 19-3-15,-27-10-6 0,11 11-2 16,-1-1 0-16,-2 3 2 0,-2 3-4 16,-3 3 1-16,2 2-3 0,3 2-5 15,2 5-13-15,-1-7-17 0,11 13-27 16,-9-16-31-16,16 13-68 0,0-3-43 16,-2-2 3-16,3 2 91 0,-1-18 114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54.86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181 0 1 0,'0'0'146'15,"0"0"2"-15,0 0-94 0,0 0-5 16,0 0 3-16,0 0 0 0,0 0-1 16,-6 13-8-16,6-13-4 0,0 0-4 15,0 0-3-15,-7 12-6 0,7-12 0 0,0 0-4 16,-13 16 1-16,10-1-6 0,-4-3-2 16,0 7-2-16,-1-1 1 15,1 2 0-15,-4 4-4 0,3 3 1 16,-4-1-6-16,4 3 3 0,-4-1-4 0,4 0 3 15,-3-2-6-15,2-1 6 0,0-1-9 16,1-3 5-16,0-4-3 0,1 0 2 16,1-5 5-16,6-12-6 0,-6 18-4 15,6-18 2-15,0 0 4 0,0 0-3 16,0 0 0-16,0 0-1 0,0 0-7 0,15-3 6 16,-15 3 4-16,15-5-2 0,-15 5-2 15,19-4 2-15,-6 3-4 0,0 4 5 16,0 3 7-16,2-2-3 0,-1 3-6 15,0-1 1-15,0-1-2 0,0 3 4 16,-2-3 0-16,0-2-3 0,-1-1-5 16,-11-2-4-16,21 5-1 0,-21-5-19 15,18 1-14-15,-18-1-38 0,15-6-46 16,-15 6-81-16,7-12 4 0,-7 12-2 16,3-16 206-16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53.83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21-1 119 0,'0'0'156'15,"0"0"0"-15,1 13-132 16,-1-13-4-16,0 0 0 0,-7 12 0 15,7-12 1-15,0 0 0 0,0 0-7 0,0 0-4 16,0 0 4-16,0 0 2 0,0 0 0 16,0 0 2-16,0 0 2 0,0 0-8 15,0 0 7-15,0 0-1 0,3-11 3 16,-3 11-7-16,0 0 2 0,-2-12-5 16,2 12 3-16,0 0 2 0,0 0-2 0,0 0-6 15,0 0-3-15,0 0-2 0,-12 5-1 16,12-5 3-16,0 0-11 0,-4 14-9 15,4-14-22-15,1 11-35 0,-1-11-93 16,0 0-34-16,5 14 0 0,-5-14 50 16,16-4 149-16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53.4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59 1 147 0,'0'0'158'0,"-18"-4"9"0,18 4-139 15,-11 5-6-15,11-5 3 0,0 0 4 16,-15 5 0-16,15-5 3 0,0 0-8 16,-9 14 0-16,9-14-1 0,0 0-6 0,0 0-7 15,-6 13-1-15,6-13-3 0,0 0-4 16,0 0-2-16,0 0-1 0,0 0-5 15,0 0 6-15,0 0 2 0,13 5-1 16,-13-5 3-16,0 0 3 0,0 0-1 16,13-11 0-16,-13 11 2 0,0 0 0 15,0 0 2-15,9-14 2 0,-9 14 1 16,0 0-7-16,0 0 3 0,0 0-2 16,0 0-2-16,0 0 0 0,0 0-4 15,0 0 1-15,0 0-5 0,0 0-3 0,-8 14-7 16,8-14-8-16,1 12-14 0,-1-12-36 15,0 0-37-15,5 15-97 0,-5-15 6 16,0 0 4-16,0 0 195 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8:52.9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59 13 158 0,'0'0'78'0,"0"0"-3"16,0 0-7-16,-12-14-2 0,12 14-11 16,0 0 1-16,0 0-11 0,0 0 1 15,0 0-19-15,0 0 5 0,0 0-6 16,-15 9-3-16,15-9 0 0,0 0-5 16,-8 15 1-16,8-15-9 0,0 0 7 0,-13 12-7 15,13-12 0-15,-8 14-5 0,8-14-2 16,-2 13-2-16,2-13 0 0,-1 12 2 15,1-12 0-15,0 0-3 0,0 0 0 16,6 11 3-16,-6-11 1 0,0 0-3 16,0 0 0-16,0 0 1 0,11-12-4 15,-11 12 4-15,0 0 0 0,7-20-3 16,-7 20 1-16,0 0 2 0,3-15 0 16,-3 15-2-16,0 0 0 0,0 0 1 15,-3-12-1-15,3 12 0 0,0 0-5 0,0 0-7 16,0 0-9-16,-4 13-22 0,4-13-31 15,0 0-60-15,-3 18-67 0,3-18-8 16,-3 14 14-16,3-14 195 16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29:32.286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-2 379 121 0,'0'0'156'15,"0"0"-2"-15,0 0-118 0,0 0-31 16,0 0 1-16,0 0 3 0,0-12 6 0,0 12 7 16,0 0 8-16,0 0 4 15,0 0 6-15,0 0 1 0,0 0 1 16,0 0 1-16,0 0-6 0,0 0-7 15,0 0-6-15,0 0-6 0,0 0-5 0,0 0-3 16,0 0-3-16,0 0-3 0,0 0 1 16,0 0 0-16,0 0-2 0,0 0 0 15,0 0-1-15,0 0 4 0,0 0 2 16,1 13 1-16,-1-13-3 0,3 25 1 16,-2-11-1-16,1 5-2 0,1 1 1 0,2 1-1 15,-3-3-4-15,4 2 1 0,-3-3-1 16,0-2 2-16,1 0-2 0,-1-3 5 15,-3-12-6-15,3 18 4 0,-3-18-3 16,0 0 0-16,5 12 1 0,-5-12-2 16,0 0 2-16,12-12 1 0,-2-5 0 15,5-5-5-15,5-9 6 0,7-9-12 16,9-6 1-16,5-13-15 0,16 5-27 16,-9-17-50-16,12 11-115 0,8 4-6 15,1 0 0-15,0 14 84 0,-9 2 137 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9:10.33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44 0 115 0,'0'0'171'0,"-10"17"-1"0,17-6-121 15,-19-5-11-15,9 10 3 0,-9-9-4 0,9 10-3 16,-5-6-9-16,6 4-10 0,2-15-1 16,-2 21-5-16,2-21 2 0,7 15-8 15,-7-15 5-15,13 6-8 0,-13-6-3 16,21-6 7-16,-21 6-3 0,23-12 8 16,-23 12-1-16,17-17 7 0,-11 5-4 0,-6 12 8 15,8-21 0-15,-8 21-4 0,-2-20-1 16,2 20-4-16,-9-16-3 0,9 16-4 15,0 0-6-15,-18-15-14 0,18 15-21 16,-15-2-41-16,15 2-119 0,0 0-6 16,-12 5 4-16,12-5 68 0,0 0 132 15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9:09.99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121 38 251 0,'0'0'188'0,"0"0"-6"0,-20 3-151 0,20-3 1 15,-16 14-2-15,9 2-1 0,-6-4-6 16,4 8-3-16,-4-1-7 0,3 3 3 15,-1-1-4-15,4 3 2 0,-1-1-6 16,5 0 1-16,-1-4-5 0,5-1 1 16,2-4-3-16,4-1 1 0,-7-13-3 15,19 17 1-15,-6-13-1 0,1-3 1 16,1-1-1-16,4-3-1 0,-3-1 1 16,2-4-1-16,1-3 3 0,0-1-3 15,-3-2 2-15,-1-3-2 0,-2 1 2 0,-2-5 1 16,-3 1 0-16,-1-1-3 0,-6-2 4 15,-3 1-3-15,-2-1 4 0,-3 2-4 16,-2 1 4-16,-3 2-4 0,-1 4 3 16,-1 4-5-16,0 3-5 0,0 0-8 15,14 7-17-15,-26-9-31 0,26 9-61 16,0 0-76-16,0 0-9 0,0 0 10 16,0 0 160-16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9:09.56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206 149 1 0,'-5'-12'66'0,"18"17"78"0,-13-5-92 16,13-8-7-16,-13 8 5 0,11-14-2 15,-11 14 3-15,15-13-9 0,-15 13-5 16,14-17-2-16,-14 17-4 0,10-20-3 0,-10 20 3 16,5-20-5-16,-5 20 0 0,-4-19-4 15,4 19 2-15,-13-15-8 0,13 15 1 16,-22-10-2-16,10 8-6 15,-4-1-2-15,1 2-2 0,-1 1 2 0,-1 2-2 16,-1 1-2-16,1 0 2 16,0 2 0-16,0 1-1 0,1 1-1 0,0 1-3 15,1 1-1-15,3-1 3 0,1 5 5 16,1-1-10-16,2 0 6 0,3 0-6 16,1 2 8-16,3-1-7 0,2-1 7 0,1 1-9 15,-2-13 2-15,12 19 2 0,-12-19-3 16,24 14 3-16,-9-10-3 0,2-1 0 15,1-1-4-15,2-3 2 16,0-1 0-16,0-1-2 0,0-1 3 0,-1-5-1 16,-2 1 1-16,0-3 1 0,-1 1 5 15,-3-3-2-15,0 1-5 0,-4-2 9 16,0 1-9-16,-9 13 11 0,12-21-7 16,-12 21 10-16,6-17-9 0,-6 17 10 15,0 0-1-15,0 0 1 0,3-13 3 0,-3 13-6 16,0 0 2-16,0 0 2 0,0 0-3 15,0 0-1-15,0 0-2 0,-10 20-2 16,10-20 7-16,-11 22-6 0,3-7 8 16,1 4-12-16,-2 1 10 0,1 1-5 15,-2 2 6-15,1 0-4 0,0 3-6 0,1 2 3 16,-1-2-4-16,2 0 5 16,0-3-7-16,2 3 2 0,0-4-1 15,1-1 0-15,0-3 0 0,2-4 2 16,1 0-9-16,1-14-6 0,-1 18-15 0,1-18-21 15,0 0-34-15,0 0-52 0,0 0-76 16,0 0-7-16,0 0 12 0,18-16 182 16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9:08.63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11 372 0,'0'0'203'0,"0"0"1"0,0 0-171 0,0 0-5 15,0 0-2-15,0 0 0 0,0 0-4 16,22 5-3-16,-22-5-6 0,25 1-3 15,-10 0-4-15,1 0 1 0,0 0-4 16,0-1-5-16,2 2-13 0,-5-8-28 16,12 14-68-16,-10-11-104 0,0-2-2 0,1 0 1 15,-5-1 64-15,1 1 152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07.32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0 35 0,'0'0'175'0,"0"0"3"15,1 15-89-15,-1-15-21 0,-1 18 2 16,1-18 2-16,-1 31-12 0,-4-15-12 0,10 10-19 16,-8-4-3-16,6 4-11 0,-2 0-4 15,2 1-7-15,-1-1-3 0,1-4 4 16,-1 1-4-16,1-1 1 0,0-2-3 15,-1-2 0-15,1-2-3 0,-3-16-4 16,3 22-12-16,-3-22-11 0,4 18-30 0,-4-18-41 16,-13-6-101-16,13 6-2 0,0 0 3 15,1-11 152-15,-7-3 50 16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9:08.3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10 366 0,'0'0'197'16,"0"0"6"-16,12 2-168 0,-12-2-4 16,0 0-1-16,0 0-3 0,21-6-6 15,-21 6 0-15,22 1-6 0,-22-1-4 16,25 0-5-16,-12-4 0 0,-1 4-2 15,-1-2-2-15,-11 2 3 0,22-1-7 0,-22 1-1 16,15 0-7-16,-15 0-5 16,0 0-15-16,0 0-16 0,20 7-34 15,-20-7-36-15,0 0-85 0,0 0-8 16,-14-5 0-16,14 5 151 0,-15 1 58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9:07.70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292 46 145 0,'0'0'174'16,"0"0"-2"-16,3-20-131 0,-3 20-5 15,0 0 2-15,1-12-5 0,-1 12-6 16,0 0-6-16,-13-9-4 0,13 9-1 15,-14-3-1-15,14 3-4 0,-18-3-2 16,6 4 1-16,-1-2 0 0,0 5-4 0,-2-5 3 16,2 5 0-16,-2-4 0 0,0 6-3 15,1-3 2-15,1 3-5 0,1-1 3 16,12-5-2-16,-19 11-1 16,19-11-5-16,-13 12 3 0,13-12-1 0,-3 13 1 15,3-13 0-15,4 15-3 0,-4-15 3 16,12 16-2-16,-12-16 2 0,19 19-2 15,-8-8 2-15,2 0-3 0,0-2 3 16,-2 3-3-16,2 1 4 0,-2 1-4 16,0 1 3-16,-2-3-2 0,0 3 4 0,-4 2-4 15,-1-3 4-15,-3-1 2 0,-1 0 2 16,-3-2-4-16,-3 1 4 0,-2 0-3 16,8-12 1-16,-25 16 1 0,10-7-1 15,-2-6-4-15,-3 0-1 0,-1-4 2 16,0-2-2-16,0-1-2 0,1-5-10 15,6 5-15-15,-5-13-27 0,19 17-55 16,0 0-96-16,-12-23 0 0,12 23-3 16,-5-23 146-16,5 23 62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9:07.2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51 357 0,'0'0'197'0,"0"0"7"0,0 0-168 0,0 0-13 15,0 0-6-15,0 0-5 0,19-8-5 16,-7 6-5-16,5 0 0 0,4 1-7 16,-3-5-13-16,11 10-37 0,-10-14-44 15,2 5-100-15,7 1-4 0,-7-3 2 16,2 5 125-16,-8-6 76 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9:06.9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51 0 273 0,'0'0'190'0,"0"0"9"0,15 11-158 15,-15-11-7-15,-8 22-5 0,1-9-5 16,5 5-3-16,-4-1-11 0,0 4 0 0,0 0-8 16,1 1 4-16,-1 1-5 0,1-4 4 15,0 0-5-15,1-1 3 0,0-1-5 16,1-5-4-16,3 0-16 0,0-12-20 15,0 14-41-15,0-14-73 0,0 0-43 16,0 0-4-16,0 0 69 0,0 0 134 16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9:06.6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 0 309 0,'-5'15'203'15,"5"-15"2"-15,-21 16-153 0,24 3-15 16,-3-19-12-16,1 28 1 0,-2-13-9 16,6 4-5-16,-1-3-8 0,1-2-3 0,3 0-8 15,-8-14-7-15,17 22-16 0,-17-22-28 16,19 14-47-16,-19-14-104 0,15 8 6 16,-15-8-6-16,0 0 154 0,20 2 55 15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9:06.33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104 53 57 0,'0'0'158'0,"0"0"9"0,0 0-118 16,0 0 3-16,0 0-3 0,-21 8-5 16,21-8-4-16,-17 16-4 0,13-1-1 0,-10-5-3 15,8 8-1-15,-7-4-4 0,7 5-1 16,-4-2-10-16,5 4 2 0,-1-2-9 16,5 2-1-16,0-4-7 15,2-1 1-15,4-1-3 0,2-2 2 0,-7-13-3 16,20 17 2-16,-9-11-2 0,4-5 1 15,1-2 2-15,1-3-1 0,1-1 1 16,-1-6-2-16,3-2 3 0,-3-1-2 16,0-3 3-16,-1-2-4 0,-2-1 6 15,-1 1-7-15,-4-5 5 0,-2 4-4 0,-3-1 4 16,-2-2-3-16,-3 2 5 0,-3 3-1 16,-4-1 1-16,-1 4 4 0,-4 2-4 15,1 3 1-15,-4 2 0 0,1 7 0 16,-3 0-2-16,2 3-3 0,1 2-2 15,-1 1-9-15,5 5-6 0,-5-5-19 0,13 11-27 16,-13-14-35-16,16-2-89 16,-5 22-19-16,5-22-9 0,-5 21 125 15,5-21 89-15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9:05.85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222 0 79 0,'0'0'168'0,"0"0"-35"16,0 0-61-16,0 0-6 0,0 0-7 16,0 0-12-16,0 0-10 0,-6 14-8 0,6-14-4 15,-9 16-5-15,9-16 1 0,-14 28-3 16,2-15 0-16,3 8-4 0,-4-5-1 16,2 5 3-16,-5-1-6 0,4 4 1 15,-4-2-3-15,2 1 1 0,-3 0-4 16,5 1 4-16,-2-1-4 0,3-2 0 15,1-2-3-15,1 0 3 0,2-5-4 16,2 0 2-16,5-14-4 0,-5 19 2 16,5-19-4-16,0 0 4 0,6 13 0 15,-6-13-1-15,12 4-2 0,-12-4 2 0,18 4 0 16,-6-3 1-16,2-1-1 0,1 1 0 16,2 1-2-16,2 0 2 0,0-1 3 15,1 4-4-15,0-4 0 0,2 0 1 16,-3-1 1-16,-1 0 0 0,1 1-7 15,-5-6-5-15,2 7-11 0,-16-2-5 0,23-5-15 16,-23 5-21-16,16-2-28 16,-16 2-43-16,0 0-59 0,0 0-6 15,0 0 81-15,0 0 118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9:04.86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48 2 153 0,'0'0'169'0,"-12"-4"8"16,-7 3-126-16,19 1-14 0,0 0-9 16,-10 15-5-16,10-15-9 0,0 0-4 15,-7 11-4-15,7-11-1 0,0 0-3 16,0 0 2-16,0 0-1 0,2 11 2 16,-2-11 4-16,0 0 0 0,0 0 5 0,14-6 2 15,-14 6 6-15,0 0 0 0,0 0 2 16,0 0 0-16,6-11-2 0,-6 11-2 15,0 0-2-15,0 0-5 0,0 0-4 16,0 0-3-16,0 0-8 0,0 0-6 16,0 0-14-16,-12 5-22 0,18 6-49 15,-6-11-118-15,0 0 10 0,0 0-10 16,0 0 89-16,11 10 122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9:04.45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51 10 26 0,'0'0'172'0,"0"0"-2"0,-14-12-85 0,14 12-10 15,0 0-7-15,0 0-11 0,0 0-4 16,0 0-11-16,-14-1-10 0,14 1-7 15,0 0-6-15,0 0-3 0,0 0-5 16,-9 13-3-16,9-13-6 0,0 0 2 16,-10 15 0-16,10-15-2 0,-4 11-1 15,4-11 0-15,0 0-4 0,1 14 3 16,-1-14 0-16,0 0 0 0,13 8-2 16,-13-8 2-16,11-4 0 0,-11 4 0 15,0 0 2-15,0 0-1 0,12-16 0 0,-12 16 0 16,0 0-1-16,0-15-1 0,0 15-3 15,0 0-10-15,0 0-15 0,-11-6-21 16,11 6-54-16,3 18-93 0,-3-18-10 16,-7 14 10-16,7-14 128 0,-1 16 69 15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39:03.88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48-1 135 0,'0'0'174'0,"0"0"9"0,0 0-104 0,0 0-34 16,-16-4-7-16,16 4-1 0,0 0-10 16,0 0-3-16,-8 13-7 0,8-13-1 15,0 0-2-15,-4 19 2 0,4-19-4 16,-5 11-1-16,5-11-3 0,0 0-2 16,-3 12-2-16,3-12-1 0,0 0-3 0,0 0 1 15,0 0 0-15,0 0 1 0,12-4 3 16,-12 4-4-16,0 0 0 15,0 0 1-15,7-16 3 0,-7 16-2 0,0 0 3 16,0 0-2-16,0 0-2 0,0 0 1 16,0 0-1-16,-12-3-1 0,12 3-6 15,0 0-7-15,-8 12-14 0,8-12-17 16,0 0-35-16,-11 8-64 0,11-8-54 16,0 0-9-16,0 0 25 0,0 0 180 15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06.9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 40 122 0,'0'0'158'0,"-6"-17"-17"0,6 17-97 16,0 0 7-16,0 0-1 0,0 0 3 16,0 0-13-16,0 0 1 0,18 7-1 15,-18-7-2-15,22-1-2 0,-10-1-11 16,8 3-7-16,-2-3-7 0,4 4-3 15,-2-4-1-15,1 0-5 0,-1 2 0 16,1-2-2-16,-3-1 1 0,0 2-2 16,-2 0-4-16,-2-2-2 0,2 4-5 0,-16-1-8 15,25-2-12-15,-25 2-11 0,18-1-20 16,-18 1-10-16,0 0-29 0,0 0-32 16,6-12-55-16,-6 12 9 0,0 0 154 15,0 0 26-15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6:14:17.874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-8 0 478 0,'0'0'203'0,"2"19"-9"0,-2-19-156 0,0 0-66 15,0 0-17-15,40 20-46 0,-40-20-110 16,24 5 2-16,-24-5-3 0,24-15 56 16,-24 15 146-16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6:14:10.577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40-7 569 0,'-19'10'213'0,"19"-10"-12"0,-20 30-204 15,20-30-28-15,-2 17-19 0,2-17-32 16,0 0-128-16,0 0 10 0,26 15-9 16,-26-15 14-16,20-1 193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6:14:09.045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82 0 295 0,'0'0'169'15,"-20"15"-6"-15,-8-16-136 0,28 1-9 0,0 0 1 16,-10 18 0-16,10-18-6 0,0 0-1 15,-13 24 0-15,13-24 1 16,-7 29-2-16,6-8-2 0,-2 2-5 16,3 4 3-16,0 3-4 0,3 3 0 0,-1 6-11 15,0-5-7-15,9 12-29 0,-17-17-22 16,17 15-74-16,-7-3-44 0,-7-4 2 16,3 3 25-16,-9-9 157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6:14:08.327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38 3 291 0,'0'0'168'0,"-18"-5"2"16,18 5-145-16,0 0-3 0,0 0 2 15,-22 1-1-15,22-1-5 0,0 0-2 16,0 0-2-16,0 0 1 0,0 0 0 0,0 0 0 16,0 0 3-16,0 0 1 0,0 0-5 15,0 0 2-15,0 0-5 0,25 10-4 16,-25-10-3-16,26 8 0 0,-8-3-1 16,1 0-8-16,0 0 8 0,5 5-21 15,-24-10-15-15,51 8-51 0,-29-5-107 0,-3-1 1 16,-1-2-7-16,-18 0 9 0,30-2 180 15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6:14:18.905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494 404 176 0,'0'0'144'16,"0"0"10"-16,18 21-127 0,-18-21-11 16,0 0-2-16,0 0 2 0,0 0-3 15,-15-20 6-15,15 20 1 0,0 0 6 16,-10-23 1-16,10 23-2 0,-19-25 3 0,19 25-2 15,-25-24 0-15,6 9-4 0,19 15 1 16,-37-15-7-16,17 12-2 0,-6-1-1 16,4 12-3-16,-7-3 2 0,5 10-4 15,-7-4 1-15,3 9-2 0,-4-4 1 16,6 6-3-16,-3-3-2 0,4 5 0 16,2-4-1-16,2 2 1 0,5 0-3 15,2-1-1-15,4-1-1 0,4-1 1 16,1 0-2-16,5-19 3 0,0 22-3 15,0-22-2-15,0 0 1 0,21 10 2 0,-3-18-2 16,0-7-6-16,8 0 0 0,-3-6-5 16,12-1-1-16,-7-8 0 0,12 3 0 15,-5-12 3-15,5 9-1 0,-6-4 7 16,3-2-5-16,-4 0 12 0,-3 2-3 16,-1 1 9-16,-3 0-9 0,-4 3 5 0,-3-1-3 15,-3 3 3-15,-1 2 3 16,-4 3-5-16,0 2 2 0,-2 3-3 15,-9 18 5-15,13-21-1 0,-13 21 2 16,0 0 3-16,0 0-1 0,0 0 2 0,11 26 0 16,-11-7 1-16,-6 1-5 0,2 5 2 15,-4 4-4-15,-2 2-1 0,-1 5 2 16,0 2-6-16,-1 4 5 0,-1 0-5 16,1 2 5-16,-3 0-10 0,4 4-4 15,-8-10-19-15,15 14-32 0,-23-20-61 0,10 2-68 16,1 2 0-16,-3-7 0 0,4-1 150 15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6:14:18.389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0 169 205 0,'0'0'163'16,"0"0"-5"-16,0 0-127 0,0 0-10 15,0 0-1-15,29-2 3 0,-29 2 4 16,30-6 3-16,-30 6-1 0,36-13-2 0,-18 2 0 15,9 10-2-15,-6-11-1 0,9 6-3 16,-8-8-2-16,7 5 1 0,-5-5-6 16,2 4 4-16,-8-6-11 0,2 6 9 15,-20 10-13-15,26-19 8 0,-26 19-12 16,0 0 5-16,15-22-6 0,-15 22 3 16,0 0-1-16,0 0-1 0,-23-7 1 15,23 7-1-15,-29 3 2 0,11 3-5 16,-2 3 11-16,-2-3-12 0,0 5 11 15,-2-2-11-15,2 4 11 0,2 2-8 0,0 1 7 16,20-16-4-16,-30 25-2 0,30-25 2 16,-20 27-3-16,20-27 4 0,-11 30-3 15,11-30 0-15,-2 26 0 0,2-26-1 16,13 28-3-16,-13-28 0 0,22 19-4 16,-22-19-4-16,34 15-3 0,-34-15-6 0,43 8-8 15,-43-8-4-15,49 0-9 16,-49 0-7-16,55-1-12 0,-55 1-11 15,55-14-17-15,-36 1-23 0,7-4-48 16,9 13-3-16,-16-18 111 0,22 17 53 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6:14:17.389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0 198 375 0,'0'0'191'16,"15"22"1"-16,16-17-168 0,-31-5-9 15,31 2-3-15,-10-6 2 0,10 2 1 16,-2-6-8-16,13 2 8 0,-1-9-5 16,8 6 5-16,-1-12-8 0,10 10 7 0,-3-8-8 15,4 5 2-15,-1-3 2 16,-3 0-9-16,0 5-3 0,-6-5-6 15,1 10-5-15,-10-10-6 0,4 10-7 16,-17-10-10-16,14 20-22 0,-27-21-23 0,18 22-50 16,-14-5-63-16,-18 1 11 0,0 0 4 15,0 0 179-15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6:14:17.358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226 0 412 0,'3'20'183'15,"-3"-20"5"-15,-8 31-179 0,5-8-3 0,-3-1-5 16,1 4 1-16,0-3-4 0,-2 4 1 15,-3 0 8-15,3 3-8 16,-4-3 11-16,3 1-5 0,-3-1 5 16,3 1-9-16,-3-2 9 0,3 1-6 0,-1-5-3 15,-1 1 1-15,1 0-3 0,-1-2-3 16,3 1-2-16,7-22-3 0,-15 35-11 16,15-35-8-16,-12 27-23 0,-7-29-21 15,19 2-66-15,0 0-50 0,0 0 0 16,0 0 47-16,-30-7 141 0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6:14:16.858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204 0 275 0,'0'0'173'0,"-21"34"-3"0,31-12-138 16,-10-22-17-16,-23 39 0 0,7-21-4 16,8 8-1-16,-5-4-5 0,2 5 6 15,-5-4 3-15,5 6-5 0,-2-1 4 16,3 2-9-16,-2-4 8 0,3 3-12 16,-2-3 7-16,5 0-10 0,-1-3 2 15,0-2-2-15,4-2-4 0,3-19-2 16,-7 31-7-16,7-31-5 0,-3 22-15 15,3-22-19-15,0 0-70 0,0 0-53 0,0 0-1 16,0 0 37-16,9-29 142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6:14:16.342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107 0 379 0,'0'0'178'15,"-11"20"5"-15,11-20-170 0,-18 22-10 16,18-22 2-16,-17 31-1 0,17-31-1 16,-18 34-1-16,18-34 1 0,-20 35-1 0,20-35 3 15,-13 34 0-15,13-34 1 16,-7 31 0-16,7-31 1 0,4 23-3 15,-4-23 0-15,0 0-1 0,29 13-1 16,-29-13-2-16,36-3-7 0,-19-8-8 0,14 8-15 16,-16-17-19-16,22 14-33 0,-21-14-48 15,9 1-60-15,4 2 7 0,-7-6 53 16,8 7 130-16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06.53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0 205 0,'0'0'64'0,"0"0"6"0,0 0-10 16,0 0-1-16,0 0-8 0,0 0-4 15,0 0-3-15,0 0-6 0,0 0-4 16,0 0-2-16,0 0-1 0,12 10-4 16,-12-10-4-16,2 14-2 0,-4-2-8 0,4 4 1 15,-3 1-5-15,1 4 3 0,0 1-4 16,0 2-10-16,0-2 8 0,1 0-9 16,0 0 9-16,0-3-9 0,1-1 9 15,0 1-11-15,1-4-1 0,-3-15-4 16,9 25-11-16,-9-25-12 0,10 20-20 0,-10-20-24 15,10 14-40-15,-10-14-67 16,0 0-13-16,7 14 29 0,-7-14 168 16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6:14:15.905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70 121 206 0,'0'0'168'0,"0"0"-8"0,0 0-118 16,0 0-13-16,0 0-7 0,-3 25-4 0,3-25-8 15,0 0-2-15,-12 25-3 0,12-25-1 16,-11 19-2-16,11-19 3 0,0 0 1 16,-21 27 7-16,21-27 3 0,0 0 7 15,-22 11-3-15,22-11 2 0,0 0-1 16,0 0-1-16,0 0-5 0,0 0-5 16,-8-26-5-16,8 26-7 0,9-30 2 15,-9 30-3-15,20-33 0 0,-9 11 1 16,4 3-3-16,0-3 0 0,3 6-5 15,1-2 8-15,0 3-6 0,-1 1 10 0,0 4-7 16,0 6 8-16,-18 4 1 0,33 6 2 16,-33-6 4-16,29 20-8 0,-29-20 7 15,26 35-8-15,-15-18 7 0,0 3-8 16,-11-20 2-16,21 31-4 0,-21-31 4 16,16 23 1-16,-16-23 0 0,0 0 0 15,18 16 0-15,-18-16 0 0,0 0 0 16,0 0 2-16,18-10-3 0,-18 10-5 15,7-18 3-15,-7 18-1 0,5-20 1 16,-5 20-3-16,6-25 2 0,-6 25 1 0,7-26-1 16,-7 26 6-16,8-25-12 0,-8 25 8 15,14-23-7-15,-14 23 10 0,0 0-11 16,23-18 9-16,-23 18 1 0,18 3-1 16,-18-3 8-16,0 0-9 0,23 29 7 15,-17-10-8-15,-6-19 9 0,8 33-10 0,-5-14 1 16,-3-1 0-16,0-18-1 0,1 33 5 15,-1-33-3-15,-1 20 0 16,1-20-2-16,0 0 2 0,0 21-3 16,0-21-4-16,0 0-3 0,0 0-11 0,0 0-15 15,0 0-20-15,25-2-32 0,-25 2-47 16,-5-24-63-16,5 24 4 0,11-22 35 16,-11 22 158-16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6:14:15.170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97 27 1 0,'1'21'46'0,"-1"-21"50"15,-18-3-74-15,18 3-8 16,0 0-3-16,0 0 0 0,0 0-7 16,0 0-1-16,-4-19 7 0,4 19 2 0,0 0 10 15,0 0 4-15,0 0 4 0,0 0 3 16,-4-18 8-16,4 18 3 0,0 0 1 16,0 0 0-16,0 0-6 0,0 0-3 15,-27 14-4-15,27-14-10 0,-11 22-2 16,11-22-6-16,-11 30-4 0,11-30-4 0,-10 31-3 15,6-12-2-15,4-19 0 0,-5 34 6 16,5-34 0-16,0 33 0 0,0-33 1 16,5 29-2-16,-5-29 6 15,14 20-1-15,-14-20 4 0,23 9-2 0,-23-9 1 16,29-5-4-16,-29 5-2 0,36-12-3 16,-19-4 2-16,4 3 0 0,-3-2-4 15,1-1-1-15,-3-4 0 0,-16 20 0 16,29-36 2-16,-17 17 0 0,-12 19 1 15,14-29 2-15,-14 29 0 0,0-24 4 0,0 24-8 16,-14-22 9-16,14 22-5 0,-24-12 3 16,6 7-6-16,0 3-1 0,-2 0-5 15,-2-2-5-15,4 12-7 0,-10-12-18 16,28 4-23-16,-42 4-31 0,42-4-91 16,-26 17-18-16,26-17-3 0,-25 20 42 15,25-20 156-15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6:14:14.139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313 0 391 0,'0'0'184'0,"0"0"-10"0,0 0-158 0,-21-1-10 16,21 1-1-16,-33 4-1 0,14 0-1 15,-4 2-3-15,-2 0 1 16,-1 0-1-16,0 2 2 0,2 2-2 16,0-2 0-16,3 0-1 0,0 2 0 0,3-2 0 15,18-8 0-15,-24 19-1 0,24-19 1 16,-10 19 6-16,10-19-6 0,4 20 7 16,-4-20-6-16,23 21 6 0,-23-21-5 15,41 19 6-15,-15-10-7 0,3 0 0 16,4-3 2-16,-2 1-2 0,5 1-1 0,-5-2 1 15,-1 1-5-15,-4 0 5 0,-2 1-4 16,-7-1 4-16,-17-7-4 0,22 19 3 16,-22-19 0-16,3 20 1 0,-3-20 3 15,-15 25-7-15,15-25-3 0,-30 24-8 16,4-18-12-16,12 17-22 0,-21-23-30 16,6 3-103-16,2 5 2 0,-9-10-1 15,7 5 114-15,-13-12 67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6:14:13.702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80 83 423 0,'-2'32'184'16,"2"-32"4"-16,-18 30-173 0,17-9-9 0,1-21-5 15,-12 33 0-15,12-33-6 0,-16 30-1 16,16-30 0-16,-13 19 1 0,13-19 1 16,0 0-1-16,0 0 4 0,-18-2 0 15,18 2 2-15,3-24-2 0,-3 24 1 16,16-34 0-16,-5 12 2 0,1-1 0 0,6 1-1 15,2-1 1-15,-1 1-7 0,3 4 12 16,-2-1-8-16,4 4 11 0,-4 2-8 16,5 8 7-16,-6-2-6 0,7 9 10 15,-5 2 4-15,1 5-7 0,-1 2 3 16,2 7-11-16,-4-2 8 0,2 6-11 16,-3-3 8-16,-3 0-11 0,-3-1 4 15,2 0-1-15,-14-18-1 0,12 30 4 16,-12-30-8-16,3 20-7 0,-3-20-19 15,0 0-20-15,4 32-54 0,-4-32-84 0,0 0-5 16,0 0 6-16,0 0 90 0,0 0 99 16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6:14:13.139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179 89 125 0,'-34'10'150'0,"34"-10"2"15,-19 15-102-15,1-14-27 0,18-1-9 16,-28 7 1-16,28-7-8 0,-24 8-2 16,24-8 2-16,-22 13-4 0,22-13 0 15,-15 19 5-15,15-19 0 0,-9 30 4 16,9-10-1-16,0-20 0 0,2 37-3 0,-1-18 3 15,7-1-1-15,-8-18-5 0,21 24 0 16,-21-24 2-16,33 17 1 16,-14-16 1-16,7 2 4 0,-4-13-1 15,8 7 2-15,-7-8 5 0,9 5-2 0,-10-13 1 16,7 2-4-16,-9-7 0 0,1 3 0 16,-6-3 0-16,0 5-1 0,-10-10-7 15,-2 7 2-15,-7-4-3 0,-4 6 7 16,-7-2-9-16,15 22 9 0,-40-29-12 15,14 13 5-15,1 11-7 0,-2-1 7 0,-1 9-11 16,0-3-7-16,6 16-4 0,-10-13-23 16,19 24-14-16,-20-20-48 0,12 11-84 15,6 2-5-15,15-20 3 0,-18 41 103 16,18-41 85-16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6:14:12.342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494 19 403 0,'0'0'184'0,"0"0"-8"0,21-4-167 16,-21 4-5-16,0 0-3 0,0 0 0 15,0 0-1-15,0 0 2 0,-29-14-2 0,29 14 2 16,-36 3-2-16,16 0 2 0,-5 2-1 16,-1 2 2-16,1 1 0 0,-2 2-2 15,2 2 3-15,0 0-5 0,2 1 2 16,4 2-3-16,1 0 3 0,18-15-3 16,-26 33 2-16,19-14-2 0,7-19 5 0,-6 37 2 15,9-14-8-15,1-1 9 16,6 2-10-16,4-2 9 0,-1-3-10 15,7 1 3-15,-5-2-14 0,5-3 6 16,-20-15 3-16,32 22-3 0,-32-22 2 0,0 0 3 16,21 17 3-16,-21-17 6 0,0 0 0 15,-21 2 1-15,21-2 0 0,-37-1 0 16,13 2-3-16,-3-3-5 0,-6-7-13 16,8 11-20-16,-13-17-29 0,10 4-97 15,5 7-12-15,-7-9-8 0,10 6 58 0,-4-5 124 16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6:14:11.905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492 67 313 0,'0'0'179'0,"0"0"-10"0,0 0-134 16,4-20-16-16,-4 20-4 0,0 0-1 15,-23-17-3-15,23 17 0 0,-32-11 2 0,9 2 1 16,2 6-2-16,-8-3 3 0,4 8-2 16,-5-2-4-16,3 5-1 0,-5 5-3 15,2 6-2-15,0 6-2 0,-1 4 2 16,2 4 0-16,1 3-5 0,1 4 5 16,4-1-6-16,2-3 8 0,6-2-8 0,3-2 7 15,5-4-9-15,3-6 5 16,4-19 0-16,5 22 0 0,-5-22-1 15,24-1 1-15,-24 1 0 0,38-26 0 16,-14 5 5-16,0-2-3 0,4-2 3 0,-2-2-8 16,0-2 8-16,-4 4-9 0,0 3 6 15,-3 3-5-15,1 5 1 0,-20 14-3 16,30-16 4-16,-30 16 0 0,25 8 1 16,-25-8 5-16,20 29-6 0,-9-9 5 15,-3 4-6-15,2-1 5 0,-2-1-9 0,2 0 6 16,-3-4-19-16,7 0-4 0,-14-18-15 15,23 20-38-15,-23-20-110 16,18 0-9-16,-18 0 9 0,25-20 44 16,-8 5 142-16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6:14:11.358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65 106 341 0,'0'0'167'16,"0"0"7"-16,-13 18-162 0,13-18-6 0,-3 20-6 15,3-20 0-15,-6 32 4 0,0-12-4 16,2 1 6-16,-2 1-6 0,1-3 4 16,-2 2-3-16,3-2 2 0,1 0-6 15,3-19 2-15,-5 27-3 0,5-27 2 16,-3 21-1-16,3-21 3 0,0 0-4 0,0 0 5 15,0 0 4-15,0 0-3 0,8-21 4 16,-8 21-9-16,8-34 7 0,-3 11-6 16,-1 0 8-16,-3-5-5 0,0 3 2 15,-5-3-3-15,4 3 4 0,-5-2 3 16,3 5-4-16,-2 1 3 0,4 21-6 16,-2-29 3-16,2 29-2 0,0 0 2 15,0 0 2-15,0 0-1 0,17-11 3 16,-17 11-2-16,18 14 5 0,-18-14-6 15,28 25 0-15,-28-25-1 0,36 28-2 0,-17-14 0 16,3 0 4-16,0-3-6 0,2 0-1 16,0-6 3-16,2-1 1 0,1-4-1 15,2-2-1-15,0-4 2 0,1-3-6 16,-1-2 6-16,0-3 2 0,-3-1-1 16,0-2-1-16,-6-2 0 0,-3 3 3 15,-4-3 0-15,-13 19-1 0,20-29 1 16,-20 29-8-16,11-18 6 0,-11 18 0 15,0 0 2-15,0 0-5 0,0 0 4 16,-20-3 1-16,20 3 1 0,-26 17 6 0,8-9 0 16,3 14-3-16,-5-3 0 0,3 7-1 15,-3 0 0-15,4 3 0 0,-2 5 0 16,6-1 0-16,-1 4-6 0,4-4-5 16,3 0 4-16,3-3-6 0,8 2-1 15,-1-5-5-15,8-5-1 0,-12-22-13 16,33 41-7-16,-33-41-10 0,47 19-28 0,-47-19-52 15,38-7-73-15,-8 3 7 16,-3-12-4-16,4 5 157 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6:14:10.545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88 443 0,'23'3'187'0,"5"-3"8"16,6-3-147-16,4-2-48 0,10 4-12 16,-4-13-19-16,23 17-41 0,-19-14-101 15,7-1-13-15,0-2-12 0,-8-2 11 16,-1-2 174-16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6:14:10.045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299 128 252 0,'0'0'154'0,"0"0"-3"0,0 0-144 16,0 0-2-16,9-19 0 0,-9 19 2 15,0 0 2-15,0 0-1 0,0 0 2 16,0 0-2-16,0 0 4 0,0 0-2 0,-16-20-2 16,16 20-4-16,0 0 3 0,-18-22-2 15,18 22 1-15,-15-18 1 0,15 18-1 16,-19-21 0-16,19 21 2 0,-22-15-2 16,22 15 1-16,-22-11-1 0,22 11-1 15,-21-2-2-15,21 2 0 0,-18 4-1 0,18-4-1 16,0 0 2-16,-19 19 0 0,19-19 3 15,-10 22 2-15,10-22 3 16,-9 29 0-16,5-7 4 0,-3-2-5 16,4 9 5-16,-1 2-7 0,1 8 2 0,0-1-6 15,3 6 4-15,0 1-8 0,4 2 4 16,-1 2 1-16,1 3-7 0,-2-4 5 16,2-1-6-16,-3 1 3 0,-2-3-5 15,-1 2 4-15,-3-2-4 0,1-1-2 16,-4-6 5-16,2 2-6 0,-4-7 1 0,5 4-9 15,-6-16-9-15,11 14-27 0,-18-22-52 16,18-13-78-16,-21 28-1 0,21-28 1 16,-22 11 115-16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05.60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86 36 129 0,'0'0'61'0,"0"0"-3"0,0 0-4 16,0 0-3-16,-16 0-2 0,16 0-2 15,0 0-1-15,-9 21-6 0,9-21-5 16,-15 16-2-16,15-16-8 0,-15 24-1 15,5-11-8-15,6 4-2 0,-5-2-6 0,6 0 1 16,-2 0-6-16,5 4 1 0,1-5-1 16,3 0 2-16,2 0-4 0,4-1 3 15,1-2-3-15,4-1 2 0,3 0-3 16,1-3 3-16,2-3-4 0,1 2 1 16,-1-6 0-16,3-1 0 0,-3-2 1 0,0-2 0 15,-4-2 1-15,0 0-5 0,-2-4 7 16,-2 0-5-16,-4-3 5 0,-1-1 2 15,-5-3 5-15,1 1-1 16,-6-8 2-16,-1 4 0 0,-4-2 3 0,0-1-2 16,-5 1-3-16,0 4-4 0,-4 4-5 15,-4-1-14-15,2 13-5 0,-9-8-24 16,10 14-26-16,-15-8-32 0,5 1-85 16,2 11-14-16,-5-11 0 0,11 9 195 15,-7-9 4-15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6:14:09.545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84 0 360 0,'0'0'184'15,"0"28"0"-15,0-28-130 0,-1 24-40 0,1-24-7 16,-6 40 3-16,2-21-6 0,0 6-2 15,1-2-4-15,-1-1 5 16,0 1-5-16,-1 2 4 0,-1 1-3 16,-2-5-9-16,5 6-6 0,3-27-16 0,-11 41-12 15,-7-31-31-15,20 10-59 0,-2-20-49 16,-16 22-1-16,16-22 44 0,0 0 140 16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37:29.5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0 158 0,'0'0'16,"0"0"-16,0 0 16,71-96-16,-38 56 15,-16 18 1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37:13.3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0,'0'0'0,"0"0"16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37:09.68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0,'0'0'16,"0"0"-16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37:04.93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0,'0'0'0,"0"0"0,0 0 0,0 0 0,0 0 16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37:48.41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0,'0'0'0,"0"0"15,0 0-15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37:47.38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37:40.5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0,'0'0'16,"0"0"-16,0 0 15,0 0 1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4095" units="cm"/>
          <inkml:channel name="Y" type="integer" max="4095" units="cm"/>
          <inkml:channel name="T" type="integer" max="2.14748E9" units="dev"/>
        </inkml:traceFormat>
        <inkml:channelProperties>
          <inkml:channelProperty channel="X" name="resolution" value="159.33852" units="1/cm"/>
          <inkml:channelProperty channel="Y" name="resolution" value="282.41379" units="1/cm"/>
          <inkml:channelProperty channel="T" name="resolution" value="1" units="1/dev"/>
        </inkml:channelProperties>
      </inkml:inkSource>
      <inkml:timestamp xml:id="ts0" timeString="2015-03-17T09:37:37.07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0,'0'0'16,"0"0"-1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29:50.565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-11 387 18 0,'0'0'157'16,"15"-3"3"0,-15 3-112-16,0 0 3 0,0 0 0 15,0 0-6-15,0 0-7 0,0 0-8 0,0 0-1 16,0 0 1-16,0 0-1 0,0 0 0 0,0 0 0 15,0 0-4-15,0 0-3 0,0 0-1 16,0 0-3-16,0 0-4 0,0 0-1 16,0 0-4-16,0 0-1 0,0 0 0 15,0 0-1-15,0 0-2 0,0 0 1 16,0 0-1-16,0 0-3 0,0 0 2 16,0 0 0-16,0 0-2 0,0 0 0 15,0 0 0-15,0 0 0 0,0 0 0 16,0 0 1-16,0 0-1 0,-13-9-1 15,13 9 1-15,0 0 0 0,0 0-1 0,0 0 0 16,0 0 0-16,0 0 1 0,0 0 0 16,7 13 1-16,-7-13-1 0,4 15 1 15,-4-15-2-15,7 14 3 0,-7-14-1 16,8 23-1-16,-1-8-1 0,-3-2 1 16,5 0-3-16,-6 0 4 0,2 0-3 0,-4 3 3 15,3-4-4-15,-4-12 4 0,6 18-3 16,-6-18 1-16,7 15 0 0,-7-15 0 15,12 9-2-15,-12-9 0 16,0 0 1-16,0 0 2 0,14 8-2 0,-14-8 2 16,0 0 3-16,0 0-2 0,0 0 3 15,0 0-1-15,0 0 1 0,11-13-3 16,-11 13 4-16,11-20-4 0,-3 2 1 16,5-6-2-16,4-3 1 0,4-9-4 15,4-6 0-15,5-7-9 0,8 2-21 0,-7-15-33 16,21 12-78-16,-5-7-80 0,0 5-2 15,2 3 2-15,-5 10 118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56.24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123 43 1 0,'0'0'85'0,"0"0"52"16,0 0-97-16,0 0-1 15,1-17 4-15,-1 17 5 0,0 0-1 0,18-10-7 16,-18 10 1-16,16-8-1 0,-16 8-4 15,15-5-3-15,-15 5-3 0,16-3-5 16,-16 3-2-16,14-1-4 0,-14 1-4 16,0 0 1-16,0 0-4 0,11 10-1 15,-11-10-1-15,-4 13 1 0,4-13-5 0,-10 20 4 16,10-20-4-16,-18 22 1 0,18-22-2 16,-20 21 1-16,8-11-4 0,0-1 2 15,1-5-2-15,11-4 2 0,-20 11-2 16,20-11-2-16,-13 9 1 0,13-9-2 15,0 0 1-15,0 0 0 0,0 0 0 16,0 0 0-16,0 0-1 0,0 0-3 16,12 3 3-16,-12-3 1 0,15-6 0 15,-15 6-1-15,18-5 0 0,-18 5 0 16,18-1 1-16,-18 1 3 0,15 0-3 0,-15 0-1 16,16 6 1-16,-16-6 0 0,14 6-1 15,-14-6 2-15,12 13-3 0,-12-13 3 16,7 14-1-16,-7-14 2 0,1 15-2 15,-1-15 3-15,-6 16-3 0,6-16 1 16,-12 17-2-16,12-17 3 0,-20 14-4 0,8-7 2 16,-2 0 0-16,-1 0-1 0,-2-2 0 15,-1-2 2-15,0 0-5 16,1-1-7-16,3 0-13 0,-6-9-27 16,20 7-41-16,-18 9-110 0,7-15 4 0,11 6-7 15,0 0 141-15,-10-15 64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0:44.7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227 9 3 0,'0'0'143'0,"0"0"-32"0,-14 4-58 0,14-4 3 15,-13 0-1-15,13 0 2 0,-14 1-9 16,14-1-4-16,-15 5-5 0,15-5-4 16,-19 6-2-16,19-6 0 0,-19 13-3 15,19-13-2-15,-22 18 1 0,13-6-7 16,-7 1 2-16,3 6-10 0,-2-3 6 0,2 3-12 15,0-1 5-15,4 2-11 16,-4-1-1-16,5 1 1 0,6 1-1 16,3-3 0-16,6 0-4 0,2-1 3 15,-1 0-1-15,0-1 1 0,7-1-1 0,3-2-1 16,-5-5-2-16,4 1 2 0,2-4 3 16,0-3-2-16,1-5 0 0,3-1 1 15,-3-3 0-15,-4-4-2 0,9-2 5 16,-1-3-1-16,-5-2 0 0,-1 0 1 15,0-1-1-15,-5-1 0 0,0-2 1 0,-3 2-2 16,-8 1 3-16,-5-4 2 0,2 2-9 16,-7 1 5-16,-3 1-2 15,3 1 2-15,-6 2-3 0,0-1 5 16,4 4-13-16,-4 3-6 0,14 10-16 0,-24-17-41 16,24 17-96-16,-11-6-45 0,11 6 11 15,-13-2-8-15,13 2 210 0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0:44.2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344 93 146 0,'0'0'71'0,"0"-13"0"15,0 13-8-15,0 0-3 0,-11-16-5 16,11 16-6-16,-6-12-6 0,6 12-7 15,-7-12-4-15,7 12-5 0,-12-15-5 0,12 15-2 16,-16-11-3-16,16 11-1 16,-21-9 1-16,21 9-4 0,-25-6 0 15,25 6 2-15,-26 1 1 0,11 3-2 16,-2-5 0-16,3 5-5 0,-2-1 0 0,0 4-1 16,2-1 0-16,-4 2-2 0,3 0-3 15,1 0 1-15,-1 2 1 0,-2 1 1 16,0-1-6-16,17-10 3 0,-17 22-4 15,14-10-1-15,3-12 4 0,-9 22 0 16,4-11-6-16,9 1 4 0,-4-12-2 0,6 21 2 16,-6-21-1-16,14 19 6 0,-14-19-8 15,23 19 0-15,-4-13 10 0,-2-3-8 16,-1 2 7-16,2-5-7 0,2 0 4 16,1-1-10-16,3-5-1 0,-6-1 3 15,5 1-14-15,-5-2 7 0,3 0-5 16,-6-1 5-16,-1 0-2 0,-14 9 6 15,21-17 6-15,-9 6-3 0,-12 11 6 16,10-20-1-16,-10 20 1 0,7-17-2 16,-7 17 3-16,4-15-2 0,-4 15 2 0,0 0-2 15,-5-11 3-15,5 11-2 0,0 0 2 16,0 0-2-16,0 0 0 0,0 0 0 16,0 0 0-16,0 0 0 0,0 0 1 15,0 0-4-15,0 0 1 0,0 0 3 16,0 0 1-16,0 0-1 0,0 0 2 0,1 12 0 15,-1-12-1-15,-7 15 4 16,-4-4-1-16,6 1 2 0,0 1-5 16,-2 3 3-16,3 4 2 0,-6 4-9 15,4-2 9-15,4 3-8 0,0-1 5 0,-3 2-8 16,-2-2 10-16,4 1-6 0,-4-5-2 16,5 0 6-16,-2 1-6 0,-1-4 5 15,-1-1-4-15,3-2 1 0,1-2-2 16,2-12 2-16,-6 16-5 0,6-16-1 15,0 0-10-15,0 0-10 0,0 0-12 16,0 0-25-16,0 0-31 0,4-12-68 0,0-2-41 16,-4 14 3-16,-5-31 117 15,17 20 82-15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0:40.44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33 90 0,'-2'12'176'0,"2"-12"0"0,-15-7-116 15,15 7-2-15,0 0-4 0,0 0-3 16,0 0-6-16,0 0-7 0,0 0-8 16,11 5 1-16,-11-5 2 0,14 1-7 15,-14-1-1-15,25-1-5 0,-25 1-5 16,29-5-2-16,-8 1 0 0,4 1-8 0,2-3-3 16,-4 4 2-16,-2-4-1 15,3 3-2-15,1-1-2 0,-5 0-6 16,-3 5-9-16,-4-9-15 0,3 14-42 15,-16-6-87-15,0 0-58 0,0 0 5 0,0 0-2 16,-14 6 181-16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0:39.9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16 215 0,'0'0'172'15,"3"15"-66"-15,-3-15-49 0,0 0-8 16,0 0 0-16,0 0-7 0,0 0-17 16,0 0 3-16,0 0-11 0,0 0 7 15,11-13-7-15,5 14 7 0,-16-1-12 16,14-5 3-16,1 4 9 0,1 1-7 0,-3-2-6 16,2 2-5-16,0-3-2 15,-2 3 2-15,4-2-1 0,1 2-1 16,-18 0-10-16,23-6 3 0,-23 6 5 15,18-1 1-15,-18 1 0 0,0 0-2 0,0 0-1 16,0 0-2-16,0 0-5 0,0 0-5 16,0 0-4-16,0 0-15 0,11 11-14 15,-25-18-29-15,21 19-29 0,-19-14-64 16,12 2-28-16,-13 5-7 0,13-5 128 16,0 0 74-16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0:39.44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118 43 32 0,'0'0'154'16,"0"0"-49"-16,0 0-40 0,0 0-6 15,0 0 2-15,2-12-6 0,-2 12-6 16,0 0-14-16,0 0 0 0,0 0-6 16,17-10-3-16,-17 10 0 0,13-6-4 0,-13 6 0 15,12-7-5-15,0 2 0 0,1 5-5 16,-13 0 0-16,24-1-5 0,-24 1 1 15,21-2 0-15,-9 2-6 16,1 2 2-16,-13-2 1 0,15 8 0 0,-15-8-1 16,20 13 1-16,-20-13-3 0,8 20-1 15,-8-20 5-15,1 24-2 0,-3-13-3 16,-1 1 2-16,-7 0-4 0,2 0 4 16,1 0 4-16,-5 0-8 0,0-2 4 15,-2 1-8-15,-1-2 11 0,3 3-12 0,-1-4 12 16,1-2-9-16,-3-2 1 0,15-4 1 15,-15 5 4-15,15-5-2 0,-13 0-4 16,13 0 1-16,0 0 1 16,0 0-2-16,0 0 0 0,0 0-1 0,15-8 2 15,-15 8-1-15,15-1 0 0,-4 1 2 16,-11 0-4-16,22 0 5 0,-9 1 0 16,0 3-1-16,1 2 2 0,2 0-1 15,1 1 0-15,-3 1-1 0,0 1 3 16,-1 1-2-16,-1 2-1 0,-12-12 1 0,17 18-3 15,-17-18 4-15,8 19-3 0,-8-19 5 16,-4 22-5-16,4-22 4 0,-12 22-2 16,0-11 3-16,-2 1-5 0,-2-2 4 15,-1 0-1-15,-3-3-1 0,-2-1-3 16,0-1 3-16,-2-1 1 0,2-1 0 0,0-3 0 16,-3-2-5-16,6 0-3 15,-1-4-5-15,7 2-7 0,-7-7-13 16,20 11-14-16,-25-17-15 0,25 17-34 15,0 0-53-15,-18-17-49 0,18 17 5 0,-5-12 125 16,5 12 67-16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0:36.9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17 5 235 0,'0'0'198'0,"0"0"-5"0,-17-5-136 15,21 16-7-15,-4-11 0 0,3 14-6 16,-3-14-10-16,9 17-9 0,-9-17-4 0,13 18-3 16,-13-18-7-16,16 18-1 0,-3-11-5 15,2 3 1-15,3-1-4 0,0-2-2 16,-1 2-8-16,-17-9-6 0,28 15-18 16,-28-15-31-16,20 13-62 0,-20-13-89 15,0 0-2-15,14 10 2 0,-14-10 142 16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0:36.66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224-2 139 0,'-12'0'184'0,"12"0"3"0,-11 19-98 15,-2-19-33-15,9 14-11 16,-15-9 1-16,14 11-12 0,-10-8-8 16,2 10-12-16,-3-5-3 0,1 3 1 15,-2-1-7-15,4 0 2 0,0-1-7 0,3-2 3 16,2 0-3-16,-4-5-3 0,12-7-9 16,-16 11-7-16,16-11-20 0,0 0-24 15,-1 15-37-15,1-15-55 0,-13-7-47 16,13 7 7-16,0-12 126 0,0 12 69 15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0:36.2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8 29 188 0,'0'0'181'0,"0"0"12"0,-8-16-103 0,8 16-46 16,0 0-4-16,13 3-4 0,-13-3-9 16,19-1-6-16,-5-3-1 0,7 5-5 15,-7-4-4-15,8 3-3 16,-3-1-7-16,1-3-10 0,2 6-13 0,-6-11-29 16,8 15-59-16,-4-6-96 0,-7-3 4 15,-13 3-6-15,18-4 142 0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0:36.0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90 0 28 0,'0'0'166'0,"0"0"-5"0,0 0-103 15,0 0 3-15,-4 14-4 0,4-14-10 16,-10 14-8-16,10-14-9 0,-11 21-2 15,11-21-2-15,-15 22-2 0,15-22-2 0,-15 21-1 16,15-21-5-16,-13 21-1 16,13-21 4-16,-13 16-7 0,13-16-6 15,-5 11 0-15,5-11 4 0,0 0-8 16,-4 12-4-16,4-12 3 0,0 0-10 0,0 0 9 16,0 0 0-16,0 0-1 0,15-7-7 15,-15 7 8-15,0 0 1 0,16-2-1 16,-16 2 0-16,17-1-3 0,-5 2 2 15,0 0 1-15,1 3 7 0,1-1-9 16,0 2 6-16,-3 0-6 0,4 1 7 0,-4 2-10 16,-11-8 8-16,20 19-10 0,-20-19 3 15,14 21-1-15,-9-8 3 0,1 0-3 16,-3-1 3-16,-4 1 0 16,1-1 2-16,0 0 3 0,0-12-4 0,-4 21 4 15,4-21-3-15,-12 16 3 0,12-16-3 16,-13 13 4-16,13-13-4 0,-19 10 1 15,5-7 1-15,14-3-3 0,-23 5 1 16,10-5-1-16,-1-3 2 0,-1 1-4 16,3 1-4-16,12 1-3 0,-18-6-9 0,5 0-17 15,13 6-18-15,0 0-20 0,0 0-27 16,0 0-35-16,-5-15-57 0,5 15 7 16,0 0 177-16,26-7 9 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0:34.20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0 199 0,'0'0'196'0,"0"0"4"16,0 0-133-16,0 0-1 0,4 12-15 0,-4-12-6 16,0 0-14-16,-2 13 1 0,9-1-10 15,-7-12 0-15,11 22-8 0,-4-10 1 16,6 2-2-16,-5-1-7 0,6 1 3 16,-1 0-6-16,0 0-1 0,0 1-5 15,-1-2-4-15,2 2-15 0,-14-15-20 0,28 26-58 16,-28-26-118-16,17 17-3 0,-17-17 3 15,0 0 57-15,14 15 161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55.56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 0,'5'12'149'0,"-5"-12"18"15,0 0-79-15,0 0-11 0,0 0-5 16,0 0-10-16,0 0-5 0,24-3-20 15,-24 3-7-15,28-5-11 0,-11 3-6 16,3 1-8-16,3 0-18 0,-6-4-25 16,10 9-48-16,-9-3-69 0,-3-4-41 15,6 5 7-15,-9-4 90 0,3 4 99 16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0:34.1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234 1 159 0,'0'0'185'16,"0"0"5"-16,0 0-127 0,0 0-9 0,-16-1-5 15,15 12-9-15,-11-8-5 0,5 10-8 16,-8-6-4-16,6 9-3 0,-8-6-3 16,5 3 3-16,-5 0-7 0,2 2 0 15,-3-1-9-15,2 1 2 0,1-1-2 16,0 0-2-16,1-1-1 0,1-3-4 0,13-10-6 16,-18 13-7-16,18-13-13 15,0 0-19-15,-3 14-26 0,3-14-28 16,0 0-60-16,5-12-42 0,-5 12 4 15,9-17 123-15,-9 1 77 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0:33.4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191-1 53 0,'0'0'160'0,"0"0"-7"16,-16 0-110-16,16 0 5 0,-16 9-2 0,4-9-6 15,5 13 0-15,-7-6-5 0,5 8-2 16,-8-7-2-16,9 12 0 0,-9-6-1 16,5 10-7-16,-4-5 5 0,5 8-9 15,-3-5-1-15,7 7-8 0,-3-5 4 16,6 2-10-16,2-6-2 0,5 0 3 0,2-1-6 15,3-1 1-15,6-3-2 0,1-2 5 16,4-1-9-16,2-2 6 0,0-2-4 16,0-3 1-16,0-4 2 0,0-1-2 15,-2-2 0-15,-3-4-2 0,-2-2 9 16,-14 8-3-16,17-21 0 0,-17 21 2 16,7-24 3-16,-7 24 2 0,-5-20 2 15,5 20 2-15,-15-17 1 0,4 16-2 16,-5-2 2-16,0 6-6 0,-2 0 1 15,2 4-2-15,-2 1-2 0,-2 3-2 0,4 3-3 16,0-2-3-16,1 4-8 0,2-7-7 16,9 9-30-16,-12-17-33 0,19 14-61 15,-3-15-67-15,1 12-4 0,-1-12 7 16,16-5 199-16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31:25.609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-1 302 1 0,'0'0'126'0,"0"0"24"0,12 3-99 16,-12-3-1-16,0 0 0 0,0 0-3 16,0 0-1-16,0 0-10 0,0 0-3 15,0 0-3-15,0 0 0 0,0 0-1 0,0 0-2 16,0 0-6-16,0 0-3 0,0 0-6 16,0 0-3-16,0 0-3 0,0 0-3 15,0 0 0-15,0 0-2 0,0 0 1 16,0 0 6-16,0 0 0 0,0 0 0 15,0 0 3-15,0 0 0 0,0 0 0 0,11 19 2 16,-11-19-3-16,6 24-1 0,-2-9 1 16,5 1-8-16,-5 0 5 15,3 1-7-15,-4-2 6 0,6-1-10 16,-1-2 11-16,-8-12-11 0,9 20 1 0,-9-20 2 16,6 15 2-16,-6-15 0 0,0 0 0 15,0 0 2-15,7 13 2 0,-7-13 0 16,0 0 3-16,0 0-2 0,11-22 1 15,-2 7 1-15,-1-6-8 0,2-6 6 16,4-6-13-16,2-9-2 0,11-4-17 0,-4-10-21 16,18 12-45-16,-14-6-78 0,9 2-42 15,3 8 0-15,-4 3 47 0,1 17 165 16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19.78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36 0 190 0,'-1'11'189'0,"1"-11"2"16,-28-3-134-16,28 3-16 0,-6 11-2 0,9 1-2 16,-3-12-11-16,-4 21-8 0,3-9-7 15,2 2-2-15,0-1-2 16,3 1 1-16,0-1-2 0,4 0 1 0,-8-13-3 15,18 18 1-15,-18-18 1 0,26 9 0 16,-11-7-3-16,1 0-1 0,1-4 1 16,-1 0-2-16,-1-4 3 0,2 0-4 15,-3-1-1-15,0 0 1 0,-2 1 0 16,-12 6-6-16,22-15-6 0,-22 15-7 0,16-11-11 16,-16 11-15-16,11-9-20 0,-15-3-27 15,4 12-34-15,0 0-53 0,2-14-14 16,-2 14 92-16,-5-13 101 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15.87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65 0 114 0,'0'11'178'0,"0"-11"-3"16,-20 4-126-16,19 10 1 0,1-14-4 15,-10 26-7-15,-1-10-13 16,9 7-3-16,-5 0-8 0,2 5 1 0,0-4-7 15,4 4 3-15,-2-4-6 0,3 1 3 16,1-5-6-16,0-1 3 0,1-2 0 16,3-2-1-16,4-2 0 0,-9-13-5 15,20 18 3-15,-7-13-2 0,0-1 3 16,3-2-3-16,-3-5-7 0,0-1 6 0,0-3-6 16,-1-1 5-16,-12 8-4 0,17-21 4 15,-12 9 2-15,-5 12 5 0,5-19 6 16,-5 19 0-16,0-15 4 0,0 15 1 15,0 0 1-15,-13-6-2 0,13 6-3 16,-17 2-4-16,17-2-3 0,-22 11-2 16,11-3-3-16,0 1-5 0,2 5-4 15,-2-6-17-15,10 11-21 0,-13-15-44 16,14-4-77-16,2 21-42 0,-2-21-1 16,0 15 57-16,0-15 153 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15.45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191 110 80 0,'0'0'56'16,"0"0"-9"-16,0 0-2 0,0 0-2 16,10-15-1-16,-10 15-6 0,4-12-3 15,-4 12-2-15,3-14-3 0,-3 14-2 0,1-16 3 16,-1 16 0-16,-3-17 4 0,3 17-2 15,-7-14 2-15,7 14-5 0,-10-12 0 16,10 12-2-16,-18-7-5 0,18 7-4 16,-18-3-4-16,18 3-1 0,-24 2-3 15,13 1-1-15,-2 1-2 0,1 1-1 0,0 2-1 16,0 1 4-16,-1 1-5 16,4 3 1-16,-2 0-3 0,1 2 2 15,2 0-2-15,2 1 1 0,0 1-3 16,2 1 1-16,2-1-1 0,1-1 5 0,4-1-7 15,0 0 4-15,3-1-3 0,-6-13 1 16,18 19-1-16,-18-19 0 0,24 11 0 16,-10-11-2-16,1 0 3 0,-1-3-6 15,2-2 6-15,-2-3-1 0,-1 0 1 16,-1-3 0-16,0 0 1 0,-12 11-2 0,20-23 2 16,-13 12 3-16,-3-2-1 0,-4 13-2 15,7-21 2-15,-7 21-2 0,3-15 2 16,-3 15 0-16,0 0-1 0,2-12 2 15,-2 12-3-15,0 0 1 0,0 0 1 16,0 0 3-16,0 0-1 0,0 0 2 16,0 0 2-16,-3 18-1 0,3-18 3 15,0 23 2-15,-3-6-3 0,4 6 1 16,-3 0-4-16,3 5 1 0,-3 0-4 16,2 0 3-16,-2-1-6 0,3 1 4 0,-1-3-2 15,1 0-4-15,-1-2 5 0,0-3-4 16,3-3 2-16,-2-2-12 0,3-1 2 15,-4-14-16-15,6 18-8 0,-6-18-15 16,0 0-31-16,0 0-23 0,12-10-44 16,-12 10-37-16,7-20-15 0,1 8 122 15,-9-10 76-15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04.5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187 33 90 0,'-1'-12'65'0,"1"12"-2"0,0 0-4 15,0 0-2-15,0 0-3 0,-6-13-7 16,6 13 2-16,0 0-10 0,0 0-1 16,-16-6-5-16,16 6-2 0,-17-2-6 15,17 2 1-15,-16 8 3 0,16-8-5 0,-17 14 1 16,17-14-12-16,-23 21 7 0,12-6-10 16,2 1 6-16,0 4-9 0,-5-2-2 15,6 3-4-15,-5 1 1 0,5 0 5 16,0-1-5-16,4 4 3 0,-2-2-6 15,3 0 4-15,8-1-4 0,-4 2 3 16,6-3-2-16,-2 0 2 0,4-1-7 16,5-2 6-16,0-2-2 0,1-1 1 15,0-3-3-15,0-2 1 0,3-3-4 16,0-2 0-16,0-4 1 0,-4-2-1 0,4-2-1 16,-3-2 1-16,3-2-1 0,-1-1 2 15,-17 8 3-15,22-19 0 0,-22 19 1 16,20-20 1-16,-15 9 1 0,-1-1 2 15,-6 0 3-15,0 1-3 0,-3-2 5 16,5 13 0-16,-16-18 1 0,3 14 0 0,1-2 2 16,-1 4-3-16,-3 1-2 0,1 7 1 15,3 1-3-15,-1 2-2 16,2 4-6-16,1-1-1 0,3 8-16 16,-4-7-15-16,14 12-43 0,-10-9-75 0,8-4-49 15,3 7-4-15,-4-19 48 0,16 26 159 16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03.76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211 97 23 0,'0'0'40'0,"0"0"-7"16,0 0-4-16,0 0 0 0,0 0-2 15,0 0-2-15,0 0-1 0,0 0-5 0,13 4-3 16,-13-4 4-16,0 0 1 0,0 0 2 16,0 0 3-16,8-15 0 0,-8 15 0 15,0 0 2-15,2-18 2 0,-2 18-1 16,-1-15-8-16,1 15 4 0,-6-16-3 15,6 16 3-15,-8-15-3 0,8 15 0 16,-7-12-7-16,7 12 2 0,-13-7 1 16,13 7-4-16,-15-1-4 0,15 1-1 15,-22-2-3-15,22 2-1 0,-21 5 0 16,21-5-2-16,-24 8 6 0,10-4-4 0,14-4-1 16,-20 11 1-16,20-11 5 0,-21 14-3 15,21-14 1-15,-19 20-3 0,19-20-2 16,-16 23-4-16,7-8 9 0,5 1-9 15,-2-1 1-15,3 2-4 0,0-3 2 16,1 4-2-16,2-3 3 0,3-4 2 0,4 3-3 16,-7-14-1-16,14 23-3 15,-14-23-2-15,23 17 1 0,-23-17-3 16,24 9-3-16,-24-9-2 0,23 0 4 16,-23 0 1-16,25-12 1 0,-14 3 1 0,1-2 5 15,0 0-2-15,-1-3 4 0,-2 1-2 16,-2-2 3-16,3 2-3 0,-5 0 5 15,-5 13-3-15,11-22 1 0,-5 9 6 16,-6 13-3-16,7-18 4 0,-7 18-6 16,5-14 7-16,-5 14-6 0,6-12 7 0,-6 12-7 15,0 0 2-15,0 0 2 0,0 0 0 16,0 0 2-16,0 0-1 0,0 0 1 16,0 0 1-16,0 0 3 15,0 0-10-15,3 14 6 0,-3-14-5 0,0 20 4 16,-1-4-2-16,1 0 5 0,-2 6-6 15,0 1 0-15,2 4 5 0,-2 1-5 16,0 1 4-16,0 0-6 0,-1 0 3 16,1-1-8-16,4 0 8 0,2-4-8 15,1-3 6-15,-3-4-4 0,-2-1 3 0,3-1-5 16,-3-15-3-16,9 21-13 0,-9-21-12 16,6 12-20-16,-6-12-42 0,0 0-55 15,0-12-57-15,-1 0 8 0,1 12 110 16,2-29 87-16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4:14.44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16 3 0,'0'0'154'0,"0"0"6"16,0 0-84-16,-11 0-19 0,11 0 0 0,0 0 1 16,0 0-9-16,0 0-6 0,0 0-3 15,0 0-4-15,18-2-6 0,-18 2-4 16,19-5-1-16,-5 1-4 0,1 5-2 16,-4-5-3-16,4 3-4 0,0 0-3 15,-15 1-3-15,21 0-2 0,-6-1-2 0,-1 3-12 16,-14-2-18-16,28 8-41 0,-28-8-63 15,14-1-74-15,-1 5-1 16,-13-4 1-16,15 8 162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4:14.07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4 154 0,'0'0'61'0,"0"0"1"0,0 0-4 0,-15-2-2 16,15 2-4-16,0 0-1 0,0 0-5 15,0 0-4-15,13 2-4 0,-13-2-5 16,0 0-6-16,0 0-3 0,12-1 0 16,-12 1-4-16,0 0-1 0,0 0-1 15,0 0-2-15,19-3-2 0,-6 4 0 16,3-3-4-16,-16 2-4 0,19 0-1 16,-4 2-2-16,-3-1-3 0,1 0 1 15,1 2-2-15,-14-3 1 0,15 4-5 16,-15-4-6-16,20 5-11 0,-20-5-11 0,20 5-23 15,-20-5-23-15,0 0-30 0,0 0-52 16,0 0-33-16,15 3 12 0,-15-3 182 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54.9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 24 82 0,'0'0'167'0,"0"0"-17"0,0 0-79 16,0 0 2-16,0 0-7 0,-16-7-1 0,16 7-19 15,0 0-7-15,0 0-5 0,0 0-4 16,0 0-6-16,0 0-4 16,14 6-3-16,-14-6-8 0,19-6 7 15,-19 6-2-15,26-9 4 0,-12 3-10 0,1 5-1 16,-1-1-3-16,1 1 7 0,-2 2-2 15,-1-2-9-15,-12 1-5 0,17 5-17 16,-17-5-12-16,0 0-40 0,17 8-77 16,-17-8-65-16,0 0-4 0,0 0 7 15,0 0 169-15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3:44.45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27 90 125 0,'0'0'50'0,"0"0"3"0,0 0-3 16,0 0-3-16,0 0-7 0,0 0 1 16,0 0-3-16,0 0-1 0,0 0-1 15,14-6-1-15,-14 6-2 0,12-8-2 16,-12 8-5-16,16-11-6 0,-16 11-1 15,20-14-4-15,-20 14 0 0,24-17-3 16,-12 8 0-16,3 3-4 0,-1-1 1 16,1 3-5-16,-2-2 1 0,1 5-1 0,0 1-2 15,-2 3-2-15,0 1 0 0,-12-4 0 16,15 15-1-16,-15-15 3 0,9 22-4 16,-8-9 6-16,-3 0-6 0,-1 3 4 15,-3-4-2-15,-1 2 2 0,0-1-3 16,-1 0 3-16,8-13-3 0,-20 22 2 15,20-22-2-15,-20 16 2 0,20-16-2 16,-19 13 2-16,19-13 0 0,-17 9 1 16,17-9-1-16,-11 4 1 0,11-4-1 15,0 0 2-15,0 0-3 0,0 0-1 0,0 0 0 16,0 0 1-16,0 0-1 0,0 0-1 16,0 0 2-16,17-6-2 0,-17 6 2 15,19-3 1-15,-6 2-3 0,2 2 2 16,0 0-1-16,3 0 2 0,-1 2-3 15,3 0 2-15,0 4-2 0,-2-2 2 0,-1 4 6 16,-2-1-5-16,0 4 4 0,-1 1-10 16,-3 2 9-16,-6-1-8 15,-2 3 9-15,-2-1-8 0,-2 0 1 16,-3 0-2-16,-5 0 2 0,-1-2 4 0,-2 0-2 16,-2-1 1-16,-1-2-1 0,-2-1 2 15,-7-2-1-15,3-1 0 0,0-2 0 16,-6-3 1-16,0-3 0 0,1 0 0 15,0-2 1-15,1-3-4 0,4 1-11 16,-4-6-20-16,13 10-40 0,-6-1-92 0,2-9-27 16,16 11 2-16,-21-12 62 0,21 12 127 15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3:43.2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0 187 0,'0'0'181'0,"0"0"-1"0,-4 21-137 16,4-21 1-16,0 23 1 0,0-23-4 0,-1 30-4 16,1-13-6-16,6 6-12 0,-6-3 1 15,1 6-11-15,2-5 6 0,-2 5-8 16,1-4 6-16,0 1-10 0,0-2-1 15,-2 0 3-15,0-2-3 0,0-3 2 16,1 0-4-16,1-1 1 0,0-2-1 16,-2-13-6-16,3 20-15 0,-3-20-21 15,4 13-61-15,-4-13-100 0,0 0-1 16,0 0 0-16,-10-13 99 0,10 13 105 16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3:42.9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19-1 118 0,'0'0'54'0,"0"0"-2"0,0 0-7 15,12-4 1-15,-12 4-1 16,0 0-2-16,0 0-2 0,0 21 3 15,0-21-2-15,-1 23 3 0,1-23-7 0,-5 31-5 16,0-17-9-16,7 8-2 0,-6-4-8 16,5 2 1-16,-5 0 3 0,4 4-10 15,-2-3 6-15,0 1-9 0,-1-3 7 16,2 1-10-16,-3-2 9 0,2-1-11 16,0-5-1-16,2-12 4 0,-1 16-3 0,1-16 3 15,0 0-1-15,3 13 1 0,-3-13 0 16,0 0-2-16,0 0 3 0,15-8-2 15,-15 8 0-15,14-10-2 0,-14 10 2 16,17-9-4-16,-17 9 3 0,23-6-2 16,-9 4 1-16,2-1-1 0,1 3 0 15,1 1 0-15,2 1 0 0,0-2 2 16,0 1-2-16,0-1 0 0,-2 0 1 16,-1 0 0-16,-4-1-1 0,-1 0 1 15,-12 1-2-15,17-4-4 0,-17 4-5 0,0 0-7 16,16-2-12-16,-16 2-10 0,0 0-16 15,0 0-22-15,0 0-60 0,0 0-45 16,0 0-3-16,0 0 128 0,-3-17 58 16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3:38.07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32 5 92 0,'0'0'132'16,"-1"-12"-80"-16,1 12-32 0,0 0 2 15,-5 17 8-15,5-17 3 0,-10 17 3 16,10-17 0-16,-5 24 0 0,5-24-7 16,-5 30 3-16,0-16-5 0,10 7 4 0,-11-3 2 15,11 8-9-15,-5-6 6 0,1 7-10 16,-2-5 7-16,5 4-13 0,-2-3 5 16,0 1-12-16,2-2-3 0,0-3 3 15,-4 0-4-15,2-2 1 0,0-2-3 16,4 0 2-16,-6-15-3 0,5 18 2 15,-5-18-2-15,0 0-1 0,5 14-5 16,-5-14-12-16,0 0-28 0,0 0-40 16,0 0-105-16,0 0-1 0,-8-16-1 15,8 16 121-15,-10-11 72 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3:37.72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10 100 0,'0'0'46'0,"0"0"-3"16,0 0 0-16,1-12-3 0,-1 12-3 0,0 0-4 16,0 0-4-16,0 0-6 15,0 0-5-15,0 0-5 0,0 0-3 16,0 0-4-16,0 0-2 0,0 0 1 16,0 0 2-16,0 0 4 0,0 0 1 0,0 0 3 15,-1 15 1-15,1-15 2 0,-5 12 0 16,5-12 0-16,1 20-2 0,-1-20-3 15,-2 27 2-15,0-15-4 0,2 7 2 16,0-5-6-16,2 4 4 0,-1-1 3 16,-1-1-4-16,0 0 0 0,-1 1-3 0,2-2 0 15,1-1-8-15,-3 0 9 0,-1 0-9 16,2-14-1-16,-6 20-1 0,6-20 4 16,-1 15-5-16,1-15 4 15,0 0 3-15,-6 12-2 0,6-12 0 0,0 0 1 16,0 0-1-16,0 0 1 0,0 0 1 15,0 0-1-15,13 9 1 0,-13-9 1 16,12 1 2-16,-12-1-2 0,24-2-1 16,-8-2 1-16,3 1-1 0,3-3-1 15,-1 1 0-15,3-1 0 0,2 0 3 0,-2-1-4 16,2 0 5-16,-2 2-4 0,0-1 4 16,-5 0-5-16,-3 2 6 0,-1 1-7 15,-3 2 0-15,-12 1 1 16,15-3-1-16,-15 3 0 0,0 0-1 0,0 0-2 15,0 0-3-15,12 3-8 0,-12-3-9 16,0 0-12-16,-12-4-14 0,12 4-19 16,0 0-24-16,0 0-42 0,-12 4-43 15,0-12 9-15,12 8 165 0,-18-6 3 16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3:29.31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23 227 106 0,'0'0'43'0,"0"0"-1"16,0 0-1-16,0 0-5 0,0 0-4 15,0 0-4-15,0 0-2 0,0 0-3 16,0 0-4-16,7-11-3 0,-7 11-2 16,0 0-2-16,-1-12-5 0,1 12 1 15,0 0-6-15,3-18 5 0,-3 18-6 0,2-15 3 16,-2 15-6-16,6-17 5 0,-6 17 1 16,9-17-1-16,-9 17 2 0,11-16-3 15,-11 16 2-15,13-18-2 16,-13 18 2-16,17-19-3 0,-17 19 1 0,14-19-2 15,-14 19 2-15,15-18-1 0,-15 18 1 16,17-14-1-16,-17 14 2 0,13-13 0 16,-13 13 0-16,16-7-1 0,-16 7 0 15,0 0 0-15,11-8 0 0,-11 8-1 16,0 0-1-16,16-5 0 0,-16 5 1 0,0 0 0 16,13 2-1-16,-13-2 0 0,0 0 0 15,16 8-1-15,-16-8 2 0,0 0-1 16,11 12-1-16,-11-12 1 0,5 11-1 15,-5-11 1-15,7 15 1 0,-7-15 0 16,2 18-2-16,-1-7 2 0,-1-11 0 16,1 20 1-16,-1-20-2 0,-2 19 2 15,2-19-1-15,-1 18 2 0,1-18-1 16,-7 17 3-16,7-17-1 0,-8 19 4 16,8-19 3-16,-8 21-1 0,8-21 1 0,-17 22-2 15,9-11 2-15,2 1-4 0,-4 0 1 16,2 2-9-16,0-1 1 0,-3 0-3 15,1-1 3-15,3 0-3 0,-1 1 2 16,1 0-3-16,-1-2 3 0,8-11 2 16,-16 21-2-16,16-21 3 0,-11 19-3 0,11-19 3 15,-15 19-2-15,15-19 2 0,-18 15-2 16,18-15 3-16,-12 13-3 0,12-13 2 16,-16 14-2-16,16-14 0 15,-12 9-1-15,12-9 2 0,0 0-2 0,-7 16 1 16,7-16-1-16,0 0 0 0,-7 11 0 15,7-11 0-15,0 0 1 0,0 0 0 16,0 0 2-16,0 0 1 0,0 0 2 16,0 0 1-16,0 0 2 0,0 0 2 15,0 0 0-15,0 0 0 0,0 0 2 0,0 0-1 16,0 0 1-16,0 0-1 0,0 0 0 16,12-2-2-16,-12 2 2 0,0 0-2 15,18-9-1-15,-6 8-3 0,0-3-1 16,-1 3-1-16,4-1-1 0,-2-1 0 15,7 2-2-15,-3 0 1 0,1 2 0 16,-1-2-1-16,1 1 1 0,1 0 0 16,-1 0 0-16,-1 2-1 0,-2-1 0 15,-1-1 0-15,0 0 0 0,-14 0 1 16,17 0-1-16,-17 0 0 0,12 0 0 0,-12 0 1 16,0 0-1-16,0 0 1 0,0 0-1 15,0 0 0-15,0 0-5 0,0 0-5 16,13 3-12-16,-13-3-19 0,0 0-33 15,0 0-58-15,0 0-56 0,0 0-2 16,0 0 73-16,0 0 117 0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20.07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35 0 118 0,'0'0'186'0,"0"0"2"16,-22 0-115-16,22 0-13 0,0 0-5 15,-4 23-10-15,4-23-14 0,-5 25-7 16,1-9-8-16,5 6 3 0,-3 2-8 16,4 5 5-16,-2-2-5 0,2 4 1 0,-2 0 0 15,2 2-7-15,-1-4 3 0,0 1-7 16,0-2 5-16,0-2-9 16,0-2 6-16,0-3-7 0,0-3-7 15,-2-6-5-15,5 5-24 0,-4-17-27 0,0 13-60 16,0-13-75-16,0 0-10 0,0 0 4 15,0 0 199-15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19.4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54 114 58 0,'0'0'174'16,"-13"-14"4"-16,13 14-113 0,0 0-5 16,-15-14-7-16,15 14-12 0,0 0-14 15,0 0-9-15,1-13-7 0,-1 13-2 0,0 0 1 16,16-13 0-16,-16 13 6 0,17-13 0 16,-17 13 4-16,19-15 1 15,-19 15 2-15,20-14-4 0,-20 14 0 16,19-11-2-16,-19 11-4 0,15-7-3 0,-15 7 1 15,12 1-3-15,-12-1 0 0,0 0-1 16,8 16-4-16,-8-16 3 0,0 22-3 16,-2-4 0-16,-2 1-3 0,0 4 3 15,0 2-8-15,-3 0 5 0,0 1-5 16,-2 0 2-16,0-1-3 0,-1-1 5 0,0-1-1 16,-2-4-6-16,0-2 8 0,0 0-6 15,1-1 9-15,-1-5-8 0,12-11 8 16,-17 17-10-16,17-17 4 0,-11 7 2 15,11-7-3-15,0 0 0 0,0 0 0 16,0 0 3-16,-1-14-1 0,1 14 5 16,8-15-10-16,-8 15 8 0,13-16-7 15,-13 16 11-15,17-14-10 0,-5 10 5 16,-1-2-6-16,2 2 4 0,-1 3 3 16,2-1-1-16,-1 3 2 0,1-1-3 0,0 1 2 15,0 1 2-15,0 2 4 0,-1-2-9 16,1 3-5-16,-14-5-16 0,26 6-14 15,-26-6-34-15,18 1-49 0,-18-1-78 16,0 0-8-16,14 2-1 0,-14-2 204 16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18.7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0 176 0,'0'0'194'0,"0"0"-1"16,4 11-138-16,-4-11-3 0,0 0-2 16,0 0-9-16,-3 11-10 0,3-11-12 15,-3 22-1-15,0-6-6 0,3 4-1 0,-2 0-5 16,2 3 2-16,-2 1-7 0,1 0 5 16,-1-1-1-16,1-4-14 0,2 2-3 15,-4-10-19-15,8 11-35 16,-5-22-62-16,-6 12-79 0,6-12 3 0,0 0-7 15,9 9 202-15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18.4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22 182 0,'0'0'202'0,"13"-7"-1"0,-13 7-118 0,0 0-16 16,18 7-9-16,-18-7-9 0,11-2-12 15,-11 2-10-15,19 0-7 0,-19 0-4 16,21 2-5-16,-9-2-2 0,2 3-3 16,-1-3-2-16,1 2-2 0,-2-2-1 15,-1 2-2-15,-11-2 1 0,21 0-1 16,-21 0-2-16,17-2-2 0,-17 2-5 16,14-3-6-16,-14 3-8 0,0 0-12 0,24-2-28 15,-29-9-35-15,18 15-38 0,-13-4-72 16,0 0 1-16,0 0 47 0,-1-15 161 15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54.33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196 1 1 0,'0'0'162'15,"0"0"6"-15,16 4-85 0,-16-4-10 16,0 0-7-16,0 0-6 0,0 0-10 16,0 0-9-16,0 0-10 0,0 0-2 15,0 0-1-15,0 0-4 0,0 0-4 16,-13-5-5-16,13 5-6 0,0 0 0 0,0 0 0 16,-15 7-4-16,15-7-7 0,-15 9 3 15,15-9-1-15,-19 11 4 0,19-11 0 16,-23 17 1-16,9-4-5 0,0-4 3 15,-1-2 2-15,0 4 1 0,1-2-1 16,1-1-2-16,1 0 1 0,12-8-2 0,-18 9 1 16,18-9-2-16,0 0 0 0,-12 8-1 15,12-8 3-15,0 0-3 16,0 0 0-16,0 0 1 0,0 0 2 16,0 0-3-16,14 7 1 0,-14-7-2 0,12 14-2 15,-12-14 3-15,18 10 0 0,-18-10-3 16,19 12 2-16,-19-12 1 0,22 12-2 15,-11-5 2-15,2-7 2 0,-2 5-3 16,-11-5-1-16,22 9-4 0,-22-9-3 16,19 0-10-16,-19 0-9 0,18 0-21 0,-18 0-36 15,9-11-92-15,-9 11-33 0,0 0 4 16,0 0 71-16,0 0 135 16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17.9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68 0 93 0,'0'0'181'15,"-13"9"-1"-15,-7-5-118 16,20 11-7-16,-11-5-6 0,10 11-7 0,-8-3-11 15,6 6-7-15,-4 0-11 0,6 5 2 16,-1-5-9-16,2 3 3 0,0-3-6 16,3-1 3-16,1-3 0 0,2-2-1 15,2-3 0-15,-1-1-10 0,4-2 10 16,-11-12-10-16,23 15 10 0,-11-10-12 0,0-4 4 16,1-1 1-16,-1-3 2 0,0-1 4 15,-12 4-10-15,19-18 10 0,-12 7-9 16,1-1 12-16,-4-1-8 0,1 1 8 15,-4-2-4-15,-1 14 7 0,1-21 4 16,-1 21 1-16,-5-14 1 0,5 14-1 16,-13-6 1-16,13 6-7 0,-18 4 0 15,18-4-2-15,-22 13-2 0,10-3-3 16,0 0-2-16,0 3-4 0,3 2-1 16,9-15-11-16,-12 31-20 0,-1-26-42 0,18 9-85 15,-3-1-47-15,-2-13-1 0,1 18 31 16,-1-18 180-16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17.50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182 72 140 0,'0'0'66'0,"10"-13"-5"0,-10 13-2 16,9-11-3-16,-9 11 2 0,0 0-3 16,0-21-1-16,0 21-8 0,0 0 0 15,0 0-8-15,-9-17-1 0,9 17-9 0,0 0-5 16,-15-6-5-16,15 6-6 0,-18-3-3 16,18 3-2-16,-22 2 1 0,10 0-5 15,-2 3 3-15,0 0-4 16,1 2 1-16,-1 1 0 0,1 3 0 0,0 0-2 15,3 1 1-15,-1-1-1 0,3 2-1 16,1-1-1-16,2 0 2 0,3 0-3 16,2-1 2-16,0 1-2 0,3-1 1 15,3 1-4-15,-6-12-1 0,18 14-5 16,-18-14-2-16,24 12-4 0,-24-12 1 0,27 2-1 16,-13-8 0-16,1 4 1 0,-1-4 6 15,-1 0 2-15,-13 6 2 0,19-21 4 16,-19 21 0-16,15-22 3 0,-15 22-2 15,7-22 7-15,-7 22-2 0,6-23 7 16,-6 23-2-16,0-16 4 0,0 16-1 16,0 0 2-16,0-12 0 0,0 12-3 15,0 0-2-15,0 0-3 0,0 0 1 16,0 0-1-16,0 0 1 0,0 0-3 16,0 0 0-16,0 0-1 0,-5 15 2 0,5-15-1 15,-2 21 0-15,0-5 0 0,1 3 1 16,-2 1-2-16,2 5 6 0,1 0-7 15,0 2 3-15,0 1 1 0,1-1-1 16,0-1 0-16,1-1-8 0,1-1 6 16,-2-5-9-16,3 0 3 0,-3-6-12 15,4 2-11-15,-5-15-21 0,9 15-24 16,-9-15-27-16,0 0-57 0,11-4-45 16,-11 4-5-16,8-14 141 0,-10-5 64 15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16.7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 0 293 0,'0'0'201'0,"0"0"0"16,-16 8-167-16,16 3-1 0,0-11-5 15,-4 16-5-15,4-16-10 0,-3 27-3 0,4-10-7 16,0 4 3-16,-1 0-6 0,2 2 4 16,-3 0-6-16,3 0 5 0,0-1-1 15,-2-3-6-15,2 1-12 16,-2-20-21-16,7 31-38 0,-7-31-67 0,-2 12-61 15,2-12-1-15,0 0 34 0,15 12 170 16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16.4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0 196 0,'0'0'185'16,"0"0"7"-16,0 0-117 0,0 0-36 15,0 0-3-15,0 0-1 0,13 1-4 16,-1 3-7-16,-12-4-1 0,21 2-5 15,-9-4-6-15,4 4-3 0,-1-2-2 16,0 1-4-16,0-1 1 0,-1 1-2 16,1 0-1-16,-1 0-2 0,-1 0 0 15,-13-1 0-15,21-1-6 0,-21 1 0 16,16 2-8-16,-16-2-8 0,0 0-14 16,0 0-18-16,16 1-27 0,-16-1-31 0,-4-10-57 15,4 10-30-15,0 0 21 0,0 0 179 16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1:36.60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256 84 78 0,'0'0'45'15,"0"0"-2"-15,0 0 1 0,0 0-1 16,-1-15-2-16,1 15-5 0,0 0 2 16,0 0-2-16,7-16 2 0,-7 16-1 0,0 0 1 15,0 0-2-15,6-17-1 0,-6 17 0 16,0 0-4-16,0 0-3 0,-3-14-3 16,3 14-4-16,0 0-4 0,0 0-1 15,-16-13-1-15,16 13-4 0,-13-4-1 16,13 4-2-16,-16-3 2 0,16 3 0 0,-20-1 0 15,20 1-3-15,-20 2 1 0,20-2 0 16,-22 6 1-16,10-1 0 16,-2-2-2-16,2 3 1 0,0-1-1 15,1 5 3-15,-1-2-4 0,-1 5 2 16,1 0-3-16,2 4 3 0,-2-1-3 0,5 5 0 16,-4 1-3-16,2 1-2 0,2 2-1 15,3 1 4-15,4-2-7 0,3 2 5 16,2 0-3-16,-1-3 2 0,7-3-3 15,3-1 7-15,3-3-5 0,0-2 4 0,5-5-5 16,1 0 1-16,4-4-3 0,3-2-4 16,4 1-19-16,-7-11-16 0,12 10-51 15,-12-6-116-15,1-8 3 16,-1-1-6-16,-6-6 76 0,1 5 137 0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1:25.66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3 112 0,'0'0'56'0,"0"0"-2"15,0 0-2-15,0 0-6 16,-9-11-8-16,9 11 2 0,0 0-2 0,0 0 0 15,0 0-3-15,0 0 0 0,0 0 0 16,0 0-1-16,0 0-2 0,0 0-4 16,0 0-4-16,0 0-4 0,0 0-1 15,0 0-3-15,0 0-3 0,0 0-3 16,0 0-1-16,0 0-1 0,0 0-2 0,0 0 2 16,0 0-1-16,0 0-2 0,0 0-2 15,0 0 1-15,0 0-2 0,0 0-1 16,0 0 0-16,0 0-2 0,0 0 0 15,0 0-1-15,0 0 2 0,0 0-6 16,0 0 4-16,-3 17-3 0,3-17 4 0,0 15-3 16,0-15 2-16,6 20-3 0,-6-8 3 15,1 1 4-15,0 3-3 16,4 0 3-16,2 2-3 0,2 0 2 16,-4 3-2-16,2 1 2 0,4 1-3 0,-5 0 4 15,1 0-4-15,-2 0 4 0,-2-2-5 16,-2 1 5-16,4-2-6 0,1-2 6 15,-2-2-3-15,5 1 3 0,-4-3-5 16,2-1 5-16,-3 0 4 0,5-1-5 16,-9-12 7-16,2 17-6 0,-2-17 6 15,0 12-7-15,0-12 8 0,0 0-5 16,0 0 4-16,0 0 0 0,0 0 2 16,13 10 0-16,-13-10-10 0,0 0 10 15,0 0-10-15,11-16 7 0,-11 16-11 0,7-13 6 16,-7 13-9-16,8-19 6 0,-5 8 5 15,-1-1-4-15,5-3 3 0,2 0-5 16,-3-4 5-16,3-3-5 0,1 0 6 16,-1-5-5-16,3-1 2 0,0-2-3 15,0 0 5-15,-2 2-4 0,5 1 6 0,0 4-6 16,-7 2 2-16,3 6-2 0,-1 2 3 16,-10 13-6-16,13-14-4 0,-13 14-7 15,0 0-12-15,0 0-16 16,17-2-31-16,-17 2-43 0,0 0-90 0,0 0 10 15,0 0-2-15,0 0 195 0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1:18.36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25 0 72 0,'-14'3'38'0,"14"-3"8"16,0 0 1-16,0 0 9 0,-12-1-6 15,12 1 1-15,0 0-2 0,0 0 2 0,0 0-6 16,0 0-3-16,0 0-9 0,0 0-4 15,0 0-4-15,0 0 1 0,0 0-4 16,11 2-1-16,-11-2-2 0,0 0 1 16,13-1 2-16,0 5-1 0,1-5 1 15,5 2-5-15,2-4-1 0,8 3-2 16,1-2-3-16,5 2-3 0,2 0-2 16,-1 1-2-16,-1 0-1 0,3 1 0 15,-2 0-1-15,0 1-1 0,-2-1-2 16,-2 0 2-16,-3 0-1 0,4-2 1 0,-5 1 0 15,1 0-1-15,-4-1 1 0,3-1-1 16,-4 1 1-16,-1-1-3 0,-4 1-3 16,-5-2-9-16,6 5-11 0,-20-3-12 15,22 0-26-15,-22 0-45 0,0 0-94 16,0 0-4-16,0 0 7 0,0 0 165 0,0 0 34 16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1:17.62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11 145 0,'0'0'71'0,"0"0"-5"16,0 0 3-16,0 0-8 0,0 0-1 15,0 0-8-15,0 0-5 16,0 0-10-16,0 0-3 0,0 0-7 15,0 0-3-15,0 0-6 0,0 0-2 0,0 0-4 16,0 0 0-16,0 0 4 0,0 0-2 16,0 0 0-16,0 0-1 0,0 0 2 15,21-3-3-15,-21 3-2 0,26-2-1 16,-9 2-3-16,-1-2-2 0,7 3-2 16,2-1 3-16,-2 0-1 0,0 1 0 0,4-2 3 15,0 3-2-15,1-2 0 0,4 3-1 16,-1-5 1-16,2 0-3 15,1 1 0-15,-2 1 0 0,2-1-2 16,2-2 1-16,-2 2-1 0,-4 2 1 0,-2 1-2 16,-1 0-2-16,-6 1-5 0,-3-3-4 15,2 4-12-15,-20-4-7 0,22 11-18 16,-22-11-25-16,17 3-27 0,-17-3-55 16,0 0-41-16,0 0 0 0,0 0 138 15,14 1 59-15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1:16.97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9 1 0,'0'0'21'16,"0"0"120"-16,0 0-95 0,0 0 8 16,0 0-2-16,0 0 5 0,0 0-8 15,0 0-2-15,0 0-7 0,0 0-6 16,0 0-6-16,0 0-5 0,0 0-6 16,0 0-3-16,0 0 2 0,0 0-1 15,0 0-1-15,0 0-1 0,0 0-2 16,0 0 1-16,12 1 1 0,-12-1 0 0,22 2-5 15,-8 0 0-15,-1-4 0 0,8 4-2 16,-1-5 2-16,4 3-2 0,0-2 2 16,2 0 0-16,3-1 2 0,4 2-2 15,2-1-1-15,0 1 0 0,3 0 0 16,-2 2-2-16,1 0-1 0,3-1-3 0,-5 2-2 16,-1 1 1-16,-3-2 1 0,-2 1-1 15,-3 0 1-15,0-2 0 16,1 4-3-16,-7-2 0 0,-1-1-4 15,-1-1-5-15,1 4-10 0,-19-4-11 0,27 3-17 16,-27-3-24-16,16-1-23 0,-16 1-67 16,0 0-25-16,0 0-3 0,0 0 184 15,0 0 7-15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1:16.2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12 104 0,'0'0'48'16,"0"0"10"-16,0 0-9 0,0 0 5 16,0 0-5-16,0 0-3 0,0 0-6 15,0 0-2-15,0 0-3 0,0 0-1 16,0 0-3-16,0 0 1 0,0 0-8 16,0 0 0-16,0 0-2 0,0 0-5 0,0 0-5 15,0 0-3-15,0 0-3 0,0 0 0 16,0 0 3-16,0 0 2 15,0 0-2-15,0 0 3 0,14-2 1 16,-1 2-2-16,1-1 3 0,4 1-6 0,2-1 0 16,2 1-5-16,2-2-1 0,4 1-3 15,-1-1 1-15,1 1-1 0,1 0 2 16,0 0-1-16,0 0-3 0,0 1 3 16,-3 0 1-16,2 1-1 0,1 1-1 15,-3-2 1-15,4 1-1 0,-1 1 1 0,-1-2 1 16,2 2-1-16,-2-1-2 0,0-1 2 15,1-1 0-15,0 0 1 0,-6 0-1 16,-2-1-2-16,-1 1 1 0,-3 0 1 16,-3 1 1-16,-14 0-2 0,17-2 1 15,-17 2-8-15,12 0-5 0,-12 0-9 16,0 0-20-16,0 0-29 0,12 0-41 16,-12 0-86-16,0 0 3 0,0 0 27 15,0 0 168-15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8:59:16.248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32 126 1 0,'1'21'96'0,"-1"-21"30"15,0 0-102-15,10 14-2 0,-10-14 1 16,18 20-5-16,-7-9-7 0,1 1-7 16,1-1 2-16,0-2-2 0,1-1 5 15,-1 0 4-15,0-5 8 0,2-2 6 0,-15-1 3 16,25-7 7-16,-25 7-2 16,22-18 2-16,-18 2-4 0,6 4 0 15,-8-8-14-15,3 5 7 0,-9-7-8 16,3 7-1-16,-8-7-2 0,4 6 2 0,-7-4-6 15,3 6 0-15,-6-1 6 0,4 5-8 16,-4-2 1-16,2 5-4 0,-3 4 1 16,3 3-3-16,-2 3-1 0,1 3 1 15,-2 2-6-15,1 3 3 0,0 2-1 16,3 1 0-16,1-1-3 0,1 0-5 0,8 5-13 16,2-18-32-16,-2 26-82 0,9-11-48 15,-1-4-4-15,7 3-1 16,-13-14 164-16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52.74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42 78 1 0,'0'0'78'15,"0"0"64"-15,0 0-94 0,0 0 6 16,14-11 4-16,-14 11-1 0,9-14-6 0,-7 2-5 16,-2 12-2-16,14-16-1 0,-3 13-8 15,-7-8-3-15,8 8-8 0,-12 3-4 16,15-7-4-16,-15 7-3 0,12-1-4 16,-12 1-4-16,0 0 2 0,12 3-4 15,-12-3 0-15,0 0-3 0,7 18 3 0,-7-18-1 16,1 16 0-16,-1-16-2 15,-2 19 1-15,-1-7-1 0,3-12 1 16,-9 23 2-16,3-11-2 0,6-12-3 16,-16 21 4-16,7-6-4 0,-4-4 2 0,2 1-4 15,-2 2 2-15,0-5-3 0,-1 2 2 16,2 1 1-16,1-3 0 0,11-9-3 16,-17 12 3-16,17-12 1 0,0 0 0 15,-11 7-2-15,11-7 4 0,0 0-3 16,0 0 0-16,0 0 4 0,15-9-2 0,-15 9 2 15,16-4 0-15,-16 4 3 0,20-3-2 16,-20 3 5-16,21-2-2 0,-21 2 2 16,24-3-2-16,-12 1 0 0,0 3-1 15,0 0 0-15,1 1-3 0,-1-4-3 16,-12 2-6-16,22 3-11 0,-22-3-21 16,18 2-49-16,-18-2-112 0,0 0 6 15,12 0-7-15,-12 0 123 0,0 0 78 16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31:28.719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-3 262 119 0,'0'0'147'0,"1"-13"-3"0,-1 13-130 15,0 0-7-15,0 0 7 0,0 0-2 16,0 0-4-16,0 0 10 0,6-13 8 16,-6 13-1-16,0 0 7 0,0 0-4 15,0 0 4-15,0 0 1 0,0 0 4 0,0 0-4 16,0 0-5-16,7 17-5 0,-7-17-5 15,0 0-1-15,5 18-1 0,0-5-6 16,-2 0-2-16,2 2 0 0,0 1-1 16,1 1 4-16,-1 2-7 0,2 1 5 15,-3 0-3-15,4 1 4 0,-3-2-5 0,1-1 0 16,-2-3-2-16,2-1 0 0,-6-14 2 16,9 21-1-16,-9-21-3 15,0 0 1-15,17 7 1 0,-17-7-1 16,18-16 1-16,-5 0-3 0,3-7 6 0,2-6-8 15,5-3-2-15,3-11-17 0,14 5-34 16,-9-18-57-16,11 5-100 0,4 0-2 16,1-6-5-16,5 5 113 0,-3-3 106 15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32.84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163 4 153 0,'0'0'170'0,"-18"-8"6"16,18 8-141-16,-15 4 2 0,15-4 2 15,-16 10-2-15,4-4-8 0,6 9-10 16,-6-5 3-16,5 9-5 0,-6-4 0 0,5 7-3 16,-4-3 0-16,3 7-3 0,-2-3-3 15,2 3 3-15,2 1-7 0,1 1 2 16,4-1-6-16,3 1 4 0,2-2-8 15,5-2 5-15,2-3-4 0,1 0 4 16,4-5-6-16,0-3 6 0,1-2-6 16,1-6 1-16,2-1 0 0,0-5-1 15,1-2 2-15,0-5-3 0,-1-1 4 16,0-3-4-16,-2-3 6 0,-2-2-1 16,-6-1 9-16,-1 2-2 0,-7 1 5 0,0 2-1 15,-6-1 5-15,5 14-2 0,-21-16 0 16,8 13-2-16,-4 4-3 0,-1 4-1 15,-1-1-4-15,-1 7-1 0,3 1-8 16,-4 0-6-16,5 6-15 0,-5-8-23 16,14 10-60-16,1-2-96 0,-7-7 3 0,9 2-4 15,4-13 144-15,-2 13 63 0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32.52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34 2 257 0,'0'0'189'0,"-11"-2"9"16,-4 2-152-16,16 12-12 0,-1-12 5 0,-4 20-5 15,4-20-4-15,-1 31-10 0,-3-16-4 16,7 8-4-16,-3-3-4 0,2 3 4 15,1-2-7-15,0 1 2 0,-1 1-5 16,1-2 1-16,0 0-6 0,-3 0 2 16,1-1-6-16,-1-6-4 0,2 5-15 0,-2-19-19 15,0 30-36-15,0-30-51 0,-14 9-71 16,14-9-5-16,0 0 14 0,0 13 194 16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32.02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100 130 43 0,'0'0'147'0,"-1"-12"-38"15,1 12-65-15,0 0-2 0,0 0-1 16,0 0-8-16,0 0-8 0,0 0-8 15,-3-12 0-15,3 12 1 0,0 0-2 16,4-21 5-16,-4 21 2 0,8-20-4 0,-8 20 2 16,13-22-3-16,-1 15 3 15,-5-6-7-15,5 6 4 0,-12 7-8 16,21-14 2-16,-21 14-1 0,22-2 1 16,-22 2-3-16,23 4-1 0,-23-4 5 0,22 17-6 15,-22-17 5-15,19 27-9 0,-11-11 7 16,-1 2-9-16,-3 2 8 0,-1 1-9 15,-4 0 0-15,-3 2-1 0,-1 2 0 16,-5-1 4-16,0 2-7 0,-3 0 4 16,-1 0-5-16,-3 0 4 0,2 0-5 0,-3-3 2 15,0-1-6-15,1-3 5 0,0-2-2 16,-1-3 3-16,1-4-3 0,1-2 2 16,2-5 0-16,-1-3 0 15,15 0 3-15,-22-7-2 0,22 7 2 0,-16-20-2 16,13 8 2-16,2-1-2 0,4 0 3 15,1 0-2-15,2 1 2 0,2 0-2 16,-8 12 2-16,23-16 0 0,-10 10 3 16,0 4 0-16,1 2 2 0,2 5 2 15,-2 0-1-15,4 4 2 0,-3-1 0 0,1 2 2 16,0 0-5-16,0 1 2 0,0-4-2 16,0 1 0-16,-1-4-3 0,0 1 1 15,-3-1-2-15,0-2-3 0,-12-2-8 16,17-1-16-16,-4 6-29 0,-13-5-42 15,2-14-91-15,-2 14-9 0,7-12 5 16,-7 12 177-16,6-16 16 0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21.01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 0 298 0,'0'0'206'0,"-13"12"0"15,13-12-138-15,0 0-10 0,0 0-9 16,0 0-10-16,0 0-14 0,0 0-4 16,11 4-2-16,1-1-9 0,0-2 4 15,2 1-4-15,2-2-10 0,3 2 0 16,-2-1 0-16,-1 0 0 0,1 3-9 0,-17-4-26 15,33 4-72-15,-18-6-125 0,-2 1 8 16,-13 1-9-16,21-7 51 0,-21 7 182 16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20.72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34 0 258 0,'-16'10'201'0,"16"-10"-2"0,-19-2-146 16,19 2-3-16,0 0-7 0,0 0-13 15,0 0-9-15,0 0-7 0,0 0-3 16,0 0-1-16,12 6-1 0,0-4 3 16,-12-2 1-16,24-3-6 0,-24 3 3 0,23-2-3 15,-12 2-1-15,2 0-2 16,-2-2 0-16,-11 2-3 0,20 2 0 15,-20-2 0-15,14 5-8 0,-14-5-2 16,0 0-8-16,0 0-11 0,15 4-19 0,-15-4-23 16,0 0-32-16,-11-1-32 0,11 1-68 15,0 0-7-15,-21 9 70 0,21-9 139 16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1:50.8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62 119 0,'0'0'169'0,"0"0"3"0,9 17-140 16,-9-17 7-16,-5 21-5 0,5-21 4 15,-2 26-5-15,1-14-5 0,3 5-9 16,-2-5-2-16,6 2-1 0,-6-14-6 15,7 20-1-15,-7-20-4 0,7 11-3 16,-7-11 1-16,0 0 0 0,13 7-2 16,-13-7 0-16,0 0 0 0,0 0 2 15,11-15 0-15,-11 15 0 0,6-20-2 16,-4 7 0-16,1-4 2 0,0-1 2 16,0-1-1-16,1-1-1 0,1 2-9 0,0 0 11 15,0 3-8-15,1 1 5 0,-6 14-7 16,16-19 4-16,-16 19-5 0,18-10 6 15,-18 10 0-15,17-2 1 0,-17 2-4 16,19 1-18-16,-4 6-21 0,-15-7-51 16,0 0-89-16,20 4-10 0,-20-4 8 0,15 5 138 15,-15-5 46-15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1:50.3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149 23 1 0,'0'0'124'0,"0"0"11"16,-4 12-110-16,4-12 8 0,0 0 4 15,-12 0 5-15,12 0 0 0,0 0 0 16,0 0-3-16,0 0-4 0,0 0-4 16,-15 7-5-16,15-7-3 0,0 0-3 15,-11 14-7-15,11-14 4 0,-11 16-4 16,11-16 5-16,-11 24-8 0,5-13 4 0,1 6-7 16,0-2 4-16,3 1-1 0,1-2-7 15,1 2 2-15,1-2-6 0,4 0 4 16,0 0-2-16,-5-14 0 0,17 20-2 15,-17-20 2-15,20 9 0 0,-8-8 0 16,0-4 2-16,1-4-5 0,-2-4 2 16,0-1-1-16,-1-3 3 0,-2-2-2 15,-1 0 2-15,-2-3-4 0,-3 0 3 16,-1 2 6-16,-4-2-11 0,-1 1 15 16,-4 1-8-16,2 4 13 0,-5 0-9 0,1 3 11 15,-3 0-12-15,1 5 4 0,-2 2 3 16,1 4-8-16,-2 0 7 0,-1 3-11 15,1 4 2-15,1 0-4 0,-1 4 5 16,2 1-11-16,4 3 0 0,9-15-15 16,-13 30-17-16,13-30-18 0,-1 28-23 15,1-28-39-15,0 20-86 0,9-9 8 16,-9-11 35-16,25 18 162 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31:26.390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4 321 1 0,'14'3'141'16,"-14"-3"2"-16,0 0-113 0,0 0 3 15,0 0 11-15,0 0 1 0,0 0 5 16,0 0-6-16,0 0-6 16,2 18 0-16,-2-18 0 0,5 21-4 0,-5-21-9 15,10 28-3-15,-7-16-6 0,6 6-2 16,-4-5-3-16,1 6 1 0,0-5-4 15,1 1 2-15,-2-3-1 0,0 0 1 16,-5-12-1-16,9 16 2 0,-9-16 1 16,0 0-1-16,0 0 0 0,17-4-2 0,-13-8-1 15,3-3-1-15,0-9 2 0,6-2-7 16,1-8 3-16,3-6-9 0,5-4-10 16,0-6-8-16,12 9-27 0,-9-15-43 15,6 9-116-15,7 7 0 0,-5 1-3 16,4 14 110-16,-9 0 101 0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07.84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150 11 1 0,'0'0'104'16,"0"0"53"-16,0-12-99 0,0 12 3 15,0 0 5-15,0 0-10 0,-12-1-7 0,12 1-13 16,0 0-2-16,-11 10-8 0,11-10 2 15,-17 7-3-15,6-3-3 0,11-4 3 16,-21 19-5-16,16-5 2 0,-8-2-4 16,5 5-1-16,-4-2-10 0,6 8 3 15,-5-5-5-15,6 3 3 0,-3-2-7 16,1 6-2-16,3-2 0 0,5-1 3 0,-3 1 0 16,8-3 2-16,-1 3-1 15,1-2-3-15,3 3 6 0,2-6 0 16,3 0-3-16,0-2-10 0,3 1 6 0,-7-5-11 15,10-1 3-15,-4-4-8 0,5 0-1 16,-5-9-1-16,4 4-1 0,-6-7 6 16,4 2-4-16,-4-7 8 0,-3 1-6 15,-2-5 11-15,0 1-6 0,-5 1 6 16,0-6 1-16,-2 4 7 0,-3-4 4 0,1 18 4 16,-6-25 8-16,6 25-1 0,-9-18 4 15,9 18 2-15,-14-10-2 0,14 10-3 16,-18 3-5-16,7 3-6 0,-4 0 1 15,-4 3-3-15,1-1-3 0,-1 7-1 16,1 2 1-16,1-6-8 0,5 10-11 16,-6-11-27-16,16 12-57 0,-3 0-100 15,-2-8-5-15,7 2-2 0,0-16 100 16,5 20 107-16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52.1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65 160 0,'0'0'175'0,"20"-20"-80"16,-5 23-27-16,-15-3 2 0,32-7-6 0,-19-2-11 15,12 9-16-15,-6-8-6 0,6 5-5 16,-4-4-7-16,3 5-4 0,-3-2-14 16,-3 1 0-16,2 2-11 0,-7-3-6 15,3 6-19-15,-16-2-19 0,19 1-22 16,-19-1-19-16,0 0-37 0,0 0-50 0,0 0-4 15,5 15 158-15,-17-17 28 0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07.2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244 140 1 0,'12'3'38'16,"-17"-17"101"-16,5 14-97 0,4-14 4 16,-4 14 9-16,3-12-6 0,-3 12 2 15,2-13-9-15,-2 13 4 0,0 0-10 16,-7-20 4-16,7 20-1 0,-5-15-9 0,5 15 0 16,-9-14-7-16,9 14 0 0,-12-15-9 15,12 15 7-15,-11-11-10 0,11 11 0 16,-19-10-7-16,19 10 4 0,-22-5-7 15,22 5 6-15,-22-1-5 0,6 6-4 16,5 0 6-16,-7 2-8 0,5 4 16 16,-3 3-14-16,4 1 10 0,-2 1-9 15,-1 3 4-15,6-2-2 0,-3 3-2 16,9 1 7-16,-4-3-9 0,4-2 4 16,-4 1-2-16,7-1 0 0,4-2 1 0,-4-2 1 15,0-12-4-15,11 17 1 0,1-10 0 16,1-2 1-16,5-1-1 0,-3-4 2 15,5 3-2-15,2-6-1 0,-2-1 1 16,3-2-5-16,-7-3 4 0,1 0-1 16,-2-2 0-16,-1-2-4 0,0-2 4 15,-1-1 3-15,-3 3 1 0,-4-2-3 16,3 2 5-16,-3 1-4 0,-2 1 1 16,-4 11-1-16,6-16 4 0,-6 16-3 15,0 0 3-15,3-11 1 0,-3 11-1 0,0 0 3 16,0 0 2-16,0 0 4 0,0 0-4 15,0 0 0-15,0 0 2 0,0 0-3 16,0 0 1-16,-1 13-1 0,1-13-1 16,2 15 0-16,-3-3-2 0,0 3 5 15,-5 3-5-15,2 4 5 0,-1 3-5 0,6 2 8 16,-4 0-10-16,4 3 4 16,-5-4-4-16,5 2 1 0,-1-2-2 15,0-2 2-15,3-5-4 0,-5 2 3 16,4-4 4-16,-5-6-5 0,4 4-2 0,-1-15-11 15,4 16-12-15,-4-16-28 0,0 0-34 16,0 0-55-16,0 0-68 0,0 0-2 16,2-17 47-16,-2 17 165 0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05.7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 0 285 0,'-5'11'194'0,"5"-11"12"0,-14-6-155 0,14 6-2 16,0 0-4-16,0 0-11 0,0 0-13 16,0 0-3-16,0 0-1 0,13 14-5 15,-13-14-3-15,0 0 1 16,12 2 1-16,-12-2-4 0,16 3 0 0,-3-2-4 15,-13-1 5-15,18 3-9 0,-6 1 7 16,-12-4-5-16,18 2-6 0,-18-2-6 16,29 4-13-16,-29-4-19 0,24 2-52 15,-24-2-84-15,0 0-38 0,17-1 1 16,-17 1 14-16,0 0 202 0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05.4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16 368 0,'0'0'203'16,"2"-17"-92"-16,-2 17-61 0,0 0-2 0,0 0-11 16,0 0-9-16,0 0-9 0,0 0-6 15,0 0-3-15,0 0-4 0,0 0-1 16,0 12-2-16,0-12 3 0,0 0-4 15,0 0 2-15,15-3 1 0,-15 3 0 16,0 0 2-16,15 0-2 0,-15 0 3 16,20 2-2-16,-20-2-1 0,16 3-2 15,-16-3 0-15,20 2 0 0,-7 0-3 16,-13-2 1-16,0 0-3 0,15-5 1 16,-15 5 3-16,0 0-5 0,15 1-2 0,-15-1-2 15,0 0-2-15,0 0-9 0,15 2-13 16,-15-2-8-16,0 0-25 0,0 0-23 15,12 2-24-15,-12-2-60 0,0 0-32 16,0 0 4-16,-16-1 184 0,16 1 15 16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4:01.66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48 117 45 0,'0'0'150'0,"0"0"-1"16,-8-15-111-16,8 15 5 0,0 0 5 15,14-12-5-15,-14 12-11 0,14-13 1 16,-14 13-3-16,17-16 2 0,-17 16-8 16,23-16 2-16,-12 6-6 0,5 6-2 15,-2-7-11-15,3 6 5 0,-2-3-7 16,4 6 5-16,-4-3-9 0,0 5 4 15,-3 0-1-15,2 1-3 0,-14-1 7 0,16 14-12 16,-16-14 9-16,8 22-12 0,-6-10 14 16,-2 2-12-16,0 0 5 0,-3 2-5 15,-2-1 3-15,-3 1 4 0,-1-1-3 16,1 2 6-16,-1 1-8 0,-3-2 4 16,0-1-1-16,0-1 0 0,2 1-1 0,2-3 3 15,8-12-4-15,-19 20 2 16,19-20 0-16,-12 13 1 0,12-13-1 15,0 0 3-15,-11 7-3 0,11-7 1 16,0 0 2-16,0 0-1 0,0 0-1 0,0 0 0 16,4-12-1-16,-4 12 1 0,13-6-1 15,-13 6 1-15,20-7-1 0,-7 5-4 16,3 2 4-16,1 0-1 0,2 2 1 16,0 1-2-16,3 1 1 0,1 0-1 15,-2 4 0-15,-1 0 2 0,0 1-2 0,-3 3 0 16,-5-1-2-16,2 3 6 0,-7 0-4 15,-1 1 3-15,-3 0-1 16,-3 0 4-16,-6 0-6 0,-1 0 8 16,0 1 3-16,-7 0-6 0,-2-1 4 0,-3-1-2 15,-2-2 2-15,0 1-9 0,-1-2 11 16,-3-4-7-16,-2-3-1 0,1 2-3 16,0-5 3-16,-4 0-6 0,4-2-9 15,-7-8-13-15,15 7-36 0,-10-8-51 16,1-3-79-16,9 5-1 0,5-5 0 0,13 13 180 15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3:59.69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1 145 0,'0'0'176'0,"0"0"0"16,19-3-117-16,-33-3-3 0,14 6 4 0,0 0-12 15,0 23-12-15,0-23-10 0,0 27 0 16,-3-11-2-16,6 7-1 0,-1-2-13 16,2 6 1-16,0-4-6 15,-1 5 0-15,2-3 4 0,-1 0-9 0,1-1 8 16,-7-1-11-16,5-2 10 0,0 0-8 16,-1-1 5-16,1-7-11 0,-1 4-17 15,-2-17-23-15,4 21-70 0,-4-21-87 16,0 0-6-16,0 0 3 0,0 0 114 15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3:59.3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10 4 145 0,'0'0'56'15,"-5"-11"-2"-15,5 11-7 0,0 0-2 16,0 0-2-16,0 0 0 0,0 0-8 0,0 0-3 15,0 0-5-15,0 0-6 16,0 0-8-16,0 0 5 0,0 0 2 16,0 0-2-16,0 0 6 0,0 0-2 15,-3 19 0-15,1-7 4 0,5 4 3 0,-6 1-12 16,7 6-1-16,-5-2-5 0,5 7-2 16,-4-5-4-16,1 4 5 0,0-4-10 15,4 1 6-15,-5-2-9 0,1-1 7 16,-2-4-6-16,1 1 8 0,0-3 0 15,0-4-4-15,0-11-2 0,-3 15 2 0,3-15 9 16,0 0-7-16,0 0-3 0,0 0 0 16,0 0-5-16,0 0 7 0,0 0-2 15,0 0-1-15,0 0-7 16,0 0 7-16,16-3 1 0,-5-1-2 0,1 1-1 16,1-2 1-16,2 0 2 0,4 0 0 15,1 1-1-15,0-1 1 0,4 0-2 16,-2 0 0-16,4 2 1 0,0-3-1 15,-1 3 0-15,-4 0 0 0,2 2 1 16,-4 0-2-16,-6 0 2 0,-13 1 2 0,17 0-4 16,-17 0 0-16,0 0-6 0,0 0-5 15,0 0-10-15,0 0-14 0,0 0-18 16,0 0-31-16,0 0-24 0,0 0-63 16,0 0-7-16,-14 5 36 0,1-10 144 15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3:56.27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-1 130 1 0,'0'0'33'0,"7"11"100"0,-7-11-87 15,0 0 7-15,0 0-1 0,0 0-9 0,0 0-4 16,-4-11-4-16,4 11-1 0,0 0-5 16,0 0-5-16,0 0-5 0,0 0-3 15,8-12 2-15,-8 12-3 16,0 0-2-16,8-13-3 0,-8 13 2 0,5-14-5 16,-5 14 1-16,9-14 0 0,-9 14 0 15,12-15 3-15,-12 15-1 0,10-14 1 16,-10 14-1-16,15-15-1 0,-15 15 1 15,17-12-3-15,-17 12-1 0,14-7-4 16,-3 2 1-16,-11 5 2 0,22-6-4 0,-10 4 6 16,-12 2-7-16,20-1-1 0,-9 2-1 15,2 0 1-15,-13-1 1 0,15 9-6 16,-15-9 7-16,14 13-9 0,-14-13 7 16,10 18 3-16,-7-6-3 0,-1-1 2 15,-1 2-2-15,-1 1 2 0,-1 1-4 0,-1-1 6 16,-3 3-5-16,-1-2 1 15,-1 3 1-15,1-3 1 0,0 1-4 16,0 0 4-16,0 0-4 0,-2 1 2 16,1-3 1-16,1 2 2 0,-1-4-6 0,-1 3 5 15,8-15-1-15,-17 22 2 0,17-22-2 16,-19 17 2-16,19-17-5 0,-16 17 5 16,16-17 0-16,-14 15 0 0,14-15-5 15,-12 14 3-15,12-14 2 0,0 0-1 16,-15 13 0-16,15-13-1 0,0 0 2 0,0 0-1 15,0 0 2-15,0 0 2 0,0 0 8 16,0 0-4-16,0 0-3 16,0 0 1-16,0 0 0 0,0 0-1 15,12 8 2-15,-12-8-1 0,19-4-12 0,-6 3 7 16,0 0 1-16,2 1 2 0,2-3-2 16,1 2 2-16,-1-1 0 0,1 0-3 15,0-1 2-15,2 2-2 0,0-1 5 16,0 1-3-16,-3-1 1 0,3 1-2 15,-3 1-5-15,0 1 5 0,-3-2-4 0,-1 0 5 16,-13 1-3-16,20 0-3 0,-20 0-2 16,12 2 3-16,-12-2 4 0,0 0-5 15,0 0 5-15,0 0-6 16,11 5-11-16,-11-5-8 0,0 0-31 0,0 0-51 16,0 0-88-16,0 0-11 0,0 0 10 15,0 0 126-15,0 0 67 0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3:54.30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0 149 0,'0'0'158'16,"0"0"-55"-16,0 0-69 0,0 0 6 0,-12 5 3 15,12-5-5-15,5 12-8 0,-2-1 0 16,-3-11 1-16,3 28 3 0,-10-13-3 15,15 9-3-15,-1-2-10 0,-2 5 1 16,-7-4-9-16,5 4 6 0,-8-2-9 16,10-1 4-16,3-3-4 0,-2-1 3 0,-10-3-7 15,2 0 5-15,1-1 2 0,6-3-6 16,-8-1 4-16,4 1-10 16,-4-1 9-16,3-12-13 0,-5 18 3 15,5-18-19-15,6 14-30 0,-20-17-55 0,14 3-100 16,-12 2 10-16,1-4-12 0,11 2 128 15,0 0 81-15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3:53.96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0 163 0,'0'0'68'16,"0"0"4"-16,0 0-6 0,0 0 2 16,0 0-14-16,0 0-4 0,0 0-10 0,0 0-4 15,0 0-12-15,0 0-8 0,0 0-3 16,0 0-2-16,0 0 1 0,0 0-3 15,-2 21 4-15,2-8-3 0,2 5 6 16,-2-1-3-16,0 2 3 0,2 1-10 16,0 5 2-16,-4-4-3 0,5 1 4 15,-5-1-5-15,4 1 5 0,-3-2-4 16,3-1 1-16,-1-6 0 0,-4 0 1 16,3-13-3-16,1 18-1 0,-1-18 0 15,0 0 0-15,2 11 0 0,-2-11-1 0,0 0 1 16,0 0 1-16,0 0-1 0,0 0 0 15,11 0 1-15,-11 0-2 0,0 0 1 16,17-6-3-16,-17 6 0 0,21-5 1 16,-5 1-3-16,0 1 2 0,2 1 0 15,7-1 0-15,-5 2 0 0,5-4 2 0,-4 2-4 16,-1-2 1-16,-2 2 4 0,0-3-4 16,-3 1 2-16,-15 5-1 0,20-7 1 15,-20 7-3-15,0 0 2 0,0 0-8 16,13-2-7-16,-13 2-3 0,0 0-7 15,0 0-4-15,0 0-11 0,0 0-13 16,0 0-17-16,-13-8-17 0,13 8-33 16,0 0-58-16,0 0 3 0,0 0 119 15,-14-13 56-15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1:39.98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30 55 1 0,'0'0'29'15,"0"0"42"-15,-13-1-42 0,13 1 6 16,0 0 6-16,-17-2 3 0,17 2-1 16,0 0-3-16,0 0-1 0,0 0-1 15,0 0-3-15,0 0-5 0,0 0 0 0,0 0 2 16,0 0-1-16,0 0 2 0,0 0 2 16,0 0 2-16,11-4 1 0,-11 4 5 15,19-1-9-15,-7-6-2 0,12 7-5 16,-1-5-3-16,7 6-7 0,-1-4-3 15,7 2-2-15,-1-1-4 0,7 1-3 0,0 0-5 16,1 0-6-16,1 3-5 16,-2-9-10-16,12 10-16 0,-11-13-25 15,14 15-36-15,-14-11-56 0,7 2-54 16,0 1 3-16,-6-3 81 0,4 5 124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51.19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16 13 1 0,'0'0'103'16,"0"0"53"-16,-11-2-92 0,11 2 0 16,0 0 2-16,0 0-8 0,0 0-7 15,0 0-6-15,0 0-8 0,0 0-3 0,0 0-10 16,0 0-3-16,-6-12 0 15,6 12 2-15,0 0 0 0,0 0-1 16,0 0 2-16,14 4-5 0,-14-4 2 16,13-1-2-16,-13 1-1 0,18 2-5 0,-6 0-4 15,5 0 0-15,-2-3-4 0,5-2 5 16,-2 6-7-16,3 0 3 0,-1-5-5 16,2 2 2-16,-2 0 1 0,0 1-2 15,-1-2-4-15,-2 4 0 0,-2-5 2 16,-2 2-1-16,-13 0 1 0,17 3-3 0,-17-3 0 15,0 0-5-15,0 0-1 0,0 0-8 16,12 4-16-16,-12-4-16 0,0 0-37 16,0 0-68-16,0 0-64 15,0 0 9-15,-12-5 25 0,12 5 184 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1:39.35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 13 119 0,'0'0'155'0,"-7"16"-80"0,7-16-30 15,0 0-1-15,-14-3-2 0,14 3-4 16,0 0-9-16,0 0 0 0,0 0-1 16,0 0-1-16,0 0 0 0,0 0-3 0,0 0 4 15,21 3 1-15,-21-3 0 0,24-2-3 16,-8-3-4-16,7 5-2 16,-5-6-4-16,7 7-2 0,-2-3-4 15,5 2-1-15,-2-3-2 0,2 4-4 0,-4 1 0 16,6-2-3-16,-3 0-1 0,6 1 1 15,-4-3-1-15,3 2-1 0,2-1-2 16,0-2-1-16,3 2-11 0,-4-3-9 16,11 9-15-16,-13-14-17 0,15 16-28 15,-17-15-15-15,12 14-37 0,-7-3-46 0,-6-6-9 16,4 9 143-16,-14-12 49 0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1:38.79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 41 1 0,'0'0'105'0,"0"0"43"16,0 0-98-16,0 0 4 0,-12 7-2 0,12-7 4 16,0 0-6-16,0 0-7 15,0 0-12-15,-11-5 0 0,11 5-7 16,0 0-3-16,0 0-2 0,0 0-1 16,0 0-1-16,11-5 0 0,1 6 10 0,-12-1-5 15,21-4 1-15,-21 4-1 0,27-1-5 16,-10-1-1-16,4 2-3 0,1-1 0 15,2 1-9-15,3 0 5 0,5-1-4 16,-1-1-2-16,3 1 1 0,1-1 0 16,4-1-4-16,-1 1 1 0,1-1 0 0,-3-1-2 15,-2 2 2-15,4-1 1 0,-1 0-5 16,1 0 0-16,-4 2 1 0,0 1 1 16,-6 0-6-16,8 3-2 15,-7-5-9-15,3 7-9 0,-10-6-14 0,10 13-30 16,-16-18-36-16,9 1-99 0,3 9 7 15,-11-9-1-15,5 9 172 0,-10-9 28 16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1:38.1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41 0 101 0,'0'0'51'0,"0"0"2"16,0 0 1-16,0 0 0 0,0 0 0 16,-15 3-4-16,15-3-3 0,0 0 3 15,0 0-6-15,0 0-4 0,-7 11-2 16,7-11-5-16,0 0-4 0,0 0-6 15,-12 6-5-15,12-6-1 0,0 0-2 0,0 0-6 16,0 0-4-16,-7 11 3 16,7-11-7-16,0 0 4 0,0 0 0 15,12 6-1-15,-12-6 0 0,16 4 4 16,-3-3 1-16,-13-1-2 0,26 2 2 0,-8-1 0 16,7 1-1-16,0-1-4 0,0 1 4 15,2 0-2-15,7-2-1 0,0 0-2 16,3-1 1-16,0 0-2 0,2-1-1 15,2-3-1-15,2 1 0 0,0-1-3 16,-1 1 1-16,-2 1 1 0,0 0-3 0,-3-1 3 16,-2 3 0-16,-1 1 2 15,-5 1-5-15,2 3 4 0,-4-2-8 16,2 3-9-16,-9-4-13 0,7 11-31 16,-27-12-50-16,19-2-93 0,-3 8 2 0,-3-9-2 15,0 6 162-15,-13-3 42 0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1:43.46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52 79 0,'-6'-11'156'0,"6"11"-68"0,0 0-38 15,-2-12-3-15,2 12 6 0,0 0-13 16,0 0-3-16,0 0-11 0,0 0 8 0,0 0-9 16,0 0 7-16,0 0-1 0,5 16 2 15,-5-16 4-15,-2 19-10 0,2-19 3 16,2 23-16-16,-1-10 7 0,4 5-10 16,-5-2 5-16,4 3-10 0,-2-1-1 15,3-1 2-15,1 1-3 0,0 1 2 0,-4-1-2 16,3 1 0-16,0-3-3 0,1-2 2 15,2-1-2-15,-1-1 1 0,-4-1-2 16,-3-11 1-16,13 13 0 16,-13-13 0-16,0 0-1 0,15 13 0 0,-15-13-1 15,0 0 2-15,0 0 0 0,12 2 0 16,-12-2-1-16,0 0 1 0,8-13 2 16,-8 13-3-16,10-16 4 0,-10 16-4 15,12-22 3-15,-4 6-2 0,1-2 2 16,-1-2-3-16,4 0 1 0,-1-4 0 0,1-4-5 15,2 0 4-15,2 2-13 0,-2-2-2 16,5 9-21-16,-9-9-22 0,16 16-61 16,-4-4-95-16,-7 5 8 0,-3 4-4 15,-12 7 134-15,15-4 76 0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1:42.57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297 74 100 0,'0'0'50'16,"0"0"-2"-16,0 0 1 0,0 0 4 16,0 0 1-16,0 0-6 0,11-6-1 15,-11 6-6-15,0 0-3 0,0 0-3 16,0 0-4-16,7-14-4 0,-7 14-1 16,0 0-1-16,0 0-3 0,-3-14 1 0,3 14 0 15,-7-12-7-15,7 12 4 0,-16-11-6 16,16 11 1-16,-18-10-5 0,18 10 3 15,-24-6-9-15,9 8 6 0,-2-3-2 16,6 3-6-16,-5 1 3 0,1 2 4 16,-6 0 2-16,3 4-6 0,2 0 10 15,1 5-9-15,-4 0 9 0,5 5-5 16,-5-1 5-16,1 4-11 0,9 0 3 16,2 2 0-16,0-1-3 0,2 2 5 15,0 0-8-15,8 0 4 0,5-2-6 0,8-1 6 16,-7-2-7-16,10-3 4 0,0 0-6 15,5-6-6-15,14-3-5 0,-11-9-15 16,14 8-40-16,-19-16-82 0,14 2-62 16,-7-2-5-16,5-7 5 0,-3 3 159 15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12.15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0 268 0,'0'0'187'0,"-6"12"3"16,17-2-155-16,-11-10-5 0,-1 17 0 0,1-17 0 15,2 25-5-15,1-10-8 16,4 4 1-16,-7 0-6 0,0 2-1 16,4-2-2-16,0 2 1 0,-3-4-7 15,1 2 7-15,-4-3-8 0,3 1 4 0,4-5-1 16,-1 0 2-16,-4-12-6 0,10 18 4 15,-10-18-2-15,15 12-3 0,-3-9 2 16,0 1-1-16,-12-4 0 0,24-1-1 16,-9-1 1-16,-3 0-3 0,4-1 0 15,3-1 2-15,-3 1 1 0,1-1-2 0,-1 2-5 16,-5-3-2-16,2 5-6 0,-13 0-4 16,22-3-7-16,-22 3-10 15,0 0-17-15,5-12-20 0,8 16-20 16,-13-4-33-16,-6-14-53 0,6 14-16 0,-11-11 99 15,11 11 95-15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1:52.92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 72 105 0,'0'0'156'16,"-5"15"7"-16,5-15-130 16,-7 15 4-16,7-1-2 0,0-14 2 15,-5 27-5-15,1-15-6 0,5 6-1 16,-5-4-5-16,8 3 1 0,-5-5-6 0,3 3-1 16,-2-15-4-16,3 20-2 0,-3-20-3 15,0 0-1-15,6 14-1 0,-6-14-1 16,0 0 1-16,0 0 0 0,0 0-1 15,0 0 0-15,12-16 3 0,-12 16-4 16,0-19 3-16,2 4-2 0,0-5-1 0,0 1 0 16,1-1 2-16,1 0 2 0,-1 1-3 15,4-4 4-15,-2 5-4 16,2 1 3-16,1 4-6 0,0 0 3 16,-1 2-6-16,-7 11 3 0,17-16-3 0,-17 16 4 15,17-7-7-15,-17 7-5 0,21 1-9 16,-21-1-29-16,20 2-40 0,-8 2-102 15,-12-4 6-15,14 2-8 0,-14-2 157 16,0 0 37-16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1:52.45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97 12 1 0,'0'0'80'16,"0"0"58"-16,0 0-82 0,-18 13-3 15,18-13 1-15,-15 13-3 0,11 1-8 16,4-14 1-16,-13 21-7 0,13-21-4 0,-10 24-4 16,3-13-4-16,7 8-6 0,-4-6-4 15,5 2 3-15,-2-2-9 0,5 2 0 16,-1 0-2-16,3-2-2 0,-6-13-4 15,15 15 1-15,-15-15-2 0,22 4 0 16,-11-7 3-16,1-1-3 0,2-2 4 0,-1-6-4 16,-2-2 3-16,-1 1-3 15,-2-2 4-15,-1-1-5 0,-3-2 4 16,-2-1 2-16,-6-2 0 0,1 4 7 16,-6-1-8-16,3 1 8 0,-7 3-6 0,13 14 9 15,-25-20-9-15,14 18 4 0,-3 0-4 16,0 8-6-16,2 1 9 0,0 4-10 15,0 0 4-15,1 1-16 0,4 6-3 16,-4-5-18-16,11 10-15 0,0-23-24 16,-1 31-47-16,4-12-74 0,-2-8-3 0,7 5 57 15,-8-16 140-15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10:31:26.984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19 263 169 0,'0'0'167'0,"-7"-13"-2"15,-5 10-150-15,12 3 5 0,0 0 5 16,0 0-2-16,0 0 3 0,7 14-3 15,-7-14 2-15,5 12-3 0,-5-12 4 16,9 19-2-16,-9-19-4 0,10 26 0 16,-6-13-2-16,3 5-3 0,-4-2-3 15,4 3 0-15,-3 0-5 0,2 1 1 0,-1-3-3 16,1 0 1-16,-3-3-1 0,1 0 4 16,-4-14-4-16,6 21 0 0,-6-21 0 15,4 12 3-15,-4-12-3 0,0 0 2 16,0 0-5-16,12-6 0 0,-4-7 0 15,1-7 0-15,4-8 1 0,1-7-9 0,9-4-12 16,-4-12-13-16,16 7-32 0,-11-18-52 16,10 4-94-16,5 3 1 15,-1-1-3-15,7 5 160 0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55.34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45 366 0,'6'-18'197'0,"-6"18"-2"0,12-14-132 0,-12 14-67 16,17-9 7-16,-17 9-1 0,23-4-8 15,-7 7-12-15,-16-3-20 0,31 9-32 16,-31-9-72-16,24 13-54 0,-4 0-2 16,-7-5 45-16,6 9 153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0:49.19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52 23 1 0,'0'0'102'0,"0"0"56"0,-4-13-97 16,4 13 3-16,0 0-7 0,0 0 0 0,0 0-12 16,0 0-5-16,0 0-8 0,0 0 1 15,0 0-2-15,0 0-3 16,13-10-2-16,-13 10-7 0,14 1-1 15,-3 3-1-15,-11-4-3 0,22 12-5 0,-22-12-2 16,27 16 2-16,-15-7-7 0,3 5 2 16,0-1 0-16,0 3 1 0,0 2 0 15,-3 2-5-15,0-1 4 0,-2 3-9 16,-1 0 11-16,-2-2-5 0,-4 2 5 16,-1-1-6-16,-5-3 3 0,0 1 5 0,-4-1-4 15,-3-1 3-15,-3-2-4 0,1 1 4 16,-6-5-2-16,1 2-1 0,-1-3-3 15,-2-1-1-15,-2-1-3 0,0-4-3 16,2 2-8-16,-2-9-8 0,8 9-20 16,-9-17-31-16,23 11-55 0,-12 1-76 0,12-1 2 15,0 0 2-15,-6-22 193 16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53.84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23 0 414 0,'0'0'170'0,"-22"-4"-20"16,22 4-253-16,1 15-96 0,-1-15 1 15,13 6-6-15,-13-6 175 0,30 8 29 16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53.80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22 380 0,'0'0'191'15,"0"0"4"-15,-9-14-196 0,9 14 0 16,0 0-9-16,13-11-17 0,1 17-24 16,-14-6-46-16,0 0-85 0,16-4-13 0,-16 4 4 15,0 0 181-15,0 0 10 0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52.07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52 305 0,'0'0'200'0,"16"-26"0"0,-16 26-162 15,11-15-7-15,-11 15-11 0,12-10-13 16,-12 10-25-16,16-2-53 0,-16 2-86 15,0 0-48-15,12 2 5 0,-12-2 51 16,18 5 149-16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12.4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22 0 278 0,'0'0'199'15,"-7"18"1"-15,11 1-152 0,-14-7-4 16,12 13-4-16,-12-6-11 0,9 7-6 16,2-1-11-16,-2 6-4 0,0-1 1 15,4 2-6-15,-2-3 4 0,4 2-6 16,0-1 1-16,1-2-1 0,-2-1 2 16,0-3-2-16,-4-2-3 0,-1-3 0 0,6-2-11 15,-5-17-9-15,0 27-35 0,0-27-43 16,0 0-108-16,-14 2 3 0,14-2-5 15,0 0 122-15,-10-22 88 0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11.78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52 130 1 0,'-4'-11'103'16,"4"11"42"-16,0 0-101 0,8-20 1 15,-8 20 2-15,4-18 5 0,-4 18-3 16,9-25-2-16,-9 25-5 0,10-24-2 16,2 20-2-16,-12 4-2 0,20-17-2 15,-20 17-2-15,21-11-6 0,-21 11-2 16,23 1-3-16,-23-1-2 0,14 11-6 16,-3-1-2-16,-4 13-3 0,-1 0-3 15,1 3 3-15,-4 3-4 0,0 3 1 0,1-1-7 16,-2 2 7-16,-10-3-8 0,5-3 3 15,-3 0-1-15,-3 3-4 0,0-6 2 16,-2-1-4-16,-2-2 0 0,-2 0-4 16,4 0 8-16,-7-5-11 0,5-4-1 15,-2-7 3-15,2 1-1 0,-3-8 3 0,4 2 0 16,0-9-3-16,12 9 2 16,-14-26 1-16,8 12 7 0,1-4 0 15,2 2 0-15,4 3 2 0,2 0 3 16,0 2 4-16,-3 11 2 0,8-15 7 0,-8 15-13 15,16-5 6-15,-16 5 5 0,19 6-4 16,-6-4 5-16,3 7-5 0,-2-2 1 16,4 5-9-16,0-1 14 0,-1-1-9 15,-1-5-3-15,3 2 6 0,-3 2-9 16,-3-2 3-16,0-1-6 0,-13-6 0 0,18 9-16 16,-18-9-14-16,13 11-24 0,-13-11-30 15,0 0-62-15,0 0-51 0,-2-12-4 16,2 12 83-16,-4-23 121 0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09.0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14 7 359 0,'0'0'204'0,"-15"4"-7"0,15-4-151 15,0 0-24-15,0 0 1 0,0 0 2 16,15-3-11-16,-4 3 0 0,3-4 2 16,-2 4-1-16,1-3-6 15,1 2 0-15,1 0-2 0,2 1-2 0,-3 1-4 16,6-1 0-16,-20 0-6 0,20 6-8 16,-20-6-13-16,13 3-30 0,1 8-65 15,-1-8-87-15,-13-3-9 0,0 0 7 16,0 0 100-16,0 0 110 0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08.73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3 175 0,'0'0'190'0,"0"0"-15"0,0 0-104 16,0 0-2-16,0 0-8 0,0 0-16 15,0 0-10-15,0 0-9 0,13-3-2 16,-13 3-2-16,0 0-1 0,0 0-6 16,0 0 0-16,13-1-1 0,-13 1 0 15,16 0-4-15,-16 0-2 0,21 6-1 16,-7 1-9-16,-1-5 4 0,-2-1-3 15,2 3 4-15,-13-4-7 0,23 5 4 16,-10-3 0-16,-13-2-8 0,20-9 6 0,-20 9-9 16,12 0-6-16,-12 0-17 0,0 0-10 15,0 0-32-15,0 0-50 0,0 0-82 16,0 0-9-16,0 0 14 0,0 0 155 16,-16-7 48-16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4:12.6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49 57 8 0,'0'0'150'0,"0"0"13"0,0 0-99 16,0 0 6-16,0 0 3 0,0 0-10 15,0 0-13-15,0 0-8 0,0 0-8 16,0 0-6-16,0 0-11 0,0 0-2 0,0 0-8 16,7-16 2-16,-7 16-1 0,22-10 1 15,-10 6-2-15,3-3 2 0,2 2 1 16,-1-2 2-16,1 6-6 16,-1-4 0-16,1 4-1 0,-3 1 0 0,2 1-2 15,0 3 0-15,-4 1-2 0,-1 4-2 16,-11-9 5-16,15 18-5 0,-9-6 1 15,2 1-2-15,-8 0 3 0,-2-1-2 16,-1 2 2-16,-4-1-3 0,3-1 6 16,-4 2-5-16,2 0 3 0,-7 0-3 0,5-3 3 15,-1 0-5-15,-3 0 4 0,12-11-2 16,-17 21 0-16,17-21 1 0,-17 9 2 16,17-9 1-16,0 0-1 0,0 0 1 15,0 0-2-15,0 0 1 0,0 0 0 16,0 0-3-16,0 0-1 0,0 0 1 15,0 0 0-15,0 0-1 0,16-9 1 16,-16 9-2-16,21-1 3 0,-9 3 2 16,0 0-2-16,4 1-5 0,-3 2 6 15,1 1-2-15,2-2 3 0,-3 2-1 0,4 2-2 16,-4 1-2-16,1 0 3 0,-2 0 2 16,-12-9-3-16,17 20-4 0,-11-8 1 15,-5-1 0-15,2 1 4 0,-3-12-2 16,-7 23 3-16,0-11 2 0,-1 1-5 15,-3-2 11-15,-7 0-10 0,6 2 11 0,-10-4-12 16,3 0 10-16,-3-1-11 16,-2-3 6-16,-2 0-2 0,-1-4-1 15,4-1-8-15,-1-1-15 0,-4-7-17 16,10 10-53-16,-5-8-107 0,-1-3-1 0,6 1-5 16,-1-5 87-16,3 4 119 0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4:11.52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 0 244 0,'0'0'177'16,"0"0"-20"-16,0 0-125 0,-9 12 3 16,16 8 1-16,-7-20 2 0,1 32-4 15,-4-18-8-15,8 11 1 0,-7-5-10 16,4 3 3-16,0-2 0 0,1 2-9 16,-1-2 1-16,4 1-8 0,-5-4 7 0,0 0-11 15,2-1 7-15,-2-2-10 0,-3-1 0 16,-1-2-7-16,4 3-17 15,-1-15-23-15,1 23-60 0,-1-23-93 16,1 15-3-16,-1-15 1 0,0 0 115 0,0 0 90 16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4:11.163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 3 66 0,'0'0'152'0,"0"0"-1"0,-7-11-121 16,7 11 2-16,0 0 7 0,0 0 1 16,0 0-13-16,-3 14-1 0,3-14 1 0,1 17 4 15,-1-17-1-15,-4 26 1 16,1-11-6-16,4 7-2 0,-4-4-4 15,6 5 3-15,-6-3-5 0,5 4 3 16,0-4-8-16,0 4 5 0,-4-6-10 0,4 4 2 16,-3-3 5-16,0 2-10 0,2-5 6 15,-4 0-10-15,-1-3 10 0,5-2-12 16,-1-11 11-16,-1 15-5 0,1-15-3 16,0 0-1-16,0 0 5 0,12 4-3 15,-12-4 1-15,11-6 1 0,-11 6 0 0,22-5-7 16,-9-1-4-16,2-1 14 0,4 2-9 15,0 1 0-15,1 0-2 0,0 3 0 16,0-6-7-16,0 2 15 16,-1 5 6-16,-2-3-11 0,-3-3-7 0,-1 1 12 15,1-1-14-15,-14 6 8 0,19-4 1 16,-19 4-12-16,12-9-21 0,-12 9-3 16,0 0-5-16,0 0-25 0,12-1-18 15,-12 1-52-15,-9-14-56 0,9 14-2 16,0 0 108-16,0 0 87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45.49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19 2 26 0,'0'0'169'0,"0"0"16"0,-19-2-97 15,19 2-2-15,0 0-8 0,15 9-8 16,-15-9-13-16,16 3-13 0,-16-3-8 16,28-1-14-16,-11 0-7 0,5 2-6 0,-1 0-3 15,3-1-1-15,-1 0-4 0,-1-1-8 16,0 4-13-16,-7-7-17 0,9 11-33 16,-24-7-52-16,15-6-82 15,-15 6-8-15,12 2 9 0,-12-2 182 0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4:08.35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 12 125 0,'0'0'58'15,"0"0"5"-15,0 0-3 0,0-13-7 0,0 13-9 16,0 0-4-16,0 0-5 0,0 0-3 15,0 0-9-15,0 0-4 16,0 0-7-16,0 0-2 0,0 0-1 16,0 0 0-16,0 0 2 0,0 0 1 0,0 0 4 15,0 0 1-15,0 0 0 0,0 0 1 16,0 0-1-16,0 0-2 0,0 0-5 16,0 0 0-16,0 0-2 0,0 0-1 15,0 0 1-15,0 0 0 0,-6 14 0 16,6-14-1-16,0 0 3 0,-6 16 0 0,6-16 0 15,-4 14-3-15,4-3 4 0,0-11-5 16,-2 26 4-16,0-9-4 0,3 3 3 16,-3-1-5-16,5 5 4 0,-3 1-5 15,2-1 3-15,-2-1-3 0,2-1 4 16,0-1-6-16,2 1 5 0,-2-5-8 0,0 1 6 16,1-2 2-16,0 0-5 15,-1-1 5-15,1-1-8 0,-2-2 10 16,-1-12-12-16,1 20 13 0,-1-20-15 15,2 14 8-15,-2-14-3 0,2 12-3 0,-2-12-10 16,0 0-20-16,0 0-22 0,8 14-63 16,-8-14-79-16,0 0-13 0,0 0 8 15,0 0 124-15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4:07.39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2 157 31 0,'0'0'138'0,"0"0"-31"0,-11-2-62 16,11 2 0-16,0 0-5 0,0 0-3 15,0 0-8-15,0 0 0 0,0 0-2 16,7-11-4-16,-7 11 1 16,0 0-1-16,0-14 2 0,0 14-5 0,0 0 1 15,10-14-3-15,-6 2 0 0,-4 12 0 16,8-18-3-16,-8 18-2 0,16-22-2 15,-5 11 1-15,-11 11-2 0,23-19-2 16,-23 19 2-16,24-14-5 0,-10 5 3 16,1 4-3-16,-4 2 0 0,1 1-4 0,1 1 0 15,-1 1 0-15,-12 0-1 0,17 4 1 16,-17-4-4-16,17 7 3 0,-17-7-1 16,20 13 4-16,-20-13-3 0,15 15 0 15,-15-15-2-15,17 19 2 0,-11-7 0 16,2 0 1-16,-5 1-2 0,3 0 2 15,-5 0-3-15,0 1 4 0,0 2-1 16,-1-1 1-16,-3 2-4 0,-3-1 3 16,0 0-3-16,-2 0 3 0,-2 0-3 15,-2 0 4-15,3-2-5 0,-4 0 3 0,-1-1-1 16,4-1 3-16,-5-1-3 0,1 1 2 16,5-1 6-16,-3 2-12 0,-2-1 12 15,14-12-9-15,-24 19 9 0,13-9-11 16,11-10 11-16,-17 16-9 0,17-16-1 15,-15 9 3-15,15-9-1 0,-12 9-1 16,12-9 3-16,0 0-2 0,0 0 4 16,-9 11-5-16,9-11 6 0,0 0-4 15,0 0-1-15,0 0 5 0,0 0-5 16,0 0 3-16,0 0-1 0,0 0 2 0,0 0-1 16,0 0-1-16,0 0 1 0,0 0-1 15,0 0 2-15,0 0-2 0,0 0-1 16,0 0 1-16,0 0 2 0,0 0-4 15,0 0 2-15,0 0-1 0,0 0 1 16,0 0 0-16,0 0 4 0,0 0-4 0,0 0 2 16,0 0 4-16,0 0 1 0,0 0 0 15,15-1-3-15,-15 1 0 0,0 0-4 16,0 0 4-16,18-5-1 16,-18 5-3-16,17-2-2 0,-5 2 3 0,2-1-2 15,-1 1 1-15,3 0 1 0,1 0 2 16,2 0-5-16,-6-1 1 0,6 1 2 15,1 0-3-15,-1-3 3 0,0 0-1 16,0 1 0-16,1-2-3 0,-6 4 6 16,5-2-4-16,-1 0 0 0,-7-1-1 0,-11 3 0 15,18 0 0-15,-18 0 0 0,13-2-2 16,-13 2-8-16,0 0-5 0,12 1-10 16,-12-1-21-16,0 0-35 0,0 0-66 15,0 0-61-15,0 0 8 0,0 0 23 16,0 12 178-16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1:46.14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43 1 0,'0'0'114'0,"9"12"27"16,-9-12-88-16,0 0-8 0,0 0 6 0,0 0 3 15,16 0 0-15,-16 0 3 0,19-5 0 16,-19 5 2-16,27-5-10 0,-10-6-10 16,12 13-5-16,0-9-4 0,10 7-7 15,1-2-4-15,7-1-5 0,3 0-8 16,1 0-5-16,2 4-4 0,-6-3-18 0,14 9-26 16,-19-17-41-16,13 4-107 0,0 5-14 15,-9-1 1-15,2 2 79 0,-12-5 129 16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1:45.64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45 51 0,'0'0'146'0,"0"0"9"15,0 0-126-15,0 0 8 0,0 0 9 16,22-1 5-16,-22 1 5 0,32-5-1 0,-15-3-5 15,14 12-6-15,-5-12-2 0,10 10-11 16,-1-9-9-16,10 6-5 0,-2-5-7 16,4 6-7-16,-1-3 1 0,4 1-1 15,-2 1-1-15,-1-2-4 0,1 3-10 16,-8-4-7-16,8 10-12 0,-11-13-18 0,13 14-32 16,-15-12-37-16,-1 2-83 0,6 7 4 15,-8-5 54-15,5 6 143 0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1:45.11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-2 49 115 0,'0'0'152'0,"-13"-5"5"0,13 5-126 15,0 0 7-15,0 0 2 0,0 0 0 0,0 0 1 16,18 5-2-16,-18-5 3 0,23 0 1 16,-10-6-12-16,11 9-4 0,-4-8-5 15,13 5-4-15,-1-5-1 16,7 3-5-16,3-2-5 0,-2 1 0 0,3 0-4 15,4-2-1-15,3 1-3 0,-6-2-6 16,4 4-4-16,-6-4-8 0,8 8-12 16,-11-10-19-16,12 14-18 0,-15-14-27 15,12 15-34-15,-6 0-67 0,-10-9 5 16,6 9 106-16,-11-12 85 0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1:44.5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31 68 15 0,'-11'3'156'0,"11"-3"3"0,-6 13-95 15,6-13-22-15,0 0 3 0,-14-3 1 16,14 3-1-16,0 0-7 0,0 0-3 16,0 0-6-16,0 0-1 0,0 0-6 15,0 0 3-15,0 0-4 0,0 0 2 0,0 0-3 16,11 7-2-16,-11-7 4 0,23 0-4 15,-11-3 1-15,10 5-6 0,-2-4-3 16,6 1-3-16,6-1 1 0,3 1-5 16,7-1-1-16,0-1-1 0,2 0-1 15,1-2-2-15,3 2 1 0,0-4-5 0,-3 5-9 16,-1-8-9-16,4 10-8 0,-8-12-16 16,16 14-15-16,-16-17-27 15,15 15-35-15,-7-1-78 0,0-4 12 16,6 3 58-16,-11-11 133 0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55.02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204 16 105 0,'0'0'162'0,"0"0"-20"0,-25-9-81 15,25 9-6-15,-25-5-13 0,25 5-11 16,-30 0-6-16,17 2-2 0,-6-4-3 16,4 7-4-16,-3-4-4 0,4 4 0 15,0-2-2-15,14-3-4 0,-20 11 0 16,20-11-2-16,-11 12-1 0,11-12 1 0,-1 14-2 16,1-14-2-16,9 16 1 0,-9-16 4 15,16 21 2-15,-4-8 3 0,-2 0-3 16,6 2 5-16,-3-1-1 0,3 4 1 15,-2-1 3-15,2 0-6 0,-3 2 0 16,-1-2-10-16,-3-2 8 0,-1 0-9 16,-8-15 6-16,6 21-8 0,-6-21 2 15,0 0-14-15,-7 17-7 0,-6-20-16 16,13 3-27-16,-25-4-31 0,12-3-91 16,-2 3-8-16,-9-8-1 0,6 5 179 0,-12-14 18 15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54.700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21 67 93 0,'0'0'167'0,"12"3"-2"0,-12-3-127 16,19 1-10-16,-3 3 4 0,-16-4-2 16,28-3-4-16,-14-2-11 0,3 1-7 0,-2-1-6 15,0-1-1-15,-15 6 0 0,23-12 0 16,-23 12 4-16,16-13 4 0,-16 13 8 15,0 0 2-15,1-18 4 0,-1 18 2 16,0 0 4-16,-16-9 0 0,2 6-4 16,14 3-4-16,-28 7-3 0,13 0-4 0,-4-1-3 15,1 7-2-15,-1-2-4 0,2 3 1 16,0-2-3-16,4 3 2 16,2-3-6-16,3 3 4 0,8-15-7 15,-4 23 1-15,10-10 5 0,-6-13-13 0,23 21 5 16,-10-14-17-16,12 3 0 0,-7-11-20 15,15 12-10-15,-13-17-28 0,18 10-27 16,-15-10-17-16,8 1-42 0,3-1-20 16,-12-8 138-16,13 12 49 0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54.34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51 0 68 0,'0'0'162'0,"-18"26"-22"0,18-26-89 15,0 0 6-15,-21 7-1 0,21-7 0 0,0 0-7 16,-4 23-7-16,4-23-5 0,-2 18-4 16,2-18-4-16,3 23-3 15,-4-11-8-15,4 6 2 0,-1-3-12 16,0 4 3-16,-2-3-13 0,0 2 3 0,-3 0 6 15,2-2-12-15,0-2 6 0,-3-2-19 16,4 2 3-16,0-14-24 0,-1 17-24 16,1-17-47-16,0 0-86 0,0 0-7 15,-5-14 5-15,5 14 176 0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53.49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44 177 0,'0'0'172'0,"0"0"-1"0,0 0-143 15,14-14-3-15,1 13-5 0,-2-2-3 16,7 2-1-16,2-1-2 0,4 1-10 0,2 2-15 16,-2-5-18-16,7 8-33 0,-9-8-37 15,-1-5-64-15,7 9-13 0,-16-10 73 16,8 11 103-16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45.28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31-2 85 0,'0'0'174'15,"-11"-3"-3"-15,11 3-115 0,0 0-3 0,-12 11 4 16,15 3-10-16,-3-14-14 16,-3 20-7-16,3-20-2 0,-2 26 0 15,2-26-9-15,1 26 1 0,-1-13-6 16,3 1 0-16,-2-3-2 0,2 2-1 0,-3-13-4 16,5 20 0-16,-5-20 0 0,3 17-2 15,-3-17-1-15,1 11 1 0,-1-11-11 16,0 0-9-16,3 18-20 0,-3-18-24 15,0 0-30-15,0 0-45 0,-15 5-58 16,15-5-2-16,-11 4 128 0,11-4 70 0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53.48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36 0 78 0,'0'0'157'0,"0"0"-79"15,0 0-1-15,-16 0-2 0,17 14-9 16,-1-14-5-16,-8 25-6 16,0-11-11-16,9 14-4 0,-7-5-12 15,8 7-2-15,-6-5-9 0,7 7 1 0,-1-6-10 16,1 1 2-16,1-3-10 0,-1-1 5 15,3-4-1-15,-4-3-7 0,5 0-2 16,-7-16-11-16,8 25-7 0,-8-25-25 16,5 15-22-16,-5-15-43 0,0 0-77 15,0 0-9-15,0 0 20 0,0 0 179 0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53.13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44 2 210 0,'0'0'101'0,"0"0"-14"16,0 0-4-16,-16-2-14 0,18 18-8 15,-2-16-12-15,-11 20-6 0,11-20-9 16,-11 29-5-16,5-16-7 0,7 3-5 15,-4-3-5-15,6 2 0 0,-3-15-7 16,8 23 1-16,-8-23 3 0,15 18-9 16,-15-18 0-16,23 8-13 0,-6-2-4 15,-4-11-18-15,10 10-7 0,-11-17-25 16,16 11-27-16,-15-17-21 0,9 6-36 16,-1 2-35-16,-12-12 58 0,11 9 128 0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52.82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60 0 85 0,'0'0'175'0,"0"0"9"15,0 0-95-15,-19 1-40 0,19-1 4 0,0 0-6 16,-9 20-3-16,9-20-9 0,-11 23-6 15,4-7-7-15,6 7 1 0,-6-3-5 16,6 5-1-16,-3-1-8 0,4 1 3 16,0-2-9-16,0 2 4 0,0-5-5 15,1 0 3-15,2-2-1 0,-1-2-3 0,1 0 4 16,2-1-10-16,1-3 9 0,-6-12-12 16,16 19 3-16,-16-19-12 0,23 6-7 15,-23-6-12-15,29-1-12 0,-21-11-10 16,17 13-18-16,-15-19-10 0,16 15-15 15,-15-12-10-15,9 5-4 0,-6-2-4 16,0-3 12-16,0 3 102 0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52.51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0 50 0,'0'0'164'0,"0"0"0"0,0 0-112 0,0 0-1 16,0 0 5-16,0 0 0 0,8 13 1 15,-8-13-7-15,0 0-6 0,0 0-7 16,2 20-3-16,-2-20-7 15,2 16-7-15,-2-16-3 0,2 21-4 0,-2-21-5 16,6 18 0-16,-6-18 1 0,8 19-1 16,-8-19-3-16,13 18-7 0,-13-18 7 15,16 12-14-15,-16-12 7 0,17 7-13 16,-4-6-8-16,-13-1-17 0,22-3-19 16,-19-9-25-16,16 11-41 0,-19 1-46 0,16-22-30 15,-4 12 2-15,-4-6 195 0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51.76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66 0 180 0,'-4'14'185'0,"4"-14"3"0,-24 11-141 15,23 11 1-15,-10-10-2 0,11 15 0 16,-8-9-10-16,9 11-4 0,-6-4-11 16,7 6-2-16,-2-6-7 0,3 2-1 0,-1-5-4 15,1 3-6-15,-1-5 5 0,1-1-8 16,0-4 8-16,0-2-11 0,-3-13 11 15,5 17-8-15,-5-17 7 0,0 0-1 16,0 0-2-16,0 0 1 0,16-8-10 16,-10-4 9-16,-1-1-9 0,3-4 6 0,0 0-8 15,1 2 4-15,0-3-4 16,1 1 5-16,1 4 1 0,-11 13 0 16,22-17 2-16,-22 17-1 0,24-8 2 15,-11 8-1-15,0 3 1 0,0 3 0 0,1 2 1 16,-1 2 0-16,0 1-3 0,1 1 4 15,-1 3 4-15,-2 0-4 0,-2 2 4 16,-2-1-8-16,0 0 9 0,-3-1-10 16,-4 0 11-16,-2 1-11 0,-4-4 2 15,6-12-4-15,-20 18-1 0,2-12-4 0,0 0-13 16,-9-8-13-16,7 6-19 0,-16-15-26 16,11 9-43-16,-9-5-56 15,-3-12-19-15,7 3 45 0,-9-10 154 0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51.356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44 0 320 0,'0'0'192'16,"0"0"12"-16,0 0-150 0,-16 11-39 16,16-11 0-16,-11 19 2 0,11-19 5 15,-9 26-7-15,6-10 0 0,0 1-13 16,1-2 4-16,2 0-8 0,1-1 8 15,2-2-11-15,-1 0 0 0,-2-12-8 16,10 16-5-16,-10-16-6 0,13 11-12 16,-13-11-15-16,16 2-26 0,-16-2-28 15,14-16-47-15,0 13-35 0,-6-13 1 16,9 6 165-16,-13-15 21 0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51.044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262 12 290 0,'0'0'191'15,"0"0"3"-15,-20-11-170 0,20 11-3 16,-19-3-1-16,19 3 3 0,-23 1-5 16,11 2-7-16,-4-1-7 0,1 4 0 15,-1 0-1-15,0 1 2 0,0-1-1 16,0 3-1-16,1 0-1 0,3 0 1 0,0-2-3 16,12-7 1-16,-16 14-3 0,16-14 1 15,-3 14 0-15,3-14 1 0,5 13-1 16,-5-13 0-16,13 16 1 0,-13-16 1 15,22 21 7-15,-10-9-9 0,1 2 5 16,1 1-8-16,-1 0 8 0,0-1-7 16,-1 1 6-16,-2-2-5 0,-10-13 1 15,16 21-3-15,-16-21 6 0,6 17 0 16,-6-17-2-16,0 0 1 0,-11 13-4 16,11-13-3-16,-19 0-3 0,5-5-1 0,2 2-5 15,-4-10 0-15,4 5-14 0,-9-9-10 16,21 17-22-16,-30-26-20 0,30 26-29 15,-19-18-53-15,5 1-23 0,14 17 89 16,-16-17 97-16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50.63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186 22 148 0,'0'0'167'0,"3"-18"8"0,-3 18-142 16,-12-3-4-16,12 3 2 0,0 0 1 15,-22 1-2-15,22-1-3 0,-18 11-6 16,18-11-1-16,-26 14-2 0,14-2 2 16,-6-5-3-16,4 3 0 0,-3-3-4 15,4 3 0-15,-1-3-5 0,14-7-2 16,-17 15-2-16,17-15-1 0,0 0-2 16,-6 16-2-16,6-16 1 0,12 7-1 0,0-2 1 15,2-1 2-15,2 2-2 0,2 0 0 16,0 1-4-16,2 2 5 0,-3 3 4 15,0 0-4-15,-3 1 3 0,-3 0-8 16,-3 1 9-16,-4 2-9 0,-4-3 12 16,-2 0-12-16,2-13 3 0,-17 20-4 0,5-11 3 15,-3-3-5-15,1 1-4 0,-5-7-5 16,7 6-9-16,-8-12-14 16,20 6-21-16,-27-7-28 0,27 7-51 15,0 0-49-15,-13-17-7 0,13 17 131 0,0-22 64 16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50.24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0 131 239 0,'0'0'178'16,"1"21"-1"-16,7-7-162 0,-8-14-3 15,6 25-3-15,-6-25 3 0,17 24-2 16,-17-24 3-16,21 17-10 0,-9-12-1 16,4-2 0-16,-2-2-2 0,2-2 1 0,-1-3 0 15,-1-4 3-15,2-2-3 0,-4-3 4 16,-1-4-7-16,-2 0 10 16,-2-4-3-16,-2 1 10 0,-5-4 0 15,1 5 1-15,-8-5-2 0,4 8 7 0,-8-2 3 16,6 6-3-16,-8-1-1 0,13 13-7 15,-22-7-6-15,22 7 2 0,-24 8-1 16,12-1-4-16,0 5-5 0,1 1 3 16,1 5-7-16,0-4 1 0,5 5-5 15,-3-3-13-15,11 7-10 0,-3-23-23 0,6 34-30 16,-5-22-40-16,-1-12-71 0,23 25-6 16,-23-25 55-16,30 18 147 0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49.858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3 185 117 0,'1'-16'49'0,"-1"16"4"0,0 0 0 16,0 0 2-16,0 0-9 0,0 0-2 0,-2-12-4 16,2 12 0-16,0 0-7 0,0 0 0 15,0 0-8-15,0 0 6 16,0 0-4-16,2 16 3 0,-2-16-1 16,0 23-6-16,-4-9 6 0,8 14-10 0,-6-4 8 15,6 8-13-15,-4-1 3 0,3 6-9 16,-2-3-2-16,3 3-1 0,0-1-3 15,0-2 4-15,-1-3-7 0,0-2 5 16,1-1-7-16,-1-4 3 0,-2-5-3 16,0-4 5-16,-1-15-1 0,2 20 0 0,-2-20 0 15,0 0 0-15,0 0 2 0,0 0 0 16,-1-13 1-16,-1-5-5 0,1-3 2 16,-3-7-4-16,0-5 6 0,0-4-10 15,1-3 4-15,-3-3-4 0,4-1-2 16,-1-5 4-16,2 2-6 0,0 1 2 15,4 2-3-15,-2 0 8 0,5 7-1 16,-1 1 2-16,4 9 2 0,1 5-4 16,2 4 6-16,1 7 0 0,2 4 1 15,2 3 1-15,2 4-4 0,1 5 4 0,0 4-4 16,1 4 4-16,0 2-3 0,-1 3 2 16,-3 2-4-16,-2 4-2 0,-2-2 3 15,-2 0 3-15,-4 1 4 0,-2-1-9 16,-5-1 9-16,-2 0-9 0,-5-2 9 15,-3-3-4-15,-4-2 4 0,-3-2-14 0,-2-5 4 16,-3-5-5-16,0 0-3 0,-3-10-2 16,6 5-14-16,-7-12-10 15,13 11-15-15,-10-15-12 0,23 19-24 16,-24-19-31-16,12 2-60 0,12 17-5 0,-9-19 170 16,9 19 15-16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42.03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6 170 0,'0'0'177'16,"0"0"10"-16,0 0-138 0,0 0-4 16,0 0-1-16,21 2 2 0,-21-2-4 15,15-4-11-15,-15 4-9 0,21-2-5 16,-21 2-6-16,23-2-1 0,-12 2-3 16,3 0-4-16,-2 1 0 0,-1 0-2 15,1 0 0-15,-12-1-1 0,20 1-3 16,-20-1-5-16,18 1-8 0,-18-1-7 15,17 3-21-15,-17-3-26 0,14-1-33 16,-14 1-74-16,0 0-20 0,0 0-1 0,0 0 172 16,0 0 26-16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43.23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135 0 263 0,'0'0'187'0,"-12"1"0"0,12-1-156 0,-13 22 1 16,2-7-4-16,6 13 2 0,-7-2-9 16,5 7-1-16,-4-1-8 15,5 6 0-15,-2-3 2 0,2 2-5 16,1-4 3-16,4-1-8 0,0-3 7 0,2 0-8 15,1-3 4-15,4-3-3 0,2-2-3 16,2-4 1-16,4-2-2 0,1-3 2 16,3-2-4-16,1-7 2 0,2-1-1 15,0-4-1-15,0-6 4 0,0-1-3 16,-1-5 2-16,-3-3-1 0,-3-2 1 0,-2-1-1 16,-4-1 4-16,-3-1 3 0,-5 2-7 15,-1 3 9-15,-8-1-6 0,0 6 7 16,-4 0-7-16,-2 7 8 15,-3 1-4-15,-2 7-6 0,-2 2 8 0,0 4-11 16,-1 2 6-16,-1 1-14 0,4 4 0 16,-5-5-21-16,12 12-31 0,-12-14-51 15,12 4-104-15,3 3 6 0,10-16-7 16,-8 27 135-16,8-27 83 0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42.842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31 0 346 0,'-2'16'204'0,"-5"1"1"0,-4 2-175 16,11 12 5-16,-7-4-5 0,7 10-1 15,-6-3-11-15,8 2 1 0,-3 0-7 16,3 2-8-16,2-3 3 0,2-1-6 16,0-4 4-16,-1-1-7 0,3 0 3 0,-5-6-10 15,5-2-5-15,-8-21-7 0,10 30-20 16,-10-30-27-16,6 17-44 0,-6-17-83 15,0 0-15-15,0 0 4 0,2-12 139 16,-2 12 67-16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5:42.52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155 47 140 0,'0'0'166'0,"0"0"1"0,0-22-130 0,0 22-6 16,0 0 4-16,19-11-1 0,-19 11-2 16,15-9-8-16,-15 9 1 0,23-5 0 15,-23 5-4-15,29 0 7 0,-17 2-3 16,8 8-6-16,-6-3 1 0,6 9-1 16,-6-1-6-16,4 7-2 0,-6 0-2 0,0 2 0 15,-4 1-8-15,-1 2 9 0,-5 5-11 16,-3-6 6-16,-1 1 0 0,-6 2-6 15,-1-2 4-15,-4 1-5 0,-4-3 7 16,-1-2-8-16,-3 1 10 0,0-1-16 16,-2-4 1-16,-3-9 1 0,1 3-3 15,-3-8-3-15,3-1 0 0,-3-5 1 16,3-5 0-16,0-3 4 0,6-2 4 16,1 0-1-16,6-3 3 0,1-1 1 15,6-3 2-15,4 4-5 0,4 0 7 0,4 2-6 16,1 0 5-16,4 4-1 0,1 2 6 15,6 6-1-15,-2 1 2 0,5 6 2 16,-1-1 0-16,6 5 3 0,-2-1-3 16,3 5 3-16,-2-3-6 0,5 5 2 15,-2-4-5-15,0 0 2 0,0-2-4 16,0 4 2-16,-3-5-8 0,-4-3-7 16,2 0-11-16,-8-11-8 0,6 13-22 15,-22-9-28-15,27-8-46 0,-15-1-81 16,-7-3-1-16,-5 12 25 0,5-28 183 0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1:48.719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1 44 80 0,'0'0'159'0,"0"0"-33"0,0 0-76 0,-3 11-6 16,3-11-2-16,0 0-8 0,0 0-2 16,0 0-3-16,0 0 1 0,0 0-4 15,0 0 0-15,0 0 1 0,0 0 5 16,0 0-1-16,0 0-4 0,0 0-1 16,-1 13-5-16,4-1-3 0,-3-12 3 0,3 23-3 15,-3-12-9-15,2 9 1 16,0-3-4-16,3 4 0 0,-3-1-3 15,2 4 4-15,2 0-7 0,-1 3 6 16,1 1-8-16,2-3 6 0,0 0-6 0,0 3 3 16,0-2-2-16,0-3 1 0,0-2 4 15,2 1-9-15,-2-4 9 0,0 0-7 16,-1-1 8-16,0-5-6 0,-7-12 5 16,11 15-5-16,-11-15 2 0,0 0-1 15,14 4 2-15,-14-4-2 0,0 0 4 0,10-17-1 16,-4 4-6-16,-1-3 9 0,0-5-10 15,2-4 4-15,-1-4 0 16,3-9 4-16,0-4-11 0,1 0-6 16,4-1-1-16,-4-8-24 0,13 14-25 0,-14-13-75 15,8 9-70-15,1 7-7 0,-1 7 2 16,7 4 157-16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41:47.797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-3-5 3 0,'0'0'155'0,"-6"-13"0"15,6 13-95-15,0 0-12 0,0 0-4 16,0 0-3-16,0 0-6 0,0 0-3 16,0 0 1-16,0 0-4 0,0 0 3 15,0 0 2-15,0 0-1 0,0 0 0 16,0 0-3-16,0 0-3 0,0 0-4 15,8 21-4-15,-8-21-4 0,3 15-3 16,-3-15-2-16,4 16 0 0,0-4-4 16,1 2 3-16,0 4-6 0,3 3 6 0,-1-3-6 15,1 6 4-15,0 4-7 0,0 0 4 16,-2 0-6-16,2 4 5 0,2-4 0 16,-1 0-3-16,-3 1 3 0,4-5-4 15,-1-2 6-15,0-1-6 0,-2-2 7 16,3-3-10-16,-6-4 4 0,0 1 1 15,-4-13-3-15,15 21 4 0,-15-21 0 16,0 0-1-16,9 13-1 0,-9-13 5 16,0 0-5-16,0 0 4 0,12-5-2 15,-12 5-1-15,9-19 0 0,-1 7-1 0,-1-10-2 16,1-1 6-16,2-5-9 0,0-4 5 16,0-4-1-16,1-2-1 0,8 2-10 15,-6-8-4-15,8 11-18 0,-10-9-32 16,18 18-46-16,-8-6-103 0,-2 3 0 15,0 7 2-15,-4-1 120 0,5 7 93 0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7:47.455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5 225 182 0,'0'0'174'0,"-5"-14"1"16,5 14-112-16,0 0-3 0,0 0-6 15,0 0-3-15,0 0-12 16,0 0-4-16,3 10-11 0,-3-10-1 16,0 0-2-16,0 0-2 0,0 0-2 0,0 0 0 15,0 0 0-15,0 10-5 0,0-10 3 16,3 12 0-16,-1-1-5 0,-2-11-10 16,4 14 0-16,-2-4 0 0,-2-10 0 15,4 16 0-15,-4-16 0 0,6 15 0 16,-6-15 0-16,6 13 0 0,-6-13 0 0,6 12 0 15,-6-12 0-15,0 0 0 0,7 11 0 16,-7-11 0-16,0 0 0 16,0 0 0-16,0 0 0 0,10-3 0 15,-10 3 0-15,9-11 0 0,-2 1 0 0,2-4 0 16,2-2 0-16,2-4 0 0,3-5 0 16,2 0 0-16,3-4 0 0,3 3 0 15,-4-8 0-15,11 13-46 0,-15-6-176 16,11 3 7-16,-6-1-11 0,0 6 3 15,-6 3 133-15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7:46.591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1 223 305 0,'0'0'183'0,"-1"-16"-77"0,1 16-50 0,0 0-8 15,0 0-3-15,0 0-7 16,0 0-7-16,0 0-5 0,0 0-8 0,0 0 4 15,0 0-4-15,0 0 2 0,0 0 2 16,0 0-5-16,-4 12-1 0,4-12-2 16,0 0 3-16,0 0-6 0,6 11-1 15,-6-11-10-15,6 11 0 0,-6-11 0 16,6 13 0-16,-6-13 0 0,6 16 0 0,-6-16 0 16,7 11 0-16,-7-11 0 0,7 10 0 15,-7-10 0-15,0 0 0 0,11 11 0 16,-11-11 0-16,0 0 0 0,10 9 0 15,-10-9 0-15,0 0 0 0,0 0 0 16,12 7 0-16,-12-7 0 0,0 0 0 0,0 0 0 16,10-1 0-16,-10 1 0 15,0 0 0-15,0 0 0 0,12-10 0 16,-12 10 0-16,9-13 0 0,-3 3 0 16,0-3 0-16,2-2 0 0,1-2 0 0,2-2 0 15,-1-3 0-15,5 1 0 0,-5-11 0 16,14 11-72-16,-11-6-139 0,8 1-16 15,-3-2 3-15,3 7-2 0,-4-1 164 16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7:45.685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0 258 162 0,'0'0'169'0,"0"0"3"0,10 2-112 16,-10-2-7-16,0 0-1 0,0 0-4 15,0 0-4-15,0 0-6 16,0 0-6-16,0 0-5 0,0 0 0 0,0 0-4 15,0 0-4-15,0 0 0 0,0 0-3 16,0 0-1-16,0 0-4 0,0 0 0 16,0 0-4-16,0 0 2 0,0 0-3 15,0 0-3-15,0 0-3 0,0 0 0 16,0 0 0-16,0 0 0 0,0 0 0 0,0 0 0 16,0 0 0-16,0 0 0 0,0 0 0 15,0 0 0-15,0 0 0 0,0 0 0 16,0 0 0-16,0 0 0 0,0 0 0 15,1 13 0-15,-1-13 0 0,10 14 0 16,-10-14 0-16,11 14 0 0,-5-5 0 0,-6-9 0 16,11 21 0-16,-11-21 0 15,10 16 0-15,-10-16 0 0,8 11 0 16,-8-11 0-16,0 0 0 0,10 9 0 16,-10-9 0-16,0 0 0 0,0 0 0 0,0 0 0 15,10 4 0-15,-10-4 0 0,0 0 0 16,0 0 0-16,0 0 0 0,0 0 0 15,0 0 0-15,0 0 0 0,7-12 0 16,-5 2 0-16,2-5 0 0,0-3 0 16,3 1 0-16,1-6 0 0,2-1 0 0,2 0 0 15,4 0 0-15,0-1 0 0,3 2 0 16,1 1 0-16,-2 0 0 0,3 7 0 16,-8-9-16-16,11 18-107 15,-12-12-97-15,2 6-5 0,-7-2 6 0,0 2 0 16,-4 1 219-16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31.833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0 70 212 0,'0'0'158'0,"0"0"2"15,0 0-148-15,0 0 11 0,0 0-4 16,0 0 9-16,15 12-5 0,-15-12 3 15,11 2-5-15,-11-2 7 0,14 3 0 0,-14-3-2 16,17 1-2-16,-17-1-3 0,20-1-3 16,-10 1-5-16,3 1-3 15,-1-1-2-15,3 0-3 0,0-1-5 16,2 2 1-16,1-2 0 0,2 2 0 0,1-2-1 16,2 1 3-16,1-1 1 0,1 1 1 15,0-2 5-15,3 2-2 0,-2-2 0 16,3 1 1-16,-2-1-1 0,2 2 0 15,0-3-2-15,1 1-1 0,-1 0 2 16,1 0-5-16,1 0 1 0,0 1-1 0,0-1-2 16,1-1 0-16,0 2 1 0,-1 1-1 15,1-1-1-15,1 1 2 0,-3-1-1 16,0 1 0-16,0 0 2 0,0-2 4 16,-1 2-3-16,1-2 5 0,-1 3-6 15,1 0 1-15,0 0 0 0,0 0 1 16,0-2 0-16,-1 1-1 0,0-1-2 15,0 1 1-15,1-2 0 0,-2-1 4 16,-1-1-10-16,1 1 10 0,-1 1-11 16,2 2 6-16,0 0-1 0,-1 0 0 0,2-2-5 15,-1 2 5-15,1 0 1 0,0 2-2 16,-1-3 1-16,1 0 0 0,-1-2-4 16,1 2 5-16,-1 0 1 0,0-2-1 15,0 1 1-15,1-1-2 0,-1 1 0 16,2 0 4-16,0-2-4 0,0 0-3 15,-1 2 3-15,0-1 0 0,-1 1 0 16,-1-1 0-16,1 1 0 0,-2 0-3 16,-2 2 3-16,-2 0 2 0,-1-1-3 15,-1 2 3-15,-1-2-3 0,-1 0-2 0,-1 3-2 16,-2-4-2-16,2 3-5 0,-5-3-4 16,5 4-6-16,-7-6-12 0,9 11-15 15,-20-7-43-15,15-4-104 0,-3 8-9 16,-2-1 13-16,1 1 27 0,-11-4 165 15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31.083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54 62 120 0,'0'0'166'16,"10"15"1"-16,-2-3-89 0,-8-12-19 15,15 13-8-15,-15-13-14 0,15 6-2 16,-15-6-6-16,16 0-7 0,-16 0-2 16,15-5-1-16,-15 5-2 0,11-10-2 0,-11 10 1 15,5-13-1-15,-6 1 3 0,1 12 0 16,-7-18 1-16,3 8 0 0,-5-1 0 16,9 11-4-16,-17-16 1 0,17 16-4 15,-19-10-1-15,19 10-3 0,-20-3-6 16,20 3-2-16,-19 3 0 0,19-3 0 15,-17 9 0-15,17-9 0 0,-15 12-6 16,15-12-8-16,-11 16-15 0,1-15-18 16,17 14-45-16,-7-15-120 0,-1 14 3 15,1-14-1-15,0 0 7 0,12 12 203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41.695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9 10 1 0,'0'0'126'15,"0"0"32"-15,-5-11-98 0,5 11-1 16,0 0 2-16,0 0 0 0,0 0-15 16,0 0-4-16,0 0-13 0,0 0 2 15,0 0-12-15,0 0 6 0,0 0-10 16,0 0-3-16,0 0-5 0,0 0 2 15,0 0 0-15,0 0-2 0,0 0 5 16,-3 22-13-16,2-11 11 0,2 4-9 0,-2 1 8 16,1 0-7-16,0 1 2 0,1-1-6 15,-1-1 2-15,1-1 4 0,-1-1-4 16,2 0 2-16,-1-1-1 0,1-1-2 16,-2-11 3-16,2 20 1 0,-2-20-4 15,3 15 1-15,-3-15 0 0,0 0-2 0,0 0 0 16,4 14 1-16,-4-14 0 0,0 0-6 15,0 0-3-15,0 0-6 16,0 0-14-16,0 0-10 0,0 0-27 16,0 0-23-16,0 0-64 0,9 12-38 0,-9-12 3 15,0 0 169-15,0 0 20 0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30.661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41 25 269 0,'-10'14'189'16,"10"-14"5"-16,-4 25-87 0,4-25-76 15,-1 16-1-15,1-16-7 0,4 13-4 16,-4-13-14-16,9 11-1 0,-9-11-3 15,17 4 0-15,-6-5-1 0,1-2 1 0,0-3-1 16,0-2-1-16,-1-1 3 0,0-2-2 16,-3 0 4-16,-1 0 1 15,-4 0 6-15,-3 11-1 0,0-17 6 16,0 17-1-16,-12-13 0 0,12 13-2 0,-20-6 1 16,8 6-4-16,-2 0-3 0,-1 1-3 15,0 4-3-15,1 1 0 0,2 1-2 16,1-1-2-16,11-6-6 0,-16 14-6 15,13-4-6-15,3-10-10 0,1 17-17 16,-1-17-24-16,7 17-44 0,-5-8-86 0,-2-9 3 16,12 17 6-16,-12-17 103 0,17 15 90 15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30.130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0 203 276 0,'0'0'180'15,"0"0"0"-15,0 0-140 0,15 2-5 0,-15-2-3 16,15 1-5-16,-15-1-7 0,20-3-8 16,-11-2-2-16,3 4-2 0,-1-5 1 15,0-1 1-15,-11 7 3 0,18-14 3 16,-13 5 6-16,-5 9 0 0,8-12 0 15,-8 12-2-15,-2-10 2 0,2 10-3 0,0 0-1 16,-14-2-8-16,14 2-10 0,-15 3 0 16,5 0 0-16,10-3 0 15,-19 16 0-15,19-16 0 0,-16 20 0 16,9-9 0-16,1 1 0 0,2 0 0 0,1 1 0 16,2 0 0-16,2 0 0 0,2-1 0 15,3-1 0-15,-6-11 0 0,17 18 0 16,-6-13 0-16,5 0 0 0,-1-8 0 15,7 3-27-15,-8-12-18 0,13 8-8 16,-12-14-7-16,12 10-1 0,-14-15 0 0,10 10 10 16,-12-11 4-16,4 6 19 0,-7-3 13 15,-3-2 19-15,1 4 13 0,-9-7 15 16,6 10 7-16,-9-8-1 0,8 11 12 16,-10-7-7-16,8 20 4 0,-5-20-8 15,5 20-1-15,0 0-14 0,0 0-1 16,0 0 0-16,-9 10-15 0,9-10 6 15,-7 23-11-15,3-7 3 0,2 0-6 16,-1 5 0-16,0 0 0 0,1-1 0 16,2 1 0-16,2-1 0 0,-1-4 0 0,3 1-4 15,0-5-4-15,4 1-11 0,-8-13-11 16,17 17-21-16,-17-17-17 0,18 4-12 16,-16-14-11-16,16 14-3 0,-16-17 3 15,15 11 10-15,-13-11 15 0,7 5 28 16,-11 8 29-16,13-18 29 0,-13 18 20 15,6-16 19-15,-6 16 5 0,0 0 7 16,0 0 0-16,0 0-6 0,0 0-10 16,0 0-12-16,-3 18-11 0,3-18-13 15,-5 23-3-15,3-10-10 0,3 0 0 0,0-1-5 16,2-3 0-16,-3-9-4 0,12 15 3 16,-12-15-1-16,20 3-2 0,-8-4 1 15,-1-1 0-15,1-3 1 0,-2-2-1 16,0 1 2-16,-10 6-2 0,13-18 5 15,-13 18 4-15,4-18 5 0,-4 18-2 0,-1-16 5 16,1 16 0-16,-4-16 0 16,4 16 1-16,-4-11-2 0,4 11-3 15,0 0-5-15,0 0 1 0,0 0-3 16,0 0 0-16,-11 12 1 0,9 3-1 0,2 1-4 16,0 3 2-16,0 6 0 0,2 0 2 15,0 4-6-15,3 4 4 0,-1 0 1 16,2-1-4-16,1 5 0 0,0 1-2 15,1 2 3-15,-1-4-7 0,0 1 5 16,-3-4-4-16,0 1-2 0,-5-3 4 0,-1-4 0 16,-5-4 5-16,-2-5-8 0,-7-2 9 15,-1-3-7-15,-3-5 2 0,-2-4 1 16,-2-4 2-16,1-5-6 0,0-3 2 16,1-6 7-16,4-5-1 0,3 0 3 15,4-4-2-15,3-1-3 0,5-4 0 16,5-1 3-16,2 1-4 0,6 0-4 15,1 1-13-15,7 4-9 0,-5-8-24 16,16 15-48-16,-8-8-103 0,3 2 3 16,-2 1-4-16,1 3 48 0,-1 0 155 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29.036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109 136 22 0,'14'7'147'16,"-14"-7"5"-16,-4-9-85 0,4 9 2 16,0 0 6-16,0 0-1 15,0-14-4-15,0 14-7 0,0 0-6 16,0 0-8-16,-10-15-6 0,10 15-8 0,-11-3-6 16,11 3-8-16,-15 1-2 0,15-1-2 15,-17 10-8-15,9 1-4 0,-1 0-5 16,1 2 0-16,-2 3 0 0,3-1 0 15,-1 2 0-15,3 1 0 0,-1-2 0 16,3-4 0-16,3-1 0 0,0 0 0 0,0-11 0 16,8 10 0-16,-8-10 0 0,15-3 0 15,-5-1 0-15,-10 4 0 0,21-15-5 16,-11 3-3-16,1 3 1 0,-2-3 0 16,-1 1 6-16,-8 11-4 0,12-16 2 15,-12 16 1-15,7-13 3 0,-7 13-2 16,0 0 4-16,0 0 0 0,0 0-3 15,0 0 3-15,0 0-1 0,0 0 2 16,2 14-2-16,-2-14 1 0,2 14-3 16,-2-14 1-16,5 17-2 0,-5-17-2 0,9 16-3 15,-9-16-5-15,14 12-7 0,-14-12-5 16,19 7-10-16,-19-7-3 0,21 0-6 16,-21 0-2-16,20-6 3 0,-16-4 3 15,9 7 6-15,-8-8 4 0,-5 11 9 16,14-21 3-16,-9 8 11 0,0-2 4 15,-2-2 9-15,1 1 2 0,-4-5 9 16,3 3 0-16,-6-5 11 0,6 7 7 16,-8-7 1-16,7 11 2 0,-7-5-3 15,5 17 2-15,-2-18-9 0,2 18-3 0,0 0-6 16,0 0-9-16,0 0 1 0,0 0-5 16,-3 17 1-16,4-3-5 0,-2 0 2 15,1 3 1-15,1 1-7 0,1 3 0 16,0 1 0-16,0 1 0 0,2-1 0 15,-1-1 0-15,1-2 0 0,0 1 0 0,0-3 0 16,-1-3 0-16,2 1-1 0,-5-15-17 16,6 19-12-16,-6-19-13 15,6 10-24-15,-6-10-18 0,0 0-18 16,-14-15-18-16,14 15-15 0,-10-16-13 0,4 6 9 16,-7-8 25-16,4 5 101 0,-4-4 14 15,0-2 0-15,4 6 37 0,-6-5 68 16,8 8 27-16,-5-6 16 0,12 16-11 15,-15-18-26-15,15 18-26 0,0 0-16 16,0 0-19-16,0-16-14 0,0 16-12 0,13-8-9 16,-3 4-8-16,2-1-10 0,-1-2-13 15,8 6-31-15,-12-11-45 0,8 9-110 16,1-2 1-16,-1 3-6 0,0-1 19 16,-4 1 188-16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28.255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0 32 158 0,'0'0'167'0,"0"0"15"16,0 0-107-16,0 0-1 0,7 16-5 0,-7-16-6 16,1 18-6-16,-1-18-13 0,3 24-6 15,-4-12-13-15,5 5-2 0,-3-2-9 16,2 0-1-16,-1-1-7 0,0-4 0 16,-2-10-6-16,4 16 3 0,-4-16-2 15,0 0 0-15,0 0-1 0,0 0-1 16,12-7 3-16,-9-3-2 0,3-4 2 15,0 0-2-15,0-3 0 0,2-4-1 16,1 2 3-16,0-2-3 0,1 5 2 16,0 2-3-16,0 1 4 0,1 2-2 0,-1 3 0 15,0 3 0-15,-10 5 0 0,18-1 0 16,-18 1 0-16,16 12 0 0,-8-1 0 16,-2 1 0-16,0 1 0 0,0 2 0 15,-1-1 0-15,0 2 0 0,0-3 0 16,-1-1 0-16,2-1-11 0,-6-11-9 15,14 13-18-15,-14-13-17 0,18 8-32 16,-17-19-40-16,11 6-78 0,-2-4 0 16,3-1 5-16,1 1 126 0,-3-7 74 15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27.630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0 94 233 0,'0'0'179'16,"4"15"4"-16,-4-15-119 0,4 11-1 0,-4-11-11 15,7 10-6-15,-7-10-11 0,10 6-10 16,-10-6-6-16,14 3-6 0,-14-3-5 16,17-4 1-16,-17 4-3 0,19-11-2 15,-19 11 0-15,18-13 0 0,-18 13 3 16,14-17-2-16,-10 7 1 0,-4 10 1 15,5-15 2-15,-5 15-2 0,-3-15 4 16,3 15-2-16,-9-13-1 0,9 13-1 16,-13-6-7-16,13 6 0 0,-16-2 0 15,16 2 0-15,-16 7 0 0,16-7 0 0,-14 11 0 16,14-11 0-16,-11 19 0 0,11-19 0 16,-7 20 0-16,5-9 0 0,1 1 0 15,2-1 0-15,1-1 0 0,3 0 0 16,-5-10 0-16,14 17 0 0,-4-10 0 15,1-4 0-15,4 0 0 0,-2-3-9 0,4 1-10 16,-3-4-4-16,5 1 0 0,-5-6-2 16,5 4 5-16,-6-5-1 15,2 5 4-15,-5-3 3 0,2 2 4 16,-12 5 3-16,13-10 5 0,-13 10 4 0,0 0 3 16,0 0 2-16,0 0 6 0,11 4-2 15,-11-4 2-15,2 12 0 0,-2-12-5 16,5 18 2-16,-3-8-3 0,2 1-1 15,0-1-7-15,1-1 5 0,-5-9-5 16,8 14 4-16,-8-14 0 0,0 0 0 0,11 7-2 16,-11-7 3-16,0 0 1 0,0 0 0 15,7-17 3-15,-5 7-2 0,-2-3 1 16,0 0-3-16,0-5 5 0,-1-1-5 16,1 1 2-16,0 1-3 0,1-1 3 15,1 3-4-15,0 2 2 0,1 0-2 16,2 3 1-16,-5 10-6 0,10-14 0 15,-10 14-9-15,12-5-12 0,-12 5-22 16,17 0-55-16,-17 0-104 0,15-3-8 16,-15 3 9-16,14-2-2 0,-14 2 206 0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27.005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5 40 470 0,'0'0'207'0,"0"0"-1"16,-5-11-161-16,5 11-7 0,11-4-13 15,-2 2-6-15,-9 2-7 0,18-9-11 0,-7 4-1 16,1 0 0-16,0 3 0 0,-12 2-23 16,24-1-46-16,-24 1-124 0,0 0-21 15,10 5 3-15,-10-5-8 0,0 9 126 16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26.974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0 0 411 0,'0'0'206'0,"0"0"-6"15,0 0-148-15,0 0-16 0,4 14-4 16,2 1 2-16,-6-3-10 0,5 6-3 16,-2 0-14-16,2 3-7 0,0-2 0 15,0 2 0-15,0-2 0 0,0-1 0 16,-1-2 0-16,2-1 0 0,-3-2 0 15,2 0 0-15,-1-3 0 0,-4-10 0 16,6 13 0-16,-6-13-32 0,0 0-33 16,0 0-36-16,0 0-107 0,0 0-4 0,0 0 3 15,-10-12 14-15,10 12 195 0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26.427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0 0 246 0,'0'0'189'0,"0"0"-5"0,0 0-116 16,0 0-3-16,0 0 0 0,7 25-10 16,-7-25-9-16,2 28-7 0,-3-11-14 15,5 4-2-15,-4 3-9 0,2 2-10 0,0 0-4 16,-1-1 0-16,1-4 0 0,-1 0 0 16,1-5 0-16,-1 1 0 0,2-4 0 15,-3-13-17-15,7 14-26 0,-7-14-44 16,0 0-120-16,0-14-8 0,0 14 6 15,5-17-2-15,-3 2 178 0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26.396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0 30 452 0,'11'-1'202'0,"-8"-16"-15"16,6 20-141-16,-9-3-7 0,13-5-7 16,-13 5-10-16,17-2-6 0,-7 0-7 15,1 4-6-15,1-2-14 0,-12 0-22 16,27 1-49-16,-16-4-123 0,0 2-6 15,-11 1 1-15,17-6-1 0,-17 6 167 0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25.662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17 292 255 0,'0'0'170'0,"-5"15"-2"0,5-15-123 16,0 0-1-16,-11 0-3 16,11 0-7-16,0 0-10 0,0 0-4 15,0 0-2-15,0 0-3 0,0 0 1 16,0 0-5-16,0-10-2 0,0 10-1 0,-1-14-1 16,1 14-2-16,0-21 1 0,0 6-3 15,0-3 1-15,1 0-2 0,-1-2 8 16,1 1-8-16,1-3 5 0,0 1-5 15,0 1 3-15,3 1-3 0,-1 3 1 16,2 1 4-16,0 0-10 0,1 4 10 0,0 0-8 16,-7 11 9-16,16-15-8 0,-16 15 10 15,16-7-9-15,-6 9 7 0,-10-2-2 16,19 9-2-16,-19-9 10 0,20 23-11 16,-10-8 9-16,0 4-6 0,0 1-1 15,1 1-5-15,-2 6 0 0,0-1 0 16,-1 1 0-16,-1-4 0 0,-1-1 0 15,0 2 0-15,-1-5 0 0,-1 0 0 16,0-7 0-16,-2 0 0 0,-2-12-12 16,3 12-9-16,3-1-23 0,-6-11-27 0,0 0-64 15,0 0-77-15,0 0 5 0,-12-16 0 16,12 16 94-16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39.71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0 34 151 0,'0'0'177'16,"0"0"5"-16,0 0-137 0,0 0 2 0,1-11 2 15,13 13-4-15,-14-2 1 16,20-7-10-16,-20 7-10 0,27-6-10 16,-12 2-5-16,1-1-7 0,3 4-16 15,-8-7-25-15,12 14-42 0,-23-6-91 0,17-1-32 16,-5 1 2-16,-12 0 66 0,0 0 134 16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7:33.120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8 72 209 0,'0'0'171'0,"0"0"-1"0,-14-10-111 0,14 10-7 15,0 0-8-15,0 0-7 0,0 0-7 16,7-10-7-16,-7 10-2 0,11-9-2 0,-11 9-1 16,20-11-1-16,-10 3 1 0,5 4-4 15,-2-4 2-15,4 5-4 0,-5-4 3 16,4 6-2-16,-4-1-1 0,1 2-2 15,-3 1-1-15,1 1-4 0,-11-2 0 16,14 11 2-16,-14-11-5 0,8 15 2 16,-8-15-1-16,-2 20 1 0,-1-10-4 15,-2 2 4-15,-2-1-4 0,0 1 0 16,-2-2 0-16,0 0 0 0,9-10 0 0,-18 17 0 16,18-17 0-16,-17 12 0 0,17-12 0 15,-15 10 0-15,15-10 0 0,-11 4 0 16,11-4 0-16,0 0 0 0,0 0 0 15,-9 4 0-15,9-4 0 0,0 0 0 16,0 0 0-16,12-4-2 0,-12 4 1 0,14-3-3 16,-14 3 3-16,17-3-2 15,-7 1 2-15,0 1 4 0,-10 1-3 16,18 1-1-16,-18-1-1 0,18 5 5 16,-18-5-6-16,18 8 2 0,-8-4-1 0,-10-4-1 15,16 12 2-15,-16-12 2 0,12 11-1 16,-12-11 1-16,6 11 1 0,-6-11-3 15,-2 13 3-15,2-13-6 0,-10 14 11 16,10-14-10-16,-21 12 10 0,9-6-13 16,-3-1 14-16,-1-2-7 0,-1 1 3 0,-1-3-4 15,0 0 0-15,0-2 0 0,1 0 0 16,1-1 0-16,2 0 0 0,2-4-9 16,12 6-26-16,-20-9-28 15,20 9-69-15,0 0-81 0,0 0-3 0,0 0 6 16,10-2 66-16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7:32.607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41 12 381 0,'-12'-10'199'16,"12"10"1"-16,0 0-154 0,-10-2 6 0,12 12-9 15,-2-10-9-15,-6 17-4 0,0-5-6 16,5 7-10-16,-3-3-14 0,3 4 0 16,-2-1 0-16,3 1 0 0,0-1 0 15,2-1 0-15,1-2 0 0,0-2 0 16,1 0 0-16,-1-2 0 0,3 2 0 0,-6-14-33 16,13 20-98-16,-13-20-85 0,5 11-6 15,-5-11 4-15,0 0 16 0,0 0 202 16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7:31.799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43 0 201 0,'0'0'173'0,"0"0"11"16,-24 3-124-16,26 9-1 0,-11-12-4 15,11 13 0-15,-2-13-7 0,-5 20-5 16,5-20-10-16,-6 24-5 0,3-14-7 16,5 4-1-16,-4-2-4 0,5 0-1 15,-3-2-5-15,4 4-8 0,-1-5-2 16,2 2 0 0,-1-1 0-16,3 0 0 0,-7-10 0 0,13 15 0 15,-13-15 0-15,17 11 0 0,-7-8 0 16,3-3 0-16,1-3 0 0,1 0 0 15,1 1 0-15,2-3 0 0,-1 0 0 16,1-2 0-16,0 2 0 0,-3 1 0 16,-1 2 0-16,-3-3 0 0,1 4 0 0,-12 1-9 15,15-3-27-15,-15 3-13 16,0 0-16-16,2-10-35 0,-2 10-52 16,0 0-59-16,0 0 15 0,0 0-2 15,0 0 192-15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7:31.080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11 0 191 0,'0'0'179'15,"0"0"8"-15,17 6-121 0,-17-6 1 16,-3 14-4-16,3-14 0 0,-4 25-3 16,-6-13-15-16,13 10-9 0,-11-2-12 0,8 5-1 15,-5-4-8-15,6 2-11 0,-4-3-4 16,5 4 0-16,-1-4 0 0,1-1 0 15,-1-3 0-15,3 0 0 0,-1-1 0 16,-1-5 0-16,2 3 0 0,-4-13 0 16,6 15 0-16,-6-15 0 0,7 10-9 15,-7-10-69-15,0 0-147 0,0 0 9 16,0 0-9-16,0 0 9 0,-17-12 163 16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7:30.533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20 120 194 0,'0'0'161'0,"0"0"12"0,-20-15-127 0,20 15-3 16,0 0 0-16,4-10-6 16,-4 0-5-16,0 10-4 0,9-14-1 15,1 9-5-15,-5-6 0 0,6 4-1 16,-3-4 0-16,6 5-4 0,-4-2 3 0,3 3-6 15,-2-1 3-15,3 2-4 0,-2 1-1 16,1-1-3-16,-3 3-1 0,1 4 0 16,-11-3 0-16,16 6-2 0,-16-6-3 15,9 16 3-15,-6-6-1 0,-3 5 1 16,0-1-5-16,-3 3-1 0,-2-1 0 0,0 1 0 16,-3 0 0-16,-1 0 0 0,-1 0 0 15,-1 0 0-15,-1-1 0 16,-1-3 0-16,0 2 0 0,0 0 0 15,0-2 0-15,1-1 0 0,-1 2 0 0,2-4 0 16,1 0 0-16,10-10 0 0,-14 12 0 16,14-12 0-16,0 0 0 0,0 0 0 15,-7 10 0-15,7-10 0 0,0 0 0 16,11-2 0-16,-11 2 0 0,15-4 0 16,-15 4 0-16,20-4 0 0,-8 1 0 0,0 3 0 15,1-2 0-15,0-1 0 0,-1 0 0 16,2 1 0-16,-1 0 0 0,0 1 0 15,-2-1 0-15,0-2 0 0,0 3 0 16,-11 1 0-16,17-2 0 0,-17 2 0 16,12-3-8-16,-12 3-24 0,15 1-51 15,-15-1-127-15,10-6-8 0,-10 6 5 16,9-10-6-16,-9 10 180 0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7:23.513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22 41 175 0,'0'0'167'0,"-3"-12"-23"15,3 12-83-15,0 0-1 0,0 0-2 16,0 0-7-16,0 0-8 0,0 0-7 15,0 0-6-15,0 0-7 0,0 0-3 16,0 0-4-16,0 0-5 0,0 0 3 0,11-10-3 16,-11 10 2-16,16-8-2 15,-16 8 0-15,21-6 0 0,-11 2-1 16,3 4-2-16,-2-1-1 0,2 2 1 16,-3 0-3-16,0 2 1 0,-10-3-4 0,15 8 0 15,-15-8 0-15,11 11 0 0,-11-11 0 16,5 14 1-16,-5-14-3 0,-1 17 0 15,-1-7 0-15,-2 0 0 0,-1 1 0 16,-1-1 0-16,-1 1 0 0,7-11 0 16,-16 17 0-16,16-17 0 0,-17 13 0 0,17-13 0 15,-13 9 0-15,13-9 0 0,-10 5 0 16,10-5 0-16,0 0 0 0,0 0 0 16,0 0 0-16,0 0 0 15,0 0 0-15,0 0 0 0,0 0-2 0,10-3 2 16,-10 3 0-16,14-3-2 0,-14 3 1 15,16 0 0-15,-16 0-1 0,16 1 1 16,-16-1-1-16,18 5 1 0,-18-5-1 16,18 6 1-16,-18-6 1 0,16 12 1 15,-16-12 3-15,14 17-8 0,-14-17 11 0,8 19-9 16,-6-9 7-16,-3 0-8 0,-1 0 10 16,2-10-12-16,-11 14 6 0,11-14 3 15,-16 16-4-15,6-9 0 16,-1-2 0-16,0 1 0 0,-1-3 0 0,-3 3 0 15,1-6 0-15,-1 0 0 0,0-1 0 16,0-1-5-16,2-2-5 0,-2-5-14 16,15 9-24-16,-23-21-53 0,17 9-111 15,0-3-3-15,4 2 3 0,1-2 17 16,-1-1 195-16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7:22.700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30 0 445 0,'0'0'210'0,"-9"2"-1"15,9-2-164-15,-7 11-9 0,8 0-3 16,-1-11-8-16,-6 22-5 0,1-8-20 16,4 7 0-16,-2-1 0 0,3 3 0 15,0-2 0-15,2 1 0 0,-1 0 0 0,2-2 0 16,0-2 0-16,0-4 0 0,3 3 0 16,-6-17-32-16,10 21-124 0,-10-21-62 15,6 13-6-15,-6-13 1 0,0 0 54 16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7:22.200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9 11 58 0,'0'0'160'0,"0"0"9"15,-1-11-88-15,1 11-4 16,0 0-5-16,0 0 0 0,0 0-6 0,4 14-11 15,-4-14-10-15,0 0-8 0,-9 12-5 16,10-2-7-16,-1-10-4 0,-3 22-1 16,2-11-6-16,2 2 1 0,-1-3-11 15,2 3-4-15,0-2 0 0,1 3 0 16,-3-14 0-16,8 19 0 0,-8-19 0 0,9 16 0 16,-9-16 0-16,13 13 0 0,-13-13 0 15,15 6 0-15,-15-6 0 0,19 3 0 16,-7-4 0-16,0 0 0 0,1-3 0 15,0 1 0-15,2-2 0 0,0 0 0 16,-2-1 0-16,0 1 0 0,-1 1 0 0,-2-1 0 16,-10 5 0-16,14-5 0 15,-14 5 0-15,0 0 0 0,0 0 0 16,0 0 0-16,0 0 0 0,0 0 0 16,10-6-2-16,-10 6-27 0,0 0-11 0,0 0-33 15,0 0-35-15,0 0-100 0,0 0-3 16,7-11-1-16,-7 11 73 0,0 0 139 15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7:20.216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156 9 186 0,'0'0'172'0,"11"-10"16"16,-11 10-120-1,0 0 0-15,0 0-7 0,0 0-6 16,0 0-5-16,0 0-10 0,0 0-7 0,0 0-4 15,0 0-1-15,0 0-8 0,0 0-2 16,0 0-11-16,0 0-7 0,0 0 0 16,-11 6 0-16,11-6 0 0,-12-2 0 0,12 2 0 15,-17 4 0-15,7-5 0 0,-1 1 0 16,1 0 0-16,-2-1 0 0,2 2 0 16,-2 1 0-16,3 0 0 15,9-2 0-15,-17-1 0 0,17 1 0 0,-13 6 0 16,13-6 0-16,0 0 0 0,-10 6 0 15,10-6 0-15,0 0 0 0,-4 12 0 16,4-12 0-16,0 0 0 0,-1 13 0 16,1-13 0-16,0 12 0 0,0-12 0 15,1 10 0-15,-1-10 0 0,0 11 0 0,0-11 0 16,0 14 0-16,0-14 0 0,0 12 0 16,0-12 0-16,0 10 0 0,0-10 0 15,1 12 0-15,-1-12 0 16,0 0 0-16,2 10 0 0,-2-10 0 0,0 0 0 15,0 0 0-15,0 0 0 0,0 0 0 16,11 6 0-16,-11-6 0 0,0 0 0 16,11-7 0-16,-11 7 0 0,11-7 0 15,-11 7 0-15,11-9 0 0,-11 9 0 16,13-7 0-16,-13 7 0 0,17-1 0 0,-17 1 0 16,19 0 0-16,-7 2 0 0,0 2 0 15,0 4 0-15,1-3 0 0,-1 2 0 16,1 2 0-16,-2-1 0 0,0 1 0 15,0 1 0-15,-2-1 0 0,-9-9 0 16,13 17 0-16,-13-17 0 0,4 14 0 0,-5-4 0 16,1-10 0-16,-11 19 0 15,2-9 0-15,-4-1 0 0,-1 0 0 16,-3 1 0-16,-1-1 0 0,-1-1 0 16,-1-2 0-16,1-5 0 0,0-1 0 0,0 0 0 15,5-3 0-15,-2-4-7 0,16 7-27 16,-23-17-34-16,23 17-101 0,-3-13-46 15,3 13-2-15,-3-15 8 0,3 15 106 16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7:18.925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0 69 204 0,'0'0'166'0,"0"0"-3"0,9 12-114 16,-9-12-14-16,0 0 5 0,0 0-1 15,0 0 0-15,6-11-4 0,-6 11-3 0,0 0-1 16,19-12-4-16,-19 12 0 0,14-15-9 15,-14 15-3-15,17-16 5 0,-17 16-4 16,17-13-4-16,-17 13 2 0,18-11 1 16,-8 7-6-16,1 5 0 0,-1-2-1 15,0 3-8-15,-10-2 0 0,18 2 0 0,-18-2 0 16,16 9 0-16,-16-9 0 0,10 11 0 16,-10-11 0-16,9 17 0 0,-6-4 0 15,-1-1 0-15,-1 1 0 0,-1 0 0 16,-2 2 0-16,-2 3 0 0,0 1 0 15,-2-2 0-15,-3-1 0 0,0 0 0 16,-1-2 0-16,0 1 0 0,-1-1 0 16,0-3 0-16,1 0 0 0,-1 1 0 15,3-2 0-15,0 0 0 0,0 0 0 16,2 0 0-16,6-10 0 0,-9 14 0 0,9-14 0 16,-5 13 0-16,5-13 0 0,0 10 0 15,0-10 0-15,0 0 0 0,10 7 0 16,-10-7 0-16,13 1 0 0,-13-1 0 15,20-5 0-15,-8 3 0 0,0-1 0 16,2 1 0-16,-1-1 0 0,1 0 0 0,0 1 0 16,-1 0 0-16,-1 0 0 0,-2-1 0 15,1 3 0-15,-11 0 0 16,16-3-23-16,-18-7-54 0,2 10-143 16,0 0 2-16,0 0-4 0,0 0 4 0,0 0 174 15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17T09:01:39.461"/>
    </inkml:context>
    <inkml:brush xml:id="br0">
      <inkml:brushProperty name="width" value="0.00882" units="cm"/>
      <inkml:brushProperty name="height" value="0.00882" units="cm"/>
      <inkml:brushProperty name="color" value="#ED1C24"/>
      <inkml:brushProperty name="fitToCurve" value="1"/>
    </inkml:brush>
  </inkml:definitions>
  <inkml:trace contextRef="#ctx0" brushRef="#br0">206 23 1 0,'0'0'132'0,"-4"-11"24"0,4 11-96 16,0 0-3-16,0 0-7 0,0 0-2 16,0 0-9-16,0 0-10 0,0 0-6 0,0 0-1 15,0 0-2-15,0 0-2 0,0 0-1 16,0 0-7-16,0 0 6 0,0 0-3 16,0 0 4-16,0 0-8 0,0 0 4 15,0 0-5-15,-12-4 4 0,12 4 6 16,0 0-9-16,0 0-2 0,-12-3-1 15,12 3 1-15,0 0-1 0,-17-1-1 16,17 1 1-16,-13 2-7 0,13-2 6 0,-15-1 3 16,15 1-4-16,-17 0 2 0,17 0-2 15,-16-2 4-15,16 2-6 0,-15-2 3 16,15 2 0-16,-15 2-7 0,15-2 4 16,-12-2 2-16,12 2 1 0,0 0-3 15,-11 4 2-15,11-4 2 0,0 0-7 0,0 0 1 16,0 0 1-16,0 0-8 0,0 0 5 15,0 0 0-15,-12 10 2 16,12-10-5-16,0 0 8 0,-12 16-1 16,12-16 1-16,-8 16 5 0,3-4-4 15,0 1 0-15,3 1-3 0,0 1 4 0,2-2-6 16,0 6 6-16,1-1-5 0,2 1 1 16,2 1-2-16,0-3 3 0,-1 2-2 15,2 1-1-15,-3-2 1 0,4-3 2 16,-2-1-2-16,-5-14 0 0,8 21 0 15,-8-21 1-15,8 15 1 0,-8-15-1 0,0 0 0 16,0 0-2-16,13 6 0 0,-13-6 4 16,0 0-4-16,0 0 0 0,0 0 0 15,14-5 4-15,-14 5-5 16,0 0 3-16,15-5-1 0,-15 5-1 0,16-6 2 16,-16 6-2-16,18-6 1 0,-7 5-3 15,2 0 5-15,-1 0-1 0,1 0 0 16,-1 2-2-16,0-4 0 0,-1 2-1 15,-11 1 1-15,20-4 1 0,-20 4-6 16,14-2-5-16,-14 2-1 0,0 0-6 0,15 1-8 16,-15-1-13-16,0 0-23 0,0 0-32 15,0 0-53-15,0 0-54 0,0 0 5 16,0 0 87-16,-15-3 109 0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7:13.972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1 59 222 0,'0'0'181'0,"0"0"-4"16,0 0-118-16,-8-11-5 0,8 11-7 15,0 0-5-15,0 0-10 0,0 0-4 16,0 0-7-16,11-14-2 0,-11 14-1 16,14-10 2-16,-3 7 0 0,-11 3-3 15,22-10 0-15,-10 3 0 0,2 6-3 16,-3-2-2-16,2 3-6 0,-2 3-6 15,0 0 0-15,-11-3 0 0,17 10 0 16,-17-10 0-16,14 16 0 0,-14-16 0 16,10 19 0-16,-10-19 0 0,5 16 0 0,-5-6 0 15,0-10 0-15,-2 16 0 0,2-16 0 16,-7 14 0-16,7-14 0 0,-12 11 0 16,12-11 0-16,-14 11 0 0,14-11 0 15,-15 8 0-15,15-8 0 0,-13 9 0 16,13-9 0-16,-12 8 0 0,12-8 0 0,0 0 0 15,-12 4 0-15,12-4 0 16,0 0 0-16,0 0 0 0,0 0-4 16,0 0-4-16,0 0 2 0,0 0 0 15,13 0 2-15,-13 0 3 0,14-3 1 0,-14 3-2 16,18-2 3-16,-18 2-3 0,19 2 1 16,-9 1 1-16,1-1 0 0,0 3 5 15,-1 2-9-15,1 0 9 0,0 2-11 16,-11-9 13-16,18 18-12 0,-12-8 12 15,0 1-12-15,-6-11 5 0,7 18 0 0,-7-18 1 16,-1 14 1-16,1-14-4 0,-9 15 6 16,9-15-2-16,-17 12 0 0,5-6-3 15,-2-3 7-15,-2 1-7 16,-2-1 1-16,-1-3 1 0,-1-2 0 0,1 0-9 16,-1-4 1-16,4 0-5 0,-2-2-12 15,9 2-7-15,-7-6-13 0,16 12-31 16,-16-13-75-16,16 13-56 0,-9-11 7 15,9 11-4-15,0 0 154 0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7:13.222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29 0 454 0,'0'0'207'0,"0"0"7"0,-15 6-173 15,15 7 1-15,0-13-7 16,-6 25-8-16,3-11-24 0,2 5-3 0,-2 0 0 16,3 1 0-16,-1 1 0 0,1 0 0 15,1-1 0-15,-1-2 0 0,2 0 0 16,0-4 0-16,1 2 0 0,-3-16 0 15,9 29-67-15,-12-18-146 0,3-11-8 16,6 11-1-16,-6-11 2 0,0 0 141 0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7:12.754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3 10 129 0,'0'0'157'0,"0"0"12"0,-1-10-93 16,1 10-11-16,0 0-16 0,0 0-2 15,0 0-4-15,0 0-3 0,0 0-7 16,0 0-4-16,0 0-1 0,0 0-5 0,0 0 0 16,0 0-4-16,0 0 1 0,0 0-5 15,2 14-2-15,-2-14-1 16,-2 10-2-16,2-10 0 0,-1 17-5 16,1-4 2-16,-1-1-9 0,1 1 5 0,0-2-3 15,1 2 0-15,0 3 0 0,1-4 0 16,0 0 0-16,0 0 0 0,1-3 0 15,-3-9 0-15,6 15 0 0,-6-15 0 16,8 12 0-16,-8-12 0 0,10 6 0 16,-10-6 0-16,14 4 0 0,-14-4 0 0,19 1 0 15,-9-2 0-15,2 0 0 0,0-2 0 16,0 3 0-16,0-2 0 0,0-1 0 16,0 2 0-16,-2 1 0 0,1-2 0 15,-11 2 0-15,16-1 0 0,-16 1 0 16,12 0 0-16,-12 0-10 0,0 0-19 15,16 0-9-15,-16 0-17 0,0 0-32 16,4-12-69-16,-4 12-57 0,0 0 13 16,0-11-9-16,0 11 184 0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7:11.394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294 1 436 0,'0'0'202'0,"0"0"3"15,0 0-167-15,0 0-3 0,0 0-7 16,0 0-2 0,0 0-6-16,0 0-8 0,0 0-2 0,0 0-2 0,0 0-5 15,0 0-3-15,0 0 0 0,0 0 0 16,0 0 0-16,0 0 0 0,0 0 0 16,0 0 0-16,0 0 0 0,0 0 0 15,0 0 0-15,0 0 0 0,0 0 0 0,0 0 0 16,0 0 0-16,0 0 0 0,-10-4 0 15,10 4 0-15,-15 4 0 0,15-4 0 16,-18 3 0-16,6 0 0 0,0-1 0 16,-1-1 0-16,0 2 0 0,-1 0 0 15,1 0 0-15,0 1 0 0,1-2 0 16,0-1 0-16,2 2 0 0,10-3 0 16,-15 6 0-16,15-6 0 0,0 0 0 15,-13 4 0-15,13-4 0 0,0 0 0 16,0 0 0-16,0 0 0 0,0 0 0 0,0 0 0 15,0 0 0-15,0 0 0 0,0 0 0 16,0 0 0-16,0 0 0 0,3 14 0 16,-3-14 0-16,3 11 0 0,-3-11 0 15,4 13 0-15,-1-3 0 0,-3-10 0 16,4 18 0-16,-4-18 0 0,4 13 0 16,-4-13 0-16,4 14 0 0,-3-3 0 15,-1-11 0-15,0 0 0 0,4 11 0 16,-4-11 0-16,1 10 0 0,-1-10 0 15,0 0 0-15,0 0 0 0,0 0 0 0,0 0 0 16,0 0 0-16,0 0 0 0,0 0 0 16,0 0 0-16,0 0 0 0,0 0 0 15,0 0 0-15,0 0 0 0,2-10 0 16,-2 10 0-16,0 0 0 0,10-11 0 16,-10 11 0-16,10-6 0 0,-10 6 0 0,15 2 0 15,-15-2 0-15,19 0 0 0,-9 1 0 16,2 6 0-16,0-6 0 15,-1 1 0-15,0-1 0 0,0 2 0 16,-1 0 0-16,0 5 0 0,-10-8 0 0,17 15 0 16,-10-4 0-16,-1 0 0 0,-2 1 0 15,0-2 0-15,-2 4 0 0,-2-14 0 16,-1 21 0-16,1-21 0 0,-7 18 0 16,7-18 0-16,-13 18 0 0,4-6 0 15,-2-4 0-15,-1 1 0 0,-3-3 0 0,-1-1 0 16,-1-2 0-16,-1 0 0 0,-2-3 0 15,0-6 0-15,0 3 0 0,0-2 0 16,3 1 0-16,-2-8 0 0,8 9-31 16,-12-17-104-16,13 9-87 0,-2-3 2 15,5 2 0-15,-1-2 26 0,1 4 194 16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7:06.835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21 189 67 0,'0'0'145'0,"0"0"5"16,0 0-98-16,0 0-2 0,-11-11 2 16,11 11-10-16,0 0-3 0,0 0-10 15,0 0-1-15,0 0-5 0,0 0-3 16,0 0-2-16,-1-12-2 0,1 12-1 15,0 0-9-15,4-11 7 0,-4 1-8 0,0 10 4 16,6-17-3-16,-6 17 4 0,7-22-5 16,-7 22 5-16,8-21 4 0,-8 21-8 15,10-19 7-15,-10 19-8 0,11-17 6 16,-11 17-3-16,12-12 2 0,-12 12-3 16,13-12-1-16,-13 12-1 0,14-8 2 0,-14 8 1 15,17-7-4-15,-17 7 1 0,17-6-2 16,-7 5 1-16,-10 1 0 0,18-1-2 15,-18 1 0-15,15 0 4 0,-15 0-6 16,10 9 3-16,-10-9-1 0,5 12-4 16,-5-12 4-16,0 18 1 0,-2-7 2 15,-1 2-5-15,-2-2 4 0,-1 2-2 16,-2-1-3-16,-1 3 2 0,-1-1 4 16,-1-2 1-16,-1 2-5 0,1-1-3 15,-1 1 7-15,1 1-4 0,0 1 6 0,1-3-4 16,1 1-4-16,1 2-5 0,0-2 7 15,1 0 3-15,1-2-5 0,0-1 4 16,0 0-4-16,6-11 2 0,-9 13 0 16,9-13 0-16,-6 11-3 0,6-11 0 15,0 0 2-15,0 0-4 0,0 0 5 0,0 0-1 16,0 0-1-16,0 0 0 16,0 0 3-16,11-7 1 0,-11 7-2 15,10-5 5-15,-10 5-3 0,13-5 7 16,-13 5-1-16,14-1-3 0,-14 1-3 0,16-3-1 15,-16 3-2-15,19-1 0 0,-7 2 0 16,0 1 0-16,0-1 0 0,1 0 0 16,0 3 0-16,1-3 0 0,-1 1 0 15,-1-2 0-15,-2 1 0 0,0 1 0 16,-10-2 0-16,14 3 0 0,-14-3 0 0,0 0 0 16,10-1-7-16,-10 1-34 15,0 0-58-15,0 0-107 0,0 0-10 0,6-14 0 16,-6 14 2-16,0 0 191 15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49.316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0 55 280 0,'0'0'188'0,"0"0"5"0,0 0-140 16,0 0-2-16,12-1-3 0,-12 1-1 15,15-4-7-15,-15 4-8 0,25-6-7 16,-10 3-3-16,6 4-5 0,1-6-1 15,4 4-5-15,-2-1-11 0,4 0 0 0,-2-2 0 16,0 2 0-16,-2-3 0 0,-2 1 0 16,-3 2 0-16,-4-2 0 0,-2 3 0 15,-13 1-11-15,16 0-37 0,-16 0-45 16,0 0-125-16,-4-10-1 0,4 10 1 16,0 0 6-16,0 0 209 0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47.019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24 28 256 0,'0'0'172'0,"0"0"-64"0,0 0-21 16,0 0-8-16,0 0-14 0,-14-4-10 15,14 4-10-15,0 0-13 0,0 0 0 0,0 0-8 16,0 0-3-16,-10 6-2 15,10-6-3-15,0 0-5 0,0 0-10 16,0 0-1-16,0 0 0 0,0 0 0 16,0 0 0-16,10 1 0 0,-10-1 0 0,19-3 0 15,-5 3 0-15,4-3 0 0,3 0 0 16,2-1 0-16,3 2 0 0,0-1 0 16,2 1 0-16,-2-1 0 0,1 0 0 15,-3 1 0-15,-2 2 0 0,-3-1 0 16,-1 0 0-16,-5 0 0 0,-2 2 0 0,-11-1 0 15,11-2 0-15,-11 2 0 16,0 0 0-16,0 0 0 0,0 0 0 16,0 0 0-16,0 0-38 0,12 2-107 15,-12-2-75-15,0 0-4 0,0 0 8 0,0 0 37 16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44.035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0 40 362 0,'0'0'187'16,"1"-12"-49"-16,-1 12-99 0,0 0-1 15,0 0 3-15,0 0 1 0,0 0-4 0,0 0-3 16,14 4-7-16,-14-4-2 0,15-2-6 16,-15 2 1-16,23-2-13 0,-10-1-8 15,5 3 0-15,-2-4 0 0,4 4 0 16,-1-2 0-16,0 1 0 0,1-2 0 15,-3 0 0-15,-2 2 0 0,0-1 0 16,-4 2 0-16,-11 0 0 0,17-2 0 16,-17 2 0-16,0 0 0 0,11 0 0 15,-11 0 0-15,0 0 0 0,0 0 0 16,0 0 0-16,0 0 0 0,0 0 0 0,0 0 0 16,0 0 0-16,12-1-17 0,-12 1-42 15,11 3-29-15,-11-3-49 0,0 0-78 16,11-9 0-16,-11 9 6 0,19 0 127 15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42.832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17 0 291 0,'0'0'171'15,"-9"16"-26"-15,9-16-94 0,0 0 6 16,0 0-10-16,0 13 1 0,0-13 0 15,-1 18-8-15,-2-7 1 0,6 7-13 16,-5-4 2-16,3 6-11 0,-3-2-12 16,3 3-7-16,-3-2 0 0,2 1 0 0,-1-1 0 15,0 1 0-15,0-2 0 0,1-1 0 16,1-2 0-16,-1-3 0 16,1 0 0-16,-1-12 0 0,1 14 0 15,-1-14 0-15,0 0 0 0,0 0 0 0,10 10-33 16,-14-22-66-16,4 12-117 0,4-12-4 15,-4 12 3-15,8-17 3 0,-5 7 191 16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5-03-25T09:36:42.363"/>
    </inkml:context>
    <inkml:brush xml:id="br0">
      <inkml:brushProperty name="width" value="0.00882" units="cm"/>
      <inkml:brushProperty name="height" value="0.00882" units="cm"/>
      <inkml:brushProperty name="color" value="#177D36"/>
      <inkml:brushProperty name="fitToCurve" value="1"/>
    </inkml:brush>
  </inkml:definitions>
  <inkml:trace contextRef="#ctx0" brushRef="#br0">2 16 164 0,'0'0'167'16,"0"0"-13"-16,0 0-72 0,0 0-9 15,0 0-10-15,-9-3-7 0,9 3-6 16,0 0-8-16,0 0-7 0,0 0-7 16,0 0-4-16,0 0-5 0,0 0-5 15,0 0-4-15,0 0 0 0,0 0-4 16,0 0 4-16,0 0-3 0,0 0 1 16,0 0-7-16,0 0-1 0,14 0 0 15,-14 0 0-15,17 0 0 0,-3-1 0 0,1 0 0 16,1 0 0-16,1-2 0 0,0 0 0 15,1 2 0-15,0-1 0 0,-1 2 0 16,-2 0 0-16,-2-2 0 0,0 2 0 16,-4 2 0-16,-9-2 0 0,16 3 0 15,-16-3 0-15,0 0 0 0,12 3 0 0,-12-3 0 16,0 0 0-16,0 0 0 0,0 0 0 16,0 0 0-16,0 0 0 0,0 0 0 15,0 0 0-15,5 11-6 16,-5-11-28-16,0 0-21 0,0 0-18 0,0 0-37 15,-9 1-79-15,9-1-24 0,0 0 7 16,-11-8 70-16,11 8 136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A76E22-20F0-4B41-99DD-F7D20E5D12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Test Template Years 7 to 12</Template>
  <TotalTime>0</TotalTime>
  <Pages>7</Pages>
  <Words>892</Words>
  <Characters>5088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All Saints' College</Company>
  <LinksUpToDate>false</LinksUpToDate>
  <CharactersWithSpaces>5969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Christopher Bisset</dc:creator>
  <cp:lastModifiedBy>Deborah Da Cruz</cp:lastModifiedBy>
  <cp:revision>2</cp:revision>
  <cp:lastPrinted>2015-02-20T06:54:00Z</cp:lastPrinted>
  <dcterms:created xsi:type="dcterms:W3CDTF">2015-03-26T04:30:00Z</dcterms:created>
  <dcterms:modified xsi:type="dcterms:W3CDTF">2015-03-26T04:30:00Z</dcterms:modified>
</cp:coreProperties>
</file>