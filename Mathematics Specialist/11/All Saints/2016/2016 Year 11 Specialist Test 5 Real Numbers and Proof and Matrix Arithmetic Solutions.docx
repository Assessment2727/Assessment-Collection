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E5866" w:rsidRDefault="00AE5866">
      <w:pPr>
        <w:rPr>
          <w:rFonts w:ascii="Times New Roman" w:hAnsi="Times New Roman" w:cs="Times New Roman"/>
          <w:sz w:val="24"/>
          <w:szCs w:val="24"/>
        </w:rPr>
      </w:pPr>
    </w:p>
    <w:p w:rsidR="00B068C5" w:rsidRDefault="00B068C5">
      <w:pPr>
        <w:rPr>
          <w:rFonts w:ascii="Times New Roman" w:hAnsi="Times New Roman" w:cs="Times New Roman"/>
          <w:sz w:val="24"/>
          <w:szCs w:val="24"/>
        </w:rPr>
      </w:pPr>
    </w:p>
    <w:p w:rsidR="00B068C5" w:rsidRDefault="00B068C5">
      <w:pPr>
        <w:rPr>
          <w:rFonts w:ascii="Times New Roman" w:hAnsi="Times New Roman" w:cs="Times New Roman"/>
          <w:sz w:val="24"/>
          <w:szCs w:val="24"/>
        </w:rPr>
      </w:pPr>
    </w:p>
    <w:p w:rsidR="00B068C5" w:rsidRDefault="00B068C5">
      <w:pPr>
        <w:rPr>
          <w:rFonts w:ascii="Times New Roman" w:hAnsi="Times New Roman" w:cs="Times New Roman"/>
          <w:sz w:val="24"/>
          <w:szCs w:val="24"/>
        </w:rPr>
      </w:pPr>
    </w:p>
    <w:p w:rsidR="00AE5866" w:rsidRPr="005D79A0" w:rsidRDefault="00AE5866" w:rsidP="00AE5866">
      <w:pPr>
        <w:rPr>
          <w:noProof/>
        </w:rPr>
      </w:pPr>
      <w:r>
        <w:rPr>
          <w:noProof/>
          <w:lang w:eastAsia="en-AU"/>
        </w:rPr>
        <w:drawing>
          <wp:anchor distT="0" distB="0" distL="114300" distR="114300" simplePos="0" relativeHeight="251664384" behindDoc="0" locked="1" layoutInCell="0" allowOverlap="0">
            <wp:simplePos x="0" y="0"/>
            <wp:positionH relativeFrom="column">
              <wp:posOffset>-259715</wp:posOffset>
            </wp:positionH>
            <wp:positionV relativeFrom="page">
              <wp:posOffset>781050</wp:posOffset>
            </wp:positionV>
            <wp:extent cx="1371600" cy="1470660"/>
            <wp:effectExtent l="0" t="0" r="0" b="0"/>
            <wp:wrapNone/>
            <wp:docPr id="74" name="Picture 74" descr="LowResASC MonoPos Vertic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LowResASC MonoPos Vertical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470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pPr w:leftFromText="180" w:rightFromText="180" w:vertAnchor="page" w:horzAnchor="page" w:tblpX="3262" w:tblpY="1428"/>
        <w:tblW w:w="8075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ook w:val="04A0" w:firstRow="1" w:lastRow="0" w:firstColumn="1" w:lastColumn="0" w:noHBand="0" w:noVBand="1"/>
      </w:tblPr>
      <w:tblGrid>
        <w:gridCol w:w="8075"/>
      </w:tblGrid>
      <w:tr w:rsidR="00AE5866" w:rsidRPr="005D79A0" w:rsidTr="0068084D">
        <w:trPr>
          <w:trHeight w:val="1689"/>
        </w:trPr>
        <w:tc>
          <w:tcPr>
            <w:tcW w:w="8075" w:type="dxa"/>
          </w:tcPr>
          <w:p w:rsidR="00AE5866" w:rsidRPr="00677DF7" w:rsidRDefault="00AE5866" w:rsidP="008D7118">
            <w:pPr>
              <w:spacing w:after="0"/>
              <w:ind w:left="567" w:hanging="567"/>
              <w:jc w:val="center"/>
              <w:rPr>
                <w:b/>
                <w:sz w:val="28"/>
                <w:u w:val="single"/>
              </w:rPr>
            </w:pPr>
            <w:r w:rsidRPr="00677DF7">
              <w:rPr>
                <w:b/>
                <w:sz w:val="28"/>
                <w:u w:val="single"/>
              </w:rPr>
              <w:t xml:space="preserve">MATHEMATICS DEPARTMENT </w:t>
            </w:r>
          </w:p>
          <w:p w:rsidR="00A00D04" w:rsidRPr="00A00D04" w:rsidRDefault="00304DA9" w:rsidP="008D7118">
            <w:pPr>
              <w:spacing w:after="0"/>
              <w:ind w:left="567" w:hanging="567"/>
              <w:jc w:val="center"/>
              <w:rPr>
                <w:b/>
                <w:sz w:val="32"/>
                <w:szCs w:val="32"/>
              </w:rPr>
            </w:pPr>
            <w:r w:rsidRPr="00A00D04">
              <w:rPr>
                <w:b/>
                <w:sz w:val="32"/>
                <w:szCs w:val="32"/>
              </w:rPr>
              <w:t>Year</w:t>
            </w:r>
            <w:r w:rsidR="0010046A" w:rsidRPr="00A00D04">
              <w:rPr>
                <w:b/>
                <w:sz w:val="32"/>
                <w:szCs w:val="32"/>
              </w:rPr>
              <w:t xml:space="preserve"> 11</w:t>
            </w:r>
            <w:r w:rsidR="00D93527" w:rsidRPr="00A00D04">
              <w:rPr>
                <w:b/>
                <w:sz w:val="32"/>
                <w:szCs w:val="32"/>
              </w:rPr>
              <w:t xml:space="preserve"> </w:t>
            </w:r>
            <w:r w:rsidR="0068084D" w:rsidRPr="00A00D04">
              <w:rPr>
                <w:b/>
                <w:sz w:val="32"/>
                <w:szCs w:val="32"/>
              </w:rPr>
              <w:t>Specialist</w:t>
            </w:r>
            <w:r w:rsidR="00D93527" w:rsidRPr="00A00D04">
              <w:rPr>
                <w:b/>
                <w:sz w:val="32"/>
                <w:szCs w:val="32"/>
              </w:rPr>
              <w:t xml:space="preserve"> </w:t>
            </w:r>
            <w:r w:rsidR="00A00D04" w:rsidRPr="00A00D04">
              <w:rPr>
                <w:b/>
                <w:sz w:val="32"/>
                <w:szCs w:val="32"/>
              </w:rPr>
              <w:t>–</w:t>
            </w:r>
            <w:r w:rsidR="00D93527" w:rsidRPr="00A00D04">
              <w:rPr>
                <w:b/>
                <w:sz w:val="32"/>
                <w:szCs w:val="32"/>
              </w:rPr>
              <w:t xml:space="preserve"> </w:t>
            </w:r>
            <w:r w:rsidR="00A00D04" w:rsidRPr="00A00D04">
              <w:rPr>
                <w:b/>
                <w:sz w:val="32"/>
                <w:szCs w:val="32"/>
              </w:rPr>
              <w:t>201</w:t>
            </w:r>
            <w:r w:rsidR="00BF73BC">
              <w:rPr>
                <w:b/>
                <w:sz w:val="32"/>
                <w:szCs w:val="32"/>
              </w:rPr>
              <w:t>6</w:t>
            </w:r>
          </w:p>
          <w:p w:rsidR="008D7118" w:rsidRDefault="00D93527" w:rsidP="008D7118">
            <w:pPr>
              <w:spacing w:after="0"/>
              <w:ind w:left="567" w:hanging="567"/>
              <w:jc w:val="center"/>
              <w:rPr>
                <w:b/>
                <w:sz w:val="32"/>
                <w:szCs w:val="32"/>
              </w:rPr>
            </w:pPr>
            <w:r w:rsidRPr="00A00D04">
              <w:rPr>
                <w:b/>
                <w:sz w:val="32"/>
                <w:szCs w:val="32"/>
              </w:rPr>
              <w:t xml:space="preserve">Test Number </w:t>
            </w:r>
            <w:r w:rsidR="00323B53">
              <w:rPr>
                <w:b/>
                <w:sz w:val="32"/>
                <w:szCs w:val="32"/>
              </w:rPr>
              <w:t>5</w:t>
            </w:r>
            <w:r w:rsidR="00A00D04" w:rsidRPr="00A00D04">
              <w:rPr>
                <w:b/>
                <w:sz w:val="32"/>
                <w:szCs w:val="32"/>
              </w:rPr>
              <w:t xml:space="preserve">:  </w:t>
            </w:r>
            <w:r w:rsidR="009A478E">
              <w:rPr>
                <w:b/>
                <w:sz w:val="32"/>
                <w:szCs w:val="32"/>
              </w:rPr>
              <w:t>Resource Rich</w:t>
            </w:r>
          </w:p>
          <w:p w:rsidR="00A00D04" w:rsidRPr="00A00D04" w:rsidRDefault="00323B53" w:rsidP="008D7118">
            <w:pPr>
              <w:spacing w:after="0"/>
              <w:ind w:left="567" w:hanging="567"/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Real Numbers and Proof and Matrix Arithmetic</w:t>
            </w:r>
          </w:p>
          <w:p w:rsidR="00AE5866" w:rsidRPr="005D79A0" w:rsidRDefault="00AE5866" w:rsidP="00F04775">
            <w:pPr>
              <w:spacing w:after="0"/>
              <w:ind w:left="567" w:hanging="567"/>
              <w:jc w:val="center"/>
            </w:pPr>
          </w:p>
        </w:tc>
      </w:tr>
    </w:tbl>
    <w:p w:rsidR="00B068C5" w:rsidRDefault="00B068C5" w:rsidP="00AE5866">
      <w:pPr>
        <w:rPr>
          <w:rFonts w:ascii="Arial" w:hAnsi="Arial" w:cs="Arial"/>
          <w:b/>
        </w:rPr>
      </w:pPr>
    </w:p>
    <w:p w:rsidR="00AE5866" w:rsidRPr="00AE5866" w:rsidRDefault="00AE5866" w:rsidP="00B068C5">
      <w:pPr>
        <w:rPr>
          <w:rFonts w:ascii="Arial" w:hAnsi="Arial" w:cs="Arial"/>
          <w:b/>
        </w:rPr>
      </w:pPr>
      <w:r w:rsidRPr="00AE5866">
        <w:rPr>
          <w:rFonts w:ascii="Arial" w:hAnsi="Arial" w:cs="Arial"/>
          <w:b/>
        </w:rPr>
        <w:t>Name: _______</w:t>
      </w:r>
      <w:r w:rsidR="002A4FBD" w:rsidRPr="002A4FBD">
        <w:rPr>
          <w:rFonts w:ascii="Arial" w:hAnsi="Arial" w:cs="Arial"/>
          <w:b/>
          <w:color w:val="FF0000"/>
        </w:rPr>
        <w:t>Solutions</w:t>
      </w:r>
      <w:r w:rsidRPr="002A4FBD">
        <w:rPr>
          <w:rFonts w:ascii="Arial" w:hAnsi="Arial" w:cs="Arial"/>
          <w:b/>
          <w:color w:val="FF0000"/>
        </w:rPr>
        <w:t>_</w:t>
      </w:r>
      <w:r w:rsidRPr="00AE5866">
        <w:rPr>
          <w:rFonts w:ascii="Arial" w:hAnsi="Arial" w:cs="Arial"/>
          <w:b/>
        </w:rPr>
        <w:t xml:space="preserve">_____________________    Teacher: </w:t>
      </w:r>
      <w:r w:rsidR="00D1375E">
        <w:rPr>
          <w:rFonts w:ascii="Arial" w:hAnsi="Arial" w:cs="Arial"/>
          <w:b/>
        </w:rPr>
        <w:t>DDA</w:t>
      </w:r>
    </w:p>
    <w:p w:rsidR="00AE5866" w:rsidRPr="00AE5866" w:rsidRDefault="00AE5866" w:rsidP="00AE5866">
      <w:pPr>
        <w:rPr>
          <w:rFonts w:ascii="Arial" w:hAnsi="Arial" w:cs="Arial"/>
          <w:b/>
        </w:rPr>
      </w:pPr>
      <w:r w:rsidRPr="00AE5866">
        <w:rPr>
          <w:rFonts w:ascii="Arial" w:hAnsi="Arial" w:cs="Arial"/>
          <w:b/>
        </w:rPr>
        <w:t xml:space="preserve">Marks: </w:t>
      </w:r>
      <w:r w:rsidR="0010046A">
        <w:rPr>
          <w:rFonts w:ascii="Arial" w:hAnsi="Arial" w:cs="Arial"/>
          <w:b/>
        </w:rPr>
        <w:t xml:space="preserve">                     </w:t>
      </w:r>
      <w:r w:rsidR="0010046A">
        <w:rPr>
          <w:rFonts w:ascii="Arial" w:hAnsi="Arial" w:cs="Arial"/>
          <w:b/>
        </w:rPr>
        <w:tab/>
      </w:r>
      <w:r w:rsidR="00922DDD">
        <w:rPr>
          <w:rFonts w:ascii="Arial" w:hAnsi="Arial" w:cs="Arial"/>
          <w:b/>
        </w:rPr>
        <w:t>4</w:t>
      </w:r>
      <w:r w:rsidR="002F1437">
        <w:rPr>
          <w:rFonts w:ascii="Arial" w:hAnsi="Arial" w:cs="Arial"/>
          <w:b/>
        </w:rPr>
        <w:t>4</w:t>
      </w:r>
      <w:r w:rsidRPr="00AE5866">
        <w:rPr>
          <w:rFonts w:ascii="Arial" w:hAnsi="Arial" w:cs="Arial"/>
          <w:b/>
        </w:rPr>
        <w:tab/>
      </w:r>
      <w:r w:rsidRPr="00AE5866">
        <w:rPr>
          <w:rFonts w:ascii="Arial" w:hAnsi="Arial" w:cs="Arial"/>
          <w:b/>
        </w:rPr>
        <w:tab/>
        <w:t xml:space="preserve">   </w:t>
      </w:r>
    </w:p>
    <w:p w:rsidR="00AE5866" w:rsidRDefault="00AE5866" w:rsidP="00AE5866">
      <w:pPr>
        <w:rPr>
          <w:rFonts w:ascii="Arial" w:hAnsi="Arial" w:cs="Arial"/>
          <w:b/>
        </w:rPr>
      </w:pPr>
      <w:r w:rsidRPr="00AE5866">
        <w:rPr>
          <w:rFonts w:ascii="Arial" w:hAnsi="Arial" w:cs="Arial"/>
          <w:b/>
        </w:rPr>
        <w:t>Time Allowed</w:t>
      </w:r>
      <w:r w:rsidR="0010046A">
        <w:rPr>
          <w:rFonts w:ascii="Arial" w:hAnsi="Arial" w:cs="Arial"/>
          <w:b/>
        </w:rPr>
        <w:t xml:space="preserve">: </w:t>
      </w:r>
      <w:r w:rsidR="0010046A">
        <w:rPr>
          <w:rFonts w:ascii="Arial" w:hAnsi="Arial" w:cs="Arial"/>
          <w:b/>
        </w:rPr>
        <w:tab/>
      </w:r>
      <w:r w:rsidR="007E2E14">
        <w:rPr>
          <w:rFonts w:ascii="Arial" w:hAnsi="Arial" w:cs="Arial"/>
          <w:b/>
        </w:rPr>
        <w:t>45</w:t>
      </w:r>
      <w:r w:rsidRPr="00AE5866">
        <w:rPr>
          <w:rFonts w:ascii="Arial" w:hAnsi="Arial" w:cs="Arial"/>
          <w:b/>
        </w:rPr>
        <w:t xml:space="preserve"> minutes</w:t>
      </w:r>
    </w:p>
    <w:p w:rsidR="00323B53" w:rsidRDefault="00436B1D" w:rsidP="00864342">
      <w:pPr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Weight: </w:t>
      </w:r>
      <w:r w:rsidR="00CE523B">
        <w:rPr>
          <w:rFonts w:ascii="Arial" w:hAnsi="Arial" w:cs="Arial"/>
          <w:b/>
        </w:rPr>
        <w:t>7</w:t>
      </w:r>
      <w:r>
        <w:rPr>
          <w:rFonts w:ascii="Arial" w:hAnsi="Arial" w:cs="Arial"/>
          <w:b/>
        </w:rPr>
        <w:t>%</w:t>
      </w:r>
      <w:r w:rsidR="00617138">
        <w:rPr>
          <w:rFonts w:ascii="Arial" w:hAnsi="Arial" w:cs="Arial"/>
          <w:b/>
        </w:rPr>
        <w:br/>
      </w:r>
      <w:r w:rsidR="00AE5866" w:rsidRPr="00AE5866">
        <w:rPr>
          <w:rFonts w:ascii="Arial" w:hAnsi="Arial" w:cs="Arial"/>
          <w:b/>
          <w:u w:val="single"/>
        </w:rPr>
        <w:t>Instructions:</w:t>
      </w:r>
      <w:r w:rsidR="00AE5866" w:rsidRPr="00AE5866">
        <w:rPr>
          <w:rFonts w:ascii="Arial" w:hAnsi="Arial" w:cs="Arial"/>
        </w:rPr>
        <w:t xml:space="preserve"> </w:t>
      </w:r>
      <w:r w:rsidR="00304DA9">
        <w:rPr>
          <w:rFonts w:ascii="Arial" w:hAnsi="Arial" w:cs="Arial"/>
        </w:rPr>
        <w:t xml:space="preserve"> </w:t>
      </w:r>
      <w:r w:rsidR="00116C33" w:rsidRPr="00AE5866">
        <w:rPr>
          <w:rFonts w:ascii="Arial" w:hAnsi="Arial" w:cs="Arial"/>
        </w:rPr>
        <w:t>You</w:t>
      </w:r>
      <w:r w:rsidR="00461B8C">
        <w:rPr>
          <w:rFonts w:ascii="Arial" w:hAnsi="Arial" w:cs="Arial"/>
        </w:rPr>
        <w:t xml:space="preserve"> are</w:t>
      </w:r>
      <w:r w:rsidR="00116C33" w:rsidRPr="00AE5866">
        <w:rPr>
          <w:rFonts w:ascii="Arial" w:hAnsi="Arial" w:cs="Arial"/>
        </w:rPr>
        <w:t xml:space="preserve"> </w:t>
      </w:r>
      <w:r w:rsidR="0010046A">
        <w:rPr>
          <w:rFonts w:ascii="Arial" w:hAnsi="Arial" w:cs="Arial"/>
        </w:rPr>
        <w:t xml:space="preserve">permitted </w:t>
      </w:r>
      <w:r w:rsidR="00F04775">
        <w:rPr>
          <w:rFonts w:ascii="Arial" w:hAnsi="Arial" w:cs="Arial"/>
        </w:rPr>
        <w:t>1 A4 page of</w:t>
      </w:r>
      <w:r w:rsidR="0010046A">
        <w:rPr>
          <w:rFonts w:ascii="Arial" w:hAnsi="Arial" w:cs="Arial"/>
        </w:rPr>
        <w:t xml:space="preserve"> notes </w:t>
      </w:r>
      <w:r w:rsidR="009A478E">
        <w:rPr>
          <w:rFonts w:ascii="Arial" w:hAnsi="Arial" w:cs="Arial"/>
        </w:rPr>
        <w:t>and your</w:t>
      </w:r>
      <w:r w:rsidR="0010046A">
        <w:rPr>
          <w:rFonts w:ascii="Arial" w:hAnsi="Arial" w:cs="Arial"/>
        </w:rPr>
        <w:t xml:space="preserve"> calculator</w:t>
      </w:r>
      <w:r w:rsidR="00F04775">
        <w:rPr>
          <w:rFonts w:ascii="Arial" w:hAnsi="Arial" w:cs="Arial"/>
        </w:rPr>
        <w:t>s</w:t>
      </w:r>
      <w:r w:rsidR="0010046A">
        <w:rPr>
          <w:rFonts w:ascii="Arial" w:hAnsi="Arial" w:cs="Arial"/>
        </w:rPr>
        <w:t>.</w:t>
      </w:r>
      <w:r w:rsidR="00ED29E7">
        <w:rPr>
          <w:rFonts w:ascii="Arial" w:hAnsi="Arial" w:cs="Arial"/>
        </w:rPr>
        <w:t xml:space="preserve"> Show</w:t>
      </w:r>
      <w:r w:rsidR="00D40C4C">
        <w:rPr>
          <w:rFonts w:ascii="Arial" w:hAnsi="Arial" w:cs="Arial"/>
        </w:rPr>
        <w:t xml:space="preserve"> your working where appropriate remembering you must show working for questions worth more than 2 marks.</w:t>
      </w:r>
      <w:r w:rsidR="00872175">
        <w:rPr>
          <w:rFonts w:ascii="Arial" w:hAnsi="Arial" w:cs="Arial"/>
        </w:rPr>
        <w:t xml:space="preserve"> </w:t>
      </w:r>
      <w:r w:rsidR="00304DA9">
        <w:rPr>
          <w:rFonts w:ascii="Arial" w:hAnsi="Arial" w:cs="Arial"/>
        </w:rPr>
        <w:t>________________________________________________________________________</w:t>
      </w:r>
      <w:r w:rsidR="00AE5866" w:rsidRPr="00AE5866">
        <w:rPr>
          <w:rFonts w:ascii="Arial" w:hAnsi="Arial" w:cs="Arial"/>
        </w:rPr>
        <w:t xml:space="preserve"> </w:t>
      </w:r>
    </w:p>
    <w:p w:rsidR="00323B53" w:rsidRPr="00BF3368" w:rsidRDefault="00323B53" w:rsidP="00323B53">
      <w:pPr>
        <w:pStyle w:val="H2"/>
        <w:spacing w:after="0"/>
        <w:jc w:val="center"/>
        <w:rPr>
          <w:b w:val="0"/>
          <w:sz w:val="40"/>
          <w:szCs w:val="40"/>
        </w:rPr>
      </w:pPr>
      <w:r w:rsidRPr="00BF3368">
        <w:rPr>
          <w:b w:val="0"/>
          <w:sz w:val="40"/>
          <w:szCs w:val="40"/>
        </w:rPr>
        <w:t>Part A</w:t>
      </w:r>
    </w:p>
    <w:p w:rsidR="00323B53" w:rsidRDefault="00323B53" w:rsidP="00323B53">
      <w:pPr>
        <w:pStyle w:val="PARAcenter"/>
      </w:pPr>
      <w:r>
        <w:t xml:space="preserve">7 multiple-choice questions </w:t>
      </w:r>
    </w:p>
    <w:p w:rsidR="00323B53" w:rsidRDefault="00323B53" w:rsidP="00323B53">
      <w:pPr>
        <w:pStyle w:val="PARAcenter"/>
      </w:pPr>
      <w:r>
        <w:t xml:space="preserve">1 mark each: 7 marks </w:t>
      </w:r>
    </w:p>
    <w:p w:rsidR="00323B53" w:rsidRDefault="00323B53" w:rsidP="00323B53">
      <w:pPr>
        <w:pStyle w:val="PARAcenter"/>
      </w:pPr>
      <w:r>
        <w:t>Circle the correct answer.</w:t>
      </w:r>
    </w:p>
    <w:p w:rsidR="00323B53" w:rsidRDefault="00872175" w:rsidP="00323B53">
      <w:pPr>
        <w:pStyle w:val="NL"/>
      </w:pPr>
      <w:r>
        <w:rPr>
          <w:rStyle w:val="NLLLNUM"/>
          <w:rFonts w:eastAsiaTheme="majorEastAsia"/>
        </w:rPr>
        <w:t xml:space="preserve">1  </w:t>
      </w:r>
      <w:r w:rsidR="00323B53">
        <w:rPr>
          <w:rStyle w:val="NLLLNUM"/>
          <w:rFonts w:eastAsiaTheme="majorEastAsia"/>
        </w:rPr>
        <w:tab/>
      </w:r>
      <w:r w:rsidR="00323B53" w:rsidRPr="003E6E6C">
        <w:rPr>
          <w:rStyle w:val="NLLLNUM"/>
          <w:rFonts w:eastAsiaTheme="majorEastAsia"/>
        </w:rPr>
        <w:object w:dxaOrig="360" w:dyaOrig="5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7.55pt;height:29.15pt" o:ole="">
            <v:imagedata r:id="rId9" o:title=""/>
          </v:shape>
          <o:OLEObject Type="Embed" ProgID="Equation.DSMT4" ShapeID="_x0000_i1025" DrawAspect="Content" ObjectID="_1532160844" r:id="rId10"/>
        </w:object>
      </w:r>
      <w:r w:rsidR="00323B53">
        <w:t xml:space="preserve">, where </w:t>
      </w:r>
      <w:r w:rsidR="00323B53" w:rsidRPr="003E6E6C">
        <w:rPr>
          <w:rStyle w:val="i-listitalic"/>
        </w:rPr>
        <w:t>a</w:t>
      </w:r>
      <w:r w:rsidR="00323B53">
        <w:t xml:space="preserve">, </w:t>
      </w:r>
      <w:r w:rsidR="00323B53" w:rsidRPr="003E6E6C">
        <w:rPr>
          <w:rStyle w:val="i-listitalic"/>
        </w:rPr>
        <w:t>b</w:t>
      </w:r>
      <w:r w:rsidR="00323B53">
        <w:t xml:space="preserve"> </w:t>
      </w:r>
      <w:r w:rsidR="00323B53">
        <w:rPr>
          <w:rFonts w:ascii="MathematicalPiLTStd-5" w:hAnsi="MathematicalPiLTStd-5" w:cs="MathematicalPiLTStd-5"/>
        </w:rPr>
        <w:sym w:font="Symbol" w:char="F0CE"/>
      </w:r>
      <w:r w:rsidR="00323B53">
        <w:t xml:space="preserve"> </w:t>
      </w:r>
      <w:r w:rsidR="00323B53">
        <w:rPr>
          <w:rStyle w:val="i-listitalic"/>
          <w:rFonts w:ascii="MinionPro-BoldIt" w:hAnsi="MinionPro-BoldIt" w:cs="MinionPro-BoldIt"/>
          <w:b/>
          <w:bCs/>
        </w:rPr>
        <w:sym w:font="Symbol" w:char="F05A"/>
      </w:r>
      <w:r w:rsidR="00323B53">
        <w:t xml:space="preserve"> cannot be:</w:t>
      </w:r>
    </w:p>
    <w:p w:rsidR="00323B53" w:rsidRDefault="00323B53" w:rsidP="00323B53">
      <w:pPr>
        <w:pStyle w:val="NLLL2COL"/>
      </w:pPr>
      <w:r w:rsidRPr="00BF3368">
        <w:rPr>
          <w:rStyle w:val="NLLLNUM"/>
          <w:rFonts w:eastAsiaTheme="majorEastAsia"/>
        </w:rPr>
        <w:t>A</w:t>
      </w:r>
      <w:r>
        <w:t> </w:t>
      </w:r>
      <w:r>
        <w:t>an irrational number</w:t>
      </w:r>
    </w:p>
    <w:p w:rsidR="00323B53" w:rsidRDefault="00323B53" w:rsidP="00323B53">
      <w:pPr>
        <w:pStyle w:val="NLLL2COL"/>
      </w:pPr>
      <w:r w:rsidRPr="00BF3368">
        <w:rPr>
          <w:rStyle w:val="NLLLNUM"/>
          <w:rFonts w:eastAsiaTheme="majorEastAsia"/>
        </w:rPr>
        <w:t>B</w:t>
      </w:r>
      <w:r>
        <w:t> </w:t>
      </w:r>
      <w:r>
        <w:t>an integer</w:t>
      </w:r>
    </w:p>
    <w:p w:rsidR="00323B53" w:rsidRPr="00D85AE1" w:rsidRDefault="00323B53" w:rsidP="00323B53">
      <w:pPr>
        <w:pStyle w:val="NLLL2COL"/>
        <w:rPr>
          <w:color w:val="FF0000"/>
        </w:rPr>
      </w:pPr>
      <w:r w:rsidRPr="00D85AE1">
        <w:rPr>
          <w:rStyle w:val="NLLLNUM"/>
          <w:rFonts w:eastAsiaTheme="majorEastAsia"/>
          <w:color w:val="FF0000"/>
        </w:rPr>
        <w:t>C</w:t>
      </w:r>
      <w:r w:rsidRPr="00D85AE1">
        <w:rPr>
          <w:color w:val="FF0000"/>
        </w:rPr>
        <w:t> </w:t>
      </w:r>
      <w:r w:rsidRPr="00D85AE1">
        <w:rPr>
          <w:color w:val="FF0000"/>
        </w:rPr>
        <w:t>a transcendental number</w:t>
      </w:r>
    </w:p>
    <w:p w:rsidR="00323B53" w:rsidRDefault="00323B53" w:rsidP="00323B53">
      <w:pPr>
        <w:pStyle w:val="NLLL2COL"/>
      </w:pPr>
      <w:r w:rsidRPr="00BF3368">
        <w:rPr>
          <w:rStyle w:val="NLLLNUM"/>
          <w:rFonts w:eastAsiaTheme="majorEastAsia"/>
        </w:rPr>
        <w:t>D</w:t>
      </w:r>
      <w:r>
        <w:t> </w:t>
      </w:r>
      <w:r>
        <w:t>an odd number</w:t>
      </w:r>
    </w:p>
    <w:p w:rsidR="00323B53" w:rsidRDefault="00323B53" w:rsidP="00323B53">
      <w:pPr>
        <w:pStyle w:val="NLLL2COL"/>
      </w:pPr>
      <w:r w:rsidRPr="00BF3368">
        <w:rPr>
          <w:rStyle w:val="NLLLNUM"/>
          <w:rFonts w:eastAsiaTheme="majorEastAsia"/>
        </w:rPr>
        <w:t>E</w:t>
      </w:r>
      <w:r>
        <w:t> </w:t>
      </w:r>
      <w:r>
        <w:t>a rational number</w:t>
      </w:r>
    </w:p>
    <w:p w:rsidR="00323B53" w:rsidRDefault="00323B53" w:rsidP="00323B53">
      <w:pPr>
        <w:pStyle w:val="Spaces"/>
      </w:pPr>
    </w:p>
    <w:p w:rsidR="00323B53" w:rsidRPr="00BF3368" w:rsidRDefault="00323B53" w:rsidP="00323B53">
      <w:pPr>
        <w:pStyle w:val="NLLL2COL"/>
        <w:tabs>
          <w:tab w:val="clear" w:pos="400"/>
        </w:tabs>
        <w:ind w:left="8505"/>
        <w:rPr>
          <w:rStyle w:val="NLLLNUM"/>
          <w:rFonts w:eastAsiaTheme="majorEastAsia"/>
        </w:rPr>
      </w:pPr>
      <w:r>
        <w:tab/>
        <w:t xml:space="preserve"> </w:t>
      </w:r>
      <w:r w:rsidRPr="00BF3368">
        <w:rPr>
          <w:rStyle w:val="NLLLNUM"/>
          <w:rFonts w:eastAsiaTheme="majorEastAsia"/>
        </w:rPr>
        <w:t>[1 mark]</w:t>
      </w:r>
    </w:p>
    <w:p w:rsidR="00323B53" w:rsidRDefault="00872175" w:rsidP="00323B53">
      <w:pPr>
        <w:pStyle w:val="NL"/>
      </w:pPr>
      <w:r>
        <w:rPr>
          <w:rStyle w:val="NLLLNUM"/>
          <w:rFonts w:eastAsiaTheme="majorEastAsia"/>
        </w:rPr>
        <w:t>2</w:t>
      </w:r>
      <w:r w:rsidR="00323B53">
        <w:tab/>
      </w:r>
      <w:r w:rsidR="00323B53">
        <w:tab/>
        <w:t>2</w:t>
      </w:r>
      <w:r w:rsidR="00323B53" w:rsidRPr="00594C10">
        <w:rPr>
          <w:rStyle w:val="i-listsuperscript"/>
        </w:rPr>
        <w:t>8</w:t>
      </w:r>
      <w:r w:rsidR="00323B53">
        <w:t xml:space="preserve"> </w:t>
      </w:r>
      <w:r w:rsidR="00323B53">
        <w:rPr>
          <w:rStyle w:val="MATH-1"/>
        </w:rPr>
        <w:sym w:font="Symbol" w:char="F02D"/>
      </w:r>
      <w:r w:rsidR="00323B53">
        <w:t xml:space="preserve"> 1 is:</w:t>
      </w:r>
    </w:p>
    <w:p w:rsidR="00323B53" w:rsidRDefault="00323B53" w:rsidP="00323B53">
      <w:pPr>
        <w:pStyle w:val="NLLL2COL"/>
      </w:pPr>
      <w:proofErr w:type="gramStart"/>
      <w:r w:rsidRPr="00BF3368">
        <w:rPr>
          <w:rStyle w:val="NLLLNUM"/>
          <w:rFonts w:eastAsiaTheme="majorEastAsia"/>
        </w:rPr>
        <w:t>A</w:t>
      </w:r>
      <w:proofErr w:type="gramEnd"/>
      <w:r>
        <w:t> </w:t>
      </w:r>
      <w:proofErr w:type="spellStart"/>
      <w:r>
        <w:t>a</w:t>
      </w:r>
      <w:proofErr w:type="spellEnd"/>
      <w:r>
        <w:t xml:space="preserve"> perfect number.</w:t>
      </w:r>
    </w:p>
    <w:p w:rsidR="00323B53" w:rsidRDefault="00323B53" w:rsidP="00323B53">
      <w:pPr>
        <w:pStyle w:val="NLLL2COL"/>
      </w:pPr>
      <w:r w:rsidRPr="00BF3368">
        <w:rPr>
          <w:rStyle w:val="NLLLNUM"/>
          <w:rFonts w:eastAsiaTheme="majorEastAsia"/>
        </w:rPr>
        <w:t>B</w:t>
      </w:r>
      <w:r>
        <w:t> </w:t>
      </w:r>
      <w:r>
        <w:t>a Mersenne prime.</w:t>
      </w:r>
    </w:p>
    <w:p w:rsidR="00323B53" w:rsidRPr="00D85AE1" w:rsidRDefault="00323B53" w:rsidP="00323B53">
      <w:pPr>
        <w:pStyle w:val="NLLL2COL"/>
        <w:rPr>
          <w:color w:val="FF0000"/>
        </w:rPr>
      </w:pPr>
      <w:r w:rsidRPr="00D85AE1">
        <w:rPr>
          <w:rStyle w:val="NLLLNUM"/>
          <w:rFonts w:eastAsiaTheme="majorEastAsia"/>
          <w:color w:val="FF0000"/>
        </w:rPr>
        <w:t>C</w:t>
      </w:r>
      <w:r w:rsidRPr="00D85AE1">
        <w:rPr>
          <w:color w:val="FF0000"/>
        </w:rPr>
        <w:t> </w:t>
      </w:r>
      <w:r w:rsidRPr="00D85AE1">
        <w:rPr>
          <w:color w:val="FF0000"/>
        </w:rPr>
        <w:t>a deficient number.</w:t>
      </w:r>
    </w:p>
    <w:p w:rsidR="00323B53" w:rsidRDefault="00323B53" w:rsidP="00323B53">
      <w:pPr>
        <w:pStyle w:val="NLLL2COL"/>
      </w:pPr>
      <w:r w:rsidRPr="00BF3368">
        <w:rPr>
          <w:rStyle w:val="NLLLNUM"/>
          <w:rFonts w:eastAsiaTheme="majorEastAsia"/>
        </w:rPr>
        <w:t>D</w:t>
      </w:r>
      <w:r>
        <w:t> </w:t>
      </w:r>
      <w:r>
        <w:t>an even number.</w:t>
      </w:r>
    </w:p>
    <w:p w:rsidR="00323B53" w:rsidRDefault="00323B53" w:rsidP="00323B53">
      <w:pPr>
        <w:pStyle w:val="NLLL2COL"/>
      </w:pPr>
      <w:r w:rsidRPr="00BF3368">
        <w:rPr>
          <w:rStyle w:val="NLLLNUM"/>
          <w:rFonts w:eastAsiaTheme="majorEastAsia"/>
        </w:rPr>
        <w:t>E</w:t>
      </w:r>
      <w:r w:rsidRPr="00BF3368">
        <w:rPr>
          <w:rStyle w:val="NLLLNUM"/>
          <w:rFonts w:eastAsiaTheme="majorEastAsia"/>
        </w:rPr>
        <w:t> </w:t>
      </w:r>
      <w:r w:rsidRPr="00BF3368">
        <w:rPr>
          <w:rStyle w:val="NLLLNUM"/>
          <w:rFonts w:ascii="Adobe Arabic" w:eastAsiaTheme="majorEastAsia" w:hAnsi="Adobe Arabic" w:cs="Adobe Arabic"/>
        </w:rPr>
        <w:t>  </w:t>
      </w:r>
      <w:r>
        <w:t>an abundant number.</w:t>
      </w:r>
    </w:p>
    <w:p w:rsidR="00323B53" w:rsidRDefault="00323B53" w:rsidP="00323B53">
      <w:pPr>
        <w:pStyle w:val="Spaces"/>
      </w:pPr>
    </w:p>
    <w:p w:rsidR="00323B53" w:rsidRPr="00BF3368" w:rsidRDefault="00323B53" w:rsidP="00323B53">
      <w:pPr>
        <w:pStyle w:val="NLLL2COL"/>
        <w:ind w:left="8505"/>
        <w:rPr>
          <w:rStyle w:val="NLLLNUM"/>
          <w:rFonts w:eastAsiaTheme="majorEastAsia"/>
        </w:rPr>
      </w:pPr>
      <w:r>
        <w:tab/>
        <w:t xml:space="preserve"> </w:t>
      </w:r>
      <w:r w:rsidRPr="00BF3368">
        <w:rPr>
          <w:rStyle w:val="NLLLNUM"/>
          <w:rFonts w:eastAsiaTheme="majorEastAsia"/>
        </w:rPr>
        <w:t>[1 mark]</w:t>
      </w:r>
    </w:p>
    <w:p w:rsidR="00323B53" w:rsidRDefault="00872175" w:rsidP="00323B53">
      <w:pPr>
        <w:pStyle w:val="NL"/>
      </w:pPr>
      <w:r>
        <w:rPr>
          <w:rStyle w:val="NLLLNUM"/>
          <w:rFonts w:eastAsiaTheme="majorEastAsia"/>
        </w:rPr>
        <w:lastRenderedPageBreak/>
        <w:t>3</w:t>
      </w:r>
      <w:r w:rsidR="00323B53">
        <w:rPr>
          <w:rStyle w:val="NLLLNUM"/>
          <w:rFonts w:eastAsiaTheme="majorEastAsia"/>
        </w:rPr>
        <w:tab/>
      </w:r>
      <w:r w:rsidR="00323B53" w:rsidRPr="00BF3368">
        <w:rPr>
          <w:rStyle w:val="NLLLNUM"/>
          <w:rFonts w:eastAsiaTheme="majorEastAsia"/>
        </w:rPr>
        <w:tab/>
      </w:r>
      <w:r w:rsidR="00323B53">
        <w:t xml:space="preserve">If </w:t>
      </w:r>
      <w:r w:rsidR="00323B53" w:rsidRPr="00B90ED7">
        <w:rPr>
          <w:rStyle w:val="i-listitalic"/>
        </w:rPr>
        <w:t>n</w:t>
      </w:r>
      <w:r w:rsidR="00323B53">
        <w:t xml:space="preserve"> is divisible 3, then a counterexample to show that </w:t>
      </w:r>
      <w:r w:rsidR="00323B53" w:rsidRPr="00B90ED7">
        <w:rPr>
          <w:rStyle w:val="i-listitalic"/>
        </w:rPr>
        <w:t>n</w:t>
      </w:r>
      <w:r w:rsidR="00323B53" w:rsidRPr="00594C10">
        <w:rPr>
          <w:rStyle w:val="i-listsuperscript"/>
        </w:rPr>
        <w:t>2</w:t>
      </w:r>
      <w:r w:rsidR="00323B53">
        <w:t xml:space="preserve"> </w:t>
      </w:r>
      <w:r w:rsidR="00D85AE1">
        <w:rPr>
          <w:rStyle w:val="MATH-1"/>
        </w:rPr>
        <w:t>-</w:t>
      </w:r>
      <w:r w:rsidR="00323B53">
        <w:t xml:space="preserve"> 1 is divisible by 4 or 5 or both is a false statement is when </w:t>
      </w:r>
      <w:r w:rsidR="00323B53" w:rsidRPr="00454FFC">
        <w:rPr>
          <w:rStyle w:val="i-listitalic"/>
        </w:rPr>
        <w:t>n</w:t>
      </w:r>
      <w:r w:rsidR="00323B53">
        <w:t xml:space="preserve"> is equal to:</w:t>
      </w:r>
    </w:p>
    <w:p w:rsidR="00323B53" w:rsidRDefault="00323B53" w:rsidP="00323B53">
      <w:pPr>
        <w:pStyle w:val="NLLL2COL"/>
      </w:pPr>
      <w:r w:rsidRPr="00BF3368">
        <w:rPr>
          <w:rStyle w:val="NLLLNUM"/>
          <w:rFonts w:eastAsiaTheme="majorEastAsia"/>
        </w:rPr>
        <w:t>A</w:t>
      </w:r>
      <w:r>
        <w:t> </w:t>
      </w:r>
      <w:r w:rsidRPr="00BF3368">
        <w:rPr>
          <w:rStyle w:val="NLLLNUM"/>
          <w:rFonts w:ascii="Adobe Arabic" w:eastAsiaTheme="majorEastAsia" w:hAnsi="Adobe Arabic" w:cs="Adobe Arabic"/>
        </w:rPr>
        <w:t>  </w:t>
      </w:r>
      <w:r>
        <w:t>3</w:t>
      </w:r>
    </w:p>
    <w:p w:rsidR="00323B53" w:rsidRDefault="00323B53" w:rsidP="00323B53">
      <w:pPr>
        <w:pStyle w:val="NLLL2COL"/>
      </w:pPr>
      <w:r w:rsidRPr="00BF3368">
        <w:rPr>
          <w:rStyle w:val="NLLLNUM"/>
          <w:rFonts w:eastAsiaTheme="majorEastAsia"/>
        </w:rPr>
        <w:t>B</w:t>
      </w:r>
      <w:r w:rsidRPr="00BF3368">
        <w:rPr>
          <w:rStyle w:val="NLLLNUM"/>
          <w:rFonts w:eastAsiaTheme="majorEastAsia"/>
        </w:rPr>
        <w:t> </w:t>
      </w:r>
      <w:r w:rsidRPr="00BF3368">
        <w:rPr>
          <w:rStyle w:val="NLLLNUM"/>
          <w:rFonts w:ascii="Adobe Arabic" w:eastAsiaTheme="majorEastAsia" w:hAnsi="Adobe Arabic" w:cs="Adobe Arabic"/>
        </w:rPr>
        <w:t>  </w:t>
      </w:r>
      <w:r>
        <w:t>6</w:t>
      </w:r>
    </w:p>
    <w:p w:rsidR="00323B53" w:rsidRDefault="00323B53" w:rsidP="00323B53">
      <w:pPr>
        <w:pStyle w:val="NLLL2COL"/>
      </w:pPr>
      <w:r w:rsidRPr="00BF3368">
        <w:rPr>
          <w:rStyle w:val="NLLLNUM"/>
          <w:rFonts w:eastAsiaTheme="majorEastAsia"/>
        </w:rPr>
        <w:t>C</w:t>
      </w:r>
      <w:r>
        <w:t> </w:t>
      </w:r>
      <w:r w:rsidRPr="00BF3368">
        <w:rPr>
          <w:rStyle w:val="NLLLNUM"/>
          <w:rFonts w:ascii="Adobe Arabic" w:eastAsiaTheme="majorEastAsia" w:hAnsi="Adobe Arabic" w:cs="Adobe Arabic"/>
        </w:rPr>
        <w:t> </w:t>
      </w:r>
      <w:r>
        <w:t>9</w:t>
      </w:r>
    </w:p>
    <w:p w:rsidR="00323B53" w:rsidRPr="00D85AE1" w:rsidRDefault="00323B53" w:rsidP="00323B53">
      <w:pPr>
        <w:pStyle w:val="NLLL2COL"/>
        <w:rPr>
          <w:color w:val="FF0000"/>
        </w:rPr>
      </w:pPr>
      <w:r w:rsidRPr="00D85AE1">
        <w:rPr>
          <w:rStyle w:val="NLLLNUM"/>
          <w:rFonts w:eastAsiaTheme="majorEastAsia"/>
          <w:color w:val="FF0000"/>
        </w:rPr>
        <w:t>D</w:t>
      </w:r>
      <w:r w:rsidRPr="00D85AE1">
        <w:rPr>
          <w:rStyle w:val="NLLLNUM"/>
          <w:rFonts w:eastAsiaTheme="majorEastAsia"/>
          <w:color w:val="FF0000"/>
        </w:rPr>
        <w:t> </w:t>
      </w:r>
      <w:r w:rsidRPr="00D85AE1">
        <w:rPr>
          <w:color w:val="FF0000"/>
        </w:rPr>
        <w:t>12</w:t>
      </w:r>
    </w:p>
    <w:p w:rsidR="00323B53" w:rsidRDefault="00323B53" w:rsidP="00323B53">
      <w:pPr>
        <w:pStyle w:val="NLLL2COL"/>
      </w:pPr>
      <w:r w:rsidRPr="00BF3368">
        <w:rPr>
          <w:rStyle w:val="NLLLNUM"/>
          <w:rFonts w:eastAsiaTheme="majorEastAsia"/>
        </w:rPr>
        <w:t>E</w:t>
      </w:r>
      <w:r w:rsidRPr="00BF3368">
        <w:rPr>
          <w:rStyle w:val="NLLLNUM"/>
          <w:rFonts w:eastAsiaTheme="majorEastAsia"/>
        </w:rPr>
        <w:t> </w:t>
      </w:r>
      <w:r w:rsidRPr="00BF3368">
        <w:rPr>
          <w:rStyle w:val="NLLLNUM"/>
          <w:rFonts w:ascii="Adobe Arabic" w:eastAsiaTheme="majorEastAsia" w:hAnsi="Adobe Arabic" w:cs="Adobe Arabic"/>
        </w:rPr>
        <w:t> </w:t>
      </w:r>
      <w:r>
        <w:t>15</w:t>
      </w:r>
    </w:p>
    <w:p w:rsidR="00323B53" w:rsidRPr="00BF3368" w:rsidRDefault="00323B53" w:rsidP="00323B53">
      <w:pPr>
        <w:pStyle w:val="NLLL2COL"/>
        <w:tabs>
          <w:tab w:val="clear" w:pos="400"/>
        </w:tabs>
        <w:ind w:left="8505"/>
        <w:rPr>
          <w:rStyle w:val="NLLLNUM"/>
          <w:rFonts w:eastAsiaTheme="majorEastAsia"/>
        </w:rPr>
      </w:pPr>
      <w:r>
        <w:tab/>
        <w:t xml:space="preserve"> </w:t>
      </w:r>
      <w:r w:rsidRPr="00BF3368">
        <w:rPr>
          <w:rStyle w:val="NLLLNUM"/>
          <w:rFonts w:eastAsiaTheme="majorEastAsia"/>
        </w:rPr>
        <w:t>[1 mark]</w:t>
      </w:r>
    </w:p>
    <w:p w:rsidR="00323B53" w:rsidRDefault="00872175" w:rsidP="00323B53">
      <w:pPr>
        <w:pStyle w:val="NL"/>
      </w:pPr>
      <w:r>
        <w:rPr>
          <w:rStyle w:val="NLLLNUM"/>
          <w:rFonts w:eastAsiaTheme="majorEastAsia"/>
        </w:rPr>
        <w:t>4</w:t>
      </w:r>
      <w:r w:rsidR="00323B53">
        <w:tab/>
      </w:r>
      <w:r w:rsidR="00323B53">
        <w:tab/>
        <w:t xml:space="preserve">To prove a statement </w:t>
      </w:r>
      <w:r w:rsidR="00323B53" w:rsidRPr="002430E3">
        <w:rPr>
          <w:rStyle w:val="i-listitalic"/>
        </w:rPr>
        <w:t>A</w:t>
      </w:r>
      <w:r w:rsidR="00323B53">
        <w:t xml:space="preserve">, assume </w:t>
      </w:r>
      <w:r w:rsidR="00323B53" w:rsidRPr="002430E3">
        <w:rPr>
          <w:rStyle w:val="i-listitalic"/>
        </w:rPr>
        <w:t>A</w:t>
      </w:r>
      <w:r w:rsidR="00323B53">
        <w:t xml:space="preserve"> is false. Then show that </w:t>
      </w:r>
      <w:r w:rsidR="00323B53" w:rsidRPr="002430E3">
        <w:rPr>
          <w:position w:val="-4"/>
        </w:rPr>
        <w:object w:dxaOrig="220" w:dyaOrig="260">
          <v:shape id="_x0000_i1026" type="#_x0000_t75" style="width:11.15pt;height:13.3pt" o:ole="">
            <v:imagedata r:id="rId11" o:title=""/>
          </v:shape>
          <o:OLEObject Type="Embed" ProgID="Equation.DSMT4" ShapeID="_x0000_i1026" DrawAspect="Content" ObjectID="_1532160845" r:id="rId12"/>
        </w:object>
      </w:r>
      <w:r w:rsidR="00323B53">
        <w:t xml:space="preserve"> </w:t>
      </w:r>
      <w:r w:rsidR="00323B53">
        <w:sym w:font="Symbol" w:char="F0DE"/>
      </w:r>
      <w:r w:rsidR="00323B53">
        <w:t xml:space="preserve"> </w:t>
      </w:r>
      <w:r w:rsidR="00323B53" w:rsidRPr="002430E3">
        <w:rPr>
          <w:rStyle w:val="i-listitalic"/>
        </w:rPr>
        <w:t>B</w:t>
      </w:r>
      <w:r w:rsidR="00323B53">
        <w:t xml:space="preserve">, where </w:t>
      </w:r>
      <w:r w:rsidR="00323B53" w:rsidRPr="002430E3">
        <w:rPr>
          <w:rStyle w:val="i-listitalic"/>
        </w:rPr>
        <w:t>B</w:t>
      </w:r>
      <w:r w:rsidR="00323B53">
        <w:t xml:space="preserve"> and </w:t>
      </w:r>
      <w:r w:rsidR="00323B53" w:rsidRPr="007E191E">
        <w:rPr>
          <w:position w:val="-4"/>
        </w:rPr>
        <w:object w:dxaOrig="220" w:dyaOrig="260">
          <v:shape id="_x0000_i1027" type="#_x0000_t75" style="width:11.15pt;height:13.3pt" o:ole="">
            <v:imagedata r:id="rId13" o:title=""/>
          </v:shape>
          <o:OLEObject Type="Embed" ProgID="Equation.DSMT4" ShapeID="_x0000_i1027" DrawAspect="Content" ObjectID="_1532160846" r:id="rId14"/>
        </w:object>
      </w:r>
      <w:r w:rsidR="00323B53">
        <w:t xml:space="preserve"> cannot both be true. Hence  </w:t>
      </w:r>
      <w:r w:rsidR="00323B53" w:rsidRPr="007E191E">
        <w:rPr>
          <w:position w:val="-4"/>
        </w:rPr>
        <w:object w:dxaOrig="220" w:dyaOrig="260">
          <v:shape id="_x0000_i1028" type="#_x0000_t75" style="width:11.15pt;height:13.3pt" o:ole="">
            <v:imagedata r:id="rId15" o:title=""/>
          </v:shape>
          <o:OLEObject Type="Embed" ProgID="Equation.DSMT4" ShapeID="_x0000_i1028" DrawAspect="Content" ObjectID="_1532160847" r:id="rId16"/>
        </w:object>
      </w:r>
      <w:r w:rsidR="00323B53">
        <w:t xml:space="preserve"> is false so </w:t>
      </w:r>
      <w:r w:rsidR="00323B53" w:rsidRPr="002430E3">
        <w:rPr>
          <w:rStyle w:val="i-listitalic"/>
        </w:rPr>
        <w:t>A</w:t>
      </w:r>
      <w:r w:rsidR="00323B53">
        <w:t xml:space="preserve"> is true. This is the method used for which one of the following proofs?</w:t>
      </w:r>
    </w:p>
    <w:p w:rsidR="00323B53" w:rsidRDefault="00323B53" w:rsidP="00323B53">
      <w:pPr>
        <w:pStyle w:val="NLLL2COL"/>
      </w:pPr>
      <w:r w:rsidRPr="00BF3368">
        <w:rPr>
          <w:rStyle w:val="NLLLNUM"/>
          <w:rFonts w:eastAsiaTheme="majorEastAsia"/>
        </w:rPr>
        <w:t>A</w:t>
      </w:r>
      <w:r>
        <w:t> </w:t>
      </w:r>
      <w:r>
        <w:t>direct</w:t>
      </w:r>
    </w:p>
    <w:p w:rsidR="00323B53" w:rsidRDefault="00323B53" w:rsidP="00323B53">
      <w:pPr>
        <w:pStyle w:val="NLLL2COL"/>
      </w:pPr>
      <w:r w:rsidRPr="00BF3368">
        <w:rPr>
          <w:rStyle w:val="NLLLNUM"/>
          <w:rFonts w:eastAsiaTheme="majorEastAsia"/>
        </w:rPr>
        <w:t>B</w:t>
      </w:r>
      <w:r>
        <w:t> </w:t>
      </w:r>
      <w:r>
        <w:t>mathematical induction</w:t>
      </w:r>
    </w:p>
    <w:p w:rsidR="00323B53" w:rsidRDefault="00323B53" w:rsidP="00323B53">
      <w:pPr>
        <w:pStyle w:val="NLLL2COL"/>
      </w:pPr>
      <w:r w:rsidRPr="00BF3368">
        <w:rPr>
          <w:rStyle w:val="NLLLNUM"/>
          <w:rFonts w:eastAsiaTheme="majorEastAsia"/>
        </w:rPr>
        <w:t>C</w:t>
      </w:r>
      <w:r>
        <w:t> </w:t>
      </w:r>
      <w:r>
        <w:t>contraposition</w:t>
      </w:r>
    </w:p>
    <w:p w:rsidR="00323B53" w:rsidRDefault="00323B53" w:rsidP="00323B53">
      <w:pPr>
        <w:pStyle w:val="NLLL2COL"/>
      </w:pPr>
      <w:r w:rsidRPr="00BF3368">
        <w:rPr>
          <w:rStyle w:val="NLLLNUM"/>
          <w:rFonts w:eastAsiaTheme="majorEastAsia"/>
        </w:rPr>
        <w:t>D</w:t>
      </w:r>
      <w:r>
        <w:t> </w:t>
      </w:r>
      <w:r>
        <w:t>counterexample</w:t>
      </w:r>
    </w:p>
    <w:p w:rsidR="00323B53" w:rsidRPr="00D85AE1" w:rsidRDefault="00323B53" w:rsidP="00323B53">
      <w:pPr>
        <w:pStyle w:val="NLLL2COL"/>
        <w:rPr>
          <w:color w:val="FF0000"/>
        </w:rPr>
      </w:pPr>
      <w:r w:rsidRPr="00D85AE1">
        <w:rPr>
          <w:rStyle w:val="NLLLNUM"/>
          <w:rFonts w:eastAsiaTheme="majorEastAsia"/>
          <w:color w:val="FF0000"/>
        </w:rPr>
        <w:t>E</w:t>
      </w:r>
      <w:r w:rsidRPr="00D85AE1">
        <w:rPr>
          <w:rStyle w:val="NLLLNUM"/>
          <w:rFonts w:eastAsiaTheme="majorEastAsia"/>
          <w:color w:val="FF0000"/>
        </w:rPr>
        <w:t> </w:t>
      </w:r>
      <w:r w:rsidRPr="00D85AE1">
        <w:rPr>
          <w:color w:val="FF0000"/>
        </w:rPr>
        <w:t>contradiction</w:t>
      </w:r>
    </w:p>
    <w:p w:rsidR="00323B53" w:rsidRDefault="00323B53" w:rsidP="00323B53">
      <w:pPr>
        <w:pStyle w:val="Spaces"/>
      </w:pPr>
    </w:p>
    <w:p w:rsidR="00323B53" w:rsidRDefault="00323B53" w:rsidP="00323B53">
      <w:pPr>
        <w:pStyle w:val="NLLL2COL"/>
        <w:tabs>
          <w:tab w:val="clear" w:pos="400"/>
          <w:tab w:val="clear" w:pos="2600"/>
          <w:tab w:val="clear" w:pos="2720"/>
          <w:tab w:val="left" w:pos="9214"/>
        </w:tabs>
        <w:ind w:left="8505" w:hanging="2597"/>
        <w:rPr>
          <w:rStyle w:val="NLLLNUM"/>
          <w:rFonts w:eastAsiaTheme="majorEastAsia"/>
        </w:rPr>
      </w:pPr>
      <w:r>
        <w:tab/>
        <w:t xml:space="preserve"> </w:t>
      </w:r>
      <w:r w:rsidRPr="00BF3368">
        <w:rPr>
          <w:rStyle w:val="NLLLNUM"/>
          <w:rFonts w:eastAsiaTheme="majorEastAsia"/>
        </w:rPr>
        <w:t>[1 mark]</w:t>
      </w:r>
    </w:p>
    <w:p w:rsidR="00872175" w:rsidRDefault="00872175" w:rsidP="00872175">
      <w:pPr>
        <w:pStyle w:val="NL"/>
      </w:pPr>
      <w:r>
        <w:rPr>
          <w:rStyle w:val="NLLLNUM"/>
          <w:rFonts w:eastAsiaTheme="majorEastAsia"/>
        </w:rPr>
        <w:t xml:space="preserve">5  </w:t>
      </w:r>
      <w:r>
        <w:tab/>
        <w:t xml:space="preserve">If </w:t>
      </w:r>
      <w:r>
        <w:rPr>
          <w:rStyle w:val="i-listbold"/>
        </w:rPr>
        <w:t>A</w:t>
      </w:r>
      <w:r>
        <w:t xml:space="preserve"> is a 3 </w:t>
      </w:r>
      <w:r>
        <w:rPr>
          <w:rStyle w:val="MATH-1"/>
        </w:rPr>
        <w:sym w:font="Symbol" w:char="F0B4"/>
      </w:r>
      <w:r>
        <w:t xml:space="preserve"> 4 matrix and </w:t>
      </w:r>
      <w:r>
        <w:rPr>
          <w:rStyle w:val="i-listbold"/>
        </w:rPr>
        <w:t>B</w:t>
      </w:r>
      <w:r>
        <w:t xml:space="preserve"> is a 2 </w:t>
      </w:r>
      <w:r>
        <w:rPr>
          <w:rStyle w:val="MATH-1"/>
        </w:rPr>
        <w:sym w:font="Symbol" w:char="F0B4"/>
      </w:r>
      <w:r>
        <w:t xml:space="preserve"> 3 matrix, then the number of elements in matrix </w:t>
      </w:r>
      <w:r>
        <w:rPr>
          <w:rStyle w:val="i-listbold"/>
        </w:rPr>
        <w:t>BA</w:t>
      </w:r>
      <w:r>
        <w:t xml:space="preserve"> would be:</w:t>
      </w:r>
    </w:p>
    <w:p w:rsidR="00872175" w:rsidRDefault="00872175" w:rsidP="00872175">
      <w:pPr>
        <w:pStyle w:val="NLLL2COL"/>
      </w:pPr>
      <w:r w:rsidRPr="00C36752">
        <w:rPr>
          <w:rStyle w:val="NLLLNUM"/>
          <w:rFonts w:eastAsiaTheme="majorEastAsia"/>
        </w:rPr>
        <w:t>A</w:t>
      </w:r>
      <w:r>
        <w:t> </w:t>
      </w:r>
      <w:r>
        <w:rPr>
          <w:rFonts w:ascii="Adobe Arabic" w:hAnsi="Adobe Arabic" w:cs="Adobe Arabic"/>
        </w:rPr>
        <w:t> </w:t>
      </w:r>
      <w:r>
        <w:t>2</w:t>
      </w:r>
    </w:p>
    <w:p w:rsidR="00872175" w:rsidRDefault="00872175" w:rsidP="00872175">
      <w:pPr>
        <w:pStyle w:val="NLLL2COL"/>
      </w:pPr>
      <w:r w:rsidRPr="00C36752">
        <w:rPr>
          <w:rStyle w:val="NLLLNUM"/>
          <w:rFonts w:eastAsiaTheme="majorEastAsia"/>
        </w:rPr>
        <w:t>B</w:t>
      </w:r>
      <w:r w:rsidRPr="00C36752">
        <w:rPr>
          <w:rStyle w:val="NLLLNUM"/>
          <w:rFonts w:eastAsiaTheme="majorEastAsia"/>
        </w:rPr>
        <w:t> </w:t>
      </w:r>
      <w:r w:rsidRPr="00C36752">
        <w:rPr>
          <w:rStyle w:val="NLLLNUM"/>
          <w:rFonts w:ascii="Adobe Arabic" w:eastAsiaTheme="majorEastAsia" w:hAnsi="Adobe Arabic" w:cs="Adobe Arabic"/>
        </w:rPr>
        <w:t> </w:t>
      </w:r>
      <w:r>
        <w:t>3</w:t>
      </w:r>
    </w:p>
    <w:p w:rsidR="00872175" w:rsidRDefault="00872175" w:rsidP="00872175">
      <w:pPr>
        <w:pStyle w:val="NLLL2COL"/>
      </w:pPr>
      <w:r w:rsidRPr="00C36752">
        <w:rPr>
          <w:rStyle w:val="NLLLNUM"/>
          <w:rFonts w:eastAsiaTheme="majorEastAsia"/>
        </w:rPr>
        <w:t>C</w:t>
      </w:r>
      <w:r>
        <w:t> </w:t>
      </w:r>
      <w:r>
        <w:rPr>
          <w:rFonts w:ascii="Adobe Arabic" w:hAnsi="Adobe Arabic" w:cs="Adobe Arabic"/>
        </w:rPr>
        <w:t> </w:t>
      </w:r>
      <w:r>
        <w:t>4</w:t>
      </w:r>
    </w:p>
    <w:p w:rsidR="00872175" w:rsidRPr="00D85AE1" w:rsidRDefault="00872175" w:rsidP="00872175">
      <w:pPr>
        <w:pStyle w:val="NLLL2COL"/>
        <w:rPr>
          <w:rStyle w:val="i-listbold"/>
          <w:color w:val="FF0000"/>
        </w:rPr>
      </w:pPr>
      <w:r w:rsidRPr="00D85AE1">
        <w:rPr>
          <w:rStyle w:val="NLLLNUM"/>
          <w:rFonts w:eastAsiaTheme="majorEastAsia"/>
          <w:color w:val="FF0000"/>
        </w:rPr>
        <w:t>D</w:t>
      </w:r>
      <w:r w:rsidRPr="00D85AE1">
        <w:rPr>
          <w:color w:val="FF0000"/>
        </w:rPr>
        <w:t> </w:t>
      </w:r>
      <w:r w:rsidRPr="00D85AE1">
        <w:rPr>
          <w:color w:val="FF0000"/>
        </w:rPr>
        <w:t>8</w:t>
      </w:r>
    </w:p>
    <w:p w:rsidR="00872175" w:rsidRDefault="00872175" w:rsidP="00872175">
      <w:pPr>
        <w:pStyle w:val="NLLL2COL"/>
      </w:pPr>
      <w:r w:rsidRPr="00C36752">
        <w:rPr>
          <w:rStyle w:val="NLLLNUM"/>
          <w:rFonts w:eastAsiaTheme="majorEastAsia"/>
        </w:rPr>
        <w:t>E</w:t>
      </w:r>
      <w:r w:rsidRPr="00C36752">
        <w:rPr>
          <w:rStyle w:val="NLLLNUM"/>
          <w:rFonts w:eastAsiaTheme="majorEastAsia"/>
        </w:rPr>
        <w:t> </w:t>
      </w:r>
      <w:r w:rsidRPr="00C36752">
        <w:rPr>
          <w:rStyle w:val="NLLLNUM"/>
          <w:rFonts w:ascii="Adobe Arabic" w:eastAsiaTheme="majorEastAsia" w:hAnsi="Adobe Arabic" w:cs="Adobe Arabic"/>
        </w:rPr>
        <w:t> </w:t>
      </w:r>
      <w:r>
        <w:t>12</w:t>
      </w:r>
    </w:p>
    <w:p w:rsidR="00872175" w:rsidRDefault="00872175" w:rsidP="00872175">
      <w:pPr>
        <w:pStyle w:val="Spaces"/>
        <w:rPr>
          <w:rStyle w:val="i-listbold"/>
          <w:b/>
          <w:bCs w:val="0"/>
        </w:rPr>
      </w:pPr>
    </w:p>
    <w:p w:rsidR="00872175" w:rsidRDefault="00872175" w:rsidP="00872175">
      <w:pPr>
        <w:pStyle w:val="NLLL2COL"/>
        <w:jc w:val="right"/>
        <w:rPr>
          <w:rStyle w:val="NLLLNUM"/>
          <w:rFonts w:eastAsiaTheme="majorEastAsia"/>
        </w:rPr>
      </w:pPr>
      <w:r>
        <w:tab/>
      </w:r>
      <w:r w:rsidRPr="00C36752">
        <w:rPr>
          <w:rStyle w:val="NLLLNUM"/>
          <w:rFonts w:eastAsiaTheme="majorEastAsia"/>
        </w:rPr>
        <w:t>[1 mark]</w:t>
      </w:r>
    </w:p>
    <w:p w:rsidR="00872175" w:rsidRDefault="00872175" w:rsidP="00872175">
      <w:pPr>
        <w:pStyle w:val="NL"/>
      </w:pPr>
      <w:r>
        <w:rPr>
          <w:rStyle w:val="NLLLNUM"/>
          <w:rFonts w:eastAsiaTheme="majorEastAsia"/>
        </w:rPr>
        <w:t>6</w:t>
      </w:r>
      <w:r>
        <w:rPr>
          <w:rStyle w:val="NLLLNUM"/>
          <w:rFonts w:eastAsiaTheme="majorEastAsia"/>
        </w:rPr>
        <w:tab/>
      </w:r>
      <w:r>
        <w:tab/>
        <w:t xml:space="preserve">If </w:t>
      </w:r>
      <w:r>
        <w:rPr>
          <w:rStyle w:val="i-listbold"/>
        </w:rPr>
        <w:t>A</w:t>
      </w:r>
      <w:r>
        <w:t xml:space="preserve"> </w:t>
      </w:r>
      <w:r>
        <w:rPr>
          <w:rStyle w:val="MATH-1"/>
        </w:rPr>
        <w:sym w:font="Symbol" w:char="F03D"/>
      </w:r>
      <w:r>
        <w:t xml:space="preserve"> </w:t>
      </w:r>
      <w:r w:rsidRPr="00401A62">
        <w:rPr>
          <w:position w:val="-28"/>
        </w:rPr>
        <w:object w:dxaOrig="840" w:dyaOrig="660">
          <v:shape id="_x0000_i1029" type="#_x0000_t75" style="width:42pt;height:32.55pt" o:ole="">
            <v:imagedata r:id="rId17" o:title=""/>
          </v:shape>
          <o:OLEObject Type="Embed" ProgID="Equation.DSMT4" ShapeID="_x0000_i1029" DrawAspect="Content" ObjectID="_1532160848" r:id="rId18"/>
        </w:object>
      </w:r>
      <w:r>
        <w:t xml:space="preserve"> and </w:t>
      </w:r>
      <w:r>
        <w:rPr>
          <w:rStyle w:val="i-listbold"/>
        </w:rPr>
        <w:t>B</w:t>
      </w:r>
      <w:r>
        <w:t xml:space="preserve"> </w:t>
      </w:r>
      <w:r>
        <w:rPr>
          <w:rStyle w:val="MATH-1"/>
        </w:rPr>
        <w:sym w:font="Symbol" w:char="F03D"/>
      </w:r>
      <w:r>
        <w:t xml:space="preserve"> </w:t>
      </w:r>
      <w:r w:rsidRPr="006824A9">
        <w:rPr>
          <w:position w:val="-28"/>
        </w:rPr>
        <w:object w:dxaOrig="980" w:dyaOrig="660">
          <v:shape id="_x0000_i1030" type="#_x0000_t75" style="width:48.45pt;height:32.55pt" o:ole="">
            <v:imagedata r:id="rId19" o:title=""/>
          </v:shape>
          <o:OLEObject Type="Embed" ProgID="Equation.DSMT4" ShapeID="_x0000_i1030" DrawAspect="Content" ObjectID="_1532160849" r:id="rId20"/>
        </w:object>
      </w:r>
      <w:r>
        <w:t xml:space="preserve"> which one of the following could not be found?</w:t>
      </w:r>
    </w:p>
    <w:p w:rsidR="00872175" w:rsidRDefault="00872175" w:rsidP="00872175">
      <w:pPr>
        <w:pStyle w:val="NLLL2COL"/>
      </w:pPr>
      <w:r w:rsidRPr="00C36752">
        <w:rPr>
          <w:rStyle w:val="NLLLNUM"/>
          <w:rFonts w:eastAsiaTheme="majorEastAsia"/>
        </w:rPr>
        <w:t>A</w:t>
      </w:r>
      <w:r w:rsidRPr="00C36752">
        <w:rPr>
          <w:rStyle w:val="NLLLNUM"/>
          <w:rFonts w:eastAsiaTheme="majorEastAsia"/>
        </w:rPr>
        <w:t> </w:t>
      </w:r>
      <w:r w:rsidRPr="00C36752">
        <w:rPr>
          <w:rStyle w:val="NLLLNUM"/>
          <w:rFonts w:ascii="Adobe Arabic" w:eastAsiaTheme="majorEastAsia" w:hAnsi="Adobe Arabic" w:cs="Adobe Arabic"/>
        </w:rPr>
        <w:t> </w:t>
      </w:r>
      <w:r>
        <w:rPr>
          <w:rFonts w:ascii="Adobe Arabic" w:hAnsi="Adobe Arabic" w:cs="Adobe Arabic"/>
        </w:rPr>
        <w:t>  </w:t>
      </w:r>
      <w:r>
        <w:rPr>
          <w:rStyle w:val="i-listbold"/>
        </w:rPr>
        <w:t>AB</w:t>
      </w:r>
    </w:p>
    <w:p w:rsidR="00872175" w:rsidRDefault="00872175" w:rsidP="00872175">
      <w:pPr>
        <w:pStyle w:val="NLLL2COL"/>
      </w:pPr>
      <w:r w:rsidRPr="00C36752">
        <w:rPr>
          <w:rStyle w:val="NLLLNUM"/>
          <w:rFonts w:eastAsiaTheme="majorEastAsia"/>
        </w:rPr>
        <w:t>B</w:t>
      </w:r>
      <w:r>
        <w:t> </w:t>
      </w:r>
      <w:r>
        <w:rPr>
          <w:rFonts w:ascii="Adobe Arabic" w:hAnsi="Adobe Arabic" w:cs="Adobe Arabic"/>
        </w:rPr>
        <w:t>  </w:t>
      </w:r>
      <w:r>
        <w:rPr>
          <w:rStyle w:val="i-listbold"/>
        </w:rPr>
        <w:t xml:space="preserve">A </w:t>
      </w:r>
      <w:r>
        <w:rPr>
          <w:rStyle w:val="MATH-1"/>
        </w:rPr>
        <w:sym w:font="Symbol" w:char="F02B"/>
      </w:r>
      <w:r>
        <w:t xml:space="preserve"> </w:t>
      </w:r>
      <w:r>
        <w:rPr>
          <w:rStyle w:val="i-listbold"/>
        </w:rPr>
        <w:t>B</w:t>
      </w:r>
    </w:p>
    <w:p w:rsidR="00872175" w:rsidRDefault="00872175" w:rsidP="00872175">
      <w:pPr>
        <w:pStyle w:val="NLLL2COL"/>
      </w:pPr>
      <w:r w:rsidRPr="00C36752">
        <w:rPr>
          <w:rStyle w:val="NLLLNUM"/>
          <w:rFonts w:eastAsiaTheme="majorEastAsia"/>
        </w:rPr>
        <w:t>C</w:t>
      </w:r>
      <w:r>
        <w:t> </w:t>
      </w:r>
      <w:r>
        <w:rPr>
          <w:rFonts w:ascii="Adobe Arabic" w:hAnsi="Adobe Arabic" w:cs="Adobe Arabic"/>
        </w:rPr>
        <w:t> </w:t>
      </w:r>
      <w:r>
        <w:rPr>
          <w:rStyle w:val="i-listbold"/>
        </w:rPr>
        <w:t>B</w:t>
      </w:r>
      <w:r w:rsidRPr="00197125">
        <w:rPr>
          <w:rStyle w:val="i-listsuperscript"/>
        </w:rPr>
        <w:t>2</w:t>
      </w:r>
    </w:p>
    <w:p w:rsidR="00872175" w:rsidRPr="00D85AE1" w:rsidRDefault="00872175" w:rsidP="00872175">
      <w:pPr>
        <w:pStyle w:val="NLLL2COL"/>
        <w:rPr>
          <w:rStyle w:val="i-listbold"/>
          <w:color w:val="FF0000"/>
        </w:rPr>
      </w:pPr>
      <w:r w:rsidRPr="00D85AE1">
        <w:rPr>
          <w:rStyle w:val="NLLLNUM"/>
          <w:rFonts w:eastAsiaTheme="majorEastAsia"/>
          <w:color w:val="FF0000"/>
        </w:rPr>
        <w:t>D</w:t>
      </w:r>
      <w:r w:rsidRPr="00D85AE1">
        <w:rPr>
          <w:color w:val="FF0000"/>
        </w:rPr>
        <w:t> </w:t>
      </w:r>
      <w:r w:rsidRPr="00D85AE1">
        <w:rPr>
          <w:rFonts w:ascii="Adobe Arabic" w:hAnsi="Adobe Arabic" w:cs="Adobe Arabic"/>
          <w:color w:val="FF0000"/>
        </w:rPr>
        <w:t> </w:t>
      </w:r>
      <w:r w:rsidRPr="00D85AE1">
        <w:rPr>
          <w:rStyle w:val="i-listbold"/>
          <w:color w:val="FF0000"/>
        </w:rPr>
        <w:t>A</w:t>
      </w:r>
      <w:r w:rsidRPr="00D85AE1">
        <w:rPr>
          <w:rStyle w:val="MATH-1"/>
          <w:color w:val="FF0000"/>
          <w:vertAlign w:val="superscript"/>
        </w:rPr>
        <w:sym w:font="Symbol" w:char="F02D"/>
      </w:r>
      <w:r w:rsidRPr="00D85AE1">
        <w:rPr>
          <w:rStyle w:val="i-listsuperscript"/>
          <w:color w:val="FF0000"/>
        </w:rPr>
        <w:t>1</w:t>
      </w:r>
    </w:p>
    <w:p w:rsidR="00872175" w:rsidRDefault="00872175" w:rsidP="00872175">
      <w:pPr>
        <w:pStyle w:val="NLLL2COL"/>
        <w:rPr>
          <w:rStyle w:val="i-listbold"/>
        </w:rPr>
      </w:pPr>
      <w:r w:rsidRPr="00C36752">
        <w:rPr>
          <w:rStyle w:val="NLLLNUM"/>
          <w:rFonts w:eastAsiaTheme="majorEastAsia"/>
        </w:rPr>
        <w:t>E</w:t>
      </w:r>
      <w:r>
        <w:t> </w:t>
      </w:r>
      <w:r>
        <w:rPr>
          <w:rStyle w:val="MATH-1"/>
        </w:rPr>
        <w:sym w:font="Symbol" w:char="F02D"/>
      </w:r>
      <w:r w:rsidR="00D85AE1">
        <w:rPr>
          <w:rStyle w:val="MATH-1"/>
        </w:rPr>
        <w:t xml:space="preserve"> </w:t>
      </w:r>
      <m:oMath>
        <m:f>
          <m:fPr>
            <m:ctrlPr>
              <w:rPr>
                <w:rStyle w:val="MATH-1"/>
                <w:rFonts w:ascii="Cambria Math" w:hAnsi="Cambria Math"/>
                <w:i/>
              </w:rPr>
            </m:ctrlPr>
          </m:fPr>
          <m:num>
            <m:r>
              <w:rPr>
                <w:rStyle w:val="MATH-1"/>
                <w:rFonts w:ascii="Cambria Math" w:hAnsi="Cambria Math"/>
              </w:rPr>
              <m:t>1</m:t>
            </m:r>
          </m:num>
          <m:den>
            <m:r>
              <w:rPr>
                <w:rStyle w:val="MATH-1"/>
                <w:rFonts w:ascii="Cambria Math" w:hAnsi="Cambria Math"/>
              </w:rPr>
              <m:t>2</m:t>
            </m:r>
          </m:den>
        </m:f>
      </m:oMath>
      <w:r w:rsidR="00D85AE1">
        <w:rPr>
          <w:rStyle w:val="MATH-1"/>
        </w:rPr>
        <w:t xml:space="preserve"> </w:t>
      </w:r>
      <w:r>
        <w:rPr>
          <w:rStyle w:val="i-listbold"/>
        </w:rPr>
        <w:t xml:space="preserve">B </w:t>
      </w:r>
    </w:p>
    <w:p w:rsidR="00872175" w:rsidRDefault="00872175" w:rsidP="00872175">
      <w:pPr>
        <w:pStyle w:val="Spaces"/>
        <w:rPr>
          <w:rStyle w:val="i-listbold"/>
          <w:b/>
          <w:bCs w:val="0"/>
        </w:rPr>
      </w:pPr>
    </w:p>
    <w:p w:rsidR="00872175" w:rsidRPr="00C36752" w:rsidRDefault="00872175" w:rsidP="00872175">
      <w:pPr>
        <w:pStyle w:val="NLLL2COL"/>
        <w:jc w:val="right"/>
        <w:rPr>
          <w:rStyle w:val="NLLLNUM"/>
          <w:rFonts w:eastAsiaTheme="majorEastAsia"/>
        </w:rPr>
      </w:pPr>
      <w:r>
        <w:tab/>
      </w:r>
      <w:r w:rsidRPr="00C36752">
        <w:rPr>
          <w:rStyle w:val="NLLLNUM"/>
          <w:rFonts w:eastAsiaTheme="majorEastAsia"/>
        </w:rPr>
        <w:t>[1 mark]</w:t>
      </w:r>
    </w:p>
    <w:p w:rsidR="00872175" w:rsidRDefault="00872175" w:rsidP="00872175">
      <w:pPr>
        <w:pStyle w:val="NL"/>
      </w:pPr>
      <w:r>
        <w:rPr>
          <w:rStyle w:val="NLLLNUM"/>
          <w:rFonts w:eastAsiaTheme="majorEastAsia"/>
        </w:rPr>
        <w:lastRenderedPageBreak/>
        <w:t>7</w:t>
      </w:r>
      <w:r>
        <w:rPr>
          <w:rStyle w:val="NLLLNUM"/>
          <w:rFonts w:eastAsiaTheme="majorEastAsia"/>
        </w:rPr>
        <w:tab/>
      </w:r>
      <w:r>
        <w:tab/>
        <w:t xml:space="preserve">If </w:t>
      </w:r>
      <w:r w:rsidRPr="00EF7A60">
        <w:rPr>
          <w:position w:val="-28"/>
        </w:rPr>
        <w:object w:dxaOrig="2240" w:dyaOrig="660">
          <v:shape id="_x0000_i1031" type="#_x0000_t75" style="width:112.3pt;height:32.55pt" o:ole="">
            <v:imagedata r:id="rId21" o:title=""/>
          </v:shape>
          <o:OLEObject Type="Embed" ProgID="Equation.DSMT4" ShapeID="_x0000_i1031" DrawAspect="Content" ObjectID="_1532160850" r:id="rId22"/>
        </w:object>
      </w:r>
      <w:r>
        <w:t xml:space="preserve"> then the elements </w:t>
      </w:r>
      <w:r w:rsidRPr="00422CB2">
        <w:rPr>
          <w:rStyle w:val="i-listitalic"/>
        </w:rPr>
        <w:t>m</w:t>
      </w:r>
      <w:r>
        <w:t xml:space="preserve"> and </w:t>
      </w:r>
      <w:r w:rsidRPr="00422CB2">
        <w:rPr>
          <w:rStyle w:val="i-listitalic"/>
        </w:rPr>
        <w:t>n</w:t>
      </w:r>
      <w:r>
        <w:t>, respectively, will have the values:</w:t>
      </w:r>
    </w:p>
    <w:p w:rsidR="00872175" w:rsidRPr="00D85AE1" w:rsidRDefault="00872175" w:rsidP="00872175">
      <w:pPr>
        <w:pStyle w:val="NLLL2COL"/>
        <w:rPr>
          <w:color w:val="FF0000"/>
        </w:rPr>
      </w:pPr>
      <w:r w:rsidRPr="00D85AE1">
        <w:rPr>
          <w:rStyle w:val="NLLLNUM"/>
          <w:rFonts w:eastAsiaTheme="majorEastAsia"/>
          <w:color w:val="FF0000"/>
        </w:rPr>
        <w:t>A</w:t>
      </w:r>
      <w:r w:rsidRPr="00D85AE1">
        <w:rPr>
          <w:color w:val="FF0000"/>
        </w:rPr>
        <w:t> </w:t>
      </w:r>
      <w:r w:rsidRPr="00D85AE1">
        <w:rPr>
          <w:rFonts w:ascii="Adobe Arabic" w:hAnsi="Adobe Arabic" w:cs="Adobe Arabic"/>
          <w:color w:val="FF0000"/>
        </w:rPr>
        <w:t> </w:t>
      </w:r>
      <w:r w:rsidRPr="00D85AE1">
        <w:rPr>
          <w:color w:val="FF0000"/>
        </w:rPr>
        <w:t xml:space="preserve">2, </w:t>
      </w:r>
      <w:r w:rsidRPr="00D85AE1">
        <w:rPr>
          <w:color w:val="FF0000"/>
          <w:position w:val="-20"/>
        </w:rPr>
        <w:object w:dxaOrig="200" w:dyaOrig="520">
          <v:shape id="_x0000_i1032" type="#_x0000_t75" style="width:10.3pt;height:26.15pt" o:ole="">
            <v:imagedata r:id="rId23" o:title=""/>
          </v:shape>
          <o:OLEObject Type="Embed" ProgID="Equation.DSMT4" ShapeID="_x0000_i1032" DrawAspect="Content" ObjectID="_1532160851" r:id="rId24"/>
        </w:object>
      </w:r>
    </w:p>
    <w:p w:rsidR="00872175" w:rsidRDefault="00872175" w:rsidP="00872175">
      <w:pPr>
        <w:pStyle w:val="NLLL2COL"/>
      </w:pPr>
      <w:r w:rsidRPr="00C36752">
        <w:rPr>
          <w:rStyle w:val="NLLLNUM"/>
          <w:rFonts w:eastAsiaTheme="majorEastAsia"/>
        </w:rPr>
        <w:t>B</w:t>
      </w:r>
      <w:r w:rsidRPr="00C36752">
        <w:rPr>
          <w:rStyle w:val="NLLLNUM"/>
          <w:rFonts w:eastAsiaTheme="majorEastAsia"/>
        </w:rPr>
        <w:t> </w:t>
      </w:r>
      <w:r w:rsidRPr="00C36752">
        <w:rPr>
          <w:rStyle w:val="NLLLNUM"/>
          <w:rFonts w:ascii="Adobe Arabic" w:eastAsiaTheme="majorEastAsia" w:hAnsi="Adobe Arabic" w:cs="Adobe Arabic"/>
        </w:rPr>
        <w:t> </w:t>
      </w:r>
      <w:r>
        <w:rPr>
          <w:rFonts w:ascii="Adobe Arabic" w:hAnsi="Adobe Arabic" w:cs="Adobe Arabic"/>
        </w:rPr>
        <w:t> </w:t>
      </w:r>
      <w:r>
        <w:t xml:space="preserve">2, </w:t>
      </w:r>
      <w:r w:rsidRPr="00620954">
        <w:rPr>
          <w:position w:val="-20"/>
        </w:rPr>
        <w:object w:dxaOrig="200" w:dyaOrig="520">
          <v:shape id="_x0000_i1033" type="#_x0000_t75" style="width:10.3pt;height:26.15pt" o:ole="">
            <v:imagedata r:id="rId25" o:title=""/>
          </v:shape>
          <o:OLEObject Type="Embed" ProgID="Equation.DSMT4" ShapeID="_x0000_i1033" DrawAspect="Content" ObjectID="_1532160852" r:id="rId26"/>
        </w:object>
      </w:r>
    </w:p>
    <w:p w:rsidR="00872175" w:rsidRDefault="00872175" w:rsidP="00872175">
      <w:pPr>
        <w:pStyle w:val="NLLL2COL"/>
      </w:pPr>
      <w:r w:rsidRPr="00C36752">
        <w:rPr>
          <w:rStyle w:val="NLLLNUM"/>
          <w:rFonts w:eastAsiaTheme="majorEastAsia"/>
        </w:rPr>
        <w:t>C</w:t>
      </w:r>
      <w:r>
        <w:t> </w:t>
      </w:r>
      <w:r>
        <w:rPr>
          <w:rFonts w:ascii="Adobe Arabic" w:hAnsi="Adobe Arabic" w:cs="Adobe Arabic"/>
        </w:rPr>
        <w:t> </w:t>
      </w:r>
      <w:r>
        <w:t>8, 6</w:t>
      </w:r>
    </w:p>
    <w:p w:rsidR="00872175" w:rsidRDefault="00872175" w:rsidP="00872175">
      <w:pPr>
        <w:pStyle w:val="NLLL2COL"/>
        <w:rPr>
          <w:rStyle w:val="i-listbold"/>
        </w:rPr>
      </w:pPr>
      <w:r w:rsidRPr="00C36752">
        <w:rPr>
          <w:rStyle w:val="NLLLNUM"/>
          <w:rFonts w:eastAsiaTheme="majorEastAsia"/>
        </w:rPr>
        <w:t>D</w:t>
      </w:r>
      <w:r>
        <w:t> </w:t>
      </w:r>
      <w:r w:rsidRPr="00620954">
        <w:rPr>
          <w:position w:val="-20"/>
        </w:rPr>
        <w:object w:dxaOrig="200" w:dyaOrig="520">
          <v:shape id="_x0000_i1034" type="#_x0000_t75" style="width:10.3pt;height:26.15pt" o:ole="">
            <v:imagedata r:id="rId27" o:title=""/>
          </v:shape>
          <o:OLEObject Type="Embed" ProgID="Equation.DSMT4" ShapeID="_x0000_i1034" DrawAspect="Content" ObjectID="_1532160853" r:id="rId28"/>
        </w:object>
      </w:r>
      <w:r>
        <w:t>, 2</w:t>
      </w:r>
    </w:p>
    <w:p w:rsidR="00872175" w:rsidRDefault="00872175" w:rsidP="00872175">
      <w:pPr>
        <w:pStyle w:val="NLLL2COL"/>
      </w:pPr>
      <w:r w:rsidRPr="00C36752">
        <w:rPr>
          <w:rStyle w:val="NLLLNUM"/>
          <w:rFonts w:eastAsiaTheme="majorEastAsia"/>
        </w:rPr>
        <w:t>E</w:t>
      </w:r>
      <w:r>
        <w:t> </w:t>
      </w:r>
      <w:r>
        <w:rPr>
          <w:rFonts w:ascii="Adobe Arabic" w:hAnsi="Adobe Arabic" w:cs="Adobe Arabic"/>
        </w:rPr>
        <w:t> </w:t>
      </w:r>
      <w:r>
        <w:t>1, 4</w:t>
      </w:r>
    </w:p>
    <w:p w:rsidR="00872175" w:rsidRDefault="00872175" w:rsidP="00872175">
      <w:pPr>
        <w:pStyle w:val="Spaces"/>
        <w:rPr>
          <w:rStyle w:val="i-listbold"/>
          <w:b/>
          <w:bCs w:val="0"/>
        </w:rPr>
      </w:pPr>
    </w:p>
    <w:p w:rsidR="00872175" w:rsidRPr="00C36752" w:rsidRDefault="00872175" w:rsidP="00872175">
      <w:pPr>
        <w:pStyle w:val="NLLL2COL"/>
        <w:jc w:val="right"/>
        <w:rPr>
          <w:rStyle w:val="NLLLNUM"/>
          <w:rFonts w:eastAsiaTheme="majorEastAsia"/>
        </w:rPr>
      </w:pPr>
      <w:r>
        <w:rPr>
          <w:rStyle w:val="i-listbold"/>
        </w:rPr>
        <w:tab/>
      </w:r>
      <w:r w:rsidRPr="00C36752">
        <w:rPr>
          <w:rStyle w:val="NLLLNUM"/>
          <w:rFonts w:eastAsiaTheme="majorEastAsia"/>
        </w:rPr>
        <w:t>[1 mark]</w:t>
      </w:r>
    </w:p>
    <w:p w:rsidR="00872175" w:rsidRDefault="00872175" w:rsidP="00872175">
      <w:pPr>
        <w:pStyle w:val="i-bhead"/>
        <w:jc w:val="center"/>
      </w:pPr>
    </w:p>
    <w:p w:rsidR="00872175" w:rsidRPr="00BF3368" w:rsidRDefault="00872175" w:rsidP="00323B53">
      <w:pPr>
        <w:pStyle w:val="NLLL2COL"/>
        <w:tabs>
          <w:tab w:val="clear" w:pos="400"/>
          <w:tab w:val="clear" w:pos="2600"/>
          <w:tab w:val="clear" w:pos="2720"/>
          <w:tab w:val="left" w:pos="9214"/>
        </w:tabs>
        <w:ind w:left="8505" w:hanging="2597"/>
        <w:rPr>
          <w:rStyle w:val="NLLLNUM"/>
          <w:rFonts w:eastAsiaTheme="majorEastAsia"/>
        </w:rPr>
      </w:pPr>
    </w:p>
    <w:p w:rsidR="00323B53" w:rsidRPr="00607FD6" w:rsidRDefault="00323B53" w:rsidP="00323B53">
      <w:pPr>
        <w:pStyle w:val="H2"/>
        <w:spacing w:after="0"/>
        <w:jc w:val="center"/>
        <w:rPr>
          <w:b w:val="0"/>
          <w:sz w:val="40"/>
          <w:szCs w:val="40"/>
        </w:rPr>
      </w:pPr>
      <w:r w:rsidRPr="00607FD6">
        <w:rPr>
          <w:b w:val="0"/>
          <w:sz w:val="40"/>
          <w:szCs w:val="40"/>
        </w:rPr>
        <w:t>Part B</w:t>
      </w:r>
    </w:p>
    <w:p w:rsidR="00323B53" w:rsidRDefault="00BC52B0" w:rsidP="00323B53">
      <w:pPr>
        <w:pStyle w:val="PARAcenter"/>
      </w:pPr>
      <w:r>
        <w:t>8</w:t>
      </w:r>
      <w:r w:rsidR="00323B53">
        <w:t xml:space="preserve"> short answer questions </w:t>
      </w:r>
    </w:p>
    <w:p w:rsidR="00323B53" w:rsidRDefault="00323B53" w:rsidP="00323B53">
      <w:pPr>
        <w:pStyle w:val="PARAcenter"/>
      </w:pPr>
      <w:r>
        <w:t>2</w:t>
      </w:r>
      <w:r w:rsidR="00FD4754">
        <w:t>7</w:t>
      </w:r>
      <w:r>
        <w:t xml:space="preserve"> marks</w:t>
      </w:r>
    </w:p>
    <w:p w:rsidR="00323B53" w:rsidRDefault="00323B53" w:rsidP="00323B53">
      <w:pPr>
        <w:pStyle w:val="PARAcenter"/>
      </w:pPr>
      <w:r>
        <w:t>Show your working where appropriate.</w:t>
      </w:r>
    </w:p>
    <w:p w:rsidR="00323B53" w:rsidRDefault="00323B53" w:rsidP="00323B53">
      <w:pPr>
        <w:pStyle w:val="NL"/>
        <w:spacing w:before="120"/>
        <w:rPr>
          <w:rStyle w:val="i-listbold"/>
        </w:rPr>
      </w:pPr>
      <w:r w:rsidRPr="00BF3368">
        <w:rPr>
          <w:rStyle w:val="NLLLNUM"/>
          <w:rFonts w:eastAsiaTheme="majorEastAsia"/>
        </w:rPr>
        <w:t>8</w:t>
      </w:r>
      <w:r>
        <w:rPr>
          <w:rStyle w:val="i-listbold"/>
        </w:rPr>
        <w:tab/>
      </w:r>
      <w:r>
        <w:rPr>
          <w:rStyle w:val="i-listbold"/>
        </w:rPr>
        <w:tab/>
      </w:r>
      <w:r>
        <w:t xml:space="preserve">State whether the following sets are closed under addition. If they are not closed give an example to show that they are not. </w:t>
      </w:r>
    </w:p>
    <w:p w:rsidR="00323B53" w:rsidRDefault="00D85AE1" w:rsidP="00323B53">
      <w:pPr>
        <w:pStyle w:val="NLLL2COL"/>
      </w:pPr>
      <w:r w:rsidRPr="00D85AE1">
        <w:rPr>
          <w:rStyle w:val="NLLLNUM"/>
          <w:rFonts w:eastAsiaTheme="majorEastAsia"/>
          <w:noProof/>
          <w:color w:val="FF0000"/>
          <w:lang w:eastAsia="en-AU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52B4ECB2" wp14:editId="01E94BA6">
                <wp:simplePos x="0" y="0"/>
                <wp:positionH relativeFrom="column">
                  <wp:posOffset>1558290</wp:posOffset>
                </wp:positionH>
                <wp:positionV relativeFrom="paragraph">
                  <wp:posOffset>6985</wp:posOffset>
                </wp:positionV>
                <wp:extent cx="2360930" cy="297180"/>
                <wp:effectExtent l="0" t="0" r="28575" b="2667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85AE1" w:rsidRPr="00D85AE1" w:rsidRDefault="00D85AE1">
                            <w:pPr>
                              <w:rPr>
                                <w:color w:val="FF0000"/>
                              </w:rPr>
                            </w:pPr>
                            <w:r w:rsidRPr="00D85AE1">
                              <w:rPr>
                                <w:color w:val="FF0000"/>
                              </w:rPr>
                              <w:t>Not closed.  Example:   2+2 = 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2B4ECB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22.7pt;margin-top:.55pt;width:185.9pt;height:23.4pt;z-index:251666432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">
                <v:textbox>
                  <w:txbxContent>
                    <w:p w:rsidR="00D85AE1" w:rsidRPr="00D85AE1" w:rsidRDefault="00D85AE1">
                      <w:pPr>
                        <w:rPr>
                          <w:color w:val="FF0000"/>
                        </w:rPr>
                      </w:pPr>
                      <w:r w:rsidRPr="00D85AE1">
                        <w:rPr>
                          <w:color w:val="FF0000"/>
                        </w:rPr>
                        <w:t>Not closed.  Example:   2+2 = 4</w:t>
                      </w:r>
                    </w:p>
                  </w:txbxContent>
                </v:textbox>
              </v:shape>
            </w:pict>
          </mc:Fallback>
        </mc:AlternateContent>
      </w:r>
      <w:proofErr w:type="gramStart"/>
      <w:r w:rsidR="00323B53" w:rsidRPr="00BF3368">
        <w:rPr>
          <w:rStyle w:val="NLLLNUM"/>
          <w:rFonts w:eastAsiaTheme="majorEastAsia"/>
        </w:rPr>
        <w:t>a</w:t>
      </w:r>
      <w:proofErr w:type="gramEnd"/>
      <w:r w:rsidR="00323B53">
        <w:t> </w:t>
      </w:r>
      <w:r w:rsidR="00323B53">
        <w:t>{</w:t>
      </w:r>
      <w:r w:rsidR="00323B53">
        <w:rPr>
          <w:rStyle w:val="MATH-1"/>
        </w:rPr>
        <w:sym w:font="Symbol" w:char="F02D"/>
      </w:r>
      <w:r w:rsidR="00323B53">
        <w:t xml:space="preserve">2, 0, 2} </w:t>
      </w:r>
    </w:p>
    <w:p w:rsidR="00323B53" w:rsidRDefault="00323B53" w:rsidP="00323B53">
      <w:pPr>
        <w:pStyle w:val="Spaces"/>
        <w:spacing w:before="60"/>
        <w:ind w:left="284" w:hanging="284"/>
        <w:rPr>
          <w:rStyle w:val="i-notetoDTOcharacter"/>
          <w:rFonts w:ascii="MinionPro-Regular" w:hAnsi="MinionPro-Regular" w:cs="MinionPro-Regular"/>
        </w:rPr>
      </w:pPr>
    </w:p>
    <w:p w:rsidR="00323B53" w:rsidRDefault="00323B53" w:rsidP="00323B53">
      <w:pPr>
        <w:pStyle w:val="Spaces"/>
        <w:spacing w:before="60"/>
        <w:ind w:left="284" w:hanging="284"/>
        <w:rPr>
          <w:rStyle w:val="i-notetoDTOcharacter"/>
          <w:rFonts w:ascii="MinionPro-Regular" w:hAnsi="MinionPro-Regular" w:cs="MinionPro-Regular"/>
        </w:rPr>
      </w:pPr>
    </w:p>
    <w:p w:rsidR="00323B53" w:rsidRDefault="00D85AE1" w:rsidP="00323B53">
      <w:pPr>
        <w:pStyle w:val="NLLL2COL"/>
        <w:rPr>
          <w:rStyle w:val="i-listitalic"/>
        </w:rPr>
      </w:pPr>
      <w:r w:rsidRPr="00D85AE1">
        <w:rPr>
          <w:rStyle w:val="NLLLNUM"/>
          <w:rFonts w:eastAsiaTheme="majorEastAsia"/>
          <w:noProof/>
          <w:color w:val="FF0000"/>
          <w:lang w:eastAsia="en-AU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7457ED58" wp14:editId="6C394460">
                <wp:simplePos x="0" y="0"/>
                <wp:positionH relativeFrom="column">
                  <wp:posOffset>1588770</wp:posOffset>
                </wp:positionH>
                <wp:positionV relativeFrom="paragraph">
                  <wp:posOffset>3810</wp:posOffset>
                </wp:positionV>
                <wp:extent cx="2360930" cy="297180"/>
                <wp:effectExtent l="0" t="0" r="28575" b="26670"/>
                <wp:wrapNone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85AE1" w:rsidRPr="00D85AE1" w:rsidRDefault="00D85AE1" w:rsidP="00D85AE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C</w:t>
                            </w:r>
                            <w:r w:rsidRPr="00D85AE1">
                              <w:rPr>
                                <w:color w:val="FF0000"/>
                              </w:rPr>
                              <w:t xml:space="preserve">losed.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7ED58" id="_x0000_s1027" type="#_x0000_t202" style="position:absolute;left:0;text-align:left;margin-left:125.1pt;margin-top:.3pt;width:185.9pt;height:23.4pt;z-index:251668480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">
                <v:textbox>
                  <w:txbxContent>
                    <w:p w:rsidR="00D85AE1" w:rsidRPr="00D85AE1" w:rsidRDefault="00D85AE1" w:rsidP="00D85AE1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C</w:t>
                      </w:r>
                      <w:r w:rsidRPr="00D85AE1">
                        <w:rPr>
                          <w:color w:val="FF0000"/>
                        </w:rPr>
                        <w:t xml:space="preserve">losed.  </w:t>
                      </w:r>
                    </w:p>
                  </w:txbxContent>
                </v:textbox>
              </v:shape>
            </w:pict>
          </mc:Fallback>
        </mc:AlternateContent>
      </w:r>
      <w:proofErr w:type="gramStart"/>
      <w:r w:rsidR="00323B53" w:rsidRPr="00BF3368">
        <w:rPr>
          <w:rStyle w:val="NLLLNUM"/>
          <w:rFonts w:eastAsiaTheme="majorEastAsia"/>
        </w:rPr>
        <w:t>b</w:t>
      </w:r>
      <w:proofErr w:type="gramEnd"/>
      <w:r w:rsidR="00323B53">
        <w:t> </w:t>
      </w:r>
      <w:r w:rsidR="00323B53" w:rsidRPr="00607FD6">
        <w:rPr>
          <w:rStyle w:val="i-listitalic"/>
        </w:rPr>
        <w:t>R</w:t>
      </w:r>
    </w:p>
    <w:p w:rsidR="00323B53" w:rsidRDefault="00323B53" w:rsidP="00323B53">
      <w:pPr>
        <w:pStyle w:val="Spaces"/>
        <w:spacing w:before="60"/>
        <w:ind w:left="284" w:hanging="284"/>
        <w:rPr>
          <w:rStyle w:val="i-notetoDTOcharacter"/>
          <w:rFonts w:ascii="MinionPro-Regular" w:hAnsi="MinionPro-Regular" w:cs="MinionPro-Regular"/>
        </w:rPr>
      </w:pPr>
    </w:p>
    <w:p w:rsidR="00323B53" w:rsidRDefault="00323B53" w:rsidP="00323B53">
      <w:pPr>
        <w:pStyle w:val="Spaces"/>
        <w:spacing w:before="60"/>
        <w:ind w:left="284" w:hanging="284"/>
        <w:rPr>
          <w:rStyle w:val="i-notetoDTOcharacter"/>
          <w:rFonts w:ascii="MinionPro-Regular" w:hAnsi="MinionPro-Regular" w:cs="MinionPro-Regular"/>
        </w:rPr>
      </w:pPr>
    </w:p>
    <w:p w:rsidR="00323B53" w:rsidRPr="00BF3368" w:rsidRDefault="00323B53" w:rsidP="00323B53">
      <w:pPr>
        <w:pStyle w:val="NLLL2COL"/>
        <w:tabs>
          <w:tab w:val="clear" w:pos="400"/>
          <w:tab w:val="clear" w:pos="2600"/>
          <w:tab w:val="clear" w:pos="2720"/>
          <w:tab w:val="left" w:pos="9356"/>
        </w:tabs>
        <w:ind w:left="8364" w:hanging="7984"/>
        <w:rPr>
          <w:rStyle w:val="NLLLNUM"/>
          <w:rFonts w:eastAsiaTheme="majorEastAsia"/>
        </w:rPr>
      </w:pPr>
      <w:r>
        <w:rPr>
          <w:rStyle w:val="i-listitalic"/>
        </w:rPr>
        <w:tab/>
        <w:t xml:space="preserve"> </w:t>
      </w:r>
      <w:r w:rsidRPr="00BF3368">
        <w:rPr>
          <w:rStyle w:val="NLLLNUM"/>
          <w:rFonts w:eastAsiaTheme="majorEastAsia"/>
        </w:rPr>
        <w:t>[3 marks]</w:t>
      </w:r>
    </w:p>
    <w:p w:rsidR="00323B53" w:rsidRDefault="00323B53" w:rsidP="00323B53">
      <w:pPr>
        <w:pStyle w:val="NL"/>
        <w:spacing w:before="60"/>
      </w:pPr>
      <w:r w:rsidRPr="00BF3368">
        <w:rPr>
          <w:rStyle w:val="NLLLNUM"/>
          <w:rFonts w:eastAsiaTheme="majorEastAsia"/>
        </w:rPr>
        <w:t>9</w:t>
      </w:r>
      <w:r>
        <w:rPr>
          <w:rStyle w:val="NLLLNUM"/>
          <w:rFonts w:eastAsiaTheme="majorEastAsia"/>
        </w:rPr>
        <w:tab/>
      </w:r>
      <w:r>
        <w:rPr>
          <w:spacing w:val="-1"/>
        </w:rPr>
        <w:tab/>
        <w:t xml:space="preserve">Convert </w:t>
      </w:r>
      <w:r w:rsidRPr="001658EE">
        <w:rPr>
          <w:spacing w:val="-1"/>
          <w:position w:val="-6"/>
        </w:rPr>
        <w:object w:dxaOrig="480" w:dyaOrig="280">
          <v:shape id="_x0000_i1035" type="#_x0000_t75" style="width:24.45pt;height:14.15pt" o:ole="">
            <v:imagedata r:id="rId29" o:title=""/>
          </v:shape>
          <o:OLEObject Type="Embed" ProgID="Equation.DSMT4" ShapeID="_x0000_i1035" DrawAspect="Content" ObjectID="_1532160854" r:id="rId30"/>
        </w:object>
      </w:r>
      <w:r>
        <w:rPr>
          <w:spacing w:val="-1"/>
        </w:rPr>
        <w:t xml:space="preserve"> to a fraction in the </w:t>
      </w:r>
      <w:proofErr w:type="gramStart"/>
      <w:r>
        <w:rPr>
          <w:spacing w:val="-1"/>
        </w:rPr>
        <w:t xml:space="preserve">form </w:t>
      </w:r>
      <w:proofErr w:type="gramEnd"/>
      <w:r w:rsidRPr="001658EE">
        <w:rPr>
          <w:spacing w:val="-1"/>
          <w:position w:val="-20"/>
        </w:rPr>
        <w:object w:dxaOrig="200" w:dyaOrig="520">
          <v:shape id="_x0000_i1036" type="#_x0000_t75" style="width:10.3pt;height:26.15pt" o:ole="">
            <v:imagedata r:id="rId31" o:title=""/>
          </v:shape>
          <o:OLEObject Type="Embed" ProgID="Equation.DSMT4" ShapeID="_x0000_i1036" DrawAspect="Content" ObjectID="_1532160855" r:id="rId32"/>
        </w:object>
      </w:r>
      <w:r>
        <w:rPr>
          <w:spacing w:val="-1"/>
        </w:rPr>
        <w:t xml:space="preserve">, </w:t>
      </w:r>
      <w:r w:rsidRPr="0024214C">
        <w:rPr>
          <w:rStyle w:val="i-listitalic"/>
          <w:spacing w:val="-1"/>
        </w:rPr>
        <w:t>a</w:t>
      </w:r>
      <w:r>
        <w:rPr>
          <w:spacing w:val="-1"/>
        </w:rPr>
        <w:t xml:space="preserve">, </w:t>
      </w:r>
      <w:r w:rsidRPr="0024214C">
        <w:rPr>
          <w:rStyle w:val="i-listitalic"/>
          <w:spacing w:val="-1"/>
        </w:rPr>
        <w:t>b</w:t>
      </w:r>
      <w:r>
        <w:rPr>
          <w:spacing w:val="-1"/>
        </w:rPr>
        <w:t xml:space="preserve"> </w:t>
      </w:r>
      <w:r>
        <w:rPr>
          <w:rFonts w:ascii="MathematicalPiLTStd-5" w:hAnsi="MathematicalPiLTStd-5" w:cs="MathematicalPiLTStd-5"/>
        </w:rPr>
        <w:sym w:font="Symbol" w:char="F0CE"/>
      </w:r>
      <w:r>
        <w:rPr>
          <w:spacing w:val="-1"/>
        </w:rPr>
        <w:t xml:space="preserve"> </w:t>
      </w:r>
      <w:r>
        <w:rPr>
          <w:rStyle w:val="i-listitalic"/>
          <w:rFonts w:ascii="MinionPro-BoldIt" w:hAnsi="MinionPro-BoldIt" w:cs="MinionPro-BoldIt"/>
          <w:b/>
          <w:bCs/>
        </w:rPr>
        <w:sym w:font="Symbol" w:char="F05A"/>
      </w:r>
      <w:r>
        <w:rPr>
          <w:rStyle w:val="MATH-1"/>
          <w:rFonts w:ascii="MathematicalPiLTStd-4" w:hAnsi="MathematicalPiLTStd-4" w:cs="MathematicalPiLTStd-4"/>
          <w:vertAlign w:val="superscript"/>
        </w:rPr>
        <w:sym w:font="Symbol" w:char="F02B"/>
      </w:r>
      <w:r>
        <w:t xml:space="preserve"> </w:t>
      </w:r>
      <w:r>
        <w:rPr>
          <w:rStyle w:val="i-listsuperscript"/>
          <w:spacing w:val="-1"/>
        </w:rPr>
        <w:t xml:space="preserve"> </w:t>
      </w:r>
      <w:r>
        <w:rPr>
          <w:spacing w:val="-1"/>
        </w:rPr>
        <w:t xml:space="preserve">where </w:t>
      </w:r>
      <w:r w:rsidRPr="0024214C">
        <w:rPr>
          <w:rStyle w:val="i-listitalic"/>
          <w:spacing w:val="-1"/>
        </w:rPr>
        <w:t>a</w:t>
      </w:r>
      <w:r>
        <w:rPr>
          <w:spacing w:val="-1"/>
        </w:rPr>
        <w:t xml:space="preserve"> and </w:t>
      </w:r>
      <w:r w:rsidRPr="0024214C">
        <w:rPr>
          <w:rStyle w:val="i-listitalic"/>
          <w:spacing w:val="-1"/>
        </w:rPr>
        <w:t>b</w:t>
      </w:r>
      <w:r>
        <w:rPr>
          <w:spacing w:val="-1"/>
        </w:rPr>
        <w:t xml:space="preserve"> have no common factors other than 1.</w:t>
      </w:r>
    </w:p>
    <w:p w:rsidR="00323B53" w:rsidRPr="009A478E" w:rsidRDefault="009A478E" w:rsidP="009A478E">
      <w:pPr>
        <w:pStyle w:val="Spaces"/>
        <w:spacing w:before="60"/>
        <w:jc w:val="center"/>
        <w:rPr>
          <w:rFonts w:ascii="Minion Pro" w:hAnsi="Minion Pro" w:cs="Times New Roman"/>
          <w:b w:val="0"/>
          <w:color w:val="FF0000"/>
          <w:spacing w:val="-1"/>
          <w:sz w:val="20"/>
          <w:szCs w:val="20"/>
          <w:u w:val="none"/>
          <w:lang w:val="en-AU"/>
        </w:rPr>
      </w:pPr>
      <w:r w:rsidRPr="009A478E">
        <w:rPr>
          <w:rFonts w:ascii="Minion Pro" w:hAnsi="Minion Pro" w:cs="Times New Roman"/>
          <w:b w:val="0"/>
          <w:color w:val="FF0000"/>
          <w:spacing w:val="-1"/>
          <w:sz w:val="20"/>
          <w:szCs w:val="20"/>
          <w:u w:val="none"/>
          <w:lang w:val="en-AU"/>
        </w:rPr>
        <w:t xml:space="preserve">Let </w:t>
      </w:r>
      <m:oMath>
        <m:r>
          <m:rPr>
            <m:sty m:val="bi"/>
          </m:rPr>
          <w:rPr>
            <w:rFonts w:ascii="Cambria Math" w:hAnsi="Cambria Math" w:cs="Times New Roman"/>
            <w:color w:val="FF0000"/>
            <w:spacing w:val="-1"/>
            <w:sz w:val="20"/>
            <w:szCs w:val="20"/>
            <w:u w:val="none"/>
            <w:lang w:val="en-AU"/>
          </w:rPr>
          <m:t>x=1.0121212…</m:t>
        </m:r>
      </m:oMath>
    </w:p>
    <w:p w:rsidR="009A478E" w:rsidRPr="009A478E" w:rsidRDefault="009A478E" w:rsidP="009A478E">
      <w:pPr>
        <w:pStyle w:val="Spaces"/>
        <w:spacing w:before="60"/>
        <w:rPr>
          <w:rFonts w:ascii="Minion Pro" w:hAnsi="Minion Pro" w:cs="Times New Roman"/>
          <w:b w:val="0"/>
          <w:color w:val="FF0000"/>
          <w:spacing w:val="-1"/>
          <w:sz w:val="20"/>
          <w:szCs w:val="20"/>
          <w:u w:val="none"/>
          <w:lang w:val="en-AU"/>
        </w:rPr>
      </w:pPr>
      <m:oMathPara>
        <m:oMath>
          <m:r>
            <m:rPr>
              <m:sty m:val="bi"/>
            </m:rPr>
            <w:rPr>
              <w:rFonts w:ascii="Cambria Math" w:hAnsi="Cambria Math" w:cs="Times New Roman"/>
              <w:color w:val="FF0000"/>
              <w:spacing w:val="-1"/>
              <w:sz w:val="20"/>
              <w:szCs w:val="20"/>
              <w:u w:val="none"/>
              <w:lang w:val="en-AU"/>
            </w:rPr>
            <m:t>10x=10.121212…..</m:t>
          </m:r>
        </m:oMath>
      </m:oMathPara>
    </w:p>
    <w:p w:rsidR="009A478E" w:rsidRPr="009A478E" w:rsidRDefault="009A478E" w:rsidP="009A478E">
      <w:pPr>
        <w:pStyle w:val="Spaces"/>
        <w:spacing w:before="60"/>
        <w:rPr>
          <w:rFonts w:ascii="Minion Pro" w:hAnsi="Minion Pro" w:cs="Times New Roman"/>
          <w:b w:val="0"/>
          <w:color w:val="FF0000"/>
          <w:spacing w:val="-1"/>
          <w:sz w:val="20"/>
          <w:szCs w:val="20"/>
          <w:u w:val="none"/>
          <w:lang w:val="en-AU"/>
        </w:rPr>
      </w:pPr>
      <m:oMathPara>
        <m:oMath>
          <m:r>
            <m:rPr>
              <m:sty m:val="bi"/>
            </m:rPr>
            <w:rPr>
              <w:rFonts w:ascii="Cambria Math" w:hAnsi="Cambria Math" w:cs="Times New Roman"/>
              <w:color w:val="FF0000"/>
              <w:spacing w:val="-1"/>
              <w:sz w:val="20"/>
              <w:szCs w:val="20"/>
              <w:u w:val="none"/>
              <w:lang w:val="en-AU"/>
            </w:rPr>
            <m:t>1000x=1012.121212…</m:t>
          </m:r>
        </m:oMath>
      </m:oMathPara>
    </w:p>
    <w:p w:rsidR="009A478E" w:rsidRPr="009A478E" w:rsidRDefault="009A478E" w:rsidP="009A478E">
      <w:pPr>
        <w:pStyle w:val="Spaces"/>
        <w:spacing w:before="60"/>
        <w:rPr>
          <w:rFonts w:ascii="Minion Pro" w:hAnsi="Minion Pro" w:cs="Times New Roman"/>
          <w:b w:val="0"/>
          <w:color w:val="FF0000"/>
          <w:spacing w:val="-1"/>
          <w:sz w:val="20"/>
          <w:szCs w:val="20"/>
          <w:u w:val="none"/>
          <w:lang w:val="en-AU"/>
        </w:rPr>
      </w:pPr>
      <m:oMathPara>
        <m:oMath>
          <m:r>
            <m:rPr>
              <m:sty m:val="bi"/>
            </m:rPr>
            <w:rPr>
              <w:rFonts w:ascii="Cambria Math" w:hAnsi="Cambria Math" w:cs="Times New Roman"/>
              <w:color w:val="FF0000"/>
              <w:spacing w:val="-1"/>
              <w:sz w:val="20"/>
              <w:szCs w:val="20"/>
              <w:u w:val="none"/>
              <w:lang w:val="en-AU"/>
            </w:rPr>
            <m:t>∴990x=1002</m:t>
          </m:r>
        </m:oMath>
      </m:oMathPara>
    </w:p>
    <w:p w:rsidR="009A478E" w:rsidRPr="009A478E" w:rsidRDefault="009A478E" w:rsidP="009A478E">
      <w:pPr>
        <w:pStyle w:val="Spaces"/>
        <w:spacing w:before="60"/>
        <w:rPr>
          <w:rFonts w:ascii="Minion Pro" w:hAnsi="Minion Pro" w:cs="Times New Roman"/>
          <w:b w:val="0"/>
          <w:color w:val="FF0000"/>
          <w:spacing w:val="-1"/>
          <w:sz w:val="20"/>
          <w:szCs w:val="20"/>
          <w:u w:val="none"/>
          <w:lang w:val="en-AU"/>
        </w:rPr>
      </w:pPr>
      <m:oMathPara>
        <m:oMath>
          <m:r>
            <m:rPr>
              <m:sty m:val="bi"/>
            </m:rPr>
            <w:rPr>
              <w:rFonts w:ascii="Cambria Math" w:hAnsi="Cambria Math" w:cs="Times New Roman"/>
              <w:color w:val="FF0000"/>
              <w:spacing w:val="-1"/>
              <w:sz w:val="20"/>
              <w:szCs w:val="20"/>
              <w:u w:val="none"/>
              <w:lang w:val="en-AU"/>
            </w:rPr>
            <m:t>∴x=</m:t>
          </m:r>
          <m:f>
            <m:fPr>
              <m:ctrlPr>
                <w:rPr>
                  <w:rFonts w:ascii="Cambria Math" w:hAnsi="Cambria Math" w:cs="Times New Roman"/>
                  <w:b w:val="0"/>
                  <w:i/>
                  <w:color w:val="FF0000"/>
                  <w:spacing w:val="-1"/>
                  <w:sz w:val="20"/>
                  <w:szCs w:val="20"/>
                  <w:u w:val="none"/>
                  <w:lang w:val="en-AU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Times New Roman"/>
                  <w:color w:val="FF0000"/>
                  <w:spacing w:val="-1"/>
                  <w:sz w:val="20"/>
                  <w:szCs w:val="20"/>
                  <w:u w:val="none"/>
                  <w:lang w:val="en-AU"/>
                </w:rPr>
                <m:t>1002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color w:val="FF0000"/>
                  <w:spacing w:val="-1"/>
                  <w:sz w:val="20"/>
                  <w:szCs w:val="20"/>
                  <w:u w:val="none"/>
                  <w:lang w:val="en-AU"/>
                </w:rPr>
                <m:t>990</m:t>
              </m:r>
            </m:den>
          </m:f>
        </m:oMath>
      </m:oMathPara>
    </w:p>
    <w:p w:rsidR="00872175" w:rsidRPr="009A478E" w:rsidRDefault="009A478E" w:rsidP="009A478E">
      <w:pPr>
        <w:pStyle w:val="Spaces"/>
        <w:spacing w:before="60"/>
        <w:rPr>
          <w:rStyle w:val="i-notetoDTOcharacter"/>
          <w:rFonts w:ascii="MinionPro-Regular" w:hAnsi="MinionPro-Regular" w:cs="MinionPro-Regular"/>
        </w:rPr>
      </w:pPr>
      <m:oMathPara>
        <m:oMath>
          <m:r>
            <m:rPr>
              <m:sty m:val="bi"/>
            </m:rPr>
            <w:rPr>
              <w:rFonts w:ascii="Cambria Math" w:hAnsi="Cambria Math" w:cs="Times New Roman"/>
              <w:color w:val="FF0000"/>
              <w:spacing w:val="-1"/>
              <w:sz w:val="20"/>
              <w:szCs w:val="20"/>
              <w:u w:val="none"/>
              <w:lang w:val="en-AU"/>
            </w:rPr>
            <m:t>x=</m:t>
          </m:r>
          <m:f>
            <m:fPr>
              <m:ctrlPr>
                <w:rPr>
                  <w:rFonts w:ascii="Cambria Math" w:hAnsi="Cambria Math" w:cs="Times New Roman"/>
                  <w:b w:val="0"/>
                  <w:i/>
                  <w:color w:val="FF0000"/>
                  <w:spacing w:val="-1"/>
                  <w:sz w:val="20"/>
                  <w:szCs w:val="20"/>
                  <w:u w:val="none"/>
                  <w:lang w:val="en-AU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Times New Roman"/>
                  <w:color w:val="FF0000"/>
                  <w:spacing w:val="-1"/>
                  <w:sz w:val="20"/>
                  <w:szCs w:val="20"/>
                  <w:u w:val="none"/>
                  <w:lang w:val="en-AU"/>
                </w:rPr>
                <m:t>167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color w:val="FF0000"/>
                  <w:spacing w:val="-1"/>
                  <w:sz w:val="20"/>
                  <w:szCs w:val="20"/>
                  <w:u w:val="none"/>
                  <w:lang w:val="en-AU"/>
                </w:rPr>
                <m:t>165</m:t>
              </m:r>
            </m:den>
          </m:f>
        </m:oMath>
      </m:oMathPara>
    </w:p>
    <w:p w:rsidR="00323B53" w:rsidRDefault="00323B53" w:rsidP="00323B53">
      <w:pPr>
        <w:pStyle w:val="Spaces"/>
        <w:spacing w:before="60"/>
        <w:ind w:left="284" w:hanging="284"/>
        <w:rPr>
          <w:rStyle w:val="i-notetoDTOcharacter"/>
          <w:rFonts w:ascii="MinionPro-Regular" w:hAnsi="MinionPro-Regular" w:cs="MinionPro-Regular"/>
        </w:rPr>
      </w:pPr>
    </w:p>
    <w:p w:rsidR="00323B53" w:rsidRPr="00BF3368" w:rsidRDefault="00323B53" w:rsidP="00323B53">
      <w:pPr>
        <w:pStyle w:val="NL"/>
        <w:tabs>
          <w:tab w:val="clear" w:pos="120"/>
          <w:tab w:val="clear" w:pos="380"/>
        </w:tabs>
        <w:spacing w:before="120"/>
        <w:ind w:left="8364" w:hanging="8364"/>
        <w:rPr>
          <w:rStyle w:val="NLLLNUM"/>
          <w:rFonts w:eastAsiaTheme="majorEastAsia"/>
        </w:rPr>
      </w:pPr>
      <w:r>
        <w:tab/>
        <w:t xml:space="preserve">  </w:t>
      </w:r>
      <w:r w:rsidRPr="00BF3368">
        <w:rPr>
          <w:rStyle w:val="NLLLNUM"/>
          <w:rFonts w:eastAsiaTheme="majorEastAsia"/>
        </w:rPr>
        <w:t>[3 marks]</w:t>
      </w:r>
    </w:p>
    <w:p w:rsidR="00323B53" w:rsidRPr="00BF3368" w:rsidRDefault="00323B53" w:rsidP="00323B53">
      <w:pPr>
        <w:pStyle w:val="NL"/>
        <w:tabs>
          <w:tab w:val="clear" w:pos="120"/>
          <w:tab w:val="clear" w:pos="380"/>
        </w:tabs>
        <w:ind w:left="8364" w:hanging="8364"/>
        <w:rPr>
          <w:rStyle w:val="NLLLNUM"/>
          <w:rFonts w:eastAsiaTheme="majorEastAsia"/>
        </w:rPr>
      </w:pPr>
      <w:r>
        <w:rPr>
          <w:rStyle w:val="i-listbold"/>
        </w:rPr>
        <w:lastRenderedPageBreak/>
        <w:tab/>
      </w:r>
    </w:p>
    <w:p w:rsidR="00323B53" w:rsidRDefault="00872175" w:rsidP="00323B53">
      <w:pPr>
        <w:pStyle w:val="NL"/>
      </w:pPr>
      <w:r>
        <w:rPr>
          <w:rStyle w:val="NLLLNUM"/>
          <w:rFonts w:eastAsiaTheme="majorEastAsia"/>
        </w:rPr>
        <w:t>10</w:t>
      </w:r>
      <w:r w:rsidR="00323B53">
        <w:tab/>
        <w:t>Use a proof by contraposition to show that if 5</w:t>
      </w:r>
      <w:r w:rsidR="00323B53" w:rsidRPr="006D1EC7">
        <w:rPr>
          <w:rStyle w:val="i-listitalic"/>
        </w:rPr>
        <w:t>n</w:t>
      </w:r>
      <w:r w:rsidR="00323B53">
        <w:t xml:space="preserve"> </w:t>
      </w:r>
      <w:r w:rsidR="00323B53">
        <w:rPr>
          <w:rStyle w:val="MATH-1"/>
        </w:rPr>
        <w:sym w:font="Symbol" w:char="F02B"/>
      </w:r>
      <w:r w:rsidR="00323B53">
        <w:t xml:space="preserve"> 1 is odd, then </w:t>
      </w:r>
      <w:r w:rsidR="00323B53" w:rsidRPr="006D1EC7">
        <w:rPr>
          <w:rStyle w:val="i-listitalic"/>
        </w:rPr>
        <w:t>n</w:t>
      </w:r>
      <w:r w:rsidR="00323B53">
        <w:t xml:space="preserve"> is even, where </w:t>
      </w:r>
      <w:r w:rsidR="00323B53" w:rsidRPr="006D1EC7">
        <w:rPr>
          <w:rStyle w:val="i-listitalic"/>
        </w:rPr>
        <w:t>n</w:t>
      </w:r>
      <w:r w:rsidR="00323B53" w:rsidRPr="006D1EC7">
        <w:t xml:space="preserve"> </w:t>
      </w:r>
      <w:r w:rsidR="00323B53">
        <w:rPr>
          <w:rFonts w:ascii="MathematicalPiLTStd-5" w:hAnsi="MathematicalPiLTStd-5" w:cs="MathematicalPiLTStd-5"/>
        </w:rPr>
        <w:sym w:font="Symbol" w:char="F0CE"/>
      </w:r>
      <w:r w:rsidR="00323B53">
        <w:t xml:space="preserve"> </w:t>
      </w:r>
      <w:r w:rsidR="00323B53">
        <w:rPr>
          <w:rStyle w:val="i-listitalic"/>
          <w:rFonts w:ascii="MinionPro-BoldIt" w:hAnsi="MinionPro-BoldIt" w:cs="MinionPro-BoldIt"/>
          <w:b/>
          <w:bCs/>
        </w:rPr>
        <w:sym w:font="Symbol" w:char="F05A"/>
      </w:r>
      <w:r w:rsidR="00323B53">
        <w:t>.</w:t>
      </w:r>
    </w:p>
    <w:p w:rsidR="00323B53" w:rsidRDefault="00323B53" w:rsidP="00323B53">
      <w:pPr>
        <w:pStyle w:val="Spaces"/>
        <w:rPr>
          <w:rStyle w:val="i-notetoDTOcharacter"/>
          <w:rFonts w:ascii="MinionPro-Regular" w:hAnsi="MinionPro-Regular" w:cs="MinionPro-Regular"/>
        </w:rPr>
      </w:pPr>
    </w:p>
    <w:p w:rsidR="0065190D" w:rsidRPr="0010761E" w:rsidRDefault="0065190D" w:rsidP="00323B53">
      <w:pPr>
        <w:pStyle w:val="Spaces"/>
        <w:rPr>
          <w:rFonts w:ascii="Minion Pro" w:hAnsi="Minion Pro" w:cs="Times New Roman"/>
          <w:b w:val="0"/>
          <w:color w:val="FF0000"/>
          <w:sz w:val="20"/>
          <w:szCs w:val="20"/>
          <w:u w:val="none"/>
          <w:lang w:val="en-AU"/>
        </w:rPr>
      </w:pPr>
      <w:r w:rsidRPr="0010761E">
        <w:rPr>
          <w:rFonts w:ascii="Minion Pro" w:hAnsi="Minion Pro" w:cs="Times New Roman"/>
          <w:b w:val="0"/>
          <w:color w:val="FF0000"/>
          <w:sz w:val="20"/>
          <w:szCs w:val="20"/>
          <w:u w:val="none"/>
          <w:lang w:val="en-AU"/>
        </w:rPr>
        <w:t xml:space="preserve">RTP:  5n+1 odd </w:t>
      </w:r>
      <m:oMath>
        <m:r>
          <m:rPr>
            <m:sty m:val="b"/>
          </m:rPr>
          <w:rPr>
            <w:rFonts w:ascii="Cambria Math" w:hAnsi="Cambria Math" w:cs="Times New Roman"/>
            <w:color w:val="FF0000"/>
            <w:sz w:val="20"/>
            <w:szCs w:val="20"/>
            <w:u w:val="none"/>
            <w:lang w:val="en-AU"/>
          </w:rPr>
          <m:t>⟹</m:t>
        </m:r>
      </m:oMath>
      <w:r w:rsidRPr="0010761E">
        <w:rPr>
          <w:rFonts w:ascii="Minion Pro" w:hAnsi="Minion Pro" w:cs="Times New Roman"/>
          <w:b w:val="0"/>
          <w:color w:val="FF0000"/>
          <w:sz w:val="20"/>
          <w:szCs w:val="20"/>
          <w:u w:val="none"/>
          <w:lang w:val="en-AU"/>
        </w:rPr>
        <w:t xml:space="preserve"> n is even, n</w:t>
      </w:r>
      <m:oMath>
        <m:r>
          <m:rPr>
            <m:scr m:val="double-struck"/>
            <m:sty m:val="b"/>
          </m:rPr>
          <w:rPr>
            <w:rFonts w:ascii="Cambria Math" w:hAnsi="Cambria Math" w:cs="Times New Roman"/>
            <w:color w:val="FF0000"/>
            <w:sz w:val="20"/>
            <w:szCs w:val="20"/>
            <w:u w:val="none"/>
            <w:lang w:val="en-AU"/>
          </w:rPr>
          <m:t>∈Z</m:t>
        </m:r>
      </m:oMath>
    </w:p>
    <w:p w:rsidR="0065190D" w:rsidRPr="0010761E" w:rsidRDefault="0065190D" w:rsidP="0065190D">
      <w:pPr>
        <w:pStyle w:val="i-answersacross"/>
        <w:tabs>
          <w:tab w:val="left" w:pos="260"/>
          <w:tab w:val="left" w:pos="8505"/>
        </w:tabs>
        <w:spacing w:before="60"/>
        <w:rPr>
          <w:color w:val="FF0000"/>
        </w:rPr>
      </w:pPr>
      <w:r w:rsidRPr="0010761E">
        <w:rPr>
          <w:color w:val="FF0000"/>
        </w:rPr>
        <w:t xml:space="preserve">Proof:  Consider the contrapositive statement:  </w:t>
      </w:r>
      <w:r w:rsidRPr="0010761E">
        <w:rPr>
          <w:color w:val="FF0000"/>
          <w:szCs w:val="20"/>
          <w:lang w:eastAsia="en-US"/>
        </w:rPr>
        <w:t>n is odd, n</w:t>
      </w:r>
      <m:oMath>
        <m:r>
          <m:rPr>
            <m:scr m:val="double-struck"/>
            <m:sty m:val="p"/>
          </m:rPr>
          <w:rPr>
            <w:rFonts w:ascii="Cambria Math" w:hAnsi="Cambria Math"/>
            <w:color w:val="FF0000"/>
            <w:szCs w:val="20"/>
          </w:rPr>
          <m:t>∈Z⟹</m:t>
        </m:r>
      </m:oMath>
      <w:r w:rsidRPr="0010761E">
        <w:rPr>
          <w:color w:val="FF0000"/>
          <w:szCs w:val="20"/>
          <w:lang w:eastAsia="en-US"/>
        </w:rPr>
        <w:t xml:space="preserve">5n+1 </w:t>
      </w:r>
      <w:r w:rsidR="00BC52B0" w:rsidRPr="0010761E">
        <w:rPr>
          <w:color w:val="FF0000"/>
          <w:szCs w:val="20"/>
          <w:lang w:eastAsia="en-US"/>
        </w:rPr>
        <w:t>even</w:t>
      </w:r>
      <w:r w:rsidRPr="0010761E">
        <w:rPr>
          <w:rStyle w:val="i-listbold"/>
          <w:color w:val="FF0000"/>
        </w:rPr>
        <w:tab/>
        <w:t xml:space="preserve"> </w:t>
      </w:r>
      <w:r w:rsidRPr="0010761E">
        <w:rPr>
          <w:rStyle w:val="NLLLNUM"/>
          <w:color w:val="FF0000"/>
        </w:rPr>
        <w:t>[1 mark]</w:t>
      </w:r>
    </w:p>
    <w:p w:rsidR="0065190D" w:rsidRPr="0010761E" w:rsidRDefault="00BC52B0" w:rsidP="0065190D">
      <w:pPr>
        <w:pStyle w:val="NL"/>
        <w:spacing w:before="60"/>
        <w:rPr>
          <w:color w:val="FF0000"/>
        </w:rPr>
      </w:pPr>
      <w:r w:rsidRPr="0010761E">
        <w:rPr>
          <w:noProof/>
          <w:color w:val="FF0000"/>
          <w:lang w:eastAsia="en-A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1AFE56E" wp14:editId="2401604A">
                <wp:simplePos x="0" y="0"/>
                <wp:positionH relativeFrom="column">
                  <wp:posOffset>3191510</wp:posOffset>
                </wp:positionH>
                <wp:positionV relativeFrom="paragraph">
                  <wp:posOffset>77258</wp:posOffset>
                </wp:positionV>
                <wp:extent cx="469900" cy="1206500"/>
                <wp:effectExtent l="0" t="0" r="25400" b="12700"/>
                <wp:wrapNone/>
                <wp:docPr id="2" name="Right Brac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120650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D0F769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2" o:spid="_x0000_s1026" type="#_x0000_t88" style="position:absolute;margin-left:251.3pt;margin-top:6.1pt;width:37pt;height:9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" adj="701" strokecolor="#4579b8 [3044]"/>
            </w:pict>
          </mc:Fallback>
        </mc:AlternateContent>
      </w:r>
      <w:r w:rsidRPr="0010761E">
        <w:rPr>
          <w:color w:val="FF0000"/>
        </w:rPr>
        <w:t xml:space="preserve">If </w:t>
      </w:r>
      <w:r w:rsidR="0065190D" w:rsidRPr="0010761E">
        <w:rPr>
          <w:color w:val="FF0000"/>
        </w:rPr>
        <w:t>n is odd, n</w:t>
      </w:r>
      <m:oMath>
        <m:r>
          <m:rPr>
            <m:scr m:val="double-struck"/>
            <m:sty m:val="p"/>
          </m:rPr>
          <w:rPr>
            <w:rFonts w:ascii="Cambria Math" w:hAnsi="Cambria Math"/>
            <w:color w:val="FF0000"/>
          </w:rPr>
          <m:t>∈Z</m:t>
        </m:r>
      </m:oMath>
      <w:r w:rsidR="0065190D" w:rsidRPr="0010761E">
        <w:rPr>
          <w:color w:val="FF0000"/>
        </w:rPr>
        <w:tab/>
        <w:t xml:space="preserve">   </w:t>
      </w:r>
    </w:p>
    <w:p w:rsidR="0065190D" w:rsidRPr="0010761E" w:rsidRDefault="0065190D" w:rsidP="0065190D">
      <w:pPr>
        <w:pStyle w:val="NL"/>
        <w:spacing w:before="60"/>
        <w:rPr>
          <w:rStyle w:val="i-listbold"/>
          <w:color w:val="FF0000"/>
        </w:rPr>
      </w:pPr>
      <w:r w:rsidRPr="0010761E">
        <w:rPr>
          <w:color w:val="FF0000"/>
        </w:rPr>
        <w:t xml:space="preserve">Then </w:t>
      </w:r>
      <w:r w:rsidRPr="0010761E">
        <w:rPr>
          <w:rStyle w:val="i-listitalic"/>
          <w:color w:val="FF0000"/>
        </w:rPr>
        <w:t>n</w:t>
      </w:r>
      <w:r w:rsidRPr="0010761E">
        <w:rPr>
          <w:color w:val="FF0000"/>
        </w:rPr>
        <w:t xml:space="preserve"> </w:t>
      </w:r>
      <w:r w:rsidRPr="0010761E">
        <w:rPr>
          <w:rStyle w:val="MATH-1"/>
          <w:color w:val="FF0000"/>
        </w:rPr>
        <w:sym w:font="Symbol" w:char="F03D"/>
      </w:r>
      <w:r w:rsidRPr="0010761E">
        <w:rPr>
          <w:color w:val="FF0000"/>
        </w:rPr>
        <w:t xml:space="preserve"> 2</w:t>
      </w:r>
      <w:r w:rsidRPr="0010761E">
        <w:rPr>
          <w:rStyle w:val="i-listitalic"/>
          <w:color w:val="FF0000"/>
        </w:rPr>
        <w:t>k</w:t>
      </w:r>
      <w:r w:rsidRPr="0010761E">
        <w:rPr>
          <w:color w:val="FF0000"/>
        </w:rPr>
        <w:t xml:space="preserve"> </w:t>
      </w:r>
      <w:r w:rsidRPr="0010761E">
        <w:rPr>
          <w:rStyle w:val="MATH-1"/>
          <w:color w:val="FF0000"/>
        </w:rPr>
        <w:sym w:font="Symbol" w:char="F02B"/>
      </w:r>
      <w:r w:rsidRPr="0010761E">
        <w:rPr>
          <w:color w:val="FF0000"/>
        </w:rPr>
        <w:t xml:space="preserve"> 1 for some </w:t>
      </w:r>
      <w:r w:rsidRPr="0010761E">
        <w:rPr>
          <w:rStyle w:val="i-listitalic"/>
          <w:color w:val="FF0000"/>
        </w:rPr>
        <w:t>k</w:t>
      </w:r>
      <w:r w:rsidRPr="0010761E">
        <w:rPr>
          <w:color w:val="FF0000"/>
        </w:rPr>
        <w:t xml:space="preserve"> </w:t>
      </w:r>
      <w:r w:rsidRPr="0010761E">
        <w:rPr>
          <w:rFonts w:ascii="MathematicalPiLTStd-5" w:hAnsi="MathematicalPiLTStd-5" w:cs="MathematicalPiLTStd-5"/>
          <w:color w:val="FF0000"/>
        </w:rPr>
        <w:sym w:font="Symbol" w:char="F0CE"/>
      </w:r>
      <w:r w:rsidRPr="0010761E">
        <w:rPr>
          <w:color w:val="FF0000"/>
        </w:rPr>
        <w:t xml:space="preserve"> </w:t>
      </w:r>
      <w:r w:rsidRPr="0010761E">
        <w:rPr>
          <w:rStyle w:val="i-listitalic"/>
          <w:color w:val="FF0000"/>
        </w:rPr>
        <w:t>Z</w:t>
      </w:r>
      <w:r w:rsidRPr="0010761E">
        <w:rPr>
          <w:color w:val="FF0000"/>
        </w:rPr>
        <w:t>.</w:t>
      </w:r>
    </w:p>
    <w:p w:rsidR="0065190D" w:rsidRPr="0010761E" w:rsidRDefault="0065190D" w:rsidP="0065190D">
      <w:pPr>
        <w:pStyle w:val="i-answersacross"/>
        <w:tabs>
          <w:tab w:val="left" w:pos="260"/>
          <w:tab w:val="left" w:pos="8505"/>
        </w:tabs>
        <w:spacing w:before="60"/>
        <w:rPr>
          <w:color w:val="FF0000"/>
        </w:rPr>
      </w:pPr>
      <w:r w:rsidRPr="0010761E">
        <w:rPr>
          <w:color w:val="FF0000"/>
        </w:rPr>
        <w:tab/>
      </w:r>
      <m:oMath>
        <m:r>
          <w:rPr>
            <w:rFonts w:ascii="Cambria Math" w:hAnsi="Cambria Math"/>
            <w:color w:val="FF0000"/>
          </w:rPr>
          <m:t>∴</m:t>
        </m:r>
      </m:oMath>
      <w:r w:rsidRPr="0010761E">
        <w:rPr>
          <w:color w:val="FF0000"/>
        </w:rPr>
        <w:t xml:space="preserve"> 5</w:t>
      </w:r>
      <w:r w:rsidRPr="0010761E">
        <w:rPr>
          <w:rStyle w:val="i-listitalic"/>
          <w:color w:val="FF0000"/>
        </w:rPr>
        <w:t>n</w:t>
      </w:r>
      <w:r w:rsidRPr="0010761E">
        <w:rPr>
          <w:color w:val="FF0000"/>
        </w:rPr>
        <w:t xml:space="preserve"> </w:t>
      </w:r>
      <w:r w:rsidRPr="0010761E">
        <w:rPr>
          <w:rStyle w:val="MATH-1"/>
          <w:color w:val="FF0000"/>
        </w:rPr>
        <w:sym w:font="Symbol" w:char="F02B"/>
      </w:r>
      <w:r w:rsidRPr="0010761E">
        <w:rPr>
          <w:color w:val="FF0000"/>
        </w:rPr>
        <w:t xml:space="preserve"> 1 </w:t>
      </w:r>
      <w:r w:rsidRPr="0010761E">
        <w:rPr>
          <w:rStyle w:val="MATH-1"/>
          <w:color w:val="FF0000"/>
        </w:rPr>
        <w:sym w:font="Symbol" w:char="F03D"/>
      </w:r>
      <w:r w:rsidRPr="0010761E">
        <w:rPr>
          <w:color w:val="FF0000"/>
        </w:rPr>
        <w:t xml:space="preserve"> 5(2</w:t>
      </w:r>
      <w:r w:rsidRPr="0010761E">
        <w:rPr>
          <w:rStyle w:val="i-listitalic"/>
          <w:color w:val="FF0000"/>
        </w:rPr>
        <w:t>k</w:t>
      </w:r>
      <w:r w:rsidRPr="0010761E">
        <w:rPr>
          <w:color w:val="FF0000"/>
        </w:rPr>
        <w:t xml:space="preserve"> </w:t>
      </w:r>
      <w:r w:rsidRPr="0010761E">
        <w:rPr>
          <w:rStyle w:val="MATH-1"/>
          <w:color w:val="FF0000"/>
        </w:rPr>
        <w:sym w:font="Symbol" w:char="F02B"/>
      </w:r>
      <w:r w:rsidRPr="0010761E">
        <w:rPr>
          <w:color w:val="FF0000"/>
        </w:rPr>
        <w:t xml:space="preserve"> 1) </w:t>
      </w:r>
      <w:r w:rsidRPr="0010761E">
        <w:rPr>
          <w:rStyle w:val="MATH-1"/>
          <w:color w:val="FF0000"/>
        </w:rPr>
        <w:sym w:font="Symbol" w:char="F02B"/>
      </w:r>
      <w:r w:rsidRPr="0010761E">
        <w:rPr>
          <w:color w:val="FF0000"/>
        </w:rPr>
        <w:t xml:space="preserve"> 1 </w:t>
      </w:r>
    </w:p>
    <w:p w:rsidR="0065190D" w:rsidRPr="0010761E" w:rsidRDefault="0065190D" w:rsidP="0065190D">
      <w:pPr>
        <w:pStyle w:val="i-answersacross"/>
        <w:tabs>
          <w:tab w:val="left" w:pos="260"/>
          <w:tab w:val="left" w:pos="8505"/>
        </w:tabs>
        <w:spacing w:before="60"/>
        <w:rPr>
          <w:color w:val="FF0000"/>
        </w:rPr>
      </w:pPr>
      <w:r w:rsidRPr="0010761E">
        <w:rPr>
          <w:color w:val="FF0000"/>
        </w:rPr>
        <w:t xml:space="preserve">                     </w:t>
      </w:r>
      <w:r w:rsidRPr="0010761E">
        <w:rPr>
          <w:rStyle w:val="MATH-1"/>
          <w:color w:val="FF0000"/>
        </w:rPr>
        <w:sym w:font="Symbol" w:char="F03D"/>
      </w:r>
      <w:r w:rsidRPr="0010761E">
        <w:rPr>
          <w:color w:val="FF0000"/>
        </w:rPr>
        <w:t xml:space="preserve"> 10</w:t>
      </w:r>
      <w:r w:rsidRPr="0010761E">
        <w:rPr>
          <w:rStyle w:val="i-listitalic"/>
          <w:color w:val="FF0000"/>
        </w:rPr>
        <w:t>k</w:t>
      </w:r>
      <w:r w:rsidRPr="0010761E">
        <w:rPr>
          <w:color w:val="FF0000"/>
        </w:rPr>
        <w:t xml:space="preserve"> </w:t>
      </w:r>
      <w:r w:rsidRPr="0010761E">
        <w:rPr>
          <w:rStyle w:val="MATH-1"/>
          <w:color w:val="FF0000"/>
        </w:rPr>
        <w:sym w:font="Symbol" w:char="F02B"/>
      </w:r>
      <w:r w:rsidRPr="0010761E">
        <w:rPr>
          <w:color w:val="FF0000"/>
        </w:rPr>
        <w:t xml:space="preserve"> 5 </w:t>
      </w:r>
      <w:r w:rsidRPr="0010761E">
        <w:rPr>
          <w:rStyle w:val="MATH-1"/>
          <w:color w:val="FF0000"/>
        </w:rPr>
        <w:sym w:font="Symbol" w:char="F02B"/>
      </w:r>
      <w:r w:rsidRPr="0010761E">
        <w:rPr>
          <w:color w:val="FF0000"/>
        </w:rPr>
        <w:t xml:space="preserve"> 1 </w:t>
      </w:r>
      <w:r w:rsidR="00BC52B0" w:rsidRPr="0010761E">
        <w:rPr>
          <w:color w:val="FF0000"/>
        </w:rPr>
        <w:t xml:space="preserve">                                                                                    </w:t>
      </w:r>
      <w:r w:rsidRPr="0010761E">
        <w:rPr>
          <w:color w:val="FF0000"/>
        </w:rPr>
        <w:t xml:space="preserve"> </w:t>
      </w:r>
      <w:r w:rsidR="00BC52B0" w:rsidRPr="0010761E">
        <w:rPr>
          <w:rStyle w:val="NLLLNUM"/>
          <w:color w:val="FF0000"/>
        </w:rPr>
        <w:t>[2 marks]</w:t>
      </w:r>
    </w:p>
    <w:p w:rsidR="0065190D" w:rsidRPr="0010761E" w:rsidRDefault="0065190D" w:rsidP="0065190D">
      <w:pPr>
        <w:pStyle w:val="i-answersacross"/>
        <w:tabs>
          <w:tab w:val="left" w:pos="260"/>
          <w:tab w:val="left" w:pos="8505"/>
        </w:tabs>
        <w:spacing w:before="60"/>
        <w:rPr>
          <w:color w:val="FF0000"/>
        </w:rPr>
      </w:pPr>
      <w:r w:rsidRPr="0010761E">
        <w:rPr>
          <w:color w:val="FF0000"/>
        </w:rPr>
        <w:t xml:space="preserve">                     </w:t>
      </w:r>
      <w:r w:rsidRPr="0010761E">
        <w:rPr>
          <w:rStyle w:val="MATH-1"/>
          <w:color w:val="FF0000"/>
        </w:rPr>
        <w:sym w:font="Symbol" w:char="F03D"/>
      </w:r>
      <w:r w:rsidRPr="0010761E">
        <w:rPr>
          <w:color w:val="FF0000"/>
        </w:rPr>
        <w:t xml:space="preserve"> 10</w:t>
      </w:r>
      <w:r w:rsidRPr="0010761E">
        <w:rPr>
          <w:rStyle w:val="i-listitalic"/>
          <w:color w:val="FF0000"/>
        </w:rPr>
        <w:t>k</w:t>
      </w:r>
      <w:r w:rsidRPr="0010761E">
        <w:rPr>
          <w:color w:val="FF0000"/>
        </w:rPr>
        <w:t xml:space="preserve"> </w:t>
      </w:r>
      <w:r w:rsidRPr="0010761E">
        <w:rPr>
          <w:rStyle w:val="MATH-1"/>
          <w:color w:val="FF0000"/>
        </w:rPr>
        <w:sym w:font="Symbol" w:char="F02B"/>
      </w:r>
      <w:r w:rsidRPr="0010761E">
        <w:rPr>
          <w:color w:val="FF0000"/>
        </w:rPr>
        <w:t xml:space="preserve"> 6 </w:t>
      </w:r>
    </w:p>
    <w:p w:rsidR="00BC52B0" w:rsidRPr="0010761E" w:rsidRDefault="0065190D" w:rsidP="0065190D">
      <w:pPr>
        <w:pStyle w:val="i-answersacross"/>
        <w:tabs>
          <w:tab w:val="left" w:pos="260"/>
          <w:tab w:val="left" w:pos="8505"/>
        </w:tabs>
        <w:spacing w:before="60"/>
        <w:rPr>
          <w:color w:val="FF0000"/>
        </w:rPr>
      </w:pPr>
      <w:r w:rsidRPr="0010761E">
        <w:rPr>
          <w:color w:val="FF0000"/>
        </w:rPr>
        <w:t xml:space="preserve">                     </w:t>
      </w:r>
      <w:r w:rsidRPr="0010761E">
        <w:rPr>
          <w:rStyle w:val="MATH-1"/>
          <w:color w:val="FF0000"/>
        </w:rPr>
        <w:sym w:font="Symbol" w:char="F03D"/>
      </w:r>
      <w:r w:rsidRPr="0010761E">
        <w:rPr>
          <w:color w:val="FF0000"/>
        </w:rPr>
        <w:t xml:space="preserve"> 2(5</w:t>
      </w:r>
      <w:r w:rsidRPr="0010761E">
        <w:rPr>
          <w:rStyle w:val="i-listitalic"/>
          <w:color w:val="FF0000"/>
        </w:rPr>
        <w:t>k</w:t>
      </w:r>
      <w:r w:rsidRPr="0010761E">
        <w:rPr>
          <w:color w:val="FF0000"/>
        </w:rPr>
        <w:t xml:space="preserve"> </w:t>
      </w:r>
      <w:r w:rsidRPr="0010761E">
        <w:rPr>
          <w:rStyle w:val="MATH-1"/>
          <w:color w:val="FF0000"/>
        </w:rPr>
        <w:sym w:font="Symbol" w:char="F02B"/>
      </w:r>
      <w:r w:rsidRPr="0010761E">
        <w:rPr>
          <w:color w:val="FF0000"/>
        </w:rPr>
        <w:t xml:space="preserve"> 3), </w:t>
      </w:r>
      <w:r w:rsidR="00BC52B0" w:rsidRPr="0010761E">
        <w:rPr>
          <w:color w:val="FF0000"/>
        </w:rPr>
        <w:t xml:space="preserve">which is even, </w:t>
      </w:r>
      <w:r w:rsidRPr="0010761E">
        <w:rPr>
          <w:color w:val="FF0000"/>
        </w:rPr>
        <w:t>so 5</w:t>
      </w:r>
      <w:r w:rsidRPr="0010761E">
        <w:rPr>
          <w:rStyle w:val="i-listitalic"/>
          <w:color w:val="FF0000"/>
        </w:rPr>
        <w:t>n</w:t>
      </w:r>
      <w:r w:rsidRPr="0010761E">
        <w:rPr>
          <w:color w:val="FF0000"/>
        </w:rPr>
        <w:t xml:space="preserve"> </w:t>
      </w:r>
      <w:r w:rsidRPr="0010761E">
        <w:rPr>
          <w:rStyle w:val="MATH-1"/>
          <w:color w:val="FF0000"/>
        </w:rPr>
        <w:sym w:font="Symbol" w:char="F02B"/>
      </w:r>
      <w:r w:rsidRPr="0010761E">
        <w:rPr>
          <w:color w:val="FF0000"/>
        </w:rPr>
        <w:t xml:space="preserve"> 1  is even.</w:t>
      </w:r>
    </w:p>
    <w:p w:rsidR="0065190D" w:rsidRPr="0010761E" w:rsidRDefault="00BC52B0" w:rsidP="0065190D">
      <w:pPr>
        <w:pStyle w:val="i-answersacross"/>
        <w:tabs>
          <w:tab w:val="left" w:pos="260"/>
          <w:tab w:val="left" w:pos="8505"/>
        </w:tabs>
        <w:spacing w:before="60"/>
        <w:rPr>
          <w:rStyle w:val="i-listbold"/>
          <w:color w:val="FF0000"/>
        </w:rPr>
      </w:pPr>
      <w:r w:rsidRPr="0010761E">
        <w:rPr>
          <w:color w:val="FF0000"/>
        </w:rPr>
        <w:t>Therefore the contraposition statement is true.</w:t>
      </w:r>
      <w:r w:rsidR="0065190D" w:rsidRPr="0010761E">
        <w:rPr>
          <w:color w:val="FF0000"/>
        </w:rPr>
        <w:tab/>
        <w:t xml:space="preserve"> </w:t>
      </w:r>
    </w:p>
    <w:p w:rsidR="0065190D" w:rsidRPr="0010761E" w:rsidRDefault="0065190D" w:rsidP="0065190D">
      <w:pPr>
        <w:pStyle w:val="NL"/>
        <w:spacing w:before="60"/>
        <w:rPr>
          <w:rStyle w:val="i-listitalic"/>
          <w:color w:val="FF0000"/>
        </w:rPr>
      </w:pPr>
      <w:r w:rsidRPr="0010761E">
        <w:rPr>
          <w:color w:val="FF0000"/>
        </w:rPr>
        <w:tab/>
        <w:t xml:space="preserve">   Hence by </w:t>
      </w:r>
      <w:proofErr w:type="spellStart"/>
      <w:r w:rsidRPr="0010761E">
        <w:rPr>
          <w:color w:val="FF0000"/>
        </w:rPr>
        <w:t>contrapositon</w:t>
      </w:r>
      <w:proofErr w:type="spellEnd"/>
      <w:r w:rsidRPr="0010761E">
        <w:rPr>
          <w:color w:val="FF0000"/>
        </w:rPr>
        <w:t xml:space="preserve"> if 5</w:t>
      </w:r>
      <w:r w:rsidRPr="0010761E">
        <w:rPr>
          <w:rStyle w:val="i-listitalic"/>
          <w:color w:val="FF0000"/>
        </w:rPr>
        <w:t>n</w:t>
      </w:r>
      <w:r w:rsidRPr="0010761E">
        <w:rPr>
          <w:color w:val="FF0000"/>
        </w:rPr>
        <w:t xml:space="preserve"> </w:t>
      </w:r>
      <w:r w:rsidRPr="0010761E">
        <w:rPr>
          <w:rStyle w:val="MATH-1"/>
          <w:color w:val="FF0000"/>
        </w:rPr>
        <w:sym w:font="Symbol" w:char="F02B"/>
      </w:r>
      <w:r w:rsidRPr="0010761E">
        <w:rPr>
          <w:color w:val="FF0000"/>
        </w:rPr>
        <w:t xml:space="preserve"> 1 is odd, then </w:t>
      </w:r>
      <w:r w:rsidRPr="0010761E">
        <w:rPr>
          <w:rStyle w:val="i-listitalic"/>
          <w:color w:val="FF0000"/>
        </w:rPr>
        <w:t>n</w:t>
      </w:r>
      <w:r w:rsidRPr="0010761E">
        <w:rPr>
          <w:color w:val="FF0000"/>
        </w:rPr>
        <w:t xml:space="preserve"> is even, where </w:t>
      </w:r>
      <w:r w:rsidRPr="0010761E">
        <w:rPr>
          <w:rStyle w:val="i-listitalic"/>
          <w:color w:val="FF0000"/>
        </w:rPr>
        <w:t>n</w:t>
      </w:r>
      <w:r w:rsidRPr="0010761E">
        <w:rPr>
          <w:color w:val="FF0000"/>
        </w:rPr>
        <w:t xml:space="preserve"> </w:t>
      </w:r>
      <w:r w:rsidRPr="0010761E">
        <w:rPr>
          <w:rFonts w:ascii="MathematicalPiLTStd-5" w:hAnsi="MathematicalPiLTStd-5" w:cs="MathematicalPiLTStd-5"/>
          <w:color w:val="FF0000"/>
        </w:rPr>
        <w:sym w:font="Symbol" w:char="F0CE"/>
      </w:r>
      <w:r w:rsidRPr="0010761E">
        <w:rPr>
          <w:color w:val="FF0000"/>
        </w:rPr>
        <w:t xml:space="preserve"> </w:t>
      </w:r>
      <w:r w:rsidRPr="0010761E">
        <w:rPr>
          <w:rStyle w:val="i-listitalic"/>
          <w:color w:val="FF0000"/>
        </w:rPr>
        <w:t>Z</w:t>
      </w:r>
      <w:r w:rsidRPr="0010761E">
        <w:rPr>
          <w:color w:val="FF0000"/>
        </w:rPr>
        <w:t xml:space="preserve">. </w:t>
      </w:r>
      <w:r w:rsidRPr="0010761E">
        <w:rPr>
          <w:rStyle w:val="i-listitalic"/>
          <w:rFonts w:ascii="MinionPro-Bold" w:hAnsi="MinionPro-Bold" w:cs="MinionPro-Bold"/>
          <w:bCs/>
          <w:i w:val="0"/>
          <w:iCs/>
          <w:color w:val="FF0000"/>
        </w:rPr>
        <w:t>QED</w:t>
      </w:r>
      <w:r w:rsidRPr="0010761E">
        <w:rPr>
          <w:rStyle w:val="i-listitalic"/>
          <w:color w:val="FF0000"/>
        </w:rPr>
        <w:t xml:space="preserve"> </w:t>
      </w:r>
    </w:p>
    <w:p w:rsidR="0065190D" w:rsidRPr="0010761E" w:rsidRDefault="0065190D" w:rsidP="0065190D">
      <w:pPr>
        <w:pStyle w:val="i-answersacross"/>
        <w:tabs>
          <w:tab w:val="left" w:pos="8505"/>
        </w:tabs>
        <w:spacing w:before="60"/>
        <w:rPr>
          <w:rStyle w:val="i-listbold"/>
          <w:color w:val="FF0000"/>
        </w:rPr>
      </w:pPr>
      <w:r w:rsidRPr="0010761E">
        <w:rPr>
          <w:rStyle w:val="NLLLNUM"/>
          <w:color w:val="FF0000"/>
        </w:rPr>
        <w:tab/>
        <w:t xml:space="preserve"> [1 mark]</w:t>
      </w:r>
    </w:p>
    <w:p w:rsidR="00323B53" w:rsidRDefault="00323B53" w:rsidP="00323B53">
      <w:pPr>
        <w:pStyle w:val="Spaces"/>
        <w:rPr>
          <w:rStyle w:val="i-notetoDTOcharacter"/>
          <w:rFonts w:ascii="MinionPro-Regular" w:hAnsi="MinionPro-Regular" w:cs="MinionPro-Regular"/>
        </w:rPr>
      </w:pPr>
    </w:p>
    <w:p w:rsidR="00872175" w:rsidRDefault="00872175" w:rsidP="00323B53">
      <w:pPr>
        <w:pStyle w:val="Spaces"/>
        <w:rPr>
          <w:rStyle w:val="i-notetoDTOcharacter"/>
          <w:rFonts w:ascii="MinionPro-Regular" w:hAnsi="MinionPro-Regular" w:cs="MinionPro-Regular"/>
        </w:rPr>
      </w:pPr>
    </w:p>
    <w:p w:rsidR="00872175" w:rsidRDefault="00872175" w:rsidP="00323B53">
      <w:pPr>
        <w:pStyle w:val="Spaces"/>
        <w:rPr>
          <w:rStyle w:val="i-notetoDTOcharacter"/>
          <w:rFonts w:ascii="MinionPro-Regular" w:hAnsi="MinionPro-Regular" w:cs="MinionPro-Regular"/>
        </w:rPr>
      </w:pPr>
    </w:p>
    <w:p w:rsidR="00872175" w:rsidRDefault="00872175" w:rsidP="00323B53">
      <w:pPr>
        <w:pStyle w:val="Spaces"/>
        <w:rPr>
          <w:rStyle w:val="i-notetoDTOcharacter"/>
          <w:rFonts w:ascii="MinionPro-Regular" w:hAnsi="MinionPro-Regular" w:cs="MinionPro-Regular"/>
        </w:rPr>
      </w:pPr>
    </w:p>
    <w:p w:rsidR="00872175" w:rsidRDefault="00872175" w:rsidP="00323B53">
      <w:pPr>
        <w:pStyle w:val="Spaces"/>
        <w:rPr>
          <w:rStyle w:val="i-notetoDTOcharacter"/>
          <w:rFonts w:ascii="MinionPro-Regular" w:hAnsi="MinionPro-Regular" w:cs="MinionPro-Regular"/>
        </w:rPr>
      </w:pPr>
    </w:p>
    <w:p w:rsidR="00872175" w:rsidRDefault="00872175" w:rsidP="00323B53">
      <w:pPr>
        <w:pStyle w:val="Spaces"/>
        <w:rPr>
          <w:rStyle w:val="i-notetoDTOcharacter"/>
          <w:rFonts w:ascii="MinionPro-Regular" w:hAnsi="MinionPro-Regular" w:cs="MinionPro-Regular"/>
        </w:rPr>
      </w:pPr>
    </w:p>
    <w:p w:rsidR="00872175" w:rsidRDefault="00872175" w:rsidP="00323B53">
      <w:pPr>
        <w:pStyle w:val="Spaces"/>
        <w:rPr>
          <w:rStyle w:val="i-notetoDTOcharacter"/>
          <w:rFonts w:ascii="MinionPro-Regular" w:hAnsi="MinionPro-Regular" w:cs="MinionPro-Regular"/>
        </w:rPr>
      </w:pPr>
    </w:p>
    <w:p w:rsidR="00323B53" w:rsidRDefault="00323B53" w:rsidP="00323B53">
      <w:pPr>
        <w:pStyle w:val="Spaces"/>
        <w:rPr>
          <w:rStyle w:val="i-notetoDTOcharacter"/>
          <w:rFonts w:ascii="MinionPro-Regular" w:hAnsi="MinionPro-Regular" w:cs="MinionPro-Regular"/>
        </w:rPr>
      </w:pPr>
    </w:p>
    <w:p w:rsidR="00323B53" w:rsidRDefault="00323B53" w:rsidP="00323B53">
      <w:pPr>
        <w:pStyle w:val="Spaces"/>
        <w:rPr>
          <w:rStyle w:val="i-notetoDTOcharacter"/>
          <w:rFonts w:ascii="MinionPro-Regular" w:hAnsi="MinionPro-Regular" w:cs="MinionPro-Regular"/>
        </w:rPr>
      </w:pPr>
    </w:p>
    <w:p w:rsidR="00323B53" w:rsidRDefault="00323B53" w:rsidP="00323B53">
      <w:pPr>
        <w:pStyle w:val="Spaces"/>
        <w:rPr>
          <w:rStyle w:val="i-notetoDTOcharacter"/>
          <w:rFonts w:ascii="MinionPro-Regular" w:hAnsi="MinionPro-Regular" w:cs="MinionPro-Regular"/>
        </w:rPr>
      </w:pPr>
    </w:p>
    <w:p w:rsidR="00323B53" w:rsidRDefault="00323B53" w:rsidP="00323B53">
      <w:pPr>
        <w:pStyle w:val="Spaces"/>
        <w:spacing w:after="180"/>
        <w:rPr>
          <w:rStyle w:val="i-notetoDTOcharacter"/>
          <w:rFonts w:ascii="MinionPro-Regular" w:hAnsi="MinionPro-Regular" w:cs="MinionPro-Regular"/>
        </w:rPr>
      </w:pPr>
    </w:p>
    <w:p w:rsidR="00323B53" w:rsidRPr="00BF3368" w:rsidRDefault="00323B53" w:rsidP="00323B53">
      <w:pPr>
        <w:pStyle w:val="NL"/>
        <w:tabs>
          <w:tab w:val="clear" w:pos="120"/>
          <w:tab w:val="clear" w:pos="380"/>
        </w:tabs>
        <w:ind w:left="8364"/>
        <w:rPr>
          <w:rStyle w:val="NLLLNUM"/>
          <w:rFonts w:eastAsiaTheme="majorEastAsia"/>
        </w:rPr>
      </w:pPr>
    </w:p>
    <w:p w:rsidR="00872175" w:rsidRDefault="00872175">
      <w:pPr>
        <w:rPr>
          <w:rStyle w:val="NLLLNUM"/>
          <w:rFonts w:eastAsiaTheme="majorEastAsia" w:cs="Times New Roman"/>
          <w:lang w:eastAsia="en-US"/>
        </w:rPr>
      </w:pPr>
      <w:r>
        <w:rPr>
          <w:rStyle w:val="NLLLNUM"/>
          <w:rFonts w:eastAsiaTheme="majorEastAsia"/>
        </w:rPr>
        <w:br w:type="page"/>
      </w:r>
    </w:p>
    <w:p w:rsidR="00323B53" w:rsidRDefault="00323B53" w:rsidP="00323B53">
      <w:pPr>
        <w:pStyle w:val="NL"/>
      </w:pPr>
      <w:r w:rsidRPr="00BF3368">
        <w:rPr>
          <w:rStyle w:val="NLLLNUM"/>
          <w:rFonts w:eastAsiaTheme="majorEastAsia"/>
        </w:rPr>
        <w:lastRenderedPageBreak/>
        <w:t>1</w:t>
      </w:r>
      <w:r w:rsidR="00872175">
        <w:rPr>
          <w:rStyle w:val="NLLLNUM"/>
          <w:rFonts w:eastAsiaTheme="majorEastAsia"/>
        </w:rPr>
        <w:t>1</w:t>
      </w:r>
      <w:r>
        <w:rPr>
          <w:rStyle w:val="i-listbold"/>
        </w:rPr>
        <w:tab/>
      </w:r>
      <w:r>
        <w:t>Show by mathematical</w:t>
      </w:r>
      <w:r>
        <w:rPr>
          <w:rStyle w:val="i-listbold"/>
        </w:rPr>
        <w:t xml:space="preserve"> </w:t>
      </w:r>
      <w:r>
        <w:t>induction that</w:t>
      </w:r>
      <w:proofErr w:type="gramStart"/>
      <w:r>
        <w:t>:</w:t>
      </w:r>
      <w:r>
        <w:rPr>
          <w:rStyle w:val="i-listbold"/>
        </w:rPr>
        <w:t xml:space="preserve"> </w:t>
      </w:r>
      <w:proofErr w:type="gramEnd"/>
      <w:r w:rsidRPr="007F35C4">
        <w:rPr>
          <w:rStyle w:val="i-listbold"/>
        </w:rPr>
        <w:object w:dxaOrig="4360" w:dyaOrig="580">
          <v:shape id="_x0000_i1037" type="#_x0000_t75" style="width:217.7pt;height:29.15pt" o:ole="">
            <v:imagedata r:id="rId33" o:title=""/>
          </v:shape>
          <o:OLEObject Type="Embed" ProgID="Equation.DSMT4" ShapeID="_x0000_i1037" DrawAspect="Content" ObjectID="_1532160856" r:id="rId34"/>
        </w:object>
      </w:r>
      <w:r>
        <w:t xml:space="preserve">, </w:t>
      </w:r>
      <w:r>
        <w:br/>
        <w:t xml:space="preserve">where </w:t>
      </w:r>
      <w:r w:rsidRPr="00B02A36">
        <w:rPr>
          <w:rStyle w:val="i-listitalic"/>
        </w:rPr>
        <w:t>n</w:t>
      </w:r>
      <w:r>
        <w:t xml:space="preserve"> </w:t>
      </w:r>
      <w:r>
        <w:rPr>
          <w:rFonts w:ascii="MathematicalPiLTStd-5" w:hAnsi="MathematicalPiLTStd-5" w:cs="MathematicalPiLTStd-5"/>
        </w:rPr>
        <w:sym w:font="Symbol" w:char="F0CE"/>
      </w:r>
      <w:r>
        <w:t xml:space="preserve"> </w:t>
      </w:r>
      <w:r>
        <w:rPr>
          <w:rStyle w:val="i-listitalic"/>
          <w:rFonts w:ascii="MinionPro-BoldIt" w:hAnsi="MinionPro-BoldIt" w:cs="MinionPro-BoldIt"/>
          <w:b/>
          <w:bCs/>
        </w:rPr>
        <w:t>Z</w:t>
      </w:r>
      <w:r w:rsidR="00D320D4">
        <w:rPr>
          <w:rStyle w:val="i-listitalic"/>
          <w:rFonts w:ascii="MinionPro-BoldIt" w:hAnsi="MinionPro-BoldIt" w:cs="MinionPro-BoldIt"/>
          <w:b/>
          <w:bCs/>
          <w:vertAlign w:val="superscript"/>
        </w:rPr>
        <w:t>+</w:t>
      </w:r>
      <w:bookmarkStart w:id="0" w:name="_GoBack"/>
      <w:bookmarkEnd w:id="0"/>
      <w:r>
        <w:t>.</w:t>
      </w:r>
    </w:p>
    <w:p w:rsidR="00323B53" w:rsidRDefault="00323B53" w:rsidP="00323B53">
      <w:pPr>
        <w:pStyle w:val="Spaces"/>
        <w:rPr>
          <w:rStyle w:val="i-notetoDTOcharacter"/>
          <w:rFonts w:ascii="MinionPro-Regular" w:hAnsi="MinionPro-Regular" w:cs="MinionPro-Regular"/>
        </w:rPr>
      </w:pPr>
    </w:p>
    <w:p w:rsidR="00215619" w:rsidRDefault="0010761E" w:rsidP="00215619">
      <w:pPr>
        <w:pStyle w:val="NL"/>
        <w:spacing w:before="120"/>
        <w:rPr>
          <w:color w:val="FF0000"/>
        </w:rPr>
      </w:pPr>
      <w:r w:rsidRPr="0010761E">
        <w:rPr>
          <w:color w:val="FF0000"/>
        </w:rPr>
        <w:t xml:space="preserve">For </w:t>
      </w:r>
      <w:r w:rsidRPr="0010761E">
        <w:rPr>
          <w:rStyle w:val="i-listitalic"/>
          <w:color w:val="FF0000"/>
        </w:rPr>
        <w:t>n</w:t>
      </w:r>
      <w:r w:rsidRPr="0010761E">
        <w:rPr>
          <w:color w:val="FF0000"/>
        </w:rPr>
        <w:t xml:space="preserve"> </w:t>
      </w:r>
      <w:r w:rsidRPr="0010761E">
        <w:rPr>
          <w:rStyle w:val="MATH-1"/>
          <w:color w:val="FF0000"/>
        </w:rPr>
        <w:sym w:font="Symbol" w:char="F03D"/>
      </w:r>
      <w:r w:rsidRPr="0010761E">
        <w:rPr>
          <w:color w:val="FF0000"/>
        </w:rPr>
        <w:t xml:space="preserve">1, LHS </w:t>
      </w:r>
      <w:r w:rsidRPr="0010761E">
        <w:rPr>
          <w:rStyle w:val="MATH-1"/>
          <w:color w:val="FF0000"/>
        </w:rPr>
        <w:sym w:font="Symbol" w:char="F03D"/>
      </w:r>
      <w:r w:rsidRPr="0010761E">
        <w:rPr>
          <w:color w:val="FF0000"/>
        </w:rPr>
        <w:t xml:space="preserve"> </w:t>
      </w:r>
      <w:r w:rsidR="00215619" w:rsidRPr="00215619">
        <w:rPr>
          <w:color w:val="FF0000"/>
          <w:position w:val="-28"/>
        </w:rPr>
        <w:object w:dxaOrig="1260" w:dyaOrig="620">
          <v:shape id="_x0000_i1038" type="#_x0000_t75" style="width:63pt;height:30.85pt" o:ole="">
            <v:imagedata r:id="rId35" o:title=""/>
          </v:shape>
          <o:OLEObject Type="Embed" ProgID="Equation.DSMT4" ShapeID="_x0000_i1038" DrawAspect="Content" ObjectID="_1532160857" r:id="rId36"/>
        </w:object>
      </w:r>
      <w:r w:rsidR="00215619">
        <w:rPr>
          <w:color w:val="FF0000"/>
        </w:rPr>
        <w:t>=</w:t>
      </w:r>
      <w:r w:rsidR="00215619" w:rsidRPr="0010761E">
        <w:rPr>
          <w:color w:val="FF0000"/>
          <w:position w:val="-26"/>
        </w:rPr>
        <w:object w:dxaOrig="520" w:dyaOrig="580">
          <v:shape id="_x0000_i1039" type="#_x0000_t75" style="width:26.15pt;height:29.15pt" o:ole="">
            <v:imagedata r:id="rId37" o:title=""/>
          </v:shape>
          <o:OLEObject Type="Embed" ProgID="Equation.DSMT4" ShapeID="_x0000_i1039" DrawAspect="Content" ObjectID="_1532160858" r:id="rId38"/>
        </w:object>
      </w:r>
      <w:r w:rsidR="00215619">
        <w:rPr>
          <w:color w:val="FF0000"/>
        </w:rPr>
        <w:t xml:space="preserve">= </w:t>
      </w:r>
      <m:oMath>
        <m:f>
          <m:fPr>
            <m:ctrlPr>
              <w:rPr>
                <w:rFonts w:ascii="Cambria Math" w:hAnsi="Cambria Math"/>
                <w:i/>
                <w:color w:val="FF0000"/>
              </w:rPr>
            </m:ctrlPr>
          </m:fPr>
          <m:num>
            <m:r>
              <w:rPr>
                <w:rFonts w:ascii="Cambria Math" w:hAnsi="Cambria Math"/>
                <w:color w:val="FF0000"/>
              </w:rPr>
              <m:t>1</m:t>
            </m:r>
          </m:num>
          <m:den>
            <m:r>
              <w:rPr>
                <w:rFonts w:ascii="Cambria Math" w:hAnsi="Cambria Math"/>
                <w:color w:val="FF0000"/>
              </w:rPr>
              <m:t>12</m:t>
            </m:r>
          </m:den>
        </m:f>
      </m:oMath>
    </w:p>
    <w:p w:rsidR="0010761E" w:rsidRPr="0010761E" w:rsidRDefault="00215619" w:rsidP="0010761E">
      <w:pPr>
        <w:pStyle w:val="NL"/>
        <w:spacing w:before="12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  <w:t xml:space="preserve">  </w:t>
      </w:r>
      <w:r w:rsidRPr="0010761E">
        <w:rPr>
          <w:color w:val="FF0000"/>
        </w:rPr>
        <w:t>RHS</w:t>
      </w:r>
      <w:r w:rsidRPr="0010761E">
        <w:rPr>
          <w:rStyle w:val="MATH-1"/>
          <w:color w:val="FF0000"/>
        </w:rPr>
        <w:t xml:space="preserve"> </w:t>
      </w:r>
      <w:r w:rsidR="0010761E" w:rsidRPr="0010761E">
        <w:rPr>
          <w:rStyle w:val="MATH-1"/>
          <w:color w:val="FF0000"/>
        </w:rPr>
        <w:sym w:font="Symbol" w:char="F03D"/>
      </w:r>
      <w:r w:rsidR="0010761E" w:rsidRPr="0010761E">
        <w:rPr>
          <w:color w:val="FF0000"/>
        </w:rPr>
        <w:t xml:space="preserve"> </w:t>
      </w:r>
      <w:r w:rsidR="0010761E" w:rsidRPr="0010761E">
        <w:rPr>
          <w:color w:val="FF0000"/>
          <w:position w:val="-26"/>
        </w:rPr>
        <w:object w:dxaOrig="960" w:dyaOrig="580">
          <v:shape id="_x0000_i1040" type="#_x0000_t75" style="width:48pt;height:29.15pt" o:ole="">
            <v:imagedata r:id="rId39" o:title=""/>
          </v:shape>
          <o:OLEObject Type="Embed" ProgID="Equation.DSMT4" ShapeID="_x0000_i1040" DrawAspect="Content" ObjectID="_1532160859" r:id="rId40"/>
        </w:object>
      </w:r>
      <w:r w:rsidR="0010761E" w:rsidRPr="0010761E">
        <w:rPr>
          <w:color w:val="FF0000"/>
        </w:rPr>
        <w:t xml:space="preserve"> </w:t>
      </w:r>
      <w:r w:rsidR="0010761E" w:rsidRPr="0010761E">
        <w:rPr>
          <w:rStyle w:val="MATH-1"/>
          <w:color w:val="FF0000"/>
        </w:rPr>
        <w:sym w:font="Symbol" w:char="F03D"/>
      </w:r>
      <w:r w:rsidR="0010761E" w:rsidRPr="0010761E">
        <w:rPr>
          <w:color w:val="FF0000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color w:val="FF0000"/>
              </w:rPr>
            </m:ctrlPr>
          </m:fPr>
          <m:num>
            <m:r>
              <w:rPr>
                <w:rFonts w:ascii="Cambria Math" w:hAnsi="Cambria Math"/>
                <w:color w:val="FF0000"/>
              </w:rPr>
              <m:t>1</m:t>
            </m:r>
          </m:num>
          <m:den>
            <m:r>
              <w:rPr>
                <w:rFonts w:ascii="Cambria Math" w:hAnsi="Cambria Math"/>
                <w:color w:val="FF0000"/>
              </w:rPr>
              <m:t>12</m:t>
            </m:r>
          </m:den>
        </m:f>
      </m:oMath>
      <w:r>
        <w:rPr>
          <w:color w:val="FF0000"/>
        </w:rPr>
        <w:t xml:space="preserve"> </w:t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 w:rsidR="0010761E" w:rsidRPr="0010761E">
        <w:rPr>
          <w:color w:val="FF0000"/>
        </w:rPr>
        <w:t xml:space="preserve">so the proposition is true for </w:t>
      </w:r>
      <w:r w:rsidR="0010761E" w:rsidRPr="0010761E">
        <w:rPr>
          <w:rStyle w:val="i-listitalic"/>
          <w:color w:val="FF0000"/>
        </w:rPr>
        <w:t>n</w:t>
      </w:r>
      <w:r w:rsidR="0010761E" w:rsidRPr="0010761E">
        <w:rPr>
          <w:color w:val="FF0000"/>
        </w:rPr>
        <w:t xml:space="preserve"> </w:t>
      </w:r>
      <w:r w:rsidR="0010761E" w:rsidRPr="0010761E">
        <w:rPr>
          <w:rStyle w:val="MATH-1"/>
          <w:color w:val="FF0000"/>
        </w:rPr>
        <w:sym w:font="Symbol" w:char="F03D"/>
      </w:r>
      <w:r w:rsidR="0010761E" w:rsidRPr="0010761E">
        <w:rPr>
          <w:color w:val="FF0000"/>
        </w:rPr>
        <w:t xml:space="preserve"> 1. </w:t>
      </w:r>
    </w:p>
    <w:p w:rsidR="0010761E" w:rsidRDefault="0010761E" w:rsidP="0010761E">
      <w:pPr>
        <w:pStyle w:val="i-answersacross"/>
        <w:tabs>
          <w:tab w:val="left" w:pos="8505"/>
        </w:tabs>
        <w:spacing w:after="120"/>
        <w:rPr>
          <w:rStyle w:val="NLLLNUM"/>
          <w:color w:val="FF0000"/>
        </w:rPr>
      </w:pPr>
      <w:r w:rsidRPr="0010761E">
        <w:rPr>
          <w:rStyle w:val="NLLLNUM"/>
          <w:color w:val="FF0000"/>
        </w:rPr>
        <w:tab/>
        <w:t xml:space="preserve"> [1 mark]</w:t>
      </w:r>
    </w:p>
    <w:p w:rsidR="00215619" w:rsidRPr="0010761E" w:rsidRDefault="00215619" w:rsidP="0010761E">
      <w:pPr>
        <w:pStyle w:val="i-answersacross"/>
        <w:tabs>
          <w:tab w:val="left" w:pos="8505"/>
        </w:tabs>
        <w:spacing w:after="120"/>
        <w:rPr>
          <w:rStyle w:val="i-listbold"/>
          <w:color w:val="FF0000"/>
        </w:rPr>
      </w:pPr>
    </w:p>
    <w:p w:rsidR="0010761E" w:rsidRPr="0010761E" w:rsidRDefault="0010761E" w:rsidP="0010761E">
      <w:pPr>
        <w:pStyle w:val="NL"/>
        <w:spacing w:before="120"/>
        <w:rPr>
          <w:rStyle w:val="i-listbold"/>
          <w:color w:val="FF0000"/>
        </w:rPr>
      </w:pPr>
      <w:r w:rsidRPr="0010761E">
        <w:rPr>
          <w:color w:val="FF0000"/>
        </w:rPr>
        <w:tab/>
        <w:t xml:space="preserve">    Assume it is true for </w:t>
      </w:r>
      <w:r w:rsidRPr="0010761E">
        <w:rPr>
          <w:rStyle w:val="i-listitalic"/>
          <w:color w:val="FF0000"/>
        </w:rPr>
        <w:t>n</w:t>
      </w:r>
      <w:r w:rsidRPr="0010761E">
        <w:rPr>
          <w:color w:val="FF0000"/>
        </w:rPr>
        <w:t xml:space="preserve"> </w:t>
      </w:r>
      <w:r w:rsidRPr="0010761E">
        <w:rPr>
          <w:rStyle w:val="MATH-1"/>
          <w:color w:val="FF0000"/>
        </w:rPr>
        <w:sym w:font="Symbol" w:char="F03D"/>
      </w:r>
      <w:r w:rsidRPr="0010761E">
        <w:rPr>
          <w:color w:val="FF0000"/>
        </w:rPr>
        <w:t xml:space="preserve"> </w:t>
      </w:r>
      <w:r w:rsidRPr="0010761E">
        <w:rPr>
          <w:rStyle w:val="i-listitalic"/>
          <w:color w:val="FF0000"/>
        </w:rPr>
        <w:t>k</w:t>
      </w:r>
      <w:r w:rsidRPr="0010761E">
        <w:rPr>
          <w:color w:val="FF0000"/>
        </w:rPr>
        <w:t xml:space="preserve">. Then </w:t>
      </w:r>
      <w:r w:rsidRPr="0010761E">
        <w:rPr>
          <w:color w:val="FF0000"/>
          <w:position w:val="-26"/>
        </w:rPr>
        <w:object w:dxaOrig="4360" w:dyaOrig="580">
          <v:shape id="_x0000_i1041" type="#_x0000_t75" style="width:218.15pt;height:29.15pt" o:ole="">
            <v:imagedata r:id="rId41" o:title=""/>
          </v:shape>
          <o:OLEObject Type="Embed" ProgID="Equation.DSMT4" ShapeID="_x0000_i1041" DrawAspect="Content" ObjectID="_1532160860" r:id="rId42"/>
        </w:object>
      </w:r>
      <w:r w:rsidRPr="0010761E">
        <w:rPr>
          <w:rStyle w:val="i-listbold"/>
          <w:color w:val="FF0000"/>
        </w:rPr>
        <w:t xml:space="preserve"> </w:t>
      </w:r>
    </w:p>
    <w:p w:rsidR="0010761E" w:rsidRPr="0010761E" w:rsidRDefault="0010761E" w:rsidP="0010761E">
      <w:pPr>
        <w:pStyle w:val="i-answersacross"/>
        <w:tabs>
          <w:tab w:val="left" w:pos="8505"/>
        </w:tabs>
        <w:spacing w:before="60" w:after="60"/>
        <w:rPr>
          <w:rStyle w:val="i-listbold"/>
          <w:color w:val="FF0000"/>
        </w:rPr>
      </w:pPr>
      <w:r w:rsidRPr="0010761E">
        <w:rPr>
          <w:rStyle w:val="NLLLNUM"/>
          <w:color w:val="FF0000"/>
        </w:rPr>
        <w:tab/>
        <w:t xml:space="preserve"> [1 mark]</w:t>
      </w:r>
    </w:p>
    <w:p w:rsidR="0010761E" w:rsidRPr="0010761E" w:rsidRDefault="0010761E" w:rsidP="0010761E">
      <w:pPr>
        <w:pStyle w:val="NL"/>
        <w:spacing w:before="60" w:after="60"/>
        <w:rPr>
          <w:rStyle w:val="i-listbold"/>
          <w:color w:val="FF0000"/>
        </w:rPr>
      </w:pPr>
      <w:r w:rsidRPr="0010761E">
        <w:rPr>
          <w:color w:val="FF0000"/>
        </w:rPr>
        <w:tab/>
        <w:t xml:space="preserve">   So </w:t>
      </w:r>
      <w:r w:rsidRPr="0010761E">
        <w:rPr>
          <w:color w:val="FF0000"/>
          <w:position w:val="-26"/>
        </w:rPr>
        <w:object w:dxaOrig="7160" w:dyaOrig="580">
          <v:shape id="_x0000_i1042" type="#_x0000_t75" style="width:357.85pt;height:29.15pt" o:ole="">
            <v:imagedata r:id="rId43" o:title=""/>
          </v:shape>
          <o:OLEObject Type="Embed" ProgID="Equation.DSMT4" ShapeID="_x0000_i1042" DrawAspect="Content" ObjectID="_1532160861" r:id="rId44"/>
        </w:object>
      </w:r>
      <w:r w:rsidRPr="0010761E">
        <w:rPr>
          <w:rStyle w:val="i-listbold"/>
          <w:color w:val="FF0000"/>
        </w:rPr>
        <w:t xml:space="preserve"> </w:t>
      </w:r>
    </w:p>
    <w:p w:rsidR="0010761E" w:rsidRDefault="0010761E" w:rsidP="0010761E">
      <w:pPr>
        <w:pStyle w:val="i-answersacross"/>
        <w:tabs>
          <w:tab w:val="left" w:pos="8505"/>
        </w:tabs>
        <w:spacing w:before="60" w:after="60"/>
        <w:rPr>
          <w:rStyle w:val="NLLLNUM"/>
          <w:color w:val="FF0000"/>
        </w:rPr>
      </w:pPr>
      <w:r w:rsidRPr="0010761E">
        <w:rPr>
          <w:rStyle w:val="NLLLNUM"/>
          <w:color w:val="FF0000"/>
        </w:rPr>
        <w:tab/>
        <w:t xml:space="preserve"> [1 mark]</w:t>
      </w:r>
    </w:p>
    <w:p w:rsidR="00215619" w:rsidRPr="00215619" w:rsidRDefault="00215619" w:rsidP="0010761E">
      <w:pPr>
        <w:pStyle w:val="i-answersacross"/>
        <w:tabs>
          <w:tab w:val="left" w:pos="8505"/>
        </w:tabs>
        <w:spacing w:before="60" w:after="60"/>
        <w:rPr>
          <w:rStyle w:val="i-listbold"/>
          <w:rFonts w:ascii="HelveticaNeueLT Std" w:hAnsi="HelveticaNeueLT Std"/>
          <w:b w:val="0"/>
          <w:color w:val="FF0000"/>
        </w:rPr>
      </w:pPr>
      <w:r>
        <w:rPr>
          <w:rStyle w:val="i-listbold"/>
          <w:rFonts w:ascii="HelveticaNeueLT Std" w:hAnsi="HelveticaNeueLT Std"/>
          <w:b w:val="0"/>
          <w:color w:val="FF0000"/>
        </w:rPr>
        <w:t xml:space="preserve">                                                                                               </w:t>
      </w:r>
      <m:oMath>
        <m:r>
          <w:rPr>
            <w:rStyle w:val="i-listbold"/>
            <w:rFonts w:ascii="Cambria Math" w:hAnsi="Cambria Math"/>
            <w:color w:val="FF0000"/>
            <w:sz w:val="28"/>
          </w:rPr>
          <m:t>=</m:t>
        </m:r>
        <m:f>
          <m:fPr>
            <m:ctrlPr>
              <w:rPr>
                <w:rStyle w:val="i-listbold"/>
                <w:rFonts w:ascii="Cambria Math" w:hAnsi="Cambria Math"/>
                <w:b w:val="0"/>
                <w:i/>
                <w:color w:val="000000" w:themeColor="text1"/>
                <w:sz w:val="28"/>
              </w:rPr>
            </m:ctrlPr>
          </m:fPr>
          <m:num>
            <m:r>
              <w:rPr>
                <w:rStyle w:val="i-listbold"/>
                <w:rFonts w:ascii="Cambria Math" w:hAnsi="Cambria Math"/>
                <w:color w:val="000000" w:themeColor="text1"/>
                <w:sz w:val="28"/>
              </w:rPr>
              <m:t>k</m:t>
            </m:r>
            <m:d>
              <m:dPr>
                <m:ctrlPr>
                  <w:rPr>
                    <w:rStyle w:val="i-listbold"/>
                    <w:rFonts w:ascii="Cambria Math" w:hAnsi="Cambria Math"/>
                    <w:b w:val="0"/>
                    <w:i/>
                    <w:color w:val="000000" w:themeColor="text1"/>
                    <w:sz w:val="28"/>
                  </w:rPr>
                </m:ctrlPr>
              </m:dPr>
              <m:e>
                <m:r>
                  <w:rPr>
                    <w:rStyle w:val="i-listbold"/>
                    <w:rFonts w:ascii="Cambria Math" w:hAnsi="Cambria Math"/>
                    <w:color w:val="000000" w:themeColor="text1"/>
                    <w:sz w:val="28"/>
                  </w:rPr>
                  <m:t>k+4</m:t>
                </m:r>
              </m:e>
            </m:d>
            <m:r>
              <w:rPr>
                <w:rStyle w:val="i-listbold"/>
                <w:rFonts w:ascii="Cambria Math" w:hAnsi="Cambria Math"/>
                <w:color w:val="000000" w:themeColor="text1"/>
                <w:sz w:val="28"/>
              </w:rPr>
              <m:t>+3</m:t>
            </m:r>
          </m:num>
          <m:den>
            <m:r>
              <w:rPr>
                <w:rStyle w:val="i-listbold"/>
                <w:rFonts w:ascii="Cambria Math" w:hAnsi="Cambria Math"/>
                <w:color w:val="000000" w:themeColor="text1"/>
                <w:sz w:val="28"/>
              </w:rPr>
              <m:t>3</m:t>
            </m:r>
            <m:d>
              <m:dPr>
                <m:ctrlPr>
                  <w:rPr>
                    <w:rStyle w:val="i-listbold"/>
                    <w:rFonts w:ascii="Cambria Math" w:hAnsi="Cambria Math"/>
                    <w:b w:val="0"/>
                    <w:i/>
                    <w:color w:val="000000" w:themeColor="text1"/>
                    <w:sz w:val="28"/>
                  </w:rPr>
                </m:ctrlPr>
              </m:dPr>
              <m:e>
                <m:r>
                  <w:rPr>
                    <w:rStyle w:val="i-listbold"/>
                    <w:rFonts w:ascii="Cambria Math" w:hAnsi="Cambria Math"/>
                    <w:color w:val="000000" w:themeColor="text1"/>
                    <w:sz w:val="28"/>
                  </w:rPr>
                  <m:t>k+3</m:t>
                </m:r>
              </m:e>
            </m:d>
            <m:d>
              <m:dPr>
                <m:ctrlPr>
                  <w:rPr>
                    <w:rStyle w:val="i-listbold"/>
                    <w:rFonts w:ascii="Cambria Math" w:hAnsi="Cambria Math"/>
                    <w:b w:val="0"/>
                    <w:i/>
                    <w:color w:val="000000" w:themeColor="text1"/>
                    <w:sz w:val="28"/>
                  </w:rPr>
                </m:ctrlPr>
              </m:dPr>
              <m:e>
                <m:r>
                  <w:rPr>
                    <w:rStyle w:val="i-listbold"/>
                    <w:rFonts w:ascii="Cambria Math" w:hAnsi="Cambria Math"/>
                    <w:color w:val="000000" w:themeColor="text1"/>
                    <w:sz w:val="28"/>
                  </w:rPr>
                  <m:t>k+4</m:t>
                </m:r>
              </m:e>
            </m:d>
          </m:den>
        </m:f>
      </m:oMath>
    </w:p>
    <w:p w:rsidR="00215619" w:rsidRDefault="00215619" w:rsidP="0010761E">
      <w:pPr>
        <w:pStyle w:val="i-answersacross"/>
        <w:tabs>
          <w:tab w:val="left" w:pos="8505"/>
        </w:tabs>
        <w:spacing w:before="60" w:after="60"/>
        <w:rPr>
          <w:rStyle w:val="i-listbold"/>
          <w:rFonts w:ascii="HelveticaNeueLT Std" w:hAnsi="HelveticaNeueLT Std"/>
          <w:color w:val="FF0000"/>
        </w:rPr>
      </w:pPr>
    </w:p>
    <w:p w:rsidR="00215619" w:rsidRDefault="00215619" w:rsidP="00215619">
      <w:pPr>
        <w:pStyle w:val="i-answersacross"/>
        <w:tabs>
          <w:tab w:val="left" w:pos="8505"/>
        </w:tabs>
        <w:spacing w:before="60" w:after="60"/>
        <w:rPr>
          <w:rStyle w:val="i-listbold"/>
          <w:rFonts w:ascii="HelveticaNeueLT Std" w:hAnsi="HelveticaNeueLT Std"/>
          <w:b w:val="0"/>
          <w:color w:val="000000" w:themeColor="text1"/>
          <w:sz w:val="28"/>
        </w:rPr>
      </w:pPr>
      <w:r>
        <w:rPr>
          <w:rStyle w:val="i-listbold"/>
          <w:rFonts w:ascii="HelveticaNeueLT Std" w:hAnsi="HelveticaNeueLT Std"/>
          <w:b w:val="0"/>
          <w:color w:val="FF0000"/>
          <w:sz w:val="28"/>
        </w:rPr>
        <w:t xml:space="preserve">                                                                    </w:t>
      </w:r>
      <m:oMath>
        <m:r>
          <w:rPr>
            <w:rStyle w:val="i-listbold"/>
            <w:rFonts w:ascii="Cambria Math" w:hAnsi="Cambria Math"/>
            <w:color w:val="FF0000"/>
            <w:sz w:val="28"/>
          </w:rPr>
          <m:t>=</m:t>
        </m:r>
        <m:f>
          <m:fPr>
            <m:ctrlPr>
              <w:rPr>
                <w:rStyle w:val="i-listbold"/>
                <w:rFonts w:ascii="Cambria Math" w:hAnsi="Cambria Math"/>
                <w:b w:val="0"/>
                <w:i/>
                <w:color w:val="000000" w:themeColor="text1"/>
                <w:sz w:val="28"/>
              </w:rPr>
            </m:ctrlPr>
          </m:fPr>
          <m:num>
            <m:sSup>
              <m:sSupPr>
                <m:ctrlPr>
                  <w:rPr>
                    <w:rStyle w:val="i-listbold"/>
                    <w:rFonts w:ascii="Cambria Math" w:hAnsi="Cambria Math"/>
                    <w:b w:val="0"/>
                    <w:i/>
                    <w:color w:val="000000" w:themeColor="text1"/>
                    <w:sz w:val="28"/>
                  </w:rPr>
                </m:ctrlPr>
              </m:sSupPr>
              <m:e>
                <m:r>
                  <w:rPr>
                    <w:rStyle w:val="i-listbold"/>
                    <w:rFonts w:ascii="Cambria Math" w:hAnsi="Cambria Math"/>
                    <w:color w:val="000000" w:themeColor="text1"/>
                    <w:sz w:val="28"/>
                  </w:rPr>
                  <m:t>k</m:t>
                </m:r>
              </m:e>
              <m:sup>
                <m:r>
                  <w:rPr>
                    <w:rStyle w:val="i-listbold"/>
                    <w:rFonts w:ascii="Cambria Math" w:hAnsi="Cambria Math"/>
                    <w:color w:val="000000" w:themeColor="text1"/>
                    <w:sz w:val="28"/>
                  </w:rPr>
                  <m:t>2</m:t>
                </m:r>
              </m:sup>
            </m:sSup>
            <m:r>
              <w:rPr>
                <w:rStyle w:val="i-listbold"/>
                <w:rFonts w:ascii="Cambria Math" w:hAnsi="Cambria Math"/>
                <w:color w:val="000000" w:themeColor="text1"/>
                <w:sz w:val="28"/>
              </w:rPr>
              <m:t>+4k+3</m:t>
            </m:r>
          </m:num>
          <m:den>
            <m:r>
              <w:rPr>
                <w:rStyle w:val="i-listbold"/>
                <w:rFonts w:ascii="Cambria Math" w:hAnsi="Cambria Math"/>
                <w:color w:val="000000" w:themeColor="text1"/>
                <w:sz w:val="28"/>
              </w:rPr>
              <m:t>3</m:t>
            </m:r>
            <m:d>
              <m:dPr>
                <m:ctrlPr>
                  <w:rPr>
                    <w:rStyle w:val="i-listbold"/>
                    <w:rFonts w:ascii="Cambria Math" w:hAnsi="Cambria Math"/>
                    <w:b w:val="0"/>
                    <w:i/>
                    <w:color w:val="000000" w:themeColor="text1"/>
                    <w:sz w:val="28"/>
                  </w:rPr>
                </m:ctrlPr>
              </m:dPr>
              <m:e>
                <m:r>
                  <w:rPr>
                    <w:rStyle w:val="i-listbold"/>
                    <w:rFonts w:ascii="Cambria Math" w:hAnsi="Cambria Math"/>
                    <w:color w:val="000000" w:themeColor="text1"/>
                    <w:sz w:val="28"/>
                  </w:rPr>
                  <m:t>k+3</m:t>
                </m:r>
              </m:e>
            </m:d>
            <m:d>
              <m:dPr>
                <m:ctrlPr>
                  <w:rPr>
                    <w:rStyle w:val="i-listbold"/>
                    <w:rFonts w:ascii="Cambria Math" w:hAnsi="Cambria Math"/>
                    <w:b w:val="0"/>
                    <w:i/>
                    <w:color w:val="000000" w:themeColor="text1"/>
                    <w:sz w:val="28"/>
                  </w:rPr>
                </m:ctrlPr>
              </m:dPr>
              <m:e>
                <m:r>
                  <w:rPr>
                    <w:rStyle w:val="i-listbold"/>
                    <w:rFonts w:ascii="Cambria Math" w:hAnsi="Cambria Math"/>
                    <w:color w:val="000000" w:themeColor="text1"/>
                    <w:sz w:val="28"/>
                  </w:rPr>
                  <m:t>k+4</m:t>
                </m:r>
              </m:e>
            </m:d>
          </m:den>
        </m:f>
      </m:oMath>
    </w:p>
    <w:p w:rsidR="00215619" w:rsidRDefault="00215619" w:rsidP="00215619">
      <w:pPr>
        <w:pStyle w:val="i-answersacross"/>
        <w:tabs>
          <w:tab w:val="left" w:pos="8505"/>
        </w:tabs>
        <w:spacing w:before="60" w:after="60"/>
        <w:rPr>
          <w:rStyle w:val="i-listbold"/>
          <w:rFonts w:ascii="HelveticaNeueLT Std" w:hAnsi="HelveticaNeueLT Std"/>
          <w:b w:val="0"/>
          <w:color w:val="000000" w:themeColor="text1"/>
          <w:sz w:val="28"/>
        </w:rPr>
      </w:pPr>
    </w:p>
    <w:p w:rsidR="00215619" w:rsidRPr="00215619" w:rsidRDefault="00215619" w:rsidP="00215619">
      <w:pPr>
        <w:pStyle w:val="i-answersacross"/>
        <w:tabs>
          <w:tab w:val="left" w:pos="8505"/>
        </w:tabs>
        <w:spacing w:before="60" w:after="60"/>
        <w:rPr>
          <w:rStyle w:val="i-listbold"/>
          <w:rFonts w:ascii="HelveticaNeueLT Std" w:hAnsi="HelveticaNeueLT Std"/>
          <w:b w:val="0"/>
          <w:color w:val="FF0000"/>
        </w:rPr>
      </w:pPr>
      <w:r>
        <w:rPr>
          <w:rStyle w:val="i-listbold"/>
          <w:rFonts w:ascii="HelveticaNeueLT Std" w:hAnsi="HelveticaNeueLT Std"/>
          <w:b w:val="0"/>
          <w:color w:val="FF0000"/>
          <w:sz w:val="28"/>
        </w:rPr>
        <w:t xml:space="preserve">                                                                  </w:t>
      </w:r>
      <m:oMath>
        <m:r>
          <w:rPr>
            <w:rStyle w:val="i-listbold"/>
            <w:rFonts w:ascii="Cambria Math" w:hAnsi="Cambria Math"/>
            <w:color w:val="FF0000"/>
            <w:sz w:val="28"/>
          </w:rPr>
          <m:t xml:space="preserve">  =</m:t>
        </m:r>
        <m:f>
          <m:fPr>
            <m:ctrlPr>
              <w:rPr>
                <w:rStyle w:val="i-listbold"/>
                <w:rFonts w:ascii="Cambria Math" w:hAnsi="Cambria Math"/>
                <w:b w:val="0"/>
                <w:i/>
                <w:color w:val="000000" w:themeColor="text1"/>
                <w:sz w:val="28"/>
              </w:rPr>
            </m:ctrlPr>
          </m:fPr>
          <m:num>
            <m:d>
              <m:dPr>
                <m:ctrlPr>
                  <w:rPr>
                    <w:rStyle w:val="i-listbold"/>
                    <w:rFonts w:ascii="Cambria Math" w:hAnsi="Cambria Math"/>
                    <w:b w:val="0"/>
                    <w:i/>
                    <w:color w:val="000000" w:themeColor="text1"/>
                    <w:sz w:val="28"/>
                  </w:rPr>
                </m:ctrlPr>
              </m:dPr>
              <m:e>
                <m:r>
                  <w:rPr>
                    <w:rStyle w:val="i-listbold"/>
                    <w:rFonts w:ascii="Cambria Math" w:hAnsi="Cambria Math"/>
                    <w:color w:val="000000" w:themeColor="text1"/>
                    <w:sz w:val="28"/>
                  </w:rPr>
                  <m:t>k+3</m:t>
                </m:r>
              </m:e>
            </m:d>
            <m:r>
              <w:rPr>
                <w:rStyle w:val="i-listbold"/>
                <w:rFonts w:ascii="Cambria Math" w:hAnsi="Cambria Math"/>
                <w:color w:val="000000" w:themeColor="text1"/>
                <w:sz w:val="28"/>
              </w:rPr>
              <m:t>(k+1)</m:t>
            </m:r>
          </m:num>
          <m:den>
            <m:r>
              <w:rPr>
                <w:rStyle w:val="i-listbold"/>
                <w:rFonts w:ascii="Cambria Math" w:hAnsi="Cambria Math"/>
                <w:color w:val="000000" w:themeColor="text1"/>
                <w:sz w:val="28"/>
              </w:rPr>
              <m:t>3</m:t>
            </m:r>
            <m:d>
              <m:dPr>
                <m:ctrlPr>
                  <w:rPr>
                    <w:rStyle w:val="i-listbold"/>
                    <w:rFonts w:ascii="Cambria Math" w:hAnsi="Cambria Math"/>
                    <w:b w:val="0"/>
                    <w:i/>
                    <w:color w:val="000000" w:themeColor="text1"/>
                    <w:sz w:val="28"/>
                  </w:rPr>
                </m:ctrlPr>
              </m:dPr>
              <m:e>
                <m:r>
                  <w:rPr>
                    <w:rStyle w:val="i-listbold"/>
                    <w:rFonts w:ascii="Cambria Math" w:hAnsi="Cambria Math"/>
                    <w:color w:val="000000" w:themeColor="text1"/>
                    <w:sz w:val="28"/>
                  </w:rPr>
                  <m:t>k+3</m:t>
                </m:r>
              </m:e>
            </m:d>
            <m:d>
              <m:dPr>
                <m:ctrlPr>
                  <w:rPr>
                    <w:rStyle w:val="i-listbold"/>
                    <w:rFonts w:ascii="Cambria Math" w:hAnsi="Cambria Math"/>
                    <w:b w:val="0"/>
                    <w:i/>
                    <w:color w:val="000000" w:themeColor="text1"/>
                    <w:sz w:val="28"/>
                  </w:rPr>
                </m:ctrlPr>
              </m:dPr>
              <m:e>
                <m:r>
                  <w:rPr>
                    <w:rStyle w:val="i-listbold"/>
                    <w:rFonts w:ascii="Cambria Math" w:hAnsi="Cambria Math"/>
                    <w:color w:val="000000" w:themeColor="text1"/>
                    <w:sz w:val="28"/>
                  </w:rPr>
                  <m:t>k+4</m:t>
                </m:r>
              </m:e>
            </m:d>
          </m:den>
        </m:f>
      </m:oMath>
    </w:p>
    <w:p w:rsidR="00215619" w:rsidRPr="00215619" w:rsidRDefault="00215619" w:rsidP="00215619">
      <w:pPr>
        <w:pStyle w:val="i-answersacross"/>
        <w:tabs>
          <w:tab w:val="left" w:pos="8505"/>
        </w:tabs>
        <w:spacing w:before="60" w:after="60"/>
        <w:rPr>
          <w:rStyle w:val="i-listbold"/>
          <w:rFonts w:ascii="HelveticaNeueLT Std" w:hAnsi="HelveticaNeueLT Std"/>
          <w:b w:val="0"/>
          <w:color w:val="FF0000"/>
        </w:rPr>
      </w:pPr>
      <w:r>
        <w:rPr>
          <w:rStyle w:val="i-listbold"/>
          <w:rFonts w:ascii="HelveticaNeueLT Std" w:hAnsi="HelveticaNeueLT Std"/>
          <w:b w:val="0"/>
          <w:color w:val="FF0000"/>
        </w:rPr>
        <w:t xml:space="preserve"> </w:t>
      </w:r>
    </w:p>
    <w:p w:rsidR="0010761E" w:rsidRPr="0010761E" w:rsidRDefault="0010761E" w:rsidP="0010761E">
      <w:pPr>
        <w:pStyle w:val="i-answersacross"/>
        <w:tabs>
          <w:tab w:val="left" w:pos="260"/>
          <w:tab w:val="left" w:pos="8505"/>
        </w:tabs>
        <w:spacing w:before="60" w:after="60"/>
        <w:rPr>
          <w:color w:val="FF0000"/>
        </w:rPr>
      </w:pPr>
      <w:r w:rsidRPr="0010761E">
        <w:rPr>
          <w:color w:val="FF0000"/>
        </w:rPr>
        <w:tab/>
      </w:r>
      <w:proofErr w:type="gramStart"/>
      <w:r w:rsidRPr="0010761E">
        <w:rPr>
          <w:color w:val="FF0000"/>
        </w:rPr>
        <w:t>so</w:t>
      </w:r>
      <w:proofErr w:type="gramEnd"/>
      <w:r w:rsidRPr="0010761E">
        <w:rPr>
          <w:color w:val="FF0000"/>
        </w:rPr>
        <w:t xml:space="preserve"> </w:t>
      </w:r>
      <w:r w:rsidRPr="0010761E">
        <w:rPr>
          <w:color w:val="FF0000"/>
          <w:position w:val="-26"/>
        </w:rPr>
        <w:object w:dxaOrig="6080" w:dyaOrig="580">
          <v:shape id="_x0000_i1043" type="#_x0000_t75" style="width:303.85pt;height:29.15pt" o:ole="">
            <v:imagedata r:id="rId45" o:title=""/>
          </v:shape>
          <o:OLEObject Type="Embed" ProgID="Equation.DSMT4" ShapeID="_x0000_i1043" DrawAspect="Content" ObjectID="_1532160862" r:id="rId46"/>
        </w:object>
      </w:r>
      <w:r w:rsidRPr="0010761E">
        <w:rPr>
          <w:color w:val="FF0000"/>
        </w:rPr>
        <w:t xml:space="preserve"> </w:t>
      </w:r>
      <w:r w:rsidRPr="0010761E">
        <w:rPr>
          <w:color w:val="FF0000"/>
        </w:rPr>
        <w:tab/>
        <w:t xml:space="preserve"> </w:t>
      </w:r>
      <w:r w:rsidRPr="0010761E">
        <w:rPr>
          <w:rStyle w:val="NLLLNUM"/>
          <w:color w:val="FF0000"/>
        </w:rPr>
        <w:t>[1 mark]</w:t>
      </w:r>
    </w:p>
    <w:p w:rsidR="0010761E" w:rsidRPr="0010761E" w:rsidRDefault="0010761E" w:rsidP="0010761E">
      <w:pPr>
        <w:pStyle w:val="NL"/>
        <w:spacing w:before="60" w:after="60"/>
        <w:rPr>
          <w:rStyle w:val="i-listbold"/>
          <w:color w:val="FF0000"/>
        </w:rPr>
      </w:pPr>
      <w:r w:rsidRPr="0010761E">
        <w:rPr>
          <w:color w:val="FF0000"/>
        </w:rPr>
        <w:tab/>
        <w:t xml:space="preserve">   Thus the proposition is true for </w:t>
      </w:r>
      <w:r w:rsidRPr="0010761E">
        <w:rPr>
          <w:rStyle w:val="i-listitalic"/>
          <w:color w:val="FF0000"/>
        </w:rPr>
        <w:t>n</w:t>
      </w:r>
      <w:r w:rsidRPr="0010761E">
        <w:rPr>
          <w:color w:val="FF0000"/>
        </w:rPr>
        <w:t xml:space="preserve"> </w:t>
      </w:r>
      <w:r w:rsidR="00215619">
        <w:rPr>
          <w:rStyle w:val="MATH-1"/>
          <w:color w:val="FF0000"/>
        </w:rPr>
        <w:t>=</w:t>
      </w:r>
      <w:r w:rsidRPr="0010761E">
        <w:rPr>
          <w:color w:val="FF0000"/>
        </w:rPr>
        <w:t xml:space="preserve"> </w:t>
      </w:r>
      <w:r w:rsidRPr="0010761E">
        <w:rPr>
          <w:rStyle w:val="i-listitalic"/>
          <w:color w:val="FF0000"/>
        </w:rPr>
        <w:t>k</w:t>
      </w:r>
      <w:r w:rsidRPr="0010761E">
        <w:rPr>
          <w:color w:val="FF0000"/>
        </w:rPr>
        <w:t xml:space="preserve"> </w:t>
      </w:r>
      <w:r w:rsidRPr="0010761E">
        <w:rPr>
          <w:rStyle w:val="MATH-1"/>
          <w:color w:val="FF0000"/>
        </w:rPr>
        <w:sym w:font="Symbol" w:char="F02B"/>
      </w:r>
      <w:r w:rsidRPr="0010761E">
        <w:rPr>
          <w:color w:val="FF0000"/>
        </w:rPr>
        <w:t xml:space="preserve"> 1</w:t>
      </w:r>
      <w:r w:rsidRPr="0010761E">
        <w:rPr>
          <w:rStyle w:val="i-listbold"/>
          <w:color w:val="FF0000"/>
        </w:rPr>
        <w:t>.</w:t>
      </w:r>
    </w:p>
    <w:p w:rsidR="0010761E" w:rsidRPr="0010761E" w:rsidRDefault="0010761E" w:rsidP="0010761E">
      <w:pPr>
        <w:pStyle w:val="i-answersacross"/>
        <w:tabs>
          <w:tab w:val="left" w:pos="260"/>
          <w:tab w:val="left" w:pos="8505"/>
        </w:tabs>
        <w:spacing w:before="60" w:after="240"/>
        <w:rPr>
          <w:rStyle w:val="i-listbold"/>
          <w:color w:val="FF0000"/>
          <w:position w:val="-24"/>
          <w:szCs w:val="20"/>
        </w:rPr>
      </w:pPr>
      <w:r w:rsidRPr="0010761E">
        <w:rPr>
          <w:color w:val="FF0000"/>
        </w:rPr>
        <w:tab/>
        <w:t>By the principle of mathematical induction</w:t>
      </w:r>
      <w:r w:rsidRPr="0010761E">
        <w:rPr>
          <w:rStyle w:val="i-listbold"/>
          <w:color w:val="FF0000"/>
        </w:rPr>
        <w:t xml:space="preserve"> </w:t>
      </w:r>
      <w:r w:rsidRPr="0010761E">
        <w:rPr>
          <w:rStyle w:val="i-listbold"/>
          <w:color w:val="FF0000"/>
        </w:rPr>
        <w:object w:dxaOrig="4360" w:dyaOrig="580">
          <v:shape id="_x0000_i1044" type="#_x0000_t75" style="width:218.15pt;height:29.15pt" o:ole="">
            <v:imagedata r:id="rId47" o:title=""/>
          </v:shape>
          <o:OLEObject Type="Embed" ProgID="Equation.DSMT4" ShapeID="_x0000_i1044" DrawAspect="Content" ObjectID="_1532160863" r:id="rId48"/>
        </w:object>
      </w:r>
      <w:r w:rsidRPr="0010761E">
        <w:rPr>
          <w:rStyle w:val="i-listbold"/>
          <w:color w:val="FF0000"/>
        </w:rPr>
        <w:t xml:space="preserve"> </w:t>
      </w:r>
      <w:r w:rsidRPr="0010761E">
        <w:rPr>
          <w:color w:val="FF0000"/>
        </w:rPr>
        <w:t xml:space="preserve">for </w:t>
      </w:r>
      <w:r w:rsidRPr="0010761E">
        <w:rPr>
          <w:color w:val="FF0000"/>
        </w:rPr>
        <w:br/>
      </w:r>
      <w:r w:rsidRPr="0010761E">
        <w:rPr>
          <w:rStyle w:val="i-listitalic"/>
          <w:color w:val="FF0000"/>
          <w:szCs w:val="20"/>
        </w:rPr>
        <w:t xml:space="preserve">     n</w:t>
      </w:r>
      <w:r w:rsidRPr="0010761E">
        <w:rPr>
          <w:color w:val="FF0000"/>
          <w:szCs w:val="20"/>
        </w:rPr>
        <w:t xml:space="preserve"> </w:t>
      </w:r>
      <w:r w:rsidRPr="0010761E">
        <w:rPr>
          <w:rFonts w:ascii="MathematicalPiLTStd-5" w:hAnsi="MathematicalPiLTStd-5" w:cs="MathematicalPiLTStd-5"/>
          <w:color w:val="FF0000"/>
        </w:rPr>
        <w:sym w:font="Symbol" w:char="F0CE"/>
      </w:r>
      <w:r w:rsidRPr="0010761E">
        <w:rPr>
          <w:rStyle w:val="i-listitalic"/>
          <w:color w:val="FF0000"/>
          <w:szCs w:val="20"/>
        </w:rPr>
        <w:t xml:space="preserve"> </w:t>
      </w:r>
      <w:proofErr w:type="spellStart"/>
      <w:r w:rsidRPr="0010761E">
        <w:rPr>
          <w:rStyle w:val="i-listitalic"/>
          <w:color w:val="FF0000"/>
          <w:szCs w:val="20"/>
        </w:rPr>
        <w:t>N</w:t>
      </w:r>
      <w:proofErr w:type="spellEnd"/>
      <w:r w:rsidRPr="0010761E">
        <w:rPr>
          <w:color w:val="FF0000"/>
          <w:szCs w:val="20"/>
        </w:rPr>
        <w:t xml:space="preserve">. </w:t>
      </w:r>
      <w:r w:rsidRPr="0010761E">
        <w:rPr>
          <w:rStyle w:val="i-listbold"/>
          <w:color w:val="FF0000"/>
          <w:szCs w:val="20"/>
        </w:rPr>
        <w:t>QED</w:t>
      </w:r>
      <w:r w:rsidRPr="0010761E">
        <w:rPr>
          <w:color w:val="FF0000"/>
          <w:position w:val="-24"/>
          <w:szCs w:val="20"/>
        </w:rPr>
        <w:t xml:space="preserve">            </w:t>
      </w:r>
      <w:r w:rsidRPr="0010761E">
        <w:rPr>
          <w:color w:val="FF0000"/>
          <w:position w:val="-24"/>
          <w:szCs w:val="20"/>
        </w:rPr>
        <w:tab/>
        <w:t xml:space="preserve"> </w:t>
      </w:r>
      <w:r w:rsidRPr="0010761E">
        <w:rPr>
          <w:rStyle w:val="NLLLNUM"/>
          <w:color w:val="FF0000"/>
          <w:szCs w:val="20"/>
        </w:rPr>
        <w:t>[1 mark]</w:t>
      </w:r>
      <w:r w:rsidRPr="0010761E">
        <w:rPr>
          <w:rStyle w:val="i-listbold"/>
          <w:color w:val="FF0000"/>
          <w:position w:val="-24"/>
          <w:szCs w:val="20"/>
        </w:rPr>
        <w:t xml:space="preserve"> </w:t>
      </w:r>
    </w:p>
    <w:p w:rsidR="00323B53" w:rsidRPr="0010761E" w:rsidRDefault="00323B53" w:rsidP="00323B53">
      <w:pPr>
        <w:pStyle w:val="Spaces"/>
        <w:rPr>
          <w:rStyle w:val="i-notetoDTOcharacter"/>
          <w:rFonts w:ascii="MinionPro-Regular" w:hAnsi="MinionPro-Regular" w:cs="MinionPro-Regular"/>
        </w:rPr>
      </w:pPr>
    </w:p>
    <w:p w:rsidR="00323B53" w:rsidRPr="0010761E" w:rsidRDefault="00323B53" w:rsidP="00323B53">
      <w:pPr>
        <w:pStyle w:val="Spaces"/>
        <w:rPr>
          <w:rStyle w:val="i-notetoDTOcharacter"/>
          <w:rFonts w:ascii="MinionPro-Regular" w:hAnsi="MinionPro-Regular" w:cs="MinionPro-Regular"/>
        </w:rPr>
      </w:pPr>
    </w:p>
    <w:p w:rsidR="00872175" w:rsidRPr="0010761E" w:rsidRDefault="00872175" w:rsidP="00323B53">
      <w:pPr>
        <w:pStyle w:val="Spaces"/>
        <w:rPr>
          <w:rStyle w:val="i-notetoDTOcharacter"/>
          <w:rFonts w:ascii="MinionPro-Regular" w:hAnsi="MinionPro-Regular" w:cs="MinionPro-Regular"/>
        </w:rPr>
      </w:pPr>
    </w:p>
    <w:p w:rsidR="00872175" w:rsidRDefault="00872175" w:rsidP="00323B53">
      <w:pPr>
        <w:pStyle w:val="Spaces"/>
        <w:rPr>
          <w:rStyle w:val="i-notetoDTOcharacter"/>
          <w:rFonts w:ascii="MinionPro-Regular" w:hAnsi="MinionPro-Regular" w:cs="MinionPro-Regular"/>
        </w:rPr>
      </w:pPr>
    </w:p>
    <w:p w:rsidR="00872175" w:rsidRDefault="00872175" w:rsidP="00323B53">
      <w:pPr>
        <w:pStyle w:val="Spaces"/>
        <w:rPr>
          <w:rStyle w:val="i-notetoDTOcharacter"/>
          <w:rFonts w:ascii="MinionPro-Regular" w:hAnsi="MinionPro-Regular" w:cs="MinionPro-Regular"/>
        </w:rPr>
      </w:pPr>
    </w:p>
    <w:p w:rsidR="00872175" w:rsidRDefault="00872175" w:rsidP="00323B53">
      <w:pPr>
        <w:pStyle w:val="Spaces"/>
        <w:rPr>
          <w:rStyle w:val="i-notetoDTOcharacter"/>
          <w:rFonts w:ascii="MinionPro-Regular" w:hAnsi="MinionPro-Regular" w:cs="MinionPro-Regular"/>
        </w:rPr>
      </w:pPr>
    </w:p>
    <w:p w:rsidR="00872175" w:rsidRDefault="00872175" w:rsidP="00323B53">
      <w:pPr>
        <w:pStyle w:val="Spaces"/>
        <w:rPr>
          <w:rStyle w:val="i-notetoDTOcharacter"/>
          <w:rFonts w:ascii="MinionPro-Regular" w:hAnsi="MinionPro-Regular" w:cs="MinionPro-Regular"/>
        </w:rPr>
      </w:pPr>
    </w:p>
    <w:p w:rsidR="00872175" w:rsidRDefault="00872175" w:rsidP="00323B53">
      <w:pPr>
        <w:pStyle w:val="Spaces"/>
        <w:rPr>
          <w:rStyle w:val="i-notetoDTOcharacter"/>
          <w:rFonts w:ascii="MinionPro-Regular" w:hAnsi="MinionPro-Regular" w:cs="MinionPro-Regular"/>
        </w:rPr>
      </w:pPr>
    </w:p>
    <w:p w:rsidR="00872175" w:rsidRDefault="00872175" w:rsidP="00323B53">
      <w:pPr>
        <w:pStyle w:val="Spaces"/>
        <w:rPr>
          <w:rStyle w:val="i-notetoDTOcharacter"/>
          <w:rFonts w:ascii="MinionPro-Regular" w:hAnsi="MinionPro-Regular" w:cs="MinionPro-Regular"/>
        </w:rPr>
      </w:pPr>
    </w:p>
    <w:p w:rsidR="00872175" w:rsidRDefault="00872175" w:rsidP="00323B53">
      <w:pPr>
        <w:pStyle w:val="Spaces"/>
        <w:rPr>
          <w:rStyle w:val="i-notetoDTOcharacter"/>
          <w:rFonts w:ascii="MinionPro-Regular" w:hAnsi="MinionPro-Regular" w:cs="MinionPro-Regular"/>
        </w:rPr>
      </w:pPr>
    </w:p>
    <w:p w:rsidR="00323B53" w:rsidRDefault="005C70B3" w:rsidP="00323B53">
      <w:pPr>
        <w:pStyle w:val="NL"/>
      </w:pPr>
      <w:r>
        <w:rPr>
          <w:rStyle w:val="NLLLNUM"/>
          <w:rFonts w:eastAsiaTheme="majorEastAsia"/>
        </w:rPr>
        <w:t>1</w:t>
      </w:r>
      <w:r w:rsidR="00872175">
        <w:rPr>
          <w:rStyle w:val="NLLLNUM"/>
          <w:rFonts w:eastAsiaTheme="majorEastAsia"/>
        </w:rPr>
        <w:t>2</w:t>
      </w:r>
      <w:r w:rsidR="00323B53">
        <w:rPr>
          <w:rStyle w:val="NLLLNUM"/>
          <w:rFonts w:eastAsiaTheme="majorEastAsia"/>
        </w:rPr>
        <w:tab/>
      </w:r>
      <w:r w:rsidR="00323B53">
        <w:tab/>
        <w:t xml:space="preserve">Find each of the following: </w:t>
      </w:r>
    </w:p>
    <w:p w:rsidR="00323B53" w:rsidRDefault="00FD4754" w:rsidP="00323B53">
      <w:pPr>
        <w:pStyle w:val="NLLL2COL"/>
      </w:pPr>
      <w:r>
        <w:rPr>
          <w:noProof/>
          <w:lang w:eastAsia="en-AU"/>
        </w:rPr>
        <w:drawing>
          <wp:anchor distT="0" distB="0" distL="114300" distR="114300" simplePos="0" relativeHeight="251670528" behindDoc="0" locked="0" layoutInCell="1" allowOverlap="1" wp14:anchorId="771C0A6D" wp14:editId="09C8DF61">
            <wp:simplePos x="0" y="0"/>
            <wp:positionH relativeFrom="column">
              <wp:posOffset>2164624</wp:posOffset>
            </wp:positionH>
            <wp:positionV relativeFrom="paragraph">
              <wp:posOffset>30752</wp:posOffset>
            </wp:positionV>
            <wp:extent cx="1099185" cy="702945"/>
            <wp:effectExtent l="0" t="0" r="5715" b="190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9185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323B53" w:rsidRPr="00C36752">
        <w:rPr>
          <w:rStyle w:val="NLLLNUM"/>
          <w:rFonts w:eastAsiaTheme="majorEastAsia"/>
        </w:rPr>
        <w:t>a</w:t>
      </w:r>
      <w:proofErr w:type="gramEnd"/>
      <w:r w:rsidR="00323B53">
        <w:t> </w:t>
      </w:r>
      <w:r w:rsidR="00323B53" w:rsidRPr="00DD6F7F">
        <w:rPr>
          <w:position w:val="-40"/>
        </w:rPr>
        <w:object w:dxaOrig="2420" w:dyaOrig="920">
          <v:shape id="_x0000_i1045" type="#_x0000_t75" style="width:120.45pt;height:45.85pt" o:ole="">
            <v:imagedata r:id="rId50" o:title=""/>
          </v:shape>
          <o:OLEObject Type="Embed" ProgID="Equation.DSMT4" ShapeID="_x0000_i1045" DrawAspect="Content" ObjectID="_1532160864" r:id="rId51"/>
        </w:object>
      </w:r>
    </w:p>
    <w:p w:rsidR="00323B53" w:rsidRDefault="00323B53" w:rsidP="00323B53">
      <w:pPr>
        <w:pStyle w:val="Spaces"/>
        <w:rPr>
          <w:rStyle w:val="i-notetoDTOcharacter"/>
          <w:rFonts w:ascii="MinionPro-Regular" w:hAnsi="MinionPro-Regular" w:cs="MinionPro-Regular"/>
        </w:rPr>
      </w:pPr>
    </w:p>
    <w:p w:rsidR="00323B53" w:rsidRDefault="00FD4754" w:rsidP="00323B53">
      <w:pPr>
        <w:pStyle w:val="Spaces"/>
        <w:spacing w:after="300"/>
        <w:rPr>
          <w:rStyle w:val="i-notetoDTOcharacter"/>
          <w:rFonts w:ascii="MinionPro-Regular" w:hAnsi="MinionPro-Regular" w:cs="MinionPro-Regular"/>
        </w:rPr>
      </w:pPr>
      <w:r>
        <w:rPr>
          <w:noProof/>
          <w:lang w:val="en-AU" w:eastAsia="en-AU"/>
        </w:rPr>
        <w:drawing>
          <wp:anchor distT="0" distB="0" distL="114300" distR="114300" simplePos="0" relativeHeight="251671552" behindDoc="0" locked="0" layoutInCell="1" allowOverlap="1" wp14:anchorId="4972F8EF" wp14:editId="5AC4C968">
            <wp:simplePos x="0" y="0"/>
            <wp:positionH relativeFrom="column">
              <wp:posOffset>2289810</wp:posOffset>
            </wp:positionH>
            <wp:positionV relativeFrom="paragraph">
              <wp:posOffset>350521</wp:posOffset>
            </wp:positionV>
            <wp:extent cx="1714500" cy="988352"/>
            <wp:effectExtent l="0" t="0" r="0" b="254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8665" cy="9907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23B53" w:rsidRDefault="00323B53" w:rsidP="00323B53">
      <w:pPr>
        <w:pStyle w:val="NLLL2COL"/>
      </w:pPr>
      <w:proofErr w:type="gramStart"/>
      <w:r w:rsidRPr="00C36752">
        <w:rPr>
          <w:rStyle w:val="NLLLNUM"/>
          <w:rFonts w:eastAsiaTheme="majorEastAsia"/>
        </w:rPr>
        <w:t>b</w:t>
      </w:r>
      <w:proofErr w:type="gramEnd"/>
      <w:r>
        <w:t> </w:t>
      </w:r>
      <w:r w:rsidRPr="00DD6F7F">
        <w:rPr>
          <w:position w:val="-28"/>
        </w:rPr>
        <w:object w:dxaOrig="2360" w:dyaOrig="660">
          <v:shape id="_x0000_i1046" type="#_x0000_t75" style="width:117.85pt;height:32.55pt" o:ole="">
            <v:imagedata r:id="rId53" o:title=""/>
          </v:shape>
          <o:OLEObject Type="Embed" ProgID="Equation.DSMT4" ShapeID="_x0000_i1046" DrawAspect="Content" ObjectID="_1532160865" r:id="rId54"/>
        </w:object>
      </w:r>
    </w:p>
    <w:p w:rsidR="00323B53" w:rsidRDefault="00323B53" w:rsidP="00323B53">
      <w:pPr>
        <w:pStyle w:val="Spaces"/>
        <w:rPr>
          <w:rStyle w:val="i-notetoDTOcharacter"/>
          <w:rFonts w:ascii="MinionPro-Regular" w:hAnsi="MinionPro-Regular" w:cs="MinionPro-Regular"/>
        </w:rPr>
      </w:pPr>
    </w:p>
    <w:p w:rsidR="00323B53" w:rsidRDefault="00FD4754" w:rsidP="00323B53">
      <w:pPr>
        <w:pStyle w:val="Spaces"/>
        <w:spacing w:after="480"/>
        <w:rPr>
          <w:rStyle w:val="i-notetoDTOcharacter"/>
          <w:rFonts w:ascii="MinionPro-Regular" w:hAnsi="MinionPro-Regular" w:cs="MinionPro-Regular"/>
        </w:rPr>
      </w:pPr>
      <w:r>
        <w:rPr>
          <w:noProof/>
          <w:lang w:val="en-AU" w:eastAsia="en-AU"/>
        </w:rPr>
        <w:drawing>
          <wp:anchor distT="0" distB="0" distL="114300" distR="114300" simplePos="0" relativeHeight="251672576" behindDoc="0" locked="0" layoutInCell="1" allowOverlap="1" wp14:anchorId="5908C681" wp14:editId="40B4362E">
            <wp:simplePos x="0" y="0"/>
            <wp:positionH relativeFrom="column">
              <wp:posOffset>2366010</wp:posOffset>
            </wp:positionH>
            <wp:positionV relativeFrom="paragraph">
              <wp:posOffset>509451</wp:posOffset>
            </wp:positionV>
            <wp:extent cx="957943" cy="574766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4791" cy="578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23B53" w:rsidRDefault="00323B53" w:rsidP="00323B53">
      <w:pPr>
        <w:pStyle w:val="NLLL2COL"/>
        <w:rPr>
          <w:rStyle w:val="NLLLNUM"/>
          <w:rFonts w:eastAsiaTheme="majorEastAsia"/>
        </w:rPr>
      </w:pPr>
      <w:proofErr w:type="gramStart"/>
      <w:r w:rsidRPr="00C36752">
        <w:rPr>
          <w:rStyle w:val="NLLLNUM"/>
          <w:rFonts w:eastAsiaTheme="majorEastAsia"/>
        </w:rPr>
        <w:t>c</w:t>
      </w:r>
      <w:proofErr w:type="gramEnd"/>
      <w:r w:rsidRPr="00C36752">
        <w:rPr>
          <w:rStyle w:val="NLLLNUM"/>
          <w:rFonts w:eastAsiaTheme="majorEastAsia"/>
        </w:rPr>
        <w:t> </w:t>
      </w:r>
      <w:r w:rsidRPr="00DD6F7F">
        <w:rPr>
          <w:rStyle w:val="NLLLNUM"/>
          <w:rFonts w:eastAsiaTheme="majorEastAsia"/>
        </w:rPr>
        <w:object w:dxaOrig="2520" w:dyaOrig="920">
          <v:shape id="_x0000_i1047" type="#_x0000_t75" style="width:126.45pt;height:45.85pt" o:ole="">
            <v:imagedata r:id="rId56" o:title=""/>
          </v:shape>
          <o:OLEObject Type="Embed" ProgID="Equation.DSMT4" ShapeID="_x0000_i1047" DrawAspect="Content" ObjectID="_1532160866" r:id="rId57"/>
        </w:object>
      </w:r>
    </w:p>
    <w:p w:rsidR="00872175" w:rsidRDefault="00872175" w:rsidP="00323B53">
      <w:pPr>
        <w:pStyle w:val="NLLL2COL"/>
        <w:rPr>
          <w:rStyle w:val="NLLLNUM"/>
          <w:rFonts w:eastAsiaTheme="majorEastAsia"/>
        </w:rPr>
      </w:pPr>
    </w:p>
    <w:p w:rsidR="00872175" w:rsidRDefault="00872175" w:rsidP="00323B53">
      <w:pPr>
        <w:pStyle w:val="NLLL2COL"/>
        <w:rPr>
          <w:rStyle w:val="NLLLNUM"/>
          <w:rFonts w:eastAsiaTheme="majorEastAsia"/>
        </w:rPr>
      </w:pPr>
    </w:p>
    <w:p w:rsidR="00872175" w:rsidRDefault="00872175" w:rsidP="00323B53">
      <w:pPr>
        <w:pStyle w:val="NLLL2COL"/>
        <w:rPr>
          <w:rStyle w:val="NLLLNUM"/>
          <w:rFonts w:eastAsiaTheme="majorEastAsia"/>
        </w:rPr>
      </w:pPr>
    </w:p>
    <w:p w:rsidR="00872175" w:rsidRDefault="00872175" w:rsidP="00323B53">
      <w:pPr>
        <w:pStyle w:val="NLLL2COL"/>
      </w:pPr>
    </w:p>
    <w:p w:rsidR="00323B53" w:rsidRDefault="00323B53" w:rsidP="00323B53">
      <w:pPr>
        <w:pStyle w:val="Spaces"/>
        <w:rPr>
          <w:rStyle w:val="i-notetoDTOcharacter"/>
          <w:rFonts w:ascii="MinionPro-Regular" w:hAnsi="MinionPro-Regular" w:cs="MinionPro-Regular"/>
        </w:rPr>
      </w:pPr>
    </w:p>
    <w:p w:rsidR="00323B53" w:rsidRDefault="00323B53" w:rsidP="00323B53">
      <w:pPr>
        <w:pStyle w:val="Spaces"/>
        <w:rPr>
          <w:rStyle w:val="i-notetoDTOcharacter"/>
          <w:rFonts w:ascii="MinionPro-Regular" w:hAnsi="MinionPro-Regular" w:cs="MinionPro-Regular"/>
        </w:rPr>
      </w:pPr>
    </w:p>
    <w:p w:rsidR="00323B53" w:rsidRPr="00C36752" w:rsidRDefault="00323B53" w:rsidP="00323B53">
      <w:pPr>
        <w:pStyle w:val="NLLL2COL"/>
        <w:jc w:val="right"/>
        <w:rPr>
          <w:rStyle w:val="NLLLNUM"/>
          <w:rFonts w:eastAsiaTheme="majorEastAsia"/>
        </w:rPr>
      </w:pPr>
      <w:r>
        <w:rPr>
          <w:rStyle w:val="i-notetoDTOcharacter"/>
          <w:rFonts w:ascii="MinionPro-Regular" w:hAnsi="MinionPro-Regular" w:cs="MinionPro-Regular"/>
          <w:b w:val="0"/>
          <w:bCs w:val="0"/>
        </w:rPr>
        <w:tab/>
      </w:r>
      <w:r w:rsidRPr="00C36752">
        <w:rPr>
          <w:rStyle w:val="NLLLNUM"/>
          <w:rFonts w:eastAsiaTheme="majorEastAsia"/>
        </w:rPr>
        <w:t>[</w:t>
      </w:r>
      <w:r w:rsidR="00FD4754">
        <w:rPr>
          <w:rStyle w:val="NLLLNUM"/>
          <w:rFonts w:eastAsiaTheme="majorEastAsia"/>
        </w:rPr>
        <w:t xml:space="preserve">3 </w:t>
      </w:r>
      <w:r w:rsidRPr="00C36752">
        <w:rPr>
          <w:rStyle w:val="NLLLNUM"/>
          <w:rFonts w:eastAsiaTheme="majorEastAsia"/>
        </w:rPr>
        <w:t>marks]</w:t>
      </w:r>
    </w:p>
    <w:p w:rsidR="00323B53" w:rsidRDefault="00872175" w:rsidP="00323B53">
      <w:pPr>
        <w:pStyle w:val="NL"/>
        <w:rPr>
          <w:rStyle w:val="i-listbold"/>
        </w:rPr>
      </w:pPr>
      <w:r>
        <w:rPr>
          <w:rStyle w:val="NLLLNUM"/>
          <w:rFonts w:eastAsiaTheme="majorEastAsia"/>
        </w:rPr>
        <w:t>13</w:t>
      </w:r>
      <w:r w:rsidR="00323B53">
        <w:tab/>
      </w:r>
      <w:r w:rsidR="00323B53">
        <w:tab/>
      </w:r>
      <w:proofErr w:type="gramStart"/>
      <w:r w:rsidR="00323B53">
        <w:rPr>
          <w:rStyle w:val="i-listbold"/>
        </w:rPr>
        <w:t>A</w:t>
      </w:r>
      <w:r w:rsidR="00323B53">
        <w:t xml:space="preserve"> </w:t>
      </w:r>
      <w:r w:rsidR="00323B53">
        <w:rPr>
          <w:rStyle w:val="MATH-1"/>
        </w:rPr>
        <w:sym w:font="Symbol" w:char="F03D"/>
      </w:r>
      <w:proofErr w:type="gramEnd"/>
      <w:r w:rsidR="00323B53">
        <w:t xml:space="preserve"> </w:t>
      </w:r>
      <w:r w:rsidR="00323B53" w:rsidRPr="00DD6F7F">
        <w:rPr>
          <w:position w:val="-28"/>
        </w:rPr>
        <w:object w:dxaOrig="860" w:dyaOrig="660">
          <v:shape id="_x0000_i1048" type="#_x0000_t75" style="width:42.85pt;height:32.55pt" o:ole="">
            <v:imagedata r:id="rId58" o:title=""/>
          </v:shape>
          <o:OLEObject Type="Embed" ProgID="Equation.DSMT4" ShapeID="_x0000_i1048" DrawAspect="Content" ObjectID="_1532160867" r:id="rId59"/>
        </w:object>
      </w:r>
      <w:r w:rsidR="00323B53">
        <w:t xml:space="preserve">. Work out the inverse of </w:t>
      </w:r>
      <w:r w:rsidR="00323B53">
        <w:rPr>
          <w:rStyle w:val="i-listbold"/>
        </w:rPr>
        <w:t>A</w:t>
      </w:r>
      <w:r w:rsidR="00323B53">
        <w:t>.</w:t>
      </w:r>
      <w:r w:rsidR="00FD4754">
        <w:t xml:space="preserve"> </w:t>
      </w:r>
    </w:p>
    <w:p w:rsidR="00323B53" w:rsidRDefault="00323B53" w:rsidP="00323B53">
      <w:pPr>
        <w:pStyle w:val="Spaces"/>
        <w:rPr>
          <w:rStyle w:val="i-notetoDTOcharacter"/>
          <w:rFonts w:ascii="MinionPro-Regular" w:hAnsi="MinionPro-Regular" w:cs="MinionPro-Regular"/>
        </w:rPr>
      </w:pPr>
    </w:p>
    <w:p w:rsidR="00FD4754" w:rsidRDefault="00FD4754" w:rsidP="00FD4754">
      <w:pPr>
        <w:pStyle w:val="NL"/>
        <w:tabs>
          <w:tab w:val="clear" w:pos="380"/>
          <w:tab w:val="left" w:pos="284"/>
          <w:tab w:val="left" w:pos="8505"/>
        </w:tabs>
      </w:pPr>
      <w:r>
        <w:t xml:space="preserve">Using </w:t>
      </w:r>
      <w:r>
        <w:rPr>
          <w:rStyle w:val="i-listbold"/>
        </w:rPr>
        <w:t>M</w:t>
      </w:r>
      <w:r>
        <w:rPr>
          <w:rStyle w:val="MATH-1"/>
          <w:vertAlign w:val="superscript"/>
        </w:rPr>
        <w:sym w:font="Symbol" w:char="F02D"/>
      </w:r>
      <w:r w:rsidRPr="00EF3017">
        <w:rPr>
          <w:rStyle w:val="i-listsuperscript"/>
        </w:rPr>
        <w:t>1</w:t>
      </w:r>
      <w:r>
        <w:t xml:space="preserve"> </w:t>
      </w:r>
      <w:r>
        <w:rPr>
          <w:rStyle w:val="MATH-1"/>
        </w:rPr>
        <w:sym w:font="Symbol" w:char="F03D"/>
      </w:r>
      <w:r>
        <w:t xml:space="preserve"> </w:t>
      </w:r>
      <w:r w:rsidRPr="00FF76B1">
        <w:rPr>
          <w:position w:val="-28"/>
        </w:rPr>
        <w:object w:dxaOrig="1820" w:dyaOrig="660">
          <v:shape id="_x0000_i1049" type="#_x0000_t75" style="width:90.85pt;height:33pt" o:ole="">
            <v:imagedata r:id="rId60" o:title=""/>
          </v:shape>
          <o:OLEObject Type="Embed" ProgID="Equation.DSMT4" ShapeID="_x0000_i1049" DrawAspect="Content" ObjectID="_1532160868" r:id="rId61"/>
        </w:object>
      </w:r>
      <w:r>
        <w:tab/>
        <w:t xml:space="preserve"> </w:t>
      </w:r>
    </w:p>
    <w:p w:rsidR="00FD4754" w:rsidRDefault="00FD4754" w:rsidP="00FD4754">
      <w:pPr>
        <w:pStyle w:val="NL"/>
        <w:tabs>
          <w:tab w:val="clear" w:pos="380"/>
          <w:tab w:val="left" w:pos="284"/>
          <w:tab w:val="left" w:pos="8505"/>
        </w:tabs>
        <w:spacing w:before="120"/>
      </w:pPr>
      <w:r>
        <w:tab/>
      </w:r>
      <w:r>
        <w:tab/>
      </w:r>
      <w:r w:rsidRPr="000269D7">
        <w:rPr>
          <w:position w:val="-26"/>
        </w:rPr>
        <w:object w:dxaOrig="2600" w:dyaOrig="600">
          <v:shape id="_x0000_i1050" type="#_x0000_t75" style="width:129.85pt;height:30pt" o:ole="">
            <v:imagedata r:id="rId62" o:title=""/>
          </v:shape>
          <o:OLEObject Type="Embed" ProgID="Equation.DSMT4" ShapeID="_x0000_i1050" DrawAspect="Content" ObjectID="_1532160869" r:id="rId63"/>
        </w:object>
      </w:r>
      <w:r>
        <w:tab/>
        <w:t xml:space="preserve"> </w:t>
      </w:r>
      <w:r w:rsidRPr="00C36752">
        <w:rPr>
          <w:rStyle w:val="NLLLNUM"/>
          <w:rFonts w:eastAsiaTheme="majorEastAsia"/>
        </w:rPr>
        <w:t>[1 mark]</w:t>
      </w:r>
    </w:p>
    <w:p w:rsidR="00323B53" w:rsidRPr="002A4FBD" w:rsidRDefault="00FD4754" w:rsidP="00FD4754">
      <w:pPr>
        <w:pStyle w:val="Spaces"/>
        <w:rPr>
          <w:rFonts w:ascii="Minion Pro" w:hAnsi="Minion Pro" w:cs="Times New Roman"/>
          <w:color w:val="auto"/>
          <w:sz w:val="20"/>
          <w:szCs w:val="20"/>
          <w:u w:val="none"/>
          <w:lang w:val="en-AU"/>
        </w:rPr>
      </w:pPr>
      <w:proofErr w:type="gramStart"/>
      <w:r w:rsidRPr="002A4FBD">
        <w:rPr>
          <w:rFonts w:ascii="Minion Pro" w:hAnsi="Minion Pro" w:cs="Times New Roman"/>
          <w:b w:val="0"/>
          <w:bCs w:val="0"/>
          <w:color w:val="auto"/>
          <w:sz w:val="20"/>
          <w:szCs w:val="20"/>
          <w:u w:val="none"/>
          <w:lang w:val="en-AU"/>
        </w:rPr>
        <w:t>so</w:t>
      </w:r>
      <w:proofErr w:type="gramEnd"/>
      <w:r w:rsidRPr="002A4FBD">
        <w:rPr>
          <w:rFonts w:ascii="Minion Pro" w:hAnsi="Minion Pro" w:cs="Times New Roman"/>
          <w:b w:val="0"/>
          <w:bCs w:val="0"/>
          <w:color w:val="auto"/>
          <w:sz w:val="20"/>
          <w:szCs w:val="20"/>
          <w:u w:val="none"/>
          <w:lang w:val="en-AU"/>
        </w:rPr>
        <w:t xml:space="preserve"> the inverse is </w:t>
      </w:r>
      <w:r w:rsidRPr="002A4FBD">
        <w:rPr>
          <w:rFonts w:ascii="Minion Pro" w:hAnsi="Minion Pro" w:cs="Times New Roman"/>
          <w:b w:val="0"/>
          <w:bCs w:val="0"/>
          <w:color w:val="auto"/>
          <w:sz w:val="20"/>
          <w:szCs w:val="20"/>
          <w:u w:val="none"/>
          <w:lang w:val="en-AU"/>
        </w:rPr>
        <w:object w:dxaOrig="2660" w:dyaOrig="1200">
          <v:shape id="_x0000_i1051" type="#_x0000_t75" style="width:132.85pt;height:60pt" o:ole="">
            <v:imagedata r:id="rId64" o:title=""/>
          </v:shape>
          <o:OLEObject Type="Embed" ProgID="Equation.DSMT4" ShapeID="_x0000_i1051" DrawAspect="Content" ObjectID="_1532160870" r:id="rId65"/>
        </w:object>
      </w:r>
      <w:r w:rsidRPr="002A4FBD">
        <w:rPr>
          <w:rFonts w:ascii="Minion Pro" w:hAnsi="Minion Pro" w:cs="Times New Roman"/>
          <w:b w:val="0"/>
          <w:bCs w:val="0"/>
          <w:color w:val="auto"/>
          <w:sz w:val="20"/>
          <w:szCs w:val="20"/>
          <w:u w:val="none"/>
          <w:lang w:val="en-AU"/>
        </w:rPr>
        <w:t xml:space="preserve"> </w:t>
      </w:r>
      <w:r w:rsidRPr="002A4FBD">
        <w:rPr>
          <w:rFonts w:ascii="Minion Pro" w:hAnsi="Minion Pro" w:cs="Times New Roman"/>
          <w:b w:val="0"/>
          <w:bCs w:val="0"/>
          <w:color w:val="auto"/>
          <w:sz w:val="20"/>
          <w:szCs w:val="20"/>
          <w:u w:val="none"/>
          <w:lang w:val="en-AU"/>
        </w:rPr>
        <w:tab/>
        <w:t xml:space="preserve"> </w:t>
      </w:r>
      <w:r w:rsidR="002A4FBD">
        <w:rPr>
          <w:rFonts w:ascii="Minion Pro" w:hAnsi="Minion Pro" w:cs="Times New Roman"/>
          <w:b w:val="0"/>
          <w:bCs w:val="0"/>
          <w:color w:val="auto"/>
          <w:sz w:val="20"/>
          <w:szCs w:val="20"/>
          <w:u w:val="none"/>
          <w:lang w:val="en-AU"/>
        </w:rPr>
        <w:tab/>
      </w:r>
      <w:r w:rsidR="002A4FBD">
        <w:rPr>
          <w:rFonts w:ascii="Minion Pro" w:hAnsi="Minion Pro" w:cs="Times New Roman"/>
          <w:b w:val="0"/>
          <w:bCs w:val="0"/>
          <w:color w:val="auto"/>
          <w:sz w:val="20"/>
          <w:szCs w:val="20"/>
          <w:u w:val="none"/>
          <w:lang w:val="en-AU"/>
        </w:rPr>
        <w:tab/>
      </w:r>
      <w:r w:rsidR="002A4FBD">
        <w:rPr>
          <w:rFonts w:ascii="Minion Pro" w:hAnsi="Minion Pro" w:cs="Times New Roman"/>
          <w:b w:val="0"/>
          <w:bCs w:val="0"/>
          <w:color w:val="auto"/>
          <w:sz w:val="20"/>
          <w:szCs w:val="20"/>
          <w:u w:val="none"/>
          <w:lang w:val="en-AU"/>
        </w:rPr>
        <w:tab/>
      </w:r>
      <w:r w:rsidR="002A4FBD">
        <w:rPr>
          <w:rFonts w:ascii="Minion Pro" w:hAnsi="Minion Pro" w:cs="Times New Roman"/>
          <w:b w:val="0"/>
          <w:bCs w:val="0"/>
          <w:color w:val="auto"/>
          <w:sz w:val="20"/>
          <w:szCs w:val="20"/>
          <w:u w:val="none"/>
          <w:lang w:val="en-AU"/>
        </w:rPr>
        <w:tab/>
      </w:r>
      <w:r w:rsidR="002A4FBD">
        <w:rPr>
          <w:rFonts w:ascii="Minion Pro" w:hAnsi="Minion Pro" w:cs="Times New Roman"/>
          <w:b w:val="0"/>
          <w:bCs w:val="0"/>
          <w:color w:val="auto"/>
          <w:sz w:val="20"/>
          <w:szCs w:val="20"/>
          <w:u w:val="none"/>
          <w:lang w:val="en-AU"/>
        </w:rPr>
        <w:tab/>
      </w:r>
      <w:r w:rsidRPr="002A4FBD">
        <w:rPr>
          <w:rFonts w:ascii="Minion Pro" w:hAnsi="Minion Pro" w:cs="Times New Roman"/>
          <w:b w:val="0"/>
          <w:bCs w:val="0"/>
          <w:color w:val="auto"/>
          <w:sz w:val="20"/>
          <w:szCs w:val="20"/>
          <w:u w:val="none"/>
          <w:lang w:val="en-AU"/>
        </w:rPr>
        <w:t xml:space="preserve">   </w:t>
      </w:r>
      <w:r w:rsidRPr="002A4FBD">
        <w:rPr>
          <w:rFonts w:ascii="Minion Pro" w:hAnsi="Minion Pro" w:cs="Times New Roman"/>
          <w:bCs w:val="0"/>
          <w:szCs w:val="20"/>
          <w:u w:val="none"/>
          <w:lang w:val="en-AU"/>
        </w:rPr>
        <w:t>[</w:t>
      </w:r>
      <w:r w:rsidR="002A4FBD">
        <w:rPr>
          <w:rFonts w:ascii="Minion Pro" w:hAnsi="Minion Pro" w:cs="Times New Roman"/>
          <w:bCs w:val="0"/>
          <w:szCs w:val="20"/>
          <w:u w:val="none"/>
          <w:lang w:val="en-AU"/>
        </w:rPr>
        <w:t>2</w:t>
      </w:r>
      <w:r w:rsidRPr="002A4FBD">
        <w:rPr>
          <w:rFonts w:ascii="Minion Pro" w:hAnsi="Minion Pro" w:cs="Times New Roman"/>
          <w:bCs w:val="0"/>
          <w:szCs w:val="20"/>
          <w:u w:val="none"/>
          <w:lang w:val="en-AU"/>
        </w:rPr>
        <w:t xml:space="preserve"> mark</w:t>
      </w:r>
      <w:r w:rsidR="002A4FBD">
        <w:rPr>
          <w:rFonts w:ascii="Minion Pro" w:hAnsi="Minion Pro" w:cs="Times New Roman"/>
          <w:bCs w:val="0"/>
          <w:szCs w:val="20"/>
          <w:u w:val="none"/>
          <w:lang w:val="en-AU"/>
        </w:rPr>
        <w:t>s]</w:t>
      </w:r>
    </w:p>
    <w:p w:rsidR="00872175" w:rsidRDefault="00872175" w:rsidP="00323B53">
      <w:pPr>
        <w:pStyle w:val="Spaces"/>
        <w:rPr>
          <w:rStyle w:val="i-notetoDTOcharacter"/>
          <w:rFonts w:ascii="MinionPro-Regular" w:hAnsi="MinionPro-Regular" w:cs="MinionPro-Regular"/>
        </w:rPr>
      </w:pPr>
    </w:p>
    <w:p w:rsidR="00872175" w:rsidRDefault="00872175" w:rsidP="00323B53">
      <w:pPr>
        <w:pStyle w:val="Spaces"/>
        <w:rPr>
          <w:rStyle w:val="i-notetoDTOcharacter"/>
          <w:rFonts w:ascii="MinionPro-Regular" w:hAnsi="MinionPro-Regular" w:cs="MinionPro-Regular"/>
        </w:rPr>
      </w:pPr>
    </w:p>
    <w:p w:rsidR="00323B53" w:rsidRDefault="00323B53" w:rsidP="00323B53">
      <w:pPr>
        <w:pStyle w:val="Spaces"/>
        <w:rPr>
          <w:rStyle w:val="i-notetoDTOcharacter"/>
          <w:rFonts w:ascii="MinionPro-Regular" w:hAnsi="MinionPro-Regular" w:cs="MinionPro-Regular"/>
        </w:rPr>
      </w:pPr>
    </w:p>
    <w:p w:rsidR="00323B53" w:rsidRDefault="00323B53" w:rsidP="00323B53">
      <w:pPr>
        <w:pStyle w:val="Spaces"/>
        <w:rPr>
          <w:rStyle w:val="i-notetoDTOcharacter"/>
          <w:rFonts w:ascii="MinionPro-Regular" w:hAnsi="MinionPro-Regular" w:cs="MinionPro-Regular"/>
        </w:rPr>
      </w:pPr>
    </w:p>
    <w:p w:rsidR="00323B53" w:rsidRDefault="00323B53" w:rsidP="00323B53">
      <w:pPr>
        <w:pStyle w:val="Spaces"/>
        <w:rPr>
          <w:rStyle w:val="i-notetoDTOcharacter"/>
          <w:rFonts w:ascii="MinionPro-Regular" w:hAnsi="MinionPro-Regular" w:cs="MinionPro-Regular"/>
        </w:rPr>
      </w:pPr>
    </w:p>
    <w:p w:rsidR="00323B53" w:rsidRDefault="00323B53" w:rsidP="00323B53">
      <w:pPr>
        <w:pStyle w:val="Spaces"/>
        <w:spacing w:after="220"/>
        <w:rPr>
          <w:rStyle w:val="i-notetoDTOcharacter"/>
          <w:rFonts w:ascii="MinionPro-Regular" w:hAnsi="MinionPro-Regular" w:cs="MinionPro-Regular"/>
        </w:rPr>
      </w:pPr>
    </w:p>
    <w:p w:rsidR="00323B53" w:rsidRPr="00C36752" w:rsidRDefault="00323B53" w:rsidP="00323B53">
      <w:pPr>
        <w:pStyle w:val="NL"/>
        <w:jc w:val="right"/>
        <w:rPr>
          <w:rStyle w:val="NLLLNUM"/>
          <w:rFonts w:eastAsiaTheme="majorEastAsia"/>
        </w:rPr>
      </w:pPr>
      <w:r>
        <w:rPr>
          <w:rStyle w:val="i-notetoDTOcharacter"/>
          <w:rFonts w:ascii="MinionPro-Regular" w:hAnsi="MinionPro-Regular" w:cs="MinionPro-Regular"/>
          <w:b w:val="0"/>
          <w:bCs w:val="0"/>
        </w:rPr>
        <w:tab/>
      </w:r>
      <w:r w:rsidRPr="00C36752">
        <w:rPr>
          <w:rStyle w:val="NLLLNUM"/>
          <w:rFonts w:eastAsiaTheme="majorEastAsia"/>
        </w:rPr>
        <w:t>[3 marks]</w:t>
      </w:r>
    </w:p>
    <w:p w:rsidR="00323B53" w:rsidRDefault="00872175" w:rsidP="00323B53">
      <w:pPr>
        <w:pStyle w:val="NL"/>
      </w:pPr>
      <w:r>
        <w:rPr>
          <w:rStyle w:val="NLLLNUM"/>
          <w:rFonts w:eastAsiaTheme="majorEastAsia"/>
        </w:rPr>
        <w:t>14</w:t>
      </w:r>
      <w:r w:rsidR="00323B53">
        <w:tab/>
      </w:r>
      <w:r w:rsidR="00323B53">
        <w:tab/>
        <w:t xml:space="preserve">Using </w:t>
      </w:r>
      <w:r w:rsidR="00323B53">
        <w:rPr>
          <w:rStyle w:val="i-listbold"/>
        </w:rPr>
        <w:t>A</w:t>
      </w:r>
      <w:r w:rsidR="00323B53">
        <w:t xml:space="preserve"> </w:t>
      </w:r>
      <w:r w:rsidR="00323B53">
        <w:rPr>
          <w:rStyle w:val="MATH-1"/>
        </w:rPr>
        <w:sym w:font="Symbol" w:char="F03D"/>
      </w:r>
      <w:r w:rsidR="00323B53">
        <w:t xml:space="preserve"> </w:t>
      </w:r>
      <w:r w:rsidR="00323B53" w:rsidRPr="00DD6F7F">
        <w:rPr>
          <w:position w:val="-28"/>
        </w:rPr>
        <w:object w:dxaOrig="860" w:dyaOrig="660">
          <v:shape id="_x0000_i1052" type="#_x0000_t75" style="width:42.85pt;height:32.55pt" o:ole="">
            <v:imagedata r:id="rId66" o:title=""/>
          </v:shape>
          <o:OLEObject Type="Embed" ProgID="Equation.DSMT4" ShapeID="_x0000_i1052" DrawAspect="Content" ObjectID="_1532160871" r:id="rId67"/>
        </w:object>
      </w:r>
      <w:r w:rsidR="00323B53">
        <w:t xml:space="preserve"> and </w:t>
      </w:r>
      <w:proofErr w:type="gramStart"/>
      <w:r w:rsidR="00323B53">
        <w:rPr>
          <w:rStyle w:val="i-listbold"/>
        </w:rPr>
        <w:t xml:space="preserve">B </w:t>
      </w:r>
      <w:r w:rsidR="00323B53">
        <w:rPr>
          <w:rStyle w:val="MATH-1"/>
        </w:rPr>
        <w:sym w:font="Symbol" w:char="F03D"/>
      </w:r>
      <w:proofErr w:type="gramEnd"/>
      <w:r w:rsidR="00323B53">
        <w:rPr>
          <w:rStyle w:val="i-listbold"/>
        </w:rPr>
        <w:t xml:space="preserve"> </w:t>
      </w:r>
      <w:r w:rsidR="00323B53" w:rsidRPr="00DD6F7F">
        <w:rPr>
          <w:rStyle w:val="i-listbold"/>
        </w:rPr>
        <w:object w:dxaOrig="1120" w:dyaOrig="660">
          <v:shape id="_x0000_i1053" type="#_x0000_t75" style="width:56.15pt;height:32.55pt" o:ole="">
            <v:imagedata r:id="rId68" o:title=""/>
          </v:shape>
          <o:OLEObject Type="Embed" ProgID="Equation.DSMT4" ShapeID="_x0000_i1053" DrawAspect="Content" ObjectID="_1532160872" r:id="rId69"/>
        </w:object>
      </w:r>
      <w:r w:rsidR="00323B53">
        <w:t>, find</w:t>
      </w:r>
      <w:r w:rsidR="00323B53">
        <w:rPr>
          <w:rStyle w:val="i-listbold"/>
        </w:rPr>
        <w:t xml:space="preserve"> C</w:t>
      </w:r>
      <w:r w:rsidR="00323B53">
        <w:t xml:space="preserve"> such that 2</w:t>
      </w:r>
      <w:r w:rsidR="00323B53">
        <w:rPr>
          <w:rStyle w:val="i-listbold"/>
        </w:rPr>
        <w:t>A</w:t>
      </w:r>
      <w:r w:rsidR="00323B53">
        <w:rPr>
          <w:rStyle w:val="MATH-1"/>
          <w:vertAlign w:val="superscript"/>
        </w:rPr>
        <w:sym w:font="Symbol" w:char="F02D"/>
      </w:r>
      <w:r w:rsidR="00323B53" w:rsidRPr="005505F1">
        <w:rPr>
          <w:rStyle w:val="i-listsuperscript"/>
        </w:rPr>
        <w:t>1</w:t>
      </w:r>
      <w:r w:rsidR="00323B53">
        <w:t xml:space="preserve"> </w:t>
      </w:r>
      <w:r w:rsidR="00323B53">
        <w:rPr>
          <w:rStyle w:val="MATH-1"/>
        </w:rPr>
        <w:sym w:font="Symbol" w:char="F02B"/>
      </w:r>
      <w:r w:rsidR="00323B53">
        <w:t xml:space="preserve"> </w:t>
      </w:r>
      <w:r w:rsidR="00323B53">
        <w:rPr>
          <w:rStyle w:val="i-listbold"/>
        </w:rPr>
        <w:t xml:space="preserve">C </w:t>
      </w:r>
      <w:r w:rsidR="00323B53">
        <w:rPr>
          <w:rStyle w:val="MATH-1"/>
        </w:rPr>
        <w:sym w:font="Symbol" w:char="F03D"/>
      </w:r>
      <w:r w:rsidR="00323B53">
        <w:t xml:space="preserve"> </w:t>
      </w:r>
      <w:r w:rsidR="00323B53">
        <w:rPr>
          <w:rStyle w:val="i-listbold"/>
        </w:rPr>
        <w:t>B</w:t>
      </w:r>
      <w:r w:rsidR="00323B53">
        <w:t>.</w:t>
      </w:r>
    </w:p>
    <w:p w:rsidR="00323B53" w:rsidRDefault="00323B53" w:rsidP="00323B53">
      <w:pPr>
        <w:pStyle w:val="Spaces"/>
        <w:rPr>
          <w:rStyle w:val="i-notetoDTOcharacter"/>
          <w:rFonts w:ascii="MinionPro-Regular" w:hAnsi="MinionPro-Regular" w:cs="MinionPro-Regular"/>
        </w:rPr>
      </w:pPr>
    </w:p>
    <w:p w:rsidR="002A4FBD" w:rsidRDefault="002A4FBD" w:rsidP="002A4FBD">
      <w:pPr>
        <w:pStyle w:val="NL"/>
        <w:spacing w:before="120"/>
      </w:pPr>
      <w:r w:rsidRPr="0088548A">
        <w:rPr>
          <w:position w:val="-28"/>
        </w:rPr>
        <w:object w:dxaOrig="1060" w:dyaOrig="660">
          <v:shape id="_x0000_i1054" type="#_x0000_t75" style="width:53.15pt;height:33pt" o:ole="">
            <v:imagedata r:id="rId70" o:title=""/>
          </v:shape>
          <o:OLEObject Type="Embed" ProgID="Equation.DSMT4" ShapeID="_x0000_i1054" DrawAspect="Content" ObjectID="_1532160873" r:id="rId71"/>
        </w:object>
      </w:r>
    </w:p>
    <w:p w:rsidR="002A4FBD" w:rsidRDefault="002A4FBD" w:rsidP="002A4FBD">
      <w:pPr>
        <w:pStyle w:val="NL"/>
        <w:tabs>
          <w:tab w:val="clear" w:pos="120"/>
          <w:tab w:val="clear" w:pos="380"/>
          <w:tab w:val="left" w:pos="8505"/>
        </w:tabs>
        <w:spacing w:before="120"/>
      </w:pPr>
      <w:r>
        <w:tab/>
      </w:r>
      <w:proofErr w:type="gramStart"/>
      <w:r>
        <w:t>so</w:t>
      </w:r>
      <w:proofErr w:type="gramEnd"/>
      <w:r>
        <w:t xml:space="preserve"> </w:t>
      </w:r>
      <w:r w:rsidRPr="0088548A">
        <w:rPr>
          <w:position w:val="-28"/>
        </w:rPr>
        <w:object w:dxaOrig="2380" w:dyaOrig="700">
          <v:shape id="_x0000_i1055" type="#_x0000_t75" style="width:119.15pt;height:35.15pt" o:ole="">
            <v:imagedata r:id="rId72" o:title=""/>
          </v:shape>
          <o:OLEObject Type="Embed" ProgID="Equation.DSMT4" ShapeID="_x0000_i1055" DrawAspect="Content" ObjectID="_1532160874" r:id="rId73"/>
        </w:object>
      </w:r>
      <w:r>
        <w:tab/>
        <w:t xml:space="preserve"> </w:t>
      </w:r>
      <w:r w:rsidRPr="00C36752">
        <w:rPr>
          <w:rStyle w:val="NLLLNUM"/>
          <w:rFonts w:eastAsiaTheme="majorEastAsia"/>
        </w:rPr>
        <w:t>[1 mark]</w:t>
      </w:r>
    </w:p>
    <w:p w:rsidR="002A4FBD" w:rsidRDefault="002A4FBD" w:rsidP="002A4FBD">
      <w:pPr>
        <w:pStyle w:val="NL"/>
        <w:spacing w:before="120"/>
      </w:pPr>
      <w:r>
        <w:tab/>
      </w:r>
      <w:r>
        <w:tab/>
        <w:t>2</w:t>
      </w:r>
      <w:r>
        <w:rPr>
          <w:rStyle w:val="i-listbold"/>
        </w:rPr>
        <w:t>A</w:t>
      </w:r>
      <w:r>
        <w:rPr>
          <w:rStyle w:val="MATH-1"/>
          <w:vertAlign w:val="superscript"/>
        </w:rPr>
        <w:sym w:font="Symbol" w:char="F02D"/>
      </w:r>
      <w:r w:rsidRPr="005A6968">
        <w:rPr>
          <w:rStyle w:val="i-listsuperscript"/>
        </w:rPr>
        <w:t>1</w:t>
      </w:r>
      <w:r>
        <w:t xml:space="preserve"> </w:t>
      </w:r>
      <w:r>
        <w:rPr>
          <w:rStyle w:val="MATH-1"/>
        </w:rPr>
        <w:sym w:font="Symbol" w:char="F02B"/>
      </w:r>
      <w:r>
        <w:t xml:space="preserve"> </w:t>
      </w:r>
      <w:r>
        <w:rPr>
          <w:rStyle w:val="i-listbold"/>
        </w:rPr>
        <w:t xml:space="preserve">C </w:t>
      </w:r>
      <w:r>
        <w:rPr>
          <w:rStyle w:val="MATH-1"/>
        </w:rPr>
        <w:sym w:font="Symbol" w:char="F03D"/>
      </w:r>
      <w:r>
        <w:t xml:space="preserve">  </w:t>
      </w:r>
      <w:r>
        <w:rPr>
          <w:rStyle w:val="i-listbold"/>
        </w:rPr>
        <w:t>B</w:t>
      </w:r>
    </w:p>
    <w:p w:rsidR="002A4FBD" w:rsidRDefault="002A4FBD" w:rsidP="002A4FBD">
      <w:pPr>
        <w:pStyle w:val="NL"/>
        <w:tabs>
          <w:tab w:val="left" w:pos="8505"/>
        </w:tabs>
        <w:spacing w:before="120"/>
      </w:pPr>
      <w:r>
        <w:tab/>
      </w:r>
      <w:r>
        <w:tab/>
      </w:r>
      <w:proofErr w:type="gramStart"/>
      <w:r>
        <w:t>so</w:t>
      </w:r>
      <w:proofErr w:type="gramEnd"/>
      <w:r>
        <w:t xml:space="preserve"> </w:t>
      </w:r>
      <w:r>
        <w:rPr>
          <w:rStyle w:val="i-listbold"/>
        </w:rPr>
        <w:t>C</w:t>
      </w:r>
      <w:r>
        <w:t xml:space="preserve"> </w:t>
      </w:r>
      <w:r>
        <w:rPr>
          <w:rStyle w:val="MATH-1"/>
        </w:rPr>
        <w:sym w:font="Symbol" w:char="F03D"/>
      </w:r>
      <w:r>
        <w:t xml:space="preserve">  </w:t>
      </w:r>
      <w:r>
        <w:rPr>
          <w:rStyle w:val="i-listbold"/>
        </w:rPr>
        <w:t>B</w:t>
      </w:r>
      <w:r>
        <w:t xml:space="preserve"> </w:t>
      </w:r>
      <w:r>
        <w:rPr>
          <w:rStyle w:val="MATH-1"/>
        </w:rPr>
        <w:sym w:font="Symbol" w:char="F02D"/>
      </w:r>
      <w:r>
        <w:t xml:space="preserve"> 2</w:t>
      </w:r>
      <w:r>
        <w:rPr>
          <w:rStyle w:val="i-listbold"/>
        </w:rPr>
        <w:t>A</w:t>
      </w:r>
      <w:r>
        <w:rPr>
          <w:rStyle w:val="i-listsuperscript"/>
        </w:rPr>
        <w:sym w:font="Symbol" w:char="F02D"/>
      </w:r>
      <w:r w:rsidRPr="005A6968">
        <w:rPr>
          <w:rStyle w:val="i-listsuperscript"/>
        </w:rPr>
        <w:t>1</w:t>
      </w:r>
      <w:r>
        <w:t xml:space="preserve"> </w:t>
      </w:r>
      <w:r>
        <w:tab/>
        <w:t xml:space="preserve"> </w:t>
      </w:r>
      <w:r w:rsidRPr="00C36752">
        <w:rPr>
          <w:rStyle w:val="NLLLNUM"/>
          <w:rFonts w:eastAsiaTheme="majorEastAsia"/>
        </w:rPr>
        <w:t>[1 mark]</w:t>
      </w:r>
    </w:p>
    <w:p w:rsidR="002A4FBD" w:rsidRDefault="002A4FBD" w:rsidP="002A4FBD">
      <w:pPr>
        <w:pStyle w:val="NL"/>
        <w:spacing w:before="120"/>
      </w:pPr>
      <w:r>
        <w:tab/>
      </w:r>
      <w:r>
        <w:tab/>
        <w:t xml:space="preserve">        </w:t>
      </w:r>
      <w:r>
        <w:rPr>
          <w:rStyle w:val="MATH-1"/>
        </w:rPr>
        <w:sym w:font="Symbol" w:char="F03D"/>
      </w:r>
      <w:r>
        <w:t xml:space="preserve"> </w:t>
      </w:r>
      <w:r w:rsidRPr="002507EB">
        <w:rPr>
          <w:position w:val="-28"/>
        </w:rPr>
        <w:object w:dxaOrig="2840" w:dyaOrig="660">
          <v:shape id="_x0000_i1056" type="#_x0000_t75" style="width:141.85pt;height:33pt" o:ole="">
            <v:imagedata r:id="rId74" o:title=""/>
          </v:shape>
          <o:OLEObject Type="Embed" ProgID="Equation.DSMT4" ShapeID="_x0000_i1056" DrawAspect="Content" ObjectID="_1532160875" r:id="rId75"/>
        </w:object>
      </w:r>
    </w:p>
    <w:p w:rsidR="002A4FBD" w:rsidRDefault="002A4FBD" w:rsidP="002A4FBD">
      <w:pPr>
        <w:pStyle w:val="NL"/>
        <w:spacing w:before="120"/>
      </w:pPr>
      <w:r>
        <w:tab/>
      </w:r>
      <w:r>
        <w:tab/>
        <w:t xml:space="preserve">        </w:t>
      </w:r>
      <w:r>
        <w:rPr>
          <w:rStyle w:val="MATH-1"/>
        </w:rPr>
        <w:sym w:font="Symbol" w:char="F03D"/>
      </w:r>
      <w:r>
        <w:t xml:space="preserve"> </w:t>
      </w:r>
      <w:r w:rsidRPr="002507EB">
        <w:rPr>
          <w:position w:val="-28"/>
        </w:rPr>
        <w:object w:dxaOrig="2400" w:dyaOrig="660">
          <v:shape id="_x0000_i1057" type="#_x0000_t75" style="width:120pt;height:33pt" o:ole="">
            <v:imagedata r:id="rId76" o:title=""/>
          </v:shape>
          <o:OLEObject Type="Embed" ProgID="Equation.DSMT4" ShapeID="_x0000_i1057" DrawAspect="Content" ObjectID="_1532160876" r:id="rId77"/>
        </w:object>
      </w:r>
    </w:p>
    <w:p w:rsidR="002A4FBD" w:rsidRDefault="002A4FBD" w:rsidP="002A4FBD">
      <w:pPr>
        <w:pStyle w:val="NL"/>
        <w:tabs>
          <w:tab w:val="left" w:pos="6521"/>
        </w:tabs>
        <w:spacing w:before="120"/>
      </w:pPr>
      <w:r>
        <w:tab/>
      </w:r>
      <w:r>
        <w:tab/>
        <w:t xml:space="preserve">        </w:t>
      </w:r>
      <w:r>
        <w:rPr>
          <w:rStyle w:val="MATH-1"/>
        </w:rPr>
        <w:sym w:font="Symbol" w:char="F03D"/>
      </w:r>
      <w:r>
        <w:t xml:space="preserve"> </w:t>
      </w:r>
      <w:r w:rsidRPr="002507EB">
        <w:rPr>
          <w:position w:val="-28"/>
        </w:rPr>
        <w:object w:dxaOrig="1160" w:dyaOrig="660">
          <v:shape id="_x0000_i1058" type="#_x0000_t75" style="width:57.85pt;height:33pt" o:ole="">
            <v:imagedata r:id="rId78" o:title=""/>
          </v:shape>
          <o:OLEObject Type="Embed" ProgID="Equation.DSMT4" ShapeID="_x0000_i1058" DrawAspect="Content" ObjectID="_1532160877" r:id="rId79"/>
        </w:object>
      </w:r>
      <w:r>
        <w:tab/>
        <w:t xml:space="preserve"> </w:t>
      </w:r>
      <w:r w:rsidRPr="00C36752">
        <w:rPr>
          <w:rStyle w:val="NLLLNUM"/>
          <w:rFonts w:eastAsiaTheme="majorEastAsia"/>
        </w:rPr>
        <w:t>[1 mark] [3 marks altogether]</w:t>
      </w:r>
    </w:p>
    <w:p w:rsidR="00323B53" w:rsidRDefault="00323B53" w:rsidP="00323B53">
      <w:pPr>
        <w:pStyle w:val="Spaces"/>
        <w:rPr>
          <w:rStyle w:val="i-notetoDTOcharacter"/>
          <w:rFonts w:ascii="MinionPro-Regular" w:hAnsi="MinionPro-Regular" w:cs="MinionPro-Regular"/>
        </w:rPr>
      </w:pPr>
    </w:p>
    <w:p w:rsidR="00323B53" w:rsidRDefault="00323B53" w:rsidP="00323B53">
      <w:pPr>
        <w:pStyle w:val="Spaces"/>
        <w:rPr>
          <w:rStyle w:val="i-notetoDTOcharacter"/>
          <w:rFonts w:ascii="MinionPro-Regular" w:hAnsi="MinionPro-Regular" w:cs="MinionPro-Regular"/>
        </w:rPr>
      </w:pPr>
    </w:p>
    <w:p w:rsidR="00323B53" w:rsidRDefault="00323B53" w:rsidP="00323B53">
      <w:pPr>
        <w:pStyle w:val="Spaces"/>
        <w:spacing w:after="140"/>
        <w:rPr>
          <w:rStyle w:val="i-notetoDTOcharacter"/>
          <w:rFonts w:ascii="MinionPro-Regular" w:hAnsi="MinionPro-Regular" w:cs="MinionPro-Regular"/>
        </w:rPr>
      </w:pPr>
    </w:p>
    <w:p w:rsidR="00323B53" w:rsidRPr="00C36752" w:rsidRDefault="00323B53" w:rsidP="00323B53">
      <w:pPr>
        <w:pStyle w:val="NL"/>
        <w:jc w:val="right"/>
        <w:rPr>
          <w:rStyle w:val="NLLLNUM"/>
          <w:rFonts w:eastAsiaTheme="majorEastAsia"/>
        </w:rPr>
      </w:pPr>
    </w:p>
    <w:p w:rsidR="00323B53" w:rsidRDefault="00323B53" w:rsidP="00323B53">
      <w:pPr>
        <w:pStyle w:val="NL"/>
        <w:rPr>
          <w:rStyle w:val="NLLLNUM"/>
          <w:rFonts w:eastAsiaTheme="majorEastAsia"/>
        </w:rPr>
      </w:pPr>
    </w:p>
    <w:p w:rsidR="00323B53" w:rsidRDefault="00323B53" w:rsidP="00323B53">
      <w:pPr>
        <w:pStyle w:val="NL"/>
        <w:rPr>
          <w:rStyle w:val="NLLLNUM"/>
          <w:rFonts w:eastAsiaTheme="majorEastAsia"/>
        </w:rPr>
      </w:pPr>
    </w:p>
    <w:p w:rsidR="00323B53" w:rsidRDefault="00323B53" w:rsidP="00323B53">
      <w:pPr>
        <w:pStyle w:val="NL"/>
        <w:ind w:left="0" w:firstLine="0"/>
        <w:rPr>
          <w:rStyle w:val="NLLLNUM"/>
          <w:rFonts w:eastAsiaTheme="majorEastAsia"/>
        </w:rPr>
      </w:pPr>
    </w:p>
    <w:p w:rsidR="00872175" w:rsidRDefault="00872175">
      <w:pPr>
        <w:rPr>
          <w:rStyle w:val="NLLLNUM"/>
          <w:rFonts w:eastAsiaTheme="majorEastAsia" w:cs="Times New Roman"/>
          <w:lang w:eastAsia="en-US"/>
        </w:rPr>
      </w:pPr>
      <w:r>
        <w:rPr>
          <w:rStyle w:val="NLLLNUM"/>
          <w:rFonts w:eastAsiaTheme="majorEastAsia"/>
        </w:rPr>
        <w:br w:type="page"/>
      </w:r>
    </w:p>
    <w:p w:rsidR="00323B53" w:rsidRDefault="00323B53" w:rsidP="00323B53">
      <w:pPr>
        <w:pStyle w:val="NL"/>
      </w:pPr>
      <w:r w:rsidRPr="00C36752">
        <w:rPr>
          <w:rStyle w:val="NLLLNUM"/>
          <w:rFonts w:eastAsiaTheme="majorEastAsia"/>
        </w:rPr>
        <w:lastRenderedPageBreak/>
        <w:t>1</w:t>
      </w:r>
      <w:r w:rsidR="00872175">
        <w:rPr>
          <w:rStyle w:val="NLLLNUM"/>
          <w:rFonts w:eastAsiaTheme="majorEastAsia"/>
        </w:rPr>
        <w:t>5</w:t>
      </w:r>
      <w:r>
        <w:tab/>
        <w:t xml:space="preserve">Using </w:t>
      </w:r>
      <w:r>
        <w:rPr>
          <w:rStyle w:val="i-listbold"/>
        </w:rPr>
        <w:t>A</w:t>
      </w:r>
      <w:r>
        <w:t xml:space="preserve"> </w:t>
      </w:r>
      <w:r>
        <w:rPr>
          <w:rStyle w:val="MATH-1"/>
        </w:rPr>
        <w:sym w:font="Symbol" w:char="F03D"/>
      </w:r>
      <w:r>
        <w:t xml:space="preserve"> </w:t>
      </w:r>
      <w:r w:rsidRPr="00AA0B7A">
        <w:rPr>
          <w:position w:val="-28"/>
        </w:rPr>
        <w:object w:dxaOrig="1100" w:dyaOrig="660">
          <v:shape id="_x0000_i1059" type="#_x0000_t75" style="width:55.3pt;height:32.55pt" o:ole="">
            <v:imagedata r:id="rId80" o:title=""/>
          </v:shape>
          <o:OLEObject Type="Embed" ProgID="Equation.DSMT4" ShapeID="_x0000_i1059" DrawAspect="Content" ObjectID="_1532160878" r:id="rId81"/>
        </w:object>
      </w:r>
      <w:r>
        <w:t xml:space="preserve"> and </w:t>
      </w:r>
      <w:proofErr w:type="gramStart"/>
      <w:r>
        <w:rPr>
          <w:rStyle w:val="i-listbold"/>
        </w:rPr>
        <w:t>B</w:t>
      </w:r>
      <w:r>
        <w:t xml:space="preserve"> </w:t>
      </w:r>
      <w:r>
        <w:rPr>
          <w:rStyle w:val="MATH-1"/>
        </w:rPr>
        <w:sym w:font="Symbol" w:char="F03D"/>
      </w:r>
      <w:proofErr w:type="gramEnd"/>
      <w:r>
        <w:t xml:space="preserve"> </w:t>
      </w:r>
      <w:r w:rsidRPr="00AA0B7A">
        <w:rPr>
          <w:position w:val="-28"/>
        </w:rPr>
        <w:object w:dxaOrig="840" w:dyaOrig="660">
          <v:shape id="_x0000_i1060" type="#_x0000_t75" style="width:42pt;height:32.55pt" o:ole="">
            <v:imagedata r:id="rId82" o:title=""/>
          </v:shape>
          <o:OLEObject Type="Embed" ProgID="Equation.DSMT4" ShapeID="_x0000_i1060" DrawAspect="Content" ObjectID="_1532160879" r:id="rId83"/>
        </w:object>
      </w:r>
      <w:r>
        <w:t xml:space="preserve">, find matrix </w:t>
      </w:r>
      <w:r>
        <w:rPr>
          <w:rStyle w:val="i-listbold"/>
        </w:rPr>
        <w:t>D</w:t>
      </w:r>
      <w:r>
        <w:t xml:space="preserve"> such that </w:t>
      </w:r>
      <w:r>
        <w:rPr>
          <w:rStyle w:val="i-listbold"/>
        </w:rPr>
        <w:t>BD</w:t>
      </w:r>
      <w:r>
        <w:t xml:space="preserve"> </w:t>
      </w:r>
      <w:r>
        <w:rPr>
          <w:rStyle w:val="MATH-1"/>
        </w:rPr>
        <w:sym w:font="Symbol" w:char="F03D"/>
      </w:r>
      <w:r>
        <w:t xml:space="preserve"> </w:t>
      </w:r>
      <w:r>
        <w:rPr>
          <w:rStyle w:val="i-listbold"/>
        </w:rPr>
        <w:t>A</w:t>
      </w:r>
      <w:r>
        <w:t>.</w:t>
      </w:r>
    </w:p>
    <w:p w:rsidR="00323B53" w:rsidRDefault="00323B53" w:rsidP="00323B53">
      <w:pPr>
        <w:pStyle w:val="Spaces"/>
        <w:rPr>
          <w:rStyle w:val="i-notetoDTOcharacter"/>
          <w:rFonts w:ascii="MinionPro-Regular" w:hAnsi="MinionPro-Regular" w:cs="MinionPro-Regular"/>
        </w:rPr>
      </w:pPr>
    </w:p>
    <w:p w:rsidR="00323B53" w:rsidRDefault="00323B53" w:rsidP="00323B53">
      <w:pPr>
        <w:pStyle w:val="Spaces"/>
        <w:rPr>
          <w:rStyle w:val="i-notetoDTOcharacter"/>
          <w:rFonts w:ascii="MinionPro-Regular" w:hAnsi="MinionPro-Regular" w:cs="MinionPro-Regular"/>
        </w:rPr>
      </w:pPr>
    </w:p>
    <w:p w:rsidR="000F0221" w:rsidRDefault="000F0221" w:rsidP="000F0221">
      <w:pPr>
        <w:pStyle w:val="NL"/>
        <w:spacing w:before="120"/>
      </w:pPr>
      <w:r w:rsidRPr="00043069">
        <w:rPr>
          <w:position w:val="-28"/>
        </w:rPr>
        <w:object w:dxaOrig="1200" w:dyaOrig="660">
          <v:shape id="_x0000_i1061" type="#_x0000_t75" style="width:60pt;height:33pt" o:ole="">
            <v:imagedata r:id="rId84" o:title=""/>
          </v:shape>
          <o:OLEObject Type="Embed" ProgID="Equation.DSMT4" ShapeID="_x0000_i1061" DrawAspect="Content" ObjectID="_1532160880" r:id="rId85"/>
        </w:object>
      </w:r>
    </w:p>
    <w:p w:rsidR="000F0221" w:rsidRDefault="000F0221" w:rsidP="000F0221">
      <w:pPr>
        <w:pStyle w:val="NL"/>
        <w:tabs>
          <w:tab w:val="left" w:pos="8505"/>
        </w:tabs>
        <w:spacing w:before="120"/>
      </w:pPr>
      <w:r>
        <w:tab/>
      </w:r>
      <w:r>
        <w:tab/>
      </w:r>
      <w:proofErr w:type="gramStart"/>
      <w:r>
        <w:t>so</w:t>
      </w:r>
      <w:proofErr w:type="gramEnd"/>
      <w:r w:rsidRPr="00531CEA">
        <w:rPr>
          <w:position w:val="-28"/>
        </w:rPr>
        <w:object w:dxaOrig="2520" w:dyaOrig="700">
          <v:shape id="_x0000_i1062" type="#_x0000_t75" style="width:126pt;height:35.15pt" o:ole="">
            <v:imagedata r:id="rId86" o:title=""/>
          </v:shape>
          <o:OLEObject Type="Embed" ProgID="Equation.DSMT4" ShapeID="_x0000_i1062" DrawAspect="Content" ObjectID="_1532160881" r:id="rId87"/>
        </w:object>
      </w:r>
      <w:r>
        <w:tab/>
        <w:t xml:space="preserve"> </w:t>
      </w:r>
      <w:r w:rsidRPr="00C36752">
        <w:rPr>
          <w:rStyle w:val="NLLLNUM"/>
          <w:rFonts w:eastAsiaTheme="majorEastAsia"/>
        </w:rPr>
        <w:t>[1 mark]</w:t>
      </w:r>
    </w:p>
    <w:p w:rsidR="000F0221" w:rsidRDefault="000F0221" w:rsidP="000F0221">
      <w:pPr>
        <w:pStyle w:val="NL"/>
        <w:tabs>
          <w:tab w:val="clear" w:pos="120"/>
          <w:tab w:val="left" w:pos="426"/>
        </w:tabs>
        <w:spacing w:before="120"/>
      </w:pPr>
      <w:r>
        <w:tab/>
      </w:r>
      <w:r>
        <w:rPr>
          <w:rStyle w:val="i-listbold"/>
        </w:rPr>
        <w:t>BD</w:t>
      </w:r>
      <w:r>
        <w:t xml:space="preserve"> </w:t>
      </w:r>
      <w:r>
        <w:rPr>
          <w:rStyle w:val="MATH-1"/>
        </w:rPr>
        <w:sym w:font="Symbol" w:char="F03D"/>
      </w:r>
      <w:r>
        <w:t xml:space="preserve"> </w:t>
      </w:r>
      <w:r>
        <w:rPr>
          <w:rStyle w:val="i-listbold"/>
        </w:rPr>
        <w:t>A</w:t>
      </w:r>
    </w:p>
    <w:p w:rsidR="000F0221" w:rsidRDefault="000F0221" w:rsidP="000F0221">
      <w:pPr>
        <w:pStyle w:val="NL"/>
        <w:spacing w:before="120"/>
      </w:pPr>
      <w:r>
        <w:tab/>
      </w:r>
      <w:r>
        <w:tab/>
      </w:r>
      <w:proofErr w:type="gramStart"/>
      <w:r>
        <w:t>so</w:t>
      </w:r>
      <w:proofErr w:type="gramEnd"/>
      <w:r>
        <w:t xml:space="preserve"> </w:t>
      </w:r>
      <w:r>
        <w:rPr>
          <w:rStyle w:val="i-listbold"/>
        </w:rPr>
        <w:t>B</w:t>
      </w:r>
      <w:r>
        <w:rPr>
          <w:rStyle w:val="MATH-1"/>
          <w:vertAlign w:val="superscript"/>
        </w:rPr>
        <w:sym w:font="Symbol" w:char="F02D"/>
      </w:r>
      <w:r w:rsidRPr="00D401C6">
        <w:rPr>
          <w:rStyle w:val="i-listsuperscript"/>
        </w:rPr>
        <w:t>1</w:t>
      </w:r>
      <w:r>
        <w:rPr>
          <w:rStyle w:val="i-listbold"/>
        </w:rPr>
        <w:t>BD</w:t>
      </w:r>
      <w:r>
        <w:t xml:space="preserve"> </w:t>
      </w:r>
      <w:r>
        <w:rPr>
          <w:rStyle w:val="MATH-1"/>
        </w:rPr>
        <w:sym w:font="Symbol" w:char="F03D"/>
      </w:r>
      <w:r>
        <w:t xml:space="preserve"> </w:t>
      </w:r>
      <w:r>
        <w:rPr>
          <w:rStyle w:val="i-listbold"/>
        </w:rPr>
        <w:t>B</w:t>
      </w:r>
      <w:r>
        <w:rPr>
          <w:rStyle w:val="MATH-1"/>
          <w:vertAlign w:val="superscript"/>
        </w:rPr>
        <w:sym w:font="Symbol" w:char="F02D"/>
      </w:r>
      <w:r w:rsidRPr="00D401C6">
        <w:rPr>
          <w:rStyle w:val="i-listsuperscript"/>
        </w:rPr>
        <w:t>1</w:t>
      </w:r>
      <w:r>
        <w:rPr>
          <w:rStyle w:val="i-listbold"/>
        </w:rPr>
        <w:t>A</w:t>
      </w:r>
    </w:p>
    <w:p w:rsidR="000F0221" w:rsidRDefault="000F0221" w:rsidP="000F0221">
      <w:pPr>
        <w:pStyle w:val="NL"/>
        <w:tabs>
          <w:tab w:val="left" w:pos="8505"/>
        </w:tabs>
        <w:spacing w:before="120"/>
      </w:pPr>
      <w:r>
        <w:tab/>
      </w:r>
      <w:r>
        <w:tab/>
      </w:r>
      <w:proofErr w:type="gramStart"/>
      <w:r>
        <w:t>so</w:t>
      </w:r>
      <w:proofErr w:type="gramEnd"/>
      <w:r>
        <w:t xml:space="preserve"> </w:t>
      </w:r>
      <w:r>
        <w:rPr>
          <w:rStyle w:val="i-listbold"/>
        </w:rPr>
        <w:t xml:space="preserve">D </w:t>
      </w:r>
      <w:r>
        <w:rPr>
          <w:rStyle w:val="MATH-1"/>
        </w:rPr>
        <w:sym w:font="Symbol" w:char="F03D"/>
      </w:r>
      <w:r>
        <w:t xml:space="preserve"> </w:t>
      </w:r>
      <w:r w:rsidRPr="005A34F0">
        <w:rPr>
          <w:position w:val="-28"/>
        </w:rPr>
        <w:object w:dxaOrig="2460" w:dyaOrig="660">
          <v:shape id="_x0000_i1063" type="#_x0000_t75" style="width:123pt;height:33pt" o:ole="">
            <v:imagedata r:id="rId88" o:title=""/>
          </v:shape>
          <o:OLEObject Type="Embed" ProgID="Equation.DSMT4" ShapeID="_x0000_i1063" DrawAspect="Content" ObjectID="_1532160882" r:id="rId89"/>
        </w:object>
      </w:r>
      <w:r>
        <w:t xml:space="preserve"> </w:t>
      </w:r>
      <w:r>
        <w:tab/>
        <w:t xml:space="preserve"> </w:t>
      </w:r>
      <w:r w:rsidRPr="00C36752">
        <w:rPr>
          <w:rStyle w:val="NLLLNUM"/>
          <w:rFonts w:eastAsiaTheme="majorEastAsia"/>
        </w:rPr>
        <w:t>[1 mark]</w:t>
      </w:r>
    </w:p>
    <w:p w:rsidR="000F0221" w:rsidRDefault="000F0221" w:rsidP="000F0221">
      <w:pPr>
        <w:pStyle w:val="NL"/>
        <w:spacing w:before="120"/>
        <w:rPr>
          <w:rStyle w:val="MATH-1"/>
        </w:rPr>
      </w:pPr>
      <w:r>
        <w:tab/>
        <w:t xml:space="preserve">               </w:t>
      </w:r>
      <w:r>
        <w:rPr>
          <w:rStyle w:val="MATH-1"/>
        </w:rPr>
        <w:sym w:font="Symbol" w:char="F03D"/>
      </w:r>
      <w:r>
        <w:rPr>
          <w:rStyle w:val="MATH-1"/>
        </w:rPr>
        <w:t xml:space="preserve"> </w:t>
      </w:r>
      <w:r w:rsidRPr="00D31C56">
        <w:rPr>
          <w:rStyle w:val="MATH-1"/>
        </w:rPr>
        <w:object w:dxaOrig="1480" w:dyaOrig="660">
          <v:shape id="_x0000_i1064" type="#_x0000_t75" style="width:74.15pt;height:33pt" o:ole="">
            <v:imagedata r:id="rId90" o:title=""/>
          </v:shape>
          <o:OLEObject Type="Embed" ProgID="Equation.DSMT4" ShapeID="_x0000_i1064" DrawAspect="Content" ObjectID="_1532160883" r:id="rId91"/>
        </w:object>
      </w:r>
    </w:p>
    <w:p w:rsidR="000F0221" w:rsidRDefault="000F0221" w:rsidP="000F0221">
      <w:pPr>
        <w:pStyle w:val="NL"/>
        <w:tabs>
          <w:tab w:val="left" w:pos="6521"/>
        </w:tabs>
        <w:spacing w:before="120"/>
      </w:pPr>
      <w:r>
        <w:tab/>
        <w:t xml:space="preserve">               </w:t>
      </w:r>
      <w:r>
        <w:rPr>
          <w:rStyle w:val="MATH-1"/>
        </w:rPr>
        <w:sym w:font="Symbol" w:char="F03D"/>
      </w:r>
      <w:r>
        <w:t xml:space="preserve"> </w:t>
      </w:r>
      <w:r w:rsidRPr="00AF6FCF">
        <w:rPr>
          <w:position w:val="-54"/>
        </w:rPr>
        <w:object w:dxaOrig="1220" w:dyaOrig="1200">
          <v:shape id="_x0000_i1065" type="#_x0000_t75" style="width:60.85pt;height:60pt" o:ole="">
            <v:imagedata r:id="rId92" o:title=""/>
          </v:shape>
          <o:OLEObject Type="Embed" ProgID="Equation.DSMT4" ShapeID="_x0000_i1065" DrawAspect="Content" ObjectID="_1532160884" r:id="rId93"/>
        </w:object>
      </w:r>
      <w:r>
        <w:tab/>
        <w:t xml:space="preserve"> </w:t>
      </w:r>
      <w:r w:rsidRPr="00C36752">
        <w:rPr>
          <w:rStyle w:val="NLLLNUM"/>
          <w:rFonts w:eastAsiaTheme="majorEastAsia"/>
        </w:rPr>
        <w:t>[1 mark] [3 marks altogether]</w:t>
      </w:r>
    </w:p>
    <w:p w:rsidR="00323B53" w:rsidRDefault="00323B53" w:rsidP="00323B53">
      <w:pPr>
        <w:pStyle w:val="Spaces"/>
        <w:rPr>
          <w:rStyle w:val="i-notetoDTOcharacter"/>
          <w:rFonts w:ascii="MinionPro-Regular" w:hAnsi="MinionPro-Regular" w:cs="MinionPro-Regular"/>
        </w:rPr>
      </w:pPr>
    </w:p>
    <w:p w:rsidR="00323B53" w:rsidRDefault="00323B53" w:rsidP="00323B53">
      <w:pPr>
        <w:pStyle w:val="Spaces"/>
        <w:rPr>
          <w:rStyle w:val="i-notetoDTOcharacter"/>
          <w:rFonts w:ascii="MinionPro-Regular" w:hAnsi="MinionPro-Regular" w:cs="MinionPro-Regular"/>
        </w:rPr>
      </w:pPr>
    </w:p>
    <w:p w:rsidR="00323B53" w:rsidRDefault="00323B53" w:rsidP="00323B53">
      <w:pPr>
        <w:pStyle w:val="Spaces"/>
        <w:rPr>
          <w:rStyle w:val="i-notetoDTOcharacter"/>
          <w:rFonts w:ascii="MinionPro-Regular" w:hAnsi="MinionPro-Regular" w:cs="MinionPro-Regular"/>
        </w:rPr>
      </w:pPr>
    </w:p>
    <w:p w:rsidR="00323B53" w:rsidRDefault="00323B53" w:rsidP="00323B53">
      <w:pPr>
        <w:pStyle w:val="Spaces"/>
        <w:rPr>
          <w:rStyle w:val="i-notetoDTOcharacter"/>
          <w:rFonts w:ascii="MinionPro-Regular" w:hAnsi="MinionPro-Regular" w:cs="MinionPro-Regular"/>
        </w:rPr>
      </w:pPr>
    </w:p>
    <w:p w:rsidR="00323B53" w:rsidRDefault="00323B53" w:rsidP="00323B53">
      <w:pPr>
        <w:pStyle w:val="i-bhead"/>
        <w:jc w:val="center"/>
      </w:pPr>
    </w:p>
    <w:p w:rsidR="00323B53" w:rsidRDefault="00323B53" w:rsidP="00323B53">
      <w:pPr>
        <w:pStyle w:val="i-bhead"/>
        <w:jc w:val="center"/>
      </w:pPr>
    </w:p>
    <w:p w:rsidR="00323B53" w:rsidRDefault="00323B53" w:rsidP="00323B53">
      <w:pPr>
        <w:pStyle w:val="i-bhead"/>
        <w:jc w:val="center"/>
      </w:pPr>
    </w:p>
    <w:p w:rsidR="00323B53" w:rsidRDefault="00323B53" w:rsidP="00323B53">
      <w:pPr>
        <w:pStyle w:val="i-bhead"/>
        <w:jc w:val="center"/>
      </w:pPr>
    </w:p>
    <w:p w:rsidR="00323B53" w:rsidRDefault="00323B53" w:rsidP="00323B53">
      <w:pPr>
        <w:pStyle w:val="i-bhead"/>
        <w:jc w:val="center"/>
      </w:pPr>
    </w:p>
    <w:p w:rsidR="000F0221" w:rsidRDefault="000F0221">
      <w:pPr>
        <w:rPr>
          <w:rFonts w:ascii="HelveticaNeueLT Std" w:eastAsia="Times New Roman" w:hAnsi="HelveticaNeueLT Std" w:cs="Arial"/>
          <w:color w:val="007FC7"/>
          <w:sz w:val="40"/>
          <w:szCs w:val="40"/>
          <w:lang w:eastAsia="en-US"/>
        </w:rPr>
      </w:pPr>
      <w:r>
        <w:rPr>
          <w:b/>
          <w:sz w:val="40"/>
          <w:szCs w:val="40"/>
        </w:rPr>
        <w:br w:type="page"/>
      </w:r>
    </w:p>
    <w:p w:rsidR="00323B53" w:rsidRPr="009275B4" w:rsidRDefault="00323B53" w:rsidP="00323B53">
      <w:pPr>
        <w:pStyle w:val="H2"/>
        <w:spacing w:after="0"/>
        <w:jc w:val="center"/>
        <w:rPr>
          <w:b w:val="0"/>
          <w:sz w:val="40"/>
          <w:szCs w:val="40"/>
        </w:rPr>
      </w:pPr>
      <w:r w:rsidRPr="009275B4">
        <w:rPr>
          <w:b w:val="0"/>
          <w:sz w:val="40"/>
          <w:szCs w:val="40"/>
        </w:rPr>
        <w:lastRenderedPageBreak/>
        <w:t>Part C</w:t>
      </w:r>
    </w:p>
    <w:p w:rsidR="00323B53" w:rsidRDefault="00BC52B0" w:rsidP="00323B53">
      <w:pPr>
        <w:pStyle w:val="PARAcenter"/>
      </w:pPr>
      <w:r>
        <w:t>2</w:t>
      </w:r>
      <w:r w:rsidR="00323B53">
        <w:t xml:space="preserve"> analysis questions </w:t>
      </w:r>
    </w:p>
    <w:p w:rsidR="00323B53" w:rsidRDefault="002F1437" w:rsidP="00323B53">
      <w:pPr>
        <w:pStyle w:val="PARAcenter"/>
      </w:pPr>
      <w:r>
        <w:t>10</w:t>
      </w:r>
      <w:r w:rsidR="00323B53">
        <w:t xml:space="preserve"> marks</w:t>
      </w:r>
    </w:p>
    <w:p w:rsidR="00323B53" w:rsidRDefault="00323B53" w:rsidP="00323B53">
      <w:pPr>
        <w:pStyle w:val="PARAcenter"/>
      </w:pPr>
      <w:r>
        <w:t>Show your working where appropriate.</w:t>
      </w:r>
    </w:p>
    <w:p w:rsidR="00323B53" w:rsidRDefault="00323B53" w:rsidP="00323B53">
      <w:pPr>
        <w:pStyle w:val="Spaces"/>
        <w:spacing w:after="180"/>
        <w:rPr>
          <w:rStyle w:val="i-notetoDTOcharacter"/>
          <w:rFonts w:ascii="MinionPro-Regular" w:hAnsi="MinionPro-Regular" w:cs="MinionPro-Regular"/>
        </w:rPr>
      </w:pPr>
    </w:p>
    <w:p w:rsidR="00323B53" w:rsidRDefault="00323B53" w:rsidP="00323B53">
      <w:pPr>
        <w:pStyle w:val="NL"/>
      </w:pPr>
      <w:r w:rsidRPr="00C36752">
        <w:rPr>
          <w:rStyle w:val="NLLLNUM"/>
          <w:rFonts w:eastAsiaTheme="majorEastAsia"/>
        </w:rPr>
        <w:t>1</w:t>
      </w:r>
      <w:r w:rsidR="00872175">
        <w:rPr>
          <w:rStyle w:val="NLLLNUM"/>
          <w:rFonts w:eastAsiaTheme="majorEastAsia"/>
        </w:rPr>
        <w:t>6</w:t>
      </w:r>
      <w:r>
        <w:rPr>
          <w:rStyle w:val="i-listbold"/>
        </w:rPr>
        <w:tab/>
      </w:r>
      <w:r>
        <w:t xml:space="preserve">An airline company has a fleet of 5 planes of type A, 8 planes of type B, 4 planes of type C and 10 planes </w:t>
      </w:r>
      <w:r>
        <w:br/>
        <w:t xml:space="preserve">of type D. </w:t>
      </w:r>
    </w:p>
    <w:p w:rsidR="00323B53" w:rsidRDefault="00323B53" w:rsidP="00323B53">
      <w:pPr>
        <w:pStyle w:val="NL"/>
        <w:spacing w:before="120" w:after="120"/>
      </w:pPr>
      <w:r>
        <w:tab/>
      </w:r>
      <w:r>
        <w:tab/>
        <w:t>Each plane type has three seat categories: Economy, Business Class and First Class. The table below shows the number of seats in each seating category for these planes.</w:t>
      </w:r>
    </w:p>
    <w:tbl>
      <w:tblPr>
        <w:tblW w:w="0" w:type="auto"/>
        <w:tblInd w:w="454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90"/>
        <w:gridCol w:w="1278"/>
        <w:gridCol w:w="1276"/>
        <w:gridCol w:w="1276"/>
      </w:tblGrid>
      <w:tr w:rsidR="00323B53" w:rsidTr="000D53CE">
        <w:trPr>
          <w:trHeight w:val="60"/>
        </w:trPr>
        <w:tc>
          <w:tcPr>
            <w:tcW w:w="990" w:type="dxa"/>
            <w:tcBorders>
              <w:top w:val="single" w:sz="4" w:space="0" w:color="D4D6CB"/>
              <w:left w:val="single" w:sz="4" w:space="0" w:color="D4D6CB"/>
              <w:bottom w:val="single" w:sz="4" w:space="0" w:color="FFFFFF"/>
              <w:right w:val="single" w:sz="4" w:space="0" w:color="FFFFFF"/>
            </w:tcBorders>
            <w:shd w:val="solid" w:color="D4D6CB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3B53" w:rsidRPr="00422CB2" w:rsidRDefault="00323B53" w:rsidP="000D53CE">
            <w:pPr>
              <w:pStyle w:val="i-tablecolumnheadcentred"/>
              <w:spacing w:before="120"/>
              <w:rPr>
                <w:rFonts w:ascii="Minion Pro Cond" w:hAnsi="Minion Pro Cond"/>
              </w:rPr>
            </w:pPr>
            <w:r w:rsidRPr="00422CB2">
              <w:rPr>
                <w:rFonts w:ascii="Minion Pro Cond" w:hAnsi="Minion Pro Cond"/>
              </w:rPr>
              <w:t>Class</w:t>
            </w:r>
          </w:p>
        </w:tc>
        <w:tc>
          <w:tcPr>
            <w:tcW w:w="1278" w:type="dxa"/>
            <w:tcBorders>
              <w:top w:val="single" w:sz="4" w:space="0" w:color="D4D6CB"/>
              <w:left w:val="single" w:sz="4" w:space="0" w:color="FFFFFF"/>
              <w:bottom w:val="single" w:sz="4" w:space="0" w:color="D4D6CB"/>
              <w:right w:val="single" w:sz="4" w:space="0" w:color="FFFFFF"/>
            </w:tcBorders>
            <w:shd w:val="solid" w:color="D4D6CB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3B53" w:rsidRPr="00422CB2" w:rsidRDefault="00323B53" w:rsidP="000D53CE">
            <w:pPr>
              <w:pStyle w:val="i-tablecolumnheadcentred"/>
              <w:spacing w:before="120"/>
              <w:rPr>
                <w:rFonts w:ascii="Minion Pro Cond" w:hAnsi="Minion Pro Cond"/>
              </w:rPr>
            </w:pPr>
            <w:r w:rsidRPr="00422CB2">
              <w:rPr>
                <w:rFonts w:ascii="Minion Pro Cond" w:hAnsi="Minion Pro Cond"/>
              </w:rPr>
              <w:t>Economy</w:t>
            </w:r>
          </w:p>
        </w:tc>
        <w:tc>
          <w:tcPr>
            <w:tcW w:w="1276" w:type="dxa"/>
            <w:tcBorders>
              <w:top w:val="single" w:sz="4" w:space="0" w:color="D4D6CB"/>
              <w:left w:val="single" w:sz="4" w:space="0" w:color="FFFFFF"/>
              <w:bottom w:val="single" w:sz="4" w:space="0" w:color="D4D6CB"/>
              <w:right w:val="single" w:sz="4" w:space="0" w:color="FFFFFF"/>
            </w:tcBorders>
            <w:shd w:val="solid" w:color="D4D6CB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3B53" w:rsidRPr="00422CB2" w:rsidRDefault="00323B53" w:rsidP="000D53CE">
            <w:pPr>
              <w:pStyle w:val="i-tablecolumnheadcentred"/>
              <w:spacing w:before="120"/>
              <w:rPr>
                <w:rFonts w:ascii="Minion Pro Cond" w:hAnsi="Minion Pro Cond"/>
              </w:rPr>
            </w:pPr>
            <w:r w:rsidRPr="00422CB2">
              <w:rPr>
                <w:rFonts w:ascii="Minion Pro Cond" w:hAnsi="Minion Pro Cond"/>
              </w:rPr>
              <w:t>Business</w:t>
            </w:r>
          </w:p>
        </w:tc>
        <w:tc>
          <w:tcPr>
            <w:tcW w:w="1276" w:type="dxa"/>
            <w:tcBorders>
              <w:top w:val="single" w:sz="4" w:space="0" w:color="D4D6CB"/>
              <w:left w:val="single" w:sz="4" w:space="0" w:color="FFFFFF"/>
              <w:bottom w:val="single" w:sz="4" w:space="0" w:color="D4D6CB"/>
              <w:right w:val="single" w:sz="4" w:space="0" w:color="D4D6CB"/>
            </w:tcBorders>
            <w:shd w:val="solid" w:color="D4D6CB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3B53" w:rsidRPr="00422CB2" w:rsidRDefault="00323B53" w:rsidP="000D53CE">
            <w:pPr>
              <w:pStyle w:val="i-tablecolumnheadcentred"/>
              <w:spacing w:before="120"/>
              <w:rPr>
                <w:rFonts w:ascii="Minion Pro Cond" w:hAnsi="Minion Pro Cond"/>
              </w:rPr>
            </w:pPr>
            <w:r w:rsidRPr="00422CB2">
              <w:rPr>
                <w:rFonts w:ascii="Minion Pro Cond" w:hAnsi="Minion Pro Cond"/>
              </w:rPr>
              <w:t>First</w:t>
            </w:r>
          </w:p>
        </w:tc>
      </w:tr>
      <w:tr w:rsidR="00323B53" w:rsidTr="000D53CE">
        <w:trPr>
          <w:trHeight w:val="60"/>
        </w:trPr>
        <w:tc>
          <w:tcPr>
            <w:tcW w:w="990" w:type="dxa"/>
            <w:tcBorders>
              <w:top w:val="single" w:sz="4" w:space="0" w:color="FFFFFF"/>
              <w:left w:val="single" w:sz="4" w:space="0" w:color="D4D6CB"/>
              <w:bottom w:val="single" w:sz="4" w:space="0" w:color="FFFFFF"/>
              <w:right w:val="single" w:sz="4" w:space="0" w:color="D4D6CB"/>
            </w:tcBorders>
            <w:shd w:val="solid" w:color="D4D6CB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3B53" w:rsidRPr="00422CB2" w:rsidRDefault="00323B53" w:rsidP="000D53CE">
            <w:pPr>
              <w:pStyle w:val="i-tablecolumnheadcentred"/>
              <w:rPr>
                <w:rFonts w:ascii="Minion Pro Cond" w:hAnsi="Minion Pro Cond"/>
              </w:rPr>
            </w:pPr>
            <w:r w:rsidRPr="00422CB2">
              <w:rPr>
                <w:rFonts w:ascii="Minion Pro Cond" w:hAnsi="Minion Pro Cond"/>
              </w:rPr>
              <w:t>A</w:t>
            </w:r>
          </w:p>
        </w:tc>
        <w:tc>
          <w:tcPr>
            <w:tcW w:w="1278" w:type="dxa"/>
            <w:tcBorders>
              <w:top w:val="single" w:sz="4" w:space="0" w:color="D4D6CB"/>
              <w:left w:val="single" w:sz="4" w:space="0" w:color="D4D6CB"/>
              <w:bottom w:val="single" w:sz="4" w:space="0" w:color="D4D6CB"/>
              <w:right w:val="single" w:sz="4" w:space="0" w:color="D4D6CB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323B53" w:rsidRDefault="00323B53" w:rsidP="000D53CE">
            <w:pPr>
              <w:pStyle w:val="i-tablecolumntextcentred"/>
            </w:pPr>
            <w:r>
              <w:t>300</w:t>
            </w:r>
          </w:p>
        </w:tc>
        <w:tc>
          <w:tcPr>
            <w:tcW w:w="1276" w:type="dxa"/>
            <w:tcBorders>
              <w:top w:val="single" w:sz="4" w:space="0" w:color="D4D6CB"/>
              <w:left w:val="single" w:sz="4" w:space="0" w:color="D4D6CB"/>
              <w:bottom w:val="single" w:sz="4" w:space="0" w:color="D4D6CB"/>
              <w:right w:val="single" w:sz="4" w:space="0" w:color="D4D6CB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323B53" w:rsidRDefault="00323B53" w:rsidP="000D53CE">
            <w:pPr>
              <w:pStyle w:val="i-tablecolumntextcentred"/>
            </w:pPr>
            <w:r>
              <w:t>60</w:t>
            </w:r>
          </w:p>
        </w:tc>
        <w:tc>
          <w:tcPr>
            <w:tcW w:w="1276" w:type="dxa"/>
            <w:tcBorders>
              <w:top w:val="single" w:sz="4" w:space="0" w:color="D4D6CB"/>
              <w:left w:val="single" w:sz="4" w:space="0" w:color="D4D6CB"/>
              <w:bottom w:val="single" w:sz="4" w:space="0" w:color="D4D6CB"/>
              <w:right w:val="single" w:sz="4" w:space="0" w:color="D4D6CB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323B53" w:rsidRDefault="00323B53" w:rsidP="000D53CE">
            <w:pPr>
              <w:pStyle w:val="i-tablecolumntextcentred"/>
            </w:pPr>
            <w:r>
              <w:t>40</w:t>
            </w:r>
          </w:p>
        </w:tc>
      </w:tr>
      <w:tr w:rsidR="00323B53" w:rsidTr="000D53CE">
        <w:trPr>
          <w:trHeight w:val="60"/>
        </w:trPr>
        <w:tc>
          <w:tcPr>
            <w:tcW w:w="990" w:type="dxa"/>
            <w:tcBorders>
              <w:top w:val="single" w:sz="4" w:space="0" w:color="FFFFFF"/>
              <w:left w:val="single" w:sz="4" w:space="0" w:color="D4D6CB"/>
              <w:bottom w:val="single" w:sz="4" w:space="0" w:color="FFFFFF"/>
              <w:right w:val="single" w:sz="4" w:space="0" w:color="D4D6CB"/>
            </w:tcBorders>
            <w:shd w:val="solid" w:color="D4D6CB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3B53" w:rsidRPr="00422CB2" w:rsidRDefault="00323B53" w:rsidP="000D53CE">
            <w:pPr>
              <w:pStyle w:val="i-tablecolumnheadcentred"/>
              <w:rPr>
                <w:rFonts w:ascii="Minion Pro Cond" w:hAnsi="Minion Pro Cond"/>
              </w:rPr>
            </w:pPr>
            <w:r w:rsidRPr="00422CB2">
              <w:rPr>
                <w:rFonts w:ascii="Minion Pro Cond" w:hAnsi="Minion Pro Cond"/>
              </w:rPr>
              <w:t>B</w:t>
            </w:r>
          </w:p>
        </w:tc>
        <w:tc>
          <w:tcPr>
            <w:tcW w:w="1278" w:type="dxa"/>
            <w:tcBorders>
              <w:top w:val="single" w:sz="4" w:space="0" w:color="D4D6CB"/>
              <w:left w:val="single" w:sz="4" w:space="0" w:color="D4D6CB"/>
              <w:bottom w:val="single" w:sz="4" w:space="0" w:color="D4D6CB"/>
              <w:right w:val="single" w:sz="4" w:space="0" w:color="D4D6CB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323B53" w:rsidRDefault="00323B53" w:rsidP="000D53CE">
            <w:pPr>
              <w:pStyle w:val="i-tablecolumntextcentred"/>
            </w:pPr>
            <w:r>
              <w:t>150</w:t>
            </w:r>
          </w:p>
        </w:tc>
        <w:tc>
          <w:tcPr>
            <w:tcW w:w="1276" w:type="dxa"/>
            <w:tcBorders>
              <w:top w:val="single" w:sz="4" w:space="0" w:color="D4D6CB"/>
              <w:left w:val="single" w:sz="4" w:space="0" w:color="D4D6CB"/>
              <w:bottom w:val="single" w:sz="4" w:space="0" w:color="D4D6CB"/>
              <w:right w:val="single" w:sz="4" w:space="0" w:color="D4D6CB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323B53" w:rsidRDefault="00323B53" w:rsidP="000D53CE">
            <w:pPr>
              <w:pStyle w:val="i-tablecolumntextcentred"/>
            </w:pPr>
            <w:r>
              <w:t>50</w:t>
            </w:r>
          </w:p>
        </w:tc>
        <w:tc>
          <w:tcPr>
            <w:tcW w:w="1276" w:type="dxa"/>
            <w:tcBorders>
              <w:top w:val="single" w:sz="4" w:space="0" w:color="D4D6CB"/>
              <w:left w:val="single" w:sz="4" w:space="0" w:color="D4D6CB"/>
              <w:bottom w:val="single" w:sz="4" w:space="0" w:color="D4D6CB"/>
              <w:right w:val="single" w:sz="4" w:space="0" w:color="D4D6CB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323B53" w:rsidRDefault="00323B53" w:rsidP="000D53CE">
            <w:pPr>
              <w:pStyle w:val="i-tablecolumntextcentred"/>
            </w:pPr>
            <w:r>
              <w:t>20</w:t>
            </w:r>
          </w:p>
        </w:tc>
      </w:tr>
      <w:tr w:rsidR="00323B53" w:rsidTr="000D53CE">
        <w:trPr>
          <w:trHeight w:val="60"/>
        </w:trPr>
        <w:tc>
          <w:tcPr>
            <w:tcW w:w="990" w:type="dxa"/>
            <w:tcBorders>
              <w:top w:val="single" w:sz="4" w:space="0" w:color="FFFFFF"/>
              <w:left w:val="single" w:sz="4" w:space="0" w:color="D4D6CB"/>
              <w:bottom w:val="single" w:sz="4" w:space="0" w:color="FFFFFF"/>
              <w:right w:val="single" w:sz="4" w:space="0" w:color="D4D6CB"/>
            </w:tcBorders>
            <w:shd w:val="solid" w:color="D4D6CB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3B53" w:rsidRPr="00D767FD" w:rsidRDefault="00323B53" w:rsidP="000D53CE">
            <w:pPr>
              <w:pStyle w:val="i-tablecolumnheadcentred"/>
              <w:rPr>
                <w:rFonts w:ascii="Minion Pro Cond" w:hAnsi="Minion Pro Cond"/>
              </w:rPr>
            </w:pPr>
            <w:r w:rsidRPr="00D767FD">
              <w:rPr>
                <w:rFonts w:ascii="Minion Pro Cond" w:hAnsi="Minion Pro Cond"/>
              </w:rPr>
              <w:t>C</w:t>
            </w:r>
          </w:p>
        </w:tc>
        <w:tc>
          <w:tcPr>
            <w:tcW w:w="1278" w:type="dxa"/>
            <w:tcBorders>
              <w:top w:val="single" w:sz="4" w:space="0" w:color="D4D6CB"/>
              <w:left w:val="single" w:sz="4" w:space="0" w:color="D4D6CB"/>
              <w:bottom w:val="single" w:sz="4" w:space="0" w:color="D4D6CB"/>
              <w:right w:val="single" w:sz="4" w:space="0" w:color="D4D6CB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323B53" w:rsidRDefault="00323B53" w:rsidP="000D53CE">
            <w:pPr>
              <w:pStyle w:val="i-tablecolumntextcentred"/>
            </w:pPr>
            <w:r>
              <w:t>120</w:t>
            </w:r>
          </w:p>
        </w:tc>
        <w:tc>
          <w:tcPr>
            <w:tcW w:w="1276" w:type="dxa"/>
            <w:tcBorders>
              <w:top w:val="single" w:sz="4" w:space="0" w:color="D4D6CB"/>
              <w:left w:val="single" w:sz="4" w:space="0" w:color="D4D6CB"/>
              <w:bottom w:val="single" w:sz="4" w:space="0" w:color="D4D6CB"/>
              <w:right w:val="single" w:sz="4" w:space="0" w:color="D4D6CB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323B53" w:rsidRDefault="00323B53" w:rsidP="000D53CE">
            <w:pPr>
              <w:pStyle w:val="i-tablecolumntextcentred"/>
            </w:pPr>
            <w:r>
              <w:t>40</w:t>
            </w:r>
          </w:p>
        </w:tc>
        <w:tc>
          <w:tcPr>
            <w:tcW w:w="1276" w:type="dxa"/>
            <w:tcBorders>
              <w:top w:val="single" w:sz="4" w:space="0" w:color="D4D6CB"/>
              <w:left w:val="single" w:sz="4" w:space="0" w:color="D4D6CB"/>
              <w:bottom w:val="single" w:sz="4" w:space="0" w:color="D4D6CB"/>
              <w:right w:val="single" w:sz="4" w:space="0" w:color="D4D6CB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323B53" w:rsidRDefault="00323B53" w:rsidP="000D53CE">
            <w:pPr>
              <w:pStyle w:val="i-tablecolumntextcentred"/>
            </w:pPr>
            <w:r>
              <w:t>0</w:t>
            </w:r>
          </w:p>
        </w:tc>
      </w:tr>
      <w:tr w:rsidR="00323B53" w:rsidTr="000D53CE">
        <w:trPr>
          <w:trHeight w:val="60"/>
        </w:trPr>
        <w:tc>
          <w:tcPr>
            <w:tcW w:w="990" w:type="dxa"/>
            <w:tcBorders>
              <w:top w:val="single" w:sz="4" w:space="0" w:color="FFFFFF"/>
              <w:left w:val="single" w:sz="4" w:space="0" w:color="D4D6CB"/>
              <w:bottom w:val="single" w:sz="4" w:space="0" w:color="D4D6CB"/>
              <w:right w:val="single" w:sz="4" w:space="0" w:color="D4D6CB"/>
            </w:tcBorders>
            <w:shd w:val="solid" w:color="D4D6CB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3B53" w:rsidRPr="00D767FD" w:rsidRDefault="00323B53" w:rsidP="000D53CE">
            <w:pPr>
              <w:pStyle w:val="i-tablecolumnheadcentred"/>
              <w:rPr>
                <w:rFonts w:ascii="Minion Pro Cond" w:hAnsi="Minion Pro Cond"/>
              </w:rPr>
            </w:pPr>
            <w:r w:rsidRPr="00D767FD">
              <w:rPr>
                <w:rFonts w:ascii="Minion Pro Cond" w:hAnsi="Minion Pro Cond"/>
              </w:rPr>
              <w:t>D</w:t>
            </w:r>
          </w:p>
        </w:tc>
        <w:tc>
          <w:tcPr>
            <w:tcW w:w="1278" w:type="dxa"/>
            <w:tcBorders>
              <w:top w:val="single" w:sz="4" w:space="0" w:color="D4D6CB"/>
              <w:left w:val="single" w:sz="4" w:space="0" w:color="D4D6CB"/>
              <w:bottom w:val="single" w:sz="4" w:space="0" w:color="D4D6CB"/>
              <w:right w:val="single" w:sz="4" w:space="0" w:color="D4D6CB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323B53" w:rsidRDefault="00323B53" w:rsidP="000D53CE">
            <w:pPr>
              <w:pStyle w:val="i-tablecolumntextcentred"/>
            </w:pPr>
            <w:r>
              <w:t>100</w:t>
            </w:r>
          </w:p>
        </w:tc>
        <w:tc>
          <w:tcPr>
            <w:tcW w:w="1276" w:type="dxa"/>
            <w:tcBorders>
              <w:top w:val="single" w:sz="4" w:space="0" w:color="D4D6CB"/>
              <w:left w:val="single" w:sz="4" w:space="0" w:color="D4D6CB"/>
              <w:bottom w:val="single" w:sz="4" w:space="0" w:color="D4D6CB"/>
              <w:right w:val="single" w:sz="4" w:space="0" w:color="D4D6CB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323B53" w:rsidRDefault="00323B53" w:rsidP="000D53CE">
            <w:pPr>
              <w:pStyle w:val="i-tablecolumntextcentred"/>
            </w:pPr>
            <w:r>
              <w:t>0</w:t>
            </w:r>
          </w:p>
        </w:tc>
        <w:tc>
          <w:tcPr>
            <w:tcW w:w="1276" w:type="dxa"/>
            <w:tcBorders>
              <w:top w:val="single" w:sz="4" w:space="0" w:color="D4D6CB"/>
              <w:left w:val="single" w:sz="4" w:space="0" w:color="D4D6CB"/>
              <w:bottom w:val="single" w:sz="4" w:space="0" w:color="D4D6CB"/>
              <w:right w:val="single" w:sz="4" w:space="0" w:color="D4D6CB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323B53" w:rsidRDefault="00323B53" w:rsidP="000D53CE">
            <w:pPr>
              <w:pStyle w:val="i-tablecolumntextcentred"/>
            </w:pPr>
            <w:r>
              <w:t>0</w:t>
            </w:r>
          </w:p>
        </w:tc>
      </w:tr>
    </w:tbl>
    <w:p w:rsidR="00323B53" w:rsidRDefault="00323B53" w:rsidP="00323B53">
      <w:pPr>
        <w:pStyle w:val="NLLL2COL"/>
      </w:pPr>
      <w:proofErr w:type="gramStart"/>
      <w:r w:rsidRPr="00C36752">
        <w:rPr>
          <w:rStyle w:val="NLLLNUM"/>
          <w:rFonts w:eastAsiaTheme="majorEastAsia"/>
        </w:rPr>
        <w:t>a</w:t>
      </w:r>
      <w:proofErr w:type="gramEnd"/>
      <w:r w:rsidRPr="00C36752">
        <w:rPr>
          <w:rStyle w:val="NLLLNUM"/>
          <w:rFonts w:eastAsiaTheme="majorEastAsia"/>
        </w:rPr>
        <w:t> </w:t>
      </w:r>
      <w:r w:rsidRPr="00C36752">
        <w:rPr>
          <w:rStyle w:val="NLLLNUM"/>
          <w:rFonts w:ascii="Adobe Arabic" w:eastAsiaTheme="majorEastAsia" w:hAnsi="Adobe Arabic" w:cs="Adobe Arabic"/>
        </w:rPr>
        <w:t> </w:t>
      </w:r>
      <w:r>
        <w:t>Write down two matrices whose product shows the total number of seats in each class.</w:t>
      </w:r>
    </w:p>
    <w:p w:rsidR="002F1437" w:rsidRDefault="002F1437" w:rsidP="00323B53">
      <w:pPr>
        <w:pStyle w:val="NLLL2COL"/>
      </w:pPr>
    </w:p>
    <w:p w:rsidR="002F1437" w:rsidRDefault="002F1437" w:rsidP="002F1437">
      <w:pPr>
        <w:pStyle w:val="NL"/>
        <w:tabs>
          <w:tab w:val="left" w:pos="8505"/>
        </w:tabs>
        <w:spacing w:before="60"/>
      </w:pPr>
      <w:r w:rsidRPr="00301E1D">
        <w:rPr>
          <w:rStyle w:val="i-listbold"/>
        </w:rPr>
        <w:object w:dxaOrig="1480" w:dyaOrig="400">
          <v:shape id="_x0000_i1066" type="#_x0000_t75" style="width:74.15pt;height:20.15pt" o:ole="">
            <v:imagedata r:id="rId94" o:title=""/>
          </v:shape>
          <o:OLEObject Type="Embed" ProgID="Equation.DSMT4" ShapeID="_x0000_i1066" DrawAspect="Content" ObjectID="_1532160885" r:id="rId95"/>
        </w:object>
      </w:r>
      <w:r>
        <w:t xml:space="preserve"> </w:t>
      </w:r>
      <w:r w:rsidRPr="00C36752">
        <w:rPr>
          <w:rStyle w:val="NLLLNUM"/>
          <w:rFonts w:eastAsiaTheme="majorEastAsia"/>
        </w:rPr>
        <w:t>[1 mark]</w:t>
      </w:r>
      <w:r>
        <w:t xml:space="preserve"> and </w:t>
      </w:r>
      <w:r w:rsidRPr="00301E1D">
        <w:rPr>
          <w:position w:val="-54"/>
        </w:rPr>
        <w:object w:dxaOrig="1520" w:dyaOrig="1180">
          <v:shape id="_x0000_i1067" type="#_x0000_t75" style="width:75.85pt;height:59.15pt" o:ole="">
            <v:imagedata r:id="rId96" o:title=""/>
          </v:shape>
          <o:OLEObject Type="Embed" ProgID="Equation.DSMT4" ShapeID="_x0000_i1067" DrawAspect="Content" ObjectID="_1532160886" r:id="rId97"/>
        </w:object>
      </w:r>
      <w:r>
        <w:t xml:space="preserve"> </w:t>
      </w:r>
      <w:r>
        <w:tab/>
        <w:t xml:space="preserve"> </w:t>
      </w:r>
      <w:r w:rsidRPr="00C36752">
        <w:rPr>
          <w:rStyle w:val="NLLLNUM"/>
          <w:rFonts w:eastAsiaTheme="majorEastAsia"/>
        </w:rPr>
        <w:t>[1 mark]</w:t>
      </w:r>
    </w:p>
    <w:p w:rsidR="00323B53" w:rsidRDefault="00323B53" w:rsidP="00323B53">
      <w:pPr>
        <w:pStyle w:val="NLLL2COL"/>
      </w:pPr>
      <w:proofErr w:type="gramStart"/>
      <w:r w:rsidRPr="00C36752">
        <w:rPr>
          <w:rStyle w:val="NLLLNUM"/>
          <w:rFonts w:eastAsiaTheme="majorEastAsia"/>
        </w:rPr>
        <w:t>b</w:t>
      </w:r>
      <w:proofErr w:type="gramEnd"/>
      <w:r>
        <w:rPr>
          <w:rStyle w:val="i-listbold"/>
        </w:rPr>
        <w:t> </w:t>
      </w:r>
      <w:r>
        <w:t>Find the number seats in each class.</w:t>
      </w:r>
    </w:p>
    <w:p w:rsidR="002F1437" w:rsidRDefault="002F1437" w:rsidP="002F1437">
      <w:pPr>
        <w:pStyle w:val="NL"/>
        <w:tabs>
          <w:tab w:val="left" w:pos="8505"/>
        </w:tabs>
        <w:spacing w:before="60"/>
        <w:rPr>
          <w:rStyle w:val="i-listbold"/>
        </w:rPr>
      </w:pPr>
      <w:r w:rsidRPr="00910E40">
        <w:rPr>
          <w:position w:val="-14"/>
        </w:rPr>
        <w:object w:dxaOrig="1480" w:dyaOrig="400">
          <v:shape id="_x0000_i1068" type="#_x0000_t75" style="width:74.15pt;height:20.15pt" o:ole="">
            <v:imagedata r:id="rId98" o:title=""/>
          </v:shape>
          <o:OLEObject Type="Embed" ProgID="Equation.DSMT4" ShapeID="_x0000_i1068" DrawAspect="Content" ObjectID="_1532160887" r:id="rId99"/>
        </w:object>
      </w:r>
      <w:r>
        <w:t xml:space="preserve"> </w:t>
      </w:r>
      <w:r w:rsidRPr="00910E40">
        <w:rPr>
          <w:position w:val="-54"/>
        </w:rPr>
        <w:object w:dxaOrig="1520" w:dyaOrig="1180">
          <v:shape id="_x0000_i1069" type="#_x0000_t75" style="width:75.85pt;height:59.15pt" o:ole="">
            <v:imagedata r:id="rId100" o:title=""/>
          </v:shape>
          <o:OLEObject Type="Embed" ProgID="Equation.DSMT4" ShapeID="_x0000_i1069" DrawAspect="Content" ObjectID="_1532160888" r:id="rId101"/>
        </w:object>
      </w:r>
      <w:r>
        <w:t xml:space="preserve"> </w:t>
      </w:r>
      <w:r>
        <w:rPr>
          <w:rStyle w:val="MATH-1"/>
        </w:rPr>
        <w:sym w:font="Symbol" w:char="F03D"/>
      </w:r>
      <w:r>
        <w:t xml:space="preserve"> </w:t>
      </w:r>
      <w:r w:rsidRPr="00910E40">
        <w:rPr>
          <w:position w:val="-14"/>
        </w:rPr>
        <w:object w:dxaOrig="1800" w:dyaOrig="400">
          <v:shape id="_x0000_i1070" type="#_x0000_t75" style="width:90pt;height:20.15pt" o:ole="">
            <v:imagedata r:id="rId102" o:title=""/>
          </v:shape>
          <o:OLEObject Type="Embed" ProgID="Equation.DSMT4" ShapeID="_x0000_i1070" DrawAspect="Content" ObjectID="_1532160889" r:id="rId103"/>
        </w:object>
      </w:r>
      <w:r>
        <w:t xml:space="preserve"> </w:t>
      </w:r>
      <w:r>
        <w:tab/>
        <w:t xml:space="preserve"> </w:t>
      </w:r>
      <w:r w:rsidRPr="00C36752">
        <w:rPr>
          <w:rStyle w:val="NLLLNUM"/>
          <w:rFonts w:eastAsiaTheme="majorEastAsia"/>
        </w:rPr>
        <w:t>[1 mark]</w:t>
      </w:r>
    </w:p>
    <w:p w:rsidR="00323B53" w:rsidRPr="002F1437" w:rsidRDefault="002F1437" w:rsidP="00323B53">
      <w:pPr>
        <w:pStyle w:val="Spaces"/>
        <w:rPr>
          <w:rFonts w:ascii="Minion Pro" w:hAnsi="Minion Pro" w:cs="Times New Roman"/>
          <w:color w:val="auto"/>
          <w:sz w:val="20"/>
          <w:szCs w:val="20"/>
          <w:u w:val="none"/>
          <w:lang w:val="en-AU"/>
        </w:rPr>
      </w:pPr>
      <w:r w:rsidRPr="002F1437">
        <w:rPr>
          <w:rFonts w:ascii="Minion Pro" w:hAnsi="Minion Pro" w:cs="Times New Roman"/>
          <w:color w:val="auto"/>
          <w:sz w:val="20"/>
          <w:szCs w:val="20"/>
          <w:u w:val="none"/>
          <w:lang w:val="en-AU"/>
        </w:rPr>
        <w:t xml:space="preserve">Economy 4180, Business 860, First 360  </w:t>
      </w:r>
      <w:r w:rsidRPr="002F1437">
        <w:rPr>
          <w:rFonts w:ascii="Minion Pro" w:hAnsi="Minion Pro" w:cs="Times New Roman"/>
          <w:color w:val="auto"/>
          <w:sz w:val="20"/>
          <w:szCs w:val="20"/>
          <w:u w:val="none"/>
          <w:lang w:val="en-AU"/>
        </w:rPr>
        <w:tab/>
      </w:r>
      <w:r w:rsidRPr="002F1437">
        <w:rPr>
          <w:rFonts w:ascii="Minion Pro" w:hAnsi="Minion Pro" w:cs="Times New Roman"/>
          <w:color w:val="auto"/>
          <w:sz w:val="20"/>
          <w:szCs w:val="20"/>
          <w:u w:val="none"/>
          <w:lang w:val="en-AU"/>
        </w:rPr>
        <w:tab/>
      </w:r>
      <w:r w:rsidRPr="002F1437">
        <w:rPr>
          <w:rFonts w:ascii="Minion Pro" w:hAnsi="Minion Pro" w:cs="Times New Roman"/>
          <w:color w:val="auto"/>
          <w:sz w:val="20"/>
          <w:szCs w:val="20"/>
          <w:u w:val="none"/>
          <w:lang w:val="en-AU"/>
        </w:rPr>
        <w:tab/>
      </w:r>
      <w:r w:rsidRPr="002F1437">
        <w:rPr>
          <w:rFonts w:ascii="Minion Pro" w:hAnsi="Minion Pro" w:cs="Times New Roman"/>
          <w:color w:val="auto"/>
          <w:sz w:val="20"/>
          <w:szCs w:val="20"/>
          <w:u w:val="none"/>
          <w:lang w:val="en-AU"/>
        </w:rPr>
        <w:tab/>
      </w:r>
      <w:r w:rsidRPr="002F1437">
        <w:rPr>
          <w:rFonts w:ascii="Minion Pro" w:hAnsi="Minion Pro" w:cs="Times New Roman"/>
          <w:color w:val="auto"/>
          <w:sz w:val="20"/>
          <w:szCs w:val="20"/>
          <w:u w:val="none"/>
          <w:lang w:val="en-AU"/>
        </w:rPr>
        <w:tab/>
      </w:r>
      <w:r>
        <w:rPr>
          <w:rFonts w:ascii="Minion Pro" w:hAnsi="Minion Pro" w:cs="Times New Roman"/>
          <w:color w:val="auto"/>
          <w:sz w:val="20"/>
          <w:szCs w:val="20"/>
          <w:u w:val="none"/>
          <w:lang w:val="en-AU"/>
        </w:rPr>
        <w:tab/>
        <w:t xml:space="preserve">                        </w:t>
      </w:r>
      <w:r w:rsidRPr="002F1437">
        <w:rPr>
          <w:rFonts w:ascii="Minion Pro" w:hAnsi="Minion Pro" w:cs="Times New Roman"/>
          <w:color w:val="auto"/>
          <w:sz w:val="20"/>
          <w:szCs w:val="20"/>
          <w:u w:val="none"/>
          <w:lang w:val="en-AU"/>
        </w:rPr>
        <w:t xml:space="preserve"> </w:t>
      </w:r>
      <w:r w:rsidRPr="002F1437">
        <w:rPr>
          <w:rFonts w:ascii="Minion Pro" w:hAnsi="Minion Pro" w:cs="Times New Roman"/>
          <w:bCs w:val="0"/>
          <w:szCs w:val="20"/>
          <w:u w:val="none"/>
          <w:lang w:val="en-AU"/>
        </w:rPr>
        <w:t>[1 mark]</w:t>
      </w:r>
    </w:p>
    <w:p w:rsidR="00323B53" w:rsidRDefault="00323B53" w:rsidP="00323B53">
      <w:pPr>
        <w:pStyle w:val="NLLL2COL"/>
        <w:ind w:left="380" w:firstLine="0"/>
      </w:pPr>
      <w:r>
        <w:t>On a particular day each aircraft made a single flight, 10% of the Economy seats were vacant, 20% of the Business seats were vacant and 30% of First class seats were vacant.</w:t>
      </w:r>
    </w:p>
    <w:p w:rsidR="00323B53" w:rsidRDefault="00323B53" w:rsidP="00323B53">
      <w:pPr>
        <w:pStyle w:val="NLLL2COL"/>
      </w:pPr>
      <w:proofErr w:type="gramStart"/>
      <w:r w:rsidRPr="00C36752">
        <w:rPr>
          <w:rStyle w:val="NLLLNUM"/>
          <w:rFonts w:eastAsiaTheme="majorEastAsia"/>
        </w:rPr>
        <w:t>c</w:t>
      </w:r>
      <w:proofErr w:type="gramEnd"/>
      <w:r w:rsidRPr="00C36752">
        <w:rPr>
          <w:rStyle w:val="NLLLNUM"/>
          <w:rFonts w:eastAsiaTheme="majorEastAsia"/>
        </w:rPr>
        <w:t> </w:t>
      </w:r>
      <w:r w:rsidRPr="00C36752">
        <w:rPr>
          <w:rStyle w:val="NLLLNUM"/>
          <w:rFonts w:ascii="Adobe Arabic" w:eastAsiaTheme="majorEastAsia" w:hAnsi="Adobe Arabic" w:cs="Adobe Arabic"/>
        </w:rPr>
        <w:t> </w:t>
      </w:r>
      <w:r>
        <w:t xml:space="preserve">Write down a matrix whose product with the matrix in part </w:t>
      </w:r>
      <w:r>
        <w:rPr>
          <w:rStyle w:val="i-listbold"/>
        </w:rPr>
        <w:t>b</w:t>
      </w:r>
      <w:r>
        <w:t xml:space="preserve"> can be used to find the total number of vacant seats on that day, and find this number.</w:t>
      </w:r>
    </w:p>
    <w:p w:rsidR="002F1437" w:rsidRDefault="002F1437" w:rsidP="002F1437">
      <w:pPr>
        <w:pStyle w:val="NL"/>
        <w:tabs>
          <w:tab w:val="left" w:pos="8505"/>
        </w:tabs>
        <w:spacing w:before="60"/>
      </w:pPr>
      <w:r w:rsidRPr="00890BB6">
        <w:rPr>
          <w:position w:val="-40"/>
        </w:rPr>
        <w:object w:dxaOrig="700" w:dyaOrig="920">
          <v:shape id="_x0000_i1071" type="#_x0000_t75" style="width:35.15pt;height:45.85pt" o:ole="">
            <v:imagedata r:id="rId104" o:title=""/>
          </v:shape>
          <o:OLEObject Type="Embed" ProgID="Equation.DSMT4" ShapeID="_x0000_i1071" DrawAspect="Content" ObjectID="_1532160890" r:id="rId105"/>
        </w:object>
      </w:r>
      <w:r>
        <w:t xml:space="preserve"> </w:t>
      </w:r>
      <w:r>
        <w:tab/>
        <w:t xml:space="preserve"> </w:t>
      </w:r>
      <w:r w:rsidRPr="00C36752">
        <w:rPr>
          <w:rStyle w:val="NLLLNUM"/>
          <w:rFonts w:eastAsiaTheme="majorEastAsia"/>
        </w:rPr>
        <w:t>[1 mark]</w:t>
      </w:r>
    </w:p>
    <w:p w:rsidR="002F1437" w:rsidRDefault="002F1437" w:rsidP="002F1437">
      <w:pPr>
        <w:pStyle w:val="NLLL2COL"/>
        <w:spacing w:before="60"/>
      </w:pPr>
      <w:r>
        <w:tab/>
        <w:t xml:space="preserve">     </w:t>
      </w:r>
      <w:r w:rsidRPr="005C23D5">
        <w:rPr>
          <w:position w:val="-40"/>
        </w:rPr>
        <w:object w:dxaOrig="3120" w:dyaOrig="920">
          <v:shape id="_x0000_i1072" type="#_x0000_t75" style="width:156pt;height:45.85pt" o:ole="">
            <v:imagedata r:id="rId106" o:title=""/>
          </v:shape>
          <o:OLEObject Type="Embed" ProgID="Equation.DSMT4" ShapeID="_x0000_i1072" DrawAspect="Content" ObjectID="_1532160891" r:id="rId107"/>
        </w:object>
      </w:r>
      <w:r>
        <w:t xml:space="preserve"> </w:t>
      </w:r>
    </w:p>
    <w:p w:rsidR="002F1437" w:rsidRDefault="002F1437" w:rsidP="002F1437">
      <w:pPr>
        <w:pStyle w:val="NLLL2COL"/>
        <w:spacing w:before="60"/>
      </w:pPr>
      <w:r>
        <w:t xml:space="preserve">      There were 698 vacant seats. </w:t>
      </w:r>
    </w:p>
    <w:p w:rsidR="002F1437" w:rsidRDefault="002F1437" w:rsidP="002F1437">
      <w:pPr>
        <w:pStyle w:val="NL"/>
        <w:tabs>
          <w:tab w:val="left" w:pos="8505"/>
        </w:tabs>
        <w:spacing w:before="60"/>
        <w:rPr>
          <w:rStyle w:val="i-listbold"/>
        </w:rPr>
      </w:pPr>
      <w:r>
        <w:tab/>
        <w:t xml:space="preserve">    </w:t>
      </w:r>
      <w:r>
        <w:tab/>
        <w:t xml:space="preserve">      There were 115 vacant seats on this particular day. </w:t>
      </w:r>
      <w:r>
        <w:tab/>
        <w:t xml:space="preserve"> </w:t>
      </w:r>
      <w:r w:rsidRPr="00C36752">
        <w:rPr>
          <w:rStyle w:val="NLLLNUM"/>
          <w:rFonts w:eastAsiaTheme="majorEastAsia"/>
        </w:rPr>
        <w:t>[1 mark]</w:t>
      </w:r>
    </w:p>
    <w:p w:rsidR="00323B53" w:rsidRPr="00C36752" w:rsidRDefault="00323B53" w:rsidP="00323B53">
      <w:pPr>
        <w:pStyle w:val="NLLL2COL"/>
        <w:jc w:val="right"/>
        <w:rPr>
          <w:rStyle w:val="NLLLNUM"/>
          <w:rFonts w:eastAsiaTheme="majorEastAsia"/>
        </w:rPr>
      </w:pPr>
    </w:p>
    <w:p w:rsidR="00323B53" w:rsidRDefault="00323B53" w:rsidP="00323B53">
      <w:pPr>
        <w:pStyle w:val="NL"/>
        <w:rPr>
          <w:rStyle w:val="NLLLNUM"/>
          <w:rFonts w:eastAsiaTheme="majorEastAsia"/>
        </w:rPr>
      </w:pPr>
    </w:p>
    <w:p w:rsidR="00922DDD" w:rsidRDefault="002F1437" w:rsidP="00922DDD">
      <w:pPr>
        <w:pStyle w:val="NL"/>
      </w:pPr>
      <w:r>
        <w:rPr>
          <w:rFonts w:ascii="HelveticaNeueLT Std" w:eastAsiaTheme="majorEastAsia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5266221</wp:posOffset>
                </wp:positionH>
                <wp:positionV relativeFrom="paragraph">
                  <wp:posOffset>798521</wp:posOffset>
                </wp:positionV>
                <wp:extent cx="339840" cy="335880"/>
                <wp:effectExtent l="38100" t="38100" r="60325" b="45720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339840" cy="33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F0404" id="Ink 272" o:spid="_x0000_s1026" type="#_x0000_t75" style="position:absolute;margin-left:413.2pt;margin-top:62.7pt;width:28.4pt;height:28.1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">
                <v:imagedata r:id="rId109" o:title=""/>
              </v:shape>
            </w:pict>
          </mc:Fallback>
        </mc:AlternateContent>
      </w:r>
      <w:r>
        <w:rPr>
          <w:rFonts w:ascii="HelveticaNeueLT Std" w:eastAsiaTheme="majorEastAsia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3981741</wp:posOffset>
                </wp:positionH>
                <wp:positionV relativeFrom="paragraph">
                  <wp:posOffset>798856</wp:posOffset>
                </wp:positionV>
                <wp:extent cx="82440" cy="195840"/>
                <wp:effectExtent l="38100" t="38100" r="13335" b="5207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8244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A56AF" id="Ink 21" o:spid="_x0000_s1026" type="#_x0000_t75" style="position:absolute;margin-left:312.85pt;margin-top:62.3pt;width:7.85pt;height:16.7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">
                <v:imagedata r:id="rId111" o:title=""/>
              </v:shape>
            </w:pict>
          </mc:Fallback>
        </mc:AlternateContent>
      </w:r>
      <w:r>
        <w:rPr>
          <w:rFonts w:ascii="HelveticaNeueLT Std" w:eastAsiaTheme="majorEastAsia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3046461</wp:posOffset>
                </wp:positionH>
                <wp:positionV relativeFrom="paragraph">
                  <wp:posOffset>888856</wp:posOffset>
                </wp:positionV>
                <wp:extent cx="82080" cy="129960"/>
                <wp:effectExtent l="38100" t="57150" r="32385" b="4191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8208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A6A778" id="Ink 14" o:spid="_x0000_s1026" type="#_x0000_t75" style="position:absolute;margin-left:239.25pt;margin-top:69.35pt;width:7.25pt;height:11.6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">
                <v:imagedata r:id="rId113" o:title=""/>
              </v:shape>
            </w:pict>
          </mc:Fallback>
        </mc:AlternateContent>
      </w:r>
      <w:r>
        <w:rPr>
          <w:rFonts w:ascii="HelveticaNeueLT Std" w:eastAsiaTheme="majorEastAsia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2948541</wp:posOffset>
                </wp:positionH>
                <wp:positionV relativeFrom="paragraph">
                  <wp:posOffset>866896</wp:posOffset>
                </wp:positionV>
                <wp:extent cx="74520" cy="136080"/>
                <wp:effectExtent l="19050" t="38100" r="40005" b="5461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7452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D2433" id="Ink 13" o:spid="_x0000_s1026" type="#_x0000_t75" style="position:absolute;margin-left:231.6pt;margin-top:67.65pt;width:7.1pt;height:12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">
                <v:imagedata r:id="rId115" o:title=""/>
              </v:shape>
            </w:pict>
          </mc:Fallback>
        </mc:AlternateContent>
      </w:r>
      <w:r>
        <w:rPr>
          <w:rFonts w:ascii="HelveticaNeueLT Std" w:eastAsiaTheme="majorEastAsia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2464701</wp:posOffset>
                </wp:positionH>
                <wp:positionV relativeFrom="paragraph">
                  <wp:posOffset>903616</wp:posOffset>
                </wp:positionV>
                <wp:extent cx="21240" cy="174960"/>
                <wp:effectExtent l="38100" t="38100" r="55245" b="53975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2124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20F5E" id="Ink 7" o:spid="_x0000_s1026" type="#_x0000_t75" style="position:absolute;margin-left:193.5pt;margin-top:70.5pt;width:2.9pt;height:15.1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">
                <v:imagedata r:id="rId117" o:title=""/>
              </v:shape>
            </w:pict>
          </mc:Fallback>
        </mc:AlternateContent>
      </w:r>
      <w:r w:rsidR="00922DDD" w:rsidRPr="00C36752">
        <w:rPr>
          <w:rStyle w:val="NLLLNUM"/>
          <w:rFonts w:eastAsiaTheme="majorEastAsia"/>
        </w:rPr>
        <w:t>1</w:t>
      </w:r>
      <w:r w:rsidR="00872175">
        <w:rPr>
          <w:rStyle w:val="NLLLNUM"/>
          <w:rFonts w:eastAsiaTheme="majorEastAsia"/>
        </w:rPr>
        <w:t>7</w:t>
      </w:r>
      <w:r w:rsidR="00922DDD">
        <w:rPr>
          <w:rStyle w:val="i-listbold"/>
        </w:rPr>
        <w:tab/>
      </w:r>
      <w:r w:rsidR="00922DDD">
        <w:t>Using the idea of a multiplicative inverse of a matrix, and clearly showing that use, solve this system of equations.</w:t>
      </w:r>
    </w:p>
    <w:p w:rsidR="00922DDD" w:rsidRDefault="00D320D4" w:rsidP="00922DDD">
      <w:pPr>
        <w:pStyle w:val="NL"/>
      </w:pP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3x+y=8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7x+3y=13</m:t>
                  </m:r>
                </m:e>
              </m:mr>
            </m:m>
          </m:e>
        </m:d>
      </m:oMath>
      <w:r w:rsidR="00922DDD">
        <w:t xml:space="preserve"> </w:t>
      </w:r>
    </w:p>
    <w:p w:rsidR="00323B53" w:rsidRDefault="002F1437" w:rsidP="00323B53">
      <w:pPr>
        <w:pStyle w:val="NL"/>
        <w:ind w:left="0" w:firstLine="0"/>
        <w:rPr>
          <w:rStyle w:val="NLLLNUM"/>
          <w:rFonts w:eastAsiaTheme="majorEastAsia"/>
        </w:rPr>
      </w:pPr>
      <w:r>
        <w:rPr>
          <w:rFonts w:ascii="HelveticaNeueLT Std" w:eastAsiaTheme="majorEastAsia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4122501</wp:posOffset>
                </wp:positionH>
                <wp:positionV relativeFrom="paragraph">
                  <wp:posOffset>-282114</wp:posOffset>
                </wp:positionV>
                <wp:extent cx="185760" cy="756000"/>
                <wp:effectExtent l="38100" t="38100" r="43180" b="4445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185760" cy="75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C79EF" id="Ink 24" o:spid="_x0000_s1026" type="#_x0000_t75" style="position:absolute;margin-left:324.45pt;margin-top:-22.85pt;width:15.45pt;height:60.4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">
                <v:imagedata r:id="rId119" o:title=""/>
              </v:shape>
            </w:pict>
          </mc:Fallback>
        </mc:AlternateContent>
      </w:r>
      <w:r>
        <w:rPr>
          <w:rFonts w:ascii="HelveticaNeueLT Std" w:eastAsiaTheme="majorEastAsia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4035021</wp:posOffset>
                </wp:positionH>
                <wp:positionV relativeFrom="paragraph">
                  <wp:posOffset>147006</wp:posOffset>
                </wp:positionV>
                <wp:extent cx="143640" cy="176040"/>
                <wp:effectExtent l="19050" t="38100" r="27940" b="52705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14364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4AD84" id="Ink 23" o:spid="_x0000_s1026" type="#_x0000_t75" style="position:absolute;margin-left:317.1pt;margin-top:10.95pt;width:12.55pt;height:15.1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">
                <v:imagedata r:id="rId121" o:title=""/>
              </v:shape>
            </w:pict>
          </mc:Fallback>
        </mc:AlternateContent>
      </w:r>
      <w:r>
        <w:rPr>
          <w:rFonts w:ascii="HelveticaNeueLT Std" w:eastAsiaTheme="majorEastAsia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3966261</wp:posOffset>
                </wp:positionH>
                <wp:positionV relativeFrom="paragraph">
                  <wp:posOffset>165006</wp:posOffset>
                </wp:positionV>
                <wp:extent cx="22320" cy="160200"/>
                <wp:effectExtent l="57150" t="38100" r="34925" b="4953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2232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C0FEE" id="Ink 22" o:spid="_x0000_s1026" type="#_x0000_t75" style="position:absolute;margin-left:311.65pt;margin-top:12.45pt;width:2.6pt;height:13.8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">
                <v:imagedata r:id="rId123" o:title=""/>
              </v:shape>
            </w:pict>
          </mc:Fallback>
        </mc:AlternateContent>
      </w:r>
      <w:r>
        <w:rPr>
          <w:rFonts w:ascii="HelveticaNeueLT Std" w:eastAsiaTheme="majorEastAsia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3735501</wp:posOffset>
                </wp:positionH>
                <wp:positionV relativeFrom="paragraph">
                  <wp:posOffset>-237474</wp:posOffset>
                </wp:positionV>
                <wp:extent cx="333720" cy="742320"/>
                <wp:effectExtent l="38100" t="38100" r="47625" b="3873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333720" cy="74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CFBE4" id="Ink 20" o:spid="_x0000_s1026" type="#_x0000_t75" style="position:absolute;margin-left:293.5pt;margin-top:-19.3pt;width:27.05pt;height:59.6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">
                <v:imagedata r:id="rId125" o:title=""/>
              </v:shape>
            </w:pict>
          </mc:Fallback>
        </mc:AlternateContent>
      </w:r>
      <w:r>
        <w:rPr>
          <w:rFonts w:ascii="HelveticaNeueLT Std" w:eastAsiaTheme="majorEastAsia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3531741</wp:posOffset>
                </wp:positionH>
                <wp:positionV relativeFrom="paragraph">
                  <wp:posOffset>111726</wp:posOffset>
                </wp:positionV>
                <wp:extent cx="92880" cy="17280"/>
                <wp:effectExtent l="57150" t="57150" r="40640" b="4000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9288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AD456" id="Ink 18" o:spid="_x0000_s1026" type="#_x0000_t75" style="position:absolute;margin-left:277.45pt;margin-top:8.15pt;width:8.35pt;height:2.4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">
                <v:imagedata r:id="rId127" o:title=""/>
              </v:shape>
            </w:pict>
          </mc:Fallback>
        </mc:AlternateContent>
      </w:r>
      <w:r>
        <w:rPr>
          <w:rFonts w:ascii="HelveticaNeueLT Std" w:eastAsiaTheme="majorEastAsia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3528141</wp:posOffset>
                </wp:positionH>
                <wp:positionV relativeFrom="paragraph">
                  <wp:posOffset>48366</wp:posOffset>
                </wp:positionV>
                <wp:extent cx="81000" cy="4320"/>
                <wp:effectExtent l="19050" t="57150" r="52705" b="5334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810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8D458" id="Ink 17" o:spid="_x0000_s1026" type="#_x0000_t75" style="position:absolute;margin-left:277.3pt;margin-top:3.05pt;width:7.5pt;height:1.8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">
                <v:imagedata r:id="rId129" o:title=""/>
              </v:shape>
            </w:pict>
          </mc:Fallback>
        </mc:AlternateContent>
      </w:r>
      <w:r>
        <w:rPr>
          <w:rFonts w:ascii="HelveticaNeueLT Std" w:eastAsiaTheme="majorEastAsia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3126741</wp:posOffset>
                </wp:positionH>
                <wp:positionV relativeFrom="paragraph">
                  <wp:posOffset>-275994</wp:posOffset>
                </wp:positionV>
                <wp:extent cx="194040" cy="790200"/>
                <wp:effectExtent l="38100" t="38100" r="53975" b="4826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194040" cy="79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BDD6B" id="Ink 16" o:spid="_x0000_s1026" type="#_x0000_t75" style="position:absolute;margin-left:245.6pt;margin-top:-22.4pt;width:16.6pt;height:63.5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">
                <v:imagedata r:id="rId131" o:title=""/>
              </v:shape>
            </w:pict>
          </mc:Fallback>
        </mc:AlternateContent>
      </w:r>
      <w:r>
        <w:rPr>
          <w:rFonts w:ascii="HelveticaNeueLT Std" w:eastAsiaTheme="majorEastAsia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3002181</wp:posOffset>
                </wp:positionH>
                <wp:positionV relativeFrom="paragraph">
                  <wp:posOffset>228006</wp:posOffset>
                </wp:positionV>
                <wp:extent cx="97560" cy="232560"/>
                <wp:effectExtent l="38100" t="57150" r="55245" b="5334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97560" cy="23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5F7CD" id="Ink 15" o:spid="_x0000_s1026" type="#_x0000_t75" style="position:absolute;margin-left:235.75pt;margin-top:17.3pt;width:9.05pt;height:19.6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">
                <v:imagedata r:id="rId133" o:title=""/>
              </v:shape>
            </w:pict>
          </mc:Fallback>
        </mc:AlternateContent>
      </w:r>
      <w:r>
        <w:rPr>
          <w:rFonts w:ascii="HelveticaNeueLT Std" w:eastAsiaTheme="majorEastAsia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2767461</wp:posOffset>
                </wp:positionH>
                <wp:positionV relativeFrom="paragraph">
                  <wp:posOffset>-253674</wp:posOffset>
                </wp:positionV>
                <wp:extent cx="171360" cy="788040"/>
                <wp:effectExtent l="57150" t="38100" r="19685" b="50165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171360" cy="78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05B3E" id="Ink 12" o:spid="_x0000_s1026" type="#_x0000_t75" style="position:absolute;margin-left:217.25pt;margin-top:-20.6pt;width:14.35pt;height:63.3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">
                <v:imagedata r:id="rId135" o:title=""/>
              </v:shape>
            </w:pict>
          </mc:Fallback>
        </mc:AlternateContent>
      </w:r>
      <w:r>
        <w:rPr>
          <w:rFonts w:ascii="HelveticaNeueLT Std" w:eastAsiaTheme="majorEastAsia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1719501</wp:posOffset>
                </wp:positionH>
                <wp:positionV relativeFrom="paragraph">
                  <wp:posOffset>-249714</wp:posOffset>
                </wp:positionV>
                <wp:extent cx="216000" cy="776520"/>
                <wp:effectExtent l="57150" t="57150" r="12700" b="4318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216000" cy="77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2E4FF" id="Ink 11" o:spid="_x0000_s1026" type="#_x0000_t75" style="position:absolute;margin-left:134.75pt;margin-top:-20.3pt;width:17.75pt;height:62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">
                <v:imagedata r:id="rId137" o:title=""/>
              </v:shape>
            </w:pict>
          </mc:Fallback>
        </mc:AlternateContent>
      </w:r>
      <w:r>
        <w:rPr>
          <w:rFonts w:ascii="HelveticaNeueLT Std" w:eastAsiaTheme="majorEastAsia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2552541</wp:posOffset>
                </wp:positionH>
                <wp:positionV relativeFrom="paragraph">
                  <wp:posOffset>-245754</wp:posOffset>
                </wp:positionV>
                <wp:extent cx="185760" cy="738360"/>
                <wp:effectExtent l="38100" t="57150" r="43180" b="4318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185760" cy="73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914A9" id="Ink 10" o:spid="_x0000_s1026" type="#_x0000_t75" style="position:absolute;margin-left:200.35pt;margin-top:-20pt;width:16pt;height:59.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">
                <v:imagedata r:id="rId139" o:title=""/>
              </v:shape>
            </w:pict>
          </mc:Fallback>
        </mc:AlternateContent>
      </w:r>
      <w:r>
        <w:rPr>
          <w:rFonts w:ascii="HelveticaNeueLT Std" w:eastAsiaTheme="majorEastAsia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2451381</wp:posOffset>
                </wp:positionH>
                <wp:positionV relativeFrom="paragraph">
                  <wp:posOffset>254286</wp:posOffset>
                </wp:positionV>
                <wp:extent cx="97920" cy="145080"/>
                <wp:effectExtent l="38100" t="38100" r="35560" b="4572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9792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FD1AB" id="Ink 9" o:spid="_x0000_s1026" type="#_x0000_t75" style="position:absolute;margin-left:192.35pt;margin-top:19.35pt;width:9pt;height:12.7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">
                <v:imagedata r:id="rId141" o:title=""/>
              </v:shape>
            </w:pict>
          </mc:Fallback>
        </mc:AlternateContent>
      </w:r>
      <w:r>
        <w:rPr>
          <w:rFonts w:ascii="HelveticaNeueLT Std" w:eastAsiaTheme="majorEastAsia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1939461</wp:posOffset>
                </wp:positionH>
                <wp:positionV relativeFrom="paragraph">
                  <wp:posOffset>270126</wp:posOffset>
                </wp:positionV>
                <wp:extent cx="108720" cy="149760"/>
                <wp:effectExtent l="38100" t="38100" r="43815" b="41275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10872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A40EA6" id="Ink 8" o:spid="_x0000_s1026" type="#_x0000_t75" style="position:absolute;margin-left:152.05pt;margin-top:20.6pt;width:9.85pt;height:13.1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">
                <v:imagedata r:id="rId143" o:title=""/>
              </v:shape>
            </w:pict>
          </mc:Fallback>
        </mc:AlternateContent>
      </w:r>
      <w:r>
        <w:rPr>
          <w:rFonts w:ascii="HelveticaNeueLT Std" w:eastAsiaTheme="majorEastAsia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1915701</wp:posOffset>
                </wp:positionH>
                <wp:positionV relativeFrom="paragraph">
                  <wp:posOffset>-82674</wp:posOffset>
                </wp:positionV>
                <wp:extent cx="84240" cy="177120"/>
                <wp:effectExtent l="38100" t="38100" r="30480" b="52070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8424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2E779" id="Ink 6" o:spid="_x0000_s1026" type="#_x0000_t75" style="position:absolute;margin-left:150.2pt;margin-top:-7.15pt;width:8pt;height:15.3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">
                <v:imagedata r:id="rId145" o:title=""/>
              </v:shape>
            </w:pict>
          </mc:Fallback>
        </mc:AlternateContent>
      </w:r>
    </w:p>
    <w:p w:rsidR="00323B53" w:rsidRDefault="00323B53" w:rsidP="00323B53">
      <w:pPr>
        <w:pStyle w:val="i-answersahead"/>
      </w:pPr>
    </w:p>
    <w:p w:rsidR="00872175" w:rsidRDefault="002F1437" w:rsidP="00323B53">
      <w:pPr>
        <w:pStyle w:val="i-answersahead"/>
      </w:pP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4787421</wp:posOffset>
                </wp:positionH>
                <wp:positionV relativeFrom="paragraph">
                  <wp:posOffset>-4659</wp:posOffset>
                </wp:positionV>
                <wp:extent cx="20520" cy="121680"/>
                <wp:effectExtent l="38100" t="38100" r="36830" b="31115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2052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85201" id="Ink 75" o:spid="_x0000_s1026" type="#_x0000_t75" style="position:absolute;margin-left:376.45pt;margin-top:-1pt;width:2.2pt;height:10.3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">
                <v:imagedata r:id="rId147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4622901</wp:posOffset>
                </wp:positionH>
                <wp:positionV relativeFrom="paragraph">
                  <wp:posOffset>78501</wp:posOffset>
                </wp:positionV>
                <wp:extent cx="113400" cy="15840"/>
                <wp:effectExtent l="38100" t="38100" r="39370" b="41910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1134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09AA2C" id="Ink 73" o:spid="_x0000_s1026" type="#_x0000_t75" style="position:absolute;margin-left:363.55pt;margin-top:5.85pt;width:9.6pt;height:2.1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">
                <v:imagedata r:id="rId149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5754741</wp:posOffset>
                </wp:positionH>
                <wp:positionV relativeFrom="paragraph">
                  <wp:posOffset>90381</wp:posOffset>
                </wp:positionV>
                <wp:extent cx="360" cy="360"/>
                <wp:effectExtent l="38100" t="38100" r="38100" b="38100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52494" id="Ink 19" o:spid="_x0000_s1026" type="#_x0000_t75" style="position:absolute;margin-left:452.8pt;margin-top:6.75pt;width:.8pt;height:.8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">
                <v:imagedata r:id="rId151" o:title=""/>
              </v:shape>
            </w:pict>
          </mc:Fallback>
        </mc:AlternateContent>
      </w:r>
    </w:p>
    <w:p w:rsidR="00872175" w:rsidRDefault="002F1437" w:rsidP="00323B53">
      <w:pPr>
        <w:pStyle w:val="i-answersahead"/>
      </w:pP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5734581</wp:posOffset>
                </wp:positionH>
                <wp:positionV relativeFrom="paragraph">
                  <wp:posOffset>22781</wp:posOffset>
                </wp:positionV>
                <wp:extent cx="287640" cy="276480"/>
                <wp:effectExtent l="57150" t="38100" r="55880" b="47625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287640" cy="27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D534A" id="Ink 273" o:spid="_x0000_s1026" type="#_x0000_t75" style="position:absolute;margin-left:450.1pt;margin-top:1.6pt;width:24.35pt;height:23.4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">
                <v:imagedata r:id="rId153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5196021</wp:posOffset>
                </wp:positionH>
                <wp:positionV relativeFrom="paragraph">
                  <wp:posOffset>-141404</wp:posOffset>
                </wp:positionV>
                <wp:extent cx="215640" cy="663120"/>
                <wp:effectExtent l="38100" t="38100" r="51435" b="4191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215640" cy="66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72A43" id="Ink 80" o:spid="_x0000_s1026" type="#_x0000_t75" style="position:absolute;margin-left:408.7pt;margin-top:-11.75pt;width:18.15pt;height:53.4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">
                <v:imagedata r:id="rId155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5041581</wp:posOffset>
                </wp:positionH>
                <wp:positionV relativeFrom="paragraph">
                  <wp:posOffset>-46004</wp:posOffset>
                </wp:positionV>
                <wp:extent cx="96120" cy="162360"/>
                <wp:effectExtent l="38100" t="38100" r="37465" b="47625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9612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6E75C2" id="Ink 77" o:spid="_x0000_s1026" type="#_x0000_t75" style="position:absolute;margin-left:396.3pt;margin-top:-4.25pt;width:8.55pt;height:14.1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">
                <v:imagedata r:id="rId157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4343901</wp:posOffset>
                </wp:positionH>
                <wp:positionV relativeFrom="paragraph">
                  <wp:posOffset>-33404</wp:posOffset>
                </wp:positionV>
                <wp:extent cx="23040" cy="156240"/>
                <wp:effectExtent l="38100" t="38100" r="53340" b="34290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2304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07D3F" id="Ink 69" o:spid="_x0000_s1026" type="#_x0000_t75" style="position:absolute;margin-left:341.45pt;margin-top:-3.25pt;width:3.1pt;height:13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">
                <v:imagedata r:id="rId159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3819741</wp:posOffset>
                </wp:positionH>
                <wp:positionV relativeFrom="paragraph">
                  <wp:posOffset>-44924</wp:posOffset>
                </wp:positionV>
                <wp:extent cx="120600" cy="182160"/>
                <wp:effectExtent l="19050" t="38100" r="32385" b="46990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12060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AB0F5" id="Ink 68" o:spid="_x0000_s1026" type="#_x0000_t75" style="position:absolute;margin-left:300.15pt;margin-top:-4.2pt;width:10.8pt;height:15.7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">
                <v:imagedata r:id="rId161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3403221</wp:posOffset>
                </wp:positionH>
                <wp:positionV relativeFrom="paragraph">
                  <wp:posOffset>163876</wp:posOffset>
                </wp:positionV>
                <wp:extent cx="63720" cy="10440"/>
                <wp:effectExtent l="38100" t="57150" r="50800" b="46990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637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EEB99" id="Ink 65" o:spid="_x0000_s1026" type="#_x0000_t75" style="position:absolute;margin-left:267.55pt;margin-top:12.25pt;width:5.95pt;height:1.8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">
                <v:imagedata r:id="rId163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3019101</wp:posOffset>
                </wp:positionH>
                <wp:positionV relativeFrom="paragraph">
                  <wp:posOffset>-105404</wp:posOffset>
                </wp:positionV>
                <wp:extent cx="185040" cy="616320"/>
                <wp:effectExtent l="0" t="57150" r="43815" b="50800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185040" cy="61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381C8" id="Ink 64" o:spid="_x0000_s1026" type="#_x0000_t75" style="position:absolute;margin-left:237.1pt;margin-top:-8.95pt;width:15.9pt;height:49.9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">
                <v:imagedata r:id="rId165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2909301</wp:posOffset>
                </wp:positionH>
                <wp:positionV relativeFrom="paragraph">
                  <wp:posOffset>15556</wp:posOffset>
                </wp:positionV>
                <wp:extent cx="59400" cy="102960"/>
                <wp:effectExtent l="38100" t="38100" r="36195" b="4953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5940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C2093" id="Ink 29" o:spid="_x0000_s1026" type="#_x0000_t75" style="position:absolute;margin-left:228.45pt;margin-top:.65pt;width:5.6pt;height:9.2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">
                <v:imagedata r:id="rId167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2831901</wp:posOffset>
                </wp:positionH>
                <wp:positionV relativeFrom="paragraph">
                  <wp:posOffset>4036</wp:posOffset>
                </wp:positionV>
                <wp:extent cx="53280" cy="119520"/>
                <wp:effectExtent l="38100" t="38100" r="42545" b="5207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5328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873A8" id="Ink 28" o:spid="_x0000_s1026" type="#_x0000_t75" style="position:absolute;margin-left:222.6pt;margin-top:-.25pt;width:5.3pt;height:10.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">
                <v:imagedata r:id="rId169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2344101</wp:posOffset>
                </wp:positionH>
                <wp:positionV relativeFrom="paragraph">
                  <wp:posOffset>79636</wp:posOffset>
                </wp:positionV>
                <wp:extent cx="8640" cy="8640"/>
                <wp:effectExtent l="57150" t="57150" r="48895" b="4889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86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7B1BC" id="Ink 25" o:spid="_x0000_s1026" type="#_x0000_t75" style="position:absolute;margin-left:183.85pt;margin-top:5.55pt;width:1.95pt;height:2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">
                <v:imagedata r:id="rId171" o:title=""/>
              </v:shape>
            </w:pict>
          </mc:Fallback>
        </mc:AlternateContent>
      </w:r>
    </w:p>
    <w:p w:rsidR="00872175" w:rsidRDefault="002F1437" w:rsidP="00323B53">
      <w:pPr>
        <w:pStyle w:val="i-answersahead"/>
      </w:pP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5086941</wp:posOffset>
                </wp:positionH>
                <wp:positionV relativeFrom="paragraph">
                  <wp:posOffset>95531</wp:posOffset>
                </wp:positionV>
                <wp:extent cx="112680" cy="135000"/>
                <wp:effectExtent l="38100" t="38100" r="40005" b="55880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11268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44DD7" id="Ink 79" o:spid="_x0000_s1026" type="#_x0000_t75" style="position:absolute;margin-left:400.05pt;margin-top:6.85pt;width:10pt;height:12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">
                <v:imagedata r:id="rId173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5018181</wp:posOffset>
                </wp:positionH>
                <wp:positionV relativeFrom="paragraph">
                  <wp:posOffset>98051</wp:posOffset>
                </wp:positionV>
                <wp:extent cx="17280" cy="137520"/>
                <wp:effectExtent l="38100" t="38100" r="40005" b="53340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728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4A789" id="Ink 78" o:spid="_x0000_s1026" type="#_x0000_t75" style="position:absolute;margin-left:394.55pt;margin-top:7.25pt;width:2.6pt;height:11.9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">
                <v:imagedata r:id="rId175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4870221</wp:posOffset>
                </wp:positionH>
                <wp:positionV relativeFrom="paragraph">
                  <wp:posOffset>-338629</wp:posOffset>
                </wp:positionV>
                <wp:extent cx="170640" cy="712800"/>
                <wp:effectExtent l="57150" t="38100" r="39370" b="4953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170640" cy="71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53FED" id="Ink 76" o:spid="_x0000_s1026" type="#_x0000_t75" style="position:absolute;margin-left:382.8pt;margin-top:-27.25pt;width:14.4pt;height:57.4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">
                <v:imagedata r:id="rId177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4397541</wp:posOffset>
                </wp:positionH>
                <wp:positionV relativeFrom="paragraph">
                  <wp:posOffset>-325309</wp:posOffset>
                </wp:positionV>
                <wp:extent cx="241920" cy="726120"/>
                <wp:effectExtent l="19050" t="38100" r="44450" b="55245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241920" cy="72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CEA2C" id="Ink 72" o:spid="_x0000_s1026" type="#_x0000_t75" style="position:absolute;margin-left:345.65pt;margin-top:-26.25pt;width:20.4pt;height:58.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">
                <v:imagedata r:id="rId179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4307181</wp:posOffset>
                </wp:positionH>
                <wp:positionV relativeFrom="paragraph">
                  <wp:posOffset>117851</wp:posOffset>
                </wp:positionV>
                <wp:extent cx="126000" cy="165960"/>
                <wp:effectExtent l="57150" t="57150" r="0" b="43815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12600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8C35A" id="Ink 71" o:spid="_x0000_s1026" type="#_x0000_t75" style="position:absolute;margin-left:338.5pt;margin-top:8.65pt;width:11.25pt;height:14.3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">
                <v:imagedata r:id="rId181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3849621</wp:posOffset>
                </wp:positionH>
                <wp:positionV relativeFrom="paragraph">
                  <wp:posOffset>129011</wp:posOffset>
                </wp:positionV>
                <wp:extent cx="130680" cy="124200"/>
                <wp:effectExtent l="19050" t="38100" r="41275" b="47625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13068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F8E00" id="Ink 70" o:spid="_x0000_s1026" type="#_x0000_t75" style="position:absolute;margin-left:302.45pt;margin-top:9.5pt;width:11.1pt;height:10.5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">
                <v:imagedata r:id="rId183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3664941</wp:posOffset>
                </wp:positionH>
                <wp:positionV relativeFrom="paragraph">
                  <wp:posOffset>-332869</wp:posOffset>
                </wp:positionV>
                <wp:extent cx="213480" cy="737280"/>
                <wp:effectExtent l="19050" t="38100" r="34290" b="43815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213480" cy="73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43465" id="Ink 67" o:spid="_x0000_s1026" type="#_x0000_t75" style="position:absolute;margin-left:4in;margin-top:-26.8pt;width:17.6pt;height:59.3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">
                <v:imagedata r:id="rId185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3394221</wp:posOffset>
                </wp:positionH>
                <wp:positionV relativeFrom="paragraph">
                  <wp:posOffset>-589</wp:posOffset>
                </wp:positionV>
                <wp:extent cx="88200" cy="10080"/>
                <wp:effectExtent l="38100" t="38100" r="45720" b="47625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882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382FA" id="Ink 66" o:spid="_x0000_s1026" type="#_x0000_t75" style="position:absolute;margin-left:266.7pt;margin-top:-.5pt;width:7.65pt;height:1.9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">
                <v:imagedata r:id="rId187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2649381</wp:posOffset>
                </wp:positionH>
                <wp:positionV relativeFrom="paragraph">
                  <wp:posOffset>-306949</wp:posOffset>
                </wp:positionV>
                <wp:extent cx="194400" cy="664920"/>
                <wp:effectExtent l="38100" t="38100" r="34290" b="4000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194400" cy="66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0334D" id="Ink 31" o:spid="_x0000_s1026" type="#_x0000_t75" style="position:absolute;margin-left:207.95pt;margin-top:-24.7pt;width:16.05pt;height:53.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">
                <v:imagedata r:id="rId189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2876181</wp:posOffset>
                </wp:positionH>
                <wp:positionV relativeFrom="paragraph">
                  <wp:posOffset>66371</wp:posOffset>
                </wp:positionV>
                <wp:extent cx="99000" cy="240120"/>
                <wp:effectExtent l="38100" t="38100" r="34925" b="4572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99000" cy="24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0A4D8" id="Ink 30" o:spid="_x0000_s1026" type="#_x0000_t75" style="position:absolute;margin-left:225.8pt;margin-top:4.7pt;width:9.15pt;height:20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">
                <v:imagedata r:id="rId191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2358141</wp:posOffset>
                </wp:positionH>
                <wp:positionV relativeFrom="paragraph">
                  <wp:posOffset>63851</wp:posOffset>
                </wp:positionV>
                <wp:extent cx="36000" cy="16560"/>
                <wp:effectExtent l="38100" t="38100" r="40640" b="4064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360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52B39" id="Ink 27" o:spid="_x0000_s1026" type="#_x0000_t75" style="position:absolute;margin-left:185.2pt;margin-top:4.55pt;width:3.5pt;height:2.4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">
                <v:imagedata r:id="rId193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2306301</wp:posOffset>
                </wp:positionH>
                <wp:positionV relativeFrom="paragraph">
                  <wp:posOffset>62411</wp:posOffset>
                </wp:positionV>
                <wp:extent cx="10080" cy="20520"/>
                <wp:effectExtent l="19050" t="38100" r="47625" b="3683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1008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70BE4" id="Ink 26" o:spid="_x0000_s1026" type="#_x0000_t75" style="position:absolute;margin-left:181.1pt;margin-top:4.75pt;width:1.45pt;height:2.3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">
                <v:imagedata r:id="rId195" o:title=""/>
              </v:shape>
            </w:pict>
          </mc:Fallback>
        </mc:AlternateContent>
      </w:r>
    </w:p>
    <w:p w:rsidR="00872175" w:rsidRDefault="00872175" w:rsidP="00323B53">
      <w:pPr>
        <w:pStyle w:val="i-answersahead"/>
      </w:pPr>
    </w:p>
    <w:p w:rsidR="00872175" w:rsidRDefault="00872175" w:rsidP="00323B53">
      <w:pPr>
        <w:pStyle w:val="i-answersahead"/>
      </w:pPr>
    </w:p>
    <w:p w:rsidR="00872175" w:rsidRDefault="002F1437" w:rsidP="00323B53">
      <w:pPr>
        <w:pStyle w:val="i-answersahead"/>
      </w:pP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5063901</wp:posOffset>
                </wp:positionH>
                <wp:positionV relativeFrom="paragraph">
                  <wp:posOffset>77901</wp:posOffset>
                </wp:positionV>
                <wp:extent cx="82800" cy="164520"/>
                <wp:effectExtent l="19050" t="38100" r="50800" b="45085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8280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03C6B" id="Ink 233" o:spid="_x0000_s1026" type="#_x0000_t75" style="position:absolute;margin-left:398.1pt;margin-top:5.55pt;width:7.3pt;height:14.2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">
                <v:imagedata r:id="rId197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4530381</wp:posOffset>
                </wp:positionH>
                <wp:positionV relativeFrom="paragraph">
                  <wp:posOffset>112101</wp:posOffset>
                </wp:positionV>
                <wp:extent cx="30600" cy="130680"/>
                <wp:effectExtent l="38100" t="38100" r="45720" b="41275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3060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9CFDD" id="Ink 226" o:spid="_x0000_s1026" type="#_x0000_t75" style="position:absolute;margin-left:356.35pt;margin-top:8.4pt;width:3.1pt;height:10.9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">
                <v:imagedata r:id="rId199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4346421</wp:posOffset>
                </wp:positionH>
                <wp:positionV relativeFrom="paragraph">
                  <wp:posOffset>162501</wp:posOffset>
                </wp:positionV>
                <wp:extent cx="118440" cy="9360"/>
                <wp:effectExtent l="38100" t="57150" r="34290" b="48260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1184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EC046" id="Ink 225" o:spid="_x0000_s1026" type="#_x0000_t75" style="position:absolute;margin-left:341.6pt;margin-top:12.1pt;width:10.35pt;height:2.1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">
                <v:imagedata r:id="rId201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3970221</wp:posOffset>
                </wp:positionH>
                <wp:positionV relativeFrom="paragraph">
                  <wp:posOffset>122541</wp:posOffset>
                </wp:positionV>
                <wp:extent cx="100080" cy="157320"/>
                <wp:effectExtent l="19050" t="57150" r="52705" b="52705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10008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2ED8F" id="Ink 224" o:spid="_x0000_s1026" type="#_x0000_t75" style="position:absolute;margin-left:312.15pt;margin-top:9pt;width:9.05pt;height:13.7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">
                <v:imagedata r:id="rId203" o:title=""/>
              </v:shape>
            </w:pict>
          </mc:Fallback>
        </mc:AlternateContent>
      </w:r>
    </w:p>
    <w:p w:rsidR="00872175" w:rsidRDefault="002F1437" w:rsidP="00323B53">
      <w:pPr>
        <w:pStyle w:val="i-answersahead"/>
      </w:pP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5228781</wp:posOffset>
                </wp:positionH>
                <wp:positionV relativeFrom="paragraph">
                  <wp:posOffset>-181604</wp:posOffset>
                </wp:positionV>
                <wp:extent cx="141120" cy="650880"/>
                <wp:effectExtent l="38100" t="19050" r="49530" b="53975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141120" cy="65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ED75E4" id="Ink 236" o:spid="_x0000_s1026" type="#_x0000_t75" style="position:absolute;margin-left:411.25pt;margin-top:-14.85pt;width:12.2pt;height:52.4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">
                <v:imagedata r:id="rId205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4857621</wp:posOffset>
                </wp:positionH>
                <wp:positionV relativeFrom="paragraph">
                  <wp:posOffset>-183404</wp:posOffset>
                </wp:positionV>
                <wp:extent cx="173880" cy="708120"/>
                <wp:effectExtent l="57150" t="38100" r="36195" b="34925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173880" cy="70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BEA570" id="Ink 232" o:spid="_x0000_s1026" type="#_x0000_t75" style="position:absolute;margin-left:381.85pt;margin-top:-15.05pt;width:14.5pt;height:56.7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">
                <v:imagedata r:id="rId207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4662141</wp:posOffset>
                </wp:positionH>
                <wp:positionV relativeFrom="paragraph">
                  <wp:posOffset>-172964</wp:posOffset>
                </wp:positionV>
                <wp:extent cx="140400" cy="723960"/>
                <wp:effectExtent l="19050" t="38100" r="50165" b="57150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140400" cy="72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1100E" id="Ink 231" o:spid="_x0000_s1026" type="#_x0000_t75" style="position:absolute;margin-left:366.55pt;margin-top:-14.25pt;width:12.25pt;height:58.3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">
                <v:imagedata r:id="rId209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3554421</wp:posOffset>
                </wp:positionH>
                <wp:positionV relativeFrom="paragraph">
                  <wp:posOffset>192436</wp:posOffset>
                </wp:positionV>
                <wp:extent cx="105120" cy="20520"/>
                <wp:effectExtent l="38100" t="38100" r="47625" b="36830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10512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923A9" id="Ink 221" o:spid="_x0000_s1026" type="#_x0000_t75" style="position:absolute;margin-left:279.35pt;margin-top:14.65pt;width:9pt;height:2.7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">
                <v:imagedata r:id="rId211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3600501</wp:posOffset>
                </wp:positionH>
                <wp:positionV relativeFrom="paragraph">
                  <wp:posOffset>44476</wp:posOffset>
                </wp:positionV>
                <wp:extent cx="11520" cy="101160"/>
                <wp:effectExtent l="57150" t="38100" r="45720" b="51435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1152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45F3A" id="Ink 220" o:spid="_x0000_s1026" type="#_x0000_t75" style="position:absolute;margin-left:282.85pt;margin-top:2.9pt;width:2.2pt;height:9.2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">
                <v:imagedata r:id="rId213" o:title=""/>
              </v:shape>
            </w:pict>
          </mc:Fallback>
        </mc:AlternateContent>
      </w:r>
    </w:p>
    <w:p w:rsidR="00872175" w:rsidRDefault="002F1437" w:rsidP="00323B53">
      <w:pPr>
        <w:pStyle w:val="i-answersahead"/>
      </w:pP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5570781</wp:posOffset>
                </wp:positionH>
                <wp:positionV relativeFrom="paragraph">
                  <wp:posOffset>-95501</wp:posOffset>
                </wp:positionV>
                <wp:extent cx="233280" cy="281520"/>
                <wp:effectExtent l="57150" t="38100" r="52705" b="61595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233280" cy="28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1D4CB" id="Ink 274" o:spid="_x0000_s1026" type="#_x0000_t75" style="position:absolute;margin-left:437.2pt;margin-top:-7.7pt;width:20pt;height:23.8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">
                <v:imagedata r:id="rId215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5113941</wp:posOffset>
                </wp:positionH>
                <wp:positionV relativeFrom="paragraph">
                  <wp:posOffset>-25669</wp:posOffset>
                </wp:positionV>
                <wp:extent cx="90000" cy="146160"/>
                <wp:effectExtent l="38100" t="38100" r="24765" b="44450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9000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78225" id="Ink 235" o:spid="_x0000_s1026" type="#_x0000_t75" style="position:absolute;margin-left:402.55pt;margin-top:-2.6pt;width:7.9pt;height:12.8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">
                <v:imagedata r:id="rId217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5031861</wp:posOffset>
                </wp:positionH>
                <wp:positionV relativeFrom="paragraph">
                  <wp:posOffset>11411</wp:posOffset>
                </wp:positionV>
                <wp:extent cx="16200" cy="129240"/>
                <wp:effectExtent l="38100" t="38100" r="41275" b="42545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1620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E883C" id="Ink 234" o:spid="_x0000_s1026" type="#_x0000_t75" style="position:absolute;margin-left:395.65pt;margin-top:.3pt;width:2.05pt;height:11.3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">
                <v:imagedata r:id="rId219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4487901</wp:posOffset>
                </wp:positionH>
                <wp:positionV relativeFrom="paragraph">
                  <wp:posOffset>35891</wp:posOffset>
                </wp:positionV>
                <wp:extent cx="110520" cy="124920"/>
                <wp:effectExtent l="19050" t="57150" r="41910" b="46990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11052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9E23C" id="Ink 230" o:spid="_x0000_s1026" type="#_x0000_t75" style="position:absolute;margin-left:352.8pt;margin-top:2.2pt;width:10pt;height:11.2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">
                <v:imagedata r:id="rId221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4068141</wp:posOffset>
                </wp:positionH>
                <wp:positionV relativeFrom="paragraph">
                  <wp:posOffset>78371</wp:posOffset>
                </wp:positionV>
                <wp:extent cx="88200" cy="137880"/>
                <wp:effectExtent l="0" t="57150" r="45720" b="33655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8820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43C00" id="Ink 229" o:spid="_x0000_s1026" type="#_x0000_t75" style="position:absolute;margin-left:319.7pt;margin-top:5.5pt;width:7.95pt;height:11.6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">
                <v:imagedata r:id="rId223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3960861</wp:posOffset>
                </wp:positionH>
                <wp:positionV relativeFrom="paragraph">
                  <wp:posOffset>147131</wp:posOffset>
                </wp:positionV>
                <wp:extent cx="85680" cy="12240"/>
                <wp:effectExtent l="57150" t="57150" r="48260" b="45085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856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1F5A6" id="Ink 228" o:spid="_x0000_s1026" type="#_x0000_t75" style="position:absolute;margin-left:311.25pt;margin-top:10.95pt;width:7.65pt;height:2.2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">
                <v:imagedata r:id="rId225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3771861</wp:posOffset>
                </wp:positionH>
                <wp:positionV relativeFrom="paragraph">
                  <wp:posOffset>-360469</wp:posOffset>
                </wp:positionV>
                <wp:extent cx="242280" cy="797400"/>
                <wp:effectExtent l="57150" t="38100" r="24765" b="41275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242280" cy="79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94B23" id="Ink 223" o:spid="_x0000_s1026" type="#_x0000_t75" style="position:absolute;margin-left:296.35pt;margin-top:-29pt;width:20pt;height:63.9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">
                <v:imagedata r:id="rId227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3575661</wp:posOffset>
                </wp:positionH>
                <wp:positionV relativeFrom="paragraph">
                  <wp:posOffset>68291</wp:posOffset>
                </wp:positionV>
                <wp:extent cx="117720" cy="117360"/>
                <wp:effectExtent l="38100" t="57150" r="34925" b="54610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11772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808FD" id="Ink 222" o:spid="_x0000_s1026" type="#_x0000_t75" style="position:absolute;margin-left:280.9pt;margin-top:4.75pt;width:10pt;height:10.6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">
                <v:imagedata r:id="rId229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3211341</wp:posOffset>
                </wp:positionH>
                <wp:positionV relativeFrom="paragraph">
                  <wp:posOffset>97005</wp:posOffset>
                </wp:positionV>
                <wp:extent cx="104400" cy="12240"/>
                <wp:effectExtent l="38100" t="38100" r="48260" b="45085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10440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2A1E4" id="Ink 83" o:spid="_x0000_s1026" type="#_x0000_t75" style="position:absolute;margin-left:252.3pt;margin-top:7.4pt;width:8.85pt;height:1.8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">
                <v:imagedata r:id="rId231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3195501</wp:posOffset>
                </wp:positionH>
                <wp:positionV relativeFrom="paragraph">
                  <wp:posOffset>22845</wp:posOffset>
                </wp:positionV>
                <wp:extent cx="113760" cy="7920"/>
                <wp:effectExtent l="38100" t="38100" r="38735" b="49530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1137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631E0" id="Ink 82" o:spid="_x0000_s1026" type="#_x0000_t75" style="position:absolute;margin-left:251pt;margin-top:1.3pt;width:10pt;height:1.6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">
                <v:imagedata r:id="rId233" o:title=""/>
              </v:shape>
            </w:pict>
          </mc:Fallback>
        </mc:AlternateContent>
      </w:r>
    </w:p>
    <w:p w:rsidR="00872175" w:rsidRDefault="00872175" w:rsidP="00323B53">
      <w:pPr>
        <w:pStyle w:val="i-answersahead"/>
      </w:pPr>
    </w:p>
    <w:p w:rsidR="00872175" w:rsidRDefault="00872175" w:rsidP="00323B53">
      <w:pPr>
        <w:pStyle w:val="i-answersahead"/>
      </w:pPr>
    </w:p>
    <w:p w:rsidR="00872175" w:rsidRDefault="002F1437" w:rsidP="00323B53">
      <w:pPr>
        <w:pStyle w:val="i-answersahead"/>
      </w:pP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4172541</wp:posOffset>
                </wp:positionH>
                <wp:positionV relativeFrom="paragraph">
                  <wp:posOffset>8421</wp:posOffset>
                </wp:positionV>
                <wp:extent cx="33840" cy="140760"/>
                <wp:effectExtent l="38100" t="38100" r="42545" b="31115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3384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FB844" id="Ink 245" o:spid="_x0000_s1026" type="#_x0000_t75" style="position:absolute;margin-left:328.1pt;margin-top:.2pt;width:3.5pt;height:11.6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">
                <v:imagedata r:id="rId235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4077861</wp:posOffset>
                </wp:positionH>
                <wp:positionV relativeFrom="paragraph">
                  <wp:posOffset>9141</wp:posOffset>
                </wp:positionV>
                <wp:extent cx="12600" cy="147240"/>
                <wp:effectExtent l="57150" t="38100" r="45085" b="43815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1260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65FE2" id="Ink 244" o:spid="_x0000_s1026" type="#_x0000_t75" style="position:absolute;margin-left:320.45pt;margin-top:.05pt;width:2.1pt;height:12.9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">
                <v:imagedata r:id="rId237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3556941</wp:posOffset>
                </wp:positionH>
                <wp:positionV relativeFrom="paragraph">
                  <wp:posOffset>199581</wp:posOffset>
                </wp:positionV>
                <wp:extent cx="108000" cy="17280"/>
                <wp:effectExtent l="38100" t="38100" r="44450" b="40005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10800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778912" id="Ink 240" o:spid="_x0000_s1026" type="#_x0000_t75" style="position:absolute;margin-left:279.55pt;margin-top:15.35pt;width:9.05pt;height:2.4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">
                <v:imagedata r:id="rId239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3583221</wp:posOffset>
                </wp:positionH>
                <wp:positionV relativeFrom="paragraph">
                  <wp:posOffset>99501</wp:posOffset>
                </wp:positionV>
                <wp:extent cx="19440" cy="80280"/>
                <wp:effectExtent l="38100" t="19050" r="38100" b="53340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1944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4010AD" id="Ink 239" o:spid="_x0000_s1026" type="#_x0000_t75" style="position:absolute;margin-left:281.85pt;margin-top:7.3pt;width:2.5pt;height:7.4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">
                <v:imagedata r:id="rId241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3230781</wp:posOffset>
                </wp:positionH>
                <wp:positionV relativeFrom="paragraph">
                  <wp:posOffset>186981</wp:posOffset>
                </wp:positionV>
                <wp:extent cx="67680" cy="27720"/>
                <wp:effectExtent l="38100" t="38100" r="46990" b="29845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6768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E504B" id="Ink 237" o:spid="_x0000_s1026" type="#_x0000_t75" style="position:absolute;margin-left:253.75pt;margin-top:14.45pt;width:6.5pt;height:2.6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">
                <v:imagedata r:id="rId243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624021</wp:posOffset>
                </wp:positionH>
                <wp:positionV relativeFrom="paragraph">
                  <wp:posOffset>-23345</wp:posOffset>
                </wp:positionV>
                <wp:extent cx="40680" cy="183600"/>
                <wp:effectExtent l="38100" t="38100" r="35560" b="45085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4068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6578A" id="Ink 91" o:spid="_x0000_s1026" type="#_x0000_t75" style="position:absolute;margin-left:48.65pt;margin-top:-2.2pt;width:3.8pt;height:14.9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">
                <v:imagedata r:id="rId245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516381</wp:posOffset>
                </wp:positionH>
                <wp:positionV relativeFrom="paragraph">
                  <wp:posOffset>33175</wp:posOffset>
                </wp:positionV>
                <wp:extent cx="92520" cy="30960"/>
                <wp:effectExtent l="38100" t="38100" r="41275" b="45720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9252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78A73" id="Ink 90" o:spid="_x0000_s1026" type="#_x0000_t75" style="position:absolute;margin-left:40.15pt;margin-top:2.5pt;width:7.95pt;height:3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">
                <v:imagedata r:id="rId247" o:title=""/>
              </v:shape>
            </w:pict>
          </mc:Fallback>
        </mc:AlternateContent>
      </w:r>
    </w:p>
    <w:p w:rsidR="00872175" w:rsidRDefault="002F1437" w:rsidP="00323B53">
      <w:pPr>
        <w:pStyle w:val="i-answersahead"/>
      </w:pP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4245621</wp:posOffset>
                </wp:positionH>
                <wp:positionV relativeFrom="paragraph">
                  <wp:posOffset>-284204</wp:posOffset>
                </wp:positionV>
                <wp:extent cx="177480" cy="691200"/>
                <wp:effectExtent l="38100" t="38100" r="51435" b="33020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177480" cy="69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459C5" id="Ink 250" o:spid="_x0000_s1026" type="#_x0000_t75" style="position:absolute;margin-left:333.7pt;margin-top:-23.05pt;width:15.3pt;height:55.2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">
                <v:imagedata r:id="rId249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3832341</wp:posOffset>
                </wp:positionH>
                <wp:positionV relativeFrom="paragraph">
                  <wp:posOffset>-291404</wp:posOffset>
                </wp:positionV>
                <wp:extent cx="253800" cy="764640"/>
                <wp:effectExtent l="57150" t="57150" r="32385" b="54610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253800" cy="76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9092C1" id="Ink 242" o:spid="_x0000_s1026" type="#_x0000_t75" style="position:absolute;margin-left:301.1pt;margin-top:-23.6pt;width:20.75pt;height:61.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">
                <v:imagedata r:id="rId251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3579981</wp:posOffset>
                </wp:positionH>
                <wp:positionV relativeFrom="paragraph">
                  <wp:posOffset>52756</wp:posOffset>
                </wp:positionV>
                <wp:extent cx="113760" cy="134640"/>
                <wp:effectExtent l="38100" t="38100" r="38735" b="55880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11376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3B337C" id="Ink 241" o:spid="_x0000_s1026" type="#_x0000_t75" style="position:absolute;margin-left:281.25pt;margin-top:3.55pt;width:9.7pt;height:11.8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">
                <v:imagedata r:id="rId253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3227901</wp:posOffset>
                </wp:positionH>
                <wp:positionV relativeFrom="paragraph">
                  <wp:posOffset>40516</wp:posOffset>
                </wp:positionV>
                <wp:extent cx="89280" cy="23400"/>
                <wp:effectExtent l="38100" t="38100" r="6350" b="53340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8928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ED6D11" id="Ink 238" o:spid="_x0000_s1026" type="#_x0000_t75" style="position:absolute;margin-left:253.55pt;margin-top:2.85pt;width:7.75pt;height:2.9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">
                <v:imagedata r:id="rId255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302181</wp:posOffset>
                </wp:positionH>
                <wp:positionV relativeFrom="paragraph">
                  <wp:posOffset>22790</wp:posOffset>
                </wp:positionV>
                <wp:extent cx="47880" cy="182160"/>
                <wp:effectExtent l="38100" t="38100" r="47625" b="46990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4788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F803D" id="Ink 85" o:spid="_x0000_s1026" type="#_x0000_t75" style="position:absolute;margin-left:23.25pt;margin-top:1.15pt;width:4.9pt;height:15.2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">
                <v:imagedata r:id="rId257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-70059</wp:posOffset>
                </wp:positionH>
                <wp:positionV relativeFrom="paragraph">
                  <wp:posOffset>43310</wp:posOffset>
                </wp:positionV>
                <wp:extent cx="119880" cy="192600"/>
                <wp:effectExtent l="38100" t="19050" r="52070" b="55245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11988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024C47" id="Ink 84" o:spid="_x0000_s1026" type="#_x0000_t75" style="position:absolute;margin-left:-6.1pt;margin-top:2.8pt;width:10.75pt;height:16.4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">
                <v:imagedata r:id="rId259" o:title=""/>
              </v:shape>
            </w:pict>
          </mc:Fallback>
        </mc:AlternateContent>
      </w:r>
    </w:p>
    <w:p w:rsidR="00872175" w:rsidRDefault="002F1437" w:rsidP="00323B53">
      <w:pPr>
        <w:pStyle w:val="i-answersahead"/>
      </w:pP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3950781</wp:posOffset>
                </wp:positionH>
                <wp:positionV relativeFrom="paragraph">
                  <wp:posOffset>62171</wp:posOffset>
                </wp:positionV>
                <wp:extent cx="55080" cy="9360"/>
                <wp:effectExtent l="57150" t="38100" r="40640" b="48260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550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618A9" id="Ink 249" o:spid="_x0000_s1026" type="#_x0000_t75" style="position:absolute;margin-left:310.45pt;margin-top:4.4pt;width:5.15pt;height:1.9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">
                <v:imagedata r:id="rId261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4072821</wp:posOffset>
                </wp:positionH>
                <wp:positionV relativeFrom="paragraph">
                  <wp:posOffset>-5149</wp:posOffset>
                </wp:positionV>
                <wp:extent cx="15480" cy="131760"/>
                <wp:effectExtent l="38100" t="38100" r="41910" b="40005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1548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5E2CC" id="Ink 248" o:spid="_x0000_s1026" type="#_x0000_t75" style="position:absolute;margin-left:320pt;margin-top:-.9pt;width:2.4pt;height:11.4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">
                <v:imagedata r:id="rId263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4143021</wp:posOffset>
                </wp:positionH>
                <wp:positionV relativeFrom="paragraph">
                  <wp:posOffset>-17749</wp:posOffset>
                </wp:positionV>
                <wp:extent cx="120240" cy="138960"/>
                <wp:effectExtent l="57150" t="38100" r="51435" b="52070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12024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F941E" id="Ink 247" o:spid="_x0000_s1026" type="#_x0000_t75" style="position:absolute;margin-left:325.55pt;margin-top:-2.05pt;width:10.8pt;height:12.1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">
                <v:imagedata r:id="rId265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-218019</wp:posOffset>
                </wp:positionH>
                <wp:positionV relativeFrom="paragraph">
                  <wp:posOffset>-307995</wp:posOffset>
                </wp:positionV>
                <wp:extent cx="245880" cy="717480"/>
                <wp:effectExtent l="38100" t="38100" r="40005" b="45085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245880" cy="71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43418" id="Ink 89" o:spid="_x0000_s1026" type="#_x0000_t75" style="position:absolute;margin-left:-17.7pt;margin-top:-24.75pt;width:20pt;height:57.6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">
                <v:imagedata r:id="rId267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336741</wp:posOffset>
                </wp:positionH>
                <wp:positionV relativeFrom="paragraph">
                  <wp:posOffset>-309795</wp:posOffset>
                </wp:positionV>
                <wp:extent cx="221760" cy="692640"/>
                <wp:effectExtent l="19050" t="38100" r="45085" b="50800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221760" cy="69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81FCD" id="Ink 88" o:spid="_x0000_s1026" type="#_x0000_t75" style="position:absolute;margin-left:26.2pt;margin-top:-24.95pt;width:18.45pt;height:55.8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">
                <v:imagedata r:id="rId269" o:title=""/>
              </v:shape>
            </w:pict>
          </mc:Fallback>
        </mc:AlternateContent>
      </w:r>
    </w:p>
    <w:p w:rsidR="00872175" w:rsidRDefault="002F1437" w:rsidP="00323B53">
      <w:pPr>
        <w:pStyle w:val="i-answersahead"/>
      </w:pP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260421</wp:posOffset>
                </wp:positionH>
                <wp:positionV relativeFrom="paragraph">
                  <wp:posOffset>-22820</wp:posOffset>
                </wp:positionV>
                <wp:extent cx="109440" cy="114120"/>
                <wp:effectExtent l="19050" t="38100" r="43180" b="38735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10944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146B7" id="Ink 87" o:spid="_x0000_s1026" type="#_x0000_t75" style="position:absolute;margin-left:20.05pt;margin-top:-2.4pt;width:9.65pt;height:10.2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">
                <v:imagedata r:id="rId271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-65379</wp:posOffset>
                </wp:positionH>
                <wp:positionV relativeFrom="paragraph">
                  <wp:posOffset>-9140</wp:posOffset>
                </wp:positionV>
                <wp:extent cx="165240" cy="152280"/>
                <wp:effectExtent l="38100" t="38100" r="44450" b="38735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16524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A2E152" id="Ink 86" o:spid="_x0000_s1026" type="#_x0000_t75" style="position:absolute;margin-left:-5.65pt;margin-top:-1.35pt;width:13.6pt;height:12.8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">
                <v:imagedata r:id="rId273" o:title=""/>
              </v:shape>
            </w:pict>
          </mc:Fallback>
        </mc:AlternateContent>
      </w:r>
    </w:p>
    <w:p w:rsidR="00872175" w:rsidRDefault="002F1437" w:rsidP="00323B53">
      <w:pPr>
        <w:pStyle w:val="i-answersahead"/>
      </w:pP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4579341</wp:posOffset>
                </wp:positionH>
                <wp:positionV relativeFrom="paragraph">
                  <wp:posOffset>27009</wp:posOffset>
                </wp:positionV>
                <wp:extent cx="237960" cy="299520"/>
                <wp:effectExtent l="57150" t="38100" r="48260" b="43815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237960" cy="29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BD92C" id="Ink 275" o:spid="_x0000_s1026" type="#_x0000_t75" style="position:absolute;margin-left:359.2pt;margin-top:1.95pt;width:20.4pt;height:25.3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">
                <v:imagedata r:id="rId275" o:title=""/>
              </v:shape>
            </w:pict>
          </mc:Fallback>
        </mc:AlternateContent>
      </w:r>
    </w:p>
    <w:p w:rsidR="00872175" w:rsidRDefault="002F1437" w:rsidP="00323B53">
      <w:pPr>
        <w:pStyle w:val="i-answersahead"/>
      </w:pP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3122781</wp:posOffset>
                </wp:positionH>
                <wp:positionV relativeFrom="paragraph">
                  <wp:posOffset>44336</wp:posOffset>
                </wp:positionV>
                <wp:extent cx="78120" cy="147600"/>
                <wp:effectExtent l="38100" t="38100" r="36195" b="43180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7812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53B6E" id="Ink 265" o:spid="_x0000_s1026" type="#_x0000_t75" style="position:absolute;margin-left:245.25pt;margin-top:2.95pt;width:6.9pt;height:12.3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">
                <v:imagedata r:id="rId277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3057621</wp:posOffset>
                </wp:positionH>
                <wp:positionV relativeFrom="paragraph">
                  <wp:posOffset>22016</wp:posOffset>
                </wp:positionV>
                <wp:extent cx="40680" cy="178920"/>
                <wp:effectExtent l="57150" t="38100" r="35560" b="50165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4068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AEA39E" id="Ink 264" o:spid="_x0000_s1026" type="#_x0000_t75" style="position:absolute;margin-left:240.1pt;margin-top:1.1pt;width:4.5pt;height:15.4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">
                <v:imagedata r:id="rId279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3981381</wp:posOffset>
                </wp:positionH>
                <wp:positionV relativeFrom="paragraph">
                  <wp:posOffset>110576</wp:posOffset>
                </wp:positionV>
                <wp:extent cx="108000" cy="17640"/>
                <wp:effectExtent l="38100" t="38100" r="44450" b="40005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10800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C7183" id="Ink 255" o:spid="_x0000_s1026" type="#_x0000_t75" style="position:absolute;margin-left:312.95pt;margin-top:8.05pt;width:9.35pt;height:2.6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">
                <v:imagedata r:id="rId281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4020261</wp:posOffset>
                </wp:positionH>
                <wp:positionV relativeFrom="paragraph">
                  <wp:posOffset>-11104</wp:posOffset>
                </wp:positionV>
                <wp:extent cx="28080" cy="90720"/>
                <wp:effectExtent l="38100" t="38100" r="48260" b="43180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2808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48B45" id="Ink 254" o:spid="_x0000_s1026" type="#_x0000_t75" style="position:absolute;margin-left:316.2pt;margin-top:-1.2pt;width:3.1pt;height:7.6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">
                <v:imagedata r:id="rId283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3983541</wp:posOffset>
                </wp:positionH>
                <wp:positionV relativeFrom="paragraph">
                  <wp:posOffset>-9304</wp:posOffset>
                </wp:positionV>
                <wp:extent cx="25200" cy="100800"/>
                <wp:effectExtent l="38100" t="38100" r="51435" b="52070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2520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112B01" id="Ink 253" o:spid="_x0000_s1026" type="#_x0000_t75" style="position:absolute;margin-left:313pt;margin-top:-1.4pt;width:2.95pt;height:9.2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">
                <v:imagedata r:id="rId285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3415461</wp:posOffset>
                </wp:positionH>
                <wp:positionV relativeFrom="paragraph">
                  <wp:posOffset>175376</wp:posOffset>
                </wp:positionV>
                <wp:extent cx="97560" cy="19440"/>
                <wp:effectExtent l="38100" t="38100" r="55245" b="38100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9756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D7AB0" id="Ink 251" o:spid="_x0000_s1026" type="#_x0000_t75" style="position:absolute;margin-left:268.3pt;margin-top:13.4pt;width:9.05pt;height:2.0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">
                <v:imagedata r:id="rId287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1455261</wp:posOffset>
                </wp:positionH>
                <wp:positionV relativeFrom="paragraph">
                  <wp:posOffset>-107584</wp:posOffset>
                </wp:positionV>
                <wp:extent cx="196920" cy="627120"/>
                <wp:effectExtent l="38100" t="38100" r="12700" b="40005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196920" cy="62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6AAFF" id="Ink 202" o:spid="_x0000_s1026" type="#_x0000_t75" style="position:absolute;margin-left:114.05pt;margin-top:-9.05pt;width:16.7pt;height:50.1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">
                <v:imagedata r:id="rId289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1415661</wp:posOffset>
                </wp:positionH>
                <wp:positionV relativeFrom="paragraph">
                  <wp:posOffset>23096</wp:posOffset>
                </wp:positionV>
                <wp:extent cx="27360" cy="117000"/>
                <wp:effectExtent l="38100" t="38100" r="29845" b="35560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2736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0B243" id="Ink 199" o:spid="_x0000_s1026" type="#_x0000_t75" style="position:absolute;margin-left:111pt;margin-top:1.25pt;width:2.7pt;height:9.8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">
                <v:imagedata r:id="rId291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1314141</wp:posOffset>
                </wp:positionH>
                <wp:positionV relativeFrom="paragraph">
                  <wp:posOffset>90416</wp:posOffset>
                </wp:positionV>
                <wp:extent cx="64080" cy="12600"/>
                <wp:effectExtent l="38100" t="38100" r="31750" b="45085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640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1753D" id="Ink 198" o:spid="_x0000_s1026" type="#_x0000_t75" style="position:absolute;margin-left:103.05pt;margin-top:6.9pt;width:5.7pt;height:1.8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">
                <v:imagedata r:id="rId293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1047021</wp:posOffset>
                </wp:positionH>
                <wp:positionV relativeFrom="paragraph">
                  <wp:posOffset>19136</wp:posOffset>
                </wp:positionV>
                <wp:extent cx="96120" cy="134640"/>
                <wp:effectExtent l="38100" t="38100" r="37465" b="36830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9612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50559" id="Ink 196" o:spid="_x0000_s1026" type="#_x0000_t75" style="position:absolute;margin-left:81.95pt;margin-top:.95pt;width:8.7pt;height:11.7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">
                <v:imagedata r:id="rId295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286701</wp:posOffset>
                </wp:positionH>
                <wp:positionV relativeFrom="paragraph">
                  <wp:posOffset>-15424</wp:posOffset>
                </wp:positionV>
                <wp:extent cx="27720" cy="168480"/>
                <wp:effectExtent l="38100" t="38100" r="48895" b="41275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2772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5A60CA" id="Ink 94" o:spid="_x0000_s1026" type="#_x0000_t75" style="position:absolute;margin-left:21.9pt;margin-top:-1.8pt;width:3.2pt;height:13.9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">
                <v:imagedata r:id="rId297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-292899</wp:posOffset>
                </wp:positionH>
                <wp:positionV relativeFrom="paragraph">
                  <wp:posOffset>190136</wp:posOffset>
                </wp:positionV>
                <wp:extent cx="107640" cy="12240"/>
                <wp:effectExtent l="38100" t="57150" r="45085" b="45085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10764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97811" id="Ink 93" o:spid="_x0000_s1026" type="#_x0000_t75" style="position:absolute;margin-left:-23.7pt;margin-top:14.3pt;width:9.25pt;height:2.2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">
                <v:imagedata r:id="rId299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-293979</wp:posOffset>
                </wp:positionH>
                <wp:positionV relativeFrom="paragraph">
                  <wp:posOffset>136496</wp:posOffset>
                </wp:positionV>
                <wp:extent cx="92520" cy="7560"/>
                <wp:effectExtent l="57150" t="38100" r="41275" b="50165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925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68F38" id="Ink 92" o:spid="_x0000_s1026" type="#_x0000_t75" style="position:absolute;margin-left:-23.8pt;margin-top:10.15pt;width:8.05pt;height:1.9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">
                <v:imagedata r:id="rId301" o:title=""/>
              </v:shape>
            </w:pict>
          </mc:Fallback>
        </mc:AlternateContent>
      </w:r>
    </w:p>
    <w:p w:rsidR="00872175" w:rsidRDefault="002F1437" w:rsidP="00323B53">
      <w:pPr>
        <w:pStyle w:val="i-answersahead"/>
      </w:pP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2612301</wp:posOffset>
                </wp:positionH>
                <wp:positionV relativeFrom="paragraph">
                  <wp:posOffset>113236</wp:posOffset>
                </wp:positionV>
                <wp:extent cx="3960" cy="24120"/>
                <wp:effectExtent l="19050" t="57150" r="53340" b="33655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396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CD323" id="Ink 269" o:spid="_x0000_s1026" type="#_x0000_t75" style="position:absolute;margin-left:205.25pt;margin-top:8.25pt;width:1.4pt;height:2.7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">
                <v:imagedata r:id="rId303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3164181</wp:posOffset>
                </wp:positionH>
                <wp:positionV relativeFrom="paragraph">
                  <wp:posOffset>-340364</wp:posOffset>
                </wp:positionV>
                <wp:extent cx="235080" cy="1104840"/>
                <wp:effectExtent l="38100" t="38100" r="31750" b="38735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235080" cy="11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0C3AD" id="Ink 268" o:spid="_x0000_s1026" type="#_x0000_t75" style="position:absolute;margin-left:249.05pt;margin-top:-27.4pt;width:19.25pt;height:88.3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">
                <v:imagedata r:id="rId305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2838021</wp:posOffset>
                </wp:positionH>
                <wp:positionV relativeFrom="paragraph">
                  <wp:posOffset>-373484</wp:posOffset>
                </wp:positionV>
                <wp:extent cx="252720" cy="1171440"/>
                <wp:effectExtent l="57150" t="38100" r="14605" b="48260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252720" cy="117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BBA66" id="Ink 267" o:spid="_x0000_s1026" type="#_x0000_t75" style="position:absolute;margin-left:222.8pt;margin-top:-30pt;width:20.7pt;height:93.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">
                <v:imagedata r:id="rId307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4013421</wp:posOffset>
                </wp:positionH>
                <wp:positionV relativeFrom="paragraph">
                  <wp:posOffset>-29684</wp:posOffset>
                </wp:positionV>
                <wp:extent cx="86760" cy="86400"/>
                <wp:effectExtent l="38100" t="57150" r="46990" b="46990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8676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2ADAB" id="Ink 256" o:spid="_x0000_s1026" type="#_x0000_t75" style="position:absolute;margin-left:315.35pt;margin-top:-3.05pt;width:7.8pt;height:8.1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">
                <v:imagedata r:id="rId309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3403941</wp:posOffset>
                </wp:positionH>
                <wp:positionV relativeFrom="paragraph">
                  <wp:posOffset>25396</wp:posOffset>
                </wp:positionV>
                <wp:extent cx="87480" cy="21600"/>
                <wp:effectExtent l="19050" t="38100" r="46355" b="35560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8748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C2864" id="Ink 252" o:spid="_x0000_s1026" type="#_x0000_t75" style="position:absolute;margin-left:267.5pt;margin-top:1.65pt;width:7.55pt;height:2.7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">
                <v:imagedata r:id="rId311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1176621</wp:posOffset>
                </wp:positionH>
                <wp:positionV relativeFrom="paragraph">
                  <wp:posOffset>90196</wp:posOffset>
                </wp:positionV>
                <wp:extent cx="92520" cy="98640"/>
                <wp:effectExtent l="19050" t="57150" r="41275" b="34925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9252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6A2BA" id="Ink 201" o:spid="_x0000_s1026" type="#_x0000_t75" style="position:absolute;margin-left:92.15pt;margin-top:6.45pt;width:8.45pt;height:8.6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">
                <v:imagedata r:id="rId313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1097421</wp:posOffset>
                </wp:positionH>
                <wp:positionV relativeFrom="paragraph">
                  <wp:posOffset>166876</wp:posOffset>
                </wp:positionV>
                <wp:extent cx="83520" cy="22320"/>
                <wp:effectExtent l="38100" t="38100" r="31115" b="53975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8352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4D840" id="Ink 200" o:spid="_x0000_s1026" type="#_x0000_t75" style="position:absolute;margin-left:85.8pt;margin-top:12.55pt;width:7.3pt;height:2.9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">
                <v:imagedata r:id="rId315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1376421</wp:posOffset>
                </wp:positionH>
                <wp:positionV relativeFrom="paragraph">
                  <wp:posOffset>92716</wp:posOffset>
                </wp:positionV>
                <wp:extent cx="112320" cy="135000"/>
                <wp:effectExtent l="38100" t="38100" r="40640" b="36830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11232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936C3" id="Ink 197" o:spid="_x0000_s1026" type="#_x0000_t75" style="position:absolute;margin-left:107.9pt;margin-top:6.75pt;width:10.05pt;height:11.8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">
                <v:imagedata r:id="rId317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796461</wp:posOffset>
                </wp:positionH>
                <wp:positionV relativeFrom="paragraph">
                  <wp:posOffset>-268724</wp:posOffset>
                </wp:positionV>
                <wp:extent cx="205200" cy="599760"/>
                <wp:effectExtent l="57150" t="38100" r="42545" b="48260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205200" cy="59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1E3EA" id="Ink 195" o:spid="_x0000_s1026" type="#_x0000_t75" style="position:absolute;margin-left:62.05pt;margin-top:-21.7pt;width:16.9pt;height:48.4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">
                <v:imagedata r:id="rId319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30741</wp:posOffset>
                </wp:positionH>
                <wp:positionV relativeFrom="paragraph">
                  <wp:posOffset>28636</wp:posOffset>
                </wp:positionV>
                <wp:extent cx="927000" cy="42120"/>
                <wp:effectExtent l="19050" t="38100" r="26035" b="34290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92700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11326" id="Ink 95" o:spid="_x0000_s1026" type="#_x0000_t75" style="position:absolute;margin-left:1.95pt;margin-top:2.15pt;width:73.55pt;height:4.0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">
                <v:imagedata r:id="rId321" o:title=""/>
              </v:shape>
            </w:pict>
          </mc:Fallback>
        </mc:AlternateContent>
      </w:r>
    </w:p>
    <w:p w:rsidR="00872175" w:rsidRDefault="002F1437" w:rsidP="00323B53">
      <w:pPr>
        <w:pStyle w:val="i-answersahead"/>
      </w:pP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2712021</wp:posOffset>
                </wp:positionH>
                <wp:positionV relativeFrom="paragraph">
                  <wp:posOffset>97091</wp:posOffset>
                </wp:positionV>
                <wp:extent cx="19800" cy="16200"/>
                <wp:effectExtent l="38100" t="38100" r="37465" b="41275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1980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86EAD" id="Ink 271" o:spid="_x0000_s1026" type="#_x0000_t75" style="position:absolute;margin-left:213.15pt;margin-top:7.4pt;width:2.05pt;height:2.2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">
                <v:imagedata r:id="rId323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2569461</wp:posOffset>
                </wp:positionH>
                <wp:positionV relativeFrom="paragraph">
                  <wp:posOffset>97451</wp:posOffset>
                </wp:positionV>
                <wp:extent cx="27720" cy="28080"/>
                <wp:effectExtent l="38100" t="38100" r="48895" b="48260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2772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F7240" id="Ink 270" o:spid="_x0000_s1026" type="#_x0000_t75" style="position:absolute;margin-left:201.65pt;margin-top:7.55pt;width:3pt;height:2.9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">
                <v:imagedata r:id="rId325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4147701</wp:posOffset>
                </wp:positionH>
                <wp:positionV relativeFrom="paragraph">
                  <wp:posOffset>-527149</wp:posOffset>
                </wp:positionV>
                <wp:extent cx="248040" cy="1103040"/>
                <wp:effectExtent l="38100" t="38100" r="38100" b="40005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248040" cy="11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91CDB" id="Ink 263" o:spid="_x0000_s1026" type="#_x0000_t75" style="position:absolute;margin-left:326.45pt;margin-top:-42.15pt;width:20.4pt;height:88.1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">
                <v:imagedata r:id="rId327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3664581</wp:posOffset>
                </wp:positionH>
                <wp:positionV relativeFrom="paragraph">
                  <wp:posOffset>-542989</wp:posOffset>
                </wp:positionV>
                <wp:extent cx="277200" cy="1117440"/>
                <wp:effectExtent l="57150" t="38100" r="0" b="45085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277200" cy="11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16324" id="Ink 262" o:spid="_x0000_s1026" type="#_x0000_t75" style="position:absolute;margin-left:287.9pt;margin-top:-43.25pt;width:22.6pt;height:89.2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">
                <v:imagedata r:id="rId329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4071021</wp:posOffset>
                </wp:positionH>
                <wp:positionV relativeFrom="paragraph">
                  <wp:posOffset>150731</wp:posOffset>
                </wp:positionV>
                <wp:extent cx="57240" cy="101880"/>
                <wp:effectExtent l="38100" t="57150" r="38100" b="31750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5724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AE1D2" id="Ink 259" o:spid="_x0000_s1026" type="#_x0000_t75" style="position:absolute;margin-left:320.05pt;margin-top:11.2pt;width:5.65pt;height:8.7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">
                <v:imagedata r:id="rId331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4011261</wp:posOffset>
                </wp:positionH>
                <wp:positionV relativeFrom="paragraph">
                  <wp:posOffset>153611</wp:posOffset>
                </wp:positionV>
                <wp:extent cx="28440" cy="109800"/>
                <wp:effectExtent l="38100" t="38100" r="48260" b="43180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2844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46E551" id="Ink 258" o:spid="_x0000_s1026" type="#_x0000_t75" style="position:absolute;margin-left:315.3pt;margin-top:11.55pt;width:3pt;height:9.7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">
                <v:imagedata r:id="rId333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575781</wp:posOffset>
                </wp:positionH>
                <wp:positionV relativeFrom="paragraph">
                  <wp:posOffset>25811</wp:posOffset>
                </wp:positionV>
                <wp:extent cx="115560" cy="14040"/>
                <wp:effectExtent l="38100" t="38100" r="37465" b="43180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11556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95ACE" id="Ink 205" o:spid="_x0000_s1026" type="#_x0000_t75" style="position:absolute;margin-left:44.7pt;margin-top:1.85pt;width:9.85pt;height:1.9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">
                <v:imagedata r:id="rId335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560301</wp:posOffset>
                </wp:positionH>
                <wp:positionV relativeFrom="paragraph">
                  <wp:posOffset>-66349</wp:posOffset>
                </wp:positionV>
                <wp:extent cx="105480" cy="148680"/>
                <wp:effectExtent l="38100" t="38100" r="46990" b="41910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10548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E49D2A" id="Ink 204" o:spid="_x0000_s1026" type="#_x0000_t75" style="position:absolute;margin-left:43.45pt;margin-top:-5.9pt;width:9.6pt;height:13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">
                <v:imagedata r:id="rId337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359421</wp:posOffset>
                </wp:positionH>
                <wp:positionV relativeFrom="paragraph">
                  <wp:posOffset>45611</wp:posOffset>
                </wp:positionV>
                <wp:extent cx="99720" cy="17280"/>
                <wp:effectExtent l="38100" t="38100" r="33655" b="40005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997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61C7F" id="Ink 193" o:spid="_x0000_s1026" type="#_x0000_t75" style="position:absolute;margin-left:27.95pt;margin-top:3.15pt;width:8.3pt;height:2.4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">
                <v:imagedata r:id="rId339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167181</wp:posOffset>
                </wp:positionH>
                <wp:positionV relativeFrom="paragraph">
                  <wp:posOffset>-57709</wp:posOffset>
                </wp:positionV>
                <wp:extent cx="118080" cy="174600"/>
                <wp:effectExtent l="38100" t="38100" r="53975" b="54610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11808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38A53" id="Ink 192" o:spid="_x0000_s1026" type="#_x0000_t75" style="position:absolute;margin-left:12.5pt;margin-top:-5.2pt;width:10.55pt;height:15.1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">
                <v:imagedata r:id="rId341" o:title=""/>
              </v:shape>
            </w:pict>
          </mc:Fallback>
        </mc:AlternateContent>
      </w:r>
    </w:p>
    <w:p w:rsidR="00872175" w:rsidRDefault="002F1437" w:rsidP="00323B53">
      <w:pPr>
        <w:pStyle w:val="i-answersahead"/>
      </w:pP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3073101</wp:posOffset>
                </wp:positionH>
                <wp:positionV relativeFrom="paragraph">
                  <wp:posOffset>-148374</wp:posOffset>
                </wp:positionV>
                <wp:extent cx="132480" cy="330120"/>
                <wp:effectExtent l="19050" t="38100" r="39370" b="51435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132480" cy="33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61DD1" id="Ink 266" o:spid="_x0000_s1026" type="#_x0000_t75" style="position:absolute;margin-left:241.9pt;margin-top:-12.25pt;width:11.2pt;height:27.3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">
                <v:imagedata r:id="rId343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4015221</wp:posOffset>
                </wp:positionH>
                <wp:positionV relativeFrom="paragraph">
                  <wp:posOffset>74826</wp:posOffset>
                </wp:positionV>
                <wp:extent cx="140040" cy="18720"/>
                <wp:effectExtent l="57150" t="38100" r="31750" b="38735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14004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C2DBEB" id="Ink 260" o:spid="_x0000_s1026" type="#_x0000_t75" style="position:absolute;margin-left:315.5pt;margin-top:5.35pt;width:11.8pt;height:2.7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">
                <v:imagedata r:id="rId345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3845661</wp:posOffset>
                </wp:positionH>
                <wp:positionV relativeFrom="paragraph">
                  <wp:posOffset>42786</wp:posOffset>
                </wp:positionV>
                <wp:extent cx="108360" cy="10080"/>
                <wp:effectExtent l="38100" t="38100" r="44450" b="47625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1083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3629B" id="Ink 257" o:spid="_x0000_s1026" type="#_x0000_t75" style="position:absolute;margin-left:302.15pt;margin-top:2.85pt;width:9.3pt;height:2.0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">
                <v:imagedata r:id="rId347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1067901</wp:posOffset>
                </wp:positionH>
                <wp:positionV relativeFrom="paragraph">
                  <wp:posOffset>144306</wp:posOffset>
                </wp:positionV>
                <wp:extent cx="38880" cy="87120"/>
                <wp:effectExtent l="38100" t="38100" r="37465" b="46355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3888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B7716" id="Ink 212" o:spid="_x0000_s1026" type="#_x0000_t75" style="position:absolute;margin-left:83.5pt;margin-top:10.75pt;width:3.75pt;height:7.5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">
                <v:imagedata r:id="rId349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943341</wp:posOffset>
                </wp:positionH>
                <wp:positionV relativeFrom="paragraph">
                  <wp:posOffset>190746</wp:posOffset>
                </wp:positionV>
                <wp:extent cx="83160" cy="17640"/>
                <wp:effectExtent l="38100" t="38100" r="31750" b="40005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8316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6528C3" id="Ink 211" o:spid="_x0000_s1026" type="#_x0000_t75" style="position:absolute;margin-left:73.8pt;margin-top:14.55pt;width:7.25pt;height:2.2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">
                <v:imagedata r:id="rId351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701781</wp:posOffset>
                </wp:positionH>
                <wp:positionV relativeFrom="paragraph">
                  <wp:posOffset>147906</wp:posOffset>
                </wp:positionV>
                <wp:extent cx="69480" cy="97920"/>
                <wp:effectExtent l="19050" t="38100" r="45085" b="54610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6948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9CDCB7" id="Ink 210" o:spid="_x0000_s1026" type="#_x0000_t75" style="position:absolute;margin-left:54.75pt;margin-top:11.05pt;width:6.6pt;height:8.9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">
                <v:imagedata r:id="rId353" o:title=""/>
              </v:shape>
            </w:pict>
          </mc:Fallback>
        </mc:AlternateContent>
      </w:r>
    </w:p>
    <w:p w:rsidR="00872175" w:rsidRDefault="002F1437" w:rsidP="00323B53">
      <w:pPr>
        <w:pStyle w:val="i-answersahead"/>
      </w:pP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4067421</wp:posOffset>
                </wp:positionH>
                <wp:positionV relativeFrom="paragraph">
                  <wp:posOffset>-53279</wp:posOffset>
                </wp:positionV>
                <wp:extent cx="111240" cy="115200"/>
                <wp:effectExtent l="38100" t="38100" r="41275" b="56515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11124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16D72" id="Ink 261" o:spid="_x0000_s1026" type="#_x0000_t75" style="position:absolute;margin-left:319.65pt;margin-top:-4.85pt;width:9.55pt;height:10.3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">
                <v:imagedata r:id="rId355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1139901</wp:posOffset>
                </wp:positionH>
                <wp:positionV relativeFrom="paragraph">
                  <wp:posOffset>-116999</wp:posOffset>
                </wp:positionV>
                <wp:extent cx="163800" cy="385560"/>
                <wp:effectExtent l="19050" t="38100" r="46355" b="33655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163800" cy="38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4BEBA" id="Ink 216" o:spid="_x0000_s1026" type="#_x0000_t75" style="position:absolute;margin-left:89.4pt;margin-top:-9.8pt;width:13.95pt;height:31.0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">
                <v:imagedata r:id="rId357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1052061</wp:posOffset>
                </wp:positionH>
                <wp:positionV relativeFrom="paragraph">
                  <wp:posOffset>126721</wp:posOffset>
                </wp:positionV>
                <wp:extent cx="109800" cy="82440"/>
                <wp:effectExtent l="19050" t="38100" r="43180" b="51435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10980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F2C70" id="Ink 215" o:spid="_x0000_s1026" type="#_x0000_t75" style="position:absolute;margin-left:82.5pt;margin-top:9.45pt;width:9.65pt;height:7.6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">
                <v:imagedata r:id="rId359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759021</wp:posOffset>
                </wp:positionH>
                <wp:positionV relativeFrom="paragraph">
                  <wp:posOffset>146161</wp:posOffset>
                </wp:positionV>
                <wp:extent cx="91800" cy="79920"/>
                <wp:effectExtent l="19050" t="38100" r="41910" b="34925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9180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2DEC0" id="Ink 214" o:spid="_x0000_s1026" type="#_x0000_t75" style="position:absolute;margin-left:59.2pt;margin-top:10.85pt;width:8pt;height:7.1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">
                <v:imagedata r:id="rId361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665061</wp:posOffset>
                </wp:positionH>
                <wp:positionV relativeFrom="paragraph">
                  <wp:posOffset>195481</wp:posOffset>
                </wp:positionV>
                <wp:extent cx="88920" cy="21240"/>
                <wp:effectExtent l="38100" t="38100" r="44450" b="36195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8892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8EE07" id="Ink 213" o:spid="_x0000_s1026" type="#_x0000_t75" style="position:absolute;margin-left:51.75pt;margin-top:14.85pt;width:7.75pt;height:2.6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">
                <v:imagedata r:id="rId363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501621</wp:posOffset>
                </wp:positionH>
                <wp:positionV relativeFrom="paragraph">
                  <wp:posOffset>-100799</wp:posOffset>
                </wp:positionV>
                <wp:extent cx="189720" cy="417600"/>
                <wp:effectExtent l="38100" t="38100" r="1270" b="40005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189720" cy="41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76C0B" id="Ink 209" o:spid="_x0000_s1026" type="#_x0000_t75" style="position:absolute;margin-left:38.85pt;margin-top:-8.55pt;width:15.75pt;height:34.2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">
                <v:imagedata r:id="rId365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331701</wp:posOffset>
                </wp:positionH>
                <wp:positionV relativeFrom="paragraph">
                  <wp:posOffset>150121</wp:posOffset>
                </wp:positionV>
                <wp:extent cx="113760" cy="72720"/>
                <wp:effectExtent l="19050" t="38100" r="635" b="41910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11376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39655" id="Ink 208" o:spid="_x0000_s1026" type="#_x0000_t75" style="position:absolute;margin-left:25.55pt;margin-top:11.2pt;width:9.65pt;height:6.9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">
                <v:imagedata r:id="rId367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268341</wp:posOffset>
                </wp:positionH>
                <wp:positionV relativeFrom="paragraph">
                  <wp:posOffset>86041</wp:posOffset>
                </wp:positionV>
                <wp:extent cx="135000" cy="16200"/>
                <wp:effectExtent l="38100" t="38100" r="36830" b="41275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13500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E3AFB" id="Ink 207" o:spid="_x0000_s1026" type="#_x0000_t75" style="position:absolute;margin-left:20.55pt;margin-top:6.3pt;width:11.35pt;height:1.9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">
                <v:imagedata r:id="rId369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314061</wp:posOffset>
                </wp:positionH>
                <wp:positionV relativeFrom="paragraph">
                  <wp:posOffset>-32759</wp:posOffset>
                </wp:positionV>
                <wp:extent cx="16920" cy="98280"/>
                <wp:effectExtent l="57150" t="38100" r="40640" b="35560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1692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4DA51" id="Ink 206" o:spid="_x0000_s1026" type="#_x0000_t75" style="position:absolute;margin-left:24.05pt;margin-top:-3.15pt;width:2.55pt;height:8.4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">
                <v:imagedata r:id="rId371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-53859</wp:posOffset>
                </wp:positionH>
                <wp:positionV relativeFrom="paragraph">
                  <wp:posOffset>46801</wp:posOffset>
                </wp:positionV>
                <wp:extent cx="109080" cy="81000"/>
                <wp:effectExtent l="38100" t="57150" r="43815" b="52705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10908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97901" id="Ink 203" o:spid="_x0000_s1026" type="#_x0000_t75" style="position:absolute;margin-left:-4.9pt;margin-top:3.05pt;width:9.7pt;height:7.7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">
                <v:imagedata r:id="rId373" o:title=""/>
              </v:shape>
            </w:pict>
          </mc:Fallback>
        </mc:AlternateContent>
      </w:r>
    </w:p>
    <w:p w:rsidR="00922DDD" w:rsidRPr="00C36752" w:rsidRDefault="00922DDD" w:rsidP="00922DDD">
      <w:pPr>
        <w:pStyle w:val="NLLL2COL"/>
        <w:jc w:val="right"/>
        <w:rPr>
          <w:rStyle w:val="NLLLNUM"/>
          <w:rFonts w:eastAsiaTheme="majorEastAsia"/>
        </w:rPr>
      </w:pPr>
      <w:r>
        <w:rPr>
          <w:rStyle w:val="i-listbold"/>
        </w:rPr>
        <w:tab/>
      </w:r>
      <w:r w:rsidRPr="00C36752">
        <w:rPr>
          <w:rStyle w:val="NLLLNUM"/>
          <w:rFonts w:eastAsiaTheme="majorEastAsia"/>
        </w:rPr>
        <w:t>[</w:t>
      </w:r>
      <w:r>
        <w:rPr>
          <w:rStyle w:val="NLLLNUM"/>
          <w:rFonts w:eastAsiaTheme="majorEastAsia"/>
        </w:rPr>
        <w:t>4</w:t>
      </w:r>
      <w:r w:rsidRPr="00C36752">
        <w:rPr>
          <w:rStyle w:val="NLLLNUM"/>
          <w:rFonts w:eastAsiaTheme="majorEastAsia"/>
        </w:rPr>
        <w:t xml:space="preserve"> marks]</w:t>
      </w:r>
    </w:p>
    <w:p w:rsidR="00323B53" w:rsidRDefault="00323B53" w:rsidP="00323B53">
      <w:pPr>
        <w:pStyle w:val="i-answersahead"/>
      </w:pPr>
    </w:p>
    <w:p w:rsidR="00872175" w:rsidRDefault="002F1437" w:rsidP="00323B53">
      <w:pPr>
        <w:pStyle w:val="i-answersahead"/>
      </w:pP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5667981</wp:posOffset>
                </wp:positionH>
                <wp:positionV relativeFrom="paragraph">
                  <wp:posOffset>193876</wp:posOffset>
                </wp:positionV>
                <wp:extent cx="360" cy="360"/>
                <wp:effectExtent l="38100" t="38100" r="38100" b="38100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3D8EF" id="Ink 227" o:spid="_x0000_s1026" type="#_x0000_t75" style="position:absolute;margin-left:445.95pt;margin-top:14.9pt;width:.8pt;height:.8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">
                <v:imagedata r:id="rId375" o:title=""/>
              </v:shape>
            </w:pict>
          </mc:Fallback>
        </mc:AlternateContent>
      </w:r>
    </w:p>
    <w:p w:rsidR="00872175" w:rsidRDefault="00872175" w:rsidP="00323B53">
      <w:pPr>
        <w:pStyle w:val="i-answersahead"/>
      </w:pPr>
    </w:p>
    <w:p w:rsidR="00872175" w:rsidRDefault="00872175" w:rsidP="00323B53">
      <w:pPr>
        <w:pStyle w:val="i-answersahead"/>
      </w:pPr>
    </w:p>
    <w:p w:rsidR="00872175" w:rsidRDefault="00872175" w:rsidP="00323B53">
      <w:pPr>
        <w:pStyle w:val="i-answersahead"/>
      </w:pPr>
    </w:p>
    <w:p w:rsidR="00872175" w:rsidRDefault="00872175" w:rsidP="00323B53">
      <w:pPr>
        <w:pStyle w:val="i-answersahead"/>
      </w:pPr>
    </w:p>
    <w:p w:rsidR="00872175" w:rsidRDefault="00872175" w:rsidP="00323B53">
      <w:pPr>
        <w:pStyle w:val="i-answersahead"/>
      </w:pPr>
    </w:p>
    <w:p w:rsidR="00872175" w:rsidRDefault="00872175" w:rsidP="00323B53">
      <w:pPr>
        <w:pStyle w:val="i-answersahead"/>
      </w:pPr>
    </w:p>
    <w:p w:rsidR="00872175" w:rsidRDefault="00872175" w:rsidP="00323B53">
      <w:pPr>
        <w:pStyle w:val="i-answersahead"/>
      </w:pPr>
    </w:p>
    <w:p w:rsidR="00872175" w:rsidRDefault="00872175" w:rsidP="00323B53">
      <w:pPr>
        <w:pStyle w:val="i-answersahead"/>
      </w:pPr>
    </w:p>
    <w:p w:rsidR="00872175" w:rsidRDefault="00872175" w:rsidP="00323B53">
      <w:pPr>
        <w:pStyle w:val="i-answersahead"/>
      </w:pPr>
    </w:p>
    <w:p w:rsidR="00872175" w:rsidRDefault="00872175" w:rsidP="00323B53">
      <w:pPr>
        <w:pStyle w:val="i-answersahead"/>
      </w:pPr>
    </w:p>
    <w:p w:rsidR="00872175" w:rsidRDefault="00872175" w:rsidP="00323B53">
      <w:pPr>
        <w:pStyle w:val="i-answersahead"/>
      </w:pPr>
    </w:p>
    <w:p w:rsidR="009C6ECC" w:rsidRPr="00323B53" w:rsidRDefault="00872175" w:rsidP="00872175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End of questions.</w:t>
      </w:r>
    </w:p>
    <w:sectPr w:rsidR="009C6ECC" w:rsidRPr="00323B53" w:rsidSect="0010046A">
      <w:headerReference w:type="even" r:id="rId376"/>
      <w:headerReference w:type="default" r:id="rId377"/>
      <w:footerReference w:type="even" r:id="rId378"/>
      <w:footerReference w:type="default" r:id="rId379"/>
      <w:headerReference w:type="first" r:id="rId380"/>
      <w:footerReference w:type="first" r:id="rId381"/>
      <w:pgSz w:w="11906" w:h="16838" w:code="9"/>
      <w:pgMar w:top="1276" w:right="1134" w:bottom="244" w:left="1134" w:header="680" w:footer="68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1617B" w:rsidRDefault="0081617B" w:rsidP="00A55EAD">
      <w:pPr>
        <w:spacing w:after="0" w:line="240" w:lineRule="auto"/>
      </w:pPr>
      <w:r>
        <w:separator/>
      </w:r>
    </w:p>
  </w:endnote>
  <w:endnote w:type="continuationSeparator" w:id="0">
    <w:p w:rsidR="0081617B" w:rsidRDefault="0081617B" w:rsidP="00A55E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NeueLT Std">
    <w:altName w:val="Arial"/>
    <w:charset w:val="00"/>
    <w:family w:val="auto"/>
    <w:pitch w:val="variable"/>
    <w:sig w:usb0="00000003" w:usb1="4000204A" w:usb2="00000000" w:usb3="00000000" w:csb0="00000001" w:csb1="00000000"/>
  </w:font>
  <w:font w:name="Minion Pro">
    <w:panose1 w:val="00000000000000000000"/>
    <w:charset w:val="00"/>
    <w:family w:val="roman"/>
    <w:notTrueType/>
    <w:pitch w:val="variable"/>
    <w:sig w:usb0="60000287" w:usb1="00000001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athematicalPiLTStd-1">
    <w:altName w:val="Mathematical Pi LT Std 1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inionPro-Regular">
    <w:altName w:val="Minion Pro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HelveticaNeueLTStd-Bd">
    <w:altName w:val="HelveticaNeueLT Std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imes-Bold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HelveticaNeueLTStd-Roman">
    <w:altName w:val="HelveticaNeueLT Std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NewCenturySchlbkLTStd-Roman">
    <w:altName w:val="NewCenturySchlbk LT Std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inionPro-It">
    <w:altName w:val="Minion Pro Ital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athematicalPiLTStd-4">
    <w:altName w:val="Mathematical Pi LT Std 4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athematicalPiLTStd-5">
    <w:altName w:val="Mathematical Pi LT Std 5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inionPro-BoldIt">
    <w:altName w:val="Minion Pro Bold Ital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Adobe Arabic">
    <w:panose1 w:val="00000000000000000000"/>
    <w:charset w:val="00"/>
    <w:family w:val="roman"/>
    <w:notTrueType/>
    <w:pitch w:val="variable"/>
    <w:sig w:usb0="8000202F" w:usb1="8000A04A" w:usb2="00000008" w:usb3="00000000" w:csb0="0000004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inionPro-Bold">
    <w:altName w:val="Minion Pro Bold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inion Pro Cond">
    <w:panose1 w:val="00000000000000000000"/>
    <w:charset w:val="00"/>
    <w:family w:val="roman"/>
    <w:notTrueType/>
    <w:pitch w:val="variable"/>
    <w:sig w:usb0="60000287" w:usb1="00000001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003BF" w:rsidRPr="00C62233" w:rsidRDefault="002003BF" w:rsidP="00C62233">
    <w:pPr>
      <w:pStyle w:val="Footer"/>
    </w:pPr>
    <w:r>
      <w:rPr>
        <w:rFonts w:ascii="HelveticaNeueLTStd-Roman" w:hAnsi="HelveticaNeueLTStd-Roman" w:cs="HelveticaNeueLTStd-Roman"/>
        <w:sz w:val="14"/>
        <w:szCs w:val="14"/>
      </w:rPr>
      <w:t>© Cengage Learning Australia Pty Ltd 2013                Nelson Senior Maths: Specialist                  MATHS11TT20078                 www.nelsonnet.com.au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003BF" w:rsidRPr="00C62233" w:rsidRDefault="002003BF" w:rsidP="00C62233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003BF" w:rsidRDefault="002003B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1617B" w:rsidRDefault="0081617B" w:rsidP="00A55EAD">
      <w:pPr>
        <w:spacing w:after="0" w:line="240" w:lineRule="auto"/>
      </w:pPr>
      <w:r>
        <w:separator/>
      </w:r>
    </w:p>
  </w:footnote>
  <w:footnote w:type="continuationSeparator" w:id="0">
    <w:p w:rsidR="0081617B" w:rsidRDefault="0081617B" w:rsidP="00A55E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003BF" w:rsidRPr="007C5DA0" w:rsidRDefault="00D320D4" w:rsidP="007D6726">
    <w:pPr>
      <w:pStyle w:val="Header"/>
      <w:spacing w:before="480"/>
      <w:ind w:right="360"/>
      <w:jc w:val="right"/>
      <w:rPr>
        <w:rFonts w:ascii="HelveticaNeueLT Std" w:hAnsi="HelveticaNeueLT Std"/>
        <w:b/>
        <w:sz w:val="20"/>
        <w:szCs w:val="20"/>
      </w:rPr>
    </w:pPr>
    <w:r>
      <w:rPr>
        <w:rFonts w:ascii="HelveticaNeueLT Std" w:hAnsi="HelveticaNeueLT Std"/>
        <w:b/>
        <w:noProof/>
        <w:sz w:val="20"/>
        <w:szCs w:val="20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4581" type="#_x0000_t75" style="position:absolute;left:0;text-align:left;margin-left:68pt;margin-top:16.75pt;width:400pt;height:22pt;z-index:-251652096">
          <v:imagedata r:id="rId1" o:title="TopicTest_Bar3"/>
        </v:shape>
      </w:pict>
    </w:r>
    <w:r>
      <w:rPr>
        <w:rFonts w:ascii="HelveticaNeueLT Std" w:hAnsi="HelveticaNeueLT Std"/>
        <w:b/>
        <w:noProof/>
        <w:sz w:val="20"/>
        <w:szCs w:val="20"/>
      </w:rPr>
      <w:pict>
        <v:shape id="Picture 6" o:spid="_x0000_s24580" type="#_x0000_t75" style="position:absolute;left:0;text-align:left;margin-left:0;margin-top:12.2pt;width:160.3pt;height:40.1pt;z-index:251663360;visibility:visible">
          <v:imagedata r:id="rId2" o:title=""/>
        </v:shape>
      </w:pict>
    </w:r>
    <w:r w:rsidR="002003BF" w:rsidRPr="007C5DA0">
      <w:rPr>
        <w:rFonts w:ascii="HelveticaNeueLT Std" w:hAnsi="HelveticaNeueLT Std"/>
        <w:b/>
        <w:sz w:val="20"/>
        <w:szCs w:val="20"/>
      </w:rPr>
      <w:fldChar w:fldCharType="begin"/>
    </w:r>
    <w:r w:rsidR="002003BF" w:rsidRPr="007C5DA0">
      <w:rPr>
        <w:rFonts w:ascii="HelveticaNeueLT Std" w:hAnsi="HelveticaNeueLT Std"/>
        <w:b/>
        <w:sz w:val="20"/>
        <w:szCs w:val="20"/>
      </w:rPr>
      <w:instrText xml:space="preserve"> PAGE </w:instrText>
    </w:r>
    <w:r w:rsidR="002003BF" w:rsidRPr="007C5DA0">
      <w:rPr>
        <w:rFonts w:ascii="HelveticaNeueLT Std" w:hAnsi="HelveticaNeueLT Std"/>
        <w:b/>
        <w:sz w:val="20"/>
        <w:szCs w:val="20"/>
      </w:rPr>
      <w:fldChar w:fldCharType="separate"/>
    </w:r>
    <w:r w:rsidR="002003BF">
      <w:rPr>
        <w:rFonts w:ascii="HelveticaNeueLT Std" w:hAnsi="HelveticaNeueLT Std"/>
        <w:b/>
        <w:noProof/>
        <w:sz w:val="20"/>
        <w:szCs w:val="20"/>
      </w:rPr>
      <w:t>12</w:t>
    </w:r>
    <w:r w:rsidR="002003BF" w:rsidRPr="007C5DA0">
      <w:rPr>
        <w:rFonts w:ascii="HelveticaNeueLT Std" w:hAnsi="HelveticaNeueLT Std"/>
        <w:b/>
        <w:sz w:val="20"/>
        <w:szCs w:val="20"/>
      </w:rPr>
      <w:fldChar w:fldCharType="end"/>
    </w:r>
    <w:r w:rsidR="002003BF" w:rsidRPr="007C5DA0">
      <w:rPr>
        <w:rFonts w:ascii="HelveticaNeueLT Std" w:hAnsi="HelveticaNeueLT Std"/>
        <w:b/>
        <w:sz w:val="20"/>
        <w:szCs w:val="20"/>
      </w:rPr>
      <w:t xml:space="preserve"> of </w:t>
    </w:r>
    <w:r w:rsidR="002003BF">
      <w:rPr>
        <w:rFonts w:ascii="HelveticaNeueLT Std" w:hAnsi="HelveticaNeueLT Std"/>
        <w:b/>
        <w:sz w:val="20"/>
        <w:szCs w:val="20"/>
      </w:rPr>
      <w:t>12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003BF" w:rsidRPr="00823981" w:rsidRDefault="002003BF" w:rsidP="006F1AF1">
    <w:pPr>
      <w:pStyle w:val="Header"/>
      <w:spacing w:before="400"/>
      <w:ind w:right="442"/>
      <w:jc w:val="right"/>
      <w:rPr>
        <w:rFonts w:ascii="HelveticaNeueLT Std" w:hAnsi="HelveticaNeueLT Std"/>
        <w:b/>
        <w:sz w:val="20"/>
        <w:szCs w:val="20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003BF" w:rsidRDefault="002003BF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C90C58"/>
    <w:multiLevelType w:val="hybridMultilevel"/>
    <w:tmpl w:val="C5C6B9C8"/>
    <w:lvl w:ilvl="0" w:tplc="9CEC9CE8">
      <w:start w:val="1"/>
      <w:numFmt w:val="lowerLetter"/>
      <w:lvlText w:val="(%1)"/>
      <w:lvlJc w:val="left"/>
      <w:pPr>
        <w:ind w:left="360" w:hanging="360"/>
      </w:pPr>
      <w:rPr>
        <w:rFonts w:hint="default"/>
        <w:b/>
        <w:bCs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DA944B2"/>
    <w:multiLevelType w:val="hybridMultilevel"/>
    <w:tmpl w:val="59D6D71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D474F2F4">
      <w:start w:val="1"/>
      <w:numFmt w:val="lowerLetter"/>
      <w:lvlText w:val="%2)"/>
      <w:lvlJc w:val="left"/>
      <w:pPr>
        <w:ind w:left="1440" w:hanging="360"/>
      </w:pPr>
      <w:rPr>
        <w:rFonts w:ascii="Helvetica" w:hAnsi="Helvetica" w:cs="Helvetica" w:hint="default"/>
        <w:b/>
        <w:sz w:val="20"/>
        <w:szCs w:val="20"/>
      </w:r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2A3D3A"/>
    <w:multiLevelType w:val="hybridMultilevel"/>
    <w:tmpl w:val="E1FAC7F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C668D2"/>
    <w:multiLevelType w:val="hybridMultilevel"/>
    <w:tmpl w:val="E6D4EFD0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D400DF"/>
    <w:multiLevelType w:val="hybridMultilevel"/>
    <w:tmpl w:val="11B46DB2"/>
    <w:lvl w:ilvl="0" w:tplc="AED219E8">
      <w:start w:val="1"/>
      <w:numFmt w:val="lowerLetter"/>
      <w:lvlText w:val="(%1)"/>
      <w:lvlJc w:val="left"/>
      <w:pPr>
        <w:ind w:left="360" w:hanging="360"/>
      </w:pPr>
      <w:rPr>
        <w:b/>
        <w:bCs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7123B85"/>
    <w:multiLevelType w:val="hybridMultilevel"/>
    <w:tmpl w:val="56ACA128"/>
    <w:lvl w:ilvl="0" w:tplc="12023172">
      <w:start w:val="1"/>
      <w:numFmt w:val="lowerLetter"/>
      <w:lvlText w:val="%1)"/>
      <w:lvlJc w:val="left"/>
      <w:pPr>
        <w:ind w:left="1070" w:hanging="360"/>
      </w:pPr>
      <w:rPr>
        <w:rFonts w:ascii="Helvetica" w:hAnsi="Helvetica" w:cs="Helvetica" w:hint="default"/>
        <w:b/>
      </w:rPr>
    </w:lvl>
    <w:lvl w:ilvl="1" w:tplc="0C090019" w:tentative="1">
      <w:start w:val="1"/>
      <w:numFmt w:val="lowerLetter"/>
      <w:lvlText w:val="%2."/>
      <w:lvlJc w:val="left"/>
      <w:pPr>
        <w:ind w:left="1820" w:hanging="360"/>
      </w:pPr>
    </w:lvl>
    <w:lvl w:ilvl="2" w:tplc="0C09001B" w:tentative="1">
      <w:start w:val="1"/>
      <w:numFmt w:val="lowerRoman"/>
      <w:lvlText w:val="%3."/>
      <w:lvlJc w:val="right"/>
      <w:pPr>
        <w:ind w:left="2540" w:hanging="180"/>
      </w:pPr>
    </w:lvl>
    <w:lvl w:ilvl="3" w:tplc="0C09000F" w:tentative="1">
      <w:start w:val="1"/>
      <w:numFmt w:val="decimal"/>
      <w:lvlText w:val="%4."/>
      <w:lvlJc w:val="left"/>
      <w:pPr>
        <w:ind w:left="3260" w:hanging="360"/>
      </w:pPr>
    </w:lvl>
    <w:lvl w:ilvl="4" w:tplc="0C090019" w:tentative="1">
      <w:start w:val="1"/>
      <w:numFmt w:val="lowerLetter"/>
      <w:lvlText w:val="%5."/>
      <w:lvlJc w:val="left"/>
      <w:pPr>
        <w:ind w:left="3980" w:hanging="360"/>
      </w:pPr>
    </w:lvl>
    <w:lvl w:ilvl="5" w:tplc="0C09001B" w:tentative="1">
      <w:start w:val="1"/>
      <w:numFmt w:val="lowerRoman"/>
      <w:lvlText w:val="%6."/>
      <w:lvlJc w:val="right"/>
      <w:pPr>
        <w:ind w:left="4700" w:hanging="180"/>
      </w:pPr>
    </w:lvl>
    <w:lvl w:ilvl="6" w:tplc="0C09000F" w:tentative="1">
      <w:start w:val="1"/>
      <w:numFmt w:val="decimal"/>
      <w:lvlText w:val="%7."/>
      <w:lvlJc w:val="left"/>
      <w:pPr>
        <w:ind w:left="5420" w:hanging="360"/>
      </w:pPr>
    </w:lvl>
    <w:lvl w:ilvl="7" w:tplc="0C090019" w:tentative="1">
      <w:start w:val="1"/>
      <w:numFmt w:val="lowerLetter"/>
      <w:lvlText w:val="%8."/>
      <w:lvlJc w:val="left"/>
      <w:pPr>
        <w:ind w:left="6140" w:hanging="360"/>
      </w:pPr>
    </w:lvl>
    <w:lvl w:ilvl="8" w:tplc="0C09001B" w:tentative="1">
      <w:start w:val="1"/>
      <w:numFmt w:val="lowerRoman"/>
      <w:lvlText w:val="%9."/>
      <w:lvlJc w:val="right"/>
      <w:pPr>
        <w:ind w:left="6860" w:hanging="180"/>
      </w:pPr>
    </w:lvl>
  </w:abstractNum>
  <w:abstractNum w:abstractNumId="6" w15:restartNumberingAfterBreak="0">
    <w:nsid w:val="194B053A"/>
    <w:multiLevelType w:val="singleLevel"/>
    <w:tmpl w:val="6A629DFA"/>
    <w:lvl w:ilvl="0">
      <w:start w:val="1"/>
      <w:numFmt w:val="lowerLetter"/>
      <w:lvlText w:val="(%1)"/>
      <w:lvlJc w:val="left"/>
      <w:pPr>
        <w:tabs>
          <w:tab w:val="num" w:pos="540"/>
        </w:tabs>
        <w:ind w:left="540" w:hanging="540"/>
      </w:pPr>
      <w:rPr>
        <w:rFonts w:hint="default"/>
      </w:rPr>
    </w:lvl>
  </w:abstractNum>
  <w:abstractNum w:abstractNumId="7" w15:restartNumberingAfterBreak="0">
    <w:nsid w:val="1B6645B3"/>
    <w:multiLevelType w:val="hybridMultilevel"/>
    <w:tmpl w:val="C136C566"/>
    <w:lvl w:ilvl="0" w:tplc="582E4B94">
      <w:start w:val="1"/>
      <w:numFmt w:val="lowerLetter"/>
      <w:lvlText w:val="(%1)"/>
      <w:lvlJc w:val="left"/>
      <w:pPr>
        <w:ind w:left="36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E6F39A5"/>
    <w:multiLevelType w:val="hybridMultilevel"/>
    <w:tmpl w:val="5784C1E2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F651046"/>
    <w:multiLevelType w:val="hybridMultilevel"/>
    <w:tmpl w:val="2086F98E"/>
    <w:lvl w:ilvl="0" w:tplc="2B8C01D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324C49"/>
    <w:multiLevelType w:val="multilevel"/>
    <w:tmpl w:val="4CB6619A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(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259B70D5"/>
    <w:multiLevelType w:val="hybridMultilevel"/>
    <w:tmpl w:val="9D8C9B1C"/>
    <w:lvl w:ilvl="0" w:tplc="D474F2F4">
      <w:start w:val="1"/>
      <w:numFmt w:val="lowerLetter"/>
      <w:lvlText w:val="%1)"/>
      <w:lvlJc w:val="left"/>
      <w:pPr>
        <w:ind w:left="1080" w:hanging="360"/>
      </w:pPr>
      <w:rPr>
        <w:rFonts w:ascii="Helvetica" w:hAnsi="Helvetica" w:cs="Helvetica" w:hint="default"/>
        <w:b/>
        <w:sz w:val="20"/>
        <w:szCs w:val="20"/>
      </w:rPr>
    </w:lvl>
    <w:lvl w:ilvl="1" w:tplc="0C090019" w:tentative="1">
      <w:start w:val="1"/>
      <w:numFmt w:val="lowerLetter"/>
      <w:lvlText w:val="%2."/>
      <w:lvlJc w:val="left"/>
      <w:pPr>
        <w:ind w:left="1450" w:hanging="360"/>
      </w:pPr>
    </w:lvl>
    <w:lvl w:ilvl="2" w:tplc="0C09001B" w:tentative="1">
      <w:start w:val="1"/>
      <w:numFmt w:val="lowerRoman"/>
      <w:lvlText w:val="%3."/>
      <w:lvlJc w:val="right"/>
      <w:pPr>
        <w:ind w:left="2170" w:hanging="180"/>
      </w:pPr>
    </w:lvl>
    <w:lvl w:ilvl="3" w:tplc="0C09000F" w:tentative="1">
      <w:start w:val="1"/>
      <w:numFmt w:val="decimal"/>
      <w:lvlText w:val="%4."/>
      <w:lvlJc w:val="left"/>
      <w:pPr>
        <w:ind w:left="2890" w:hanging="360"/>
      </w:pPr>
    </w:lvl>
    <w:lvl w:ilvl="4" w:tplc="0C090019" w:tentative="1">
      <w:start w:val="1"/>
      <w:numFmt w:val="lowerLetter"/>
      <w:lvlText w:val="%5."/>
      <w:lvlJc w:val="left"/>
      <w:pPr>
        <w:ind w:left="3610" w:hanging="360"/>
      </w:pPr>
    </w:lvl>
    <w:lvl w:ilvl="5" w:tplc="0C09001B" w:tentative="1">
      <w:start w:val="1"/>
      <w:numFmt w:val="lowerRoman"/>
      <w:lvlText w:val="%6."/>
      <w:lvlJc w:val="right"/>
      <w:pPr>
        <w:ind w:left="4330" w:hanging="180"/>
      </w:pPr>
    </w:lvl>
    <w:lvl w:ilvl="6" w:tplc="0C09000F" w:tentative="1">
      <w:start w:val="1"/>
      <w:numFmt w:val="decimal"/>
      <w:lvlText w:val="%7."/>
      <w:lvlJc w:val="left"/>
      <w:pPr>
        <w:ind w:left="5050" w:hanging="360"/>
      </w:pPr>
    </w:lvl>
    <w:lvl w:ilvl="7" w:tplc="0C090019" w:tentative="1">
      <w:start w:val="1"/>
      <w:numFmt w:val="lowerLetter"/>
      <w:lvlText w:val="%8."/>
      <w:lvlJc w:val="left"/>
      <w:pPr>
        <w:ind w:left="5770" w:hanging="360"/>
      </w:pPr>
    </w:lvl>
    <w:lvl w:ilvl="8" w:tplc="0C09001B" w:tentative="1">
      <w:start w:val="1"/>
      <w:numFmt w:val="lowerRoman"/>
      <w:lvlText w:val="%9."/>
      <w:lvlJc w:val="right"/>
      <w:pPr>
        <w:ind w:left="6490" w:hanging="180"/>
      </w:pPr>
    </w:lvl>
  </w:abstractNum>
  <w:abstractNum w:abstractNumId="12" w15:restartNumberingAfterBreak="0">
    <w:nsid w:val="266C476C"/>
    <w:multiLevelType w:val="hybridMultilevel"/>
    <w:tmpl w:val="A1C0F0BC"/>
    <w:lvl w:ilvl="0" w:tplc="1BC6C428">
      <w:start w:val="1"/>
      <w:numFmt w:val="lowerLetter"/>
      <w:lvlText w:val="(%1)"/>
      <w:lvlJc w:val="left"/>
      <w:pPr>
        <w:ind w:left="36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31DA3094"/>
    <w:multiLevelType w:val="hybridMultilevel"/>
    <w:tmpl w:val="F6DAD20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6A47519"/>
    <w:multiLevelType w:val="hybridMultilevel"/>
    <w:tmpl w:val="146E3DB6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9576AFD"/>
    <w:multiLevelType w:val="hybridMultilevel"/>
    <w:tmpl w:val="777EBC58"/>
    <w:lvl w:ilvl="0" w:tplc="1E2CE71E">
      <w:start w:val="1"/>
      <w:numFmt w:val="decimal"/>
      <w:lvlText w:val="%1."/>
      <w:lvlJc w:val="left"/>
      <w:pPr>
        <w:ind w:left="384" w:hanging="384"/>
      </w:pPr>
      <w:rPr>
        <w:rFonts w:hint="default"/>
        <w:b w:val="0"/>
      </w:rPr>
    </w:lvl>
    <w:lvl w:ilvl="1" w:tplc="12023172">
      <w:start w:val="1"/>
      <w:numFmt w:val="lowerLetter"/>
      <w:lvlText w:val="%2)"/>
      <w:lvlJc w:val="left"/>
      <w:pPr>
        <w:ind w:left="1080" w:hanging="360"/>
      </w:pPr>
      <w:rPr>
        <w:rFonts w:ascii="Helvetica" w:hAnsi="Helvetica" w:cs="Helvetica" w:hint="default"/>
        <w:b/>
      </w:r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3A516771"/>
    <w:multiLevelType w:val="hybridMultilevel"/>
    <w:tmpl w:val="D5C2F296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A5C2A0A"/>
    <w:multiLevelType w:val="hybridMultilevel"/>
    <w:tmpl w:val="ADF4182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16C17FB"/>
    <w:multiLevelType w:val="hybridMultilevel"/>
    <w:tmpl w:val="6AE8B15E"/>
    <w:lvl w:ilvl="0" w:tplc="05A626F2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1EA67B6"/>
    <w:multiLevelType w:val="hybridMultilevel"/>
    <w:tmpl w:val="93B2B162"/>
    <w:lvl w:ilvl="0" w:tplc="6076E994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42D82C62"/>
    <w:multiLevelType w:val="hybridMultilevel"/>
    <w:tmpl w:val="07328BCE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71F2CF3"/>
    <w:multiLevelType w:val="hybridMultilevel"/>
    <w:tmpl w:val="30AA6E1A"/>
    <w:lvl w:ilvl="0" w:tplc="C36A2C5A">
      <w:start w:val="1"/>
      <w:numFmt w:val="decimal"/>
      <w:lvlText w:val="%1."/>
      <w:lvlJc w:val="left"/>
      <w:pPr>
        <w:ind w:left="384" w:hanging="384"/>
      </w:pPr>
      <w:rPr>
        <w:rFonts w:asciiTheme="minorHAnsi" w:hAnsiTheme="minorHAnsi" w:hint="default"/>
        <w:b w:val="0"/>
      </w:r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4ABA0949"/>
    <w:multiLevelType w:val="hybridMultilevel"/>
    <w:tmpl w:val="42FC2208"/>
    <w:lvl w:ilvl="0" w:tplc="F45606B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4B7643E8"/>
    <w:multiLevelType w:val="hybridMultilevel"/>
    <w:tmpl w:val="B560D982"/>
    <w:lvl w:ilvl="0" w:tplc="FAE01C5E">
      <w:start w:val="1"/>
      <w:numFmt w:val="decimal"/>
      <w:lvlText w:val="%1."/>
      <w:lvlJc w:val="left"/>
      <w:pPr>
        <w:ind w:left="975" w:hanging="615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CFC11DC"/>
    <w:multiLevelType w:val="hybridMultilevel"/>
    <w:tmpl w:val="8BF608A4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4D9E5E73"/>
    <w:multiLevelType w:val="singleLevel"/>
    <w:tmpl w:val="86E43C74"/>
    <w:lvl w:ilvl="0">
      <w:start w:val="1"/>
      <w:numFmt w:val="lowerLetter"/>
      <w:lvlText w:val="(%1)"/>
      <w:lvlJc w:val="left"/>
      <w:pPr>
        <w:tabs>
          <w:tab w:val="num" w:pos="567"/>
        </w:tabs>
        <w:ind w:left="567" w:hanging="567"/>
      </w:pPr>
      <w:rPr>
        <w:rFonts w:cs="Times New Roman"/>
        <w:b/>
        <w:bCs/>
        <w:i w:val="0"/>
        <w:vertAlign w:val="baseline"/>
      </w:rPr>
    </w:lvl>
  </w:abstractNum>
  <w:abstractNum w:abstractNumId="26" w15:restartNumberingAfterBreak="0">
    <w:nsid w:val="51282AC4"/>
    <w:multiLevelType w:val="multilevel"/>
    <w:tmpl w:val="D2F4937A"/>
    <w:lvl w:ilvl="0">
      <w:start w:val="7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(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7" w15:restartNumberingAfterBreak="0">
    <w:nsid w:val="52EF69BD"/>
    <w:multiLevelType w:val="hybridMultilevel"/>
    <w:tmpl w:val="DE1444F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D474F2F4">
      <w:start w:val="1"/>
      <w:numFmt w:val="lowerLetter"/>
      <w:lvlText w:val="%2)"/>
      <w:lvlJc w:val="left"/>
      <w:pPr>
        <w:ind w:left="1440" w:hanging="360"/>
      </w:pPr>
      <w:rPr>
        <w:rFonts w:ascii="Helvetica" w:hAnsi="Helvetica" w:cs="Helvetica" w:hint="default"/>
        <w:b/>
        <w:sz w:val="20"/>
        <w:szCs w:val="20"/>
      </w:r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E0A6497"/>
    <w:multiLevelType w:val="multilevel"/>
    <w:tmpl w:val="82FC67E2"/>
    <w:lvl w:ilvl="0">
      <w:start w:val="3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(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9" w15:restartNumberingAfterBreak="0">
    <w:nsid w:val="63893970"/>
    <w:multiLevelType w:val="hybridMultilevel"/>
    <w:tmpl w:val="D2CA462A"/>
    <w:lvl w:ilvl="0" w:tplc="43C20088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4AB3617"/>
    <w:multiLevelType w:val="hybridMultilevel"/>
    <w:tmpl w:val="919A30BC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7E5199A"/>
    <w:multiLevelType w:val="hybridMultilevel"/>
    <w:tmpl w:val="6E74B7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85428E4"/>
    <w:multiLevelType w:val="hybridMultilevel"/>
    <w:tmpl w:val="D64240AE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2BE233B"/>
    <w:multiLevelType w:val="singleLevel"/>
    <w:tmpl w:val="C73AA3BC"/>
    <w:lvl w:ilvl="0">
      <w:start w:val="1"/>
      <w:numFmt w:val="lowerLetter"/>
      <w:lvlText w:val="(%1)"/>
      <w:lvlJc w:val="left"/>
      <w:pPr>
        <w:tabs>
          <w:tab w:val="num" w:pos="567"/>
        </w:tabs>
        <w:ind w:left="567" w:hanging="567"/>
      </w:pPr>
      <w:rPr>
        <w:rFonts w:cs="Times New Roman"/>
        <w:b/>
        <w:bCs/>
        <w:i w:val="0"/>
        <w:vertAlign w:val="baseline"/>
      </w:rPr>
    </w:lvl>
  </w:abstractNum>
  <w:abstractNum w:abstractNumId="34" w15:restartNumberingAfterBreak="0">
    <w:nsid w:val="73EA25C6"/>
    <w:multiLevelType w:val="hybridMultilevel"/>
    <w:tmpl w:val="5582F4F2"/>
    <w:lvl w:ilvl="0" w:tplc="94C6DBEA">
      <w:start w:val="1"/>
      <w:numFmt w:val="lowerLetter"/>
      <w:lvlText w:val="%1)"/>
      <w:lvlJc w:val="left"/>
      <w:pPr>
        <w:ind w:left="1080" w:hanging="360"/>
      </w:pPr>
      <w:rPr>
        <w:rFonts w:hint="default"/>
        <w:b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77611249"/>
    <w:multiLevelType w:val="hybridMultilevel"/>
    <w:tmpl w:val="D74ABE46"/>
    <w:lvl w:ilvl="0" w:tplc="F6E412B0">
      <w:start w:val="1"/>
      <w:numFmt w:val="upperLetter"/>
      <w:lvlText w:val="%1"/>
      <w:lvlJc w:val="left"/>
      <w:pPr>
        <w:ind w:left="360" w:hanging="360"/>
      </w:pPr>
      <w:rPr>
        <w:rFonts w:ascii="Times New Roman" w:hAnsi="Times New Roman" w:cs="Times New Roman" w:hint="default"/>
        <w:b/>
        <w:bCs/>
        <w:i w:val="0"/>
        <w:sz w:val="24"/>
      </w:rPr>
    </w:lvl>
    <w:lvl w:ilvl="1" w:tplc="04090019">
      <w:start w:val="1"/>
      <w:numFmt w:val="lowerLetter"/>
      <w:lvlText w:val="%2."/>
      <w:lvlJc w:val="left"/>
      <w:pPr>
        <w:ind w:left="108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180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ind w:left="252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ind w:left="324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ind w:left="396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ind w:left="468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ind w:left="540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ind w:left="6120" w:hanging="180"/>
      </w:pPr>
      <w:rPr>
        <w:rFonts w:cs="Times New Roman"/>
      </w:rPr>
    </w:lvl>
  </w:abstractNum>
  <w:abstractNum w:abstractNumId="36" w15:restartNumberingAfterBreak="0">
    <w:nsid w:val="799E0729"/>
    <w:multiLevelType w:val="hybridMultilevel"/>
    <w:tmpl w:val="08C031C0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A235BED"/>
    <w:multiLevelType w:val="hybridMultilevel"/>
    <w:tmpl w:val="6E46FA38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7">
      <w:start w:val="1"/>
      <w:numFmt w:val="lowerLetter"/>
      <w:lvlText w:val="%2)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6"/>
  </w:num>
  <w:num w:numId="2">
    <w:abstractNumId w:val="36"/>
  </w:num>
  <w:num w:numId="3">
    <w:abstractNumId w:val="30"/>
  </w:num>
  <w:num w:numId="4">
    <w:abstractNumId w:val="3"/>
  </w:num>
  <w:num w:numId="5">
    <w:abstractNumId w:val="2"/>
  </w:num>
  <w:num w:numId="6">
    <w:abstractNumId w:val="9"/>
  </w:num>
  <w:num w:numId="7">
    <w:abstractNumId w:val="23"/>
  </w:num>
  <w:num w:numId="8">
    <w:abstractNumId w:val="14"/>
  </w:num>
  <w:num w:numId="9">
    <w:abstractNumId w:val="16"/>
  </w:num>
  <w:num w:numId="10">
    <w:abstractNumId w:val="18"/>
  </w:num>
  <w:num w:numId="11">
    <w:abstractNumId w:val="10"/>
  </w:num>
  <w:num w:numId="12">
    <w:abstractNumId w:val="26"/>
  </w:num>
  <w:num w:numId="13">
    <w:abstractNumId w:val="24"/>
  </w:num>
  <w:num w:numId="1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4"/>
  </w:num>
  <w:num w:numId="16">
    <w:abstractNumId w:val="33"/>
    <w:lvlOverride w:ilvl="0">
      <w:startOverride w:val="1"/>
    </w:lvlOverride>
  </w:num>
  <w:num w:numId="17">
    <w:abstractNumId w:val="28"/>
  </w:num>
  <w:num w:numId="18">
    <w:abstractNumId w:val="25"/>
    <w:lvlOverride w:ilvl="0">
      <w:startOverride w:val="1"/>
    </w:lvlOverride>
  </w:num>
  <w:num w:numId="19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8"/>
  </w:num>
  <w:num w:numId="21">
    <w:abstractNumId w:val="37"/>
  </w:num>
  <w:num w:numId="22">
    <w:abstractNumId w:val="12"/>
  </w:num>
  <w:num w:numId="23">
    <w:abstractNumId w:val="0"/>
  </w:num>
  <w:num w:numId="24">
    <w:abstractNumId w:val="7"/>
  </w:num>
  <w:num w:numId="25">
    <w:abstractNumId w:val="29"/>
  </w:num>
  <w:num w:numId="26">
    <w:abstractNumId w:val="17"/>
  </w:num>
  <w:num w:numId="27">
    <w:abstractNumId w:val="34"/>
  </w:num>
  <w:num w:numId="28">
    <w:abstractNumId w:val="22"/>
  </w:num>
  <w:num w:numId="29">
    <w:abstractNumId w:val="19"/>
  </w:num>
  <w:num w:numId="30">
    <w:abstractNumId w:val="13"/>
  </w:num>
  <w:num w:numId="31">
    <w:abstractNumId w:val="31"/>
  </w:num>
  <w:num w:numId="32">
    <w:abstractNumId w:val="21"/>
  </w:num>
  <w:num w:numId="33">
    <w:abstractNumId w:val="15"/>
  </w:num>
  <w:num w:numId="34">
    <w:abstractNumId w:val="5"/>
  </w:num>
  <w:num w:numId="35">
    <w:abstractNumId w:val="11"/>
  </w:num>
  <w:num w:numId="36">
    <w:abstractNumId w:val="27"/>
  </w:num>
  <w:num w:numId="37">
    <w:abstractNumId w:val="1"/>
  </w:num>
  <w:num w:numId="38">
    <w:abstractNumId w:val="20"/>
  </w:num>
  <w:num w:numId="39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attachedTemplate r:id="rId1"/>
  <w:defaultTabStop w:val="720"/>
  <w:characterSpacingControl w:val="doNotCompress"/>
  <w:hdrShapeDefaults>
    <o:shapedefaults v:ext="edit" spidmax="24582"/>
    <o:shapelayout v:ext="edit">
      <o:idmap v:ext="edit" data="24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3527"/>
    <w:rsid w:val="00004E8A"/>
    <w:rsid w:val="00006C2D"/>
    <w:rsid w:val="0001492A"/>
    <w:rsid w:val="000256EB"/>
    <w:rsid w:val="000309A4"/>
    <w:rsid w:val="00037617"/>
    <w:rsid w:val="00040A81"/>
    <w:rsid w:val="00045AA3"/>
    <w:rsid w:val="0005200F"/>
    <w:rsid w:val="00052142"/>
    <w:rsid w:val="000661B6"/>
    <w:rsid w:val="0007099B"/>
    <w:rsid w:val="000756A9"/>
    <w:rsid w:val="0007667C"/>
    <w:rsid w:val="00081E4D"/>
    <w:rsid w:val="00083B39"/>
    <w:rsid w:val="0008656F"/>
    <w:rsid w:val="000A5D1B"/>
    <w:rsid w:val="000C425F"/>
    <w:rsid w:val="000E7349"/>
    <w:rsid w:val="000F0221"/>
    <w:rsid w:val="0010046A"/>
    <w:rsid w:val="001064C0"/>
    <w:rsid w:val="0010761E"/>
    <w:rsid w:val="00116B34"/>
    <w:rsid w:val="00116C33"/>
    <w:rsid w:val="00142111"/>
    <w:rsid w:val="001767F5"/>
    <w:rsid w:val="001808BB"/>
    <w:rsid w:val="001D4ACE"/>
    <w:rsid w:val="001D5207"/>
    <w:rsid w:val="001D7B2E"/>
    <w:rsid w:val="001E6A42"/>
    <w:rsid w:val="001F5452"/>
    <w:rsid w:val="002003BF"/>
    <w:rsid w:val="002012F6"/>
    <w:rsid w:val="00211079"/>
    <w:rsid w:val="00215619"/>
    <w:rsid w:val="002203EA"/>
    <w:rsid w:val="00220CFA"/>
    <w:rsid w:val="0022773E"/>
    <w:rsid w:val="00227C99"/>
    <w:rsid w:val="002311F4"/>
    <w:rsid w:val="002327EE"/>
    <w:rsid w:val="00241F87"/>
    <w:rsid w:val="00242F99"/>
    <w:rsid w:val="002545C4"/>
    <w:rsid w:val="00261460"/>
    <w:rsid w:val="00261760"/>
    <w:rsid w:val="00262FC7"/>
    <w:rsid w:val="00263A12"/>
    <w:rsid w:val="00266AB8"/>
    <w:rsid w:val="00296F30"/>
    <w:rsid w:val="002A4FBD"/>
    <w:rsid w:val="002B4565"/>
    <w:rsid w:val="002D29C7"/>
    <w:rsid w:val="002D4711"/>
    <w:rsid w:val="002D6B42"/>
    <w:rsid w:val="002E04BC"/>
    <w:rsid w:val="002E4EAE"/>
    <w:rsid w:val="002F1437"/>
    <w:rsid w:val="00301BE9"/>
    <w:rsid w:val="00304DA9"/>
    <w:rsid w:val="00323B53"/>
    <w:rsid w:val="00342ACB"/>
    <w:rsid w:val="00343711"/>
    <w:rsid w:val="0036128E"/>
    <w:rsid w:val="00365332"/>
    <w:rsid w:val="003D0225"/>
    <w:rsid w:val="003D3760"/>
    <w:rsid w:val="003E01D8"/>
    <w:rsid w:val="003F2718"/>
    <w:rsid w:val="00424C96"/>
    <w:rsid w:val="00434AED"/>
    <w:rsid w:val="0043545D"/>
    <w:rsid w:val="00436B1D"/>
    <w:rsid w:val="00453361"/>
    <w:rsid w:val="00461B8C"/>
    <w:rsid w:val="0047716E"/>
    <w:rsid w:val="00480244"/>
    <w:rsid w:val="004805B1"/>
    <w:rsid w:val="0048681C"/>
    <w:rsid w:val="00493530"/>
    <w:rsid w:val="004B6E82"/>
    <w:rsid w:val="00580EEF"/>
    <w:rsid w:val="00583D67"/>
    <w:rsid w:val="005957A6"/>
    <w:rsid w:val="005A21A6"/>
    <w:rsid w:val="005B700D"/>
    <w:rsid w:val="005C205D"/>
    <w:rsid w:val="005C4577"/>
    <w:rsid w:val="005C70B3"/>
    <w:rsid w:val="005D19B8"/>
    <w:rsid w:val="005D21D8"/>
    <w:rsid w:val="005D5563"/>
    <w:rsid w:val="005F41B5"/>
    <w:rsid w:val="00601019"/>
    <w:rsid w:val="00602AC9"/>
    <w:rsid w:val="00605926"/>
    <w:rsid w:val="00617138"/>
    <w:rsid w:val="0062217D"/>
    <w:rsid w:val="00630A21"/>
    <w:rsid w:val="006325EE"/>
    <w:rsid w:val="00641B80"/>
    <w:rsid w:val="006474DF"/>
    <w:rsid w:val="0065190D"/>
    <w:rsid w:val="00663625"/>
    <w:rsid w:val="006667AD"/>
    <w:rsid w:val="00677DF7"/>
    <w:rsid w:val="0068084D"/>
    <w:rsid w:val="006B7C4A"/>
    <w:rsid w:val="006C360D"/>
    <w:rsid w:val="007034C9"/>
    <w:rsid w:val="00706BFA"/>
    <w:rsid w:val="0073198F"/>
    <w:rsid w:val="00773DF7"/>
    <w:rsid w:val="0079753A"/>
    <w:rsid w:val="007A2407"/>
    <w:rsid w:val="007B0A7F"/>
    <w:rsid w:val="007B0B6F"/>
    <w:rsid w:val="007B4E3B"/>
    <w:rsid w:val="007C3C73"/>
    <w:rsid w:val="007E2E14"/>
    <w:rsid w:val="007E7E6A"/>
    <w:rsid w:val="00805288"/>
    <w:rsid w:val="0081617B"/>
    <w:rsid w:val="00826D7F"/>
    <w:rsid w:val="0084557C"/>
    <w:rsid w:val="008632B9"/>
    <w:rsid w:val="00864342"/>
    <w:rsid w:val="00870412"/>
    <w:rsid w:val="00872175"/>
    <w:rsid w:val="008B0836"/>
    <w:rsid w:val="008B3D78"/>
    <w:rsid w:val="008C1F76"/>
    <w:rsid w:val="008D7118"/>
    <w:rsid w:val="008E0D8D"/>
    <w:rsid w:val="008F782A"/>
    <w:rsid w:val="0091265F"/>
    <w:rsid w:val="00912A34"/>
    <w:rsid w:val="00922DDD"/>
    <w:rsid w:val="009641C8"/>
    <w:rsid w:val="009740CD"/>
    <w:rsid w:val="009815F2"/>
    <w:rsid w:val="0099127C"/>
    <w:rsid w:val="009A42BE"/>
    <w:rsid w:val="009A4597"/>
    <w:rsid w:val="009A478E"/>
    <w:rsid w:val="009A7574"/>
    <w:rsid w:val="009C6ECC"/>
    <w:rsid w:val="009D7C27"/>
    <w:rsid w:val="009D7E58"/>
    <w:rsid w:val="009F29B4"/>
    <w:rsid w:val="009F3D90"/>
    <w:rsid w:val="00A00D04"/>
    <w:rsid w:val="00A05373"/>
    <w:rsid w:val="00A1274B"/>
    <w:rsid w:val="00A14F18"/>
    <w:rsid w:val="00A21C5E"/>
    <w:rsid w:val="00A221B6"/>
    <w:rsid w:val="00A55EAD"/>
    <w:rsid w:val="00A569B3"/>
    <w:rsid w:val="00A721BB"/>
    <w:rsid w:val="00A92504"/>
    <w:rsid w:val="00A92888"/>
    <w:rsid w:val="00AA3F5A"/>
    <w:rsid w:val="00AA45E2"/>
    <w:rsid w:val="00AB0539"/>
    <w:rsid w:val="00AB6FEA"/>
    <w:rsid w:val="00AE00AA"/>
    <w:rsid w:val="00AE5866"/>
    <w:rsid w:val="00AE58F7"/>
    <w:rsid w:val="00AE7D2F"/>
    <w:rsid w:val="00B006C0"/>
    <w:rsid w:val="00B068C5"/>
    <w:rsid w:val="00B07264"/>
    <w:rsid w:val="00B07C61"/>
    <w:rsid w:val="00B3411D"/>
    <w:rsid w:val="00B441A7"/>
    <w:rsid w:val="00B44241"/>
    <w:rsid w:val="00B46456"/>
    <w:rsid w:val="00B54DD9"/>
    <w:rsid w:val="00BC4C57"/>
    <w:rsid w:val="00BC4DF0"/>
    <w:rsid w:val="00BC52B0"/>
    <w:rsid w:val="00BD36E9"/>
    <w:rsid w:val="00BF73BC"/>
    <w:rsid w:val="00C01B0E"/>
    <w:rsid w:val="00C2189A"/>
    <w:rsid w:val="00C42E54"/>
    <w:rsid w:val="00C752C1"/>
    <w:rsid w:val="00C778F0"/>
    <w:rsid w:val="00C93E99"/>
    <w:rsid w:val="00C9464C"/>
    <w:rsid w:val="00C94BD2"/>
    <w:rsid w:val="00C953E6"/>
    <w:rsid w:val="00CB00F1"/>
    <w:rsid w:val="00CC2D90"/>
    <w:rsid w:val="00CC3CC9"/>
    <w:rsid w:val="00CD2C38"/>
    <w:rsid w:val="00CD7505"/>
    <w:rsid w:val="00CE03E6"/>
    <w:rsid w:val="00CE523B"/>
    <w:rsid w:val="00CF149C"/>
    <w:rsid w:val="00D1375E"/>
    <w:rsid w:val="00D20F45"/>
    <w:rsid w:val="00D320D4"/>
    <w:rsid w:val="00D37D87"/>
    <w:rsid w:val="00D40C4C"/>
    <w:rsid w:val="00D425E4"/>
    <w:rsid w:val="00D63FD5"/>
    <w:rsid w:val="00D81445"/>
    <w:rsid w:val="00D85AE1"/>
    <w:rsid w:val="00D9317D"/>
    <w:rsid w:val="00D93527"/>
    <w:rsid w:val="00DA3801"/>
    <w:rsid w:val="00DD208D"/>
    <w:rsid w:val="00DD295F"/>
    <w:rsid w:val="00E05D96"/>
    <w:rsid w:val="00E061C1"/>
    <w:rsid w:val="00E13465"/>
    <w:rsid w:val="00E150FD"/>
    <w:rsid w:val="00E31E8F"/>
    <w:rsid w:val="00E34D2F"/>
    <w:rsid w:val="00E4783D"/>
    <w:rsid w:val="00E478CD"/>
    <w:rsid w:val="00E61405"/>
    <w:rsid w:val="00EA33A4"/>
    <w:rsid w:val="00EB4A6F"/>
    <w:rsid w:val="00ED29E7"/>
    <w:rsid w:val="00EF28D3"/>
    <w:rsid w:val="00F040CA"/>
    <w:rsid w:val="00F04775"/>
    <w:rsid w:val="00F07245"/>
    <w:rsid w:val="00F07CE7"/>
    <w:rsid w:val="00F218E4"/>
    <w:rsid w:val="00F303FC"/>
    <w:rsid w:val="00F335A4"/>
    <w:rsid w:val="00F76561"/>
    <w:rsid w:val="00F7760C"/>
    <w:rsid w:val="00F859B9"/>
    <w:rsid w:val="00FA7ED8"/>
    <w:rsid w:val="00FC7D79"/>
    <w:rsid w:val="00FD25B1"/>
    <w:rsid w:val="00FD3B81"/>
    <w:rsid w:val="00FD4754"/>
    <w:rsid w:val="00FD7A59"/>
    <w:rsid w:val="00FF52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4582"/>
    <o:shapelayout v:ext="edit">
      <o:idmap v:ext="edit" data="1"/>
    </o:shapelayout>
  </w:shapeDefaults>
  <w:decimalSymbol w:val="."/>
  <w:listSeparator w:val=","/>
  <w15:docId w15:val="{F657AFA2-9FBD-4E39-A018-48E2D5AB65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AU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iPriority="0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Heading3"/>
    <w:next w:val="Normal"/>
    <w:link w:val="Heading1Char"/>
    <w:uiPriority w:val="99"/>
    <w:qFormat/>
    <w:rsid w:val="005D5563"/>
    <w:pPr>
      <w:keepNext w:val="0"/>
      <w:keepLines w:val="0"/>
      <w:tabs>
        <w:tab w:val="right" w:pos="10440"/>
      </w:tabs>
      <w:spacing w:before="0" w:line="240" w:lineRule="auto"/>
      <w:outlineLvl w:val="0"/>
    </w:pPr>
    <w:rPr>
      <w:rFonts w:ascii="Times New Roman" w:eastAsia="SimSun" w:hAnsi="Times New Roman" w:cs="Times New Roman"/>
      <w:b/>
      <w:bCs/>
      <w:color w:val="0000FF"/>
      <w:sz w:val="28"/>
      <w:szCs w:val="28"/>
      <w:lang w:eastAsia="en-US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D556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D556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55EA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55E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5EAD"/>
  </w:style>
  <w:style w:type="paragraph" w:styleId="Footer">
    <w:name w:val="footer"/>
    <w:basedOn w:val="Normal"/>
    <w:link w:val="FooterChar"/>
    <w:uiPriority w:val="99"/>
    <w:unhideWhenUsed/>
    <w:rsid w:val="00A55E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5EAD"/>
  </w:style>
  <w:style w:type="paragraph" w:styleId="BalloonText">
    <w:name w:val="Balloon Text"/>
    <w:basedOn w:val="Normal"/>
    <w:link w:val="BalloonTextChar"/>
    <w:uiPriority w:val="99"/>
    <w:semiHidden/>
    <w:unhideWhenUsed/>
    <w:rsid w:val="00A55E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5EAD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4802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B068C5"/>
    <w:rPr>
      <w:color w:val="808080"/>
    </w:rPr>
  </w:style>
  <w:style w:type="paragraph" w:customStyle="1" w:styleId="PTablebodytext">
    <w:name w:val="P: Table body text"/>
    <w:basedOn w:val="Normal"/>
    <w:rsid w:val="00A21C5E"/>
    <w:pPr>
      <w:tabs>
        <w:tab w:val="left" w:pos="284"/>
      </w:tabs>
      <w:spacing w:before="40" w:after="80" w:line="240" w:lineRule="auto"/>
    </w:pPr>
    <w:rPr>
      <w:rFonts w:ascii="Times New Roman" w:eastAsia="Times New Roman" w:hAnsi="Times New Roman" w:cs="Times New Roman"/>
      <w:sz w:val="24"/>
      <w:szCs w:val="20"/>
      <w:lang w:val="en-US" w:eastAsia="en-US"/>
    </w:rPr>
  </w:style>
  <w:style w:type="character" w:styleId="Emphasis">
    <w:name w:val="Emphasis"/>
    <w:basedOn w:val="DefaultParagraphFont"/>
    <w:uiPriority w:val="20"/>
    <w:qFormat/>
    <w:rsid w:val="006474DF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9"/>
    <w:rsid w:val="005D5563"/>
    <w:rPr>
      <w:rFonts w:ascii="Times New Roman" w:eastAsia="SimSun" w:hAnsi="Times New Roman" w:cs="Times New Roman"/>
      <w:b/>
      <w:bCs/>
      <w:color w:val="0000FF"/>
      <w:sz w:val="28"/>
      <w:szCs w:val="28"/>
      <w:lang w:eastAsia="en-US"/>
    </w:rPr>
  </w:style>
  <w:style w:type="paragraph" w:customStyle="1" w:styleId="Answer">
    <w:name w:val="Answer"/>
    <w:basedOn w:val="Heading4"/>
    <w:uiPriority w:val="99"/>
    <w:rsid w:val="005D5563"/>
    <w:pPr>
      <w:keepLines w:val="0"/>
      <w:tabs>
        <w:tab w:val="left" w:pos="547"/>
        <w:tab w:val="right" w:pos="8485"/>
      </w:tabs>
      <w:spacing w:before="0" w:line="240" w:lineRule="auto"/>
      <w:ind w:left="547" w:hanging="547"/>
    </w:pPr>
    <w:rPr>
      <w:rFonts w:ascii="Times New Roman" w:eastAsia="SimSun" w:hAnsi="Times New Roman" w:cs="Times New Roman"/>
      <w:b/>
      <w:bCs/>
      <w:i w:val="0"/>
      <w:iCs w:val="0"/>
      <w:color w:val="FF0000"/>
      <w:sz w:val="24"/>
      <w:szCs w:val="24"/>
      <w:lang w:eastAsia="en-AU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D5563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D5563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NLLLNUM">
    <w:name w:val="NL_LL_NUM"/>
    <w:qFormat/>
    <w:rsid w:val="0010046A"/>
    <w:rPr>
      <w:rFonts w:ascii="HelveticaNeueLT Std" w:hAnsi="HelveticaNeueLT Std"/>
      <w:b/>
      <w:color w:val="auto"/>
      <w:sz w:val="20"/>
      <w:szCs w:val="24"/>
    </w:rPr>
  </w:style>
  <w:style w:type="paragraph" w:customStyle="1" w:styleId="NL">
    <w:name w:val="NL"/>
    <w:rsid w:val="0010046A"/>
    <w:pPr>
      <w:tabs>
        <w:tab w:val="left" w:pos="120"/>
        <w:tab w:val="left" w:pos="380"/>
      </w:tabs>
      <w:spacing w:before="440" w:after="0" w:line="240" w:lineRule="atLeast"/>
      <w:ind w:left="380" w:hanging="380"/>
    </w:pPr>
    <w:rPr>
      <w:rFonts w:ascii="Minion Pro" w:eastAsia="Times New Roman" w:hAnsi="Minion Pro" w:cs="Times New Roman"/>
      <w:sz w:val="20"/>
      <w:szCs w:val="20"/>
      <w:lang w:eastAsia="en-US"/>
    </w:rPr>
  </w:style>
  <w:style w:type="paragraph" w:customStyle="1" w:styleId="NLLL2COL">
    <w:name w:val="NL_LL_2COL"/>
    <w:rsid w:val="0010046A"/>
    <w:pPr>
      <w:tabs>
        <w:tab w:val="left" w:pos="400"/>
        <w:tab w:val="left" w:pos="2600"/>
        <w:tab w:val="left" w:pos="2720"/>
      </w:tabs>
      <w:spacing w:before="120" w:after="0" w:line="240" w:lineRule="atLeast"/>
      <w:ind w:left="672" w:hanging="292"/>
    </w:pPr>
    <w:rPr>
      <w:rFonts w:ascii="Minion Pro" w:eastAsia="Times New Roman" w:hAnsi="Minion Pro" w:cs="Times New Roman"/>
      <w:sz w:val="20"/>
      <w:szCs w:val="20"/>
      <w:lang w:eastAsia="en-US"/>
    </w:rPr>
  </w:style>
  <w:style w:type="character" w:customStyle="1" w:styleId="i-listitalic">
    <w:name w:val="i - list italic"/>
    <w:uiPriority w:val="99"/>
    <w:qFormat/>
    <w:rsid w:val="0010046A"/>
    <w:rPr>
      <w:rFonts w:ascii="Arial" w:hAnsi="Arial"/>
      <w:i/>
    </w:rPr>
  </w:style>
  <w:style w:type="character" w:customStyle="1" w:styleId="i-listsuperscript">
    <w:name w:val="i - list superscript"/>
    <w:uiPriority w:val="99"/>
    <w:qFormat/>
    <w:rsid w:val="0010046A"/>
    <w:rPr>
      <w:rFonts w:ascii="Calibri" w:hAnsi="Calibri"/>
      <w:vertAlign w:val="superscript"/>
      <w:lang w:eastAsia="en-AU"/>
    </w:rPr>
  </w:style>
  <w:style w:type="character" w:customStyle="1" w:styleId="MATH-1">
    <w:name w:val="MATH-1"/>
    <w:uiPriority w:val="99"/>
    <w:rsid w:val="0010046A"/>
    <w:rPr>
      <w:rFonts w:ascii="MathematicalPiLTStd-1" w:hAnsi="MathematicalPiLTStd-1" w:cs="MathematicalPiLTStd-1"/>
    </w:rPr>
  </w:style>
  <w:style w:type="paragraph" w:customStyle="1" w:styleId="i-bodytextfo">
    <w:name w:val="i - body text f/o"/>
    <w:basedOn w:val="Normal"/>
    <w:next w:val="Normal"/>
    <w:uiPriority w:val="99"/>
    <w:rsid w:val="0010046A"/>
    <w:pPr>
      <w:widowControl w:val="0"/>
      <w:suppressAutoHyphens/>
      <w:autoSpaceDE w:val="0"/>
      <w:autoSpaceDN w:val="0"/>
      <w:adjustRightInd w:val="0"/>
      <w:spacing w:after="0" w:line="300" w:lineRule="atLeast"/>
      <w:textAlignment w:val="center"/>
    </w:pPr>
    <w:rPr>
      <w:rFonts w:ascii="MinionPro-Regular" w:eastAsia="Times New Roman" w:hAnsi="MinionPro-Regular" w:cs="MinionPro-Regular"/>
      <w:color w:val="000000"/>
      <w:sz w:val="20"/>
      <w:szCs w:val="24"/>
      <w:lang w:eastAsia="en-US"/>
    </w:rPr>
  </w:style>
  <w:style w:type="paragraph" w:customStyle="1" w:styleId="Spaces">
    <w:name w:val="Spaces"/>
    <w:basedOn w:val="Normal"/>
    <w:uiPriority w:val="99"/>
    <w:rsid w:val="0010046A"/>
    <w:pPr>
      <w:widowControl w:val="0"/>
      <w:tabs>
        <w:tab w:val="left" w:pos="454"/>
      </w:tabs>
      <w:suppressAutoHyphens/>
      <w:autoSpaceDE w:val="0"/>
      <w:autoSpaceDN w:val="0"/>
      <w:adjustRightInd w:val="0"/>
      <w:spacing w:before="57" w:after="57" w:line="300" w:lineRule="atLeast"/>
      <w:ind w:left="283" w:right="170" w:hanging="283"/>
      <w:textAlignment w:val="center"/>
    </w:pPr>
    <w:rPr>
      <w:rFonts w:ascii="HelveticaNeueLTStd-Bd" w:eastAsia="Times New Roman" w:hAnsi="HelveticaNeueLTStd-Bd" w:cs="HelveticaNeueLTStd-Bd"/>
      <w:b/>
      <w:bCs/>
      <w:color w:val="000000"/>
      <w:sz w:val="24"/>
      <w:szCs w:val="24"/>
      <w:u w:val="thick" w:color="CBCBCB"/>
      <w:lang w:val="en-US" w:eastAsia="en-US"/>
    </w:rPr>
  </w:style>
  <w:style w:type="paragraph" w:styleId="List2">
    <w:name w:val="List 2"/>
    <w:basedOn w:val="Normal"/>
    <w:rsid w:val="00040A81"/>
    <w:pPr>
      <w:tabs>
        <w:tab w:val="left" w:pos="567"/>
        <w:tab w:val="left" w:pos="1134"/>
        <w:tab w:val="left" w:pos="1701"/>
      </w:tabs>
      <w:spacing w:after="0" w:line="240" w:lineRule="auto"/>
      <w:ind w:left="1134" w:hanging="567"/>
    </w:pPr>
    <w:rPr>
      <w:rFonts w:ascii="Times New Roman" w:eastAsia="Times New Roman" w:hAnsi="Times New Roman" w:cs="Times New Roman"/>
      <w:sz w:val="24"/>
      <w:lang w:eastAsia="en-AU"/>
    </w:rPr>
  </w:style>
  <w:style w:type="paragraph" w:styleId="List">
    <w:name w:val="List"/>
    <w:basedOn w:val="Normal"/>
    <w:uiPriority w:val="99"/>
    <w:semiHidden/>
    <w:unhideWhenUsed/>
    <w:rsid w:val="002D4711"/>
    <w:pPr>
      <w:ind w:left="283" w:hanging="283"/>
      <w:contextualSpacing/>
    </w:pPr>
  </w:style>
  <w:style w:type="character" w:customStyle="1" w:styleId="i-listbold">
    <w:name w:val="i - list bold"/>
    <w:uiPriority w:val="99"/>
    <w:qFormat/>
    <w:rsid w:val="0068084D"/>
    <w:rPr>
      <w:rFonts w:ascii="Minion Pro" w:hAnsi="Minion Pro"/>
      <w:b/>
    </w:rPr>
  </w:style>
  <w:style w:type="paragraph" w:customStyle="1" w:styleId="i-numberedlist1">
    <w:name w:val="i - numbered list 1"/>
    <w:uiPriority w:val="99"/>
    <w:rsid w:val="0068084D"/>
    <w:pPr>
      <w:spacing w:before="120" w:after="0" w:line="360" w:lineRule="auto"/>
      <w:ind w:left="227" w:hanging="227"/>
    </w:pPr>
    <w:rPr>
      <w:rFonts w:ascii="Verdana" w:eastAsia="Times New Roman" w:hAnsi="Verdana" w:cs="Times New Roman"/>
      <w:szCs w:val="24"/>
      <w:lang w:eastAsia="en-US"/>
    </w:rPr>
  </w:style>
  <w:style w:type="character" w:customStyle="1" w:styleId="i-listnumber">
    <w:name w:val="i - list number"/>
    <w:uiPriority w:val="99"/>
    <w:qFormat/>
    <w:rsid w:val="0068084D"/>
    <w:rPr>
      <w:rFonts w:ascii="HelveticaNeueLT Std" w:hAnsi="HelveticaNeueLT Std"/>
      <w:b/>
      <w:color w:val="auto"/>
      <w:sz w:val="20"/>
    </w:rPr>
  </w:style>
  <w:style w:type="paragraph" w:customStyle="1" w:styleId="i-numberedlist2">
    <w:name w:val="i - numbered list 2"/>
    <w:basedOn w:val="Normal"/>
    <w:uiPriority w:val="99"/>
    <w:qFormat/>
    <w:rsid w:val="0068084D"/>
    <w:pPr>
      <w:overflowPunct w:val="0"/>
      <w:autoSpaceDE w:val="0"/>
      <w:autoSpaceDN w:val="0"/>
      <w:adjustRightInd w:val="0"/>
      <w:spacing w:before="120" w:after="0" w:line="360" w:lineRule="auto"/>
      <w:ind w:left="568" w:hanging="284"/>
      <w:textAlignment w:val="baseline"/>
    </w:pPr>
    <w:rPr>
      <w:rFonts w:ascii="Verdana" w:eastAsia="Times New Roman" w:hAnsi="Verdana" w:cs="Times New Roman"/>
      <w:szCs w:val="20"/>
      <w:lang w:eastAsia="en-US"/>
    </w:rPr>
  </w:style>
  <w:style w:type="character" w:customStyle="1" w:styleId="MinonMath">
    <w:name w:val="Minon Math"/>
    <w:uiPriority w:val="1"/>
    <w:qFormat/>
    <w:rsid w:val="0068084D"/>
    <w:rPr>
      <w:rFonts w:ascii="Minion Pro" w:hAnsi="Minion Pro"/>
      <w:b w:val="0"/>
      <w:i w:val="0"/>
    </w:rPr>
  </w:style>
  <w:style w:type="paragraph" w:customStyle="1" w:styleId="PARAcenter">
    <w:name w:val="PARA_center"/>
    <w:qFormat/>
    <w:rsid w:val="00C752C1"/>
    <w:pPr>
      <w:spacing w:after="0" w:line="240" w:lineRule="atLeast"/>
      <w:jc w:val="center"/>
    </w:pPr>
    <w:rPr>
      <w:rFonts w:ascii="Minion Pro" w:eastAsia="Calibri" w:hAnsi="Minion Pro" w:cs="Times-Bold"/>
      <w:bCs/>
      <w:sz w:val="20"/>
      <w:szCs w:val="20"/>
      <w:lang w:eastAsia="en-AU"/>
    </w:rPr>
  </w:style>
  <w:style w:type="character" w:customStyle="1" w:styleId="i-notetoDTOcharacter">
    <w:name w:val="&lt;i - note to DTO character&gt;"/>
    <w:uiPriority w:val="99"/>
    <w:qFormat/>
    <w:rsid w:val="00C752C1"/>
    <w:rPr>
      <w:rFonts w:ascii="Arial" w:hAnsi="Arial"/>
      <w:b/>
      <w:bCs/>
      <w:color w:val="FF0000"/>
      <w:sz w:val="28"/>
      <w:szCs w:val="24"/>
      <w:lang w:eastAsia="ja-JP"/>
    </w:rPr>
  </w:style>
  <w:style w:type="paragraph" w:customStyle="1" w:styleId="H2">
    <w:name w:val="H2"/>
    <w:basedOn w:val="Normal"/>
    <w:rsid w:val="00C752C1"/>
    <w:pPr>
      <w:spacing w:before="180" w:after="120" w:line="288" w:lineRule="auto"/>
    </w:pPr>
    <w:rPr>
      <w:rFonts w:ascii="HelveticaNeueLT Std" w:eastAsia="Times New Roman" w:hAnsi="HelveticaNeueLT Std" w:cs="Arial"/>
      <w:b/>
      <w:color w:val="007FC7"/>
      <w:sz w:val="52"/>
      <w:szCs w:val="52"/>
      <w:lang w:eastAsia="en-US"/>
    </w:rPr>
  </w:style>
  <w:style w:type="character" w:customStyle="1" w:styleId="Minonmath0">
    <w:name w:val="Minon math"/>
    <w:uiPriority w:val="1"/>
    <w:qFormat/>
    <w:rsid w:val="00C752C1"/>
    <w:rPr>
      <w:rFonts w:ascii="Minion Pro" w:hAnsi="Minion Pro"/>
      <w:sz w:val="20"/>
    </w:rPr>
  </w:style>
  <w:style w:type="character" w:customStyle="1" w:styleId="i-listbolditalic">
    <w:name w:val="i - list bold italic"/>
    <w:uiPriority w:val="99"/>
    <w:rsid w:val="00D20F45"/>
    <w:rPr>
      <w:b/>
      <w:bCs/>
      <w:i/>
      <w:iCs/>
      <w:w w:val="100"/>
    </w:rPr>
  </w:style>
  <w:style w:type="character" w:customStyle="1" w:styleId="i-bodytextcentredChar">
    <w:name w:val="i - body text centred Char"/>
    <w:link w:val="i-bodytextcentred"/>
    <w:uiPriority w:val="99"/>
    <w:locked/>
    <w:rsid w:val="00A221B6"/>
    <w:rPr>
      <w:rFonts w:ascii="Minion Pro" w:eastAsia="Times New Roman" w:hAnsi="Minion Pro"/>
      <w:szCs w:val="24"/>
    </w:rPr>
  </w:style>
  <w:style w:type="paragraph" w:customStyle="1" w:styleId="i-bodytextcentred">
    <w:name w:val="i - body text centred"/>
    <w:link w:val="i-bodytextcentredChar"/>
    <w:uiPriority w:val="99"/>
    <w:rsid w:val="00A221B6"/>
    <w:pPr>
      <w:spacing w:after="0" w:line="240" w:lineRule="auto"/>
      <w:jc w:val="center"/>
    </w:pPr>
    <w:rPr>
      <w:rFonts w:ascii="Minion Pro" w:eastAsia="Times New Roman" w:hAnsi="Minion Pro"/>
      <w:szCs w:val="24"/>
    </w:rPr>
  </w:style>
  <w:style w:type="paragraph" w:customStyle="1" w:styleId="i-answersahead">
    <w:name w:val="i - answers a head"/>
    <w:basedOn w:val="Normal"/>
    <w:uiPriority w:val="99"/>
    <w:rsid w:val="00A221B6"/>
    <w:pPr>
      <w:widowControl w:val="0"/>
      <w:autoSpaceDE w:val="0"/>
      <w:autoSpaceDN w:val="0"/>
      <w:adjustRightInd w:val="0"/>
      <w:spacing w:after="0" w:line="288" w:lineRule="auto"/>
    </w:pPr>
    <w:rPr>
      <w:rFonts w:ascii="HelveticaNeueLTStd-Bd" w:eastAsia="Times New Roman" w:hAnsi="HelveticaNeueLTStd-Bd" w:cs="HelveticaNeueLTStd-Bd"/>
      <w:b/>
      <w:bCs/>
      <w:color w:val="000000"/>
      <w:sz w:val="24"/>
      <w:szCs w:val="24"/>
      <w:lang w:val="en-GB" w:eastAsia="en-US"/>
    </w:rPr>
  </w:style>
  <w:style w:type="character" w:customStyle="1" w:styleId="i-listsubscript">
    <w:name w:val="i - list subscript"/>
    <w:uiPriority w:val="99"/>
    <w:qFormat/>
    <w:rsid w:val="00A221B6"/>
    <w:rPr>
      <w:vertAlign w:val="subscript"/>
    </w:rPr>
  </w:style>
  <w:style w:type="paragraph" w:customStyle="1" w:styleId="BLMID">
    <w:name w:val="BL_MID"/>
    <w:rsid w:val="00A221B6"/>
    <w:pPr>
      <w:spacing w:before="60" w:after="0" w:line="240" w:lineRule="atLeast"/>
      <w:ind w:left="216" w:hanging="216"/>
    </w:pPr>
    <w:rPr>
      <w:rFonts w:ascii="Minion Pro" w:eastAsia="Times New Roman" w:hAnsi="Minion Pro" w:cs="Times New Roman"/>
      <w:sz w:val="20"/>
      <w:szCs w:val="20"/>
      <w:lang w:eastAsia="en-US"/>
    </w:rPr>
  </w:style>
  <w:style w:type="character" w:customStyle="1" w:styleId="minionmath">
    <w:name w:val="minion math"/>
    <w:uiPriority w:val="1"/>
    <w:qFormat/>
    <w:rsid w:val="00A221B6"/>
    <w:rPr>
      <w:rFonts w:ascii="Minion Pro" w:hAnsi="Minion Pro" w:cs="MathematicalPiLTStd-1"/>
      <w:b w:val="0"/>
      <w:sz w:val="20"/>
    </w:rPr>
  </w:style>
  <w:style w:type="character" w:customStyle="1" w:styleId="i-listboldsubscript">
    <w:name w:val="i - list bold subscript"/>
    <w:uiPriority w:val="99"/>
    <w:rsid w:val="00A221B6"/>
    <w:rPr>
      <w:b/>
      <w:bCs/>
      <w:w w:val="100"/>
      <w:vertAlign w:val="subscript"/>
    </w:rPr>
  </w:style>
  <w:style w:type="paragraph" w:customStyle="1" w:styleId="i">
    <w:name w:val="i"/>
    <w:basedOn w:val="NL"/>
    <w:rsid w:val="00A221B6"/>
    <w:pPr>
      <w:tabs>
        <w:tab w:val="clear" w:pos="120"/>
        <w:tab w:val="left" w:pos="426"/>
      </w:tabs>
    </w:pPr>
  </w:style>
  <w:style w:type="paragraph" w:customStyle="1" w:styleId="i-bhead">
    <w:name w:val="i - b head"/>
    <w:basedOn w:val="Normal"/>
    <w:next w:val="Normal"/>
    <w:uiPriority w:val="99"/>
    <w:rsid w:val="00A221B6"/>
    <w:pPr>
      <w:widowControl w:val="0"/>
      <w:suppressAutoHyphens/>
      <w:autoSpaceDE w:val="0"/>
      <w:autoSpaceDN w:val="0"/>
      <w:adjustRightInd w:val="0"/>
      <w:spacing w:before="170" w:after="113" w:line="460" w:lineRule="atLeast"/>
      <w:textAlignment w:val="center"/>
    </w:pPr>
    <w:rPr>
      <w:rFonts w:ascii="HelveticaNeueLTStd-Roman" w:eastAsia="Times New Roman" w:hAnsi="HelveticaNeueLTStd-Roman" w:cs="HelveticaNeueLTStd-Roman"/>
      <w:color w:val="00FFFF"/>
      <w:sz w:val="40"/>
      <w:szCs w:val="40"/>
      <w:lang w:eastAsia="en-US"/>
    </w:rPr>
  </w:style>
  <w:style w:type="paragraph" w:customStyle="1" w:styleId="i-notetoDTO">
    <w:name w:val="&lt;i - note to DTO&gt;"/>
    <w:basedOn w:val="Normal"/>
    <w:uiPriority w:val="99"/>
    <w:rsid w:val="00A221B6"/>
    <w:pPr>
      <w:spacing w:before="120" w:after="120" w:line="280" w:lineRule="exact"/>
      <w:ind w:left="284" w:hanging="284"/>
      <w:jc w:val="center"/>
    </w:pPr>
    <w:rPr>
      <w:rFonts w:ascii="Arial" w:eastAsia="Times New Roman" w:hAnsi="Arial" w:cs="Times New Roman"/>
      <w:b/>
      <w:color w:val="FF0000"/>
      <w:sz w:val="28"/>
      <w:szCs w:val="24"/>
      <w:lang w:eastAsia="en-US"/>
    </w:rPr>
  </w:style>
  <w:style w:type="paragraph" w:customStyle="1" w:styleId="i-numberlist2a">
    <w:name w:val="i - number list 2a"/>
    <w:basedOn w:val="Normal"/>
    <w:uiPriority w:val="99"/>
    <w:rsid w:val="00A221B6"/>
    <w:pPr>
      <w:widowControl w:val="0"/>
      <w:tabs>
        <w:tab w:val="left" w:pos="680"/>
        <w:tab w:val="left" w:pos="1701"/>
        <w:tab w:val="left" w:pos="1871"/>
        <w:tab w:val="left" w:pos="3005"/>
        <w:tab w:val="left" w:pos="3175"/>
        <w:tab w:val="left" w:pos="4252"/>
        <w:tab w:val="left" w:pos="4422"/>
      </w:tabs>
      <w:suppressAutoHyphens/>
      <w:autoSpaceDE w:val="0"/>
      <w:autoSpaceDN w:val="0"/>
      <w:adjustRightInd w:val="0"/>
      <w:spacing w:before="113" w:after="85" w:line="220" w:lineRule="atLeast"/>
      <w:ind w:left="454"/>
      <w:textAlignment w:val="center"/>
    </w:pPr>
    <w:rPr>
      <w:rFonts w:ascii="NewCenturySchlbkLTStd-Roman" w:eastAsia="Times New Roman" w:hAnsi="NewCenturySchlbkLTStd-Roman" w:cs="NewCenturySchlbkLTStd-Roman"/>
      <w:color w:val="000000"/>
      <w:sz w:val="18"/>
      <w:szCs w:val="18"/>
      <w:lang w:eastAsia="en-US"/>
    </w:rPr>
  </w:style>
  <w:style w:type="character" w:customStyle="1" w:styleId="i-listsuperscriptitalic">
    <w:name w:val="i - list superscript italic"/>
    <w:uiPriority w:val="99"/>
    <w:rsid w:val="009C6ECC"/>
    <w:rPr>
      <w:rFonts w:ascii="MinionPro-It" w:hAnsi="MinionPro-It" w:cs="MinionPro-It"/>
      <w:i/>
      <w:iCs/>
      <w:w w:val="100"/>
      <w:position w:val="8"/>
      <w:sz w:val="24"/>
      <w:szCs w:val="24"/>
      <w:vertAlign w:val="superscript"/>
    </w:rPr>
  </w:style>
  <w:style w:type="paragraph" w:customStyle="1" w:styleId="symbol">
    <w:name w:val="symbol"/>
    <w:basedOn w:val="Normal"/>
    <w:rsid w:val="009C6ECC"/>
    <w:pPr>
      <w:spacing w:after="0" w:line="240" w:lineRule="atLeast"/>
      <w:ind w:left="216" w:hanging="216"/>
    </w:pPr>
    <w:rPr>
      <w:rFonts w:ascii="Minion Pro" w:eastAsia="Times New Roman" w:hAnsi="Minion Pro" w:cs="Times New Roman"/>
      <w:sz w:val="20"/>
      <w:szCs w:val="20"/>
      <w:lang w:eastAsia="en-US"/>
    </w:rPr>
  </w:style>
  <w:style w:type="paragraph" w:customStyle="1" w:styleId="mini">
    <w:name w:val="mini"/>
    <w:basedOn w:val="NL"/>
    <w:rsid w:val="009C6ECC"/>
  </w:style>
  <w:style w:type="character" w:customStyle="1" w:styleId="Math4">
    <w:name w:val="Math4"/>
    <w:uiPriority w:val="99"/>
    <w:rsid w:val="00323B53"/>
    <w:rPr>
      <w:rFonts w:ascii="MathematicalPiLTStd-4" w:hAnsi="MathematicalPiLTStd-4" w:cs="MathematicalPiLTStd-4"/>
      <w:sz w:val="24"/>
      <w:szCs w:val="24"/>
    </w:rPr>
  </w:style>
  <w:style w:type="paragraph" w:customStyle="1" w:styleId="i-tablecolumnheadcentred">
    <w:name w:val="i - table column head centred"/>
    <w:uiPriority w:val="99"/>
    <w:qFormat/>
    <w:rsid w:val="00323B53"/>
    <w:pPr>
      <w:spacing w:after="0" w:line="240" w:lineRule="auto"/>
      <w:jc w:val="center"/>
    </w:pPr>
    <w:rPr>
      <w:rFonts w:ascii="Minion Pro" w:eastAsia="Times New Roman" w:hAnsi="Minion Pro" w:cs="Times New Roman"/>
      <w:b/>
      <w:color w:val="000000"/>
      <w:sz w:val="18"/>
      <w:szCs w:val="24"/>
      <w:lang w:eastAsia="en-US"/>
    </w:rPr>
  </w:style>
  <w:style w:type="paragraph" w:customStyle="1" w:styleId="i-tablecolumntextcentred">
    <w:name w:val="i - table column text centred"/>
    <w:uiPriority w:val="99"/>
    <w:qFormat/>
    <w:rsid w:val="00323B53"/>
    <w:pPr>
      <w:spacing w:after="0" w:line="240" w:lineRule="auto"/>
      <w:jc w:val="center"/>
    </w:pPr>
    <w:rPr>
      <w:rFonts w:ascii="Minion Pro" w:eastAsia="Times New Roman" w:hAnsi="Minion Pro" w:cs="Times New Roman"/>
      <w:sz w:val="18"/>
      <w:szCs w:val="24"/>
      <w:lang w:eastAsia="en-US"/>
    </w:rPr>
  </w:style>
  <w:style w:type="paragraph" w:customStyle="1" w:styleId="i-answersacross">
    <w:name w:val="i - answers across"/>
    <w:link w:val="i-answersacrossChar"/>
    <w:uiPriority w:val="99"/>
    <w:qFormat/>
    <w:rsid w:val="0065190D"/>
    <w:pPr>
      <w:spacing w:after="0" w:line="240" w:lineRule="auto"/>
    </w:pPr>
    <w:rPr>
      <w:rFonts w:ascii="Minion Pro" w:eastAsia="Calibri" w:hAnsi="Minion Pro" w:cs="Times New Roman"/>
      <w:bCs/>
      <w:sz w:val="20"/>
      <w:szCs w:val="18"/>
      <w:lang w:eastAsia="en-AU"/>
    </w:rPr>
  </w:style>
  <w:style w:type="character" w:customStyle="1" w:styleId="i-answersacrossChar">
    <w:name w:val="i - answers across Char"/>
    <w:link w:val="i-answersacross"/>
    <w:uiPriority w:val="99"/>
    <w:rsid w:val="0065190D"/>
    <w:rPr>
      <w:rFonts w:ascii="Minion Pro" w:eastAsia="Calibri" w:hAnsi="Minion Pro" w:cs="Times New Roman"/>
      <w:bCs/>
      <w:sz w:val="20"/>
      <w:szCs w:val="18"/>
      <w:lang w:eastAsia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082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91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09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7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1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10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1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7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0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9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95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2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9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9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7.emf"/><Relationship Id="rId299" Type="http://schemas.openxmlformats.org/officeDocument/2006/relationships/image" Target="media/image148.emf"/><Relationship Id="rId303" Type="http://schemas.openxmlformats.org/officeDocument/2006/relationships/image" Target="media/image150.emf"/><Relationship Id="rId21" Type="http://schemas.openxmlformats.org/officeDocument/2006/relationships/image" Target="media/image8.emf"/><Relationship Id="rId42" Type="http://schemas.openxmlformats.org/officeDocument/2006/relationships/oleObject" Target="embeddings/oleObject17.bin"/><Relationship Id="rId63" Type="http://schemas.openxmlformats.org/officeDocument/2006/relationships/oleObject" Target="embeddings/oleObject26.bin"/><Relationship Id="rId84" Type="http://schemas.openxmlformats.org/officeDocument/2006/relationships/image" Target="media/image41.emf"/><Relationship Id="rId138" Type="http://schemas.openxmlformats.org/officeDocument/2006/relationships/customXml" Target="ink/ink16.xml"/><Relationship Id="rId159" Type="http://schemas.openxmlformats.org/officeDocument/2006/relationships/image" Target="media/image78.emf"/><Relationship Id="rId324" Type="http://schemas.openxmlformats.org/officeDocument/2006/relationships/customXml" Target="ink/ink109.xml"/><Relationship Id="rId345" Type="http://schemas.openxmlformats.org/officeDocument/2006/relationships/image" Target="media/image171.emf"/><Relationship Id="rId366" Type="http://schemas.openxmlformats.org/officeDocument/2006/relationships/customXml" Target="ink/ink130.xml"/><Relationship Id="rId170" Type="http://schemas.openxmlformats.org/officeDocument/2006/relationships/customXml" Target="ink/ink32.xml"/><Relationship Id="rId191" Type="http://schemas.openxmlformats.org/officeDocument/2006/relationships/image" Target="media/image94.emf"/><Relationship Id="rId205" Type="http://schemas.openxmlformats.org/officeDocument/2006/relationships/image" Target="media/image101.emf"/><Relationship Id="rId226" Type="http://schemas.openxmlformats.org/officeDocument/2006/relationships/customXml" Target="ink/ink60.xml"/><Relationship Id="rId247" Type="http://schemas.openxmlformats.org/officeDocument/2006/relationships/image" Target="media/image122.emf"/><Relationship Id="rId107" Type="http://schemas.openxmlformats.org/officeDocument/2006/relationships/oleObject" Target="embeddings/oleObject48.bin"/><Relationship Id="rId268" Type="http://schemas.openxmlformats.org/officeDocument/2006/relationships/customXml" Target="ink/ink81.xml"/><Relationship Id="rId289" Type="http://schemas.openxmlformats.org/officeDocument/2006/relationships/image" Target="media/image143.emf"/><Relationship Id="rId11" Type="http://schemas.openxmlformats.org/officeDocument/2006/relationships/image" Target="media/image3.emf"/><Relationship Id="rId32" Type="http://schemas.openxmlformats.org/officeDocument/2006/relationships/oleObject" Target="embeddings/oleObject12.bin"/><Relationship Id="rId53" Type="http://schemas.openxmlformats.org/officeDocument/2006/relationships/image" Target="media/image25.emf"/><Relationship Id="rId74" Type="http://schemas.openxmlformats.org/officeDocument/2006/relationships/image" Target="media/image36.emf"/><Relationship Id="rId128" Type="http://schemas.openxmlformats.org/officeDocument/2006/relationships/customXml" Target="ink/ink11.xml"/><Relationship Id="rId149" Type="http://schemas.openxmlformats.org/officeDocument/2006/relationships/image" Target="media/image73.emf"/><Relationship Id="rId314" Type="http://schemas.openxmlformats.org/officeDocument/2006/relationships/customXml" Target="ink/ink104.xml"/><Relationship Id="rId335" Type="http://schemas.openxmlformats.org/officeDocument/2006/relationships/image" Target="media/image166.emf"/><Relationship Id="rId356" Type="http://schemas.openxmlformats.org/officeDocument/2006/relationships/customXml" Target="ink/ink125.xml"/><Relationship Id="rId377" Type="http://schemas.openxmlformats.org/officeDocument/2006/relationships/header" Target="header2.xml"/><Relationship Id="rId5" Type="http://schemas.openxmlformats.org/officeDocument/2006/relationships/webSettings" Target="webSettings.xml"/><Relationship Id="rId95" Type="http://schemas.openxmlformats.org/officeDocument/2006/relationships/oleObject" Target="embeddings/oleObject42.bin"/><Relationship Id="rId160" Type="http://schemas.openxmlformats.org/officeDocument/2006/relationships/customXml" Target="ink/ink27.xml"/><Relationship Id="rId181" Type="http://schemas.openxmlformats.org/officeDocument/2006/relationships/image" Target="media/image89.emf"/><Relationship Id="rId216" Type="http://schemas.openxmlformats.org/officeDocument/2006/relationships/customXml" Target="ink/ink55.xml"/><Relationship Id="rId237" Type="http://schemas.openxmlformats.org/officeDocument/2006/relationships/image" Target="media/image117.emf"/><Relationship Id="rId258" Type="http://schemas.openxmlformats.org/officeDocument/2006/relationships/customXml" Target="ink/ink76.xml"/><Relationship Id="rId279" Type="http://schemas.openxmlformats.org/officeDocument/2006/relationships/image" Target="media/image138.emf"/><Relationship Id="rId22" Type="http://schemas.openxmlformats.org/officeDocument/2006/relationships/oleObject" Target="embeddings/oleObject7.bin"/><Relationship Id="rId43" Type="http://schemas.openxmlformats.org/officeDocument/2006/relationships/image" Target="media/image19.emf"/><Relationship Id="rId64" Type="http://schemas.openxmlformats.org/officeDocument/2006/relationships/image" Target="media/image31.emf"/><Relationship Id="rId118" Type="http://schemas.openxmlformats.org/officeDocument/2006/relationships/customXml" Target="ink/ink6.xml"/><Relationship Id="rId139" Type="http://schemas.openxmlformats.org/officeDocument/2006/relationships/image" Target="media/image68.emf"/><Relationship Id="rId290" Type="http://schemas.openxmlformats.org/officeDocument/2006/relationships/customXml" Target="ink/ink92.xml"/><Relationship Id="rId304" Type="http://schemas.openxmlformats.org/officeDocument/2006/relationships/customXml" Target="ink/ink99.xml"/><Relationship Id="rId325" Type="http://schemas.openxmlformats.org/officeDocument/2006/relationships/image" Target="media/image161.emf"/><Relationship Id="rId346" Type="http://schemas.openxmlformats.org/officeDocument/2006/relationships/customXml" Target="ink/ink120.xml"/><Relationship Id="rId367" Type="http://schemas.openxmlformats.org/officeDocument/2006/relationships/image" Target="media/image182.emf"/><Relationship Id="rId85" Type="http://schemas.openxmlformats.org/officeDocument/2006/relationships/oleObject" Target="embeddings/oleObject37.bin"/><Relationship Id="rId150" Type="http://schemas.openxmlformats.org/officeDocument/2006/relationships/customXml" Target="ink/ink22.xml"/><Relationship Id="rId171" Type="http://schemas.openxmlformats.org/officeDocument/2006/relationships/image" Target="media/image84.emf"/><Relationship Id="rId192" Type="http://schemas.openxmlformats.org/officeDocument/2006/relationships/customXml" Target="ink/ink43.xml"/><Relationship Id="rId206" Type="http://schemas.openxmlformats.org/officeDocument/2006/relationships/customXml" Target="ink/ink50.xml"/><Relationship Id="rId227" Type="http://schemas.openxmlformats.org/officeDocument/2006/relationships/image" Target="media/image112.emf"/><Relationship Id="rId248" Type="http://schemas.openxmlformats.org/officeDocument/2006/relationships/customXml" Target="ink/ink71.xml"/><Relationship Id="rId269" Type="http://schemas.openxmlformats.org/officeDocument/2006/relationships/image" Target="media/image133.emf"/><Relationship Id="rId12" Type="http://schemas.openxmlformats.org/officeDocument/2006/relationships/oleObject" Target="embeddings/oleObject2.bin"/><Relationship Id="rId33" Type="http://schemas.openxmlformats.org/officeDocument/2006/relationships/image" Target="media/image14.emf"/><Relationship Id="rId108" Type="http://schemas.openxmlformats.org/officeDocument/2006/relationships/customXml" Target="ink/ink1.xml"/><Relationship Id="rId129" Type="http://schemas.openxmlformats.org/officeDocument/2006/relationships/image" Target="media/image63.emf"/><Relationship Id="rId280" Type="http://schemas.openxmlformats.org/officeDocument/2006/relationships/customXml" Target="ink/ink87.xml"/><Relationship Id="rId315" Type="http://schemas.openxmlformats.org/officeDocument/2006/relationships/image" Target="media/image156.emf"/><Relationship Id="rId336" Type="http://schemas.openxmlformats.org/officeDocument/2006/relationships/customXml" Target="ink/ink115.xml"/><Relationship Id="rId357" Type="http://schemas.openxmlformats.org/officeDocument/2006/relationships/image" Target="media/image177.emf"/><Relationship Id="rId54" Type="http://schemas.openxmlformats.org/officeDocument/2006/relationships/oleObject" Target="embeddings/oleObject22.bin"/><Relationship Id="rId75" Type="http://schemas.openxmlformats.org/officeDocument/2006/relationships/oleObject" Target="embeddings/oleObject32.bin"/><Relationship Id="rId96" Type="http://schemas.openxmlformats.org/officeDocument/2006/relationships/image" Target="media/image47.emf"/><Relationship Id="rId140" Type="http://schemas.openxmlformats.org/officeDocument/2006/relationships/customXml" Target="ink/ink17.xml"/><Relationship Id="rId161" Type="http://schemas.openxmlformats.org/officeDocument/2006/relationships/image" Target="media/image79.emf"/><Relationship Id="rId182" Type="http://schemas.openxmlformats.org/officeDocument/2006/relationships/customXml" Target="ink/ink38.xml"/><Relationship Id="rId217" Type="http://schemas.openxmlformats.org/officeDocument/2006/relationships/image" Target="media/image107.emf"/><Relationship Id="rId378" Type="http://schemas.openxmlformats.org/officeDocument/2006/relationships/footer" Target="footer1.xml"/><Relationship Id="rId6" Type="http://schemas.openxmlformats.org/officeDocument/2006/relationships/footnotes" Target="footnotes.xml"/><Relationship Id="rId238" Type="http://schemas.openxmlformats.org/officeDocument/2006/relationships/customXml" Target="ink/ink66.xml"/><Relationship Id="rId259" Type="http://schemas.openxmlformats.org/officeDocument/2006/relationships/image" Target="media/image128.emf"/><Relationship Id="rId23" Type="http://schemas.openxmlformats.org/officeDocument/2006/relationships/image" Target="media/image9.emf"/><Relationship Id="rId119" Type="http://schemas.openxmlformats.org/officeDocument/2006/relationships/image" Target="media/image58.emf"/><Relationship Id="rId270" Type="http://schemas.openxmlformats.org/officeDocument/2006/relationships/customXml" Target="ink/ink82.xml"/><Relationship Id="rId291" Type="http://schemas.openxmlformats.org/officeDocument/2006/relationships/image" Target="media/image144.emf"/><Relationship Id="rId305" Type="http://schemas.openxmlformats.org/officeDocument/2006/relationships/image" Target="media/image151.emf"/><Relationship Id="rId326" Type="http://schemas.openxmlformats.org/officeDocument/2006/relationships/customXml" Target="ink/ink110.xml"/><Relationship Id="rId347" Type="http://schemas.openxmlformats.org/officeDocument/2006/relationships/image" Target="media/image172.emf"/><Relationship Id="rId44" Type="http://schemas.openxmlformats.org/officeDocument/2006/relationships/oleObject" Target="embeddings/oleObject18.bin"/><Relationship Id="rId65" Type="http://schemas.openxmlformats.org/officeDocument/2006/relationships/oleObject" Target="embeddings/oleObject27.bin"/><Relationship Id="rId86" Type="http://schemas.openxmlformats.org/officeDocument/2006/relationships/image" Target="media/image42.emf"/><Relationship Id="rId130" Type="http://schemas.openxmlformats.org/officeDocument/2006/relationships/customXml" Target="ink/ink12.xml"/><Relationship Id="rId151" Type="http://schemas.openxmlformats.org/officeDocument/2006/relationships/image" Target="media/image74.emf"/><Relationship Id="rId368" Type="http://schemas.openxmlformats.org/officeDocument/2006/relationships/customXml" Target="ink/ink131.xml"/><Relationship Id="rId172" Type="http://schemas.openxmlformats.org/officeDocument/2006/relationships/customXml" Target="ink/ink33.xml"/><Relationship Id="rId193" Type="http://schemas.openxmlformats.org/officeDocument/2006/relationships/image" Target="media/image95.emf"/><Relationship Id="rId207" Type="http://schemas.openxmlformats.org/officeDocument/2006/relationships/image" Target="media/image102.emf"/><Relationship Id="rId228" Type="http://schemas.openxmlformats.org/officeDocument/2006/relationships/customXml" Target="ink/ink61.xml"/><Relationship Id="rId249" Type="http://schemas.openxmlformats.org/officeDocument/2006/relationships/image" Target="media/image123.emf"/><Relationship Id="rId13" Type="http://schemas.openxmlformats.org/officeDocument/2006/relationships/image" Target="media/image4.emf"/><Relationship Id="rId109" Type="http://schemas.openxmlformats.org/officeDocument/2006/relationships/image" Target="media/image53.emf"/><Relationship Id="rId260" Type="http://schemas.openxmlformats.org/officeDocument/2006/relationships/customXml" Target="ink/ink77.xml"/><Relationship Id="rId281" Type="http://schemas.openxmlformats.org/officeDocument/2006/relationships/image" Target="media/image139.emf"/><Relationship Id="rId316" Type="http://schemas.openxmlformats.org/officeDocument/2006/relationships/customXml" Target="ink/ink105.xml"/><Relationship Id="rId337" Type="http://schemas.openxmlformats.org/officeDocument/2006/relationships/image" Target="media/image167.emf"/><Relationship Id="rId34" Type="http://schemas.openxmlformats.org/officeDocument/2006/relationships/oleObject" Target="embeddings/oleObject13.bin"/><Relationship Id="rId55" Type="http://schemas.openxmlformats.org/officeDocument/2006/relationships/image" Target="media/image26.png"/><Relationship Id="rId76" Type="http://schemas.openxmlformats.org/officeDocument/2006/relationships/image" Target="media/image37.emf"/><Relationship Id="rId97" Type="http://schemas.openxmlformats.org/officeDocument/2006/relationships/oleObject" Target="embeddings/oleObject43.bin"/><Relationship Id="rId120" Type="http://schemas.openxmlformats.org/officeDocument/2006/relationships/customXml" Target="ink/ink7.xml"/><Relationship Id="rId141" Type="http://schemas.openxmlformats.org/officeDocument/2006/relationships/image" Target="media/image69.emf"/><Relationship Id="rId358" Type="http://schemas.openxmlformats.org/officeDocument/2006/relationships/customXml" Target="ink/ink126.xml"/><Relationship Id="rId379" Type="http://schemas.openxmlformats.org/officeDocument/2006/relationships/footer" Target="footer2.xml"/><Relationship Id="rId7" Type="http://schemas.openxmlformats.org/officeDocument/2006/relationships/endnotes" Target="endnotes.xml"/><Relationship Id="rId162" Type="http://schemas.openxmlformats.org/officeDocument/2006/relationships/customXml" Target="ink/ink28.xml"/><Relationship Id="rId183" Type="http://schemas.openxmlformats.org/officeDocument/2006/relationships/image" Target="media/image90.emf"/><Relationship Id="rId218" Type="http://schemas.openxmlformats.org/officeDocument/2006/relationships/customXml" Target="ink/ink56.xml"/><Relationship Id="rId239" Type="http://schemas.openxmlformats.org/officeDocument/2006/relationships/image" Target="media/image118.emf"/><Relationship Id="rId250" Type="http://schemas.openxmlformats.org/officeDocument/2006/relationships/customXml" Target="ink/ink72.xml"/><Relationship Id="rId271" Type="http://schemas.openxmlformats.org/officeDocument/2006/relationships/image" Target="media/image134.emf"/><Relationship Id="rId292" Type="http://schemas.openxmlformats.org/officeDocument/2006/relationships/customXml" Target="ink/ink93.xml"/><Relationship Id="rId306" Type="http://schemas.openxmlformats.org/officeDocument/2006/relationships/customXml" Target="ink/ink100.xml"/><Relationship Id="rId24" Type="http://schemas.openxmlformats.org/officeDocument/2006/relationships/oleObject" Target="embeddings/oleObject8.bin"/><Relationship Id="rId45" Type="http://schemas.openxmlformats.org/officeDocument/2006/relationships/image" Target="media/image20.emf"/><Relationship Id="rId66" Type="http://schemas.openxmlformats.org/officeDocument/2006/relationships/image" Target="media/image32.emf"/><Relationship Id="rId87" Type="http://schemas.openxmlformats.org/officeDocument/2006/relationships/oleObject" Target="embeddings/oleObject38.bin"/><Relationship Id="rId110" Type="http://schemas.openxmlformats.org/officeDocument/2006/relationships/customXml" Target="ink/ink2.xml"/><Relationship Id="rId131" Type="http://schemas.openxmlformats.org/officeDocument/2006/relationships/image" Target="media/image64.emf"/><Relationship Id="rId327" Type="http://schemas.openxmlformats.org/officeDocument/2006/relationships/image" Target="media/image162.emf"/><Relationship Id="rId348" Type="http://schemas.openxmlformats.org/officeDocument/2006/relationships/customXml" Target="ink/ink121.xml"/><Relationship Id="rId369" Type="http://schemas.openxmlformats.org/officeDocument/2006/relationships/image" Target="media/image183.emf"/><Relationship Id="rId152" Type="http://schemas.openxmlformats.org/officeDocument/2006/relationships/customXml" Target="ink/ink23.xml"/><Relationship Id="rId173" Type="http://schemas.openxmlformats.org/officeDocument/2006/relationships/image" Target="media/image85.emf"/><Relationship Id="rId194" Type="http://schemas.openxmlformats.org/officeDocument/2006/relationships/customXml" Target="ink/ink44.xml"/><Relationship Id="rId208" Type="http://schemas.openxmlformats.org/officeDocument/2006/relationships/customXml" Target="ink/ink51.xml"/><Relationship Id="rId229" Type="http://schemas.openxmlformats.org/officeDocument/2006/relationships/image" Target="media/image113.emf"/><Relationship Id="rId380" Type="http://schemas.openxmlformats.org/officeDocument/2006/relationships/header" Target="header3.xml"/><Relationship Id="rId240" Type="http://schemas.openxmlformats.org/officeDocument/2006/relationships/customXml" Target="ink/ink67.xml"/><Relationship Id="rId261" Type="http://schemas.openxmlformats.org/officeDocument/2006/relationships/image" Target="media/image129.emf"/><Relationship Id="rId14" Type="http://schemas.openxmlformats.org/officeDocument/2006/relationships/oleObject" Target="embeddings/oleObject3.bin"/><Relationship Id="rId35" Type="http://schemas.openxmlformats.org/officeDocument/2006/relationships/image" Target="media/image15.wmf"/><Relationship Id="rId56" Type="http://schemas.openxmlformats.org/officeDocument/2006/relationships/image" Target="media/image27.emf"/><Relationship Id="rId77" Type="http://schemas.openxmlformats.org/officeDocument/2006/relationships/oleObject" Target="embeddings/oleObject33.bin"/><Relationship Id="rId100" Type="http://schemas.openxmlformats.org/officeDocument/2006/relationships/image" Target="media/image49.emf"/><Relationship Id="rId282" Type="http://schemas.openxmlformats.org/officeDocument/2006/relationships/customXml" Target="ink/ink88.xml"/><Relationship Id="rId317" Type="http://schemas.openxmlformats.org/officeDocument/2006/relationships/image" Target="media/image157.emf"/><Relationship Id="rId338" Type="http://schemas.openxmlformats.org/officeDocument/2006/relationships/customXml" Target="ink/ink116.xml"/><Relationship Id="rId359" Type="http://schemas.openxmlformats.org/officeDocument/2006/relationships/image" Target="media/image178.emf"/><Relationship Id="rId8" Type="http://schemas.openxmlformats.org/officeDocument/2006/relationships/image" Target="media/image1.jpeg"/><Relationship Id="rId98" Type="http://schemas.openxmlformats.org/officeDocument/2006/relationships/image" Target="media/image48.emf"/><Relationship Id="rId121" Type="http://schemas.openxmlformats.org/officeDocument/2006/relationships/image" Target="media/image59.emf"/><Relationship Id="rId142" Type="http://schemas.openxmlformats.org/officeDocument/2006/relationships/customXml" Target="ink/ink18.xml"/><Relationship Id="rId163" Type="http://schemas.openxmlformats.org/officeDocument/2006/relationships/image" Target="media/image80.emf"/><Relationship Id="rId184" Type="http://schemas.openxmlformats.org/officeDocument/2006/relationships/customXml" Target="ink/ink39.xml"/><Relationship Id="rId219" Type="http://schemas.openxmlformats.org/officeDocument/2006/relationships/image" Target="media/image108.emf"/><Relationship Id="rId370" Type="http://schemas.openxmlformats.org/officeDocument/2006/relationships/customXml" Target="ink/ink132.xml"/><Relationship Id="rId230" Type="http://schemas.openxmlformats.org/officeDocument/2006/relationships/customXml" Target="ink/ink62.xml"/><Relationship Id="rId251" Type="http://schemas.openxmlformats.org/officeDocument/2006/relationships/image" Target="media/image124.emf"/><Relationship Id="rId25" Type="http://schemas.openxmlformats.org/officeDocument/2006/relationships/image" Target="media/image10.emf"/><Relationship Id="rId46" Type="http://schemas.openxmlformats.org/officeDocument/2006/relationships/oleObject" Target="embeddings/oleObject19.bin"/><Relationship Id="rId67" Type="http://schemas.openxmlformats.org/officeDocument/2006/relationships/oleObject" Target="embeddings/oleObject28.bin"/><Relationship Id="rId272" Type="http://schemas.openxmlformats.org/officeDocument/2006/relationships/customXml" Target="ink/ink83.xml"/><Relationship Id="rId293" Type="http://schemas.openxmlformats.org/officeDocument/2006/relationships/image" Target="media/image145.emf"/><Relationship Id="rId307" Type="http://schemas.openxmlformats.org/officeDocument/2006/relationships/image" Target="media/image152.emf"/><Relationship Id="rId328" Type="http://schemas.openxmlformats.org/officeDocument/2006/relationships/customXml" Target="ink/ink111.xml"/><Relationship Id="rId349" Type="http://schemas.openxmlformats.org/officeDocument/2006/relationships/image" Target="media/image173.emf"/><Relationship Id="rId88" Type="http://schemas.openxmlformats.org/officeDocument/2006/relationships/image" Target="media/image43.emf"/><Relationship Id="rId111" Type="http://schemas.openxmlformats.org/officeDocument/2006/relationships/image" Target="media/image54.emf"/><Relationship Id="rId132" Type="http://schemas.openxmlformats.org/officeDocument/2006/relationships/customXml" Target="ink/ink13.xml"/><Relationship Id="rId153" Type="http://schemas.openxmlformats.org/officeDocument/2006/relationships/image" Target="media/image75.emf"/><Relationship Id="rId174" Type="http://schemas.openxmlformats.org/officeDocument/2006/relationships/customXml" Target="ink/ink34.xml"/><Relationship Id="rId195" Type="http://schemas.openxmlformats.org/officeDocument/2006/relationships/image" Target="media/image96.emf"/><Relationship Id="rId209" Type="http://schemas.openxmlformats.org/officeDocument/2006/relationships/image" Target="media/image103.emf"/><Relationship Id="rId360" Type="http://schemas.openxmlformats.org/officeDocument/2006/relationships/customXml" Target="ink/ink127.xml"/><Relationship Id="rId381" Type="http://schemas.openxmlformats.org/officeDocument/2006/relationships/footer" Target="footer3.xml"/><Relationship Id="rId220" Type="http://schemas.openxmlformats.org/officeDocument/2006/relationships/customXml" Target="ink/ink57.xml"/><Relationship Id="rId241" Type="http://schemas.openxmlformats.org/officeDocument/2006/relationships/image" Target="media/image119.emf"/><Relationship Id="rId15" Type="http://schemas.openxmlformats.org/officeDocument/2006/relationships/image" Target="media/image5.emf"/><Relationship Id="rId36" Type="http://schemas.openxmlformats.org/officeDocument/2006/relationships/oleObject" Target="embeddings/oleObject14.bin"/><Relationship Id="rId57" Type="http://schemas.openxmlformats.org/officeDocument/2006/relationships/oleObject" Target="embeddings/oleObject23.bin"/><Relationship Id="rId262" Type="http://schemas.openxmlformats.org/officeDocument/2006/relationships/customXml" Target="ink/ink78.xml"/><Relationship Id="rId283" Type="http://schemas.openxmlformats.org/officeDocument/2006/relationships/image" Target="media/image140.emf"/><Relationship Id="rId318" Type="http://schemas.openxmlformats.org/officeDocument/2006/relationships/customXml" Target="ink/ink106.xml"/><Relationship Id="rId339" Type="http://schemas.openxmlformats.org/officeDocument/2006/relationships/image" Target="media/image168.emf"/><Relationship Id="rId78" Type="http://schemas.openxmlformats.org/officeDocument/2006/relationships/image" Target="media/image38.emf"/><Relationship Id="rId99" Type="http://schemas.openxmlformats.org/officeDocument/2006/relationships/oleObject" Target="embeddings/oleObject44.bin"/><Relationship Id="rId101" Type="http://schemas.openxmlformats.org/officeDocument/2006/relationships/oleObject" Target="embeddings/oleObject45.bin"/><Relationship Id="rId122" Type="http://schemas.openxmlformats.org/officeDocument/2006/relationships/customXml" Target="ink/ink8.xml"/><Relationship Id="rId143" Type="http://schemas.openxmlformats.org/officeDocument/2006/relationships/image" Target="media/image70.emf"/><Relationship Id="rId164" Type="http://schemas.openxmlformats.org/officeDocument/2006/relationships/customXml" Target="ink/ink29.xml"/><Relationship Id="rId185" Type="http://schemas.openxmlformats.org/officeDocument/2006/relationships/image" Target="media/image91.emf"/><Relationship Id="rId350" Type="http://schemas.openxmlformats.org/officeDocument/2006/relationships/customXml" Target="ink/ink122.xml"/><Relationship Id="rId371" Type="http://schemas.openxmlformats.org/officeDocument/2006/relationships/image" Target="media/image184.emf"/><Relationship Id="rId9" Type="http://schemas.openxmlformats.org/officeDocument/2006/relationships/image" Target="media/image2.emf"/><Relationship Id="rId210" Type="http://schemas.openxmlformats.org/officeDocument/2006/relationships/customXml" Target="ink/ink52.xml"/><Relationship Id="rId26" Type="http://schemas.openxmlformats.org/officeDocument/2006/relationships/oleObject" Target="embeddings/oleObject9.bin"/><Relationship Id="rId231" Type="http://schemas.openxmlformats.org/officeDocument/2006/relationships/image" Target="media/image114.emf"/><Relationship Id="rId252" Type="http://schemas.openxmlformats.org/officeDocument/2006/relationships/customXml" Target="ink/ink73.xml"/><Relationship Id="rId273" Type="http://schemas.openxmlformats.org/officeDocument/2006/relationships/image" Target="media/image135.emf"/><Relationship Id="rId294" Type="http://schemas.openxmlformats.org/officeDocument/2006/relationships/customXml" Target="ink/ink94.xml"/><Relationship Id="rId308" Type="http://schemas.openxmlformats.org/officeDocument/2006/relationships/customXml" Target="ink/ink101.xml"/><Relationship Id="rId329" Type="http://schemas.openxmlformats.org/officeDocument/2006/relationships/image" Target="media/image163.emf"/><Relationship Id="rId47" Type="http://schemas.openxmlformats.org/officeDocument/2006/relationships/image" Target="media/image21.emf"/><Relationship Id="rId68" Type="http://schemas.openxmlformats.org/officeDocument/2006/relationships/image" Target="media/image33.emf"/><Relationship Id="rId89" Type="http://schemas.openxmlformats.org/officeDocument/2006/relationships/oleObject" Target="embeddings/oleObject39.bin"/><Relationship Id="rId112" Type="http://schemas.openxmlformats.org/officeDocument/2006/relationships/customXml" Target="ink/ink3.xml"/><Relationship Id="rId133" Type="http://schemas.openxmlformats.org/officeDocument/2006/relationships/image" Target="media/image65.emf"/><Relationship Id="rId154" Type="http://schemas.openxmlformats.org/officeDocument/2006/relationships/customXml" Target="ink/ink24.xml"/><Relationship Id="rId175" Type="http://schemas.openxmlformats.org/officeDocument/2006/relationships/image" Target="media/image86.emf"/><Relationship Id="rId340" Type="http://schemas.openxmlformats.org/officeDocument/2006/relationships/customXml" Target="ink/ink117.xml"/><Relationship Id="rId361" Type="http://schemas.openxmlformats.org/officeDocument/2006/relationships/image" Target="media/image179.emf"/><Relationship Id="rId196" Type="http://schemas.openxmlformats.org/officeDocument/2006/relationships/customXml" Target="ink/ink45.xml"/><Relationship Id="rId200" Type="http://schemas.openxmlformats.org/officeDocument/2006/relationships/customXml" Target="ink/ink47.xml"/><Relationship Id="rId382" Type="http://schemas.openxmlformats.org/officeDocument/2006/relationships/fontTable" Target="fontTable.xml"/><Relationship Id="rId16" Type="http://schemas.openxmlformats.org/officeDocument/2006/relationships/oleObject" Target="embeddings/oleObject4.bin"/><Relationship Id="rId221" Type="http://schemas.openxmlformats.org/officeDocument/2006/relationships/image" Target="media/image109.emf"/><Relationship Id="rId242" Type="http://schemas.openxmlformats.org/officeDocument/2006/relationships/customXml" Target="ink/ink68.xml"/><Relationship Id="rId263" Type="http://schemas.openxmlformats.org/officeDocument/2006/relationships/image" Target="media/image130.emf"/><Relationship Id="rId284" Type="http://schemas.openxmlformats.org/officeDocument/2006/relationships/customXml" Target="ink/ink89.xml"/><Relationship Id="rId319" Type="http://schemas.openxmlformats.org/officeDocument/2006/relationships/image" Target="media/image158.emf"/><Relationship Id="rId37" Type="http://schemas.openxmlformats.org/officeDocument/2006/relationships/image" Target="media/image16.emf"/><Relationship Id="rId58" Type="http://schemas.openxmlformats.org/officeDocument/2006/relationships/image" Target="media/image28.emf"/><Relationship Id="rId79" Type="http://schemas.openxmlformats.org/officeDocument/2006/relationships/oleObject" Target="embeddings/oleObject34.bin"/><Relationship Id="rId102" Type="http://schemas.openxmlformats.org/officeDocument/2006/relationships/image" Target="media/image50.emf"/><Relationship Id="rId123" Type="http://schemas.openxmlformats.org/officeDocument/2006/relationships/image" Target="media/image60.emf"/><Relationship Id="rId144" Type="http://schemas.openxmlformats.org/officeDocument/2006/relationships/customXml" Target="ink/ink19.xml"/><Relationship Id="rId330" Type="http://schemas.openxmlformats.org/officeDocument/2006/relationships/customXml" Target="ink/ink112.xml"/><Relationship Id="rId90" Type="http://schemas.openxmlformats.org/officeDocument/2006/relationships/image" Target="media/image44.emf"/><Relationship Id="rId165" Type="http://schemas.openxmlformats.org/officeDocument/2006/relationships/image" Target="media/image81.emf"/><Relationship Id="rId186" Type="http://schemas.openxmlformats.org/officeDocument/2006/relationships/customXml" Target="ink/ink40.xml"/><Relationship Id="rId351" Type="http://schemas.openxmlformats.org/officeDocument/2006/relationships/image" Target="media/image174.emf"/><Relationship Id="rId372" Type="http://schemas.openxmlformats.org/officeDocument/2006/relationships/customXml" Target="ink/ink133.xml"/><Relationship Id="rId211" Type="http://schemas.openxmlformats.org/officeDocument/2006/relationships/image" Target="media/image104.emf"/><Relationship Id="rId232" Type="http://schemas.openxmlformats.org/officeDocument/2006/relationships/customXml" Target="ink/ink63.xml"/><Relationship Id="rId253" Type="http://schemas.openxmlformats.org/officeDocument/2006/relationships/image" Target="media/image125.emf"/><Relationship Id="rId274" Type="http://schemas.openxmlformats.org/officeDocument/2006/relationships/customXml" Target="ink/ink84.xml"/><Relationship Id="rId295" Type="http://schemas.openxmlformats.org/officeDocument/2006/relationships/image" Target="media/image146.emf"/><Relationship Id="rId309" Type="http://schemas.openxmlformats.org/officeDocument/2006/relationships/image" Target="media/image153.emf"/><Relationship Id="rId27" Type="http://schemas.openxmlformats.org/officeDocument/2006/relationships/image" Target="media/image11.emf"/><Relationship Id="rId48" Type="http://schemas.openxmlformats.org/officeDocument/2006/relationships/oleObject" Target="embeddings/oleObject20.bin"/><Relationship Id="rId69" Type="http://schemas.openxmlformats.org/officeDocument/2006/relationships/oleObject" Target="embeddings/oleObject29.bin"/><Relationship Id="rId113" Type="http://schemas.openxmlformats.org/officeDocument/2006/relationships/image" Target="media/image55.emf"/><Relationship Id="rId134" Type="http://schemas.openxmlformats.org/officeDocument/2006/relationships/customXml" Target="ink/ink14.xml"/><Relationship Id="rId320" Type="http://schemas.openxmlformats.org/officeDocument/2006/relationships/customXml" Target="ink/ink107.xml"/><Relationship Id="rId80" Type="http://schemas.openxmlformats.org/officeDocument/2006/relationships/image" Target="media/image39.emf"/><Relationship Id="rId155" Type="http://schemas.openxmlformats.org/officeDocument/2006/relationships/image" Target="media/image76.emf"/><Relationship Id="rId176" Type="http://schemas.openxmlformats.org/officeDocument/2006/relationships/customXml" Target="ink/ink35.xml"/><Relationship Id="rId197" Type="http://schemas.openxmlformats.org/officeDocument/2006/relationships/image" Target="media/image97.emf"/><Relationship Id="rId341" Type="http://schemas.openxmlformats.org/officeDocument/2006/relationships/image" Target="media/image169.emf"/><Relationship Id="rId362" Type="http://schemas.openxmlformats.org/officeDocument/2006/relationships/customXml" Target="ink/ink128.xml"/><Relationship Id="rId383" Type="http://schemas.openxmlformats.org/officeDocument/2006/relationships/theme" Target="theme/theme1.xml"/><Relationship Id="rId201" Type="http://schemas.openxmlformats.org/officeDocument/2006/relationships/image" Target="media/image99.emf"/><Relationship Id="rId222" Type="http://schemas.openxmlformats.org/officeDocument/2006/relationships/customXml" Target="ink/ink58.xml"/><Relationship Id="rId243" Type="http://schemas.openxmlformats.org/officeDocument/2006/relationships/image" Target="media/image120.emf"/><Relationship Id="rId264" Type="http://schemas.openxmlformats.org/officeDocument/2006/relationships/customXml" Target="ink/ink79.xml"/><Relationship Id="rId285" Type="http://schemas.openxmlformats.org/officeDocument/2006/relationships/image" Target="media/image141.emf"/><Relationship Id="rId17" Type="http://schemas.openxmlformats.org/officeDocument/2006/relationships/image" Target="media/image6.emf"/><Relationship Id="rId38" Type="http://schemas.openxmlformats.org/officeDocument/2006/relationships/oleObject" Target="embeddings/oleObject15.bin"/><Relationship Id="rId59" Type="http://schemas.openxmlformats.org/officeDocument/2006/relationships/oleObject" Target="embeddings/oleObject24.bin"/><Relationship Id="rId103" Type="http://schemas.openxmlformats.org/officeDocument/2006/relationships/oleObject" Target="embeddings/oleObject46.bin"/><Relationship Id="rId124" Type="http://schemas.openxmlformats.org/officeDocument/2006/relationships/customXml" Target="ink/ink9.xml"/><Relationship Id="rId310" Type="http://schemas.openxmlformats.org/officeDocument/2006/relationships/customXml" Target="ink/ink102.xml"/><Relationship Id="rId70" Type="http://schemas.openxmlformats.org/officeDocument/2006/relationships/image" Target="media/image34.emf"/><Relationship Id="rId91" Type="http://schemas.openxmlformats.org/officeDocument/2006/relationships/oleObject" Target="embeddings/oleObject40.bin"/><Relationship Id="rId145" Type="http://schemas.openxmlformats.org/officeDocument/2006/relationships/image" Target="media/image71.emf"/><Relationship Id="rId166" Type="http://schemas.openxmlformats.org/officeDocument/2006/relationships/customXml" Target="ink/ink30.xml"/><Relationship Id="rId187" Type="http://schemas.openxmlformats.org/officeDocument/2006/relationships/image" Target="media/image92.emf"/><Relationship Id="rId331" Type="http://schemas.openxmlformats.org/officeDocument/2006/relationships/image" Target="media/image164.emf"/><Relationship Id="rId352" Type="http://schemas.openxmlformats.org/officeDocument/2006/relationships/customXml" Target="ink/ink123.xml"/><Relationship Id="rId373" Type="http://schemas.openxmlformats.org/officeDocument/2006/relationships/image" Target="media/image185.emf"/><Relationship Id="rId1" Type="http://schemas.openxmlformats.org/officeDocument/2006/relationships/customXml" Target="../customXml/item1.xml"/><Relationship Id="rId212" Type="http://schemas.openxmlformats.org/officeDocument/2006/relationships/customXml" Target="ink/ink53.xml"/><Relationship Id="rId233" Type="http://schemas.openxmlformats.org/officeDocument/2006/relationships/image" Target="media/image115.emf"/><Relationship Id="rId254" Type="http://schemas.openxmlformats.org/officeDocument/2006/relationships/customXml" Target="ink/ink74.xml"/><Relationship Id="rId28" Type="http://schemas.openxmlformats.org/officeDocument/2006/relationships/oleObject" Target="embeddings/oleObject10.bin"/><Relationship Id="rId49" Type="http://schemas.openxmlformats.org/officeDocument/2006/relationships/image" Target="media/image22.png"/><Relationship Id="rId114" Type="http://schemas.openxmlformats.org/officeDocument/2006/relationships/customXml" Target="ink/ink4.xml"/><Relationship Id="rId275" Type="http://schemas.openxmlformats.org/officeDocument/2006/relationships/image" Target="media/image136.emf"/><Relationship Id="rId296" Type="http://schemas.openxmlformats.org/officeDocument/2006/relationships/customXml" Target="ink/ink95.xml"/><Relationship Id="rId300" Type="http://schemas.openxmlformats.org/officeDocument/2006/relationships/customXml" Target="ink/ink97.xml"/><Relationship Id="rId60" Type="http://schemas.openxmlformats.org/officeDocument/2006/relationships/image" Target="media/image29.emf"/><Relationship Id="rId81" Type="http://schemas.openxmlformats.org/officeDocument/2006/relationships/oleObject" Target="embeddings/oleObject35.bin"/><Relationship Id="rId135" Type="http://schemas.openxmlformats.org/officeDocument/2006/relationships/image" Target="media/image66.emf"/><Relationship Id="rId156" Type="http://schemas.openxmlformats.org/officeDocument/2006/relationships/customXml" Target="ink/ink25.xml"/><Relationship Id="rId177" Type="http://schemas.openxmlformats.org/officeDocument/2006/relationships/image" Target="media/image87.emf"/><Relationship Id="rId198" Type="http://schemas.openxmlformats.org/officeDocument/2006/relationships/customXml" Target="ink/ink46.xml"/><Relationship Id="rId321" Type="http://schemas.openxmlformats.org/officeDocument/2006/relationships/image" Target="media/image159.emf"/><Relationship Id="rId342" Type="http://schemas.openxmlformats.org/officeDocument/2006/relationships/customXml" Target="ink/ink118.xml"/><Relationship Id="rId363" Type="http://schemas.openxmlformats.org/officeDocument/2006/relationships/image" Target="media/image180.emf"/><Relationship Id="rId202" Type="http://schemas.openxmlformats.org/officeDocument/2006/relationships/customXml" Target="ink/ink48.xml"/><Relationship Id="rId223" Type="http://schemas.openxmlformats.org/officeDocument/2006/relationships/image" Target="media/image110.emf"/><Relationship Id="rId244" Type="http://schemas.openxmlformats.org/officeDocument/2006/relationships/customXml" Target="ink/ink69.xml"/><Relationship Id="rId18" Type="http://schemas.openxmlformats.org/officeDocument/2006/relationships/oleObject" Target="embeddings/oleObject5.bin"/><Relationship Id="rId39" Type="http://schemas.openxmlformats.org/officeDocument/2006/relationships/image" Target="media/image17.emf"/><Relationship Id="rId265" Type="http://schemas.openxmlformats.org/officeDocument/2006/relationships/image" Target="media/image131.emf"/><Relationship Id="rId286" Type="http://schemas.openxmlformats.org/officeDocument/2006/relationships/customXml" Target="ink/ink90.xml"/><Relationship Id="rId50" Type="http://schemas.openxmlformats.org/officeDocument/2006/relationships/image" Target="media/image23.emf"/><Relationship Id="rId104" Type="http://schemas.openxmlformats.org/officeDocument/2006/relationships/image" Target="media/image51.emf"/><Relationship Id="rId125" Type="http://schemas.openxmlformats.org/officeDocument/2006/relationships/image" Target="media/image61.emf"/><Relationship Id="rId146" Type="http://schemas.openxmlformats.org/officeDocument/2006/relationships/customXml" Target="ink/ink20.xml"/><Relationship Id="rId167" Type="http://schemas.openxmlformats.org/officeDocument/2006/relationships/image" Target="media/image82.emf"/><Relationship Id="rId188" Type="http://schemas.openxmlformats.org/officeDocument/2006/relationships/customXml" Target="ink/ink41.xml"/><Relationship Id="rId311" Type="http://schemas.openxmlformats.org/officeDocument/2006/relationships/image" Target="media/image154.emf"/><Relationship Id="rId332" Type="http://schemas.openxmlformats.org/officeDocument/2006/relationships/customXml" Target="ink/ink113.xml"/><Relationship Id="rId353" Type="http://schemas.openxmlformats.org/officeDocument/2006/relationships/image" Target="media/image175.emf"/><Relationship Id="rId374" Type="http://schemas.openxmlformats.org/officeDocument/2006/relationships/customXml" Target="ink/ink134.xml"/><Relationship Id="rId71" Type="http://schemas.openxmlformats.org/officeDocument/2006/relationships/oleObject" Target="embeddings/oleObject30.bin"/><Relationship Id="rId92" Type="http://schemas.openxmlformats.org/officeDocument/2006/relationships/image" Target="media/image45.emf"/><Relationship Id="rId213" Type="http://schemas.openxmlformats.org/officeDocument/2006/relationships/image" Target="media/image105.emf"/><Relationship Id="rId234" Type="http://schemas.openxmlformats.org/officeDocument/2006/relationships/customXml" Target="ink/ink64.xml"/><Relationship Id="rId2" Type="http://schemas.openxmlformats.org/officeDocument/2006/relationships/numbering" Target="numbering.xml"/><Relationship Id="rId29" Type="http://schemas.openxmlformats.org/officeDocument/2006/relationships/image" Target="media/image12.emf"/><Relationship Id="rId255" Type="http://schemas.openxmlformats.org/officeDocument/2006/relationships/image" Target="media/image126.emf"/><Relationship Id="rId276" Type="http://schemas.openxmlformats.org/officeDocument/2006/relationships/customXml" Target="ink/ink85.xml"/><Relationship Id="rId297" Type="http://schemas.openxmlformats.org/officeDocument/2006/relationships/image" Target="media/image147.emf"/><Relationship Id="rId40" Type="http://schemas.openxmlformats.org/officeDocument/2006/relationships/oleObject" Target="embeddings/oleObject16.bin"/><Relationship Id="rId115" Type="http://schemas.openxmlformats.org/officeDocument/2006/relationships/image" Target="media/image56.emf"/><Relationship Id="rId136" Type="http://schemas.openxmlformats.org/officeDocument/2006/relationships/customXml" Target="ink/ink15.xml"/><Relationship Id="rId157" Type="http://schemas.openxmlformats.org/officeDocument/2006/relationships/image" Target="media/image77.emf"/><Relationship Id="rId178" Type="http://schemas.openxmlformats.org/officeDocument/2006/relationships/customXml" Target="ink/ink36.xml"/><Relationship Id="rId301" Type="http://schemas.openxmlformats.org/officeDocument/2006/relationships/image" Target="media/image149.emf"/><Relationship Id="rId322" Type="http://schemas.openxmlformats.org/officeDocument/2006/relationships/customXml" Target="ink/ink108.xml"/><Relationship Id="rId343" Type="http://schemas.openxmlformats.org/officeDocument/2006/relationships/image" Target="media/image170.emf"/><Relationship Id="rId364" Type="http://schemas.openxmlformats.org/officeDocument/2006/relationships/customXml" Target="ink/ink129.xml"/><Relationship Id="rId61" Type="http://schemas.openxmlformats.org/officeDocument/2006/relationships/oleObject" Target="embeddings/oleObject25.bin"/><Relationship Id="rId82" Type="http://schemas.openxmlformats.org/officeDocument/2006/relationships/image" Target="media/image40.emf"/><Relationship Id="rId199" Type="http://schemas.openxmlformats.org/officeDocument/2006/relationships/image" Target="media/image98.emf"/><Relationship Id="rId203" Type="http://schemas.openxmlformats.org/officeDocument/2006/relationships/image" Target="media/image100.emf"/><Relationship Id="rId19" Type="http://schemas.openxmlformats.org/officeDocument/2006/relationships/image" Target="media/image7.emf"/><Relationship Id="rId224" Type="http://schemas.openxmlformats.org/officeDocument/2006/relationships/customXml" Target="ink/ink59.xml"/><Relationship Id="rId245" Type="http://schemas.openxmlformats.org/officeDocument/2006/relationships/image" Target="media/image121.emf"/><Relationship Id="rId266" Type="http://schemas.openxmlformats.org/officeDocument/2006/relationships/customXml" Target="ink/ink80.xml"/><Relationship Id="rId287" Type="http://schemas.openxmlformats.org/officeDocument/2006/relationships/image" Target="media/image142.emf"/><Relationship Id="rId30" Type="http://schemas.openxmlformats.org/officeDocument/2006/relationships/oleObject" Target="embeddings/oleObject11.bin"/><Relationship Id="rId105" Type="http://schemas.openxmlformats.org/officeDocument/2006/relationships/oleObject" Target="embeddings/oleObject47.bin"/><Relationship Id="rId126" Type="http://schemas.openxmlformats.org/officeDocument/2006/relationships/customXml" Target="ink/ink10.xml"/><Relationship Id="rId147" Type="http://schemas.openxmlformats.org/officeDocument/2006/relationships/image" Target="media/image72.emf"/><Relationship Id="rId168" Type="http://schemas.openxmlformats.org/officeDocument/2006/relationships/customXml" Target="ink/ink31.xml"/><Relationship Id="rId312" Type="http://schemas.openxmlformats.org/officeDocument/2006/relationships/customXml" Target="ink/ink103.xml"/><Relationship Id="rId333" Type="http://schemas.openxmlformats.org/officeDocument/2006/relationships/image" Target="media/image165.emf"/><Relationship Id="rId354" Type="http://schemas.openxmlformats.org/officeDocument/2006/relationships/customXml" Target="ink/ink124.xml"/><Relationship Id="rId51" Type="http://schemas.openxmlformats.org/officeDocument/2006/relationships/oleObject" Target="embeddings/oleObject21.bin"/><Relationship Id="rId72" Type="http://schemas.openxmlformats.org/officeDocument/2006/relationships/image" Target="media/image35.emf"/><Relationship Id="rId93" Type="http://schemas.openxmlformats.org/officeDocument/2006/relationships/oleObject" Target="embeddings/oleObject41.bin"/><Relationship Id="rId189" Type="http://schemas.openxmlformats.org/officeDocument/2006/relationships/image" Target="media/image93.emf"/><Relationship Id="rId375" Type="http://schemas.openxmlformats.org/officeDocument/2006/relationships/image" Target="media/image186.emf"/><Relationship Id="rId3" Type="http://schemas.openxmlformats.org/officeDocument/2006/relationships/styles" Target="styles.xml"/><Relationship Id="rId214" Type="http://schemas.openxmlformats.org/officeDocument/2006/relationships/customXml" Target="ink/ink54.xml"/><Relationship Id="rId235" Type="http://schemas.openxmlformats.org/officeDocument/2006/relationships/image" Target="media/image116.emf"/><Relationship Id="rId256" Type="http://schemas.openxmlformats.org/officeDocument/2006/relationships/customXml" Target="ink/ink75.xml"/><Relationship Id="rId277" Type="http://schemas.openxmlformats.org/officeDocument/2006/relationships/image" Target="media/image137.emf"/><Relationship Id="rId298" Type="http://schemas.openxmlformats.org/officeDocument/2006/relationships/customXml" Target="ink/ink96.xml"/><Relationship Id="rId116" Type="http://schemas.openxmlformats.org/officeDocument/2006/relationships/customXml" Target="ink/ink5.xml"/><Relationship Id="rId137" Type="http://schemas.openxmlformats.org/officeDocument/2006/relationships/image" Target="media/image67.emf"/><Relationship Id="rId158" Type="http://schemas.openxmlformats.org/officeDocument/2006/relationships/customXml" Target="ink/ink26.xml"/><Relationship Id="rId302" Type="http://schemas.openxmlformats.org/officeDocument/2006/relationships/customXml" Target="ink/ink98.xml"/><Relationship Id="rId323" Type="http://schemas.openxmlformats.org/officeDocument/2006/relationships/image" Target="media/image160.emf"/><Relationship Id="rId344" Type="http://schemas.openxmlformats.org/officeDocument/2006/relationships/customXml" Target="ink/ink119.xml"/><Relationship Id="rId20" Type="http://schemas.openxmlformats.org/officeDocument/2006/relationships/oleObject" Target="embeddings/oleObject6.bin"/><Relationship Id="rId41" Type="http://schemas.openxmlformats.org/officeDocument/2006/relationships/image" Target="media/image18.emf"/><Relationship Id="rId62" Type="http://schemas.openxmlformats.org/officeDocument/2006/relationships/image" Target="media/image30.emf"/><Relationship Id="rId83" Type="http://schemas.openxmlformats.org/officeDocument/2006/relationships/oleObject" Target="embeddings/oleObject36.bin"/><Relationship Id="rId179" Type="http://schemas.openxmlformats.org/officeDocument/2006/relationships/image" Target="media/image88.emf"/><Relationship Id="rId365" Type="http://schemas.openxmlformats.org/officeDocument/2006/relationships/image" Target="media/image181.emf"/><Relationship Id="rId190" Type="http://schemas.openxmlformats.org/officeDocument/2006/relationships/customXml" Target="ink/ink42.xml"/><Relationship Id="rId204" Type="http://schemas.openxmlformats.org/officeDocument/2006/relationships/customXml" Target="ink/ink49.xml"/><Relationship Id="rId225" Type="http://schemas.openxmlformats.org/officeDocument/2006/relationships/image" Target="media/image111.emf"/><Relationship Id="rId246" Type="http://schemas.openxmlformats.org/officeDocument/2006/relationships/customXml" Target="ink/ink70.xml"/><Relationship Id="rId267" Type="http://schemas.openxmlformats.org/officeDocument/2006/relationships/image" Target="media/image132.emf"/><Relationship Id="rId288" Type="http://schemas.openxmlformats.org/officeDocument/2006/relationships/customXml" Target="ink/ink91.xml"/><Relationship Id="rId106" Type="http://schemas.openxmlformats.org/officeDocument/2006/relationships/image" Target="media/image52.emf"/><Relationship Id="rId127" Type="http://schemas.openxmlformats.org/officeDocument/2006/relationships/image" Target="media/image62.emf"/><Relationship Id="rId313" Type="http://schemas.openxmlformats.org/officeDocument/2006/relationships/image" Target="media/image155.emf"/><Relationship Id="rId10" Type="http://schemas.openxmlformats.org/officeDocument/2006/relationships/oleObject" Target="embeddings/oleObject1.bin"/><Relationship Id="rId31" Type="http://schemas.openxmlformats.org/officeDocument/2006/relationships/image" Target="media/image13.emf"/><Relationship Id="rId52" Type="http://schemas.openxmlformats.org/officeDocument/2006/relationships/image" Target="media/image24.png"/><Relationship Id="rId73" Type="http://schemas.openxmlformats.org/officeDocument/2006/relationships/oleObject" Target="embeddings/oleObject31.bin"/><Relationship Id="rId94" Type="http://schemas.openxmlformats.org/officeDocument/2006/relationships/image" Target="media/image46.emf"/><Relationship Id="rId148" Type="http://schemas.openxmlformats.org/officeDocument/2006/relationships/customXml" Target="ink/ink21.xml"/><Relationship Id="rId169" Type="http://schemas.openxmlformats.org/officeDocument/2006/relationships/image" Target="media/image83.emf"/><Relationship Id="rId334" Type="http://schemas.openxmlformats.org/officeDocument/2006/relationships/customXml" Target="ink/ink114.xml"/><Relationship Id="rId355" Type="http://schemas.openxmlformats.org/officeDocument/2006/relationships/image" Target="media/image176.emf"/><Relationship Id="rId376" Type="http://schemas.openxmlformats.org/officeDocument/2006/relationships/header" Target="header1.xml"/><Relationship Id="rId4" Type="http://schemas.openxmlformats.org/officeDocument/2006/relationships/settings" Target="settings.xml"/><Relationship Id="rId180" Type="http://schemas.openxmlformats.org/officeDocument/2006/relationships/customXml" Target="ink/ink37.xml"/><Relationship Id="rId215" Type="http://schemas.openxmlformats.org/officeDocument/2006/relationships/image" Target="media/image106.emf"/><Relationship Id="rId236" Type="http://schemas.openxmlformats.org/officeDocument/2006/relationships/customXml" Target="ink/ink65.xml"/><Relationship Id="rId257" Type="http://schemas.openxmlformats.org/officeDocument/2006/relationships/image" Target="media/image127.emf"/><Relationship Id="rId278" Type="http://schemas.openxmlformats.org/officeDocument/2006/relationships/customXml" Target="ink/ink86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87.emf"/><Relationship Id="rId1" Type="http://schemas.openxmlformats.org/officeDocument/2006/relationships/image" Target="media/image5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ebr\Dropbox\Maths%20PD\Test%20Template%20Years%207%20to%2012.dotx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2:28.218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0 714 229 0,'0'0'168'0,"0"0"-9"16,0 0-81-16,0 0-74 0,0 0 3 15,0 0 7-15,0 0 5 0,0 0 3 0,0 0 3 16,0 0 4-16,0 0-2 0,0 0 3 15,0 0 0-15,0 0-2 0,0 0-5 16,0 0 0-16,0 0-3 0,0 0-4 16,0 0-1-16,0 0 1 0,0 0-6 15,0 0-1-15,0 0-1 0,0 0-3 0,0 0-2 16,0 0 0-16,0 0-4 0,0 0 2 16,0 0 1-16,0 0-1 15,0 0-1-15,0 0 0 0,0 0 0 16,0 0 0-16,0 0 0 0,0 0 0 0,0 0 0 15,0 0 0-15,0 0 0 0,0 0 0 16,-5 15 0-16,5-15 0 0,4 15 0 16,-4-15 0-16,8 20 0 0,-8-20 0 15,9 24 0-15,-9-24 0 0,16 24 0 16,-10-8 0-16,-6-16 0 0,15 30 0 16,-15-30 0-16,16 25 0 0,-16-25 0 0,16 22 0 15,-16-22 0-15,12 16 0 0,-12-16 0 16,0 0 0-16,0 0 0 0,17 9 0 15,-17-9 0-15,0 0 0 0,0 0 0 16,0 0 0-16,16-20 0 0,-16 20 0 16,13-22 0-16,-5 6 0 0,3-2 0 15,2-4 0-15,5-6 0 0,6-3 0 16,4-6 0-16,7-8 0 0,5 0 0 16,7-4 0-16,4-7 0 0,10 1 0 0,-7-16 0 15,25 19-77-15,-25-16-125 0,16 5-21 16,-2-15 1-16,3 4 0 0,-3-6 146 15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0:07.712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0 0 544 0,'0'0'221'0,"0"0"-9"0,0 0-177 15,19 7-24-15,-19-7-11 0,25 2 0 16,-12 5 0-16,3-7 0 0,5 1 0 0,-1-1 0 16,0 1 0-16,1 4 0 0,-1 2 0 15,-2-7 0-15,9 10-11 0,-7-8-212 16,-3 4-6-16,-17-6 7 15,0 0-1-15,0 0 109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2:05.954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496 31 40 0,'17'0'161'0,"-17"0"-2"15,0-22-85-15,0 22-5 0,0 0 7 16,16-4 0-16,-16 4-11 0,0 0-11 15,0 0-9-15,0 0-9 0,-16-14-4 0,16 14-13 16,0 0-8-16,-21-3 0 0,21 3 0 16,-24 5-5-16,8-2 0 15,3 3-6-15,-6-2 5 0,1 0 1 16,-3 4 3-16,0 1-12 0,-4 1 5 0,2-1 2 16,-2 7 2-16,1-7-2 0,-2 2-1 15,3 6 2-15,-2-3 1 0,3 2 7 16,-1-6-7-16,3 10 0 0,-2-13-6 15,4 19 0-15,3-8 0 0,1-2 0 16,0 4 0-16,4 5 0 0,1 7 0 0,4-4 0 16,-3 8 0-16,4 0 0 0,3 5 0 15,1 11 0-15,0-5 0 16,-1-1 0-16,2 1 0 0,0 1 0 16,2 6 0-16,0 3 0 0,-1-1 0 0,2 1 0 15,0 1 0-15,3 10 0 0,-3-7 0 16,1 14 0-16,0-9 0 0,2-1 0 15,-1 12 0-15,1-5 0 0,0 7 0 16,-2-4 0-16,2 7 0 0,1-11 0 16,-3 7 0-16,3-1 0 0,-1-7 0 0,-2 1 0 15,2-5 0-15,0 2 0 0,1-7 0 16,1 2 0-16,-3-4 0 0,3-4 0 16,-4-2 0-16,4 0 0 15,0-3 0-15,0-1 0 0,-2-1 0 0,-1 0 0 16,1-4 0-16,-1 0 0 0,3 0 0 15,-2-4 0-15,1 0 0 0,1-4 0 16,1-2 0-16,2-1 0 0,2 0 0 16,0-3 0-16,4-4 0 0,3 1 0 15,0-2 0-15,4-2 0 0,3-4 0 0,-1-6 0 16,8 1 0-16,-7-13-19 0,15 10-60 16,-23-26-69-16,19 8-70 0,-8-9 7 15,3 2-7-15,-6-8 89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1:59.794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3 50 453 0,'0'0'204'0,"0"0"-1"16,-13-15-126-16,13 15-49 0,0 0-15 16,0 0 5-16,16-17-1 0,-16 17-7 15,24-14-10-15,-7 13 0 0,0-2 0 16,1 3 0-16,-1 1 0 0,1 1 0 15,-4 4 0-15,-14-6 0 0,24 15 0 0,-24-15 0 16,11 22 0-16,-11-22 0 0,-3 29 0 16,-2-14 0-16,5-15 0 0,-17 25 0 15,5-3 0-15,-1-4 0 0,13-18 0 16,-29 26 0-16,29-26 0 0,-25 25 0 16,25-25 0-16,-22 15 0 0,22-15 0 0,0 0 0 15,-16 5 0-15,16-5 0 16,0 0 0-16,0 0 0 0,0 0 0 15,17 9 0-15,-17-9 0 0,26 6 0 16,-9-7 0-16,-1-4 0 0,2 2 0 0,1-2 0 16,1 5 0-16,-3-8 0 0,4 12-14 15,-14-26-82-15,11 25-116 0,-18-3-4 16,19 3 8-16,-19-3-18 0,0 0 176 16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1:58.138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39 0 311 0,'0'0'198'0,"-18"19"8"0,-3-24-121 16,25 22-21-16,-4-17-13 0,0 0-10 15,0 0-8-15,0 17-8 0,0-17-16 16,15 9-9-16,-15-9 0 0,30 1 0 15,-10 3 0-15,-1-10 0 0,11 11-13 0,-15-19-88 16,5 14-111-16,7-8-15 0,-2 6 13 16,-5 1-7-16,-4 1 187 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1:07.859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0 36 428 0,'0'0'166'0,"0"0"-53"0,0 0-83 16,0 0-3-16,16-12 3 0,-16 12 3 15,0 0-6-15,16-9 4 0,-1 10-1 16,-15-1-17-16,21-11 11 0,-21 11-14 0,26-2 2 16,-26 2-3-16,28-2 7 0,-28 2-13 15,28 2 5-15,-28-2 3 0,25 13-11 16,-25-13 2-16,23 22-2 0,-23-22 0 16,20 27 0-16,-13-9 0 0,0-2 0 15,0 2 0-15,-5 2-3 0,5 0-19 16,-7-20-11-16,9 46-42 0,-9-46-55 15,-8 36-75-15,7-21 0 0,2 3 1 16,-1-18 59-16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1:07.531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25 61 401 0,'0'0'187'0,"0"0"-2"15,-26-34-84-15,26 34-88 0,0 0 1 16,17-9-5-1,-17 9 0-15,23-10 1 0,-23 10 4 16,30-8-6-16,-14 8-3 0,1-1-7 0,3 6-9 16,-5-8-13-16,10 14-26 0,-25-11-47 15,29-5-99-15,-29 5 2 0,24 4-3 0,-24-4 13 16,16-5 184-16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1:06.537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0 45 167 0,'0'0'164'0,"0"0"-4"0,0 0-71 15,0 0-49-15,0 0 0 0,0 0-6 16,0 0 1-16,0 0-7 0,0 0-11 16,2-18-2-16,-2 18-4 0,0 0 2 15,20-16-4-15,-20 16-1 0,21-8-1 0,-8 6 3 16,-13 2 2-16,27 0-1 15,-27 0 0-15,22 3-5 0,-22-3 1 16,20 5 1-16,-20-5 0 0,0 0-5 16,17 16-1-16,-17-16-1 0,6 15 3 0,-6-15 1 15,-1 17-4-15,1-17 3 0,0 0 0 16,-6 20 0-16,6-20-1 0,-7 16-2 16,7-16 0-16,0 0-2 0,0 0 2 15,0 0-1-15,-12 17-2 0,12-17 5 16,0 0-3-16,0 0 1 0,0 0-3 0,16 4 1 15,-16-4 0-15,20 7 3 0,-20-7-2 16,26 8-3-16,-10-1 2 0,-2-1 1 16,1 4 0-16,1-1 2 15,-16-9-4-15,27 25 2 0,-27-25-1 0,21 30 1 16,-21-30 1-16,14 28 0 0,-14-28-1 16,4 27 0-16,-4-27 1 0,-4 27 1 15,-2-10-3-15,6-17 1 0,-22 25-1 16,7-14 1-16,-2-3 2 0,-1 0 0 15,-1-3-2-15,0 0-1 0,-1-11 1 0,0 4-5 16,3 2-12-16,-5-12-12 0,22 12-37 16,-37-11-49-16,37 11-77 0,-29-23-6 15,29 23 3-15,-24-23 69 16,12 9 126-16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1:04.693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332 36 223 0,'0'0'144'16,"0"0"-61"-16,-4-18-38 0,4 18 2 16,0 0 6-16,0 0 2 0,-14-15 1 0,14 15-4 15,0 0-13-15,-16-4-7 0,16 4-9 16,-18 1-4-16,18-1-7 0,-21 3-3 16,21-3-3-16,-24 6 1 0,10-1-3 15,-1 4 3-15,-2-5-4 0,3 2 3 16,-3 1-1-16,1 1 1 0,-2 1 1 0,2 1 1 15,-1-5 1-15,17-5-2 0,-29 20-1 16,29-20 0-16,-27 24 0 0,27-24-2 16,-19 22 0-16,13-2 0 15,0 1-1-15,4 6 4 0,1-3-4 0,1 8 4 16,3-2-1-16,2 7-6 0,-1 4 0 16,2-3 0-16,3 6 0 0,0 4 0 15,1 6 0-15,1 3 0 0,2 2 0 16,-3 4 0-16,2-1 0 0,2 3 0 15,-5-3 0-15,3-3 0 0,1-1 0 0,-1-4 0 16,0-2 0-16,0 5 0 0,-1-2 0 16,-1-3 0-16,-3-1 0 0,-1-6 0 15,-3-1 0-15,-3-4 0 16,0 0 0-16,-1-12 0 0,-5 1 0 0,3-10 0 16,-3-3 0-16,6-16 0 0,-7 20 0 15,7-20 0-15,0 0 0 0,0 0 0 16,0 0 0-16,0 0 0 0,0 0 0 15,0 0 0-15,20 7 0 0,-20-7 0 16,26 1 0-16,-10 3 0 0,5 1 0 0,2-4 0 16,2 0 0-16,-1-2 0 0,7 5 0 15,-7-9 0-15,14 16-67 0,-23-22-66 16,17 16-83-16,-9-8 11 0,3 9-9 16,-9-8 27-16,0 2 187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1:00.322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0 84 255 0,'0'0'150'0,"0"0"1"0,0 0-113 0,0 0-6 15,4 19 7-15,-4-19 4 0,33 5 1 16,-13-12 1-16,22 16 7 0,-2-12-7 15,19 10-16-15,5-8-7 0,11 2-3 16,12-4-3-16,11 5-4 0,13-7 1 16,8 1-3-16,9-4-6 0,10 0 0 15,7-2-4-15,5 2 0 0,4-1 0 16,-1-3 0-16,5 7-20 0,-15-16-58 0,9 19-120 16,-16-7-12-16,0 7 4 0,-17-6-10 15,-10 5 122-15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2:07.720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0 5 555 0,'11'23'216'16,"-11"-23"6"-16,0 0-192 0,0 17-30 16,0-17 0-16,0 0 0 0,0 0-26 15,14-2-188-15,-14 2 3 0,15-12-12 16,-9-5 0-16,2 3 98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2:07.579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23 21 482 0,'-2'18'208'0,"2"-18"6"16,-12 24-158-16,12-24-39 0,-11 16-5 15,11-16-9-15,0 0-13 16,0 0-29-16,0 0-61 0,16-15-112 0,-4-1 1 16,5 4 3-16,-3-7 4 0,4 2 197 15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0:07.494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0 4 561 0,'0'0'203'0,"35"7"-40"0,-35-7-118 0,0 0-12 15,0 0-15-15,14-2-18 16,-14 2 0-16,20 1 0 0,-20-1 0 16,28-3 0-16,-28 3 0 0,30-2 0 15,-15 1 0-15,-1 1 0 0,-14 0 0 0,27-5 0 16,-27 5 0-16,19 0 0 0,-19 0 0 15,0 0-53-15,25 10-59 0,-25-10-103 16,0 0-2-16,0 0-4 0,0 0 20 16,-14-3 198-16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2:03.422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25 44 251 0,'0'0'173'0,"0"0"-34"16,0 0-69-16,0 0-13 0,0 0-9 15,-12-14-4-15,12 14-11 0,0 0-3 16,14-3-5-16,-14 3-6 0,16-3-2 15,-16 3 1-15,24-11-3 0,-24 11-5 0,30-5 1 16,-16 5-4-16,2-3 2 16,-1-2 4-16,2 5-4 0,-17 0-3 15,29 4 3-15,-29-4-1 0,25 9-6 16,-25-9-2-16,20 11 0 0,-20-11 0 0,17 21 0 16,-10 1 0-16,-2-3 0 0,-1 11 0 15,-1 5 0-15,-1 4 0 0,-1 6 0 16,1 8 0-16,-2 4 0 0,0-5 0 15,1 11 0-15,1-6 0 0,-1-2 0 16,2 9 0-16,2 0 0 0,-1-1 0 0,3 2 0 16,1 2 0-16,2-4 0 15,1 7 0-15,3-1 0 0,-2 0 0 0,3 4 0 16,-2 0 0-16,2-2 0 16,-2 1 0-16,0 2 0 0,-2-2 0 0,1 0 0 15,-1-2 0-15,0-6 0 0,-2 3 0 16,0-1 0-16,1 2 0 0,2-7 0 15,-1 2 0-15,3 0 0 0,-1-2 0 16,3 0 0-16,1-6 0 0,0-2 0 16,1-1 0-16,-2-3 0 0,-3 0 0 0,-1-9 0 15,-3 0 0-15,2-3 0 0,-5-2 0 16,-1-6 0-16,-2-2 0 0,-4-2 0 16,-2-4 0-16,-3 0 0 15,-3-2 0-15,-2-1 0 0,0-2 0 0,-7 0 0 16,0-4 0-16,-5 4 0 0,0-1 0 15,-6-4 0-15,1 2 0 0,-2 0 0 16,-6 0 0-16,0-4 0 0,-2 4 0 16,-3-8 0-16,5 3 0 0,-5-3 0 15,7 4 0-15,-10-12-19 0,24 18-66 0,-25-24-77 16,19 12-57-16,-5-9 6 0,6 1-3 16,-1-3 108-16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2:02.594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372 22 360 0,'0'0'182'0,"6"-24"-51"15,-6 24-67-15,0 0-20 0,8 15-8 16,-8-15-3-16,0 0-1 0,0 0-4 0,0 0-5 16,0 0-3-16,0 0-6 0,0 0 1 15,0 0-4-15,0 0-2 0,0 0-1 16,0 0-3-16,0 0-2 0,-21-9 1 15,21 9-3-15,-13 4-3 0,13-4 4 16,-23 1-3-16,10-4 1 0,-3 1-2 0,-1 4 3 16,-3-5 1-16,-1 7-2 0,1-4 0 15,-2 0-1-15,-2-2 2 16,3 11-1-16,-3-1 0 0,4-4 0 16,-1 5 0-16,3-7 0 0,2 3 0 0,4 10 0 15,12-15 0-15,-20 16 0 0,20-16 0 16,-12 28 0-16,11-8 0 0,2-3 0 15,-1 10 0-15,4 0 0 0,0 5 0 16,3 7 0-16,-2-1 0 0,0 3 0 16,3-3 0-16,0 17 0 0,-3-6 0 0,2 4 0 15,1 0 0-15,0-2 0 0,1 8 0 16,-2 2 0-16,1 3 0 0,0 1 0 16,1-6 0-16,0 4 0 0,1 6 0 15,-1-3 0-15,1 1 0 0,3-1 0 16,-2 6 0-16,1-4 0 0,2 8 0 15,-2-8 0-15,1-1 0 0,0 2 0 16,2-3 0-16,-4 5 0 0,3-7 0 16,-1 4 0-16,-1-6 0 0,2 0 0 15,0 0 0-15,-2 5 0 0,-1-6 0 0,2-3 0 16,-4 1 0-16,3-4 0 0,-2 0 0 16,-3-2 0-16,1-1 0 15,-1-6 0-15,-3-2 0 0,-3 0 0 16,0-2 0-16,-1-5 0 0,-3-6 0 0,1 2 0 15,-4-4 0-15,4-3 0 0,-4-1 0 0,-1-4 0 16,4-2 0-16,-4-1 0 16,4 0 0-16,-2-4 0 0,5-14 0 15,-3 23 0-15,3-23 0 0,0 0 0 16,14 15 0-16,-14-15 0 0,22 2 0 0,-7-6 0 16,6 0 0-16,1-7 0 0,11 7-8 15,-11-21-61-15,27 19-84 0,-5-16-66 16,2 2 2-16,-4-6 3 0,7 3 72 15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2:00.907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-1 34 473 0,'0'0'202'16,"4"-23"-27"-16,-4 23-116 0,0 0-27 0,22 2 0 15,-22-2-6-15,18-4-5 0,-18 4-18 16,23-9-3-16,-23 9 0 0,27 0 0 16,-27 0 0-16,24 6 0 0,-24-6 0 15,21 11 0-15,-21-11 0 0,12 25 0 16,-12-25 0-16,6 30 0 0,-6-13 0 15,0 0 0-15,-1 4 0 0,-3 6 0 16,3-6 0-16,-3-1 0 0,1-1 0 16,3-19 0-16,-3 33 0 0,3-33-96 15,-9 15-121-15,9-15-6 0,0 0 7 0,0 0-1 16,-1 20 164-16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2:00.610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0 0 451 0,'0'0'208'0,"0"0"7"0,8 22-141 16,-8-22-33-16,-1 23-12 0,1-23-24 15,2 37-5-15,0-16 0 0,0 5 0 16,2-6 0-16,-1 3 0 0,0-2 0 0,0 1 0 16,0-1 0-16,0-1 0 0,-3-20 0 15,5 25 0-15,-5-25 0 0,7 16 0 16,-7-16-30-16,0 0-73 0,18 7-81 15,-18-7-38-15,0 0 7 0,15-22-1 16,-15 22 164-16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1:13.438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0 38 474 0,'0'0'195'0,"0"0"10"0,0 0-158 16,0 0-23-16,0 0-7 0,23-6 1 0,-9 2 2 15,10 1-4-15,1 2-12 0,2-11-29 16,18 20-88-16,-13-16-97 0,5 4 3 16,-4-1-6-16,-2 0 3 0,-4 3 169 15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1:13.219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28 72 47 0,'0'0'90'0,"0"0"-23"0,0 0-11 16,-6-17 7-16,6 17 6 0,0 0 9 15,0 0-2-15,0 0-4 0,0 0-9 16,-10-18-9-16,10 18-12 0,0 0-5 15,0 0-7-15,0 0-4 0,0 0-2 16,0 0-4-16,0 0-4 0,0 0-1 16,0 0-2-16,0 0-4 0,0 0 2 0,-12-15-4 15,12 15-2-15,0 0-2 0,0 0 2 16,0 0-3-16,0 0 1 0,0 0 5 16,0 0-3-16,16 0 0 0,-16 0-3 15,19 8-2-15,-19-8 0 0,28 6 0 16,-11-7 0-16,3-1 0 0,1 0 0 15,-2 0 0-15,3 0 0 0,0-8 0 16,-2 4 0-16,-1 1 0 0,-2 5 0 16,-3 0 0-16,-14 0 0 0,24-7 0 15,-24 7 0-15,0 0 0 0,0 0 0 0,14 1 0 16,-14-1 0-16,0 0 0 0,0 0 0 16,-16 6 0-16,16-6 0 0,0 0 0 15,-22 21 0-15,22-21 0 0,-17 22 0 16,17-22 0-16,-14 26 0 0,6-7 0 15,2 3 0-15,1 4 0 0,1-10 0 0,3 9 0 16,-2-2 0-16,2-2 0 0,2-2 0 16,2 3 0-16,-1-5 0 0,0 0 0 15,1 1 0-15,2-3 0 16,-4-1 0-16,-1-14 0 0,7 26 0 0,-7-26 0 16,5 18 0-16,-5-18-16 0,0 0-18 15,10 18-14-15,-10-18-42 0,0 0-54 16,0 0-65-16,0 0 10 0,0 0-2 15,0 0 120-15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1:02.506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0 3 463 0,'15'-3'176'15,"-8"24"-34"-15,-7-21-117 0,0 0-1 16,16 4-3-16,-16-4 3 0,22 5 2 0,-6 1 0 0,-16-6-5 0,27 3-7 16,-27-3-6-16,29 7-2 0,-13-7-1 15,1 1-2-15,-1-3-4 0,-3-1-7 16,4 7-12-16,-17-4-18 0,31-3-34 15,-30-11-53-15,-1 14-70 0,17-8-9 0,-17 8 9 16,16 4 70-16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1:02.228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162 128 34 0,'0'0'115'16,"0"0"-58"-16,0 0 1 0,17 8 5 0,-17-8 5 15,0 0 2-15,0 0-6 0,0 0-12 16,9-16-6-16,-9 16-8 0,7-14-7 16,-7 14-8-16,0 0-7 0,14-15-3 15,-12 1-1-15,-2 14 0 0,4-20 1 16,-4 20 1-16,-4-21 4 0,4 21 1 0,-11-19 3 16,11 19-5-16,-15-14 1 0,15 14-2 15,-22-6 1-15,22 6-5 0,-24 8 0 16,24-8-4-16,-30 11-2 0,15-1 3 15,-1 1-2-15,-1 3 1 0,3-1-3 16,1 10 3-16,0-7-5 0,3 6 4 16,5-1-3-16,0 3-1 0,4-6-2 15,3 4 0-15,2-6-2 0,-4-16 1 16,14 22-4-16,-14-22 2 0,26 18 1 16,-10-13 0-16,2-2-3 0,0-6 0 0,5-4-2 15,-3 0-1-15,2-2 3 0,-3-6-4 16,2 1-1-16,-6-6 2 0,2 1 2 15,-3 0 1-15,-14 19 4 0,21-29-1 16,-21 29 3-16,10-26-1 0,-9 11 1 16,-1 15 1-16,0 0 2 0,-2-14-2 0,2 14-1 15,0 0 2-15,0 0-3 16,0 0 4-16,-17 5 0 0,17-5-2 16,0 0 0-16,-6 16 2 0,6-16 0 15,-2 15 2-15,2-15-1 0,0 22 1 0,0-22-5 16,5 34-2-16,-2-17 0 0,2 5 0 15,-2-3 0-15,3 7 0 0,-2-3 0 16,3 2 0-16,-4-1 0 0,2-5 0 16,1 1 0-16,-2-2 0 0,-1-1 0 15,1 2 0-15,-4-19 0 0,3 23 0 0,-3-23 0 16,5 22 0-16,-5-22 0 0,0 0 0 16,1 20 0-16,-1-20 0 0,0 0 0 15,0 0-8-15,0 0-57 0,-6-15-44 16,6 15-81-16,0 0-19 0,10-20 1 15,-10 20 4-15,-1-26 175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2:05.094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127 0 332 0,'0'0'194'0,"0"0"9"15,0 0-122-15,0 0-22 0,-15 11-6 16,21 5-14-16,-6-16-5 0,1 28-18 15,-1-28-4-15,4 34-12 0,-4-16 0 16,4 0 0-16,-4-18 0 0,13 29 0 16,-7-15 0-16,-6-14 0 0,19 19 0 0,-19-19 0 15,22 6 0-15,-22-6 0 0,23-2 0 16,-23 2 0-16,22-14 0 0,-22 14 0 16,20-29 0-16,-20 29 0 15,19-29 0-15,-11 10 0 0,-2 4 0 0,1-1 0 16,-2 1 0-16,-1 0 0 0,-4 15 0 15,0 0 0-15,0 0 0 0,8-19 0 16,-8 19 0-16,0 0 0 0,0 0 0 16,0 0 0-16,0 0 0 0,-2 27 0 15,1-13 0-15,1 13 0 0,1 1 0 0,1 4 0 16,0 4 0-16,2 3 0 0,-1 4 0 16,1-1 0-16,3 0 0 0,-2 4 0 15,1 2 0-15,-1-3 0 0,-1 2 0 16,2-1 0-16,-1-1 0 0,-2-4 0 15,0 0 0-15,-3-4 0 0,-4-5 0 0,-2-2 0 16,-1-5 0-16,-3-3 0 0,0-4 0 16,-7-3 0-16,2-4 0 15,-4-3 0-15,-3-2 0 0,-2-6 0 16,-1-2 0-16,-3-6 0 0,2-1 0 0,-2-4 0 16,7 2-15-16,-6-12-23 0,27 23-17 15,-41-44-39-15,39 31-64 0,-11-13-50 16,5 1 3-16,1 1 3 0,1-1 155 15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2:01.157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0 51 575 0,'0'0'209'15,"0"0"6"-15,0 0-199 0,0 0-9 16,18 2-6-16,2-9-1 0,1 3 0 15,5-2 0-15,2-3 0 0,4 1 0 16,3 3-5-16,-4-4-20 0,14 12-23 0,-24-18-46 16,20 20-67-16,-17-6-51 15,-1 2 4-15,-23-1-3 0,23 8 153 16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0:07.103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0 29 368 0,'0'0'192'16,"0"0"-2"-16,0 0-120 0,0 0-35 16,0 0-9-16,0 0-3 15,0 0-8-15,0 0-3 0,0 0 0 16,0 0-2-16,25 0 4 0,-25 0-1 0,26-7-3 15,-11 4-3-15,3 1 2 0,-4-1-4 16,3-2-1-16,-1 1-1 0,1 3-4 16,-1-3 3-16,1 6 0 0,-17-2-3 15,24 11-3-15,-24-11 4 0,21 6 1 16,-21-6 1-16,0 0 2 0,17 21-4 0,-17-21 0 16,0 0 0-16,12 17 0 0,-12-17 0 15,6 20 0-15,-6-20 0 0,5 19 0 16,-5-19 0-16,4 20 0 0,-4-20 0 15,5 22 0-15,-5-22 0 0,4 26 0 16,-4-26 0-16,4 27 0 0,-2-6 0 16,1 5 0-16,-1-3 0 0,-1 7 0 15,1 4 0-15,1 3 0 0,-1 0 0 16,0 14 0-16,-1-8 0 0,2 7 0 16,-1 3 0-16,0 7 0 0,1 3 0 0,1-3 0 15,1 5 0-15,1-5 0 0,-1 3 0 16,1-5 0-16,1 5 0 0,1-5 0 15,0-1 0-15,-1 3 0 0,2 1 0 16,0-5 0-16,1 0 0 0,0-1 0 16,1-4 0-16,-1-2 0 0,0-5 0 0,2-4 0 15,-3-2 0-15,0 1 0 16,2 0 0-16,-3 0 0 0,0 1 0 16,0-3 0-16,-2 3 0 0,0 1 0 15,1-6 0-15,-1-3 0 0,-2-4 0 0,-1 1 0 16,2-10 0-16,-5 3 0 0,0-22 0 15,-2 25 0-15,2-25 0 0,-6 15 0 16,6-15 0-16,-17 6 0 0,17-6 0 16,-22-10 0-16,6 6 0 0,-3-5 0 15,-5 0 0-15,-2 4 0 0,-3 0 0 0,-5-7 0 16,-1 8 0-16,-2-3 0 0,2 4 0 16,0 3 0-16,6 0 0 15,2-5 0-15,5 0 0 0,5 2 0 16,17 3 0-16,-14-9 0 0,14 9-75 0,6-18-84 15,10 12-55-15,-1-15-7 0,11 8 12 16,0-10 65-16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2:00.313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30 19 458 0,'-15'0'207'0,"15"0"3"0,-16 0-157 15,16 0-16 16,0 0-11-31,0 0-2 32,0 0-16-32,0 0-8 0,15 8 0 0,-15-8 0 0,21-3 0 0,-4 4 0 0,0-1 0 0,3-1 0 0,3-1 0 0,-1-2 0 0,3 2 0 0,-3-3 0 0,7 9-8 0,-19-20-75 15,20 18-101-15,-30-2-39 0,31-2 7 16,-31 2-3-16,18-4 130 16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1:17.640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0 0 476 0,'0'0'200'0,"0"0"-3"0,0 0-170 15,0 0-8-15,15 18-1 0,-15-18 3 0,12 16-2 16,-12-16 1-16,15 23-10 0,-7-7-7 15,2 5-14-15,-10-21-18 0,22 44-53 16,-24-28-84-16,13 8-42 0,-6-5-2 16,3 4 0-16,-5-2 117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1:17.437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14 47 466 0,'-16'-6'177'0,"17"-15"-51"15,-1 21-106-15,0 0-4 0,0 0 1 0,15-10 0 16,-15 10 5-16,20-1 0 0,-5 1-5 16,-15 0-9-16,28-1-6 0,-11 1-4 15,0-3-10-15,9 7-23 0,-26-4-41 16,39-4-67-16,-20 1-50 0,-1 3-4 16,-3-2 5-16,-15 2 133 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1:17.094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-4 47 330 0,'0'0'161'0,"0"-19"-21"0,0 19-112 15,0 0-2-15,16-9 0 0,-16 9 1 16,17-9 1-16,-17 9 5 0,20-4-5 0,-20 4-2 16,20-5-6-16,-20 5-3 15,22 0 0-15,-22 0-1 0,19 2-1 16,-19-2-3-16,0 0-1 0,17 16-5 15,-17-16 1-15,0 17-2 0,0-17 1 0,-6 18-5 16,6-18 4-16,-11 17-2 0,11-17-3 16,0 0 0-16,-15 19 1 0,15-19-1 15,0 0 0-15,0 0 0 0,0 0 1 16,0 0-3-16,-7 16 1 0,7-16 1 16,0 0 2-16,16 12-3 0,-16-12 0 0,17 15-1 15,-17-15 2-15,19 16 0 16,-19-16 0-16,21 19-1 0,-21-19 1 15,16 20-2-15,-16-20 4 0,11 17-2 16,-11-17 3-16,3 18-2 0,-3-18 3 0,-4 17 1 16,4-17 0-16,0 0 1 0,-22 20-1 15,22-20-5-15,-22 10 2 0,22-10 0 16,-24 0-2-16,24 0 0 0,-24-4-3 16,24 4-7-16,-21-13-5 0,21 13-11 15,-17-20-34-15,17 20-61 0,0 0-84 0,0 0-2 16,0 0 0-16,0 0 39 0,0 0 168 15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2:01.563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0 48 519 0,'0'0'207'0,"0"0"-2"0,0 0-176 0,0 0-16 16,0 0-1-16,17-18 2 0,-17 18-2 15,28-13-3-15,-11 7-6 0,3 3-3 16,1-1 0-16,-1 2 0 0,-3 1 0 16,0 3 0-16,-17-2 0 0,25 15 0 15,-25-15 0-15,11 20 0 0,-11-20 0 0,-8 28 0 16,0-11 0-16,-4 4 0 0,-3-1 0 16,0-1 0-16,0 1 0 0,-2-1 0 15,1-5 0-15,0 1 0 0,16-15 0 16,-25 26 0-16,25-26 0 0,-13 23 0 15,13-23 0-15,-4 18 0 0,4-18 0 0,8 20 0 16,-8-20 0-16,20 14 0 16,-20-14 0-16,33 5 0 0,-12-2 0 15,0-6 0-15,7 3 0 0,-5-4 0 16,14 7-44-16,-22-16-129 0,15 7-43 0,-7-5-3 16,-3 3 6-16,-20 8 56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1:20.281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0 49 92 0,'0'0'143'0,"0"0"10"16,0 0-75-16,0 0-20 0,9-19-12 16,-9 19 9-16,0 0-3 0,28-5 8 0,-28 5-17 15,21-9-4-15,-21 9-11 16,28-8-3-16,-28 8-3 0,28-5-2 15,-28 5-3-15,31-2-3 0,-31 2-1 16,29-2-3-16,-29 2 2 0,22 5-3 0,-22-5-3 16,22 12 2-16,-22-12-3 0,14 19-2 15,-9-5 9-15,-1 7-12 0,2-3 0 16,0-2 0-16,-3 6 0 0,3 4 0 16,-3 2 0-16,2 0 0 0,0 1 0 15,2 5 0-15,-1 1 0 0,0 8 0 0,1-6 0 16,2 1 0-16,0 1 0 0,0 0 0 15,1-2 0-15,-1-1 0 0,2 0 0 16,1-1 0-16,-2-3 0 0,1 1 0 16,0-5 0-16,-2-2 0 0,-1 0 0 15,0-1 0-15,1-4 0 0,-5 0 0 16,2-6 0-16,-4 2 0 0,1 2 0 16,-3-19 0-16,-4 25 0 0,4-25 0 15,-11 18 0-15,11-18 0 0,-21 17 0 16,21-17 0-16,-25 10 0 0,9-6 0 0,0 1 0 15,-1-1 0-15,1 4 0 0,-6-3-5 16,7 5-21-16,-14-11-21 0,22 21-50 16,-26-21-71-16,13 12-42 0,-3-4 1 15,0 4 6-15,1-4 146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1:19.516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0 48 298 0,'0'0'164'0,"27"-21"-32"15,-27 21-100-15,0 0-6 0,0 0-5 16,26-14 7-16,-26 14-4 0,25-4 9 0,-25 4-4 15,30-3-7-15,-30 3-13 0,32-3 5 16,-32 3-2-16,30 1-1 0,-30-1-2 16,25 1-2-16,-25-1-4 0,19 5 0 15,-19-5 6-15,0 0-6 0,0 0 6 16,14 20-7-16,-14-20 5 0,-5 17-10 16,5-17 6-16,-11 14-5 0,11-14 3 15,-12 17-4-15,12-17 4 0,-14 15-4 16,14-15 3-16,0 0 1 0,0 0-2 15,0 0 1-15,-7 14-1 0,7-14 1 0,0 0-2 16,16 3 3-16,-16-3 0 0,18 2-1 16,-18-2 0-16,22 4 1 0,-22-4-1 15,21 5 1-15,-21-5-1 0,20 11 1 16,-20-11 0-16,18 12 3 0,-18-12 0 16,0 0 2-16,6 19 0 0,-6-19 0 15,-4 16 0-15,4-16 0 0,-19 12-1 16,19-12-1-16,-24 13-2 0,24-13 0 0,-24 12-2 15,10-8-5-15,14-4-10 16,-24 3-14-16,24-3-39 0,-21 5-48 0,21-5-86 16,0 0 2-16,-19-7-4 0,19 7 89 15,-8-18 115-15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1:18.375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0 51 425 0,'0'0'182'0,"0"0"13"0,36-10-160 0,-36 10-17 15,21-8 2-15,-21 8-3 0,28-11 5 16,-28 11 4-16,28-7 0 0,-28 7-11 16,30-7 4-16,-30 7-8 0,29-7 1 15,-29 7-12-15,24 3 0 0,-24-3 0 16,18 8 0-16,-18-8 0 0,0 0 0 0,11 26 0 16,-11-26 0-16,3 22 0 15,-3-22 0-15,-1 25 0 0,1-9 0 16,1-2 0-16,-1-14 0 0,4 31 0 15,-4-31-43-15,11 29-68 0,-13-16-98 0,6 2-9 16,-4-15 3-16,11 16 4 0,-11-16 196 16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1:18.078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14 58 486 0,'0'0'194'0,"-15"-21"-42"16,15 21-109-16,0 0-14 0,0 0-4 0,0 0 1 16,15-3-1-16,-15 3-10 0,19-9-3 15,-4 4-7-15,1 3-5 0,5 1-5 16,-2-5-6-16,8 9-16 0,-10-15-25 16,18 24-40-16,-35-12-49 0,30-9-66 15,-14 5 3-15,1 3 1 0,-17 1 134 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1:16.469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212 33 301 0,'18'-6'171'0,"7"1"-31"0,-25 5-98 15,15-4-8-15,-15 4-1 0,0 0 4 0,0 0-6 16,20-9 0-1,-20 9-12-15,0 0 1 0,0 0-10 0,0 0 4 0,-14-12-8 16,14 12 2-16,-19 0 0 0,19 0-4 16,-26 1 2-16,12 2-2 0,-6-3 0 15,5 6 3-15,-6-6-1 0,2 3 2 16,-2 2 4-16,3-2-3 0,-1 1 2 16,3 1-3-16,-1-2 1 0,17-3-6 15,-25 14 11-15,25-14-11 0,-16 12 3 16,16-12-2-16,-8 16-4 0,7-1 0 0,1 3 0 15,3 0 0-15,-1 3 0 0,2 8 0 16,1 3 0-16,2 6 0 0,-2 1 0 16,5 2 0-16,-5 2 0 0,3 2 0 15,0 2 0-15,1 0 0 0,-1-1 0 16,-1-2 0-16,1 1 0 0,-3-1 0 16,2-1 0-16,-2 1 0 0,0-2 0 15,-2-2 0-15,-1-4 0 0,-2 4 0 16,2-1 0-16,-1-6 0 0,-2 0 0 15,1-9 0-15,0-3 0 0,0-1 0 0,2-2 0 16,-2-18 0-16,5 18 0 0,-5-18 0 16,0 0 0-16,17 17 0 0,-17-17 0 15,22 4 0-15,-22-4 0 0,29-3 0 16,-11 2 0-16,1-2 0 0,4-2 0 16,0 1 0-16,4 4 0 0,-2-9-7 0,7 11-32 15,-14-18-31-15,22 22-67 16,-9-15-79-16,-2 4 8 0,-6-4-3 15,0 2 77-15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0:06.197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7 7 338 0,'0'0'177'0,"0"0"-53"0,0 0-49 31,0 0-13-31,0 0-16 0,0 0-1 0,0 0-5 16,0 0-12-16,-7 25 4 0,7-25-5 16,0 23-11-16,0-23-11 0,1 26 3 15,-1-26-8-15,3 28 0 0,-3-28 0 16,9 26 0-16,-3-12 0 0,-6-14 0 16,13 26 0-16,-4-11 0 0,-9-15 0 0,21 17 0 15,-21-17 0-15,20 9 0 0,-20-9 0 16,26-5 0-16,-12-5 0 0,0-6 0 15,-14 16 0-15,27-31 0 0,-14 13 0 16,-1-2 0-16,-1 0 0 0,-1 2 0 16,-10 18 0-16,16-29 0 0,-10 15 0 15,-6 14 0-15,7-16 0 0,-7 16 0 16,0 0 0-16,0 0 0 0,5-19 0 16,-5 19 0-16,0 0 0 0,0 0 0 15,0 0 0-15,0 0 0 0,0 0 0 0,0 0 0 16,0 0 0-16,0 0 0 0,0 0 0 15,0 0 0-15,0 0 0 0,-10 16 0 16,10-16 0-16,0 0 0 16,-2 22 0-16,2-22 0 0,0 0 0 0,-3 21 0 15,3-21 0-15,-2 23 0 0,2-23 0 0,-1 37 0 16,1-11 0-16,1-1 0 0,1 3 0 16,0 1 0-16,3 0 0 15,-2 7 0-15,3-2 0 0,-2-8 0 16,2-1 0-16,-2 8 0 0,1-2 0 0,-2-2 0 15,-3 3 0-15,3-7 0 0,-6-1 0 16,2 1 0-16,-6-1 0 0,0-6 0 16,7-18 0-16,-23 17 0 0,23-17 0 15,-32 10 0-15,14-8 0 0,-7-9 0 16,6 1-2-16,-12-13-43 0,31 19-24 0,-44-28-44 16,35 8-91-16,-9-6-7 0,9 5 7 15,3-4 30-15,3 0 174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1:15.797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32 44 175 0,'0'0'152'0,"-17"-3"-40"16,17 3-62-16,0 0 4 0,0 0 0 0,-16-6 6 16,16 6 3-16,0 0-17 0,0 0-12 15,0 0-6-15,0 0-4 0,9-14-4 16,-9 14-1-16,0 0-1 0,24-11-6 16,-24 11 3-16,21-9-1 0,-21 9-3 15,24-1-1-15,-24 1-1 0,23 5-1 0,-23-5-3 16,23 12 2-16,-23-12-3 0,16 21-2 15,-16-21 0-15,11 23 1 0,-11-23-2 16,2 22 2-16,-2-22-4 0,-7 25 3 16,7-25-2-16,-13 24 1 0,13-24-1 15,-18 25 0-15,18-25 0 0,-21 18 2 16,21-18-1-16,-23 13-1 0,23-13 0 16,-17 10 1-16,17-10-1 0,0 0-1 15,0 0 0-15,0 0 1 0,0 0 0 16,0 0 3-16,0 0-2 0,0 0-1 0,0 0 0 15,25-5 0-15,-25 5 0 0,28-1 0 16,-11 1 0-16,3 1 0 0,0 1 0 16,-2-2-9-16,6 2-11 0,-11-9-23 15,20 21-58-15,-33-14-76 0,33 0-34 16,-19-3 3-16,3 3 0 0,-17 0 163 16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1:15.344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23 0 348 0,'0'0'181'0,"0"0"-48"16,-24 5-56-16,24-5-15 0,0 0-10 16,0 0-8-16,0 0-7 15,25 13-4-15,-25-13-7 0,30 1-5 0,-11-2-12 16,5 2-9-16,-1-2 0 0,4 1 0 0,2 0 0 16,-3-1 0-16,3 2 0 15,-10-6-26-15,13 15-27 0,-32-10-42 16,41 2-58-16,-41-2-59 0,32 7 7 15,-32-7-3-15,18 11 138 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1:15.172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44 2 387 0,'0'0'189'0,"0"0"-57"0,-20-2-65 16,20 2-12-16,0 0-5 0,-2 16-3 16,2-16-6-16,0 0-6 0,-16 17-15 15,16-17-20-15,-5 21 0 0,5-21 0 0,-2 24 0 16,2-24 0-16,1 25 0 0,-1-25 0 15,5 25 0-15,-4-10 0 0,4-1 0 16,-5-14 0-16,9 29-30 0,-9-29-14 16,6 31-23-16,-6-31-23 0,1 23-26 15,-1-23-28-15,-6 16-18 0,6-16-33 16,-10 15 21-16,10-15 174 0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1:09.469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69 40 300 0,'0'0'179'0,"0"0"12"0,-41-13-124 15,41 13-14-15,0 0-5 0,0 0 0 16,0 0 0-16,0 0-9 0,0 0-11 15,0 0-10-15,0 0-14 0,0 0-4 0,0 0 0 16,25-13 0-16,-9 10 0 0,0 0 0 16,6 2 0-16,-2-2 0 0,5 2 0 15,-4-6 0-15,4 11-6 0,-7-5-17 16,7 10-12-16,-25-9-13 0,35 12-16 16,-35-12-10-16,21 17-10 0,-21-17-3 0,3 23 2 15,-3-23 8-15,-13 24 14 16,-5-16 22-16,3 4 28 0,-3 4 28 15,-9-9 20-15,11 12 20 0,-16-16 7 16,14 15 12-16,-17-18 3 0,20 18-1 0,-17-18-11 16,19 17-7-16,-11-15-13 0,24-2-5 15,-24 12-11-15,24-12-5 0,0 0-8 16,0 0-4-16,0 0-5 0,24 6-5 16,-2-7-6-16,-2-7-20 0,23 18-69 15,-11-15-117-15,7 4 10 0,-8-3-14 16,5 4 9-16,-5 1 141 0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4095" units="cm"/>
          <inkml:channel name="Y" type="integer" max="4095" units="cm"/>
          <inkml:channel name="T" type="integer" max="2.14748E9" units="dev"/>
        </inkml:traceFormat>
        <inkml:channelProperties>
          <inkml:channelProperty channel="X" name="resolution" value="159.33852" units="1/cm"/>
          <inkml:channelProperty channel="Y" name="resolution" value="282.41379" units="1/cm"/>
          <inkml:channelProperty channel="T" name="resolution" value="1" units="1/dev"/>
        </inkml:channelProperties>
      </inkml:inkSource>
      <inkml:timestamp xml:id="ts0" timeString="2016-08-02T05:41:34.620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0 0 0,'0'0'0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0:04.126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372 2 319 0,'0'0'192'0,"0"0"2"0,0 0-77 0,0 0-78 16,0 0-6-16,-14-11-4 0,14 11-8 15,0 0-1-15,0 0-7 16,0 0-4-16,0 0 1 0,-17 2 1 0,17-2-5 16,0 0 2-16,-16 5-6 0,16-5-2 15,-18 4 0-15,18-4 0 0,-23 2 0 16,9 1 0-16,14-3 0 0,-31 9 0 15,15-4 0-15,-2 1 0 0,1 1 0 16,-2-1 0-16,2 0 0 0,1-2 0 0,1 1 0 16,15-5 0-16,-26 17 0 0,26-17 0 15,-21 11 0-15,21-11 0 0,-14 16 0 16,14-16 0-16,-11 18 0 0,11-18 0 16,-9 18 0-16,9-18 0 0,-7 20 0 15,3-4 0-15,-1 1 0 0,5-17 0 16,-8 28 0-16,5-10 0 0,0 4 0 15,-1-3 0-15,2 6 0 0,-2-4 0 16,4 3 0-16,-1 8 0 0,3-4 0 16,0-2 0-16,0 10 0 0,2 2 0 0,0 2 0 15,1 2 0-15,0 1 0 0,1-2 0 16,0 3 0-16,0 8 0 0,3-8 0 16,-1 3 0-16,2-1 0 0,-2-1 0 15,1 5 0-15,3 1 0 0,-3 2 0 16,0-2 0-16,0-3 0 0,-2 4 0 0,3 1 0 15,-2-5 0-15,-2 1 0 16,2-6 0-16,-3-2 0 0,2 3 0 16,0 2 0-16,1-3 0 0,-3-6 0 15,2 3 0-15,0 0 0 0,-4-2 0 0,1 0 0 16,2-3 0-16,-5 0 0 0,4-5 0 16,-5 4 0-16,3-3 0 0,-2-7 0 15,2 3 0-15,-2-3 0 0,1-4 0 16,-1-4 0-16,-1-16 0 0,7 28 0 15,-7-28 0-15,6 23 0 0,-6-23 0 0,11 15 0 16,-11-15 0-16,0 0 0 16,11 17 0-16,-11-17 0 0,0 0 0 15,15 15 0-15,-15-15 0 0,0 0 0 16,0 0 0-16,20 1 0 0,-20-1 0 0,0 0 0 16,20-9 0-16,-20 9 0 0,21 1 0 15,-21-1 0-15,25-8 0 0,-25 8 0 16,25-4 0-16,-25 4 0 0,27 3 0 15,-27-3 0-15,28 2-89 0,-28-2-87 16,0 0-46-16,0 0 8 0,18-2-4 0,-18 2 115 16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0:02.970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239 20 183 0,'0'0'157'0,"0"0"6"0,0 0-107 16,0 0-2-16,3-16-1 0,-3 16-7 0,0 0-9 16,0 0-1-16,0 0-1 0,0 0-9 15,0 0-2-15,0 0-2 0,0 0-4 16,0 0-4-16,0 0 1 0,-18-2-5 15,18 2 0-15,0 0 1 0,-23-3-3 16,23 3-1-16,-20 1 4 0,20-1-2 0,-25 4-4 16,25-4 5-16,-24 5-7 0,24-5-3 15,-25 7 0-15,25-7 0 0,-24 3 0 16,24-3 0-16,-20 9 0 16,20-9 0-16,-19 10 0 0,19-10 0 15,0 0 0-15,-18 14 0 0,18-14 0 0,0 0 0 16,0 0 0-16,-13 21 0 0,13-21 0 15,-1 15 0-15,1-15 0 0,-2 21 0 16,1-5 0-16,2 6 0 0,-1 1 0 16,0-2 0-16,2 7 0 0,-1 2 0 0,0 2 0 15,3 3 0-15,-1 0 0 0,2 3 0 16,-2 5 0-16,4 10 0 0,-5-1 0 16,5 0 0-16,1 4 0 0,-2-2 0 15,2 5 0-15,-2-1 0 0,1-8 0 16,0 2 0-16,3 1 0 0,-1 2 0 15,-1 0 0-15,2 4 0 0,-1-2 0 16,2-4 0-16,-2 8 0 0,1-6 0 16,0-4 0-16,-2-2 0 0,1 0 0 15,-1 5 0-15,0-2 0 0,-1-2 0 0,0-4 0 16,-1-4 0-16,1 0 0 0,1-1 0 16,-2-6 0-16,1-8 0 0,-2-2 0 15,1 2 0-15,1 3 0 0,-4-9 0 16,2-3 0-16,-1 5 0 0,1-7 0 15,-2 3 0-15,-3-19 0 0,8 20 0 0,-8-20 0 16,0 0 0-16,0 0 0 16,0 0 0-16,17 15 0 0,-17-15 0 15,0 0 0-15,18 0 0 0,-18 0 0 16,23 5 0-16,-6 0 0 0,0 0 0 0,3 0 0 16,-1-5 0-16,10 15 0 0,-29-15-109 15,37-3-117-15,-13 0 7 0,4 7-7 16,-5-2 10-16,4-1 190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0:01.923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28 23 361 0,'0'0'169'0,"-17"6"-49"0,4-17-60 15,13 11 0-15,0 0-9 0,0 0-8 16,0 0-9-16,0 0-5 0,0 0-4 15,0 0-7-15,0 0-7 0,0 0-4 0,0 0 0 16,0 0 2-16,0 0-3 16,0 0-2-16,0 0-1 0,20-11-1 15,-20 11 1-15,26-5-2 0,-11 2-1 16,3 5 0-16,1-2 0 0,2 1 0 0,0-1 0 16,1 0 0-16,1 0 0 0,-1-1 0 15,1 5 0-15,-3-3 0 0,0-5 0 16,0 8 0-16,-6-2 0 0,2 1 0 15,-16-3 0-15,23 13 0 0,-23-13 0 16,16 7 0-16,-16-7 0 0,0 0 0 0,17 19 0 16,-17-19 0-16,9 14 0 0,-9-14 0 15,7 21 0-15,-2-7 0 0,-5-14 0 16,4 25 0-16,-4-25 0 16,0 26 0-16,1-10 0 0,-2 3 0 0,1-1 0 15,-2 3 0-15,1 8 0 0,-1 0 0 16,0 3 0-16,0 11 0 0,0-6 0 15,2 6 0-15,-2 2 0 0,2 4 0 16,0-2 0-16,1 4 0 0,1 0 0 16,0-4 0-16,2 5 0 0,-3-10 0 0,5 7 0 15,-1-3 0-15,0 4 0 0,-1-2 0 16,1 4 0-16,0-1 0 0,1 3 0 16,0 1 0-16,0-4 0 0,-1-4 0 15,3 7 0-15,-3-4 0 0,2-7 0 16,1 9 0-16,-3-5 0 0,1 9 0 15,0-11 0-15,-2 6 0 0,1-10 0 16,-1-2 0-16,0 6 0 0,-1-18 0 16,-2-4 0-16,0-1 0 0,-1 3 0 15,0-2 0-15,-2-3 0 0,1-4 0 16,1-16 0-16,-4 22 0 0,4-22 0 0,-3 24 0 16,3-24 0-16,0 0 0 0,0 0 0 15,0 0 0-15,0 0 0 0,-17-23 0 16,17 23 0-16,-13-20 0 0,13 20 0 15,-19-1 0-15,19 1 0 0,-24-12 0 0,24 12 0 16,-29 3 0-16,15-3 0 16,-4 6 0-16,1 6 0 0,-4-12 0 15,21 0 0-15,-49 2-109 0,32 10-98 16,-10-19-13-16,8 17 4 0,-9-15-3 0,0 7 168 16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0:00.908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0 55 427 0,'0'0'144'0,"0"0"-23"0,0 0-45 16,0 0-13-16,0 0-8 0,0 0-16 15,0 0-11-15,0 0-3 16,0 0-15-16,0 0 0 0,0 0 0 0,0 0-4 0,0 0 1 15,0 0-5-15,0 0-2 0,17-20 0 16,-17 20 0-16,20-8 0 0,-20 8 0 0,27-9 0 16,-12 8 0-16,-15 1 0 0,28-9 0 15,-28 9 0-15,26-3 0 16,-26 3 0-16,22 0 0 0,-22 0 0 16,14-2 0-16,-14 2 0 0,9 17 0 0,-9-17 0 15,3 16 0-15,-3-16 0 0,-1 16 0 16,1-16 0-16,-7 28 0 0,7-28 0 15,-12 16 0-15,12-16 0 0,-13 16 0 16,13-16 0-16,-18 21 0 0,18-21 0 16,-15 9 0-16,15-9 0 0,0 0 0 0,-15 9 0 15,15-9 0-15,0 0 0 0,0 0 0 16,0 0 0-16,0 0 0 0,0 0 0 16,0 0 0-16,0 0 0 0,0 0 0 15,16 0 0-15,-16 0 0 0,0 0 0 16,19-3 0-16,-19 3 0 0,19 7 0 15,-19-7 0-15,19 16 0 0,-19-16 0 16,21 19 0-16,-21-19 0 0,25 24 0 16,-14-8 0-16,-11-16 0 0,21 21 0 15,-21-21 0-15,17 27 0 0,-17-27 0 0,5 23 0 16,-5-23 0-16,-8 20 0 0,8-20 0 16,-18 23 0-16,18-23 0 0,-29 8 0 15,11 1 0-15,-2 4 0 0,0-5 0 16,0-4 0-16,-1-1 0 0,0 0 0 15,3 7 0-15,3-9 0 0,0-9 0 16,15 8 0-16,-23-20 0 0,23 20-33 16,-9-20-90-16,9 20-95 0,7-26 2 15,-7 26 3-15,13-23 3 0,-13 23 201 16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39:59.904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18 9 217 0,'0'0'130'16,"0"0"19"-16,-20-5-68 0,20 5 0 16,0 0-10-16,0 0 1 0,0 0-23 15,0 0-6-15,0 0-9 0,0 0-8 16,0 0-1-16,0 0-5 0,0 0-5 15,0 0-10-15,0 0-1 0,0 0-3 0,0 0-1 16,0 0 0-16,0 0 0 0,0 0 0 16,0 0 0-16,0 0 0 0,0 0 0 15,0 0 0-15,0 0 0 0,0 0 0 16,17-3 0-16,-17 3 0 0,0 0 0 16,25 2 0-16,-25-2 0 0,23-2 0 0,-23 2 0 15,25 1 0-15,-12-1 0 16,3 2 0-16,-1-2 0 0,0 0 0 15,2 0 0-15,-1 1 0 0,0-1 0 16,-16 0 0-16,28-3 0 0,-28 3 0 0,23-5 0 16,-23 5 0-16,18 6 0 0,-18-6 0 15,0 0 0-15,17 3 0 0,-17-3 0 16,0 0 0-16,0 0 0 0,0 0 0 16,0 0 0-16,0 0 0 0,0 0 0 15,0 0 0-15,0 0 0 0,0 0 0 0,0 0 0 16,0 0 0-16,0 0 0 0,0 0 0 15,0 0 0-15,0 0 0 0,13 11 0 16,-13-11 0-16,0 0 0 16,0 0 0-16,4 15 0 0,-4-15 0 0,0 31 0 15,0-31 0-15,-4 24 0 0,3 0 0 16,-2-3 0-16,2 0 0 0,-3 4 0 16,0-6 0-16,3 6 0 0,-2-1 0 15,2-1 0-15,-2 2 0 0,2-6 0 16,-2 3 0-16,3-22 0 0,3 31 0 0,-3-31 0 15,3 20 0-15,-3-20 0 0,2 18 0 16,-2-18 0-16,0 0 0 0,10 15 0 16,-17-30-42-16,7 15-175 0,0 0-1 15,0 0 1-15,12-17 0 0,-12 17 106 16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39:57.576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0 55 74 0,'0'0'129'0,"0"0"-16"0,0 0-44 16,0 0-12-16,0 0-1 0,0 0-5 15,0 0-2-15,0 0-2 0,0 0-2 0,0 0-5 16,0 0-4-16,0 0 0 0,0 0 0 16,0 0-5-16,0 0-3 0,0 0 1 15,0 0-6-15,0 0-4 0,0 0-4 16,0 0-2-16,0 0-2 0,0 0-3 16,0 0 0-16,0 0-8 0,0 0 0 15,0 0 0-15,-2-15 0 0,2 15 0 16,0 0 0-16,15-5 0 0,-15 5 0 15,14-12 0-15,-14 12 0 0,20-5 0 16,-20 5 0-16,19-10 0 0,-19 10 0 0,18-8 0 16,-18 8 0-16,21-1 0 0,-21 1 0 15,16 1 0-15,-16-1 0 0,17 2 0 16,-17-2 0-16,0 0 0 0,19 18 0 16,-19-18 0-16,8 15 0 0,-8-15 0 15,4 20 0-15,-3-3 0 0,-2 1 0 0,-1-2 0 16,0 2 0-16,-1-1 0 15,3-17 0-15,-9 28 0 0,9-28 0 16,-12 20 0-16,12-20 0 0,0 0 0 16,-22 14 0-16,22-14 0 0,-16 20 0 0,16-20 0 15,-14 8 0-15,14-8 0 0,0 0 0 16,-15 9 0-16,15-9 0 0,0 0 0 16,0 0 0-16,0 0 0 0,0 0 0 15,0 0 0-15,0 0 0 0,0 0 0 16,0 0 0-16,0 0 0 0,10-16 0 0,-10 16 0 15,0 0 0-15,19 5 0 0,-19-5 0 16,15 3 0-16,-15-3 0 0,15 9 0 16,-15-9-1-16,17 11-1 0,-17-11 2 15,17 18 0-15,-17-18-1 0,18 25-2 16,-18-25 4-16,17 23-3 0,-17-23 2 16,12 26 6-16,-5-11-4 0,-7-15-2 15,11 28 0-15,-11-28 0 0,0 22 0 16,0-22 0-16,-7 22 0 0,7-22 0 15,-13 18 0-15,13-18 0 0,-20 16 0 0,20-16 0 16,-21 15 0-16,21-15 0 0,-25 7 0 16,11-5 0-16,14-2 0 0,-29-7 0 15,14 3 0-15,15 4 0 0,-28-17 0 16,28 17 0-16,-24-17 0 0,24 17-13 16,-23-23-53-16,23 23-97 0,0 0-45 0,0 0-10 15,-3-21 10-15,3 21 62 16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0:10.088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147 61 197 0,'0'0'157'0,"0"0"-31"0,-2-21-51 16,2 21-11-16,0 0-5 0,0 0 2 16,-3-23-11-16,3 23-9 0,0 0-4 15,0 0-7-15,-10-17-1 0,10 17-5 16,0 0-7-16,0 0-4 0,-21 2-2 0,21-2-1 16,-18 3 2-16,18-3-5 0,-21 13-4 15,21-13-3-15,-22 16 0 16,22-16 0-16,-22 14 0 0,22-14 0 15,-17 15 0-15,17-15 0 0,-10 18 0 0,10-18 0 16,-1 16 0-16,2-1 0 0,-1-15 0 16,11 26 0-16,-3-11 0 0,3 0 0 15,-11-15 0-15,25 28 0 0,-10-16 0 16,-1 0 0-16,1 4 0 0,-1-5 0 16,-14-11 0-16,28 29 0 0,-15-14 0 0,-1 2 0 15,-4 8 0-15,1-7 0 0,-9-18 0 16,11 33 0-16,-7-15 0 0,-4-2 0 15,-2 1 0-15,2-17 0 0,-11 22 0 16,11-22 0-16,-16 32 0 0,16-32 0 16,-25 23 0-16,25-23 0 0,-26 16 0 15,11-8 0-15,15-8 0 0,-26 6 0 16,26-6 0-16,-25 0 0 0,25 0 0 16,-19-10 0-16,19 10 0 0,-10-29 0 15,9 10 0-15,1-3 0 0,3-4 0 0,2-3 0 16,3 2 0-16,1-6 0 0,1 4 0 15,3 5 0-15,0 3 0 0,2-5 0 16,0 1 0-16,2 8 0 0,-2-2 0 16,1-2 0-16,-1 2 0 0,-3-2 0 15,0 1 0-15,-12 20 0 0,17-18 0 0,-11 1 0 16,-6 17-6-16,4-13-7 0,-4 13 2 16,0 0-16-16,0 0-18 15,0-22-31-15,0 22-29 0,0 0-104 16,0 0 13-16,0 0-9 0,0 0 76 0,0 0 129 15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0:29.506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-1 17 496 0,'5'-19'197'0,"-5"19"5"16,0 0-170-16,0 0-1 0,0 0-10 16,4 27 2-16,-4-27-2 0,-2 32-21 15,1-10 0-15,5 2 0 0,-1 3 0 0,1-1 0 16,2 5 0-16,-7-15-18 0,15 18-192 15,-10-9-1-15,6 4-3 0,-9-7-3 16,5 1 65-16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0:29.256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0 41 493 0,'0'0'186'0,"24"-6"-27"16,-24 6-139-16,0 0 1 0,0 0-3 0,14-2 0 16,-14 2 1-16,24 0-3 0,-10-4-3 15,7 2-6-15,1-1-5 0,3-1-6 16,5 2-8-16,-6-8-18 15,12 16-38-15,-20-16-90 0,9 9-31 0,-6-4-13 16,0 5 10-16,-19 0 76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4095" units="cm"/>
          <inkml:channel name="Y" type="integer" max="4095" units="cm"/>
          <inkml:channel name="T" type="integer" max="2.14748E9" units="dev"/>
        </inkml:traceFormat>
        <inkml:channelProperties>
          <inkml:channelProperty channel="X" name="resolution" value="159.33852" units="1/cm"/>
          <inkml:channelProperty channel="Y" name="resolution" value="282.41379" units="1/cm"/>
          <inkml:channelProperty channel="T" name="resolution" value="1" units="1/dev"/>
        </inkml:channelProperties>
      </inkml:inkSource>
      <inkml:timestamp xml:id="ts0" timeString="2016-08-02T05:40:08.119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0 0 0,'0'0'0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2:31.359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0 514 375 0,'0'0'180'0,"0"0"-5"0,0 0-157 16,0 0-16-16,0 0 3 0,0 0 0 16,0 0 4-16,0 0 0 0,0 0 8 15,0 0 2-15,0 0 3 0,0 0 6 0,0 0-1 16,0 0 2-16,0 0-6 0,0 0-5 16,0 0-2-16,0 0-1 0,0 0-6 15,0 0 0-15,0 0-7 0,0 0 2 16,0 0 3-16,0 0-7 0,0 0 0 15,0 0 0-15,0 0 0 0,0 0 0 0,0 0 0 16,0 0 0-16,0 0 0 16,0 0 0-16,0 0 0 0,0 0 0 15,0 0 0-15,0 0 0 0,-2 15 0 16,2-15 0-16,11 16 0 0,-11-16 0 0,12 18 0 16,-12-18 0-16,17 32 0 0,-17-32 0 15,17 28 0-15,-6-7 0 0,-11-21 0 16,20 29 0-16,-11-13 0 0,-2 1 0 15,-7-17 0-15,15 27 0 0,-15-27 0 16,10 16 0-16,-10-16 0 0,7 17 0 16,-7-17 0-16,0 0 0 0,0 0 0 0,0 0 0 15,0 0 0-15,0 0 0 16,0 0 0-16,15-12 0 0,-9-3 0 16,6-1 0-16,5-10 0 0,5-5 0 0,10-7 0 15,6-6 0-15,9-2 0 0,0-20 0 16,30 15-79-16,-12-28-142 0,9 6-4 15,-3-13 3-15,1 0-9 0,-5-11 187 16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0:33.601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0 19 354 0,'0'0'159'0,"0"0"-64"0,0 0-73 0,0 0 0 16,0 0 1-16,2-17 1 15,-2 17 2-15,0 0 2 0,26 1-1 16,-26-1-6-16,21-3-4 0,-21 3 1 0,25 1-2 16,-25-1 0-16,32-1-1 0,-17 0-1 15,4 1-2-15,-3 1-2 0,2 5-1 16,-4-3-3-16,2 1 0 0,-16-4-2 15,27 8 1-15,-27-8 0 0,22 12-1 16,-22-12 1-16,15 13 0 0,-15-13-2 0,15 16 3 16,-15-16 6-16,11 29-11 15,-9-14 12-15,2 4-11 0,-1 5 7 16,-2 0-5-16,3 2 1 0,-2 6-5 16,-1-2 0-16,5 10 0 0,-3-2 0 0,4 6 0 15,-1 0 0-15,3 4 0 0,-2-1 0 16,1 4 0-16,0-2 0 0,2-2 0 15,-1 1 0-15,2-1 0 0,-1 3 0 16,0-2 0-16,-1 4 0 0,2-2 0 16,2 1 0-16,-1 1 0 0,0 0 0 0,3-4 0 15,0-5 0-15,-1 2 0 0,0-7 0 16,2-3 0-16,-4-2 0 0,-1-5 0 16,-1 1 0-16,-1-2 0 15,-3 0 0-15,-1-2 0 0,-4 0 0 0,-2-2 0 16,-2 1 0-16,-1 2 0 0,-4-5 0 15,0 1 0-15,-1-4 0 0,-1 0 0 16,-1-1 0-16,-3 0 0 0,-1-3 0 16,-2-3 0-16,1 2 0 0,-5 0 0 15,1 0 0-15,-1-3 0 0,-4-1 0 0,-2 2 0 16,1-2 0-16,-1-2 0 0,2 2 0 16,0-3 0-16,4-1 0 0,-3-1 0 15,7 2 0-15,-10-12-56 0,27 6-155 16,-20 5-8-16,20-5 5 0,-18-1 0 15,18 1 106-15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0:31.664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215 164 125 0,'16'-21'83'0,"-16"21"-6"15,0 0-2-15,4-26-5 0,-4 26-6 16,0-22-5-16,0 22-7 0,-4-18-6 15,4 18-6-15,-9-21-4 0,9 21-7 16,-16-18-1-16,16 18-2 0,-20-13-1 0,20 13-2 16,-26-14-3-16,26 14-3 0,-32-7 0 15,19 7-4-15,-5-3 2 16,4 3-6-16,-1-1-2 0,15 1 0 16,-30 3 0-16,30-3-2 0,-19 5-1 0,19-5-2 15,0 0-1-15,-17 12 2 0,17-12-2 16,0 0 1-16,-1 23-4 0,1-23 4 15,9 20-1-15,-9-20 2 0,17 23-2 16,-17-23 1-16,27 28-3 0,-13-16 2 16,1 1-1-16,2 4 2 0,0-4 0 0,-1 5-3 15,0 0 0-15,0 0 2 0,-3-1-2 16,-1 3 2-16,1-1-3 0,-1 1 0 16,-5-1-3-16,-2 1 6 15,2-3-4-15,-4 1 3 0,-3-4-2 0,0 1 2 16,0-15-1-16,-6 22 5 0,6-22-2 15,-13 15 0-15,13-15-1 0,-18 7 0 16,18-7 0-16,-20 2 0 0,20-2 1 16,-24-2 0-16,24 2-4 0,-27-8-1 15,27 8 3-15,-22-11-1 0,22 11 1 0,-19-16-2 16,19 16 2-16,-11-18-3 0,11 18 5 16,0-23-1-16,0 23 3 0,7-26-4 15,-7 26 4-15,17-29-5 0,-5 13 3 16,0-1-2-16,0 3 1 0,4-2-3 15,-2 1 3-15,1-1-3 0,1 3-3 0,-2-3-4 16,2 8-8-16,-8-8-20 0,15 18-43 16,-23-2-78-16,0 0-41 15,8-15-2-15,-8 15 3 0,0 0 104 16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0:25.834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0 0 328 0,'0'0'128'0,"0"0"-20"0,0 0-41 16,0 0-2-16,0 0-5 0,0 0-3 15,0 0-9-15,0 0-9 0,0 0-6 16,0 0-12-16,0 0-4 15,0 0-4-15,9 15 5 0,-9-15-4 0,5 24-7 16,-4-8-7-16,5 4 0 0,-4 0 0 16,3 4 0-16,-1 0 0 0,2 4 0 15,-2-5 0-15,1 3 0 0,-2 0 0 16,2-2 0-16,1 1 0 0,-5-5 0 16,10 8-12-16,-11-28-85 0,-10 33-115 0,10-19-5 15,8 7 2-15,-8-21 4 0,-3 22 153 16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0:25.209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22 156 126 0,'0'0'154'16,"0"0"6"-16,0 0-65 0,-23-19-40 0,23 19-1 31,0 0 1-31,0 0 0 0,-2-17-8 0,2 17-9 0,0 0-9 16,0 0-5-16,12-22-5 0,-12 22-4 16,10-15 1-16,-10 15-4 0,15-18 0 0,-15 18-3 15,17-17-1-15,-17 17-2 0,22-18-1 16,-7 10-2-16,-15 8 1 0,28-12 1 15,-14 7 1-15,1 0-3 0,-15 5 0 16,25 0-1-16,-25 0-1 0,19 6-1 16,-19-6 0-16,0 0 1 0,17 20-3 0,-17-20 3 15,3 21-2-15,-3-21 3 16,-2 24-2-16,-2-10 1 0,0 3-1 16,-2-2-1-16,-2 0 1 0,8-15 1 15,-13 27-1-15,7-12 0 0,6-15 0 0,-14 18 0 16,14-18 0-16,0 0 0 0,-13 18 0 15,13-18 0-15,0 0-2 0,0 0 2 16,0 0 2-16,5 14-2 0,-5-14 0 16,0 0 0-16,22 7 0 0,-22-7 0 15,24 8 0-15,-24-8 0 0,29 15-2 0,-14-6 2 16,2 3-1-16,-4 0 2 0,3 3-2 16,-5-1 3-16,1 2-4 0,-2-1 4 15,-2 1-4-15,-8-16 2 16,10 27-1-16,-10-11 3 0,0-16-5 0,-11 26 0 15,11-26 8-15,-19 23-8 0,19-23 9 16,-26 23-8-16,9-14 4 0,-1-2-3 16,-1 0 2-16,0-7-1 0,1 3 0 15,-2-2 0-15,4-3 0 0,-3-4 0 16,19 6-7-16,-25-13-2 0,25 13-12 0,-21-16-14 16,21 16-46-16,0 0-59 0,-8-15-55 15,8 15-12-15,0 0 1 16,0 0 85-16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0:17.586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0 28 527 0,'9'-14'200'0,"-9"14"-2"16,0 0-178-16,0 0-7 0,22-4-3 0,-22 4 1 16,27-4-3-16,-10 3 4 0,-4-4-1 15,3 5-7-15,0 1-6 0,-16-1-9 16,29 0-15-16,-29 0-30 0,27 5-51 16,-27-5-94-16,0 0-8 0,0 0 6 15,0 0 5-15,0 0 198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0:17.211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27 61 405 0,'0'0'175'0,"-29"-17"-46"16,29 17-80 0,0 0-5-16,0 0-9 0,0 0-4 0,0 0-1 0,0 0-5 0,0 0-6 15,0 0-7-15,26-8-2 0,-26 8-2 16,29-7 0-16,-12 1-5 0,5 1 13 15,-2 2-15-15,2-3 9 0,-2 2-11 0,2 3 10 16,-4-3-10-16,2 5 7 0,-4 3-6 16,0 0-4-16,-16-4 8 0,24 14-5 15,-24-14 2-15,17 24-1 0,-9-9 0 16,-2 4 0-16,-2 4 0 0,3 3 0 16,-6 4 0-16,6 6 0 0,-2 2 0 15,-1 3 0-15,1 5 0 0,3 1 0 16,-3 2 0-16,2 2 0 0,1-1 0 15,-1 0 0-15,1-2 0 0,-3 5 0 16,3-1 0-16,0-2 0 0,0 2 0 0,1 1 0 16,-1 3 0-16,5-2 0 0,-4-1 0 15,2 0 0-15,0-2 0 0,-2-1 0 16,0-2 0-16,-2-3 0 0,0-4 0 16,-2 0 0-16,-2-1 0 0,-1-2 0 15,-1-2 0-15,-2-3 0 0,-2-1 0 0,1-3 0 16,-4 0 0-16,-3-6 0 0,0-2 0 15,-3-3 0-15,12-18 0 0,-27 24 0 16,11-15 0-16,-1-2 0 16,-3-3 0-16,-3-3 0 0,1-1 0 0,-6-2 0 15,4 2 0-15,-7-2 0 0,2 4 0 16,-3-10-2-16,8 9-29 0,-13-12-26 16,37 11-60-16,-30 1-94 0,14-4 5 15,1-6-3-15,15 9 20 0,-8-19 189 16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0:05.361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87 32 240 0,'9'-18'181'0,"-9"18"13"16,0 0-108-16,-1-16-12 0,1 16-8 15,0 0-12-15,0 0-10 0,0 0-15 0,-16 0-6 16,16 0-6-16,0 0-2 15,-24 19-15-15,24-19 0 0,-16 23 0 16,16-23 0-16,-18 27 0 0,13-6 0 16,-2-2 0-16,3 4 0 0,0 1 0 0,4 6 0 15,1-2 0-15,4 1 0 0,1-3 0 16,6-3 0-16,0-1 0 0,2-4 0 16,1-7 0-16,2-3 0 0,3-4 0 15,-7-5 0-15,15 8-8 0,-20-24-85 16,22 10-95-16,-15-9-31 0,5 11 6 0,-10-11-5 15,-10 16 135-15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0:14.985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32-1 300 0,'0'0'185'0,"0"0"3"15,21 2-94-15,-21-2-37 0,0 0-13 16,0 0-4-16,0 0-2 0,-17 12-6 16,17-12-7-16,-7 26-6 0,2-10-18 15,-4 2-1-15,6 3 0 0,-3 0 0 0,4-1 0 16,-2-1 0-16,7 0 0 0,-1-2 0 16,2 0 0-16,5 0 0 0,-9-17 0 15,18 26 0-15,-18-26 0 0,29 21 0 16,-29-21 0-16,37 18-60 0,-37-18-79 15,26 0-72-15,-26 0-6 0,36 1 7 0,-36-1 25 16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0:14.751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0 28 383 0,'0'0'163'0,"6"-25"-59"0,9 26-64 16,-15-1-2-16,17-3 1 0,-17 3 5 15,24 7 3-15,-24-7 0 0,26 12-7 16,-26-12-17-16,23 29-5 0,-15-12-7 0,3 4 3 16,-4 1-10-16,-2-1 2 0,-4 2-4 15,1 0-2-15,-4-1 0 0,-1-1 0 16,-1-3 0-16,-3 0 0 0,0-1 0 16,-2-2 0-16,9-15 0 0,-19 22-7 15,19-22 0-15,-19 17-20 0,19-17-10 16,-21 8-28-16,21-8-26 0,0 0-39 15,0 0-32-15,0 0-36 0,-13-26 8 16,13 10 82-16,-1-8 108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0:13.688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22 15 555 0,'0'0'203'0,"-14"-14"-8"0,14 14-176 16,0 0-1-16,0 0-6 0,-15 1 1 0,15-1-5 16,0 0-8-16,0 0 0 0,0 0 0 15,0 0 0-15,0 0 0 0,0 0-25 16,19 20-67-16,-19-20-120 0,0 0 9 16,0 0-11-16,0 0 10 0,0 0 132 15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0:32.758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20 61 116 0,'0'0'133'0,"0"0"-26"15,0 0-39-15,0 0-16 0,-20-16-5 16,20 16 6-16,0 0-8 0,0 0 3 15,0 0-13-15,0 0-9 0,7-15-4 16,-7 15-5-16,0 0 1 0,25-6-3 16,-25 6 7-16,25-7-2 0,-25 7 2 0,25-8-2 15,-25 8-1-15,31-4-4 0,-31 4 0 16,29-3 1-16,-29 3-3 0,26 3-1 16,-26-3-6-16,23 6-1 0,-23-6-2 15,0 0 2-15,14 23-4 0,-14-23-2 16,-1 21 1-16,1-21 1 0,-12 21 1 15,4-7 0-15,8-14 5 0,-21 23-10 16,21-23 9-16,-21 22-4 0,21-22 3 16,-19 14-7-16,19-14 7 0,0 0-7 15,-17 8 2-15,17-8-4 0,0 0 3 0,0 0 0 16,0 0 1-16,0 0-1 0,0 0-2 16,16-7 1-16,-16 7-7 0,20-3 13 15,-20 3-6-15,27-6 2 0,-27 6-1 16,27-1-1-16,-27 1 2 0,27 5-2 15,-27-5 9-15,26 12-8 0,-26-12 2 0,24 21-2 16,-24-21 1-16,19 29 7 16,-12-13-5-16,1 3 1 0,-5-2-1 15,-2 2 0-15,-2-3-1 0,-2 3 0 16,3-19 0-16,-13 26-2 0,13-26 1 0,-20 20 3 16,20-20-2-16,-26 11 0 0,10-7-1 15,1-5 0-15,-2 1 0 0,0-3-7 16,17 3-5-16,-35-12-12 0,35 12-25 15,-33-21-53-15,33 21-105 0,-18-20 0 16,18 20-1-16,-11-27 7 0,11 27 196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0:32.101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33 0 225 0,'0'0'182'16,"0"0"-1"-16,-15 23-73 0,15-23-58 15,-5 29 0-15,5-29 8 0,-7 38-7 16,1-23-1-16,11 11-22 0,-6-5-1 16,3 6-15-16,1-4-11 0,1-1-1 15,0 0 0-15,-1-3 0 0,1 0 0 0,1 0 0 16,-4-2 0-16,-1-17 0 0,8 27 0 16,-8-27 0-16,3 19-17 0,-3-19-22 15,9 19-30-15,-9-19-44 0,0 0-96 16,0 0 2-16,-5-14 1 0,5 14 44 15,1-18 162-15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0:30.803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368 52 171 0,'15'-13'158'0,"-15"13"17"15,2-20-99-15,-2 20-2 0,0 0-16 0,0 0 0 16,0 0-18-16,0 0-3 0,3-14-9 16,-3 14-10-16,0 0-6 0,0 0-5 15,-22-4-4-15,22 4 2 16,-18-2 2-16,18 2-2 0,-27 2-1 0,27-2 2 15,-31 2-1-15,16 1 1 0,-6-2 1 16,4 4-1-16,-2-2 0 0,1 1 0 16,-2 1 1-16,1-1-1 0,1 1 4 15,2 1-5-15,-3-2-1 0,5 3-4 16,0 0 4-16,14-7-4 0,-25 13 6 0,25-13-10 16,-19 12 5-16,19-12-4 0,-14 17 8 15,14-17-4-15,0 0 2 0,-12 24-3 16,12-24 0-16,-5 24 0 0,4-9 0 15,1 5 0-15,-3 1 0 0,3 1 0 16,-1 6 0-16,1 0 0 0,0 5 0 16,0 3 0-16,0 0 0 0,0 1 0 15,0-1 0-15,1 5 0 0,0-3 0 16,1 3 0-16,-2-3 0 0,2 2 0 16,1 3 0-16,-2 2 0 0,1 1 0 0,0 4 0 15,2 2 0-15,-1 1 0 0,0 0 0 16,2 0 0-16,-1-1 0 0,1 2 0 15,1-4 0-15,-1-2 0 0,0-5 0 16,-1 0 0-16,1-1 0 0,-1-2 0 16,1 0 0-16,-2-3 0 0,0 0 0 0,0 0 0 15,-1 2 0-15,1-3 0 0,-3-1 0 16,0-1 0-16,0-5 0 16,0-4 0-16,0-1 0 0,0-1 0 15,-2-7 0-15,2 4 0 0,0-20 0 0,-2 26 0 16,2-26 0-16,-2 23 0 0,2-23 0 15,0 0 0-15,-4 19 0 0,4-19 0 16,0 0 0-16,0 0 0 0,0 0 0 16,0 0 0-16,-7 15 0 0,7-15 0 15,0 0 0-15,0 0 0 0,0 0 0 0,-3 16 0 16,3-16 0-16,0 0 0 0,0 0 0 16,0 0 0-16,0 18 0 0,0-18 0 15,0 0 0-15,0 0 0 16,0 0 0-16,0 0 0 0,0 0 0 0,0 0 0 15,0 0 0-15,0 0 0 0,0 0 0 16,0 0 0-16,15 6 0 0,-15-6 0 16,0 0 0-16,0 0 0 0,14 1 0 15,-14-1 0-15,0 0 0 0,21-2 0 16,-21 2 0-16,20-7 0 0,-20 7 0 0,25-5 0 16,-11 0 0-16,4 4 0 0,-1-4 0 15,1 8 0-15,0 0 0 0,3-2 0 16,0-1 0-16,2 5 0 15,-2-1 0-15,-3 0 0 0,1 0 0 0,-1-3 0 16,-1 1 0-16,-17-2 0 0,27 0 0 16,-27 0-6-16,24-2-47 0,-29-19-55 15,22 19-73-15,-17 2-37 0,8-25 12 16,-8 10-5-16,0 2 172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0:28.741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26 47 185 0,'-13'-19'154'0,"13"19"11"15,0 0-108-15,0 0-1 0,0 0 5 16,0 0-8-16,0 0 2 15,-13-13-17-15,13 13-2 0,0 0-17 0,0 0 1 16,0 0-8-16,0 0-2 0,0 0-1 16,19-1 1-16,-19 1-3 0,19-3 0 15,-19 3 1-15,27-2-4 0,-10 0 4 16,2 2-4-16,1-2 0 0,2 2-1 16,-1-1 2-16,1-1-2 0,-1 2 0 0,3 0 1 15,-4 2-1-15,0-2 0 0,1 2 0 16,-6 1-1-16,2-3-1 0,-17 0-3 15,24 9 3-15,-24-9-1 0,17 9 8 16,-17-9-10-16,0 0 8 0,12 19-6 16,-12-19 0-16,4 21 0 0,-4-21 0 0,2 30 0 15,-3-12 0-15,1 5 0 16,0 1 0-16,1 6 0 0,0 3 0 16,0 7 0-16,0 0 0 0,2 8 0 15,0-1 0-15,0 3 0 0,0 3 0 0,2 0 0 16,0 0 0-16,2 0 0 0,-1 1 0 15,3 0 0-15,2 4 0 0,-2 0 0 16,2 4 0-16,1 0 0 0,3-1 0 16,-4 5 0-16,3-3 0 0,-2 2 0 15,-1 1 0-15,3-4 0 0,-2 0 0 0,1 0 0 16,-2-4 0-16,0-5 0 0,1 2 0 16,-1-1 0-16,0-1 0 0,-2-6 0 15,0-6 0-15,-2-5 0 16,0-3 0-16,-3-4 0 0,-2-8 0 0,-2-21 0 15,-1 18 0-15,1-18 0 0,0 0 0 16,-17 2 0-16,17-2 0 0,-24-18 0 16,9 7 0-16,-3-5 0 0,-1 0 0 15,-3-2 0-15,-1 0 0 0,-3-1 0 16,1 4 0-16,-2 3 0 0,0-2 0 0,-3 6 0 16,3 0 0-16,-2 0 0 0,1 4 0 15,0-1 0-15,3 2 0 0,-2-5-13 16,27 8-67-16,-44 6-134 15,25-6 4-15,-1-5-6 0,6 5 6 0,-3-3 131 16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0:27.694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28 62 331 0,'0'0'182'16,"0"0"-15"-16,-30-10-108 0,30 10-8 15,0 0-10-15,0 0 6 0,0 0-9 16,0 0-3-16,0 0-12 0,0 0-9 16,0 0-4-16,0 0-4 0,2-18-1 0,-2 18-3 15,19-5 0-15,-19 5-3 0,26-11 3 16,-12 6-1-16,1 2 0 0,5-1 1 15,-2 3-1-15,-2-3 0 0,0 3 1 16,-1 3-1-16,-15-2-1 0,23 8 0 16,-23-8 0-16,0 0 0 0,14 19 0 15,-14-19 0-15,0 26 0 0,0-26 0 16,-11 27 0-16,11-27 0 0,-18 27 0 16,7-11 0-16,11-16 0 0,-25 20 0 15,25-20 0-15,-25 17 0 0,25-17 0 0,-20 13 0 16,20-13 0-16,0 0 0 0,-16 7 0 15,16-7 0-15,0 0 0 0,0 0 0 16,24 1 0-16,-24-1 0 0,26-6 0 16,-7 3 0-16,1 3 0 0,2 0 0 15,-1 3 0-15,-1-2 0 0,3 3 0 0,-4 1 0 16,0 3 0-16,-1 2 0 0,-3 0 0 16,-15-10 0-16,22 23 0 15,-16-6 0-15,-1-2 0 0,-5-15 0 16,-1 31 0-16,-5-14 0 0,-3 1 0 0,-2-2 0 15,-4-1 0-15,-2 0 0 0,-3 0 0 16,-3 2 0-16,1-5 0 0,-3-4 0 16,-1-1 0-16,-1-2-5 0,2 2-4 15,-3-7-8-15,10 6-18 0,-13-23-38 16,31 17-88-16,-22-10-43 0,22 10 0 0,-16-32 0 16,12 15 94-16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0:26.819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-8 40 258 0,'0'0'182'0,"0"0"-19"0,0-16-98 0,0 16 0 0,0 0-8 0,0 0 1 0,0 0-12 0,0 0-2 0,0 0-19 0,0 0 1 0,0 0-4 0,0 0-10 0,0 0-12 16,0 0 0-16,17-12 0 0,-17 12 0 15,0 0 0-15,20 1 0 16,-20-1 0-16,17 1 0 0,-17-1 0 0,25-1 0 15,-10-2 0-15,1 2 0 0,4-2 0 16,0-2 0-16,2 2 0 0,1 6 0 16,-1-3 0-16,0 0 0 0,-2 0 0 15,0 0 0-15,-4 2 0 0,1 4 0 16,-17-6 0-16,20 1 0 0,-20-1 0 0,0 0 0 16,17 3 0-16,-17-3 0 0,0 0 0 15,0 0 0-15,0 0 0 0,0 0 0 16,0 0 0-16,0 0 0 15,-2 21 0-15,2-21 0 0,-6 22 0 0,6-22 0 16,-8 29 0-16,7-9 0 0,-2 4 0 16,-2-4 0-16,3 4 0 0,1 1 0 15,0 0 0-15,1-7 0 0,5 10 0 16,-5-28-19-16,7 32-200 0,-7-32 1 16,18 30-5-16,-18-30 2 0,19 12 99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0:24.336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279 32 51 0,'0'0'123'0,"15"-4"14"15,-15 4-87-15,0 0-2 0,0 0 3 16,0 0 4-16,0 0 4 0,0 0-4 0,0 0 6 16,0 0-26-16,0 0-4 0,0-14-17 15,0 14 4-15,0 0-11 0,0 0 4 16,-17-6-3-16,17 6-3 0,-15-3 4 16,15 3-2-16,-20-2 3 0,20 2-4 15,-23-2 2-15,23 2 0 0,-27 0-1 16,27 0-1-16,-29 0-1 0,14 2 0 15,0-1-3-15,15-1-1 0,-28 6 1 16,28-6-1-16,-22 6 1 0,22-6 3 16,-21 7 5-16,21-7-7 0,-16 13 7 0,16-13-10 15,-12 14 9-15,12-14-10 0,-11 21 11 16,11-21-12-16,-8 23 5 0,4-8-5 16,4-15 6-16,-4 30 4 15,3-15-3-15,1 3 3 0,-2 6-5 0,4-3 4 16,-1 8-4-16,1 4 5 0,0 1-6 15,2 5 7-15,-2 1-9 0,4 5 7 16,-3-1-5-16,3 7 3 0,-3-7 2 16,3 4-5-16,-1-3-2 0,0 2 0 15,3 0 0-15,-1 1 0 0,2 1 0 0,-3 0 0 16,2 6 0-16,1-3 0 0,-2 2 0 16,2-3 0-16,-4 1 0 0,0 5 0 15,1-7 0-15,0-1 0 0,-2 3 0 16,2-2 0-16,-1 1 0 0,1 2 0 15,0-5 0-15,-1-1 0 0,0 0 0 0,2-1 0 16,-2-5 0-16,1-4 0 16,0 0 0-16,-1-7 0 0,-1 0 0 15,-1-3 0-15,-2-4 0 0,0 0 0 16,-1-6 0-16,-1 0 0 0,1-17 0 0,-1 24 0 16,1-24 0-16,-4 15 0 0,4-15 0 15,0 0 0-15,0 0 0 0,0 0 0 16,0 0 0-16,0 0 0 0,0 0 0 15,0 0 0-15,18 6 0 0,-18-6 0 16,22 0 0-16,-22 0 0 0,30-1 0 0,-14-3 0 16,4 4 0-16,-2-3 0 0,3 2 0 15,2-2 0-15,2-1 0 16,-4-2 0-16,4 5 0 0,-4-6 0 16,6 10-6-16,-10-13-34 0,16 21-37 0,-33-11-64 15,25-7-75-15,-25 7 9 0,25 6-4 16,-25-6 87-16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0:05.033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-3 42 296 0,'0'0'175'0,"0"0"1"0,0 0-113 16,-7-19-10-16,7 19-11 0,0 0-11 15,0 0-8-15,0 0-4 0,20-12-4 16,-20 12 2-16,19-7-2 0,-19 7 0 15,25-4-3-15,-25 4 3 0,32 7 1 16,-19-5 1-16,6 10-2 0,-5 3-7 0,3 5-8 16,-6-3 0-16,4 4 0 15,-5 7 0-15,-2-5 0 0,-1 5 0 0,-3-2 0 16,-3-3 0-16,-1 0 0 0,-5 3 0 16,-2-2 0-16,-1-7 0 0,-1 4 0 15,9-21 0-15,-20 23 0 0,20-23 0 16,-20 16 0-16,20-16 0 0,-20 7 0 15,20-7 0-15,-18-11 0 0,18 11-14 0,-18-18-20 16,18 18-14-16,-9-29-21 0,9 29-14 16,0-39-21-16,16 37-16 0,-21-23-18 15,5 25-17-15,21-12-20 16,-21 12 93-16,18-11 82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0:17.742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-2 0 545 0,'1'18'202'0,"-1"-18"-70"16,0 0-98-16,21 0-5 0,-3 7 0 16,-18-7-2-16,35 0-5 0,-16 0-19 15,0-1-3-15,5 4-2 0,-9-10-50 16,18 5-157-16,-16-2-1 0,3 4-1 0,-20 0-1 15,22-10 86-15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0:16.438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388 17 91 0,'0'0'129'0,"0"0"-23"16,0 0-62-16,0 0 3 16,-28-9 4-16,28 9 1 0,-24-4 6 15,24 4-7-15,-25-1-5 0,25 1-14 16,-27 1-1-16,27-1-7 0,-28-2 4 0,28 2-6 16,-29 1 2-16,29-1-1 0,-32 1-6 15,32-1 3-15,-31 0-2 0,31 0-3 16,-32 3 0-16,32-3-2 0,-32 4-3 15,32-4-1-15,-25 7 0 0,25-7-2 16,-22 10-5-16,22-10 3 0,-19 15-3 0,19-15 1 16,-13 20 1-16,13-20 1 0,-8 29-2 15,7-11 2-15,0 4-3 0,1 5-2 16,0 3 0-16,2 7 0 0,1-1 0 16,0 7 0-16,0-2 0 0,2 7 0 15,-2-3 0-15,4 5 0 0,-2-4 0 16,0 2 0-16,1 2 0 0,2 2 0 15,-3 3 0-15,3 2 0 0,-3 2 0 16,-1-1 0-16,1 1 0 0,-1 4 0 16,1-6 0-16,-3-4 0 0,2-4 0 0,-6-1 0 15,6-3 0-15,-3-1 0 0,5-3 0 16,-5-6 0-16,2 2 0 0,-1-4 0 16,2 3 0-16,-1-4 0 0,1 1 0 15,0 0 0-15,-1-6 0 0,2-2 0 16,-1-1 0-16,0-1 0 0,1-3 0 15,2-5 0-15,2 1 0 0,-9-16 0 16,21 26 0-16,-6-12 0 0,2-6 0 16,4 1 0-16,2-1 0 0,2-2 0 15,5-1 0-15,-6-10-12 0,14 19-56 0,-21-25-68 16,15 12-70-16,-5-3-10 0,3 3 13 16,-5-6 22-16,-1 1 181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0:15.641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17 2 192 0,'0'0'171'16,"-8"-15"-27"-16,8 15-45 0,0 0-22 0,0 0-12 15,0 0-10-15,0 0-12 0,0 0-10 16,-3 22-4-16,3-22-4 0,-2 22-3 16,2-22-2-16,-3 31-3 0,3-16-4 15,0 4-2-15,1-2-4 0,3-1-7 16,-4-16 0-16,8 27 0 0,-8-27 0 15,15 18 0-15,-15-18 0 0,17 15 0 16,-17-15 0-16,23 6 0 0,-23-6 0 16,26-8 0-16,-26 8 0 0,28-15 0 15,-14 3 0-15,-3-4 0 0,0-2 0 0,0 2 0 16,-1 2 0-16,-5-1 0 0,0 1 0 16,-5 14 0-16,7-23 0 0,-7 23 0 15,3-15 0-15,-3 15 0 0,0 0 0 16,0 0 0-16,0 0 0 0,0 0 0 15,0 0 0-15,0 0 0 0,0 25 0 0,0-25 0 16,4 30 0-16,1-6 0 16,-2 2 0-16,3 0 0 0,-1 3 0 15,1 1 0-15,2 0 0 0,-3 0 0 16,3 2 0-16,0-1 0 0,-5-3 0 0,2-1 0 16,-2 0 0-16,-2 1 0 0,-1-2 0 15,-1 0 0-15,-2-2 0 0,-5-2 0 16,0 2 0-16,-2-1 0 0,-1-2 0 15,-6-12 0-15,4 10-31 0,-14-18-15 16,18 18-48-16,-24-24-61 0,12 5-47 0,-3-8-4 16,1 1 4-16,2-6 116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0:14.048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0 0 559 0,'0'0'191'0,"14"40"-15"16,-14-40-175-16,0 0 0 16,0 0 2-16,19 9-3 0,-19-9-13 15,0 0-44-15,23-5-129 0,-23 5-13 16,19-1 4-16,-19 1-5 0,23-5 120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0:13.891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15 2 252 0,'-8'17'167'0,"8"-17"-22"0,-5 21-102 16,5-21-4-16,-4 17-7 0,4-17-5 15,0 0-7-15,0 0-24 0,0 0-48 16,0 0-110-16,12-18-11 0,-12 18 4 16,12-21 5-16,-9 3 164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1:39.741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166 172 112 0,'0'0'141'0,"16"-4"-47"0,-16 4 0 16,0 0-6-16,7-29-6 0,-7 29-14 15,8-14-11-15,-8 14-7 0,7-23-13 16,-7 23 1-16,3-26-20 0,-3 26 2 15,-3-26-10-15,3 26 5 0,-7-25-8 0,7 25 2 16,-15-16-4-16,15 16 0 0,-24-9 3 16,24 9-3-16,-28 0 0 0,14 4 2 15,-3 0-4-15,2 2 3 16,-2 0-5-16,2 3 1 0,15-9-1 0,-26 11 1 16,26-11 3-16,-17 15-13 0,17-15 12 15,-10 13-10-15,10-13 10 0,0 17-8 16,0-17 9-16,7 22-9 0,-7-22 2 15,12 18 7-15,-12-18-5 0,19 21-1 16,-19-21 0-16,22 22 0 0,-22-22 0 0,21 22-1 16,-9-7 0-16,-12-15 0 0,24 29-1 15,-24-29 3-15,21 29-4 0,-12-11 1 16,-1-1-2-16,-3 1 5 0,0-1-4 16,-3-1 6-16,-2-1-5 0,-2-1 2 15,0 2-2-15,2-16 4 0,-15 26-2 16,15-26 1-16,-15 18 0 0,15-18-3 15,-19 13 3-15,19-13-1 0,-17 5 1 16,17-5 0-16,-17-5 1 0,17 5-2 16,-13-12 1-16,13 12-2 0,-11-19 3 0,11 19-2 15,-4-26 2-15,5 11-1 0,1-3 0 16,3 3-1-16,-1-1 2 0,5-2-1 16,0 1 1-16,4 1-1 0,-1 0 2 15,3 1-6-15,2 3-6 0,-4-5-21 16,12 14-34-16,-19-15-61 0,12 9-79 0,-3 2 3 15,-1 2-6-15,-14 5 107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1:34.214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0-4 454 0,'17'5'200'0,"-17"-5"-45"16,0 0-92-16,0 0-13 0,10 17-9 16,-10-17-4-16,1 17-14 0,-1-17-23 15,2 30 0-15,2-14 0 0,-1 6 0 16,-1-2 0-16,2 2 0 0,-1 3 0 16,-1-4 0-16,6 5 0 0,-8-11-14 0,19 21-81 15,-23-17-97-15,12 4-30 0,-6-6 5 16,1 1-1-16,-3-2 154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1:33.901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24 19 216 0,'0'0'195'16,"0"0"-10"-16,-26 0-78 0,26 0-32 15,0 0-13-15,0 0-8 0,0 0-14 16,0 0-11-16,0 0-6 0,0 0-3 16,0 0-6-16,22 7-11 0,-22-7-3 15,21-1 0-15,-5-1 0 0,3 2 0 0,2-1 0 16,0 1 0-16,1-5 0 0,1 1 0 15,1 2 0-15,0-1 0 0,1 1 0 16,-8-4 0-16,7 7-12 0,-24-1-47 16,36 0-66-16,-36 0-91 0,14-1-4 15,-14 1 5-15,0 0 40 0,0 0 175 16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1:33.323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0 57 93 0,'0'0'122'16,"0"0"13"-16,0 0-56 0,0 0-7 15,0 0-4-15,0 0-6 0,15 12-11 0,-15-12-10 16,0 0-6-16,0 0-7 0,0 0-2 15,0 0-3-15,0 0-3 0,0 0 0 16,0 0 0-16,0 0-3 0,0 0 0 16,0 0-1-16,0 0-3 0,0 0-1 15,0 0-2-15,-5-17-5 0,5 17 0 16,0 0-2-16,0 0-2 0,0 0 0 0,0 0-1 16,17-16 0-16,-17 16-1 15,0 0 3-15,21-12 0 0,-21 12-3 16,20-9 3-16,-20 9-1 0,24-6-1 0,-24 6 2 15,25-6-3-15,-25 6 1 0,26-3-1 16,-26 3 2-16,28 6 1 0,-28-6-1 16,24 8 3-16,-24-8-1 0,17 14 1 15,-17-14 1-15,9 19-2 0,-9-19-3 16,-2 20 0-16,2-20 0 0,-9 25 0 0,9-25 0 16,-15 22 0-16,15-22 0 0,-17 22 0 15,17-22 0-15,-18 16 0 0,18-16 0 16,-15 8 0-16,15-8 0 0,0 0 0 15,-14 8 0-15,14-8 0 0,0 0 0 16,0 0 0-16,0 0 0 0,0 0 0 16,0 0-4-16,0 0 0 0,0 0-1 15,0 0-3-15,21-11 2 0,-21 11 1 16,18-3 2-16,-18 3 3 0,20 3-1 16,-20-3 0-16,20 10 0 0,-20-10 2 0,18 18-1 15,-18-18 2-15,15 26-3 0,-8-8-1 16,0 0 1-16,-3 2 5 0,1-2-3 15,-1 3 2-15,-1-4-3 0,0 6 4 16,-4-8-1-16,-2 0 3 0,3-15-3 16,-11 25-1-16,11-25 1 0,-18 18 2 15,18-18-3-15,-26 10-1 0,12-6-2 16,14-4-3-16,-27 2-2 0,10-7-8 16,17 5-16-16,-34-13-38 0,34 13-75 15,0 0-70-15,-19-13 3 0,19 13-2 0,0 0 93 16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1:41.632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-2 49 206 0,'0'0'132'0,"0"0"-40"0,0 0-32 0,0 0-5 16,-2-15-5-16,2 15-4 0,0 0-10 15,19-3-5-15,-19 3-4 0,18-6-3 16,-18 6-4-16,27-9-2 0,-27 9 1 0,31-8-3 15,-16 4-1-15,4 4 0 0,-5-4-2 16,6 6-2-16,-5-2 0 0,0 3-3 16,1 0 0-16,-3 2 0 0,-13-5-1 15,23 13 1-15,-23-13 1 0,17 16 0 16,-17-16-1-16,13 24 5 0,-13-24-4 16,10 30 0-16,-8-12 1 0,2 6-8 15,-4 3 11-15,3 2-8 0,-5 2-5 16,4 2 0-16,-2 2 0 0,1 6 0 15,-1-2 0-15,0 6 0 0,1 2 0 0,2 2 0 16,-2 5 0-16,3-1 0 0,-1 3 0 16,0 2 0-16,0-2 0 0,0 0 0 15,2 2 0-15,0-3 0 16,-2-1 0-16,1 4 0 0,-2-8 0 0,1 3 0 16,0-1 0-16,0-4 0 0,1-1 0 15,0-1 0-15,1-5 0 0,-1-1 0 16,1-2 0-16,2-4 0 0,-2-1 0 15,0-2 0-15,-2-3 0 0,0-6 0 16,-1 2 0-16,0-2 0 0,-2-3 0 0,-2 1 0 16,2-20 0-16,-2 25 0 0,2-25 0 15,-5 15 0-15,5-15 0 0,0 0 0 16,-10 19 0-16,10-19 0 0,0 0 0 16,-14 15 0-16,14-15 0 0,-16 10 0 15,16-10 0-15,-23 1 0 0,9-2 0 0,-6 0 0 16,-2 1 0-16,-10-15 0 0,12 25-80 15,-26-26-76-15,11 17-68 16,-7-7 3-16,2 7 2 0,-2 1 97 16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39:58.733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-1 47 254 0,'0'0'120'0,"0"-14"12"0,0 14-63 16,0 0-4-16,0 0-5 0,0 0-7 16,0 0-7-16,4-16-6 0,-4 16-5 15,0 0-3-15,0 0-5 0,0 0-5 16,0 0-3-16,0 0-2 0,0 0-3 16,0 0-2-16,0 0-6 0,0 0-6 15,0 0 0-15,0 0 0 0,0 0 0 16,0 0 0-16,0 0 0 0,1-17 0 15,-1 17 0-15,0 0 0 0,0 0 0 0,0 0 0 16,0 0 0-16,0 0 0 0,0 18 0 16,0-18 0-16,0 0 0 0,0 0 0 15,0 0 0-15,0 0 0 0,0 0 0 16,0 0 0-16,0 0 0 0,0 0 0 16,4 16 0-16,-4-16 0 0,4 17 0 15,-4-17 0-15,2 29 0 0,-1-6 0 16,2-7 0-16,-1 6 0 0,1-2 0 15,-2 7 0-15,1 0 0 0,2-1 0 16,-2-1 0-16,1-5 0 0,1 3 0 0,-3-2 0 16,1 3 0-16,2-2 0 0,-2-7 0 15,0 3 0-15,-1-2 0 0,-1-16 0 16,5 27 0-16,-5-27 0 0,1 22 0 16,-1-22 0-16,0 0 0 0,0 0 0 15,0 0 0-15,-3 15 0 0,3-15 0 0,0 0-69 16,0 0-154-16,0 0 3 15,0 0 2-15,0 0 4 0,2-14 136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1:38.976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263 16 220 0,'0'0'162'0,"-8"-23"-56"0,8 23-11 16,0 0-13-16,0 0-7 0,0 0-17 15,0 0-11-15,0 0-14 0,0 0-9 16,-21 3-5-16,21-3-4 0,0 0-2 15,-19 4-5-15,19-4 1 0,-17 4-3 16,17-4 3-16,-19 4 0 0,19-4-2 0,-21 5 2 16,21-5-2-16,-22 4-1 0,22-4-2 15,-21 8-4-15,21-8 0 0,-21 9 0 16,21-9 0-16,-17 8 0 0,17-8 0 16,-14 7 0-16,14-7 0 0,0 0 0 15,-16 9 0-15,16-9 0 0,0 0 0 16,0 0 0-16,-14 18 0 0,14-18 0 15,-6 21 0-15,6-21 0 0,-5 26 0 16,2-5 0-16,1-5 0 0,-2 7 0 16,2 2 0-16,-3-1 0 0,4 5 0 0,-2-2 0 15,2 4 0-15,1-2 0 0,-3 8 0 16,6-1 0-16,-3 0 0 0,1 7 0 16,-1-1 0-16,3 3 0 0,-2 3 0 15,2 5 0-15,-1-1 0 0,0-1 0 16,-1 4 0-16,2 0 0 0,1-4 0 0,-2 7 0 15,2-4 0-15,2 2 0 0,-1-4 0 16,-2 3 0-16,0-4 0 0,0 0 0 16,0 4 0-16,-2-8 0 15,2 0 0-15,-2-5 0 0,0 2 0 0,-1 1 0 16,2-2 0-16,-1-3 0 0,2-3 0 16,-1-6 0-16,1 1 0 0,-2-2 0 15,3-4 0-15,0-6 0 0,0-2 0 16,0-3 0-16,-4-15 0 0,5 23 0 15,-5-23 0-15,0 0 0 0,12 14 0 0,-12-14 0 16,0 0 0-16,16 14 0 0,-16-14 0 16,0 0 0-16,21 4 0 0,-21-4 0 15,20-4 0-15,-20 4 0 16,29-5 0-16,-12-2 0 0,5 7 0 0,-2-5 0 16,5 8 0-16,-5-4-5 0,12 13-38 15,-14-22-31-15,21 27-62 0,-16-13-79 16,6 1 2-16,-4-5 1 0,-1 2 88 15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1:37.960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-6 55 174 0,'0'0'172'0,"-3"-22"-38"0,3 22-60 16,0 0-9-16,0 0-2 0,0 0-8 15,0 0-7-15,0 0-11 0,0 0-7 16,5-18-5-16,-5 18-5 0,0 0-3 15,0 0-4-15,17-2-3 0,-17 2-3 16,18-5-1-16,-18 5 1 0,25-2 1 0,-9 3-3 16,1-2 1-16,3-1-1 0,-1 0 1 15,3 4 2-15,-1-4-1 0,1 2-2 16,0-1-2-16,-1 0 0 0,-3 3 0 16,-3 2 3-16,-15-4-5 0,25 9-1 15,-25-9 0-15,17 17 0 0,-17-17 0 16,8 27 0-16,-5-12 0 0,-3 4 0 15,0 2 0-15,-2 3 0 0,1 5 0 16,-3-1 0-16,0 6 0 0,3 0 0 16,-3 4 0-16,0 6 0 0,1 0 0 0,2 1 0 15,-2 3 0-15,2 6 0 0,1-3 0 16,0 4 0-16,0-3 0 0,1-1 0 16,2 3 0-16,-2 0 0 0,0-1 0 15,1-2 0-15,-2 1 0 0,4 1 0 16,-2 2 0-16,1-2 0 0,1 3 0 0,1 0 0 15,1-3 0-15,-1-1 0 0,0 1 0 16,3-5 0-16,-4-1 0 0,3 1 0 16,-2-7 0-16,-1-2 0 15,1 1 0-15,-2-4 0 0,2 0 0 0,-4-2 0 16,1-3 0-16,-1-4 0 0,-1-1 0 16,0-1 0-16,1-8 0 0,-2 2 0 15,1-19 0-15,-1 26 0 0,1-26 0 16,-3 15 0-16,3-15 0 0,0 0 0 15,0 0 0-15,-22 11 0 0,22-11 0 0,-22-1 0 16,8 1 0-16,-3 0 0 0,-2-1 0 16,-3 0 0-16,0 3 0 0,-5-1 0 15,2 1 0-15,-1 1 0 16,3 0 0-16,-1-8 0 0,24 5-32 0,-43-6-85 16,43 6-97-16,-15-15-9 0,15 15 7 15,-4-24-2-15,4 24 216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1:30.260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-2 0 492 0,'0'0'208'0,"4"18"3"16,-4-18-161-16,0 0-19 0,27 22 0 31,-27-22-31-31,25 11 0 0,-10-9 0 16,2 0 0-16,1-2 0 0,2-3 0 0,4 2 0 15,-3-5 0-15,7 8 0 16,-14-12-17-16,19 17-78 0,-33-7-84 0,28-10-43 16,-28 10 5-16,19 0 2 0,-19 0 138 15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1:30.037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1 0 439 0,'0'0'208'16,"0"0"-4"-16,0 0-149 0,0 0-11 16,10 22-7-16,-10-22-3 0,-3 31-32 0,-1-13-2 15,3 5 0-15,-1 0 0 0,2-3 0 16,-1 2 0-16,2-1 0 0,1 0 0 15,0-4 0-15,5 1 0 0,-7-18 0 16,9 25 0-16,-9-25 0 0,13 23-54 16,-13-23-61-16,0 0-81 0,-4-15-22 0,4 15 0 15,0 0 11-15,0 0 193 16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2:41.492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37 370 243 0,'0'0'179'0,"0"0"-3"0,-27-2-128 16,27 2-1 0,0 0-10-16,0 0-1 0,0 0-6 0,0 0-7 0,-12-15-2 0,12 15-2 15,0 0-1-15,0 0-5 0,0 0 7 16,0 0-5-16,0 0-1 0,0 0 5 16,0 0-7-16,0 0 3 0,0 0-5 15,0 0 0-15,0 0-2 0,0 0-3 0,0 0-6 16,0 0 3-16,0 0 2 0,0 0-5 15,0 0 2-15,0 0-2 0,0 0-1 16,0 0 5-16,0 0-3 0,0 0 0 16,0 0 0-16,0 0 0 0,0 0 0 15,0 0 0-15,0 0 0 0,0 0 0 16,-4 18 0-16,4-18 0 0,0 0 0 16,6 18 0-16,-6-18 0 0,5 25 0 15,-5-25 0-15,9 32 0 0,-4-16 0 16,1 0 0-16,1 8 0 0,1 2 0 0,-1-4 0 15,1 3 0-15,0 2 0 0,0-3 0 16,0 4 0-16,0 1 0 0,0-6 0 16,-3-1 0-16,2-6 0 0,-1 2 0 15,-6-18 0-15,9 19 0 0,-9-19 0 16,0 0 0-16,23-13 0 0,-9-2 0 0,4-11 0 16,4-11 0-16,6-4 0 0,5-15 0 15,8 0 0-15,-4-21 0 16,24 17-116-16,-7-19-100 0,0 1-3 15,-6-2 4-15,1-3-6 0,-6 3 186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1:40.851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8 77 222 0,'0'0'180'0,"8"-25"-17"0,-8 25-85 16,0 0-16-16,20-4-7 0,-20 4-9 15,0 0-9-15,12-20-7 0,-12 20-7 16,21-12-4-16,-21 12-5 0,23-9-3 0,-23 9-1 16,25-5 0-16,-9 1-2 0,-16 4-2 15,24 3 1-15,-24-3 1 0,25 2 0 16,-25-2-3-16,17 7 2 0,-17-7-2 16,9 19 2-16,-9-19-5 0,0 22-2 15,0-22 0-15,-9 25 0 0,9-25 0 0,-16 27 0 16,16-27 0-16,-19 20 0 15,19-20 0-15,-19 16 0 0,19-16 0 16,-12 11 0-16,12-11 0 0,0 0 0 16,0 0 0-16,0 0 0 0,0 0 0 0,0 0 0 15,0 0 0-15,0 0-1 0,0 0 0 16,15 0-1-16,-15 0 2 0,18 1-1 16,-18-1 0-16,21 6 1 0,-21-6-1 15,17 11 0-15,-17-11 1 0,15 22 2 16,-15-22-4-16,13 27 4 0,-9-9-4 0,1 1 4 15,-2-1-1-15,-1 1 1 0,-2 0-2 16,-1-2 1-16,-1-1 0 0,-3 0 0 16,5-16-1-16,-16 23 0 15,16-23 0-15,-26 18 0 0,10-13 0 0,-2-5 0 16,1 1-3-16,-3-7-7 0,1 5-8 16,-5-9-14-16,24 10-35 0,-38-22-63 15,27 5-77-15,-3 2-7 0,7-3 7 16,1 0 73-16,0-7 134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1:40.273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-1 23 311 0,'8'-25'159'0,"-8"25"-48"0,0 0-21 16,0 0-11-16,0 0-6 0,0 0-14 16,0 0-10-16,1 19-8 0,-1-19-8 0,-2 25-15 15,-2-11-18-15,6 3 0 0,-3 5 0 16,2 1 0-16,-1 1 0 0,0 4 0 16,0-2 0-16,-1 3 0 0,1-7 0 15,1 2 0-15,2-3 0 0,-2-1 0 16,1-4 0-16,-2-16 0 0,7 22 0 0,-7-22-3 15,0 0-53-15,0 0-46 0,17 13-57 16,-17-13-57-16,0 0 1 0,0 0 2 16,11-22 155-16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1:36.991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0 62 331 0,'0'0'147'0,"0"0"-39"0,0 0-27 15,0 0-20-15,0 0-5 0,0 0-8 16,0 0-12-16,0 0-5 0,0 0-12 16,8-18-5-16,-8 18-2 0,16-8-1 0,-16 8-4 15,24-14 2-15,-24 14-1 0,27-9-2 16,-11 6-1-16,-16 3 3 0,31-8-1 16,-31 8-3-16,30-2 1 0,-30 2-1 15,26 4-1-15,-26-4-1 0,20 8-2 16,-20-8 0-16,15 12 0 0,-15-12 0 0,4 17 0 15,-4-17 0-15,-2 17 0 0,2-17 0 16,-10 20 0-16,10-20 0 0,-13 16 0 16,13-16 0-16,-12 17 0 15,12-17 0-15,0 0 0 0,-18 15 0 0,18-15 0 16,0 0 0-16,0 0 0 0,0 0 0 16,0 0 0-16,0 0 0 0,0 0 0 15,15 8 0-15,-15-8 0 0,19-3 0 16,-19 3 0-16,21-2 0 0,-21 2 0 15,24 10 0-15,-24-10 0 0,21 13 0 0,-21-13 0 16,16 21 0-16,-8-5 0 0,-8-16 0 16,13 29 0-16,-13-29 0 15,6 23 0-15,-6-23 0 0,1 27 0 16,-1-27 0-16,-6 21 0 0,6-21 0 0,-16 21 0 16,16-21 0-16,-25 18 0 0,8-11 0 15,-1-5 0-15,2 5 0 0,-7-7-4 16,23 0-45-16,-42-5-61 0,42 5-109 15,-27-17 1-15,27 17 3 0,-23-22 8 16,14 5 207-16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1:35.819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23 47 305 0,'0'0'190'15,"-25"-9"-37"-15,25 9-88 0,0 0-11 0,0 0-3 16,0 0-5-16,0 0-6 0,0 0-7 0,0 0-7 0,14 4-3 16,-14-4-4-16,0 0-6 0,22-7-8 15,-22 7-5-15,17-1 0 0,-17 1 0 0,21-8 0 16,-21 8 0-16,24-4 0 15,-24 4 0-15,26-3 0 0,-26 3 0 16,26-8 0-16,-26 8 0 0,22-6 0 16,-22 6 0-16,20-2 0 0,-20 2 0 0,15-3 0 15,-15 3 0-15,0 0 0 0,0 0 0 16,0 0 0-16,15 2 0 0,-15-2 0 16,0 0 0-16,0 0 0 0,5 16 0 15,-5-16 0-15,4 18 0 0,-4-18 0 16,1 22 0-16,-1-22 0 0,0 29 0 0,0-29 0 15,-3 29 0-15,2-9 0 0,1 0 0 16,-2 1 0-16,2 1 0 0,-3-2 0 16,4 4 0-16,-6-2 0 15,9 5 0-15,-4-27-43 0,5 41-91 0,-5-41-84 16,12 31-7-16,-12-31 10 0,3 18 28 16,-3-18 187-16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1:35.292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0 0 332 0,'0'0'210'0,"0"0"-10"16,0 0-95-16,0 0-46 0,0 0-13 15,0 0-14-15,0 0-6 0,0 0-13 16,0 0-13-16,0 0 0 0,11 16 0 15,-11-16 0-15,17 11 0 0,-17-11 0 16,25 6 0-16,-12-6 0 0,6 0 0 16,-2 0 0-16,5 2 0 0,-7-11-21 15,16 16-56-15,-31-7-68 0,29-16-76 16,-10 16 9-16,-2 0-5 0,-17 0 88 16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0:12.188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56 107 318 0,'0'0'186'0,"0"0"-6"15,-18-8-106-15,18 8-23 0,0 0-11 16,0 0-8-16,0 0-6 0,0 0-7 0,11-15-5 0,-11 15 1 16,0 0-5-16,24-9 0 0,-24 9-3 15,26-10 0-15,-12 8 0 0,4-2 0 16,0-1 1-16,3-3-5 0,-1 0 4 16,2 4-5-16,0-2-2 0,-2 1 0 15,4-5 0-15,-2 6 0 0,-2-4 0 16,0 8 0-16,1-1 0 0,-5 4 0 15,-2-5 0-15,2 10 0 0,-16-8 0 16,22 14 0-16,-22-14 0 0,16 20 0 16,-16-20 0-16,10 23 0 0,-7-6 0 0,-3-17 0 15,2 26 0-15,-2-26 0 0,-3 30 0 16,1-8 0-16,-1-5 0 0,1 7 0 16,-3 5 0-16,4 3 0 0,-6 3 0 15,4 6 0-15,0-7 0 0,-1 3 0 16,0 7 0-16,0 3 0 0,3 1 0 0,0 3 0 15,2-6 0-15,0 6 0 16,5 5 0-16,1 0 0 0,1 1 0 16,-2-4 0-16,2-2 0 0,0-2 0 15,-1 6 0-15,0-2 0 0,-2 1 0 0,1-1 0 16,-1-2 0-16,-3-2 0 0,1 3 0 16,-2-2 0-16,-2-2 0 0,1-4 0 15,0-1 0-15,0-3 0 0,0 3 0 16,0-7 0-16,0-3 0 0,2-5 0 15,0 3 0-15,-1 3 0 0,1-8 0 16,-1-1 0-16,-1-25 0 0,5 29 0 0,-5-29 0 16,0 30 0-16,0-30 0 15,2 14 0-15,-2-14 0 0,0 0 0 16,0 0 0-16,0 0 0 0,-15 17 0 16,15-17 0-16,-16 6 0 0,16-6 0 0,-18 4 0 15,18-4 0-15,-21 14 0 0,21-14 0 16,-24 5 0-16,24-5 0 0,-28 6 0 15,12-5 0-15,1 1 0 0,-4 5 0 16,-1-10 0-16,0 15 0 0,-6-3 0 0,-3-4 0 16,0 3 0-16,-4 4 0 0,2 1 0 15,-1-7 0-15,9 14 0 0,-13-26-62 16,12 15-156-16,3-4-8 0,21-5 7 16,-16 9 0-16,16-9 141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1:32.010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290 34 154 0,'9'-17'124'0,"-9"17"12"16,0 0-58-16,0 0-4 0,0 0 0 15,0 0-6-15,0 0-16 0,0 0-8 0,0 0-6 16,0 0-6-16,0 0-5 16,0 0-7-16,0 0-5 0,0 0-2 15,0 0-4-15,0 0-2 0,0 0-3 16,-19-12-2-16,19 12 0 0,-15-5 2 0,15 5-2 15,-19 1-2-15,19-1 1 0,-22 4 0 16,22-4 1-16,-22 3 1 0,22-3-2 16,-23 3-3-16,23-3 3 0,-21 3 1 15,21-3 0-15,-23 5 0 0,23-5-1 16,-21 5-1-16,21-5 1 0,-18 9 0 0,18-9-1 16,-17 7 1-16,17-7 0 0,0 0 2 15,-17 17-2-15,17-17 1 0,0 0 0 16,-16 18 1-16,16-18 0 15,-10 19-7-15,10-19 12 0,-9 26-9 0,5-11 9 16,0 3-7-16,0 3-1 0,1 2 0 16,0 1 0-16,2 4 0 0,-1 1 0 15,-1 3 0-15,1 4 0 0,2 3 0 16,0 1 0-16,0 7 0 0,1-2 0 16,0 2 0-16,2 4 0 0,-1-2 0 0,1 1 0 15,2-1 0-15,-1 3 0 0,1-4 0 16,-2 4 0-16,3 5 0 0,-2-4 0 15,2 2 0-15,-1-1 0 16,0 6 0-16,2-4 0 0,-1-1 0 0,0-1 0 16,2-3 0-16,-3 2 0 0,3-1 0 15,-3 0 0-15,3-7 0 0,-2 1 0 16,-2-1 0-16,1 1 0 0,-2-5 0 16,4-3 0-16,-6 2 0 0,4-3 0 15,-3-1 0-15,1-2 0 0,0-2 0 0,1-1 0 16,-2-5 0-16,2-2 0 0,0-7 0 15,0 1 0-15,-4-18 0 0,7 25 0 16,-7-25 0-16,0 0 0 0,0 0 0 16,18 14 0-16,-18-14 0 0,0 0 0 15,19-3 0-15,-19 3 0 0,16 2 0 16,-16-2 0-16,21-4 0 0,-21 4 0 16,22-3 0-16,-22 3 0 0,31 1 0 15,-14-2 0-15,1 0 0 0,4 1 0 16,1 0 0-16,4 5 0 0,1-1 0 0,1 0 0 15,1 3 0-15,5 4 0 0,-10-7 0 16,13 16-46-16,-21-24-101 0,9 12-76 16,-7-7 9-16,0-1-5 0,-19 0 46 15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1:30.807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64 13 429 0,'0'0'191'0,"0"17"-58"0,0-17-84 15,0 0-10-15,0 0-4 0,0 0-6 16,13-20-8-16,-13 20-3 0,16-7 0 16,-16 7-3-16,20-3-3 0,-20 3-3 15,24 1-1-15,-24-1 1 0,23 3-2 16,-23-3-6-16,22 10-1 0,-22-10 0 0,15 28 0 16,-15-28 0-16,8 31 0 0,-8-13 0 15,-3 2 0-15,-1 3 0 16,-2 0 0-16,-3-4 0 0,0-1 0 0,-2 1 0 15,0-1 0-15,-2-1 0 0,1 1 0 16,12-18 0-16,-26 21 0 0,26-21 0 16,-27 19 0-16,14-13 0 0,13-6 0 15,-25 9 0-15,25-9 0 0,-19 3 0 16,19-3 0-16,0 0 0 0,-17-10-3 16,17 10 1-16,0 0 1 0,4-25-1 0,-4 25 7 15,12-15-5-15,-12 15 3 0,15-13-3 16,-15 13 0-16,21-6 0 0,-21 6 0 15,21 2 0-15,-21-2 0 16,20 9 0-16,-20-9 0 0,22 12 0 0,-22-12 0 16,24 17 0-16,-24-17 0 0,27 13 0 15,-12-8 0-15,0-1 0 0,2 3 0 16,-3-11 0-16,11 9-21 0,-22-22-108 16,16 11-98-16,-19 6 10 0,30-18-5 15,-30 18 16-15,21-32 206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0:43.433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13 0 307 0,'-15'12'178'0,"15"-12"16"0,0 0-80 16,0 0-76-16,0 0-7 0,27 14 0 16,-27-14 0-16,25 6-1 0,-25-6-11 15,36 0-8-15,-16 0-2 0,5-1-12 16,5 6-24-16,-15-17-79 0,15 15-91 0,-5-8-10 16,-2 3 8-16,-4 0-9 0,-3 2 163 15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0:43.245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31 0 159 0,'0'0'156'0,"-15"17"11"16,15-17-97-1,0 0-6-15,-17-11-5 0,17 11 4 16,0 0-1-16,0 0-7 0,0 0-12 0,17 7-11 16,-17-7-7-16,16 0-4 0,-16 0-2 15,21 0-7-15,-21 0-2 0,32-1-5 16,-14 1-4-16,2-1-1 0,1 3 0 16,0-2 0-16,0-3 0 0,1 3 0 15,-2-4 0-15,-2 3 0 0,3 5-14 0,-21-4-15 16,31 6-32-16,-31-6-37 0,17 5-60 15,-17-5-48-15,0 0 6 0,0 0-1 16,0 0 146-16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1:49.393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0 0 447 0,'0'0'213'0,"17"14"-4"16,-17-14-163-16,0 24-4 0,0-24-9 16,11 30-3-16,-9-5-27 0,6 2-3 15,-3-1 0-15,1 6 0 0,0-6 0 16,0 5 0-16,-2-1 0 0,-1-4 0 15,3-7 0-15,-4-1 0 0,7 5-6 0,-9-23-82 16,0 0-104-16,5 18-30 0,-5-18 4 16,0 0-1-16,5 20 142 15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1:49.128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23 0 338 0,'0'0'199'0,"0"0"-38"0,0 0-81 15,0 0-17 1,0 0-11-16,0 0-1 0,0 0-19 0,0 0-3 0,-10 17-11 15,9-4-18-15,-2 3 0 0,2 5 0 16,-2-2 0-16,2 8 0 0,-1-1 0 0,1 3 0 16,1-4 0-16,0-3 0 0,0 6 0 15,1-3 0-15,-1 3 0 0,2-7 0 16,0-2 0-16,-2-19 0 0,2 26 0 16,0-12 0-16,-2-14 0 0,2 22 0 15,-2-22 0-15,0 0 0 0,0 0 0 16,0 0 0-16,9 15-54 0,-18-33-31 15,24 22-42-15,-20-21-55 0,5 17-27 16,6-17-5-16,-6 17 63 0,5-20 151 16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1:43.033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-4 0 318 0,'0'0'194'0,"0"19"15"0,12-5-111 15,-12-14-41-15,0 0-24 0,14 4-7 16,3 4-6-16,-2-8-6 0,4 0-3 0,2-4-7 15,1 5-14-15,4-2 5 0,-3-4-4 16,9 12-27-16,-18-23-49 0,18 17-90 16,-13-5-29-16,-1 3-12 0,-18 1 16 15,19-3 157-15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1:42.846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0 16 380 0,'4'-18'207'0,"17"20"-38"0,-21-2-94 16,0 0-10-16,0 0-13 0,0 30-2 0,0-30-25 16,0 29-25-16,0-29 0 0,0 37 0 15,2-17 0-15,-1-2 0 0,2-1 0 16,-3-17 0-16,8 28 0 0,-8-28 0 16,7 26 0-16,-7-26 0 0,0 0-7 15,0 0-48-15,10 19-45 0,-10-19-45 0,0 0-67 16,-16-5-5-16,16 5 7 0,0 0 134 15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1:42.305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37 0 101 0,'0'0'172'0,"-18"14"-3"0,18-14-76 16,0 0-11-16,0 0-1 0,-20 6-11 16,20-6-15-16,0 0-5 0,0 0-9 15,0 0-6-15,6 21-13 0,-6-21 2 16,0 0-2-16,0 0-16 0,0 0-6 0,20 13 0 15,-20-13 0-15,20-4 0 0,-20 4 0 16,27-3 0-16,-27 3 0 0,31 1 0 16,-16 1 0-16,0-6 0 0,-15 4 0 15,26-2 0-15,-26 2-9 0,21 11-35 16,-25-26-48-16,17 29-65 0,-13-14-51 0,0 0-5 16,0 0-1-16,-19 21 129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0:53.723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-3 0 426 0,'1'14'194'0,"-1"2"4"16,9 8-163-16,-9 0-14 0,7 14 0 16,-4-4-2-16,7 7 2 0,-2 1-18 15,0-4-14-15,12 14-62 0,-13-13-124 16,4 3 0-16,2-6-7 0,-3-1 6 15,-2-1 141-15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0:11.244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10 101 262 0,'0'0'181'0,"0"0"-38"15,0 0-48-15,0 0-27 0,-16-16-17 16,16 16-11-16,0 0-9 0,0 0-9 15,3-18-5-15,-3 18-3 0,0 0 3 16,22-14-1-16,-22 14-3 0,23-14 2 16,-23 14-6-16,31-9 2 0,-15-1-3 0,3 3-2 15,-2 2-2-15,2 2-4 16,-1 1 0-16,0 2 0 0,0-3 0 16,-2 6 0-16,-1 1 0 0,-15-4 0 15,20 11 0-15,-20-11 0 0,11 15 0 0,-11-15 0 16,-2 29 0-16,2-29 0 0,-11 25 0 15,2-11 0-15,-3 3 0 0,1-3 0 16,11-14 0-16,-22 25 0 0,22-25 0 16,-23 12 0-16,23-12 0 0,-15 14 0 15,15-14 0-15,0 0 0 0,0 0 0 0,0 0 0 16,0 0 0-16,0 0-3 0,0 0 2 16,0 0-1-16,22 0 5 15,-22 0-5-15,26-1 6 0,-12 1-3 16,2 0-1-16,-2 1 0 0,2 5 0 0,-3-1 0 15,3 3 0-15,0 2 0 0,-2-1 0 16,1 5 0-16,1-3 0 0,-3 4 0 16,-13-15 0-16,22 29 0 0,-22-29 0 15,10 31 0-15,-10-11 0 0,-3-4 0 16,-5 5 0-16,8-21 0 0,-24 31 0 0,9-13 0 16,-5 4 0-16,0-10 0 0,-3-3 0 15,1-3 0-15,-2-1 0 0,-1 1-4 16,5-1-21-16,-8-18-25 0,28 13-46 15,-35-16-83-15,35 16-36 0,-28-24 10 16,22 6-3-16,0-8 168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0:53.536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15 84 543 0,'-15'-15'196'0,"34"20"-58"0,-19-5-106 15,0 0-7-15,0 0-7 0,11-15-1 0,-11 15-1 16,20-5-1-16,-20 5-3 15,29-6-2-15,-11 3-9 0,1 1-1 16,1-2 0-16,0 1 0 0,2 1-14 16,-8-6-14-16,12 14-30 0,-21-21-55 0,-5 15-94 15,19-8 1-15,-19 8-2 0,13-9 20 16,-13 9 188-16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1:57.372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16 39 280 0,'-16'-14'188'0,"13"-3"-35"15,3 17-78-15,0 0-21 0,0 0-3 16,0 0-11-16,0 0-9 0,0 0-8 16,0 0-6-16,0 0-2 0,0 0-3 15,0 0-1-15,20 1-5 0,-20-1-1 0,26 1 2 16,-10-2-3-16,3 1 2 0,1-1-4 15,2-1 2-15,0-2 0 0,3 3 1 16,-4 1 1-16,3 0 0 16,-3 3-1-16,0-1 0 0,-2 1 0 0,-2 4-2 15,-17-7-3-15,24 18 0 0,-24-18 0 16,16 27 0-16,-11-8 0 0,-4 8 0 16,1-3 0-16,-2 2 0 0,0 7 0 15,-2 6 0-15,1-1 0 0,1 6 0 16,-4 1 0-16,6 2 0 0,-4 2 0 0,1 4 0 15,2 2 0-15,-1-1 0 0,5 4 0 16,-2 0 0-16,2-6 0 0,-1 12 0 16,3-3 0-16,6 1 0 0,-5 2 0 15,3-1 0-15,-2-7 0 0,0 5 0 16,1-2 0-16,-1-9 0 0,-1 1 0 0,-3-7 0 16,1-6 0-16,0 6 0 0,-2 3 0 15,1-12 0-15,0-2 0 16,-1 2 0-16,1-4 0 0,0 1 0 15,-1-7 0-15,-3-7 0 0,-1-18 0 0,4 30 0 16,-4-30 0-16,2 25 0 0,-2-25 0 16,0 0 0-16,-3 18 0 0,3-18 0 15,0 0 0-15,-11 16 0 0,11-16 0 16,0 0 0-16,-18 18 0 0,18-18 0 16,-23 7 0-16,10-6 0 0,-3 5 0 0,-5-4 0 15,1 1 0-15,-5-10 0 0,-2 8 0 16,-2 0 0-16,3 1 0 15,-7-6 0-15,14 18-37 0,-22-19-124 16,20 12-57-16,-3 4-6 0,5-2 8 0,1-1 50 16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1:45.330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323 32 104 0,'0'0'165'0,"0"0"-11"0,-4-21-60 16,4 21-13-16,0 0-12 0,0 0-6 16,0 0-10-16,0 0-12 0,0 0-8 15,0 0-6-15,0 0-6 0,-17 2-2 0,17-2-6 16,-13-2-1-16,13 2-2 0,-19 0-3 16,19 0 0-16,-21-5-1 0,21 5-3 15,-24-5 3-15,10 4 1 0,14 1-3 16,-30 1 1-16,16-1 0 0,-3 0-1 15,3 1 0-15,-2 0 0 0,16-1-3 16,-27 2-1-16,27-2 1 0,-23 7-1 16,23-7 0-16,-17 0 0 0,17 0 0 15,0 0 0-15,-13 9-1 0,13-9 1 16,0 0 0-16,0 0-2 0,0 0 2 0,0 0 1 16,-8 15 0-16,8-15-1 0,0 0 0 15,0 0 0-15,-8 15 0 0,8-15 1 16,-5 19-1-16,5-19 0 0,-7 25-2 15,4-8 4-15,1 0-2 0,-2 0 0 16,4 6 0-16,-4-2 0 0,5 0 0 16,-2 5 0-16,3 0 0 0,0-4 0 15,1 7 0-15,-1 6 0 0,3 0 0 16,-2 5 0-16,0 3 0 0,2-4 0 16,-1 13 0-16,2 1 0 0,-1-4 0 0,-1-4 0 15,1 3 0-15,-2-2 0 0,2-2 0 16,-1 6 0-16,1-11 0 0,-1 6 0 15,-1-6 0-15,2 10 0 0,2-6 0 16,-3 0 0-16,1 5 0 0,-1-7 0 16,2 3 0-16,0-4 0 0,-2 10 0 0,1-10 0 15,-1 8 0-15,-1-2 0 0,0-2 0 16,-1 4 0-16,0-3 0 16,-1 7 0-16,0-8 0 0,-1-4 0 15,3 1 0-15,-2 2 0 0,-1-7 0 0,0-2 0 16,2-7 0-16,-1-3 0 0,0-3 0 15,-1 1 0-15,0-22 0 0,3 25 0 16,-3-25 0-16,4 20 0 0,-4-20 0 16,4 15 0-16,-4-15 0 0,4 15 0 15,-4-15 0-15,0 0 0 0,0 0 0 0,0 0 0 16,0 0 0-16,0 0 0 0,0 0 0 16,16 9 0-16,-16-9 0 0,0 0 0 15,0 0 0-15,0 0 0 0,0 0 0 16,18 2 0-16,-18-2 0 0,13 0 0 15,-13 0 0-15,26 3 0 0,-9-3 0 16,3 1 0-16,3-2 0 0,2-1 0 16,3 2 0-16,1 0 0 0,2 0 0 15,0 1 0-15,0 0 0 0,3-1 0 16,-6-5 0-16,8 9-44 0,-16-16-28 0,20 17-74 16,-18-15-66-16,3 6-9 0,-6-8 16 15,-5 6 83-15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1:43.517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59 9 398 0,'0'0'190'0,"-17"1"-32"16,17-1-113-16,0 0-11 0,21-2-3 0,-21 2-7 15,18-8 2-15,-18 8-7 0,25 0-2 16,-25 0 0-16,30 4-2 0,-30-4-4 15,28 11-3-15,-28-11 0 16,21 24-5-16,-15-8 2 0,-6-16-1 0,10 32-1 16,-11-10 2-16,-2 1-4 0,-3-1 0 15,-1-3-1-15,-3 5 0 0,-1-5 0 16,-2 0 0-16,0 2-1 0,-1-8 0 16,14-13-1-16,-27 27-3 0,27-27 7 15,-25 16 2-15,11-11-6 0,14-5 2 0,-24 7 3 16,24-7-3-16,-18 5 0 0,18-5 1 15,0 0-3-15,-15-10-1 16,15 10 0-16,8-18 0 0,-8 18 1 16,13-18 2-16,-13 18 0 0,15-22 0 0,-15 22-1 15,18-18 2-15,-18 18 6 0,0 0-5 16,21-4 3-16,-21 4-5 0,0 0 0 16,22 14 0-16,-22-14 0 0,17 26 0 15,-17-26 0-15,18 23 0 0,-18-23 0 16,23 26 0-16,-23-26 0 0,26 22 0 0,-11-16 0 15,-15-6 0-15,35 18-45 0,-35-18-86 16,24-13-86-16,-10 6 0 0,5 1 5 16,-19 6 12-16,27-22 200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1:42.477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-2 0 495 0,'-3'16'214'0,"3"-16"-88"16,0 0-65-16,5 25-14 0,-5-25-10 16,15 6-12-16,-15-6-10 0,25 9-12 0,-8-4-5 15,-2-2-7-15,10 3-22 0,-11-23-59 16,17 15-124-16,-6-7 3 15,3 4-4-15,-3-3 9 0,1-4 162 16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0:50.036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21 179 34 0,'-6'-22'127'0,"6"22"12"0,5-18-80 0,-15-4 2 16,10 22-1-16,-7-29 6 0,7 29 1 0,-3-30 4 15,3 30-10-15,1-22-11 16,-1 22-11-16,2-20-4 0,-2 20-6 15,0 0-7-15,0 0-3 0,4-16-5 16,-4 16 0-16,0 0-2 0,0 0-2 0,0 0-3 16,0 0-1-16,0 0 4 0,0 0-4 15,0 0-1-15,0 0-5 0,0 0 0 16,0 0 0-16,0 0 0 0,0 0 0 16,8 19 0-16,-5-4 0 0,-1 3 0 15,3 3 0-15,-1 1 0 0,1 2 0 16,3 4 0-16,-2 4 0 0,5-3 0 0,-1 2 0 15,0-2 0-15,0-1 0 16,0 0 0-16,-4-2 0 0,8 3-6 16,-11-14-34-16,12 21-50 0,-15-36-92 0,-2 35-23 15,1-16-12-15,-3 0 7 0,4-19 138 16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0:49.145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36 56 201 0,'0'0'150'0,"0"0"14"16,-24 4-86-16,24-4-41 0,0 0 5 16,-13-13 1-16,13 13 1 0,0 0 2 15,0 0-3-15,0 0-13 0,0 0-9 0,0 0-4 0,9-14-8 16,-9 14-3-16,0 0 1 0,19-14-1 15,-19 14 0-15,22-7 0 0,-7 5 1 0,-15 2-1 16,29-8-3-16,-13 5 4 0,-1 4-2 16,0 4-1-16,0-1 1 0,-15-4-1 15,22 10-1-15,-22-10-2 0,21 22 2 16,-21-22-3-16,11 22 1 0,-11-22-1 16,4 24 0-16,-5-8-1 0,-1 1 2 0,-1-2-1 15,3-15-1-15,-9 25 1 16,1-9 1-16,8-16-2 0,-15 25 3 15,15-25-2-15,-16 18 1 0,16-18-2 16,-14 12 3-16,14-12-3 0,0 0 2 0,-15 8 0 16,15-8-2-16,0 0 1 0,0 0-1 15,0 0 1-15,0 0-1 0,0 0 1 16,0 0-1-16,20 5 1 0,-20-5 1 16,22 2 0-16,-22-2-1 0,26 7 0 15,-12 0 1-15,-14-7-2 0,30 20 1 0,-16-9 0 16,2-1-2-16,-16-10 0 0,26 29 3 15,-15-14-4-15,-2 1 3 16,-9-16-2-16,10 31 4 0,-6-16-3 16,-4 1 0-16,-4-1-1 0,4-15 1 0,-13 26 8 15,13-26-8-15,-24 26 7 0,10-17-10 16,-7 1 9-16,2 0-5 0,-2-3 6 16,-2-3-8-16,1 1 0 0,0-5-1 15,0-3 5-15,0 1-1 0,2-2 0 16,2-1-1-16,2-3-7 0,16 8 3 0,-21-9-13 15,21 9-6-15,0 0-27 0,-25-23-39 16,25 23-77-16,0 0-42 0,18-6 11 16,-18 6-10-16,14-10 164 15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1:56.481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10 0 299 0,'0'0'198'0,"0"0"10"0,-11 13-86 16,11-13-63-16,0 0-16 0,0 0-10 15,0 0-6-15,0 0-8 0,0 0-5 16,0 0-13-16,22-2-1 0,-22 2 0 16,21 7 0-16,-6-5 0 0,-15-2-2 15,29 5-35-15,-29-5-47 0,26-5-96 0,-26 5-33 16,22-1-4-16,-22 1 5 0,17-13 135 15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1:56.138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40 0 351 0,'0'0'201'0,"0"0"12"16,-25 16-132-16,30 6-25 0,-5-22-12 0,-8 41-8 15,2-24-1-15,6 11-29 0,-4 0-6 16,4 2 0-16,-2-8 0 0,2 6 0 16,2-2 0-16,-1-6 0 0,1 1 0 15,-2-21 0-15,5 20 0 0,-5-20 0 16,7 28 0-16,-7-28 0 0,0 0-9 0,0 0-40 15,13 27-32-15,-13-27-40 0,0 0-67 16,0 0-23-16,0 0 3 0,0 0 53 16,-9-15 155-16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1:55.747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20 26 319 0,'0'0'196'15,"0"0"1"-15,0 0-121 16,0 0-33-16,0 0-2 0,0 0-1 16,0 0-6-16,0 0-5 0,0 0-5 0,0 0-6 15,0 0-12-15,0 0-6 0,0 0 0 16,0 0 0-16,0 0 0 0,0 0 0 0,0 0 0 16,0 0 0-16,0 0 0 15,-13 15 0-15,13-15 0 0,0 0 0 16,0 0 0-16,0 0 0 0,0 0 0 15,0 0 0-15,0 0 0 0,0 0 0 0,0 0 0 16,0 0 0-16,0 0 0 0,0 0 0 16,0 0 0-16,0 0 0 0,0 0 0 15,0 0 0-15,0 0 0 0,0 0 0 16,0 0 0-16,-7-17 0 0,7 17 0 16,0 0 0-16,0 0 0 0,0 0 0 0,0 0 0 15,0 0 0-15,0 0 0 16,0 0 0-16,0 0 0 0,0 0 0 15,0 0 0-15,0 0 0 0,0 0 0 16,0 0 0-16,0 0 0 0,0 0 0 0,0 0 0 16,0 0 0-16,0 0 0 0,0 0 0 15,0 0 0-15,0 0 0 0,0 0 0 16,0 0 0-16,0 0 0 0,0 0 0 16,0 0 0-16,0 0 0 0,0 0 0 15,0 0 0-15,0 0 0 0,0 0 0 0,0 0 0 16,0 0 0-16,0 0 0 0,0 0 0 15,16 10 0-15,-16-10 0 0,16 0 0 16,-16 0 0-16,28-4 0 16,-12 4 0-16,2-1 0 0,4 1 0 0,-1 0 0 15,-1-3 0-15,3-2 0 0,-2 4 0 16,0-4 0-16,-1 2 0 0,-2 3 0 16,0-5 0-16,-5 3 0 0,-13 2 0 15,25-5 0-15,-25 5 0 0,0 0 0 16,16 0 0-16,-16 0 0 0,0 0 0 0,0 0 0 15,0 0 0-15,0 0 0 0,0 0 0 16,0 0 0-16,0 0 0 0,-5 17 0 16,2 5 0-16,-1-3 0 0,4-19 0 15,-8 44 0-15,3-20 0 0,1 5 0 16,0 4 0-16,0-9 0 0,0-1 0 0,1-1 0 16,2 11 0-16,1-33 0 0,-5 33 0 15,5-33 0-15,-2 28 0 16,2-28-8-16,2 30-71 0,-2-30-55 15,0 0-85-15,-17 5 1 0,17-5 5 0,0 0 62 16,0 0 151-16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0:10.556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18 6 363 0,'0'0'190'0,"0"0"12"0,-17-6-140 16,21 26-13-16,-4-20-10 0,-4 39-10 15,0-18 6-15,7 11-10 0,-6-4-3 0,7 2-15 16,-3-5-7-16,2 1 0 0,-1 0 0 15,2 3 0-15,-1-10 0 0,1 7 0 16,-1-5 0-16,1 2 0 0,-2-1 0 16,1-4 0-16,-1-2 0 0,-2-16 0 15,4 25 0-15,-4-25 0 0,0 0-14 0,0 0-53 16,0 0-72-16,17 0-76 0,-17 0 1 16,5-20-1-16,-1-2 57 15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0:52.926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215 8 180 0,'0'0'159'16,"0"0"-13"-16,0 0-98 0,0 0-1 16,0 0-2-16,-13-15 1 0,13 15 1 15,-16 3-8-15,16-3-18 0,-19 5-11 16,19-5-2-16,-25 5-1 0,25-5-2 0,-27 9-2 15,27-9 1-15,-25 10-4 0,25-10 1 16,-25 12-1-16,25-12 3 0,-22 16-3 16,22-16 2-16,-18 20 0 0,18-20 2 15,-13 22 3-15,13-22 1 0,-8 26 2 16,6-7 2-16,1 1 4 0,4 6-7 16,-3 2 7-16,7 7-8 0,-2 6 8 15,4 1-11-15,-1 6 3 0,4 6-2 16,-1 2-6-16,3 6 9 0,-2-1-8 15,3 1 4-15,2 4-1 0,-2 2 1 0,1-2 1 16,1 1-3-16,-2-1 2 0,2 4-4 16,-1-4 3-16,-3-1-2 0,2-4-6 15,-4 1 8-15,-1-3-6 0,2-10-3 16,-5 1 9-16,-2-6-8 0,0 0 8 16,-1-1-4-16,0-5 3 0,-3-4-6 0,0 2 4 15,1-2 3-15,-2-8-7 16,2 1 5-16,1-4-6 0,-2 1 5 15,1-6-2-15,3 2 0 0,2-4-3 16,1-1 5-16,4 1-2 0,-12-16 2 0,28 21-3 16,-11-16-3-16,6 2-5 0,0-4-4 15,9 8-15-15,-10-21-57 0,22 13-68 16,-6-5-50-16,0-1 1 0,1-1 3 16,-1-6 122-16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0:52.161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0 54 230 0,'0'0'146'0,"9"-16"12"16,-9 16-120-16,0 0-13 0,3-16 1 15,-3 16 3-15,21-7 2 0,-3 9 2 16,-18-2 2-16,27-9-6 0,-27 9-6 16,31-3-1-16,-16-3-1 0,7 9-2 15,-8-6 2-15,7 5-1 0,-7 0-3 16,3 6-2-16,-17-8 0 0,28 18 0 15,-28-18-2-15,21 32 1 0,-15-10-4 16,5 5 1-16,-6 0-4 0,3 5-7 0,-3 2 0 16,0 1 0-16,1 3 0 0,1 1 0 15,1 2 0-15,-2 4 0 0,2 1 0 16,2 3 0-16,2 0 0 0,-2-1 0 16,2-1 0-16,1 6 0 0,0-2 0 15,1-1 0-15,-1-1 0 0,0-4 0 0,0 1 0 16,2 6 0-16,-1-4 0 15,-2-1 0-15,0-1 0 0,1-3 0 16,-3 3 0-16,-1 0 0 0,0-2 0 16,-4 3 0-16,1-1 0 0,0-1 0 0,1-1 0 15,-2-5 0-15,1 2 0 0,0 0 0 16,0 3 0-16,0-7 0 0,-1-5 0 16,-1-2-1-16,-4-1-8 0,-3 3 8 15,-2-3-7-15,-4-9 4 0,-4-2 5 16,-7-5-2-16,-3 0 1 0,-3-4 0 0,-4-1 3 15,-6-7-5-15,0-4-2 0,-1 0-3 16,0-1-12-16,-7-7-10 0,11 20-37 16,-17-30-53-16,6 13-89 0,7-5 3 15,2 4 1-15,0-2 65 0,0-2 139 16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0:51.426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-3 50 182 0,'0'0'149'0,"0"0"-14"0,-3-21-77 16,3 21-2-16,0 0-10 0,20-9 4 15,-20 9-2-15,16-7 8 0,-16 7-11 16,18-7-7-16,-18 7-8 0,22-6-7 0,-22 6-3 15,28 3-2-15,-28-3-5 0,29 2-5 16,-29-2-1-16,31 5-5 0,-31-5 1 16,23 12 1-16,-23-12-3 0,16 13 1 15,-16-13-1-15,0 0 1 0,6 21-2 16,-6-21 3-16,-8 14-3 0,8-14 0 16,-14 20 2-16,14-20-6 0,-17 10 6 15,17-10-7-15,-15 5 6 0,15-5-6 16,0 0 3-16,-18 7-4 0,18-7 0 15,0 0-1-15,0 0 0 0,0 0 2 0,0 0-4 16,0 0 0-16,14-9 4 0,-14 9 0 16,22-5-1-16,-22 5 3 0,23 8-2 15,-23-8 3-15,26 9 1 0,-12-1 0 16,-14-8 4-16,24 21-3 0,-24-21 5 16,20 24-5-16,-20-24 7 0,18 26-6 0,-13-12 5 15,-5-14-6-15,6 28 4 16,-6-28-2-16,-3 19 3 0,3-19-4 15,-12 19 0-15,12-19 3 0,-23 16-3 16,8-5 3-16,-2-7-4 0,-1-1 3 0,-2 2-8 16,-3-6-5-16,4 3-9 0,-8-15-24 15,27 13-54-15,-37-6-73 0,18-8-35 16,1-2 9-16,1-4-8 0,2 8 195 16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0:50.707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-2 19 319 0,'0'0'181'0,"0"0"-8"0,5 18-124 15,-5-18-8-15,0 0 5 0,0 0-3 16,0 0 5-16,0 0-8 0,0 0-9 16,0 0-11-16,0 0-7 0,0 0-5 15,0 0 3-15,0 0-11 0,0 0 0 0,18-1 0 16,-18 1 0-16,17 0 0 15,-17 0 0-15,23-5 0 0,-23 5 0 16,25-4 0-16,-8 0 0 0,-1 3 0 16,1-3 0-16,2-1 0 0,1 1 0 0,-2 2 0 15,3 0 0-15,-2 1 0 0,-1 0 0 16,-1-2 0-16,1 5 0 0,-3-2 0 16,-1 3 0-16,-14-3 0 0,26 0 0 15,-26 0 0-15,24 2 0 0,-24-2 0 16,17 3 0-16,-17-3 0 0,0 0 0 0,17 14 0 15,-17-14 0-15,7 24 0 0,-7-24 0 16,1 27 0-16,0-9 0 0,0-1 0 16,-3 5 0-16,5 2 0 0,-3-3 0 15,2 3 0-15,-2-5 0 0,7 13-27 16,-10-16-23-16,16 25-38 0,-13-41-27 16,8 46-60-16,-2-27-31 0,2 5-2 15,-1-1 55-15,-7-23 153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2:42.570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0 583 290 0,'0'0'169'0,"0"0"-82"0,0 0-40 15,0 0-18-15,0 0 8 0,0 0-3 0,0 0-3 16,0 0-9-16,0 0 1 0,0 0-2 16,0 0-1-16,0 0 5 0,0 0-6 15,0 0 3-15,0 0-6 0,0 0 0 16,0 0-4-16,0 0-7 0,0 0 8 15,0 0-8-15,0 0 4 0,0 0-10 0,0 0 5 16,0 0 2-16,0 0-3 0,0 0 0 16,0 0-5-16,0 0 2 0,0 0-2 15,0 0 3-15,0 0-1 0,0 0-4 16,15 8 0-16,-15-8 9 0,0 0-8 16,23 59 4-16,-23-59-4 0,15 40 32 15,-15-40-19-15,16 44 18 0,-16-44-28 16,15 36 0-16,-15-36 0 0,0 0 0 15,18 48 0-15,-18-48 0 0,0 0 0 16,19 12 0-16,-19-12 0 0,16-6 0 0,-16 6 0 16,21-30 0-16,-21 30 0 0,31-47 0 15,-10 9 0-15,2-9-23 0,9-6 3 16,1-14-52-16,22 10-58 0,-6-25-84 16,8-9 5-16,5-8 14 0,4-5 36 15,6-5 159-15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2:04.407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24 0 378 0,'0'0'199'0,"0"0"9"16,10 16-110-16,-26-15-29 0,18 25-20 16,-12-7-27-16,8 14-22 0,-4-7 0 15,6 9 0-15,-2 1 0 0,3-13 0 16,1 11 0-16,6-9 0 0,0-4 0 15,1-4 0-15,5 4 0 0,-4-5 0 16,10 0 0-16,-20-16-18 0,43 25-79 16,-43-25-88-16,36 10-33 0,-15-10 4 15,2 8-5-15,-2-8 148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2:04.219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15 15 291 0,'0'0'187'0,"0"0"-4"0,-17-17-104 15,17 17-16-15,0 0-9 0,0 0-8 16,0 0-13-16,0 0-6 0,0 0-11 0,0 0-1 16,0 0-3-16,0 0 0 0,0 0-7 15,0 0-5-15,17 9 0 0,-17-9 0 16,25 18 0-16,-13 1 0 0,1-2 0 15,-1 11 0-15,1 5 0 0,-5 1 0 16,-1-1 0-16,-2 1 0 0,-4 5 0 0,1-3 0 16,-5 3 0-16,2-6 0 0,-3-7 0 15,-1-1 0-15,-2-3 0 16,0-4 0-16,2 0 0 0,5-18 0 16,-7 17-21-16,7-17-27 0,0 0-30 0,-13-26-38 15,13 26-37-15,15-30-50 0,-7 8 0 16,-2-8 8-16,2-5 190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1:59.372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0 49 427 0,'0'0'209'0,"0"0"1"16,7-15-94-16,-7 15-84 0,21-2-23 0,-5 2 9 15,0-4-16-15,8-3-2 0,0 3 0 16,2 2 0-16,1-2 0 0,-2 1 0 15,5 4-8-15,-13-16-64 0,18 19-91 16,-20-6-49-16,1 4-3 0,-16-2 3 16,0 0 72-16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1:59.169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0 0 511 0,'13'13'216'0,"-13"-13"2"0,8 27-162 15,-8-27-34-15,-4 29-22 0,0-11 0 16,7-2 0-16,-2-2 0 0,2 7 0 15,-1-6 0-15,3 4 0 0,-5-19 0 0,11 21 0 16,-11-21 0-16,0 0 0 0,21 25 0 16,-21-25 0-16,0 0 0 0,0 0-62 15,21 15-72-15,-21-15-87 0,0 0-3 16,0 0 16-16,-13 16 35 0,13-16 173 16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1:58.950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16 0 454 0,'0'0'210'0,"0"0"2"16,0 0-146-16,-8 21-20 15,8-21-16-15,-5 38-25 0,1-20-5 16,5 5 0-16,-1-2 0 0,4 5 0 16,-3-4 0-16,4 2 0 0,1-6 0 0,-6-18 0 15,12 22 0-15,-12-22 0 0,15 29 0 16,-15-29 0-16,13 17-40 0,-13-17-75 16,2-18-96-16,-2 18-5 0,0 0-10 15,9-16 12-15,-7-1 214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0:09.166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356 0 320 0,'0'0'184'0,"0"0"-51"0,0 0-67 0,0 0-8 16,0 0-9-16,0 0-3 0,0 0-11 16,0 0-6-16,0 0-11 15,0 0 1-15,0 0-5 0,-14 6 0 16,14-6-1-16,-15 7-7 0,15-7 1 0,-18 0 0 15,18 0-2-15,-21 10-5 0,7-11 0 16,14 1 0-16,-28 0 0 0,12 0 0 16,-1 1 0-16,1 5 0 0,-2-7 0 15,2 1 0-15,0 4 0 0,1-3 0 16,-1 2 0-16,16-3 0 0,-28 4 0 0,28-4 0 16,-26 8 0-16,26-8 0 0,-24 3 0 15,24-3 0-15,-16 7 0 16,16-7 0-16,0 0 0 0,-15 11 0 15,15-11 0-15,-4 17 0 0,4-17 0 0,-4 23 0 16,6-6 0-16,-2 4 0 0,3-1 0 16,-1 7 0-16,1-5 0 0,1 3 0 15,3 3 0-15,-3 7 0 0,1-4 0 16,-1 9 0-16,0-2 0 0,0 4 0 16,0 6 0-16,-1 2 0 0,0 0 0 0,2 1 0 15,-3 0 0-15,2-4 0 0,2 6 0 16,-2-2 0-16,1 3 0 0,1 1 0 15,0 0 0-15,-2 1 0 0,1 1 0 16,-1-1 0-16,-2 0 0 0,1-2 0 16,0-1 0-16,-2-7 0 0,2 1 0 15,-1 1 0-15,-1-7 0 0,1 7 0 16,2-7 0-16,0 3 0 0,-2-11 0 16,1 9 0-16,-1-8 0 0,-1-6 0 15,0 3 0-15,0-9 0 0,-1-1 0 0,0-5 0 16,0 7 0-16,0-23 0 0,0 19 0 15,0-19 0-15,0 17 0 0,0-17 0 16,0 0 0-16,0 0 0 0,0 0 0 16,7 18 0-16,-7-18 0 0,0 0 0 15,0 0 0-15,15-9 0 0,-15 9 0 16,0 0 0-16,22 4 0 0,-22-4 0 0,23-7 0 16,-23 7 0-16,30-3 0 15,-13 1 0-15,2-7 0 0,4 4 0 16,0 0 0-16,4 5 0 0,2 4 0 0,4-2 0 15,3 6 0-15,3 0 0 0,4 4 0 16,-1 3 0-16,3 1 0 0,-3-3 0 16,2 3 0-16,-8-8 0 0,7 10-11 15,-19-24-75-15,16 17-99 0,-15-16-34 16,2 5 11-16,-9-13-9 0,-1 0 121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1:57.966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34 0 526 0,'-17'10'214'0,"17"-10"-3"15,-17 2-177-15,17-2-5 0,0 0-20 16,0 0-9-16,0 0 0 0,0 0 0 15,0 0 0-15,0 0 0 0,13 17 0 16,-13-17 0-16,26 1 0 0,-9-1 0 16,1-1 0-16,4 0 0 0,1-3 0 0,2 1 0 15,-3-4 0-15,1 8 0 0,-3-4 0 16,-1 2 0-16,0 3 0 0,-19-2 0 16,22 3 0-16,-22-3-33 0,0 0-38 15,0 0-36-15,-1 20-45 0,1-20-55 16,-22 10 2-16,22-10 1 0,-31 6 161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1:08.719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22 116 248 0,'0'0'154'0,"0"0"-60"15,-20-25-48-15,20 25 5 0,0 0 2 16,0 0 1-16,0 0-2 0,0 0-7 16,0 0-12-16,0 0-9 0,-2-19-6 0,2 19-6 15,15-7-7-15,-15 7-1 0,23-3-2 16,-6-2-1-16,2-3 4 0,1 3-1 16,0 0 0-16,1-3 3 0,0-1 4 15,1 4-3-15,-3-4 4 0,2 4-3 16,-7 2 0-16,2 6 1 0,-16-3-1 15,24 14-2-15,-24-14-3 0,13 19 0 16,-10 1-1-16,0 7 6 0,-1 3-5 16,-2 5 1-16,0 1-3 0,2 8-1 15,-4 0-1-15,2 9 0 0,3-1 0 0,0-4 0 16,0 4 0-16,2 3 0 0,3 1 0 16,0 6 0-16,1 0 0 0,2 4 0 15,0-5 0-15,2 4 0 0,0 3 0 16,2-5 0-16,1-2 0 0,1-9 0 15,-1-4 0-15,0-4 0 0,3 2 0 0,-4-7 0 16,0-3 0-16,-3 3 0 0,0-3 0 16,-7-4 0-16,0-7 0 15,-4 2 0-15,-3-5 0 0,-5-1 0 16,-3-5 0-16,10-16 0 0,-31 19 0 0,12-8 0 16,-8 2 0-16,-1-4 0 0,-3 4-3 15,-8-7-22-15,11 16-32 0,-27-22-90 16,17 20-64-16,-6-8-2 0,2 7 5 15,-5-2 50-15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1:07.162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0 14 428 0,'0'0'173'15,"16"-15"16"-15,-16 15-163 0,0 0-2 16,0 0-3-16,0 0 1 0,1 17 1 15,6-2 0-15,-5 1 3 0,5 5-16 16,-1 4-4-16,0-1-27 0,8 12-22 0,-15-15-62 16,2 13-90-16,6-6-11 0,0 5 2 15,-5-8 8-15,-1 5 196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1:06.943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0 36 306 0,'0'0'166'0,"0"0"11"0,20 2-125 15,-20-2-7-15,0 0-2 0,0 0-8 16,0 0-2-16,0 0 0 0,0 0-8 16,0 0-14-16,19-11-4 15,-19 11-10-15,24-7-2 0,-7 7-11 0,-17 0-15 16,40-1-37-16,-40 1-51 0,25-12-70 16,-10 8-4-16,0 0-3 0,-15 4 84 15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1:05.693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29 26 149 0,'0'0'97'0,"0"0"2"0,-16-7-42 15,16 7 7-15,0 0-4 0,0 0-2 16,-14-6-11-16,14 6-7 0,0 0-12 0,0 0-11 15,0 0-5-15,0 0-7 0,0 0 0 16,22-4-2-16,-22 4 1 0,21-1-2 16,-21 1 2-16,28-4 2 15,-28 4 7-15,32-4 1 0,-32 4-1 0,27 3 2 16,-27-3 0-16,23 4 2 0,-23-4-6 16,17 10 2-16,-17-10-8 0,7 16 2 15,-7-16-1-15,0 17 2 0,0-17-2 16,-4 14-1-16,4-14 3 0,0 0-3 15,-20 13 1-15,20-13-4 0,-16 12 3 0,16-12-3 16,0 0-2-16,-17 10 1 0,17-10-2 16,0 0 2-16,0 0 0 0,0 0-1 15,0 0 3-15,0 0-4 16,0 0 3-16,25 13-1 0,-25-13-1 0,19 4 0 16,-19-4 5-16,22 13-3 0,-22-13 0 15,25 19-6-15,-25-19 6 0,24 30-3 16,-15-15 9-16,-1 3-12 0,-8-18 3 15,12 31-2-15,-9-15 4 0,-3-16 2 16,-1 26 1-16,1-26-6 0,-14 26 0 0,14-26 5 16,-23 24 0-16,23-24-1 0,-28 18-2 15,12-8 2-15,2-1-9 0,-4-8-1 16,18-1-24-16,-31 3-46 0,31-3-119 16,0 0 1-16,-16 0-2 0,16 0 2 15,-5-15 149-15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0:59.947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26 19 472 0,'-15'-21'180'16,"15"21"10"-16,0 0-176 0,0 0 7 15,0 0-2-15,-10 26 2 0,10-26 3 16,-2 26 3-16,0-8-4 0,6 8-3 16,-4-7-8-16,5 5-12 0,-2-1 0 15,1 5 0-15,1 0 0 0,3-3 0 16,-2 1 0-16,0-1 0 0,3 4 0 16,-7-9-26-16,15 17-36 0,-17-37-58 0,3 33-91 15,-3-14 3-15,6 1 1 0,-4-4 19 16,-2-16 188-16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0:59.337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0 33 519 0,'0'0'199'0,"0"0"7"15,0 0-180-15,0 0-6 0,0 0 0 16,17-12-4-16,-17 12-3 0,32-11-9 0,-13 8-4 16,5 0 0-16,1-2 0 0,0 4 0 15,13 15-45-15,-23-23-91 0,18 16-66 16,-9-1-7-16,3 1 1 15,-8-6-6-15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0:59.150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68 0 225 0,'-19'12'172'0,"19"-12"3"16,-36 0-101-16,36 0-7 16,-14 4-9-16,14-4-2 0,0 0-1 15,0 0-10-15,0 0-13 0,0 0-8 0,0 0-7 16,0 0-6-16,0 0 0 0,0 0-10 15,22 4-1-15,-5-5 0 0,1 0 0 16,1 0 0-16,6 0-1 0,-5-5-25 16,13 11-28-16,-21-19-36 0,22 21-68 15,-19-10-43-15,5 5-3 0,-20-2-1 0,21 7 122 16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2:07.392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10 0 469 0,'0'0'212'16,"0"0"-2"-16,0 0-148 0,0 0-20 16,0 0-14-1,0 0-28-15,0 0 0 0,0 0 0 0,0 0 0 0,0 0 0 16,-7 17 0-16,7-17 0 0,0 0 0 15,0 0 0-15,0 0 0 0,0 0 0 16,7 20 0-16,-7-20-82 0,0 0-87 16,0 0-47-16,0 0-7 0,0 0 10 15,-14 27 94-15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02T05:42:06.938"/>
    </inkml:context>
    <inkml:brush xml:id="br0">
      <inkml:brushProperty name="width" value="0.02646" units="cm"/>
      <inkml:brushProperty name="height" value="0.02646" units="cm"/>
      <inkml:brushProperty name="color" value="#ED1C24"/>
      <inkml:brushProperty name="fitToCurve" value="1"/>
    </inkml:brush>
  </inkml:definitions>
  <inkml:trace contextRef="#ctx0" brushRef="#br0">237 78 74 0,'0'0'168'0,"-8"-24"0"16,8 24-80-16,0 0-14 0,-18-21-2 16,18 21-3-16,0 0-16 0,0 0-12 15,0 0-14-15,0 0-4 0,0 0-8 0,0 0-1 16,0 0-8-16,0 0-3 0,17-16 1 16,-17 16-4-16,19-8 1 0,-19 8 0 15,29-5-2-15,-15 1 3 0,2 4-2 16,-1 1 2-16,0 4-5 0,-15-5 5 15,24-3 0-15,-24 3 4 0,22 1 1 0,-22-1 2 16,13 17 1-16,-6-2 1 0,-5 0 1 16,2 14 0-16,-5 2-2 15,2 9 1-15,-2 5-6 0,1 1 0 16,0 1-4-16,-1 3 4 0,3 7-3 0,0-4 0 16,0 6 3-16,4-5-2 0,0 2-1 15,0 2-2-15,0 4 0 0,1 8 0 16,0-13 0-16,-2 8 0 0,1-5 0 15,0 7 0-15,-2 3 0 0,1 3 0 16,-3-12 0-16,2 3 0 0,-1 1 0 0,1-3 0 16,-3 3 0-16,3-5 0 0,-3-4 0 15,1-2 0-15,0 10 0 16,1-9 0-16,0 5 0 0,-1-1 0 16,0-3 0-16,2 2 0 0,-1-1 0 0,3-2 0 15,-4-7 0-15,4 7 0 0,-3-6 0 16,2-1 0-16,-2-2 0 0,-1-1 0 15,2 0 0-15,-1 0 0 0,2 0 0 16,-2-2 0-16,1 0 0 0,1 0 0 16,2-4 0-16,-3-1 0 0,5-4 0 0,-4 1 0 15,3-6 0-15,0-1 0 0,-3-2 0 16,2-4 0-16,1-2 0 16,0-1 0-16,-1-2 0 0,-7-17 0 15,6 24 0-15,-6-24 0 0,3 18 0 0,-3-18 0 16,0 0 0-16,-16 12 0 0,16-12 0 15,-24 0 0-15,5-1 0 0,-4 1 0 16,-1-1 0-16,-7 0 0 0,-4-3 0 16,-2-1 0-16,1 5 0 0,-13-7 0 15,11 9-33-15,-15-15-24 0,19 22-53 0,-23-23-54 16,12 13-47-16,-1-2 2 0,5-3 8 16,-3 4 164-16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81B5B2-3735-4C30-9568-34FB66BF8F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Test Template Years 7 to 12</Template>
  <TotalTime>57</TotalTime>
  <Pages>10</Pages>
  <Words>1032</Words>
  <Characters>5889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All Saints' College</Company>
  <LinksUpToDate>false</LinksUpToDate>
  <CharactersWithSpaces>6908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Christopher Bisset</dc:creator>
  <cp:lastModifiedBy>Deborah Da Cruz</cp:lastModifiedBy>
  <cp:revision>9</cp:revision>
  <cp:lastPrinted>2016-05-19T06:06:00Z</cp:lastPrinted>
  <dcterms:created xsi:type="dcterms:W3CDTF">2016-08-02T04:31:00Z</dcterms:created>
  <dcterms:modified xsi:type="dcterms:W3CDTF">2016-08-08T03:27:00Z</dcterms:modified>
</cp:coreProperties>
</file>