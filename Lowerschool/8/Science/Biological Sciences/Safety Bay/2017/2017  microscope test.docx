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4876" w:rsidRPr="00900D9E" w:rsidRDefault="001F4876" w:rsidP="001F4876">
      <w:pPr>
        <w:jc w:val="center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>
            <wp:extent cx="2449195" cy="3232785"/>
            <wp:effectExtent l="0" t="0" r="8255" b="5715"/>
            <wp:docPr id="1" name="Picture 1" descr="Description: Vertical full colour posi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Vertical full colour positiv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76" w:rsidRPr="00900D9E" w:rsidRDefault="001F4876" w:rsidP="001F4876">
      <w:pPr>
        <w:rPr>
          <w:rFonts w:ascii="Calibri" w:hAnsi="Calibri"/>
        </w:rPr>
      </w:pPr>
    </w:p>
    <w:p w:rsidR="001F4876" w:rsidRPr="00900D9E" w:rsidRDefault="001F4876" w:rsidP="001F4876">
      <w:pPr>
        <w:rPr>
          <w:rFonts w:ascii="Calibri" w:hAnsi="Calibri"/>
        </w:rPr>
      </w:pPr>
    </w:p>
    <w:p w:rsidR="001F4876" w:rsidRPr="0057442D" w:rsidRDefault="001F4876" w:rsidP="001F4876">
      <w:pPr>
        <w:jc w:val="center"/>
        <w:rPr>
          <w:b/>
          <w:sz w:val="40"/>
          <w:szCs w:val="40"/>
        </w:rPr>
      </w:pPr>
      <w:r w:rsidRPr="0057442D">
        <w:rPr>
          <w:b/>
          <w:sz w:val="40"/>
          <w:szCs w:val="40"/>
        </w:rPr>
        <w:t>YEAR: 8</w:t>
      </w:r>
    </w:p>
    <w:p w:rsidR="001F4876" w:rsidRPr="0057442D" w:rsidRDefault="001F4876" w:rsidP="001F4876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2016</w:t>
      </w:r>
    </w:p>
    <w:p w:rsidR="001F4876" w:rsidRPr="0057442D" w:rsidRDefault="001F4876" w:rsidP="001F4876">
      <w:pPr>
        <w:jc w:val="center"/>
        <w:rPr>
          <w:b/>
          <w:sz w:val="40"/>
          <w:szCs w:val="40"/>
        </w:rPr>
      </w:pPr>
      <w:r w:rsidRPr="0057442D">
        <w:rPr>
          <w:b/>
          <w:sz w:val="40"/>
          <w:szCs w:val="40"/>
        </w:rPr>
        <w:t>SUBJECT: Science</w:t>
      </w:r>
    </w:p>
    <w:p w:rsidR="001F4876" w:rsidRPr="0057442D" w:rsidRDefault="001F4876" w:rsidP="001F4876">
      <w:pPr>
        <w:rPr>
          <w:b/>
          <w:sz w:val="32"/>
          <w:szCs w:val="32"/>
        </w:rPr>
      </w:pPr>
    </w:p>
    <w:p w:rsidR="001F4876" w:rsidRPr="0057442D" w:rsidRDefault="001F4876" w:rsidP="001F4876">
      <w:pPr>
        <w:rPr>
          <w:b/>
          <w:sz w:val="32"/>
          <w:szCs w:val="32"/>
        </w:rPr>
      </w:pPr>
    </w:p>
    <w:p w:rsidR="001F4876" w:rsidRPr="0057442D" w:rsidRDefault="001F4876" w:rsidP="001F4876">
      <w:pPr>
        <w:rPr>
          <w:b/>
          <w:sz w:val="32"/>
          <w:szCs w:val="32"/>
        </w:rPr>
      </w:pPr>
      <w:r>
        <w:rPr>
          <w:b/>
          <w:sz w:val="32"/>
          <w:szCs w:val="32"/>
        </w:rPr>
        <w:t>Test: Microscopes</w:t>
      </w:r>
    </w:p>
    <w:p w:rsidR="001F4876" w:rsidRPr="0057442D" w:rsidRDefault="001F4876" w:rsidP="001F4876">
      <w:pPr>
        <w:rPr>
          <w:b/>
          <w:sz w:val="28"/>
          <w:szCs w:val="28"/>
        </w:rPr>
      </w:pPr>
    </w:p>
    <w:p w:rsidR="001F4876" w:rsidRPr="0057442D" w:rsidRDefault="001F4876" w:rsidP="001F487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TIME: </w:t>
      </w:r>
      <w:r w:rsidRPr="0057442D">
        <w:rPr>
          <w:b/>
          <w:sz w:val="28"/>
          <w:szCs w:val="28"/>
        </w:rPr>
        <w:t xml:space="preserve"> </w:t>
      </w:r>
      <w:r w:rsidR="005B567D">
        <w:rPr>
          <w:b/>
          <w:sz w:val="28"/>
          <w:szCs w:val="28"/>
        </w:rPr>
        <w:t xml:space="preserve">60 </w:t>
      </w:r>
      <w:bookmarkStart w:id="0" w:name="_GoBack"/>
      <w:bookmarkEnd w:id="0"/>
      <w:r w:rsidRPr="0057442D">
        <w:rPr>
          <w:b/>
          <w:sz w:val="28"/>
          <w:szCs w:val="28"/>
        </w:rPr>
        <w:t>minutes</w:t>
      </w:r>
    </w:p>
    <w:p w:rsidR="001F4876" w:rsidRPr="0057442D" w:rsidRDefault="001F4876" w:rsidP="001F4876">
      <w:pPr>
        <w:rPr>
          <w:b/>
          <w:sz w:val="28"/>
          <w:szCs w:val="28"/>
        </w:rPr>
      </w:pPr>
    </w:p>
    <w:p w:rsidR="001F4876" w:rsidRPr="0057442D" w:rsidRDefault="002361D9" w:rsidP="001F4876">
      <w:pPr>
        <w:rPr>
          <w:b/>
          <w:sz w:val="28"/>
          <w:szCs w:val="28"/>
        </w:rPr>
      </w:pPr>
      <w:r>
        <w:rPr>
          <w:b/>
          <w:sz w:val="28"/>
          <w:szCs w:val="28"/>
        </w:rPr>
        <w:t>QUESTIONS:    Section A: 12</w:t>
      </w:r>
      <w:r w:rsidR="001F4876" w:rsidRPr="0057442D">
        <w:rPr>
          <w:b/>
          <w:sz w:val="28"/>
          <w:szCs w:val="28"/>
        </w:rPr>
        <w:t xml:space="preserve"> Multiple Choice </w:t>
      </w:r>
      <w:r w:rsidR="001F4876">
        <w:rPr>
          <w:b/>
          <w:sz w:val="28"/>
          <w:szCs w:val="28"/>
        </w:rPr>
        <w:tab/>
      </w:r>
      <w:r w:rsidR="001F4876">
        <w:rPr>
          <w:b/>
          <w:sz w:val="28"/>
          <w:szCs w:val="28"/>
        </w:rPr>
        <w:tab/>
        <w:t>(</w:t>
      </w:r>
      <w:r>
        <w:rPr>
          <w:b/>
          <w:sz w:val="28"/>
          <w:szCs w:val="28"/>
        </w:rPr>
        <w:t>12</w:t>
      </w:r>
      <w:r w:rsidR="001F4876" w:rsidRPr="0057442D">
        <w:rPr>
          <w:b/>
          <w:sz w:val="28"/>
          <w:szCs w:val="28"/>
        </w:rPr>
        <w:t>marks)</w:t>
      </w:r>
    </w:p>
    <w:p w:rsidR="001F4876" w:rsidRPr="0057442D" w:rsidRDefault="001F4876" w:rsidP="001F4876">
      <w:pPr>
        <w:rPr>
          <w:b/>
          <w:sz w:val="28"/>
          <w:szCs w:val="28"/>
        </w:rPr>
      </w:pPr>
      <w:r w:rsidRPr="0057442D">
        <w:rPr>
          <w:b/>
          <w:sz w:val="28"/>
          <w:szCs w:val="28"/>
        </w:rPr>
        <w:tab/>
      </w:r>
      <w:r w:rsidRPr="0057442D">
        <w:rPr>
          <w:b/>
          <w:sz w:val="28"/>
          <w:szCs w:val="28"/>
        </w:rPr>
        <w:tab/>
        <w:t xml:space="preserve">        Sec</w:t>
      </w:r>
      <w:r>
        <w:rPr>
          <w:b/>
          <w:sz w:val="28"/>
          <w:szCs w:val="28"/>
        </w:rPr>
        <w:t>tion B: 5 Short Answer</w:t>
      </w:r>
      <w:r>
        <w:rPr>
          <w:b/>
          <w:sz w:val="28"/>
          <w:szCs w:val="28"/>
        </w:rPr>
        <w:tab/>
        <w:t xml:space="preserve">     </w:t>
      </w:r>
      <w:r>
        <w:rPr>
          <w:b/>
          <w:sz w:val="28"/>
          <w:szCs w:val="28"/>
        </w:rPr>
        <w:tab/>
        <w:t>(</w:t>
      </w:r>
      <w:r w:rsidR="00536C6C">
        <w:rPr>
          <w:b/>
          <w:sz w:val="28"/>
          <w:szCs w:val="28"/>
        </w:rPr>
        <w:t>22</w:t>
      </w:r>
      <w:r w:rsidRPr="0057442D">
        <w:rPr>
          <w:b/>
          <w:sz w:val="28"/>
          <w:szCs w:val="28"/>
        </w:rPr>
        <w:t xml:space="preserve"> marks)</w:t>
      </w:r>
      <w:r w:rsidRPr="0057442D">
        <w:rPr>
          <w:b/>
          <w:sz w:val="28"/>
          <w:szCs w:val="28"/>
        </w:rPr>
        <w:tab/>
      </w:r>
    </w:p>
    <w:p w:rsidR="001F4876" w:rsidRPr="0057442D" w:rsidRDefault="001F4876" w:rsidP="001F4876">
      <w:pPr>
        <w:rPr>
          <w:b/>
          <w:sz w:val="28"/>
          <w:szCs w:val="28"/>
        </w:rPr>
      </w:pPr>
      <w:r w:rsidRPr="0057442D">
        <w:rPr>
          <w:b/>
          <w:sz w:val="28"/>
          <w:szCs w:val="28"/>
        </w:rPr>
        <w:tab/>
      </w:r>
      <w:r w:rsidRPr="0057442D">
        <w:rPr>
          <w:b/>
          <w:sz w:val="28"/>
          <w:szCs w:val="28"/>
        </w:rPr>
        <w:tab/>
        <w:t xml:space="preserve">        </w:t>
      </w:r>
      <w:r>
        <w:rPr>
          <w:b/>
          <w:sz w:val="28"/>
          <w:szCs w:val="28"/>
        </w:rPr>
        <w:t>Section C: 1 Long Answer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(</w:t>
      </w:r>
      <w:r w:rsidR="00536C6C">
        <w:rPr>
          <w:b/>
          <w:sz w:val="28"/>
          <w:szCs w:val="28"/>
        </w:rPr>
        <w:t>10</w:t>
      </w:r>
      <w:r w:rsidRPr="0057442D">
        <w:rPr>
          <w:b/>
          <w:sz w:val="28"/>
          <w:szCs w:val="28"/>
        </w:rPr>
        <w:t xml:space="preserve"> marks)</w:t>
      </w:r>
      <w:r w:rsidRPr="0057442D">
        <w:rPr>
          <w:b/>
          <w:sz w:val="28"/>
          <w:szCs w:val="28"/>
        </w:rPr>
        <w:tab/>
      </w:r>
    </w:p>
    <w:p w:rsidR="001F4876" w:rsidRPr="0057442D" w:rsidRDefault="001F4876" w:rsidP="001F4876">
      <w:pPr>
        <w:rPr>
          <w:b/>
          <w:sz w:val="28"/>
          <w:szCs w:val="28"/>
        </w:rPr>
      </w:pPr>
    </w:p>
    <w:p w:rsidR="001F4876" w:rsidRPr="0057442D" w:rsidRDefault="001F4876" w:rsidP="001F487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TOTAL MARKS: </w:t>
      </w:r>
      <w:proofErr w:type="gramStart"/>
      <w:r w:rsidR="00536C6C">
        <w:rPr>
          <w:b/>
          <w:sz w:val="28"/>
          <w:szCs w:val="28"/>
        </w:rPr>
        <w:t>44</w:t>
      </w:r>
      <w:r>
        <w:rPr>
          <w:b/>
          <w:sz w:val="28"/>
          <w:szCs w:val="28"/>
        </w:rPr>
        <w:t xml:space="preserve"> </w:t>
      </w:r>
      <w:r w:rsidRPr="0057442D">
        <w:rPr>
          <w:b/>
          <w:sz w:val="28"/>
          <w:szCs w:val="28"/>
        </w:rPr>
        <w:t xml:space="preserve"> marks</w:t>
      </w:r>
      <w:proofErr w:type="gramEnd"/>
    </w:p>
    <w:p w:rsidR="00CB5A4C" w:rsidRDefault="00CB5A4C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Default="001F4876"/>
    <w:p w:rsidR="001F4876" w:rsidRPr="00521595" w:rsidRDefault="001F4876" w:rsidP="001F4876">
      <w:pPr>
        <w:jc w:val="center"/>
        <w:rPr>
          <w:b/>
          <w:sz w:val="28"/>
          <w:szCs w:val="28"/>
          <w:lang w:val="en-US"/>
        </w:rPr>
      </w:pPr>
      <w:r w:rsidRPr="00521595">
        <w:rPr>
          <w:b/>
          <w:sz w:val="28"/>
          <w:szCs w:val="28"/>
          <w:lang w:val="en-US"/>
        </w:rPr>
        <w:lastRenderedPageBreak/>
        <w:t>PLEASE DO NOT WRITE ON THIS BOOKLET</w:t>
      </w:r>
    </w:p>
    <w:p w:rsidR="001F4876" w:rsidRPr="00521595" w:rsidRDefault="001F4876" w:rsidP="001F4876">
      <w:pPr>
        <w:jc w:val="center"/>
        <w:rPr>
          <w:b/>
          <w:sz w:val="28"/>
          <w:szCs w:val="28"/>
          <w:u w:val="single"/>
          <w:lang w:val="en-US"/>
        </w:rPr>
      </w:pPr>
    </w:p>
    <w:p w:rsidR="001F4876" w:rsidRPr="00521595" w:rsidRDefault="001F4876" w:rsidP="001F4876">
      <w:pPr>
        <w:rPr>
          <w:sz w:val="28"/>
          <w:szCs w:val="28"/>
          <w:lang w:val="en-US"/>
        </w:rPr>
      </w:pPr>
    </w:p>
    <w:p w:rsidR="001F4876" w:rsidRPr="00521595" w:rsidRDefault="001F4876" w:rsidP="001F4876">
      <w:pPr>
        <w:rPr>
          <w:sz w:val="28"/>
          <w:szCs w:val="28"/>
          <w:lang w:val="en-US"/>
        </w:rPr>
      </w:pPr>
      <w:r w:rsidRPr="00521595">
        <w:rPr>
          <w:b/>
          <w:sz w:val="28"/>
          <w:szCs w:val="28"/>
          <w:lang w:val="en-US"/>
        </w:rPr>
        <w:t>SECTION A. Multiple Choice Questions</w:t>
      </w:r>
      <w:r w:rsidRPr="00521595">
        <w:rPr>
          <w:sz w:val="28"/>
          <w:szCs w:val="28"/>
          <w:lang w:val="en-US"/>
        </w:rPr>
        <w:br/>
      </w:r>
      <w:proofErr w:type="gramStart"/>
      <w:r w:rsidRPr="00521595">
        <w:rPr>
          <w:i/>
          <w:sz w:val="28"/>
          <w:szCs w:val="28"/>
          <w:lang w:val="en-US"/>
        </w:rPr>
        <w:t>This</w:t>
      </w:r>
      <w:proofErr w:type="gramEnd"/>
      <w:r w:rsidRPr="00521595">
        <w:rPr>
          <w:i/>
          <w:sz w:val="28"/>
          <w:szCs w:val="28"/>
          <w:lang w:val="en-US"/>
        </w:rPr>
        <w:t xml:space="preserve"> section has 20 questions. Answer all questions on the separate multiple-choice answer sheet provided. </w:t>
      </w:r>
    </w:p>
    <w:p w:rsidR="00521595" w:rsidRPr="00521595" w:rsidRDefault="00521595" w:rsidP="001F4876">
      <w:pPr>
        <w:rPr>
          <w:sz w:val="28"/>
          <w:szCs w:val="28"/>
        </w:rPr>
      </w:pPr>
    </w:p>
    <w:p w:rsidR="006514D8" w:rsidRPr="006514D8" w:rsidRDefault="00521595" w:rsidP="00796966">
      <w:pPr>
        <w:pStyle w:val="ListParagraph"/>
        <w:numPr>
          <w:ilvl w:val="0"/>
          <w:numId w:val="15"/>
        </w:numPr>
        <w:ind w:left="993" w:hanging="567"/>
        <w:rPr>
          <w:sz w:val="28"/>
          <w:szCs w:val="28"/>
        </w:rPr>
      </w:pPr>
      <w:r w:rsidRPr="00521595">
        <w:rPr>
          <w:sz w:val="28"/>
          <w:szCs w:val="28"/>
        </w:rPr>
        <w:t>At school, what is the name of the equipment used to look at cells?</w:t>
      </w:r>
    </w:p>
    <w:p w:rsidR="00521595" w:rsidRPr="006514D8" w:rsidRDefault="006514D8" w:rsidP="00796966">
      <w:pPr>
        <w:pStyle w:val="ListParagraph"/>
        <w:numPr>
          <w:ilvl w:val="0"/>
          <w:numId w:val="6"/>
        </w:numPr>
        <w:ind w:left="851" w:firstLine="142"/>
        <w:rPr>
          <w:sz w:val="28"/>
          <w:szCs w:val="28"/>
        </w:rPr>
      </w:pPr>
      <w:r w:rsidRPr="006514D8">
        <w:rPr>
          <w:sz w:val="28"/>
          <w:szCs w:val="28"/>
        </w:rPr>
        <w:t xml:space="preserve"> </w:t>
      </w:r>
      <w:r w:rsidR="00521595" w:rsidRPr="006514D8">
        <w:rPr>
          <w:sz w:val="28"/>
          <w:szCs w:val="28"/>
        </w:rPr>
        <w:t>stereoscope</w:t>
      </w:r>
    </w:p>
    <w:p w:rsidR="00521595" w:rsidRPr="00521595" w:rsidRDefault="006514D8" w:rsidP="00796966">
      <w:pPr>
        <w:pStyle w:val="ListParagraph"/>
        <w:numPr>
          <w:ilvl w:val="0"/>
          <w:numId w:val="6"/>
        </w:numPr>
        <w:ind w:left="851" w:firstLine="142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21595" w:rsidRPr="00521595">
        <w:rPr>
          <w:sz w:val="28"/>
          <w:szCs w:val="28"/>
        </w:rPr>
        <w:t>electron microscope</w:t>
      </w:r>
    </w:p>
    <w:p w:rsidR="00521595" w:rsidRPr="00521595" w:rsidRDefault="006514D8" w:rsidP="00796966">
      <w:pPr>
        <w:pStyle w:val="ListParagraph"/>
        <w:numPr>
          <w:ilvl w:val="0"/>
          <w:numId w:val="6"/>
        </w:numPr>
        <w:ind w:left="851" w:firstLine="142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21595" w:rsidRPr="00521595">
        <w:rPr>
          <w:sz w:val="28"/>
          <w:szCs w:val="28"/>
        </w:rPr>
        <w:t>telescope</w:t>
      </w:r>
    </w:p>
    <w:p w:rsidR="00521595" w:rsidRPr="00521595" w:rsidRDefault="006514D8" w:rsidP="00796966">
      <w:pPr>
        <w:pStyle w:val="ListParagraph"/>
        <w:numPr>
          <w:ilvl w:val="0"/>
          <w:numId w:val="6"/>
        </w:numPr>
        <w:ind w:left="851" w:firstLine="142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21595" w:rsidRPr="00521595">
        <w:rPr>
          <w:sz w:val="28"/>
          <w:szCs w:val="28"/>
        </w:rPr>
        <w:t>light microscope</w:t>
      </w:r>
    </w:p>
    <w:p w:rsidR="00521595" w:rsidRPr="00521595" w:rsidRDefault="00521595" w:rsidP="00796966">
      <w:pPr>
        <w:ind w:left="426" w:hanging="66"/>
        <w:rPr>
          <w:sz w:val="28"/>
          <w:szCs w:val="28"/>
        </w:rPr>
      </w:pPr>
    </w:p>
    <w:p w:rsidR="00521595" w:rsidRPr="006514D8" w:rsidRDefault="00521595" w:rsidP="00796966">
      <w:pPr>
        <w:pStyle w:val="ListParagraph"/>
        <w:numPr>
          <w:ilvl w:val="0"/>
          <w:numId w:val="15"/>
        </w:numPr>
        <w:ind w:left="426" w:hanging="66"/>
        <w:rPr>
          <w:sz w:val="28"/>
          <w:szCs w:val="28"/>
        </w:rPr>
      </w:pPr>
      <w:r w:rsidRPr="00521595">
        <w:rPr>
          <w:sz w:val="28"/>
          <w:szCs w:val="28"/>
        </w:rPr>
        <w:t>The magnification of the microscope tells you</w:t>
      </w:r>
    </w:p>
    <w:p w:rsidR="006514D8" w:rsidRDefault="00521595" w:rsidP="00796966">
      <w:pPr>
        <w:ind w:left="426" w:firstLine="567"/>
        <w:rPr>
          <w:sz w:val="28"/>
          <w:szCs w:val="28"/>
        </w:rPr>
      </w:pPr>
      <w:r w:rsidRPr="00521595">
        <w:rPr>
          <w:sz w:val="28"/>
          <w:szCs w:val="28"/>
        </w:rPr>
        <w:t xml:space="preserve">a) </w:t>
      </w:r>
      <w:proofErr w:type="gramStart"/>
      <w:r w:rsidRPr="00521595">
        <w:rPr>
          <w:sz w:val="28"/>
          <w:szCs w:val="28"/>
        </w:rPr>
        <w:t>how</w:t>
      </w:r>
      <w:proofErr w:type="gramEnd"/>
      <w:r w:rsidRPr="00521595">
        <w:rPr>
          <w:sz w:val="28"/>
          <w:szCs w:val="28"/>
        </w:rPr>
        <w:t xml:space="preserve"> big the lenses in the microscope are</w:t>
      </w:r>
    </w:p>
    <w:p w:rsidR="00521595" w:rsidRPr="00521595" w:rsidRDefault="00521595" w:rsidP="00796966">
      <w:pPr>
        <w:ind w:left="426" w:firstLine="567"/>
        <w:rPr>
          <w:sz w:val="28"/>
          <w:szCs w:val="28"/>
        </w:rPr>
      </w:pPr>
      <w:r w:rsidRPr="00521595">
        <w:rPr>
          <w:sz w:val="28"/>
          <w:szCs w:val="28"/>
        </w:rPr>
        <w:t xml:space="preserve">b) </w:t>
      </w:r>
      <w:proofErr w:type="gramStart"/>
      <w:r w:rsidRPr="00521595">
        <w:rPr>
          <w:sz w:val="28"/>
          <w:szCs w:val="28"/>
        </w:rPr>
        <w:t>how</w:t>
      </w:r>
      <w:proofErr w:type="gramEnd"/>
      <w:r w:rsidRPr="00521595">
        <w:rPr>
          <w:sz w:val="28"/>
          <w:szCs w:val="28"/>
        </w:rPr>
        <w:t xml:space="preserve"> much smaller the image is than the real object</w:t>
      </w:r>
    </w:p>
    <w:p w:rsidR="006514D8" w:rsidRDefault="00521595" w:rsidP="00796966">
      <w:pPr>
        <w:ind w:left="426" w:firstLine="567"/>
        <w:rPr>
          <w:sz w:val="28"/>
          <w:szCs w:val="28"/>
        </w:rPr>
      </w:pPr>
      <w:r w:rsidRPr="00521595">
        <w:rPr>
          <w:sz w:val="28"/>
          <w:szCs w:val="28"/>
        </w:rPr>
        <w:t xml:space="preserve">c) </w:t>
      </w:r>
      <w:proofErr w:type="gramStart"/>
      <w:r w:rsidRPr="00521595">
        <w:rPr>
          <w:sz w:val="28"/>
          <w:szCs w:val="28"/>
        </w:rPr>
        <w:t>how</w:t>
      </w:r>
      <w:proofErr w:type="gramEnd"/>
      <w:r w:rsidRPr="00521595">
        <w:rPr>
          <w:sz w:val="28"/>
          <w:szCs w:val="28"/>
        </w:rPr>
        <w:t xml:space="preserve"> much bigger the image is than the real object</w:t>
      </w:r>
    </w:p>
    <w:p w:rsidR="00521595" w:rsidRPr="00521595" w:rsidRDefault="00521595" w:rsidP="00796966">
      <w:pPr>
        <w:ind w:left="426" w:firstLine="567"/>
        <w:rPr>
          <w:sz w:val="28"/>
          <w:szCs w:val="28"/>
        </w:rPr>
      </w:pPr>
      <w:r w:rsidRPr="00521595">
        <w:rPr>
          <w:sz w:val="28"/>
          <w:szCs w:val="28"/>
        </w:rPr>
        <w:t xml:space="preserve">d) </w:t>
      </w:r>
      <w:proofErr w:type="gramStart"/>
      <w:r w:rsidRPr="00521595">
        <w:rPr>
          <w:sz w:val="28"/>
          <w:szCs w:val="28"/>
        </w:rPr>
        <w:t>how</w:t>
      </w:r>
      <w:proofErr w:type="gramEnd"/>
      <w:r w:rsidRPr="00521595">
        <w:rPr>
          <w:sz w:val="28"/>
          <w:szCs w:val="28"/>
        </w:rPr>
        <w:t xml:space="preserve"> much light is passing through the object</w:t>
      </w:r>
    </w:p>
    <w:p w:rsidR="00521595" w:rsidRPr="00796966" w:rsidRDefault="00521595" w:rsidP="00796966">
      <w:pPr>
        <w:ind w:left="426" w:firstLine="567"/>
        <w:rPr>
          <w:sz w:val="28"/>
          <w:szCs w:val="28"/>
        </w:rPr>
      </w:pPr>
    </w:p>
    <w:p w:rsidR="00521595" w:rsidRPr="006514D8" w:rsidRDefault="00521595" w:rsidP="00796966">
      <w:pPr>
        <w:pStyle w:val="ListParagraph"/>
        <w:numPr>
          <w:ilvl w:val="0"/>
          <w:numId w:val="15"/>
        </w:numPr>
        <w:ind w:left="426" w:hanging="66"/>
        <w:rPr>
          <w:sz w:val="28"/>
          <w:szCs w:val="28"/>
          <w:lang w:val="en-US"/>
        </w:rPr>
      </w:pPr>
      <w:r w:rsidRPr="00521595">
        <w:rPr>
          <w:sz w:val="28"/>
          <w:szCs w:val="28"/>
          <w:lang w:val="en-US"/>
        </w:rPr>
        <w:t>Which of the following is the smallest unit of length?</w:t>
      </w:r>
    </w:p>
    <w:p w:rsidR="00521595" w:rsidRPr="00521595" w:rsidRDefault="00521595" w:rsidP="00796966">
      <w:pPr>
        <w:ind w:left="993"/>
        <w:rPr>
          <w:sz w:val="28"/>
          <w:szCs w:val="28"/>
          <w:lang w:val="en-US"/>
        </w:rPr>
      </w:pPr>
      <w:r w:rsidRPr="00521595">
        <w:rPr>
          <w:sz w:val="28"/>
          <w:szCs w:val="28"/>
          <w:lang w:val="en-US"/>
        </w:rPr>
        <w:t>a)</w:t>
      </w:r>
      <w:r w:rsidRPr="00521595">
        <w:rPr>
          <w:sz w:val="28"/>
          <w:szCs w:val="28"/>
          <w:lang w:val="en-US"/>
        </w:rPr>
        <w:tab/>
        <w:t>Meters</w:t>
      </w:r>
    </w:p>
    <w:p w:rsidR="00521595" w:rsidRPr="00521595" w:rsidRDefault="00521595" w:rsidP="00796966">
      <w:pPr>
        <w:ind w:left="993"/>
        <w:rPr>
          <w:sz w:val="28"/>
          <w:szCs w:val="28"/>
          <w:lang w:val="en-US"/>
        </w:rPr>
      </w:pPr>
      <w:r w:rsidRPr="00521595">
        <w:rPr>
          <w:sz w:val="28"/>
          <w:szCs w:val="28"/>
          <w:lang w:val="en-US"/>
        </w:rPr>
        <w:t>b)</w:t>
      </w:r>
      <w:r w:rsidRPr="00521595">
        <w:rPr>
          <w:sz w:val="28"/>
          <w:szCs w:val="28"/>
          <w:lang w:val="en-US"/>
        </w:rPr>
        <w:tab/>
        <w:t>Kilometers</w:t>
      </w:r>
    </w:p>
    <w:p w:rsidR="00521595" w:rsidRPr="00521595" w:rsidRDefault="00521595" w:rsidP="00796966">
      <w:pPr>
        <w:ind w:left="993"/>
        <w:rPr>
          <w:sz w:val="28"/>
          <w:szCs w:val="28"/>
          <w:lang w:val="en-US"/>
        </w:rPr>
      </w:pPr>
      <w:r w:rsidRPr="00521595">
        <w:rPr>
          <w:sz w:val="28"/>
          <w:szCs w:val="28"/>
          <w:lang w:val="en-US"/>
        </w:rPr>
        <w:t>c)</w:t>
      </w:r>
      <w:r w:rsidRPr="00521595">
        <w:rPr>
          <w:sz w:val="28"/>
          <w:szCs w:val="28"/>
          <w:lang w:val="en-US"/>
        </w:rPr>
        <w:tab/>
        <w:t>Millimeters</w:t>
      </w:r>
    </w:p>
    <w:p w:rsidR="00521595" w:rsidRPr="00521595" w:rsidRDefault="00521595" w:rsidP="00796966">
      <w:pPr>
        <w:ind w:left="993"/>
        <w:rPr>
          <w:sz w:val="28"/>
          <w:szCs w:val="28"/>
          <w:lang w:val="en-US"/>
        </w:rPr>
      </w:pPr>
      <w:r w:rsidRPr="00521595">
        <w:rPr>
          <w:sz w:val="28"/>
          <w:szCs w:val="28"/>
          <w:lang w:val="en-US"/>
        </w:rPr>
        <w:t>d)</w:t>
      </w:r>
      <w:r w:rsidRPr="00521595">
        <w:rPr>
          <w:sz w:val="28"/>
          <w:szCs w:val="28"/>
          <w:lang w:val="en-US"/>
        </w:rPr>
        <w:tab/>
        <w:t>Centimeters</w:t>
      </w:r>
    </w:p>
    <w:p w:rsidR="001F4876" w:rsidRPr="00521595" w:rsidRDefault="001F4876" w:rsidP="00796966">
      <w:pPr>
        <w:ind w:left="1134" w:hanging="66"/>
        <w:rPr>
          <w:sz w:val="28"/>
          <w:szCs w:val="28"/>
        </w:rPr>
      </w:pPr>
    </w:p>
    <w:p w:rsidR="001F4876" w:rsidRPr="006514D8" w:rsidRDefault="001F4876" w:rsidP="00796966">
      <w:pPr>
        <w:pStyle w:val="ListParagraph"/>
        <w:numPr>
          <w:ilvl w:val="0"/>
          <w:numId w:val="15"/>
        </w:numPr>
        <w:ind w:left="426" w:hanging="66"/>
        <w:rPr>
          <w:sz w:val="28"/>
          <w:szCs w:val="28"/>
        </w:rPr>
      </w:pPr>
      <w:r w:rsidRPr="00521595">
        <w:rPr>
          <w:sz w:val="28"/>
          <w:szCs w:val="28"/>
        </w:rPr>
        <w:t>A micrometre (</w:t>
      </w:r>
      <w:r w:rsidRPr="00521595">
        <w:sym w:font="Symbol" w:char="F06D"/>
      </w:r>
      <w:r w:rsidRPr="00521595">
        <w:rPr>
          <w:sz w:val="28"/>
          <w:szCs w:val="28"/>
        </w:rPr>
        <w:t>m) is:</w:t>
      </w:r>
    </w:p>
    <w:p w:rsidR="001F4876" w:rsidRPr="00796966" w:rsidRDefault="00796966" w:rsidP="00796966">
      <w:pPr>
        <w:pStyle w:val="ListParagraph"/>
        <w:ind w:left="993"/>
        <w:rPr>
          <w:sz w:val="28"/>
          <w:szCs w:val="28"/>
          <w:highlight w:val="yellow"/>
        </w:rPr>
      </w:pPr>
      <w:r>
        <w:rPr>
          <w:sz w:val="28"/>
          <w:szCs w:val="28"/>
        </w:rPr>
        <w:t>a</w:t>
      </w:r>
      <w:r w:rsidRPr="00796966">
        <w:rPr>
          <w:sz w:val="28"/>
          <w:szCs w:val="28"/>
        </w:rPr>
        <w:t>)</w:t>
      </w:r>
      <w:r w:rsidR="001F4876" w:rsidRPr="00796966">
        <w:rPr>
          <w:sz w:val="28"/>
          <w:szCs w:val="28"/>
        </w:rPr>
        <w:t xml:space="preserve"> on</w:t>
      </w:r>
      <w:r w:rsidRPr="00796966">
        <w:rPr>
          <w:sz w:val="28"/>
          <w:szCs w:val="28"/>
        </w:rPr>
        <w:t xml:space="preserve">e-thousandth of a millimetre </w:t>
      </w:r>
      <w:r w:rsidRPr="00796966">
        <w:rPr>
          <w:sz w:val="28"/>
          <w:szCs w:val="28"/>
        </w:rPr>
        <w:br/>
        <w:t>b)</w:t>
      </w:r>
      <w:r w:rsidR="001F4876" w:rsidRPr="00796966">
        <w:rPr>
          <w:sz w:val="28"/>
          <w:szCs w:val="28"/>
        </w:rPr>
        <w:t xml:space="preserve"> one-hundredth of a millimetre </w:t>
      </w:r>
      <w:r w:rsidR="001F4876" w:rsidRPr="00796966">
        <w:rPr>
          <w:sz w:val="28"/>
          <w:szCs w:val="28"/>
        </w:rPr>
        <w:br/>
        <w:t>c) one-thousandth of a centimetre</w:t>
      </w:r>
      <w:r w:rsidR="001F4876" w:rsidRPr="00796966">
        <w:rPr>
          <w:sz w:val="28"/>
          <w:szCs w:val="28"/>
        </w:rPr>
        <w:br/>
        <w:t>d) one-hundredth of a centimetre</w:t>
      </w:r>
    </w:p>
    <w:p w:rsidR="001F4876" w:rsidRPr="00521595" w:rsidRDefault="001F4876" w:rsidP="00796966">
      <w:pPr>
        <w:ind w:left="426" w:hanging="66"/>
        <w:rPr>
          <w:sz w:val="28"/>
          <w:szCs w:val="28"/>
        </w:rPr>
      </w:pPr>
    </w:p>
    <w:p w:rsidR="001F4876" w:rsidRPr="006514D8" w:rsidRDefault="001F4876" w:rsidP="00796966">
      <w:pPr>
        <w:pStyle w:val="ListParagraph"/>
        <w:numPr>
          <w:ilvl w:val="0"/>
          <w:numId w:val="15"/>
        </w:numPr>
        <w:ind w:left="426" w:hanging="66"/>
        <w:rPr>
          <w:sz w:val="28"/>
          <w:szCs w:val="28"/>
        </w:rPr>
      </w:pPr>
      <w:r w:rsidRPr="0015783E">
        <w:rPr>
          <w:sz w:val="28"/>
          <w:szCs w:val="28"/>
        </w:rPr>
        <w:t xml:space="preserve"> As the magnification increases, then the field of view</w:t>
      </w:r>
    </w:p>
    <w:p w:rsidR="001F4876" w:rsidRPr="00521595" w:rsidRDefault="001F4876" w:rsidP="00796966">
      <w:pPr>
        <w:ind w:left="993" w:hanging="66"/>
        <w:rPr>
          <w:sz w:val="28"/>
          <w:szCs w:val="28"/>
        </w:rPr>
      </w:pPr>
      <w:proofErr w:type="gramStart"/>
      <w:r w:rsidRPr="00521595">
        <w:rPr>
          <w:sz w:val="28"/>
          <w:szCs w:val="28"/>
        </w:rPr>
        <w:t>a</w:t>
      </w:r>
      <w:proofErr w:type="gramEnd"/>
      <w:r w:rsidRPr="00521595">
        <w:rPr>
          <w:sz w:val="28"/>
          <w:szCs w:val="28"/>
        </w:rPr>
        <w:t>) gets smaller</w:t>
      </w:r>
    </w:p>
    <w:p w:rsidR="001F4876" w:rsidRPr="00521595" w:rsidRDefault="001F4876" w:rsidP="00796966">
      <w:pPr>
        <w:ind w:left="993" w:hanging="66"/>
        <w:rPr>
          <w:sz w:val="28"/>
          <w:szCs w:val="28"/>
        </w:rPr>
      </w:pPr>
      <w:proofErr w:type="gramStart"/>
      <w:r w:rsidRPr="00521595">
        <w:rPr>
          <w:sz w:val="28"/>
          <w:szCs w:val="28"/>
        </w:rPr>
        <w:t>b</w:t>
      </w:r>
      <w:proofErr w:type="gramEnd"/>
      <w:r w:rsidRPr="00521595">
        <w:rPr>
          <w:sz w:val="28"/>
          <w:szCs w:val="28"/>
        </w:rPr>
        <w:t>) gets bigger</w:t>
      </w:r>
    </w:p>
    <w:p w:rsidR="001F4876" w:rsidRPr="00521595" w:rsidRDefault="001F4876" w:rsidP="00796966">
      <w:pPr>
        <w:ind w:left="993" w:hanging="66"/>
        <w:rPr>
          <w:sz w:val="28"/>
          <w:szCs w:val="28"/>
        </w:rPr>
      </w:pPr>
      <w:r w:rsidRPr="00521595">
        <w:rPr>
          <w:sz w:val="28"/>
          <w:szCs w:val="28"/>
        </w:rPr>
        <w:t xml:space="preserve">c) </w:t>
      </w:r>
      <w:proofErr w:type="gramStart"/>
      <w:r w:rsidRPr="00521595">
        <w:rPr>
          <w:sz w:val="28"/>
          <w:szCs w:val="28"/>
        </w:rPr>
        <w:t>stays</w:t>
      </w:r>
      <w:proofErr w:type="gramEnd"/>
      <w:r w:rsidRPr="00521595">
        <w:rPr>
          <w:sz w:val="28"/>
          <w:szCs w:val="28"/>
        </w:rPr>
        <w:t xml:space="preserve"> the same</w:t>
      </w:r>
    </w:p>
    <w:p w:rsidR="00521595" w:rsidRDefault="001F4876" w:rsidP="00796966">
      <w:pPr>
        <w:ind w:left="993" w:hanging="66"/>
        <w:rPr>
          <w:sz w:val="28"/>
          <w:szCs w:val="28"/>
        </w:rPr>
      </w:pPr>
      <w:r w:rsidRPr="00521595">
        <w:rPr>
          <w:sz w:val="28"/>
          <w:szCs w:val="28"/>
        </w:rPr>
        <w:t xml:space="preserve">d) </w:t>
      </w:r>
      <w:proofErr w:type="gramStart"/>
      <w:r w:rsidRPr="00521595">
        <w:rPr>
          <w:sz w:val="28"/>
          <w:szCs w:val="28"/>
        </w:rPr>
        <w:t>doubles</w:t>
      </w:r>
      <w:proofErr w:type="gramEnd"/>
      <w:r w:rsidRPr="00521595">
        <w:rPr>
          <w:sz w:val="28"/>
          <w:szCs w:val="28"/>
        </w:rPr>
        <w:t xml:space="preserve"> in size</w:t>
      </w:r>
    </w:p>
    <w:p w:rsidR="006514D8" w:rsidRPr="00521595" w:rsidRDefault="006514D8" w:rsidP="00796966">
      <w:pPr>
        <w:ind w:left="426" w:hanging="66"/>
        <w:rPr>
          <w:sz w:val="28"/>
          <w:szCs w:val="28"/>
        </w:rPr>
      </w:pPr>
    </w:p>
    <w:p w:rsidR="00521595" w:rsidRPr="00521595" w:rsidRDefault="00521595" w:rsidP="00796966">
      <w:pPr>
        <w:pStyle w:val="ListParagraph"/>
        <w:numPr>
          <w:ilvl w:val="0"/>
          <w:numId w:val="15"/>
        </w:numPr>
        <w:ind w:left="426" w:hanging="66"/>
        <w:rPr>
          <w:sz w:val="28"/>
          <w:szCs w:val="28"/>
        </w:rPr>
      </w:pPr>
      <w:r w:rsidRPr="00521595">
        <w:rPr>
          <w:sz w:val="28"/>
          <w:szCs w:val="28"/>
        </w:rPr>
        <w:t>When looking through a microscope, if you move the slide to the right, the specimen appears to move to the</w:t>
      </w:r>
    </w:p>
    <w:p w:rsidR="00521595" w:rsidRPr="0015783E" w:rsidRDefault="00521595" w:rsidP="00796966">
      <w:pPr>
        <w:pStyle w:val="ListParagraph"/>
        <w:numPr>
          <w:ilvl w:val="0"/>
          <w:numId w:val="17"/>
        </w:numPr>
        <w:ind w:left="993" w:hanging="66"/>
        <w:rPr>
          <w:sz w:val="28"/>
          <w:szCs w:val="28"/>
        </w:rPr>
      </w:pPr>
      <w:r w:rsidRPr="0015783E">
        <w:rPr>
          <w:sz w:val="28"/>
          <w:szCs w:val="28"/>
        </w:rPr>
        <w:t>right</w:t>
      </w:r>
    </w:p>
    <w:p w:rsidR="00521595" w:rsidRPr="0015783E" w:rsidRDefault="00521595" w:rsidP="00796966">
      <w:pPr>
        <w:pStyle w:val="ListParagraph"/>
        <w:numPr>
          <w:ilvl w:val="0"/>
          <w:numId w:val="17"/>
        </w:numPr>
        <w:ind w:left="993" w:hanging="66"/>
        <w:rPr>
          <w:sz w:val="28"/>
          <w:szCs w:val="28"/>
        </w:rPr>
      </w:pPr>
      <w:r w:rsidRPr="0015783E">
        <w:rPr>
          <w:sz w:val="28"/>
          <w:szCs w:val="28"/>
        </w:rPr>
        <w:t>up</w:t>
      </w:r>
    </w:p>
    <w:p w:rsidR="00521595" w:rsidRPr="0015783E" w:rsidRDefault="00521595" w:rsidP="00796966">
      <w:pPr>
        <w:pStyle w:val="ListParagraph"/>
        <w:numPr>
          <w:ilvl w:val="0"/>
          <w:numId w:val="17"/>
        </w:numPr>
        <w:ind w:left="993" w:hanging="66"/>
        <w:rPr>
          <w:sz w:val="28"/>
          <w:szCs w:val="28"/>
        </w:rPr>
      </w:pPr>
      <w:r w:rsidRPr="0015783E">
        <w:rPr>
          <w:sz w:val="28"/>
          <w:szCs w:val="28"/>
        </w:rPr>
        <w:t>left</w:t>
      </w:r>
    </w:p>
    <w:p w:rsidR="00521595" w:rsidRPr="0015783E" w:rsidRDefault="00521595" w:rsidP="00796966">
      <w:pPr>
        <w:pStyle w:val="ListParagraph"/>
        <w:numPr>
          <w:ilvl w:val="0"/>
          <w:numId w:val="17"/>
        </w:numPr>
        <w:ind w:left="993" w:hanging="66"/>
        <w:rPr>
          <w:sz w:val="28"/>
          <w:szCs w:val="28"/>
        </w:rPr>
      </w:pPr>
      <w:r w:rsidRPr="0015783E">
        <w:rPr>
          <w:sz w:val="28"/>
          <w:szCs w:val="28"/>
        </w:rPr>
        <w:t>down</w:t>
      </w:r>
    </w:p>
    <w:p w:rsidR="00521595" w:rsidRPr="00521595" w:rsidRDefault="00521595" w:rsidP="006514D8">
      <w:pPr>
        <w:ind w:left="993" w:hanging="709"/>
        <w:rPr>
          <w:sz w:val="28"/>
          <w:szCs w:val="28"/>
        </w:rPr>
      </w:pPr>
    </w:p>
    <w:p w:rsidR="001F4876" w:rsidRPr="00521595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</w:rPr>
      </w:pPr>
      <w:r w:rsidRPr="00521595">
        <w:rPr>
          <w:sz w:val="28"/>
          <w:szCs w:val="28"/>
        </w:rPr>
        <w:t>When carrying a microscope, what is the safest part to hold?</w:t>
      </w:r>
    </w:p>
    <w:p w:rsidR="001F4876" w:rsidRPr="00521595" w:rsidRDefault="001F4876" w:rsidP="006514D8">
      <w:pPr>
        <w:numPr>
          <w:ilvl w:val="0"/>
          <w:numId w:val="4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stage</w:t>
      </w:r>
    </w:p>
    <w:p w:rsidR="001F4876" w:rsidRPr="00521595" w:rsidRDefault="001F4876" w:rsidP="006514D8">
      <w:pPr>
        <w:numPr>
          <w:ilvl w:val="0"/>
          <w:numId w:val="4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arm</w:t>
      </w:r>
    </w:p>
    <w:p w:rsidR="001F4876" w:rsidRPr="00521595" w:rsidRDefault="001F4876" w:rsidP="006514D8">
      <w:pPr>
        <w:numPr>
          <w:ilvl w:val="0"/>
          <w:numId w:val="4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mirror</w:t>
      </w:r>
    </w:p>
    <w:p w:rsidR="001F4876" w:rsidRPr="00521595" w:rsidRDefault="001F4876" w:rsidP="006514D8">
      <w:pPr>
        <w:numPr>
          <w:ilvl w:val="0"/>
          <w:numId w:val="4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tube</w:t>
      </w:r>
    </w:p>
    <w:p w:rsidR="001F4876" w:rsidRPr="00521595" w:rsidRDefault="001F4876" w:rsidP="006514D8">
      <w:pPr>
        <w:ind w:left="993" w:hanging="709"/>
        <w:contextualSpacing/>
        <w:rPr>
          <w:sz w:val="28"/>
          <w:szCs w:val="28"/>
        </w:rPr>
      </w:pPr>
    </w:p>
    <w:p w:rsidR="001F4876" w:rsidRPr="0015783E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</w:rPr>
      </w:pPr>
      <w:r w:rsidRPr="0015783E">
        <w:rPr>
          <w:sz w:val="28"/>
          <w:szCs w:val="28"/>
        </w:rPr>
        <w:t xml:space="preserve">Which of the following is </w:t>
      </w:r>
      <w:r w:rsidRPr="0015783E">
        <w:rPr>
          <w:b/>
          <w:sz w:val="28"/>
          <w:szCs w:val="28"/>
        </w:rPr>
        <w:t>NOT</w:t>
      </w:r>
      <w:r w:rsidRPr="0015783E">
        <w:rPr>
          <w:sz w:val="28"/>
          <w:szCs w:val="28"/>
        </w:rPr>
        <w:t xml:space="preserve"> a part of animal cells?</w:t>
      </w:r>
    </w:p>
    <w:p w:rsidR="001F4876" w:rsidRPr="00521595" w:rsidRDefault="001F4876" w:rsidP="006514D8">
      <w:pPr>
        <w:numPr>
          <w:ilvl w:val="0"/>
          <w:numId w:val="3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nucleus</w:t>
      </w:r>
    </w:p>
    <w:p w:rsidR="001F4876" w:rsidRPr="00521595" w:rsidRDefault="001F4876" w:rsidP="006514D8">
      <w:pPr>
        <w:numPr>
          <w:ilvl w:val="0"/>
          <w:numId w:val="3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cell wall</w:t>
      </w:r>
    </w:p>
    <w:p w:rsidR="001F4876" w:rsidRPr="00521595" w:rsidRDefault="001F4876" w:rsidP="006514D8">
      <w:pPr>
        <w:numPr>
          <w:ilvl w:val="0"/>
          <w:numId w:val="3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cytoplasm</w:t>
      </w:r>
    </w:p>
    <w:p w:rsidR="001F4876" w:rsidRPr="00521595" w:rsidRDefault="001F4876" w:rsidP="006514D8">
      <w:pPr>
        <w:numPr>
          <w:ilvl w:val="0"/>
          <w:numId w:val="3"/>
        </w:numPr>
        <w:ind w:left="1560" w:hanging="709"/>
        <w:contextualSpacing/>
        <w:rPr>
          <w:sz w:val="28"/>
          <w:szCs w:val="28"/>
        </w:rPr>
      </w:pPr>
      <w:r w:rsidRPr="00521595">
        <w:rPr>
          <w:sz w:val="28"/>
          <w:szCs w:val="28"/>
        </w:rPr>
        <w:t>cell membrane</w:t>
      </w:r>
    </w:p>
    <w:p w:rsidR="001F4876" w:rsidRPr="00521595" w:rsidRDefault="001F4876" w:rsidP="006514D8">
      <w:pPr>
        <w:ind w:left="993" w:hanging="709"/>
        <w:contextualSpacing/>
        <w:rPr>
          <w:sz w:val="28"/>
          <w:szCs w:val="28"/>
        </w:rPr>
      </w:pPr>
    </w:p>
    <w:p w:rsidR="001F4876" w:rsidRPr="00521595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</w:rPr>
      </w:pPr>
      <w:r w:rsidRPr="00521595">
        <w:rPr>
          <w:sz w:val="28"/>
          <w:szCs w:val="28"/>
        </w:rPr>
        <w:t>What is the definition of a unicellular organism?</w:t>
      </w:r>
    </w:p>
    <w:p w:rsidR="001F4876" w:rsidRPr="00521595" w:rsidRDefault="001F4876" w:rsidP="006514D8">
      <w:pPr>
        <w:numPr>
          <w:ilvl w:val="0"/>
          <w:numId w:val="5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a living thing</w:t>
      </w:r>
    </w:p>
    <w:p w:rsidR="001F4876" w:rsidRPr="00521595" w:rsidRDefault="001F4876" w:rsidP="006514D8">
      <w:pPr>
        <w:numPr>
          <w:ilvl w:val="0"/>
          <w:numId w:val="5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a single celled living thing</w:t>
      </w:r>
    </w:p>
    <w:p w:rsidR="001F4876" w:rsidRPr="00521595" w:rsidRDefault="001F4876" w:rsidP="006514D8">
      <w:pPr>
        <w:numPr>
          <w:ilvl w:val="0"/>
          <w:numId w:val="5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more than one cell living thing</w:t>
      </w:r>
    </w:p>
    <w:p w:rsidR="001F4876" w:rsidRPr="00521595" w:rsidRDefault="00536C6C" w:rsidP="006514D8">
      <w:pPr>
        <w:numPr>
          <w:ilvl w:val="0"/>
          <w:numId w:val="5"/>
        </w:numPr>
        <w:ind w:left="1560" w:hanging="709"/>
        <w:rPr>
          <w:sz w:val="28"/>
          <w:szCs w:val="28"/>
        </w:rPr>
      </w:pPr>
      <w:r>
        <w:rPr>
          <w:sz w:val="28"/>
          <w:szCs w:val="28"/>
        </w:rPr>
        <w:t>a non-</w:t>
      </w:r>
      <w:r w:rsidR="001F4876" w:rsidRPr="00521595">
        <w:rPr>
          <w:sz w:val="28"/>
          <w:szCs w:val="28"/>
        </w:rPr>
        <w:t>living thing</w:t>
      </w:r>
    </w:p>
    <w:p w:rsidR="002361D9" w:rsidRDefault="002361D9" w:rsidP="006514D8">
      <w:pPr>
        <w:ind w:left="993" w:hanging="709"/>
        <w:rPr>
          <w:sz w:val="28"/>
          <w:szCs w:val="28"/>
        </w:rPr>
      </w:pPr>
    </w:p>
    <w:p w:rsidR="001F4876" w:rsidRPr="002361D9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</w:rPr>
      </w:pPr>
      <w:r w:rsidRPr="002361D9">
        <w:rPr>
          <w:sz w:val="28"/>
          <w:szCs w:val="28"/>
        </w:rPr>
        <w:t>What is the purpose of the cell wall in plant cells?</w:t>
      </w:r>
    </w:p>
    <w:p w:rsidR="001F4876" w:rsidRPr="00521595" w:rsidRDefault="001F4876" w:rsidP="006514D8">
      <w:pPr>
        <w:numPr>
          <w:ilvl w:val="0"/>
          <w:numId w:val="7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allow nutrients in and out of the cell</w:t>
      </w:r>
    </w:p>
    <w:p w:rsidR="001F4876" w:rsidRPr="00521595" w:rsidRDefault="001F4876" w:rsidP="006514D8">
      <w:pPr>
        <w:numPr>
          <w:ilvl w:val="0"/>
          <w:numId w:val="7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hold the organelles of the cell</w:t>
      </w:r>
    </w:p>
    <w:p w:rsidR="001F4876" w:rsidRPr="00521595" w:rsidRDefault="001F4876" w:rsidP="006514D8">
      <w:pPr>
        <w:numPr>
          <w:ilvl w:val="0"/>
          <w:numId w:val="7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provide structure and support to the cell</w:t>
      </w:r>
    </w:p>
    <w:p w:rsidR="001F4876" w:rsidRPr="00521595" w:rsidRDefault="001F4876" w:rsidP="006514D8">
      <w:pPr>
        <w:numPr>
          <w:ilvl w:val="0"/>
          <w:numId w:val="7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allows the cell to photosynthesise</w:t>
      </w:r>
    </w:p>
    <w:p w:rsidR="001F4876" w:rsidRPr="00521595" w:rsidRDefault="001F4876" w:rsidP="006514D8">
      <w:pPr>
        <w:ind w:left="993" w:hanging="709"/>
        <w:rPr>
          <w:sz w:val="28"/>
          <w:szCs w:val="28"/>
        </w:rPr>
      </w:pPr>
    </w:p>
    <w:p w:rsidR="001F4876" w:rsidRPr="002361D9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</w:rPr>
      </w:pPr>
      <w:r w:rsidRPr="002361D9">
        <w:rPr>
          <w:sz w:val="28"/>
          <w:szCs w:val="28"/>
        </w:rPr>
        <w:t>What does a plant cell have that a fungal cell does not?</w:t>
      </w:r>
    </w:p>
    <w:p w:rsidR="001F4876" w:rsidRPr="00521595" w:rsidRDefault="001F4876" w:rsidP="006514D8">
      <w:pPr>
        <w:numPr>
          <w:ilvl w:val="0"/>
          <w:numId w:val="10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cytoplasm</w:t>
      </w:r>
    </w:p>
    <w:p w:rsidR="001F4876" w:rsidRPr="00521595" w:rsidRDefault="001F4876" w:rsidP="006514D8">
      <w:pPr>
        <w:numPr>
          <w:ilvl w:val="0"/>
          <w:numId w:val="10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chloroplast</w:t>
      </w:r>
    </w:p>
    <w:p w:rsidR="001F4876" w:rsidRPr="00521595" w:rsidRDefault="001F4876" w:rsidP="006514D8">
      <w:pPr>
        <w:numPr>
          <w:ilvl w:val="0"/>
          <w:numId w:val="10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nuclear membrane</w:t>
      </w:r>
    </w:p>
    <w:p w:rsidR="001F4876" w:rsidRPr="00521595" w:rsidRDefault="001F4876" w:rsidP="006514D8">
      <w:pPr>
        <w:numPr>
          <w:ilvl w:val="0"/>
          <w:numId w:val="10"/>
        </w:numPr>
        <w:ind w:left="1560" w:hanging="709"/>
        <w:rPr>
          <w:sz w:val="28"/>
          <w:szCs w:val="28"/>
        </w:rPr>
      </w:pPr>
      <w:r w:rsidRPr="00521595">
        <w:rPr>
          <w:sz w:val="28"/>
          <w:szCs w:val="28"/>
        </w:rPr>
        <w:t>cell wall</w:t>
      </w:r>
    </w:p>
    <w:p w:rsidR="001F4876" w:rsidRPr="00521595" w:rsidRDefault="001F4876" w:rsidP="006514D8">
      <w:pPr>
        <w:ind w:left="993" w:hanging="709"/>
        <w:rPr>
          <w:sz w:val="28"/>
          <w:szCs w:val="28"/>
        </w:rPr>
      </w:pPr>
    </w:p>
    <w:p w:rsidR="001F4876" w:rsidRPr="002361D9" w:rsidRDefault="001F4876" w:rsidP="006514D8">
      <w:pPr>
        <w:pStyle w:val="ListParagraph"/>
        <w:numPr>
          <w:ilvl w:val="0"/>
          <w:numId w:val="15"/>
        </w:numPr>
        <w:ind w:left="993" w:hanging="709"/>
        <w:rPr>
          <w:sz w:val="28"/>
          <w:szCs w:val="28"/>
          <w:lang w:val="en-US"/>
        </w:rPr>
      </w:pPr>
      <w:r w:rsidRPr="002361D9">
        <w:rPr>
          <w:sz w:val="28"/>
          <w:szCs w:val="28"/>
          <w:lang w:val="en-US"/>
        </w:rPr>
        <w:t xml:space="preserve">Mitochondria, ribosomes, lysosomes and endoplasmic reticulum are </w:t>
      </w:r>
      <w:r w:rsidR="002361D9" w:rsidRPr="002361D9">
        <w:rPr>
          <w:sz w:val="28"/>
          <w:szCs w:val="28"/>
          <w:lang w:val="en-US"/>
        </w:rPr>
        <w:t xml:space="preserve"> </w:t>
      </w:r>
      <w:r w:rsidRPr="002361D9">
        <w:rPr>
          <w:sz w:val="28"/>
          <w:szCs w:val="28"/>
          <w:lang w:val="en-US"/>
        </w:rPr>
        <w:t>examples of</w:t>
      </w:r>
    </w:p>
    <w:p w:rsidR="001F4876" w:rsidRPr="002361D9" w:rsidRDefault="002361D9" w:rsidP="006514D8">
      <w:pPr>
        <w:ind w:left="1560" w:hanging="709"/>
        <w:rPr>
          <w:sz w:val="28"/>
          <w:szCs w:val="28"/>
          <w:lang w:val="en-US"/>
        </w:rPr>
      </w:pPr>
      <w:r w:rsidRPr="002361D9">
        <w:rPr>
          <w:sz w:val="28"/>
          <w:szCs w:val="28"/>
          <w:lang w:val="en-US"/>
        </w:rPr>
        <w:t xml:space="preserve">a) </w:t>
      </w:r>
      <w:r w:rsidR="006514D8">
        <w:rPr>
          <w:sz w:val="28"/>
          <w:szCs w:val="28"/>
          <w:lang w:val="en-US"/>
        </w:rPr>
        <w:tab/>
      </w:r>
      <w:proofErr w:type="gramStart"/>
      <w:r w:rsidR="001F4876" w:rsidRPr="002361D9">
        <w:rPr>
          <w:sz w:val="28"/>
          <w:szCs w:val="28"/>
          <w:lang w:val="en-US"/>
        </w:rPr>
        <w:t>organelles</w:t>
      </w:r>
      <w:proofErr w:type="gramEnd"/>
    </w:p>
    <w:p w:rsidR="001F4876" w:rsidRPr="002361D9" w:rsidRDefault="002361D9" w:rsidP="006514D8">
      <w:pPr>
        <w:ind w:left="1560" w:hanging="709"/>
        <w:rPr>
          <w:sz w:val="28"/>
          <w:szCs w:val="28"/>
          <w:lang w:val="en-US"/>
        </w:rPr>
      </w:pPr>
      <w:r w:rsidRPr="002361D9">
        <w:rPr>
          <w:sz w:val="28"/>
          <w:szCs w:val="28"/>
          <w:lang w:val="en-US"/>
        </w:rPr>
        <w:t xml:space="preserve">b) </w:t>
      </w:r>
      <w:r w:rsidR="006514D8">
        <w:rPr>
          <w:sz w:val="28"/>
          <w:szCs w:val="28"/>
          <w:lang w:val="en-US"/>
        </w:rPr>
        <w:tab/>
      </w:r>
      <w:proofErr w:type="gramStart"/>
      <w:r w:rsidR="001F4876" w:rsidRPr="002361D9">
        <w:rPr>
          <w:sz w:val="28"/>
          <w:szCs w:val="28"/>
          <w:lang w:val="en-US"/>
        </w:rPr>
        <w:t>chloroplast</w:t>
      </w:r>
      <w:proofErr w:type="gramEnd"/>
    </w:p>
    <w:p w:rsidR="0015783E" w:rsidRPr="002361D9" w:rsidRDefault="002361D9" w:rsidP="006514D8">
      <w:pPr>
        <w:ind w:left="1560" w:hanging="709"/>
        <w:rPr>
          <w:sz w:val="28"/>
          <w:szCs w:val="28"/>
          <w:lang w:val="en-US"/>
        </w:rPr>
      </w:pPr>
      <w:r w:rsidRPr="002361D9">
        <w:rPr>
          <w:sz w:val="28"/>
          <w:szCs w:val="28"/>
          <w:lang w:val="en-US"/>
        </w:rPr>
        <w:t xml:space="preserve">c) </w:t>
      </w:r>
      <w:r w:rsidR="006514D8">
        <w:rPr>
          <w:sz w:val="28"/>
          <w:szCs w:val="28"/>
          <w:lang w:val="en-US"/>
        </w:rPr>
        <w:tab/>
      </w:r>
      <w:proofErr w:type="gramStart"/>
      <w:r w:rsidR="001F4876" w:rsidRPr="002361D9">
        <w:rPr>
          <w:sz w:val="28"/>
          <w:szCs w:val="28"/>
          <w:lang w:val="en-US"/>
        </w:rPr>
        <w:t>muscles</w:t>
      </w:r>
      <w:proofErr w:type="gramEnd"/>
    </w:p>
    <w:p w:rsidR="001F4876" w:rsidRPr="0015783E" w:rsidRDefault="002361D9" w:rsidP="006514D8">
      <w:pPr>
        <w:ind w:left="1560" w:hanging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d) </w:t>
      </w:r>
      <w:r w:rsidR="006514D8">
        <w:rPr>
          <w:sz w:val="28"/>
          <w:szCs w:val="28"/>
          <w:lang w:val="en-US"/>
        </w:rPr>
        <w:tab/>
      </w:r>
      <w:proofErr w:type="gramStart"/>
      <w:r w:rsidR="001F4876" w:rsidRPr="0015783E">
        <w:rPr>
          <w:sz w:val="28"/>
          <w:szCs w:val="28"/>
          <w:lang w:val="en-US"/>
        </w:rPr>
        <w:t>nuclear</w:t>
      </w:r>
      <w:proofErr w:type="gramEnd"/>
      <w:r w:rsidR="001F4876" w:rsidRPr="0015783E">
        <w:rPr>
          <w:sz w:val="28"/>
          <w:szCs w:val="28"/>
          <w:lang w:val="en-US"/>
        </w:rPr>
        <w:t xml:space="preserve"> membrane</w:t>
      </w:r>
    </w:p>
    <w:p w:rsidR="001F4876" w:rsidRDefault="001F4876" w:rsidP="001F4876"/>
    <w:p w:rsidR="001F4876" w:rsidRDefault="001F4876" w:rsidP="001F4876"/>
    <w:p w:rsidR="00796966" w:rsidRDefault="00796966" w:rsidP="001F4876"/>
    <w:p w:rsidR="00796966" w:rsidRDefault="00796966" w:rsidP="001F4876"/>
    <w:p w:rsidR="00796966" w:rsidRDefault="00796966" w:rsidP="001F4876"/>
    <w:p w:rsidR="00796966" w:rsidRDefault="00796966" w:rsidP="001F4876"/>
    <w:p w:rsidR="00796966" w:rsidRDefault="00796966" w:rsidP="001F4876"/>
    <w:p w:rsidR="001F4876" w:rsidRPr="0057442D" w:rsidRDefault="001F4876" w:rsidP="001F4876">
      <w:pPr>
        <w:jc w:val="center"/>
        <w:rPr>
          <w:b/>
        </w:rPr>
      </w:pPr>
      <w:r w:rsidRPr="0057442D">
        <w:rPr>
          <w:b/>
        </w:rPr>
        <w:lastRenderedPageBreak/>
        <w:t>Safety Bay Senior High School</w:t>
      </w:r>
    </w:p>
    <w:p w:rsidR="001F4876" w:rsidRPr="0057442D" w:rsidRDefault="001F4876" w:rsidP="001F4876">
      <w:pPr>
        <w:jc w:val="center"/>
        <w:rPr>
          <w:b/>
        </w:rPr>
      </w:pPr>
      <w:r w:rsidRPr="0057442D">
        <w:rPr>
          <w:b/>
        </w:rPr>
        <w:t xml:space="preserve">Science 8 </w:t>
      </w:r>
      <w:r>
        <w:rPr>
          <w:b/>
        </w:rPr>
        <w:t>–</w:t>
      </w:r>
      <w:r w:rsidRPr="0057442D">
        <w:rPr>
          <w:b/>
        </w:rPr>
        <w:t xml:space="preserve"> </w:t>
      </w:r>
      <w:r>
        <w:rPr>
          <w:b/>
        </w:rPr>
        <w:t>Microscope Test</w:t>
      </w:r>
    </w:p>
    <w:p w:rsidR="001F4876" w:rsidRPr="00BD1755" w:rsidRDefault="001F4876" w:rsidP="001F4876">
      <w:pPr>
        <w:jc w:val="center"/>
      </w:pPr>
    </w:p>
    <w:p w:rsidR="001F4876" w:rsidRPr="00BD1755" w:rsidRDefault="001F4876" w:rsidP="001F4876"/>
    <w:p w:rsidR="001F4876" w:rsidRPr="00BD1755" w:rsidRDefault="001F4876" w:rsidP="001F4876">
      <w:r w:rsidRPr="00BD1755">
        <w:t>Name: _______________________________________________</w:t>
      </w:r>
    </w:p>
    <w:p w:rsidR="00E323FF" w:rsidRDefault="00E323FF" w:rsidP="001F4876"/>
    <w:p w:rsidR="001F4876" w:rsidRDefault="001F4876" w:rsidP="001F4876">
      <w:r w:rsidRPr="00BD1755">
        <w:br/>
        <w:t>Section A: Multiple Choice Answers</w:t>
      </w:r>
      <w:r w:rsidRPr="00BD1755">
        <w:br/>
      </w:r>
    </w:p>
    <w:p w:rsidR="00E323FF" w:rsidRPr="00BD1755" w:rsidRDefault="00E323FF" w:rsidP="001F4876"/>
    <w:p w:rsidR="001F4876" w:rsidRPr="00BD1755" w:rsidRDefault="001F4876" w:rsidP="001F4876">
      <w:r w:rsidRPr="00BD1755">
        <w:t>Put a cross (X) through the correct answer.</w:t>
      </w:r>
    </w:p>
    <w:p w:rsidR="001F4876" w:rsidRDefault="001F4876" w:rsidP="001F4876"/>
    <w:p w:rsidR="00E323FF" w:rsidRPr="00BD1755" w:rsidRDefault="00E323FF" w:rsidP="001F4876"/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1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2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3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4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5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6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7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8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9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10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11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1F4876" w:rsidRPr="00BD1755" w:rsidRDefault="001F4876" w:rsidP="001F4876">
      <w:pPr>
        <w:spacing w:before="120" w:after="120"/>
        <w:jc w:val="center"/>
      </w:pPr>
      <w:r w:rsidRPr="00BD1755">
        <w:rPr>
          <w:b/>
        </w:rPr>
        <w:t>12</w:t>
      </w:r>
      <w:r w:rsidRPr="00BD1755">
        <w:tab/>
      </w:r>
      <w:r w:rsidRPr="00BD1755">
        <w:tab/>
        <w:t>a</w:t>
      </w:r>
      <w:r w:rsidRPr="00BD1755">
        <w:tab/>
        <w:t xml:space="preserve"> b</w:t>
      </w:r>
      <w:r w:rsidRPr="00BD1755">
        <w:tab/>
        <w:t xml:space="preserve">c          </w:t>
      </w:r>
      <w:r w:rsidRPr="00BD1755">
        <w:tab/>
        <w:t>d</w:t>
      </w:r>
      <w:r w:rsidRPr="00BD1755">
        <w:tab/>
      </w:r>
    </w:p>
    <w:p w:rsidR="00E323FF" w:rsidRDefault="00E323FF" w:rsidP="001F4876">
      <w:pPr>
        <w:spacing w:before="120" w:after="120"/>
        <w:jc w:val="center"/>
        <w:rPr>
          <w:b/>
        </w:rPr>
      </w:pPr>
    </w:p>
    <w:p w:rsidR="00E323FF" w:rsidRDefault="00E323FF" w:rsidP="001F4876">
      <w:pPr>
        <w:spacing w:before="120" w:after="120"/>
        <w:jc w:val="center"/>
        <w:rPr>
          <w:b/>
        </w:rPr>
      </w:pPr>
    </w:p>
    <w:p w:rsidR="001F4876" w:rsidRPr="00BD1755" w:rsidRDefault="001F4876" w:rsidP="001F4876">
      <w:pPr>
        <w:spacing w:before="120" w:after="120"/>
        <w:jc w:val="center"/>
      </w:pPr>
      <w:r w:rsidRPr="00BD1755">
        <w:tab/>
      </w:r>
    </w:p>
    <w:p w:rsidR="001F4876" w:rsidRPr="00BD1755" w:rsidRDefault="001F4876" w:rsidP="001F4876">
      <w:pPr>
        <w:rPr>
          <w:sz w:val="28"/>
          <w:szCs w:val="28"/>
        </w:rPr>
      </w:pPr>
      <w:r w:rsidRPr="00BD1755">
        <w:rPr>
          <w:sz w:val="28"/>
          <w:szCs w:val="28"/>
        </w:rPr>
        <w:t>Marks</w:t>
      </w:r>
    </w:p>
    <w:p w:rsidR="001F4876" w:rsidRPr="00BD1755" w:rsidRDefault="001F4876" w:rsidP="001F4876"/>
    <w:p w:rsidR="001F4876" w:rsidRDefault="001F4876" w:rsidP="001F4876">
      <w:pPr>
        <w:rPr>
          <w:sz w:val="28"/>
          <w:szCs w:val="28"/>
        </w:rPr>
      </w:pPr>
      <w:r>
        <w:rPr>
          <w:sz w:val="28"/>
          <w:szCs w:val="28"/>
        </w:rPr>
        <w:t>Section A: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Section B: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Section C:</w:t>
      </w:r>
    </w:p>
    <w:p w:rsidR="001F4876" w:rsidRPr="00BD1755" w:rsidRDefault="001F4876" w:rsidP="001F4876">
      <w:r w:rsidRPr="00BD1755">
        <w:rPr>
          <w:sz w:val="28"/>
          <w:szCs w:val="28"/>
        </w:rPr>
        <w:t>Multiple Choice</w:t>
      </w:r>
      <w:r>
        <w:tab/>
        <w:t xml:space="preserve">   </w:t>
      </w:r>
      <w:r w:rsidRPr="00BD1755">
        <w:rPr>
          <w:sz w:val="28"/>
          <w:szCs w:val="28"/>
        </w:rPr>
        <w:t>Short Answers</w:t>
      </w:r>
      <w:r w:rsidRPr="0057442D">
        <w:rPr>
          <w:sz w:val="28"/>
          <w:szCs w:val="28"/>
        </w:rPr>
        <w:tab/>
      </w:r>
      <w:r>
        <w:rPr>
          <w:sz w:val="28"/>
          <w:szCs w:val="28"/>
        </w:rPr>
        <w:t xml:space="preserve">  </w:t>
      </w:r>
      <w:r w:rsidRPr="0057442D">
        <w:rPr>
          <w:sz w:val="28"/>
          <w:szCs w:val="28"/>
        </w:rPr>
        <w:t>Long Answer</w:t>
      </w:r>
      <w:r w:rsidRPr="0057442D">
        <w:rPr>
          <w:sz w:val="28"/>
          <w:szCs w:val="28"/>
        </w:rPr>
        <w:tab/>
      </w:r>
      <w:r w:rsidRPr="00BD1755">
        <w:tab/>
      </w:r>
      <w:r>
        <w:t xml:space="preserve">   </w:t>
      </w:r>
      <w:r w:rsidRPr="00BD1755">
        <w:rPr>
          <w:sz w:val="28"/>
          <w:szCs w:val="28"/>
        </w:rPr>
        <w:t>Total</w:t>
      </w:r>
    </w:p>
    <w:p w:rsidR="001F4876" w:rsidRPr="00BD1755" w:rsidRDefault="001F4876" w:rsidP="001F4876"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D7EC0A" wp14:editId="42871CD1">
                <wp:simplePos x="0" y="0"/>
                <wp:positionH relativeFrom="column">
                  <wp:posOffset>4486275</wp:posOffset>
                </wp:positionH>
                <wp:positionV relativeFrom="paragraph">
                  <wp:posOffset>153035</wp:posOffset>
                </wp:positionV>
                <wp:extent cx="914400" cy="914400"/>
                <wp:effectExtent l="9525" t="10160" r="9525" b="889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966" w:rsidRDefault="00796966" w:rsidP="001F4876"/>
                          <w:p w:rsidR="00796966" w:rsidRDefault="00796966" w:rsidP="001F4876"/>
                          <w:p w:rsidR="00796966" w:rsidRDefault="00796966" w:rsidP="001F4876"/>
                          <w:p w:rsidR="00796966" w:rsidRPr="00A02DBD" w:rsidRDefault="00796966" w:rsidP="001F487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tab/>
                            </w:r>
                            <w:r w:rsidR="00E323FF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53.25pt;margin-top:12.05pt;width:1in;height:1in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">
                <v:textbox>
                  <w:txbxContent>
                    <w:p w:rsidR="00796966" w:rsidRDefault="00796966" w:rsidP="001F4876"/>
                    <w:p w:rsidR="00796966" w:rsidRDefault="00796966" w:rsidP="001F4876"/>
                    <w:p w:rsidR="00796966" w:rsidRDefault="00796966" w:rsidP="001F4876"/>
                    <w:p w:rsidR="00796966" w:rsidRPr="00A02DBD" w:rsidRDefault="00796966" w:rsidP="001F487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tab/>
                      </w:r>
                      <w:r w:rsidR="00E323FF">
                        <w:rPr>
                          <w:rFonts w:ascii="Arial" w:hAnsi="Arial" w:cs="Arial"/>
                          <w:sz w:val="28"/>
                          <w:szCs w:val="28"/>
                        </w:rPr>
                        <w:t>/44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6947F4" wp14:editId="65FA4729">
                <wp:simplePos x="0" y="0"/>
                <wp:positionH relativeFrom="column">
                  <wp:posOffset>1495425</wp:posOffset>
                </wp:positionH>
                <wp:positionV relativeFrom="paragraph">
                  <wp:posOffset>153035</wp:posOffset>
                </wp:positionV>
                <wp:extent cx="914400" cy="914400"/>
                <wp:effectExtent l="9525" t="10160" r="9525" b="889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966" w:rsidRDefault="00796966" w:rsidP="001F4876"/>
                          <w:p w:rsidR="00796966" w:rsidRDefault="00796966" w:rsidP="001F4876"/>
                          <w:p w:rsidR="00796966" w:rsidRDefault="00796966" w:rsidP="001F4876"/>
                          <w:p w:rsidR="00796966" w:rsidRPr="00A02DBD" w:rsidRDefault="00796966" w:rsidP="001F487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tab/>
                            </w:r>
                            <w:r w:rsidR="00E323FF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margin-left:117.75pt;margin-top:12.05pt;width:1in;height:1in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">
                <v:textbox>
                  <w:txbxContent>
                    <w:p w:rsidR="00796966" w:rsidRDefault="00796966" w:rsidP="001F4876"/>
                    <w:p w:rsidR="00796966" w:rsidRDefault="00796966" w:rsidP="001F4876"/>
                    <w:p w:rsidR="00796966" w:rsidRDefault="00796966" w:rsidP="001F4876"/>
                    <w:p w:rsidR="00796966" w:rsidRPr="00A02DBD" w:rsidRDefault="00796966" w:rsidP="001F487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tab/>
                      </w:r>
                      <w:r w:rsidR="00E323FF">
                        <w:rPr>
                          <w:rFonts w:ascii="Arial" w:hAnsi="Arial" w:cs="Arial"/>
                          <w:sz w:val="28"/>
                          <w:szCs w:val="28"/>
                        </w:rPr>
                        <w:t>/22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8E2D6" wp14:editId="1772F7A6">
                <wp:simplePos x="0" y="0"/>
                <wp:positionH relativeFrom="column">
                  <wp:posOffset>2847975</wp:posOffset>
                </wp:positionH>
                <wp:positionV relativeFrom="paragraph">
                  <wp:posOffset>153035</wp:posOffset>
                </wp:positionV>
                <wp:extent cx="914400" cy="914400"/>
                <wp:effectExtent l="9525" t="10160" r="9525" b="889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966" w:rsidRDefault="00796966" w:rsidP="001F4876"/>
                          <w:p w:rsidR="00796966" w:rsidRDefault="00796966" w:rsidP="001F4876"/>
                          <w:p w:rsidR="00796966" w:rsidRDefault="00796966" w:rsidP="001F4876"/>
                          <w:p w:rsidR="00796966" w:rsidRPr="00A02DBD" w:rsidRDefault="00796966" w:rsidP="001F487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224.25pt;margin-top:12.05pt;width:1in;height:1in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">
                <v:textbox>
                  <w:txbxContent>
                    <w:p w:rsidR="00796966" w:rsidRDefault="00796966" w:rsidP="001F4876"/>
                    <w:p w:rsidR="00796966" w:rsidRDefault="00796966" w:rsidP="001F4876"/>
                    <w:p w:rsidR="00796966" w:rsidRDefault="00796966" w:rsidP="001F4876"/>
                    <w:p w:rsidR="00796966" w:rsidRPr="00A02DBD" w:rsidRDefault="00796966" w:rsidP="001F487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tab/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/10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34EDB" wp14:editId="1E450033">
                <wp:simplePos x="0" y="0"/>
                <wp:positionH relativeFrom="column">
                  <wp:posOffset>114300</wp:posOffset>
                </wp:positionH>
                <wp:positionV relativeFrom="paragraph">
                  <wp:posOffset>153035</wp:posOffset>
                </wp:positionV>
                <wp:extent cx="914400" cy="914400"/>
                <wp:effectExtent l="9525" t="10160" r="9525" b="889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966" w:rsidRDefault="00796966" w:rsidP="001F4876"/>
                          <w:p w:rsidR="00796966" w:rsidRDefault="00796966" w:rsidP="001F4876"/>
                          <w:p w:rsidR="00796966" w:rsidRDefault="00796966" w:rsidP="001F4876"/>
                          <w:p w:rsidR="00796966" w:rsidRPr="009E1021" w:rsidRDefault="00796966" w:rsidP="001F4876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tab/>
                            </w:r>
                            <w:r w:rsidR="00E323FF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margin-left:9pt;margin-top:12.05pt;width:1in;height:1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">
                <v:textbox>
                  <w:txbxContent>
                    <w:p w:rsidR="00796966" w:rsidRDefault="00796966" w:rsidP="001F4876"/>
                    <w:p w:rsidR="00796966" w:rsidRDefault="00796966" w:rsidP="001F4876"/>
                    <w:p w:rsidR="00796966" w:rsidRDefault="00796966" w:rsidP="001F4876"/>
                    <w:p w:rsidR="00796966" w:rsidRPr="009E1021" w:rsidRDefault="00796966" w:rsidP="001F4876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tab/>
                      </w:r>
                      <w:r w:rsidR="00E323FF">
                        <w:rPr>
                          <w:rFonts w:ascii="Arial" w:hAnsi="Arial" w:cs="Arial"/>
                          <w:sz w:val="28"/>
                          <w:szCs w:val="28"/>
                        </w:rPr>
                        <w:t>/12</w:t>
                      </w:r>
                    </w:p>
                  </w:txbxContent>
                </v:textbox>
              </v:shape>
            </w:pict>
          </mc:Fallback>
        </mc:AlternateContent>
      </w:r>
    </w:p>
    <w:p w:rsidR="001F4876" w:rsidRPr="00BD1755" w:rsidRDefault="001F4876" w:rsidP="001F4876"/>
    <w:p w:rsidR="001F4876" w:rsidRPr="00BD1755" w:rsidRDefault="001F4876" w:rsidP="001F4876"/>
    <w:p w:rsidR="001F4876" w:rsidRPr="00BD1755" w:rsidRDefault="001F4876" w:rsidP="001F4876"/>
    <w:p w:rsidR="001F4876" w:rsidRDefault="001F4876" w:rsidP="001F4876">
      <w:pPr>
        <w:rPr>
          <w:b/>
        </w:rPr>
      </w:pPr>
    </w:p>
    <w:p w:rsidR="001F4876" w:rsidRDefault="001F4876" w:rsidP="001F4876"/>
    <w:p w:rsidR="00BA0FD6" w:rsidRDefault="00BA0FD6" w:rsidP="001F4876"/>
    <w:p w:rsidR="00BA0FD6" w:rsidRDefault="00BA0FD6" w:rsidP="001F4876"/>
    <w:p w:rsidR="00796966" w:rsidRDefault="00796966" w:rsidP="001F4876"/>
    <w:p w:rsidR="00796966" w:rsidRDefault="00796966" w:rsidP="001F4876"/>
    <w:p w:rsidR="00BA0FD6" w:rsidRDefault="00BA0FD6" w:rsidP="001F4876"/>
    <w:p w:rsidR="0015783E" w:rsidRDefault="0015783E" w:rsidP="001F4876">
      <w:r>
        <w:lastRenderedPageBreak/>
        <w:t>Short Answer Section</w:t>
      </w:r>
    </w:p>
    <w:p w:rsidR="00BA0FD6" w:rsidRDefault="00BA0FD6" w:rsidP="001F4876"/>
    <w:p w:rsidR="001F4876" w:rsidRPr="00BD1755" w:rsidRDefault="001F4876" w:rsidP="001F4876">
      <w:r>
        <w:tab/>
      </w:r>
    </w:p>
    <w:p w:rsidR="00BA0FD6" w:rsidRPr="0015783E" w:rsidRDefault="00BA0FD6" w:rsidP="0015783E">
      <w:pPr>
        <w:pStyle w:val="ListParagraph"/>
        <w:numPr>
          <w:ilvl w:val="0"/>
          <w:numId w:val="15"/>
        </w:numPr>
        <w:rPr>
          <w:rFonts w:ascii="Arial" w:hAnsi="Arial" w:cs="Arial"/>
          <w:lang w:val="en-US"/>
        </w:rPr>
      </w:pPr>
      <w:r w:rsidRPr="0015783E">
        <w:rPr>
          <w:rFonts w:ascii="Arial" w:hAnsi="Arial" w:cs="Arial"/>
          <w:lang w:val="en-US"/>
        </w:rPr>
        <w:t xml:space="preserve">Label and write a brief purpose of each part of the microscope. </w:t>
      </w:r>
    </w:p>
    <w:p w:rsidR="00BA0FD6" w:rsidRDefault="0015783E" w:rsidP="00BA0FD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         </w:t>
      </w:r>
      <w:r w:rsidR="00BA0FD6">
        <w:rPr>
          <w:rFonts w:ascii="Arial" w:hAnsi="Arial" w:cs="Arial"/>
          <w:lang w:val="en-US"/>
        </w:rPr>
        <w:t>(7 marks)</w:t>
      </w:r>
    </w:p>
    <w:p w:rsidR="00BA0FD6" w:rsidRDefault="00BA0FD6" w:rsidP="00BA0FD6">
      <w:pPr>
        <w:rPr>
          <w:rFonts w:ascii="Arial" w:hAnsi="Arial" w:cs="Arial"/>
          <w:lang w:val="en-US"/>
        </w:rPr>
      </w:pPr>
    </w:p>
    <w:p w:rsidR="00BA0FD6" w:rsidRDefault="00BA0FD6" w:rsidP="00BA0FD6">
      <w:pPr>
        <w:rPr>
          <w:rFonts w:ascii="Arial" w:hAnsi="Arial" w:cs="Arial"/>
          <w:lang w:val="en-US"/>
        </w:rPr>
      </w:pPr>
    </w:p>
    <w:p w:rsidR="001F4876" w:rsidRPr="00BD1755" w:rsidRDefault="00BA0FD6" w:rsidP="00BA0FD6">
      <w:r>
        <w:rPr>
          <w:rFonts w:ascii="Arial" w:hAnsi="Arial" w:cs="Arial"/>
          <w:noProof/>
        </w:rPr>
        <w:drawing>
          <wp:inline distT="0" distB="0" distL="0" distR="0" wp14:anchorId="582579CB" wp14:editId="30BE55B6">
            <wp:extent cx="5267325" cy="6191250"/>
            <wp:effectExtent l="0" t="0" r="9525" b="0"/>
            <wp:docPr id="19" name="Picture 19" descr="microsc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roscop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83E" w:rsidRDefault="0015783E" w:rsidP="001F4876"/>
    <w:p w:rsidR="0015783E" w:rsidRDefault="0015783E" w:rsidP="001F4876"/>
    <w:p w:rsidR="0015783E" w:rsidRDefault="0015783E" w:rsidP="001F4876"/>
    <w:p w:rsidR="0015783E" w:rsidRDefault="0015783E" w:rsidP="001F4876"/>
    <w:p w:rsidR="0015783E" w:rsidRDefault="0015783E" w:rsidP="001F4876"/>
    <w:p w:rsidR="0015783E" w:rsidRDefault="0015783E" w:rsidP="001F4876"/>
    <w:p w:rsidR="0015783E" w:rsidRDefault="0015783E" w:rsidP="001F4876"/>
    <w:p w:rsidR="0015783E" w:rsidRDefault="0015783E" w:rsidP="001F4876"/>
    <w:p w:rsidR="001F4876" w:rsidRPr="00BD1755" w:rsidRDefault="001F4876" w:rsidP="001F4876"/>
    <w:p w:rsidR="0015783E" w:rsidRDefault="0015783E" w:rsidP="0015783E">
      <w:pPr>
        <w:pStyle w:val="ListParagraph"/>
        <w:numPr>
          <w:ilvl w:val="0"/>
          <w:numId w:val="15"/>
        </w:numPr>
      </w:pPr>
      <w:r>
        <w:t>Complete the following:</w:t>
      </w:r>
      <w:r w:rsidR="005E1C0D">
        <w:t xml:space="preserve"> (4 marks)</w:t>
      </w:r>
    </w:p>
    <w:p w:rsidR="0015783E" w:rsidRDefault="0015783E" w:rsidP="0015783E">
      <w:pPr>
        <w:pStyle w:val="ListParagraph"/>
      </w:pPr>
    </w:p>
    <w:p w:rsidR="001F4876" w:rsidRPr="00BD1755" w:rsidRDefault="001F4876" w:rsidP="0015783E">
      <w:r w:rsidRPr="00BD1755">
        <w:t xml:space="preserve">a) Name the two parts that you would </w:t>
      </w:r>
      <w:r w:rsidRPr="0015783E">
        <w:rPr>
          <w:b/>
        </w:rPr>
        <w:t>hold</w:t>
      </w:r>
      <w:r w:rsidRPr="00BD1755">
        <w:t xml:space="preserve"> to carry the microscope safely</w:t>
      </w:r>
    </w:p>
    <w:p w:rsidR="001F4876" w:rsidRPr="00BD1755" w:rsidRDefault="001F4876" w:rsidP="001F4876">
      <w:r w:rsidRPr="00BD1755">
        <w:br/>
        <w:t>________________________________</w:t>
      </w:r>
      <w:r>
        <w:t>______________________________</w:t>
      </w:r>
      <w:r>
        <w:br/>
      </w:r>
    </w:p>
    <w:p w:rsidR="001F4876" w:rsidRPr="00BD1755" w:rsidRDefault="001F4876" w:rsidP="001F4876"/>
    <w:p w:rsidR="001F4876" w:rsidRPr="00BD1755" w:rsidRDefault="001F4876" w:rsidP="001F4876">
      <w:r w:rsidRPr="00BD1755">
        <w:t>b) Name the part you place the slide on</w:t>
      </w:r>
      <w:r w:rsidRPr="00BD1755">
        <w:br/>
      </w:r>
      <w:r w:rsidRPr="00BD1755">
        <w:br/>
        <w:t>______________________________________________________________</w:t>
      </w:r>
    </w:p>
    <w:p w:rsidR="001F4876" w:rsidRPr="00BD1755" w:rsidRDefault="001F4876" w:rsidP="001F4876"/>
    <w:p w:rsidR="001F4876" w:rsidRPr="00BD1755" w:rsidRDefault="001F4876" w:rsidP="001F4876">
      <w:r w:rsidRPr="00BD1755">
        <w:t>c) Name two microscope parts that magnify the slide</w:t>
      </w:r>
      <w:r w:rsidRPr="00BD1755">
        <w:br/>
      </w:r>
      <w:r w:rsidRPr="00BD1755">
        <w:br/>
        <w:t>______________________________________________________________</w:t>
      </w:r>
      <w:r w:rsidRPr="00BD1755">
        <w:br/>
      </w:r>
      <w:r w:rsidRPr="00BD1755">
        <w:br/>
        <w:t xml:space="preserve">d) Name two microscope parts </w:t>
      </w:r>
      <w:r w:rsidR="00E323FF">
        <w:t>that allows a slide to be focus</w:t>
      </w:r>
      <w:r w:rsidRPr="00BD1755">
        <w:t>ed</w:t>
      </w:r>
      <w:r w:rsidRPr="00BD1755">
        <w:br/>
        <w:t>______________________________________________________________</w:t>
      </w:r>
    </w:p>
    <w:p w:rsidR="001F4876" w:rsidRPr="00BD1755" w:rsidRDefault="001F4876" w:rsidP="001F4876"/>
    <w:p w:rsidR="001F4876" w:rsidRDefault="001F4876" w:rsidP="001F4876"/>
    <w:p w:rsidR="001F4876" w:rsidRDefault="001F4876" w:rsidP="001F4876"/>
    <w:p w:rsidR="001F4876" w:rsidRPr="007771A6" w:rsidRDefault="001F4876" w:rsidP="0015783E">
      <w:pPr>
        <w:numPr>
          <w:ilvl w:val="0"/>
          <w:numId w:val="15"/>
        </w:numPr>
        <w:rPr>
          <w:rFonts w:ascii="Calibri" w:hAnsi="Calibri"/>
        </w:rPr>
      </w:pPr>
      <w:r w:rsidRPr="007771A6">
        <w:rPr>
          <w:rFonts w:ascii="Calibri" w:hAnsi="Calibri"/>
        </w:rPr>
        <w:t>Use the diagram to complete the following questions</w:t>
      </w: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g">
            <w:drawing>
              <wp:inline distT="0" distB="0" distL="0" distR="0" wp14:anchorId="10EAEF5A" wp14:editId="1FED0712">
                <wp:extent cx="6109970" cy="3822700"/>
                <wp:effectExtent l="0" t="0" r="0" b="0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9970" cy="3822700"/>
                          <a:chOff x="0" y="0"/>
                          <a:chExt cx="6560051" cy="5041641"/>
                        </a:xfrm>
                      </wpg:grpSpPr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3418" y="0"/>
                            <a:ext cx="6526633" cy="504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Straight Connector 3"/>
                        <wps:cNvCnPr/>
                        <wps:spPr>
                          <a:xfrm flipV="1">
                            <a:off x="3637181" y="1933295"/>
                            <a:ext cx="2138752" cy="1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9" name="Straight Connector 4"/>
                        <wps:cNvCnPr/>
                        <wps:spPr>
                          <a:xfrm>
                            <a:off x="295381" y="838319"/>
                            <a:ext cx="2489641" cy="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0" name="Straight Connector 5"/>
                        <wps:cNvCnPr/>
                        <wps:spPr>
                          <a:xfrm flipV="1">
                            <a:off x="4359706" y="3040249"/>
                            <a:ext cx="1416227" cy="2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1" name="Straight Connector 6"/>
                        <wps:cNvCnPr/>
                        <wps:spPr>
                          <a:xfrm>
                            <a:off x="295381" y="1754598"/>
                            <a:ext cx="1610121" cy="1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2" name="Straight Connector 7"/>
                        <wps:cNvCnPr/>
                        <wps:spPr>
                          <a:xfrm flipV="1">
                            <a:off x="4192616" y="654491"/>
                            <a:ext cx="1583317" cy="1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" name="Text Box 8"/>
                        <wps:cNvSpPr txBox="1"/>
                        <wps:spPr>
                          <a:xfrm>
                            <a:off x="5727012" y="468987"/>
                            <a:ext cx="416565" cy="4070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96966" w:rsidRPr="007771A6" w:rsidRDefault="00796966" w:rsidP="001F4876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Calibri" w:hAnsi="Calibri"/>
                                  <w:sz w:val="28"/>
                                  <w:szCs w:val="28"/>
                                </w:rPr>
                              </w:pPr>
                              <w:r w:rsidRPr="007771A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" name="Text Box 9"/>
                        <wps:cNvSpPr txBox="1"/>
                        <wps:spPr>
                          <a:xfrm>
                            <a:off x="5727012" y="1739565"/>
                            <a:ext cx="416565" cy="4070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96966" w:rsidRPr="007771A6" w:rsidRDefault="00796966" w:rsidP="001F4876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Calibri" w:hAnsi="Calibri"/>
                                  <w:sz w:val="28"/>
                                  <w:szCs w:val="28"/>
                                </w:rPr>
                              </w:pPr>
                              <w:r w:rsidRPr="007771A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" name="Text Box 10"/>
                        <wps:cNvSpPr txBox="1"/>
                        <wps:spPr>
                          <a:xfrm>
                            <a:off x="5727012" y="2855582"/>
                            <a:ext cx="416565" cy="4070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96966" w:rsidRPr="007771A6" w:rsidRDefault="00796966" w:rsidP="001F4876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Calibri" w:hAnsi="Calibri"/>
                                  <w:sz w:val="28"/>
                                  <w:szCs w:val="28"/>
                                </w:rPr>
                              </w:pPr>
                              <w:r w:rsidRPr="007771A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" name="Text Box 11"/>
                        <wps:cNvSpPr txBox="1"/>
                        <wps:spPr>
                          <a:xfrm>
                            <a:off x="0" y="1563962"/>
                            <a:ext cx="416565" cy="4070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96966" w:rsidRPr="007771A6" w:rsidRDefault="00796966" w:rsidP="001F4876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Calibri" w:hAnsi="Calibri"/>
                                  <w:sz w:val="28"/>
                                  <w:szCs w:val="28"/>
                                </w:rPr>
                              </w:pPr>
                              <w:r w:rsidRPr="007771A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" name="Text Box 12"/>
                        <wps:cNvSpPr txBox="1"/>
                        <wps:spPr>
                          <a:xfrm>
                            <a:off x="0" y="654491"/>
                            <a:ext cx="416565" cy="4070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796966" w:rsidRPr="007771A6" w:rsidRDefault="00796966" w:rsidP="001F4876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Calibri" w:hAnsi="Calibri"/>
                                  <w:sz w:val="28"/>
                                  <w:szCs w:val="28"/>
                                </w:rPr>
                              </w:pPr>
                              <w:r w:rsidRPr="007771A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" o:spid="_x0000_s1030" style="width:481.1pt;height:301pt;mso-position-horizontal-relative:char;mso-position-vertical-relative:line" coordsize="65600,5041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1" type="#_x0000_t75" style="position:absolute;left:334;width:65266;height:50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g7pu9AAAA2gAAAA8AAABkcnMvZG93bnJldi54bWxEj00KwjAQhfeCdwgjuLOpXahUo6ggCLqx&#10;eoChGdtiMylNrPX2RhBcPt7Px1ttelOLjlpXWVYwjWIQxLnVFRcKbtfDZAHCeWSNtWVS8CYHm/Vw&#10;sMJU2xdfqMt8IcIIuxQVlN43qZQuL8mgi2xDHLy7bQ36INtC6hZfYdzUMonjmTRYcSCU2NC+pPyR&#10;PU2A+Lg4zV23PR+TvHqa3eycZKjUeNRvlyA89f4f/rWPWsEcvlfCDZDrD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aDum70AAADaAAAADwAAAAAAAAAAAAAAAACfAgAAZHJz&#10;L2Rvd25yZXYueG1sUEsFBgAAAAAEAAQA9wAAAIkDAAAAAA==&#10;">
                  <v:imagedata r:id="rId9" o:title=""/>
                  <v:path arrowok="t"/>
                </v:shape>
                <v:line id="Straight Connector 3" o:spid="_x0000_s1032" style="position:absolute;flip:y;visibility:visible;mso-wrap-style:square" from="36371,19332" to="57759,19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/6pJsIAAADaAAAADwAAAGRycy9kb3ducmV2LnhtbERPy2rCQBTdC/2H4Rbc1YlVWkkdxSqK&#10;BRf1Aba7S+aaCc3cCZkxiX/vLAouD+c9nXe2FA3VvnCsYDhIQBBnThecKzgd1y8TED4gaywdk4Ib&#10;eZjPnnpTTLVreU/NIeQihrBPUYEJoUql9Jkhi37gKuLIXVxtMURY51LX2MZwW8rXJHmTFguODQYr&#10;WhrK/g5Xq2Anw6I5Dy+fv19mNdq8X79P459Wqf5zt/gAEagLD/G/e6sVxK3xSrwBcn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/6pJsIAAADaAAAADwAAAAAAAAAAAAAA&#10;AAChAgAAZHJzL2Rvd25yZXYueG1sUEsFBgAAAAAEAAQA+QAAAJADAAAAAA==&#10;" strokecolor="windowText" strokeweight="2pt"/>
                <v:line id="Straight Connector 4" o:spid="_x0000_s1033" style="position:absolute;visibility:visible;mso-wrap-style:square" from="2953,8383" to="27850,8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0p/sEAAADaAAAADwAAAGRycy9kb3ducmV2LnhtbESPS4vCQBCE74L/YWjBm0704Gp0FJ/s&#10;HtcnHptMmwQzPSEzmvjvdxYEj0VVfUXNFo0pxJMql1tWMOhHIIgTq3NOFZyOu94YhPPIGgvLpOBF&#10;DhbzdmuGsbY17+l58KkIEHYxKsi8L2MpXZKRQde3JXHwbrYy6IOsUqkrrAPcFHIYRSNpMOewkGFJ&#10;64yS++FhFOjV9Szz7et7PNLny9V9LX/lplaq22mWUxCeGv8Jv9s/WsEE/q+EG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rSn+wQAAANoAAAAPAAAAAAAAAAAAAAAA&#10;AKECAABkcnMvZG93bnJldi54bWxQSwUGAAAAAAQABAD5AAAAjwMAAAAA&#10;" strokecolor="windowText" strokeweight="2pt"/>
                <v:line id="Straight Connector 5" o:spid="_x0000_s1034" style="position:absolute;flip:y;visibility:visible;mso-wrap-style:square" from="43597,30402" to="57759,304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BQMscAAADbAAAADwAAAGRycy9kb3ducmV2LnhtbESPT0vDQBDF74LfYRnBm91URUvstlSl&#10;RaEH+weqtyE7zQazsyG7TdJv3zkI3mZ4b977zXQ++Fp11MYqsIHxKANFXARbcWlgv1veTUDFhGyx&#10;DkwGzhRhPru+mmJuQ88b6rapVBLCMUcDLqUm1zoWjjzGUWiIRTuG1mOStS21bbGXcF/r+yx70h4r&#10;lgaHDb05Kn63J29grdOiO4yPrz+f7v1h9Xz62j9+98bc3gyLF1CJhvRv/rv+sIIv9PKLDKBn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AFAyxwAAANsAAAAPAAAAAAAA&#10;AAAAAAAAAKECAABkcnMvZG93bnJldi54bWxQSwUGAAAAAAQABAD5AAAAlQMAAAAA&#10;" strokecolor="windowText" strokeweight="2pt"/>
                <v:line id="Straight Connector 6" o:spid="_x0000_s1035" style="position:absolute;visibility:visible;mso-wrap-style:square" from="2953,17545" to="19055,17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ex1L4AAADbAAAADwAAAGRycy9kb3ducmV2LnhtbERPy6rCMBDdC/5DGMGdprpQqUbxceXe&#10;pW9cDs3YFptJaXJt/XsjCO7mcJ4zWzSmEA+qXG5ZwaAfgSBOrM45VXA6bnsTEM4jaywsk4InOVjM&#10;260ZxtrWvKfHwacihLCLUUHmfRlL6ZKMDLq+LYkDd7OVQR9glUpdYR3CTSGHUTSSBnMODRmWtM4o&#10;uR/+jQK9up5l/vP8nYz0+XJ14+VObmqlup1mOQXhqfFf8cf9p8P8Abx/CQfI+Q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97HUvgAAANsAAAAPAAAAAAAAAAAAAAAAAKEC&#10;AABkcnMvZG93bnJldi54bWxQSwUGAAAAAAQABAD5AAAAjAMAAAAA&#10;" strokecolor="windowText" strokeweight="2pt"/>
                <v:line id="Straight Connector 7" o:spid="_x0000_s1036" style="position:absolute;flip:y;visibility:visible;mso-wrap-style:square" from="41926,6544" to="57759,6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5r3sQAAADbAAAADwAAAGRycy9kb3ducmV2LnhtbERPS2vCQBC+F/oflhG81Y1WqkRXsS1K&#10;Cx58gXobsmM2NDsbsmuS/vtuodDbfHzPmS87W4qGal84VjAcJCCIM6cLzhWcjuunKQgfkDWWjknB&#10;N3lYLh4f5phq1/KemkPIRQxhn6ICE0KVSukzQxb9wFXEkbu52mKIsM6lrrGN4baUoyR5kRYLjg0G&#10;K3ozlH0d7lbBVoZVcx7eXq+f5v15M7nvTuNLq1S/161mIAJ14V/85/7Qcf4Ifn+JB8j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nmvexAAAANsAAAAPAAAAAAAAAAAA&#10;AAAAAKECAABkcnMvZG93bnJldi54bWxQSwUGAAAAAAQABAD5AAAAkgMAAAAA&#10;" strokecolor="windowText" strokeweight="2pt"/>
                <v:shape id="Text Box 8" o:spid="_x0000_s1037" type="#_x0000_t202" style="position:absolute;left:57270;top:4689;width:4165;height:4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H5T78A&#10;AADbAAAADwAAAGRycy9kb3ducmV2LnhtbERPS2vCQBC+F/wPywje6sZKS4muIj7AQy+18T5kx2ww&#10;OxuyUxP/vSsUepuP7znL9eAbdaMu1oENzKYZKOIy2JorA8XP4fUTVBRki01gMnCnCOvV6GWJuQ09&#10;f9PtJJVKIRxzNOBE2lzrWDryGKehJU7cJXQeJcGu0rbDPoX7Rr9l2Yf2WHNqcNjS1lF5Pf16AyJ2&#10;M7sXex+P5+Fr17usfMfCmMl42CxACQ3yL/5zH22aP4f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UflPvwAAANsAAAAPAAAAAAAAAAAAAAAAAJgCAABkcnMvZG93bnJl&#10;di54bWxQSwUGAAAAAAQABAD1AAAAhAMAAAAA&#10;" filled="f" stroked="f">
                  <v:textbox style="mso-fit-shape-to-text:t">
                    <w:txbxContent>
                      <w:p w:rsidR="00796966" w:rsidRPr="007771A6" w:rsidRDefault="00796966" w:rsidP="001F4876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Calibri" w:hAnsi="Calibri"/>
                            <w:sz w:val="28"/>
                            <w:szCs w:val="28"/>
                          </w:rPr>
                        </w:pPr>
                        <w:r w:rsidRPr="007771A6">
                          <w:rPr>
                            <w:rFonts w:ascii="Calibri" w:hAnsi="Calibri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9" o:spid="_x0000_s1038" type="#_x0000_t202" style="position:absolute;left:57270;top:17395;width:4165;height:40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hhO78A&#10;AADbAAAADwAAAGRycy9kb3ducmV2LnhtbERPS2vCQBC+F/wPywje6sZiS4muIj7AQy+18T5kx2ww&#10;OxuyUxP/vSsUepuP7znL9eAbdaMu1oENzKYZKOIy2JorA8XP4fUTVBRki01gMnCnCOvV6GWJuQ09&#10;f9PtJJVKIRxzNOBE2lzrWDryGKehJU7cJXQeJcGu0rbDPoX7Rr9l2Yf2WHNqcNjS1lF5Pf16AyJ2&#10;M7sXex+P5+Fr17usfMfCmMl42CxACQ3yL/5zH22aP4f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uGE7vwAAANsAAAAPAAAAAAAAAAAAAAAAAJgCAABkcnMvZG93bnJl&#10;di54bWxQSwUGAAAAAAQABAD1AAAAhAMAAAAA&#10;" filled="f" stroked="f">
                  <v:textbox style="mso-fit-shape-to-text:t">
                    <w:txbxContent>
                      <w:p w:rsidR="00796966" w:rsidRPr="007771A6" w:rsidRDefault="00796966" w:rsidP="001F4876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Calibri" w:hAnsi="Calibri"/>
                            <w:sz w:val="28"/>
                            <w:szCs w:val="28"/>
                          </w:rPr>
                        </w:pPr>
                        <w:r w:rsidRPr="007771A6">
                          <w:rPr>
                            <w:rFonts w:ascii="Calibri" w:hAnsi="Calibri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10" o:spid="_x0000_s1039" type="#_x0000_t202" style="position:absolute;left:57270;top:28555;width:4165;height:40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EoL4A&#10;AADbAAAADwAAAGRycy9kb3ducmV2LnhtbERPTWvCQBC9F/wPywje6saCRVJXEW3Bg5dqeh+yYzaY&#10;nQ3ZqYn/3hUEb/N4n7NcD75RV+piHdjAbJqBIi6DrbkyUJx+3hegoiBbbAKTgRtFWK9Gb0vMbej5&#10;l65HqVQK4ZijASfS5lrH0pHHOA0tceLOofMoCXaVth32Kdw3+iPLPrXHmlODw5a2jsrL8d8bELGb&#10;2a349nH/Nxx2vcvKORbGTMbD5guU0CAv8dO9t2n+HB6/pAP06g4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r0xKC+AAAA2wAAAA8AAAAAAAAAAAAAAAAAmAIAAGRycy9kb3ducmV2&#10;LnhtbFBLBQYAAAAABAAEAPUAAACDAwAAAAA=&#10;" filled="f" stroked="f">
                  <v:textbox style="mso-fit-shape-to-text:t">
                    <w:txbxContent>
                      <w:p w:rsidR="00796966" w:rsidRPr="007771A6" w:rsidRDefault="00796966" w:rsidP="001F4876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Calibri" w:hAnsi="Calibri"/>
                            <w:sz w:val="28"/>
                            <w:szCs w:val="28"/>
                          </w:rPr>
                        </w:pPr>
                        <w:r w:rsidRPr="007771A6">
                          <w:rPr>
                            <w:rFonts w:ascii="Calibri" w:hAnsi="Calibri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11" o:spid="_x0000_s1040" type="#_x0000_t202" style="position:absolute;top:15639;width:4165;height:40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Za178A&#10;AADbAAAADwAAAGRycy9kb3ducmV2LnhtbERPTWvCQBC9C/0Pywi96cZCRVLXEGwLHrxU0/uQnWZD&#10;s7MhOzXx37uC0Ns83udsi8l36kJDbAMbWC0zUMR1sC03Bqrz52IDKgqyxS4wGbhShGL3NNtibsPI&#10;X3Q5SaNSCMccDTiRPtc61o48xmXoiRP3EwaPkuDQaDvgmMJ9p1+ybK09tpwaHPa0d1T/nv68ARFb&#10;rq7Vh4+H7+n4PrqsfsXKmOf5VL6BEprkX/xwH2yav4b7L+kAvb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JlrXvwAAANsAAAAPAAAAAAAAAAAAAAAAAJgCAABkcnMvZG93bnJl&#10;di54bWxQSwUGAAAAAAQABAD1AAAAhAMAAAAA&#10;" filled="f" stroked="f">
                  <v:textbox style="mso-fit-shape-to-text:t">
                    <w:txbxContent>
                      <w:p w:rsidR="00796966" w:rsidRPr="007771A6" w:rsidRDefault="00796966" w:rsidP="001F4876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Calibri" w:hAnsi="Calibri"/>
                            <w:sz w:val="28"/>
                            <w:szCs w:val="28"/>
                          </w:rPr>
                        </w:pPr>
                        <w:r w:rsidRPr="007771A6">
                          <w:rPr>
                            <w:rFonts w:ascii="Calibri" w:hAnsi="Calibri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12" o:spid="_x0000_s1041" type="#_x0000_t202" style="position:absolute;top:6544;width:4165;height:4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/TL8A&#10;AADbAAAADwAAAGRycy9kb3ducmV2LnhtbERPS2vCQBC+F/wPywje6saCbYmuIj7AQy+18T5kx2ww&#10;OxuyUxP/vSsUepuP7znL9eAbdaMu1oENzKYZKOIy2JorA8XP4fUTVBRki01gMnCnCOvV6GWJuQ09&#10;f9PtJJVKIRxzNOBE2lzrWDryGKehJU7cJXQeJcGu0rbDPoX7Rr9l2bv2WHNqcNjS1lF5Pf16AyJ2&#10;M7sXex+P5+Fr17usnGNhzGQ8bBaghAb5F/+5jzbN/4D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Fav9MvwAAANsAAAAPAAAAAAAAAAAAAAAAAJgCAABkcnMvZG93bnJl&#10;di54bWxQSwUGAAAAAAQABAD1AAAAhAMAAAAA&#10;" filled="f" stroked="f">
                  <v:textbox style="mso-fit-shape-to-text:t">
                    <w:txbxContent>
                      <w:p w:rsidR="00796966" w:rsidRPr="007771A6" w:rsidRDefault="00796966" w:rsidP="001F4876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Calibri" w:hAnsi="Calibri"/>
                            <w:sz w:val="28"/>
                            <w:szCs w:val="28"/>
                          </w:rPr>
                        </w:pPr>
                        <w:r w:rsidRPr="007771A6">
                          <w:rPr>
                            <w:rFonts w:ascii="Calibri" w:hAnsi="Calibri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15783E" w:rsidRDefault="001F4876" w:rsidP="0015783E">
      <w:pPr>
        <w:numPr>
          <w:ilvl w:val="0"/>
          <w:numId w:val="11"/>
        </w:numPr>
        <w:rPr>
          <w:rFonts w:ascii="Calibri" w:hAnsi="Calibri"/>
        </w:rPr>
      </w:pPr>
      <w:r w:rsidRPr="007771A6">
        <w:rPr>
          <w:rFonts w:ascii="Calibri" w:hAnsi="Calibri"/>
        </w:rPr>
        <w:t>Match the organelle names with the correct letter from</w:t>
      </w:r>
      <w:r w:rsidR="005E1C0D">
        <w:rPr>
          <w:rFonts w:ascii="Calibri" w:hAnsi="Calibri"/>
        </w:rPr>
        <w:t xml:space="preserve"> the cell diagram</w:t>
      </w:r>
      <w:r w:rsidR="005E1C0D">
        <w:rPr>
          <w:rFonts w:ascii="Calibri" w:hAnsi="Calibri"/>
        </w:rPr>
        <w:tab/>
        <w:t xml:space="preserve">         (</w:t>
      </w:r>
      <w:r w:rsidRPr="007771A6">
        <w:rPr>
          <w:rFonts w:ascii="Calibri" w:hAnsi="Calibri"/>
        </w:rPr>
        <w:t>5 marks)</w:t>
      </w:r>
      <w:r w:rsidR="0015783E">
        <w:rPr>
          <w:rFonts w:ascii="Calibri" w:hAnsi="Calibri"/>
        </w:rPr>
        <w:t xml:space="preserve">     </w:t>
      </w:r>
      <w:r w:rsidRPr="0015783E">
        <w:rPr>
          <w:rFonts w:ascii="Calibri" w:hAnsi="Calibri"/>
        </w:rPr>
        <w:t>vacuole, mitochondria, nucleus, cell membrane, cytoplasm</w:t>
      </w:r>
    </w:p>
    <w:p w:rsidR="001F4876" w:rsidRPr="007771A6" w:rsidRDefault="001F4876" w:rsidP="001F4876">
      <w:pPr>
        <w:rPr>
          <w:rFonts w:ascii="Calibri" w:hAnsi="Calibri"/>
        </w:rPr>
      </w:pPr>
    </w:p>
    <w:tbl>
      <w:tblPr>
        <w:tblW w:w="77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8"/>
        <w:gridCol w:w="6521"/>
      </w:tblGrid>
      <w:tr w:rsidR="001F4876" w:rsidRPr="007771A6" w:rsidTr="00521595">
        <w:trPr>
          <w:trHeight w:val="482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  <w:b/>
              </w:rPr>
            </w:pPr>
            <w:r w:rsidRPr="007771A6">
              <w:rPr>
                <w:rFonts w:ascii="Calibri" w:hAnsi="Calibri"/>
                <w:b/>
              </w:rPr>
              <w:lastRenderedPageBreak/>
              <w:t>Label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  <w:b/>
              </w:rPr>
            </w:pPr>
            <w:r w:rsidRPr="007771A6">
              <w:rPr>
                <w:rFonts w:ascii="Calibri" w:hAnsi="Calibri"/>
                <w:b/>
              </w:rPr>
              <w:t>Organelle</w:t>
            </w:r>
          </w:p>
        </w:tc>
      </w:tr>
      <w:tr w:rsidR="001F4876" w:rsidRPr="007771A6" w:rsidTr="00521595">
        <w:trPr>
          <w:trHeight w:val="482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  <w:r w:rsidRPr="007771A6">
              <w:rPr>
                <w:rFonts w:ascii="Calibri" w:hAnsi="Calibri"/>
              </w:rPr>
              <w:t>A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</w:p>
        </w:tc>
      </w:tr>
      <w:tr w:rsidR="001F4876" w:rsidRPr="007771A6" w:rsidTr="00521595">
        <w:trPr>
          <w:trHeight w:val="482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  <w:r w:rsidRPr="007771A6">
              <w:rPr>
                <w:rFonts w:ascii="Calibri" w:hAnsi="Calibri"/>
              </w:rPr>
              <w:t>B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</w:p>
        </w:tc>
      </w:tr>
      <w:tr w:rsidR="001F4876" w:rsidRPr="007771A6" w:rsidTr="00521595">
        <w:trPr>
          <w:trHeight w:val="439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  <w:r w:rsidRPr="007771A6">
              <w:rPr>
                <w:rFonts w:ascii="Calibri" w:hAnsi="Calibri"/>
              </w:rPr>
              <w:t>C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</w:p>
        </w:tc>
      </w:tr>
      <w:tr w:rsidR="001F4876" w:rsidRPr="007771A6" w:rsidTr="00521595">
        <w:trPr>
          <w:trHeight w:val="482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  <w:r w:rsidRPr="007771A6">
              <w:rPr>
                <w:rFonts w:ascii="Calibri" w:hAnsi="Calibri"/>
              </w:rPr>
              <w:t>D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</w:p>
        </w:tc>
      </w:tr>
      <w:tr w:rsidR="001F4876" w:rsidRPr="007771A6" w:rsidTr="00521595">
        <w:trPr>
          <w:trHeight w:val="482"/>
          <w:jc w:val="center"/>
        </w:trPr>
        <w:tc>
          <w:tcPr>
            <w:tcW w:w="1198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  <w:r w:rsidRPr="007771A6">
              <w:rPr>
                <w:rFonts w:ascii="Calibri" w:hAnsi="Calibri"/>
              </w:rPr>
              <w:t>E</w:t>
            </w:r>
          </w:p>
        </w:tc>
        <w:tc>
          <w:tcPr>
            <w:tcW w:w="6521" w:type="dxa"/>
            <w:shd w:val="clear" w:color="auto" w:fill="auto"/>
            <w:vAlign w:val="center"/>
          </w:tcPr>
          <w:p w:rsidR="001F4876" w:rsidRPr="007771A6" w:rsidRDefault="001F4876" w:rsidP="00521595">
            <w:pPr>
              <w:jc w:val="center"/>
              <w:rPr>
                <w:rFonts w:ascii="Calibri" w:hAnsi="Calibri"/>
              </w:rPr>
            </w:pPr>
          </w:p>
        </w:tc>
      </w:tr>
    </w:tbl>
    <w:p w:rsidR="001F4876" w:rsidRDefault="001F4876" w:rsidP="001F4876">
      <w:pPr>
        <w:rPr>
          <w:rFonts w:ascii="Calibri" w:hAnsi="Calibri"/>
        </w:rPr>
      </w:pPr>
    </w:p>
    <w:p w:rsidR="00E323FF" w:rsidRPr="007771A6" w:rsidRDefault="00E323FF" w:rsidP="001F4876">
      <w:pPr>
        <w:rPr>
          <w:rFonts w:ascii="Calibri" w:hAnsi="Calibri"/>
        </w:rPr>
      </w:pPr>
    </w:p>
    <w:p w:rsidR="001F4876" w:rsidRPr="007771A6" w:rsidRDefault="001F4876" w:rsidP="001F4876">
      <w:pPr>
        <w:numPr>
          <w:ilvl w:val="0"/>
          <w:numId w:val="11"/>
        </w:numPr>
        <w:rPr>
          <w:rFonts w:ascii="Calibri" w:hAnsi="Calibri"/>
        </w:rPr>
      </w:pPr>
      <w:r w:rsidRPr="007771A6">
        <w:rPr>
          <w:rFonts w:ascii="Calibri" w:hAnsi="Calibri"/>
        </w:rPr>
        <w:t>Is the diagram of a plant or animal ce</w:t>
      </w:r>
      <w:r w:rsidR="005E1C0D">
        <w:rPr>
          <w:rFonts w:ascii="Calibri" w:hAnsi="Calibri"/>
        </w:rPr>
        <w:t>ll? Explain?</w:t>
      </w:r>
      <w:r w:rsidR="005E1C0D">
        <w:rPr>
          <w:rFonts w:ascii="Calibri" w:hAnsi="Calibri"/>
        </w:rPr>
        <w:tab/>
      </w:r>
      <w:r w:rsidR="005E1C0D">
        <w:rPr>
          <w:rFonts w:ascii="Calibri" w:hAnsi="Calibri"/>
        </w:rPr>
        <w:tab/>
      </w:r>
      <w:r w:rsidR="005E1C0D">
        <w:rPr>
          <w:rFonts w:ascii="Calibri" w:hAnsi="Calibri"/>
        </w:rPr>
        <w:tab/>
        <w:t xml:space="preserve">           (2 </w:t>
      </w:r>
      <w:r w:rsidRPr="007771A6">
        <w:rPr>
          <w:rFonts w:ascii="Calibri" w:hAnsi="Calibri"/>
        </w:rPr>
        <w:t>marks)</w:t>
      </w:r>
    </w:p>
    <w:p w:rsidR="001F4876" w:rsidRPr="007771A6" w:rsidRDefault="001F4876" w:rsidP="001F4876">
      <w:pPr>
        <w:spacing w:line="360" w:lineRule="auto"/>
        <w:rPr>
          <w:rFonts w:ascii="Calibri" w:hAnsi="Calibri"/>
        </w:rPr>
      </w:pP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="0015783E">
        <w:rPr>
          <w:rFonts w:ascii="Calibri" w:hAnsi="Calibri"/>
          <w:u w:val="single"/>
        </w:rPr>
        <w:t>____________</w:t>
      </w:r>
    </w:p>
    <w:p w:rsidR="001F4876" w:rsidRPr="007771A6" w:rsidRDefault="001F4876" w:rsidP="001F4876">
      <w:pPr>
        <w:spacing w:line="360" w:lineRule="auto"/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5783E">
      <w:pPr>
        <w:numPr>
          <w:ilvl w:val="0"/>
          <w:numId w:val="15"/>
        </w:numPr>
        <w:rPr>
          <w:rFonts w:ascii="Calibri" w:hAnsi="Calibri"/>
        </w:rPr>
      </w:pPr>
      <w:r w:rsidRPr="007771A6">
        <w:rPr>
          <w:rFonts w:ascii="Calibri" w:hAnsi="Calibri"/>
        </w:rPr>
        <w:t>With the aid of a diagram explain what would happen to the letter ‘e</w:t>
      </w:r>
      <w:r w:rsidR="005E1C0D">
        <w:rPr>
          <w:rFonts w:ascii="Calibri" w:hAnsi="Calibri"/>
        </w:rPr>
        <w:t>’ if viewed under a microscope</w:t>
      </w:r>
      <w:r w:rsidR="005E1C0D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</w:r>
      <w:r w:rsidRPr="007771A6">
        <w:rPr>
          <w:rFonts w:ascii="Calibri" w:hAnsi="Calibri"/>
        </w:rPr>
        <w:tab/>
        <w:t xml:space="preserve"> (4 marks)</w:t>
      </w: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1617345</wp:posOffset>
                </wp:positionH>
                <wp:positionV relativeFrom="paragraph">
                  <wp:posOffset>13970</wp:posOffset>
                </wp:positionV>
                <wp:extent cx="2844800" cy="2670810"/>
                <wp:effectExtent l="13335" t="12700" r="8890" b="12065"/>
                <wp:wrapThrough wrapText="bothSides">
                  <wp:wrapPolygon edited="0">
                    <wp:start x="10617" y="-77"/>
                    <wp:lineTo x="9031" y="0"/>
                    <wp:lineTo x="5781" y="770"/>
                    <wp:lineTo x="5636" y="1155"/>
                    <wp:lineTo x="3901" y="2239"/>
                    <wp:lineTo x="2526" y="3626"/>
                    <wp:lineTo x="1591" y="4858"/>
                    <wp:lineTo x="868" y="6096"/>
                    <wp:lineTo x="362" y="7328"/>
                    <wp:lineTo x="72" y="8561"/>
                    <wp:lineTo x="-72" y="9799"/>
                    <wp:lineTo x="-72" y="12264"/>
                    <wp:lineTo x="145" y="13501"/>
                    <wp:lineTo x="579" y="14734"/>
                    <wp:lineTo x="1808" y="17127"/>
                    <wp:lineTo x="2888" y="18359"/>
                    <wp:lineTo x="4479" y="19746"/>
                    <wp:lineTo x="6861" y="20984"/>
                    <wp:lineTo x="8669" y="21446"/>
                    <wp:lineTo x="8814" y="21446"/>
                    <wp:lineTo x="12714" y="21446"/>
                    <wp:lineTo x="12859" y="21446"/>
                    <wp:lineTo x="14662" y="20984"/>
                    <wp:lineTo x="17049" y="19746"/>
                    <wp:lineTo x="18640" y="18359"/>
                    <wp:lineTo x="19720" y="17127"/>
                    <wp:lineTo x="20949" y="14734"/>
                    <wp:lineTo x="21383" y="13501"/>
                    <wp:lineTo x="21600" y="12264"/>
                    <wp:lineTo x="21672" y="9799"/>
                    <wp:lineTo x="21455" y="8561"/>
                    <wp:lineTo x="21166" y="7328"/>
                    <wp:lineTo x="20660" y="6096"/>
                    <wp:lineTo x="19937" y="4858"/>
                    <wp:lineTo x="19001" y="3626"/>
                    <wp:lineTo x="17627" y="2239"/>
                    <wp:lineTo x="15891" y="1155"/>
                    <wp:lineTo x="15747" y="770"/>
                    <wp:lineTo x="12497" y="0"/>
                    <wp:lineTo x="10906" y="-77"/>
                    <wp:lineTo x="10617" y="-77"/>
                  </wp:wrapPolygon>
                </wp:wrapThrough>
                <wp:docPr id="18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44800" cy="267081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80808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8" o:spid="_x0000_s1026" style="position:absolute;margin-left:127.35pt;margin-top:1.1pt;width:224pt;height:21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" filled="f" fillcolor="#9bc1ff">
                <v:fill color2="#3f80cd" rotate="t" focus="100%" type="gradient">
                  <o:fill v:ext="view" type="gradientUnscaled"/>
                </v:fill>
                <v:shadow opacity="22936f" origin=",.5" offset="0,.63889mm"/>
                <w10:wrap type="through"/>
              </v:oval>
            </w:pict>
          </mc:Fallback>
        </mc:AlternateContent>
      </w: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Pr="007771A6" w:rsidRDefault="001F4876" w:rsidP="001F4876">
      <w:pPr>
        <w:rPr>
          <w:rFonts w:ascii="Calibri" w:hAnsi="Calibri"/>
        </w:rPr>
      </w:pPr>
    </w:p>
    <w:p w:rsidR="001F4876" w:rsidRDefault="001F4876" w:rsidP="001F4876">
      <w:pPr>
        <w:spacing w:line="360" w:lineRule="auto"/>
        <w:rPr>
          <w:rFonts w:ascii="Calibri" w:hAnsi="Calibri"/>
          <w:u w:val="single"/>
        </w:rPr>
      </w:pPr>
    </w:p>
    <w:p w:rsidR="00E323FF" w:rsidRPr="007771A6" w:rsidRDefault="00E323FF" w:rsidP="001F4876">
      <w:pPr>
        <w:spacing w:line="360" w:lineRule="auto"/>
        <w:rPr>
          <w:rFonts w:ascii="Calibri" w:hAnsi="Calibri"/>
          <w:u w:val="single"/>
        </w:rPr>
      </w:pPr>
    </w:p>
    <w:p w:rsidR="0015783E" w:rsidRDefault="001F4876" w:rsidP="0015783E">
      <w:pPr>
        <w:spacing w:line="360" w:lineRule="auto"/>
        <w:rPr>
          <w:rFonts w:ascii="Calibri" w:hAnsi="Calibri"/>
        </w:rPr>
      </w:pP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  <w:r w:rsidRPr="007771A6">
        <w:rPr>
          <w:rFonts w:ascii="Calibri" w:hAnsi="Calibri"/>
          <w:u w:val="single"/>
        </w:rPr>
        <w:tab/>
      </w:r>
    </w:p>
    <w:p w:rsidR="005E1C0D" w:rsidRDefault="005E1C0D" w:rsidP="0015783E">
      <w:pPr>
        <w:spacing w:line="360" w:lineRule="auto"/>
        <w:rPr>
          <w:b/>
        </w:rPr>
      </w:pPr>
    </w:p>
    <w:p w:rsidR="005E1C0D" w:rsidRPr="00E323FF" w:rsidRDefault="00E323FF" w:rsidP="00E323FF">
      <w:pPr>
        <w:pStyle w:val="ListParagraph"/>
        <w:spacing w:line="360" w:lineRule="auto"/>
        <w:ind w:left="786"/>
        <w:rPr>
          <w:b/>
        </w:rPr>
      </w:pPr>
      <w:r>
        <w:rPr>
          <w:b/>
        </w:rPr>
        <w:t xml:space="preserve"> </w:t>
      </w:r>
    </w:p>
    <w:p w:rsidR="001F4876" w:rsidRPr="0015783E" w:rsidRDefault="001F4876" w:rsidP="0015783E">
      <w:pPr>
        <w:spacing w:line="360" w:lineRule="auto"/>
        <w:rPr>
          <w:rFonts w:ascii="Calibri" w:hAnsi="Calibri"/>
        </w:rPr>
      </w:pPr>
      <w:r w:rsidRPr="0057442D">
        <w:rPr>
          <w:b/>
        </w:rPr>
        <w:t>SECTION THREE: Long Answer</w:t>
      </w:r>
    </w:p>
    <w:p w:rsidR="001F4876" w:rsidRPr="0057442D" w:rsidRDefault="001F4876" w:rsidP="001F4876">
      <w:r w:rsidRPr="0057442D">
        <w:t>Explain fully how you would use a microscope</w:t>
      </w:r>
      <w:r>
        <w:t xml:space="preserve"> when focusing on an object. Include</w:t>
      </w:r>
      <w:r w:rsidRPr="0057442D">
        <w:t xml:space="preserve"> all safety considerations</w:t>
      </w:r>
      <w:r>
        <w:t xml:space="preserve"> in your answer.</w:t>
      </w:r>
      <w:r w:rsidRPr="0057442D">
        <w:rPr>
          <w:color w:val="0000FF"/>
        </w:rPr>
        <w:tab/>
      </w:r>
      <w:r w:rsidRPr="0057442D">
        <w:rPr>
          <w:color w:val="0000FF"/>
        </w:rPr>
        <w:tab/>
      </w:r>
      <w:r w:rsidRPr="0057442D">
        <w:rPr>
          <w:color w:val="0000FF"/>
        </w:rPr>
        <w:tab/>
      </w:r>
      <w:r w:rsidRPr="0057442D">
        <w:rPr>
          <w:color w:val="0000FF"/>
        </w:rPr>
        <w:tab/>
      </w:r>
      <w:r w:rsidRPr="0057442D">
        <w:rPr>
          <w:color w:val="0000FF"/>
        </w:rPr>
        <w:tab/>
      </w:r>
      <w:r w:rsidRPr="0057442D">
        <w:t>(10 marks)</w:t>
      </w:r>
    </w:p>
    <w:p w:rsidR="001F4876" w:rsidRDefault="001F4876" w:rsidP="001F4876">
      <w:pPr>
        <w:rPr>
          <w:rFonts w:ascii="Calibri" w:hAnsi="Calibri" w:cs="Arial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lastRenderedPageBreak/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1F4876" w:rsidRDefault="001F4876" w:rsidP="001F4876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 w:rsidR="00A14D0E">
        <w:rPr>
          <w:rFonts w:ascii="Calibri" w:hAnsi="Calibri" w:cs="Arial"/>
          <w:u w:val="single"/>
        </w:rPr>
        <w:t>______________________________</w:t>
      </w:r>
    </w:p>
    <w:p w:rsidR="00A14D0E" w:rsidRDefault="00A14D0E" w:rsidP="001F4876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  <w:t>______________________________</w:t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  <w:t>______________________________</w:t>
      </w:r>
    </w:p>
    <w:p w:rsidR="001F4876" w:rsidRDefault="001F4876"/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</w:p>
    <w:p w:rsidR="00A14D0E" w:rsidRDefault="00A14D0E" w:rsidP="00A14D0E">
      <w:pPr>
        <w:rPr>
          <w:rFonts w:ascii="Calibri" w:hAnsi="Calibri" w:cs="Arial"/>
          <w:u w:val="single"/>
        </w:rPr>
      </w:pPr>
    </w:p>
    <w:p w:rsidR="00A14D0E" w:rsidRPr="00A14D0E" w:rsidRDefault="00A14D0E" w:rsidP="00A14D0E">
      <w:pPr>
        <w:rPr>
          <w:rFonts w:ascii="Calibri" w:hAnsi="Calibri" w:cs="Arial"/>
          <w:u w:val="single"/>
        </w:rPr>
      </w:pP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</w:r>
      <w:r>
        <w:rPr>
          <w:rFonts w:ascii="Calibri" w:hAnsi="Calibri" w:cs="Arial"/>
          <w:u w:val="single"/>
        </w:rPr>
        <w:tab/>
        <w:t>____________</w:t>
      </w:r>
    </w:p>
    <w:p w:rsidR="00A14D0E" w:rsidRDefault="00A14D0E"/>
    <w:sectPr w:rsidR="00A14D0E" w:rsidSect="0015783E">
      <w:pgSz w:w="11906" w:h="16838"/>
      <w:pgMar w:top="1440" w:right="1134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04284"/>
    <w:multiLevelType w:val="hybridMultilevel"/>
    <w:tmpl w:val="CA20E710"/>
    <w:lvl w:ilvl="0" w:tplc="04090017">
      <w:start w:val="1"/>
      <w:numFmt w:val="lowerLetter"/>
      <w:lvlText w:val="%1)"/>
      <w:lvlJc w:val="left"/>
      <w:pPr>
        <w:ind w:left="993" w:hanging="360"/>
      </w:p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1">
    <w:nsid w:val="15CA1890"/>
    <w:multiLevelType w:val="hybridMultilevel"/>
    <w:tmpl w:val="F1D07B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DA2519"/>
    <w:multiLevelType w:val="hybridMultilevel"/>
    <w:tmpl w:val="E62A8E20"/>
    <w:lvl w:ilvl="0" w:tplc="0422E302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D7C8A"/>
    <w:multiLevelType w:val="hybridMultilevel"/>
    <w:tmpl w:val="F6B4FE70"/>
    <w:lvl w:ilvl="0" w:tplc="0C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6D140F6"/>
    <w:multiLevelType w:val="hybridMultilevel"/>
    <w:tmpl w:val="E19CDA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7EB0314"/>
    <w:multiLevelType w:val="hybridMultilevel"/>
    <w:tmpl w:val="C4B02FC4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225C19"/>
    <w:multiLevelType w:val="hybridMultilevel"/>
    <w:tmpl w:val="D4AC8AEE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4E857A7E"/>
    <w:multiLevelType w:val="hybridMultilevel"/>
    <w:tmpl w:val="42B0D83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55A262DA"/>
    <w:multiLevelType w:val="hybridMultilevel"/>
    <w:tmpl w:val="5618713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A257F35"/>
    <w:multiLevelType w:val="hybridMultilevel"/>
    <w:tmpl w:val="D9CABA2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E33F44"/>
    <w:multiLevelType w:val="hybridMultilevel"/>
    <w:tmpl w:val="25BAB86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B163EA"/>
    <w:multiLevelType w:val="hybridMultilevel"/>
    <w:tmpl w:val="145AFD08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A6E5D2C"/>
    <w:multiLevelType w:val="hybridMultilevel"/>
    <w:tmpl w:val="37169DEC"/>
    <w:lvl w:ilvl="0" w:tplc="04090017">
      <w:start w:val="1"/>
      <w:numFmt w:val="lowerLetter"/>
      <w:lvlText w:val="%1)"/>
      <w:lvlJc w:val="left"/>
      <w:pPr>
        <w:ind w:left="621" w:hanging="360"/>
      </w:pPr>
    </w:lvl>
    <w:lvl w:ilvl="1" w:tplc="04090019" w:tentative="1">
      <w:start w:val="1"/>
      <w:numFmt w:val="lowerLetter"/>
      <w:lvlText w:val="%2."/>
      <w:lvlJc w:val="left"/>
      <w:pPr>
        <w:ind w:left="1559" w:hanging="360"/>
      </w:pPr>
    </w:lvl>
    <w:lvl w:ilvl="2" w:tplc="0409001B" w:tentative="1">
      <w:start w:val="1"/>
      <w:numFmt w:val="lowerRoman"/>
      <w:lvlText w:val="%3."/>
      <w:lvlJc w:val="right"/>
      <w:pPr>
        <w:ind w:left="2279" w:hanging="180"/>
      </w:pPr>
    </w:lvl>
    <w:lvl w:ilvl="3" w:tplc="0409000F" w:tentative="1">
      <w:start w:val="1"/>
      <w:numFmt w:val="decimal"/>
      <w:lvlText w:val="%4."/>
      <w:lvlJc w:val="left"/>
      <w:pPr>
        <w:ind w:left="2999" w:hanging="360"/>
      </w:pPr>
    </w:lvl>
    <w:lvl w:ilvl="4" w:tplc="04090019" w:tentative="1">
      <w:start w:val="1"/>
      <w:numFmt w:val="lowerLetter"/>
      <w:lvlText w:val="%5."/>
      <w:lvlJc w:val="left"/>
      <w:pPr>
        <w:ind w:left="3719" w:hanging="360"/>
      </w:pPr>
    </w:lvl>
    <w:lvl w:ilvl="5" w:tplc="0409001B" w:tentative="1">
      <w:start w:val="1"/>
      <w:numFmt w:val="lowerRoman"/>
      <w:lvlText w:val="%6."/>
      <w:lvlJc w:val="right"/>
      <w:pPr>
        <w:ind w:left="4439" w:hanging="180"/>
      </w:pPr>
    </w:lvl>
    <w:lvl w:ilvl="6" w:tplc="0409000F" w:tentative="1">
      <w:start w:val="1"/>
      <w:numFmt w:val="decimal"/>
      <w:lvlText w:val="%7."/>
      <w:lvlJc w:val="left"/>
      <w:pPr>
        <w:ind w:left="5159" w:hanging="360"/>
      </w:pPr>
    </w:lvl>
    <w:lvl w:ilvl="7" w:tplc="04090019" w:tentative="1">
      <w:start w:val="1"/>
      <w:numFmt w:val="lowerLetter"/>
      <w:lvlText w:val="%8."/>
      <w:lvlJc w:val="left"/>
      <w:pPr>
        <w:ind w:left="5879" w:hanging="360"/>
      </w:pPr>
    </w:lvl>
    <w:lvl w:ilvl="8" w:tplc="0409001B" w:tentative="1">
      <w:start w:val="1"/>
      <w:numFmt w:val="lowerRoman"/>
      <w:lvlText w:val="%9."/>
      <w:lvlJc w:val="right"/>
      <w:pPr>
        <w:ind w:left="6599" w:hanging="180"/>
      </w:pPr>
    </w:lvl>
  </w:abstractNum>
  <w:abstractNum w:abstractNumId="13">
    <w:nsid w:val="6B41684F"/>
    <w:multiLevelType w:val="hybridMultilevel"/>
    <w:tmpl w:val="CA20E71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66089B"/>
    <w:multiLevelType w:val="hybridMultilevel"/>
    <w:tmpl w:val="C7D021CA"/>
    <w:lvl w:ilvl="0" w:tplc="D158A424">
      <w:start w:val="1"/>
      <w:numFmt w:val="lowerLetter"/>
      <w:lvlText w:val="%1)"/>
      <w:lvlJc w:val="left"/>
      <w:pPr>
        <w:ind w:left="720" w:hanging="36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AC706C"/>
    <w:multiLevelType w:val="hybridMultilevel"/>
    <w:tmpl w:val="CBC60218"/>
    <w:lvl w:ilvl="0" w:tplc="6510B0E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73A4EA8"/>
    <w:multiLevelType w:val="hybridMultilevel"/>
    <w:tmpl w:val="EBE6604C"/>
    <w:lvl w:ilvl="0" w:tplc="BF9EA90C">
      <w:start w:val="1"/>
      <w:numFmt w:val="lowerLetter"/>
      <w:lvlText w:val="%1)"/>
      <w:lvlJc w:val="left"/>
      <w:pPr>
        <w:ind w:left="1569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89" w:hanging="360"/>
      </w:pPr>
    </w:lvl>
    <w:lvl w:ilvl="2" w:tplc="0409001B" w:tentative="1">
      <w:start w:val="1"/>
      <w:numFmt w:val="lowerRoman"/>
      <w:lvlText w:val="%3."/>
      <w:lvlJc w:val="right"/>
      <w:pPr>
        <w:ind w:left="3009" w:hanging="180"/>
      </w:pPr>
    </w:lvl>
    <w:lvl w:ilvl="3" w:tplc="0409000F" w:tentative="1">
      <w:start w:val="1"/>
      <w:numFmt w:val="decimal"/>
      <w:lvlText w:val="%4."/>
      <w:lvlJc w:val="left"/>
      <w:pPr>
        <w:ind w:left="3729" w:hanging="360"/>
      </w:pPr>
    </w:lvl>
    <w:lvl w:ilvl="4" w:tplc="04090019" w:tentative="1">
      <w:start w:val="1"/>
      <w:numFmt w:val="lowerLetter"/>
      <w:lvlText w:val="%5."/>
      <w:lvlJc w:val="left"/>
      <w:pPr>
        <w:ind w:left="4449" w:hanging="360"/>
      </w:pPr>
    </w:lvl>
    <w:lvl w:ilvl="5" w:tplc="0409001B" w:tentative="1">
      <w:start w:val="1"/>
      <w:numFmt w:val="lowerRoman"/>
      <w:lvlText w:val="%6."/>
      <w:lvlJc w:val="right"/>
      <w:pPr>
        <w:ind w:left="5169" w:hanging="180"/>
      </w:pPr>
    </w:lvl>
    <w:lvl w:ilvl="6" w:tplc="0409000F" w:tentative="1">
      <w:start w:val="1"/>
      <w:numFmt w:val="decimal"/>
      <w:lvlText w:val="%7."/>
      <w:lvlJc w:val="left"/>
      <w:pPr>
        <w:ind w:left="5889" w:hanging="360"/>
      </w:pPr>
    </w:lvl>
    <w:lvl w:ilvl="7" w:tplc="04090019" w:tentative="1">
      <w:start w:val="1"/>
      <w:numFmt w:val="lowerLetter"/>
      <w:lvlText w:val="%8."/>
      <w:lvlJc w:val="left"/>
      <w:pPr>
        <w:ind w:left="6609" w:hanging="360"/>
      </w:pPr>
    </w:lvl>
    <w:lvl w:ilvl="8" w:tplc="040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7">
    <w:nsid w:val="7DBB40EA"/>
    <w:multiLevelType w:val="hybridMultilevel"/>
    <w:tmpl w:val="3EBAFA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5"/>
  </w:num>
  <w:num w:numId="3">
    <w:abstractNumId w:val="14"/>
  </w:num>
  <w:num w:numId="4">
    <w:abstractNumId w:val="7"/>
  </w:num>
  <w:num w:numId="5">
    <w:abstractNumId w:val="17"/>
  </w:num>
  <w:num w:numId="6">
    <w:abstractNumId w:val="16"/>
  </w:num>
  <w:num w:numId="7">
    <w:abstractNumId w:val="1"/>
  </w:num>
  <w:num w:numId="8">
    <w:abstractNumId w:val="4"/>
  </w:num>
  <w:num w:numId="9">
    <w:abstractNumId w:val="12"/>
  </w:num>
  <w:num w:numId="10">
    <w:abstractNumId w:val="9"/>
  </w:num>
  <w:num w:numId="11">
    <w:abstractNumId w:val="13"/>
  </w:num>
  <w:num w:numId="12">
    <w:abstractNumId w:val="0"/>
  </w:num>
  <w:num w:numId="13">
    <w:abstractNumId w:val="10"/>
  </w:num>
  <w:num w:numId="14">
    <w:abstractNumId w:val="5"/>
  </w:num>
  <w:num w:numId="15">
    <w:abstractNumId w:val="2"/>
  </w:num>
  <w:num w:numId="16">
    <w:abstractNumId w:val="11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876"/>
    <w:rsid w:val="0015783E"/>
    <w:rsid w:val="001F4876"/>
    <w:rsid w:val="002361D9"/>
    <w:rsid w:val="00521595"/>
    <w:rsid w:val="00536C6C"/>
    <w:rsid w:val="005B567D"/>
    <w:rsid w:val="005E1C0D"/>
    <w:rsid w:val="006514D8"/>
    <w:rsid w:val="00796966"/>
    <w:rsid w:val="00A14D0E"/>
    <w:rsid w:val="00BA0FD6"/>
    <w:rsid w:val="00BF1C98"/>
    <w:rsid w:val="00C54427"/>
    <w:rsid w:val="00CB5A4C"/>
    <w:rsid w:val="00E32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F4876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1F4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F487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F4876"/>
    <w:pPr>
      <w:spacing w:before="100" w:beforeAutospacing="1" w:after="100" w:afterAutospacing="1"/>
    </w:pPr>
    <w:rPr>
      <w:rFonts w:ascii="Times" w:eastAsia="MS Mincho" w:hAnsi="Times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1F487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F4876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1F4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F487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F4876"/>
    <w:pPr>
      <w:spacing w:before="100" w:beforeAutospacing="1" w:after="100" w:afterAutospacing="1"/>
    </w:pPr>
    <w:rPr>
      <w:rFonts w:ascii="Times" w:eastAsia="MS Mincho" w:hAnsi="Times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1F48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3B810AA0</Template>
  <TotalTime>4</TotalTime>
  <Pages>10</Pages>
  <Words>661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WHITE Elaine</dc:creator>
  <cp:lastModifiedBy>WHITE Elaine</cp:lastModifiedBy>
  <cp:revision>4</cp:revision>
  <cp:lastPrinted>2016-03-02T23:46:00Z</cp:lastPrinted>
  <dcterms:created xsi:type="dcterms:W3CDTF">2016-02-22T00:59:00Z</dcterms:created>
  <dcterms:modified xsi:type="dcterms:W3CDTF">2017-03-31T03:10:00Z</dcterms:modified>
</cp:coreProperties>
</file>