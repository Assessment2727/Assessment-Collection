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10491" w:type="dxa"/>
        <w:tblInd w:w="-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1135"/>
        <w:gridCol w:w="708"/>
        <w:gridCol w:w="5103"/>
        <w:gridCol w:w="3545"/>
      </w:tblGrid>
      <w:tr w:rsidR="00325745" w:rsidTr="009854B1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305000155"/>
            <w:placeholder>
              <w:docPart w:val="F2168448582E44CD8B6D3FE6DBC7EE6F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843" w:type="dxa"/>
                <w:gridSpan w:val="2"/>
                <w:shd w:val="clear" w:color="auto" w:fill="DAE7F6"/>
                <w:vAlign w:val="center"/>
              </w:tcPr>
              <w:p w:rsidR="00C868AD" w:rsidRPr="00325745" w:rsidRDefault="00E25709" w:rsidP="009854B1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tc>
          <w:tcPr>
            <w:tcW w:w="5103" w:type="dxa"/>
            <w:shd w:val="clear" w:color="auto" w:fill="DAE7F6"/>
          </w:tcPr>
          <w:sdt>
            <w:sdtPr>
              <w:rPr>
                <w:rFonts w:asciiTheme="majorHAnsi" w:hAnsiTheme="majorHAnsi"/>
                <w:i/>
                <w:sz w:val="52"/>
                <w:szCs w:val="52"/>
              </w:rPr>
              <w:alias w:val="Title"/>
              <w:tag w:val=""/>
              <w:id w:val="1338033075"/>
              <w:placeholder>
                <w:docPart w:val="9F2A034BA9F94ECD99C9560ED62DB7CB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p w:rsidR="001D51F7" w:rsidRPr="005C44C0" w:rsidRDefault="00DF6335" w:rsidP="007403DD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Ratio Rates and Proportion</w:t>
                </w:r>
              </w:p>
            </w:sdtContent>
          </w:sdt>
        </w:tc>
        <w:tc>
          <w:tcPr>
            <w:tcW w:w="3545" w:type="dxa"/>
            <w:shd w:val="clear" w:color="auto" w:fill="002060"/>
          </w:tcPr>
          <w:p w:rsidR="00325745" w:rsidRDefault="00325745" w:rsidP="00B850EA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Non Calculator</w:t>
            </w:r>
          </w:p>
          <w:p w:rsidR="00853748" w:rsidRPr="00325745" w:rsidRDefault="00853748" w:rsidP="00B850EA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53748" w:rsidTr="009854B1">
        <w:trPr>
          <w:cantSplit/>
          <w:trHeight w:val="851"/>
        </w:trPr>
        <w:tc>
          <w:tcPr>
            <w:tcW w:w="6946" w:type="dxa"/>
            <w:gridSpan w:val="3"/>
            <w:shd w:val="clear" w:color="auto" w:fill="DAE7F6"/>
          </w:tcPr>
          <w:p w:rsidR="003779A7" w:rsidRDefault="003779A7" w:rsidP="003779A7">
            <w:pPr>
              <w:pStyle w:val="ListParagraph"/>
              <w:numPr>
                <w:ilvl w:val="0"/>
                <w:numId w:val="7"/>
              </w:numPr>
              <w:ind w:left="460"/>
              <w:rPr>
                <w:rFonts w:ascii="Times New Roman" w:hAnsi="Times New Roman"/>
                <w:sz w:val="16"/>
                <w:szCs w:val="16"/>
              </w:rPr>
            </w:pPr>
            <w:r w:rsidRPr="00BD075D">
              <w:rPr>
                <w:rFonts w:ascii="Times New Roman" w:hAnsi="Times New Roman"/>
                <w:sz w:val="16"/>
                <w:szCs w:val="16"/>
              </w:rPr>
              <w:t>Recognise and solve problems involving simple ratios (ACMNA173)</w:t>
            </w:r>
          </w:p>
          <w:p w:rsidR="003779A7" w:rsidRDefault="003779A7" w:rsidP="003779A7">
            <w:pPr>
              <w:pStyle w:val="ListParagraph"/>
              <w:numPr>
                <w:ilvl w:val="0"/>
                <w:numId w:val="7"/>
              </w:numPr>
              <w:ind w:left="460"/>
              <w:rPr>
                <w:rFonts w:ascii="Times New Roman" w:hAnsi="Times New Roman"/>
                <w:sz w:val="16"/>
                <w:szCs w:val="16"/>
              </w:rPr>
            </w:pPr>
            <w:r w:rsidRPr="00BD075D">
              <w:rPr>
                <w:rFonts w:ascii="Times New Roman" w:hAnsi="Times New Roman"/>
                <w:sz w:val="16"/>
                <w:szCs w:val="16"/>
              </w:rPr>
              <w:t>Solve a range of problems involving rates and ratios, with and without digital technologies 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         </w:t>
            </w:r>
            <w:r w:rsidRPr="00BD075D">
              <w:rPr>
                <w:rFonts w:ascii="Times New Roman" w:hAnsi="Times New Roman"/>
                <w:sz w:val="16"/>
                <w:szCs w:val="16"/>
              </w:rPr>
              <w:t>(</w:t>
            </w:r>
            <w:r>
              <w:rPr>
                <w:rFonts w:ascii="Times New Roman" w:hAnsi="Times New Roman"/>
                <w:sz w:val="16"/>
                <w:szCs w:val="16"/>
              </w:rPr>
              <w:t>A</w:t>
            </w:r>
            <w:r w:rsidRPr="00BD075D">
              <w:rPr>
                <w:rFonts w:ascii="Times New Roman" w:hAnsi="Times New Roman"/>
                <w:sz w:val="16"/>
                <w:szCs w:val="16"/>
              </w:rPr>
              <w:t>CMNA188) </w:t>
            </w:r>
          </w:p>
          <w:p w:rsidR="003779A7" w:rsidRPr="003779A7" w:rsidRDefault="003779A7" w:rsidP="003779A7">
            <w:pPr>
              <w:pStyle w:val="ListParagraph"/>
              <w:numPr>
                <w:ilvl w:val="0"/>
                <w:numId w:val="7"/>
              </w:numPr>
              <w:ind w:left="460"/>
              <w:rPr>
                <w:rFonts w:ascii="Times New Roman" w:hAnsi="Times New Roman"/>
                <w:sz w:val="16"/>
                <w:szCs w:val="16"/>
              </w:rPr>
            </w:pPr>
            <w:r w:rsidRPr="003779A7">
              <w:rPr>
                <w:rFonts w:ascii="Times New Roman" w:hAnsi="Times New Roman"/>
                <w:sz w:val="16"/>
                <w:szCs w:val="16"/>
              </w:rPr>
              <w:t xml:space="preserve">Investigate, interpret and analyse graphs from authentic data  (ACMNA180 )  </w:t>
            </w:r>
          </w:p>
        </w:tc>
        <w:tc>
          <w:tcPr>
            <w:tcW w:w="3545" w:type="dxa"/>
            <w:shd w:val="clear" w:color="auto" w:fill="DAE7F6"/>
            <w:vAlign w:val="center"/>
          </w:tcPr>
          <w:p w:rsidR="00853748" w:rsidRPr="00325745" w:rsidRDefault="00853748" w:rsidP="003F3344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325745" w:rsidTr="00627EB7">
        <w:trPr>
          <w:cantSplit/>
          <w:trHeight w:val="851"/>
        </w:trPr>
        <w:tc>
          <w:tcPr>
            <w:tcW w:w="10491" w:type="dxa"/>
            <w:gridSpan w:val="4"/>
            <w:tcBorders>
              <w:bottom w:val="single" w:sz="4" w:space="0" w:color="auto"/>
            </w:tcBorders>
          </w:tcPr>
          <w:p w:rsidR="00641052" w:rsidRPr="007E3E86" w:rsidRDefault="00641052" w:rsidP="00641052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Answer all questions in the spaces provided on this test paper by:</w:t>
            </w:r>
          </w:p>
          <w:p w:rsidR="00641052" w:rsidRPr="007E3E86" w:rsidRDefault="00641052" w:rsidP="00641052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Writing the answer in the box provided.</w:t>
            </w:r>
          </w:p>
          <w:p w:rsidR="00641052" w:rsidRPr="007E3E86" w:rsidRDefault="00641052" w:rsidP="00641052">
            <w:pPr>
              <w:ind w:firstLine="1418"/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or</w:t>
            </w:r>
          </w:p>
          <w:p w:rsidR="00641052" w:rsidRPr="007E3E86" w:rsidRDefault="00641052" w:rsidP="00641052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Shading in the bubble for the correct answer from the four choices provided.</w:t>
            </w:r>
          </w:p>
          <w:p w:rsidR="00325745" w:rsidRDefault="00641052" w:rsidP="00641052">
            <w:pPr>
              <w:rPr>
                <w:rFonts w:ascii="Times New Roman" w:hAnsi="Times New Roman"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 xml:space="preserve">Show any working out on the test paper.  Calculators are </w:t>
            </w:r>
            <w:r w:rsidRPr="007E3E86">
              <w:rPr>
                <w:rFonts w:asciiTheme="majorHAnsi" w:hAnsiTheme="majorHAnsi"/>
                <w:b/>
                <w:i/>
                <w:sz w:val="24"/>
                <w:szCs w:val="24"/>
              </w:rPr>
              <w:t>not</w:t>
            </w: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 xml:space="preserve"> allowed.</w:t>
            </w:r>
          </w:p>
        </w:tc>
      </w:tr>
      <w:tr w:rsidR="00325745" w:rsidTr="00627EB7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325745" w:rsidRPr="001B3341" w:rsidRDefault="00325745" w:rsidP="00163E12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D41FF" w:rsidRPr="00FD3B45" w:rsidRDefault="00163E12" w:rsidP="00591FD0">
            <w:pPr>
              <w:pStyle w:val="QuestionStyle"/>
              <w:rPr>
                <w:b/>
              </w:rPr>
            </w:pPr>
            <w:r w:rsidRPr="00FD3B45">
              <w:rPr>
                <w:b/>
              </w:rPr>
              <w:t>Questions 1 –</w:t>
            </w:r>
            <w:r w:rsidR="00FD3B45">
              <w:rPr>
                <w:b/>
              </w:rPr>
              <w:t xml:space="preserve"> 2</w:t>
            </w:r>
            <w:r w:rsidRPr="00FD3B45">
              <w:rPr>
                <w:b/>
              </w:rPr>
              <w:t xml:space="preserve"> refer to the following.</w:t>
            </w:r>
          </w:p>
          <w:p w:rsidR="00FD3B45" w:rsidRDefault="00FD3B45" w:rsidP="00591FD0">
            <w:pPr>
              <w:pStyle w:val="QuestionStyle"/>
            </w:pPr>
            <w:r>
              <w:t>On a table there are some mugs and some glasses.</w:t>
            </w:r>
          </w:p>
          <w:p w:rsidR="00FD3B45" w:rsidRDefault="00FD3B45" w:rsidP="00591FD0">
            <w:pPr>
              <w:pStyle w:val="QuestionStyle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38272" behindDoc="0" locked="0" layoutInCell="1" allowOverlap="1" wp14:anchorId="76062AE5" wp14:editId="65A87FFC">
                  <wp:simplePos x="0" y="0"/>
                  <wp:positionH relativeFrom="column">
                    <wp:posOffset>728345</wp:posOffset>
                  </wp:positionH>
                  <wp:positionV relativeFrom="paragraph">
                    <wp:posOffset>24676</wp:posOffset>
                  </wp:positionV>
                  <wp:extent cx="4111603" cy="1911131"/>
                  <wp:effectExtent l="0" t="0" r="3810" b="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ups Glasses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1603" cy="1911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163E12" w:rsidRDefault="00163E12" w:rsidP="00591FD0">
            <w:pPr>
              <w:pStyle w:val="QuestionStyle"/>
            </w:pPr>
          </w:p>
          <w:p w:rsidR="00163E12" w:rsidRDefault="00163E12" w:rsidP="00591FD0">
            <w:pPr>
              <w:pStyle w:val="QuestionStyle"/>
            </w:pPr>
          </w:p>
          <w:p w:rsidR="00163E12" w:rsidRDefault="00163E12" w:rsidP="00591FD0">
            <w:pPr>
              <w:pStyle w:val="QuestionStyle"/>
            </w:pPr>
          </w:p>
          <w:p w:rsidR="00163E12" w:rsidRDefault="00163E12" w:rsidP="00591FD0">
            <w:pPr>
              <w:pStyle w:val="QuestionStyle"/>
            </w:pPr>
          </w:p>
          <w:p w:rsidR="00163E12" w:rsidRDefault="00163E12" w:rsidP="00591FD0">
            <w:pPr>
              <w:pStyle w:val="QuestionStyle"/>
            </w:pPr>
          </w:p>
          <w:p w:rsidR="00163E12" w:rsidRDefault="00163E12" w:rsidP="00591FD0">
            <w:pPr>
              <w:pStyle w:val="QuestionStyle"/>
            </w:pPr>
          </w:p>
          <w:p w:rsidR="00163E12" w:rsidRDefault="00163E12" w:rsidP="00591FD0">
            <w:pPr>
              <w:pStyle w:val="QuestionStyle"/>
            </w:pPr>
          </w:p>
          <w:p w:rsidR="00FD3B45" w:rsidRDefault="00FD3B45" w:rsidP="00591FD0">
            <w:pPr>
              <w:pStyle w:val="QuestionStyle"/>
            </w:pPr>
          </w:p>
          <w:p w:rsidR="00163E12" w:rsidRDefault="00163E12" w:rsidP="00591FD0">
            <w:pPr>
              <w:pStyle w:val="QuestionStyle"/>
            </w:pPr>
          </w:p>
          <w:p w:rsidR="00163E12" w:rsidRDefault="00163E12" w:rsidP="00591FD0">
            <w:pPr>
              <w:pStyle w:val="QuestionStyle"/>
            </w:pPr>
          </w:p>
          <w:p w:rsidR="00163E12" w:rsidRDefault="00163E12" w:rsidP="00591FD0">
            <w:pPr>
              <w:pStyle w:val="QuestionStyle"/>
            </w:pPr>
          </w:p>
        </w:tc>
      </w:tr>
      <w:tr w:rsidR="00325745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325745" w:rsidRPr="001B3341" w:rsidRDefault="00325745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25745" w:rsidRDefault="00FD3B45" w:rsidP="00591FD0">
            <w:pPr>
              <w:pStyle w:val="QuestionStyle"/>
              <w:rPr>
                <w:noProof/>
                <w:lang w:eastAsia="en-AU"/>
              </w:rPr>
            </w:pPr>
            <w:r>
              <w:t>What is the ratio of m</w:t>
            </w:r>
            <w:r w:rsidR="00CE4B20">
              <w:t>ugs to glasses in simplest form?</w:t>
            </w:r>
            <w:r w:rsidR="00CE4B20">
              <w:rPr>
                <w:noProof/>
                <w:lang w:eastAsia="en-AU"/>
              </w:rPr>
              <w:t xml:space="preserve"> </w:t>
            </w:r>
          </w:p>
          <w:p w:rsidR="00CE4B20" w:rsidRDefault="00CE4B20" w:rsidP="00591FD0">
            <w:pPr>
              <w:pStyle w:val="QuestionStyle"/>
              <w:rPr>
                <w:noProof/>
                <w:lang w:eastAsia="en-AU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37248" behindDoc="0" locked="0" layoutInCell="1" allowOverlap="1" wp14:anchorId="7EACA885" wp14:editId="40C9FD30">
                      <wp:simplePos x="0" y="0"/>
                      <wp:positionH relativeFrom="column">
                        <wp:posOffset>3620415</wp:posOffset>
                      </wp:positionH>
                      <wp:positionV relativeFrom="paragraph">
                        <wp:posOffset>19751</wp:posOffset>
                      </wp:positionV>
                      <wp:extent cx="1390650" cy="447675"/>
                      <wp:effectExtent l="0" t="0" r="19050" b="28575"/>
                      <wp:wrapNone/>
                      <wp:docPr id="41" name="Group 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390650" cy="447675"/>
                                <a:chOff x="3420" y="4388"/>
                                <a:chExt cx="2280" cy="870"/>
                              </a:xfrm>
                            </wpg:grpSpPr>
                            <wps:wsp>
                              <wps:cNvPr id="42" name="Rectangle 1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4388"/>
                                  <a:ext cx="1035" cy="8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3" name="Rectangle 1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65" y="4388"/>
                                  <a:ext cx="1035" cy="8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" name="Oval 1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15" y="4650"/>
                                  <a:ext cx="83" cy="83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" name="Oval 1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15" y="4920"/>
                                  <a:ext cx="83" cy="83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CCE8B75" id="Group 41" o:spid="_x0000_s1026" style="position:absolute;margin-left:285.05pt;margin-top:1.55pt;width:109.5pt;height:35.25pt;z-index:251637248" coordorigin="3420,4388" coordsize="2280,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">
                      <v:rect id="Rectangle 116" o:spid="_x0000_s1027" style="position:absolute;left:3420;top:4388;width:1035;height: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vZFsIA&#10;AADbAAAADwAAAGRycy9kb3ducmV2LnhtbESPQWvCQBSE74L/YXlCb7pRVCS6SpDWerPagtdH9pmk&#10;zb5dsmuM/94VCh6HmfmGWW06U4uWGl9ZVjAeJSCIc6srLhT8fH8MFyB8QNZYWyYFd/KwWfd7K0y1&#10;vfGR2lMoRISwT1FBGYJLpfR5SQb9yDri6F1sYzBE2RRSN3iLcFPLSZLMpcGK40KJjrYl5X+nq1Ew&#10;+6QzzX6v+6+aWnfJ3rPDzmVKvQ26bAkiUBde4f/2XiuYTuD5Jf4AuX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69kWwgAAANsAAAAPAAAAAAAAAAAAAAAAAJgCAABkcnMvZG93&#10;bnJldi54bWxQSwUGAAAAAAQABAD1AAAAhwMAAAAA&#10;" strokeweight="1.25pt"/>
                      <v:rect id="Rectangle 117" o:spid="_x0000_s1028" style="position:absolute;left:4665;top:4388;width:1035;height: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d8jcMA&#10;AADbAAAADwAAAGRycy9kb3ducmV2LnhtbESPQWvCQBSE74L/YXlCb3Vj1VKiqwSp1VvVFrw+ss8k&#10;mn27ZNcY/71bKHgcZuYbZr7sTC1aanxlWcFomIAgzq2uuFDw+7N+/QDhA7LG2jIpuJOH5aLfm2Oq&#10;7Y331B5CISKEfYoKyhBcKqXPSzLoh9YRR+9kG4MhyqaQusFbhJtaviXJuzRYcVwo0dGqpPxyuBoF&#10;0w0daXq+bnc1te6UfWbfXy5T6mXQZTMQgbrwDP+3t1rBZAx/X+IP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qd8jcMAAADbAAAADwAAAAAAAAAAAAAAAACYAgAAZHJzL2Rv&#10;d25yZXYueG1sUEsFBgAAAAAEAAQA9QAAAIgDAAAAAA==&#10;" strokeweight="1.25pt"/>
                      <v:oval id="Oval 118" o:spid="_x0000_s1029" style="position:absolute;left:4515;top:4650;width:83;height: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kSjsQA&#10;AADbAAAADwAAAGRycy9kb3ducmV2LnhtbESPQWvCQBSE74X+h+UVvNWNoiLRVYooCYUequb+yD6z&#10;odm3Ibua6K/vCoUeh5n5hllvB9uIG3W+dqxgMk5AEJdO11wpOJ8O70sQPiBrbByTgjt52G5eX9aY&#10;atfzN92OoRIRwj5FBSaENpXSl4Ys+rFriaN3cZ3FEGVXSd1hH+G2kdMkWUiLNccFgy3tDJU/x6tV&#10;8FmYr/kyz/K+OGeLdp9NHn3RKDV6Gz5WIAIN4T/81861gtkMnl/iD5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JEo7EAAAA2wAAAA8AAAAAAAAAAAAAAAAAmAIAAGRycy9k&#10;b3ducmV2LnhtbFBLBQYAAAAABAAEAPUAAACJAwAAAAA=&#10;" fillcolor="black [3213]" strokeweight="1.25pt"/>
                      <v:oval id="Oval 119" o:spid="_x0000_s1030" style="position:absolute;left:4515;top:4920;width:83;height: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W3FcQA&#10;AADbAAAADwAAAGRycy9kb3ducmV2LnhtbESPQWvCQBSE74X+h+UVvNWNoiLRVYooCYUequb+yD6z&#10;odm3Ibua6K93C4Ueh5n5hllvB9uIG3W+dqxgMk5AEJdO11wpOJ8O70sQPiBrbByTgjt52G5eX9aY&#10;atfzN92OoRIRwj5FBSaENpXSl4Ys+rFriaN3cZ3FEGVXSd1hH+G2kdMkWUiLNccFgy3tDJU/x6tV&#10;8FmYr/kyz/K+OGeLdp9NHn3RKDV6Gz5WIAIN4T/81861gtkcfr/EHyA3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FtxXEAAAA2wAAAA8AAAAAAAAAAAAAAAAAmAIAAGRycy9k&#10;b3ducmV2LnhtbFBLBQYAAAAABAAEAPUAAACJAwAAAAA=&#10;" fillcolor="black [3213]" strokeweight="1.25pt"/>
                    </v:group>
                  </w:pict>
                </mc:Fallback>
              </mc:AlternateContent>
            </w:r>
          </w:p>
          <w:p w:rsidR="00CE4B20" w:rsidRDefault="00CE4B20" w:rsidP="00591FD0">
            <w:pPr>
              <w:pStyle w:val="QuestionStyle"/>
              <w:rPr>
                <w:noProof/>
                <w:lang w:eastAsia="en-AU"/>
              </w:rPr>
            </w:pPr>
          </w:p>
          <w:p w:rsidR="00CE4B20" w:rsidRDefault="00CE4B20" w:rsidP="00591FD0">
            <w:pPr>
              <w:pStyle w:val="QuestionStyle"/>
              <w:rPr>
                <w:noProof/>
                <w:lang w:eastAsia="en-AU"/>
              </w:rPr>
            </w:pPr>
          </w:p>
          <w:p w:rsidR="00CE4B20" w:rsidRPr="00FD3B45" w:rsidRDefault="00CE4B20" w:rsidP="00591FD0">
            <w:pPr>
              <w:pStyle w:val="QuestionStyle"/>
              <w:rPr>
                <w:sz w:val="12"/>
                <w:szCs w:val="12"/>
              </w:rPr>
            </w:pPr>
          </w:p>
        </w:tc>
      </w:tr>
      <w:tr w:rsidR="00325745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325745" w:rsidRPr="001B3341" w:rsidRDefault="00325745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FD3B45" w:rsidRDefault="008F3E43" w:rsidP="00FD3B45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36224" behindDoc="0" locked="0" layoutInCell="1" allowOverlap="1" wp14:anchorId="12F334B0" wp14:editId="1738EF2D">
                      <wp:simplePos x="0" y="0"/>
                      <wp:positionH relativeFrom="column">
                        <wp:posOffset>1492250</wp:posOffset>
                      </wp:positionH>
                      <wp:positionV relativeFrom="paragraph">
                        <wp:posOffset>7498080</wp:posOffset>
                      </wp:positionV>
                      <wp:extent cx="2819400" cy="457200"/>
                      <wp:effectExtent l="6350" t="8890" r="12700" b="10160"/>
                      <wp:wrapNone/>
                      <wp:docPr id="11" name="Group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819400" cy="457200"/>
                                <a:chOff x="3530" y="6840"/>
                                <a:chExt cx="3900" cy="720"/>
                              </a:xfrm>
                            </wpg:grpSpPr>
                            <wps:wsp>
                              <wps:cNvPr id="12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" name="AutoShape 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" name="AutoShape 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" name="AutoShape 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1D074A4" id="Group 11" o:spid="_x0000_s1026" style="position:absolute;margin-left:117.5pt;margin-top:590.4pt;width:222pt;height:36pt;z-index:251636224" coordorigin="3530,6840" coordsize="3900,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">
                      <v:roundrect id="AutoShape 13" o:spid="_x0000_s1027" style="position:absolute;left:3530;top:684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5NhsEA&#10;AADbAAAADwAAAGRycy9kb3ducmV2LnhtbERPTWsCMRC9C/6HMEJvmihY6tYoRVC8FbcePI6b6e7S&#10;zWRNsuu2v94UCr3N433OejvYRvTkQ+1Yw3ymQBAXztRcajh/7KcvIEJENtg4Jg3fFGC7GY/WmBl3&#10;5xP1eSxFCuGQoYYqxjaTMhQVWQwz1xIn7tN5izFBX0rj8Z7CbSMXSj1LizWnhgpb2lVUfOWd1VAY&#10;1Sl/6d9X12XMf/ruxvJw0/ppMry9gog0xH/xn/to0vwF/P6SDpCb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POTYbBAAAA2wAAAA8AAAAAAAAAAAAAAAAAmAIAAGRycy9kb3du&#10;cmV2LnhtbFBLBQYAAAAABAAEAPUAAACGAwAAAAA=&#10;"/>
                      <v:roundrect id="AutoShape 14" o:spid="_x0000_s1028" style="position:absolute;left:3530;top:73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LoHcEA&#10;AADbAAAADwAAAGRycy9kb3ducmV2LnhtbERPTWsCMRC9C/6HMEJvmqhU7NYoIii9lW578DjdTHcX&#10;N5M1ya7b/vqmUPA2j/c5m91gG9GTD7VjDfOZAkFcOFNzqeHj/ThdgwgR2WDjmDR8U4DddjzaYGbc&#10;jd+oz2MpUgiHDDVUMbaZlKGoyGKYuZY4cV/OW4wJ+lIaj7cUbhu5UGolLdacGips6VBRcck7q6Ew&#10;qlP+3L8+fT7G/KfvrixPV60fJsP+GUSkId7F/+4Xk+Yv4e+XdID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yC6B3BAAAA2wAAAA8AAAAAAAAAAAAAAAAAmAIAAGRycy9kb3du&#10;cmV2LnhtbFBLBQYAAAAABAAEAPUAAACGAwAAAAA=&#10;"/>
                      <v:roundrect id="AutoShape 15" o:spid="_x0000_s1029" style="position:absolute;left:7160;top:684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twacEA&#10;AADbAAAADwAAAGRycy9kb3ducmV2LnhtbERPTWsCMRC9C/6HMEJvmihW7NYoIii9lW578DjdTHcX&#10;N5M1ya7b/vqmUPA2j/c5m91gG9GTD7VjDfOZAkFcOFNzqeHj/ThdgwgR2WDjmDR8U4DddjzaYGbc&#10;jd+oz2MpUgiHDDVUMbaZlKGoyGKYuZY4cV/OW4wJ+lIaj7cUbhu5UGolLdacGips6VBRcck7q6Ew&#10;qlP+3L8+fT7G/KfvrixPV60fJsP+GUSkId7F/+4Xk+Yv4e+XdID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rcGnBAAAA2wAAAA8AAAAAAAAAAAAAAAAAmAIAAGRycy9kb3du&#10;cmV2LnhtbFBLBQYAAAAABAAEAPUAAACGAwAAAAA=&#10;"/>
                      <v:roundrect id="AutoShape 16" o:spid="_x0000_s1030" style="position:absolute;left:7160;top:73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fV8sEA&#10;AADbAAAADwAAAGRycy9kb3ducmV2LnhtbERPTWsCMRC9C/6HMII3TSxY6tYoRah4K249eBw3092l&#10;m8maZNe1v94UCr3N433OejvYRvTkQ+1Yw2KuQBAXztRcajh9vs9eQISIbLBxTBruFGC7GY/WmBl3&#10;4yP1eSxFCuGQoYYqxjaTMhQVWQxz1xIn7st5izFBX0rj8ZbCbSOflHqWFmtODRW2tKuo+M47q6Ew&#10;qlP+3H+sLsuY//TdleX+qvV0Mry9gog0xH/xn/tg0vwl/P6SDpCb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wn1fLBAAAA2wAAAA8AAAAAAAAAAAAAAAAAmAIAAGRycy9kb3du&#10;cmV2LnhtbFBLBQYAAAAABAAEAPUAAACGAwAAAAA=&#10;"/>
                    </v:group>
                  </w:pict>
                </mc:Fallback>
              </mc:AlternateContent>
            </w:r>
            <w:r w:rsidR="00552BCD">
              <w:t>The cupboard has mugs and glasse</w:t>
            </w:r>
            <w:r w:rsidR="00356428">
              <w:t>s in the same ratio as shown above</w:t>
            </w:r>
            <w:r w:rsidR="00FD3B45">
              <w:t xml:space="preserve">. </w:t>
            </w:r>
          </w:p>
          <w:p w:rsidR="00325745" w:rsidRDefault="00FD3B45" w:rsidP="00FD3B45">
            <w:pPr>
              <w:pStyle w:val="QuestionStyle"/>
            </w:pPr>
            <w:r>
              <w:t>There are 18 mugs in the cupboard.</w:t>
            </w:r>
          </w:p>
          <w:p w:rsidR="00FD3B45" w:rsidRDefault="00FD3B45" w:rsidP="00FD3B45">
            <w:pPr>
              <w:pStyle w:val="QuestionStyle"/>
            </w:pPr>
            <w:r>
              <w:t>How many glasses are there in the cupboard?</w:t>
            </w:r>
          </w:p>
          <w:p w:rsidR="00FD3B45" w:rsidRPr="00B30122" w:rsidRDefault="00B30122" w:rsidP="00FD3B45">
            <w:pPr>
              <w:pStyle w:val="QuestionStyle"/>
              <w:rPr>
                <w:position w:val="-6"/>
              </w:rPr>
            </w:pPr>
            <w:r>
              <w:t xml:space="preserve"> </w:t>
            </w:r>
            <w:r w:rsidR="00FD3B45" w:rsidRPr="00B30122">
              <w:rPr>
                <w:noProof/>
                <w:position w:val="-6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9296" behindDoc="0" locked="0" layoutInCell="1" allowOverlap="1" wp14:anchorId="6200112B" wp14:editId="379F93CF">
                      <wp:simplePos x="0" y="0"/>
                      <wp:positionH relativeFrom="column">
                        <wp:posOffset>3470257</wp:posOffset>
                      </wp:positionH>
                      <wp:positionV relativeFrom="paragraph">
                        <wp:posOffset>65312</wp:posOffset>
                      </wp:positionV>
                      <wp:extent cx="754380" cy="373380"/>
                      <wp:effectExtent l="0" t="0" r="26670" b="26670"/>
                      <wp:wrapNone/>
                      <wp:docPr id="4" name="Rectangl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26AE3" w:rsidRPr="003A7010" w:rsidRDefault="00E26AE3" w:rsidP="00FD3B45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00112B" id="Rectangle 4" o:spid="_x0000_s1026" style="position:absolute;margin-left:273.25pt;margin-top:5.15pt;width:59.4pt;height:29.4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" filled="f" strokecolor="black [3213]" strokeweight="1.5pt">
                      <v:textbox>
                        <w:txbxContent>
                          <w:p w:rsidR="00E26AE3" w:rsidRPr="003A7010" w:rsidRDefault="00E26AE3" w:rsidP="00FD3B45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FD3B45" w:rsidRPr="00FD3B45" w:rsidRDefault="00FD3B45" w:rsidP="00FD3B45">
            <w:pPr>
              <w:pStyle w:val="QuestionStyle"/>
              <w:rPr>
                <w:sz w:val="36"/>
                <w:szCs w:val="36"/>
              </w:rPr>
            </w:pPr>
            <w:r>
              <w:t xml:space="preserve">                                                                                                                  </w:t>
            </w:r>
            <w:r>
              <w:rPr>
                <w:sz w:val="36"/>
                <w:szCs w:val="36"/>
              </w:rPr>
              <w:t>glasses.</w:t>
            </w:r>
          </w:p>
          <w:p w:rsidR="00FD3B45" w:rsidRDefault="00FD3B45" w:rsidP="00FD3B45">
            <w:pPr>
              <w:pStyle w:val="QuestionStyle"/>
            </w:pPr>
          </w:p>
        </w:tc>
      </w:tr>
      <w:tr w:rsidR="00325745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325745" w:rsidRPr="001B3341" w:rsidRDefault="00325745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56428" w:rsidRDefault="00356428" w:rsidP="00591FD0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0320" behindDoc="0" locked="0" layoutInCell="1" allowOverlap="1" wp14:anchorId="48781276" wp14:editId="41690FA2">
                      <wp:simplePos x="0" y="0"/>
                      <wp:positionH relativeFrom="column">
                        <wp:posOffset>4304661</wp:posOffset>
                      </wp:positionH>
                      <wp:positionV relativeFrom="paragraph">
                        <wp:posOffset>76035</wp:posOffset>
                      </wp:positionV>
                      <wp:extent cx="689610" cy="732790"/>
                      <wp:effectExtent l="17145" t="14605" r="17145" b="14605"/>
                      <wp:wrapNone/>
                      <wp:docPr id="233" name="Group 2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9610" cy="732790"/>
                                <a:chOff x="4710" y="8985"/>
                                <a:chExt cx="945" cy="1275"/>
                              </a:xfrm>
                            </wpg:grpSpPr>
                            <wps:wsp>
                              <wps:cNvPr id="234" name="Rectangl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75" y="8985"/>
                                  <a:ext cx="585" cy="5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E26AE3" w:rsidRPr="00F90B85" w:rsidRDefault="00E26AE3" w:rsidP="00356428">
                                    <w:pPr>
                                      <w:rPr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sz w:val="28"/>
                                        <w:szCs w:val="28"/>
                                      </w:rPr>
                                      <w:t xml:space="preserve">  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5" name="Rectangle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890" y="9690"/>
                                  <a:ext cx="585" cy="5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E26AE3" w:rsidRPr="00F90B85" w:rsidRDefault="00E26AE3" w:rsidP="00356428">
                                    <w:pPr>
                                      <w:rPr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6" name="AutoShape 8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710" y="9615"/>
                                  <a:ext cx="94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8781276" id="Group 233" o:spid="_x0000_s1027" style="position:absolute;margin-left:338.95pt;margin-top:6pt;width:54.3pt;height:57.7pt;z-index:251640320" coordorigin="4710,8985" coordsize="945,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">
                      <v:rect id="Rectangle 84" o:spid="_x0000_s1028" style="position:absolute;left:4875;top:8985;width:585;height:5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HwfoMgA&#10;AADcAAAADwAAAGRycy9kb3ducmV2LnhtbESPQWsCMRSE7wX/Q3iFXkrNqmVrV6O0BVFoKWhLxdtj&#10;85pd3LwsSdT13xuh0OMwM98w03lnG3EkH2rHCgb9DARx6XTNRsH31+JhDCJEZI2NY1JwpgDzWe9m&#10;ioV2J17TcRONSBAOBSqoYmwLKUNZkcXQdy1x8n6dtxiT9EZqj6cEt40cZlkuLdacFips6a2icr85&#10;WAWv+5/155MZv/s2f/5Y3u+2eWe2St3ddi8TEJG6+B/+a6+0guHoEa5n0hGQsw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kfB+gyAAAANwAAAAPAAAAAAAAAAAAAAAAAJgCAABk&#10;cnMvZG93bnJldi54bWxQSwUGAAAAAAQABAD1AAAAjQMAAAAA&#10;" strokeweight="1pt">
                        <v:textbox>
                          <w:txbxContent>
                            <w:p w:rsidR="00E26AE3" w:rsidRPr="00F90B85" w:rsidRDefault="00E26AE3" w:rsidP="00356428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 </w:t>
                              </w:r>
                            </w:p>
                          </w:txbxContent>
                        </v:textbox>
                      </v:rect>
                      <v:rect id="Rectangle 85" o:spid="_x0000_s1029" style="position:absolute;left:4890;top:9690;width:585;height:5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C6O8gA&#10;AADcAAAADwAAAGRycy9kb3ducmV2LnhtbESPQWsCMRSE7wX/Q3iFXkrNqnRrV6O0BVFoKWhLxdtj&#10;85pd3LwsSdT13xuh0OMwM98w03lnG3EkH2rHCgb9DARx6XTNRsH31+JhDCJEZI2NY1JwpgDzWe9m&#10;ioV2J17TcRONSBAOBSqoYmwLKUNZkcXQdy1x8n6dtxiT9EZqj6cEt40cZlkuLdacFips6a2icr85&#10;WAWv+5/155MZv/s2f/5Y3u+2eWe2St3ddi8TEJG6+B/+a6+0guHoEa5n0hGQsw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LMLo7yAAAANwAAAAPAAAAAAAAAAAAAAAAAJgCAABk&#10;cnMvZG93bnJldi54bWxQSwUGAAAAAAQABAD1AAAAjQMAAAAA&#10;" strokeweight="1pt">
                        <v:textbox>
                          <w:txbxContent>
                            <w:p w:rsidR="00E26AE3" w:rsidRPr="00F90B85" w:rsidRDefault="00E26AE3" w:rsidP="00356428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AutoShape 86" o:spid="_x0000_s1030" type="#_x0000_t32" style="position:absolute;left:4710;top:9615;width:94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oBMv8YAAADcAAAADwAAAGRycy9kb3ducmV2LnhtbESPQWvCQBSE7wX/w/IEb3WjFW2jq0gh&#10;tBSqJC16fWSfSTD7NmTXJP333ULB4zAz3zCb3WBq0VHrKssKZtMIBHFudcWFgu+v5PEZhPPIGmvL&#10;pOCHHOy2o4cNxtr2nFKX+UIECLsYFZTeN7GULi/JoJvahjh4F9sa9EG2hdQt9gFuajmPoqU0WHFY&#10;KLGh15Lya3YzCrrj6bBKmu7t6IvTIv1YvJzRfCo1GQ/7NQhPg7+H/9vvWsH8aQl/Z8IRkN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aATL/GAAAA3AAAAA8AAAAAAAAA&#10;AAAAAAAAoQIAAGRycy9kb3ducmV2LnhtbFBLBQYAAAAABAAEAPkAAACUAwAAAAA=&#10;" strokeweight="2pt"/>
                    </v:group>
                  </w:pict>
                </mc:Fallback>
              </mc:AlternateContent>
            </w:r>
            <w:r>
              <w:t xml:space="preserve">The cupboard holds only mugs and glasses. </w:t>
            </w:r>
          </w:p>
          <w:p w:rsidR="00325745" w:rsidRDefault="00922830" w:rsidP="00591FD0">
            <w:pPr>
              <w:pStyle w:val="QuestionStyle"/>
            </w:pPr>
            <w:r>
              <w:t>What fract</w:t>
            </w:r>
            <w:r w:rsidR="00356428">
              <w:t xml:space="preserve">ion of the cupboard’s contents are mugs? </w:t>
            </w:r>
          </w:p>
          <w:p w:rsidR="00356428" w:rsidRDefault="00356428" w:rsidP="00591FD0">
            <w:pPr>
              <w:pStyle w:val="QuestionStyle"/>
            </w:pPr>
          </w:p>
          <w:p w:rsidR="00356428" w:rsidRDefault="00356428" w:rsidP="00591FD0">
            <w:pPr>
              <w:pStyle w:val="QuestionStyle"/>
            </w:pPr>
          </w:p>
          <w:p w:rsidR="00356428" w:rsidRDefault="00356428" w:rsidP="00591FD0">
            <w:pPr>
              <w:pStyle w:val="QuestionStyle"/>
            </w:pPr>
          </w:p>
        </w:tc>
      </w:tr>
      <w:tr w:rsidR="00356428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356428" w:rsidRPr="001B3341" w:rsidRDefault="00356428" w:rsidP="00356428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56428" w:rsidRDefault="00356428" w:rsidP="0035642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Freya has </w:t>
            </w:r>
            <w:r w:rsidR="00B30122">
              <w:rPr>
                <w:rFonts w:ascii="Times New Roman" w:hAnsi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trophies on her shelf. Twelve of them are for netball and the rest are for dancing.</w:t>
            </w:r>
          </w:p>
          <w:p w:rsidR="00356428" w:rsidRDefault="00356428" w:rsidP="0035642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The ratio of netball trophies to dancing trophies is:</w:t>
            </w:r>
          </w:p>
          <w:p w:rsidR="00356428" w:rsidRDefault="00356428" w:rsidP="0035642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56428" w:rsidRDefault="00A60861" w:rsidP="0035642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pict w14:anchorId="1196EE5C">
                <v:group id="_x0000_s1026" style="position:absolute;margin-left:18.2pt;margin-top:2.9pt;width:343.5pt;height:9pt;z-index:251674112" coordorigin="2430,3420" coordsize="6870,180">
                  <v:roundrect id="_x0000_s1027" style="position:absolute;left:9030;top:3420;width:270;height:180" arcsize="10923f" strokeweight="1.25pt"/>
                  <v:roundrect id="_x0000_s1028" style="position:absolute;left:2430;top:3420;width:270;height:180" arcsize="10923f" strokeweight="1.25pt"/>
                  <v:roundrect id="_x0000_s1029" style="position:absolute;left:4580;top:3420;width:270;height:180" arcsize="10923f" strokeweight="1.25pt"/>
                  <v:roundrect id="_x0000_s1030" style="position:absolute;left:6780;top:3420;width:270;height:180" arcsize="10923f" strokeweight="1.25pt"/>
                </v:group>
              </w:pict>
            </w:r>
            <w:r w:rsidR="00356428">
              <w:rPr>
                <w:rFonts w:ascii="Times New Roman" w:hAnsi="Times New Roman"/>
                <w:sz w:val="24"/>
                <w:szCs w:val="24"/>
              </w:rPr>
              <w:t xml:space="preserve">             1 : 2                              2 : 1                               2 : 3                              3 : 2</w:t>
            </w:r>
          </w:p>
          <w:p w:rsidR="00356428" w:rsidRPr="002D4C37" w:rsidRDefault="00356428" w:rsidP="00356428">
            <w:pPr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</w:t>
            </w:r>
          </w:p>
        </w:tc>
      </w:tr>
      <w:tr w:rsidR="00356428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356428" w:rsidRPr="001B3341" w:rsidRDefault="00356428" w:rsidP="00356428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56428" w:rsidRDefault="00356428" w:rsidP="0035642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The ratio 8 : </w:t>
            </w:r>
            <w:r w:rsidR="00B30122">
              <w:rPr>
                <w:rFonts w:ascii="Times New Roman" w:hAnsi="Times New Roman"/>
                <w:sz w:val="24"/>
                <w:szCs w:val="24"/>
              </w:rPr>
              <w:t>20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when written in simplest form is:</w:t>
            </w:r>
          </w:p>
          <w:p w:rsidR="00356428" w:rsidRDefault="00356428" w:rsidP="0035642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56428" w:rsidRDefault="00A60861" w:rsidP="0035642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pict w14:anchorId="6E81DD76">
                <v:group id="_x0000_s1031" style="position:absolute;margin-left:18.2pt;margin-top:2.75pt;width:343.5pt;height:9pt;z-index:251675136" coordorigin="2430,3420" coordsize="6870,180">
                  <v:roundrect id="_x0000_s1032" style="position:absolute;left:9030;top:3420;width:270;height:180" arcsize="10923f" strokeweight="1.25pt"/>
                  <v:roundrect id="_x0000_s1033" style="position:absolute;left:2430;top:3420;width:270;height:180" arcsize="10923f" strokeweight="1.25pt"/>
                  <v:roundrect id="_x0000_s1034" style="position:absolute;left:4580;top:3420;width:270;height:180" arcsize="10923f" strokeweight="1.25pt"/>
                  <v:roundrect id="_x0000_s1035" style="position:absolute;left:6780;top:3420;width:270;height:180" arcsize="10923f" strokeweight="1.25pt"/>
                </v:group>
              </w:pict>
            </w:r>
            <w:r w:rsidR="00356428">
              <w:rPr>
                <w:rFonts w:ascii="Times New Roman" w:hAnsi="Times New Roman"/>
                <w:sz w:val="24"/>
                <w:szCs w:val="24"/>
              </w:rPr>
              <w:t xml:space="preserve">            2 : 3                              2 : 5</w:t>
            </w:r>
            <w:r w:rsidR="00B30122">
              <w:rPr>
                <w:rFonts w:ascii="Times New Roman" w:hAnsi="Times New Roman"/>
                <w:sz w:val="24"/>
                <w:szCs w:val="24"/>
              </w:rPr>
              <w:t xml:space="preserve">                             5</w:t>
            </w:r>
            <w:r w:rsidR="00356428">
              <w:rPr>
                <w:rFonts w:ascii="Times New Roman" w:hAnsi="Times New Roman"/>
                <w:sz w:val="24"/>
                <w:szCs w:val="24"/>
              </w:rPr>
              <w:t xml:space="preserve"> : 2</w:t>
            </w:r>
            <w:r w:rsidR="00B30122">
              <w:rPr>
                <w:rFonts w:ascii="Times New Roman" w:hAnsi="Times New Roman"/>
                <w:sz w:val="24"/>
                <w:szCs w:val="24"/>
              </w:rPr>
              <w:t xml:space="preserve">                               3 : 5</w:t>
            </w:r>
          </w:p>
          <w:p w:rsidR="00356428" w:rsidRPr="002D4C37" w:rsidRDefault="00356428" w:rsidP="00356428">
            <w:pPr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927E22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927E22" w:rsidRPr="001B3341" w:rsidRDefault="00927E22" w:rsidP="00927E22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27E22" w:rsidRPr="004F1697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  <w:r w:rsidRPr="004F1697">
              <w:rPr>
                <w:rFonts w:ascii="Times New Roman" w:hAnsi="Times New Roman"/>
                <w:sz w:val="24"/>
                <w:szCs w:val="24"/>
              </w:rPr>
              <w:t xml:space="preserve">A </w:t>
            </w:r>
            <w:r>
              <w:rPr>
                <w:rFonts w:ascii="Times New Roman" w:hAnsi="Times New Roman"/>
                <w:sz w:val="24"/>
                <w:szCs w:val="24"/>
              </w:rPr>
              <w:t>harvester covers a</w:t>
            </w:r>
            <w:r w:rsidRPr="004F1697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120 hectare</w:t>
            </w:r>
            <w:r w:rsidRPr="004F1697">
              <w:rPr>
                <w:rFonts w:ascii="Times New Roman" w:hAnsi="Times New Roman"/>
                <w:sz w:val="24"/>
                <w:szCs w:val="24"/>
              </w:rPr>
              <w:t xml:space="preserve"> paddock in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5</w:t>
            </w:r>
            <w:r w:rsidRPr="004F1697">
              <w:rPr>
                <w:rFonts w:ascii="Times New Roman" w:hAnsi="Times New Roman"/>
                <w:sz w:val="24"/>
                <w:szCs w:val="24"/>
              </w:rPr>
              <w:t xml:space="preserve"> hours. What is this as a rate in hectares per hour?</w:t>
            </w:r>
          </w:p>
          <w:p w:rsidR="00927E22" w:rsidRPr="004F1697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14FC15D6" wp14:editId="25DE6E89">
                      <wp:simplePos x="0" y="0"/>
                      <wp:positionH relativeFrom="column">
                        <wp:posOffset>2038350</wp:posOffset>
                      </wp:positionH>
                      <wp:positionV relativeFrom="paragraph">
                        <wp:posOffset>93980</wp:posOffset>
                      </wp:positionV>
                      <wp:extent cx="1000125" cy="409575"/>
                      <wp:effectExtent l="0" t="0" r="28575" b="28575"/>
                      <wp:wrapNone/>
                      <wp:docPr id="92" name="Rectangle 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00125" cy="4095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9742D83" id="Rectangle 92" o:spid="_x0000_s1026" style="position:absolute;margin-left:160.5pt;margin-top:7.4pt;width:78.75pt;height:32.2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" strokeweight="1.25pt"/>
                  </w:pict>
                </mc:Fallback>
              </mc:AlternateContent>
            </w:r>
          </w:p>
          <w:p w:rsidR="00927E22" w:rsidRPr="004F1697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  <w:r w:rsidRPr="004F1697">
              <w:rPr>
                <w:rFonts w:ascii="Times New Roman" w:hAnsi="Times New Roman"/>
                <w:sz w:val="36"/>
                <w:szCs w:val="36"/>
              </w:rPr>
              <w:t xml:space="preserve">                              </w:t>
            </w:r>
            <w:r>
              <w:rPr>
                <w:rFonts w:ascii="Times New Roman" w:hAnsi="Times New Roman"/>
                <w:sz w:val="36"/>
                <w:szCs w:val="36"/>
              </w:rPr>
              <w:t xml:space="preserve">                         ha/h</w:t>
            </w:r>
            <w:r w:rsidRPr="004F1697">
              <w:rPr>
                <w:rFonts w:ascii="Times New Roman" w:hAnsi="Times New Roman"/>
                <w:sz w:val="36"/>
                <w:szCs w:val="36"/>
              </w:rPr>
              <w:t>.</w:t>
            </w:r>
          </w:p>
          <w:p w:rsidR="00927E22" w:rsidRPr="004F1697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27E22" w:rsidRPr="004F1697" w:rsidRDefault="00927E22" w:rsidP="00927E22">
            <w:pPr>
              <w:rPr>
                <w:rFonts w:ascii="Times New Roman" w:hAnsi="Times New Roman"/>
                <w:sz w:val="12"/>
                <w:szCs w:val="12"/>
              </w:rPr>
            </w:pPr>
          </w:p>
        </w:tc>
      </w:tr>
      <w:tr w:rsidR="00927E22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927E22" w:rsidRPr="001B3341" w:rsidRDefault="00927E22" w:rsidP="00927E22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27E22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 car travels at 45 km/h. How far would it travel in 8 hours?</w:t>
            </w:r>
          </w:p>
          <w:p w:rsidR="00927E22" w:rsidRPr="004F1697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27E22" w:rsidRPr="004F1697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18F63EC1" wp14:editId="39D222AB">
                      <wp:simplePos x="0" y="0"/>
                      <wp:positionH relativeFrom="column">
                        <wp:posOffset>2038350</wp:posOffset>
                      </wp:positionH>
                      <wp:positionV relativeFrom="paragraph">
                        <wp:posOffset>93980</wp:posOffset>
                      </wp:positionV>
                      <wp:extent cx="1000125" cy="409575"/>
                      <wp:effectExtent l="0" t="0" r="28575" b="28575"/>
                      <wp:wrapNone/>
                      <wp:docPr id="93" name="Rectangle 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00125" cy="4095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791E02D" id="Rectangle 93" o:spid="_x0000_s1026" style="position:absolute;margin-left:160.5pt;margin-top:7.4pt;width:78.75pt;height:32.2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" strokeweight="1.25pt"/>
                  </w:pict>
                </mc:Fallback>
              </mc:AlternateContent>
            </w:r>
          </w:p>
          <w:p w:rsidR="00927E22" w:rsidRPr="004F1697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  <w:r w:rsidRPr="004F1697">
              <w:rPr>
                <w:rFonts w:ascii="Times New Roman" w:hAnsi="Times New Roman"/>
                <w:sz w:val="36"/>
                <w:szCs w:val="36"/>
              </w:rPr>
              <w:t xml:space="preserve">                              </w:t>
            </w:r>
            <w:r>
              <w:rPr>
                <w:rFonts w:ascii="Times New Roman" w:hAnsi="Times New Roman"/>
                <w:sz w:val="36"/>
                <w:szCs w:val="36"/>
              </w:rPr>
              <w:t xml:space="preserve">                         km</w:t>
            </w:r>
            <w:r w:rsidRPr="004F1697">
              <w:rPr>
                <w:rFonts w:ascii="Times New Roman" w:hAnsi="Times New Roman"/>
                <w:sz w:val="36"/>
                <w:szCs w:val="36"/>
              </w:rPr>
              <w:t>.</w:t>
            </w:r>
          </w:p>
          <w:p w:rsidR="00927E22" w:rsidRPr="004F1697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</w:tr>
      <w:tr w:rsidR="00356428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356428" w:rsidRPr="001B3341" w:rsidRDefault="00356428" w:rsidP="00356428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56428" w:rsidRDefault="00552BCD" w:rsidP="0035642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Dina has 50</w:t>
            </w:r>
            <w:r w:rsidR="0035642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books, 15 of which are biographies</w:t>
            </w:r>
            <w:r w:rsidR="00356428" w:rsidRPr="00C32EBD">
              <w:rPr>
                <w:rFonts w:ascii="Times New Roman" w:hAnsi="Times New Roman"/>
                <w:sz w:val="24"/>
                <w:szCs w:val="24"/>
              </w:rPr>
              <w:t xml:space="preserve"> and the rest are </w:t>
            </w:r>
            <w:r>
              <w:rPr>
                <w:rFonts w:ascii="Times New Roman" w:hAnsi="Times New Roman"/>
                <w:sz w:val="24"/>
                <w:szCs w:val="24"/>
              </w:rPr>
              <w:t>novel</w:t>
            </w:r>
            <w:r w:rsidR="00356428">
              <w:rPr>
                <w:rFonts w:ascii="Times New Roman" w:hAnsi="Times New Roman"/>
                <w:sz w:val="24"/>
                <w:szCs w:val="24"/>
              </w:rPr>
              <w:t xml:space="preserve">s. What is the ratio of </w:t>
            </w:r>
            <w:r>
              <w:rPr>
                <w:rFonts w:ascii="Times New Roman" w:hAnsi="Times New Roman"/>
                <w:sz w:val="24"/>
                <w:szCs w:val="24"/>
              </w:rPr>
              <w:t>biographies</w:t>
            </w:r>
            <w:r w:rsidR="00356428" w:rsidRPr="00C32EBD">
              <w:rPr>
                <w:rFonts w:ascii="Times New Roman" w:hAnsi="Times New Roman"/>
                <w:sz w:val="24"/>
                <w:szCs w:val="24"/>
              </w:rPr>
              <w:t xml:space="preserve"> to </w:t>
            </w:r>
            <w:r>
              <w:rPr>
                <w:rFonts w:ascii="Times New Roman" w:hAnsi="Times New Roman"/>
                <w:sz w:val="24"/>
                <w:szCs w:val="24"/>
              </w:rPr>
              <w:t>novel</w:t>
            </w:r>
            <w:r w:rsidR="00356428" w:rsidRPr="00C32EBD">
              <w:rPr>
                <w:rFonts w:ascii="Times New Roman" w:hAnsi="Times New Roman"/>
                <w:sz w:val="24"/>
                <w:szCs w:val="24"/>
              </w:rPr>
              <w:t>s?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(answer in simplest form)</w:t>
            </w:r>
          </w:p>
          <w:p w:rsidR="00552BCD" w:rsidRPr="00C32EBD" w:rsidRDefault="00552BCD" w:rsidP="0035642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1344" behindDoc="0" locked="0" layoutInCell="1" allowOverlap="1" wp14:anchorId="0F6DDC61" wp14:editId="04AC32B0">
                      <wp:simplePos x="0" y="0"/>
                      <wp:positionH relativeFrom="column">
                        <wp:posOffset>3770435</wp:posOffset>
                      </wp:positionH>
                      <wp:positionV relativeFrom="paragraph">
                        <wp:posOffset>165251</wp:posOffset>
                      </wp:positionV>
                      <wp:extent cx="1390650" cy="447675"/>
                      <wp:effectExtent l="0" t="0" r="19050" b="28575"/>
                      <wp:wrapNone/>
                      <wp:docPr id="17" name="Group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390650" cy="447675"/>
                                <a:chOff x="3420" y="4388"/>
                                <a:chExt cx="2280" cy="870"/>
                              </a:xfrm>
                            </wpg:grpSpPr>
                            <wps:wsp>
                              <wps:cNvPr id="18" name="Rectangle 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4388"/>
                                  <a:ext cx="1035" cy="8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" name="Rectangle 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65" y="4388"/>
                                  <a:ext cx="1035" cy="8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" name="Oval 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15" y="4650"/>
                                  <a:ext cx="83" cy="83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" name="Oval 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15" y="4920"/>
                                  <a:ext cx="83" cy="83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5B498D2" id="Group 17" o:spid="_x0000_s1026" style="position:absolute;margin-left:296.9pt;margin-top:13pt;width:109.5pt;height:35.25pt;z-index:251641344" coordorigin="3420,4388" coordsize="2280,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">
                      <v:rect id="Rectangle 44" o:spid="_x0000_s1027" style="position:absolute;left:3420;top:4388;width:1035;height: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7DB4cMA&#10;AADbAAAADwAAAGRycy9kb3ducmV2LnhtbESPT2vCQBDF74LfYZlCb7qpYCmpq4Tiv5utCl6H7Jik&#10;zc4u2TWm3945FHqb4b157zeL1eBa1VMXG88GXqYZKOLS24YrA+fTZvIGKiZki61nMvBLEVbL8WiB&#10;ufV3/qL+mColIRxzNFCnFHKtY1mTwzj1gVi0q+8cJlm7StsO7xLuWj3LslftsGFpqDHQR03lz/Hm&#10;DMx3dKH5923/2VIfrsW6OGxDYczz01C8g0o0pH/z3/XeCr7Ayi8ygF4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7DB4cMAAADbAAAADwAAAAAAAAAAAAAAAACYAgAAZHJzL2Rv&#10;d25yZXYueG1sUEsFBgAAAAAEAAQA9QAAAIgDAAAAAA==&#10;" strokeweight="1.25pt"/>
                      <v:rect id="Rectangle 45" o:spid="_x0000_s1028" style="position:absolute;left:4665;top:4388;width:1035;height: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xkesEA&#10;AADbAAAADwAAAGRycy9kb3ducmV2LnhtbERPS2vCQBC+F/oflin0VjcWLDW6kVDa6q0aBa9DdvLQ&#10;7OySXWP8992C0Nt8fM9ZrkbTiYF631pWMJ0kIIhLq1uuFRz2Xy/vIHxA1thZJgU38rDKHh+WmGp7&#10;5R0NRahFDGGfooImBJdK6cuGDPqJdcSRq2xvMETY11L3eI3hppOvSfImDbYcGxp09NFQeS4uRsFs&#10;TUeanS6bbUeDq/LP/Ofb5Uo9P435AkSgMfyL7+6NjvPn8PdLPEBm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D8ZHrBAAAA2wAAAA8AAAAAAAAAAAAAAAAAmAIAAGRycy9kb3du&#10;cmV2LnhtbFBLBQYAAAAABAAEAPUAAACGAwAAAAA=&#10;" strokeweight="1.25pt"/>
                      <v:oval id="Oval 46" o:spid="_x0000_s1029" style="position:absolute;left:4515;top:4650;width:83;height: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63xLcAA&#10;AADbAAAADwAAAGRycy9kb3ducmV2LnhtbERPy4rCMBTdC/MP4QruNFVQpGMUkZGWgVn46P7S3GmK&#10;zU1poq1+/WQx4PJw3pvdYBvxoM7XjhXMZwkI4tLpmisF18txugbhA7LGxjEpeJKH3fZjtMFUu55P&#10;9DiHSsQQ9ikqMCG0qZS+NGTRz1xLHLlf11kMEXaV1B32Mdw2cpEkK2mx5thgsKWDofJ2vlsF34X5&#10;Wa7zLO+La7Zqv7L5qy8apSbjYf8JItAQ3uJ/d64VLOL6+CX+ALn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63xLcAAAADbAAAADwAAAAAAAAAAAAAAAACYAgAAZHJzL2Rvd25y&#10;ZXYueG1sUEsFBgAAAAAEAAQA9QAAAIUDAAAAAA==&#10;" fillcolor="black [3213]" strokeweight="1.25pt"/>
                      <v:oval id="Oval 47" o:spid="_x0000_s1030" style="position:absolute;left:4515;top:4920;width:83;height: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UtsMA&#10;AADbAAAADwAAAGRycy9kb3ducmV2LnhtbESPQWvCQBSE74L/YXmCN91EqEjqKqUoCQUPteb+yL5m&#10;Q7NvQ3ZrYn+9Kwg9DjPzDbPdj7YVV+p941hBukxAEFdON1wruHwdFxsQPiBrbB2Tght52O+mky1m&#10;2g38SddzqEWEsM9QgQmhy6T0lSGLfuk64uh9u95iiLKvpe5xiHDbylWSrKXFhuOCwY7eDVU/51+r&#10;4KM0p5dNkRdDecnX3SFP/4ayVWo+G99eQQQaw3/42S60glUKjy/xB8jd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OFUtsMAAADbAAAADwAAAAAAAAAAAAAAAACYAgAAZHJzL2Rv&#10;d25yZXYueG1sUEsFBgAAAAAEAAQA9QAAAIgDAAAAAA==&#10;" fillcolor="black [3213]" strokeweight="1.25pt"/>
                    </v:group>
                  </w:pict>
                </mc:Fallback>
              </mc:AlternateContent>
            </w:r>
          </w:p>
          <w:p w:rsidR="00356428" w:rsidRPr="00C32EBD" w:rsidRDefault="00356428" w:rsidP="0035642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56428" w:rsidRPr="00C32EBD" w:rsidRDefault="00356428" w:rsidP="0035642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56428" w:rsidRDefault="00356428" w:rsidP="00356428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356428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356428" w:rsidRPr="001B3341" w:rsidRDefault="00356428" w:rsidP="00356428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56428" w:rsidRDefault="00552BCD" w:rsidP="0035642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Which ratio is equivalent to 3 : 4</w:t>
            </w:r>
            <w:r w:rsidR="00356428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356428" w:rsidRDefault="00356428" w:rsidP="0035642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56428" w:rsidRDefault="00A60861" w:rsidP="0035642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pict w14:anchorId="0C96C27F">
                <v:group id="_x0000_s1036" style="position:absolute;margin-left:14.15pt;margin-top:2.55pt;width:343.5pt;height:9pt;z-index:251676160" coordorigin="2430,3420" coordsize="6870,180">
                  <v:roundrect id="_x0000_s1037" style="position:absolute;left:9030;top:3420;width:270;height:180" arcsize="10923f" strokeweight="1.25pt"/>
                  <v:roundrect id="_x0000_s1038" style="position:absolute;left:2430;top:3420;width:270;height:180" arcsize="10923f" strokeweight="1.25pt"/>
                  <v:roundrect id="_x0000_s1039" style="position:absolute;left:4580;top:3420;width:270;height:180" arcsize="10923f" strokeweight="1.25pt"/>
                  <v:roundrect id="_x0000_s1040" style="position:absolute;left:6780;top:3420;width:270;height:180" arcsize="10923f" strokeweight="1.25pt"/>
                </v:group>
              </w:pict>
            </w:r>
            <w:r w:rsidR="00356428"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  <w:r w:rsidR="00552BCD">
              <w:rPr>
                <w:rFonts w:ascii="Times New Roman" w:hAnsi="Times New Roman"/>
                <w:sz w:val="24"/>
                <w:szCs w:val="24"/>
              </w:rPr>
              <w:t>4 : 6</w:t>
            </w:r>
            <w:r w:rsidR="00356428"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552BCD">
              <w:rPr>
                <w:rFonts w:ascii="Times New Roman" w:hAnsi="Times New Roman"/>
                <w:sz w:val="24"/>
                <w:szCs w:val="24"/>
              </w:rPr>
              <w:t xml:space="preserve">         6 : 5</w:t>
            </w:r>
            <w:r w:rsidR="00356428">
              <w:rPr>
                <w:rFonts w:ascii="Times New Roman" w:hAnsi="Times New Roman"/>
                <w:sz w:val="24"/>
                <w:szCs w:val="24"/>
              </w:rPr>
              <w:t xml:space="preserve">       </w:t>
            </w:r>
            <w:r w:rsidR="00552BCD">
              <w:rPr>
                <w:rFonts w:ascii="Times New Roman" w:hAnsi="Times New Roman"/>
                <w:sz w:val="24"/>
                <w:szCs w:val="24"/>
              </w:rPr>
              <w:t xml:space="preserve">                       9 : 16</w:t>
            </w:r>
            <w:r w:rsidR="00356428">
              <w:rPr>
                <w:rFonts w:ascii="Times New Roman" w:hAnsi="Times New Roman"/>
                <w:sz w:val="24"/>
                <w:szCs w:val="24"/>
              </w:rPr>
              <w:t xml:space="preserve">         </w:t>
            </w:r>
            <w:r w:rsidR="00552BCD">
              <w:rPr>
                <w:rFonts w:ascii="Times New Roman" w:hAnsi="Times New Roman"/>
                <w:sz w:val="24"/>
                <w:szCs w:val="24"/>
              </w:rPr>
              <w:t xml:space="preserve">                    12</w:t>
            </w:r>
            <w:r w:rsidR="00B30122">
              <w:rPr>
                <w:rFonts w:ascii="Times New Roman" w:hAnsi="Times New Roman"/>
                <w:sz w:val="24"/>
                <w:szCs w:val="24"/>
              </w:rPr>
              <w:t xml:space="preserve"> : 16</w:t>
            </w:r>
            <w:r w:rsidR="00356428">
              <w:rPr>
                <w:rFonts w:ascii="Times New Roman" w:hAnsi="Times New Roman"/>
                <w:sz w:val="24"/>
                <w:szCs w:val="24"/>
              </w:rPr>
              <w:t xml:space="preserve">  </w:t>
            </w:r>
          </w:p>
          <w:p w:rsidR="00356428" w:rsidRPr="008C4400" w:rsidRDefault="00356428" w:rsidP="00356428">
            <w:pPr>
              <w:rPr>
                <w:rFonts w:ascii="Times New Roman" w:hAnsi="Times New Roman"/>
                <w:sz w:val="12"/>
                <w:szCs w:val="12"/>
              </w:rPr>
            </w:pPr>
          </w:p>
        </w:tc>
      </w:tr>
      <w:tr w:rsidR="00356428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356428" w:rsidRPr="001B3341" w:rsidRDefault="00356428" w:rsidP="00356428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56428" w:rsidRDefault="00356428" w:rsidP="0035642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2368" behindDoc="0" locked="0" layoutInCell="1" allowOverlap="1" wp14:anchorId="210A84A4" wp14:editId="2B8F5056">
                      <wp:simplePos x="0" y="0"/>
                      <wp:positionH relativeFrom="column">
                        <wp:posOffset>3092450</wp:posOffset>
                      </wp:positionH>
                      <wp:positionV relativeFrom="paragraph">
                        <wp:posOffset>34925</wp:posOffset>
                      </wp:positionV>
                      <wp:extent cx="1390650" cy="447675"/>
                      <wp:effectExtent l="0" t="0" r="19050" b="28575"/>
                      <wp:wrapNone/>
                      <wp:docPr id="22" name="Group 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390650" cy="447675"/>
                                <a:chOff x="3420" y="4388"/>
                                <a:chExt cx="2280" cy="870"/>
                              </a:xfrm>
                            </wpg:grpSpPr>
                            <wps:wsp>
                              <wps:cNvPr id="23" name="Rectangle 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4388"/>
                                  <a:ext cx="1035" cy="8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" name="Rectangle 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65" y="4388"/>
                                  <a:ext cx="1035" cy="8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" name="Oval 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15" y="4650"/>
                                  <a:ext cx="83" cy="83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" name="Oval 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15" y="4920"/>
                                  <a:ext cx="83" cy="83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840022A" id="Group 22" o:spid="_x0000_s1026" style="position:absolute;margin-left:243.5pt;margin-top:2.75pt;width:109.5pt;height:35.25pt;z-index:251642368" coordorigin="3420,4388" coordsize="2280,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">
                      <v:rect id="Rectangle 59" o:spid="_x0000_s1027" style="position:absolute;left:3420;top:4388;width:1035;height: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3iZLcIA&#10;AADbAAAADwAAAGRycy9kb3ducmV2LnhtbESPQWvCQBSE74L/YXlCb7pRUSS6SpDWerPagtdH9pmk&#10;zb5dsmuM/94VCh6HmfmGWW06U4uWGl9ZVjAeJSCIc6srLhT8fH8MFyB8QNZYWyYFd/KwWfd7K0y1&#10;vfGR2lMoRISwT1FBGYJLpfR5SQb9yDri6F1sYzBE2RRSN3iLcFPLSZLMpcGK40KJjrYl5X+nq1Ew&#10;+6QzzX6v+6+aWnfJ3rPDzmVKvQ26bAkiUBde4f/2XiuYTOH5Jf4AuX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eJktwgAAANsAAAAPAAAAAAAAAAAAAAAAAJgCAABkcnMvZG93&#10;bnJldi54bWxQSwUGAAAAAAQABAD1AAAAhwMAAAAA&#10;" strokeweight="1.25pt"/>
                      <v:rect id="Rectangle 60" o:spid="_x0000_s1028" style="position:absolute;left:4665;top:4388;width:1035;height: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EBWcIA&#10;AADbAAAADwAAAGRycy9kb3ducmV2LnhtbESPQWvCQBSE74L/YXlCb7pRVCS6SpDWerPagtdH9pmk&#10;zb5dsmuM/94VCh6HmfmGWW06U4uWGl9ZVjAeJSCIc6srLhT8fH8MFyB8QNZYWyYFd/KwWfd7K0y1&#10;vfGR2lMoRISwT1FBGYJLpfR5SQb9yDri6F1sYzBE2RRSN3iLcFPLSZLMpcGK40KJjrYl5X+nq1Ew&#10;+6QzzX6v+6+aWnfJ3rPDzmVKvQ26bAkiUBde4f/2XiuYTOH5Jf4AuX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kQFZwgAAANsAAAAPAAAAAAAAAAAAAAAAAJgCAABkcnMvZG93&#10;bnJldi54bWxQSwUGAAAAAAQABAD1AAAAhwMAAAAA&#10;" strokeweight="1.25pt"/>
                      <v:oval id="Oval 61" o:spid="_x0000_s1029" style="position:absolute;left:4515;top:4650;width:83;height: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pStcQA&#10;AADbAAAADwAAAGRycy9kb3ducmV2LnhtbESPT4vCMBTE7wt+h/AEb2uqoEg1yiIuLQse/NP7o3k2&#10;ZZuX0mRt3U9vFhY8DjPzG2azG2wj7tT52rGC2TQBQVw6XXOl4Hr5fF+B8AFZY+OYFDzIw247ettg&#10;ql3PJ7qfQyUihH2KCkwIbSqlLw1Z9FPXEkfv5jqLIcqukrrDPsJtI+dJspQWa44LBlvaGyq/zz9W&#10;wVdhjotVnuV9cc2W7SGb/fZFo9RkPHysQQQawiv83861gvkC/r7EHyC3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faUrXEAAAA2wAAAA8AAAAAAAAAAAAAAAAAmAIAAGRycy9k&#10;b3ducmV2LnhtbFBLBQYAAAAABAAEAPUAAACJAwAAAAA=&#10;" fillcolor="black [3213]" strokeweight="1.25pt"/>
                      <v:oval id="Oval 62" o:spid="_x0000_s1030" style="position:absolute;left:4515;top:4920;width:83;height: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jMwsMA&#10;AADbAAAADwAAAGRycy9kb3ducmV2LnhtbESPQWvCQBSE7wX/w/KE3upGwSCpq4goCUIPteb+yD6z&#10;wezbkF1N6q/vFgo9DjPzDbPejrYVD+p941jBfJaAIK6cbrhWcPk6vq1A+ICssXVMCr7Jw3YzeVlj&#10;pt3An/Q4h1pECPsMFZgQukxKXxmy6GeuI47e1fUWQ5R9LXWPQ4TbVi6SJJUWG44LBjvaG6pu57tV&#10;cCrNx3JV5MVQXvK0O+Tz51C2Sr1Ox907iEBj+A//tQutYJHC75f4A+Tm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wjMwsMAAADbAAAADwAAAAAAAAAAAAAAAACYAgAAZHJzL2Rv&#10;d25yZXYueG1sUEsFBgAAAAAEAAQA9QAAAIgDAAAAAA==&#10;" fillcolor="black [3213]" strokeweight="1.25pt"/>
                    </v:group>
                  </w:pict>
                </mc:Fallback>
              </mc:AlternateContent>
            </w:r>
            <w:r w:rsidR="00552BCD">
              <w:rPr>
                <w:rFonts w:ascii="Times New Roman" w:hAnsi="Times New Roman"/>
                <w:sz w:val="24"/>
                <w:szCs w:val="24"/>
              </w:rPr>
              <w:t>Write the ratio 36 : 16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in simplest form.</w:t>
            </w:r>
          </w:p>
          <w:p w:rsidR="00356428" w:rsidRDefault="00356428" w:rsidP="0035642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56428" w:rsidRDefault="00356428" w:rsidP="00356428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356428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356428" w:rsidRPr="001B3341" w:rsidRDefault="00356428" w:rsidP="00356428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56428" w:rsidRPr="008C4400" w:rsidRDefault="00356428" w:rsidP="00356428">
            <w:pPr>
              <w:rPr>
                <w:rFonts w:ascii="Times New Roman" w:hAnsi="Times New Roman"/>
                <w:sz w:val="24"/>
                <w:szCs w:val="24"/>
              </w:rPr>
            </w:pPr>
            <w:r w:rsidRPr="008C4400">
              <w:rPr>
                <w:rFonts w:ascii="Times New Roman" w:hAnsi="Times New Roman"/>
                <w:sz w:val="24"/>
                <w:szCs w:val="24"/>
              </w:rPr>
              <w:t>Complete the statement bel</w:t>
            </w:r>
            <w:r>
              <w:rPr>
                <w:rFonts w:ascii="Times New Roman" w:hAnsi="Times New Roman"/>
                <w:sz w:val="24"/>
                <w:szCs w:val="24"/>
              </w:rPr>
              <w:t>ow</w:t>
            </w:r>
            <w:r w:rsidRPr="008C4400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356428" w:rsidRPr="008C4400" w:rsidRDefault="00356428" w:rsidP="0035642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3392" behindDoc="0" locked="0" layoutInCell="1" allowOverlap="1" wp14:anchorId="634A2265" wp14:editId="2E16587B">
                      <wp:simplePos x="0" y="0"/>
                      <wp:positionH relativeFrom="column">
                        <wp:posOffset>2905081</wp:posOffset>
                      </wp:positionH>
                      <wp:positionV relativeFrom="paragraph">
                        <wp:posOffset>113030</wp:posOffset>
                      </wp:positionV>
                      <wp:extent cx="514350" cy="371475"/>
                      <wp:effectExtent l="0" t="0" r="19050" b="28575"/>
                      <wp:wrapNone/>
                      <wp:docPr id="28" name="Rectangle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14350" cy="3714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6C9A62" id="Rectangle 28" o:spid="_x0000_s1026" style="position:absolute;margin-left:228.75pt;margin-top:8.9pt;width:40.5pt;height:29.2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" strokeweight="1.25pt"/>
                  </w:pict>
                </mc:Fallback>
              </mc:AlternateContent>
            </w:r>
          </w:p>
          <w:p w:rsidR="00356428" w:rsidRPr="008C4400" w:rsidRDefault="00356428" w:rsidP="00356428">
            <w:pPr>
              <w:rPr>
                <w:rFonts w:ascii="Times New Roman" w:hAnsi="Times New Roman"/>
                <w:sz w:val="40"/>
                <w:szCs w:val="40"/>
              </w:rPr>
            </w:pPr>
            <w:r w:rsidRPr="008C440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8C4400">
              <w:rPr>
                <w:rFonts w:ascii="Times New Roman" w:hAnsi="Times New Roman"/>
                <w:sz w:val="36"/>
                <w:szCs w:val="36"/>
              </w:rPr>
              <w:t xml:space="preserve">                    </w:t>
            </w:r>
            <w:r w:rsidR="00627EB7">
              <w:rPr>
                <w:rFonts w:ascii="Times New Roman" w:hAnsi="Times New Roman"/>
                <w:sz w:val="40"/>
                <w:szCs w:val="40"/>
              </w:rPr>
              <w:t>40 : 30</w:t>
            </w:r>
            <w:r>
              <w:rPr>
                <w:rFonts w:ascii="Times New Roman" w:hAnsi="Times New Roman"/>
                <w:sz w:val="40"/>
                <w:szCs w:val="40"/>
              </w:rPr>
              <w:t xml:space="preserve"> </w:t>
            </w:r>
            <w:r w:rsidRPr="008C4400">
              <w:rPr>
                <w:rFonts w:ascii="Times New Roman" w:hAnsi="Times New Roman"/>
                <w:sz w:val="40"/>
                <w:szCs w:val="40"/>
              </w:rPr>
              <w:t xml:space="preserve"> </w:t>
            </w:r>
            <w:r w:rsidR="00627EB7">
              <w:rPr>
                <w:rFonts w:ascii="Times New Roman" w:hAnsi="Times New Roman"/>
                <w:sz w:val="40"/>
                <w:szCs w:val="40"/>
              </w:rPr>
              <w:t xml:space="preserve">  =   16</w:t>
            </w:r>
            <w:r w:rsidRPr="008C4400">
              <w:rPr>
                <w:rFonts w:ascii="Times New Roman" w:hAnsi="Times New Roman"/>
                <w:sz w:val="40"/>
                <w:szCs w:val="40"/>
              </w:rPr>
              <w:t xml:space="preserve"> : </w:t>
            </w:r>
          </w:p>
          <w:p w:rsidR="00356428" w:rsidRPr="008C4400" w:rsidRDefault="00356428" w:rsidP="00356428">
            <w:pPr>
              <w:rPr>
                <w:rFonts w:ascii="Times New Roman" w:hAnsi="Times New Roman"/>
                <w:sz w:val="12"/>
                <w:szCs w:val="12"/>
              </w:rPr>
            </w:pPr>
          </w:p>
        </w:tc>
      </w:tr>
      <w:tr w:rsidR="00356428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356428" w:rsidRPr="001B3341" w:rsidRDefault="00356428" w:rsidP="00356428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56428" w:rsidRPr="004F1697" w:rsidRDefault="00627EB7" w:rsidP="0035642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Write the ratio 4.5 : 1.5</w:t>
            </w:r>
            <w:r w:rsidR="00356428">
              <w:rPr>
                <w:rFonts w:ascii="Times New Roman" w:hAnsi="Times New Roman"/>
                <w:sz w:val="24"/>
                <w:szCs w:val="24"/>
              </w:rPr>
              <w:t xml:space="preserve"> in</w:t>
            </w:r>
            <w:r w:rsidR="00356428" w:rsidRPr="004F1697">
              <w:rPr>
                <w:rFonts w:ascii="Times New Roman" w:hAnsi="Times New Roman"/>
                <w:sz w:val="24"/>
                <w:szCs w:val="24"/>
              </w:rPr>
              <w:t xml:space="preserve"> simplest form.</w:t>
            </w:r>
          </w:p>
          <w:p w:rsidR="00356428" w:rsidRPr="004F1697" w:rsidRDefault="00356428" w:rsidP="0035642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56428" w:rsidRPr="004F1697" w:rsidRDefault="00627EB7" w:rsidP="0035642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4416" behindDoc="0" locked="0" layoutInCell="1" allowOverlap="1" wp14:anchorId="7DD9DF2E" wp14:editId="2A53E751">
                      <wp:simplePos x="0" y="0"/>
                      <wp:positionH relativeFrom="column">
                        <wp:posOffset>3769707</wp:posOffset>
                      </wp:positionH>
                      <wp:positionV relativeFrom="paragraph">
                        <wp:posOffset>59011</wp:posOffset>
                      </wp:positionV>
                      <wp:extent cx="1524000" cy="373380"/>
                      <wp:effectExtent l="0" t="0" r="19050" b="26670"/>
                      <wp:wrapNone/>
                      <wp:docPr id="27" name="Group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524000" cy="373380"/>
                                <a:chOff x="3420" y="4388"/>
                                <a:chExt cx="2280" cy="870"/>
                              </a:xfrm>
                            </wpg:grpSpPr>
                            <wps:wsp>
                              <wps:cNvPr id="29" name="Rectangle 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4388"/>
                                  <a:ext cx="1035" cy="8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" name="Rectangle 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65" y="4388"/>
                                  <a:ext cx="1035" cy="8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" name="Oval 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15" y="4650"/>
                                  <a:ext cx="83" cy="83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7" name="Oval 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15" y="4920"/>
                                  <a:ext cx="83" cy="83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29E0692" id="Group 27" o:spid="_x0000_s1026" style="position:absolute;margin-left:296.85pt;margin-top:4.65pt;width:120pt;height:29.4pt;z-index:251644416" coordorigin="3420,4388" coordsize="2280,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">
                      <v:rect id="Rectangle 76" o:spid="_x0000_s1027" style="position:absolute;left:3420;top:4388;width:1035;height: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Cux8IA&#10;AADbAAAADwAAAGRycy9kb3ducmV2LnhtbESPQWvCQBSE70L/w/IKvemmgmKjq4SirTetCl4f2WcS&#10;zb5dsmtM/70rCB6HmfmGmS06U4uWGl9ZVvA5SEAQ51ZXXCg47Ff9CQgfkDXWlknBP3lYzN96M0y1&#10;vfEftbtQiAhhn6KCMgSXSunzkgz6gXXE0TvZxmCIsimkbvAW4aaWwyQZS4MVx4USHX2XlF92V6Ng&#10;9EtHGp2v621NrTtly2zz4zKlPt67bAoiUBde4Wd7rRUMv+DxJf4AOb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kK7HwgAAANsAAAAPAAAAAAAAAAAAAAAAAJgCAABkcnMvZG93&#10;bnJldi54bWxQSwUGAAAAAAQABAD1AAAAhwMAAAAA&#10;" strokeweight="1.25pt"/>
                      <v:rect id="Rectangle 77" o:spid="_x0000_s1028" style="position:absolute;left:4665;top:4388;width:1035;height: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QyH8IA&#10;AADbAAAADwAAAGRycy9kb3ducmV2LnhtbESPQWvCQBSE7wX/w/KE3nRjJSKpqwSx1ptVC70+ss8k&#10;Nft2ya4x/ntXKPQ4zMw3zGLVm0Z01PrasoLJOAFBXFhdc6ng+/QxmoPwAVljY5kU3MnDajl4WWCm&#10;7Y0P1B1DKSKEfYYKqhBcJqUvKjLox9YRR+9sW4MhyraUusVbhJtGviXJTBqsOS5U6GhdUXE5Xo2C&#10;9JN+KP297r4a6tw53+T7rcuVeh32+TuIQH34D/+1d1rBNIXnl/gD5P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BDIfwgAAANsAAAAPAAAAAAAAAAAAAAAAAJgCAABkcnMvZG93&#10;bnJldi54bWxQSwUGAAAAAAQABAD1AAAAhwMAAAAA&#10;" strokeweight="1.25pt"/>
                      <v:oval id="Oval 78" o:spid="_x0000_s1029" style="position:absolute;left:4515;top:4650;width:83;height: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FaH8QA&#10;AADbAAAADwAAAGRycy9kb3ducmV2LnhtbESPQWvCQBSE7wX/w/IK3urGSoNEVylSSSj00Gjuj+xr&#10;NjT7NmRXE/313UKhx2FmvmG2+8l24kqDbx0rWC4SEMS10y03Cs6n49MahA/IGjvHpOBGHva72cMW&#10;M+1G/qRrGRoRIewzVGBC6DMpfW3Iol+4njh6X26wGKIcGqkHHCPcdvI5SVJpseW4YLCng6H6u7xY&#10;Be+V+XhZF3kxVuc87d/y5X2sOqXmj9PrBkSgKfyH/9qFVrBK4fdL/AFy9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LRWh/EAAAA2wAAAA8AAAAAAAAAAAAAAAAAmAIAAGRycy9k&#10;b3ducmV2LnhtbFBLBQYAAAAABAAEAPUAAACJAwAAAAA=&#10;" fillcolor="black [3213]" strokeweight="1.25pt"/>
                      <v:oval id="Oval 79" o:spid="_x0000_s1030" style="position:absolute;left:4515;top:4920;width:83;height: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3/hMUA&#10;AADbAAAADwAAAGRycy9kb3ducmV2LnhtbESPT2vCQBTE7wW/w/IKvdWNlaqkriJFSRB68E/uj+xr&#10;NjT7NmRXk/bTu4LQ4zAzv2GW68E24kqdrx0rmIwTEMSl0zVXCs6n3esChA/IGhvHpOCXPKxXo6cl&#10;ptr1fKDrMVQiQtinqMCE0KZS+tKQRT92LXH0vl1nMUTZVVJ32Ee4beRbksykxZrjgsGWPg2VP8eL&#10;VbAvzNf7Is/yvjhns3abTf76olHq5XnYfIAINIT/8KOdawXTOdy/xB8gV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nf+ExQAAANsAAAAPAAAAAAAAAAAAAAAAAJgCAABkcnMv&#10;ZG93bnJldi54bWxQSwUGAAAAAAQABAD1AAAAigMAAAAA&#10;" fillcolor="black [3213]" strokeweight="1.25pt"/>
                    </v:group>
                  </w:pict>
                </mc:Fallback>
              </mc:AlternateContent>
            </w:r>
          </w:p>
          <w:p w:rsidR="00356428" w:rsidRPr="004F1697" w:rsidRDefault="00356428" w:rsidP="0035642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56428" w:rsidRDefault="00356428" w:rsidP="00356428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27EB7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627EB7" w:rsidRPr="001B3341" w:rsidRDefault="00627EB7" w:rsidP="00356428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27EB7" w:rsidRDefault="00627EB7" w:rsidP="0035642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Divide 200 in the ratio 3 : 2.</w:t>
            </w:r>
          </w:p>
          <w:p w:rsidR="00627EB7" w:rsidRDefault="00627EB7" w:rsidP="0035642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7EB7" w:rsidRDefault="00627EB7" w:rsidP="0035642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7488" behindDoc="0" locked="0" layoutInCell="1" allowOverlap="1" wp14:anchorId="3B48253E" wp14:editId="59C995D0">
                      <wp:simplePos x="0" y="0"/>
                      <wp:positionH relativeFrom="column">
                        <wp:posOffset>3831692</wp:posOffset>
                      </wp:positionH>
                      <wp:positionV relativeFrom="paragraph">
                        <wp:posOffset>59321</wp:posOffset>
                      </wp:positionV>
                      <wp:extent cx="1524000" cy="373380"/>
                      <wp:effectExtent l="0" t="0" r="19050" b="26670"/>
                      <wp:wrapNone/>
                      <wp:docPr id="87" name="Group 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524000" cy="373380"/>
                                <a:chOff x="3420" y="4388"/>
                                <a:chExt cx="2280" cy="870"/>
                              </a:xfrm>
                            </wpg:grpSpPr>
                            <wps:wsp>
                              <wps:cNvPr id="88" name="Rectangle 7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4388"/>
                                  <a:ext cx="1035" cy="8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9" name="Rectangle 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65" y="4388"/>
                                  <a:ext cx="1035" cy="8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0" name="Oval 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15" y="4650"/>
                                  <a:ext cx="83" cy="83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1" name="Oval 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15" y="4920"/>
                                  <a:ext cx="83" cy="83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FE03876" id="Group 87" o:spid="_x0000_s1026" style="position:absolute;margin-left:301.7pt;margin-top:4.65pt;width:120pt;height:29.4pt;z-index:251647488" coordorigin="3420,4388" coordsize="2280,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">
                      <v:rect id="Rectangle 76" o:spid="_x0000_s1027" style="position:absolute;left:3420;top:4388;width:1035;height: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pUZr4A&#10;AADbAAAADwAAAGRycy9kb3ducmV2LnhtbERPy4rCMBTdC/5DuII7TRUcpGOUIr524wtme2mubWea&#10;m9DEWv/eLASXh/NerDpTi5YaX1lWMBknIIhzqysuFFwv29EchA/IGmvLpOBJHlbLfm+BqbYPPlF7&#10;DoWIIexTVFCG4FIpfV6SQT+2jjhyN9sYDBE2hdQNPmK4qeU0Sb6kwYpjQ4mO1iXl/+e7UTDb0y/N&#10;/u6HY02tu2Wb7GfnMqWGgy77BhGoCx/x233QCuZxbPwSf4Bcv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e6VGa+AAAA2wAAAA8AAAAAAAAAAAAAAAAAmAIAAGRycy9kb3ducmV2&#10;LnhtbFBLBQYAAAAABAAEAPUAAACDAwAAAAA=&#10;" strokeweight="1.25pt"/>
                      <v:rect id="Rectangle 77" o:spid="_x0000_s1028" style="position:absolute;left:4665;top:4388;width:1035;height: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bx/cMA&#10;AADbAAAADwAAAGRycy9kb3ducmV2LnhtbESPS2vDMBCE74X+B7GF3hK5gZTEiRxMSdvc8oRcF2v9&#10;SKyVsBTH/fdRodDjMDPfMMvVYFrRU+cbywrexgkI4sLqhisFp+PnaAbCB2SNrWVS8EMeVtnz0xJT&#10;be+8p/4QKhEh7FNUUIfgUil9UZNBP7aOOHql7QyGKLtK6g7vEW5aOUmSd2mw4bhQo6OPmorr4WYU&#10;TL/pTNPLbbNrqXdlvs63Xy5X6vVlyBcgAg3hP/zX3mgFszn8fok/QGY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Pbx/cMAAADbAAAADwAAAAAAAAAAAAAAAACYAgAAZHJzL2Rv&#10;d25yZXYueG1sUEsFBgAAAAAEAAQA9QAAAIgDAAAAAA==&#10;" strokeweight="1.25pt"/>
                      <v:oval id="Oval 78" o:spid="_x0000_s1029" style="position:absolute;left:4515;top:4650;width:83;height: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I4ysEA&#10;AADbAAAADwAAAGRycy9kb3ducmV2LnhtbERPz2vCMBS+C/sfwht407SCotVYxnC0DHaY2vujeTbF&#10;5qU0me321y+HwY4f3+9DPtlOPGjwrWMF6TIBQVw73XKj4Hp5W2xB+ICssXNMCr7JQ358mh0w027k&#10;T3qcQyNiCPsMFZgQ+kxKXxuy6JeuJ47czQ0WQ4RDI/WAYwy3nVwlyUZabDk2GOzp1VB9P39ZBe+V&#10;+Vhvy6Icq2ux6U9F+jNWnVLz5+llDyLQFP7Ff+5SK9jF9fFL/AHy+A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QSOMrBAAAA2wAAAA8AAAAAAAAAAAAAAAAAmAIAAGRycy9kb3du&#10;cmV2LnhtbFBLBQYAAAAABAAEAPUAAACGAwAAAAA=&#10;" fillcolor="black [3213]" strokeweight="1.25pt"/>
                      <v:oval id="Oval 79" o:spid="_x0000_s1030" style="position:absolute;left:4515;top:4920;width:83;height: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6dUcQA&#10;AADbAAAADwAAAGRycy9kb3ducmV2LnhtbESPQWvCQBSE7wX/w/IEb3UTQbGpqxRREgo91Jr7I/ua&#10;Dc2+DdnVRH+9Wyj0OMzMN8xmN9pWXKn3jWMF6TwBQVw53XCt4Px1fF6D8AFZY+uYFNzIw247edpg&#10;pt3An3Q9hVpECPsMFZgQukxKXxmy6OeuI47et+sthij7Wuoehwi3rVwkyUpabDguGOxob6j6OV2s&#10;gvfSfCzXRV4M5TlfdYc8vQ9lq9RsOr69ggg0hv/wX7vQCl5S+P0Sf4D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tenVHEAAAA2wAAAA8AAAAAAAAAAAAAAAAAmAIAAGRycy9k&#10;b3ducmV2LnhtbFBLBQYAAAAABAAEAPUAAACJAwAAAAA=&#10;" fillcolor="black [3213]" strokeweight="1.25pt"/>
                    </v:group>
                  </w:pict>
                </mc:Fallback>
              </mc:AlternateContent>
            </w:r>
          </w:p>
          <w:p w:rsidR="00627EB7" w:rsidRDefault="00627EB7" w:rsidP="00356428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627EB7" w:rsidRDefault="00627EB7" w:rsidP="00356428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27E22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927E22" w:rsidRPr="001B3341" w:rsidRDefault="00927E22" w:rsidP="00927E22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27E22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 car travels 120 km using 12 litres of fuel.</w:t>
            </w:r>
          </w:p>
          <w:p w:rsidR="00927E22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is the rate of use in km/litre?</w:t>
            </w:r>
          </w:p>
          <w:p w:rsidR="00927E22" w:rsidRPr="00552BCD" w:rsidRDefault="00927E22" w:rsidP="00927E22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927E22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9536" behindDoc="0" locked="0" layoutInCell="1" allowOverlap="1" wp14:anchorId="7814C08D" wp14:editId="4F2BE459">
                      <wp:simplePos x="0" y="0"/>
                      <wp:positionH relativeFrom="column">
                        <wp:posOffset>231140</wp:posOffset>
                      </wp:positionH>
                      <wp:positionV relativeFrom="paragraph">
                        <wp:posOffset>34925</wp:posOffset>
                      </wp:positionV>
                      <wp:extent cx="4362450" cy="114300"/>
                      <wp:effectExtent l="12065" t="15875" r="16510" b="12700"/>
                      <wp:wrapNone/>
                      <wp:docPr id="82" name="Group 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362450" cy="114300"/>
                                <a:chOff x="2430" y="3420"/>
                                <a:chExt cx="6870" cy="180"/>
                              </a:xfrm>
                            </wpg:grpSpPr>
                            <wps:wsp>
                              <wps:cNvPr id="83" name="AutoShape 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" name="AutoShape 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5" name="AutoShape 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6" name="AutoShape 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7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50E37F2" id="Group 82" o:spid="_x0000_s1026" style="position:absolute;margin-left:18.2pt;margin-top:2.75pt;width:343.5pt;height:9pt;z-index:251649536" coordorigin="2430,3420" coordsize="687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">
                      <v:roundrect id="AutoShape 53" o:spid="_x0000_s1027" style="position:absolute;left:90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5kMsQA&#10;AADbAAAADwAAAGRycy9kb3ducmV2LnhtbESPS2vDMBCE74H+B7GF3mK5aQnGtRLSQMGHEGhSCr0t&#10;1vpBrJWx5Efz66tCIMdhZr5hsu1sWjFS7xrLCp6jGARxYXXDlYKv88cyAeE8ssbWMin4JQfbzcMi&#10;w1TbiT9pPPlKBAi7FBXU3neplK6oyaCLbEccvNL2Bn2QfSV1j1OAm1au4ngtDTYcFmrsaF9TcTkN&#10;RsEhmfy1lN/r14HzEn/GY3l8J6WeHufdGwhPs7+Hb+1cK0he4P9L+AF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eZDLEAAAA2wAAAA8AAAAAAAAAAAAAAAAAmAIAAGRycy9k&#10;b3ducmV2LnhtbFBLBQYAAAAABAAEAPUAAACJAwAAAAA=&#10;" strokeweight="1.25pt"/>
                      <v:roundrect id="AutoShape 54" o:spid="_x0000_s1028" style="position:absolute;left:24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f8RsIA&#10;AADbAAAADwAAAGRycy9kb3ducmV2LnhtbESPT4vCMBTE74LfITxhb5q6iJRqFBUWPCzCqgjeHs3r&#10;H2xeShPb6qffCILHYWZ+wyzXvalES40rLSuYTiIQxKnVJecKzqefcQzCeWSNlWVS8CAH69VwsMRE&#10;247/qD36XAQIuwQVFN7XiZQuLcigm9iaOHiZbQz6IJtc6ga7ADeV/I6iuTRYclgosKZdQenteDcK&#10;fuPOPzN5mc/uvM/w2h6yw5aU+hr1mwUIT73/hN/tvVYQz+D1JfwAuf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9/xGwgAAANsAAAAPAAAAAAAAAAAAAAAAAJgCAABkcnMvZG93&#10;bnJldi54bWxQSwUGAAAAAAQABAD1AAAAhwMAAAAA&#10;" strokeweight="1.25pt"/>
                      <v:roundrect id="AutoShape 55" o:spid="_x0000_s1029" style="position:absolute;left:45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tZ3cQA&#10;AADbAAAADwAAAGRycy9kb3ducmV2LnhtbESPS2vDMBCE74H+B7GF3mK5oQ3GtRLSQMGHEGhSCr0t&#10;1vpBrJWx5Efz66tCIMdhZr5hsu1sWjFS7xrLCp6jGARxYXXDlYKv88cyAeE8ssbWMin4JQfbzcMi&#10;w1TbiT9pPPlKBAi7FBXU3neplK6oyaCLbEccvNL2Bn2QfSV1j1OAm1au4ngtDTYcFmrsaF9TcTkN&#10;RsEhmfy1lN/rl4HzEn/GY3l8J6WeHufdGwhPs7+Hb+1cK0he4f9L+AF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W7Wd3EAAAA2wAAAA8AAAAAAAAAAAAAAAAAmAIAAGRycy9k&#10;b3ducmV2LnhtbFBLBQYAAAAABAAEAPUAAACJAwAAAAA=&#10;" strokeweight="1.25pt"/>
                      <v:roundrect id="AutoShape 56" o:spid="_x0000_s1030" style="position:absolute;left:67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nHqsMA&#10;AADbAAAADwAAAGRycy9kb3ducmV2LnhtbESPT4vCMBTE74LfITzBm6YuUko1igqCh0VYXRa8PZrX&#10;P9i8lCa21U+/WVjwOMzMb5j1djC16Kh1lWUFi3kEgjizuuJCwff1OEtAOI+ssbZMCp7kYLsZj9aY&#10;atvzF3UXX4gAYZeigtL7JpXSZSUZdHPbEAcvt61BH2RbSN1iH+Cmlh9RFEuDFYeFEhs6lJTdLw+j&#10;4DPp/SuXP/Hywaccb905P+9Jqelk2K1AeBr8O/zfPmkFSQx/X8IPkJ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WnHqsMAAADbAAAADwAAAAAAAAAAAAAAAACYAgAAZHJzL2Rv&#10;d25yZXYueG1sUEsFBgAAAAAEAAQA9QAAAIgDAAAAAA==&#10;" strokeweight="1.25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6 km/litre.                     8 km/litre.                    10 km/litre.                   12 km/litre.</w:t>
            </w:r>
          </w:p>
          <w:p w:rsidR="00927E22" w:rsidRPr="00552BCD" w:rsidRDefault="00927E22" w:rsidP="00927E22">
            <w:pPr>
              <w:rPr>
                <w:rFonts w:ascii="Times New Roman" w:hAnsi="Times New Roman"/>
                <w:sz w:val="12"/>
                <w:szCs w:val="12"/>
              </w:rPr>
            </w:pPr>
          </w:p>
        </w:tc>
      </w:tr>
      <w:tr w:rsidR="00927E22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927E22" w:rsidRPr="001B3341" w:rsidRDefault="00927E22" w:rsidP="00927E22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27E22" w:rsidRDefault="008A23FA" w:rsidP="00927E22">
            <w:pPr>
              <w:ind w:right="4571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1653632" behindDoc="0" locked="0" layoutInCell="1" allowOverlap="1" wp14:anchorId="4C676839" wp14:editId="36163D1B">
                  <wp:simplePos x="0" y="0"/>
                  <wp:positionH relativeFrom="column">
                    <wp:posOffset>3516923</wp:posOffset>
                  </wp:positionH>
                  <wp:positionV relativeFrom="paragraph">
                    <wp:posOffset>27652</wp:posOffset>
                  </wp:positionV>
                  <wp:extent cx="1809750" cy="1184910"/>
                  <wp:effectExtent l="0" t="0" r="0" b="0"/>
                  <wp:wrapNone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Tiles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1184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27E22">
              <w:rPr>
                <w:rFonts w:ascii="Times New Roman" w:hAnsi="Times New Roman"/>
                <w:sz w:val="24"/>
                <w:szCs w:val="24"/>
              </w:rPr>
              <w:t>A tiler can lay 12 m</w:t>
            </w:r>
            <w:r w:rsidR="00927E22" w:rsidRPr="00927E22">
              <w:rPr>
                <w:rFonts w:ascii="Times New Roman" w:hAnsi="Times New Roman"/>
                <w:sz w:val="24"/>
                <w:szCs w:val="24"/>
                <w:vertAlign w:val="superscript"/>
              </w:rPr>
              <w:t>2</w:t>
            </w:r>
            <w:r w:rsidR="00927E22">
              <w:rPr>
                <w:rFonts w:ascii="Times New Roman" w:hAnsi="Times New Roman"/>
                <w:sz w:val="24"/>
                <w:szCs w:val="24"/>
              </w:rPr>
              <w:t>/hour. How long would it take to lay an area of 66 m</w:t>
            </w:r>
            <w:r w:rsidR="00927E22" w:rsidRPr="00927E22">
              <w:rPr>
                <w:rFonts w:ascii="Times New Roman" w:hAnsi="Times New Roman"/>
                <w:sz w:val="24"/>
                <w:szCs w:val="24"/>
                <w:vertAlign w:val="superscript"/>
              </w:rPr>
              <w:t>2</w:t>
            </w:r>
            <w:r w:rsidR="00927E22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927E22" w:rsidRPr="004F1697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27E22" w:rsidRPr="004F1697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0560" behindDoc="0" locked="0" layoutInCell="1" allowOverlap="1" wp14:anchorId="1013A37D" wp14:editId="5C73AA15">
                      <wp:simplePos x="0" y="0"/>
                      <wp:positionH relativeFrom="column">
                        <wp:posOffset>1558769</wp:posOffset>
                      </wp:positionH>
                      <wp:positionV relativeFrom="paragraph">
                        <wp:posOffset>132346</wp:posOffset>
                      </wp:positionV>
                      <wp:extent cx="1000125" cy="409575"/>
                      <wp:effectExtent l="0" t="0" r="28575" b="28575"/>
                      <wp:wrapNone/>
                      <wp:docPr id="94" name="Rectangle 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00125" cy="4095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CC8C01" id="Rectangle 94" o:spid="_x0000_s1026" style="position:absolute;margin-left:122.75pt;margin-top:10.4pt;width:78.75pt;height:32.2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" strokeweight="1.25pt"/>
                  </w:pict>
                </mc:Fallback>
              </mc:AlternateContent>
            </w:r>
          </w:p>
          <w:p w:rsidR="00927E22" w:rsidRPr="004F1697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  <w:r w:rsidRPr="004F1697">
              <w:rPr>
                <w:rFonts w:ascii="Times New Roman" w:hAnsi="Times New Roman"/>
                <w:sz w:val="36"/>
                <w:szCs w:val="36"/>
              </w:rPr>
              <w:t xml:space="preserve">                              </w:t>
            </w:r>
            <w:r>
              <w:rPr>
                <w:rFonts w:ascii="Times New Roman" w:hAnsi="Times New Roman"/>
                <w:sz w:val="36"/>
                <w:szCs w:val="36"/>
              </w:rPr>
              <w:t xml:space="preserve">                hours</w:t>
            </w:r>
            <w:r w:rsidRPr="004F1697">
              <w:rPr>
                <w:rFonts w:ascii="Times New Roman" w:hAnsi="Times New Roman"/>
                <w:sz w:val="36"/>
                <w:szCs w:val="36"/>
              </w:rPr>
              <w:t>.</w:t>
            </w:r>
          </w:p>
          <w:p w:rsidR="00927E22" w:rsidRDefault="00927E22" w:rsidP="00927E22">
            <w:pPr>
              <w:ind w:right="4571"/>
              <w:rPr>
                <w:rFonts w:ascii="Times New Roman" w:hAnsi="Times New Roman"/>
                <w:sz w:val="24"/>
                <w:szCs w:val="24"/>
              </w:rPr>
            </w:pPr>
          </w:p>
          <w:p w:rsidR="00927E22" w:rsidRDefault="00927E22" w:rsidP="00927E22">
            <w:pPr>
              <w:ind w:right="4571"/>
              <w:rPr>
                <w:rFonts w:ascii="Times New Roman" w:hAnsi="Times New Roman"/>
                <w:sz w:val="24"/>
                <w:szCs w:val="24"/>
              </w:rPr>
            </w:pPr>
          </w:p>
          <w:p w:rsidR="00927E22" w:rsidRPr="004F1697" w:rsidRDefault="00927E22" w:rsidP="00927E22">
            <w:pPr>
              <w:ind w:right="4571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27E22" w:rsidTr="008A23FA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927E22" w:rsidRPr="001B3341" w:rsidRDefault="00927E22" w:rsidP="00927E22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27E22" w:rsidRPr="004F1697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  <w:r w:rsidRPr="004F1697">
              <w:rPr>
                <w:rFonts w:ascii="Times New Roman" w:hAnsi="Times New Roman"/>
                <w:sz w:val="24"/>
                <w:szCs w:val="24"/>
              </w:rPr>
              <w:t xml:space="preserve">What is the ratio  </w:t>
            </w:r>
            <w:r w:rsidRPr="00627EB7">
              <w:rPr>
                <w:rFonts w:ascii="Times New Roman" w:hAnsi="Times New Roman"/>
                <w:color w:val="FF0000"/>
                <w:position w:val="-18"/>
                <w:sz w:val="24"/>
                <w:szCs w:val="24"/>
              </w:rPr>
              <w:object w:dxaOrig="816" w:dyaOrig="498" w14:anchorId="47B0F99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0.8pt;height:25.2pt" o:ole="">
                  <v:imagedata r:id="rId10" o:title=""/>
                </v:shape>
                <o:OLEObject Type="Embed" ProgID="FXEquation.Equation" ShapeID="_x0000_i1025" DrawAspect="Content" ObjectID="_1459797021" r:id="rId11"/>
              </w:object>
            </w:r>
            <w:r w:rsidRPr="004F1697">
              <w:rPr>
                <w:rFonts w:ascii="Times New Roman" w:hAnsi="Times New Roman"/>
                <w:sz w:val="24"/>
                <w:szCs w:val="24"/>
              </w:rPr>
              <w:t xml:space="preserve"> in simplest form?</w:t>
            </w:r>
          </w:p>
          <w:p w:rsidR="00927E22" w:rsidRPr="002D4C37" w:rsidRDefault="00927E22" w:rsidP="00927E22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927E22" w:rsidRPr="004F1697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5440" behindDoc="0" locked="0" layoutInCell="1" allowOverlap="1" wp14:anchorId="73B1B22F" wp14:editId="030DA4B9">
                      <wp:simplePos x="0" y="0"/>
                      <wp:positionH relativeFrom="column">
                        <wp:posOffset>172085</wp:posOffset>
                      </wp:positionH>
                      <wp:positionV relativeFrom="paragraph">
                        <wp:posOffset>47625</wp:posOffset>
                      </wp:positionV>
                      <wp:extent cx="4362450" cy="114300"/>
                      <wp:effectExtent l="0" t="0" r="19050" b="19050"/>
                      <wp:wrapNone/>
                      <wp:docPr id="2" name="Group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362450" cy="114300"/>
                                <a:chOff x="2430" y="3420"/>
                                <a:chExt cx="6870" cy="180"/>
                              </a:xfrm>
                            </wpg:grpSpPr>
                            <wps:wsp>
                              <wps:cNvPr id="3" name="AutoShape 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" name="AutoShape 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" name="AutoShape 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" name="AutoShape 6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7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BE9E75E" id="Group 2" o:spid="_x0000_s1026" style="position:absolute;margin-left:13.55pt;margin-top:3.75pt;width:343.5pt;height:9pt;z-index:251645440" coordorigin="2430,3420" coordsize="687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">
                      <v:roundrect id="AutoShape 66" o:spid="_x0000_s1027" style="position:absolute;left:90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ZuZ8IA&#10;AADaAAAADwAAAGRycy9kb3ducmV2LnhtbESPT4vCMBTE7wt+h/AEb2uqLlKqUVQQPIiwKoK3R/P6&#10;B5uX0sS2+uk3Cwt7HGbmN8xy3ZtKtNS40rKCyTgCQZxaXXKu4HrZf8YgnEfWWFkmBS9ysF4NPpaY&#10;aNvxN7Vnn4sAYZeggsL7OpHSpQUZdGNbEwcvs41BH2STS91gF+CmktMomkuDJYeFAmvaFZQ+zk+j&#10;4Bh3/p3J2/zryYcM7+0pO21JqdGw3yxAeOr9f/ivfdAKZvB7JdwAuf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dm5nwgAAANoAAAAPAAAAAAAAAAAAAAAAAJgCAABkcnMvZG93&#10;bnJldi54bWxQSwUGAAAAAAQABAD1AAAAhwMAAAAA&#10;" strokeweight="1.25pt"/>
                      <v:roundrect id="AutoShape 67" o:spid="_x0000_s1028" style="position:absolute;left:24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NTiMIA&#10;AADaAAAADwAAAGRycy9kb3ducmV2LnhtbESPT4vCMBTE7wt+h/AEb2uquFKqUVQQPIiwKoK3R/P6&#10;B5uX0sS2+uk3Cwt7HGbmN8xy3ZtKtNS40rKCyTgCQZxaXXKu4HrZf8YgnEfWWFkmBS9ysF4NPpaY&#10;aNvxN7Vnn4sAYZeggsL7OpHSpQUZdGNbEwcvs41BH2STS91gF+CmktMomkuDJYeFAmvaFZQ+zk+j&#10;4Bh3/p3J23z25EOG9/aUnbak1GjYbxYgPPX+P/zXPmgFX/B7JdwAuf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01OIwgAAANoAAAAPAAAAAAAAAAAAAAAAAJgCAABkcnMvZG93&#10;bnJldi54bWxQSwUGAAAAAAQABAD1AAAAhwMAAAAA&#10;" strokeweight="1.25pt"/>
                      <v:roundrect id="AutoShape 68" o:spid="_x0000_s1029" style="position:absolute;left:45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HN/8IA&#10;AADaAAAADwAAAGRycy9kb3ducmV2LnhtbESPT4vCMBTE74LfITzBm00VKVKNsgqCBxFWlwVvj+b1&#10;D9u8lCa23f30G0HwOMzMb5jNbjC16Kh1lWUF8ygGQZxZXXGh4Ot2nK1AOI+ssbZMCn7JwW47Hm0w&#10;1bbnT+quvhABwi5FBaX3TSqly0oy6CLbEAcvt61BH2RbSN1iH+Cmlos4TqTBisNCiQ0dSsp+rg+j&#10;4Lzq/V8uv5Plg0853rtLftmTUtPJ8LEG4Wnw7/CrfdIKEnheCTdAb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Ac3/wgAAANoAAAAPAAAAAAAAAAAAAAAAAJgCAABkcnMvZG93&#10;bnJldi54bWxQSwUGAAAAAAQABAD1AAAAhwMAAAAA&#10;" strokeweight="1.25pt"/>
                      <v:roundrect id="AutoShape 69" o:spid="_x0000_s1030" style="position:absolute;left:67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1oZMIA&#10;AADaAAAADwAAAGRycy9kb3ducmV2LnhtbESPT4vCMBTE7wt+h/AEb2vqIlqqUXRB8CDCqgjeHs3r&#10;H2xeShPb6qffLCx4HGbmN8xy3ZtKtNS40rKCyTgCQZxaXXKu4HLefcYgnEfWWFkmBU9ysF4NPpaY&#10;aNvxD7Unn4sAYZeggsL7OpHSpQUZdGNbEwcvs41BH2STS91gF+Cmkl9RNJMGSw4LBdb0XVB6Pz2M&#10;gkPc+Vcmr7Ppg/cZ3tpjdtySUqNhv1mA8NT7d/i/vdcK5vB3JdwAuf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TWhkwgAAANoAAAAPAAAAAAAAAAAAAAAAAJgCAABkcnMvZG93&#10;bnJldi54bWxQSwUGAAAAAAQABAD1AAAAhwMAAAAA&#10;" strokeweight="1.25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2 : 3                             3 : 4                              4</w:t>
            </w:r>
            <w:r w:rsidRPr="004F1697">
              <w:rPr>
                <w:rFonts w:ascii="Times New Roman" w:hAnsi="Times New Roman"/>
                <w:sz w:val="24"/>
                <w:szCs w:val="24"/>
              </w:rPr>
              <w:t xml:space="preserve"> :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3                              8 : 3 </w:t>
            </w:r>
            <w:r w:rsidRPr="004F1697">
              <w:rPr>
                <w:rFonts w:ascii="Times New Roman" w:hAnsi="Times New Roman"/>
                <w:sz w:val="24"/>
                <w:szCs w:val="24"/>
              </w:rPr>
              <w:t xml:space="preserve">  </w:t>
            </w:r>
          </w:p>
          <w:p w:rsidR="00927E22" w:rsidRPr="002D4C37" w:rsidRDefault="00927E22" w:rsidP="00927E22">
            <w:pPr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927E22" w:rsidTr="008A23FA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927E22" w:rsidRPr="001B3341" w:rsidRDefault="00927E22" w:rsidP="00927E22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27E22" w:rsidRPr="004F1697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What is the ratio </w:t>
            </w:r>
            <w:r w:rsidR="008A23FA" w:rsidRPr="00617FF5">
              <w:rPr>
                <w:rFonts w:ascii="Times New Roman" w:hAnsi="Times New Roman"/>
                <w:i/>
                <w:sz w:val="28"/>
                <w:szCs w:val="28"/>
              </w:rPr>
              <w:t>30</w:t>
            </w:r>
            <w:r w:rsidRPr="00617FF5">
              <w:rPr>
                <w:rFonts w:ascii="Times New Roman" w:hAnsi="Times New Roman"/>
                <w:i/>
                <w:sz w:val="28"/>
                <w:szCs w:val="28"/>
              </w:rPr>
              <w:t xml:space="preserve"> minutes :</w:t>
            </w:r>
            <w:r w:rsidR="00617FF5" w:rsidRPr="00617FF5">
              <w:rPr>
                <w:rFonts w:ascii="Times New Roman" w:hAnsi="Times New Roman"/>
                <w:i/>
                <w:sz w:val="28"/>
                <w:szCs w:val="28"/>
              </w:rPr>
              <w:t xml:space="preserve"> 1¼  </w:t>
            </w:r>
            <w:r w:rsidRPr="00617FF5">
              <w:rPr>
                <w:rFonts w:ascii="Times New Roman" w:hAnsi="Times New Roman"/>
                <w:i/>
                <w:sz w:val="28"/>
                <w:szCs w:val="28"/>
              </w:rPr>
              <w:t>hours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617FF5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in simplest form ?</w:t>
            </w:r>
          </w:p>
          <w:p w:rsidR="00927E22" w:rsidRPr="004F1697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27E22" w:rsidRPr="004F1697" w:rsidRDefault="00927E22" w:rsidP="00927E22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6464" behindDoc="0" locked="0" layoutInCell="1" allowOverlap="1" wp14:anchorId="3D74F332" wp14:editId="4AA2A287">
                      <wp:simplePos x="0" y="0"/>
                      <wp:positionH relativeFrom="column">
                        <wp:posOffset>128270</wp:posOffset>
                      </wp:positionH>
                      <wp:positionV relativeFrom="paragraph">
                        <wp:posOffset>53975</wp:posOffset>
                      </wp:positionV>
                      <wp:extent cx="4362450" cy="114300"/>
                      <wp:effectExtent l="0" t="0" r="19050" b="19050"/>
                      <wp:wrapNone/>
                      <wp:docPr id="53" name="Group 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362450" cy="114300"/>
                                <a:chOff x="2430" y="3420"/>
                                <a:chExt cx="6870" cy="180"/>
                              </a:xfrm>
                            </wpg:grpSpPr>
                            <wps:wsp>
                              <wps:cNvPr id="54" name="AutoShape 9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5" name="AutoShape 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6" name="AutoShape 9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7" name="AutoShape 9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7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88CCEC0" id="Group 53" o:spid="_x0000_s1026" style="position:absolute;margin-left:10.1pt;margin-top:4.25pt;width:343.5pt;height:9pt;z-index:251646464" coordorigin="2430,3420" coordsize="687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">
                      <v:roundrect id="AutoShape 96" o:spid="_x0000_s1027" style="position:absolute;left:90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fQAcMA&#10;AADbAAAADwAAAGRycy9kb3ducmV2LnhtbESPS4vCQBCE7wv+h6EFb+vERUWyjqLCggcRfCB4azKd&#10;B5vpCZkxif56RxA8FlX1FTVfdqYUDdWusKxgNIxAECdWF5wpOJ/+vmcgnEfWWFomBXdysFz0vuYY&#10;a9vygZqjz0SAsItRQe59FUvpkpwMuqGtiIOX2tqgD7LOpK6xDXBTyp8omkqDBYeFHCva5JT8H29G&#10;wW7W+kcqL9PxjbcpXpt9ul+TUoN+t/oF4anzn/C7vdUKJmN4fQk/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JfQAcMAAADbAAAADwAAAAAAAAAAAAAAAACYAgAAZHJzL2Rv&#10;d25yZXYueG1sUEsFBgAAAAAEAAQA9QAAAIgDAAAAAA==&#10;" strokeweight="1.25pt"/>
                      <v:roundrect id="AutoShape 97" o:spid="_x0000_s1028" style="position:absolute;left:24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t1msQA&#10;AADbAAAADwAAAGRycy9kb3ducmV2LnhtbESPQWvCQBSE7wX/w/KE3uqmpYYQXaUKBQ9FaFoKvT2y&#10;b5Ng9m3Irknqr3cLgsdhZr5h1tvJtmKg3jeOFTwvEhDEpdMNVwq+v96fMhA+IGtsHZOCP/Kw3cwe&#10;1phrN/InDUWoRISwz1FBHUKXS+nLmiz6heuIo2dcbzFE2VdS9zhGuG3lS5Kk0mLDcaHGjvY1lafi&#10;bBV8ZGO4GPmTvp75YPB3OJrjjpR6nE9vKxCBpnAP39oHrWC5hP8v8QfIz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bdZrEAAAA2wAAAA8AAAAAAAAAAAAAAAAAmAIAAGRycy9k&#10;b3ducmV2LnhtbFBLBQYAAAAABAAEAPUAAACJAwAAAAA=&#10;" strokeweight="1.25pt"/>
                      <v:roundrect id="AutoShape 98" o:spid="_x0000_s1029" style="position:absolute;left:45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nr7cQA&#10;AADbAAAADwAAAGRycy9kb3ducmV2LnhtbESPzWrDMBCE74W8g9hAbrWckhrjRglJIeBDMTQphd4W&#10;a/1DrJWxFNvp01eFQo/DzHzDbPez6cRIg2stK1hHMQji0uqWawUfl9NjCsJ5ZI2dZVJwJwf73eJh&#10;i5m2E7/TePa1CBB2GSpovO8zKV3ZkEEX2Z44eJUdDPogh1rqAacAN518iuNEGmw5LDTY02tD5fV8&#10;Mwre0sl/V/Iz2dw4r/BrLKriSEqtlvPhBYSn2f+H/9q5VvCcwO+X8APk7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sJ6+3EAAAA2wAAAA8AAAAAAAAAAAAAAAAAmAIAAGRycy9k&#10;b3ducmV2LnhtbFBLBQYAAAAABAAEAPUAAACJAwAAAAA=&#10;" strokeweight="1.25pt"/>
                      <v:roundrect id="AutoShape 99" o:spid="_x0000_s1030" style="position:absolute;left:67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VOdsMA&#10;AADbAAAADwAAAGRycy9kb3ducmV2LnhtbESPT4vCMBTE7wt+h/AWvK3pirpSjaKC4EGE1UXw9mhe&#10;/2DzUprYVj+9ERY8DjPzG2a+7EwpGqpdYVnB9yACQZxYXXCm4O+0/ZqCcB5ZY2mZFNzJwXLR+5hj&#10;rG3Lv9QcfSYChF2MCnLvq1hKl+Rk0A1sRRy81NYGfZB1JnWNbYCbUg6jaCINFhwWcqxok1NyPd6M&#10;gv209Y9UniejG+9SvDSH9LAmpfqf3WoGwlPn3+H/9k4rGP/A60v4AXLx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EVOdsMAAADbAAAADwAAAAAAAAAAAAAAAACYAgAAZHJzL2Rv&#10;d25yZXYueG1sUEsFBgAAAAAEAAQA9QAAAIgDAAAAAA==&#10;" strokeweight="1.25pt"/>
                    </v:group>
                  </w:pict>
                </mc:Fallback>
              </mc:AlternateContent>
            </w:r>
            <w:r w:rsidRPr="004F1697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</w:t>
            </w:r>
            <w:r w:rsidRPr="004F1697">
              <w:rPr>
                <w:rFonts w:ascii="Times New Roman" w:hAnsi="Times New Roman"/>
                <w:sz w:val="28"/>
                <w:szCs w:val="28"/>
              </w:rPr>
              <w:t>3 : 4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</w:t>
            </w:r>
            <w:r>
              <w:rPr>
                <w:rFonts w:ascii="Times New Roman" w:hAnsi="Times New Roman"/>
                <w:sz w:val="28"/>
                <w:szCs w:val="28"/>
              </w:rPr>
              <w:t>3 : 5</w:t>
            </w:r>
            <w:r w:rsidRPr="004F1697">
              <w:rPr>
                <w:rFonts w:ascii="Times New Roman" w:hAnsi="Times New Roman"/>
                <w:sz w:val="28"/>
                <w:szCs w:val="28"/>
              </w:rPr>
              <w:t xml:space="preserve">   </w:t>
            </w:r>
            <w:r w:rsidR="00617FF5">
              <w:rPr>
                <w:rFonts w:ascii="Times New Roman" w:hAnsi="Times New Roman"/>
                <w:sz w:val="28"/>
                <w:szCs w:val="28"/>
              </w:rPr>
              <w:t xml:space="preserve">                       2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: 5</w:t>
            </w:r>
            <w:r w:rsidRPr="004F1697">
              <w:rPr>
                <w:rFonts w:ascii="Times New Roman" w:hAnsi="Times New Roman"/>
                <w:sz w:val="28"/>
                <w:szCs w:val="28"/>
              </w:rPr>
              <w:t xml:space="preserve"> 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                       45 : 75</w:t>
            </w:r>
          </w:p>
          <w:p w:rsidR="00927E22" w:rsidRPr="002D4C37" w:rsidRDefault="00927E22" w:rsidP="00927E22">
            <w:pPr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927E22" w:rsidTr="008A23FA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927E22" w:rsidRPr="001B3341" w:rsidRDefault="00927E22" w:rsidP="00927E22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27E22" w:rsidRDefault="00A60861" w:rsidP="00927E2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pict w14:anchorId="0614E0C4">
                <v:group id="_x0000_s1091" style="position:absolute;margin-left:207.75pt;margin-top:12.1pt;width:109.5pt;height:35.25pt;z-index:251677184;mso-position-horizontal-relative:text;mso-position-vertical-relative:text" coordorigin="3420,4388" coordsize="2280,870">
                  <v:rect id="_x0000_s1092" style="position:absolute;left:3420;top:4388;width:1035;height:870" strokeweight="1.25pt"/>
                  <v:rect id="_x0000_s1093" style="position:absolute;left:4665;top:4388;width:1035;height:870" strokeweight="1.25pt"/>
                  <v:oval id="_x0000_s1094" style="position:absolute;left:4515;top:4650;width:83;height:83" fillcolor="black [3213]" strokeweight="1.25pt"/>
                  <v:oval id="_x0000_s1095" style="position:absolute;left:4515;top:4920;width:83;height:83" fillcolor="black [3213]" strokeweight="1.25pt"/>
                </v:group>
              </w:pict>
            </w:r>
            <w:r w:rsidR="001007DB">
              <w:rPr>
                <w:rFonts w:ascii="Times New Roman" w:hAnsi="Times New Roman"/>
                <w:sz w:val="24"/>
                <w:szCs w:val="24"/>
              </w:rPr>
              <w:t>Divide 800 marbles in the ratio 9: 1</w:t>
            </w:r>
            <w:r w:rsidR="00927E22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927E22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27E22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27E22" w:rsidRPr="00F97437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27E22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927E22" w:rsidRPr="001B3341" w:rsidRDefault="00927E22" w:rsidP="00927E22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27E22" w:rsidRDefault="00755A14" w:rsidP="00927E2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Three</w:t>
            </w:r>
            <w:r w:rsidR="00927E22">
              <w:rPr>
                <w:rFonts w:ascii="Times New Roman" w:hAnsi="Times New Roman"/>
                <w:sz w:val="24"/>
                <w:szCs w:val="24"/>
              </w:rPr>
              <w:t xml:space="preserve"> kilograms of cherries is divided between Ken and Leo in the ratio 4 : 1. How many grams of cherries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does Ken</w:t>
            </w:r>
            <w:r w:rsidR="00927E22">
              <w:rPr>
                <w:rFonts w:ascii="Times New Roman" w:hAnsi="Times New Roman"/>
                <w:sz w:val="24"/>
                <w:szCs w:val="24"/>
              </w:rPr>
              <w:t xml:space="preserve"> get?</w:t>
            </w:r>
          </w:p>
          <w:p w:rsidR="00927E22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927E22" w:rsidRDefault="00A60861" w:rsidP="00927E2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pict w14:anchorId="6012769C">
                <v:group id="_x0000_s1096" style="position:absolute;margin-left:10.5pt;margin-top:1.15pt;width:343.5pt;height:9pt;z-index:251678208" coordorigin="2430,3420" coordsize="6870,180">
                  <v:roundrect id="_x0000_s1097" style="position:absolute;left:9030;top:3420;width:270;height:180" arcsize="10923f" strokeweight="1.25pt"/>
                  <v:roundrect id="_x0000_s1098" style="position:absolute;left:2430;top:3420;width:270;height:180" arcsize="10923f" strokeweight="1.25pt"/>
                  <v:roundrect id="_x0000_s1099" style="position:absolute;left:4580;top:3420;width:270;height:180" arcsize="10923f" strokeweight="1.25pt"/>
                  <v:roundrect id="_x0000_s1100" style="position:absolute;left:6780;top:3420;width:270;height:180" arcsize="10923f" strokeweight="1.25pt"/>
                </v:group>
              </w:pict>
            </w:r>
            <w:r w:rsidR="00927E22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 w:rsidR="00755A14">
              <w:rPr>
                <w:rFonts w:ascii="Times New Roman" w:hAnsi="Times New Roman"/>
                <w:sz w:val="24"/>
                <w:szCs w:val="24"/>
              </w:rPr>
              <w:t>600</w:t>
            </w:r>
            <w:r w:rsidR="00927E22">
              <w:rPr>
                <w:rFonts w:ascii="Times New Roman" w:hAnsi="Times New Roman"/>
                <w:sz w:val="24"/>
                <w:szCs w:val="24"/>
              </w:rPr>
              <w:t xml:space="preserve"> g  </w:t>
            </w:r>
            <w:r w:rsidR="00755A14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 w:rsidR="00927E22"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 w:rsidR="00755A14">
              <w:rPr>
                <w:rFonts w:ascii="Times New Roman" w:hAnsi="Times New Roman"/>
                <w:sz w:val="24"/>
                <w:szCs w:val="24"/>
              </w:rPr>
              <w:t>75</w:t>
            </w:r>
            <w:r w:rsidR="00927E22">
              <w:rPr>
                <w:rFonts w:ascii="Times New Roman" w:hAnsi="Times New Roman"/>
                <w:sz w:val="24"/>
                <w:szCs w:val="24"/>
              </w:rPr>
              <w:t xml:space="preserve">0 g                            </w:t>
            </w:r>
            <w:r w:rsidR="00755A14">
              <w:rPr>
                <w:rFonts w:ascii="Times New Roman" w:hAnsi="Times New Roman"/>
                <w:sz w:val="24"/>
                <w:szCs w:val="24"/>
              </w:rPr>
              <w:t>2 000</w:t>
            </w:r>
            <w:r w:rsidR="00927E22">
              <w:rPr>
                <w:rFonts w:ascii="Times New Roman" w:hAnsi="Times New Roman"/>
                <w:sz w:val="24"/>
                <w:szCs w:val="24"/>
              </w:rPr>
              <w:t xml:space="preserve"> g                          </w:t>
            </w:r>
            <w:r w:rsidR="00755A14">
              <w:rPr>
                <w:rFonts w:ascii="Times New Roman" w:hAnsi="Times New Roman"/>
                <w:sz w:val="24"/>
                <w:szCs w:val="24"/>
              </w:rPr>
              <w:t>2 400</w:t>
            </w:r>
            <w:r w:rsidR="00927E22">
              <w:rPr>
                <w:rFonts w:ascii="Times New Roman" w:hAnsi="Times New Roman"/>
                <w:sz w:val="24"/>
                <w:szCs w:val="24"/>
              </w:rPr>
              <w:t xml:space="preserve"> g                        </w:t>
            </w:r>
          </w:p>
          <w:p w:rsidR="00927E22" w:rsidRPr="002D4C37" w:rsidRDefault="00927E22" w:rsidP="00927E22">
            <w:pPr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</w:tr>
      <w:tr w:rsidR="00927E22" w:rsidTr="009854B1">
        <w:trPr>
          <w:cantSplit/>
          <w:trHeight w:val="851"/>
        </w:trPr>
        <w:tc>
          <w:tcPr>
            <w:tcW w:w="11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927E22" w:rsidRPr="001B3341" w:rsidRDefault="00927E22" w:rsidP="00927E22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35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27E22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Marcie mixes concrete which consists of sand, aggregate and cement in the ratio 5 : 3 : 1.</w:t>
            </w:r>
          </w:p>
          <w:p w:rsidR="00927E22" w:rsidRDefault="00755A14" w:rsidP="00927E2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If she needs</w:t>
            </w:r>
            <w:r w:rsidR="00927E2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36 buckets of concrete</w:t>
            </w:r>
            <w:r w:rsidR="00927E22">
              <w:rPr>
                <w:rFonts w:ascii="Times New Roman" w:hAnsi="Times New Roman"/>
                <w:sz w:val="24"/>
                <w:szCs w:val="24"/>
              </w:rPr>
              <w:t xml:space="preserve"> how many buckets of </w:t>
            </w:r>
            <w:r>
              <w:rPr>
                <w:rFonts w:ascii="Times New Roman" w:hAnsi="Times New Roman"/>
                <w:sz w:val="24"/>
                <w:szCs w:val="24"/>
              </w:rPr>
              <w:t>sand</w:t>
            </w:r>
            <w:r w:rsidR="00927E22">
              <w:rPr>
                <w:rFonts w:ascii="Times New Roman" w:hAnsi="Times New Roman"/>
                <w:sz w:val="24"/>
                <w:szCs w:val="24"/>
              </w:rPr>
              <w:t xml:space="preserve"> will she need?</w:t>
            </w:r>
          </w:p>
          <w:p w:rsidR="00927E22" w:rsidRPr="004F1697" w:rsidRDefault="00927E22" w:rsidP="00927E22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927E22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  <w:r w:rsidRPr="00426B62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8512" behindDoc="0" locked="0" layoutInCell="1" allowOverlap="1" wp14:anchorId="5C41EBF5" wp14:editId="68060AD1">
                      <wp:simplePos x="0" y="0"/>
                      <wp:positionH relativeFrom="column">
                        <wp:posOffset>389890</wp:posOffset>
                      </wp:positionH>
                      <wp:positionV relativeFrom="paragraph">
                        <wp:posOffset>49530</wp:posOffset>
                      </wp:positionV>
                      <wp:extent cx="171450" cy="944880"/>
                      <wp:effectExtent l="0" t="0" r="19050" b="26670"/>
                      <wp:wrapNone/>
                      <wp:docPr id="63" name="Group 6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64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5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6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C556DDC" id="Group 63" o:spid="_x0000_s1026" style="position:absolute;margin-left:30.7pt;margin-top:3.9pt;width:13.5pt;height:74.4pt;z-index:251648512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V4d8QA&#10;AADbAAAADwAAAGRycy9kb3ducmV2LnhtbESPQWsCMRSE7wX/Q3iCt262ti6yNYoWKtKbtvX8SJ6b&#10;pZuXZZO6q7++KQgeh5n5hlmsBteIM3Wh9qzgKctBEGtvaq4UfH2+P85BhIhssPFMCi4UYLUcPSyw&#10;NL7nPZ0PsRIJwqFEBTbGtpQyaEsOQ+Zb4uSdfOcwJtlV0nTYJ7hr5DTPC+mw5rRgsaU3S/rn8OsU&#10;fGg7m1+H7dH0xel5vd8cv7XfKjUZD+tXEJGGeA/f2jujoHiB/y/pB8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FeHfEAAAA2wAAAA8AAAAAAAAAAAAAAAAAmAIAAGRycy9k&#10;b3ducmV2LnhtbFBLBQYAAAAABAAEAPUAAACJAwAAAAA=&#10;" strokecolor="black [3213]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nd7MMA&#10;AADbAAAADwAAAGRycy9kb3ducmV2LnhtbESPzWrDMBCE74G8g9hCb4nclJjgRg5JoKH0lt/zIq0t&#10;U2tlLDV2+/RVodDjMDPfMOvN6Fpxpz40nhU8zTMQxNqbhmsFl/PrbAUiRGSDrWdS8EUBNuV0ssbC&#10;+IGPdD/FWiQIhwIV2Bi7QsqgLTkMc98RJ6/yvcOYZF9L0+OQ4K6ViyzLpcOG04LFjvaW9Mfp0yl4&#10;13a5+h4PNzPk1fP2uLtdtT8o9fgwbl9ARBrjf/iv/WYU5Ev4/ZJ+gCx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nd7MMAAADbAAAADwAAAAAAAAAAAAAAAACYAgAAZHJzL2Rv&#10;d25yZXYueG1sUEsFBgAAAAAEAAQA9QAAAIgDAAAAAA==&#10;" strokecolor="black [3213]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tDm8IA&#10;AADbAAAADwAAAGRycy9kb3ducmV2LnhtbESPQWsCMRSE7wX/Q3iCt5q10kVWo6igSG/a6vmRPDeL&#10;m5dlk7qrv74pFHocZuYbZrHqXS3u1IbKs4LJOANBrL2puFTw9bl7nYEIEdlg7ZkUPCjAajl4WWBh&#10;fMdHup9iKRKEQ4EKbIxNIWXQlhyGsW+Ik3f1rcOYZFtK02KX4K6Wb1mWS4cVpwWLDW0t6dvp2yn4&#10;0PZ99uz3F9Pl1+n6uLmctd8rNRr26zmISH38D/+1D0ZBnsPvl/QD5P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W0ObwgAAANsAAAAPAAAAAAAAAAAAAAAAAJgCAABkcnMvZG93&#10;bnJldi54bWxQSwUGAAAAAAQABAD1AAAAhwMAAAAA&#10;" strokecolor="black [3213]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fmAMMA&#10;AADbAAAADwAAAGRycy9kb3ducmV2LnhtbESPQWsCMRSE7wX/Q3gFbzXbiqtsjaKFinhTW8+P5LlZ&#10;unlZNqm7+utNoeBxmJlvmPmyd7W4UBsqzwpeRxkIYu1NxaWCr+PnywxEiMgGa8+k4EoBlovB0xwL&#10;4zve0+UQS5EgHApUYGNsCimDtuQwjHxDnLyzbx3GJNtSmha7BHe1fMuyXDqsOC1YbOjDkv45/DoF&#10;O20ns1u/OZkuP49X+/XpW/uNUsPnfvUOIlIfH+H/9tYoyKfw9yX9ALm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hfmAMMAAADbAAAADwAAAAAAAAAAAAAAAACYAgAAZHJzL2Rv&#10;d25yZXYueG1sUEsFBgAAAAAEAAQA9QAAAIgDAAAAAA==&#10;" strokecolor="black [3213]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</w:t>
            </w:r>
            <w:r w:rsidR="00755A14">
              <w:rPr>
                <w:rFonts w:ascii="Times New Roman" w:hAnsi="Times New Roman"/>
                <w:sz w:val="24"/>
                <w:szCs w:val="24"/>
              </w:rPr>
              <w:t>4 buckets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927E22" w:rsidRPr="004F1697" w:rsidRDefault="00927E22" w:rsidP="00927E22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927E22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</w:t>
            </w:r>
            <w:r w:rsidR="00755A14">
              <w:rPr>
                <w:rFonts w:ascii="Times New Roman" w:hAnsi="Times New Roman"/>
                <w:sz w:val="24"/>
                <w:szCs w:val="24"/>
              </w:rPr>
              <w:t>12 buckets.</w:t>
            </w:r>
          </w:p>
          <w:p w:rsidR="00755A14" w:rsidRPr="004F1697" w:rsidRDefault="00755A14" w:rsidP="00927E22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927E22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</w:t>
            </w:r>
            <w:r w:rsidR="00755A14">
              <w:rPr>
                <w:rFonts w:ascii="Times New Roman" w:hAnsi="Times New Roman"/>
                <w:sz w:val="24"/>
                <w:szCs w:val="24"/>
              </w:rPr>
              <w:t>20 buckets.</w:t>
            </w:r>
          </w:p>
          <w:p w:rsidR="00927E22" w:rsidRPr="004F1697" w:rsidRDefault="00927E22" w:rsidP="00927E22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927E22" w:rsidRDefault="00927E22" w:rsidP="00927E2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</w:t>
            </w:r>
            <w:r w:rsidR="00755A14">
              <w:rPr>
                <w:rFonts w:ascii="Times New Roman" w:hAnsi="Times New Roman"/>
                <w:sz w:val="24"/>
                <w:szCs w:val="24"/>
              </w:rPr>
              <w:t>24 buckets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</w:tbl>
    <w:p w:rsidR="00325745" w:rsidRDefault="00325745"/>
    <w:p w:rsidR="00413DF5" w:rsidRDefault="00413DF5">
      <w:pPr>
        <w:sectPr w:rsidR="00413DF5" w:rsidSect="00B850EA">
          <w:headerReference w:type="default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490" w:type="dxa"/>
        <w:tblInd w:w="-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235"/>
        <w:gridCol w:w="608"/>
        <w:gridCol w:w="5102"/>
        <w:gridCol w:w="3545"/>
      </w:tblGrid>
      <w:tr w:rsidR="00325745" w:rsidTr="009854B1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1468962714"/>
            <w:placeholder>
              <w:docPart w:val="4A664E6C58FE41949E1308F26263B777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843" w:type="dxa"/>
                <w:gridSpan w:val="2"/>
                <w:shd w:val="clear" w:color="auto" w:fill="DAE7F6"/>
                <w:vAlign w:val="center"/>
              </w:tcPr>
              <w:p w:rsidR="00853748" w:rsidRPr="00325745" w:rsidRDefault="00E25709" w:rsidP="009854B1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tc>
          <w:tcPr>
            <w:tcW w:w="5102" w:type="dxa"/>
            <w:tcBorders>
              <w:right w:val="single" w:sz="4" w:space="0" w:color="auto"/>
            </w:tcBorders>
            <w:shd w:val="clear" w:color="auto" w:fill="DAE7F6"/>
          </w:tcPr>
          <w:sdt>
            <w:sdtPr>
              <w:rPr>
                <w:rFonts w:ascii="Times New Roman" w:hAnsi="Times New Roman"/>
                <w:i/>
                <w:sz w:val="52"/>
                <w:szCs w:val="52"/>
              </w:rPr>
              <w:alias w:val="Title"/>
              <w:tag w:val=""/>
              <w:id w:val="2118257409"/>
              <w:placeholder>
                <w:docPart w:val="1F2D703CDF4A4DC2A5FBFBB61BE5AE7C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p w:rsidR="001D51F7" w:rsidRPr="002C1F1F" w:rsidRDefault="00DF6335" w:rsidP="000C4CAD">
                <w:pPr>
                  <w:ind w:left="720" w:hanging="720"/>
                  <w:jc w:val="center"/>
                  <w:rPr>
                    <w:rFonts w:ascii="Times New Roman" w:hAnsi="Times New Roman"/>
                    <w:i/>
                    <w:sz w:val="52"/>
                    <w:szCs w:val="52"/>
                  </w:rPr>
                </w:pPr>
                <w:r>
                  <w:rPr>
                    <w:rFonts w:ascii="Times New Roman" w:hAnsi="Times New Roman"/>
                    <w:i/>
                    <w:sz w:val="52"/>
                    <w:szCs w:val="52"/>
                  </w:rPr>
                  <w:t>Ratio Rates and Proportion</w:t>
                </w:r>
              </w:p>
            </w:sdtContent>
          </w:sdt>
        </w:tc>
        <w:tc>
          <w:tcPr>
            <w:tcW w:w="3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2060"/>
          </w:tcPr>
          <w:p w:rsidR="00325745" w:rsidRDefault="00325745" w:rsidP="00B850EA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853748" w:rsidRDefault="00853748" w:rsidP="00B850EA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Short Answer </w:t>
            </w:r>
          </w:p>
          <w:p w:rsidR="00853748" w:rsidRPr="00325745" w:rsidRDefault="00853748" w:rsidP="00B850EA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53748" w:rsidTr="009854B1">
        <w:trPr>
          <w:cantSplit/>
          <w:trHeight w:val="851"/>
        </w:trPr>
        <w:tc>
          <w:tcPr>
            <w:tcW w:w="6945" w:type="dxa"/>
            <w:gridSpan w:val="3"/>
            <w:shd w:val="clear" w:color="auto" w:fill="DAE7F6"/>
          </w:tcPr>
          <w:p w:rsidR="00853748" w:rsidRPr="00325745" w:rsidRDefault="00853748" w:rsidP="00413DF5">
            <w:pPr>
              <w:tabs>
                <w:tab w:val="left" w:pos="1428"/>
              </w:tabs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36"/>
                <w:szCs w:val="36"/>
              </w:rPr>
              <w:tab/>
            </w:r>
          </w:p>
        </w:tc>
        <w:tc>
          <w:tcPr>
            <w:tcW w:w="3545" w:type="dxa"/>
            <w:tcBorders>
              <w:top w:val="single" w:sz="4" w:space="0" w:color="auto"/>
            </w:tcBorders>
            <w:shd w:val="clear" w:color="auto" w:fill="DAE7F6"/>
          </w:tcPr>
          <w:p w:rsidR="00853748" w:rsidRDefault="00853748" w:rsidP="00B850EA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853748" w:rsidRPr="00325745" w:rsidRDefault="00853748" w:rsidP="00B850EA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325745" w:rsidTr="009854B1">
        <w:trPr>
          <w:cantSplit/>
          <w:trHeight w:val="851"/>
        </w:trPr>
        <w:tc>
          <w:tcPr>
            <w:tcW w:w="10490" w:type="dxa"/>
            <w:gridSpan w:val="4"/>
          </w:tcPr>
          <w:p w:rsidR="00641052" w:rsidRPr="007E3E86" w:rsidRDefault="00641052" w:rsidP="00641052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Answer all questions in the spaces provided on this test paper by:</w:t>
            </w:r>
          </w:p>
          <w:p w:rsidR="00641052" w:rsidRPr="007E3E86" w:rsidRDefault="00641052" w:rsidP="00641052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Writing the answer in the box provided.</w:t>
            </w:r>
          </w:p>
          <w:p w:rsidR="00641052" w:rsidRPr="007E3E86" w:rsidRDefault="00641052" w:rsidP="00641052">
            <w:pPr>
              <w:ind w:firstLine="1418"/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or</w:t>
            </w:r>
          </w:p>
          <w:p w:rsidR="00641052" w:rsidRPr="007E3E86" w:rsidRDefault="00641052" w:rsidP="00641052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Shading in the bubble for the correct answer from the four choices provided.</w:t>
            </w:r>
          </w:p>
          <w:p w:rsidR="00325745" w:rsidRDefault="00641052" w:rsidP="00641052">
            <w:pPr>
              <w:rPr>
                <w:rFonts w:ascii="Times New Roman" w:hAnsi="Times New Roman"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Show any working out on the test paper.  Calculators are</w:t>
            </w:r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 </w:t>
            </w: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allowed.</w:t>
            </w:r>
          </w:p>
        </w:tc>
      </w:tr>
      <w:tr w:rsidR="005D2D05" w:rsidTr="009854B1">
        <w:trPr>
          <w:cantSplit/>
          <w:trHeight w:val="851"/>
        </w:trPr>
        <w:tc>
          <w:tcPr>
            <w:tcW w:w="1235" w:type="dxa"/>
            <w:tcBorders>
              <w:bottom w:val="single" w:sz="4" w:space="0" w:color="auto"/>
            </w:tcBorders>
            <w:shd w:val="clear" w:color="auto" w:fill="00FF99"/>
          </w:tcPr>
          <w:p w:rsidR="005D2D05" w:rsidRPr="001B3341" w:rsidRDefault="005D2D05" w:rsidP="005D2D05">
            <w:pPr>
              <w:pStyle w:val="ListParagraph"/>
              <w:numPr>
                <w:ilvl w:val="0"/>
                <w:numId w:val="2"/>
              </w:numPr>
              <w:ind w:left="460" w:right="-149" w:hanging="42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bottom w:val="single" w:sz="4" w:space="0" w:color="auto"/>
            </w:tcBorders>
          </w:tcPr>
          <w:p w:rsidR="00384F33" w:rsidRDefault="00384F33" w:rsidP="005D2D05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In a town there are 400 adults and 250 children. </w:t>
            </w:r>
          </w:p>
          <w:p w:rsidR="005D2D05" w:rsidRDefault="00384F33" w:rsidP="005D2D05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is the ratio of adults to children in simplest form?</w:t>
            </w:r>
          </w:p>
          <w:p w:rsidR="00384F33" w:rsidRDefault="00384F33" w:rsidP="005D2D05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84F33" w:rsidRDefault="00384F33" w:rsidP="005D2D05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4896" behindDoc="0" locked="0" layoutInCell="1" allowOverlap="1" wp14:anchorId="5AB9C019" wp14:editId="230B680F">
                      <wp:simplePos x="0" y="0"/>
                      <wp:positionH relativeFrom="column">
                        <wp:posOffset>3110905</wp:posOffset>
                      </wp:positionH>
                      <wp:positionV relativeFrom="paragraph">
                        <wp:posOffset>111290</wp:posOffset>
                      </wp:positionV>
                      <wp:extent cx="1390650" cy="447675"/>
                      <wp:effectExtent l="15240" t="12065" r="13335" b="16510"/>
                      <wp:wrapNone/>
                      <wp:docPr id="272" name="Group 2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390650" cy="447675"/>
                                <a:chOff x="3420" y="4388"/>
                                <a:chExt cx="2280" cy="870"/>
                              </a:xfrm>
                            </wpg:grpSpPr>
                            <wps:wsp>
                              <wps:cNvPr id="273" name="Rectangle 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20" y="4388"/>
                                  <a:ext cx="1035" cy="8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74" name="Rectangle 8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65" y="4388"/>
                                  <a:ext cx="1035" cy="8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75" name="Oval 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15" y="4650"/>
                                  <a:ext cx="83" cy="83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76" name="Oval 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15" y="4920"/>
                                  <a:ext cx="83" cy="83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037E555" id="Group 272" o:spid="_x0000_s1026" style="position:absolute;margin-left:244.95pt;margin-top:8.75pt;width:109.5pt;height:35.25pt;z-index:251664896" coordorigin="3420,4388" coordsize="2280,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">
                      <v:rect id="Rectangle 88" o:spid="_x0000_s1027" style="position:absolute;left:3420;top:4388;width:1035;height: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VS08MA&#10;AADcAAAADwAAAGRycy9kb3ducmV2LnhtbESPQWvCQBSE74L/YXlCb7rRoi3RVYLY6k1rC70+ss8k&#10;mn27ZNcY/323IHgcZuYbZrHqTC1aanxlWcF4lIAgzq2uuFDw8/0xfAfhA7LG2jIpuJOH1bLfW2Cq&#10;7Y2/qD2GQkQI+xQVlCG4VEqfl2TQj6wjjt7JNgZDlE0hdYO3CDe1nCTJTBqsOC6U6GhdUn45Xo2C&#10;6ZZ+aXq+7g41te6UbbL9p8uUehl02RxEoC48w4/2TiuYvL3C/5l4BOTy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OVS08MAAADcAAAADwAAAAAAAAAAAAAAAACYAgAAZHJzL2Rv&#10;d25yZXYueG1sUEsFBgAAAAAEAAQA9QAAAIgDAAAAAA==&#10;" strokeweight="1.25pt"/>
                      <v:rect id="Rectangle 89" o:spid="_x0000_s1028" style="position:absolute;left:4665;top:4388;width:1035;height: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zKp8MA&#10;AADcAAAADwAAAGRycy9kb3ducmV2LnhtbESPQWvCQBSE74L/YXlCb7pRqi3RVYLY6k1rC70+ss8k&#10;mn27ZNcY/323IHgcZuYbZrHqTC1aanxlWcF4lIAgzq2uuFDw8/0xfAfhA7LG2jIpuJOH1bLfW2Cq&#10;7Y2/qD2GQkQI+xQVlCG4VEqfl2TQj6wjjt7JNgZDlE0hdYO3CDe1nCTJTBqsOC6U6GhdUn45Xo2C&#10;6ZZ+aXq+7g41te6UbbL9p8uUehl02RxEoC48w4/2TiuYvL3C/5l4BOTy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wzKp8MAAADcAAAADwAAAAAAAAAAAAAAAACYAgAAZHJzL2Rv&#10;d25yZXYueG1sUEsFBgAAAAAEAAQA9QAAAIgDAAAAAA==&#10;" strokeweight="1.25pt"/>
                      <v:oval id="Oval 90" o:spid="_x0000_s1029" style="position:absolute;left:4515;top:4650;width:83;height: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zJksUA&#10;AADcAAAADwAAAGRycy9kb3ducmV2LnhtbESPQWvCQBSE7wX/w/IK3upGQSvRVYpUEgoequb+yL5m&#10;Q7NvQ3Zror++Kwgeh5n5hllvB9uIC3W+dqxgOklAEJdO11wpOJ/2b0sQPiBrbByTgit52G5GL2tM&#10;tev5my7HUIkIYZ+iAhNCm0rpS0MW/cS1xNH7cZ3FEGVXSd1hH+G2kbMkWUiLNccFgy3tDJW/xz+r&#10;4Kswh/kyz/K+OGeL9jOb3vqiUWr8OnysQAQawjP8aOdawex9Dvcz8QjIz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3MmSxQAAANwAAAAPAAAAAAAAAAAAAAAAAJgCAABkcnMv&#10;ZG93bnJldi54bWxQSwUGAAAAAAQABAD1AAAAigMAAAAA&#10;" fillcolor="black [3213]" strokeweight="1.25pt"/>
                      <v:oval id="Oval 91" o:spid="_x0000_s1030" style="position:absolute;left:4515;top:4920;width:83;height: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5X5cUA&#10;AADcAAAADwAAAGRycy9kb3ducmV2LnhtbESPzWrDMBCE74G+g9hCb4mcQJ3gRgmhNNgUesiP74u1&#10;tUyslbGU2MnTV4VCj8PMfMOst6NtxY163zhWMJ8lIIgrpxuuFZxP++kKhA/IGlvHpOBOHrabp8ka&#10;M+0GPtDtGGoRIewzVGBC6DIpfWXIop+5jjh63663GKLsa6l7HCLctnKRJKm02HBcMNjRu6Hqcrxa&#10;BZ+l+XpdFXkxlOc87T7y+WMoW6VensfdG4hAY/gP/7ULrWCxTOH3TDwCcvM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DlflxQAAANwAAAAPAAAAAAAAAAAAAAAAAJgCAABkcnMv&#10;ZG93bnJldi54bWxQSwUGAAAAAAQABAD1AAAAigMAAAAA&#10;" fillcolor="black [3213]" strokeweight="1.25pt"/>
                    </v:group>
                  </w:pict>
                </mc:Fallback>
              </mc:AlternateContent>
            </w:r>
          </w:p>
          <w:p w:rsidR="00384F33" w:rsidRDefault="00384F33" w:rsidP="005D2D05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84F33" w:rsidRDefault="00384F33" w:rsidP="005D2D05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84F33" w:rsidRDefault="00384F33" w:rsidP="005D2D05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5D2D05" w:rsidTr="009854B1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5D2D05" w:rsidRPr="001B3341" w:rsidRDefault="005D2D05" w:rsidP="005D2D05">
            <w:pPr>
              <w:pStyle w:val="ListParagraph"/>
              <w:numPr>
                <w:ilvl w:val="0"/>
                <w:numId w:val="2"/>
              </w:numPr>
              <w:ind w:left="34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D2D05" w:rsidRPr="008C4400" w:rsidRDefault="005D2D05" w:rsidP="005D2D05">
            <w:pPr>
              <w:rPr>
                <w:rFonts w:ascii="Times New Roman" w:hAnsi="Times New Roman"/>
                <w:sz w:val="24"/>
                <w:szCs w:val="24"/>
              </w:rPr>
            </w:pPr>
            <w:r w:rsidRPr="008C4400">
              <w:rPr>
                <w:rFonts w:ascii="Times New Roman" w:hAnsi="Times New Roman"/>
                <w:sz w:val="24"/>
                <w:szCs w:val="24"/>
              </w:rPr>
              <w:t>Complete the statement bel</w:t>
            </w:r>
            <w:r>
              <w:rPr>
                <w:rFonts w:ascii="Times New Roman" w:hAnsi="Times New Roman"/>
                <w:sz w:val="24"/>
                <w:szCs w:val="24"/>
              </w:rPr>
              <w:t>ow</w:t>
            </w:r>
            <w:r w:rsidRPr="008C4400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5D2D05" w:rsidRPr="008C4400" w:rsidRDefault="005D2D05" w:rsidP="005D2D05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67EF3D16" wp14:editId="60075B6B">
                      <wp:simplePos x="0" y="0"/>
                      <wp:positionH relativeFrom="column">
                        <wp:posOffset>2777490</wp:posOffset>
                      </wp:positionH>
                      <wp:positionV relativeFrom="paragraph">
                        <wp:posOffset>113030</wp:posOffset>
                      </wp:positionV>
                      <wp:extent cx="514350" cy="371475"/>
                      <wp:effectExtent l="0" t="0" r="19050" b="28575"/>
                      <wp:wrapNone/>
                      <wp:docPr id="261" name="Rectangle 2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14350" cy="3714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5D66B9" id="Rectangle 261" o:spid="_x0000_s1026" style="position:absolute;margin-left:218.7pt;margin-top:8.9pt;width:40.5pt;height:29.2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" strokeweight="1.25pt"/>
                  </w:pict>
                </mc:Fallback>
              </mc:AlternateContent>
            </w:r>
          </w:p>
          <w:p w:rsidR="005D2D05" w:rsidRPr="008C4400" w:rsidRDefault="005D2D05" w:rsidP="005D2D05">
            <w:pPr>
              <w:rPr>
                <w:rFonts w:ascii="Times New Roman" w:hAnsi="Times New Roman"/>
                <w:sz w:val="40"/>
                <w:szCs w:val="40"/>
              </w:rPr>
            </w:pPr>
            <w:r w:rsidRPr="008C440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8C4400">
              <w:rPr>
                <w:rFonts w:ascii="Times New Roman" w:hAnsi="Times New Roman"/>
                <w:sz w:val="36"/>
                <w:szCs w:val="36"/>
              </w:rPr>
              <w:t xml:space="preserve">                    </w:t>
            </w:r>
            <w:r w:rsidR="00E26AE3">
              <w:rPr>
                <w:rFonts w:ascii="Times New Roman" w:hAnsi="Times New Roman"/>
                <w:sz w:val="40"/>
                <w:szCs w:val="40"/>
              </w:rPr>
              <w:t>24 : 32</w:t>
            </w:r>
            <w:r w:rsidRPr="008C4400">
              <w:rPr>
                <w:rFonts w:ascii="Times New Roman" w:hAnsi="Times New Roman"/>
                <w:sz w:val="40"/>
                <w:szCs w:val="40"/>
              </w:rPr>
              <w:t xml:space="preserve"> </w:t>
            </w:r>
            <w:r w:rsidR="00E26AE3">
              <w:rPr>
                <w:rFonts w:ascii="Times New Roman" w:hAnsi="Times New Roman"/>
                <w:sz w:val="40"/>
                <w:szCs w:val="40"/>
              </w:rPr>
              <w:t xml:space="preserve">  =    3</w:t>
            </w:r>
            <w:r w:rsidRPr="008C4400">
              <w:rPr>
                <w:rFonts w:ascii="Times New Roman" w:hAnsi="Times New Roman"/>
                <w:sz w:val="40"/>
                <w:szCs w:val="40"/>
              </w:rPr>
              <w:t xml:space="preserve"> : </w:t>
            </w:r>
          </w:p>
          <w:p w:rsidR="005D2D05" w:rsidRDefault="005D2D05" w:rsidP="005D2D05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384F33" w:rsidTr="009854B1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384F33" w:rsidRPr="001B3341" w:rsidRDefault="00384F33" w:rsidP="00384F3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84F33" w:rsidRDefault="00384F33" w:rsidP="00384F3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is the ratio 1.25 : 0.5 in simplest form?</w:t>
            </w:r>
          </w:p>
          <w:p w:rsidR="00384F33" w:rsidRDefault="00384F33" w:rsidP="00384F33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84F33" w:rsidRDefault="00384F33" w:rsidP="00384F3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0800" behindDoc="0" locked="0" layoutInCell="1" allowOverlap="1" wp14:anchorId="3ADAB6F3" wp14:editId="73A968B5">
                      <wp:simplePos x="0" y="0"/>
                      <wp:positionH relativeFrom="column">
                        <wp:posOffset>185420</wp:posOffset>
                      </wp:positionH>
                      <wp:positionV relativeFrom="paragraph">
                        <wp:posOffset>27940</wp:posOffset>
                      </wp:positionV>
                      <wp:extent cx="4362450" cy="114300"/>
                      <wp:effectExtent l="0" t="0" r="19050" b="19050"/>
                      <wp:wrapNone/>
                      <wp:docPr id="256" name="Group 2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362450" cy="114300"/>
                                <a:chOff x="2430" y="3420"/>
                                <a:chExt cx="6870" cy="180"/>
                              </a:xfrm>
                            </wpg:grpSpPr>
                            <wps:wsp>
                              <wps:cNvPr id="257" name="AutoShape 1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8" name="AutoShape 1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9" name="AutoShape 1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0" name="AutoShape 1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7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D240933" id="Group 256" o:spid="_x0000_s1026" style="position:absolute;margin-left:14.6pt;margin-top:2.2pt;width:343.5pt;height:9pt;z-index:251660800" coordorigin="2430,3420" coordsize="687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">
                      <v:roundrect id="AutoShape 116" o:spid="_x0000_s1027" style="position:absolute;left:90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RHz8YA&#10;AADcAAAADwAAAGRycy9kb3ducmV2LnhtbESPT2vCQBTE74V+h+UVequbSrUSs5FWEDxIwLQUvD2y&#10;L39o9m3IrknaT+8KgsdhZn7DJJvJtGKg3jWWFbzOIhDEhdUNVwq+v3YvKxDOI2tsLZOCP3KwSR8f&#10;Eoy1HflIQ+4rESDsYlRQe9/FUrqiJoNuZjvi4JW2N+iD7CupexwD3LRyHkVLabDhsFBjR9uait/8&#10;bBQcVqP/L+XP8u3M+xJPQ1Zmn6TU89P0sQbhafL38K291wrmi3e4nglHQKY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8RHz8YAAADcAAAADwAAAAAAAAAAAAAAAACYAgAAZHJz&#10;L2Rvd25yZXYueG1sUEsFBgAAAAAEAAQA9QAAAIsDAAAAAA==&#10;" strokeweight="1.25pt"/>
                      <v:roundrect id="AutoShape 117" o:spid="_x0000_s1028" style="position:absolute;left:24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vTvcIA&#10;AADcAAAADwAAAGRycy9kb3ducmV2LnhtbERPyWrDMBC9F/IPYgq91XJNG4wTxSSFgg8l0CQEchus&#10;8UKskbHkpf366lDo8fH2bb6YTkw0uNaygpcoBkFcWt1yreBy/nhOQTiPrLGzTAq+yUG+Wz1sMdN2&#10;5i+aTr4WIYRdhgoa7/tMSlc2ZNBFticOXGUHgz7AoZZ6wDmEm04mcbyWBlsODQ329N5QeT+NRsFn&#10;OvufSl7XryMXFd6mY3U8kFJPj8t+A8LT4v/Ff+5CK0jewtpwJhwBufs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W9O9wgAAANwAAAAPAAAAAAAAAAAAAAAAAJgCAABkcnMvZG93&#10;bnJldi54bWxQSwUGAAAAAAQABAD1AAAAhwMAAAAA&#10;" strokeweight="1.25pt"/>
                      <v:roundrect id="AutoShape 118" o:spid="_x0000_s1029" style="position:absolute;left:45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d2JsYA&#10;AADcAAAADwAAAGRycy9kb3ducmV2LnhtbESPT2vCQBTE74V+h+UVequbShUbs5FWEDxIwLQUvD2y&#10;L39o9m3IrknaT+8KgsdhZn7DJJvJtGKg3jWWFbzOIhDEhdUNVwq+v3YvKxDOI2tsLZOCP3KwSR8f&#10;Eoy1HflIQ+4rESDsYlRQe9/FUrqiJoNuZjvi4JW2N+iD7CupexwD3LRyHkVLabDhsFBjR9uait/8&#10;bBQcVqP/L+XP8u3M+xJPQ1Zmn6TU89P0sQbhafL38K291wrmi3e4nglHQKY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Rd2JsYAAADcAAAADwAAAAAAAAAAAAAAAACYAgAAZHJz&#10;L2Rvd25yZXYueG1sUEsFBgAAAAAEAAQA9QAAAIsDAAAAAA==&#10;" strokeweight="1.25pt"/>
                      <v:roundrect id="AutoShape 119" o:spid="_x0000_s1030" style="position:absolute;left:67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EVBsIA&#10;AADcAAAADwAAAGRycy9kb3ducmV2LnhtbERPy2rCQBTdC/2H4Ra6MxNFQkgzShUEFyI0itDdJXPz&#10;oJk7ITMmab++syi4PJx3vptNJ0YaXGtZwSqKQRCXVrdcK7hdj8sUhPPIGjvLpOCHHOy2L4scM20n&#10;/qSx8LUIIewyVNB432dSurIhgy6yPXHgKjsY9AEOtdQDTiHcdHIdx4k02HJoaLCnQ0Pld/EwCs7p&#10;5H8reU82Dz5V+DVeqsuelHp7nT/eQXia/VP87z5pBeskzA9nwhGQ2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QRUGwgAAANwAAAAPAAAAAAAAAAAAAAAAAJgCAABkcnMvZG93&#10;bnJldi54bWxQSwUGAAAAAAQABAD1AAAAhwMAAAAA&#10;" strokeweight="1.25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2 : 5                             5 : 2                              5 : 20                             50 : 2     </w:t>
            </w:r>
          </w:p>
          <w:p w:rsidR="00384F33" w:rsidRDefault="00384F33" w:rsidP="00384F33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384F33" w:rsidTr="009854B1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384F33" w:rsidRPr="001B3341" w:rsidRDefault="00384F33" w:rsidP="00384F3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84F33" w:rsidRDefault="00384F33" w:rsidP="00384F33">
            <w:pPr>
              <w:ind w:right="371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drawing>
                <wp:anchor distT="0" distB="0" distL="114300" distR="114300" simplePos="0" relativeHeight="251656704" behindDoc="0" locked="0" layoutInCell="1" allowOverlap="1" wp14:anchorId="437984C2" wp14:editId="27E6D18E">
                  <wp:simplePos x="0" y="0"/>
                  <wp:positionH relativeFrom="column">
                    <wp:posOffset>3983972</wp:posOffset>
                  </wp:positionH>
                  <wp:positionV relativeFrom="paragraph">
                    <wp:posOffset>120819</wp:posOffset>
                  </wp:positionV>
                  <wp:extent cx="1676400" cy="953963"/>
                  <wp:effectExtent l="0" t="0" r="0" b="0"/>
                  <wp:wrapNone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ordsworth House Rydal (6)a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0" cy="95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/>
                <w:sz w:val="24"/>
                <w:szCs w:val="24"/>
              </w:rPr>
              <w:t>The ratio of ducks to swans on a lake is 15 : 7.</w:t>
            </w:r>
          </w:p>
          <w:p w:rsidR="00384F33" w:rsidRDefault="00143156" w:rsidP="00384F33">
            <w:pPr>
              <w:ind w:right="371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There are 110 ducks and swans</w:t>
            </w:r>
            <w:r w:rsidR="00384F3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in total </w:t>
            </w:r>
            <w:r w:rsidR="00384F33">
              <w:rPr>
                <w:rFonts w:ascii="Times New Roman" w:hAnsi="Times New Roman"/>
                <w:sz w:val="24"/>
                <w:szCs w:val="24"/>
              </w:rPr>
              <w:t>on the lake.</w:t>
            </w:r>
          </w:p>
          <w:p w:rsidR="00384F33" w:rsidRDefault="00143156" w:rsidP="00384F33">
            <w:pPr>
              <w:ind w:right="371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How many ducks</w:t>
            </w:r>
            <w:r w:rsidR="00384F33">
              <w:rPr>
                <w:rFonts w:ascii="Times New Roman" w:hAnsi="Times New Roman"/>
                <w:sz w:val="24"/>
                <w:szCs w:val="24"/>
              </w:rPr>
              <w:t xml:space="preserve"> are there? </w:t>
            </w:r>
          </w:p>
          <w:p w:rsidR="00384F33" w:rsidRPr="00A405EA" w:rsidRDefault="00384F33" w:rsidP="00384F33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384F33" w:rsidRDefault="00384F33" w:rsidP="00384F3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5680" behindDoc="0" locked="0" layoutInCell="1" allowOverlap="1" wp14:anchorId="0FE8133E" wp14:editId="5536E945">
                      <wp:simplePos x="0" y="0"/>
                      <wp:positionH relativeFrom="column">
                        <wp:posOffset>1612265</wp:posOffset>
                      </wp:positionH>
                      <wp:positionV relativeFrom="paragraph">
                        <wp:posOffset>109855</wp:posOffset>
                      </wp:positionV>
                      <wp:extent cx="1000125" cy="409575"/>
                      <wp:effectExtent l="0" t="0" r="28575" b="28575"/>
                      <wp:wrapNone/>
                      <wp:docPr id="47" name="Rectangle 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00125" cy="4095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3AC103" id="Rectangle 47" o:spid="_x0000_s1026" style="position:absolute;margin-left:126.95pt;margin-top:8.65pt;width:78.75pt;height:32.2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" strokeweight="1.25pt"/>
                  </w:pict>
                </mc:Fallback>
              </mc:AlternateContent>
            </w:r>
          </w:p>
          <w:p w:rsidR="00384F33" w:rsidRDefault="00384F33" w:rsidP="00384F33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84F33" w:rsidRDefault="00384F33" w:rsidP="00384F33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84F33" w:rsidRPr="000812E1" w:rsidRDefault="00384F33" w:rsidP="00384F33">
            <w:pPr>
              <w:rPr>
                <w:rFonts w:ascii="Times New Roman" w:hAnsi="Times New Roman"/>
                <w:sz w:val="12"/>
                <w:szCs w:val="12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</w:tr>
      <w:tr w:rsidR="00384F33" w:rsidTr="009854B1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384F33" w:rsidRPr="001B3341" w:rsidRDefault="00384F33" w:rsidP="00384F3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84F33" w:rsidRDefault="00384F33" w:rsidP="00384F33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To mix a liquid fertiliser, the label says to mix 45 g of fertiliser in a 9 litre watering can of water. What is this as a rate in g/L?</w:t>
            </w:r>
          </w:p>
          <w:p w:rsidR="00384F33" w:rsidRDefault="00384F33" w:rsidP="00384F33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84F33" w:rsidRDefault="00BD5237" w:rsidP="00384F3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5920" behindDoc="0" locked="0" layoutInCell="1" allowOverlap="1" wp14:anchorId="3830349F" wp14:editId="2C5F8E15">
                      <wp:simplePos x="0" y="0"/>
                      <wp:positionH relativeFrom="column">
                        <wp:posOffset>120224</wp:posOffset>
                      </wp:positionH>
                      <wp:positionV relativeFrom="paragraph">
                        <wp:posOffset>31284</wp:posOffset>
                      </wp:positionV>
                      <wp:extent cx="4362450" cy="114300"/>
                      <wp:effectExtent l="0" t="0" r="19050" b="19050"/>
                      <wp:wrapNone/>
                      <wp:docPr id="282" name="Group 2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362450" cy="114300"/>
                                <a:chOff x="2430" y="3420"/>
                                <a:chExt cx="6870" cy="180"/>
                              </a:xfrm>
                            </wpg:grpSpPr>
                            <wps:wsp>
                              <wps:cNvPr id="283" name="AutoShape 1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84" name="AutoShape 1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85" name="AutoShape 1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86" name="AutoShape 1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7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5CDA3C6" id="Group 282" o:spid="_x0000_s1026" style="position:absolute;margin-left:9.45pt;margin-top:2.45pt;width:343.5pt;height:9pt;z-index:251665920" coordorigin="2430,3420" coordsize="687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">
                      <v:roundrect id="AutoShape 116" o:spid="_x0000_s1027" style="position:absolute;left:90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9ti8QA&#10;AADcAAAADwAAAGRycy9kb3ducmV2LnhtbESPS4vCQBCE78L+h6EX9qYTH0iIjuIuCB5E8MHC3ppM&#10;54GZnpAZk6y/3hEEj0VVfUUt172pREuNKy0rGI8iEMSp1SXnCi7n7TAG4TyyxsoyKfgnB+vVx2CJ&#10;ibYdH6k9+VwECLsEFRTe14mULi3IoBvZmjh4mW0M+iCbXOoGuwA3lZxE0VwaLDksFFjTT0Hp9XQz&#10;CvZx5++Z/J3PbrzL8K89ZIdvUurrs98sQHjq/Tv8au+0gkk8heeZcATk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KfbYvEAAAA3AAAAA8AAAAAAAAAAAAAAAAAmAIAAGRycy9k&#10;b3ducmV2LnhtbFBLBQYAAAAABAAEAPUAAACJAwAAAAA=&#10;" strokeweight="1.25pt"/>
                      <v:roundrect id="AutoShape 117" o:spid="_x0000_s1028" style="position:absolute;left:24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b1/8UA&#10;AADcAAAADwAAAGRycy9kb3ducmV2LnhtbESPzWrDMBCE74W+g9hCb7XcYIxxo4S0UMihGOKUQm+L&#10;tf4h1spYiu326aNAIMdhZr5h1tvF9GKi0XWWFbxGMQjiyuqOGwXfx8+XDITzyBp7y6TgjxxsN48P&#10;a8y1nflAU+kbESDsclTQej/kUrqqJYMusgNx8Go7GvRBjo3UI84Bbnq5iuNUGuw4LLQ40EdL1ak8&#10;GwVf2ez/a/mTJmfe1/g7FXXxTko9Py27NxCeFn8P39p7rWCVJXA9E46A3F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dvX/xQAAANwAAAAPAAAAAAAAAAAAAAAAAJgCAABkcnMv&#10;ZG93bnJldi54bWxQSwUGAAAAAAQABAD1AAAAigMAAAAA&#10;" strokeweight="1.25pt"/>
                      <v:roundrect id="AutoShape 118" o:spid="_x0000_s1029" style="position:absolute;left:45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pQZMQA&#10;AADcAAAADwAAAGRycy9kb3ducmV2LnhtbESPS4vCQBCE78L+h6EX9qYTRSVER3EXBA8i+GBhb02m&#10;88BMT8iMSdZf7wiCx6KqvqKW695UoqXGlZYVjEcRCOLU6pJzBZfzdhiDcB5ZY2WZFPyTg/XqY7DE&#10;RNuOj9SefC4ChF2CCgrv60RKlxZk0I1sTRy8zDYGfZBNLnWDXYCbSk6iaC4NlhwWCqzpp6D0eroZ&#10;Bfu48/dM/s6nN95l+NcessM3KfX12W8WIDz1/h1+tXdawSSewfNMOAJy9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I6UGTEAAAA3AAAAA8AAAAAAAAAAAAAAAAAmAIAAGRycy9k&#10;b3ducmV2LnhtbFBLBQYAAAAABAAEAPUAAACJAwAAAAA=&#10;" strokeweight="1.25pt"/>
                      <v:roundrect id="AutoShape 119" o:spid="_x0000_s1030" style="position:absolute;left:67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jOE8QA&#10;AADcAAAADwAAAGRycy9kb3ducmV2LnhtbESPT4vCMBTE7wt+h/AEb2uqSCnVKCoseFiEdUXw9mhe&#10;/2DzUprYVj/9RhD2OMzMb5jVZjC16Kh1lWUFs2kEgjizuuJCwfn36zMB4TyyxtoyKXiQg8169LHC&#10;VNuef6g7+UIECLsUFZTeN6mULivJoJvahjh4uW0N+iDbQuoW+wA3tZxHUSwNVhwWSmxoX1J2O92N&#10;gu+k989cXuLFnQ85XrtjftyRUpPxsF2C8DT4//C7fdAK5kkMrzPhCM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LozhPEAAAA3AAAAA8AAAAAAAAAAAAAAAAAmAIAAGRycy9k&#10;b3ducmV2LnhtbFBLBQYAAAAABAAEAPUAAACJAwAAAAA=&#10;" strokeweight="1.25pt"/>
                    </v:group>
                  </w:pict>
                </mc:Fallback>
              </mc:AlternateContent>
            </w:r>
            <w:r w:rsidR="00143156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5</w:t>
            </w:r>
            <w:r w:rsidR="00143156">
              <w:rPr>
                <w:rFonts w:ascii="Times New Roman" w:hAnsi="Times New Roman"/>
                <w:sz w:val="24"/>
                <w:szCs w:val="24"/>
              </w:rPr>
              <w:t xml:space="preserve"> g/L     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9 </w:t>
            </w:r>
            <w:r w:rsidR="00384F33">
              <w:rPr>
                <w:rFonts w:ascii="Times New Roman" w:hAnsi="Times New Roman"/>
                <w:sz w:val="24"/>
                <w:szCs w:val="24"/>
              </w:rPr>
              <w:t xml:space="preserve">g/L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15</w:t>
            </w:r>
            <w:r w:rsidR="00384F33">
              <w:rPr>
                <w:rFonts w:ascii="Times New Roman" w:hAnsi="Times New Roman"/>
                <w:sz w:val="24"/>
                <w:szCs w:val="24"/>
              </w:rPr>
              <w:t xml:space="preserve"> g/L      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405</w:t>
            </w:r>
            <w:r w:rsidR="00384F33">
              <w:rPr>
                <w:rFonts w:ascii="Times New Roman" w:hAnsi="Times New Roman"/>
                <w:sz w:val="24"/>
                <w:szCs w:val="24"/>
              </w:rPr>
              <w:t xml:space="preserve"> g/L</w:t>
            </w:r>
          </w:p>
          <w:p w:rsidR="00384F33" w:rsidRPr="00BD5237" w:rsidRDefault="00384F33" w:rsidP="00384F33">
            <w:pPr>
              <w:ind w:right="3719"/>
              <w:rPr>
                <w:rFonts w:ascii="Times New Roman" w:hAnsi="Times New Roman"/>
                <w:noProof/>
                <w:sz w:val="12"/>
                <w:szCs w:val="24"/>
                <w:lang w:eastAsia="en-AU"/>
              </w:rPr>
            </w:pPr>
          </w:p>
        </w:tc>
      </w:tr>
      <w:tr w:rsidR="00384F33" w:rsidTr="00384F33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384F33" w:rsidRPr="001B3341" w:rsidRDefault="00384F33" w:rsidP="00384F3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84F33" w:rsidRDefault="00384F33" w:rsidP="00384F3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Eddie worked out that the time he spent at home and at work was in the ratio 6: 5 respectively.</w:t>
            </w:r>
          </w:p>
          <w:p w:rsidR="00384F33" w:rsidRDefault="00384F33" w:rsidP="00384F3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He spent 45 hours at work.</w:t>
            </w:r>
          </w:p>
          <w:p w:rsidR="00384F33" w:rsidRDefault="00384F33" w:rsidP="00384F3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How many hours did he spend at home?</w:t>
            </w:r>
          </w:p>
          <w:p w:rsidR="00384F33" w:rsidRDefault="00384F33" w:rsidP="00384F3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10ABCFCC" wp14:editId="2A4F8447">
                      <wp:simplePos x="0" y="0"/>
                      <wp:positionH relativeFrom="column">
                        <wp:posOffset>1406525</wp:posOffset>
                      </wp:positionH>
                      <wp:positionV relativeFrom="paragraph">
                        <wp:posOffset>108585</wp:posOffset>
                      </wp:positionV>
                      <wp:extent cx="1000125" cy="409575"/>
                      <wp:effectExtent l="0" t="0" r="28575" b="28575"/>
                      <wp:wrapNone/>
                      <wp:docPr id="69" name="Rectangle 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00125" cy="4095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138EBE" id="Rectangle 69" o:spid="_x0000_s1026" style="position:absolute;margin-left:110.75pt;margin-top:8.55pt;width:78.75pt;height:32.2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" strokeweight="1.25pt"/>
                  </w:pict>
                </mc:Fallback>
              </mc:AlternateContent>
            </w:r>
          </w:p>
          <w:p w:rsidR="00384F33" w:rsidRDefault="00384F33" w:rsidP="00384F33">
            <w:pPr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             </w:t>
            </w:r>
            <w:r w:rsidR="00617FF5">
              <w:rPr>
                <w:rFonts w:ascii="Times New Roman" w:hAnsi="Times New Roman"/>
                <w:sz w:val="36"/>
                <w:szCs w:val="36"/>
              </w:rPr>
              <w:t>hour</w:t>
            </w:r>
            <w:r>
              <w:rPr>
                <w:rFonts w:ascii="Times New Roman" w:hAnsi="Times New Roman"/>
                <w:sz w:val="36"/>
                <w:szCs w:val="36"/>
              </w:rPr>
              <w:t>s</w:t>
            </w:r>
          </w:p>
          <w:p w:rsidR="00384F33" w:rsidRPr="00E12EDB" w:rsidRDefault="00384F33" w:rsidP="00384F33">
            <w:pPr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BD5237" w:rsidTr="00384F33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BD5237" w:rsidRPr="001B3341" w:rsidRDefault="00BD5237" w:rsidP="00384F3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BD5237" w:rsidRDefault="00BD5237" w:rsidP="00BD523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A map has a scale of 1 : 20 000. </w:t>
            </w:r>
          </w:p>
          <w:p w:rsidR="00BD5237" w:rsidRDefault="00BD5237" w:rsidP="00BD523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Liza measures the distance </w:t>
            </w:r>
            <w:r w:rsidR="007712C6">
              <w:rPr>
                <w:rFonts w:ascii="Times New Roman" w:hAnsi="Times New Roman"/>
                <w:sz w:val="24"/>
                <w:szCs w:val="24"/>
              </w:rPr>
              <w:t>between two houses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on the map to be 12 cm. </w:t>
            </w:r>
          </w:p>
          <w:p w:rsidR="00BD5237" w:rsidRDefault="007712C6" w:rsidP="00BD523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How far apart are the houses</w:t>
            </w:r>
            <w:r w:rsidR="00BD5237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7712C6" w:rsidRPr="007712C6" w:rsidRDefault="007712C6" w:rsidP="007712C6">
            <w:pPr>
              <w:rPr>
                <w:sz w:val="12"/>
              </w:rPr>
            </w:pPr>
          </w:p>
          <w:p w:rsidR="007712C6" w:rsidRPr="00460C07" w:rsidRDefault="007712C6" w:rsidP="007712C6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7712C6" w:rsidRPr="00460C07" w:rsidRDefault="007712C6" w:rsidP="007712C6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6944" behindDoc="0" locked="0" layoutInCell="1" allowOverlap="1" wp14:anchorId="2BAD7125" wp14:editId="37DA6578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31159</wp:posOffset>
                      </wp:positionV>
                      <wp:extent cx="4362450" cy="114300"/>
                      <wp:effectExtent l="0" t="0" r="19050" b="19050"/>
                      <wp:wrapNone/>
                      <wp:docPr id="287" name="Group 2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28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8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3A67E79" id="Group 287" o:spid="_x0000_s1026" style="position:absolute;margin-left:16pt;margin-top:2.45pt;width:343.5pt;height:9pt;z-index:251666944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V65sIA&#10;AADcAAAADwAAAGRycy9kb3ducmV2LnhtbERPy4rCMBTdD/gP4QpuBk114dRqFHFQnI3gA91emmtb&#10;bG5Kk2mrXz9ZDLg8nPdi1ZlSNFS7wrKC8SgCQZxaXXCm4HLeDmMQziNrLC2Tgic5WC17HwtMtG35&#10;SM3JZyKEsEtQQe59lUjp0pwMupGtiAN3t7VBH2CdSV1jG8JNKSdRNJUGCw4NOVa0ySl9nH6NgvgZ&#10;m2tzPexu9MPt9+ugv9afM6UG/W49B+Gp82/xv3uvFUzisDacCUd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1XrmwgAAANwAAAAPAAAAAAAAAAAAAAAAAJgCAABkcnMvZG93&#10;bnJldi54bWxQSwUGAAAAAAQABAD1AAAAhwM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nffcUA&#10;AADcAAAADwAAAGRycy9kb3ducmV2LnhtbESPQWvCQBSE7wX/w/IEL0U3erAxuoooFXsRqqLXR/aZ&#10;BLNvQ3abRH+9Wyj0OMzMN8xi1ZlSNFS7wrKC8SgCQZxaXXCm4Hz6HMYgnEfWWFomBQ9ysFr23haY&#10;aNvyNzVHn4kAYZeggtz7KpHSpTkZdCNbEQfvZmuDPsg6k7rGNsBNKSdRNJUGCw4LOVa0ySm9H3+M&#10;gvgRm0tzOeyu9MXt9nnQH+v3mVKDfreeg/DU+f/wX3uvFUziGfyeCUdALl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md99xQAAANwAAAAPAAAAAAAAAAAAAAAAAJgCAABkcnMv&#10;ZG93bnJldi54bWxQSwUGAAAAAAQABAD1AAAAigMAAAAA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rgPcIA&#10;AADcAAAADwAAAGRycy9kb3ducmV2LnhtbERPTYvCMBC9C/sfwizsRTRdD1qrUWRlRS/CuqLXoRnb&#10;YjMpTWyrv94cBI+P9z1fdqYUDdWusKzgexiBIE6tLjhTcPz/HcQgnEfWWFomBXdysFx89OaYaNvy&#10;HzUHn4kQwi5BBbn3VSKlS3My6Ia2Ig7cxdYGfYB1JnWNbQg3pRxF0VgaLDg05FjRT07p9XAzCuJ7&#10;bE7Nab85047b9WOvJ6v+VKmvz241A+Gp82/xy73VCkbT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euA9wgAAANwAAAAPAAAAAAAAAAAAAAAAAJgCAABkcnMvZG93&#10;bnJldi54bWxQSwUGAAAAAAQABAD1AAAAhwMAAAAA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ZFpsYA&#10;AADcAAAADwAAAGRycy9kb3ducmV2LnhtbESPT2vCQBTE7wW/w/KEXorZ6MHGNKuI0qIXwT/Y6yP7&#10;moRm34bsNon99F2h4HGYmd8w2WowteiodZVlBdMoBkGcW11xoeByfp8kIJxH1lhbJgU3crBajp4y&#10;TLXt+UjdyRciQNilqKD0vkmldHlJBl1kG+LgfdnWoA+yLaRusQ9wU8tZHM+lwYrDQokNbUrKv08/&#10;RkFyS8y1ux4+PmnP/fb3oF/XLwulnsfD+g2Ep8E/wv/tnVYwW0zhfiYcAbn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jZFpsYAAADcAAAADwAAAAAAAAAAAAAAAACYAgAAZHJz&#10;L2Rvd25yZXYueG1sUEsFBgAAAAAEAAQA9QAAAIsDAAAAAA==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1.2 km                       2.4 km                         4.8 km                          12 km                                                          </w:t>
            </w:r>
          </w:p>
          <w:p w:rsidR="00BD5237" w:rsidRPr="007712C6" w:rsidRDefault="00BD5237" w:rsidP="00BD5237">
            <w:pPr>
              <w:rPr>
                <w:rFonts w:ascii="Times New Roman" w:hAnsi="Times New Roman"/>
                <w:sz w:val="10"/>
                <w:szCs w:val="24"/>
              </w:rPr>
            </w:pPr>
          </w:p>
        </w:tc>
      </w:tr>
      <w:tr w:rsidR="00BD5237" w:rsidTr="00384F33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BD5237" w:rsidRPr="001B3341" w:rsidRDefault="00BD5237" w:rsidP="00384F3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712C6" w:rsidRPr="007712C6" w:rsidRDefault="007712C6" w:rsidP="007712C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The ratio 500 g : 1.5</w:t>
            </w:r>
            <w:r w:rsidRPr="007712C6">
              <w:rPr>
                <w:rFonts w:ascii="Times New Roman" w:hAnsi="Times New Roman"/>
                <w:sz w:val="24"/>
                <w:szCs w:val="24"/>
              </w:rPr>
              <w:t xml:space="preserve"> kg in simplest form, without using units, is;</w:t>
            </w:r>
          </w:p>
          <w:p w:rsidR="007712C6" w:rsidRPr="007712C6" w:rsidRDefault="007712C6" w:rsidP="007712C6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712C6" w:rsidRPr="007712C6" w:rsidRDefault="007712C6" w:rsidP="007712C6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7968" behindDoc="0" locked="0" layoutInCell="1" allowOverlap="1" wp14:anchorId="6C30D501" wp14:editId="28688851">
                      <wp:simplePos x="0" y="0"/>
                      <wp:positionH relativeFrom="column">
                        <wp:posOffset>116858</wp:posOffset>
                      </wp:positionH>
                      <wp:positionV relativeFrom="paragraph">
                        <wp:posOffset>40907</wp:posOffset>
                      </wp:positionV>
                      <wp:extent cx="4362450" cy="114300"/>
                      <wp:effectExtent l="0" t="0" r="19050" b="19050"/>
                      <wp:wrapNone/>
                      <wp:docPr id="292" name="Group 2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29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6F6149B" id="Group 292" o:spid="_x0000_s1026" style="position:absolute;margin-left:9.2pt;margin-top:3.2pt;width:343.5pt;height:9pt;z-index:251667968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h+SscA&#10;AADcAAAADwAAAGRycy9kb3ducmV2LnhtbESPT2vCQBTE7wW/w/KEXorZaKHG6CrS0tJeBP8Qr4/s&#10;Mwlm34bsNon99N2C0OMwM79hVpvB1KKj1lWWFUyjGARxbnXFhYLT8X2SgHAeWWNtmRTcyMFmPXpY&#10;Yaptz3vqDr4QAcIuRQWl900qpctLMugi2xAH72Jbgz7ItpC6xT7ATS1ncfwiDVYcFkps6LWk/Hr4&#10;NgqSW2KyLtt9nOmL+7efnZ5vnxZKPY6H7RKEp8H/h+/tT61gtniGvzPhCMj1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WofkrHAAAA3AAAAA8AAAAAAAAAAAAAAAAAmAIAAGRy&#10;cy9kb3ducmV2LnhtbFBLBQYAAAAABAAEAPUAAACMAw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HmPscA&#10;AADcAAAADwAAAGRycy9kb3ducmV2LnhtbESPT2vCQBTE7wW/w/KEXorZKKXG6CrS0tJeBP8Qr4/s&#10;Mwlm34bsNon99N2C0OMwM79hVpvB1KKj1lWWFUyjGARxbnXFhYLT8X2SgHAeWWNtmRTcyMFmPXpY&#10;Yaptz3vqDr4QAcIuRQWl900qpctLMugi2xAH72Jbgz7ItpC6xT7ATS1ncfwiDVYcFkps6LWk/Hr4&#10;NgqSW2KyLtt9nOmL+7efnZ5vnxZKPY6H7RKEp8H/h+/tT61gtniGvzPhCMj1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pB5j7HAAAA3AAAAA8AAAAAAAAAAAAAAAAAmAIAAGRy&#10;cy9kb3ducmV2LnhtbFBLBQYAAAAABAAEAPUAAACMAwAAAAA=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1DpccA&#10;AADcAAAADwAAAGRycy9kb3ducmV2LnhtbESPT2vCQBTE7wW/w/KEXorZKLTG6CrS0tJeBP8Qr4/s&#10;Mwlm34bsNon99N2C0OMwM79hVpvB1KKj1lWWFUyjGARxbnXFhYLT8X2SgHAeWWNtmRTcyMFmPXpY&#10;Yaptz3vqDr4QAcIuRQWl900qpctLMugi2xAH72Jbgz7ItpC6xT7ATS1ncfwiDVYcFkps6LWk/Hr4&#10;NgqSW2KyLtt9nOmL+7efnZ5vnxZKPY6H7RKEp8H/h+/tT61gtniGvzPhCMj1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UNQ6XHAAAA3AAAAA8AAAAAAAAAAAAAAAAAmAIAAGRy&#10;cy9kb3ducmV2LnhtbFBLBQYAAAAABAAEAPUAAACMAwAAAAA=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/d0sYA&#10;AADcAAAADwAAAGRycy9kb3ducmV2LnhtbESPQWvCQBSE74L/YXlCL2I29WBjzCpSaWkvQq3o9ZF9&#10;JsHs25Bdk9hf3y0UPA4z8w2TbQZTi45aV1lW8BzFIIhzqysuFBy/32YJCOeRNdaWScGdHGzW41GG&#10;qbY9f1F38IUIEHYpKii9b1IpXV6SQRfZhjh4F9sa9EG2hdQt9gFuajmP44U0WHFYKLGh15Ly6+Fm&#10;FCT3xJy60/79TJ/c7372+mU7XSr1NBm2KxCeBv8I/7c/tIL5cgF/Z8IRk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d/d0sYAAADcAAAADwAAAAAAAAAAAAAAAACYAgAAZHJz&#10;L2Rvd25yZXYueG1sUEsFBgAAAAAEAAQA9QAAAIsDAAAAAA==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</w:t>
            </w:r>
            <w:r w:rsidRPr="007712C6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 w:rsidR="00434193">
              <w:rPr>
                <w:rFonts w:ascii="Times New Roman" w:hAnsi="Times New Roman"/>
                <w:sz w:val="24"/>
                <w:szCs w:val="24"/>
              </w:rPr>
              <w:t>1 : 2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7712C6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434193">
              <w:rPr>
                <w:rFonts w:ascii="Times New Roman" w:hAnsi="Times New Roman"/>
                <w:sz w:val="24"/>
                <w:szCs w:val="24"/>
              </w:rPr>
              <w:t xml:space="preserve">         </w:t>
            </w:r>
            <w:r w:rsidRPr="007712C6"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 w:rsidRPr="007712C6">
              <w:rPr>
                <w:rFonts w:ascii="Times New Roman" w:hAnsi="Times New Roman"/>
                <w:sz w:val="24"/>
                <w:szCs w:val="24"/>
              </w:rPr>
              <w:t xml:space="preserve">        </w:t>
            </w:r>
            <w:r w:rsidR="00434193">
              <w:rPr>
                <w:rFonts w:ascii="Times New Roman" w:hAnsi="Times New Roman"/>
                <w:sz w:val="24"/>
                <w:szCs w:val="24"/>
              </w:rPr>
              <w:t xml:space="preserve"> 1 : 1.5</w:t>
            </w:r>
            <w:r w:rsidRPr="007712C6">
              <w:rPr>
                <w:rFonts w:ascii="Times New Roman" w:hAnsi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 w:rsidRPr="007712C6">
              <w:rPr>
                <w:rFonts w:ascii="Times New Roman" w:hAnsi="Times New Roman"/>
                <w:sz w:val="24"/>
                <w:szCs w:val="24"/>
              </w:rPr>
              <w:t xml:space="preserve">               </w:t>
            </w:r>
            <w:r w:rsidR="00434193">
              <w:rPr>
                <w:rFonts w:ascii="Times New Roman" w:hAnsi="Times New Roman"/>
                <w:sz w:val="24"/>
                <w:szCs w:val="24"/>
              </w:rPr>
              <w:t>1 : 3</w:t>
            </w:r>
            <w:r w:rsidRPr="007712C6">
              <w:rPr>
                <w:rFonts w:ascii="Times New Roman" w:hAnsi="Times New Roman"/>
                <w:sz w:val="24"/>
                <w:szCs w:val="24"/>
              </w:rPr>
              <w:t xml:space="preserve">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 w:rsidRPr="007712C6"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 w:rsidR="00434193">
              <w:rPr>
                <w:rFonts w:ascii="Times New Roman" w:hAnsi="Times New Roman"/>
                <w:sz w:val="24"/>
                <w:szCs w:val="24"/>
              </w:rPr>
              <w:t>1 : 5</w:t>
            </w:r>
          </w:p>
          <w:p w:rsidR="00BD5237" w:rsidRDefault="00BD5237" w:rsidP="00384F33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384F33" w:rsidTr="00384F33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384F33" w:rsidRPr="001B3341" w:rsidRDefault="00384F33" w:rsidP="00384F3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84F33" w:rsidRDefault="00434193" w:rsidP="00384F3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Mitchell</w:t>
            </w:r>
            <w:r w:rsidR="00384F33">
              <w:rPr>
                <w:rFonts w:ascii="Times New Roman" w:hAnsi="Times New Roman"/>
                <w:sz w:val="24"/>
                <w:szCs w:val="24"/>
              </w:rPr>
              <w:t xml:space="preserve"> is a cri</w:t>
            </w:r>
            <w:r>
              <w:rPr>
                <w:rFonts w:ascii="Times New Roman" w:hAnsi="Times New Roman"/>
                <w:sz w:val="24"/>
                <w:szCs w:val="24"/>
              </w:rPr>
              <w:t>cketer who has a bowling strike rate of 4.5 wickets/innings</w:t>
            </w:r>
            <w:r w:rsidR="00384F33">
              <w:rPr>
                <w:rFonts w:ascii="Times New Roman" w:hAnsi="Times New Roman"/>
                <w:sz w:val="24"/>
                <w:szCs w:val="24"/>
              </w:rPr>
              <w:t xml:space="preserve">. </w:t>
            </w:r>
          </w:p>
          <w:p w:rsidR="00384F33" w:rsidRDefault="00434193" w:rsidP="00384F3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How many wickets did</w:t>
            </w:r>
            <w:r w:rsidR="00384F33">
              <w:rPr>
                <w:rFonts w:ascii="Times New Roman" w:hAnsi="Times New Roman"/>
                <w:sz w:val="24"/>
                <w:szCs w:val="24"/>
              </w:rPr>
              <w:t xml:space="preserve"> he get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if he played 20 innings</w:t>
            </w:r>
            <w:r w:rsidR="00384F33">
              <w:rPr>
                <w:rFonts w:ascii="Times New Roman" w:hAnsi="Times New Roman"/>
                <w:sz w:val="24"/>
                <w:szCs w:val="24"/>
              </w:rPr>
              <w:t xml:space="preserve">? </w:t>
            </w:r>
          </w:p>
          <w:p w:rsidR="00384F33" w:rsidRDefault="00384F33" w:rsidP="00384F3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8752" behindDoc="0" locked="0" layoutInCell="1" allowOverlap="1" wp14:anchorId="7D283448" wp14:editId="0A6AB10F">
                      <wp:simplePos x="0" y="0"/>
                      <wp:positionH relativeFrom="column">
                        <wp:posOffset>1406525</wp:posOffset>
                      </wp:positionH>
                      <wp:positionV relativeFrom="paragraph">
                        <wp:posOffset>138430</wp:posOffset>
                      </wp:positionV>
                      <wp:extent cx="1000125" cy="409575"/>
                      <wp:effectExtent l="0" t="0" r="28575" b="28575"/>
                      <wp:wrapNone/>
                      <wp:docPr id="70" name="Rectangle 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00125" cy="4095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EB60A0" id="Rectangle 70" o:spid="_x0000_s1026" style="position:absolute;margin-left:110.75pt;margin-top:10.9pt;width:78.75pt;height:32.2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" strokeweight="1.25pt"/>
                  </w:pict>
                </mc:Fallback>
              </mc:AlternateContent>
            </w:r>
          </w:p>
          <w:p w:rsidR="00384F33" w:rsidRPr="00E12EDB" w:rsidRDefault="00384F33" w:rsidP="00384F33">
            <w:pPr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            </w:t>
            </w:r>
            <w:r w:rsidR="00434193">
              <w:rPr>
                <w:rFonts w:ascii="Times New Roman" w:hAnsi="Times New Roman"/>
                <w:sz w:val="36"/>
                <w:szCs w:val="36"/>
              </w:rPr>
              <w:t>wickets</w:t>
            </w:r>
          </w:p>
          <w:p w:rsidR="00384F33" w:rsidRDefault="00384F33" w:rsidP="00384F33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384F33" w:rsidTr="00384F33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384F33" w:rsidRPr="001B3341" w:rsidRDefault="00384F33" w:rsidP="00384F3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84F33" w:rsidRDefault="00434193" w:rsidP="00384F3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Tara</w:t>
            </w:r>
            <w:r w:rsidR="00384F33">
              <w:rPr>
                <w:rFonts w:ascii="Times New Roman" w:hAnsi="Times New Roman"/>
                <w:sz w:val="24"/>
                <w:szCs w:val="24"/>
              </w:rPr>
              <w:t xml:space="preserve"> is </w:t>
            </w:r>
            <w:r>
              <w:rPr>
                <w:rFonts w:ascii="Times New Roman" w:hAnsi="Times New Roman"/>
                <w:sz w:val="24"/>
                <w:szCs w:val="24"/>
              </w:rPr>
              <w:t>laying carpet tiles in her house and it takes her 6 hours to lay 45</w:t>
            </w:r>
            <w:r w:rsidR="00384F33">
              <w:rPr>
                <w:rFonts w:ascii="Times New Roman" w:hAnsi="Times New Roman"/>
                <w:sz w:val="24"/>
                <w:szCs w:val="24"/>
              </w:rPr>
              <w:t xml:space="preserve"> m</w:t>
            </w:r>
            <w:r w:rsidR="00384F33" w:rsidRPr="00E12EDB">
              <w:rPr>
                <w:rFonts w:ascii="Times New Roman" w:hAnsi="Times New Roman"/>
                <w:sz w:val="24"/>
                <w:szCs w:val="24"/>
                <w:vertAlign w:val="superscript"/>
              </w:rPr>
              <w:t>2</w:t>
            </w:r>
            <w:r w:rsidR="00384F33">
              <w:rPr>
                <w:rFonts w:ascii="Times New Roman" w:hAnsi="Times New Roman"/>
                <w:sz w:val="24"/>
                <w:szCs w:val="24"/>
              </w:rPr>
              <w:t xml:space="preserve"> of </w:t>
            </w:r>
            <w:r>
              <w:rPr>
                <w:rFonts w:ascii="Times New Roman" w:hAnsi="Times New Roman"/>
                <w:sz w:val="24"/>
                <w:szCs w:val="24"/>
              </w:rPr>
              <w:t>carpet tiles</w:t>
            </w:r>
            <w:r w:rsidR="00384F33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384F33" w:rsidRDefault="00434193" w:rsidP="00384F3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At what rate did she lay the tiles</w:t>
            </w:r>
            <w:r w:rsidR="00384F33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384F33" w:rsidRDefault="00384F33" w:rsidP="00384F3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3A174C83" wp14:editId="2ADF230B">
                      <wp:simplePos x="0" y="0"/>
                      <wp:positionH relativeFrom="column">
                        <wp:posOffset>1553210</wp:posOffset>
                      </wp:positionH>
                      <wp:positionV relativeFrom="paragraph">
                        <wp:posOffset>48260</wp:posOffset>
                      </wp:positionV>
                      <wp:extent cx="1000125" cy="409575"/>
                      <wp:effectExtent l="0" t="0" r="28575" b="28575"/>
                      <wp:wrapNone/>
                      <wp:docPr id="71" name="Rectangle 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00125" cy="4095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61A694D" id="Rectangle 71" o:spid="_x0000_s1026" style="position:absolute;margin-left:122.3pt;margin-top:3.8pt;width:78.75pt;height:32.2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" strokeweight="1.25pt"/>
                  </w:pict>
                </mc:Fallback>
              </mc:AlternateContent>
            </w:r>
          </w:p>
          <w:p w:rsidR="00384F33" w:rsidRDefault="00384F33" w:rsidP="00384F33">
            <w:pPr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               </w:t>
            </w:r>
            <w:r>
              <w:rPr>
                <w:rFonts w:ascii="Times New Roman" w:hAnsi="Times New Roman"/>
                <w:sz w:val="36"/>
                <w:szCs w:val="36"/>
              </w:rPr>
              <w:t>m</w:t>
            </w:r>
            <w:r w:rsidRPr="00582FBC">
              <w:rPr>
                <w:rFonts w:ascii="Times New Roman" w:hAnsi="Times New Roman"/>
                <w:sz w:val="36"/>
                <w:szCs w:val="36"/>
                <w:vertAlign w:val="superscript"/>
              </w:rPr>
              <w:t>2</w:t>
            </w:r>
            <w:r>
              <w:rPr>
                <w:rFonts w:ascii="Times New Roman" w:hAnsi="Times New Roman"/>
                <w:sz w:val="36"/>
                <w:szCs w:val="36"/>
              </w:rPr>
              <w:t>/hour</w:t>
            </w:r>
          </w:p>
          <w:p w:rsidR="00384F33" w:rsidRPr="00582FBC" w:rsidRDefault="00384F33" w:rsidP="00384F33">
            <w:pPr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384F33" w:rsidTr="009854B1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384F33" w:rsidRPr="001B3341" w:rsidRDefault="00384F33" w:rsidP="00384F3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84F33" w:rsidRDefault="00DA23C1" w:rsidP="00DA23C1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Amber</w:t>
            </w:r>
            <w:r w:rsidR="00384F33">
              <w:rPr>
                <w:rFonts w:ascii="Times New Roman" w:hAnsi="Times New Roman"/>
                <w:sz w:val="24"/>
                <w:szCs w:val="24"/>
              </w:rPr>
              <w:t xml:space="preserve"> records how </w:t>
            </w:r>
            <w:r w:rsidR="00434193">
              <w:rPr>
                <w:rFonts w:ascii="Times New Roman" w:hAnsi="Times New Roman"/>
                <w:sz w:val="24"/>
                <w:szCs w:val="24"/>
              </w:rPr>
              <w:t>she spends 8</w:t>
            </w:r>
            <w:r w:rsidR="00384F33">
              <w:rPr>
                <w:rFonts w:ascii="Times New Roman" w:hAnsi="Times New Roman"/>
                <w:sz w:val="24"/>
                <w:szCs w:val="24"/>
              </w:rPr>
              <w:t xml:space="preserve"> hours </w:t>
            </w:r>
            <w:r w:rsidR="00434193">
              <w:rPr>
                <w:rFonts w:ascii="Times New Roman" w:hAnsi="Times New Roman"/>
                <w:sz w:val="24"/>
                <w:szCs w:val="24"/>
              </w:rPr>
              <w:t>at work on</w:t>
            </w:r>
            <w:r>
              <w:rPr>
                <w:rFonts w:ascii="Times New Roman" w:hAnsi="Times New Roman"/>
                <w:sz w:val="24"/>
                <w:szCs w:val="24"/>
              </w:rPr>
              <w:t>e day</w:t>
            </w:r>
            <w:r w:rsidR="00384F33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384F33" w:rsidRDefault="00384F33" w:rsidP="00DA23C1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She spend the time </w:t>
            </w:r>
            <w:r w:rsidR="00DA23C1">
              <w:rPr>
                <w:rFonts w:ascii="Times New Roman" w:hAnsi="Times New Roman"/>
                <w:sz w:val="24"/>
                <w:szCs w:val="24"/>
              </w:rPr>
              <w:t>filing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 w:rsidR="00DA23C1">
              <w:rPr>
                <w:rFonts w:ascii="Times New Roman" w:hAnsi="Times New Roman"/>
                <w:sz w:val="24"/>
                <w:szCs w:val="24"/>
              </w:rPr>
              <w:t>typing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and </w:t>
            </w:r>
            <w:r w:rsidR="00DA23C1">
              <w:rPr>
                <w:rFonts w:ascii="Times New Roman" w:hAnsi="Times New Roman"/>
                <w:sz w:val="24"/>
                <w:szCs w:val="24"/>
              </w:rPr>
              <w:t>copying in the ratio 6 : 7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 : 3. </w:t>
            </w:r>
          </w:p>
          <w:p w:rsidR="00384F33" w:rsidRDefault="00384F33" w:rsidP="00DA23C1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How l</w:t>
            </w:r>
            <w:r w:rsidR="00DA23C1">
              <w:rPr>
                <w:rFonts w:ascii="Times New Roman" w:hAnsi="Times New Roman"/>
                <w:sz w:val="24"/>
                <w:szCs w:val="24"/>
              </w:rPr>
              <w:t>ong did she spend typing</w:t>
            </w:r>
            <w:r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384F33" w:rsidRDefault="00384F33" w:rsidP="00384F33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384F33" w:rsidRDefault="00384F33" w:rsidP="00384F3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1824" behindDoc="0" locked="0" layoutInCell="1" allowOverlap="1" wp14:anchorId="4D503496" wp14:editId="18FE454C">
                      <wp:simplePos x="0" y="0"/>
                      <wp:positionH relativeFrom="column">
                        <wp:posOffset>231140</wp:posOffset>
                      </wp:positionH>
                      <wp:positionV relativeFrom="paragraph">
                        <wp:posOffset>51435</wp:posOffset>
                      </wp:positionV>
                      <wp:extent cx="4362450" cy="114300"/>
                      <wp:effectExtent l="0" t="0" r="19050" b="19050"/>
                      <wp:wrapNone/>
                      <wp:docPr id="59" name="Group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362450" cy="114300"/>
                                <a:chOff x="2430" y="3420"/>
                                <a:chExt cx="6870" cy="180"/>
                              </a:xfrm>
                            </wpg:grpSpPr>
                            <wps:wsp>
                              <wps:cNvPr id="60" name="AutoShape 1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1" name="AutoShape 1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2" name="AutoShape 1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8" name="AutoShape 1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7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ACBE7FE" id="Group 59" o:spid="_x0000_s1026" style="position:absolute;margin-left:18.2pt;margin-top:4.05pt;width:343.5pt;height:9pt;z-index:251661824" coordorigin="2430,3420" coordsize="687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">
                      <v:roundrect id="AutoShape 116" o:spid="_x0000_s1027" style="position:absolute;left:90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Acv8AA&#10;AADbAAAADwAAAGRycy9kb3ducmV2LnhtbERPy4rCMBTdC/5DuMLsNFWGItW0qCC4GIRREdxdmtsH&#10;NjeliW1nvn6yGHB5OO9tNppG9NS52rKC5SICQZxbXXOp4HY9ztcgnEfW2FgmBT/kIEunky0m2g78&#10;Tf3FlyKEsEtQQeV9m0jp8ooMuoVtiQNX2M6gD7Arpe5wCOGmkasoiqXBmkNDhS0dKsqfl5dR8LUe&#10;/G8h7/Hni08FPvpzcd6TUh+zcbcB4Wn0b/G/+6QVxGF9+BJ+gEz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cAcv8AAAADbAAAADwAAAAAAAAAAAAAAAACYAgAAZHJzL2Rvd25y&#10;ZXYueG1sUEsFBgAAAAAEAAQA9QAAAIUDAAAAAA==&#10;" strokeweight="1.25pt"/>
                      <v:roundrect id="AutoShape 117" o:spid="_x0000_s1028" style="position:absolute;left:24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y5JMQA&#10;AADbAAAADwAAAGRycy9kb3ducmV2LnhtbESPS2vDMBCE74X8B7GB3Bo5JZjgRglJIOBDMdQNgdwW&#10;a/2g1spY8qP99VWh0OMwM98w++NsWjFS7xrLCjbrCARxYXXDlYLbx/V5B8J5ZI2tZVLwRQ6Oh8XT&#10;HhNtJ36nMfeVCBB2CSqove8SKV1Rk0G3th1x8ErbG/RB9pXUPU4Bblr5EkWxNNhwWKixo0tNxWc+&#10;GAVvu8l/l/IebwdOS3yMWZmdSanVcj69gvA0+//wXzvVCuIN/H4JP0Ae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qMuSTEAAAA2wAAAA8AAAAAAAAAAAAAAAAAmAIAAGRycy9k&#10;b3ducmV2LnhtbFBLBQYAAAAABAAEAPUAAACJAwAAAAA=&#10;" strokeweight="1.25pt"/>
                      <v:roundrect id="AutoShape 118" o:spid="_x0000_s1029" style="position:absolute;left:45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4nU8MA&#10;AADbAAAADwAAAGRycy9kb3ducmV2LnhtbESPT4vCMBTE74LfIbwFbzZdkSJdo6ggeBBBVwRvj+b1&#10;D9u8lCa21U9vFhb2OMzMb5jlejC16Kh1lWUFn1EMgjizuuJCwfV7P12AcB5ZY22ZFDzJwXo1Hi0x&#10;1bbnM3UXX4gAYZeigtL7JpXSZSUZdJFtiIOX29agD7ItpG6xD3BTy1kcJ9JgxWGhxIZ2JWU/l4dR&#10;cFz0/pXLWzJ/8CHHe3fKT1tSavIxbL5AeBr8f/ivfdAKkhn8fgk/QK7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l4nU8MAAADbAAAADwAAAAAAAAAAAAAAAACYAgAAZHJzL2Rv&#10;d25yZXYueG1sUEsFBgAAAAAEAAQA9QAAAIgDAAAAAA==&#10;" strokeweight="1.25pt"/>
                      <v:roundrect id="AutoShape 119" o:spid="_x0000_s1030" style="position:absolute;left:67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7YQucAA&#10;AADbAAAADwAAAGRycy9kb3ducmV2LnhtbERPy4rCMBTdC/5DuMLsNFWGItW0qCC4GIRREdxdmtsH&#10;NjeliW1nvn6yGHB5OO9tNppG9NS52rKC5SICQZxbXXOp4HY9ztcgnEfW2FgmBT/kIEunky0m2g78&#10;Tf3FlyKEsEtQQeV9m0jp8ooMuoVtiQNX2M6gD7Arpe5wCOGmkasoiqXBmkNDhS0dKsqfl5dR8LUe&#10;/G8h7/Hni08FPvpzcd6TUh+zcbcB4Wn0b/G/+6QVxGFs+BJ+gEz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7YQucAAAADbAAAADwAAAAAAAAAAAAAAAACYAgAAZHJzL2Rvd25y&#10;ZXYueG1sUEsFBgAAAAAEAAQA9QAAAIUDAAAAAA==&#10;" strokeweight="1.25pt"/>
                    </v:group>
                  </w:pict>
                </mc:Fallback>
              </mc:AlternateContent>
            </w:r>
            <w:r w:rsidR="00DA23C1">
              <w:rPr>
                <w:rFonts w:ascii="Times New Roman" w:hAnsi="Times New Roman"/>
                <w:sz w:val="24"/>
                <w:szCs w:val="24"/>
              </w:rPr>
              <w:t xml:space="preserve">              2 hours                       2.5 hours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</w:t>
            </w:r>
            <w:r w:rsidR="00DA23C1">
              <w:rPr>
                <w:rFonts w:ascii="Times New Roman" w:hAnsi="Times New Roman"/>
                <w:sz w:val="24"/>
                <w:szCs w:val="24"/>
              </w:rPr>
              <w:t xml:space="preserve">               3 hours                        3.5 hours</w:t>
            </w:r>
          </w:p>
          <w:p w:rsidR="00384F33" w:rsidRDefault="00384F33" w:rsidP="00384F33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384F33" w:rsidTr="009854B1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384F33" w:rsidRPr="001B3341" w:rsidRDefault="00384F33" w:rsidP="00384F3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84F33" w:rsidRDefault="00384F33" w:rsidP="00384F3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Which of these ratios is equivalent to 5 : 14?</w:t>
            </w:r>
          </w:p>
          <w:p w:rsidR="00384F33" w:rsidRPr="00383310" w:rsidRDefault="00384F33" w:rsidP="00384F33">
            <w:pPr>
              <w:rPr>
                <w:rFonts w:ascii="Times New Roman" w:hAnsi="Times New Roman"/>
                <w:sz w:val="16"/>
                <w:szCs w:val="16"/>
              </w:rPr>
            </w:pPr>
          </w:p>
          <w:p w:rsidR="00384F33" w:rsidRPr="00383310" w:rsidRDefault="00384F33" w:rsidP="00384F33">
            <w:pPr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2848" behindDoc="0" locked="0" layoutInCell="1" allowOverlap="1" wp14:anchorId="6DB5302D" wp14:editId="5B0617B2">
                      <wp:simplePos x="0" y="0"/>
                      <wp:positionH relativeFrom="column">
                        <wp:posOffset>206966</wp:posOffset>
                      </wp:positionH>
                      <wp:positionV relativeFrom="paragraph">
                        <wp:posOffset>127000</wp:posOffset>
                      </wp:positionV>
                      <wp:extent cx="4362450" cy="114300"/>
                      <wp:effectExtent l="0" t="0" r="19050" b="19050"/>
                      <wp:wrapNone/>
                      <wp:docPr id="49" name="Group 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362450" cy="114300"/>
                                <a:chOff x="2430" y="3420"/>
                                <a:chExt cx="6870" cy="180"/>
                              </a:xfrm>
                            </wpg:grpSpPr>
                            <wps:wsp>
                              <wps:cNvPr id="50" name="AutoShape 1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" name="AutoShape 1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2" name="AutoShape 1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" name="AutoShape 1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7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C9BF47A" id="Group 49" o:spid="_x0000_s1026" style="position:absolute;margin-left:16.3pt;margin-top:10pt;width:343.5pt;height:9pt;z-index:251662848" coordorigin="2430,3420" coordsize="687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">
                      <v:roundrect id="AutoShape 116" o:spid="_x0000_s1027" style="position:absolute;left:90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6zWAsAA&#10;AADbAAAADwAAAGRycy9kb3ducmV2LnhtbERPy4rCMBTdC/5DuMLsNJ1hFKnGMgoDLkTwwcDsLs3t&#10;A5ub0qQP/XqzEFweznudDKYSHTWutKzgcxaBIE6tLjlXcL38TpcgnEfWWFkmBXdykGzGozXG2vZ8&#10;ou7scxFC2MWooPC+jqV0aUEG3czWxIHLbGPQB9jkUjfYh3BTya8oWkiDJYeGAmvaFZTezq1RcFj2&#10;/pHJv8V3y/sM/7tjdtySUh+T4WcFwtPg3+KXe68VzMP68CX8ALl5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6zWAsAAAADbAAAADwAAAAAAAAAAAAAAAACYAgAAZHJzL2Rvd25y&#10;ZXYueG1sUEsFBgAAAAAEAAQA9QAAAIUDAAAAAA==&#10;" strokeweight="1.25pt"/>
                      <v:roundrect id="AutoShape 117" o:spid="_x0000_s1028" style="position:absolute;left:24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BzmcIA&#10;AADbAAAADwAAAGRycy9kb3ducmV2LnhtbESPT4vCMBTE74LfITzBm6Yurkg1ii4IHkRYFcHbo3n9&#10;g81LaWJb/fSbBcHjMDO/YZbrzpSiodoVlhVMxhEI4sTqgjMFl/NuNAfhPLLG0jIpeJKD9arfW2Ks&#10;bcu/1Jx8JgKEXYwKcu+rWEqX5GTQjW1FHLzU1gZ9kHUmdY1tgJtSfkXRTBosOCzkWNFPTsn99DAK&#10;DvPWv1J5nU0fvE/x1hzT45aUGg66zQKEp85/wu/2Xiv4nsD/l/AD5O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4HOZwgAAANsAAAAPAAAAAAAAAAAAAAAAAJgCAABkcnMvZG93&#10;bnJldi54bWxQSwUGAAAAAAQABAD1AAAAhwMAAAAA&#10;" strokeweight="1.25pt"/>
                      <v:roundrect id="AutoShape 118" o:spid="_x0000_s1029" style="position:absolute;left:45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Lt7sMA&#10;AADbAAAADwAAAGRycy9kb3ducmV2LnhtbESPS4vCQBCE7wv+h6EFb+tEUZGso6ggeFgEHwjemkzn&#10;wWZ6QmZM4v56RxA8FlX1FbVYdaYUDdWusKxgNIxAECdWF5wpuJx333MQziNrLC2Tggc5WC17XwuM&#10;tW35SM3JZyJA2MWoIPe+iqV0SU4G3dBWxMFLbW3QB1lnUtfYBrgp5TiKZtJgwWEhx4q2OSV/p7tR&#10;8Dtv/X8qr7PJnfcp3ppDetiQUoN+t/4B4anzn/C7vdcKpmN4fQk/QC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DLt7sMAAADbAAAADwAAAAAAAAAAAAAAAACYAgAAZHJzL2Rv&#10;d25yZXYueG1sUEsFBgAAAAAEAAQA9QAAAIgDAAAAAA==&#10;" strokeweight="1.25pt"/>
                      <v:roundrect id="AutoShape 119" o:spid="_x0000_s1030" style="position:absolute;left:67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raBMAA&#10;AADbAAAADwAAAGRycy9kb3ducmV2LnhtbERPy4rCMBTdC/5DuMLsNJ1hFKnGMgoDLkTwwcDsLs3t&#10;A5ub0qQP/XqzEFweznudDKYSHTWutKzgcxaBIE6tLjlXcL38TpcgnEfWWFkmBXdykGzGozXG2vZ8&#10;ou7scxFC2MWooPC+jqV0aUEG3czWxIHLbGPQB9jkUjfYh3BTya8oWkiDJYeGAmvaFZTezq1RcFj2&#10;/pHJv8V3y/sM/7tjdtySUh+T4WcFwtPg3+KXe68VzMPY8CX8ALl5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draBMAAAADbAAAADwAAAAAAAAAAAAAAAACYAgAAZHJzL2Rvd25y&#10;ZXYueG1sUEsFBgAAAAAEAAQA9QAAAIUDAAAAAA==&#10;" strokeweight="1.25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 w:rsidR="00DA23C1" w:rsidRPr="00E26AE3">
              <w:rPr>
                <w:rFonts w:ascii="Times New Roman" w:hAnsi="Times New Roman"/>
                <w:color w:val="FF0000"/>
                <w:position w:val="-18"/>
                <w:sz w:val="24"/>
                <w:szCs w:val="24"/>
              </w:rPr>
              <w:object w:dxaOrig="702" w:dyaOrig="498">
                <v:shape id="_x0000_i1026" type="#_x0000_t75" style="width:35.4pt;height:25.2pt" o:ole="">
                  <v:imagedata r:id="rId17" o:title=""/>
                </v:shape>
                <o:OLEObject Type="Embed" ProgID="FXEquation.Equation" ShapeID="_x0000_i1026" DrawAspect="Content" ObjectID="_1459797022" r:id="rId18"/>
              </w:object>
            </w:r>
            <w:r w:rsidR="00DA23C1">
              <w:rPr>
                <w:rFonts w:ascii="Times New Roman" w:hAnsi="Times New Roman"/>
                <w:color w:val="FF0000"/>
                <w:position w:val="-18"/>
                <w:sz w:val="24"/>
                <w:szCs w:val="24"/>
              </w:rPr>
              <w:t xml:space="preserve">   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E26AE3">
              <w:rPr>
                <w:rFonts w:ascii="Times New Roman" w:hAnsi="Times New Roman"/>
                <w:color w:val="FF0000"/>
                <w:position w:val="-18"/>
                <w:sz w:val="24"/>
                <w:szCs w:val="24"/>
              </w:rPr>
              <w:object w:dxaOrig="702" w:dyaOrig="498" w14:anchorId="5994FABD">
                <v:shape id="_x0000_i1027" type="#_x0000_t75" style="width:35.4pt;height:25.2pt" o:ole="">
                  <v:imagedata r:id="rId19" o:title=""/>
                </v:shape>
                <o:OLEObject Type="Embed" ProgID="FXEquation.Equation" ShapeID="_x0000_i1027" DrawAspect="Content" ObjectID="_1459797023" r:id="rId20"/>
              </w:object>
            </w: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 w:rsidRPr="00E26AE3">
              <w:rPr>
                <w:rFonts w:ascii="Times New Roman" w:hAnsi="Times New Roman"/>
                <w:color w:val="FF0000"/>
                <w:position w:val="-18"/>
                <w:sz w:val="24"/>
                <w:szCs w:val="24"/>
              </w:rPr>
              <w:object w:dxaOrig="702" w:dyaOrig="498" w14:anchorId="6F6937AF">
                <v:shape id="_x0000_i1028" type="#_x0000_t75" style="width:35.4pt;height:25.2pt" o:ole="">
                  <v:imagedata r:id="rId21" o:title=""/>
                </v:shape>
                <o:OLEObject Type="Embed" ProgID="FXEquation.Equation" ShapeID="_x0000_i1028" DrawAspect="Content" ObjectID="_1459797024" r:id="rId22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</w:t>
            </w:r>
            <w:r w:rsidRPr="00E26AE3">
              <w:rPr>
                <w:rFonts w:ascii="Times New Roman" w:hAnsi="Times New Roman"/>
                <w:color w:val="FF0000"/>
                <w:position w:val="-18"/>
                <w:sz w:val="24"/>
                <w:szCs w:val="24"/>
              </w:rPr>
              <w:object w:dxaOrig="702" w:dyaOrig="498" w14:anchorId="328A3321">
                <v:shape id="_x0000_i1029" type="#_x0000_t75" style="width:35.4pt;height:25.2pt" o:ole="">
                  <v:imagedata r:id="rId23" o:title=""/>
                </v:shape>
                <o:OLEObject Type="Embed" ProgID="FXEquation.Equation" ShapeID="_x0000_i1029" DrawAspect="Content" ObjectID="_1459797025" r:id="rId24"/>
              </w:object>
            </w:r>
            <w:r w:rsidRPr="00383310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  <w:p w:rsidR="00384F33" w:rsidRPr="00383310" w:rsidRDefault="00384F33" w:rsidP="00384F33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384F33" w:rsidRPr="00383310" w:rsidRDefault="00384F33" w:rsidP="00384F33">
            <w:pPr>
              <w:rPr>
                <w:rFonts w:ascii="Times New Roman" w:hAnsi="Times New Roman"/>
                <w:sz w:val="12"/>
                <w:szCs w:val="12"/>
              </w:rPr>
            </w:pPr>
          </w:p>
        </w:tc>
      </w:tr>
      <w:tr w:rsidR="00384F33" w:rsidTr="009854B1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384F33" w:rsidRPr="001B3341" w:rsidRDefault="00384F33" w:rsidP="00384F3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DA23C1" w:rsidRDefault="00323BA4" w:rsidP="00DA23C1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Luke has scored at a rate of 18</w:t>
            </w:r>
            <w:r w:rsidR="00DA23C1">
              <w:rPr>
                <w:rFonts w:ascii="Times New Roman" w:hAnsi="Times New Roman"/>
                <w:sz w:val="24"/>
                <w:szCs w:val="24"/>
              </w:rPr>
              <w:t xml:space="preserve"> points/game for his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footy team. If he has scored </w:t>
            </w:r>
            <w:r w:rsidRPr="00323BA4">
              <w:rPr>
                <w:rFonts w:ascii="Times New Roman" w:hAnsi="Times New Roman"/>
                <w:sz w:val="24"/>
                <w:szCs w:val="24"/>
              </w:rPr>
              <w:t>342</w:t>
            </w:r>
            <w:r w:rsidR="00DA23C1">
              <w:rPr>
                <w:rFonts w:ascii="Times New Roman" w:hAnsi="Times New Roman"/>
                <w:sz w:val="24"/>
                <w:szCs w:val="24"/>
              </w:rPr>
              <w:t xml:space="preserve"> points, how many games has he played?</w:t>
            </w:r>
          </w:p>
          <w:p w:rsidR="00DA23C1" w:rsidRDefault="00DA23C1" w:rsidP="00DA23C1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>
                      <wp:simplePos x="0" y="0"/>
                      <wp:positionH relativeFrom="column">
                        <wp:posOffset>2085975</wp:posOffset>
                      </wp:positionH>
                      <wp:positionV relativeFrom="paragraph">
                        <wp:posOffset>100330</wp:posOffset>
                      </wp:positionV>
                      <wp:extent cx="1000125" cy="409575"/>
                      <wp:effectExtent l="0" t="0" r="28575" b="28575"/>
                      <wp:wrapNone/>
                      <wp:docPr id="297" name="Rectangle 2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00125" cy="4095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46746A" id="Rectangle 297" o:spid="_x0000_s1026" style="position:absolute;margin-left:164.25pt;margin-top:7.9pt;width:78.75pt;height:32.2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" strokeweight="1pt"/>
                  </w:pict>
                </mc:Fallback>
              </mc:AlternateContent>
            </w:r>
          </w:p>
          <w:p w:rsidR="00384F33" w:rsidRDefault="00384F33" w:rsidP="00384F33">
            <w:pPr>
              <w:pStyle w:val="QuestionStyle"/>
            </w:pPr>
          </w:p>
          <w:p w:rsidR="00DA23C1" w:rsidRDefault="00DA23C1" w:rsidP="00384F33">
            <w:pPr>
              <w:pStyle w:val="QuestionStyle"/>
            </w:pPr>
          </w:p>
          <w:p w:rsidR="00DA23C1" w:rsidRDefault="00DA23C1" w:rsidP="00384F33">
            <w:pPr>
              <w:pStyle w:val="QuestionStyle"/>
            </w:pPr>
          </w:p>
        </w:tc>
      </w:tr>
      <w:tr w:rsidR="00384F33" w:rsidTr="009854B1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384F33" w:rsidRPr="001B3341" w:rsidRDefault="00384F33" w:rsidP="00384F3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23BA4" w:rsidRDefault="00323BA4" w:rsidP="00323BA4">
            <w:pPr>
              <w:pStyle w:val="QuestionStyle"/>
            </w:pPr>
            <w:r>
              <w:t xml:space="preserve">Deanna drives her car a distance of 450 km at an average speed of 90 km/h. </w:t>
            </w:r>
          </w:p>
          <w:p w:rsidR="00384F33" w:rsidRDefault="00323BA4" w:rsidP="00323BA4">
            <w:pPr>
              <w:pStyle w:val="QuestionStyle"/>
            </w:pPr>
            <w:r>
              <w:t xml:space="preserve">How much less time would the journey have taken if she had averaged 100 km/h? </w:t>
            </w:r>
          </w:p>
          <w:p w:rsidR="00323BA4" w:rsidRDefault="00323BA4" w:rsidP="00323BA4">
            <w:pPr>
              <w:pStyle w:val="QuestionStyle"/>
            </w:pPr>
          </w:p>
          <w:p w:rsidR="00323BA4" w:rsidRDefault="00323BA4" w:rsidP="00323BA4">
            <w:pPr>
              <w:pStyle w:val="QuestionStyle"/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8992" behindDoc="0" locked="0" layoutInCell="1" allowOverlap="1" wp14:anchorId="6BBEAAF1" wp14:editId="0CB0D56B">
                      <wp:simplePos x="0" y="0"/>
                      <wp:positionH relativeFrom="column">
                        <wp:posOffset>2908184</wp:posOffset>
                      </wp:positionH>
                      <wp:positionV relativeFrom="paragraph">
                        <wp:posOffset>70565</wp:posOffset>
                      </wp:positionV>
                      <wp:extent cx="1000125" cy="409575"/>
                      <wp:effectExtent l="0" t="0" r="28575" b="28575"/>
                      <wp:wrapNone/>
                      <wp:docPr id="298" name="Rectangle 2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00125" cy="4095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E702A64" id="Rectangle 298" o:spid="_x0000_s1026" style="position:absolute;margin-left:229pt;margin-top:5.55pt;width:78.75pt;height:32.2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" strokeweight="1pt"/>
                  </w:pict>
                </mc:Fallback>
              </mc:AlternateContent>
            </w:r>
            <w:r>
              <w:t xml:space="preserve">                             </w:t>
            </w:r>
          </w:p>
          <w:p w:rsidR="00323BA4" w:rsidRDefault="00323BA4" w:rsidP="00323BA4">
            <w:pPr>
              <w:pStyle w:val="QuestionStyle"/>
            </w:pPr>
            <w:r>
              <w:t xml:space="preserve">                                              </w:t>
            </w:r>
            <w:r w:rsidRPr="00323BA4">
              <w:rPr>
                <w:sz w:val="32"/>
              </w:rPr>
              <w:t xml:space="preserve">It would take          </w:t>
            </w:r>
            <w:r>
              <w:rPr>
                <w:sz w:val="32"/>
              </w:rPr>
              <w:t xml:space="preserve">     </w:t>
            </w:r>
            <w:r w:rsidRPr="00323BA4">
              <w:rPr>
                <w:sz w:val="32"/>
              </w:rPr>
              <w:t xml:space="preserve">        </w:t>
            </w:r>
            <w:r>
              <w:rPr>
                <w:sz w:val="32"/>
              </w:rPr>
              <w:t>minutes</w:t>
            </w:r>
            <w:r w:rsidRPr="00323BA4">
              <w:rPr>
                <w:sz w:val="32"/>
              </w:rPr>
              <w:t xml:space="preserve"> less.</w:t>
            </w:r>
          </w:p>
          <w:p w:rsidR="00323BA4" w:rsidRDefault="00323BA4" w:rsidP="00323BA4">
            <w:pPr>
              <w:pStyle w:val="QuestionStyle"/>
            </w:pPr>
          </w:p>
        </w:tc>
      </w:tr>
      <w:tr w:rsidR="002060AD" w:rsidTr="00F1064B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2060AD" w:rsidRPr="001B3341" w:rsidRDefault="002060AD" w:rsidP="002060AD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30F49" w:rsidRDefault="00030F49" w:rsidP="00323BA4">
            <w:pPr>
              <w:pStyle w:val="QuestionStyle"/>
            </w:pPr>
            <w:r w:rsidRPr="00030F49">
              <w:rPr>
                <w:b/>
              </w:rPr>
              <w:t>Questions 15 and 16 refer to the following.</w:t>
            </w:r>
            <w:r>
              <w:t xml:space="preserve"> </w:t>
            </w:r>
          </w:p>
          <w:p w:rsidR="002060AD" w:rsidRDefault="00030F49" w:rsidP="00323BA4">
            <w:pPr>
              <w:pStyle w:val="QuestionStyle"/>
            </w:pPr>
            <w:r>
              <w:t>The distance-time graph represents Thomas’ journey from home in Melbourne to Bendigo for a meeting and then back home.</w:t>
            </w:r>
            <w:r w:rsidR="005D4851">
              <w:rPr>
                <w:rFonts w:asciiTheme="minorHAnsi" w:hAnsiTheme="minorHAnsi" w:cstheme="minorBidi"/>
                <w:noProof/>
                <w:lang w:eastAsia="en-AU"/>
              </w:rPr>
              <w:t xml:space="preserve"> </w:t>
            </w:r>
          </w:p>
          <w:p w:rsidR="002060AD" w:rsidRDefault="00A60861" w:rsidP="00323BA4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22" type="#_x0000_t75" style="position:absolute;margin-left:98.1pt;margin-top:5.95pt;width:250.85pt;height:157.55pt;z-index:251679232;mso-position-horizontal-relative:text;mso-position-vertical-relative:text">
                  <v:imagedata r:id="rId25" o:title=""/>
                  <w10:wrap type="square"/>
                </v:shape>
                <o:OLEObject Type="Embed" ProgID="FXDraw.Graphic" ShapeID="_x0000_s1122" DrawAspect="Content" ObjectID="_1459797056" r:id="rId26"/>
              </w:object>
            </w:r>
          </w:p>
          <w:p w:rsidR="002060AD" w:rsidRDefault="002060AD" w:rsidP="00323BA4">
            <w:pPr>
              <w:pStyle w:val="QuestionStyle"/>
            </w:pPr>
          </w:p>
          <w:p w:rsidR="002060AD" w:rsidRDefault="002060AD" w:rsidP="00323BA4">
            <w:pPr>
              <w:pStyle w:val="QuestionStyle"/>
            </w:pPr>
          </w:p>
          <w:p w:rsidR="002060AD" w:rsidRDefault="002060AD" w:rsidP="00323BA4">
            <w:pPr>
              <w:pStyle w:val="QuestionStyle"/>
            </w:pPr>
          </w:p>
          <w:p w:rsidR="002060AD" w:rsidRDefault="002060AD" w:rsidP="00323BA4">
            <w:pPr>
              <w:pStyle w:val="QuestionStyle"/>
            </w:pPr>
          </w:p>
          <w:p w:rsidR="002060AD" w:rsidRDefault="002060AD" w:rsidP="00323BA4">
            <w:pPr>
              <w:pStyle w:val="QuestionStyle"/>
            </w:pPr>
          </w:p>
          <w:p w:rsidR="002060AD" w:rsidRDefault="002060AD" w:rsidP="00323BA4">
            <w:pPr>
              <w:pStyle w:val="QuestionStyle"/>
            </w:pPr>
          </w:p>
          <w:p w:rsidR="002060AD" w:rsidRDefault="002060AD" w:rsidP="00323BA4">
            <w:pPr>
              <w:pStyle w:val="QuestionStyle"/>
            </w:pPr>
          </w:p>
          <w:p w:rsidR="002060AD" w:rsidRDefault="002060AD" w:rsidP="00323BA4">
            <w:pPr>
              <w:pStyle w:val="QuestionStyle"/>
            </w:pPr>
          </w:p>
          <w:p w:rsidR="002060AD" w:rsidRDefault="002060AD" w:rsidP="00323BA4">
            <w:pPr>
              <w:pStyle w:val="QuestionStyle"/>
            </w:pPr>
          </w:p>
          <w:p w:rsidR="002060AD" w:rsidRDefault="002060AD" w:rsidP="00323BA4">
            <w:pPr>
              <w:pStyle w:val="QuestionStyle"/>
            </w:pPr>
          </w:p>
          <w:p w:rsidR="002060AD" w:rsidRDefault="002060AD" w:rsidP="00323BA4">
            <w:pPr>
              <w:pStyle w:val="QuestionStyle"/>
            </w:pPr>
          </w:p>
        </w:tc>
      </w:tr>
      <w:tr w:rsidR="00F1064B" w:rsidTr="00F1064B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66FF99"/>
          </w:tcPr>
          <w:p w:rsidR="00F1064B" w:rsidRPr="001B3341" w:rsidRDefault="00F1064B" w:rsidP="00384F3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F1064B" w:rsidRDefault="00F1064B" w:rsidP="00323BA4">
            <w:pPr>
              <w:pStyle w:val="QuestionStyle"/>
            </w:pPr>
            <w:r>
              <w:t>How long did Thomas stay in Bendigo?</w:t>
            </w:r>
          </w:p>
          <w:p w:rsidR="00F1064B" w:rsidRDefault="00F1064B" w:rsidP="00F1064B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1064B" w:rsidRDefault="00F1064B" w:rsidP="00F1064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70016" behindDoc="0" locked="0" layoutInCell="1" allowOverlap="1" wp14:anchorId="6C1C9CBC" wp14:editId="20B5D880">
                      <wp:simplePos x="0" y="0"/>
                      <wp:positionH relativeFrom="column">
                        <wp:posOffset>231140</wp:posOffset>
                      </wp:positionH>
                      <wp:positionV relativeFrom="paragraph">
                        <wp:posOffset>51435</wp:posOffset>
                      </wp:positionV>
                      <wp:extent cx="4362450" cy="114300"/>
                      <wp:effectExtent l="0" t="0" r="19050" b="19050"/>
                      <wp:wrapNone/>
                      <wp:docPr id="300" name="Group 3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362450" cy="114300"/>
                                <a:chOff x="2430" y="3420"/>
                                <a:chExt cx="6870" cy="180"/>
                              </a:xfrm>
                            </wpg:grpSpPr>
                            <wps:wsp>
                              <wps:cNvPr id="301" name="AutoShape 1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2" name="AutoShape 1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3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3" name="AutoShape 1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4" name="AutoShape 1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780" y="342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58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45B93D5" id="Group 300" o:spid="_x0000_s1026" style="position:absolute;margin-left:18.2pt;margin-top:4.05pt;width:343.5pt;height:9pt;z-index:251670016" coordorigin="2430,3420" coordsize="687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">
                      <v:roundrect id="AutoShape 116" o:spid="_x0000_s1027" style="position:absolute;left:90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NaoMMA&#10;AADcAAAADwAAAGRycy9kb3ducmV2LnhtbESPT4vCMBTE74LfITzBm6aui0g1ii4IHkRYFcHbo3n9&#10;g81LaWJb/fSbBcHjMDO/YZbrzpSiodoVlhVMxhEI4sTqgjMFl/NuNAfhPLLG0jIpeJKD9arfW2Ks&#10;bcu/1Jx8JgKEXYwKcu+rWEqX5GTQjW1FHLzU1gZ9kHUmdY1tgJtSfkXRTBosOCzkWNFPTsn99DAK&#10;DvPWv1J5nX0/eJ/irTmmxy0pNRx0mwUIT53/hN/tvVYwjSbwfyYcAbn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jNaoMMAAADcAAAADwAAAAAAAAAAAAAAAACYAgAAZHJzL2Rv&#10;d25yZXYueG1sUEsFBgAAAAAEAAQA9QAAAIgDAAAAAA==&#10;" strokeweight="1.25pt"/>
                      <v:roundrect id="AutoShape 117" o:spid="_x0000_s1028" style="position:absolute;left:243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HE18UA&#10;AADcAAAADwAAAGRycy9kb3ducmV2LnhtbESPzWrDMBCE74G8g9hAb4nctBjjRAlNoOBDMNQthd4W&#10;a/1DrJWxFNvN01eFQo/DzHzD7I+z6cRIg2stK3jcRCCIS6tbrhV8vL+uExDOI2vsLJOCb3JwPCwX&#10;e0y1nfiNxsLXIkDYpaig8b5PpXRlQwbdxvbEwavsYNAHOdRSDzgFuOnkNopiabDlsNBgT+eGymtx&#10;MwouyeTvlfyMn2+cVfg15lV+IqUeVvPLDoSn2f+H/9qZVvAUbeH3TDgC8vA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4cTXxQAAANwAAAAPAAAAAAAAAAAAAAAAAJgCAABkcnMv&#10;ZG93bnJldi54bWxQSwUGAAAAAAQABAD1AAAAigMAAAAA&#10;" strokeweight="1.25pt"/>
                      <v:roundrect id="AutoShape 118" o:spid="_x0000_s1029" style="position:absolute;left:45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1hTMUA&#10;AADcAAAADwAAAGRycy9kb3ducmV2LnhtbESPzWrDMBCE74G8g9hAb4ncpBjjRAlNIOBDMdQthd4W&#10;a/1DrJWxFNvt01eFQo/DzHzDHE6z6cRIg2stK3jcRCCIS6tbrhW8v13XCQjnkTV2lknBFzk4HZeL&#10;A6baTvxKY+FrESDsUlTQeN+nUrqyIYNuY3vi4FV2MOiDHGqpB5wC3HRyG0WxNNhyWGiwp0tD5a24&#10;GwUvyeS/K/kRP905q/BzzKv8TEo9rObnPQhPs/8P/7UzrWAX7eD3TDgC8v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rWFMxQAAANwAAAAPAAAAAAAAAAAAAAAAAJgCAABkcnMv&#10;ZG93bnJldi54bWxQSwUGAAAAAAQABAD1AAAAigMAAAAA&#10;" strokeweight="1.25pt"/>
                      <v:roundrect id="AutoShape 119" o:spid="_x0000_s1030" style="position:absolute;left:6780;top:342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T5OMUA&#10;AADcAAAADwAAAGRycy9kb3ducmV2LnhtbESPQWvCQBSE7wX/w/KE3uqmrYQQXaUKBQ9FaFoKvT2y&#10;b5Ng9m3Irknqr3cLgsdhZr5h1tvJtmKg3jeOFTwvEhDEpdMNVwq+v96fMhA+IGtsHZOCP/Kw3cwe&#10;1phrN/InDUWoRISwz1FBHUKXS+nLmiz6heuIo2dcbzFE2VdS9zhGuG3lS5Kk0mLDcaHGjvY1lafi&#10;bBV8ZGO4GPmTLs98MPg7HM1xR0o9zqe3FYhAU7iHb+2DVvCaLOH/TDwCcnM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RPk4xQAAANwAAAAPAAAAAAAAAAAAAAAAAJgCAABkcnMv&#10;ZG93bnJldi54bWxQSwUGAAAAAAQABAD1AAAAigMAAAAA&#10;" strokeweight="1.25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1 hour                        1.5 hours                       2 hours                        4 hours</w:t>
            </w:r>
          </w:p>
          <w:p w:rsidR="00F1064B" w:rsidRPr="00617FF5" w:rsidRDefault="00F1064B" w:rsidP="00323BA4">
            <w:pPr>
              <w:pStyle w:val="QuestionStyle"/>
              <w:rPr>
                <w:sz w:val="16"/>
                <w:szCs w:val="16"/>
              </w:rPr>
            </w:pPr>
          </w:p>
        </w:tc>
      </w:tr>
      <w:tr w:rsidR="002060AD" w:rsidTr="007C53B8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2060AD" w:rsidRPr="001B3341" w:rsidRDefault="002060AD" w:rsidP="00384F3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2060AD" w:rsidRDefault="00030F49" w:rsidP="00323BA4">
            <w:pPr>
              <w:pStyle w:val="QuestionStyle"/>
            </w:pPr>
            <w:r>
              <w:t xml:space="preserve">At what average speed did Thomas travel on his way to Bendigo?  </w:t>
            </w:r>
          </w:p>
          <w:p w:rsidR="00030F49" w:rsidRDefault="00030F49" w:rsidP="00323BA4">
            <w:pPr>
              <w:pStyle w:val="QuestionStyle"/>
            </w:pPr>
          </w:p>
          <w:p w:rsidR="00030F49" w:rsidRDefault="005D4851" w:rsidP="00323BA4">
            <w:pPr>
              <w:pStyle w:val="QuestionStyle"/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1040" behindDoc="0" locked="0" layoutInCell="1" allowOverlap="1" wp14:anchorId="221733D8" wp14:editId="6F2CA980">
                      <wp:simplePos x="0" y="0"/>
                      <wp:positionH relativeFrom="column">
                        <wp:posOffset>2536825</wp:posOffset>
                      </wp:positionH>
                      <wp:positionV relativeFrom="paragraph">
                        <wp:posOffset>27349</wp:posOffset>
                      </wp:positionV>
                      <wp:extent cx="1000125" cy="409575"/>
                      <wp:effectExtent l="0" t="0" r="28575" b="28575"/>
                      <wp:wrapNone/>
                      <wp:docPr id="299" name="Rectangle 2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00125" cy="4095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E23874" id="Rectangle 299" o:spid="_x0000_s1026" style="position:absolute;margin-left:199.75pt;margin-top:2.15pt;width:78.75pt;height:32.2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" strokeweight="1pt"/>
                  </w:pict>
                </mc:Fallback>
              </mc:AlternateContent>
            </w:r>
          </w:p>
          <w:p w:rsidR="00030F49" w:rsidRDefault="005D4851" w:rsidP="00323BA4">
            <w:pPr>
              <w:pStyle w:val="QuestionStyle"/>
              <w:rPr>
                <w:sz w:val="32"/>
                <w:szCs w:val="32"/>
              </w:rPr>
            </w:pPr>
            <w:r>
              <w:t xml:space="preserve">                                                                                               </w:t>
            </w:r>
            <w:r>
              <w:rPr>
                <w:sz w:val="32"/>
                <w:szCs w:val="32"/>
              </w:rPr>
              <w:t>km/h.</w:t>
            </w:r>
          </w:p>
          <w:p w:rsidR="005D4851" w:rsidRPr="00617FF5" w:rsidRDefault="005D4851" w:rsidP="00323BA4">
            <w:pPr>
              <w:pStyle w:val="QuestionStyle"/>
              <w:rPr>
                <w:sz w:val="16"/>
                <w:szCs w:val="16"/>
              </w:rPr>
            </w:pPr>
          </w:p>
        </w:tc>
      </w:tr>
      <w:tr w:rsidR="002060AD" w:rsidTr="007C53B8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2060AD" w:rsidRPr="001B3341" w:rsidRDefault="002060AD" w:rsidP="00384F3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D4851" w:rsidRDefault="00F1064B" w:rsidP="00323BA4">
            <w:pPr>
              <w:pStyle w:val="QuestionStyle"/>
            </w:pPr>
            <w:r>
              <w:t xml:space="preserve">On his journey home, he had a good run until </w:t>
            </w:r>
            <w:r w:rsidR="005D4851">
              <w:t>heavy traffic slowed his journey.</w:t>
            </w:r>
          </w:p>
          <w:p w:rsidR="00F1064B" w:rsidRDefault="00F1064B" w:rsidP="00323BA4">
            <w:pPr>
              <w:pStyle w:val="QuestionStyle"/>
            </w:pPr>
            <w:r>
              <w:t>How far from home was he when he met the heavy traffic?</w:t>
            </w:r>
          </w:p>
          <w:p w:rsidR="00F1064B" w:rsidRDefault="00F1064B" w:rsidP="00F1064B">
            <w:pPr>
              <w:pStyle w:val="QuestionStyle"/>
            </w:pPr>
          </w:p>
          <w:p w:rsidR="00F1064B" w:rsidRDefault="00F1064B" w:rsidP="00F1064B">
            <w:pPr>
              <w:pStyle w:val="QuestionStyle"/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52379F24" wp14:editId="3AE10EA8">
                      <wp:simplePos x="0" y="0"/>
                      <wp:positionH relativeFrom="column">
                        <wp:posOffset>2536825</wp:posOffset>
                      </wp:positionH>
                      <wp:positionV relativeFrom="paragraph">
                        <wp:posOffset>27349</wp:posOffset>
                      </wp:positionV>
                      <wp:extent cx="1000125" cy="409575"/>
                      <wp:effectExtent l="0" t="0" r="28575" b="28575"/>
                      <wp:wrapNone/>
                      <wp:docPr id="305" name="Rectangle 3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00125" cy="4095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B134B5F" id="Rectangle 305" o:spid="_x0000_s1026" style="position:absolute;margin-left:199.75pt;margin-top:2.15pt;width:78.75pt;height:32.2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" strokeweight="1pt"/>
                  </w:pict>
                </mc:Fallback>
              </mc:AlternateContent>
            </w:r>
          </w:p>
          <w:p w:rsidR="00F1064B" w:rsidRDefault="00F1064B" w:rsidP="00F1064B">
            <w:pPr>
              <w:pStyle w:val="QuestionStyle"/>
              <w:rPr>
                <w:sz w:val="32"/>
                <w:szCs w:val="32"/>
              </w:rPr>
            </w:pPr>
            <w:r>
              <w:t xml:space="preserve">                                                                                               </w:t>
            </w:r>
            <w:r>
              <w:rPr>
                <w:sz w:val="32"/>
                <w:szCs w:val="32"/>
              </w:rPr>
              <w:t>km from home.</w:t>
            </w:r>
          </w:p>
          <w:p w:rsidR="005D4851" w:rsidRDefault="005D4851" w:rsidP="00323BA4">
            <w:pPr>
              <w:pStyle w:val="QuestionStyle"/>
            </w:pPr>
          </w:p>
        </w:tc>
      </w:tr>
      <w:tr w:rsidR="00F1064B" w:rsidTr="009854B1">
        <w:trPr>
          <w:cantSplit/>
          <w:trHeight w:val="851"/>
        </w:trPr>
        <w:tc>
          <w:tcPr>
            <w:tcW w:w="1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F1064B" w:rsidRPr="001B3341" w:rsidRDefault="00F1064B" w:rsidP="00384F33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F1064B" w:rsidRDefault="00F1064B" w:rsidP="00323BA4">
            <w:pPr>
              <w:pStyle w:val="QuestionStyle"/>
            </w:pPr>
            <w:r>
              <w:t>By how much was his speed lowered by the heavy traffic?</w:t>
            </w:r>
          </w:p>
          <w:p w:rsidR="00F1064B" w:rsidRPr="00460C07" w:rsidRDefault="00F1064B" w:rsidP="00F1064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1064B" w:rsidRPr="00460C07" w:rsidRDefault="00F1064B" w:rsidP="00F1064B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73088" behindDoc="0" locked="0" layoutInCell="1" allowOverlap="1" wp14:anchorId="3D588994" wp14:editId="08A2D7B3">
                      <wp:simplePos x="0" y="0"/>
                      <wp:positionH relativeFrom="column">
                        <wp:posOffset>238760</wp:posOffset>
                      </wp:positionH>
                      <wp:positionV relativeFrom="paragraph">
                        <wp:posOffset>11430</wp:posOffset>
                      </wp:positionV>
                      <wp:extent cx="171450" cy="944880"/>
                      <wp:effectExtent l="0" t="0" r="19050" b="26670"/>
                      <wp:wrapNone/>
                      <wp:docPr id="306" name="Group 3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30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8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9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0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88BE705" id="Group 306" o:spid="_x0000_s1026" style="position:absolute;margin-left:18.8pt;margin-top:.9pt;width:13.5pt;height:74.4pt;z-index:251673088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jiU8YA&#10;AADcAAAADwAAAGRycy9kb3ducmV2LnhtbESPT2vCQBTE7wW/w/IEL0U3KtQYXUVaKvYi+Ae9PrLP&#10;JJh9G7LbJPrpu4VCj8PM/IZZrjtTioZqV1hWMB5FIIhTqwvOFJxPn8MYhPPIGkvLpOBBDtar3ssS&#10;E21bPlBz9JkIEHYJKsi9rxIpXZqTQTeyFXHwbrY26IOsM6lrbAPclHISRW/SYMFhIceK3nNK78dv&#10;oyB+xObSXPbbK31x+/Hc69nmda7UoN9tFiA8df4//NfeaQXTaAa/Z8IRkK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HjiU8YAAADcAAAADwAAAAAAAAAAAAAAAACYAgAAZHJz&#10;L2Rvd25yZXYueG1sUEsFBgAAAAAEAAQA9QAAAIs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d2IcIA&#10;AADcAAAADwAAAGRycy9kb3ducmV2LnhtbERPTWvCQBC9C/6HZYReRDdWsDF1FVEqehFqRa9DdpoE&#10;s7Mhu02iv949CD0+3vdi1ZlSNFS7wrKCyTgCQZxaXXCm4PzzNYpBOI+ssbRMCu7kYLXs9xaYaNvy&#10;NzUnn4kQwi5BBbn3VSKlS3My6Ma2Ig7cr60N+gDrTOoa2xBuSvkeRTNpsODQkGNFm5zS2+nPKIjv&#10;sbk0l+PuSgdut4+j/lgP50q9Dbr1JwhPnf8Xv9x7rWAahbXhTDgCcvk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53YhwgAAANwAAAAPAAAAAAAAAAAAAAAAAJgCAABkcnMvZG93&#10;bnJldi54bWxQSwUGAAAAAAQABAD1AAAAhwM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vTusYA&#10;AADcAAAADwAAAGRycy9kb3ducmV2LnhtbESPQWvCQBSE70L/w/IKvZRmo4U2RlcRRakXQVvi9ZF9&#10;TUKzb0N2m8T++q4geBxm5htmvhxMLTpqXWVZwTiKQRDnVldcKPj63L4kIJxH1lhbJgUXcrBcPIzm&#10;mGrb85G6ky9EgLBLUUHpfZNK6fKSDLrINsTB+7atQR9kW0jdYh/gppaTOH6TBisOCyU2tC4p/zn9&#10;GgXJJTFZlx12Z9pzv/k76PfV81Spp8dhNQPhafD38K39oRW8xlO4nglHQC7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qvTusYAAADcAAAADwAAAAAAAAAAAAAAAACYAgAAZHJz&#10;L2Rvd25yZXYueG1sUEsFBgAAAAAEAAQA9QAAAIsD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js+sMA&#10;AADcAAAADwAAAGRycy9kb3ducmV2LnhtbERPTWvCQBC9F/wPywi9lLqxQo1pNiJKpb0IpmKvQ3ZM&#10;gtnZkN0msb++eyh4fLzvdD2aRvTUudqygvksAkFcWF1zqeD09f4cg3AeWWNjmRTcyME6mzykmGg7&#10;8JH63JcihLBLUEHlfZtI6YqKDLqZbYkDd7GdQR9gV0rd4RDCTSNfouhVGqw5NFTY0rai4pr/GAXx&#10;LTbn/nzYf9MnD7vfg15unlZKPU7HzRsIT6O/i//dH1rBYh7mhzPhCMj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kjs+sMAAADcAAAADwAAAAAAAAAAAAAAAACYAgAAZHJzL2Rv&#10;d25yZXYueG1sUEsFBgAAAAAEAAQA9QAAAIgDAAAAAA==&#10;" strokecolor="windowText" strokeweight="1pt"/>
                    </v:group>
                  </w:pict>
                </mc:Fallback>
              </mc:AlternateConten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>
              <w:rPr>
                <w:rFonts w:ascii="Times New Roman" w:hAnsi="Times New Roman"/>
                <w:sz w:val="24"/>
                <w:szCs w:val="24"/>
              </w:rPr>
              <w:t>The</w:t>
            </w:r>
            <w:r w:rsidR="007C53B8">
              <w:rPr>
                <w:rFonts w:ascii="Times New Roman" w:hAnsi="Times New Roman"/>
                <w:sz w:val="24"/>
                <w:szCs w:val="24"/>
              </w:rPr>
              <w:t xml:space="preserve"> speed dropped from 9</w:t>
            </w:r>
            <w:r>
              <w:rPr>
                <w:rFonts w:ascii="Times New Roman" w:hAnsi="Times New Roman"/>
                <w:sz w:val="24"/>
                <w:szCs w:val="24"/>
              </w:rPr>
              <w:t>0 km/h to 10 km/h.</w:t>
            </w:r>
          </w:p>
          <w:p w:rsidR="00F1064B" w:rsidRPr="00460C07" w:rsidRDefault="00F1064B" w:rsidP="00F1064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1064B" w:rsidRPr="00460C07" w:rsidRDefault="00F1064B" w:rsidP="00F1064B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The</w:t>
            </w:r>
            <w:r w:rsidR="007C53B8">
              <w:rPr>
                <w:rFonts w:ascii="Times New Roman" w:hAnsi="Times New Roman"/>
                <w:sz w:val="24"/>
                <w:szCs w:val="24"/>
              </w:rPr>
              <w:t xml:space="preserve"> speed dropped from 80 km/h to 1</w:t>
            </w:r>
            <w:r>
              <w:rPr>
                <w:rFonts w:ascii="Times New Roman" w:hAnsi="Times New Roman"/>
                <w:sz w:val="24"/>
                <w:szCs w:val="24"/>
              </w:rPr>
              <w:t>0 km/h.</w:t>
            </w:r>
          </w:p>
          <w:p w:rsidR="00F1064B" w:rsidRPr="00460C07" w:rsidRDefault="00F1064B" w:rsidP="00F1064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1064B" w:rsidRPr="00460C07" w:rsidRDefault="00F1064B" w:rsidP="00F1064B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 w:rsidR="007C53B8">
              <w:rPr>
                <w:rFonts w:ascii="Times New Roman" w:hAnsi="Times New Roman"/>
                <w:sz w:val="24"/>
                <w:szCs w:val="24"/>
              </w:rPr>
              <w:t>The speed dropped from 9</w:t>
            </w:r>
            <w:r>
              <w:rPr>
                <w:rFonts w:ascii="Times New Roman" w:hAnsi="Times New Roman"/>
                <w:sz w:val="24"/>
                <w:szCs w:val="24"/>
              </w:rPr>
              <w:t>0 km/h to 20 km/h.</w:t>
            </w:r>
          </w:p>
          <w:p w:rsidR="00F1064B" w:rsidRPr="00460C07" w:rsidRDefault="00F1064B" w:rsidP="00F1064B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1064B" w:rsidRPr="00460C07" w:rsidRDefault="00F1064B" w:rsidP="00F1064B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 w:rsidR="007C53B8">
              <w:rPr>
                <w:rFonts w:ascii="Times New Roman" w:hAnsi="Times New Roman"/>
                <w:sz w:val="24"/>
                <w:szCs w:val="24"/>
              </w:rPr>
              <w:t>The speed dropped from 80 km/h to 20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km/h.</w:t>
            </w:r>
          </w:p>
          <w:p w:rsidR="00F1064B" w:rsidRPr="00617FF5" w:rsidRDefault="00F1064B" w:rsidP="00323BA4">
            <w:pPr>
              <w:pStyle w:val="QuestionStyle"/>
              <w:rPr>
                <w:sz w:val="16"/>
                <w:szCs w:val="16"/>
              </w:rPr>
            </w:pPr>
          </w:p>
        </w:tc>
      </w:tr>
    </w:tbl>
    <w:p w:rsidR="008400B0" w:rsidRDefault="008400B0" w:rsidP="008400B0">
      <w:pPr>
        <w:pStyle w:val="QuestionStyle"/>
      </w:pPr>
    </w:p>
    <w:p w:rsidR="008400B0" w:rsidRDefault="008400B0" w:rsidP="008400B0">
      <w:pPr>
        <w:pStyle w:val="QuestionStyle"/>
      </w:pPr>
    </w:p>
    <w:p w:rsidR="00D667E2" w:rsidRPr="008400B0" w:rsidRDefault="00D667E2" w:rsidP="008400B0">
      <w:pPr>
        <w:pStyle w:val="QuestionStyle"/>
        <w:sectPr w:rsidR="00D667E2" w:rsidRPr="008400B0" w:rsidSect="00413DF5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3F3344" w:rsidRDefault="003F3344">
      <w:pPr>
        <w:rPr>
          <w:rFonts w:asciiTheme="majorHAnsi" w:hAnsiTheme="majorHAnsi"/>
          <w:sz w:val="24"/>
          <w:szCs w:val="24"/>
        </w:rPr>
      </w:pPr>
    </w:p>
    <w:p w:rsidR="003F3344" w:rsidRDefault="003F3344" w:rsidP="003F3344">
      <w:pPr>
        <w:rPr>
          <w:rFonts w:asciiTheme="majorHAnsi" w:hAnsiTheme="majorHAnsi"/>
          <w:i/>
          <w:sz w:val="48"/>
          <w:szCs w:val="48"/>
        </w:rPr>
        <w:sectPr w:rsidR="003F3344" w:rsidSect="00413DF5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sdt>
      <w:sdtPr>
        <w:rPr>
          <w:rFonts w:asciiTheme="majorHAnsi" w:hAnsiTheme="majorHAnsi"/>
          <w:sz w:val="48"/>
          <w:szCs w:val="48"/>
        </w:rPr>
        <w:alias w:val="Title"/>
        <w:tag w:val=""/>
        <w:id w:val="745227015"/>
        <w:placeholder>
          <w:docPart w:val="0D28E3E45D5547B0A53AB722230E144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:rsidR="001F156E" w:rsidRDefault="00DF6335" w:rsidP="003F3344">
          <w:pPr>
            <w:jc w:val="center"/>
            <w:rPr>
              <w:rFonts w:asciiTheme="majorHAnsi" w:hAnsiTheme="majorHAnsi"/>
              <w:sz w:val="48"/>
              <w:szCs w:val="48"/>
            </w:rPr>
          </w:pPr>
          <w:r>
            <w:rPr>
              <w:rFonts w:asciiTheme="majorHAnsi" w:hAnsiTheme="majorHAnsi"/>
              <w:sz w:val="48"/>
              <w:szCs w:val="48"/>
            </w:rPr>
            <w:t>Ratio Rates and Proportion</w:t>
          </w:r>
        </w:p>
      </w:sdtContent>
    </w:sdt>
    <w:p w:rsidR="003F3344" w:rsidRDefault="003F3344" w:rsidP="003F3344">
      <w:pPr>
        <w:jc w:val="center"/>
        <w:rPr>
          <w:rFonts w:asciiTheme="majorHAnsi" w:hAnsiTheme="majorHAnsi"/>
          <w:sz w:val="24"/>
          <w:szCs w:val="24"/>
        </w:rPr>
      </w:pPr>
      <w:r w:rsidRPr="00C71E16">
        <w:rPr>
          <w:rFonts w:asciiTheme="majorHAnsi" w:hAnsiTheme="majorHAnsi"/>
          <w:sz w:val="48"/>
          <w:szCs w:val="48"/>
        </w:rPr>
        <w:t>ANSWERS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3F3344" w:rsidTr="00E26AE3">
        <w:tc>
          <w:tcPr>
            <w:tcW w:w="9242" w:type="dxa"/>
          </w:tcPr>
          <w:p w:rsidR="003F3344" w:rsidRDefault="003F3344" w:rsidP="003F3344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3F3344">
              <w:rPr>
                <w:rStyle w:val="Heading1Char"/>
              </w:rPr>
              <w:t xml:space="preserve">Non Calculator Section  </w:t>
            </w:r>
            <w:r>
              <w:rPr>
                <w:rFonts w:asciiTheme="majorHAnsi" w:hAnsiTheme="majorHAnsi"/>
                <w:sz w:val="24"/>
                <w:szCs w:val="24"/>
              </w:rPr>
              <w:t>( 1 mark each)</w:t>
            </w:r>
          </w:p>
        </w:tc>
      </w:tr>
    </w:tbl>
    <w:p w:rsidR="003F3344" w:rsidRDefault="003F3344" w:rsidP="003F3344"/>
    <w:p w:rsidR="003F3344" w:rsidRDefault="003F3344" w:rsidP="003F3344">
      <w:pPr>
        <w:sectPr w:rsidR="003F3344" w:rsidSect="003F3344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348" w:type="dxa"/>
        <w:tblInd w:w="-459" w:type="dxa"/>
        <w:tblLayout w:type="fixed"/>
        <w:tblCellMar>
          <w:top w:w="113" w:type="dxa"/>
        </w:tblCellMar>
        <w:tblLook w:val="04A0" w:firstRow="1" w:lastRow="0" w:firstColumn="1" w:lastColumn="0" w:noHBand="0" w:noVBand="1"/>
      </w:tblPr>
      <w:tblGrid>
        <w:gridCol w:w="1134"/>
        <w:gridCol w:w="7088"/>
        <w:gridCol w:w="2126"/>
      </w:tblGrid>
      <w:tr w:rsidR="00750A38" w:rsidTr="001C36C9">
        <w:tc>
          <w:tcPr>
            <w:tcW w:w="1134" w:type="dxa"/>
          </w:tcPr>
          <w:p w:rsidR="00750A38" w:rsidRDefault="00750A38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Q no</w:t>
            </w:r>
          </w:p>
        </w:tc>
        <w:tc>
          <w:tcPr>
            <w:tcW w:w="7088" w:type="dxa"/>
          </w:tcPr>
          <w:p w:rsidR="00750A38" w:rsidRDefault="00750A38" w:rsidP="003F3344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2126" w:type="dxa"/>
          </w:tcPr>
          <w:p w:rsidR="00750A38" w:rsidRDefault="00750A38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Answer</w:t>
            </w: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Default="00B30122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M : G = </w:t>
            </w:r>
            <w:r w:rsidR="00552BCD">
              <w:rPr>
                <w:rFonts w:asciiTheme="majorHAnsi" w:hAnsiTheme="majorHAnsi"/>
                <w:sz w:val="24"/>
                <w:szCs w:val="24"/>
              </w:rPr>
              <w:t>6 : 4 = 3 : 2</w:t>
            </w:r>
          </w:p>
        </w:tc>
        <w:tc>
          <w:tcPr>
            <w:tcW w:w="2126" w:type="dxa"/>
          </w:tcPr>
          <w:p w:rsidR="00750A38" w:rsidRDefault="00750A38" w:rsidP="003F3344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Default="00B30122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M : G = 3 : 2 = 18 : G</w:t>
            </w:r>
          </w:p>
          <w:p w:rsidR="00B30122" w:rsidRDefault="00B30122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Times by 6 to get new ratio.</w:t>
            </w:r>
          </w:p>
          <w:p w:rsidR="00B30122" w:rsidRDefault="00B30122" w:rsidP="00B3012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Number of glasses = </w:t>
            </w:r>
            <w:r w:rsidRPr="00B30122">
              <w:rPr>
                <w:color w:val="FF0000"/>
                <w:position w:val="-6"/>
              </w:rPr>
              <w:object w:dxaOrig="1842" w:dyaOrig="238">
                <v:shape id="_x0000_i1030" type="#_x0000_t75" style="width:92.4pt;height:12pt" o:ole="">
                  <v:imagedata r:id="rId27" o:title=""/>
                </v:shape>
                <o:OLEObject Type="Embed" ProgID="FXEquation.Equation" ShapeID="_x0000_i1030" DrawAspect="Content" ObjectID="_1459797026" r:id="rId28"/>
              </w:object>
            </w:r>
          </w:p>
        </w:tc>
        <w:tc>
          <w:tcPr>
            <w:tcW w:w="2126" w:type="dxa"/>
          </w:tcPr>
          <w:p w:rsidR="00750A38" w:rsidRDefault="00750A38" w:rsidP="003F3344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Default="00B30122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Ratio is M : G  = 18 : 12</w:t>
            </w:r>
          </w:p>
          <w:p w:rsidR="00B30122" w:rsidRDefault="00B30122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Total is 30</w:t>
            </w:r>
          </w:p>
          <w:p w:rsidR="00B30122" w:rsidRDefault="00B30122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Fraction which are mugs = </w:t>
            </w:r>
            <w:r w:rsidRPr="00B30122">
              <w:rPr>
                <w:rFonts w:asciiTheme="majorHAnsi" w:hAnsiTheme="majorHAnsi"/>
                <w:color w:val="FF0000"/>
                <w:position w:val="-18"/>
                <w:sz w:val="24"/>
                <w:szCs w:val="24"/>
              </w:rPr>
              <w:object w:dxaOrig="654" w:dyaOrig="510">
                <v:shape id="_x0000_i1031" type="#_x0000_t75" style="width:33pt;height:25.8pt" o:ole="">
                  <v:imagedata r:id="rId29" o:title=""/>
                </v:shape>
                <o:OLEObject Type="Embed" ProgID="FXEquation.Equation" ShapeID="_x0000_i1031" DrawAspect="Content" ObjectID="_1459797027" r:id="rId30"/>
              </w:object>
            </w: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  <w:p w:rsidR="00B30122" w:rsidRDefault="00B30122" w:rsidP="003F3344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2126" w:type="dxa"/>
          </w:tcPr>
          <w:p w:rsidR="00750A38" w:rsidRDefault="00750A38" w:rsidP="003F3344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Default="00B30122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Ratio N : D = 12 : 6 = 2 : 1  </w:t>
            </w:r>
          </w:p>
        </w:tc>
        <w:tc>
          <w:tcPr>
            <w:tcW w:w="2126" w:type="dxa"/>
          </w:tcPr>
          <w:p w:rsidR="00750A38" w:rsidRDefault="00B30122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</w:t>
            </w:r>
            <w:r w:rsidRPr="00B30122">
              <w:rPr>
                <w:rFonts w:asciiTheme="majorHAnsi" w:hAnsiTheme="majorHAnsi"/>
                <w:sz w:val="24"/>
                <w:szCs w:val="24"/>
                <w:vertAlign w:val="superscript"/>
              </w:rPr>
              <w:t>nd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Default="00B30122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 : 20 = 2 : 5</w:t>
            </w:r>
          </w:p>
        </w:tc>
        <w:tc>
          <w:tcPr>
            <w:tcW w:w="2126" w:type="dxa"/>
          </w:tcPr>
          <w:p w:rsidR="00750A38" w:rsidRDefault="00617FF5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</w:t>
            </w:r>
            <w:r w:rsidRPr="00B30122">
              <w:rPr>
                <w:rFonts w:asciiTheme="majorHAnsi" w:hAnsiTheme="majorHAnsi"/>
                <w:sz w:val="24"/>
                <w:szCs w:val="24"/>
                <w:vertAlign w:val="superscript"/>
              </w:rPr>
              <w:t>nd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Default="008A23FA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Rate =  </w:t>
            </w:r>
            <w:r w:rsidRPr="008A23FA">
              <w:rPr>
                <w:rFonts w:asciiTheme="majorHAnsi" w:hAnsiTheme="majorHAnsi"/>
                <w:color w:val="FF0000"/>
                <w:position w:val="-18"/>
                <w:sz w:val="24"/>
                <w:szCs w:val="24"/>
              </w:rPr>
              <w:object w:dxaOrig="1572" w:dyaOrig="510">
                <v:shape id="_x0000_i1032" type="#_x0000_t75" style="width:78.6pt;height:25.8pt" o:ole="">
                  <v:imagedata r:id="rId31" o:title=""/>
                </v:shape>
                <o:OLEObject Type="Embed" ProgID="FXEquation.Equation" ShapeID="_x0000_i1032" DrawAspect="Content" ObjectID="_1459797028" r:id="rId32"/>
              </w:object>
            </w: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750A38" w:rsidP="00B30122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8A23FA" w:rsidTr="001C36C9">
        <w:tc>
          <w:tcPr>
            <w:tcW w:w="1134" w:type="dxa"/>
          </w:tcPr>
          <w:p w:rsidR="008A23FA" w:rsidRPr="00750A38" w:rsidRDefault="008A23FA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8A23FA" w:rsidRDefault="008A23FA" w:rsidP="008A23FA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45 km/h in 8 hrs travels  </w:t>
            </w:r>
            <w:r w:rsidRPr="008A23FA">
              <w:rPr>
                <w:rFonts w:asciiTheme="majorHAnsi" w:hAnsiTheme="majorHAnsi"/>
                <w:color w:val="FF0000"/>
                <w:position w:val="-2"/>
                <w:sz w:val="24"/>
                <w:szCs w:val="24"/>
              </w:rPr>
              <w:object w:dxaOrig="1752" w:dyaOrig="198">
                <v:shape id="_x0000_i1033" type="#_x0000_t75" style="width:87.6pt;height:10.2pt" o:ole="">
                  <v:imagedata r:id="rId33" o:title=""/>
                </v:shape>
                <o:OLEObject Type="Embed" ProgID="FXEquation.Equation" ShapeID="_x0000_i1033" DrawAspect="Content" ObjectID="_1459797029" r:id="rId34"/>
              </w:object>
            </w: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8A23FA" w:rsidRDefault="008A23FA" w:rsidP="00B30122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Default="00B30122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B : N = 15 : (50-15) = 15 : 35 = 3 : 7</w:t>
            </w:r>
          </w:p>
        </w:tc>
        <w:tc>
          <w:tcPr>
            <w:tcW w:w="2126" w:type="dxa"/>
          </w:tcPr>
          <w:p w:rsidR="00750A38" w:rsidRDefault="00750A38" w:rsidP="003F3344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bookmarkStart w:id="0" w:name="_GoBack"/>
        <w:bookmarkEnd w:id="0"/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B30122" w:rsidRDefault="00B30122" w:rsidP="003F3344">
            <w:pPr>
              <w:rPr>
                <w:rFonts w:asciiTheme="majorHAnsi" w:hAnsiTheme="majorHAnsi"/>
                <w:position w:val="-2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B30122">
              <w:rPr>
                <w:rFonts w:asciiTheme="majorHAnsi" w:hAnsiTheme="majorHAnsi"/>
                <w:color w:val="FF0000"/>
                <w:position w:val="-2"/>
                <w:sz w:val="24"/>
                <w:szCs w:val="24"/>
              </w:rPr>
              <w:object w:dxaOrig="3354" w:dyaOrig="194">
                <v:shape id="_x0000_i1034" type="#_x0000_t75" style="width:168pt;height:9.6pt" o:ole="">
                  <v:imagedata r:id="rId35" o:title=""/>
                </v:shape>
                <o:OLEObject Type="Embed" ProgID="FXEquation.Equation" ShapeID="_x0000_i1034" DrawAspect="Content" ObjectID="_1459797030" r:id="rId36"/>
              </w:object>
            </w:r>
            <w:r w:rsidRPr="00B30122">
              <w:rPr>
                <w:rFonts w:asciiTheme="majorHAnsi" w:hAnsiTheme="majorHAnsi"/>
                <w:position w:val="-2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position w:val="-2"/>
                <w:sz w:val="24"/>
                <w:szCs w:val="24"/>
              </w:rPr>
              <w:t xml:space="preserve"> The last one </w:t>
            </w:r>
            <w:r w:rsidR="00627EB7">
              <w:rPr>
                <w:rFonts w:asciiTheme="majorHAnsi" w:hAnsiTheme="majorHAnsi"/>
                <w:position w:val="-2"/>
                <w:sz w:val="24"/>
                <w:szCs w:val="24"/>
              </w:rPr>
              <w:t>is equivalent.</w:t>
            </w:r>
          </w:p>
        </w:tc>
        <w:tc>
          <w:tcPr>
            <w:tcW w:w="2126" w:type="dxa"/>
          </w:tcPr>
          <w:p w:rsidR="00750A38" w:rsidRDefault="00627EB7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4</w:t>
            </w:r>
            <w:r w:rsidRPr="00627EB7">
              <w:rPr>
                <w:rFonts w:asciiTheme="majorHAnsi" w:hAnsiTheme="majorHAnsi"/>
                <w:sz w:val="24"/>
                <w:szCs w:val="24"/>
                <w:vertAlign w:val="superscript"/>
              </w:rPr>
              <w:t>th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Answer.</w:t>
            </w: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Default="00627EB7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36 : 16 = 9 : 4</w:t>
            </w:r>
          </w:p>
        </w:tc>
        <w:tc>
          <w:tcPr>
            <w:tcW w:w="2126" w:type="dxa"/>
          </w:tcPr>
          <w:p w:rsidR="00750A38" w:rsidRDefault="00750A38" w:rsidP="003F3344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Default="00627EB7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40 : 30 = 4 : 3 = 16 : </w:t>
            </w:r>
            <w:r w:rsidRPr="00627EB7">
              <w:rPr>
                <w:rFonts w:asciiTheme="majorHAnsi" w:hAnsiTheme="majorHAnsi"/>
                <w:b/>
                <w:sz w:val="24"/>
                <w:szCs w:val="24"/>
              </w:rPr>
              <w:t>12</w:t>
            </w:r>
          </w:p>
        </w:tc>
        <w:tc>
          <w:tcPr>
            <w:tcW w:w="2126" w:type="dxa"/>
          </w:tcPr>
          <w:p w:rsidR="00750A38" w:rsidRDefault="00750A38" w:rsidP="003F3344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Default="00627EB7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4.5 : 1.5 = 45 : 15 = 3 : 1.</w:t>
            </w:r>
          </w:p>
        </w:tc>
        <w:tc>
          <w:tcPr>
            <w:tcW w:w="2126" w:type="dxa"/>
          </w:tcPr>
          <w:p w:rsidR="00750A38" w:rsidRDefault="00750A38" w:rsidP="003F3344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1007DB" w:rsidRDefault="001007DB" w:rsidP="003F3344">
            <w:pPr>
              <w:rPr>
                <w:rFonts w:asciiTheme="majorHAnsi" w:hAnsiTheme="majorHAnsi"/>
                <w:position w:val="-1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1007DB">
              <w:rPr>
                <w:rFonts w:asciiTheme="majorHAnsi" w:hAnsiTheme="majorHAnsi"/>
                <w:color w:val="FF0000"/>
                <w:position w:val="-18"/>
                <w:sz w:val="24"/>
                <w:szCs w:val="24"/>
              </w:rPr>
              <w:object w:dxaOrig="3114" w:dyaOrig="510">
                <v:shape id="_x0000_i1035" type="#_x0000_t75" style="width:155.4pt;height:25.8pt" o:ole="">
                  <v:imagedata r:id="rId37" o:title=""/>
                </v:shape>
                <o:OLEObject Type="Embed" ProgID="FXEquation.Equation" ShapeID="_x0000_i1035" DrawAspect="Content" ObjectID="_1459797031" r:id="rId38"/>
              </w:object>
            </w:r>
            <w:r w:rsidRPr="001007DB">
              <w:rPr>
                <w:rFonts w:asciiTheme="majorHAnsi" w:hAnsiTheme="majorHAnsi"/>
                <w:position w:val="-18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750A38" w:rsidP="003F3344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Default="001007DB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120 km using 12 litres = </w:t>
            </w:r>
            <w:r w:rsidRPr="001007DB">
              <w:rPr>
                <w:rFonts w:ascii="Times New Roman" w:hAnsi="Times New Roman"/>
                <w:color w:val="FF0000"/>
                <w:position w:val="-18"/>
                <w:sz w:val="24"/>
                <w:szCs w:val="24"/>
              </w:rPr>
              <w:object w:dxaOrig="1992" w:dyaOrig="510">
                <v:shape id="_x0000_i1036" type="#_x0000_t75" style="width:99.6pt;height:25.8pt" o:ole="">
                  <v:imagedata r:id="rId39" o:title=""/>
                </v:shape>
                <o:OLEObject Type="Embed" ProgID="FXEquation.Equation" ShapeID="_x0000_i1036" DrawAspect="Content" ObjectID="_1459797032" r:id="rId40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1007DB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3</w:t>
            </w:r>
            <w:r w:rsidRPr="00B30122">
              <w:rPr>
                <w:rFonts w:asciiTheme="majorHAnsi" w:hAnsiTheme="majorHAnsi"/>
                <w:sz w:val="24"/>
                <w:szCs w:val="24"/>
                <w:vertAlign w:val="superscript"/>
              </w:rPr>
              <w:t>rd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8A23FA" w:rsidTr="001C36C9">
        <w:tc>
          <w:tcPr>
            <w:tcW w:w="1134" w:type="dxa"/>
          </w:tcPr>
          <w:p w:rsidR="008A23FA" w:rsidRPr="00750A38" w:rsidRDefault="008A23FA" w:rsidP="008A23FA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8A23FA" w:rsidRDefault="001007DB" w:rsidP="008A23FA">
            <w:pPr>
              <w:rPr>
                <w:rFonts w:asciiTheme="majorHAnsi" w:hAnsiTheme="majorHAnsi"/>
                <w:sz w:val="24"/>
                <w:szCs w:val="24"/>
              </w:rPr>
            </w:pPr>
            <w:r w:rsidRPr="001007DB">
              <w:rPr>
                <w:rFonts w:asciiTheme="majorHAnsi" w:hAnsiTheme="majorHAnsi"/>
                <w:color w:val="FF0000"/>
                <w:position w:val="-54"/>
                <w:sz w:val="24"/>
                <w:szCs w:val="24"/>
              </w:rPr>
              <w:object w:dxaOrig="1866" w:dyaOrig="796" w14:anchorId="0B9D8C2B">
                <v:shape id="_x0000_i1037" type="#_x0000_t75" style="width:93pt;height:39.6pt" o:ole="">
                  <v:imagedata r:id="rId41" o:title=""/>
                </v:shape>
                <o:OLEObject Type="Embed" ProgID="FXEquation.Equation" ShapeID="_x0000_i1037" DrawAspect="Content" ObjectID="_1459797033" r:id="rId42"/>
              </w:object>
            </w:r>
            <w:r w:rsidR="008A23FA"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8A23FA" w:rsidRDefault="008A23FA" w:rsidP="008A23FA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1007DB" w:rsidRDefault="001007DB" w:rsidP="003F3344">
            <w:pPr>
              <w:rPr>
                <w:rFonts w:asciiTheme="majorHAnsi" w:hAnsiTheme="majorHAnsi"/>
                <w:position w:val="-18"/>
                <w:sz w:val="24"/>
                <w:szCs w:val="24"/>
              </w:rPr>
            </w:pPr>
            <w:r w:rsidRPr="001007DB">
              <w:rPr>
                <w:rFonts w:ascii="Times New Roman" w:hAnsi="Times New Roman"/>
                <w:color w:val="FF0000"/>
                <w:position w:val="-18"/>
                <w:sz w:val="24"/>
                <w:szCs w:val="24"/>
              </w:rPr>
              <w:object w:dxaOrig="2568" w:dyaOrig="510">
                <v:shape id="_x0000_i1038" type="#_x0000_t75" style="width:128.4pt;height:25.8pt" o:ole="">
                  <v:imagedata r:id="rId43" o:title=""/>
                </v:shape>
                <o:OLEObject Type="Embed" ProgID="FXEquation.Equation" ShapeID="_x0000_i1038" DrawAspect="Content" ObjectID="_1459797034" r:id="rId44"/>
              </w:object>
            </w:r>
          </w:p>
        </w:tc>
        <w:tc>
          <w:tcPr>
            <w:tcW w:w="2126" w:type="dxa"/>
          </w:tcPr>
          <w:p w:rsidR="00750A38" w:rsidRDefault="001007DB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4</w:t>
            </w:r>
            <w:r w:rsidRPr="001007DB">
              <w:rPr>
                <w:rFonts w:asciiTheme="majorHAnsi" w:hAnsiTheme="majorHAnsi"/>
                <w:sz w:val="24"/>
                <w:szCs w:val="24"/>
                <w:vertAlign w:val="superscript"/>
              </w:rPr>
              <w:t>th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1007DB" w:rsidRDefault="001007DB" w:rsidP="003F3344">
            <w:pPr>
              <w:rPr>
                <w:rFonts w:asciiTheme="majorHAnsi" w:hAnsiTheme="majorHAnsi"/>
                <w:position w:val="-44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1007DB">
              <w:rPr>
                <w:rFonts w:asciiTheme="majorHAnsi" w:hAnsiTheme="majorHAnsi"/>
                <w:color w:val="FF0000"/>
                <w:position w:val="-44"/>
                <w:sz w:val="24"/>
                <w:szCs w:val="24"/>
              </w:rPr>
              <w:object w:dxaOrig="3066" w:dyaOrig="770">
                <v:shape id="_x0000_i1039" type="#_x0000_t75" style="width:153pt;height:38.4pt" o:ole="">
                  <v:imagedata r:id="rId45" o:title=""/>
                </v:shape>
                <o:OLEObject Type="Embed" ProgID="FXEquation.Equation" ShapeID="_x0000_i1039" DrawAspect="Content" ObjectID="_1459797035" r:id="rId46"/>
              </w:object>
            </w:r>
            <w:r w:rsidRPr="001007DB">
              <w:rPr>
                <w:rFonts w:asciiTheme="majorHAnsi" w:hAnsiTheme="majorHAnsi"/>
                <w:position w:val="-44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617FF5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3</w:t>
            </w:r>
            <w:r w:rsidRPr="00617FF5">
              <w:rPr>
                <w:rFonts w:asciiTheme="majorHAnsi" w:hAnsiTheme="majorHAnsi"/>
                <w:sz w:val="24"/>
                <w:szCs w:val="24"/>
                <w:vertAlign w:val="superscript"/>
              </w:rPr>
              <w:t>rd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sz w:val="24"/>
                <w:szCs w:val="24"/>
              </w:rPr>
              <w:t>Answer</w:t>
            </w: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1007DB" w:rsidRDefault="001007DB" w:rsidP="003F3344">
            <w:pPr>
              <w:rPr>
                <w:rFonts w:asciiTheme="majorHAnsi" w:hAnsiTheme="majorHAnsi"/>
                <w:position w:val="-18"/>
                <w:sz w:val="24"/>
                <w:szCs w:val="24"/>
              </w:rPr>
            </w:pPr>
            <w:r w:rsidRPr="001007DB">
              <w:rPr>
                <w:rFonts w:asciiTheme="majorHAnsi" w:hAnsiTheme="majorHAnsi"/>
                <w:color w:val="FF0000"/>
                <w:position w:val="-18"/>
                <w:sz w:val="24"/>
                <w:szCs w:val="24"/>
              </w:rPr>
              <w:object w:dxaOrig="3354" w:dyaOrig="510">
                <v:shape id="_x0000_i1040" type="#_x0000_t75" style="width:168pt;height:25.8pt" o:ole="">
                  <v:imagedata r:id="rId47" o:title=""/>
                </v:shape>
                <o:OLEObject Type="Embed" ProgID="FXEquation.Equation" ShapeID="_x0000_i1040" DrawAspect="Content" ObjectID="_1459797036" r:id="rId48"/>
              </w:object>
            </w:r>
          </w:p>
        </w:tc>
        <w:tc>
          <w:tcPr>
            <w:tcW w:w="2126" w:type="dxa"/>
          </w:tcPr>
          <w:p w:rsidR="00750A38" w:rsidRDefault="00750A38" w:rsidP="003F3344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Default="00755A14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3 kg = 3000g </w:t>
            </w:r>
          </w:p>
          <w:p w:rsidR="00755A14" w:rsidRDefault="00755A14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Ken gets  </w:t>
            </w:r>
            <w:r w:rsidRPr="00755A14">
              <w:rPr>
                <w:rFonts w:asciiTheme="majorHAnsi" w:hAnsiTheme="majorHAnsi"/>
                <w:color w:val="FF0000"/>
                <w:position w:val="-18"/>
                <w:sz w:val="24"/>
                <w:szCs w:val="24"/>
              </w:rPr>
              <w:object w:dxaOrig="134" w:dyaOrig="510">
                <v:shape id="_x0000_i1041" type="#_x0000_t75" style="width:6.6pt;height:25.8pt" o:ole="">
                  <v:imagedata r:id="rId49" o:title=""/>
                </v:shape>
                <o:OLEObject Type="Embed" ProgID="FXEquation.Equation" ShapeID="_x0000_i1041" DrawAspect="Content" ObjectID="_1459797037" r:id="rId50"/>
              </w:object>
            </w:r>
            <w:r>
              <w:rPr>
                <w:rFonts w:asciiTheme="majorHAnsi" w:hAnsiTheme="majorHAnsi"/>
                <w:sz w:val="24"/>
                <w:szCs w:val="24"/>
              </w:rPr>
              <w:t xml:space="preserve"> of them.</w:t>
            </w:r>
          </w:p>
          <w:p w:rsidR="00755A14" w:rsidRPr="00755A14" w:rsidRDefault="00755A14" w:rsidP="003F3344">
            <w:pPr>
              <w:rPr>
                <w:rFonts w:asciiTheme="majorHAnsi" w:hAnsiTheme="majorHAnsi"/>
                <w:position w:val="-1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755A14">
              <w:rPr>
                <w:rFonts w:asciiTheme="majorHAnsi" w:hAnsiTheme="majorHAnsi"/>
                <w:color w:val="FF0000"/>
                <w:position w:val="-18"/>
                <w:sz w:val="24"/>
                <w:szCs w:val="24"/>
              </w:rPr>
              <w:object w:dxaOrig="3210" w:dyaOrig="510">
                <v:shape id="_x0000_i1042" type="#_x0000_t75" style="width:160.8pt;height:25.8pt" o:ole="">
                  <v:imagedata r:id="rId51" o:title=""/>
                </v:shape>
                <o:OLEObject Type="Embed" ProgID="FXEquation.Equation" ShapeID="_x0000_i1042" DrawAspect="Content" ObjectID="_1459797038" r:id="rId52"/>
              </w:object>
            </w:r>
            <w:r w:rsidRPr="00755A14">
              <w:rPr>
                <w:rFonts w:asciiTheme="majorHAnsi" w:hAnsiTheme="majorHAnsi"/>
                <w:position w:val="-18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617FF5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4</w:t>
            </w:r>
            <w:r w:rsidRPr="001007DB">
              <w:rPr>
                <w:rFonts w:asciiTheme="majorHAnsi" w:hAnsiTheme="majorHAnsi"/>
                <w:sz w:val="24"/>
                <w:szCs w:val="24"/>
                <w:vertAlign w:val="superscript"/>
              </w:rPr>
              <w:t>th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750A38" w:rsidTr="001C36C9"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9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Default="005D2D05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36 buckets of concrete is 4 times the total of the contents(9 parts).</w:t>
            </w:r>
          </w:p>
          <w:p w:rsidR="005D2D05" w:rsidRDefault="005D2D05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Amount of sand =  </w:t>
            </w:r>
            <w:r w:rsidRPr="005D2D05">
              <w:rPr>
                <w:rFonts w:asciiTheme="majorHAnsi" w:hAnsiTheme="majorHAnsi"/>
                <w:color w:val="FF0000"/>
                <w:position w:val="-2"/>
                <w:sz w:val="24"/>
                <w:szCs w:val="24"/>
              </w:rPr>
              <w:object w:dxaOrig="2106" w:dyaOrig="198">
                <v:shape id="_x0000_i1043" type="#_x0000_t75" style="width:105.6pt;height:10.2pt" o:ole="">
                  <v:imagedata r:id="rId53" o:title=""/>
                </v:shape>
                <o:OLEObject Type="Embed" ProgID="FXEquation.Equation" ShapeID="_x0000_i1043" DrawAspect="Content" ObjectID="_1459797039" r:id="rId54"/>
              </w:object>
            </w: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5D2D05" w:rsidP="003F334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(3</w:t>
            </w:r>
            <w:r w:rsidRPr="005D2D05">
              <w:rPr>
                <w:rFonts w:asciiTheme="majorHAnsi" w:hAnsiTheme="majorHAnsi"/>
                <w:sz w:val="24"/>
                <w:szCs w:val="24"/>
                <w:vertAlign w:val="superscript"/>
              </w:rPr>
              <w:t>rd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Answer)</w:t>
            </w:r>
          </w:p>
        </w:tc>
      </w:tr>
    </w:tbl>
    <w:p w:rsidR="003F3344" w:rsidRDefault="003F3344" w:rsidP="003F3344">
      <w:pPr>
        <w:rPr>
          <w:rFonts w:asciiTheme="majorHAnsi" w:hAnsiTheme="majorHAnsi"/>
          <w:sz w:val="24"/>
          <w:szCs w:val="24"/>
        </w:rPr>
        <w:sectPr w:rsidR="003F3344" w:rsidSect="003F3344">
          <w:type w:val="continuous"/>
          <w:pgSz w:w="11906" w:h="16838"/>
          <w:pgMar w:top="1440" w:right="1440" w:bottom="1440" w:left="1440" w:header="708" w:footer="708" w:gutter="0"/>
          <w:cols w:space="709"/>
          <w:titlePg/>
          <w:docGrid w:linePitch="360"/>
        </w:sectPr>
      </w:pPr>
    </w:p>
    <w:p w:rsidR="003F3344" w:rsidRDefault="003F3344" w:rsidP="003F3344">
      <w:pPr>
        <w:rPr>
          <w:rFonts w:asciiTheme="majorHAnsi" w:hAnsiTheme="majorHAnsi"/>
          <w:sz w:val="24"/>
          <w:szCs w:val="24"/>
        </w:rPr>
      </w:pPr>
    </w:p>
    <w:p w:rsidR="003F3344" w:rsidRDefault="003F3344" w:rsidP="003F3344">
      <w:pPr>
        <w:rPr>
          <w:rFonts w:asciiTheme="majorHAnsi" w:hAnsiTheme="majorHAnsi"/>
          <w:sz w:val="24"/>
          <w:szCs w:val="24"/>
        </w:rPr>
        <w:sectPr w:rsidR="003F3344" w:rsidSect="00A252B0">
          <w:type w:val="continuous"/>
          <w:pgSz w:w="11906" w:h="16838"/>
          <w:pgMar w:top="1440" w:right="1440" w:bottom="1440" w:left="1440" w:header="708" w:footer="708" w:gutter="0"/>
          <w:cols w:num="2" w:space="709"/>
          <w:titlePg/>
          <w:docGrid w:linePitch="360"/>
        </w:sectPr>
      </w:pPr>
    </w:p>
    <w:p w:rsidR="003F3344" w:rsidRDefault="003F3344" w:rsidP="003F3344">
      <w:pPr>
        <w:rPr>
          <w:rFonts w:asciiTheme="majorHAnsi" w:hAnsiTheme="majorHAnsi"/>
          <w:sz w:val="24"/>
          <w:szCs w:val="24"/>
        </w:rPr>
      </w:pPr>
    </w:p>
    <w:p w:rsidR="003F3344" w:rsidRDefault="003F3344" w:rsidP="003F3344">
      <w:pPr>
        <w:rPr>
          <w:rFonts w:asciiTheme="majorHAnsi" w:hAnsiTheme="majorHAnsi"/>
          <w:sz w:val="24"/>
          <w:szCs w:val="24"/>
        </w:rPr>
        <w:sectPr w:rsidR="003F3344" w:rsidSect="00A252B0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3F3344" w:rsidRDefault="003F3344" w:rsidP="003F3344">
      <w:pPr>
        <w:rPr>
          <w:rFonts w:asciiTheme="majorHAnsi" w:hAnsiTheme="maj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3F3344" w:rsidTr="003F3344">
        <w:tc>
          <w:tcPr>
            <w:tcW w:w="9242" w:type="dxa"/>
          </w:tcPr>
          <w:p w:rsidR="003F3344" w:rsidRDefault="003F3344" w:rsidP="003F3344">
            <w:pPr>
              <w:pStyle w:val="Heading1"/>
              <w:jc w:val="center"/>
            </w:pPr>
            <w:r>
              <w:t xml:space="preserve">Calculator Allowed </w:t>
            </w:r>
            <w:r w:rsidR="00165882">
              <w:t xml:space="preserve">Short Answer </w:t>
            </w:r>
            <w:r>
              <w:t xml:space="preserve">Section  </w:t>
            </w:r>
            <w:r>
              <w:rPr>
                <w:sz w:val="24"/>
                <w:szCs w:val="24"/>
              </w:rPr>
              <w:t>( 1 mark each)</w:t>
            </w:r>
          </w:p>
        </w:tc>
      </w:tr>
    </w:tbl>
    <w:p w:rsidR="003F3344" w:rsidRDefault="003F3344" w:rsidP="003F3344">
      <w:pPr>
        <w:rPr>
          <w:rFonts w:asciiTheme="majorHAnsi" w:hAnsiTheme="majorHAnsi"/>
          <w:sz w:val="24"/>
          <w:szCs w:val="24"/>
        </w:rPr>
      </w:pPr>
    </w:p>
    <w:tbl>
      <w:tblPr>
        <w:tblStyle w:val="TableGrid"/>
        <w:tblW w:w="10348" w:type="dxa"/>
        <w:tblInd w:w="-459" w:type="dxa"/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1134"/>
        <w:gridCol w:w="7088"/>
        <w:gridCol w:w="2126"/>
      </w:tblGrid>
      <w:tr w:rsidR="00750A38" w:rsidTr="001C36C9">
        <w:trPr>
          <w:cantSplit/>
        </w:trPr>
        <w:tc>
          <w:tcPr>
            <w:tcW w:w="1134" w:type="dxa"/>
          </w:tcPr>
          <w:p w:rsidR="00750A38" w:rsidRDefault="00750A38" w:rsidP="00E26AE3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Q no</w:t>
            </w:r>
          </w:p>
        </w:tc>
        <w:tc>
          <w:tcPr>
            <w:tcW w:w="7088" w:type="dxa"/>
          </w:tcPr>
          <w:p w:rsidR="00750A38" w:rsidRDefault="00750A38" w:rsidP="00E26AE3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2126" w:type="dxa"/>
          </w:tcPr>
          <w:p w:rsidR="00750A38" w:rsidRDefault="00750A38" w:rsidP="00E26AE3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Answer</w:t>
            </w:r>
          </w:p>
        </w:tc>
      </w:tr>
      <w:tr w:rsidR="00750A38" w:rsidTr="001C36C9">
        <w:trPr>
          <w:cantSplit/>
        </w:trPr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384F33" w:rsidRDefault="00384F33" w:rsidP="00E26AE3">
            <w:pPr>
              <w:rPr>
                <w:rFonts w:asciiTheme="majorHAnsi" w:hAnsiTheme="majorHAnsi"/>
                <w:position w:val="-6"/>
                <w:sz w:val="24"/>
                <w:szCs w:val="24"/>
              </w:rPr>
            </w:pPr>
            <w:r>
              <w:rPr>
                <w:rFonts w:asciiTheme="majorHAnsi" w:hAnsiTheme="majorHAnsi"/>
                <w:position w:val="-28"/>
                <w:sz w:val="24"/>
                <w:szCs w:val="24"/>
              </w:rPr>
              <w:t xml:space="preserve"> </w:t>
            </w:r>
            <w:r w:rsidRPr="00384F33">
              <w:rPr>
                <w:rFonts w:asciiTheme="majorHAnsi" w:hAnsiTheme="majorHAnsi"/>
                <w:color w:val="FF0000"/>
                <w:position w:val="-6"/>
                <w:sz w:val="24"/>
                <w:szCs w:val="24"/>
              </w:rPr>
              <w:object w:dxaOrig="3366" w:dyaOrig="238">
                <v:shape id="_x0000_i1044" type="#_x0000_t75" style="width:168pt;height:12pt" o:ole="">
                  <v:imagedata r:id="rId55" o:title=""/>
                </v:shape>
                <o:OLEObject Type="Embed" ProgID="FXEquation.Equation" ShapeID="_x0000_i1044" DrawAspect="Content" ObjectID="_1459797040" r:id="rId56"/>
              </w:object>
            </w:r>
            <w:r w:rsidRPr="00384F33">
              <w:rPr>
                <w:rFonts w:asciiTheme="majorHAnsi" w:hAnsiTheme="majorHAnsi"/>
                <w:position w:val="-6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750A38" w:rsidP="00E26AE3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50A38" w:rsidTr="001C36C9">
        <w:trPr>
          <w:cantSplit/>
        </w:trPr>
        <w:tc>
          <w:tcPr>
            <w:tcW w:w="1134" w:type="dxa"/>
          </w:tcPr>
          <w:p w:rsidR="00750A38" w:rsidRPr="00750A38" w:rsidRDefault="00750A38" w:rsidP="00750A38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50A38" w:rsidRPr="00E26AE3" w:rsidRDefault="00E26AE3" w:rsidP="00E26AE3">
            <w:pPr>
              <w:rPr>
                <w:rFonts w:asciiTheme="majorHAnsi" w:hAnsiTheme="majorHAnsi"/>
                <w:position w:val="-2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E26AE3">
              <w:rPr>
                <w:rFonts w:asciiTheme="majorHAnsi" w:hAnsiTheme="majorHAnsi"/>
                <w:color w:val="FF0000"/>
                <w:position w:val="-2"/>
                <w:sz w:val="24"/>
                <w:szCs w:val="24"/>
              </w:rPr>
              <w:object w:dxaOrig="1530" w:dyaOrig="194">
                <v:shape id="_x0000_i1045" type="#_x0000_t75" style="width:76.8pt;height:9.6pt" o:ole="">
                  <v:imagedata r:id="rId57" o:title=""/>
                </v:shape>
                <o:OLEObject Type="Embed" ProgID="FXEquation.Equation" ShapeID="_x0000_i1045" DrawAspect="Content" ObjectID="_1459797041" r:id="rId58"/>
              </w:object>
            </w:r>
            <w:r w:rsidRPr="00E26AE3">
              <w:rPr>
                <w:rFonts w:asciiTheme="majorHAnsi" w:hAnsiTheme="majorHAnsi"/>
                <w:position w:val="-2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50A38" w:rsidRDefault="00750A38" w:rsidP="00E26AE3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384F33" w:rsidTr="001C36C9">
        <w:trPr>
          <w:cantSplit/>
        </w:trPr>
        <w:tc>
          <w:tcPr>
            <w:tcW w:w="1134" w:type="dxa"/>
          </w:tcPr>
          <w:p w:rsidR="00384F33" w:rsidRPr="00750A38" w:rsidRDefault="00384F33" w:rsidP="00384F33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384F33" w:rsidRPr="00E26AE3" w:rsidRDefault="00384F33" w:rsidP="00384F33">
            <w:pPr>
              <w:rPr>
                <w:rFonts w:asciiTheme="majorHAnsi" w:hAnsiTheme="majorHAnsi"/>
                <w:position w:val="-28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E26AE3">
              <w:rPr>
                <w:rFonts w:asciiTheme="majorHAnsi" w:hAnsiTheme="majorHAnsi"/>
                <w:color w:val="FF0000"/>
                <w:position w:val="-28"/>
                <w:sz w:val="24"/>
                <w:szCs w:val="24"/>
              </w:rPr>
              <w:object w:dxaOrig="2045" w:dyaOrig="454" w14:anchorId="7A318A0B">
                <v:shape id="_x0000_i1046" type="#_x0000_t75" style="width:102pt;height:22.8pt" o:ole="">
                  <v:imagedata r:id="rId59" o:title=""/>
                </v:shape>
                <o:OLEObject Type="Embed" ProgID="FXEquation.Equation" ShapeID="_x0000_i1046" DrawAspect="Content" ObjectID="_1459797042" r:id="rId60"/>
              </w:object>
            </w:r>
            <w:r w:rsidRPr="00E26AE3">
              <w:rPr>
                <w:rFonts w:asciiTheme="majorHAnsi" w:hAnsiTheme="majorHAnsi"/>
                <w:position w:val="-28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384F33" w:rsidRDefault="00143156" w:rsidP="00384F33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(2</w:t>
            </w:r>
            <w:r w:rsidRPr="00143156">
              <w:rPr>
                <w:rFonts w:asciiTheme="majorHAnsi" w:hAnsiTheme="majorHAnsi"/>
                <w:sz w:val="24"/>
                <w:szCs w:val="24"/>
                <w:vertAlign w:val="superscript"/>
              </w:rPr>
              <w:t>nd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Answer)</w:t>
            </w:r>
          </w:p>
        </w:tc>
      </w:tr>
      <w:tr w:rsidR="00384F33" w:rsidTr="001C36C9">
        <w:trPr>
          <w:cantSplit/>
        </w:trPr>
        <w:tc>
          <w:tcPr>
            <w:tcW w:w="1134" w:type="dxa"/>
          </w:tcPr>
          <w:p w:rsidR="00384F33" w:rsidRPr="00750A38" w:rsidRDefault="00384F33" w:rsidP="00384F33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384F33" w:rsidRPr="00143156" w:rsidRDefault="00143156" w:rsidP="00384F33">
            <w:pPr>
              <w:rPr>
                <w:rFonts w:asciiTheme="majorHAnsi" w:hAnsiTheme="majorHAnsi"/>
                <w:position w:val="-44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143156">
              <w:rPr>
                <w:rFonts w:asciiTheme="majorHAnsi" w:hAnsiTheme="majorHAnsi"/>
                <w:color w:val="FF0000"/>
                <w:position w:val="-44"/>
                <w:sz w:val="24"/>
                <w:szCs w:val="24"/>
              </w:rPr>
              <w:object w:dxaOrig="3054" w:dyaOrig="770">
                <v:shape id="_x0000_i1047" type="#_x0000_t75" style="width:152.4pt;height:38.4pt" o:ole="">
                  <v:imagedata r:id="rId61" o:title=""/>
                </v:shape>
                <o:OLEObject Type="Embed" ProgID="FXEquation.Equation" ShapeID="_x0000_i1047" DrawAspect="Content" ObjectID="_1459797043" r:id="rId62"/>
              </w:object>
            </w:r>
            <w:r w:rsidRPr="00143156">
              <w:rPr>
                <w:rFonts w:asciiTheme="majorHAnsi" w:hAnsiTheme="majorHAnsi"/>
                <w:position w:val="-44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384F33" w:rsidRDefault="00384F33" w:rsidP="00384F33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384F33" w:rsidTr="001C36C9">
        <w:trPr>
          <w:cantSplit/>
        </w:trPr>
        <w:tc>
          <w:tcPr>
            <w:tcW w:w="1134" w:type="dxa"/>
          </w:tcPr>
          <w:p w:rsidR="00384F33" w:rsidRPr="00750A38" w:rsidRDefault="00384F33" w:rsidP="00384F33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384F33" w:rsidRPr="00143156" w:rsidRDefault="00143156" w:rsidP="00384F33">
            <w:pPr>
              <w:rPr>
                <w:rFonts w:asciiTheme="majorHAnsi" w:hAnsiTheme="majorHAnsi"/>
                <w:position w:val="-6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143156">
              <w:rPr>
                <w:rFonts w:asciiTheme="majorHAnsi" w:hAnsiTheme="majorHAnsi"/>
                <w:color w:val="FF0000"/>
                <w:position w:val="-6"/>
                <w:sz w:val="24"/>
                <w:szCs w:val="24"/>
              </w:rPr>
              <w:object w:dxaOrig="2803" w:dyaOrig="238">
                <v:shape id="_x0000_i1048" type="#_x0000_t75" style="width:139.8pt;height:12pt" o:ole="">
                  <v:imagedata r:id="rId63" o:title=""/>
                </v:shape>
                <o:OLEObject Type="Embed" ProgID="FXEquation.Equation" ShapeID="_x0000_i1048" DrawAspect="Content" ObjectID="_1459797044" r:id="rId64"/>
              </w:object>
            </w:r>
            <w:r w:rsidRPr="00143156">
              <w:rPr>
                <w:rFonts w:asciiTheme="majorHAnsi" w:hAnsiTheme="majorHAnsi"/>
                <w:position w:val="-6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384F33" w:rsidRDefault="00BD5237" w:rsidP="00384F33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(1</w:t>
            </w:r>
            <w:r w:rsidRPr="00BD5237">
              <w:rPr>
                <w:rFonts w:asciiTheme="majorHAnsi" w:hAnsiTheme="majorHAnsi"/>
                <w:sz w:val="24"/>
                <w:szCs w:val="24"/>
                <w:vertAlign w:val="superscript"/>
              </w:rPr>
              <w:t>st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Answer)</w:t>
            </w:r>
          </w:p>
        </w:tc>
      </w:tr>
      <w:tr w:rsidR="00384F33" w:rsidTr="001C36C9">
        <w:trPr>
          <w:cantSplit/>
        </w:trPr>
        <w:tc>
          <w:tcPr>
            <w:tcW w:w="1134" w:type="dxa"/>
          </w:tcPr>
          <w:p w:rsidR="00384F33" w:rsidRPr="00750A38" w:rsidRDefault="00384F33" w:rsidP="00384F33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384F33" w:rsidRPr="00BD5237" w:rsidRDefault="00BD5237" w:rsidP="00384F33">
            <w:pPr>
              <w:rPr>
                <w:rFonts w:asciiTheme="majorHAnsi" w:hAnsiTheme="majorHAnsi"/>
                <w:position w:val="-30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BD5237">
              <w:rPr>
                <w:rFonts w:asciiTheme="majorHAnsi" w:hAnsiTheme="majorHAnsi"/>
                <w:color w:val="FF0000"/>
                <w:position w:val="-30"/>
                <w:sz w:val="24"/>
                <w:szCs w:val="24"/>
              </w:rPr>
              <w:object w:dxaOrig="4258" w:dyaOrig="478">
                <v:shape id="_x0000_i1049" type="#_x0000_t75" style="width:213pt;height:23.4pt" o:ole="">
                  <v:imagedata r:id="rId65" o:title=""/>
                </v:shape>
                <o:OLEObject Type="Embed" ProgID="FXEquation.Equation" ShapeID="_x0000_i1049" DrawAspect="Content" ObjectID="_1459797045" r:id="rId66"/>
              </w:object>
            </w:r>
            <w:r w:rsidRPr="00BD5237">
              <w:rPr>
                <w:rFonts w:asciiTheme="majorHAnsi" w:hAnsiTheme="majorHAnsi"/>
                <w:position w:val="-30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384F33" w:rsidRDefault="00384F33" w:rsidP="00384F33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384F33" w:rsidTr="001C36C9">
        <w:trPr>
          <w:cantSplit/>
        </w:trPr>
        <w:tc>
          <w:tcPr>
            <w:tcW w:w="1134" w:type="dxa"/>
          </w:tcPr>
          <w:p w:rsidR="00384F33" w:rsidRPr="00750A38" w:rsidRDefault="00384F33" w:rsidP="00384F33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384F33" w:rsidRDefault="00BD5237" w:rsidP="00384F33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Real distance is 20 000 times the map distance.</w:t>
            </w:r>
          </w:p>
          <w:p w:rsidR="00BD5237" w:rsidRPr="007712C6" w:rsidRDefault="007712C6" w:rsidP="00384F33">
            <w:pPr>
              <w:rPr>
                <w:rFonts w:asciiTheme="majorHAnsi" w:hAnsiTheme="majorHAnsi"/>
                <w:position w:val="-136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7712C6">
              <w:rPr>
                <w:rFonts w:asciiTheme="majorHAnsi" w:hAnsiTheme="majorHAnsi"/>
                <w:color w:val="FF0000"/>
                <w:position w:val="-136"/>
                <w:sz w:val="24"/>
                <w:szCs w:val="24"/>
              </w:rPr>
              <w:object w:dxaOrig="4290" w:dyaOrig="1538">
                <v:shape id="_x0000_i1050" type="#_x0000_t75" style="width:214.8pt;height:76.8pt" o:ole="">
                  <v:imagedata r:id="rId67" o:title=""/>
                </v:shape>
                <o:OLEObject Type="Embed" ProgID="FXEquation.Equation" ShapeID="_x0000_i1050" DrawAspect="Content" ObjectID="_1459797046" r:id="rId68"/>
              </w:object>
            </w:r>
            <w:r w:rsidRPr="007712C6">
              <w:rPr>
                <w:rFonts w:asciiTheme="majorHAnsi" w:hAnsiTheme="majorHAnsi"/>
                <w:position w:val="-136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384F33" w:rsidRDefault="00DA23C1" w:rsidP="00384F33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(2</w:t>
            </w:r>
            <w:r w:rsidRPr="00DA23C1">
              <w:rPr>
                <w:rFonts w:asciiTheme="majorHAnsi" w:hAnsiTheme="majorHAnsi"/>
                <w:sz w:val="24"/>
                <w:szCs w:val="24"/>
                <w:vertAlign w:val="superscript"/>
              </w:rPr>
              <w:t>nd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Answer)</w:t>
            </w:r>
          </w:p>
        </w:tc>
      </w:tr>
      <w:tr w:rsidR="00384F33" w:rsidTr="001C36C9">
        <w:trPr>
          <w:cantSplit/>
        </w:trPr>
        <w:tc>
          <w:tcPr>
            <w:tcW w:w="1134" w:type="dxa"/>
          </w:tcPr>
          <w:p w:rsidR="00384F33" w:rsidRPr="00750A38" w:rsidRDefault="00384F33" w:rsidP="00384F33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384F33" w:rsidRPr="007712C6" w:rsidRDefault="007712C6" w:rsidP="00384F33">
            <w:pPr>
              <w:rPr>
                <w:rFonts w:asciiTheme="majorHAnsi" w:hAnsiTheme="majorHAnsi"/>
                <w:position w:val="-54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7712C6">
              <w:rPr>
                <w:rFonts w:asciiTheme="majorHAnsi" w:hAnsiTheme="majorHAnsi"/>
                <w:color w:val="FF0000"/>
                <w:position w:val="-54"/>
                <w:sz w:val="24"/>
                <w:szCs w:val="24"/>
              </w:rPr>
              <w:object w:dxaOrig="2742" w:dyaOrig="718">
                <v:shape id="_x0000_i1051" type="#_x0000_t75" style="width:136.8pt;height:36pt" o:ole="">
                  <v:imagedata r:id="rId69" o:title=""/>
                </v:shape>
                <o:OLEObject Type="Embed" ProgID="FXEquation.Equation" ShapeID="_x0000_i1051" DrawAspect="Content" ObjectID="_1459797047" r:id="rId70"/>
              </w:object>
            </w:r>
            <w:r w:rsidRPr="007712C6">
              <w:rPr>
                <w:rFonts w:asciiTheme="majorHAnsi" w:hAnsiTheme="majorHAnsi"/>
                <w:position w:val="-54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384F33" w:rsidRDefault="00434193" w:rsidP="00384F33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(3</w:t>
            </w:r>
            <w:r w:rsidRPr="00434193">
              <w:rPr>
                <w:rFonts w:asciiTheme="majorHAnsi" w:hAnsiTheme="majorHAnsi"/>
                <w:sz w:val="24"/>
                <w:szCs w:val="24"/>
                <w:vertAlign w:val="superscript"/>
              </w:rPr>
              <w:t>rd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Answer)</w:t>
            </w:r>
          </w:p>
        </w:tc>
      </w:tr>
      <w:tr w:rsidR="00384F33" w:rsidTr="001C36C9">
        <w:trPr>
          <w:cantSplit/>
        </w:trPr>
        <w:tc>
          <w:tcPr>
            <w:tcW w:w="1134" w:type="dxa"/>
          </w:tcPr>
          <w:p w:rsidR="00384F33" w:rsidRPr="00750A38" w:rsidRDefault="00384F33" w:rsidP="00384F33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384F33" w:rsidRPr="00434193" w:rsidRDefault="00434193" w:rsidP="00384F33">
            <w:pPr>
              <w:rPr>
                <w:rFonts w:asciiTheme="majorHAnsi" w:hAnsiTheme="majorHAnsi"/>
                <w:position w:val="-2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434193">
              <w:rPr>
                <w:rFonts w:asciiTheme="majorHAnsi" w:hAnsiTheme="majorHAnsi"/>
                <w:color w:val="FF0000"/>
                <w:position w:val="-2"/>
                <w:sz w:val="24"/>
                <w:szCs w:val="24"/>
              </w:rPr>
              <w:object w:dxaOrig="3714" w:dyaOrig="198">
                <v:shape id="_x0000_i1052" type="#_x0000_t75" style="width:186pt;height:10.2pt" o:ole="">
                  <v:imagedata r:id="rId71" o:title=""/>
                </v:shape>
                <o:OLEObject Type="Embed" ProgID="FXEquation.Equation" ShapeID="_x0000_i1052" DrawAspect="Content" ObjectID="_1459797048" r:id="rId72"/>
              </w:object>
            </w:r>
            <w:r w:rsidRPr="00434193">
              <w:rPr>
                <w:rFonts w:asciiTheme="majorHAnsi" w:hAnsiTheme="majorHAnsi"/>
                <w:position w:val="-2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384F33" w:rsidRDefault="00384F33" w:rsidP="00384F33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384F33" w:rsidTr="001C36C9">
        <w:trPr>
          <w:cantSplit/>
        </w:trPr>
        <w:tc>
          <w:tcPr>
            <w:tcW w:w="1134" w:type="dxa"/>
          </w:tcPr>
          <w:p w:rsidR="00384F33" w:rsidRPr="00750A38" w:rsidRDefault="00384F33" w:rsidP="00384F33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384F33" w:rsidRPr="00434193" w:rsidRDefault="00434193" w:rsidP="00384F33">
            <w:pPr>
              <w:rPr>
                <w:rFonts w:asciiTheme="majorHAnsi" w:hAnsiTheme="majorHAnsi"/>
                <w:position w:val="-2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434193">
              <w:rPr>
                <w:rFonts w:asciiTheme="majorHAnsi" w:hAnsiTheme="majorHAnsi"/>
                <w:color w:val="FF0000"/>
                <w:position w:val="-2"/>
                <w:sz w:val="24"/>
                <w:szCs w:val="24"/>
              </w:rPr>
              <w:object w:dxaOrig="2765" w:dyaOrig="276">
                <v:shape id="_x0000_i1053" type="#_x0000_t75" style="width:138.6pt;height:13.8pt" o:ole="">
                  <v:imagedata r:id="rId73" o:title=""/>
                </v:shape>
                <o:OLEObject Type="Embed" ProgID="FXEquation.Equation" ShapeID="_x0000_i1053" DrawAspect="Content" ObjectID="_1459797049" r:id="rId74"/>
              </w:object>
            </w:r>
            <w:r w:rsidRPr="00434193">
              <w:rPr>
                <w:rFonts w:asciiTheme="majorHAnsi" w:hAnsiTheme="majorHAnsi"/>
                <w:position w:val="-2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384F33" w:rsidRDefault="00384F33" w:rsidP="00384F33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384F33" w:rsidTr="001C36C9">
        <w:trPr>
          <w:cantSplit/>
        </w:trPr>
        <w:tc>
          <w:tcPr>
            <w:tcW w:w="1134" w:type="dxa"/>
          </w:tcPr>
          <w:p w:rsidR="00384F33" w:rsidRPr="00750A38" w:rsidRDefault="00384F33" w:rsidP="00384F33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384F33" w:rsidRPr="00DA23C1" w:rsidRDefault="00DA23C1" w:rsidP="00DA23C1">
            <w:pPr>
              <w:tabs>
                <w:tab w:val="left" w:pos="4421"/>
              </w:tabs>
              <w:rPr>
                <w:rFonts w:asciiTheme="majorHAnsi" w:hAnsiTheme="majorHAnsi"/>
                <w:position w:val="-44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DA23C1">
              <w:rPr>
                <w:rFonts w:asciiTheme="majorHAnsi" w:hAnsiTheme="majorHAnsi"/>
                <w:color w:val="FF0000"/>
                <w:position w:val="-44"/>
                <w:sz w:val="24"/>
                <w:szCs w:val="24"/>
              </w:rPr>
              <w:object w:dxaOrig="2214" w:dyaOrig="766">
                <v:shape id="_x0000_i1054" type="#_x0000_t75" style="width:111pt;height:38.4pt" o:ole="">
                  <v:imagedata r:id="rId75" o:title=""/>
                </v:shape>
                <o:OLEObject Type="Embed" ProgID="FXEquation.Equation" ShapeID="_x0000_i1054" DrawAspect="Content" ObjectID="_1459797050" r:id="rId76"/>
              </w:object>
            </w:r>
            <w:r w:rsidRPr="00DA23C1">
              <w:rPr>
                <w:rFonts w:asciiTheme="majorHAnsi" w:hAnsiTheme="majorHAnsi"/>
                <w:position w:val="-44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384F33" w:rsidRDefault="00617FF5" w:rsidP="00384F33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4</w:t>
            </w:r>
            <w:r w:rsidRPr="001007DB">
              <w:rPr>
                <w:rFonts w:asciiTheme="majorHAnsi" w:hAnsiTheme="majorHAnsi"/>
                <w:sz w:val="24"/>
                <w:szCs w:val="24"/>
                <w:vertAlign w:val="superscript"/>
              </w:rPr>
              <w:t>th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</w:tc>
      </w:tr>
      <w:tr w:rsidR="00384F33" w:rsidTr="001C36C9">
        <w:trPr>
          <w:cantSplit/>
        </w:trPr>
        <w:tc>
          <w:tcPr>
            <w:tcW w:w="1134" w:type="dxa"/>
          </w:tcPr>
          <w:p w:rsidR="00384F33" w:rsidRPr="00750A38" w:rsidRDefault="00384F33" w:rsidP="00384F33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384F33" w:rsidRDefault="00DA23C1" w:rsidP="00384F33">
            <w:pPr>
              <w:rPr>
                <w:rFonts w:asciiTheme="majorHAnsi" w:hAnsiTheme="majorHAnsi"/>
                <w:sz w:val="24"/>
                <w:szCs w:val="24"/>
              </w:rPr>
            </w:pPr>
            <w:r w:rsidRPr="00033F1F">
              <w:rPr>
                <w:rFonts w:ascii="Times New Roman" w:hAnsi="Times New Roman"/>
                <w:color w:val="FF0000"/>
                <w:position w:val="-18"/>
                <w:sz w:val="24"/>
                <w:szCs w:val="24"/>
              </w:rPr>
              <w:object w:dxaOrig="2568" w:dyaOrig="510">
                <v:shape id="_x0000_i1055" type="#_x0000_t75" style="width:128.4pt;height:25.8pt" o:ole="">
                  <v:imagedata r:id="rId77" o:title=""/>
                </v:shape>
                <o:OLEObject Type="Embed" ProgID="FXEquation.Equation" ShapeID="_x0000_i1055" DrawAspect="Content" ObjectID="_1459797051" r:id="rId78"/>
              </w:object>
            </w:r>
          </w:p>
        </w:tc>
        <w:tc>
          <w:tcPr>
            <w:tcW w:w="2126" w:type="dxa"/>
          </w:tcPr>
          <w:p w:rsidR="00384F33" w:rsidRDefault="00DA23C1" w:rsidP="00384F33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(1</w:t>
            </w:r>
            <w:r w:rsidRPr="00DA23C1">
              <w:rPr>
                <w:rFonts w:asciiTheme="majorHAnsi" w:hAnsiTheme="majorHAnsi"/>
                <w:sz w:val="24"/>
                <w:szCs w:val="24"/>
                <w:vertAlign w:val="superscript"/>
              </w:rPr>
              <w:t>st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Answer)</w:t>
            </w:r>
          </w:p>
        </w:tc>
      </w:tr>
      <w:tr w:rsidR="00384F33" w:rsidTr="001C36C9">
        <w:trPr>
          <w:cantSplit/>
        </w:trPr>
        <w:tc>
          <w:tcPr>
            <w:tcW w:w="1134" w:type="dxa"/>
          </w:tcPr>
          <w:p w:rsidR="00384F33" w:rsidRPr="00750A38" w:rsidRDefault="00384F33" w:rsidP="00384F33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384F33" w:rsidRPr="00323BA4" w:rsidRDefault="00323BA4" w:rsidP="00384F33">
            <w:pPr>
              <w:rPr>
                <w:rFonts w:asciiTheme="majorHAnsi" w:hAnsiTheme="majorHAnsi"/>
                <w:position w:val="-6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323BA4">
              <w:rPr>
                <w:rFonts w:asciiTheme="majorHAnsi" w:hAnsiTheme="majorHAnsi"/>
                <w:color w:val="FF0000"/>
                <w:position w:val="-6"/>
                <w:sz w:val="24"/>
                <w:szCs w:val="24"/>
              </w:rPr>
              <w:object w:dxaOrig="3606" w:dyaOrig="234">
                <v:shape id="_x0000_i1056" type="#_x0000_t75" style="width:180.6pt;height:11.4pt" o:ole="">
                  <v:imagedata r:id="rId79" o:title=""/>
                </v:shape>
                <o:OLEObject Type="Embed" ProgID="FXEquation.Equation" ShapeID="_x0000_i1056" DrawAspect="Content" ObjectID="_1459797052" r:id="rId80"/>
              </w:object>
            </w:r>
            <w:r w:rsidRPr="00323BA4">
              <w:rPr>
                <w:rFonts w:asciiTheme="majorHAnsi" w:hAnsiTheme="majorHAnsi"/>
                <w:position w:val="-6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384F33" w:rsidRDefault="00384F33" w:rsidP="00384F33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384F33" w:rsidTr="001C36C9">
        <w:trPr>
          <w:cantSplit/>
        </w:trPr>
        <w:tc>
          <w:tcPr>
            <w:tcW w:w="1134" w:type="dxa"/>
          </w:tcPr>
          <w:p w:rsidR="00384F33" w:rsidRPr="00750A38" w:rsidRDefault="00384F33" w:rsidP="00384F33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384F33" w:rsidRDefault="00323BA4" w:rsidP="00384F33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sz w:val="24"/>
                <w:szCs w:val="24"/>
              </w:rPr>
              <w:object w:dxaOrig="5106" w:dyaOrig="738">
                <v:shape id="_x0000_i1057" type="#_x0000_t75" style="width:255.6pt;height:36.6pt" o:ole="">
                  <v:imagedata r:id="rId81" o:title=""/>
                </v:shape>
                <o:OLEObject Type="Embed" ProgID="FXEquation.Equation" ShapeID="_x0000_i1057" DrawAspect="Content" ObjectID="_1459797053" r:id="rId82"/>
              </w:object>
            </w: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384F33" w:rsidRDefault="00384F33" w:rsidP="00384F33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C53B8" w:rsidTr="001C36C9">
        <w:trPr>
          <w:cantSplit/>
        </w:trPr>
        <w:tc>
          <w:tcPr>
            <w:tcW w:w="1134" w:type="dxa"/>
          </w:tcPr>
          <w:p w:rsidR="007C53B8" w:rsidRPr="00750A38" w:rsidRDefault="007C53B8" w:rsidP="00384F33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C53B8" w:rsidRDefault="007C53B8" w:rsidP="00384F33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 hours</w:t>
            </w:r>
          </w:p>
        </w:tc>
        <w:tc>
          <w:tcPr>
            <w:tcW w:w="2126" w:type="dxa"/>
          </w:tcPr>
          <w:p w:rsidR="007C53B8" w:rsidRDefault="007C53B8" w:rsidP="00384F33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(3</w:t>
            </w:r>
            <w:r w:rsidRPr="007C53B8">
              <w:rPr>
                <w:rFonts w:asciiTheme="majorHAnsi" w:hAnsiTheme="majorHAnsi"/>
                <w:sz w:val="24"/>
                <w:szCs w:val="24"/>
                <w:vertAlign w:val="superscript"/>
              </w:rPr>
              <w:t>rd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Answer)</w:t>
            </w:r>
          </w:p>
        </w:tc>
      </w:tr>
      <w:tr w:rsidR="007C53B8" w:rsidTr="001C36C9">
        <w:trPr>
          <w:cantSplit/>
        </w:trPr>
        <w:tc>
          <w:tcPr>
            <w:tcW w:w="1134" w:type="dxa"/>
          </w:tcPr>
          <w:p w:rsidR="007C53B8" w:rsidRPr="00750A38" w:rsidRDefault="007C53B8" w:rsidP="00384F33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C53B8" w:rsidRPr="007C53B8" w:rsidRDefault="007C53B8" w:rsidP="00384F33">
            <w:pPr>
              <w:rPr>
                <w:rFonts w:asciiTheme="majorHAnsi" w:hAnsiTheme="majorHAnsi"/>
                <w:position w:val="-6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7C53B8">
              <w:rPr>
                <w:rFonts w:asciiTheme="majorHAnsi" w:hAnsiTheme="majorHAnsi"/>
                <w:color w:val="FF0000"/>
                <w:position w:val="-6"/>
                <w:sz w:val="24"/>
                <w:szCs w:val="24"/>
              </w:rPr>
              <w:object w:dxaOrig="3006" w:dyaOrig="238">
                <v:shape id="_x0000_i1058" type="#_x0000_t75" style="width:150.6pt;height:12pt" o:ole="">
                  <v:imagedata r:id="rId83" o:title=""/>
                </v:shape>
                <o:OLEObject Type="Embed" ProgID="FXEquation.Equation" ShapeID="_x0000_i1058" DrawAspect="Content" ObjectID="_1459797054" r:id="rId84"/>
              </w:object>
            </w:r>
            <w:r w:rsidRPr="007C53B8">
              <w:rPr>
                <w:rFonts w:asciiTheme="majorHAnsi" w:hAnsiTheme="majorHAnsi"/>
                <w:position w:val="-6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C53B8" w:rsidRDefault="007C53B8" w:rsidP="00384F33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C53B8" w:rsidTr="001C36C9">
        <w:trPr>
          <w:cantSplit/>
        </w:trPr>
        <w:tc>
          <w:tcPr>
            <w:tcW w:w="1134" w:type="dxa"/>
          </w:tcPr>
          <w:p w:rsidR="007C53B8" w:rsidRPr="00750A38" w:rsidRDefault="007C53B8" w:rsidP="00384F33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C53B8" w:rsidRDefault="007C53B8" w:rsidP="00384F33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40 km from home ( when gradient of line changes)</w:t>
            </w:r>
          </w:p>
        </w:tc>
        <w:tc>
          <w:tcPr>
            <w:tcW w:w="2126" w:type="dxa"/>
          </w:tcPr>
          <w:p w:rsidR="007C53B8" w:rsidRDefault="007C53B8" w:rsidP="00384F33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7C53B8" w:rsidTr="001C36C9">
        <w:trPr>
          <w:cantSplit/>
        </w:trPr>
        <w:tc>
          <w:tcPr>
            <w:tcW w:w="1134" w:type="dxa"/>
          </w:tcPr>
          <w:p w:rsidR="007C53B8" w:rsidRPr="00750A38" w:rsidRDefault="007C53B8" w:rsidP="00384F33">
            <w:pPr>
              <w:pStyle w:val="ListParagraph"/>
              <w:numPr>
                <w:ilvl w:val="0"/>
                <w:numId w:val="10"/>
              </w:num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88" w:type="dxa"/>
          </w:tcPr>
          <w:p w:rsidR="007C53B8" w:rsidRPr="007C53B8" w:rsidRDefault="007C53B8" w:rsidP="00384F33">
            <w:pPr>
              <w:rPr>
                <w:rFonts w:asciiTheme="majorHAnsi" w:hAnsiTheme="majorHAnsi"/>
                <w:position w:val="-70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7C53B8">
              <w:rPr>
                <w:rFonts w:asciiTheme="majorHAnsi" w:hAnsiTheme="majorHAnsi"/>
                <w:color w:val="FF0000"/>
                <w:position w:val="-70"/>
                <w:sz w:val="24"/>
                <w:szCs w:val="24"/>
              </w:rPr>
              <w:object w:dxaOrig="4026" w:dyaOrig="1034">
                <v:shape id="_x0000_i1059" type="#_x0000_t75" style="width:201.6pt;height:51.6pt" o:ole="">
                  <v:imagedata r:id="rId85" o:title=""/>
                </v:shape>
                <o:OLEObject Type="Embed" ProgID="FXEquation.Equation" ShapeID="_x0000_i1059" DrawAspect="Content" ObjectID="_1459797055" r:id="rId86"/>
              </w:object>
            </w:r>
            <w:r w:rsidRPr="007C53B8">
              <w:rPr>
                <w:rFonts w:asciiTheme="majorHAnsi" w:hAnsiTheme="majorHAnsi"/>
                <w:position w:val="-70"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:rsidR="007C53B8" w:rsidRDefault="00617FF5" w:rsidP="00384F33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4</w:t>
            </w:r>
            <w:r w:rsidRPr="001007DB">
              <w:rPr>
                <w:rFonts w:asciiTheme="majorHAnsi" w:hAnsiTheme="majorHAnsi"/>
                <w:sz w:val="24"/>
                <w:szCs w:val="24"/>
                <w:vertAlign w:val="superscript"/>
              </w:rPr>
              <w:t>th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Answer</w:t>
            </w:r>
          </w:p>
          <w:p w:rsidR="00617FF5" w:rsidRDefault="00617FF5" w:rsidP="00384F33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617FF5" w:rsidRDefault="00617FF5" w:rsidP="00384F33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617FF5" w:rsidRDefault="00617FF5" w:rsidP="00384F33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</w:tr>
    </w:tbl>
    <w:p w:rsidR="00617FF5" w:rsidRDefault="00617FF5" w:rsidP="003F3344">
      <w:pPr>
        <w:rPr>
          <w:rFonts w:asciiTheme="majorHAnsi" w:hAnsiTheme="majorHAnsi"/>
          <w:sz w:val="24"/>
          <w:szCs w:val="24"/>
        </w:rPr>
      </w:pPr>
    </w:p>
    <w:p w:rsidR="00C71E16" w:rsidRPr="00C71E16" w:rsidRDefault="00617FF5" w:rsidP="008D3186">
      <w:pPr>
        <w:pStyle w:val="QuestionStyle"/>
        <w:tabs>
          <w:tab w:val="left" w:pos="1536"/>
        </w:tabs>
        <w:rPr>
          <w:rFonts w:asciiTheme="majorHAnsi" w:hAnsiTheme="majorHAnsi"/>
        </w:rPr>
      </w:pPr>
      <w:r>
        <w:tab/>
        <w:t xml:space="preserve">     </w:t>
      </w:r>
    </w:p>
    <w:sectPr w:rsidR="00C71E16" w:rsidRPr="00C71E16" w:rsidSect="009D24C3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60861" w:rsidRDefault="00A60861" w:rsidP="00C868AD">
      <w:r>
        <w:separator/>
      </w:r>
    </w:p>
  </w:endnote>
  <w:endnote w:type="continuationSeparator" w:id="0">
    <w:p w:rsidR="00A60861" w:rsidRDefault="00A60861" w:rsidP="00C868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1698521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26AE3" w:rsidRDefault="00E26AE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850CA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:rsidR="00E26AE3" w:rsidRDefault="00E26AE3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96449113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26AE3" w:rsidRDefault="00E26AE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60861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E26AE3" w:rsidRDefault="00E26AE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60861" w:rsidRDefault="00A60861" w:rsidP="00C868AD">
      <w:r>
        <w:separator/>
      </w:r>
    </w:p>
  </w:footnote>
  <w:footnote w:type="continuationSeparator" w:id="0">
    <w:p w:rsidR="00A60861" w:rsidRDefault="00A60861" w:rsidP="00C868A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26AE3" w:rsidRPr="00C868AD" w:rsidRDefault="00A60861">
    <w:pPr>
      <w:pStyle w:val="Header"/>
      <w:rPr>
        <w:u w:val="single"/>
      </w:rPr>
    </w:pPr>
    <w:sdt>
      <w:sdtPr>
        <w:rPr>
          <w:u w:val="single"/>
        </w:rPr>
        <w:alias w:val="Title"/>
        <w:tag w:val=""/>
        <w:id w:val="-1278560345"/>
        <w:placeholder>
          <w:docPart w:val="F2168448582E44CD8B6D3FE6DBC7EE6F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E26AE3">
          <w:rPr>
            <w:u w:val="single"/>
          </w:rPr>
          <w:t>Ratio Rates and Proportion</w:t>
        </w:r>
      </w:sdtContent>
    </w:sdt>
    <w:r w:rsidR="00E26AE3">
      <w:rPr>
        <w:u w:val="single"/>
      </w:rPr>
      <w:tab/>
      <w:t>Test</w:t>
    </w:r>
    <w:r w:rsidR="00E26AE3">
      <w:rPr>
        <w:u w:val="single"/>
      </w:rPr>
      <w:tab/>
      <w:t>2014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26AE3" w:rsidRDefault="00E26AE3" w:rsidP="005C44C0">
    <w:pPr>
      <w:pStyle w:val="Header"/>
      <w:jc w:val="center"/>
      <w:rPr>
        <w:rFonts w:asciiTheme="majorHAnsi" w:hAnsiTheme="majorHAnsi"/>
        <w:i/>
        <w:sz w:val="52"/>
        <w:szCs w:val="52"/>
      </w:rPr>
    </w:pPr>
    <w:r w:rsidRPr="00C71E16">
      <w:rPr>
        <w:rFonts w:asciiTheme="majorHAnsi" w:hAnsiTheme="majorHAnsi"/>
        <w:i/>
        <w:sz w:val="52"/>
        <w:szCs w:val="52"/>
      </w:rPr>
      <w:t>High School</w:t>
    </w:r>
  </w:p>
  <w:p w:rsidR="00E26AE3" w:rsidRPr="00C71E16" w:rsidRDefault="00E26AE3" w:rsidP="00C71E16">
    <w:pPr>
      <w:pStyle w:val="Header"/>
      <w:jc w:val="center"/>
      <w:rPr>
        <w:rFonts w:asciiTheme="majorHAnsi" w:hAnsiTheme="majorHAnsi"/>
        <w:i/>
        <w:sz w:val="52"/>
        <w:szCs w:val="52"/>
      </w:rPr>
    </w:pPr>
    <w:r>
      <w:rPr>
        <w:rFonts w:asciiTheme="majorHAnsi" w:hAnsiTheme="majorHAnsi"/>
        <w:i/>
        <w:sz w:val="52"/>
        <w:szCs w:val="52"/>
      </w:rPr>
      <w:t>Mathematics Test 2014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4031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DF1E0E"/>
    <w:multiLevelType w:val="hybridMultilevel"/>
    <w:tmpl w:val="A48E793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0D1B96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44245E"/>
    <w:multiLevelType w:val="hybridMultilevel"/>
    <w:tmpl w:val="A48E793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3A22566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3C764F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4A36D28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70008AB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EBA2DE3"/>
    <w:multiLevelType w:val="hybridMultilevel"/>
    <w:tmpl w:val="4FEC9AA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AE3237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2"/>
  </w:num>
  <w:num w:numId="5">
    <w:abstractNumId w:val="7"/>
  </w:num>
  <w:num w:numId="6">
    <w:abstractNumId w:val="0"/>
  </w:num>
  <w:num w:numId="7">
    <w:abstractNumId w:val="8"/>
  </w:num>
  <w:num w:numId="8">
    <w:abstractNumId w:val="9"/>
  </w:num>
  <w:num w:numId="9">
    <w:abstractNumId w:val="3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defaultTabStop w:val="720"/>
  <w:clickAndTypeStyle w:val="QuestionStyle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5709"/>
    <w:rsid w:val="000176AA"/>
    <w:rsid w:val="00026232"/>
    <w:rsid w:val="00030F49"/>
    <w:rsid w:val="00033F1F"/>
    <w:rsid w:val="000C0809"/>
    <w:rsid w:val="000C4CAD"/>
    <w:rsid w:val="001007DB"/>
    <w:rsid w:val="00110126"/>
    <w:rsid w:val="00135B26"/>
    <w:rsid w:val="00143156"/>
    <w:rsid w:val="00163E12"/>
    <w:rsid w:val="00165882"/>
    <w:rsid w:val="0018287C"/>
    <w:rsid w:val="001C36C9"/>
    <w:rsid w:val="001D51F7"/>
    <w:rsid w:val="001F156E"/>
    <w:rsid w:val="002060AD"/>
    <w:rsid w:val="00216994"/>
    <w:rsid w:val="00246314"/>
    <w:rsid w:val="002850CA"/>
    <w:rsid w:val="002B2828"/>
    <w:rsid w:val="002C1F1F"/>
    <w:rsid w:val="002F71E5"/>
    <w:rsid w:val="00323BA4"/>
    <w:rsid w:val="00325745"/>
    <w:rsid w:val="00356428"/>
    <w:rsid w:val="003779A7"/>
    <w:rsid w:val="00384F33"/>
    <w:rsid w:val="003D41FF"/>
    <w:rsid w:val="003F3344"/>
    <w:rsid w:val="00413DF5"/>
    <w:rsid w:val="00434193"/>
    <w:rsid w:val="00460B7C"/>
    <w:rsid w:val="00474558"/>
    <w:rsid w:val="004A64CB"/>
    <w:rsid w:val="004E1D1E"/>
    <w:rsid w:val="00552BCD"/>
    <w:rsid w:val="00591FD0"/>
    <w:rsid w:val="005B261E"/>
    <w:rsid w:val="005C44C0"/>
    <w:rsid w:val="005D2D05"/>
    <w:rsid w:val="005D4851"/>
    <w:rsid w:val="00604D11"/>
    <w:rsid w:val="00617FF5"/>
    <w:rsid w:val="00627EB7"/>
    <w:rsid w:val="00641052"/>
    <w:rsid w:val="00641EA7"/>
    <w:rsid w:val="00667642"/>
    <w:rsid w:val="006718CF"/>
    <w:rsid w:val="00695BDD"/>
    <w:rsid w:val="006A0722"/>
    <w:rsid w:val="007403DD"/>
    <w:rsid w:val="00750601"/>
    <w:rsid w:val="00750A38"/>
    <w:rsid w:val="00755A14"/>
    <w:rsid w:val="007712C6"/>
    <w:rsid w:val="007B3348"/>
    <w:rsid w:val="007C20C5"/>
    <w:rsid w:val="007C53B8"/>
    <w:rsid w:val="007D39B1"/>
    <w:rsid w:val="008159A6"/>
    <w:rsid w:val="0083497D"/>
    <w:rsid w:val="008400B0"/>
    <w:rsid w:val="00845ACB"/>
    <w:rsid w:val="00853748"/>
    <w:rsid w:val="008A23FA"/>
    <w:rsid w:val="008B7480"/>
    <w:rsid w:val="008C68D7"/>
    <w:rsid w:val="008D3186"/>
    <w:rsid w:val="008D4402"/>
    <w:rsid w:val="008F3E43"/>
    <w:rsid w:val="00922830"/>
    <w:rsid w:val="00927E22"/>
    <w:rsid w:val="00937C3B"/>
    <w:rsid w:val="0094632F"/>
    <w:rsid w:val="00966DC0"/>
    <w:rsid w:val="009854B1"/>
    <w:rsid w:val="0098729A"/>
    <w:rsid w:val="009A5487"/>
    <w:rsid w:val="009D24C3"/>
    <w:rsid w:val="009D2F7F"/>
    <w:rsid w:val="00A23965"/>
    <w:rsid w:val="00A252B0"/>
    <w:rsid w:val="00A60861"/>
    <w:rsid w:val="00A81533"/>
    <w:rsid w:val="00A824D7"/>
    <w:rsid w:val="00AB0C62"/>
    <w:rsid w:val="00B0317F"/>
    <w:rsid w:val="00B26BD8"/>
    <w:rsid w:val="00B30122"/>
    <w:rsid w:val="00B64059"/>
    <w:rsid w:val="00B850EA"/>
    <w:rsid w:val="00BC0959"/>
    <w:rsid w:val="00BD5237"/>
    <w:rsid w:val="00BE233F"/>
    <w:rsid w:val="00C17E11"/>
    <w:rsid w:val="00C42BE5"/>
    <w:rsid w:val="00C56E1E"/>
    <w:rsid w:val="00C71E16"/>
    <w:rsid w:val="00C868AD"/>
    <w:rsid w:val="00CA11C9"/>
    <w:rsid w:val="00CA296A"/>
    <w:rsid w:val="00CE4B20"/>
    <w:rsid w:val="00D03A78"/>
    <w:rsid w:val="00D44AB8"/>
    <w:rsid w:val="00D667E2"/>
    <w:rsid w:val="00D95422"/>
    <w:rsid w:val="00DA23C1"/>
    <w:rsid w:val="00DC4C29"/>
    <w:rsid w:val="00DF6335"/>
    <w:rsid w:val="00E25709"/>
    <w:rsid w:val="00E26AE3"/>
    <w:rsid w:val="00E7295F"/>
    <w:rsid w:val="00EB1449"/>
    <w:rsid w:val="00F1064B"/>
    <w:rsid w:val="00F705A3"/>
    <w:rsid w:val="00F71785"/>
    <w:rsid w:val="00FB566E"/>
    <w:rsid w:val="00FD3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123"/>
    <o:shapelayout v:ext="edit">
      <o:idmap v:ext="edit" data="1"/>
    </o:shapelayout>
  </w:shapeDefaults>
  <w:decimalSymbol w:val="."/>
  <w:listSeparator w:val=","/>
  <w15:docId w15:val="{C655ACED-2A55-4033-AAE0-8867D54CB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5B26"/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F334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2574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3257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3E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E43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868AD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868AD"/>
    <w:rPr>
      <w:rFonts w:ascii="Calibri" w:eastAsia="Calibri" w:hAnsi="Calibri" w:cs="Times New Roman"/>
    </w:rPr>
  </w:style>
  <w:style w:type="paragraph" w:customStyle="1" w:styleId="LongerQuestions">
    <w:name w:val="Longer Questions"/>
    <w:basedOn w:val="Normal"/>
    <w:link w:val="LongerQuestionsChar"/>
    <w:autoRedefine/>
    <w:qFormat/>
    <w:rsid w:val="00591FD0"/>
    <w:rPr>
      <w:rFonts w:ascii="Times New Roman" w:hAnsi="Times New Roman"/>
      <w:sz w:val="24"/>
      <w:szCs w:val="24"/>
    </w:rPr>
  </w:style>
  <w:style w:type="paragraph" w:customStyle="1" w:styleId="QuestionStyle">
    <w:name w:val="Question Style"/>
    <w:basedOn w:val="Normal"/>
    <w:link w:val="QuestionStyleChar"/>
    <w:autoRedefine/>
    <w:qFormat/>
    <w:rsid w:val="00591FD0"/>
    <w:rPr>
      <w:rFonts w:ascii="Times New Roman" w:hAnsi="Times New Roman"/>
      <w:sz w:val="24"/>
      <w:szCs w:val="24"/>
    </w:rPr>
  </w:style>
  <w:style w:type="character" w:customStyle="1" w:styleId="LongerQuestionsChar">
    <w:name w:val="Longer Questions Char"/>
    <w:basedOn w:val="DefaultParagraphFont"/>
    <w:link w:val="LongerQuestions"/>
    <w:rsid w:val="00591FD0"/>
    <w:rPr>
      <w:rFonts w:ascii="Times New Roman" w:eastAsia="Calibri" w:hAnsi="Times New Roman" w:cs="Times New Roman"/>
      <w:sz w:val="24"/>
      <w:szCs w:val="24"/>
    </w:rPr>
  </w:style>
  <w:style w:type="character" w:customStyle="1" w:styleId="QuestionStyleChar">
    <w:name w:val="Question Style Char"/>
    <w:basedOn w:val="DefaultParagraphFont"/>
    <w:link w:val="QuestionStyle"/>
    <w:rsid w:val="00591FD0"/>
    <w:rPr>
      <w:rFonts w:ascii="Times New Roman" w:eastAsia="Calibri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3F3344"/>
    <w:rPr>
      <w:rFonts w:asciiTheme="majorHAnsi" w:eastAsiaTheme="majorEastAsia" w:hAnsiTheme="majorHAnsi" w:cstheme="majorBidi"/>
      <w:sz w:val="32"/>
      <w:szCs w:val="32"/>
    </w:rPr>
  </w:style>
  <w:style w:type="paragraph" w:styleId="NoSpacing">
    <w:name w:val="No Spacing"/>
    <w:uiPriority w:val="1"/>
    <w:qFormat/>
    <w:rsid w:val="003F3344"/>
    <w:rPr>
      <w:rFonts w:ascii="Calibri" w:eastAsia="Calibri" w:hAnsi="Calibri" w:cs="Times New Roman"/>
    </w:rPr>
  </w:style>
  <w:style w:type="character" w:styleId="PlaceholderText">
    <w:name w:val="Placeholder Text"/>
    <w:basedOn w:val="DefaultParagraphFont"/>
    <w:uiPriority w:val="99"/>
    <w:semiHidden/>
    <w:rsid w:val="00C42BE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0950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oleObject" Target="embeddings/oleObject2.bin"/><Relationship Id="rId26" Type="http://schemas.openxmlformats.org/officeDocument/2006/relationships/oleObject" Target="embeddings/oleObject6.bin"/><Relationship Id="rId39" Type="http://schemas.openxmlformats.org/officeDocument/2006/relationships/image" Target="media/image16.png"/><Relationship Id="rId21" Type="http://schemas.openxmlformats.org/officeDocument/2006/relationships/image" Target="media/image7.png"/><Relationship Id="rId34" Type="http://schemas.openxmlformats.org/officeDocument/2006/relationships/oleObject" Target="embeddings/oleObject10.bin"/><Relationship Id="rId42" Type="http://schemas.openxmlformats.org/officeDocument/2006/relationships/oleObject" Target="embeddings/oleObject14.bin"/><Relationship Id="rId47" Type="http://schemas.openxmlformats.org/officeDocument/2006/relationships/image" Target="media/image20.png"/><Relationship Id="rId50" Type="http://schemas.openxmlformats.org/officeDocument/2006/relationships/oleObject" Target="embeddings/oleObject18.bin"/><Relationship Id="rId55" Type="http://schemas.openxmlformats.org/officeDocument/2006/relationships/image" Target="media/image24.png"/><Relationship Id="rId63" Type="http://schemas.openxmlformats.org/officeDocument/2006/relationships/image" Target="media/image28.png"/><Relationship Id="rId68" Type="http://schemas.openxmlformats.org/officeDocument/2006/relationships/oleObject" Target="embeddings/oleObject27.bin"/><Relationship Id="rId76" Type="http://schemas.openxmlformats.org/officeDocument/2006/relationships/oleObject" Target="embeddings/oleObject31.bin"/><Relationship Id="rId84" Type="http://schemas.openxmlformats.org/officeDocument/2006/relationships/oleObject" Target="embeddings/oleObject35.bin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4.jpg"/><Relationship Id="rId29" Type="http://schemas.openxmlformats.org/officeDocument/2006/relationships/image" Target="media/image11.png"/><Relationship Id="rId11" Type="http://schemas.openxmlformats.org/officeDocument/2006/relationships/oleObject" Target="embeddings/oleObject1.bin"/><Relationship Id="rId24" Type="http://schemas.openxmlformats.org/officeDocument/2006/relationships/oleObject" Target="embeddings/oleObject5.bin"/><Relationship Id="rId32" Type="http://schemas.openxmlformats.org/officeDocument/2006/relationships/oleObject" Target="embeddings/oleObject9.bin"/><Relationship Id="rId37" Type="http://schemas.openxmlformats.org/officeDocument/2006/relationships/image" Target="media/image15.png"/><Relationship Id="rId40" Type="http://schemas.openxmlformats.org/officeDocument/2006/relationships/oleObject" Target="embeddings/oleObject13.bin"/><Relationship Id="rId45" Type="http://schemas.openxmlformats.org/officeDocument/2006/relationships/image" Target="media/image19.png"/><Relationship Id="rId53" Type="http://schemas.openxmlformats.org/officeDocument/2006/relationships/image" Target="media/image23.png"/><Relationship Id="rId58" Type="http://schemas.openxmlformats.org/officeDocument/2006/relationships/oleObject" Target="embeddings/oleObject22.bin"/><Relationship Id="rId66" Type="http://schemas.openxmlformats.org/officeDocument/2006/relationships/oleObject" Target="embeddings/oleObject26.bin"/><Relationship Id="rId74" Type="http://schemas.openxmlformats.org/officeDocument/2006/relationships/oleObject" Target="embeddings/oleObject30.bin"/><Relationship Id="rId79" Type="http://schemas.openxmlformats.org/officeDocument/2006/relationships/image" Target="media/image36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27.png"/><Relationship Id="rId82" Type="http://schemas.openxmlformats.org/officeDocument/2006/relationships/oleObject" Target="embeddings/oleObject34.bin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header" Target="header2.xml"/><Relationship Id="rId22" Type="http://schemas.openxmlformats.org/officeDocument/2006/relationships/oleObject" Target="embeddings/oleObject4.bin"/><Relationship Id="rId27" Type="http://schemas.openxmlformats.org/officeDocument/2006/relationships/image" Target="media/image10.png"/><Relationship Id="rId30" Type="http://schemas.openxmlformats.org/officeDocument/2006/relationships/oleObject" Target="embeddings/oleObject8.bin"/><Relationship Id="rId35" Type="http://schemas.openxmlformats.org/officeDocument/2006/relationships/image" Target="media/image14.png"/><Relationship Id="rId43" Type="http://schemas.openxmlformats.org/officeDocument/2006/relationships/image" Target="media/image18.png"/><Relationship Id="rId48" Type="http://schemas.openxmlformats.org/officeDocument/2006/relationships/oleObject" Target="embeddings/oleObject17.bin"/><Relationship Id="rId56" Type="http://schemas.openxmlformats.org/officeDocument/2006/relationships/oleObject" Target="embeddings/oleObject21.bin"/><Relationship Id="rId64" Type="http://schemas.openxmlformats.org/officeDocument/2006/relationships/oleObject" Target="embeddings/oleObject25.bin"/><Relationship Id="rId69" Type="http://schemas.openxmlformats.org/officeDocument/2006/relationships/image" Target="media/image31.png"/><Relationship Id="rId77" Type="http://schemas.openxmlformats.org/officeDocument/2006/relationships/image" Target="media/image35.png"/><Relationship Id="rId8" Type="http://schemas.openxmlformats.org/officeDocument/2006/relationships/image" Target="media/image1.jpg"/><Relationship Id="rId51" Type="http://schemas.openxmlformats.org/officeDocument/2006/relationships/image" Target="media/image22.png"/><Relationship Id="rId72" Type="http://schemas.openxmlformats.org/officeDocument/2006/relationships/oleObject" Target="embeddings/oleObject29.bin"/><Relationship Id="rId80" Type="http://schemas.openxmlformats.org/officeDocument/2006/relationships/oleObject" Target="embeddings/oleObject33.bin"/><Relationship Id="rId85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3.png"/><Relationship Id="rId38" Type="http://schemas.openxmlformats.org/officeDocument/2006/relationships/oleObject" Target="embeddings/oleObject12.bin"/><Relationship Id="rId46" Type="http://schemas.openxmlformats.org/officeDocument/2006/relationships/oleObject" Target="embeddings/oleObject16.bin"/><Relationship Id="rId59" Type="http://schemas.openxmlformats.org/officeDocument/2006/relationships/image" Target="media/image26.png"/><Relationship Id="rId67" Type="http://schemas.openxmlformats.org/officeDocument/2006/relationships/image" Target="media/image30.png"/><Relationship Id="rId20" Type="http://schemas.openxmlformats.org/officeDocument/2006/relationships/oleObject" Target="embeddings/oleObject3.bin"/><Relationship Id="rId41" Type="http://schemas.openxmlformats.org/officeDocument/2006/relationships/image" Target="media/image17.png"/><Relationship Id="rId54" Type="http://schemas.openxmlformats.org/officeDocument/2006/relationships/oleObject" Target="embeddings/oleObject20.bin"/><Relationship Id="rId62" Type="http://schemas.openxmlformats.org/officeDocument/2006/relationships/oleObject" Target="embeddings/oleObject24.bin"/><Relationship Id="rId70" Type="http://schemas.openxmlformats.org/officeDocument/2006/relationships/oleObject" Target="embeddings/oleObject28.bin"/><Relationship Id="rId75" Type="http://schemas.openxmlformats.org/officeDocument/2006/relationships/image" Target="media/image34.png"/><Relationship Id="rId83" Type="http://schemas.openxmlformats.org/officeDocument/2006/relationships/image" Target="media/image38.png"/><Relationship Id="rId88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8.png"/><Relationship Id="rId28" Type="http://schemas.openxmlformats.org/officeDocument/2006/relationships/oleObject" Target="embeddings/oleObject7.bin"/><Relationship Id="rId36" Type="http://schemas.openxmlformats.org/officeDocument/2006/relationships/oleObject" Target="embeddings/oleObject11.bin"/><Relationship Id="rId49" Type="http://schemas.openxmlformats.org/officeDocument/2006/relationships/image" Target="media/image21.png"/><Relationship Id="rId57" Type="http://schemas.openxmlformats.org/officeDocument/2006/relationships/image" Target="media/image25.png"/><Relationship Id="rId10" Type="http://schemas.openxmlformats.org/officeDocument/2006/relationships/image" Target="media/image3.png"/><Relationship Id="rId31" Type="http://schemas.openxmlformats.org/officeDocument/2006/relationships/image" Target="media/image12.png"/><Relationship Id="rId44" Type="http://schemas.openxmlformats.org/officeDocument/2006/relationships/oleObject" Target="embeddings/oleObject15.bin"/><Relationship Id="rId52" Type="http://schemas.openxmlformats.org/officeDocument/2006/relationships/oleObject" Target="embeddings/oleObject19.bin"/><Relationship Id="rId60" Type="http://schemas.openxmlformats.org/officeDocument/2006/relationships/oleObject" Target="embeddings/oleObject23.bin"/><Relationship Id="rId65" Type="http://schemas.openxmlformats.org/officeDocument/2006/relationships/image" Target="media/image29.png"/><Relationship Id="rId73" Type="http://schemas.openxmlformats.org/officeDocument/2006/relationships/image" Target="media/image33.png"/><Relationship Id="rId78" Type="http://schemas.openxmlformats.org/officeDocument/2006/relationships/oleObject" Target="embeddings/oleObject32.bin"/><Relationship Id="rId81" Type="http://schemas.openxmlformats.org/officeDocument/2006/relationships/image" Target="media/image37.png"/><Relationship Id="rId86" Type="http://schemas.openxmlformats.org/officeDocument/2006/relationships/oleObject" Target="embeddings/oleObject36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ocuments\WME%20Pty%20Ltd%2012\Draft%20Products\Draft%20Products%202014\2014%20WME%20Mathematics%20Assessment%20Bank\2014%20Templates\Year%207%208%20Test%20Shorter%20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F2168448582E44CD8B6D3FE6DBC7EE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449D858-FF50-4AE0-86E1-6E7B033F2DCF}"/>
      </w:docPartPr>
      <w:docPartBody>
        <w:p w:rsidR="00BA42EC" w:rsidRDefault="00D44F2A">
          <w:pPr>
            <w:pStyle w:val="F2168448582E44CD8B6D3FE6DBC7EE6F"/>
          </w:pPr>
          <w:r w:rsidRPr="00152996">
            <w:rPr>
              <w:rStyle w:val="PlaceholderText"/>
            </w:rPr>
            <w:t>[Category]</w:t>
          </w:r>
        </w:p>
      </w:docPartBody>
    </w:docPart>
    <w:docPart>
      <w:docPartPr>
        <w:name w:val="9F2A034BA9F94ECD99C9560ED62DB7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9C4DEE-A914-4E62-A748-AFAC598FFFB2}"/>
      </w:docPartPr>
      <w:docPartBody>
        <w:p w:rsidR="00BA42EC" w:rsidRDefault="00D44F2A">
          <w:pPr>
            <w:pStyle w:val="9F2A034BA9F94ECD99C9560ED62DB7CB"/>
          </w:pPr>
          <w:r w:rsidRPr="00E85C0B">
            <w:rPr>
              <w:rStyle w:val="PlaceholderText"/>
            </w:rPr>
            <w:t>[Title]</w:t>
          </w:r>
        </w:p>
      </w:docPartBody>
    </w:docPart>
    <w:docPart>
      <w:docPartPr>
        <w:name w:val="4A664E6C58FE41949E1308F26263B77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1757AA-697D-4E38-B292-9E008A471314}"/>
      </w:docPartPr>
      <w:docPartBody>
        <w:p w:rsidR="00BA42EC" w:rsidRDefault="00D44F2A">
          <w:pPr>
            <w:pStyle w:val="4A664E6C58FE41949E1308F26263B777"/>
          </w:pPr>
          <w:r w:rsidRPr="00152996">
            <w:rPr>
              <w:rStyle w:val="PlaceholderText"/>
            </w:rPr>
            <w:t>[Category]</w:t>
          </w:r>
        </w:p>
      </w:docPartBody>
    </w:docPart>
    <w:docPart>
      <w:docPartPr>
        <w:name w:val="1F2D703CDF4A4DC2A5FBFBB61BE5AE7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38FCFFA-95E7-4F60-9DED-2DAA852D2B62}"/>
      </w:docPartPr>
      <w:docPartBody>
        <w:p w:rsidR="00BA42EC" w:rsidRDefault="00D44F2A">
          <w:pPr>
            <w:pStyle w:val="1F2D703CDF4A4DC2A5FBFBB61BE5AE7C"/>
          </w:pPr>
          <w:r w:rsidRPr="00E85C0B">
            <w:rPr>
              <w:rStyle w:val="PlaceholderText"/>
            </w:rPr>
            <w:t>[Title]</w:t>
          </w:r>
        </w:p>
      </w:docPartBody>
    </w:docPart>
    <w:docPart>
      <w:docPartPr>
        <w:name w:val="0D28E3E45D5547B0A53AB722230E14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1BC4DE6-85FF-42CF-8054-5D6EA806F9B5}"/>
      </w:docPartPr>
      <w:docPartBody>
        <w:p w:rsidR="00BA42EC" w:rsidRDefault="00D44F2A">
          <w:pPr>
            <w:pStyle w:val="0D28E3E45D5547B0A53AB722230E1443"/>
          </w:pPr>
          <w:r w:rsidRPr="00D642CA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4F2A"/>
    <w:rsid w:val="008D5D6F"/>
    <w:rsid w:val="00BA42EC"/>
    <w:rsid w:val="00D44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F2168448582E44CD8B6D3FE6DBC7EE6F">
    <w:name w:val="F2168448582E44CD8B6D3FE6DBC7EE6F"/>
  </w:style>
  <w:style w:type="paragraph" w:customStyle="1" w:styleId="9F2A034BA9F94ECD99C9560ED62DB7CB">
    <w:name w:val="9F2A034BA9F94ECD99C9560ED62DB7CB"/>
  </w:style>
  <w:style w:type="paragraph" w:customStyle="1" w:styleId="4A664E6C58FE41949E1308F26263B777">
    <w:name w:val="4A664E6C58FE41949E1308F26263B777"/>
  </w:style>
  <w:style w:type="paragraph" w:customStyle="1" w:styleId="1F2D703CDF4A4DC2A5FBFBB61BE5AE7C">
    <w:name w:val="1F2D703CDF4A4DC2A5FBFBB61BE5AE7C"/>
  </w:style>
  <w:style w:type="paragraph" w:customStyle="1" w:styleId="0D28E3E45D5547B0A53AB722230E1443">
    <w:name w:val="0D28E3E45D5547B0A53AB722230E144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608375-8B9D-4D06-9A75-E14B58A628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Year 7 8 Test Shorter Template</Template>
  <TotalTime>1</TotalTime>
  <Pages>10</Pages>
  <Words>1518</Words>
  <Characters>8658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Ratio Rates and Proportion</vt:lpstr>
    </vt:vector>
  </TitlesOfParts>
  <Company>Western Mathematics</Company>
  <LinksUpToDate>false</LinksUpToDate>
  <CharactersWithSpaces>10156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Ratio Rates and Proportion</dc:title>
  <dc:creator>Garry</dc:creator>
  <cp:lastModifiedBy>Garry Thorn</cp:lastModifiedBy>
  <cp:revision>2</cp:revision>
  <cp:lastPrinted>2014-04-11T10:47:00Z</cp:lastPrinted>
  <dcterms:created xsi:type="dcterms:W3CDTF">2014-04-23T12:23:00Z</dcterms:created>
  <dcterms:modified xsi:type="dcterms:W3CDTF">2014-04-23T12:23:00Z</dcterms:modified>
  <cp:category>Year 8</cp:category>
</cp:coreProperties>
</file>