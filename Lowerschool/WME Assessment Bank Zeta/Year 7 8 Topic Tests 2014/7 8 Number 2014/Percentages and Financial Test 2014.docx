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W w:w="10491" w:type="dxa"/>
        <w:tblInd w:w="-6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57" w:type="dxa"/>
        </w:tblCellMar>
        <w:tblLook w:val="04A0" w:firstRow="1" w:lastRow="0" w:firstColumn="1" w:lastColumn="0" w:noHBand="0" w:noVBand="1"/>
      </w:tblPr>
      <w:tblGrid>
        <w:gridCol w:w="1135"/>
        <w:gridCol w:w="708"/>
        <w:gridCol w:w="5103"/>
        <w:gridCol w:w="3545"/>
      </w:tblGrid>
      <w:tr w:rsidR="00325745" w:rsidTr="009854B1">
        <w:trPr>
          <w:cantSplit/>
          <w:trHeight w:val="851"/>
        </w:trPr>
        <w:sdt>
          <w:sdtPr>
            <w:rPr>
              <w:rFonts w:ascii="Times New Roman" w:hAnsi="Times New Roman"/>
              <w:sz w:val="36"/>
              <w:szCs w:val="36"/>
            </w:rPr>
            <w:alias w:val="Category"/>
            <w:tag w:val=""/>
            <w:id w:val="-305000155"/>
            <w:placeholder>
              <w:docPart w:val="753CEE279EA2440299C906A93FBBE077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EndPr/>
          <w:sdtContent>
            <w:tc>
              <w:tcPr>
                <w:tcW w:w="1843" w:type="dxa"/>
                <w:gridSpan w:val="2"/>
                <w:shd w:val="clear" w:color="auto" w:fill="DAE7F6"/>
                <w:vAlign w:val="center"/>
              </w:tcPr>
              <w:p w:rsidR="00C868AD" w:rsidRPr="00325745" w:rsidRDefault="00C40AB7" w:rsidP="009854B1">
                <w:pPr>
                  <w:jc w:val="center"/>
                  <w:rPr>
                    <w:rFonts w:ascii="Times New Roman" w:hAnsi="Times New Roman"/>
                    <w:sz w:val="36"/>
                    <w:szCs w:val="36"/>
                  </w:rPr>
                </w:pPr>
                <w:r>
                  <w:rPr>
                    <w:rFonts w:ascii="Times New Roman" w:hAnsi="Times New Roman"/>
                    <w:sz w:val="36"/>
                    <w:szCs w:val="36"/>
                  </w:rPr>
                  <w:t>Year 8</w:t>
                </w:r>
              </w:p>
            </w:tc>
          </w:sdtContent>
        </w:sdt>
        <w:tc>
          <w:tcPr>
            <w:tcW w:w="5103" w:type="dxa"/>
            <w:shd w:val="clear" w:color="auto" w:fill="DAE7F6"/>
          </w:tcPr>
          <w:sdt>
            <w:sdtPr>
              <w:rPr>
                <w:rFonts w:asciiTheme="majorHAnsi" w:hAnsiTheme="majorHAnsi"/>
                <w:i/>
                <w:sz w:val="52"/>
                <w:szCs w:val="52"/>
              </w:rPr>
              <w:alias w:val="Title"/>
              <w:tag w:val=""/>
              <w:id w:val="1338033075"/>
              <w:placeholder>
                <w:docPart w:val="C9F8CC46FBBC46F48E4656DF6DC04818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p w:rsidR="001D51F7" w:rsidRPr="005C44C0" w:rsidRDefault="00C40AB7" w:rsidP="007403DD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Theme="majorHAnsi" w:hAnsiTheme="majorHAnsi"/>
                    <w:i/>
                    <w:sz w:val="52"/>
                    <w:szCs w:val="52"/>
                  </w:rPr>
                </w:pPr>
                <w:r>
                  <w:rPr>
                    <w:rFonts w:asciiTheme="majorHAnsi" w:hAnsiTheme="majorHAnsi"/>
                    <w:i/>
                    <w:sz w:val="52"/>
                    <w:szCs w:val="52"/>
                  </w:rPr>
                  <w:t>Percentages and Financial Maths</w:t>
                </w:r>
              </w:p>
            </w:sdtContent>
          </w:sdt>
        </w:tc>
        <w:tc>
          <w:tcPr>
            <w:tcW w:w="3545" w:type="dxa"/>
            <w:shd w:val="clear" w:color="auto" w:fill="002060"/>
          </w:tcPr>
          <w:p w:rsidR="00325745" w:rsidRDefault="00325745" w:rsidP="00B850EA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Non Calculator</w:t>
            </w:r>
          </w:p>
          <w:p w:rsidR="00853748" w:rsidRPr="00325745" w:rsidRDefault="00853748" w:rsidP="00B850EA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Section</w:t>
            </w:r>
          </w:p>
        </w:tc>
      </w:tr>
      <w:tr w:rsidR="00853748" w:rsidTr="009854B1">
        <w:trPr>
          <w:cantSplit/>
          <w:trHeight w:val="851"/>
        </w:trPr>
        <w:tc>
          <w:tcPr>
            <w:tcW w:w="6946" w:type="dxa"/>
            <w:gridSpan w:val="3"/>
            <w:shd w:val="clear" w:color="auto" w:fill="DAE7F6"/>
          </w:tcPr>
          <w:p w:rsidR="00A740A1" w:rsidRDefault="00A740A1" w:rsidP="00A740A1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/>
                <w:sz w:val="16"/>
                <w:szCs w:val="16"/>
              </w:rPr>
            </w:pPr>
            <w:r w:rsidRPr="00732999">
              <w:rPr>
                <w:rFonts w:ascii="Times New Roman" w:hAnsi="Times New Roman"/>
                <w:sz w:val="16"/>
                <w:szCs w:val="16"/>
              </w:rPr>
              <w:t xml:space="preserve">Connect fractions, decimals and percentages and carry out simple conversions (ACMNA157) </w:t>
            </w:r>
          </w:p>
          <w:p w:rsidR="00A740A1" w:rsidRDefault="00A740A1" w:rsidP="00A740A1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/>
                <w:sz w:val="16"/>
                <w:szCs w:val="16"/>
              </w:rPr>
            </w:pPr>
            <w:r w:rsidRPr="00732999">
              <w:rPr>
                <w:rFonts w:ascii="Times New Roman" w:hAnsi="Times New Roman"/>
                <w:sz w:val="16"/>
                <w:szCs w:val="16"/>
              </w:rPr>
              <w:t>Find percentages of quantities and express one quantity as a percentage of another, with and without digital technologies (ACMNA158)</w:t>
            </w:r>
          </w:p>
          <w:p w:rsidR="00A740A1" w:rsidRDefault="00A740A1" w:rsidP="00A740A1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/>
                <w:sz w:val="16"/>
                <w:szCs w:val="16"/>
              </w:rPr>
            </w:pPr>
            <w:r w:rsidRPr="00732999">
              <w:rPr>
                <w:rFonts w:ascii="Times New Roman" w:hAnsi="Times New Roman"/>
                <w:sz w:val="16"/>
                <w:szCs w:val="16"/>
              </w:rPr>
              <w:t>Solve  problems involving the  use  of percentages, including percentage  increases  and  decreases, with and  without digital  technologies  (ACMNA187)</w:t>
            </w:r>
          </w:p>
          <w:p w:rsidR="00A740A1" w:rsidRDefault="00A740A1" w:rsidP="00A740A1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 xml:space="preserve">Investigate </w:t>
            </w:r>
            <w:r w:rsidRPr="00732999">
              <w:rPr>
                <w:rFonts w:ascii="Times New Roman" w:hAnsi="Times New Roman"/>
                <w:sz w:val="16"/>
                <w:szCs w:val="16"/>
              </w:rPr>
              <w:t>a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nd </w:t>
            </w:r>
            <w:r w:rsidRPr="00732999">
              <w:rPr>
                <w:rFonts w:ascii="Times New Roman" w:hAnsi="Times New Roman"/>
                <w:sz w:val="16"/>
                <w:szCs w:val="16"/>
              </w:rPr>
              <w:t>calculat</w:t>
            </w:r>
            <w:r>
              <w:rPr>
                <w:rFonts w:ascii="Times New Roman" w:hAnsi="Times New Roman"/>
                <w:sz w:val="16"/>
                <w:szCs w:val="16"/>
              </w:rPr>
              <w:t>e Goods and Services Tax (GST)</w:t>
            </w:r>
            <w:r w:rsidRPr="00732999">
              <w:rPr>
                <w:rFonts w:ascii="Times New Roman" w:hAnsi="Times New Roman"/>
                <w:sz w:val="16"/>
                <w:szCs w:val="16"/>
              </w:rPr>
              <w:t>, with and without digital technologies</w:t>
            </w:r>
          </w:p>
          <w:p w:rsidR="00A740A1" w:rsidRDefault="00A740A1" w:rsidP="00A740A1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 xml:space="preserve">Investigate and   calculate ‘best buys’, with and without digital </w:t>
            </w:r>
            <w:r w:rsidRPr="00732999">
              <w:rPr>
                <w:rFonts w:ascii="Times New Roman" w:hAnsi="Times New Roman"/>
                <w:sz w:val="16"/>
                <w:szCs w:val="16"/>
              </w:rPr>
              <w:t xml:space="preserve">technologies 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Pr="00732999">
              <w:rPr>
                <w:rFonts w:ascii="Times New Roman" w:hAnsi="Times New Roman"/>
                <w:sz w:val="16"/>
                <w:szCs w:val="16"/>
              </w:rPr>
              <w:t>(ACMNA174)</w:t>
            </w:r>
          </w:p>
          <w:p w:rsidR="00853748" w:rsidRPr="00C56E1E" w:rsidRDefault="00A740A1" w:rsidP="00A740A1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/>
                <w:sz w:val="16"/>
                <w:szCs w:val="16"/>
              </w:rPr>
            </w:pPr>
            <w:r w:rsidRPr="00732999">
              <w:rPr>
                <w:rFonts w:ascii="Times New Roman" w:hAnsi="Times New Roman"/>
                <w:sz w:val="16"/>
                <w:szCs w:val="16"/>
              </w:rPr>
              <w:t xml:space="preserve">Solve  problems  involving   profit  and    loss, with   and  without digital  technologies  (ACMNA189)    </w:t>
            </w:r>
          </w:p>
        </w:tc>
        <w:tc>
          <w:tcPr>
            <w:tcW w:w="3545" w:type="dxa"/>
            <w:shd w:val="clear" w:color="auto" w:fill="DAE7F6"/>
            <w:vAlign w:val="center"/>
          </w:tcPr>
          <w:p w:rsidR="00853748" w:rsidRPr="00325745" w:rsidRDefault="00853748" w:rsidP="003F3344">
            <w:pPr>
              <w:rPr>
                <w:rFonts w:ascii="Times New Roman" w:hAnsi="Times New Roman"/>
                <w:sz w:val="36"/>
                <w:szCs w:val="36"/>
              </w:rPr>
            </w:pPr>
            <w:r w:rsidRPr="00325745">
              <w:rPr>
                <w:rFonts w:ascii="Times New Roman" w:hAnsi="Times New Roman"/>
                <w:sz w:val="28"/>
                <w:szCs w:val="28"/>
              </w:rPr>
              <w:t>N</w:t>
            </w:r>
            <w:r>
              <w:rPr>
                <w:rFonts w:ascii="Times New Roman" w:hAnsi="Times New Roman"/>
                <w:sz w:val="28"/>
                <w:szCs w:val="28"/>
              </w:rPr>
              <w:t>ame___________________</w:t>
            </w:r>
          </w:p>
        </w:tc>
      </w:tr>
      <w:tr w:rsidR="00325745" w:rsidTr="009840CF">
        <w:trPr>
          <w:cantSplit/>
          <w:trHeight w:val="851"/>
        </w:trPr>
        <w:tc>
          <w:tcPr>
            <w:tcW w:w="10491" w:type="dxa"/>
            <w:gridSpan w:val="4"/>
            <w:tcBorders>
              <w:bottom w:val="single" w:sz="4" w:space="0" w:color="auto"/>
            </w:tcBorders>
          </w:tcPr>
          <w:p w:rsidR="00641052" w:rsidRPr="007E3E86" w:rsidRDefault="00641052" w:rsidP="00641052">
            <w:pPr>
              <w:rPr>
                <w:rFonts w:asciiTheme="majorHAnsi" w:hAnsiTheme="majorHAnsi"/>
                <w:i/>
                <w:sz w:val="24"/>
                <w:szCs w:val="24"/>
              </w:rPr>
            </w:pPr>
            <w:r w:rsidRPr="007E3E86">
              <w:rPr>
                <w:rFonts w:asciiTheme="majorHAnsi" w:hAnsiTheme="majorHAnsi"/>
                <w:i/>
                <w:sz w:val="24"/>
                <w:szCs w:val="24"/>
              </w:rPr>
              <w:t>Answer all questions in the spaces provided on this test paper by:</w:t>
            </w:r>
          </w:p>
          <w:p w:rsidR="00641052" w:rsidRPr="007E3E86" w:rsidRDefault="00641052" w:rsidP="00641052">
            <w:pPr>
              <w:ind w:firstLine="993"/>
              <w:rPr>
                <w:rFonts w:asciiTheme="majorHAnsi" w:hAnsiTheme="majorHAnsi"/>
                <w:i/>
                <w:sz w:val="24"/>
                <w:szCs w:val="24"/>
              </w:rPr>
            </w:pPr>
            <w:r w:rsidRPr="007E3E86">
              <w:rPr>
                <w:rFonts w:asciiTheme="majorHAnsi" w:hAnsiTheme="majorHAnsi"/>
                <w:i/>
                <w:sz w:val="24"/>
                <w:szCs w:val="24"/>
              </w:rPr>
              <w:t>Writing the answer in the box provided.</w:t>
            </w:r>
          </w:p>
          <w:p w:rsidR="00641052" w:rsidRPr="007E3E86" w:rsidRDefault="00641052" w:rsidP="00641052">
            <w:pPr>
              <w:ind w:firstLine="1418"/>
              <w:rPr>
                <w:rFonts w:asciiTheme="majorHAnsi" w:hAnsiTheme="majorHAnsi"/>
                <w:i/>
                <w:sz w:val="24"/>
                <w:szCs w:val="24"/>
              </w:rPr>
            </w:pPr>
            <w:r w:rsidRPr="007E3E86">
              <w:rPr>
                <w:rFonts w:asciiTheme="majorHAnsi" w:hAnsiTheme="majorHAnsi"/>
                <w:i/>
                <w:sz w:val="24"/>
                <w:szCs w:val="24"/>
              </w:rPr>
              <w:t>or</w:t>
            </w:r>
          </w:p>
          <w:p w:rsidR="00641052" w:rsidRPr="007E3E86" w:rsidRDefault="00641052" w:rsidP="00641052">
            <w:pPr>
              <w:ind w:firstLine="993"/>
              <w:rPr>
                <w:rFonts w:asciiTheme="majorHAnsi" w:hAnsiTheme="majorHAnsi"/>
                <w:i/>
                <w:sz w:val="24"/>
                <w:szCs w:val="24"/>
              </w:rPr>
            </w:pPr>
            <w:r w:rsidRPr="007E3E86">
              <w:rPr>
                <w:rFonts w:asciiTheme="majorHAnsi" w:hAnsiTheme="majorHAnsi"/>
                <w:i/>
                <w:sz w:val="24"/>
                <w:szCs w:val="24"/>
              </w:rPr>
              <w:t>Shading in the bubble for the correct answer from the four choices provided.</w:t>
            </w:r>
          </w:p>
          <w:p w:rsidR="00325745" w:rsidRDefault="00641052" w:rsidP="00641052">
            <w:pPr>
              <w:rPr>
                <w:rFonts w:ascii="Times New Roman" w:hAnsi="Times New Roman"/>
                <w:sz w:val="24"/>
                <w:szCs w:val="24"/>
              </w:rPr>
            </w:pPr>
            <w:r w:rsidRPr="007E3E86">
              <w:rPr>
                <w:rFonts w:asciiTheme="majorHAnsi" w:hAnsiTheme="majorHAnsi"/>
                <w:i/>
                <w:sz w:val="24"/>
                <w:szCs w:val="24"/>
              </w:rPr>
              <w:t xml:space="preserve">Show any working out on the test paper.  Calculators are </w:t>
            </w:r>
            <w:r w:rsidRPr="007E3E86">
              <w:rPr>
                <w:rFonts w:asciiTheme="majorHAnsi" w:hAnsiTheme="majorHAnsi"/>
                <w:b/>
                <w:i/>
                <w:sz w:val="24"/>
                <w:szCs w:val="24"/>
              </w:rPr>
              <w:t>not</w:t>
            </w:r>
            <w:r w:rsidRPr="007E3E86">
              <w:rPr>
                <w:rFonts w:asciiTheme="majorHAnsi" w:hAnsiTheme="majorHAnsi"/>
                <w:i/>
                <w:sz w:val="24"/>
                <w:szCs w:val="24"/>
              </w:rPr>
              <w:t xml:space="preserve"> allowed.</w:t>
            </w:r>
          </w:p>
        </w:tc>
      </w:tr>
      <w:tr w:rsidR="008A64DD" w:rsidTr="00E603F4">
        <w:trPr>
          <w:cantSplit/>
          <w:trHeight w:val="851"/>
        </w:trPr>
        <w:tc>
          <w:tcPr>
            <w:tcW w:w="1135" w:type="dxa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8A64DD" w:rsidRPr="001B3341" w:rsidRDefault="008A64DD" w:rsidP="008A64DD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356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8A64DD" w:rsidRDefault="008A64DD" w:rsidP="008A64D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Which diagram has  </w:t>
            </w:r>
            <w:r w:rsidRPr="008A64DD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461" w:dyaOrig="194" w14:anchorId="67A72CDD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2.8pt;height:9.6pt" o:ole="">
                  <v:imagedata r:id="rId8" o:title=""/>
                </v:shape>
                <o:OLEObject Type="Embed" ProgID="FXEquation.Equation" ShapeID="_x0000_i1025" DrawAspect="Content" ObjectID="_1459796260" r:id="rId9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shaded?</w:t>
            </w:r>
          </w:p>
          <w:p w:rsidR="008A64DD" w:rsidRDefault="00956DB1" w:rsidP="008A64D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 w14:anchorId="2E4D5448">
                <v:shape id="_x0000_s1028" type="#_x0000_t75" style="position:absolute;margin-left:70.7pt;margin-top:4.8pt;width:241.95pt;height:108.95pt;z-index:-251637248;mso-position-horizontal-relative:text;mso-position-vertical-relative:text">
                  <v:imagedata r:id="rId10" o:title=""/>
                </v:shape>
                <o:OLEObject Type="Embed" ProgID="FXDraw.Graphic" ShapeID="_x0000_s1028" DrawAspect="Content" ObjectID="_1459796313" r:id="rId11"/>
              </w:object>
            </w:r>
            <w:r w:rsidR="008A64DD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39296" behindDoc="0" locked="0" layoutInCell="1" allowOverlap="1" wp14:anchorId="2696D3B6" wp14:editId="0344C3AA">
                      <wp:simplePos x="0" y="0"/>
                      <wp:positionH relativeFrom="column">
                        <wp:posOffset>2241550</wp:posOffset>
                      </wp:positionH>
                      <wp:positionV relativeFrom="paragraph">
                        <wp:posOffset>120015</wp:posOffset>
                      </wp:positionV>
                      <wp:extent cx="171450" cy="114300"/>
                      <wp:effectExtent l="0" t="0" r="19050" b="19050"/>
                      <wp:wrapNone/>
                      <wp:docPr id="40" name="AutoShap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1450" cy="11430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chemeClr val="tx1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w14:anchorId="7B12DD0F" id="AutoShape 6" o:spid="_x0000_s1026" style="position:absolute;margin-left:176.5pt;margin-top:9.45pt;width:13.5pt;height:9pt;z-index:25163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" strokecolor="black [3213]" strokeweight="1pt"/>
                  </w:pict>
                </mc:Fallback>
              </mc:AlternateContent>
            </w:r>
            <w:r w:rsidR="008A64DD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37248" behindDoc="0" locked="0" layoutInCell="1" allowOverlap="1" wp14:anchorId="0012FC5F" wp14:editId="7368710C">
                      <wp:simplePos x="0" y="0"/>
                      <wp:positionH relativeFrom="column">
                        <wp:posOffset>496570</wp:posOffset>
                      </wp:positionH>
                      <wp:positionV relativeFrom="paragraph">
                        <wp:posOffset>120015</wp:posOffset>
                      </wp:positionV>
                      <wp:extent cx="171450" cy="114300"/>
                      <wp:effectExtent l="0" t="0" r="19050" b="19050"/>
                      <wp:wrapNone/>
                      <wp:docPr id="38" name="AutoShape 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1450" cy="11430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chemeClr val="tx1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w14:anchorId="27FDAC58" id="AutoShape 4" o:spid="_x0000_s1026" style="position:absolute;margin-left:39.1pt;margin-top:9.45pt;width:13.5pt;height:9pt;z-index:2516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" strokecolor="black [3213]" strokeweight="1pt"/>
                  </w:pict>
                </mc:Fallback>
              </mc:AlternateContent>
            </w:r>
          </w:p>
          <w:p w:rsidR="008A64DD" w:rsidRDefault="008A64DD" w:rsidP="008A64DD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A64DD" w:rsidRDefault="008A64DD" w:rsidP="008A64DD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A64DD" w:rsidRDefault="008A64DD" w:rsidP="008A64DD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A64DD" w:rsidRDefault="008A64DD" w:rsidP="008A64DD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A64DD" w:rsidRDefault="008A64DD" w:rsidP="008A64D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36224" behindDoc="0" locked="0" layoutInCell="1" allowOverlap="1" wp14:anchorId="08C5D477" wp14:editId="28748C8F">
                      <wp:simplePos x="0" y="0"/>
                      <wp:positionH relativeFrom="column">
                        <wp:posOffset>2218690</wp:posOffset>
                      </wp:positionH>
                      <wp:positionV relativeFrom="paragraph">
                        <wp:posOffset>165735</wp:posOffset>
                      </wp:positionV>
                      <wp:extent cx="171450" cy="114300"/>
                      <wp:effectExtent l="0" t="0" r="19050" b="19050"/>
                      <wp:wrapNone/>
                      <wp:docPr id="37" name="AutoShape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1450" cy="11430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chemeClr val="tx1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w14:anchorId="5E5048E4" id="AutoShape 3" o:spid="_x0000_s1026" style="position:absolute;margin-left:174.7pt;margin-top:13.05pt;width:13.5pt;height:9pt;z-index:25163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" strokecolor="black [3213]" strokeweight="1pt"/>
                  </w:pict>
                </mc:Fallback>
              </mc:AlternateContent>
            </w: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38272" behindDoc="0" locked="0" layoutInCell="1" allowOverlap="1" wp14:anchorId="1A410DB0" wp14:editId="4CB6D435">
                      <wp:simplePos x="0" y="0"/>
                      <wp:positionH relativeFrom="column">
                        <wp:posOffset>496570</wp:posOffset>
                      </wp:positionH>
                      <wp:positionV relativeFrom="paragraph">
                        <wp:posOffset>165735</wp:posOffset>
                      </wp:positionV>
                      <wp:extent cx="171450" cy="114300"/>
                      <wp:effectExtent l="0" t="0" r="19050" b="19050"/>
                      <wp:wrapNone/>
                      <wp:docPr id="39" name="AutoShape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1450" cy="11430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chemeClr val="tx1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w14:anchorId="41A397EA" id="AutoShape 5" o:spid="_x0000_s1026" style="position:absolute;margin-left:39.1pt;margin-top:13.05pt;width:13.5pt;height:9pt;z-index:25163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" strokecolor="black [3213]" strokeweight="1pt"/>
                  </w:pict>
                </mc:Fallback>
              </mc:AlternateContent>
            </w:r>
          </w:p>
          <w:p w:rsidR="008A64DD" w:rsidRDefault="008A64DD" w:rsidP="008A64DD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A64DD" w:rsidRDefault="008A64DD" w:rsidP="008A64DD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E27C5D" w:rsidRDefault="00E27C5D" w:rsidP="008A64DD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8A64DD" w:rsidTr="009854B1">
        <w:trPr>
          <w:cantSplit/>
          <w:trHeight w:val="851"/>
        </w:trPr>
        <w:tc>
          <w:tcPr>
            <w:tcW w:w="1135" w:type="dxa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8A64DD" w:rsidRPr="001B3341" w:rsidRDefault="008A64DD" w:rsidP="008A64DD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356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E27C5D" w:rsidRDefault="00E27C5D" w:rsidP="00E27C5D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>
              <w:rPr>
                <w:rFonts w:asciiTheme="minorHAnsi" w:eastAsiaTheme="minorHAnsi" w:hAnsiTheme="minorHAns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40320" behindDoc="0" locked="0" layoutInCell="1" allowOverlap="1">
                      <wp:simplePos x="0" y="0"/>
                      <wp:positionH relativeFrom="column">
                        <wp:posOffset>3353435</wp:posOffset>
                      </wp:positionH>
                      <wp:positionV relativeFrom="paragraph">
                        <wp:posOffset>-27940</wp:posOffset>
                      </wp:positionV>
                      <wp:extent cx="683895" cy="762635"/>
                      <wp:effectExtent l="0" t="0" r="20955" b="18415"/>
                      <wp:wrapNone/>
                      <wp:docPr id="1" name="Group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3895" cy="762635"/>
                                <a:chOff x="6453" y="6060"/>
                                <a:chExt cx="1290" cy="1335"/>
                              </a:xfrm>
                            </wpg:grpSpPr>
                            <wps:wsp>
                              <wps:cNvPr id="2" name="Rectangl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645" y="6060"/>
                                  <a:ext cx="885" cy="58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" name="Rectangle 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660" y="6810"/>
                                  <a:ext cx="885" cy="58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" name="AutoShape 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453" y="6735"/>
                                  <a:ext cx="1290" cy="1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A466CE1" id="Group 1" o:spid="_x0000_s1026" style="position:absolute;margin-left:264.05pt;margin-top:-2.2pt;width:53.85pt;height:60.05pt;z-index:251640320" coordorigin="6453,6060" coordsize="1290,1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">
                      <v:rect id="Rectangle 6" o:spid="_x0000_s1027" style="position:absolute;left:6645;top:6060;width:885;height: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67iMUA&#10;AADaAAAADwAAAGRycy9kb3ducmV2LnhtbESPT2sCMRTE7wW/Q3hCL0WzetjqapRWKC1YCv5B8fbY&#10;PLOLm5clSXX77U2h0OMwM79h5svONuJKPtSOFYyGGQji0umajYL97m0wAREissbGMSn4oQDLRe9h&#10;joV2N97QdRuNSBAOBSqoYmwLKUNZkcUwdC1x8s7OW4xJeiO1x1uC20aOsyyXFmtOCxW2tKqovGy/&#10;rYLXy2Hz9Wwma9/m08/3p9Mx78xRqcd+9zIDEamL/+G/9odWMIbfK+kGyM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rruIxQAAANoAAAAPAAAAAAAAAAAAAAAAAJgCAABkcnMv&#10;ZG93bnJldi54bWxQSwUGAAAAAAQABAD1AAAAigMAAAAA&#10;" strokeweight="1pt"/>
                      <v:rect id="Rectangle 7" o:spid="_x0000_s1028" style="position:absolute;left:6660;top:6810;width:885;height: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IeE8UA&#10;AADaAAAADwAAAGRycy9kb3ducmV2LnhtbESPQWsCMRSE74X+h/AKvYhmVVh1a5QqlAotBW1Rents&#10;XrOLm5clSXX996Yg9DjMzDfMfNnZRpzIh9qxguEgA0FcOl2zUfD1+dKfgggRWWPjmBRcKMBycX83&#10;x0K7M2/ptItGJAiHAhVUMbaFlKGsyGIYuJY4eT/OW4xJeiO1x3OC20aOsiyXFmtOCxW2tK6oPO5+&#10;rYLVcb/9mJjpm2/z2ftr7/uQd+ag1OND9/wEIlIX/8O39kYrGMPflXQD5OI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4h4TxQAAANoAAAAPAAAAAAAAAAAAAAAAAJgCAABkcnMv&#10;ZG93bnJldi54bWxQSwUGAAAAAAQABAD1AAAAigMAAAAA&#10;" strokeweight="1pt"/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AutoShape 8" o:spid="_x0000_s1029" type="#_x0000_t32" style="position:absolute;left:6453;top:6735;width:1290;height: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mgXmcAAAADaAAAADwAAAGRycy9kb3ducmV2LnhtbESPS6vCMBSE9xf8D+EI7m5TH4hUo6gg&#10;uLkLHxt3h+bYFJuT2sRa/725ILgcZuYbZrHqbCVaanzpWMEwSUEQ506XXCg4n3a/MxA+IGusHJOC&#10;F3lYLXs/C8y0e/KB2mMoRISwz1CBCaHOpPS5IYs+cTVx9K6usRiibAqpG3xGuK3kKE2n0mLJccFg&#10;TVtD+e34sApsre39zxl9uZXjakP763qTtkoN+t16DiJQF77hT3uvFUzg/0q8AXL5Bg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LZoF5nAAAAA2gAAAA8AAAAAAAAAAAAAAAAA&#10;oQIAAGRycy9kb3ducmV2LnhtbFBLBQYAAAAABAAEAPkAAACOAwAAAAA=&#10;" strokeweight="1.5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>Write 40% as a fraction in simplest form.</w:t>
            </w:r>
          </w:p>
          <w:p w:rsidR="00E27C5D" w:rsidRDefault="00E27C5D" w:rsidP="00E27C5D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E27C5D" w:rsidRDefault="00E27C5D" w:rsidP="00E27C5D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E27C5D" w:rsidRDefault="00E27C5D" w:rsidP="00E27C5D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A64DD" w:rsidRDefault="008A64DD" w:rsidP="00FF190F">
            <w:pPr>
              <w:pStyle w:val="QuestionStyle"/>
            </w:pPr>
          </w:p>
        </w:tc>
      </w:tr>
      <w:tr w:rsidR="008A64DD" w:rsidTr="009854B1">
        <w:trPr>
          <w:cantSplit/>
          <w:trHeight w:val="851"/>
        </w:trPr>
        <w:tc>
          <w:tcPr>
            <w:tcW w:w="1135" w:type="dxa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8A64DD" w:rsidRPr="001B3341" w:rsidRDefault="008A64DD" w:rsidP="008A64DD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356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E27C5D" w:rsidRDefault="00E27C5D" w:rsidP="00E27C5D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Write 46% as a decimal number.</w:t>
            </w:r>
          </w:p>
          <w:p w:rsidR="00E27C5D" w:rsidRDefault="00E27C5D" w:rsidP="00E27C5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Theme="minorHAnsi" w:hAnsiTheme="minorHAnsi" w:cstheme="minorBidi"/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41344" behindDoc="0" locked="0" layoutInCell="1" allowOverlap="1">
                      <wp:simplePos x="0" y="0"/>
                      <wp:positionH relativeFrom="column">
                        <wp:posOffset>3505200</wp:posOffset>
                      </wp:positionH>
                      <wp:positionV relativeFrom="paragraph">
                        <wp:posOffset>50165</wp:posOffset>
                      </wp:positionV>
                      <wp:extent cx="923925" cy="419100"/>
                      <wp:effectExtent l="0" t="0" r="28575" b="19050"/>
                      <wp:wrapNone/>
                      <wp:docPr id="5" name="Rectangle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23925" cy="4191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1108DE1" id="Rectangle 5" o:spid="_x0000_s1026" style="position:absolute;margin-left:276pt;margin-top:3.95pt;width:72.75pt;height:33pt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" strokeweight="1pt"/>
                  </w:pict>
                </mc:Fallback>
              </mc:AlternateContent>
            </w:r>
          </w:p>
          <w:p w:rsidR="00E27C5D" w:rsidRDefault="00E27C5D" w:rsidP="00E27C5D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A64DD" w:rsidRDefault="008A64DD" w:rsidP="00FF190F">
            <w:pPr>
              <w:pStyle w:val="QuestionStyle"/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35200" behindDoc="0" locked="0" layoutInCell="1" allowOverlap="1" wp14:anchorId="651D7B15" wp14:editId="3707B1C4">
                      <wp:simplePos x="0" y="0"/>
                      <wp:positionH relativeFrom="column">
                        <wp:posOffset>1492250</wp:posOffset>
                      </wp:positionH>
                      <wp:positionV relativeFrom="paragraph">
                        <wp:posOffset>7498080</wp:posOffset>
                      </wp:positionV>
                      <wp:extent cx="2819400" cy="457200"/>
                      <wp:effectExtent l="6350" t="8890" r="12700" b="10160"/>
                      <wp:wrapNone/>
                      <wp:docPr id="11" name="Group 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819400" cy="457200"/>
                                <a:chOff x="3530" y="6840"/>
                                <a:chExt cx="3900" cy="720"/>
                              </a:xfrm>
                            </wpg:grpSpPr>
                            <wps:wsp>
                              <wps:cNvPr id="12" name="AutoShape 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30" y="684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3" name="AutoShape 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30" y="738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4" name="AutoShape 1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160" y="684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5" name="AutoShape 1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160" y="738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CCC0BA9" id="Group 11" o:spid="_x0000_s1026" style="position:absolute;margin-left:117.5pt;margin-top:590.4pt;width:222pt;height:36pt;z-index:251635200" coordorigin="3530,6840" coordsize="3900,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">
                      <v:roundrect id="AutoShape 13" o:spid="_x0000_s1027" style="position:absolute;left:3530;top:684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85NhsEA&#10;AADbAAAADwAAAGRycy9kb3ducmV2LnhtbERPTWsCMRC9C/6HMEJvmihY6tYoRVC8FbcePI6b6e7S&#10;zWRNsuu2v94UCr3N433OejvYRvTkQ+1Yw3ymQBAXztRcajh/7KcvIEJENtg4Jg3fFGC7GY/WmBl3&#10;5xP1eSxFCuGQoYYqxjaTMhQVWQwz1xIn7tN5izFBX0rj8Z7CbSMXSj1LizWnhgpb2lVUfOWd1VAY&#10;1Sl/6d9X12XMf/ruxvJw0/ppMry9gog0xH/xn/to0vwF/P6SDpCb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POTYbBAAAA2wAAAA8AAAAAAAAAAAAAAAAAmAIAAGRycy9kb3du&#10;cmV2LnhtbFBLBQYAAAAABAAEAPUAAACGAwAAAAA=&#10;"/>
                      <v:roundrect id="AutoShape 14" o:spid="_x0000_s1028" style="position:absolute;left:3530;top:738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ILoHcEA&#10;AADbAAAADwAAAGRycy9kb3ducmV2LnhtbERPTWsCMRC9C/6HMEJvmqhU7NYoIii9lW578DjdTHcX&#10;N5M1ya7b/vqmUPA2j/c5m91gG9GTD7VjDfOZAkFcOFNzqeHj/ThdgwgR2WDjmDR8U4DddjzaYGbc&#10;jd+oz2MpUgiHDDVUMbaZlKGoyGKYuZY4cV/OW4wJ+lIaj7cUbhu5UGolLdacGips6VBRcck7q6Ew&#10;qlP+3L8+fT7G/KfvrixPV60fJsP+GUSkId7F/+4Xk+Yv4e+XdIDc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yC6B3BAAAA2wAAAA8AAAAAAAAAAAAAAAAAmAIAAGRycy9kb3du&#10;cmV2LnhtbFBLBQYAAAAABAAEAPUAAACGAwAAAAA=&#10;"/>
                      <v:roundrect id="AutoShape 15" o:spid="_x0000_s1029" style="position:absolute;left:7160;top:684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2twacEA&#10;AADbAAAADwAAAGRycy9kb3ducmV2LnhtbERPTWsCMRC9C/6HMEJvmihW7NYoIii9lW578DjdTHcX&#10;N5M1ya7b/vqmUPA2j/c5m91gG9GTD7VjDfOZAkFcOFNzqeHj/ThdgwgR2WDjmDR8U4DddjzaYGbc&#10;jd+oz2MpUgiHDDVUMbaZlKGoyGKYuZY4cV/OW4wJ+lIaj7cUbhu5UGolLdacGips6VBRcck7q6Ew&#10;qlP+3L8+fT7G/KfvrixPV60fJsP+GUSkId7F/+4Xk+Yv4e+XdIDc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NrcGnBAAAA2wAAAA8AAAAAAAAAAAAAAAAAmAIAAGRycy9kb3du&#10;cmV2LnhtbFBLBQYAAAAABAAEAPUAAACGAwAAAAA=&#10;"/>
                      <v:roundrect id="AutoShape 16" o:spid="_x0000_s1030" style="position:absolute;left:7160;top:738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fV8sEA&#10;AADbAAAADwAAAGRycy9kb3ducmV2LnhtbERPTWsCMRC9C/6HMII3TSxY6tYoRah4K249eBw3092l&#10;m8maZNe1v94UCr3N433OejvYRvTkQ+1Yw2KuQBAXztRcajh9vs9eQISIbLBxTBruFGC7GY/WmBl3&#10;4yP1eSxFCuGQoYYqxjaTMhQVWQxz1xIn7st5izFBX0rj8ZbCbSOflHqWFmtODRW2tKuo+M47q6Ew&#10;qlP+3H+sLsuY//TdleX+qvV0Mry9gog0xH/xn/tg0vwl/P6SDpCb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wn1fLBAAAA2wAAAA8AAAAAAAAAAAAAAAAAmAIAAGRycy9kb3du&#10;cmV2LnhtbFBLBQYAAAAABAAEAPUAAACGAwAAAAA=&#10;"/>
                    </v:group>
                  </w:pict>
                </mc:Fallback>
              </mc:AlternateContent>
            </w:r>
          </w:p>
        </w:tc>
      </w:tr>
      <w:tr w:rsidR="008A64DD" w:rsidTr="009854B1">
        <w:trPr>
          <w:cantSplit/>
          <w:trHeight w:val="851"/>
        </w:trPr>
        <w:tc>
          <w:tcPr>
            <w:tcW w:w="1135" w:type="dxa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8A64DD" w:rsidRPr="001B3341" w:rsidRDefault="008A64DD" w:rsidP="008A64DD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356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E27C5D" w:rsidRDefault="00E27C5D" w:rsidP="00E27C5D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Convert the fraction  </w:t>
            </w:r>
            <w:r w:rsidRPr="00E27C5D">
              <w:rPr>
                <w:rFonts w:ascii="Times New Roman" w:eastAsiaTheme="minorHAnsi" w:hAnsi="Times New Roman"/>
                <w:color w:val="FF0000"/>
                <w:position w:val="-18"/>
                <w:sz w:val="24"/>
                <w:szCs w:val="24"/>
              </w:rPr>
              <w:object w:dxaOrig="270" w:dyaOrig="498">
                <v:shape id="_x0000_i1026" type="#_x0000_t75" style="width:13.8pt;height:25.2pt" o:ole="">
                  <v:imagedata r:id="rId12" o:title=""/>
                </v:shape>
                <o:OLEObject Type="Embed" ProgID="FXEquation.Equation" ShapeID="_x0000_i1026" DrawAspect="Content" ObjectID="_1459796261" r:id="rId13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to a percentage.</w:t>
            </w:r>
          </w:p>
          <w:p w:rsidR="00E27C5D" w:rsidRDefault="00E27C5D" w:rsidP="00E27C5D">
            <w:pPr>
              <w:rPr>
                <w:rFonts w:ascii="Times New Roman" w:hAnsi="Times New Roman"/>
                <w:sz w:val="44"/>
                <w:szCs w:val="44"/>
              </w:rPr>
            </w:pPr>
            <w:r>
              <w:rPr>
                <w:rFonts w:asciiTheme="minorHAnsi" w:hAnsiTheme="minorHAnsi" w:cstheme="minorBidi"/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42368" behindDoc="0" locked="0" layoutInCell="1" allowOverlap="1">
                      <wp:simplePos x="0" y="0"/>
                      <wp:positionH relativeFrom="column">
                        <wp:posOffset>3200400</wp:posOffset>
                      </wp:positionH>
                      <wp:positionV relativeFrom="paragraph">
                        <wp:posOffset>29845</wp:posOffset>
                      </wp:positionV>
                      <wp:extent cx="923925" cy="419100"/>
                      <wp:effectExtent l="0" t="0" r="28575" b="19050"/>
                      <wp:wrapNone/>
                      <wp:docPr id="6" name="Rectangl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23925" cy="4191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C1328F2" id="Rectangle 6" o:spid="_x0000_s1026" style="position:absolute;margin-left:252pt;margin-top:2.35pt;width:72.75pt;height:33pt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" strokeweight="1pt"/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                                                                                          </w:t>
            </w:r>
            <w:r>
              <w:rPr>
                <w:rFonts w:ascii="Times New Roman" w:hAnsi="Times New Roman"/>
                <w:sz w:val="44"/>
                <w:szCs w:val="44"/>
              </w:rPr>
              <w:t>%</w:t>
            </w:r>
          </w:p>
          <w:p w:rsidR="008A64DD" w:rsidRDefault="008A64DD" w:rsidP="00FF190F">
            <w:pPr>
              <w:pStyle w:val="QuestionStyle"/>
            </w:pPr>
          </w:p>
        </w:tc>
      </w:tr>
      <w:tr w:rsidR="008A64DD" w:rsidTr="009854B1">
        <w:trPr>
          <w:cantSplit/>
          <w:trHeight w:val="851"/>
        </w:trPr>
        <w:tc>
          <w:tcPr>
            <w:tcW w:w="1135" w:type="dxa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8A64DD" w:rsidRPr="001B3341" w:rsidRDefault="008A64DD" w:rsidP="008A64DD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356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E27C5D" w:rsidRDefault="00E27C5D" w:rsidP="00E27C5D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What is 35% of 600?</w:t>
            </w:r>
          </w:p>
          <w:p w:rsidR="00E27C5D" w:rsidRDefault="00E27C5D" w:rsidP="00E27C5D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E27C5D" w:rsidRDefault="00EB00DE" w:rsidP="00E27C5D">
            <w:pPr>
              <w:rPr>
                <w:rFonts w:ascii="Times New Roman" w:hAnsi="Times New Roman"/>
                <w:sz w:val="24"/>
                <w:szCs w:val="24"/>
              </w:rPr>
            </w:pPr>
            <w:r w:rsidRPr="00460C07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55680" behindDoc="0" locked="0" layoutInCell="1" allowOverlap="1" wp14:anchorId="4D870048" wp14:editId="4F229C80">
                      <wp:simplePos x="0" y="0"/>
                      <wp:positionH relativeFrom="column">
                        <wp:posOffset>160655</wp:posOffset>
                      </wp:positionH>
                      <wp:positionV relativeFrom="paragraph">
                        <wp:posOffset>33064</wp:posOffset>
                      </wp:positionV>
                      <wp:extent cx="4362450" cy="114300"/>
                      <wp:effectExtent l="0" t="0" r="19050" b="19050"/>
                      <wp:wrapNone/>
                      <wp:docPr id="33" name="Group 3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62450" cy="114300"/>
                                <a:chOff x="0" y="0"/>
                                <a:chExt cx="4362450" cy="114300"/>
                              </a:xfrm>
                            </wpg:grpSpPr>
                            <wps:wsp>
                              <wps:cNvPr id="34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910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5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6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639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584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FC4CFE0" id="Group 33" o:spid="_x0000_s1026" style="position:absolute;margin-left:12.65pt;margin-top:2.6pt;width:343.5pt;height:9pt;z-index:251655680" coordsize="43624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">
                      <v:roundrect id="AutoShape 3" o:spid="_x0000_s1027" style="position:absolute;left:41910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i6SMUA&#10;AADbAAAADwAAAGRycy9kb3ducmV2LnhtbESPQWvCQBSE70L/w/IKvUjdVEubpq4iiqIXoVHs9ZF9&#10;TUKzb0N2m0R/vSsUPA4z8w0znfemEi01rrSs4GUUgSDOrC45V3A8rJ9jEM4ja6wsk4IzOZjPHgZT&#10;TLTt+Iva1OciQNglqKDwvk6kdFlBBt3I1sTB+7GNQR9kk0vdYBfgppLjKHqTBksOCwXWtCwo+03/&#10;jIL4HJtTe9pvvmnH3eqy1++L4YdST4/94hOEp97fw//trVYweYXbl/AD5Ow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OLpIxQAAANsAAAAPAAAAAAAAAAAAAAAAAJgCAABkcnMv&#10;ZG93bnJldi54bWxQSwUGAAAAAAQABAD1AAAAigMAAAAA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3Qf08UA&#10;AADbAAAADwAAAGRycy9kb3ducmV2LnhtbESPQWvCQBSE70L/w/IKvUjdVGmbpq4iiqIXoVHs9ZF9&#10;TUKzb0N2m0R/vSsUPA4z8w0znfemEi01rrSs4GUUgSDOrC45V3A8rJ9jEM4ja6wsk4IzOZjPHgZT&#10;TLTt+Iva1OciQNglqKDwvk6kdFlBBt3I1sTB+7GNQR9kk0vdYBfgppLjKHqTBksOCwXWtCwo+03/&#10;jIL4HJtTe9pvvmnH3eqy1++L4YdST4/94hOEp97fw//trVYweYXbl/AD5Ow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3dB/TxQAAANsAAAAPAAAAAAAAAAAAAAAAAJgCAABkcnMv&#10;ZG93bnJldi54bWxQSwUGAAAAAAQABAD1AAAAigMAAAAA&#10;" strokecolor="windowText" strokeweight="1pt"/>
                      <v:roundrect id="AutoShape 5" o:spid="_x0000_s1029" style="position:absolute;left:13639;width:1715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aBpMUA&#10;AADbAAAADwAAAGRycy9kb3ducmV2LnhtbESPQWvCQBSE70L/w/IEL9JsasHGNKtIi6VeBG3R6yP7&#10;mgSzb0N2TWJ/fbcgeBxm5hsmWw2mFh21rrKs4CmKQRDnVldcKPj+2jwmIJxH1lhbJgVXcrBaPowy&#10;TLXteU/dwRciQNilqKD0vkmldHlJBl1kG+Lg/djWoA+yLaRusQ9wU8tZHM+lwYrDQokNvZWUnw8X&#10;oyC5JubYHXcfJ9py//670y/r6UKpyXhYv4LwNPh7+Nb+1Aqe5/D/JfwA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poGkxQAAANsAAAAPAAAAAAAAAAAAAAAAAJgCAABkcnMv&#10;ZG93bnJldi54bWxQSwUGAAAAAAQABAD1AAAAigMAAAAA&#10;" strokecolor="windowText" strokeweight="1pt"/>
                      <v:roundrect id="AutoShape 6" o:spid="_x0000_s1030" style="position:absolute;left:27584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lqrcUA&#10;AADbAAAADwAAAGRycy9kb3ducmV2LnhtbESPQWvCQBSE70L/w/IKvUizUcTGNKtIpcVeBG3R6yP7&#10;moRm34bsNon+ercgeBxm5hsmWw2mFh21rrKsYBLFIIhzqysuFHx/vT8nIJxH1lhbJgVncrBaPowy&#10;TLXteU/dwRciQNilqKD0vkmldHlJBl1kG+Lg/djWoA+yLaRusQ9wU8tpHM+lwYrDQokNvZWU/x7+&#10;jILknJhjd9x9nOiT+81lp1/W44VST4/D+hWEp8Hfw7f2ViuYTeD/S/gBcnk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SWqtxQAAANsAAAAPAAAAAAAAAAAAAAAAAJgCAABkcnMv&#10;ZG93bnJldi54bWxQSwUGAAAAAAQABAD1AAAAigMAAAAA&#10;" strokecolor="windowText" strokeweight="1pt"/>
                    </v:group>
                  </w:pict>
                </mc:Fallback>
              </mc:AlternateContent>
            </w:r>
            <w:r w:rsidR="00E27C5D">
              <w:rPr>
                <w:rFonts w:ascii="Times New Roman" w:hAnsi="Times New Roman"/>
                <w:sz w:val="24"/>
                <w:szCs w:val="24"/>
              </w:rPr>
              <w:t xml:space="preserve">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</w:t>
            </w:r>
            <w:r w:rsidR="00E27C5D">
              <w:rPr>
                <w:rFonts w:ascii="Times New Roman" w:hAnsi="Times New Roman"/>
                <w:sz w:val="24"/>
                <w:szCs w:val="24"/>
              </w:rPr>
              <w:t xml:space="preserve">70                                </w:t>
            </w:r>
            <w:r w:rsidR="00D30487">
              <w:rPr>
                <w:rFonts w:ascii="Times New Roman" w:hAnsi="Times New Roman"/>
                <w:sz w:val="24"/>
                <w:szCs w:val="24"/>
              </w:rPr>
              <w:t xml:space="preserve">  140</w:t>
            </w:r>
            <w:r w:rsidR="00E27C5D">
              <w:rPr>
                <w:rFonts w:ascii="Times New Roman" w:hAnsi="Times New Roman"/>
                <w:sz w:val="24"/>
                <w:szCs w:val="24"/>
              </w:rPr>
              <w:t xml:space="preserve">                          </w:t>
            </w:r>
            <w:r w:rsidR="00D30487">
              <w:rPr>
                <w:rFonts w:ascii="Times New Roman" w:hAnsi="Times New Roman"/>
                <w:sz w:val="24"/>
                <w:szCs w:val="24"/>
              </w:rPr>
              <w:t xml:space="preserve">       210                                 280</w:t>
            </w:r>
          </w:p>
          <w:p w:rsidR="008A64DD" w:rsidRDefault="008A64DD" w:rsidP="00FF190F">
            <w:pPr>
              <w:pStyle w:val="QuestionStyle"/>
            </w:pPr>
          </w:p>
        </w:tc>
      </w:tr>
      <w:tr w:rsidR="008A64DD" w:rsidTr="009854B1">
        <w:trPr>
          <w:cantSplit/>
          <w:trHeight w:val="851"/>
        </w:trPr>
        <w:tc>
          <w:tcPr>
            <w:tcW w:w="1135" w:type="dxa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8A64DD" w:rsidRPr="001B3341" w:rsidRDefault="008A64DD" w:rsidP="008A64DD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356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E603F4" w:rsidRDefault="00E603F4" w:rsidP="00E603F4">
            <w:pPr>
              <w:ind w:right="4429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  <w:sz w:val="12"/>
                <w:szCs w:val="12"/>
                <w:lang w:eastAsia="en-AU"/>
              </w:rPr>
              <w:drawing>
                <wp:anchor distT="0" distB="0" distL="114300" distR="114300" simplePos="0" relativeHeight="251650560" behindDoc="0" locked="0" layoutInCell="1" allowOverlap="1" wp14:anchorId="3725BF57" wp14:editId="3E2A46D2">
                  <wp:simplePos x="0" y="0"/>
                  <wp:positionH relativeFrom="column">
                    <wp:posOffset>3759910</wp:posOffset>
                  </wp:positionH>
                  <wp:positionV relativeFrom="paragraph">
                    <wp:posOffset>7651</wp:posOffset>
                  </wp:positionV>
                  <wp:extent cx="1464319" cy="1273958"/>
                  <wp:effectExtent l="0" t="0" r="2540" b="2540"/>
                  <wp:wrapNone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loaded car shutterstock_110262485.jp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4319" cy="1273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Times New Roman" w:hAnsi="Times New Roman"/>
                <w:sz w:val="24"/>
                <w:szCs w:val="24"/>
              </w:rPr>
              <w:t>A loaded car has a mass of 1600 kg. Its load makes up 30% of this mass.</w:t>
            </w:r>
          </w:p>
          <w:p w:rsidR="00E603F4" w:rsidRDefault="00E603F4" w:rsidP="00E603F4">
            <w:pPr>
              <w:ind w:right="4429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What is the mass of the load?</w:t>
            </w:r>
          </w:p>
          <w:p w:rsidR="00E603F4" w:rsidRDefault="00E603F4" w:rsidP="00E603F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A64DD" w:rsidRDefault="008A64DD" w:rsidP="00FF190F">
            <w:pPr>
              <w:pStyle w:val="QuestionStyle"/>
            </w:pPr>
          </w:p>
          <w:p w:rsidR="00E603F4" w:rsidRDefault="00E603F4" w:rsidP="00FF190F">
            <w:pPr>
              <w:pStyle w:val="QuestionStyle"/>
              <w:rPr>
                <w:sz w:val="12"/>
                <w:szCs w:val="12"/>
              </w:rPr>
            </w:pPr>
          </w:p>
          <w:p w:rsidR="00E603F4" w:rsidRDefault="00994D25" w:rsidP="00FF190F">
            <w:pPr>
              <w:pStyle w:val="QuestionStyle"/>
            </w:pPr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49536" behindDoc="0" locked="0" layoutInCell="1" allowOverlap="1" wp14:anchorId="3FBF2E3A" wp14:editId="245D34A0">
                      <wp:simplePos x="0" y="0"/>
                      <wp:positionH relativeFrom="column">
                        <wp:posOffset>2455558</wp:posOffset>
                      </wp:positionH>
                      <wp:positionV relativeFrom="paragraph">
                        <wp:posOffset>62350</wp:posOffset>
                      </wp:positionV>
                      <wp:extent cx="754380" cy="373380"/>
                      <wp:effectExtent l="0" t="0" r="26670" b="26670"/>
                      <wp:wrapNone/>
                      <wp:docPr id="62" name="Rectangle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453C7FA" id="Rectangle 62" o:spid="_x0000_s1026" style="position:absolute;margin-left:193.35pt;margin-top:4.9pt;width:59.4pt;height:29.4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" filled="f" strokecolor="black [3213]" strokeweight="1.5pt"/>
                  </w:pict>
                </mc:Fallback>
              </mc:AlternateContent>
            </w:r>
          </w:p>
          <w:p w:rsidR="00500A73" w:rsidRDefault="00500A73" w:rsidP="00FF190F">
            <w:pPr>
              <w:pStyle w:val="QuestionStyle"/>
            </w:pPr>
          </w:p>
          <w:p w:rsidR="00E603F4" w:rsidRPr="009840CF" w:rsidRDefault="00E603F4" w:rsidP="00FF190F">
            <w:pPr>
              <w:pStyle w:val="QuestionStyle"/>
            </w:pPr>
          </w:p>
        </w:tc>
      </w:tr>
      <w:tr w:rsidR="009840CF" w:rsidTr="009854B1">
        <w:trPr>
          <w:cantSplit/>
          <w:trHeight w:val="851"/>
        </w:trPr>
        <w:tc>
          <w:tcPr>
            <w:tcW w:w="113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9840CF" w:rsidRPr="001B3341" w:rsidRDefault="009840CF" w:rsidP="009840CF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356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9840CF" w:rsidRDefault="009840CF" w:rsidP="009840CF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Martin is asked to calculate 75% of $240. </w:t>
            </w:r>
          </w:p>
          <w:p w:rsidR="009840CF" w:rsidRDefault="009840CF" w:rsidP="009840CF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Which is the correct result?</w:t>
            </w:r>
          </w:p>
          <w:p w:rsidR="009840CF" w:rsidRPr="009840CF" w:rsidRDefault="009840CF" w:rsidP="009840CF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9840CF" w:rsidRDefault="009840CF" w:rsidP="009840CF">
            <w:pPr>
              <w:rPr>
                <w:rFonts w:ascii="Times New Roman" w:hAnsi="Times New Roman"/>
                <w:sz w:val="24"/>
                <w:szCs w:val="24"/>
              </w:rPr>
            </w:pPr>
            <w:r w:rsidRPr="00426B62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45440" behindDoc="0" locked="0" layoutInCell="1" allowOverlap="1" wp14:anchorId="7043CF6F" wp14:editId="7479B9E0">
                      <wp:simplePos x="0" y="0"/>
                      <wp:positionH relativeFrom="column">
                        <wp:posOffset>313690</wp:posOffset>
                      </wp:positionH>
                      <wp:positionV relativeFrom="paragraph">
                        <wp:posOffset>24130</wp:posOffset>
                      </wp:positionV>
                      <wp:extent cx="4362450" cy="114300"/>
                      <wp:effectExtent l="0" t="0" r="19050" b="19050"/>
                      <wp:wrapNone/>
                      <wp:docPr id="57" name="Group 5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62450" cy="114300"/>
                                <a:chOff x="0" y="0"/>
                                <a:chExt cx="4362450" cy="114300"/>
                              </a:xfrm>
                            </wpg:grpSpPr>
                            <wps:wsp>
                              <wps:cNvPr id="58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910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chemeClr val="tx1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9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chemeClr val="tx1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0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639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chemeClr val="tx1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1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584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chemeClr val="tx1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1FEACB6" id="Group 57" o:spid="_x0000_s1026" style="position:absolute;margin-left:24.7pt;margin-top:1.9pt;width:343.5pt;height:9pt;z-index:251645440" coordsize="43624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">
                      <v:roundrect id="AutoShape 3" o:spid="_x0000_s1027" style="position:absolute;left:41910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S4z78A&#10;AADbAAAADwAAAGRycy9kb3ducmV2LnhtbERPTYvCMBC9C/sfwizsTVMVRapRVFBkb7qr5yEZm2Iz&#10;KU20XX/95iB4fLzvxapzlXhQE0rPCoaDDASx9qbkQsHvz64/AxEissHKMyn4owCr5UdvgbnxLR/p&#10;cYqFSCEcclRgY6xzKYO25DAMfE2cuKtvHMYEm0KaBtsU7io5yrKpdFhyarBY09aSvp3uTsG3tpPZ&#10;s9tfTDu9jtfHzeWs/V6pr89uPQcRqYtv8ct9MAomaWz6kn6AXP4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t5LjPvwAAANsAAAAPAAAAAAAAAAAAAAAAAJgCAABkcnMvZG93bnJl&#10;di54bWxQSwUGAAAAAAQABAD1AAAAhAMAAAAA&#10;" strokecolor="black [3213]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qgdVMMA&#10;AADbAAAADwAAAGRycy9kb3ducmV2LnhtbESPQWsCMRSE74L/ITyhN822RbFbo1ihIt7U1vMjeW6W&#10;bl6WTXS3/nojCB6HmfmGmS06V4kLNaH0rOB1lIEg1t6UXCj4OXwPpyBCRDZYeSYF/xRgMe/3Zpgb&#10;3/KOLvtYiAThkKMCG2OdSxm0JYdh5Gvi5J184zAm2RTSNNgmuKvkW5ZNpMOS04LFmlaW9N/+7BRs&#10;tR1Pr936aNrJ6X25+zr+ar9W6mXQLT9BROriM/xob4yC8Qfcv6QfIOc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qgdVMMAAADbAAAADwAAAAAAAAAAAAAAAACYAgAAZHJzL2Rv&#10;d25yZXYueG1sUEsFBgAAAAAEAAQA9QAAAIgDAAAAAA==&#10;" strokecolor="black [3213]" strokeweight="1pt"/>
                      <v:roundrect id="AutoShape 5" o:spid="_x0000_s1029" style="position:absolute;left:13639;width:1715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f5+dL8A&#10;AADbAAAADwAAAGRycy9kb3ducmV2LnhtbERPy4rCMBTdD/gP4QruxtQRi1Sj6MDI4M7n+pJcm2Jz&#10;U5qM7czXTxaCy8N5L9e9q8WD2lB5VjAZZyCItTcVlwrOp6/3OYgQkQ3WnknBLwVYrwZvSyyM7/hA&#10;j2MsRQrhUKACG2NTSBm0JYdh7BvixN186zAm2JbStNilcFfLjyzLpcOKU4PFhj4t6fvxxynYazub&#10;//W7q+ny23Rz2F4v2u+UGg37zQJEpD6+xE/3t1GQp/XpS/oBcvU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d/n50vwAAANsAAAAPAAAAAAAAAAAAAAAAAJgCAABkcnMvZG93bnJl&#10;di54bWxQSwUGAAAAAAQABAD1AAAAhAMAAAAA&#10;" strokecolor="black [3213]" strokeweight="1pt"/>
                      <v:roundrect id="AutoShape 6" o:spid="_x0000_s1030" style="position:absolute;left:27584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rLb78MA&#10;AADbAAAADwAAAGRycy9kb3ducmV2LnhtbESPT2sCMRTE74V+h/AK3mrWiotsjaKCUnrz7/mRPDdL&#10;Ny/LJnXXfvpGEDwOM/MbZrboXS2u1IbKs4LRMANBrL2puFRwPGzepyBCRDZYeyYFNwqwmL++zLAw&#10;vuMdXfexFAnCoUAFNsamkDJoSw7D0DfEybv41mFMsi2labFLcFfLjyzLpcOK04LFhtaW9M/+1yn4&#10;1nYy/eu3Z9Pll/FytzqftN8qNXjrl58gIvXxGX60v4yCfAT3L+kHyPk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rLb78MAAADbAAAADwAAAAAAAAAAAAAAAACYAgAAZHJzL2Rv&#10;d25yZXYueG1sUEsFBgAAAAAEAAQA9QAAAIgDAAAAAA==&#10;" strokecolor="black [3213]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$60                             $120                            $150                              $180                             </w:t>
            </w:r>
          </w:p>
          <w:p w:rsidR="009840CF" w:rsidRPr="009840CF" w:rsidRDefault="009840CF" w:rsidP="009840CF">
            <w:pPr>
              <w:rPr>
                <w:rFonts w:ascii="Times New Roman" w:hAnsi="Times New Roman"/>
                <w:sz w:val="12"/>
                <w:szCs w:val="12"/>
              </w:rPr>
            </w:pPr>
          </w:p>
        </w:tc>
      </w:tr>
      <w:tr w:rsidR="009840CF" w:rsidTr="009854B1">
        <w:trPr>
          <w:cantSplit/>
          <w:trHeight w:val="851"/>
        </w:trPr>
        <w:tc>
          <w:tcPr>
            <w:tcW w:w="113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9840CF" w:rsidRPr="001B3341" w:rsidRDefault="009840CF" w:rsidP="009840CF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356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F70171" w:rsidRDefault="00F70171" w:rsidP="00994D25">
            <w:pPr>
              <w:pStyle w:val="QuestionStyle"/>
              <w:ind w:right="1169"/>
            </w:pPr>
            <w:r>
              <w:t>Ronnie gets 36 correct answers</w:t>
            </w:r>
            <w:r w:rsidR="009840CF">
              <w:t xml:space="preserve"> out of 40</w:t>
            </w:r>
            <w:r>
              <w:t xml:space="preserve"> on a competency test. </w:t>
            </w:r>
          </w:p>
          <w:p w:rsidR="009840CF" w:rsidRDefault="00F70171" w:rsidP="00994D25">
            <w:pPr>
              <w:pStyle w:val="QuestionStyle"/>
              <w:ind w:right="1169"/>
            </w:pPr>
            <w:r>
              <w:t>What percentage of the answers did she get correct?</w:t>
            </w:r>
          </w:p>
          <w:p w:rsidR="00F70171" w:rsidRDefault="00D8198D" w:rsidP="00FF190F">
            <w:pPr>
              <w:pStyle w:val="QuestionStyle"/>
            </w:pPr>
            <w:r w:rsidRPr="0013023C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43392" behindDoc="0" locked="0" layoutInCell="1" allowOverlap="1" wp14:anchorId="7A5F7F6C" wp14:editId="3CA84374">
                      <wp:simplePos x="0" y="0"/>
                      <wp:positionH relativeFrom="column">
                        <wp:posOffset>3652924</wp:posOffset>
                      </wp:positionH>
                      <wp:positionV relativeFrom="paragraph">
                        <wp:posOffset>124593</wp:posOffset>
                      </wp:positionV>
                      <wp:extent cx="754380" cy="373380"/>
                      <wp:effectExtent l="0" t="0" r="26670" b="26670"/>
                      <wp:wrapNone/>
                      <wp:docPr id="74" name="Rectangle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7061AA" w:rsidRPr="003A7010" w:rsidRDefault="007061AA" w:rsidP="00F70171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A5F7F6C" id="Rectangle 74" o:spid="_x0000_s1026" style="position:absolute;margin-left:287.65pt;margin-top:9.8pt;width:59.4pt;height:29.4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" filled="f" strokecolor="black [3213]" strokeweight="1.5pt">
                      <v:textbox>
                        <w:txbxContent>
                          <w:p w:rsidR="007061AA" w:rsidRPr="003A7010" w:rsidRDefault="007061AA" w:rsidP="00F70171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F70171" w:rsidRDefault="00F70171" w:rsidP="00FF190F">
            <w:pPr>
              <w:pStyle w:val="QuestionStyle"/>
            </w:pPr>
          </w:p>
          <w:p w:rsidR="00F70171" w:rsidRDefault="00F70171" w:rsidP="00FF190F">
            <w:pPr>
              <w:pStyle w:val="QuestionStyle"/>
            </w:pPr>
          </w:p>
        </w:tc>
      </w:tr>
      <w:tr w:rsidR="009840CF" w:rsidTr="009854B1">
        <w:trPr>
          <w:cantSplit/>
          <w:trHeight w:val="851"/>
        </w:trPr>
        <w:tc>
          <w:tcPr>
            <w:tcW w:w="113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9840CF" w:rsidRPr="001B3341" w:rsidRDefault="009840CF" w:rsidP="009840CF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356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F70171" w:rsidRDefault="00F70171" w:rsidP="00FF190F">
            <w:pPr>
              <w:pStyle w:val="QuestionStyle"/>
            </w:pPr>
            <w:r>
              <w:t>Which fraction is equivalent to 64%?</w:t>
            </w:r>
          </w:p>
          <w:p w:rsidR="00F70171" w:rsidRPr="00F70171" w:rsidRDefault="00F70171" w:rsidP="00F70171">
            <w:pPr>
              <w:rPr>
                <w:sz w:val="12"/>
                <w:szCs w:val="12"/>
              </w:rPr>
            </w:pPr>
          </w:p>
          <w:p w:rsidR="00F70171" w:rsidRPr="00460C07" w:rsidRDefault="00F70171" w:rsidP="00F70171">
            <w:pPr>
              <w:rPr>
                <w:rFonts w:ascii="Times New Roman" w:hAnsi="Times New Roman"/>
                <w:sz w:val="16"/>
                <w:szCs w:val="16"/>
              </w:rPr>
            </w:pPr>
          </w:p>
          <w:p w:rsidR="009840CF" w:rsidRPr="00F70171" w:rsidRDefault="00F70171" w:rsidP="00F70171">
            <w:pPr>
              <w:rPr>
                <w:rFonts w:ascii="Times New Roman" w:hAnsi="Times New Roman"/>
                <w:position w:val="-18"/>
                <w:sz w:val="24"/>
                <w:szCs w:val="24"/>
              </w:rPr>
            </w:pPr>
            <w:r w:rsidRPr="00460C07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44416" behindDoc="0" locked="0" layoutInCell="1" allowOverlap="1" wp14:anchorId="6BFA08F4" wp14:editId="72366CB4">
                      <wp:simplePos x="0" y="0"/>
                      <wp:positionH relativeFrom="column">
                        <wp:posOffset>203200</wp:posOffset>
                      </wp:positionH>
                      <wp:positionV relativeFrom="paragraph">
                        <wp:posOffset>24809</wp:posOffset>
                      </wp:positionV>
                      <wp:extent cx="4362450" cy="114300"/>
                      <wp:effectExtent l="0" t="0" r="19050" b="19050"/>
                      <wp:wrapNone/>
                      <wp:docPr id="18" name="Group 1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62450" cy="114300"/>
                                <a:chOff x="0" y="0"/>
                                <a:chExt cx="4362450" cy="114300"/>
                              </a:xfrm>
                            </wpg:grpSpPr>
                            <wps:wsp>
                              <wps:cNvPr id="19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910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639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584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CC40145" id="Group 18" o:spid="_x0000_s1026" style="position:absolute;margin-left:16pt;margin-top:1.95pt;width:343.5pt;height:9pt;z-index:251644416" coordsize="43624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">
                      <v:roundrect id="AutoShape 3" o:spid="_x0000_s1027" style="position:absolute;left:41910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YxJtsMA&#10;AADbAAAADwAAAGRycy9kb3ducmV2LnhtbERPTWvCQBC9F/oflin0UsymPWiMWUVaWvQiNBW9Dtkx&#10;CWZnQ3abxP76riB4m8f7nGw1mkb01LnasoLXKAZBXFhdc6lg//M5SUA4j6yxsUwKLuRgtXx8yDDV&#10;duBv6nNfihDCLkUFlfdtKqUrKjLoItsSB+5kO4M+wK6UusMhhJtGvsXxVBqsOTRU2NJ7RcU5/zUK&#10;kktiDv1h93WkLQ8ffzs9W7/MlXp+GtcLEJ5Gfxff3Bsd5s/h+ks4QC7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YxJtsMAAADbAAAADwAAAAAAAAAAAAAAAACYAgAAZHJzL2Rv&#10;d25yZXYueG1sUEsFBgAAAAAEAAQA9QAAAIgDAAAAAA=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oqlsEA&#10;AADbAAAADwAAAGRycy9kb3ducmV2LnhtbERPy4rCMBTdD/gP4QpuBk114dRqFHFQnI3gA91emmtb&#10;bG5Kk2mrXz9ZDLg8nPdi1ZlSNFS7wrKC8SgCQZxaXXCm4HLeDmMQziNrLC2Tgic5WC17HwtMtG35&#10;SM3JZyKEsEtQQe59lUjp0pwMupGtiAN3t7VBH2CdSV1jG8JNKSdRNJUGCw4NOVa0ySl9nH6NgvgZ&#10;m2tzPexu9MPt9+ugv9afM6UG/W49B+Gp82/xv3uvFUzC+vAl/AC5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LaKpbBAAAA2wAAAA8AAAAAAAAAAAAAAAAAmAIAAGRycy9kb3du&#10;cmV2LnhtbFBLBQYAAAAABAAEAPUAAACGAwAAAAA=&#10;" strokecolor="windowText" strokeweight="1pt"/>
                      <v:roundrect id="AutoShape 5" o:spid="_x0000_s1029" style="position:absolute;left:13639;width:1715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aPDcQA&#10;AADbAAAADwAAAGRycy9kb3ducmV2LnhtbESPQWvCQBSE70L/w/IKXkQ3etCYuoq0KHoRaou9PrLP&#10;JJh9G7JrEv31riD0OMzMN8xi1ZlSNFS7wrKC8SgCQZxaXXCm4PdnM4xBOI+ssbRMCm7kYLV86y0w&#10;0bblb2qOPhMBwi5BBbn3VSKlS3My6Ea2Ig7e2dYGfZB1JnWNbYCbUk6iaCoNFhwWcqzoM6f0crwa&#10;BfEtNqfmdNj+0Z7br/tBz9aDuVL99279AcJT5//Dr/ZOK5iM4fkl/AC5f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2Wjw3EAAAA2wAAAA8AAAAAAAAAAAAAAAAAmAIAAGRycy9k&#10;b3ducmV2LnhtbFBLBQYAAAAABAAEAPUAAACJAwAAAAA=&#10;" strokecolor="windowText" strokeweight="1pt"/>
                      <v:roundrect id="AutoShape 6" o:spid="_x0000_s1030" style="position:absolute;left:27584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QResUA&#10;AADbAAAADwAAAGRycy9kb3ducmV2LnhtbESPQWvCQBSE70L/w/KEXqTZmENNY1aRSkt7EWqLvT6y&#10;zySYfRuy2yT6692C4HGYmW+YfD2aRvTUudqygnkUgyAurK65VPDz/faUgnAeWWNjmRScycF69TDJ&#10;MdN24C/q974UAcIuQwWV920mpSsqMugi2xIH72g7gz7IrpS6wyHATSOTOH6WBmsOCxW29FpRcdr/&#10;GQXpOTWH/rB7/6VPHraXnV5sZi9KPU7HzRKEp9Hfw7f2h1aQJPD/JfwAubo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9RBF6xQAAANsAAAAPAAAAAAAAAAAAAAAAAJgCAABkcnMv&#10;ZG93bnJldi54bWxQSwUGAAAAAAQABAD1AAAAigMAAAAA&#10;" strokecolor="windowText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</w:t>
            </w:r>
            <w:r w:rsidRPr="00F70171">
              <w:rPr>
                <w:rFonts w:ascii="Times New Roman" w:hAnsi="Times New Roman"/>
                <w:color w:val="FF0000"/>
                <w:position w:val="-18"/>
                <w:sz w:val="24"/>
                <w:szCs w:val="24"/>
              </w:rPr>
              <w:object w:dxaOrig="270" w:dyaOrig="510">
                <v:shape id="_x0000_i1027" type="#_x0000_t75" style="width:13.8pt;height:25.8pt" o:ole="">
                  <v:imagedata r:id="rId15" o:title=""/>
                </v:shape>
                <o:OLEObject Type="Embed" ProgID="FXEquation.Equation" ShapeID="_x0000_i1027" DrawAspect="Content" ObjectID="_1459796262" r:id="rId16"/>
              </w:object>
            </w:r>
            <w:r w:rsidRPr="00F70171">
              <w:rPr>
                <w:rFonts w:ascii="Times New Roman" w:hAnsi="Times New Roman"/>
                <w:position w:val="-18"/>
                <w:sz w:val="24"/>
                <w:szCs w:val="24"/>
              </w:rPr>
              <w:t xml:space="preserve">                    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F70171">
              <w:rPr>
                <w:rFonts w:ascii="Times New Roman" w:hAnsi="Times New Roman"/>
                <w:color w:val="FF0000"/>
                <w:position w:val="-18"/>
                <w:sz w:val="24"/>
                <w:szCs w:val="24"/>
              </w:rPr>
              <w:object w:dxaOrig="270" w:dyaOrig="510">
                <v:shape id="_x0000_i1028" type="#_x0000_t75" style="width:13.8pt;height:25.8pt" o:ole="">
                  <v:imagedata r:id="rId17" o:title=""/>
                </v:shape>
                <o:OLEObject Type="Embed" ProgID="FXEquation.Equation" ShapeID="_x0000_i1028" DrawAspect="Content" ObjectID="_1459796263" r:id="rId18"/>
              </w:object>
            </w:r>
            <w:r w:rsidRPr="00F70171">
              <w:rPr>
                <w:rFonts w:ascii="Times New Roman" w:hAnsi="Times New Roman"/>
                <w:position w:val="-18"/>
                <w:sz w:val="24"/>
                <w:szCs w:val="24"/>
              </w:rPr>
              <w:t xml:space="preserve">                   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F70171">
              <w:rPr>
                <w:rFonts w:ascii="Times New Roman" w:hAnsi="Times New Roman"/>
                <w:color w:val="FF0000"/>
                <w:position w:val="-18"/>
                <w:sz w:val="24"/>
                <w:szCs w:val="24"/>
              </w:rPr>
              <w:object w:dxaOrig="270" w:dyaOrig="510">
                <v:shape id="_x0000_i1029" type="#_x0000_t75" style="width:13.8pt;height:25.8pt" o:ole="">
                  <v:imagedata r:id="rId19" o:title=""/>
                </v:shape>
                <o:OLEObject Type="Embed" ProgID="FXEquation.Equation" ShapeID="_x0000_i1029" DrawAspect="Content" ObjectID="_1459796264" r:id="rId20"/>
              </w:object>
            </w:r>
            <w:r w:rsidRPr="00F70171">
              <w:rPr>
                <w:rFonts w:ascii="Times New Roman" w:hAnsi="Times New Roman"/>
                <w:position w:val="-18"/>
                <w:sz w:val="24"/>
                <w:szCs w:val="24"/>
              </w:rPr>
              <w:t xml:space="preserve">                      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F70171">
              <w:rPr>
                <w:rFonts w:ascii="Times New Roman" w:hAnsi="Times New Roman"/>
                <w:color w:val="FF0000"/>
                <w:position w:val="-18"/>
                <w:sz w:val="24"/>
                <w:szCs w:val="24"/>
              </w:rPr>
              <w:object w:dxaOrig="270" w:dyaOrig="510">
                <v:shape id="_x0000_i1030" type="#_x0000_t75" style="width:13.8pt;height:25.8pt" o:ole="">
                  <v:imagedata r:id="rId21" o:title=""/>
                </v:shape>
                <o:OLEObject Type="Embed" ProgID="FXEquation.Equation" ShapeID="_x0000_i1030" DrawAspect="Content" ObjectID="_1459796265" r:id="rId22"/>
              </w:object>
            </w:r>
            <w:r w:rsidRPr="00F70171">
              <w:rPr>
                <w:rFonts w:ascii="Times New Roman" w:hAnsi="Times New Roman"/>
                <w:position w:val="-18"/>
                <w:sz w:val="24"/>
                <w:szCs w:val="24"/>
              </w:rPr>
              <w:t xml:space="preserve">                     </w:t>
            </w:r>
          </w:p>
          <w:p w:rsidR="00F70171" w:rsidRPr="00F70171" w:rsidRDefault="00F70171" w:rsidP="00F70171">
            <w:pPr>
              <w:rPr>
                <w:rFonts w:ascii="Times New Roman" w:hAnsi="Times New Roman"/>
                <w:sz w:val="12"/>
                <w:szCs w:val="12"/>
              </w:rPr>
            </w:pPr>
          </w:p>
        </w:tc>
      </w:tr>
      <w:tr w:rsidR="009840CF" w:rsidTr="009854B1">
        <w:trPr>
          <w:cantSplit/>
          <w:trHeight w:val="851"/>
        </w:trPr>
        <w:tc>
          <w:tcPr>
            <w:tcW w:w="113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9840CF" w:rsidRPr="001B3341" w:rsidRDefault="009840CF" w:rsidP="009840CF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356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9840CF" w:rsidRDefault="00E603F4" w:rsidP="00FF190F">
            <w:pPr>
              <w:pStyle w:val="QuestionStyle"/>
            </w:pPr>
            <w:r w:rsidRPr="0013023C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46464" behindDoc="0" locked="0" layoutInCell="1" allowOverlap="1" wp14:anchorId="41682DE7" wp14:editId="54B5D9D3">
                      <wp:simplePos x="0" y="0"/>
                      <wp:positionH relativeFrom="column">
                        <wp:posOffset>4192825</wp:posOffset>
                      </wp:positionH>
                      <wp:positionV relativeFrom="paragraph">
                        <wp:posOffset>11475</wp:posOffset>
                      </wp:positionV>
                      <wp:extent cx="754380" cy="373380"/>
                      <wp:effectExtent l="0" t="0" r="26670" b="26670"/>
                      <wp:wrapNone/>
                      <wp:docPr id="23" name="Rectangle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7061AA" w:rsidRPr="003A7010" w:rsidRDefault="007061AA" w:rsidP="00E603F4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1682DE7" id="Rectangle 23" o:spid="_x0000_s1027" style="position:absolute;margin-left:330.15pt;margin-top:.9pt;width:59.4pt;height:29.4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" filled="f" strokecolor="black [3213]" strokeweight="1.5pt">
                      <v:textbox>
                        <w:txbxContent>
                          <w:p w:rsidR="007061AA" w:rsidRPr="003A7010" w:rsidRDefault="007061AA" w:rsidP="00E603F4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AF4A90">
              <w:t xml:space="preserve">What percentage is the same as </w:t>
            </w:r>
            <w:r>
              <w:t>0.875?</w:t>
            </w:r>
            <w:r w:rsidR="00500A73" w:rsidRPr="0013023C">
              <w:rPr>
                <w:noProof/>
                <w:lang w:eastAsia="en-AU"/>
              </w:rPr>
              <w:t xml:space="preserve"> </w:t>
            </w:r>
          </w:p>
        </w:tc>
      </w:tr>
      <w:tr w:rsidR="00E603F4" w:rsidTr="009854B1">
        <w:trPr>
          <w:cantSplit/>
          <w:trHeight w:val="851"/>
        </w:trPr>
        <w:tc>
          <w:tcPr>
            <w:tcW w:w="113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E603F4" w:rsidRPr="001B3341" w:rsidRDefault="00E603F4" w:rsidP="00E603F4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356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E603F4" w:rsidRDefault="00E603F4" w:rsidP="00E603F4">
            <w:pPr>
              <w:ind w:right="4286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drawing>
                <wp:anchor distT="0" distB="0" distL="114300" distR="114300" simplePos="0" relativeHeight="251648512" behindDoc="0" locked="0" layoutInCell="1" allowOverlap="1" wp14:anchorId="7A01300F" wp14:editId="1A9D9D99">
                  <wp:simplePos x="0" y="0"/>
                  <wp:positionH relativeFrom="column">
                    <wp:posOffset>3951555</wp:posOffset>
                  </wp:positionH>
                  <wp:positionV relativeFrom="paragraph">
                    <wp:posOffset>-17411</wp:posOffset>
                  </wp:positionV>
                  <wp:extent cx="1406325" cy="1406325"/>
                  <wp:effectExtent l="0" t="0" r="3810" b="3810"/>
                  <wp:wrapNone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T Shirts shutterstock_60329233.jp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5315" cy="141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Times New Roman" w:hAnsi="Times New Roman"/>
                <w:sz w:val="24"/>
                <w:szCs w:val="24"/>
              </w:rPr>
              <w:t>Matthew only owns T shirts in three colours; red, black and yellow. He counts his T shirts and finds that 40% are black and 15% are yellow. What percentage of the T shirts are red?</w:t>
            </w:r>
          </w:p>
          <w:p w:rsidR="00E603F4" w:rsidRDefault="00E603F4" w:rsidP="00E603F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E603F4" w:rsidRDefault="00E603F4" w:rsidP="00E603F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47488" behindDoc="0" locked="0" layoutInCell="1" allowOverlap="1" wp14:anchorId="2F48BA1D" wp14:editId="1418ADE6">
                      <wp:simplePos x="0" y="0"/>
                      <wp:positionH relativeFrom="column">
                        <wp:posOffset>275590</wp:posOffset>
                      </wp:positionH>
                      <wp:positionV relativeFrom="paragraph">
                        <wp:posOffset>28575</wp:posOffset>
                      </wp:positionV>
                      <wp:extent cx="1581150" cy="388620"/>
                      <wp:effectExtent l="0" t="0" r="19050" b="11430"/>
                      <wp:wrapNone/>
                      <wp:docPr id="49" name="Group 4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581150" cy="388620"/>
                                <a:chOff x="0" y="0"/>
                                <a:chExt cx="1581150" cy="388620"/>
                              </a:xfrm>
                            </wpg:grpSpPr>
                            <wps:wsp>
                              <wps:cNvPr id="45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0970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chemeClr val="tx1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6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chemeClr val="tx1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chemeClr val="tx1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8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097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chemeClr val="tx1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FFA4F8F" id="Group 49" o:spid="_x0000_s1026" style="position:absolute;margin-left:21.7pt;margin-top:2.25pt;width:124.5pt;height:30.6pt;z-index:251647488" coordsize="15811,3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">
                      <v:roundrect id="AutoShape 3" o:spid="_x0000_s1027" style="position:absolute;left:14097;top:2743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yBjMQA&#10;AADbAAAADwAAAGRycy9kb3ducmV2LnhtbESPT2sCMRTE74LfIbxCb5rtH0W2G0ULSulNq54fydvN&#10;0s3Lsonutp++EYQeh5n5DVOsBteIK3Wh9qzgaZqBINbe1FwpOH5tJwsQISIbbDyTgh8KsFqORwXm&#10;xve8p+shViJBOOSowMbY5lIGbclhmPqWOHml7xzGJLtKmg77BHeNfM6yuXRYc1qw2NK7Jf19uDgF&#10;n9rOFr/D7mz6efmy3m/OJ+13Sj0+DOs3EJGG+B++tz+MgtcZ3L6kHyC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Y8gYzEAAAA2wAAAA8AAAAAAAAAAAAAAAAAmAIAAGRycy9k&#10;b3ducmV2LnhtbFBLBQYAAAAABAAEAPUAAACJAwAAAAA=&#10;" strokecolor="black [3213]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u4f+8QA&#10;AADbAAAADwAAAGRycy9kb3ducmV2LnhtbESPQWsCMRSE7wX/Q3iCt262ti6yNYoWKtKbtvX8SJ6b&#10;pZuXZZO6q7++KQgeh5n5hlmsBteIM3Wh9qzgKctBEGtvaq4UfH2+P85BhIhssPFMCi4UYLUcPSyw&#10;NL7nPZ0PsRIJwqFEBTbGtpQyaEsOQ+Zb4uSdfOcwJtlV0nTYJ7hr5DTPC+mw5rRgsaU3S/rn8OsU&#10;fGg7m1+H7dH0xel5vd8cv7XfKjUZD+tXEJGGeA/f2juj4KWA/y/pB8jl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buH/vEAAAA2wAAAA8AAAAAAAAAAAAAAAAAmAIAAGRycy9k&#10;b3ducmV2LnhtbFBLBQYAAAAABAAEAPUAAACJAwAAAAA=&#10;" strokecolor="black [3213]" strokeweight="1pt"/>
                      <v:roundrect id="AutoShape 5" o:spid="_x0000_s1029" style="position:absolute;top:2743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aK6YMQA&#10;AADbAAAADwAAAGRycy9kb3ducmV2LnhtbESPW2sCMRSE3wv+h3CEvtWsl6qsRrFCpfTN6/MhOW4W&#10;NyfLJnXX/vqmUOjjMDPfMMt15ypxpyaUnhUMBxkIYu1NyYWC0/H9ZQ4iRGSDlWdS8KAA61XvaYm5&#10;8S3v6X6IhUgQDjkqsDHWuZRBW3IYBr4mTt7VNw5jkk0hTYNtgrtKjrJsKh2WnBYs1rS1pG+HL6fg&#10;U9vX+Xe3u5h2eh1v9m+Xs/Y7pZ773WYBIlIX/8N/7Q+jYDKD3y/pB8jV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miumDEAAAA2wAAAA8AAAAAAAAAAAAAAAAAmAIAAGRycy9k&#10;b3ducmV2LnhtbFBLBQYAAAAABAAEAPUAAACJAwAAAAA=&#10;" strokecolor="black [3213]" strokeweight="1pt"/>
                      <v:roundrect id="AutoShape 6" o:spid="_x0000_s1030" style="position:absolute;left:14097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0uEsAA&#10;AADbAAAADwAAAGRycy9kb3ducmV2LnhtbERPy2oCMRTdF/yHcAV3NaO2IqNRtKCU7hwf60tynQxO&#10;boZJ6oz9+mZR6PJw3qtN72rxoDZUnhVMxhkIYu1NxaWC82n/ugARIrLB2jMpeFKAzXrwssLc+I6P&#10;9ChiKVIIhxwV2BibXMqgLTkMY98QJ+7mW4cxwbaUpsUuhbtaTrNsLh1WnBosNvRhSd+Lb6fgS9v3&#10;xU9/uJpufpttj7vrRfuDUqNhv12CiNTHf/Gf+9MoeEtj05f0A+T6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D0uEsAAAADbAAAADwAAAAAAAAAAAAAAAACYAgAAZHJzL2Rvd25y&#10;ZXYueG1sUEsFBgAAAAAEAAQA9QAAAIUDAAAAAA==&#10;" strokecolor="black [3213]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15%                             35%     </w:t>
            </w:r>
          </w:p>
          <w:p w:rsidR="00E603F4" w:rsidRPr="008C6796" w:rsidRDefault="00E603F4" w:rsidP="00E603F4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E603F4" w:rsidRDefault="00E603F4" w:rsidP="00E603F4">
            <w:pPr>
              <w:rPr>
                <w:rFonts w:ascii="Times New Roman" w:hAnsi="Times New Roman"/>
                <w:sz w:val="24"/>
                <w:szCs w:val="24"/>
              </w:rPr>
            </w:pPr>
            <w:r w:rsidRPr="008C6796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45%                             55%</w:t>
            </w:r>
          </w:p>
          <w:p w:rsidR="00E603F4" w:rsidRPr="009840CF" w:rsidRDefault="00E603F4" w:rsidP="00FF190F">
            <w:pPr>
              <w:pStyle w:val="QuestionStyle"/>
            </w:pPr>
          </w:p>
        </w:tc>
      </w:tr>
      <w:tr w:rsidR="00E603F4" w:rsidTr="009854B1">
        <w:trPr>
          <w:cantSplit/>
          <w:trHeight w:val="851"/>
        </w:trPr>
        <w:tc>
          <w:tcPr>
            <w:tcW w:w="113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E603F4" w:rsidRPr="001B3341" w:rsidRDefault="00E603F4" w:rsidP="00E603F4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356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500A73" w:rsidRDefault="0076786C" w:rsidP="00FF190F">
            <w:pPr>
              <w:pStyle w:val="QuestionStyle"/>
            </w:pPr>
            <w:r>
              <w:rPr>
                <w:noProof/>
                <w:lang w:eastAsia="en-AU"/>
              </w:rPr>
              <w:drawing>
                <wp:anchor distT="0" distB="0" distL="114300" distR="114300" simplePos="0" relativeHeight="251652608" behindDoc="0" locked="0" layoutInCell="1" allowOverlap="1" wp14:anchorId="6F47E6DA" wp14:editId="347021B9">
                  <wp:simplePos x="0" y="0"/>
                  <wp:positionH relativeFrom="column">
                    <wp:posOffset>3842851</wp:posOffset>
                  </wp:positionH>
                  <wp:positionV relativeFrom="paragraph">
                    <wp:posOffset>31998</wp:posOffset>
                  </wp:positionV>
                  <wp:extent cx="1630574" cy="1084332"/>
                  <wp:effectExtent l="0" t="0" r="8255" b="1905"/>
                  <wp:wrapNone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Lego shutterstock_114773014.jp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7240" cy="1088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500A73">
              <w:t>In January this year Marcus had 800 pieces of Lego. After his birthday in May, he now has 1000 pieces of Lego. What is the percentage increase since January?</w:t>
            </w:r>
          </w:p>
          <w:p w:rsidR="00500A73" w:rsidRDefault="00500A73" w:rsidP="00FF190F">
            <w:pPr>
              <w:pStyle w:val="QuestionStyle"/>
            </w:pPr>
            <w:r w:rsidRPr="0013023C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51584" behindDoc="0" locked="0" layoutInCell="1" allowOverlap="1" wp14:anchorId="65FF59EA" wp14:editId="1029464B">
                      <wp:simplePos x="0" y="0"/>
                      <wp:positionH relativeFrom="column">
                        <wp:posOffset>2561661</wp:posOffset>
                      </wp:positionH>
                      <wp:positionV relativeFrom="paragraph">
                        <wp:posOffset>80978</wp:posOffset>
                      </wp:positionV>
                      <wp:extent cx="754380" cy="373380"/>
                      <wp:effectExtent l="0" t="0" r="26670" b="26670"/>
                      <wp:wrapNone/>
                      <wp:docPr id="25" name="Rectangle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7061AA" w:rsidRPr="003A7010" w:rsidRDefault="007061AA" w:rsidP="00500A73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5FF59EA" id="Rectangle 25" o:spid="_x0000_s1028" style="position:absolute;margin-left:201.7pt;margin-top:6.4pt;width:59.4pt;height:29.4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" filled="f" strokecolor="black [3213]" strokeweight="1.5pt">
                      <v:textbox>
                        <w:txbxContent>
                          <w:p w:rsidR="007061AA" w:rsidRPr="003A7010" w:rsidRDefault="007061AA" w:rsidP="00500A73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500A73" w:rsidRDefault="00500A73" w:rsidP="00FF190F">
            <w:pPr>
              <w:pStyle w:val="QuestionStyle"/>
            </w:pPr>
          </w:p>
          <w:p w:rsidR="00E603F4" w:rsidRDefault="00500A73" w:rsidP="00FF190F">
            <w:pPr>
              <w:pStyle w:val="QuestionStyle"/>
            </w:pPr>
            <w:r>
              <w:t xml:space="preserve">   </w:t>
            </w:r>
          </w:p>
        </w:tc>
      </w:tr>
      <w:tr w:rsidR="00E603F4" w:rsidTr="009854B1">
        <w:trPr>
          <w:cantSplit/>
          <w:trHeight w:val="851"/>
        </w:trPr>
        <w:tc>
          <w:tcPr>
            <w:tcW w:w="113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E603F4" w:rsidRPr="001B3341" w:rsidRDefault="00E603F4" w:rsidP="00E603F4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356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987D69" w:rsidRDefault="00987D69" w:rsidP="0063438F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 beauty salon</w:t>
            </w:r>
            <w:r w:rsidR="0063438F">
              <w:rPr>
                <w:rFonts w:ascii="Times New Roman" w:hAnsi="Times New Roman"/>
                <w:sz w:val="24"/>
                <w:szCs w:val="24"/>
              </w:rPr>
              <w:t xml:space="preserve"> bought </w:t>
            </w:r>
            <w:r>
              <w:rPr>
                <w:rFonts w:ascii="Times New Roman" w:hAnsi="Times New Roman"/>
                <w:sz w:val="24"/>
                <w:szCs w:val="24"/>
              </w:rPr>
              <w:t>bottles of moisturiser for $30 each and sold them at a 60% profit.</w:t>
            </w:r>
          </w:p>
          <w:p w:rsidR="0063438F" w:rsidRDefault="00987D69" w:rsidP="0063438F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What was the selling price of a bottle of moisturiser?</w:t>
            </w:r>
          </w:p>
          <w:p w:rsidR="0063438F" w:rsidRPr="008C6796" w:rsidRDefault="0063438F" w:rsidP="0063438F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987D69" w:rsidRPr="00460C07" w:rsidRDefault="00987D69" w:rsidP="00987D69">
            <w:pPr>
              <w:rPr>
                <w:rFonts w:ascii="Times New Roman" w:hAnsi="Times New Roman"/>
                <w:sz w:val="16"/>
                <w:szCs w:val="16"/>
              </w:rPr>
            </w:pPr>
          </w:p>
          <w:p w:rsidR="00987D69" w:rsidRPr="00460C07" w:rsidRDefault="00987D69" w:rsidP="00987D69">
            <w:pPr>
              <w:rPr>
                <w:rFonts w:ascii="Times New Roman" w:hAnsi="Times New Roman"/>
                <w:sz w:val="24"/>
                <w:szCs w:val="24"/>
              </w:rPr>
            </w:pPr>
            <w:r w:rsidRPr="00460C07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53632" behindDoc="0" locked="0" layoutInCell="1" allowOverlap="1" wp14:anchorId="52DCDC87" wp14:editId="7E0513FC">
                      <wp:simplePos x="0" y="0"/>
                      <wp:positionH relativeFrom="column">
                        <wp:posOffset>228600</wp:posOffset>
                      </wp:positionH>
                      <wp:positionV relativeFrom="paragraph">
                        <wp:posOffset>43859</wp:posOffset>
                      </wp:positionV>
                      <wp:extent cx="4362450" cy="114300"/>
                      <wp:effectExtent l="0" t="0" r="19050" b="19050"/>
                      <wp:wrapNone/>
                      <wp:docPr id="27" name="Group 2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62450" cy="114300"/>
                                <a:chOff x="0" y="0"/>
                                <a:chExt cx="4362450" cy="114300"/>
                              </a:xfrm>
                            </wpg:grpSpPr>
                            <wps:wsp>
                              <wps:cNvPr id="28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910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9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639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1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584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C7F65C0" id="Group 27" o:spid="_x0000_s1026" style="position:absolute;margin-left:18pt;margin-top:3.45pt;width:343.5pt;height:9pt;z-index:251653632" coordsize="43624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">
                      <v:roundrect id="AutoShape 3" o:spid="_x0000_s1027" style="position:absolute;left:41910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KwmkMEA&#10;AADbAAAADwAAAGRycy9kb3ducmV2LnhtbERPy4rCMBTdD/gP4QpuBk114dRqFHFQnI3gA91emmtb&#10;bG5Kk2mrXz9ZDLg8nPdi1ZlSNFS7wrKC8SgCQZxaXXCm4HLeDmMQziNrLC2Tgic5WC17HwtMtG35&#10;SM3JZyKEsEtQQe59lUjp0pwMupGtiAN3t7VBH2CdSV1jG8JNKSdRNJUGCw4NOVa0ySl9nH6NgvgZ&#10;m2tzPexu9MPt9+ugv9afM6UG/W49B+Gp82/xv3uvFUzC2PAl/AC5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ysJpDBAAAA2wAAAA8AAAAAAAAAAAAAAAAAmAIAAGRycy9kb3du&#10;cmV2LnhtbFBLBQYAAAAABAAEAPUAAACGAwAAAAA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+CDC8UA&#10;AADbAAAADwAAAGRycy9kb3ducmV2LnhtbESPQWvCQBSE7wX/w/KEXorZ1EMbY1YRi6VehKro9ZF9&#10;JsHs25Bdk9hf3xUKPQ4z8w2TLQdTi45aV1lW8BrFIIhzqysuFBwPm0kCwnlkjbVlUnAnB8vF6CnD&#10;VNuev6nb+0IECLsUFZTeN6mULi/JoItsQxy8i20N+iDbQuoW+wA3tZzG8Zs0WHFYKLGhdUn5dX8z&#10;CpJ7Yk7dafd5pi33Hz87/b56mSn1PB5WcxCeBv8f/mt/aQXTGTy+hB8gF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4IMLxQAAANsAAAAPAAAAAAAAAAAAAAAAAJgCAABkcnMv&#10;ZG93bnJldi54bWxQSwUGAAAAAAQABAD1AAAAigMAAAAA&#10;" strokecolor="windowText" strokeweight="1pt"/>
                      <v:roundrect id="AutoShape 5" o:spid="_x0000_s1029" style="position:absolute;left:13639;width:1715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O8S8EA&#10;AADbAAAADwAAAGRycy9kb3ducmV2LnhtbERPTWvCQBC9C/6HZQQvUjcq1DS6iihKvQjVYq9DdkyC&#10;2dmQXZPYX+8eCj0+3vdy3ZlSNFS7wrKCyTgCQZxaXXCm4Puyf4tBOI+ssbRMCp7kYL3q95aYaNvy&#10;FzVnn4kQwi5BBbn3VSKlS3My6Ma2Ig7czdYGfYB1JnWNbQg3pZxG0bs0WHBoyLGibU7p/fwwCuJn&#10;bK7N9XT4oSO3u9+Tnm9GH0oNB91mAcJT5//Ff+5PrWAW1ocv4QfI1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cDvEvBAAAA2wAAAA8AAAAAAAAAAAAAAAAAmAIAAGRycy9kb3du&#10;cmV2LnhtbFBLBQYAAAAABAAEAPUAAACGAwAAAAA=&#10;" strokecolor="windowText" strokeweight="1pt"/>
                      <v:roundrect id="AutoShape 6" o:spid="_x0000_s1030" style="position:absolute;left:27584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8Z0MUA&#10;AADbAAAADwAAAGRycy9kb3ducmV2LnhtbESPQWvCQBSE70L/w/IKvUizUcHGNKtIpcVeBG3R6yP7&#10;moRm34bsNon+ercgeBxm5hsmWw2mFh21rrKsYBLFIIhzqysuFHx/vT8nIJxH1lhbJgVncrBaPowy&#10;TLXteU/dwRciQNilqKD0vkmldHlJBl1kG+Lg/djWoA+yLaRusQ9wU8tpHM+lwYrDQokNvZWU/x7+&#10;jILknJhjd9x9nOiT+81lp1/W44VST4/D+hWEp8Hfw7f2ViuYTeD/S/gBcnk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TxnQxQAAANsAAAAPAAAAAAAAAAAAAAAAAJgCAABkcnMv&#10;ZG93bnJldi54bWxQSwUGAAAAAAQABAD1AAAAigMAAAAA&#10;" strokecolor="windowText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$18                             $48                              $60                                 $90                                                                                                            </w:t>
            </w:r>
          </w:p>
          <w:p w:rsidR="00987D69" w:rsidRPr="00987D69" w:rsidRDefault="00987D69" w:rsidP="00FF190F">
            <w:pPr>
              <w:pStyle w:val="QuestionStyle"/>
            </w:pPr>
          </w:p>
        </w:tc>
      </w:tr>
      <w:tr w:rsidR="00E603F4" w:rsidTr="009854B1">
        <w:trPr>
          <w:cantSplit/>
          <w:trHeight w:val="851"/>
        </w:trPr>
        <w:tc>
          <w:tcPr>
            <w:tcW w:w="113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E603F4" w:rsidRPr="001B3341" w:rsidRDefault="00E603F4" w:rsidP="00E603F4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356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987D69" w:rsidRDefault="00987D69" w:rsidP="00FF190F">
            <w:pPr>
              <w:pStyle w:val="QuestionStyle"/>
            </w:pPr>
            <w:r>
              <w:t xml:space="preserve">An auto-parts store sells touch-up paint for $8.00 before GST. </w:t>
            </w:r>
          </w:p>
          <w:p w:rsidR="00E603F4" w:rsidRDefault="00987D69" w:rsidP="00FF190F">
            <w:pPr>
              <w:pStyle w:val="QuestionStyle"/>
            </w:pPr>
            <w:r>
              <w:t xml:space="preserve">What is the price when </w:t>
            </w:r>
            <w:r w:rsidR="00CF6824">
              <w:t xml:space="preserve">10% </w:t>
            </w:r>
            <w:r>
              <w:t xml:space="preserve">GST is included? </w:t>
            </w:r>
          </w:p>
          <w:p w:rsidR="00987D69" w:rsidRDefault="00987D69" w:rsidP="00FF190F">
            <w:pPr>
              <w:pStyle w:val="QuestionStyle"/>
            </w:pPr>
          </w:p>
          <w:p w:rsidR="00987D69" w:rsidRDefault="001E374B" w:rsidP="00FF190F">
            <w:pPr>
              <w:pStyle w:val="QuestionStyle"/>
            </w:pPr>
            <w:r w:rsidRPr="0013023C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54656" behindDoc="0" locked="0" layoutInCell="1" allowOverlap="1" wp14:anchorId="648BEE38" wp14:editId="673EC291">
                      <wp:simplePos x="0" y="0"/>
                      <wp:positionH relativeFrom="column">
                        <wp:posOffset>2616599</wp:posOffset>
                      </wp:positionH>
                      <wp:positionV relativeFrom="paragraph">
                        <wp:posOffset>103336</wp:posOffset>
                      </wp:positionV>
                      <wp:extent cx="754380" cy="373380"/>
                      <wp:effectExtent l="0" t="0" r="26670" b="26670"/>
                      <wp:wrapNone/>
                      <wp:docPr id="32" name="Rectangle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7061AA" w:rsidRPr="003A7010" w:rsidRDefault="007061AA" w:rsidP="001E374B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48BEE38" id="Rectangle 32" o:spid="_x0000_s1029" style="position:absolute;margin-left:206.05pt;margin-top:8.15pt;width:59.4pt;height:29.4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" filled="f" strokecolor="black [3213]" strokeweight="1.5pt">
                      <v:textbox>
                        <w:txbxContent>
                          <w:p w:rsidR="007061AA" w:rsidRPr="003A7010" w:rsidRDefault="007061AA" w:rsidP="001E374B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987D69" w:rsidRDefault="00987D69" w:rsidP="00FF190F">
            <w:pPr>
              <w:pStyle w:val="QuestionStyle"/>
            </w:pPr>
          </w:p>
          <w:p w:rsidR="00987D69" w:rsidRDefault="00987D69" w:rsidP="00FF190F">
            <w:pPr>
              <w:pStyle w:val="QuestionStyle"/>
            </w:pPr>
          </w:p>
        </w:tc>
      </w:tr>
      <w:tr w:rsidR="00E603F4" w:rsidTr="009854B1">
        <w:trPr>
          <w:cantSplit/>
          <w:trHeight w:val="851"/>
        </w:trPr>
        <w:tc>
          <w:tcPr>
            <w:tcW w:w="113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E603F4" w:rsidRPr="001B3341" w:rsidRDefault="00E603F4" w:rsidP="00E603F4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356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E603F4" w:rsidRDefault="00702436" w:rsidP="00FF190F">
            <w:pPr>
              <w:pStyle w:val="QuestionStyle"/>
            </w:pPr>
            <w:r>
              <w:t>The price of a model car is $132 including GST.</w:t>
            </w:r>
          </w:p>
          <w:p w:rsidR="00702436" w:rsidRDefault="00702436" w:rsidP="00FF190F">
            <w:pPr>
              <w:pStyle w:val="QuestionStyle"/>
            </w:pPr>
            <w:r>
              <w:t>What was the price before adding the GST?</w:t>
            </w:r>
          </w:p>
          <w:p w:rsidR="00702436" w:rsidRPr="008C6796" w:rsidRDefault="00702436" w:rsidP="00702436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702436" w:rsidRPr="00702436" w:rsidRDefault="00702436" w:rsidP="00702436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702436" w:rsidRPr="00460C07" w:rsidRDefault="00702436" w:rsidP="00702436">
            <w:pPr>
              <w:rPr>
                <w:rFonts w:ascii="Times New Roman" w:hAnsi="Times New Roman"/>
                <w:sz w:val="24"/>
                <w:szCs w:val="24"/>
              </w:rPr>
            </w:pPr>
            <w:r w:rsidRPr="00460C07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56704" behindDoc="0" locked="0" layoutInCell="1" allowOverlap="1" wp14:anchorId="2F6F5A09" wp14:editId="5DDDD260">
                      <wp:simplePos x="0" y="0"/>
                      <wp:positionH relativeFrom="column">
                        <wp:posOffset>228600</wp:posOffset>
                      </wp:positionH>
                      <wp:positionV relativeFrom="paragraph">
                        <wp:posOffset>43859</wp:posOffset>
                      </wp:positionV>
                      <wp:extent cx="4362450" cy="114300"/>
                      <wp:effectExtent l="0" t="0" r="19050" b="19050"/>
                      <wp:wrapNone/>
                      <wp:docPr id="42" name="Group 4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62450" cy="114300"/>
                                <a:chOff x="0" y="0"/>
                                <a:chExt cx="4362450" cy="114300"/>
                              </a:xfrm>
                            </wpg:grpSpPr>
                            <wps:wsp>
                              <wps:cNvPr id="43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910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4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0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639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1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584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168CB07" id="Group 42" o:spid="_x0000_s1026" style="position:absolute;margin-left:18pt;margin-top:3.45pt;width:343.5pt;height:9pt;z-index:251656704" coordsize="43624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">
                      <v:roundrect id="AutoShape 3" o:spid="_x0000_s1027" style="position:absolute;left:41910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9dRQcUA&#10;AADbAAAADwAAAGRycy9kb3ducmV2LnhtbESPQWvCQBSE70L/w/IKvUjdVEubpq4iiqIXoVHs9ZF9&#10;TUKzb0N2m0R/vSsUPA4z8w0znfemEi01rrSs4GUUgSDOrC45V3A8rJ9jEM4ja6wsk4IzOZjPHgZT&#10;TLTt+Iva1OciQNglqKDwvk6kdFlBBt3I1sTB+7GNQR9kk0vdYBfgppLjKHqTBksOCwXWtCwo+03/&#10;jIL4HJtTe9pvvmnH3eqy1++L4YdST4/94hOEp97fw//trVbwOoHbl/AD5Ow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11FBxQAAANsAAAAPAAAAAAAAAAAAAAAAAJgCAABkcnMv&#10;ZG93bnJldi54bWxQSwUGAAAAAAQABAD1AAAAigMAAAAA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7JNcUA&#10;AADbAAAADwAAAGRycy9kb3ducmV2LnhtbESPQWvCQBSE70L/w/IEL9JsKmJjmlVEsbQXobbo9ZF9&#10;TYLZtyG7JrG/vlsoeBxm5hsmWw+mFh21rrKs4CmKQRDnVldcKPj63D8mIJxH1lhbJgU3crBePYwy&#10;TLXt+YO6oy9EgLBLUUHpfZNK6fKSDLrINsTB+7atQR9kW0jdYh/gppazOF5IgxWHhRIb2paUX45X&#10;oyC5JebUnQ6vZ3rnfvdz0M+b6VKpyXjYvIDwNPh7+L/9phXM5/D3JfwAuf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Psk1xQAAANsAAAAPAAAAAAAAAAAAAAAAAJgCAABkcnMv&#10;ZG93bnJldi54bWxQSwUGAAAAAAQABAD1AAAAigMAAAAA&#10;" strokecolor="windowText" strokeweight="1pt"/>
                      <v:roundrect id="AutoShape 5" o:spid="_x0000_s1029" style="position:absolute;left:13639;width:1715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txZ68EA&#10;AADbAAAADwAAAGRycy9kb3ducmV2LnhtbERPTWvCQBC9C/6HZQQvUjcK1jS6iihKvQjVYq9DdkyC&#10;2dmQXZPYX+8eCj0+3vdy3ZlSNFS7wrKCyTgCQZxaXXCm4Puyf4tBOI+ssbRMCp7kYL3q95aYaNvy&#10;FzVnn4kQwi5BBbn3VSKlS3My6Ma2Ig7czdYGfYB1JnWNbQg3pZxG0bs0WHBoyLGibU7p/fwwCuJn&#10;bK7N9XT4oSO3u9+Tnm9GH0oNB91mAcJT5//Ff+5PrWAW1ocv4QfI1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rcWevBAAAA2wAAAA8AAAAAAAAAAAAAAAAAmAIAAGRycy9kb3du&#10;cmV2LnhtbFBLBQYAAAAABAAEAPUAAACGAwAAAAA=&#10;" strokecolor="windowText" strokeweight="1pt"/>
                      <v:roundrect id="AutoShape 6" o:spid="_x0000_s1030" style="position:absolute;left:27584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ZD8cMUA&#10;AADbAAAADwAAAGRycy9kb3ducmV2LnhtbESPQWvCQBSE70L/w/IKvUizUdDGNKtIpcVeBG3R6yP7&#10;moRm34bsNon+ercgeBxm5hsmWw2mFh21rrKsYBLFIIhzqysuFHx/vT8nIJxH1lhbJgVncrBaPowy&#10;TLXteU/dwRciQNilqKD0vkmldHlJBl1kG+Lg/djWoA+yLaRusQ9wU8tpHM+lwYrDQokNvZWU/x7+&#10;jILknJhjd9x9nOiT+81lp1/W44VST4/D+hWEp8Hfw7f2ViuYTeD/S/gBcnk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kPxwxQAAANsAAAAPAAAAAAAAAAAAAAAAAJgCAABkcnMv&#10;ZG93bnJldi54bWxQSwUGAAAAAAQABAD1AAAAigMAAAAA&#10;" strokecolor="windowText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$100                             $120                             $130                                 $150                                                                                                            </w:t>
            </w:r>
          </w:p>
          <w:p w:rsidR="00702436" w:rsidRPr="00702436" w:rsidRDefault="00702436" w:rsidP="00FF190F">
            <w:pPr>
              <w:pStyle w:val="QuestionStyle"/>
            </w:pPr>
          </w:p>
        </w:tc>
      </w:tr>
      <w:tr w:rsidR="00E603F4" w:rsidTr="009854B1">
        <w:trPr>
          <w:cantSplit/>
          <w:trHeight w:val="851"/>
        </w:trPr>
        <w:tc>
          <w:tcPr>
            <w:tcW w:w="113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E603F4" w:rsidRPr="001B3341" w:rsidRDefault="00E603F4" w:rsidP="00E603F4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356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E603F4" w:rsidRDefault="00EF453B" w:rsidP="00FF190F">
            <w:pPr>
              <w:pStyle w:val="QuestionStyle"/>
            </w:pPr>
            <w:r>
              <w:t>Cedric buys a TV for $</w:t>
            </w:r>
            <w:r w:rsidR="00FF190F">
              <w:t>500 and sells it later for $320.</w:t>
            </w:r>
          </w:p>
          <w:p w:rsidR="00FF190F" w:rsidRDefault="00FF190F" w:rsidP="00FF190F">
            <w:pPr>
              <w:pStyle w:val="QuestionStyle"/>
            </w:pPr>
            <w:r w:rsidRPr="0013023C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57728" behindDoc="0" locked="0" layoutInCell="1" allowOverlap="1" wp14:anchorId="0C9C0D89" wp14:editId="59BFF5E4">
                      <wp:simplePos x="0" y="0"/>
                      <wp:positionH relativeFrom="column">
                        <wp:posOffset>2213965</wp:posOffset>
                      </wp:positionH>
                      <wp:positionV relativeFrom="paragraph">
                        <wp:posOffset>338357</wp:posOffset>
                      </wp:positionV>
                      <wp:extent cx="754380" cy="373380"/>
                      <wp:effectExtent l="0" t="0" r="26670" b="26670"/>
                      <wp:wrapNone/>
                      <wp:docPr id="52" name="Rectangle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7061AA" w:rsidRPr="003A7010" w:rsidRDefault="007061AA" w:rsidP="00FF190F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C9C0D89" id="Rectangle 52" o:spid="_x0000_s1030" style="position:absolute;margin-left:174.35pt;margin-top:26.65pt;width:59.4pt;height:29.4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" filled="f" strokecolor="black [3213]" strokeweight="1.5pt">
                      <v:textbox>
                        <w:txbxContent>
                          <w:p w:rsidR="007061AA" w:rsidRPr="003A7010" w:rsidRDefault="007061AA" w:rsidP="00FF190F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t>What was his loss as a percentage of the cost price?</w:t>
            </w:r>
            <w:r w:rsidRPr="0013023C">
              <w:rPr>
                <w:noProof/>
                <w:lang w:eastAsia="en-AU"/>
              </w:rPr>
              <w:t xml:space="preserve"> </w:t>
            </w:r>
          </w:p>
          <w:p w:rsidR="00FF190F" w:rsidRDefault="00FF190F" w:rsidP="00FF190F">
            <w:pPr>
              <w:pStyle w:val="QuestionStyle"/>
            </w:pPr>
          </w:p>
          <w:p w:rsidR="00FF190F" w:rsidRDefault="00FF190F" w:rsidP="00FF190F">
            <w:pPr>
              <w:pStyle w:val="QuestionStyle"/>
            </w:pPr>
          </w:p>
          <w:p w:rsidR="00FF190F" w:rsidRDefault="00FF190F" w:rsidP="00FF190F">
            <w:pPr>
              <w:pStyle w:val="QuestionStyle"/>
            </w:pPr>
          </w:p>
        </w:tc>
      </w:tr>
      <w:tr w:rsidR="00E603F4" w:rsidTr="009854B1">
        <w:trPr>
          <w:cantSplit/>
          <w:trHeight w:val="851"/>
        </w:trPr>
        <w:tc>
          <w:tcPr>
            <w:tcW w:w="113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E603F4" w:rsidRPr="001B3341" w:rsidRDefault="00E603F4" w:rsidP="00E603F4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356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E603F4" w:rsidRDefault="00FF190F" w:rsidP="00994D25">
            <w:pPr>
              <w:pStyle w:val="QuestionStyle"/>
              <w:ind w:right="176"/>
            </w:pPr>
            <w:r>
              <w:t>Which is the better buy, 200 ml of sham</w:t>
            </w:r>
            <w:r w:rsidR="00CF6824">
              <w:t>poo for $6.40 or 300 ml for $9.9</w:t>
            </w:r>
            <w:r>
              <w:t>0? Explain why.</w:t>
            </w:r>
          </w:p>
          <w:p w:rsidR="00FF190F" w:rsidRDefault="00FF190F" w:rsidP="00FF190F"/>
          <w:p w:rsidR="00FF190F" w:rsidRDefault="00FF190F" w:rsidP="00FF190F">
            <w:r>
              <w:t>……………………………………………………………………..</w:t>
            </w:r>
          </w:p>
          <w:p w:rsidR="00FF190F" w:rsidRDefault="00FF190F" w:rsidP="00FF190F"/>
          <w:p w:rsidR="00FF190F" w:rsidRDefault="00FF190F" w:rsidP="00FF190F">
            <w:r>
              <w:t>……………………………………………………………………..</w:t>
            </w:r>
          </w:p>
          <w:p w:rsidR="00FF190F" w:rsidRDefault="00FF190F" w:rsidP="00FF190F"/>
          <w:p w:rsidR="00FF190F" w:rsidRDefault="00FF190F" w:rsidP="00FF190F">
            <w:r>
              <w:t>……………………………………………………………………..</w:t>
            </w:r>
          </w:p>
          <w:p w:rsidR="00FF190F" w:rsidRDefault="00FF190F" w:rsidP="00FF190F"/>
        </w:tc>
      </w:tr>
      <w:tr w:rsidR="00E603F4" w:rsidTr="009854B1">
        <w:trPr>
          <w:cantSplit/>
          <w:trHeight w:val="851"/>
        </w:trPr>
        <w:tc>
          <w:tcPr>
            <w:tcW w:w="113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E603F4" w:rsidRPr="001B3341" w:rsidRDefault="00E603F4" w:rsidP="00E603F4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356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E603F4" w:rsidRDefault="00994D25" w:rsidP="00994D25">
            <w:pPr>
              <w:pStyle w:val="QuestionStyle"/>
              <w:ind w:right="4287"/>
            </w:pPr>
            <w:r>
              <w:rPr>
                <w:noProof/>
                <w:lang w:eastAsia="en-AU"/>
              </w:rPr>
              <w:drawing>
                <wp:anchor distT="0" distB="0" distL="114300" distR="114300" simplePos="0" relativeHeight="251658752" behindDoc="0" locked="0" layoutInCell="1" allowOverlap="1" wp14:anchorId="50508BC6" wp14:editId="3D0F1601">
                  <wp:simplePos x="0" y="0"/>
                  <wp:positionH relativeFrom="column">
                    <wp:posOffset>4219313</wp:posOffset>
                  </wp:positionH>
                  <wp:positionV relativeFrom="paragraph">
                    <wp:posOffset>85268</wp:posOffset>
                  </wp:positionV>
                  <wp:extent cx="1406769" cy="1516051"/>
                  <wp:effectExtent l="0" t="0" r="3175" b="8255"/>
                  <wp:wrapNone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Banana shutterstock_103637000.jp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6769" cy="1516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F190F">
              <w:t xml:space="preserve">In a delivery of </w:t>
            </w:r>
            <w:r w:rsidR="00EF453B">
              <w:t>bananas to a grocery store</w:t>
            </w:r>
            <w:r>
              <w:t>, 5% are found to be spoiled.</w:t>
            </w:r>
          </w:p>
          <w:p w:rsidR="00994D25" w:rsidRDefault="00994D25" w:rsidP="00994D25">
            <w:pPr>
              <w:pStyle w:val="QuestionStyle"/>
              <w:ind w:right="4287"/>
            </w:pPr>
            <w:r>
              <w:t>If 15 were spoiled, how many were good?</w:t>
            </w:r>
          </w:p>
          <w:p w:rsidR="00994D25" w:rsidRDefault="00994D25" w:rsidP="00994D25"/>
          <w:p w:rsidR="00EF453B" w:rsidRDefault="00EF453B" w:rsidP="00994D25"/>
          <w:p w:rsidR="00EF453B" w:rsidRDefault="00EF453B" w:rsidP="00994D25"/>
          <w:p w:rsidR="00EF453B" w:rsidRDefault="00EF453B" w:rsidP="00994D25"/>
          <w:p w:rsidR="00EF453B" w:rsidRDefault="00EF453B" w:rsidP="00994D25">
            <w:r w:rsidRPr="0013023C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78208" behindDoc="0" locked="0" layoutInCell="1" allowOverlap="1" wp14:anchorId="6B3E1514" wp14:editId="47BBA2DE">
                      <wp:simplePos x="0" y="0"/>
                      <wp:positionH relativeFrom="column">
                        <wp:posOffset>3169240</wp:posOffset>
                      </wp:positionH>
                      <wp:positionV relativeFrom="paragraph">
                        <wp:posOffset>45836</wp:posOffset>
                      </wp:positionV>
                      <wp:extent cx="754380" cy="373380"/>
                      <wp:effectExtent l="0" t="0" r="26670" b="26670"/>
                      <wp:wrapNone/>
                      <wp:docPr id="10" name="Rectangl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EF453B" w:rsidRPr="003A7010" w:rsidRDefault="00EF453B" w:rsidP="00EF453B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B3E1514" id="Rectangle 10" o:spid="_x0000_s1031" style="position:absolute;margin-left:249.55pt;margin-top:3.6pt;width:59.4pt;height:29.4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" filled="f" strokecolor="black [3213]" strokeweight="1.5pt">
                      <v:textbox>
                        <w:txbxContent>
                          <w:p w:rsidR="00EF453B" w:rsidRPr="003A7010" w:rsidRDefault="00EF453B" w:rsidP="00EF453B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994D25" w:rsidRDefault="00994D25" w:rsidP="00994D25"/>
          <w:p w:rsidR="00994D25" w:rsidRDefault="00994D25" w:rsidP="00994D25">
            <w:pPr>
              <w:pStyle w:val="QuestionStyle"/>
            </w:pPr>
          </w:p>
        </w:tc>
      </w:tr>
    </w:tbl>
    <w:p w:rsidR="00EF453B" w:rsidRDefault="00EF453B">
      <w:pPr>
        <w:sectPr w:rsidR="00EF453B" w:rsidSect="00413DF5">
          <w:headerReference w:type="default" r:id="rId26"/>
          <w:footerReference w:type="default" r:id="rId27"/>
          <w:headerReference w:type="first" r:id="rId28"/>
          <w:footerReference w:type="first" r:id="rId29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:rsidR="00325745" w:rsidRDefault="00325745"/>
    <w:tbl>
      <w:tblPr>
        <w:tblStyle w:val="TableGrid"/>
        <w:tblW w:w="10490" w:type="dxa"/>
        <w:tblInd w:w="-6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1235"/>
        <w:gridCol w:w="608"/>
        <w:gridCol w:w="5102"/>
        <w:gridCol w:w="3545"/>
      </w:tblGrid>
      <w:tr w:rsidR="00325745" w:rsidTr="009854B1">
        <w:trPr>
          <w:cantSplit/>
          <w:trHeight w:val="851"/>
        </w:trPr>
        <w:sdt>
          <w:sdtPr>
            <w:rPr>
              <w:rFonts w:ascii="Times New Roman" w:hAnsi="Times New Roman"/>
              <w:sz w:val="36"/>
              <w:szCs w:val="36"/>
            </w:rPr>
            <w:alias w:val="Category"/>
            <w:tag w:val=""/>
            <w:id w:val="-1468962714"/>
            <w:placeholder>
              <w:docPart w:val="489D782EB45D437EB2E5310D3C90F6E7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EndPr/>
          <w:sdtContent>
            <w:tc>
              <w:tcPr>
                <w:tcW w:w="1843" w:type="dxa"/>
                <w:gridSpan w:val="2"/>
                <w:shd w:val="clear" w:color="auto" w:fill="DAE7F6"/>
                <w:vAlign w:val="center"/>
              </w:tcPr>
              <w:p w:rsidR="00853748" w:rsidRPr="00325745" w:rsidRDefault="00C40AB7" w:rsidP="009854B1">
                <w:pPr>
                  <w:jc w:val="center"/>
                  <w:rPr>
                    <w:rFonts w:ascii="Times New Roman" w:hAnsi="Times New Roman"/>
                    <w:sz w:val="36"/>
                    <w:szCs w:val="36"/>
                  </w:rPr>
                </w:pPr>
                <w:r>
                  <w:rPr>
                    <w:rFonts w:ascii="Times New Roman" w:hAnsi="Times New Roman"/>
                    <w:sz w:val="36"/>
                    <w:szCs w:val="36"/>
                  </w:rPr>
                  <w:t>Year 8</w:t>
                </w:r>
              </w:p>
            </w:tc>
          </w:sdtContent>
        </w:sdt>
        <w:tc>
          <w:tcPr>
            <w:tcW w:w="5102" w:type="dxa"/>
            <w:tcBorders>
              <w:right w:val="single" w:sz="4" w:space="0" w:color="auto"/>
            </w:tcBorders>
            <w:shd w:val="clear" w:color="auto" w:fill="DAE7F6"/>
          </w:tcPr>
          <w:sdt>
            <w:sdtPr>
              <w:rPr>
                <w:rFonts w:ascii="Times New Roman" w:hAnsi="Times New Roman"/>
                <w:i/>
                <w:sz w:val="52"/>
                <w:szCs w:val="52"/>
              </w:rPr>
              <w:alias w:val="Title"/>
              <w:tag w:val=""/>
              <w:id w:val="2118257409"/>
              <w:placeholder>
                <w:docPart w:val="85290405E5A64C1D8368E7211481B6AB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p w:rsidR="001D51F7" w:rsidRPr="002C1F1F" w:rsidRDefault="00C40AB7" w:rsidP="000C4CAD">
                <w:pPr>
                  <w:ind w:left="720" w:hanging="720"/>
                  <w:jc w:val="center"/>
                  <w:rPr>
                    <w:rFonts w:ascii="Times New Roman" w:hAnsi="Times New Roman"/>
                    <w:i/>
                    <w:sz w:val="52"/>
                    <w:szCs w:val="52"/>
                  </w:rPr>
                </w:pPr>
                <w:r>
                  <w:rPr>
                    <w:rFonts w:ascii="Times New Roman" w:hAnsi="Times New Roman"/>
                    <w:i/>
                    <w:sz w:val="52"/>
                    <w:szCs w:val="52"/>
                  </w:rPr>
                  <w:t>Percentages and Financial Maths</w:t>
                </w:r>
              </w:p>
            </w:sdtContent>
          </w:sdt>
        </w:tc>
        <w:tc>
          <w:tcPr>
            <w:tcW w:w="3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2060"/>
          </w:tcPr>
          <w:p w:rsidR="00325745" w:rsidRDefault="00325745" w:rsidP="00B850EA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325745"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Calculator Allowed</w:t>
            </w:r>
          </w:p>
          <w:p w:rsidR="00853748" w:rsidRDefault="00853748" w:rsidP="00B850EA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 xml:space="preserve">Short Answer </w:t>
            </w:r>
          </w:p>
          <w:p w:rsidR="00853748" w:rsidRPr="00325745" w:rsidRDefault="00853748" w:rsidP="00B850EA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Section</w:t>
            </w:r>
          </w:p>
        </w:tc>
      </w:tr>
      <w:tr w:rsidR="00853748" w:rsidTr="009854B1">
        <w:trPr>
          <w:cantSplit/>
          <w:trHeight w:val="851"/>
        </w:trPr>
        <w:tc>
          <w:tcPr>
            <w:tcW w:w="6945" w:type="dxa"/>
            <w:gridSpan w:val="3"/>
            <w:shd w:val="clear" w:color="auto" w:fill="DAE7F6"/>
          </w:tcPr>
          <w:p w:rsidR="00853748" w:rsidRPr="00325745" w:rsidRDefault="00853748" w:rsidP="00413DF5">
            <w:pPr>
              <w:tabs>
                <w:tab w:val="left" w:pos="1428"/>
              </w:tabs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sz w:val="36"/>
                <w:szCs w:val="36"/>
              </w:rPr>
              <w:tab/>
            </w:r>
          </w:p>
        </w:tc>
        <w:tc>
          <w:tcPr>
            <w:tcW w:w="3545" w:type="dxa"/>
            <w:tcBorders>
              <w:top w:val="single" w:sz="4" w:space="0" w:color="auto"/>
            </w:tcBorders>
            <w:shd w:val="clear" w:color="auto" w:fill="DAE7F6"/>
          </w:tcPr>
          <w:p w:rsidR="00853748" w:rsidRDefault="00853748" w:rsidP="00B850EA">
            <w:pPr>
              <w:rPr>
                <w:rFonts w:ascii="Times New Roman" w:hAnsi="Times New Roman"/>
                <w:sz w:val="28"/>
                <w:szCs w:val="28"/>
              </w:rPr>
            </w:pPr>
          </w:p>
          <w:p w:rsidR="00853748" w:rsidRPr="00325745" w:rsidRDefault="00853748" w:rsidP="00B850EA">
            <w:pPr>
              <w:rPr>
                <w:rFonts w:ascii="Times New Roman" w:hAnsi="Times New Roman"/>
                <w:sz w:val="36"/>
                <w:szCs w:val="36"/>
              </w:rPr>
            </w:pPr>
            <w:r w:rsidRPr="00325745">
              <w:rPr>
                <w:rFonts w:ascii="Times New Roman" w:hAnsi="Times New Roman"/>
                <w:sz w:val="28"/>
                <w:szCs w:val="28"/>
              </w:rPr>
              <w:t>N</w:t>
            </w:r>
            <w:r>
              <w:rPr>
                <w:rFonts w:ascii="Times New Roman" w:hAnsi="Times New Roman"/>
                <w:sz w:val="28"/>
                <w:szCs w:val="28"/>
              </w:rPr>
              <w:t>ame___________________</w:t>
            </w:r>
          </w:p>
        </w:tc>
      </w:tr>
      <w:tr w:rsidR="00325745" w:rsidTr="009854B1">
        <w:trPr>
          <w:cantSplit/>
          <w:trHeight w:val="851"/>
        </w:trPr>
        <w:tc>
          <w:tcPr>
            <w:tcW w:w="10490" w:type="dxa"/>
            <w:gridSpan w:val="4"/>
          </w:tcPr>
          <w:p w:rsidR="00641052" w:rsidRPr="007E3E86" w:rsidRDefault="00641052" w:rsidP="00641052">
            <w:pPr>
              <w:rPr>
                <w:rFonts w:asciiTheme="majorHAnsi" w:hAnsiTheme="majorHAnsi"/>
                <w:i/>
                <w:sz w:val="24"/>
                <w:szCs w:val="24"/>
              </w:rPr>
            </w:pPr>
            <w:r w:rsidRPr="007E3E86">
              <w:rPr>
                <w:rFonts w:asciiTheme="majorHAnsi" w:hAnsiTheme="majorHAnsi"/>
                <w:i/>
                <w:sz w:val="24"/>
                <w:szCs w:val="24"/>
              </w:rPr>
              <w:t>Answer all questions in the spaces provided on this test paper by:</w:t>
            </w:r>
          </w:p>
          <w:p w:rsidR="00641052" w:rsidRPr="007E3E86" w:rsidRDefault="00641052" w:rsidP="00641052">
            <w:pPr>
              <w:ind w:firstLine="993"/>
              <w:rPr>
                <w:rFonts w:asciiTheme="majorHAnsi" w:hAnsiTheme="majorHAnsi"/>
                <w:i/>
                <w:sz w:val="24"/>
                <w:szCs w:val="24"/>
              </w:rPr>
            </w:pPr>
            <w:r w:rsidRPr="007E3E86">
              <w:rPr>
                <w:rFonts w:asciiTheme="majorHAnsi" w:hAnsiTheme="majorHAnsi"/>
                <w:i/>
                <w:sz w:val="24"/>
                <w:szCs w:val="24"/>
              </w:rPr>
              <w:t>Writing the answer in the box provided.</w:t>
            </w:r>
          </w:p>
          <w:p w:rsidR="00641052" w:rsidRPr="007E3E86" w:rsidRDefault="00641052" w:rsidP="00641052">
            <w:pPr>
              <w:ind w:firstLine="1418"/>
              <w:rPr>
                <w:rFonts w:asciiTheme="majorHAnsi" w:hAnsiTheme="majorHAnsi"/>
                <w:i/>
                <w:sz w:val="24"/>
                <w:szCs w:val="24"/>
              </w:rPr>
            </w:pPr>
            <w:r w:rsidRPr="007E3E86">
              <w:rPr>
                <w:rFonts w:asciiTheme="majorHAnsi" w:hAnsiTheme="majorHAnsi"/>
                <w:i/>
                <w:sz w:val="24"/>
                <w:szCs w:val="24"/>
              </w:rPr>
              <w:t>or</w:t>
            </w:r>
          </w:p>
          <w:p w:rsidR="00641052" w:rsidRPr="007E3E86" w:rsidRDefault="00641052" w:rsidP="00641052">
            <w:pPr>
              <w:ind w:firstLine="993"/>
              <w:rPr>
                <w:rFonts w:asciiTheme="majorHAnsi" w:hAnsiTheme="majorHAnsi"/>
                <w:i/>
                <w:sz w:val="24"/>
                <w:szCs w:val="24"/>
              </w:rPr>
            </w:pPr>
            <w:r w:rsidRPr="007E3E86">
              <w:rPr>
                <w:rFonts w:asciiTheme="majorHAnsi" w:hAnsiTheme="majorHAnsi"/>
                <w:i/>
                <w:sz w:val="24"/>
                <w:szCs w:val="24"/>
              </w:rPr>
              <w:t>Shading in the bubble for the correct answer from the four choices provided.</w:t>
            </w:r>
          </w:p>
          <w:p w:rsidR="00325745" w:rsidRDefault="00641052" w:rsidP="00641052">
            <w:pPr>
              <w:rPr>
                <w:rFonts w:ascii="Times New Roman" w:hAnsi="Times New Roman"/>
                <w:sz w:val="24"/>
                <w:szCs w:val="24"/>
              </w:rPr>
            </w:pPr>
            <w:r w:rsidRPr="007E3E86">
              <w:rPr>
                <w:rFonts w:asciiTheme="majorHAnsi" w:hAnsiTheme="majorHAnsi"/>
                <w:i/>
                <w:sz w:val="24"/>
                <w:szCs w:val="24"/>
              </w:rPr>
              <w:t>Show any working out on the test paper.  Calculators are</w:t>
            </w:r>
            <w:r>
              <w:rPr>
                <w:rFonts w:asciiTheme="majorHAnsi" w:hAnsiTheme="majorHAnsi"/>
                <w:i/>
                <w:sz w:val="24"/>
                <w:szCs w:val="24"/>
              </w:rPr>
              <w:t xml:space="preserve"> </w:t>
            </w:r>
            <w:r w:rsidRPr="007E3E86">
              <w:rPr>
                <w:rFonts w:asciiTheme="majorHAnsi" w:hAnsiTheme="majorHAnsi"/>
                <w:i/>
                <w:sz w:val="24"/>
                <w:szCs w:val="24"/>
              </w:rPr>
              <w:t>allowed.</w:t>
            </w:r>
          </w:p>
        </w:tc>
      </w:tr>
      <w:tr w:rsidR="007D1794" w:rsidTr="009854B1">
        <w:trPr>
          <w:cantSplit/>
          <w:trHeight w:val="851"/>
        </w:trPr>
        <w:tc>
          <w:tcPr>
            <w:tcW w:w="1235" w:type="dxa"/>
            <w:tcBorders>
              <w:bottom w:val="single" w:sz="4" w:space="0" w:color="auto"/>
            </w:tcBorders>
            <w:shd w:val="clear" w:color="auto" w:fill="00FF99"/>
          </w:tcPr>
          <w:p w:rsidR="007D1794" w:rsidRPr="001B3341" w:rsidRDefault="007D1794" w:rsidP="007D1794">
            <w:pPr>
              <w:pStyle w:val="ListParagraph"/>
              <w:numPr>
                <w:ilvl w:val="0"/>
                <w:numId w:val="2"/>
              </w:numPr>
              <w:ind w:left="460" w:right="-149" w:hanging="426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bottom w:val="single" w:sz="4" w:space="0" w:color="auto"/>
            </w:tcBorders>
          </w:tcPr>
          <w:p w:rsidR="007D1794" w:rsidRPr="000377B8" w:rsidRDefault="007D1794" w:rsidP="007D1794">
            <w:pPr>
              <w:rPr>
                <w:rFonts w:ascii="Times New Roman" w:hAnsi="Times New Roman"/>
                <w:position w:val="-18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0377B8" w:rsidRPr="000377B8">
              <w:rPr>
                <w:rFonts w:ascii="Times New Roman" w:hAnsi="Times New Roman"/>
                <w:color w:val="FF0000"/>
                <w:position w:val="-18"/>
                <w:sz w:val="24"/>
                <w:szCs w:val="24"/>
              </w:rPr>
              <w:object w:dxaOrig="576" w:dyaOrig="510">
                <v:shape id="_x0000_i1031" type="#_x0000_t75" style="width:28.8pt;height:25.8pt" o:ole="">
                  <v:imagedata r:id="rId30" o:title=""/>
                </v:shape>
                <o:OLEObject Type="Embed" ProgID="FXEquation.Equation" ShapeID="_x0000_i1031" DrawAspect="Content" ObjectID="_1459796266" r:id="rId31"/>
              </w:object>
            </w:r>
            <w:r w:rsidRPr="000377B8">
              <w:rPr>
                <w:rFonts w:ascii="Times New Roman" w:hAnsi="Times New Roman"/>
                <w:position w:val="-18"/>
                <w:sz w:val="24"/>
                <w:szCs w:val="24"/>
              </w:rPr>
              <w:t xml:space="preserve">  </w:t>
            </w:r>
          </w:p>
          <w:p w:rsidR="007D1794" w:rsidRPr="00197A11" w:rsidRDefault="007D1794" w:rsidP="007D1794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7D1794" w:rsidRPr="000377B8" w:rsidRDefault="007D1794" w:rsidP="007D1794">
            <w:pPr>
              <w:ind w:left="-350"/>
              <w:rPr>
                <w:rFonts w:ascii="Times New Roman" w:hAnsi="Times New Roman"/>
                <w:position w:val="-2"/>
                <w:sz w:val="24"/>
                <w:szCs w:val="24"/>
              </w:rPr>
            </w:pPr>
            <w:r w:rsidRPr="00426B62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63872" behindDoc="0" locked="0" layoutInCell="1" allowOverlap="1" wp14:anchorId="6AC22A68" wp14:editId="35E1D98F">
                      <wp:simplePos x="0" y="0"/>
                      <wp:positionH relativeFrom="column">
                        <wp:posOffset>269919</wp:posOffset>
                      </wp:positionH>
                      <wp:positionV relativeFrom="paragraph">
                        <wp:posOffset>45232</wp:posOffset>
                      </wp:positionV>
                      <wp:extent cx="4362450" cy="114300"/>
                      <wp:effectExtent l="0" t="0" r="19050" b="19050"/>
                      <wp:wrapNone/>
                      <wp:docPr id="54" name="Group 5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62450" cy="114300"/>
                                <a:chOff x="0" y="0"/>
                                <a:chExt cx="4362450" cy="114300"/>
                              </a:xfrm>
                            </wpg:grpSpPr>
                            <wps:wsp>
                              <wps:cNvPr id="55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910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chemeClr val="tx1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6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chemeClr val="tx1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3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639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chemeClr val="tx1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584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chemeClr val="tx1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391EAC2" id="Group 54" o:spid="_x0000_s1026" style="position:absolute;margin-left:21.25pt;margin-top:3.55pt;width:343.5pt;height:9pt;z-index:251663872" coordsize="43624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">
                      <v:roundrect id="AutoShape 3" o:spid="_x0000_s1027" style="position:absolute;left:41910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+UXUcMA&#10;AADbAAAADwAAAGRycy9kb3ducmV2LnhtbESPT2sCMRTE74LfIbyCN822siJbo2hBKb359/xInpul&#10;m5dlE91tP31TEDwOM/MbZrHqXS3u1IbKs4LXSQaCWHtTcangdNyO5yBCRDZYeyYFPxRgtRwOFlgY&#10;3/Ge7odYigThUKACG2NTSBm0JYdh4hvi5F196zAm2ZbStNgluKvlW5bNpMOK04LFhj4s6e/DzSn4&#10;0jaf//a7i+lm1+l6v7mctd8pNXrp1+8gIvXxGX60P42CPIf/L+kHyO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+UXUcMAAADbAAAADwAAAAAAAAAAAAAAAACYAgAAZHJzL2Rv&#10;d25yZXYueG1sUEsFBgAAAAAEAAQA9QAAAIgDAAAAAA==&#10;" strokecolor="black [3213]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zeJJsMA&#10;AADbAAAADwAAAGRycy9kb3ducmV2LnhtbESPzWrDMBCE74G8g9hCb4nclJjgRg5JoKH0lt/zIq0t&#10;U2tlLDV2+/RVodDjMDPfMOvN6Fpxpz40nhU8zTMQxNqbhmsFl/PrbAUiRGSDrWdS8EUBNuV0ssbC&#10;+IGPdD/FWiQIhwIV2Bi7QsqgLTkMc98RJ6/yvcOYZF9L0+OQ4K6ViyzLpcOG04LFjvaW9Mfp0yl4&#10;13a5+h4PNzPk1fP2uLtdtT8o9fgwbl9ARBrjf/iv/WYULHP4/ZJ+gCx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zeJJsMAAADbAAAADwAAAAAAAAAAAAAAAACYAgAAZHJzL2Rv&#10;d25yZXYueG1sUEsFBgAAAAAEAAQA9QAAAIgDAAAAAA==&#10;" strokecolor="black [3213]" strokeweight="1pt"/>
                      <v:roundrect id="AutoShape 5" o:spid="_x0000_s1029" style="position:absolute;left:13639;width:1715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SzgA8MA&#10;AADbAAAADwAAAGRycy9kb3ducmV2LnhtbESPzWrDMBCE74W+g9hCbrXchpjgWglpIaH0lt/zIm0s&#10;U2tlLCV2+vRVoNDjMDPfMNVydK24Uh8azwpeshwEsfam4VrBYb9+noMIEdlg65kU3CjAcvH4UGFp&#10;/MBbuu5iLRKEQ4kKbIxdKWXQlhyGzHfEyTv73mFMsq+l6XFIcNfK1zwvpMOG04LFjj4s6e/dxSn4&#10;0nY2/xk3JzMU5+lq+346ar9RavI0rt5ARBrjf/iv/WkUFFO4f0k/QC5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SzgA8MAAADbAAAADwAAAAAAAAAAAAAAAACYAgAAZHJzL2Rv&#10;d25yZXYueG1sUEsFBgAAAAAEAAQA9QAAAIgDAAAAAA==&#10;" strokecolor="black [3213]" strokeweight="1pt"/>
                      <v:roundrect id="AutoShape 6" o:spid="_x0000_s1030" style="position:absolute;left:27584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V4d8QA&#10;AADbAAAADwAAAGRycy9kb3ducmV2LnhtbESPQWsCMRSE7wX/Q3iCt262ti6yNYoWKtKbtvX8SJ6b&#10;pZuXZZO6q7++KQgeh5n5hlmsBteIM3Wh9qzgKctBEGtvaq4UfH2+P85BhIhssPFMCi4UYLUcPSyw&#10;NL7nPZ0PsRIJwqFEBTbGtpQyaEsOQ+Zb4uSdfOcwJtlV0nTYJ7hr5DTPC+mw5rRgsaU3S/rn8OsU&#10;fGg7m1+H7dH0xel5vd8cv7XfKjUZD+tXEJGGeA/f2jujoHiB/y/pB8jl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LFeHfEAAAA2wAAAA8AAAAAAAAAAAAAAAAAmAIAAGRycy9k&#10;b3ducmV2LnhtbFBLBQYAAAAABAAEAPUAAACJAwAAAAA=&#10;" strokecolor="black [3213]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</w:t>
            </w:r>
            <w:r w:rsidR="000377B8">
              <w:rPr>
                <w:rFonts w:ascii="Times New Roman" w:hAnsi="Times New Roman"/>
                <w:sz w:val="24"/>
                <w:szCs w:val="24"/>
              </w:rPr>
              <w:t xml:space="preserve">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</w:t>
            </w:r>
            <w:r w:rsidR="000377B8" w:rsidRPr="000377B8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7013" w:dyaOrig="194" w14:anchorId="1A15F981">
                <v:shape id="_x0000_i1032" type="#_x0000_t75" style="width:350.4pt;height:9.6pt" o:ole="">
                  <v:imagedata r:id="rId32" o:title=""/>
                </v:shape>
                <o:OLEObject Type="Embed" ProgID="FXEquation.Equation" ShapeID="_x0000_i1032" DrawAspect="Content" ObjectID="_1459796267" r:id="rId33"/>
              </w:object>
            </w:r>
            <w:r w:rsidRPr="000377B8"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</w:t>
            </w:r>
          </w:p>
        </w:tc>
      </w:tr>
      <w:tr w:rsidR="007D1794" w:rsidTr="009854B1">
        <w:trPr>
          <w:cantSplit/>
          <w:trHeight w:val="851"/>
        </w:trPr>
        <w:tc>
          <w:tcPr>
            <w:tcW w:w="1235" w:type="dxa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7D1794" w:rsidRPr="001B3341" w:rsidRDefault="007D1794" w:rsidP="007D1794">
            <w:pPr>
              <w:pStyle w:val="ListParagraph"/>
              <w:numPr>
                <w:ilvl w:val="0"/>
                <w:numId w:val="2"/>
              </w:numPr>
              <w:ind w:left="34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7D1794" w:rsidRDefault="000377B8" w:rsidP="007D179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Jodie finds</w:t>
            </w:r>
            <w:r w:rsidR="007D1794">
              <w:rPr>
                <w:rFonts w:ascii="Times New Roman" w:hAnsi="Times New Roman"/>
                <w:sz w:val="24"/>
                <w:szCs w:val="24"/>
              </w:rPr>
              <w:t xml:space="preserve"> that  </w:t>
            </w:r>
            <w:r w:rsidRPr="000377B8">
              <w:rPr>
                <w:rFonts w:ascii="Times New Roman" w:hAnsi="Times New Roman"/>
                <w:color w:val="FF0000"/>
                <w:position w:val="-18"/>
                <w:sz w:val="24"/>
                <w:szCs w:val="24"/>
              </w:rPr>
              <w:object w:dxaOrig="270" w:dyaOrig="494" w14:anchorId="34640D81">
                <v:shape id="_x0000_i1033" type="#_x0000_t75" style="width:13.2pt;height:24.6pt" o:ole="">
                  <v:imagedata r:id="rId34" o:title=""/>
                </v:shape>
                <o:OLEObject Type="Embed" ProgID="FXEquation.Equation" ShapeID="_x0000_i1033" DrawAspect="Content" ObjectID="_1459796268" r:id="rId35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of her class like playing Minecraft</w:t>
            </w:r>
            <w:r w:rsidR="007D1794">
              <w:rPr>
                <w:rFonts w:ascii="Times New Roman" w:hAnsi="Times New Roman"/>
                <w:sz w:val="24"/>
                <w:szCs w:val="24"/>
              </w:rPr>
              <w:t>. What percentage does this represent?</w:t>
            </w:r>
          </w:p>
          <w:p w:rsidR="007D1794" w:rsidRDefault="007D1794" w:rsidP="007D179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64896" behindDoc="0" locked="0" layoutInCell="1" allowOverlap="1" wp14:anchorId="7B46ECDB" wp14:editId="6AF9928E">
                      <wp:simplePos x="0" y="0"/>
                      <wp:positionH relativeFrom="column">
                        <wp:posOffset>2435860</wp:posOffset>
                      </wp:positionH>
                      <wp:positionV relativeFrom="paragraph">
                        <wp:posOffset>67310</wp:posOffset>
                      </wp:positionV>
                      <wp:extent cx="754380" cy="373380"/>
                      <wp:effectExtent l="0" t="0" r="26670" b="26670"/>
                      <wp:wrapNone/>
                      <wp:docPr id="7" name="Rectangle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E309C8B" id="Rectangle 7" o:spid="_x0000_s1026" style="position:absolute;margin-left:191.8pt;margin-top:5.3pt;width:59.4pt;height:29.4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" filled="f" strokecolor="black [3213]" strokeweight="1.5pt"/>
                  </w:pict>
                </mc:Fallback>
              </mc:AlternateContent>
            </w:r>
          </w:p>
          <w:p w:rsidR="007D1794" w:rsidRPr="00E15841" w:rsidRDefault="007D1794" w:rsidP="007D1794">
            <w:pPr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                                                                  </w:t>
            </w:r>
            <w:r>
              <w:rPr>
                <w:rFonts w:ascii="Times New Roman" w:hAnsi="Times New Roman"/>
                <w:sz w:val="32"/>
                <w:szCs w:val="32"/>
              </w:rPr>
              <w:t>%</w:t>
            </w:r>
          </w:p>
          <w:p w:rsidR="007D1794" w:rsidRDefault="007D1794" w:rsidP="007D179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7D1794" w:rsidTr="009854B1">
        <w:trPr>
          <w:cantSplit/>
          <w:trHeight w:val="851"/>
        </w:trPr>
        <w:tc>
          <w:tcPr>
            <w:tcW w:w="1235" w:type="dxa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7D1794" w:rsidRPr="001B3341" w:rsidRDefault="007D1794" w:rsidP="007D1794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7D1794" w:rsidRDefault="007D1794" w:rsidP="00FB342F">
            <w:pPr>
              <w:tabs>
                <w:tab w:val="left" w:pos="3464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73088" behindDoc="0" locked="0" layoutInCell="1" allowOverlap="1" wp14:anchorId="0207659A" wp14:editId="70D17F9D">
                      <wp:simplePos x="0" y="0"/>
                      <wp:positionH relativeFrom="column">
                        <wp:posOffset>3773170</wp:posOffset>
                      </wp:positionH>
                      <wp:positionV relativeFrom="paragraph">
                        <wp:posOffset>75565</wp:posOffset>
                      </wp:positionV>
                      <wp:extent cx="754380" cy="373380"/>
                      <wp:effectExtent l="0" t="0" r="26670" b="26670"/>
                      <wp:wrapNone/>
                      <wp:docPr id="8" name="Rectangle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276B1CA" id="Rectangle 8" o:spid="_x0000_s1026" style="position:absolute;margin-left:297.1pt;margin-top:5.95pt;width:59.4pt;height:29.4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" filled="f" strokecolor="black [3213]" strokeweight="1.5pt"/>
                  </w:pict>
                </mc:Fallback>
              </mc:AlternateContent>
            </w:r>
            <w:r w:rsidR="00FB342F">
              <w:rPr>
                <w:rFonts w:ascii="Times New Roman" w:hAnsi="Times New Roman"/>
                <w:sz w:val="24"/>
                <w:szCs w:val="24"/>
              </w:rPr>
              <w:t>What is 5.5% when written as a decimal?</w:t>
            </w:r>
          </w:p>
          <w:p w:rsidR="007D1794" w:rsidRDefault="007D1794" w:rsidP="007D179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7D1794" w:rsidRDefault="007D1794" w:rsidP="007D179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7D1794" w:rsidTr="009854B1">
        <w:trPr>
          <w:cantSplit/>
          <w:trHeight w:val="851"/>
        </w:trPr>
        <w:tc>
          <w:tcPr>
            <w:tcW w:w="1235" w:type="dxa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7D1794" w:rsidRPr="001B3341" w:rsidRDefault="007D1794" w:rsidP="007D1794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7D1794" w:rsidRDefault="00F64030" w:rsidP="007D1794">
            <w:pPr>
              <w:ind w:right="4711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Sylvie has a library of books in her home.</w:t>
            </w:r>
          </w:p>
          <w:p w:rsidR="00F64030" w:rsidRDefault="00F64030" w:rsidP="007D1794">
            <w:pPr>
              <w:ind w:right="4711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There are 120 non-fiction books and 480 fiction books. </w:t>
            </w:r>
          </w:p>
          <w:p w:rsidR="007D1794" w:rsidRDefault="007D1794" w:rsidP="007D1794">
            <w:pPr>
              <w:ind w:right="4711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What percentage of the </w:t>
            </w:r>
            <w:r w:rsidR="00F64030">
              <w:rPr>
                <w:rFonts w:ascii="Times New Roman" w:hAnsi="Times New Roman"/>
                <w:sz w:val="24"/>
                <w:szCs w:val="24"/>
              </w:rPr>
              <w:t>library is fiction</w:t>
            </w:r>
            <w:r>
              <w:rPr>
                <w:rFonts w:ascii="Times New Roman" w:hAnsi="Times New Roman"/>
                <w:sz w:val="24"/>
                <w:szCs w:val="24"/>
              </w:rPr>
              <w:t>?</w:t>
            </w:r>
          </w:p>
          <w:p w:rsidR="007D1794" w:rsidRDefault="007D1794" w:rsidP="007D179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7D1794" w:rsidRDefault="007D1794" w:rsidP="007D179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65920" behindDoc="0" locked="0" layoutInCell="1" allowOverlap="1" wp14:anchorId="003D7825" wp14:editId="5136DC89">
                      <wp:simplePos x="0" y="0"/>
                      <wp:positionH relativeFrom="column">
                        <wp:posOffset>930910</wp:posOffset>
                      </wp:positionH>
                      <wp:positionV relativeFrom="paragraph">
                        <wp:posOffset>118745</wp:posOffset>
                      </wp:positionV>
                      <wp:extent cx="754380" cy="373380"/>
                      <wp:effectExtent l="0" t="0" r="26670" b="26670"/>
                      <wp:wrapNone/>
                      <wp:docPr id="9" name="Rectangle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7C97242" id="Rectangle 9" o:spid="_x0000_s1026" style="position:absolute;margin-left:73.3pt;margin-top:9.35pt;width:59.4pt;height:29.4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" filled="f" strokecolor="black [3213]" strokeweight="1.5pt"/>
                  </w:pict>
                </mc:Fallback>
              </mc:AlternateContent>
            </w:r>
          </w:p>
          <w:p w:rsidR="007D1794" w:rsidRDefault="007D1794" w:rsidP="007D179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7D1794" w:rsidRDefault="007D1794" w:rsidP="007D179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7D1794" w:rsidTr="009854B1">
        <w:trPr>
          <w:cantSplit/>
          <w:trHeight w:val="851"/>
        </w:trPr>
        <w:tc>
          <w:tcPr>
            <w:tcW w:w="1235" w:type="dxa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7D1794" w:rsidRPr="001B3341" w:rsidRDefault="007D1794" w:rsidP="007D1794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7D1794" w:rsidRDefault="00956DB1" w:rsidP="007D1794">
            <w:pPr>
              <w:ind w:right="4711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 w14:anchorId="40B75D58">
                <v:shape id="_x0000_s1048" type="#_x0000_t75" style="position:absolute;margin-left:311.35pt;margin-top:.6pt;width:90.45pt;height:109.45pt;z-index:251680256;mso-position-horizontal-relative:text;mso-position-vertical-relative:text">
                  <v:imagedata r:id="rId36" o:title=""/>
                  <w10:wrap type="square"/>
                </v:shape>
                <o:OLEObject Type="Embed" ProgID="FXDraw.Graphic" ShapeID="_x0000_s1048" DrawAspect="Content" ObjectID="_1459796314" r:id="rId37"/>
              </w:object>
            </w:r>
            <w:r w:rsidR="007C0DCC">
              <w:rPr>
                <w:rFonts w:ascii="Times New Roman" w:hAnsi="Times New Roman"/>
                <w:sz w:val="24"/>
                <w:szCs w:val="24"/>
              </w:rPr>
              <w:t>Mason</w:t>
            </w:r>
            <w:r w:rsidR="007D1794">
              <w:rPr>
                <w:rFonts w:ascii="Times New Roman" w:hAnsi="Times New Roman"/>
                <w:sz w:val="24"/>
                <w:szCs w:val="24"/>
              </w:rPr>
              <w:t xml:space="preserve"> transfers some songs onto his portable media player. After he has finished he sees the message shown. What percentage of the storage on the player has he used?</w:t>
            </w:r>
          </w:p>
          <w:p w:rsidR="007D1794" w:rsidRPr="008C6796" w:rsidRDefault="007D1794" w:rsidP="007D1794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7D1794" w:rsidRDefault="007D1794" w:rsidP="007D179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74112" behindDoc="0" locked="0" layoutInCell="1" allowOverlap="1" wp14:anchorId="1B02C63D" wp14:editId="547BD55F">
                      <wp:simplePos x="0" y="0"/>
                      <wp:positionH relativeFrom="column">
                        <wp:posOffset>264160</wp:posOffset>
                      </wp:positionH>
                      <wp:positionV relativeFrom="paragraph">
                        <wp:posOffset>27940</wp:posOffset>
                      </wp:positionV>
                      <wp:extent cx="1581150" cy="388620"/>
                      <wp:effectExtent l="0" t="0" r="19050" b="11430"/>
                      <wp:wrapNone/>
                      <wp:docPr id="73" name="Group 7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581150" cy="388620"/>
                                <a:chOff x="0" y="0"/>
                                <a:chExt cx="1581150" cy="388620"/>
                              </a:xfrm>
                            </wpg:grpSpPr>
                            <wps:wsp>
                              <wps:cNvPr id="75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0970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chemeClr val="tx1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6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chemeClr val="tx1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7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chemeClr val="tx1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8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097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chemeClr val="tx1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27F76AB" id="Group 73" o:spid="_x0000_s1026" style="position:absolute;margin-left:20.8pt;margin-top:2.2pt;width:124.5pt;height:30.6pt;z-index:251674112" coordsize="15811,3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">
                      <v:roundrect id="AutoShape 3" o:spid="_x0000_s1027" style="position:absolute;left:14097;top:2743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BLMcMA&#10;AADbAAAADwAAAGRycy9kb3ducmV2LnhtbESPT2sCMRTE70K/Q3iF3jSrxT+sRlGhIr1p1fMjeW4W&#10;Ny/LJrpbP31TKPQ4zMxvmMWqc5V4UBNKzwqGgwwEsfam5ELB6eujPwMRIrLByjMp+KYAq+VLb4G5&#10;8S0f6HGMhUgQDjkqsDHWuZRBW3IYBr4mTt7VNw5jkk0hTYNtgrtKjrJsIh2WnBYs1rS1pG/Hu1Pw&#10;qe149ux2F9NOru/rw+Zy1n6n1Ntrt56DiNTF//Bfe28UTMfw+yX9ALn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FBLMcMAAADbAAAADwAAAAAAAAAAAAAAAACYAgAAZHJzL2Rv&#10;d25yZXYueG1sUEsFBgAAAAAEAAQA9QAAAIgDAAAAAA==&#10;" strokecolor="black [3213]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LVRsMA&#10;AADbAAAADwAAAGRycy9kb3ducmV2LnhtbESPQWsCMRSE7wX/Q3gFbzXbiqtsjaKFinhTW8+P5LlZ&#10;unlZNqm7+utNoeBxmJlvmPmyd7W4UBsqzwpeRxkIYu1NxaWCr+PnywxEiMgGa8+k4EoBlovB0xwL&#10;4zve0+UQS5EgHApUYGNsCimDtuQwjHxDnLyzbx3GJNtSmha7BHe1fMuyXDqsOC1YbOjDkv45/DoF&#10;O20ns1u/OZkuP49X+/XpW/uNUsPnfvUOIlIfH+H/9tYomObw9yX9ALm4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ILVRsMAAADbAAAADwAAAAAAAAAAAAAAAACYAgAAZHJzL2Rv&#10;d25yZXYueG1sUEsFBgAAAAAEAAQA9QAAAIgDAAAAAA==&#10;" strokecolor="black [3213]" strokeweight="1pt"/>
                      <v:roundrect id="AutoShape 5" o:spid="_x0000_s1029" style="position:absolute;top:2743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85w3cQA&#10;AADbAAAADwAAAGRycy9kb3ducmV2LnhtbESPQWsCMRSE74L/IbxCb5ptS1W2G0ULSulNq54fydvN&#10;0s3Lsonutr++EYQeh5n5hilWg2vElbpQe1bwNM1AEGtvaq4UHL+2kwWIEJENNp5JwQ8FWC3HowJz&#10;43ve0/UQK5EgHHJUYGNscymDtuQwTH1LnLzSdw5jkl0lTYd9grtGPmfZTDqsOS1YbOndkv4+XJyC&#10;T21fF7/D7mz6Wfmy3m/OJ+13Sj0+DOs3EJGG+B++tz+Mgvkcbl/SD5D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fOcN3EAAAA2wAAAA8AAAAAAAAAAAAAAAAAmAIAAGRycy9k&#10;b3ducmV2LnhtbFBLBQYAAAAABAAEAPUAAACJAwAAAAA=&#10;" strokecolor="black [3213]" strokeweight="1pt"/>
                      <v:roundrect id="AutoShape 6" o:spid="_x0000_s1030" style="position:absolute;left:14097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Hkr8AA&#10;AADbAAAADwAAAGRycy9kb3ducmV2LnhtbERPy2oCMRTdC/2HcIXuNKPFB6NRrFARd46t60tynQxO&#10;boZJ6kz79WZR6PJw3utt72rxoDZUnhVMxhkIYu1NxaWCz8vHaAkiRGSDtWdS8EMBtpuXwRpz4zs+&#10;06OIpUghHHJUYGNscimDtuQwjH1DnLibbx3GBNtSmha7FO5qOc2yuXRYcWqw2NDekr4X307BSdvZ&#10;8rc/XE03v73tzu/XL+0PSr0O+90KRKQ+/ov/3EejYJHGpi/pB8jN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lHkr8AAAADbAAAADwAAAAAAAAAAAAAAAACYAgAAZHJzL2Rvd25y&#10;ZXYueG1sUEsFBgAAAAAEAAQA9QAAAIUDAAAAAA==&#10;" strokecolor="black [3213]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</w:t>
            </w:r>
            <w:r w:rsidR="007C0DCC">
              <w:rPr>
                <w:rFonts w:ascii="Times New Roman" w:hAnsi="Times New Roman"/>
                <w:sz w:val="24"/>
                <w:szCs w:val="24"/>
              </w:rPr>
              <w:t>14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%                        </w:t>
            </w:r>
            <w:r w:rsidR="007C0DCC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</w:t>
            </w:r>
            <w:r w:rsidR="007C0DCC">
              <w:rPr>
                <w:rFonts w:ascii="Times New Roman" w:hAnsi="Times New Roman"/>
                <w:sz w:val="24"/>
                <w:szCs w:val="24"/>
              </w:rPr>
              <w:t>24</w:t>
            </w:r>
            <w:r>
              <w:rPr>
                <w:rFonts w:ascii="Times New Roman" w:hAnsi="Times New Roman"/>
                <w:sz w:val="24"/>
                <w:szCs w:val="24"/>
              </w:rPr>
              <w:t>%</w:t>
            </w:r>
          </w:p>
          <w:p w:rsidR="007D1794" w:rsidRPr="008C6796" w:rsidRDefault="007D1794" w:rsidP="007D1794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7D1794" w:rsidRDefault="007D1794" w:rsidP="007D179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</w:t>
            </w:r>
            <w:r w:rsidR="007C0DCC">
              <w:rPr>
                <w:rFonts w:ascii="Times New Roman" w:hAnsi="Times New Roman"/>
                <w:sz w:val="24"/>
                <w:szCs w:val="24"/>
              </w:rPr>
              <w:t>64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%                      </w:t>
            </w:r>
            <w:r w:rsidR="007C0DCC">
              <w:rPr>
                <w:rFonts w:ascii="Times New Roman" w:hAnsi="Times New Roman"/>
                <w:sz w:val="24"/>
                <w:szCs w:val="24"/>
              </w:rPr>
              <w:t xml:space="preserve">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</w:t>
            </w:r>
            <w:r w:rsidR="007C0DCC">
              <w:rPr>
                <w:rFonts w:ascii="Times New Roman" w:hAnsi="Times New Roman"/>
                <w:sz w:val="24"/>
                <w:szCs w:val="24"/>
              </w:rPr>
              <w:t>74</w:t>
            </w:r>
            <w:r>
              <w:rPr>
                <w:rFonts w:ascii="Times New Roman" w:hAnsi="Times New Roman"/>
                <w:sz w:val="24"/>
                <w:szCs w:val="24"/>
              </w:rPr>
              <w:t>%</w:t>
            </w:r>
          </w:p>
        </w:tc>
      </w:tr>
      <w:tr w:rsidR="007D1794" w:rsidTr="007C0DCC">
        <w:trPr>
          <w:cantSplit/>
          <w:trHeight w:val="851"/>
        </w:trPr>
        <w:tc>
          <w:tcPr>
            <w:tcW w:w="123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7D1794" w:rsidRPr="001B3341" w:rsidRDefault="007D1794" w:rsidP="007D1794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7D1794" w:rsidRDefault="007C0DCC" w:rsidP="007D179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What is 35.5% of $ 6 4</w:t>
            </w:r>
            <w:r w:rsidR="007D1794">
              <w:rPr>
                <w:rFonts w:ascii="Times New Roman" w:hAnsi="Times New Roman"/>
                <w:sz w:val="24"/>
                <w:szCs w:val="24"/>
              </w:rPr>
              <w:t>0</w:t>
            </w:r>
            <w:r>
              <w:rPr>
                <w:rFonts w:ascii="Times New Roman" w:hAnsi="Times New Roman"/>
                <w:sz w:val="24"/>
                <w:szCs w:val="24"/>
              </w:rPr>
              <w:t>0</w:t>
            </w:r>
            <w:r w:rsidR="007D1794">
              <w:rPr>
                <w:rFonts w:ascii="Times New Roman" w:hAnsi="Times New Roman"/>
                <w:sz w:val="24"/>
                <w:szCs w:val="24"/>
              </w:rPr>
              <w:t>?</w:t>
            </w:r>
          </w:p>
          <w:p w:rsidR="007D1794" w:rsidRDefault="007D1794" w:rsidP="007D179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75136" behindDoc="0" locked="0" layoutInCell="1" allowOverlap="1" wp14:anchorId="23B5E943" wp14:editId="14C28356">
                      <wp:simplePos x="0" y="0"/>
                      <wp:positionH relativeFrom="column">
                        <wp:posOffset>4085590</wp:posOffset>
                      </wp:positionH>
                      <wp:positionV relativeFrom="paragraph">
                        <wp:posOffset>57785</wp:posOffset>
                      </wp:positionV>
                      <wp:extent cx="1005840" cy="373380"/>
                      <wp:effectExtent l="0" t="0" r="22860" b="26670"/>
                      <wp:wrapNone/>
                      <wp:docPr id="79" name="Rectangle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0584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34CAF94" id="Rectangle 79" o:spid="_x0000_s1026" style="position:absolute;margin-left:321.7pt;margin-top:4.55pt;width:79.2pt;height:29.4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" filled="f" strokecolor="black [3213]" strokeweight="1.5pt"/>
                  </w:pict>
                </mc:Fallback>
              </mc:AlternateContent>
            </w:r>
          </w:p>
          <w:p w:rsidR="007D1794" w:rsidRPr="008C6796" w:rsidRDefault="007D1794" w:rsidP="007D1794">
            <w:pPr>
              <w:tabs>
                <w:tab w:val="left" w:pos="7284"/>
              </w:tabs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                                                                                   </w:t>
            </w:r>
            <w:r>
              <w:rPr>
                <w:rFonts w:ascii="Times New Roman" w:hAnsi="Times New Roman"/>
                <w:sz w:val="36"/>
                <w:szCs w:val="36"/>
              </w:rPr>
              <w:t>$</w:t>
            </w:r>
            <w:r>
              <w:rPr>
                <w:rFonts w:ascii="Times New Roman" w:hAnsi="Times New Roman"/>
                <w:sz w:val="36"/>
                <w:szCs w:val="36"/>
              </w:rPr>
              <w:tab/>
            </w:r>
            <w:r w:rsidRPr="008C6796">
              <w:rPr>
                <w:rFonts w:ascii="Times New Roman" w:hAnsi="Times New Roman"/>
                <w:sz w:val="40"/>
                <w:szCs w:val="40"/>
              </w:rPr>
              <w:t>.</w:t>
            </w:r>
          </w:p>
        </w:tc>
      </w:tr>
      <w:tr w:rsidR="007D1794" w:rsidTr="009854B1">
        <w:trPr>
          <w:cantSplit/>
          <w:trHeight w:val="851"/>
        </w:trPr>
        <w:tc>
          <w:tcPr>
            <w:tcW w:w="123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7D1794" w:rsidRPr="001B3341" w:rsidRDefault="007D1794" w:rsidP="007D1794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7D1794" w:rsidRDefault="007D1794" w:rsidP="007D1794">
            <w:pPr>
              <w:rPr>
                <w:rFonts w:ascii="Times New Roman" w:hAnsi="Times New Roman"/>
                <w:sz w:val="24"/>
                <w:szCs w:val="24"/>
              </w:rPr>
            </w:pPr>
            <w:r w:rsidRPr="007D1794">
              <w:rPr>
                <w:rFonts w:ascii="Times New Roman" w:hAnsi="Times New Roman"/>
                <w:color w:val="FF0000"/>
                <w:position w:val="-18"/>
                <w:sz w:val="24"/>
                <w:szCs w:val="24"/>
              </w:rPr>
              <w:object w:dxaOrig="636" w:dyaOrig="506">
                <v:shape id="_x0000_i1034" type="#_x0000_t75" style="width:31.8pt;height:25.2pt" o:ole="">
                  <v:imagedata r:id="rId38" o:title=""/>
                </v:shape>
                <o:OLEObject Type="Embed" ProgID="FXEquation.Equation" ShapeID="_x0000_i1034" DrawAspect="Content" ObjectID="_1459796269" r:id="rId39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 </w:t>
            </w:r>
          </w:p>
          <w:p w:rsidR="007D1794" w:rsidRPr="00197A11" w:rsidRDefault="007D1794" w:rsidP="007D1794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7D1794" w:rsidRPr="006A6A21" w:rsidRDefault="007D1794" w:rsidP="007D1794">
            <w:pPr>
              <w:rPr>
                <w:rFonts w:ascii="Times New Roman" w:hAnsi="Times New Roman"/>
                <w:position w:val="-2"/>
                <w:sz w:val="24"/>
                <w:szCs w:val="24"/>
              </w:rPr>
            </w:pPr>
            <w:r w:rsidRPr="00426B62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70016" behindDoc="0" locked="0" layoutInCell="1" allowOverlap="1" wp14:anchorId="0FD6BAE9" wp14:editId="3BCD3DAF">
                      <wp:simplePos x="0" y="0"/>
                      <wp:positionH relativeFrom="column">
                        <wp:posOffset>269919</wp:posOffset>
                      </wp:positionH>
                      <wp:positionV relativeFrom="paragraph">
                        <wp:posOffset>45232</wp:posOffset>
                      </wp:positionV>
                      <wp:extent cx="4362450" cy="114300"/>
                      <wp:effectExtent l="0" t="0" r="19050" b="19050"/>
                      <wp:wrapNone/>
                      <wp:docPr id="291" name="Group 29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62450" cy="114300"/>
                                <a:chOff x="0" y="0"/>
                                <a:chExt cx="4362450" cy="114300"/>
                              </a:xfrm>
                            </wpg:grpSpPr>
                            <wps:wsp>
                              <wps:cNvPr id="292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910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chemeClr val="tx1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93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chemeClr val="tx1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94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639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chemeClr val="tx1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95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584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chemeClr val="tx1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1B4D45F" id="Group 291" o:spid="_x0000_s1026" style="position:absolute;margin-left:21.25pt;margin-top:3.55pt;width:343.5pt;height:9pt;z-index:251670016" coordsize="43624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">
                      <v:roundrect id="AutoShape 3" o:spid="_x0000_s1027" style="position:absolute;left:41910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JFLk8QA&#10;AADcAAAADwAAAGRycy9kb3ducmV2LnhtbESPQWsCMRSE70L/Q3iF3jTbLYquRlGhIt606vmRPDdL&#10;Ny/LJnW3/fWmUOhxmJlvmMWqd7W4UxsqzwpeRxkIYu1NxaWC88f7cAoiRGSDtWdS8E0BVsunwQIL&#10;4zs+0v0US5EgHApUYGNsCimDtuQwjHxDnLybbx3GJNtSmha7BHe1zLNsIh1WnBYsNrS1pD9PX07B&#10;Qdvx9KffXU03ub2tj5vrRfudUi/P/XoOIlIf/8N/7b1RkM9y+D2TjoBcP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iRS5PEAAAA3AAAAA8AAAAAAAAAAAAAAAAAmAIAAGRycy9k&#10;b3ducmV2LnhtbFBLBQYAAAAABAAEAPUAAACJAwAAAAA=&#10;" strokecolor="black [3213]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93uCMQA&#10;AADcAAAADwAAAGRycy9kb3ducmV2LnhtbESPT2sCMRTE7wW/Q3iCt5pVqejWKFpQSm/+PT+S52bp&#10;5mXZpO7qp28KBY/DzPyGWaw6V4kbNaH0rGA0zEAQa29KLhScjtvXGYgQkQ1WnknBnQKslr2XBebG&#10;t7yn2yEWIkE45KjAxljnUgZtyWEY+po4eVffOIxJNoU0DbYJ7io5zrKpdFhyWrBY04cl/X34cQq+&#10;tH2bPbrdxbTT62S931zO2u+UGvS79TuISF18hv/bn0bBeD6BvzPpCMjl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fd7gjEAAAA3AAAAA8AAAAAAAAAAAAAAAAAmAIAAGRycy9k&#10;b3ducmV2LnhtbFBLBQYAAAAABAAEAPUAAACJAwAAAAA=&#10;" strokecolor="black [3213]" strokeweight="1pt"/>
                      <v:roundrect id="AutoShape 5" o:spid="_x0000_s1029" style="position:absolute;left:13639;width:1715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R2fMUA&#10;AADcAAAADwAAAGRycy9kb3ducmV2LnhtbESPQWsCMRSE74L/ITyhN83WtmK3RrGFivTm2np+JM/N&#10;0s3Lskndrb/eCILHYWa+YRar3tXiRG2oPCt4nGQgiLU3FZcKvvef4zmIEJEN1p5JwT8FWC2HgwXm&#10;xne8o1MRS5EgHHJUYGNscimDtuQwTHxDnLyjbx3GJNtSmha7BHe1nGbZTDqsOC1YbOjDkv4t/pyC&#10;L21f5ud+czDd7Pi03r0ffrTfKPUw6tdvICL18R6+tbdGwfT1Ga5n0hGQyw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NHZ8xQAAANwAAAAPAAAAAAAAAAAAAAAAAJgCAABkcnMv&#10;ZG93bnJldi54bWxQSwUGAAAAAAQABAD1AAAAigMAAAAA&#10;" strokecolor="black [3213]" strokeweight="1pt"/>
                      <v:roundrect id="AutoShape 6" o:spid="_x0000_s1030" style="position:absolute;left:27584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3jT58QA&#10;AADcAAAADwAAAGRycy9kb3ducmV2LnhtbESPT2sCMRTE7wW/Q3iCt5pVUXRrFC0opTf/nh/Jc7N0&#10;87JsUnftp28KBY/DzPyGWa47V4k7NaH0rGA0zEAQa29KLhScT7vXOYgQkQ1WnknBgwKsV72XJebG&#10;t3yg+zEWIkE45KjAxljnUgZtyWEY+po4eTffOIxJNoU0DbYJ7io5zrKZdFhyWrBY07sl/XX8dgo+&#10;tZ3Of7r91bSz22Rz2F4v2u+VGvS7zRuISF18hv/bH0bBeDGFvzPpCMjV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d40+fEAAAA3AAAAA8AAAAAAAAAAAAAAAAAmAIAAGRycy9k&#10;b3ducmV2LnhtbFBLBQYAAAAABAAEAPUAAACJAwAAAAA=&#10;" strokecolor="black [3213]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</w:t>
            </w:r>
            <w:r w:rsidR="006A6A21" w:rsidRPr="006A6A21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7434" w:dyaOrig="194">
                <v:shape id="_x0000_i1035" type="#_x0000_t75" style="width:372pt;height:9.6pt" o:ole="">
                  <v:imagedata r:id="rId40" o:title=""/>
                </v:shape>
                <o:OLEObject Type="Embed" ProgID="FXEquation.Equation" ShapeID="_x0000_i1035" DrawAspect="Content" ObjectID="_1459796270" r:id="rId41"/>
              </w:object>
            </w:r>
          </w:p>
        </w:tc>
      </w:tr>
      <w:tr w:rsidR="007D1794" w:rsidTr="009854B1">
        <w:trPr>
          <w:cantSplit/>
          <w:trHeight w:val="851"/>
        </w:trPr>
        <w:tc>
          <w:tcPr>
            <w:tcW w:w="123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7D1794" w:rsidRPr="001B3341" w:rsidRDefault="007D1794" w:rsidP="007D1794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7D1794" w:rsidRDefault="008D7EC3" w:rsidP="007D179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Keelan</w:t>
            </w:r>
            <w:r w:rsidR="007D1794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>is saving</w:t>
            </w:r>
            <w:r w:rsidR="007D1794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8D7EC3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702" w:dyaOrig="194" w14:anchorId="05354579">
                <v:shape id="_x0000_i1036" type="#_x0000_t75" style="width:35.4pt;height:9.6pt" o:ole="">
                  <v:imagedata r:id="rId42" o:title=""/>
                </v:shape>
                <o:OLEObject Type="Embed" ProgID="FXEquation.Equation" ShapeID="_x0000_i1036" DrawAspect="Content" ObjectID="_1459796271" r:id="rId43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of his</w:t>
            </w:r>
            <w:r w:rsidR="007D1794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weekly </w:t>
            </w:r>
            <w:r w:rsidR="007D1794">
              <w:rPr>
                <w:rFonts w:ascii="Times New Roman" w:hAnsi="Times New Roman"/>
                <w:sz w:val="24"/>
                <w:szCs w:val="24"/>
              </w:rPr>
              <w:t>pocket money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to buy a bike</w:t>
            </w:r>
            <w:r w:rsidR="007D1794">
              <w:rPr>
                <w:rFonts w:ascii="Times New Roman" w:hAnsi="Times New Roman"/>
                <w:sz w:val="24"/>
                <w:szCs w:val="24"/>
              </w:rPr>
              <w:t>.</w:t>
            </w:r>
            <w:r w:rsidR="007D1794">
              <w:rPr>
                <w:noProof/>
                <w:lang w:eastAsia="en-AU"/>
              </w:rPr>
              <w:t xml:space="preserve"> </w:t>
            </w:r>
          </w:p>
          <w:p w:rsidR="007D1794" w:rsidRDefault="008D7EC3" w:rsidP="007D179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If his weekly pocket money totals $36.00, how much does </w:t>
            </w:r>
            <w:r w:rsidR="007D1794">
              <w:rPr>
                <w:rFonts w:ascii="Times New Roman" w:hAnsi="Times New Roman"/>
                <w:sz w:val="24"/>
                <w:szCs w:val="24"/>
              </w:rPr>
              <w:t>he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save</w:t>
            </w:r>
            <w:r w:rsidR="007D1794">
              <w:rPr>
                <w:rFonts w:ascii="Times New Roman" w:hAnsi="Times New Roman"/>
                <w:sz w:val="24"/>
                <w:szCs w:val="24"/>
              </w:rPr>
              <w:t>?</w:t>
            </w:r>
          </w:p>
          <w:p w:rsidR="007D1794" w:rsidRDefault="007D1794" w:rsidP="007D179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7D1794" w:rsidRDefault="007D1794" w:rsidP="008D7EC3">
            <w:pPr>
              <w:rPr>
                <w:rFonts w:ascii="Times New Roman" w:hAnsi="Times New Roman"/>
                <w:sz w:val="24"/>
                <w:szCs w:val="24"/>
              </w:rPr>
            </w:pPr>
            <w:r w:rsidRPr="00426B62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66944" behindDoc="0" locked="0" layoutInCell="1" allowOverlap="1" wp14:anchorId="2EDE2190" wp14:editId="1ABA5A12">
                      <wp:simplePos x="0" y="0"/>
                      <wp:positionH relativeFrom="column">
                        <wp:posOffset>304849</wp:posOffset>
                      </wp:positionH>
                      <wp:positionV relativeFrom="paragraph">
                        <wp:posOffset>25400</wp:posOffset>
                      </wp:positionV>
                      <wp:extent cx="4362450" cy="114300"/>
                      <wp:effectExtent l="0" t="0" r="19050" b="19050"/>
                      <wp:wrapNone/>
                      <wp:docPr id="80" name="Group 8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62450" cy="114300"/>
                                <a:chOff x="0" y="0"/>
                                <a:chExt cx="4362450" cy="114300"/>
                              </a:xfrm>
                            </wpg:grpSpPr>
                            <wps:wsp>
                              <wps:cNvPr id="81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910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chemeClr val="tx1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2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chemeClr val="tx1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3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639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chemeClr val="tx1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4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584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chemeClr val="tx1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6A15897" id="Group 80" o:spid="_x0000_s1026" style="position:absolute;margin-left:24pt;margin-top:2pt;width:343.5pt;height:9pt;z-index:251666944" coordsize="43624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">
                      <v:roundrect id="AutoShape 3" o:spid="_x0000_s1027" style="position:absolute;left:41910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49FcMA&#10;AADbAAAADwAAAGRycy9kb3ducmV2LnhtbESPT2sCMRTE7wW/Q3hCbzVrpbJsjaKCIr359/xInpul&#10;m5dlk7pbP31TEDwOM/MbZrboXS1u1IbKs4LxKANBrL2puFRwOm7echAhIhusPZOCXwqwmA9eZlgY&#10;3/GebodYigThUKACG2NTSBm0JYdh5Bvi5F196zAm2ZbStNgluKvle5ZNpcOK04LFhtaW9Pfhxyn4&#10;0vYjv/fbi+mm18lyv7qctd8q9Trsl58gIvXxGX60d0ZBPob/L+kHyPk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r49FcMAAADbAAAADwAAAAAAAAAAAAAAAACYAgAAZHJzL2Rv&#10;d25yZXYueG1sUEsFBgAAAAAEAAQA9QAAAIgDAAAAAA==&#10;" strokecolor="black [3213]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yjYsMA&#10;AADbAAAADwAAAGRycy9kb3ducmV2LnhtbESPT2sCMRTE74LfIbxCb5qtoiyrUbSglN78e34kz83i&#10;5mXZpO62n74RCj0OM/MbZrnuXS0e1IbKs4K3cQaCWHtTcangfNqNchAhIhusPZOCbwqwXg0HSyyM&#10;7/hAj2MsRYJwKFCBjbEppAzaksMw9g1x8m6+dRiTbEtpWuwS3NVykmVz6bDitGCxoXdL+n78cgo+&#10;tZ3lP/3+arr5bbo5bK8X7fdKvb70mwWISH38D/+1P4yCfALPL+kH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myjYsMAAADbAAAADwAAAAAAAAAAAAAAAACYAgAAZHJzL2Rv&#10;d25yZXYueG1sUEsFBgAAAAAEAAQA9QAAAIgDAAAAAA==&#10;" strokecolor="black [3213]" strokeweight="1pt"/>
                      <v:roundrect id="AutoShape 5" o:spid="_x0000_s1029" style="position:absolute;left:13639;width:1715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AG+cMA&#10;AADbAAAADwAAAGRycy9kb3ducmV2LnhtbESPT2sCMRTE74LfIbyCN822oiyrUbRQKb359/xInpvF&#10;zcuySd21n74RCj0OM/MbZrnuXS3u1IbKs4LXSQaCWHtTcangdPwY5yBCRDZYeyYFDwqwXg0HSyyM&#10;73hP90MsRYJwKFCBjbEppAzaksMw8Q1x8q6+dRiTbEtpWuwS3NXyLcvm0mHFacFiQ++W9O3w7RR8&#10;aTvLf/rdxXTz63Sz317O2u+UGr30mwWISH38D/+1P42CfArPL+kH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SAG+cMAAADbAAAADwAAAAAAAAAAAAAAAACYAgAAZHJzL2Rv&#10;d25yZXYueG1sUEsFBgAAAAAEAAQA9QAAAIgDAAAAAA==&#10;" strokecolor="black [3213]" strokeweight="1pt"/>
                      <v:roundrect id="AutoShape 6" o:spid="_x0000_s1030" style="position:absolute;left:27584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smejcQA&#10;AADbAAAADwAAAGRycy9kb3ducmV2LnhtbESPQWsCMRSE7wX/Q3iCt5qtrcuyNYoWKtKbtvX8SJ6b&#10;pZuXZZO6q7++KQgeh5n5hlmsBteIM3Wh9qzgaZqBINbe1Fwp+Pp8fyxAhIhssPFMCi4UYLUcPSyw&#10;NL7nPZ0PsRIJwqFEBTbGtpQyaEsOw9S3xMk7+c5hTLKrpOmwT3DXyFmW5dJhzWnBYktvlvTP4dcp&#10;+NB2XlyH7dH0+el5vd8cv7XfKjUZD+tXEJGGeA/f2jujoHiB/y/pB8jl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LJno3EAAAA2wAAAA8AAAAAAAAAAAAAAAAAmAIAAGRycy9k&#10;b3ducmV2LnhtbFBLBQYAAAAABAAEAPUAAACJAwAAAAA=&#10;" strokecolor="black [3213]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</w:t>
            </w:r>
            <w:r w:rsidR="008D7EC3">
              <w:rPr>
                <w:rFonts w:ascii="Times New Roman" w:hAnsi="Times New Roman"/>
                <w:sz w:val="24"/>
                <w:szCs w:val="24"/>
              </w:rPr>
              <w:t>$22.50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       </w:t>
            </w:r>
            <w:r w:rsidR="008D7EC3">
              <w:rPr>
                <w:rFonts w:ascii="Times New Roman" w:hAnsi="Times New Roman"/>
                <w:sz w:val="24"/>
                <w:szCs w:val="24"/>
              </w:rPr>
              <w:t>$25.0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0                           </w:t>
            </w:r>
            <w:r w:rsidR="008D7EC3">
              <w:rPr>
                <w:rFonts w:ascii="Times New Roman" w:hAnsi="Times New Roman"/>
                <w:sz w:val="24"/>
                <w:szCs w:val="24"/>
              </w:rPr>
              <w:t>$27.0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0                         </w:t>
            </w:r>
            <w:r w:rsidR="008D7EC3">
              <w:rPr>
                <w:rFonts w:ascii="Times New Roman" w:hAnsi="Times New Roman"/>
                <w:sz w:val="24"/>
                <w:szCs w:val="24"/>
              </w:rPr>
              <w:t>$30.50</w:t>
            </w:r>
          </w:p>
        </w:tc>
      </w:tr>
      <w:tr w:rsidR="007D1794" w:rsidTr="009854B1">
        <w:trPr>
          <w:cantSplit/>
          <w:trHeight w:val="851"/>
        </w:trPr>
        <w:tc>
          <w:tcPr>
            <w:tcW w:w="123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7D1794" w:rsidRPr="001B3341" w:rsidRDefault="007D1794" w:rsidP="007D1794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357DC0" w:rsidRDefault="00357DC0" w:rsidP="007D1794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Keith is the goal kicker for the Tigers Rugby League team. H</w:t>
            </w:r>
            <w:r w:rsidR="007D1794">
              <w:rPr>
                <w:rFonts w:ascii="Times New Roman" w:hAnsi="Times New Roman"/>
                <w:sz w:val="24"/>
                <w:szCs w:val="24"/>
              </w:rPr>
              <w:t xml:space="preserve">e </w:t>
            </w:r>
            <w:r>
              <w:rPr>
                <w:rFonts w:ascii="Times New Roman" w:hAnsi="Times New Roman"/>
                <w:sz w:val="24"/>
                <w:szCs w:val="24"/>
              </w:rPr>
              <w:t>had 85 shots at goal last season and was successful with 74 of them.</w:t>
            </w:r>
          </w:p>
          <w:p w:rsidR="007D1794" w:rsidRPr="008C6796" w:rsidRDefault="00357DC0" w:rsidP="007D1794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  <w:r w:rsidRPr="008C6796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7D1794" w:rsidRPr="008C6796">
              <w:rPr>
                <w:rFonts w:ascii="Times New Roman" w:hAnsi="Times New Roman"/>
                <w:sz w:val="24"/>
                <w:szCs w:val="24"/>
              </w:rPr>
              <w:t>What percenta</w:t>
            </w:r>
            <w:r>
              <w:rPr>
                <w:rFonts w:ascii="Times New Roman" w:hAnsi="Times New Roman"/>
                <w:sz w:val="24"/>
                <w:szCs w:val="24"/>
              </w:rPr>
              <w:t>ge of his shots were successful (to the nearest whole number)</w:t>
            </w:r>
            <w:r w:rsidR="007D1794" w:rsidRPr="008C6796">
              <w:rPr>
                <w:rFonts w:ascii="Times New Roman" w:hAnsi="Times New Roman"/>
                <w:sz w:val="24"/>
                <w:szCs w:val="24"/>
              </w:rPr>
              <w:t>?</w:t>
            </w:r>
          </w:p>
          <w:p w:rsidR="007D1794" w:rsidRPr="008C6796" w:rsidRDefault="007D1794" w:rsidP="007D1794">
            <w:pPr>
              <w:spacing w:after="120"/>
              <w:rPr>
                <w:rFonts w:ascii="Times New Roman" w:hAnsi="Times New Roman"/>
                <w:sz w:val="12"/>
                <w:szCs w:val="12"/>
              </w:rPr>
            </w:pPr>
          </w:p>
          <w:p w:rsidR="007D1794" w:rsidRDefault="007D1794" w:rsidP="007D1794">
            <w:pPr>
              <w:spacing w:after="120"/>
              <w:rPr>
                <w:rFonts w:ascii="Times New Roman" w:hAnsi="Times New Roman"/>
                <w:sz w:val="24"/>
                <w:szCs w:val="24"/>
              </w:rPr>
            </w:pPr>
            <w:r w:rsidRPr="00426B62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67968" behindDoc="0" locked="0" layoutInCell="1" allowOverlap="1" wp14:anchorId="2994D90E" wp14:editId="4E57C8E6">
                      <wp:simplePos x="0" y="0"/>
                      <wp:positionH relativeFrom="column">
                        <wp:posOffset>325755</wp:posOffset>
                      </wp:positionH>
                      <wp:positionV relativeFrom="paragraph">
                        <wp:posOffset>63549</wp:posOffset>
                      </wp:positionV>
                      <wp:extent cx="4362450" cy="114300"/>
                      <wp:effectExtent l="0" t="0" r="19050" b="19050"/>
                      <wp:wrapNone/>
                      <wp:docPr id="87" name="Group 8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62450" cy="114300"/>
                                <a:chOff x="0" y="0"/>
                                <a:chExt cx="4362450" cy="114300"/>
                              </a:xfrm>
                            </wpg:grpSpPr>
                            <wps:wsp>
                              <wps:cNvPr id="88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910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chemeClr val="tx1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9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chemeClr val="tx1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0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639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chemeClr val="tx1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1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584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chemeClr val="tx1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B4A516A" id="Group 87" o:spid="_x0000_s1026" style="position:absolute;margin-left:25.65pt;margin-top:5pt;width:343.5pt;height:9pt;z-index:251667968" coordsize="43624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">
                      <v:roundrect id="AutoShape 3" o:spid="_x0000_s1027" style="position:absolute;left:41910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4SUiL8A&#10;AADbAAAADwAAAGRycy9kb3ducmV2LnhtbERPy4rCMBTdD/gP4QruxtQRpVSj6MDI4M7n+pJcm2Jz&#10;U5qM7czXTxaCy8N5L9e9q8WD2lB5VjAZZyCItTcVlwrOp6/3HESIyAZrz6TglwKsV4O3JRbGd3yg&#10;xzGWIoVwKFCBjbEppAzaksMw9g1x4m6+dRgTbEtpWuxSuKvlR5bNpcOKU4PFhj4t6fvxxynYazvL&#10;//rd1XTz23Rz2F4v2u+UGg37zQJEpD6+xE/3t1GQp7HpS/oBcvU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ThJSIvwAAANsAAAAPAAAAAAAAAAAAAAAAAJgCAABkcnMvZG93bnJl&#10;di54bWxQSwUGAAAAAAQABAD1AAAAhAMAAAAA&#10;" strokecolor="black [3213]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gxE8QA&#10;AADbAAAADwAAAGRycy9kb3ducmV2LnhtbESPT2sCMRTE7wW/Q3gFbzVbpbLdGkWFSvHmn3p+JM/N&#10;0s3Lsknd1U9vCgWPw8z8hpkteleLC7Wh8qzgdZSBINbeVFwqOB4+X3IQISIbrD2TgisFWMwHTzMs&#10;jO94R5d9LEWCcChQgY2xKaQM2pLDMPINcfLOvnUYk2xLaVrsEtzVcpxlU+mw4rRgsaG1Jf2z/3UK&#10;ttq+5bd+czLd9DxZ7lanb+03Sg2f++UHiEh9fIT/219GQf4Of1/SD5Dz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zIMRPEAAAA2wAAAA8AAAAAAAAAAAAAAAAAmAIAAGRycy9k&#10;b3ducmV2LnhtbFBLBQYAAAAABAAEAPUAAACJAwAAAAA=&#10;" strokecolor="black [3213]" strokeweight="1pt"/>
                      <v:roundrect id="AutoShape 5" o:spid="_x0000_s1029" style="position:absolute;left:13639;width:1715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sOU8AA&#10;AADbAAAADwAAAGRycy9kb3ducmV2LnhtbERPz2vCMBS+D/wfwht4m+kmE+2aig6UsZtuen4kz6as&#10;eSlNtNW/fjkIHj++38VycI24UBdqzwpeJxkIYu1NzZWC35/NyxxEiMgGG8+k4EoBluXoqcDc+J53&#10;dNnHSqQQDjkqsDG2uZRBW3IYJr4lTtzJdw5jgl0lTYd9CneNfMuymXRYc2qw2NKnJf23PzsF39q+&#10;z2/D9mj62Wm62q2PB+23So2fh9UHiEhDfIjv7i+jYJHWpy/pB8jyH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CsOU8AAAADbAAAADwAAAAAAAAAAAAAAAACYAgAAZHJzL2Rvd25y&#10;ZXYueG1sUEsFBgAAAAAEAAQA9QAAAIUDAAAAAA==&#10;" strokecolor="black [3213]" strokeweight="1pt"/>
                      <v:roundrect id="AutoShape 6" o:spid="_x0000_s1030" style="position:absolute;left:27584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2eryMMA&#10;AADbAAAADwAAAGRycy9kb3ducmV2LnhtbESPQWsCMRSE70L/Q3gFb5pVqditUaygFG/a1vMjeW6W&#10;bl6WTXRXf70RhB6HmfmGmS87V4kLNaH0rGA0zEAQa29KLhT8fG8GMxAhIhusPJOCKwVYLl56c8yN&#10;b3lPl0MsRIJwyFGBjbHOpQzaksMw9DVx8k6+cRiTbAppGmwT3FVynGVT6bDktGCxprUl/Xc4OwU7&#10;bd9mt257NO30NFntP4+/2m+V6r92qw8Qkbr4H362v4yC9xE8vqQfIB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2eryMMAAADbAAAADwAAAAAAAAAAAAAAAACYAgAAZHJzL2Rv&#10;d25yZXYueG1sUEsFBgAAAAAEAAQA9QAAAIgDAAAAAA==&#10;" strokecolor="black [3213]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</w:t>
            </w:r>
            <w:r w:rsidR="00357DC0">
              <w:rPr>
                <w:rFonts w:ascii="Times New Roman" w:hAnsi="Times New Roman"/>
                <w:sz w:val="24"/>
                <w:szCs w:val="24"/>
              </w:rPr>
              <w:t xml:space="preserve">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</w:t>
            </w:r>
            <w:r w:rsidR="00357DC0" w:rsidRPr="00357DC0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461" w:dyaOrig="194" w14:anchorId="23606A83">
                <v:shape id="_x0000_i1037" type="#_x0000_t75" style="width:22.8pt;height:9.6pt" o:ole="">
                  <v:imagedata r:id="rId44" o:title=""/>
                </v:shape>
                <o:OLEObject Type="Embed" ProgID="FXEquation.Equation" ShapeID="_x0000_i1037" DrawAspect="Content" ObjectID="_1459796272" r:id="rId45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     </w:t>
            </w:r>
            <w:r w:rsidR="00357DC0" w:rsidRPr="00357DC0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461" w:dyaOrig="194" w14:anchorId="44E2EB5F">
                <v:shape id="_x0000_i1038" type="#_x0000_t75" style="width:23.4pt;height:9.6pt" o:ole="">
                  <v:imagedata r:id="rId46" o:title=""/>
                </v:shape>
                <o:OLEObject Type="Embed" ProgID="FXEquation.Equation" ShapeID="_x0000_i1038" DrawAspect="Content" ObjectID="_1459796273" r:id="rId47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8C6796">
              <w:rPr>
                <w:rFonts w:ascii="Times New Roman" w:hAnsi="Times New Roman"/>
                <w:sz w:val="24"/>
                <w:szCs w:val="24"/>
              </w:rPr>
              <w:t xml:space="preserve">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</w:t>
            </w:r>
            <w:r w:rsidR="00357DC0">
              <w:rPr>
                <w:rFonts w:ascii="Times New Roman" w:hAnsi="Times New Roman"/>
                <w:sz w:val="24"/>
                <w:szCs w:val="24"/>
              </w:rPr>
              <w:t xml:space="preserve">   </w:t>
            </w:r>
            <w:r w:rsidRPr="008C6796">
              <w:rPr>
                <w:rFonts w:ascii="Times New Roman" w:hAnsi="Times New Roman"/>
                <w:sz w:val="24"/>
                <w:szCs w:val="24"/>
              </w:rPr>
              <w:t xml:space="preserve">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357DC0" w:rsidRPr="00357DC0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461" w:dyaOrig="194" w14:anchorId="506C75CD">
                <v:shape id="_x0000_i1039" type="#_x0000_t75" style="width:22.8pt;height:9.6pt" o:ole="">
                  <v:imagedata r:id="rId48" o:title=""/>
                </v:shape>
                <o:OLEObject Type="Embed" ProgID="FXEquation.Equation" ShapeID="_x0000_i1039" DrawAspect="Content" ObjectID="_1459796274" r:id="rId49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8C6796">
              <w:rPr>
                <w:rFonts w:ascii="Times New Roman" w:hAnsi="Times New Roman"/>
                <w:sz w:val="24"/>
                <w:szCs w:val="24"/>
              </w:rPr>
              <w:t xml:space="preserve">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</w:t>
            </w:r>
            <w:r w:rsidR="00357DC0">
              <w:rPr>
                <w:rFonts w:ascii="Times New Roman" w:hAnsi="Times New Roman"/>
                <w:sz w:val="24"/>
                <w:szCs w:val="24"/>
              </w:rPr>
              <w:t xml:space="preserve">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</w:t>
            </w:r>
            <w:r w:rsidRPr="008C6796">
              <w:rPr>
                <w:rFonts w:ascii="Times New Roman" w:hAnsi="Times New Roman"/>
                <w:sz w:val="24"/>
                <w:szCs w:val="24"/>
              </w:rPr>
              <w:t xml:space="preserve">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357DC0" w:rsidRPr="00357DC0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461" w:dyaOrig="194" w14:anchorId="6BF00E97">
                <v:shape id="_x0000_i1040" type="#_x0000_t75" style="width:23.4pt;height:9.6pt" o:ole="">
                  <v:imagedata r:id="rId50" o:title=""/>
                </v:shape>
                <o:OLEObject Type="Embed" ProgID="FXEquation.Equation" ShapeID="_x0000_i1040" DrawAspect="Content" ObjectID="_1459796275" r:id="rId51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8C6796">
              <w:rPr>
                <w:rFonts w:ascii="Times New Roman" w:hAnsi="Times New Roman"/>
                <w:sz w:val="24"/>
                <w:szCs w:val="24"/>
              </w:rPr>
              <w:t xml:space="preserve">                            </w:t>
            </w:r>
          </w:p>
        </w:tc>
      </w:tr>
      <w:tr w:rsidR="007D1794" w:rsidTr="009854B1">
        <w:trPr>
          <w:cantSplit/>
          <w:trHeight w:val="851"/>
        </w:trPr>
        <w:tc>
          <w:tcPr>
            <w:tcW w:w="123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7D1794" w:rsidRPr="001B3341" w:rsidRDefault="007D1794" w:rsidP="007D1794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7D1794" w:rsidRDefault="00130F34" w:rsidP="007D179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Last financial year a company had expenses of $ 250 000 and income of $350 000. </w:t>
            </w:r>
          </w:p>
          <w:p w:rsidR="007D1794" w:rsidRDefault="007D1794" w:rsidP="007D179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What perc</w:t>
            </w:r>
            <w:r w:rsidR="00130F34">
              <w:rPr>
                <w:rFonts w:ascii="Times New Roman" w:hAnsi="Times New Roman"/>
                <w:sz w:val="24"/>
                <w:szCs w:val="24"/>
              </w:rPr>
              <w:t>entage profit did the company make on its expenses</w:t>
            </w:r>
            <w:r>
              <w:rPr>
                <w:rFonts w:ascii="Times New Roman" w:hAnsi="Times New Roman"/>
                <w:sz w:val="24"/>
                <w:szCs w:val="24"/>
              </w:rPr>
              <w:t>?</w:t>
            </w:r>
          </w:p>
          <w:p w:rsidR="004F05DD" w:rsidRDefault="004F05DD" w:rsidP="007D179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59776" behindDoc="0" locked="0" layoutInCell="1" allowOverlap="1" wp14:anchorId="091397F4" wp14:editId="4FB913CD">
                      <wp:simplePos x="0" y="0"/>
                      <wp:positionH relativeFrom="column">
                        <wp:posOffset>4070350</wp:posOffset>
                      </wp:positionH>
                      <wp:positionV relativeFrom="paragraph">
                        <wp:posOffset>108603</wp:posOffset>
                      </wp:positionV>
                      <wp:extent cx="759656" cy="373380"/>
                      <wp:effectExtent l="0" t="0" r="21590" b="26670"/>
                      <wp:wrapNone/>
                      <wp:docPr id="92" name="Rectangle 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9656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3E50F58" id="Rectangle 92" o:spid="_x0000_s1026" style="position:absolute;margin-left:320.5pt;margin-top:8.55pt;width:59.8pt;height:29.4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" filled="f" strokecolor="black [3213]" strokeweight="1.5pt"/>
                  </w:pict>
                </mc:Fallback>
              </mc:AlternateContent>
            </w:r>
          </w:p>
          <w:p w:rsidR="007D1794" w:rsidRPr="008C6796" w:rsidRDefault="007D1794" w:rsidP="007D1794">
            <w:pPr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                                                                                                            </w:t>
            </w:r>
            <w:r w:rsidRPr="008C6796">
              <w:rPr>
                <w:rFonts w:ascii="Times New Roman" w:hAnsi="Times New Roman"/>
                <w:sz w:val="36"/>
                <w:szCs w:val="36"/>
              </w:rPr>
              <w:t>%</w:t>
            </w:r>
          </w:p>
          <w:p w:rsidR="007D1794" w:rsidRDefault="007D1794" w:rsidP="007D179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</w:tr>
      <w:tr w:rsidR="007D1794" w:rsidTr="009854B1">
        <w:trPr>
          <w:cantSplit/>
          <w:trHeight w:val="851"/>
        </w:trPr>
        <w:tc>
          <w:tcPr>
            <w:tcW w:w="123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7D1794" w:rsidRPr="001B3341" w:rsidRDefault="007D1794" w:rsidP="007D1794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7D1794" w:rsidRDefault="004F05DD" w:rsidP="007D179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Decrease $2 480.00 by 18</w:t>
            </w:r>
            <w:r w:rsidR="007D1794">
              <w:rPr>
                <w:rFonts w:ascii="Times New Roman" w:hAnsi="Times New Roman"/>
                <w:sz w:val="24"/>
                <w:szCs w:val="24"/>
              </w:rPr>
              <w:t>%.</w:t>
            </w:r>
          </w:p>
          <w:p w:rsidR="007D1794" w:rsidRDefault="007D1794" w:rsidP="007D179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68992" behindDoc="0" locked="0" layoutInCell="1" allowOverlap="1" wp14:anchorId="23FD09B2" wp14:editId="3D69B181">
                      <wp:simplePos x="0" y="0"/>
                      <wp:positionH relativeFrom="column">
                        <wp:posOffset>4162375</wp:posOffset>
                      </wp:positionH>
                      <wp:positionV relativeFrom="paragraph">
                        <wp:posOffset>92563</wp:posOffset>
                      </wp:positionV>
                      <wp:extent cx="1055077" cy="373380"/>
                      <wp:effectExtent l="0" t="0" r="12065" b="26670"/>
                      <wp:wrapNone/>
                      <wp:docPr id="93" name="Rectangle 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5077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591A732" id="Rectangle 93" o:spid="_x0000_s1026" style="position:absolute;margin-left:327.75pt;margin-top:7.3pt;width:83.1pt;height:29.4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" filled="f" strokecolor="black [3213]" strokeweight="1.5pt"/>
                  </w:pict>
                </mc:Fallback>
              </mc:AlternateContent>
            </w:r>
          </w:p>
          <w:p w:rsidR="007D1794" w:rsidRDefault="007D1794" w:rsidP="007D1794">
            <w:pPr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                                                                                    </w:t>
            </w:r>
            <w:r w:rsidRPr="008C6796">
              <w:rPr>
                <w:rFonts w:ascii="Times New Roman" w:hAnsi="Times New Roman"/>
                <w:sz w:val="36"/>
                <w:szCs w:val="36"/>
              </w:rPr>
              <w:t>$</w:t>
            </w:r>
          </w:p>
          <w:p w:rsidR="007D1794" w:rsidRPr="008C6796" w:rsidRDefault="007D1794" w:rsidP="007D179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7D1794" w:rsidTr="004F05DD">
        <w:trPr>
          <w:cantSplit/>
          <w:trHeight w:val="851"/>
        </w:trPr>
        <w:tc>
          <w:tcPr>
            <w:tcW w:w="123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7D1794" w:rsidRPr="001B3341" w:rsidRDefault="007D1794" w:rsidP="007D1794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7D1794" w:rsidRDefault="004F05DD" w:rsidP="007D179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When he had his hours reduced in his part time job, Hank’s pay went down from $58 per week to $45 per week.</w:t>
            </w:r>
          </w:p>
          <w:p w:rsidR="007D1794" w:rsidRPr="008C6796" w:rsidRDefault="007D1794" w:rsidP="007D1794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7D1794" w:rsidRDefault="007D1794" w:rsidP="007D179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What is the percentage decrease in </w:t>
            </w:r>
            <w:r w:rsidR="004F05DD">
              <w:rPr>
                <w:rFonts w:ascii="Times New Roman" w:hAnsi="Times New Roman"/>
                <w:sz w:val="24"/>
                <w:szCs w:val="24"/>
              </w:rPr>
              <w:t>his pay? (Answer to the nearest whole number.)</w:t>
            </w:r>
          </w:p>
          <w:p w:rsidR="007D1794" w:rsidRPr="008C6796" w:rsidRDefault="007D1794" w:rsidP="007D1794">
            <w:pPr>
              <w:spacing w:after="120"/>
              <w:rPr>
                <w:rFonts w:ascii="Times New Roman" w:hAnsi="Times New Roman"/>
                <w:sz w:val="12"/>
                <w:szCs w:val="12"/>
              </w:rPr>
            </w:pPr>
          </w:p>
          <w:p w:rsidR="007D1794" w:rsidRDefault="007D1794" w:rsidP="007D1794">
            <w:pPr>
              <w:rPr>
                <w:rFonts w:ascii="Times New Roman" w:hAnsi="Times New Roman"/>
                <w:sz w:val="24"/>
                <w:szCs w:val="24"/>
              </w:rPr>
            </w:pPr>
            <w:r w:rsidRPr="00426B62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60800" behindDoc="0" locked="0" layoutInCell="1" allowOverlap="1" wp14:anchorId="5165423F" wp14:editId="34AB49AC">
                      <wp:simplePos x="0" y="0"/>
                      <wp:positionH relativeFrom="column">
                        <wp:posOffset>344170</wp:posOffset>
                      </wp:positionH>
                      <wp:positionV relativeFrom="paragraph">
                        <wp:posOffset>29845</wp:posOffset>
                      </wp:positionV>
                      <wp:extent cx="4362450" cy="114300"/>
                      <wp:effectExtent l="0" t="0" r="19050" b="19050"/>
                      <wp:wrapNone/>
                      <wp:docPr id="94" name="Group 9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62450" cy="114300"/>
                                <a:chOff x="0" y="0"/>
                                <a:chExt cx="4362450" cy="114300"/>
                              </a:xfrm>
                            </wpg:grpSpPr>
                            <wps:wsp>
                              <wps:cNvPr id="95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910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chemeClr val="tx1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88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chemeClr val="tx1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89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639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chemeClr val="tx1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90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584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chemeClr val="tx1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C183230" id="Group 94" o:spid="_x0000_s1026" style="position:absolute;margin-left:27.1pt;margin-top:2.35pt;width:343.5pt;height:9pt;z-index:251660800" coordsize="43624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">
                      <v:roundrect id="AutoShape 3" o:spid="_x0000_s1027" style="position:absolute;left:41910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yty8MA&#10;AADbAAAADwAAAGRycy9kb3ducmV2LnhtbESPQWsCMRSE74L/ITyhN822RbFbo1ihIt7U1vMjeW6W&#10;bl6WTXS3/nojCB6HmfmGmS06V4kLNaH0rOB1lIEg1t6UXCj4OXwPpyBCRDZYeSYF/xRgMe/3Zpgb&#10;3/KOLvtYiAThkKMCG2OdSxm0JYdh5Gvi5J184zAm2RTSNNgmuKvkW5ZNpMOS04LFmlaW9N/+7BRs&#10;tR1Pr936aNrJ6X25+zr+ar9W6mXQLT9BROriM/xob4yCjzHcv6QfIOc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Fyty8MAAADbAAAADwAAAAAAAAAAAAAAAACYAgAAZHJzL2Rv&#10;d25yZXYueG1sUEsFBgAAAAAEAAQA9QAAAIgDAAAAAA==&#10;" strokecolor="black [3213]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KDqpMAA&#10;AADcAAAADwAAAGRycy9kb3ducmV2LnhtbERPz2vCMBS+D/wfwhO8zVRFKdUoKkyGN930/EieTbF5&#10;KU1mu/31y0Hw+PH9Xm16V4sHtaHyrGAyzkAQa28qLhV8f3285yBCRDZYeyYFvxRgsx68rbAwvuMT&#10;Pc6xFCmEQ4EKbIxNIWXQlhyGsW+IE3fzrcOYYFtK02KXwl0tp1m2kA4rTg0WG9pb0vfzj1Nw1Hae&#10;//WHq+kWt9n2tLtetD8oNRr22yWISH18iZ/uT6Ngmqe16Uw6AnL9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KDqpMAAAADcAAAADwAAAAAAAAAAAAAAAACYAgAAZHJzL2Rvd25y&#10;ZXYueG1sUEsFBgAAAAAEAAQA9QAAAIUDAAAAAA==&#10;" strokecolor="black [3213]" strokeweight="1pt"/>
                      <v:roundrect id="AutoShape 5" o:spid="_x0000_s1029" style="position:absolute;left:13639;width:1715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+xPP8QA&#10;AADcAAAADwAAAGRycy9kb3ducmV2LnhtbESPQWsCMRSE70L/Q3iF3jRbi7KuRlGhIt606vmRPDdL&#10;Ny/LJnW3/fWmUOhxmJlvmMWqd7W4UxsqzwpeRxkIYu1NxaWC88f7MAcRIrLB2jMp+KYAq+XTYIGF&#10;8R0f6X6KpUgQDgUqsDE2hZRBW3IYRr4hTt7Ntw5jkm0pTYtdgrtajrNsKh1WnBYsNrS1pD9PX07B&#10;QdtJ/tPvrqab3t7Wx831ov1OqZfnfj0HEamP/+G/9t4oGOcz+D2TjoBcP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PsTz/EAAAA3AAAAA8AAAAAAAAAAAAAAAAAmAIAAGRycy9k&#10;b3ducmV2LnhtbFBLBQYAAAAABAAEAPUAAACJAwAAAAA=&#10;" strokecolor="black [3213]" strokeweight="1pt"/>
                      <v:roundrect id="AutoShape 6" o:spid="_x0000_s1030" style="position:absolute;left:27584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9wf8IA&#10;AADcAAAADwAAAGRycy9kb3ducmV2LnhtbERPz2vCMBS+D/wfwhN2m+kciuuaigoT2c26eX4kz6as&#10;eSlNZrv99ctB8Pjx/S7Wo2vFlfrQeFbwPMtAEGtvGq4VfJ7en1YgQkQ22HomBb8UYF1OHgrMjR/4&#10;SNcq1iKFcMhRgY2xy6UM2pLDMPMdceIuvncYE+xraXocUrhr5TzLltJhw6nBYkc7S/q7+nEKPrRd&#10;rP7G/dkMy8vL5rg9f2m/V+pxOm7eQEQa4118cx+Mgvlrmp/OpCMgy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nD3B/wgAAANwAAAAPAAAAAAAAAAAAAAAAAJgCAABkcnMvZG93&#10;bnJldi54bWxQSwUGAAAAAAQABAD1AAAAhwMAAAAA&#10;" strokecolor="black [3213]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</w:t>
            </w:r>
            <w:r w:rsidR="006A6A21">
              <w:rPr>
                <w:rFonts w:ascii="Times New Roman" w:hAnsi="Times New Roman"/>
                <w:sz w:val="24"/>
                <w:szCs w:val="24"/>
              </w:rPr>
              <w:t>13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%                            </w:t>
            </w:r>
            <w:r w:rsidR="006A6A21">
              <w:rPr>
                <w:rFonts w:ascii="Times New Roman" w:hAnsi="Times New Roman"/>
                <w:sz w:val="24"/>
                <w:szCs w:val="24"/>
              </w:rPr>
              <w:t>22</w:t>
            </w:r>
            <w:r>
              <w:rPr>
                <w:rFonts w:ascii="Times New Roman" w:hAnsi="Times New Roman"/>
                <w:sz w:val="24"/>
                <w:szCs w:val="24"/>
              </w:rPr>
              <w:t>%                             33%                               77%</w:t>
            </w:r>
          </w:p>
        </w:tc>
      </w:tr>
      <w:tr w:rsidR="007D1794" w:rsidTr="004F05DD">
        <w:trPr>
          <w:cantSplit/>
          <w:trHeight w:val="851"/>
        </w:trPr>
        <w:tc>
          <w:tcPr>
            <w:tcW w:w="123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7D1794" w:rsidRPr="001B3341" w:rsidRDefault="007D1794" w:rsidP="007D1794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7061AA" w:rsidRDefault="007061AA" w:rsidP="007D179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 retailer has priced a printer at $125.95 including 10% GST.</w:t>
            </w:r>
          </w:p>
          <w:p w:rsidR="007D1794" w:rsidRDefault="007061AA" w:rsidP="007D179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Find the</w:t>
            </w:r>
            <w:r w:rsidR="004F05DD">
              <w:rPr>
                <w:rFonts w:ascii="Times New Roman" w:hAnsi="Times New Roman"/>
                <w:sz w:val="24"/>
                <w:szCs w:val="24"/>
              </w:rPr>
              <w:t xml:space="preserve"> price before</w:t>
            </w:r>
            <w:r w:rsidR="007D1794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4F05DD">
              <w:rPr>
                <w:rFonts w:ascii="Times New Roman" w:hAnsi="Times New Roman"/>
                <w:sz w:val="24"/>
                <w:szCs w:val="24"/>
              </w:rPr>
              <w:t xml:space="preserve">GST was added </w:t>
            </w:r>
            <w:r w:rsidR="007D1794">
              <w:rPr>
                <w:rFonts w:ascii="Times New Roman" w:hAnsi="Times New Roman"/>
                <w:sz w:val="24"/>
                <w:szCs w:val="24"/>
              </w:rPr>
              <w:t>(Answer to the nearest 5 cents)</w:t>
            </w:r>
          </w:p>
          <w:p w:rsidR="007D1794" w:rsidRDefault="007D1794" w:rsidP="007D179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61824" behindDoc="0" locked="0" layoutInCell="1" allowOverlap="1" wp14:anchorId="01322CC5" wp14:editId="7CEC3C62">
                      <wp:simplePos x="0" y="0"/>
                      <wp:positionH relativeFrom="column">
                        <wp:posOffset>4116705</wp:posOffset>
                      </wp:positionH>
                      <wp:positionV relativeFrom="paragraph">
                        <wp:posOffset>117475</wp:posOffset>
                      </wp:positionV>
                      <wp:extent cx="1054735" cy="373380"/>
                      <wp:effectExtent l="0" t="0" r="12065" b="26670"/>
                      <wp:wrapNone/>
                      <wp:docPr id="306" name="Rectangle 3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4735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0FF56AE" id="Rectangle 306" o:spid="_x0000_s1026" style="position:absolute;margin-left:324.15pt;margin-top:9.25pt;width:83.05pt;height:29.4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" filled="f" strokecolor="black [3213]" strokeweight="1.5pt"/>
                  </w:pict>
                </mc:Fallback>
              </mc:AlternateContent>
            </w:r>
          </w:p>
          <w:p w:rsidR="007D1794" w:rsidRDefault="007D1794" w:rsidP="007D1794">
            <w:pPr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                                                                                    </w:t>
            </w:r>
            <w:r w:rsidRPr="008C6796">
              <w:rPr>
                <w:rFonts w:ascii="Times New Roman" w:hAnsi="Times New Roman"/>
                <w:sz w:val="36"/>
                <w:szCs w:val="36"/>
              </w:rPr>
              <w:t>$</w:t>
            </w:r>
          </w:p>
          <w:p w:rsidR="007D1794" w:rsidRPr="003F522A" w:rsidRDefault="007D1794" w:rsidP="007D1794">
            <w:pPr>
              <w:rPr>
                <w:rFonts w:ascii="Times New Roman" w:hAnsi="Times New Roman"/>
                <w:sz w:val="12"/>
                <w:szCs w:val="12"/>
              </w:rPr>
            </w:pPr>
          </w:p>
        </w:tc>
      </w:tr>
      <w:tr w:rsidR="007D1794" w:rsidTr="004F05DD">
        <w:trPr>
          <w:cantSplit/>
          <w:trHeight w:val="851"/>
        </w:trPr>
        <w:tc>
          <w:tcPr>
            <w:tcW w:w="123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7D1794" w:rsidRPr="001B3341" w:rsidRDefault="007D1794" w:rsidP="007D1794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7D1794" w:rsidRDefault="006A6A21" w:rsidP="007D179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Tegan was shopping for a new school bag and saw that the bag she wanted, which was normally priced at $36.00, was discounted by 20%. She had her mother’s frequent customer card which entitled her to a further 5% disc</w:t>
            </w:r>
            <w:r w:rsidR="007061AA">
              <w:rPr>
                <w:rFonts w:ascii="Times New Roman" w:hAnsi="Times New Roman"/>
                <w:sz w:val="24"/>
                <w:szCs w:val="24"/>
              </w:rPr>
              <w:t>ount</w:t>
            </w:r>
            <w:r>
              <w:rPr>
                <w:rFonts w:ascii="Times New Roman" w:hAnsi="Times New Roman"/>
                <w:sz w:val="24"/>
                <w:szCs w:val="24"/>
              </w:rPr>
              <w:t>. What did she pay for the bag</w:t>
            </w:r>
            <w:r w:rsidR="007D1794">
              <w:rPr>
                <w:rFonts w:ascii="Times New Roman" w:hAnsi="Times New Roman"/>
                <w:sz w:val="24"/>
                <w:szCs w:val="24"/>
              </w:rPr>
              <w:t>? (Answer t</w:t>
            </w:r>
            <w:r>
              <w:rPr>
                <w:rFonts w:ascii="Times New Roman" w:hAnsi="Times New Roman"/>
                <w:sz w:val="24"/>
                <w:szCs w:val="24"/>
              </w:rPr>
              <w:t>o the nearest 5 cents</w:t>
            </w:r>
            <w:r w:rsidR="007D1794">
              <w:rPr>
                <w:rFonts w:ascii="Times New Roman" w:hAnsi="Times New Roman"/>
                <w:sz w:val="24"/>
                <w:szCs w:val="24"/>
              </w:rPr>
              <w:t>.</w:t>
            </w:r>
            <w:r>
              <w:rPr>
                <w:rFonts w:ascii="Times New Roman" w:hAnsi="Times New Roman"/>
                <w:sz w:val="24"/>
                <w:szCs w:val="24"/>
              </w:rPr>
              <w:t>)</w:t>
            </w:r>
          </w:p>
          <w:p w:rsidR="007D1794" w:rsidRDefault="007D1794" w:rsidP="007D1794">
            <w:pPr>
              <w:rPr>
                <w:rFonts w:ascii="Times New Roman" w:hAnsi="Times New Roman"/>
                <w:sz w:val="12"/>
                <w:szCs w:val="12"/>
              </w:rPr>
            </w:pPr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62848" behindDoc="0" locked="0" layoutInCell="1" allowOverlap="1" wp14:anchorId="06850040" wp14:editId="37674448">
                      <wp:simplePos x="0" y="0"/>
                      <wp:positionH relativeFrom="column">
                        <wp:posOffset>4222794</wp:posOffset>
                      </wp:positionH>
                      <wp:positionV relativeFrom="paragraph">
                        <wp:posOffset>38100</wp:posOffset>
                      </wp:positionV>
                      <wp:extent cx="1054735" cy="373380"/>
                      <wp:effectExtent l="0" t="0" r="12065" b="26670"/>
                      <wp:wrapNone/>
                      <wp:docPr id="308" name="Rectangle 3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4735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B8CA3D7" id="Rectangle 308" o:spid="_x0000_s1026" style="position:absolute;margin-left:332.5pt;margin-top:3pt;width:83.05pt;height:29.4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" filled="f" strokecolor="black [3213]" strokeweight="1.5pt"/>
                  </w:pict>
                </mc:Fallback>
              </mc:AlternateContent>
            </w:r>
          </w:p>
          <w:p w:rsidR="007D1794" w:rsidRPr="003F522A" w:rsidRDefault="007D1794" w:rsidP="007D179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                                                                                       </w:t>
            </w:r>
            <w:r w:rsidR="006A6A21" w:rsidRPr="006A6A21">
              <w:rPr>
                <w:rFonts w:ascii="Times New Roman" w:hAnsi="Times New Roman"/>
                <w:sz w:val="40"/>
                <w:szCs w:val="24"/>
              </w:rPr>
              <w:t>$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           </w:t>
            </w:r>
          </w:p>
          <w:p w:rsidR="007D1794" w:rsidRDefault="007D1794" w:rsidP="007D179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325745" w:rsidTr="009854B1">
        <w:trPr>
          <w:cantSplit/>
          <w:trHeight w:val="851"/>
        </w:trPr>
        <w:tc>
          <w:tcPr>
            <w:tcW w:w="123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325745" w:rsidRPr="001B3341" w:rsidRDefault="00325745" w:rsidP="00325745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FD136F" w:rsidRDefault="00FD136F" w:rsidP="00FD136F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Write the following in order from smallest to largest.</w:t>
            </w:r>
          </w:p>
          <w:p w:rsidR="00FD136F" w:rsidRDefault="00FD136F" w:rsidP="00FD136F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FD136F" w:rsidRDefault="00FD136F" w:rsidP="00FD136F">
            <w:pPr>
              <w:rPr>
                <w:rFonts w:ascii="Times New Roman" w:hAnsi="Times New Roman"/>
                <w:position w:val="-18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</w:t>
            </w:r>
            <w:r w:rsidRPr="00FD136F">
              <w:rPr>
                <w:rFonts w:ascii="Times New Roman" w:hAnsi="Times New Roman"/>
                <w:color w:val="FF0000"/>
                <w:position w:val="-18"/>
                <w:sz w:val="24"/>
                <w:szCs w:val="24"/>
              </w:rPr>
              <w:object w:dxaOrig="2460" w:dyaOrig="498">
                <v:shape id="_x0000_i1041" type="#_x0000_t75" style="width:123pt;height:25.2pt" o:ole="">
                  <v:imagedata r:id="rId52" o:title=""/>
                </v:shape>
                <o:OLEObject Type="Embed" ProgID="FXEquation.Equation" ShapeID="_x0000_i1041" DrawAspect="Content" ObjectID="_1459796276" r:id="rId53"/>
              </w:object>
            </w:r>
            <w:r w:rsidRPr="00FD136F">
              <w:rPr>
                <w:rFonts w:ascii="Times New Roman" w:hAnsi="Times New Roman"/>
                <w:position w:val="-18"/>
                <w:sz w:val="24"/>
                <w:szCs w:val="24"/>
              </w:rPr>
              <w:t xml:space="preserve">   </w:t>
            </w:r>
          </w:p>
          <w:p w:rsidR="00FD136F" w:rsidRDefault="00FD136F" w:rsidP="00FD136F">
            <w:pPr>
              <w:rPr>
                <w:rFonts w:ascii="Times New Roman" w:hAnsi="Times New Roman"/>
                <w:position w:val="-18"/>
                <w:sz w:val="24"/>
                <w:szCs w:val="24"/>
              </w:rPr>
            </w:pPr>
          </w:p>
          <w:p w:rsidR="00FD136F" w:rsidRDefault="00FD136F" w:rsidP="00FD136F">
            <w:pPr>
              <w:rPr>
                <w:rFonts w:ascii="Times New Roman" w:hAnsi="Times New Roman"/>
                <w:position w:val="-18"/>
                <w:sz w:val="24"/>
                <w:szCs w:val="24"/>
              </w:rPr>
            </w:pPr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71040" behindDoc="0" locked="0" layoutInCell="1" allowOverlap="1" wp14:anchorId="62AFC857" wp14:editId="0CA5A287">
                      <wp:simplePos x="0" y="0"/>
                      <wp:positionH relativeFrom="column">
                        <wp:posOffset>1959610</wp:posOffset>
                      </wp:positionH>
                      <wp:positionV relativeFrom="paragraph">
                        <wp:posOffset>100965</wp:posOffset>
                      </wp:positionV>
                      <wp:extent cx="754380" cy="373380"/>
                      <wp:effectExtent l="0" t="0" r="26670" b="26670"/>
                      <wp:wrapNone/>
                      <wp:docPr id="68" name="Rectangle 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592F34A" id="Rectangle 68" o:spid="_x0000_s1026" style="position:absolute;margin-left:154.3pt;margin-top:7.95pt;width:59.4pt;height:29.4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" filled="f" strokecolor="black [3213]" strokeweight="1.5pt"/>
                  </w:pict>
                </mc:Fallback>
              </mc:AlternateContent>
            </w:r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77184" behindDoc="0" locked="0" layoutInCell="1" allowOverlap="1" wp14:anchorId="4368D826" wp14:editId="283900B9">
                      <wp:simplePos x="0" y="0"/>
                      <wp:positionH relativeFrom="column">
                        <wp:posOffset>2874010</wp:posOffset>
                      </wp:positionH>
                      <wp:positionV relativeFrom="paragraph">
                        <wp:posOffset>100965</wp:posOffset>
                      </wp:positionV>
                      <wp:extent cx="754380" cy="373380"/>
                      <wp:effectExtent l="0" t="0" r="26670" b="26670"/>
                      <wp:wrapNone/>
                      <wp:docPr id="67" name="Rectangle 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0BD49A0" id="Rectangle 67" o:spid="_x0000_s1026" style="position:absolute;margin-left:226.3pt;margin-top:7.95pt;width:59.4pt;height:29.4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" filled="f" strokecolor="black [3213]" strokeweight="1.5pt"/>
                  </w:pict>
                </mc:Fallback>
              </mc:AlternateContent>
            </w:r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72064" behindDoc="0" locked="0" layoutInCell="1" allowOverlap="1" wp14:anchorId="798A44B9" wp14:editId="487B75F3">
                      <wp:simplePos x="0" y="0"/>
                      <wp:positionH relativeFrom="column">
                        <wp:posOffset>3765550</wp:posOffset>
                      </wp:positionH>
                      <wp:positionV relativeFrom="paragraph">
                        <wp:posOffset>93345</wp:posOffset>
                      </wp:positionV>
                      <wp:extent cx="754380" cy="373380"/>
                      <wp:effectExtent l="0" t="0" r="26670" b="26670"/>
                      <wp:wrapNone/>
                      <wp:docPr id="66" name="Rectangle 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2A4D9E7" id="Rectangle 66" o:spid="_x0000_s1026" style="position:absolute;margin-left:296.5pt;margin-top:7.35pt;width:59.4pt;height:29.4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" filled="f" strokecolor="black [3213]" strokeweight="1.5pt"/>
                  </w:pict>
                </mc:Fallback>
              </mc:AlternateContent>
            </w:r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76160" behindDoc="0" locked="0" layoutInCell="1" allowOverlap="1" wp14:anchorId="29208348" wp14:editId="5F59226B">
                      <wp:simplePos x="0" y="0"/>
                      <wp:positionH relativeFrom="column">
                        <wp:posOffset>4657090</wp:posOffset>
                      </wp:positionH>
                      <wp:positionV relativeFrom="paragraph">
                        <wp:posOffset>101009</wp:posOffset>
                      </wp:positionV>
                      <wp:extent cx="754380" cy="373380"/>
                      <wp:effectExtent l="0" t="0" r="26670" b="26670"/>
                      <wp:wrapNone/>
                      <wp:docPr id="65" name="Rectangle 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5FFECAA" id="Rectangle 65" o:spid="_x0000_s1026" style="position:absolute;margin-left:366.7pt;margin-top:7.95pt;width:59.4pt;height:29.4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" filled="f" strokecolor="black [3213]" strokeweight="1.5pt"/>
                  </w:pict>
                </mc:Fallback>
              </mc:AlternateContent>
            </w:r>
          </w:p>
          <w:p w:rsidR="00FD136F" w:rsidRPr="00FD136F" w:rsidRDefault="00FD136F" w:rsidP="00FD136F">
            <w:pPr>
              <w:rPr>
                <w:rFonts w:ascii="Times New Roman" w:hAnsi="Times New Roman"/>
                <w:position w:val="-18"/>
                <w:sz w:val="24"/>
                <w:szCs w:val="24"/>
              </w:rPr>
            </w:pPr>
            <w:r w:rsidRPr="00FD136F">
              <w:rPr>
                <w:rFonts w:ascii="Times New Roman" w:hAnsi="Times New Roman"/>
                <w:position w:val="-18"/>
                <w:sz w:val="24"/>
                <w:szCs w:val="24"/>
              </w:rPr>
              <w:t xml:space="preserve">                       </w:t>
            </w:r>
          </w:p>
          <w:p w:rsidR="00FD136F" w:rsidRDefault="00FD136F" w:rsidP="00FD136F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25745" w:rsidRDefault="00325745" w:rsidP="00FF190F">
            <w:pPr>
              <w:pStyle w:val="QuestionStyle"/>
            </w:pPr>
          </w:p>
        </w:tc>
      </w:tr>
    </w:tbl>
    <w:p w:rsidR="00D8198D" w:rsidRDefault="00D8198D"/>
    <w:p w:rsidR="00D8198D" w:rsidRDefault="00D8198D" w:rsidP="00FF190F">
      <w:pPr>
        <w:pStyle w:val="QuestionStyle"/>
        <w:sectPr w:rsidR="00D8198D" w:rsidSect="00413DF5"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  <w:r>
        <w:tab/>
      </w:r>
    </w:p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952"/>
        <w:gridCol w:w="467"/>
        <w:gridCol w:w="5103"/>
        <w:gridCol w:w="2693"/>
        <w:gridCol w:w="992"/>
      </w:tblGrid>
      <w:tr w:rsidR="00D8198D" w:rsidTr="003C6128">
        <w:trPr>
          <w:cantSplit/>
          <w:trHeight w:val="851"/>
        </w:trPr>
        <w:tc>
          <w:tcPr>
            <w:tcW w:w="1419" w:type="dxa"/>
            <w:gridSpan w:val="2"/>
            <w:shd w:val="clear" w:color="auto" w:fill="B6DDE8" w:themeFill="accent5" w:themeFillTint="66"/>
            <w:vAlign w:val="center"/>
          </w:tcPr>
          <w:p w:rsidR="00D8198D" w:rsidRDefault="00D8198D" w:rsidP="00D8198D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 w:rsidRPr="00325745">
              <w:rPr>
                <w:rFonts w:ascii="Times New Roman" w:hAnsi="Times New Roman"/>
                <w:sz w:val="36"/>
                <w:szCs w:val="36"/>
              </w:rPr>
              <w:t>Year</w:t>
            </w:r>
          </w:p>
          <w:p w:rsidR="00D8198D" w:rsidRPr="00325745" w:rsidRDefault="003C6128" w:rsidP="00D8198D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sz w:val="36"/>
                <w:szCs w:val="36"/>
              </w:rPr>
              <w:t>8</w:t>
            </w:r>
          </w:p>
        </w:tc>
        <w:tc>
          <w:tcPr>
            <w:tcW w:w="5103" w:type="dxa"/>
            <w:shd w:val="clear" w:color="auto" w:fill="B6DDE8" w:themeFill="accent5" w:themeFillTint="66"/>
          </w:tcPr>
          <w:p w:rsidR="00D8198D" w:rsidRDefault="00D8198D" w:rsidP="00D8198D">
            <w:pPr>
              <w:tabs>
                <w:tab w:val="left" w:pos="1152"/>
                <w:tab w:val="center" w:pos="2230"/>
              </w:tabs>
              <w:jc w:val="center"/>
              <w:rPr>
                <w:rFonts w:asciiTheme="majorHAnsi" w:hAnsiTheme="majorHAnsi"/>
                <w:i/>
                <w:sz w:val="52"/>
                <w:szCs w:val="52"/>
              </w:rPr>
            </w:pPr>
            <w:r w:rsidRPr="00DC624F">
              <w:rPr>
                <w:rFonts w:asciiTheme="majorHAnsi" w:hAnsiTheme="majorHAnsi"/>
                <w:i/>
                <w:sz w:val="52"/>
                <w:szCs w:val="52"/>
              </w:rPr>
              <w:t>Percentages and</w:t>
            </w:r>
          </w:p>
          <w:p w:rsidR="00D8198D" w:rsidRPr="000C4CAD" w:rsidRDefault="00D8198D" w:rsidP="00D8198D">
            <w:pPr>
              <w:jc w:val="center"/>
              <w:rPr>
                <w:rFonts w:asciiTheme="majorHAnsi" w:hAnsiTheme="majorHAnsi"/>
                <w:i/>
                <w:sz w:val="52"/>
                <w:szCs w:val="52"/>
              </w:rPr>
            </w:pPr>
            <w:r w:rsidRPr="00DC624F">
              <w:rPr>
                <w:rFonts w:asciiTheme="majorHAnsi" w:hAnsiTheme="majorHAnsi"/>
                <w:i/>
                <w:sz w:val="52"/>
                <w:szCs w:val="52"/>
              </w:rPr>
              <w:t>Financial</w:t>
            </w:r>
            <w:r>
              <w:rPr>
                <w:rFonts w:asciiTheme="majorHAnsi" w:hAnsiTheme="majorHAnsi"/>
                <w:i/>
                <w:sz w:val="52"/>
                <w:szCs w:val="52"/>
              </w:rPr>
              <w:t xml:space="preserve"> Maths</w:t>
            </w:r>
          </w:p>
        </w:tc>
        <w:tc>
          <w:tcPr>
            <w:tcW w:w="3685" w:type="dxa"/>
            <w:gridSpan w:val="2"/>
            <w:shd w:val="clear" w:color="auto" w:fill="244061" w:themeFill="accent1" w:themeFillShade="80"/>
          </w:tcPr>
          <w:p w:rsidR="00D8198D" w:rsidRDefault="00D8198D" w:rsidP="00D8198D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325745"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Calculator Allowed</w:t>
            </w:r>
          </w:p>
          <w:p w:rsidR="00D8198D" w:rsidRDefault="00D8198D" w:rsidP="00D8198D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 xml:space="preserve">Connected Answer </w:t>
            </w:r>
          </w:p>
          <w:p w:rsidR="00D8198D" w:rsidRPr="00325745" w:rsidRDefault="00D8198D" w:rsidP="00D8198D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Section</w:t>
            </w:r>
          </w:p>
        </w:tc>
      </w:tr>
      <w:tr w:rsidR="00D8198D" w:rsidTr="003C6128">
        <w:trPr>
          <w:cantSplit/>
          <w:trHeight w:val="509"/>
        </w:trPr>
        <w:tc>
          <w:tcPr>
            <w:tcW w:w="6522" w:type="dxa"/>
            <w:gridSpan w:val="3"/>
            <w:shd w:val="clear" w:color="auto" w:fill="B6DDE8" w:themeFill="accent5" w:themeFillTint="66"/>
          </w:tcPr>
          <w:p w:rsidR="00D8198D" w:rsidRPr="00325745" w:rsidRDefault="00D8198D" w:rsidP="00D8198D">
            <w:pPr>
              <w:tabs>
                <w:tab w:val="left" w:pos="1428"/>
              </w:tabs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sz w:val="36"/>
                <w:szCs w:val="36"/>
              </w:rPr>
              <w:tab/>
            </w:r>
          </w:p>
        </w:tc>
        <w:tc>
          <w:tcPr>
            <w:tcW w:w="3685" w:type="dxa"/>
            <w:gridSpan w:val="2"/>
            <w:shd w:val="clear" w:color="auto" w:fill="B6DDE8" w:themeFill="accent5" w:themeFillTint="66"/>
          </w:tcPr>
          <w:p w:rsidR="00D8198D" w:rsidRPr="00325745" w:rsidRDefault="00D8198D" w:rsidP="00D8198D">
            <w:pPr>
              <w:rPr>
                <w:rFonts w:ascii="Times New Roman" w:hAnsi="Times New Roman"/>
                <w:sz w:val="36"/>
                <w:szCs w:val="36"/>
              </w:rPr>
            </w:pPr>
            <w:r w:rsidRPr="00325745">
              <w:rPr>
                <w:rFonts w:ascii="Times New Roman" w:hAnsi="Times New Roman"/>
                <w:sz w:val="28"/>
                <w:szCs w:val="28"/>
              </w:rPr>
              <w:t>N</w:t>
            </w:r>
            <w:r>
              <w:rPr>
                <w:rFonts w:ascii="Times New Roman" w:hAnsi="Times New Roman"/>
                <w:sz w:val="28"/>
                <w:szCs w:val="28"/>
              </w:rPr>
              <w:t>ame___________________</w:t>
            </w:r>
          </w:p>
        </w:tc>
      </w:tr>
      <w:tr w:rsidR="00D8198D" w:rsidTr="00D8198D">
        <w:trPr>
          <w:cantSplit/>
          <w:trHeight w:val="340"/>
        </w:trPr>
        <w:tc>
          <w:tcPr>
            <w:tcW w:w="10207" w:type="dxa"/>
            <w:gridSpan w:val="5"/>
          </w:tcPr>
          <w:p w:rsidR="00D8198D" w:rsidRDefault="00D8198D" w:rsidP="00D8198D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Write all working and answers in the spaces provided on this test paper.</w:t>
            </w:r>
          </w:p>
        </w:tc>
      </w:tr>
      <w:tr w:rsidR="00D8198D" w:rsidTr="00D8198D">
        <w:trPr>
          <w:cantSplit/>
          <w:trHeight w:val="227"/>
          <w:tblHeader/>
        </w:trPr>
        <w:tc>
          <w:tcPr>
            <w:tcW w:w="9215" w:type="dxa"/>
            <w:gridSpan w:val="4"/>
          </w:tcPr>
          <w:p w:rsidR="00D8198D" w:rsidRDefault="00D8198D" w:rsidP="00D8198D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2" w:type="dxa"/>
          </w:tcPr>
          <w:p w:rsidR="00D8198D" w:rsidRPr="00A252B0" w:rsidRDefault="00D8198D" w:rsidP="00D8198D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A252B0">
              <w:rPr>
                <w:rFonts w:ascii="Times New Roman" w:hAnsi="Times New Roman"/>
                <w:b/>
                <w:sz w:val="24"/>
                <w:szCs w:val="24"/>
              </w:rPr>
              <w:t>Marks</w:t>
            </w:r>
          </w:p>
        </w:tc>
      </w:tr>
      <w:tr w:rsidR="00D8198D" w:rsidTr="00D8198D">
        <w:trPr>
          <w:cantSplit/>
          <w:trHeight w:val="851"/>
        </w:trPr>
        <w:tc>
          <w:tcPr>
            <w:tcW w:w="952" w:type="dxa"/>
          </w:tcPr>
          <w:p w:rsidR="00D8198D" w:rsidRPr="001B3341" w:rsidRDefault="00D8198D" w:rsidP="00D8198D">
            <w:pPr>
              <w:pStyle w:val="ListParagraph"/>
              <w:numPr>
                <w:ilvl w:val="0"/>
                <w:numId w:val="3"/>
              </w:numPr>
              <w:ind w:right="-149" w:hanging="686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263" w:type="dxa"/>
            <w:gridSpan w:val="3"/>
          </w:tcPr>
          <w:p w:rsidR="00D8198D" w:rsidRDefault="00D8198D" w:rsidP="00D8198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There are four ways that you can buy </w:t>
            </w:r>
            <w:r w:rsidR="00702436">
              <w:rPr>
                <w:rFonts w:ascii="Times New Roman" w:hAnsi="Times New Roman"/>
                <w:sz w:val="24"/>
                <w:szCs w:val="24"/>
              </w:rPr>
              <w:t xml:space="preserve">Loner </w:t>
            </w:r>
            <w:r>
              <w:rPr>
                <w:rFonts w:ascii="Times New Roman" w:hAnsi="Times New Roman"/>
                <w:sz w:val="24"/>
                <w:szCs w:val="24"/>
              </w:rPr>
              <w:t>brand soft drink in a supermarket.</w:t>
            </w:r>
          </w:p>
          <w:p w:rsidR="00D8198D" w:rsidRDefault="00D8198D" w:rsidP="00D8198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Which is the best value for money?</w:t>
            </w:r>
            <w:r w:rsidR="00702436">
              <w:rPr>
                <w:rFonts w:ascii="Times New Roman" w:hAnsi="Times New Roman"/>
                <w:sz w:val="24"/>
                <w:szCs w:val="24"/>
              </w:rPr>
              <w:t xml:space="preserve"> ( Explain how you determined your answer.)</w:t>
            </w:r>
          </w:p>
          <w:p w:rsidR="00ED51DF" w:rsidRDefault="00ED51DF" w:rsidP="00D8198D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D8198D" w:rsidRDefault="00D8198D" w:rsidP="00D8198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A pack of six 300 ml cans for $7.20. </w:t>
            </w:r>
            <w:r w:rsidR="00ED51DF">
              <w:rPr>
                <w:rFonts w:ascii="Times New Roman" w:hAnsi="Times New Roman"/>
                <w:sz w:val="24"/>
                <w:szCs w:val="24"/>
              </w:rPr>
              <w:t xml:space="preserve">            </w:t>
            </w:r>
            <w:r>
              <w:rPr>
                <w:rFonts w:ascii="Times New Roman" w:hAnsi="Times New Roman"/>
                <w:sz w:val="24"/>
                <w:szCs w:val="24"/>
              </w:rPr>
              <w:t>Individual 375 ml cans for $2.80 each.</w:t>
            </w:r>
          </w:p>
          <w:p w:rsidR="00D8198D" w:rsidRPr="003F522A" w:rsidRDefault="00D8198D" w:rsidP="00D8198D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D8198D" w:rsidRDefault="00D8198D" w:rsidP="00D8198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Indi</w:t>
            </w:r>
            <w:r w:rsidR="00702436">
              <w:rPr>
                <w:rFonts w:ascii="Times New Roman" w:hAnsi="Times New Roman"/>
                <w:sz w:val="24"/>
                <w:szCs w:val="24"/>
              </w:rPr>
              <w:t>vidual 1.25 litre bottles for $4.8</w:t>
            </w:r>
            <w:r>
              <w:rPr>
                <w:rFonts w:ascii="Times New Roman" w:hAnsi="Times New Roman"/>
                <w:sz w:val="24"/>
                <w:szCs w:val="24"/>
              </w:rPr>
              <w:t>0 each.       I</w:t>
            </w:r>
            <w:r w:rsidR="005D3560">
              <w:rPr>
                <w:rFonts w:ascii="Times New Roman" w:hAnsi="Times New Roman"/>
                <w:sz w:val="24"/>
                <w:szCs w:val="24"/>
              </w:rPr>
              <w:t>ndividual 2 litre bottles for $7.8</w:t>
            </w:r>
            <w:r>
              <w:rPr>
                <w:rFonts w:ascii="Times New Roman" w:hAnsi="Times New Roman"/>
                <w:sz w:val="24"/>
                <w:szCs w:val="24"/>
              </w:rPr>
              <w:t>0.</w:t>
            </w:r>
          </w:p>
          <w:p w:rsidR="00ED51DF" w:rsidRDefault="00ED51DF" w:rsidP="00D8198D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D8198D" w:rsidRDefault="003C6128" w:rsidP="003C6128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……………………………………………………………………………………..</w:t>
            </w:r>
          </w:p>
          <w:p w:rsidR="003C6128" w:rsidRDefault="003C6128" w:rsidP="003C6128">
            <w:pPr>
              <w:ind w:firstLine="720"/>
              <w:rPr>
                <w:rFonts w:ascii="Times New Roman" w:hAnsi="Times New Roman"/>
                <w:sz w:val="24"/>
                <w:szCs w:val="24"/>
              </w:rPr>
            </w:pPr>
          </w:p>
          <w:p w:rsidR="003C6128" w:rsidRDefault="003C6128" w:rsidP="003C6128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……………………………………………………………………………………..</w:t>
            </w:r>
          </w:p>
          <w:p w:rsidR="003C6128" w:rsidRDefault="003C6128" w:rsidP="003C6128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C6128" w:rsidRDefault="003C6128" w:rsidP="003C6128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……………………………………………………………………………………..</w:t>
            </w:r>
          </w:p>
        </w:tc>
        <w:tc>
          <w:tcPr>
            <w:tcW w:w="992" w:type="dxa"/>
          </w:tcPr>
          <w:p w:rsidR="00D8198D" w:rsidRPr="00A252B0" w:rsidRDefault="00702436" w:rsidP="00D8198D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</w:tr>
      <w:tr w:rsidR="00D8198D" w:rsidTr="00D8198D">
        <w:trPr>
          <w:cantSplit/>
          <w:trHeight w:val="851"/>
        </w:trPr>
        <w:tc>
          <w:tcPr>
            <w:tcW w:w="952" w:type="dxa"/>
          </w:tcPr>
          <w:p w:rsidR="00D8198D" w:rsidRPr="001B3341" w:rsidRDefault="00D8198D" w:rsidP="00D8198D">
            <w:pPr>
              <w:pStyle w:val="ListParagraph"/>
              <w:numPr>
                <w:ilvl w:val="0"/>
                <w:numId w:val="3"/>
              </w:numPr>
              <w:ind w:right="-149" w:hanging="686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263" w:type="dxa"/>
            <w:gridSpan w:val="3"/>
          </w:tcPr>
          <w:p w:rsidR="002E5679" w:rsidRDefault="002E5679" w:rsidP="002E5679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Hugh is about to copy data from his computer</w:t>
            </w:r>
            <w:r w:rsidR="009F680B">
              <w:rPr>
                <w:rFonts w:ascii="Times New Roman" w:hAnsi="Times New Roman"/>
                <w:sz w:val="24"/>
                <w:szCs w:val="24"/>
              </w:rPr>
              <w:t>s C drive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onto</w:t>
            </w:r>
            <w:r w:rsidR="009F680B">
              <w:rPr>
                <w:rFonts w:ascii="Times New Roman" w:hAnsi="Times New Roman"/>
                <w:sz w:val="24"/>
                <w:szCs w:val="24"/>
              </w:rPr>
              <w:t xml:space="preserve"> an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external hard drive,</w:t>
            </w:r>
          </w:p>
          <w:p w:rsidR="002E5679" w:rsidRDefault="009F680B" w:rsidP="002E5679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The C</w:t>
            </w:r>
            <w:r w:rsidR="002E5679">
              <w:rPr>
                <w:rFonts w:ascii="Times New Roman" w:hAnsi="Times New Roman"/>
                <w:sz w:val="24"/>
                <w:szCs w:val="24"/>
              </w:rPr>
              <w:t xml:space="preserve"> drive has 85% of its available space used and the external drive has 24% of its space used. </w:t>
            </w:r>
          </w:p>
          <w:p w:rsidR="00D8198D" w:rsidRPr="003C6128" w:rsidRDefault="00D8198D" w:rsidP="00D8198D">
            <w:pPr>
              <w:ind w:right="3294"/>
              <w:rPr>
                <w:rFonts w:ascii="Times New Roman" w:hAnsi="Times New Roman"/>
                <w:sz w:val="12"/>
                <w:szCs w:val="12"/>
              </w:rPr>
            </w:pPr>
          </w:p>
        </w:tc>
        <w:tc>
          <w:tcPr>
            <w:tcW w:w="992" w:type="dxa"/>
          </w:tcPr>
          <w:p w:rsidR="00D8198D" w:rsidRPr="00A252B0" w:rsidRDefault="00D8198D" w:rsidP="00D8198D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</w:tr>
      <w:tr w:rsidR="00D8198D" w:rsidTr="00D8198D">
        <w:trPr>
          <w:cantSplit/>
          <w:trHeight w:val="851"/>
        </w:trPr>
        <w:tc>
          <w:tcPr>
            <w:tcW w:w="952" w:type="dxa"/>
          </w:tcPr>
          <w:p w:rsidR="00D8198D" w:rsidRPr="001B3341" w:rsidRDefault="00D8198D" w:rsidP="00D8198D">
            <w:pPr>
              <w:pStyle w:val="ListParagraph"/>
              <w:ind w:right="-149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263" w:type="dxa"/>
            <w:gridSpan w:val="3"/>
          </w:tcPr>
          <w:p w:rsidR="00D8198D" w:rsidRPr="008C6796" w:rsidRDefault="009F680B" w:rsidP="00D8198D">
            <w:pPr>
              <w:pStyle w:val="ListParagraph"/>
              <w:numPr>
                <w:ilvl w:val="0"/>
                <w:numId w:val="12"/>
              </w:num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The C </w:t>
            </w:r>
            <w:r w:rsidR="002E5679">
              <w:rPr>
                <w:rFonts w:ascii="Times New Roman" w:hAnsi="Times New Roman"/>
                <w:sz w:val="24"/>
                <w:szCs w:val="24"/>
              </w:rPr>
              <w:t>drive has a capacity of 820 GB. How many GB of data does it currently store</w:t>
            </w:r>
            <w:r w:rsidR="00D8198D">
              <w:rPr>
                <w:rFonts w:ascii="Times New Roman" w:hAnsi="Times New Roman"/>
                <w:sz w:val="24"/>
                <w:szCs w:val="24"/>
              </w:rPr>
              <w:t>?</w:t>
            </w:r>
          </w:p>
          <w:p w:rsidR="00D8198D" w:rsidRDefault="00D8198D" w:rsidP="00D8198D">
            <w:pPr>
              <w:ind w:firstLine="720"/>
              <w:rPr>
                <w:rFonts w:ascii="Times New Roman" w:hAnsi="Times New Roman"/>
                <w:sz w:val="24"/>
                <w:szCs w:val="24"/>
              </w:rPr>
            </w:pPr>
          </w:p>
          <w:p w:rsidR="00D8198D" w:rsidRDefault="00D8198D" w:rsidP="00D8198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……………………………………………………………………………………..</w:t>
            </w:r>
          </w:p>
          <w:p w:rsidR="00D8198D" w:rsidRDefault="00D8198D" w:rsidP="00D8198D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D8198D" w:rsidRDefault="00D8198D" w:rsidP="00D8198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……………………………………………………………………………………..</w:t>
            </w:r>
          </w:p>
        </w:tc>
        <w:tc>
          <w:tcPr>
            <w:tcW w:w="992" w:type="dxa"/>
          </w:tcPr>
          <w:p w:rsidR="00D8198D" w:rsidRPr="00A252B0" w:rsidRDefault="00D8198D" w:rsidP="00D8198D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</w:tr>
      <w:tr w:rsidR="00D8198D" w:rsidTr="00D8198D">
        <w:trPr>
          <w:cantSplit/>
          <w:trHeight w:val="851"/>
        </w:trPr>
        <w:tc>
          <w:tcPr>
            <w:tcW w:w="952" w:type="dxa"/>
          </w:tcPr>
          <w:p w:rsidR="00D8198D" w:rsidRPr="001B3341" w:rsidRDefault="00D8198D" w:rsidP="00D8198D">
            <w:pPr>
              <w:pStyle w:val="ListParagraph"/>
              <w:ind w:left="34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263" w:type="dxa"/>
            <w:gridSpan w:val="3"/>
          </w:tcPr>
          <w:p w:rsidR="00D8198D" w:rsidRPr="008C6796" w:rsidRDefault="00D8198D" w:rsidP="00D8198D">
            <w:pPr>
              <w:pStyle w:val="ListParagraph"/>
              <w:numPr>
                <w:ilvl w:val="0"/>
                <w:numId w:val="12"/>
              </w:num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2E5679">
              <w:rPr>
                <w:rFonts w:ascii="Times New Roman" w:hAnsi="Times New Roman"/>
                <w:sz w:val="24"/>
                <w:szCs w:val="24"/>
              </w:rPr>
              <w:t xml:space="preserve">The external drive has a total capacity of </w:t>
            </w:r>
            <w:r w:rsidR="009F680B">
              <w:rPr>
                <w:rFonts w:ascii="Times New Roman" w:hAnsi="Times New Roman"/>
                <w:sz w:val="24"/>
                <w:szCs w:val="24"/>
              </w:rPr>
              <w:t xml:space="preserve">4 100 GB. </w:t>
            </w:r>
            <w:r w:rsidR="003C6128">
              <w:rPr>
                <w:rFonts w:ascii="Times New Roman" w:hAnsi="Times New Roman"/>
                <w:sz w:val="24"/>
                <w:szCs w:val="24"/>
              </w:rPr>
              <w:t>How many GB of data can be added to it before it is full?</w:t>
            </w:r>
            <w:r w:rsidR="009F680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2E5679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D8198D" w:rsidRDefault="00D8198D" w:rsidP="00D8198D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D8198D" w:rsidRDefault="00D8198D" w:rsidP="00D8198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……………………………………………………………………………………..</w:t>
            </w:r>
          </w:p>
          <w:p w:rsidR="00D8198D" w:rsidRDefault="00D8198D" w:rsidP="00D8198D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D8198D" w:rsidRDefault="00D8198D" w:rsidP="00D8198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……………………………………………………………………………………..</w:t>
            </w:r>
          </w:p>
        </w:tc>
        <w:tc>
          <w:tcPr>
            <w:tcW w:w="992" w:type="dxa"/>
          </w:tcPr>
          <w:p w:rsidR="00D8198D" w:rsidRPr="00A252B0" w:rsidRDefault="00D8198D" w:rsidP="00D8198D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</w:tr>
      <w:tr w:rsidR="00D8198D" w:rsidTr="00D8198D">
        <w:trPr>
          <w:cantSplit/>
          <w:trHeight w:val="851"/>
        </w:trPr>
        <w:tc>
          <w:tcPr>
            <w:tcW w:w="952" w:type="dxa"/>
          </w:tcPr>
          <w:p w:rsidR="00D8198D" w:rsidRPr="001B3341" w:rsidRDefault="00D8198D" w:rsidP="00D8198D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263" w:type="dxa"/>
            <w:gridSpan w:val="3"/>
          </w:tcPr>
          <w:p w:rsidR="00D8198D" w:rsidRPr="008C6796" w:rsidRDefault="00D8198D" w:rsidP="00D8198D">
            <w:pPr>
              <w:pStyle w:val="ListParagraph"/>
              <w:numPr>
                <w:ilvl w:val="0"/>
                <w:numId w:val="12"/>
              </w:num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What percentage of </w:t>
            </w:r>
            <w:r w:rsidR="003C6128">
              <w:rPr>
                <w:rFonts w:ascii="Times New Roman" w:hAnsi="Times New Roman"/>
                <w:sz w:val="24"/>
                <w:szCs w:val="24"/>
              </w:rPr>
              <w:t xml:space="preserve">the </w:t>
            </w:r>
            <w:r w:rsidR="005D3560">
              <w:rPr>
                <w:rFonts w:ascii="Times New Roman" w:hAnsi="Times New Roman"/>
                <w:sz w:val="24"/>
                <w:szCs w:val="24"/>
              </w:rPr>
              <w:t xml:space="preserve">external drive will still be free after </w:t>
            </w:r>
            <w:r w:rsidR="003C6128">
              <w:rPr>
                <w:rFonts w:ascii="Times New Roman" w:hAnsi="Times New Roman"/>
                <w:sz w:val="24"/>
                <w:szCs w:val="24"/>
              </w:rPr>
              <w:t>Hugh has backed up all of his C drive</w:t>
            </w:r>
            <w:r>
              <w:rPr>
                <w:rFonts w:ascii="Times New Roman" w:hAnsi="Times New Roman"/>
                <w:sz w:val="24"/>
                <w:szCs w:val="24"/>
              </w:rPr>
              <w:t>?</w:t>
            </w:r>
          </w:p>
          <w:p w:rsidR="00D8198D" w:rsidRDefault="00D8198D" w:rsidP="00D8198D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D8198D" w:rsidRDefault="00D8198D" w:rsidP="00D8198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……………………………………………………………………………………..</w:t>
            </w:r>
          </w:p>
          <w:p w:rsidR="00D8198D" w:rsidRDefault="00D8198D" w:rsidP="00D8198D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D8198D" w:rsidRDefault="00D8198D" w:rsidP="00D8198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……………………………………………………………………………………..</w:t>
            </w:r>
          </w:p>
        </w:tc>
        <w:tc>
          <w:tcPr>
            <w:tcW w:w="992" w:type="dxa"/>
          </w:tcPr>
          <w:p w:rsidR="00D8198D" w:rsidRPr="00A252B0" w:rsidRDefault="00D8198D" w:rsidP="00D8198D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</w:tr>
    </w:tbl>
    <w:p w:rsidR="003F3344" w:rsidRDefault="003F3344" w:rsidP="003F3344">
      <w:pPr>
        <w:rPr>
          <w:rFonts w:asciiTheme="majorHAnsi" w:hAnsiTheme="majorHAnsi"/>
          <w:i/>
          <w:sz w:val="48"/>
          <w:szCs w:val="48"/>
        </w:rPr>
        <w:sectPr w:rsidR="003F3344" w:rsidSect="00413DF5"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sdt>
      <w:sdtPr>
        <w:rPr>
          <w:rFonts w:asciiTheme="majorHAnsi" w:hAnsiTheme="majorHAnsi"/>
          <w:sz w:val="48"/>
          <w:szCs w:val="48"/>
        </w:rPr>
        <w:alias w:val="Title"/>
        <w:tag w:val=""/>
        <w:id w:val="745227015"/>
        <w:placeholder>
          <w:docPart w:val="9A50ECB801564C958FFF432ED36979F2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p w:rsidR="001F156E" w:rsidRDefault="00C40AB7" w:rsidP="003F3344">
          <w:pPr>
            <w:jc w:val="center"/>
            <w:rPr>
              <w:rFonts w:asciiTheme="majorHAnsi" w:hAnsiTheme="majorHAnsi"/>
              <w:sz w:val="48"/>
              <w:szCs w:val="48"/>
            </w:rPr>
          </w:pPr>
          <w:r>
            <w:rPr>
              <w:rFonts w:asciiTheme="majorHAnsi" w:hAnsiTheme="majorHAnsi"/>
              <w:sz w:val="48"/>
              <w:szCs w:val="48"/>
            </w:rPr>
            <w:t>Percentages and Financial Maths</w:t>
          </w:r>
        </w:p>
      </w:sdtContent>
    </w:sdt>
    <w:p w:rsidR="003F3344" w:rsidRDefault="003F3344" w:rsidP="003F3344">
      <w:pPr>
        <w:jc w:val="center"/>
        <w:rPr>
          <w:rFonts w:asciiTheme="majorHAnsi" w:hAnsiTheme="majorHAnsi"/>
          <w:sz w:val="24"/>
          <w:szCs w:val="24"/>
        </w:rPr>
      </w:pPr>
      <w:r w:rsidRPr="00C71E16">
        <w:rPr>
          <w:rFonts w:asciiTheme="majorHAnsi" w:hAnsiTheme="majorHAnsi"/>
          <w:sz w:val="48"/>
          <w:szCs w:val="48"/>
        </w:rPr>
        <w:t>ANSWERS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3F3344" w:rsidTr="00D8198D">
        <w:tc>
          <w:tcPr>
            <w:tcW w:w="9242" w:type="dxa"/>
          </w:tcPr>
          <w:p w:rsidR="003F3344" w:rsidRDefault="003F3344" w:rsidP="003F3344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 w:rsidRPr="003F3344">
              <w:rPr>
                <w:rStyle w:val="Heading1Char"/>
              </w:rPr>
              <w:t xml:space="preserve">Non Calculator Section  </w:t>
            </w:r>
            <w:r>
              <w:rPr>
                <w:rFonts w:asciiTheme="majorHAnsi" w:hAnsiTheme="majorHAnsi"/>
                <w:sz w:val="24"/>
                <w:szCs w:val="24"/>
              </w:rPr>
              <w:t>( 1 mark each)</w:t>
            </w:r>
          </w:p>
        </w:tc>
      </w:tr>
    </w:tbl>
    <w:p w:rsidR="003F3344" w:rsidRDefault="003F3344" w:rsidP="003F3344"/>
    <w:p w:rsidR="003F3344" w:rsidRDefault="003F3344" w:rsidP="003F3344">
      <w:pPr>
        <w:sectPr w:rsidR="003F3344" w:rsidSect="003F3344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tbl>
      <w:tblPr>
        <w:tblStyle w:val="TableGrid"/>
        <w:tblW w:w="10348" w:type="dxa"/>
        <w:tblInd w:w="-459" w:type="dxa"/>
        <w:tblLayout w:type="fixed"/>
        <w:tblCellMar>
          <w:top w:w="113" w:type="dxa"/>
        </w:tblCellMar>
        <w:tblLook w:val="04A0" w:firstRow="1" w:lastRow="0" w:firstColumn="1" w:lastColumn="0" w:noHBand="0" w:noVBand="1"/>
      </w:tblPr>
      <w:tblGrid>
        <w:gridCol w:w="1134"/>
        <w:gridCol w:w="7088"/>
        <w:gridCol w:w="2126"/>
      </w:tblGrid>
      <w:tr w:rsidR="00750A38" w:rsidTr="001C36C9">
        <w:tc>
          <w:tcPr>
            <w:tcW w:w="1134" w:type="dxa"/>
          </w:tcPr>
          <w:p w:rsidR="00750A38" w:rsidRDefault="00750A38" w:rsidP="003F3344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Q no</w:t>
            </w:r>
          </w:p>
        </w:tc>
        <w:tc>
          <w:tcPr>
            <w:tcW w:w="7088" w:type="dxa"/>
          </w:tcPr>
          <w:p w:rsidR="00750A38" w:rsidRDefault="00750A38" w:rsidP="003F3344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2126" w:type="dxa"/>
          </w:tcPr>
          <w:p w:rsidR="00750A38" w:rsidRDefault="00750A38" w:rsidP="003F3344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Answer</w:t>
            </w:r>
          </w:p>
        </w:tc>
      </w:tr>
      <w:tr w:rsidR="00750A38" w:rsidTr="001C36C9">
        <w:tc>
          <w:tcPr>
            <w:tcW w:w="1134" w:type="dxa"/>
          </w:tcPr>
          <w:p w:rsidR="00750A38" w:rsidRPr="00750A38" w:rsidRDefault="00750A38" w:rsidP="00750A38">
            <w:pPr>
              <w:pStyle w:val="ListParagraph"/>
              <w:numPr>
                <w:ilvl w:val="0"/>
                <w:numId w:val="9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750A38" w:rsidRDefault="001E374B" w:rsidP="003F3344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6 out of 10 is 60%, the last diagram</w:t>
            </w:r>
          </w:p>
        </w:tc>
        <w:tc>
          <w:tcPr>
            <w:tcW w:w="2126" w:type="dxa"/>
          </w:tcPr>
          <w:p w:rsidR="00750A38" w:rsidRDefault="00EB00DE" w:rsidP="003F3344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(4</w:t>
            </w:r>
            <w:r w:rsidRPr="00EB00DE">
              <w:rPr>
                <w:rFonts w:asciiTheme="majorHAnsi" w:hAnsiTheme="majorHAnsi"/>
                <w:sz w:val="24"/>
                <w:szCs w:val="24"/>
                <w:vertAlign w:val="superscript"/>
              </w:rPr>
              <w:t>th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Answer)</w:t>
            </w:r>
          </w:p>
        </w:tc>
      </w:tr>
      <w:tr w:rsidR="00750A38" w:rsidTr="001C36C9">
        <w:tc>
          <w:tcPr>
            <w:tcW w:w="1134" w:type="dxa"/>
          </w:tcPr>
          <w:p w:rsidR="00750A38" w:rsidRPr="00750A38" w:rsidRDefault="00750A38" w:rsidP="00750A38">
            <w:pPr>
              <w:pStyle w:val="ListParagraph"/>
              <w:numPr>
                <w:ilvl w:val="0"/>
                <w:numId w:val="9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750A38" w:rsidRPr="00EB00DE" w:rsidRDefault="00EB00DE" w:rsidP="003F3344">
            <w:pPr>
              <w:rPr>
                <w:rFonts w:asciiTheme="majorHAnsi" w:hAnsiTheme="majorHAnsi"/>
                <w:position w:val="-18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Pr="00EB00DE">
              <w:rPr>
                <w:rFonts w:asciiTheme="majorHAnsi" w:hAnsiTheme="majorHAnsi"/>
                <w:color w:val="FF0000"/>
                <w:position w:val="-18"/>
                <w:sz w:val="24"/>
                <w:szCs w:val="24"/>
              </w:rPr>
              <w:object w:dxaOrig="1896" w:dyaOrig="510">
                <v:shape id="_x0000_i1042" type="#_x0000_t75" style="width:94.8pt;height:25.8pt" o:ole="">
                  <v:imagedata r:id="rId54" o:title=""/>
                </v:shape>
                <o:OLEObject Type="Embed" ProgID="FXEquation.Equation" ShapeID="_x0000_i1042" DrawAspect="Content" ObjectID="_1459796277" r:id="rId55"/>
              </w:object>
            </w:r>
            <w:r w:rsidRPr="00EB00DE">
              <w:rPr>
                <w:rFonts w:asciiTheme="majorHAnsi" w:hAnsiTheme="majorHAnsi"/>
                <w:position w:val="-18"/>
                <w:sz w:val="24"/>
                <w:szCs w:val="24"/>
              </w:rPr>
              <w:t xml:space="preserve"> </w:t>
            </w:r>
          </w:p>
        </w:tc>
        <w:tc>
          <w:tcPr>
            <w:tcW w:w="2126" w:type="dxa"/>
          </w:tcPr>
          <w:p w:rsidR="00750A38" w:rsidRDefault="00750A38" w:rsidP="003F3344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</w:tr>
      <w:tr w:rsidR="00750A38" w:rsidTr="001C36C9">
        <w:tc>
          <w:tcPr>
            <w:tcW w:w="1134" w:type="dxa"/>
          </w:tcPr>
          <w:p w:rsidR="00750A38" w:rsidRPr="00750A38" w:rsidRDefault="00750A38" w:rsidP="00750A38">
            <w:pPr>
              <w:pStyle w:val="ListParagraph"/>
              <w:numPr>
                <w:ilvl w:val="0"/>
                <w:numId w:val="9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750A38" w:rsidRDefault="00EB00DE" w:rsidP="003F3344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46% =0.46</w:t>
            </w:r>
          </w:p>
        </w:tc>
        <w:tc>
          <w:tcPr>
            <w:tcW w:w="2126" w:type="dxa"/>
          </w:tcPr>
          <w:p w:rsidR="00750A38" w:rsidRDefault="00750A38" w:rsidP="003F3344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</w:tr>
      <w:tr w:rsidR="00750A38" w:rsidTr="001C36C9">
        <w:tc>
          <w:tcPr>
            <w:tcW w:w="1134" w:type="dxa"/>
          </w:tcPr>
          <w:p w:rsidR="00750A38" w:rsidRPr="00750A38" w:rsidRDefault="00750A38" w:rsidP="00750A38">
            <w:pPr>
              <w:pStyle w:val="ListParagraph"/>
              <w:numPr>
                <w:ilvl w:val="0"/>
                <w:numId w:val="9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750A38" w:rsidRPr="00EB00DE" w:rsidRDefault="00EB00DE" w:rsidP="003F3344">
            <w:pPr>
              <w:rPr>
                <w:rFonts w:asciiTheme="majorHAnsi" w:hAnsiTheme="majorHAnsi"/>
                <w:position w:val="-24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Pr="00EB00DE">
              <w:rPr>
                <w:rFonts w:asciiTheme="majorHAnsi" w:hAnsiTheme="majorHAnsi"/>
                <w:color w:val="FF0000"/>
                <w:position w:val="-24"/>
                <w:sz w:val="24"/>
                <w:szCs w:val="24"/>
              </w:rPr>
              <w:object w:dxaOrig="2352" w:dyaOrig="632">
                <v:shape id="_x0000_i1043" type="#_x0000_t75" style="width:117.6pt;height:31.8pt" o:ole="">
                  <v:imagedata r:id="rId56" o:title=""/>
                </v:shape>
                <o:OLEObject Type="Embed" ProgID="FXEquation.Equation" ShapeID="_x0000_i1043" DrawAspect="Content" ObjectID="_1459796278" r:id="rId57"/>
              </w:object>
            </w:r>
            <w:r w:rsidRPr="00EB00DE">
              <w:rPr>
                <w:rFonts w:asciiTheme="majorHAnsi" w:hAnsiTheme="majorHAnsi"/>
                <w:position w:val="-24"/>
                <w:sz w:val="24"/>
                <w:szCs w:val="24"/>
              </w:rPr>
              <w:t xml:space="preserve"> </w:t>
            </w:r>
          </w:p>
        </w:tc>
        <w:tc>
          <w:tcPr>
            <w:tcW w:w="2126" w:type="dxa"/>
          </w:tcPr>
          <w:p w:rsidR="00750A38" w:rsidRDefault="00750A38" w:rsidP="003F3344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</w:tr>
      <w:tr w:rsidR="00750A38" w:rsidTr="001C36C9">
        <w:tc>
          <w:tcPr>
            <w:tcW w:w="1134" w:type="dxa"/>
          </w:tcPr>
          <w:p w:rsidR="00750A38" w:rsidRPr="00750A38" w:rsidRDefault="00750A38" w:rsidP="00750A38">
            <w:pPr>
              <w:pStyle w:val="ListParagraph"/>
              <w:numPr>
                <w:ilvl w:val="0"/>
                <w:numId w:val="9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750A38" w:rsidRPr="00EB00DE" w:rsidRDefault="00EB00DE" w:rsidP="003F3344">
            <w:pPr>
              <w:rPr>
                <w:rFonts w:asciiTheme="majorHAnsi" w:hAnsiTheme="majorHAnsi"/>
                <w:position w:val="-24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Pr="00EB00DE">
              <w:rPr>
                <w:rFonts w:asciiTheme="majorHAnsi" w:hAnsiTheme="majorHAnsi"/>
                <w:color w:val="FF0000"/>
                <w:position w:val="-24"/>
                <w:sz w:val="24"/>
                <w:szCs w:val="24"/>
              </w:rPr>
              <w:object w:dxaOrig="3378" w:dyaOrig="632">
                <v:shape id="_x0000_i1044" type="#_x0000_t75" style="width:169.2pt;height:31.8pt" o:ole="">
                  <v:imagedata r:id="rId58" o:title=""/>
                </v:shape>
                <o:OLEObject Type="Embed" ProgID="FXEquation.Equation" ShapeID="_x0000_i1044" DrawAspect="Content" ObjectID="_1459796279" r:id="rId59"/>
              </w:object>
            </w:r>
            <w:r w:rsidRPr="00EB00DE">
              <w:rPr>
                <w:rFonts w:asciiTheme="majorHAnsi" w:hAnsiTheme="majorHAnsi"/>
                <w:position w:val="-24"/>
                <w:sz w:val="24"/>
                <w:szCs w:val="24"/>
              </w:rPr>
              <w:t xml:space="preserve"> </w:t>
            </w:r>
          </w:p>
        </w:tc>
        <w:tc>
          <w:tcPr>
            <w:tcW w:w="2126" w:type="dxa"/>
          </w:tcPr>
          <w:p w:rsidR="00750A38" w:rsidRDefault="00EB00DE" w:rsidP="003F3344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(3</w:t>
            </w:r>
            <w:r w:rsidRPr="00EB00DE">
              <w:rPr>
                <w:rFonts w:asciiTheme="majorHAnsi" w:hAnsiTheme="majorHAnsi"/>
                <w:sz w:val="24"/>
                <w:szCs w:val="24"/>
                <w:vertAlign w:val="superscript"/>
              </w:rPr>
              <w:t>rd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Answer)</w:t>
            </w:r>
          </w:p>
        </w:tc>
      </w:tr>
      <w:tr w:rsidR="00750A38" w:rsidTr="001C36C9">
        <w:tc>
          <w:tcPr>
            <w:tcW w:w="1134" w:type="dxa"/>
          </w:tcPr>
          <w:p w:rsidR="00750A38" w:rsidRPr="00750A38" w:rsidRDefault="00750A38" w:rsidP="00750A38">
            <w:pPr>
              <w:pStyle w:val="ListParagraph"/>
              <w:numPr>
                <w:ilvl w:val="0"/>
                <w:numId w:val="9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750A38" w:rsidRPr="00EB00DE" w:rsidRDefault="00EB00DE" w:rsidP="003F3344">
            <w:pPr>
              <w:rPr>
                <w:rFonts w:asciiTheme="majorHAnsi" w:hAnsiTheme="majorHAnsi"/>
                <w:position w:val="-48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Pr="00EB00DE">
              <w:rPr>
                <w:rFonts w:asciiTheme="majorHAnsi" w:hAnsiTheme="majorHAnsi"/>
                <w:color w:val="FF0000"/>
                <w:position w:val="-48"/>
                <w:sz w:val="24"/>
                <w:szCs w:val="24"/>
              </w:rPr>
              <w:object w:dxaOrig="3804" w:dyaOrig="872">
                <v:shape id="_x0000_i1045" type="#_x0000_t75" style="width:190.2pt;height:43.8pt" o:ole="">
                  <v:imagedata r:id="rId60" o:title=""/>
                </v:shape>
                <o:OLEObject Type="Embed" ProgID="FXEquation.Equation" ShapeID="_x0000_i1045" DrawAspect="Content" ObjectID="_1459796280" r:id="rId61"/>
              </w:object>
            </w:r>
            <w:r w:rsidRPr="00EB00DE">
              <w:rPr>
                <w:rFonts w:asciiTheme="majorHAnsi" w:hAnsiTheme="majorHAnsi"/>
                <w:position w:val="-48"/>
                <w:sz w:val="24"/>
                <w:szCs w:val="24"/>
              </w:rPr>
              <w:t xml:space="preserve"> </w:t>
            </w:r>
          </w:p>
        </w:tc>
        <w:tc>
          <w:tcPr>
            <w:tcW w:w="2126" w:type="dxa"/>
          </w:tcPr>
          <w:p w:rsidR="00750A38" w:rsidRDefault="00750A38" w:rsidP="003F3344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</w:tr>
      <w:tr w:rsidR="00750A38" w:rsidTr="001C36C9">
        <w:tc>
          <w:tcPr>
            <w:tcW w:w="1134" w:type="dxa"/>
          </w:tcPr>
          <w:p w:rsidR="00750A38" w:rsidRPr="00750A38" w:rsidRDefault="00750A38" w:rsidP="00750A38">
            <w:pPr>
              <w:pStyle w:val="ListParagraph"/>
              <w:numPr>
                <w:ilvl w:val="0"/>
                <w:numId w:val="9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750A38" w:rsidRPr="00EB00DE" w:rsidRDefault="00EB00DE" w:rsidP="003F3344">
            <w:pPr>
              <w:rPr>
                <w:rFonts w:asciiTheme="majorHAnsi" w:hAnsiTheme="majorHAnsi"/>
                <w:position w:val="-22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Pr="00EB00DE">
              <w:rPr>
                <w:rFonts w:asciiTheme="majorHAnsi" w:hAnsiTheme="majorHAnsi"/>
                <w:color w:val="FF0000"/>
                <w:position w:val="-22"/>
                <w:sz w:val="24"/>
                <w:szCs w:val="24"/>
              </w:rPr>
              <w:object w:dxaOrig="3774" w:dyaOrig="612">
                <v:shape id="_x0000_i1046" type="#_x0000_t75" style="width:189pt;height:30.6pt" o:ole="">
                  <v:imagedata r:id="rId62" o:title=""/>
                </v:shape>
                <o:OLEObject Type="Embed" ProgID="FXEquation.Equation" ShapeID="_x0000_i1046" DrawAspect="Content" ObjectID="_1459796281" r:id="rId63"/>
              </w:object>
            </w:r>
            <w:r w:rsidRPr="00EB00DE">
              <w:rPr>
                <w:rFonts w:asciiTheme="majorHAnsi" w:hAnsiTheme="majorHAnsi"/>
                <w:position w:val="-22"/>
                <w:sz w:val="24"/>
                <w:szCs w:val="24"/>
              </w:rPr>
              <w:t xml:space="preserve"> </w:t>
            </w:r>
          </w:p>
        </w:tc>
        <w:tc>
          <w:tcPr>
            <w:tcW w:w="2126" w:type="dxa"/>
          </w:tcPr>
          <w:p w:rsidR="00750A38" w:rsidRDefault="00D8198D" w:rsidP="00D8198D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(4</w:t>
            </w:r>
            <w:r w:rsidRPr="00D8198D">
              <w:rPr>
                <w:rFonts w:asciiTheme="majorHAnsi" w:hAnsiTheme="majorHAnsi"/>
                <w:sz w:val="24"/>
                <w:szCs w:val="24"/>
                <w:vertAlign w:val="superscript"/>
              </w:rPr>
              <w:t>th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Answer)</w:t>
            </w:r>
          </w:p>
        </w:tc>
      </w:tr>
      <w:tr w:rsidR="00750A38" w:rsidTr="001C36C9">
        <w:tc>
          <w:tcPr>
            <w:tcW w:w="1134" w:type="dxa"/>
          </w:tcPr>
          <w:p w:rsidR="00750A38" w:rsidRPr="00750A38" w:rsidRDefault="00750A38" w:rsidP="00750A38">
            <w:pPr>
              <w:pStyle w:val="ListParagraph"/>
              <w:numPr>
                <w:ilvl w:val="0"/>
                <w:numId w:val="9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750A38" w:rsidRPr="00D8198D" w:rsidRDefault="00D8198D" w:rsidP="003F3344">
            <w:pPr>
              <w:rPr>
                <w:rFonts w:asciiTheme="majorHAnsi" w:hAnsiTheme="majorHAnsi"/>
                <w:position w:val="-24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Pr="00D8198D">
              <w:rPr>
                <w:rFonts w:asciiTheme="majorHAnsi" w:hAnsiTheme="majorHAnsi"/>
                <w:color w:val="FF0000"/>
                <w:position w:val="-24"/>
                <w:sz w:val="24"/>
                <w:szCs w:val="24"/>
              </w:rPr>
              <w:object w:dxaOrig="3088" w:dyaOrig="632">
                <v:shape id="_x0000_i1047" type="#_x0000_t75" style="width:154.2pt;height:31.8pt" o:ole="">
                  <v:imagedata r:id="rId64" o:title=""/>
                </v:shape>
                <o:OLEObject Type="Embed" ProgID="FXEquation.Equation" ShapeID="_x0000_i1047" DrawAspect="Content" ObjectID="_1459796282" r:id="rId65"/>
              </w:object>
            </w:r>
            <w:r w:rsidRPr="00D8198D">
              <w:rPr>
                <w:rFonts w:asciiTheme="majorHAnsi" w:hAnsiTheme="majorHAnsi"/>
                <w:position w:val="-24"/>
                <w:sz w:val="24"/>
                <w:szCs w:val="24"/>
              </w:rPr>
              <w:t xml:space="preserve"> </w:t>
            </w:r>
          </w:p>
        </w:tc>
        <w:tc>
          <w:tcPr>
            <w:tcW w:w="2126" w:type="dxa"/>
          </w:tcPr>
          <w:p w:rsidR="00750A38" w:rsidRDefault="00750A38" w:rsidP="003F3344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</w:tr>
      <w:tr w:rsidR="00750A38" w:rsidTr="001C36C9">
        <w:tc>
          <w:tcPr>
            <w:tcW w:w="1134" w:type="dxa"/>
          </w:tcPr>
          <w:p w:rsidR="00750A38" w:rsidRPr="00750A38" w:rsidRDefault="00750A38" w:rsidP="00750A38">
            <w:pPr>
              <w:pStyle w:val="ListParagraph"/>
              <w:numPr>
                <w:ilvl w:val="0"/>
                <w:numId w:val="9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750A38" w:rsidRPr="00F70171" w:rsidRDefault="00F70171" w:rsidP="003F3344">
            <w:pPr>
              <w:rPr>
                <w:rFonts w:asciiTheme="majorHAnsi" w:hAnsiTheme="majorHAnsi"/>
                <w:position w:val="-18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Pr="00F70171">
              <w:rPr>
                <w:rFonts w:asciiTheme="majorHAnsi" w:hAnsiTheme="majorHAnsi"/>
                <w:color w:val="FF0000"/>
                <w:position w:val="-18"/>
                <w:sz w:val="24"/>
                <w:szCs w:val="24"/>
              </w:rPr>
              <w:object w:dxaOrig="1596" w:dyaOrig="510">
                <v:shape id="_x0000_i1048" type="#_x0000_t75" style="width:79.8pt;height:25.8pt" o:ole="">
                  <v:imagedata r:id="rId66" o:title=""/>
                </v:shape>
                <o:OLEObject Type="Embed" ProgID="FXEquation.Equation" ShapeID="_x0000_i1048" DrawAspect="Content" ObjectID="_1459796283" r:id="rId67"/>
              </w:object>
            </w:r>
            <w:r w:rsidRPr="00F70171">
              <w:rPr>
                <w:rFonts w:asciiTheme="majorHAnsi" w:hAnsiTheme="majorHAnsi"/>
                <w:position w:val="-18"/>
                <w:sz w:val="24"/>
                <w:szCs w:val="24"/>
              </w:rPr>
              <w:t xml:space="preserve"> </w:t>
            </w:r>
            <w:r w:rsidR="00AF4A90">
              <w:rPr>
                <w:rFonts w:asciiTheme="majorHAnsi" w:hAnsiTheme="majorHAnsi"/>
                <w:position w:val="-18"/>
                <w:sz w:val="24"/>
                <w:szCs w:val="24"/>
              </w:rPr>
              <w:t xml:space="preserve">                            </w:t>
            </w:r>
          </w:p>
        </w:tc>
        <w:tc>
          <w:tcPr>
            <w:tcW w:w="2126" w:type="dxa"/>
          </w:tcPr>
          <w:p w:rsidR="00750A38" w:rsidRDefault="00EB00DE" w:rsidP="003F3344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(</w:t>
            </w:r>
            <w:r w:rsidR="00AF4A90">
              <w:rPr>
                <w:rFonts w:asciiTheme="majorHAnsi" w:hAnsiTheme="majorHAnsi"/>
                <w:sz w:val="24"/>
                <w:szCs w:val="24"/>
              </w:rPr>
              <w:t>2</w:t>
            </w:r>
            <w:r w:rsidR="00AF4A90" w:rsidRPr="00AF4A90">
              <w:rPr>
                <w:rFonts w:asciiTheme="majorHAnsi" w:hAnsiTheme="majorHAnsi"/>
                <w:sz w:val="24"/>
                <w:szCs w:val="24"/>
                <w:vertAlign w:val="superscript"/>
              </w:rPr>
              <w:t>nd</w:t>
            </w:r>
            <w:r w:rsidR="00AF4A90">
              <w:rPr>
                <w:rFonts w:asciiTheme="majorHAnsi" w:hAnsiTheme="majorHAnsi"/>
                <w:sz w:val="24"/>
                <w:szCs w:val="24"/>
              </w:rPr>
              <w:t xml:space="preserve"> Answer</w:t>
            </w:r>
            <w:r>
              <w:rPr>
                <w:rFonts w:asciiTheme="majorHAnsi" w:hAnsiTheme="majorHAnsi"/>
                <w:sz w:val="24"/>
                <w:szCs w:val="24"/>
              </w:rPr>
              <w:t>)</w:t>
            </w:r>
          </w:p>
        </w:tc>
      </w:tr>
      <w:tr w:rsidR="00750A38" w:rsidTr="001C36C9">
        <w:tc>
          <w:tcPr>
            <w:tcW w:w="1134" w:type="dxa"/>
          </w:tcPr>
          <w:p w:rsidR="00750A38" w:rsidRPr="00750A38" w:rsidRDefault="00750A38" w:rsidP="00750A38">
            <w:pPr>
              <w:pStyle w:val="ListParagraph"/>
              <w:numPr>
                <w:ilvl w:val="0"/>
                <w:numId w:val="9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750A38" w:rsidRPr="00E603F4" w:rsidRDefault="00E603F4" w:rsidP="003F3344">
            <w:pPr>
              <w:rPr>
                <w:rFonts w:asciiTheme="majorHAnsi" w:hAnsiTheme="majorHAnsi"/>
                <w:position w:val="-2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Pr="00E603F4">
              <w:rPr>
                <w:rFonts w:asciiTheme="majorHAnsi" w:hAnsiTheme="majorHAnsi"/>
                <w:color w:val="FF0000"/>
                <w:position w:val="-2"/>
                <w:sz w:val="24"/>
                <w:szCs w:val="24"/>
              </w:rPr>
              <w:object w:dxaOrig="3150" w:dyaOrig="194">
                <v:shape id="_x0000_i1049" type="#_x0000_t75" style="width:157.8pt;height:9.6pt" o:ole="">
                  <v:imagedata r:id="rId68" o:title=""/>
                </v:shape>
                <o:OLEObject Type="Embed" ProgID="FXEquation.Equation" ShapeID="_x0000_i1049" DrawAspect="Content" ObjectID="_1459796284" r:id="rId69"/>
              </w:object>
            </w:r>
            <w:r w:rsidRPr="00E603F4">
              <w:rPr>
                <w:rFonts w:asciiTheme="majorHAnsi" w:hAnsiTheme="majorHAnsi"/>
                <w:position w:val="-2"/>
                <w:sz w:val="24"/>
                <w:szCs w:val="24"/>
              </w:rPr>
              <w:t xml:space="preserve"> </w:t>
            </w:r>
          </w:p>
        </w:tc>
        <w:tc>
          <w:tcPr>
            <w:tcW w:w="2126" w:type="dxa"/>
          </w:tcPr>
          <w:p w:rsidR="00750A38" w:rsidRDefault="00750A38" w:rsidP="003F3344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</w:tr>
      <w:tr w:rsidR="00750A38" w:rsidTr="001C36C9">
        <w:tc>
          <w:tcPr>
            <w:tcW w:w="1134" w:type="dxa"/>
          </w:tcPr>
          <w:p w:rsidR="00750A38" w:rsidRPr="00750A38" w:rsidRDefault="00750A38" w:rsidP="00750A38">
            <w:pPr>
              <w:pStyle w:val="ListParagraph"/>
              <w:numPr>
                <w:ilvl w:val="0"/>
                <w:numId w:val="9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750A38" w:rsidRDefault="0076786C" w:rsidP="003F3344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Black and yellow T shirts make up 55% of total.</w:t>
            </w:r>
          </w:p>
          <w:p w:rsidR="0076786C" w:rsidRDefault="0076786C" w:rsidP="003F3344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This leaves 45% which are red.</w:t>
            </w:r>
          </w:p>
        </w:tc>
        <w:tc>
          <w:tcPr>
            <w:tcW w:w="2126" w:type="dxa"/>
          </w:tcPr>
          <w:p w:rsidR="00750A38" w:rsidRDefault="0076786C" w:rsidP="003F3344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(3</w:t>
            </w:r>
            <w:r w:rsidRPr="0076786C">
              <w:rPr>
                <w:rFonts w:asciiTheme="majorHAnsi" w:hAnsiTheme="majorHAnsi"/>
                <w:sz w:val="24"/>
                <w:szCs w:val="24"/>
                <w:vertAlign w:val="superscript"/>
              </w:rPr>
              <w:t>rd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Answer)</w:t>
            </w:r>
          </w:p>
        </w:tc>
      </w:tr>
      <w:tr w:rsidR="00750A38" w:rsidTr="001C36C9">
        <w:tc>
          <w:tcPr>
            <w:tcW w:w="1134" w:type="dxa"/>
          </w:tcPr>
          <w:p w:rsidR="00750A38" w:rsidRPr="00750A38" w:rsidRDefault="00750A38" w:rsidP="00750A38">
            <w:pPr>
              <w:pStyle w:val="ListParagraph"/>
              <w:numPr>
                <w:ilvl w:val="0"/>
                <w:numId w:val="9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750A38" w:rsidRDefault="0076786C" w:rsidP="003F3344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Increase = 200 pieces</w:t>
            </w:r>
          </w:p>
          <w:p w:rsidR="0076786C" w:rsidRPr="0076786C" w:rsidRDefault="0076786C" w:rsidP="003F3344">
            <w:pPr>
              <w:rPr>
                <w:rFonts w:asciiTheme="majorHAnsi" w:hAnsiTheme="majorHAnsi"/>
                <w:position w:val="-18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Pr="0076786C">
              <w:rPr>
                <w:rFonts w:asciiTheme="majorHAnsi" w:hAnsiTheme="majorHAnsi"/>
                <w:color w:val="FF0000"/>
                <w:position w:val="-18"/>
                <w:sz w:val="24"/>
                <w:szCs w:val="24"/>
              </w:rPr>
              <w:object w:dxaOrig="3090" w:dyaOrig="510">
                <v:shape id="_x0000_i1050" type="#_x0000_t75" style="width:154.8pt;height:25.8pt" o:ole="">
                  <v:imagedata r:id="rId70" o:title=""/>
                </v:shape>
                <o:OLEObject Type="Embed" ProgID="FXEquation.Equation" ShapeID="_x0000_i1050" DrawAspect="Content" ObjectID="_1459796285" r:id="rId71"/>
              </w:object>
            </w:r>
            <w:r w:rsidRPr="0076786C">
              <w:rPr>
                <w:rFonts w:asciiTheme="majorHAnsi" w:hAnsiTheme="majorHAnsi"/>
                <w:position w:val="-18"/>
                <w:sz w:val="24"/>
                <w:szCs w:val="24"/>
              </w:rPr>
              <w:t xml:space="preserve"> </w:t>
            </w:r>
          </w:p>
        </w:tc>
        <w:tc>
          <w:tcPr>
            <w:tcW w:w="2126" w:type="dxa"/>
          </w:tcPr>
          <w:p w:rsidR="00750A38" w:rsidRDefault="00750A38" w:rsidP="003F3344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</w:tr>
      <w:tr w:rsidR="00750A38" w:rsidTr="001C36C9">
        <w:tc>
          <w:tcPr>
            <w:tcW w:w="1134" w:type="dxa"/>
          </w:tcPr>
          <w:p w:rsidR="00750A38" w:rsidRPr="00750A38" w:rsidRDefault="00750A38" w:rsidP="00750A38">
            <w:pPr>
              <w:pStyle w:val="ListParagraph"/>
              <w:numPr>
                <w:ilvl w:val="0"/>
                <w:numId w:val="9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750A38" w:rsidRPr="00987D69" w:rsidRDefault="00987D69" w:rsidP="003F3344">
            <w:pPr>
              <w:rPr>
                <w:rFonts w:asciiTheme="majorHAnsi" w:hAnsiTheme="majorHAnsi"/>
                <w:position w:val="-86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Pr="00987D69">
              <w:rPr>
                <w:rFonts w:asciiTheme="majorHAnsi" w:hAnsiTheme="majorHAnsi"/>
                <w:color w:val="FF0000"/>
                <w:position w:val="-86"/>
                <w:sz w:val="24"/>
                <w:szCs w:val="24"/>
              </w:rPr>
              <w:object w:dxaOrig="3884" w:dyaOrig="1030">
                <v:shape id="_x0000_i1051" type="#_x0000_t75" style="width:194.4pt;height:51.6pt" o:ole="">
                  <v:imagedata r:id="rId72" o:title=""/>
                </v:shape>
                <o:OLEObject Type="Embed" ProgID="FXEquation.Equation" ShapeID="_x0000_i1051" DrawAspect="Content" ObjectID="_1459796286" r:id="rId73"/>
              </w:object>
            </w:r>
            <w:r w:rsidRPr="00987D69">
              <w:rPr>
                <w:rFonts w:asciiTheme="majorHAnsi" w:hAnsiTheme="majorHAnsi"/>
                <w:position w:val="-86"/>
                <w:sz w:val="24"/>
                <w:szCs w:val="24"/>
              </w:rPr>
              <w:t xml:space="preserve"> </w:t>
            </w:r>
          </w:p>
        </w:tc>
        <w:tc>
          <w:tcPr>
            <w:tcW w:w="2126" w:type="dxa"/>
          </w:tcPr>
          <w:p w:rsidR="00750A38" w:rsidRDefault="001E374B" w:rsidP="003F3344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(2</w:t>
            </w:r>
            <w:r w:rsidRPr="001E374B">
              <w:rPr>
                <w:rFonts w:asciiTheme="majorHAnsi" w:hAnsiTheme="majorHAnsi"/>
                <w:sz w:val="24"/>
                <w:szCs w:val="24"/>
                <w:vertAlign w:val="superscript"/>
              </w:rPr>
              <w:t>nd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Answer)</w:t>
            </w:r>
          </w:p>
        </w:tc>
      </w:tr>
      <w:tr w:rsidR="00750A38" w:rsidTr="001C36C9">
        <w:tc>
          <w:tcPr>
            <w:tcW w:w="1134" w:type="dxa"/>
          </w:tcPr>
          <w:p w:rsidR="00750A38" w:rsidRPr="00750A38" w:rsidRDefault="00750A38" w:rsidP="00750A38">
            <w:pPr>
              <w:pStyle w:val="ListParagraph"/>
              <w:numPr>
                <w:ilvl w:val="0"/>
                <w:numId w:val="9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750A38" w:rsidRPr="001E374B" w:rsidRDefault="001E374B" w:rsidP="001E374B">
            <w:pPr>
              <w:rPr>
                <w:rFonts w:asciiTheme="majorHAnsi" w:hAnsiTheme="majorHAnsi"/>
                <w:position w:val="-54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Pr="001E374B">
              <w:rPr>
                <w:rFonts w:asciiTheme="majorHAnsi" w:hAnsiTheme="majorHAnsi"/>
                <w:color w:val="FF0000"/>
                <w:position w:val="-54"/>
                <w:sz w:val="24"/>
                <w:szCs w:val="24"/>
              </w:rPr>
              <w:object w:dxaOrig="3042" w:dyaOrig="724">
                <v:shape id="_x0000_i1052" type="#_x0000_t75" style="width:152.4pt;height:36pt" o:ole="">
                  <v:imagedata r:id="rId74" o:title=""/>
                </v:shape>
                <o:OLEObject Type="Embed" ProgID="FXEquation.Equation" ShapeID="_x0000_i1052" DrawAspect="Content" ObjectID="_1459796287" r:id="rId75"/>
              </w:object>
            </w:r>
            <w:r w:rsidRPr="001E374B">
              <w:rPr>
                <w:rFonts w:asciiTheme="majorHAnsi" w:hAnsiTheme="majorHAnsi"/>
                <w:position w:val="-54"/>
                <w:sz w:val="24"/>
                <w:szCs w:val="24"/>
              </w:rPr>
              <w:t xml:space="preserve"> </w:t>
            </w:r>
          </w:p>
        </w:tc>
        <w:tc>
          <w:tcPr>
            <w:tcW w:w="2126" w:type="dxa"/>
          </w:tcPr>
          <w:p w:rsidR="00750A38" w:rsidRDefault="00750A38" w:rsidP="003F3344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</w:tr>
      <w:tr w:rsidR="00750A38" w:rsidTr="001C36C9">
        <w:tc>
          <w:tcPr>
            <w:tcW w:w="1134" w:type="dxa"/>
          </w:tcPr>
          <w:p w:rsidR="00750A38" w:rsidRPr="00750A38" w:rsidRDefault="00750A38" w:rsidP="00750A38">
            <w:pPr>
              <w:pStyle w:val="ListParagraph"/>
              <w:numPr>
                <w:ilvl w:val="0"/>
                <w:numId w:val="9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6B372B" w:rsidRPr="006B372B" w:rsidRDefault="006B372B" w:rsidP="003F3344">
            <w:pPr>
              <w:rPr>
                <w:rFonts w:asciiTheme="majorHAnsi" w:hAnsiTheme="majorHAnsi"/>
                <w:position w:val="-60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Pr="006B372B">
              <w:rPr>
                <w:rFonts w:asciiTheme="majorHAnsi" w:hAnsiTheme="majorHAnsi"/>
                <w:color w:val="FF0000"/>
                <w:position w:val="-60"/>
                <w:sz w:val="24"/>
                <w:szCs w:val="24"/>
              </w:rPr>
              <w:object w:dxaOrig="3174" w:dyaOrig="783">
                <v:shape id="_x0000_i1053" type="#_x0000_t75" style="width:159pt;height:39pt" o:ole="">
                  <v:imagedata r:id="rId76" o:title=""/>
                </v:shape>
                <o:OLEObject Type="Embed" ProgID="FXEquation.Equation" ShapeID="_x0000_i1053" DrawAspect="Content" ObjectID="_1459796288" r:id="rId77"/>
              </w:object>
            </w:r>
            <w:r w:rsidRPr="006B372B">
              <w:rPr>
                <w:rFonts w:asciiTheme="majorHAnsi" w:hAnsiTheme="majorHAnsi"/>
                <w:position w:val="-60"/>
                <w:sz w:val="24"/>
                <w:szCs w:val="24"/>
              </w:rPr>
              <w:t xml:space="preserve"> </w:t>
            </w:r>
          </w:p>
        </w:tc>
        <w:tc>
          <w:tcPr>
            <w:tcW w:w="2126" w:type="dxa"/>
          </w:tcPr>
          <w:p w:rsidR="00750A38" w:rsidRDefault="00CF6824" w:rsidP="003F3344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(2</w:t>
            </w:r>
            <w:r w:rsidRPr="00AF4A90">
              <w:rPr>
                <w:rFonts w:asciiTheme="majorHAnsi" w:hAnsiTheme="majorHAnsi"/>
                <w:sz w:val="24"/>
                <w:szCs w:val="24"/>
                <w:vertAlign w:val="superscript"/>
              </w:rPr>
              <w:t>nd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Answer)</w:t>
            </w:r>
          </w:p>
        </w:tc>
      </w:tr>
      <w:tr w:rsidR="00750A38" w:rsidTr="001C36C9">
        <w:tc>
          <w:tcPr>
            <w:tcW w:w="1134" w:type="dxa"/>
          </w:tcPr>
          <w:p w:rsidR="00750A38" w:rsidRPr="00750A38" w:rsidRDefault="00750A38" w:rsidP="00750A38">
            <w:pPr>
              <w:pStyle w:val="ListParagraph"/>
              <w:numPr>
                <w:ilvl w:val="0"/>
                <w:numId w:val="9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59515A" w:rsidRPr="0059515A" w:rsidRDefault="0059515A" w:rsidP="0059515A">
            <w:pPr>
              <w:rPr>
                <w:rFonts w:asciiTheme="majorHAnsi" w:hAnsiTheme="majorHAnsi"/>
                <w:position w:val="-60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Pr="0059515A">
              <w:rPr>
                <w:rFonts w:asciiTheme="majorHAnsi" w:hAnsiTheme="majorHAnsi"/>
                <w:color w:val="FF0000"/>
                <w:position w:val="-60"/>
                <w:sz w:val="24"/>
                <w:szCs w:val="24"/>
              </w:rPr>
              <w:object w:dxaOrig="3066" w:dyaOrig="783">
                <v:shape id="_x0000_i1054" type="#_x0000_t75" style="width:153.6pt;height:39pt" o:ole="">
                  <v:imagedata r:id="rId78" o:title=""/>
                </v:shape>
                <o:OLEObject Type="Embed" ProgID="FXEquation.Equation" ShapeID="_x0000_i1054" DrawAspect="Content" ObjectID="_1459796289" r:id="rId79"/>
              </w:object>
            </w:r>
            <w:r w:rsidRPr="0059515A">
              <w:rPr>
                <w:rFonts w:asciiTheme="majorHAnsi" w:hAnsiTheme="majorHAnsi"/>
                <w:position w:val="-60"/>
                <w:sz w:val="24"/>
                <w:szCs w:val="24"/>
              </w:rPr>
              <w:t xml:space="preserve"> </w:t>
            </w:r>
          </w:p>
        </w:tc>
        <w:tc>
          <w:tcPr>
            <w:tcW w:w="2126" w:type="dxa"/>
          </w:tcPr>
          <w:p w:rsidR="00750A38" w:rsidRDefault="00750A38" w:rsidP="003F3344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</w:tr>
      <w:tr w:rsidR="00750A38" w:rsidTr="001C36C9">
        <w:tc>
          <w:tcPr>
            <w:tcW w:w="1134" w:type="dxa"/>
          </w:tcPr>
          <w:p w:rsidR="00750A38" w:rsidRPr="00750A38" w:rsidRDefault="00750A38" w:rsidP="00750A38">
            <w:pPr>
              <w:pStyle w:val="ListParagraph"/>
              <w:numPr>
                <w:ilvl w:val="0"/>
                <w:numId w:val="9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750A38" w:rsidRPr="007D1794" w:rsidRDefault="0059515A" w:rsidP="003F3344">
            <w:pPr>
              <w:rPr>
                <w:rFonts w:asciiTheme="majorHAnsi" w:hAnsiTheme="majorHAnsi"/>
                <w:position w:val="-136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="007D1794" w:rsidRPr="007D1794">
              <w:rPr>
                <w:rFonts w:asciiTheme="majorHAnsi" w:hAnsiTheme="majorHAnsi"/>
                <w:color w:val="FF0000"/>
                <w:position w:val="-136"/>
                <w:sz w:val="24"/>
                <w:szCs w:val="24"/>
              </w:rPr>
              <w:object w:dxaOrig="4374" w:dyaOrig="1689">
                <v:shape id="_x0000_i1055" type="#_x0000_t75" style="width:219pt;height:84.6pt" o:ole="">
                  <v:imagedata r:id="rId80" o:title=""/>
                </v:shape>
                <o:OLEObject Type="Embed" ProgID="FXEquation.Equation" ShapeID="_x0000_i1055" DrawAspect="Content" ObjectID="_1459796290" r:id="rId81"/>
              </w:object>
            </w:r>
            <w:r w:rsidRPr="007D1794">
              <w:rPr>
                <w:rFonts w:asciiTheme="majorHAnsi" w:hAnsiTheme="majorHAnsi"/>
                <w:position w:val="-136"/>
                <w:sz w:val="24"/>
                <w:szCs w:val="24"/>
              </w:rPr>
              <w:t xml:space="preserve"> </w:t>
            </w:r>
          </w:p>
        </w:tc>
        <w:tc>
          <w:tcPr>
            <w:tcW w:w="2126" w:type="dxa"/>
          </w:tcPr>
          <w:p w:rsidR="00750A38" w:rsidRDefault="00750A38" w:rsidP="003F3344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</w:tr>
      <w:tr w:rsidR="00750A38" w:rsidTr="001C36C9">
        <w:tc>
          <w:tcPr>
            <w:tcW w:w="1134" w:type="dxa"/>
          </w:tcPr>
          <w:p w:rsidR="00750A38" w:rsidRPr="00750A38" w:rsidRDefault="00750A38" w:rsidP="00750A38">
            <w:pPr>
              <w:pStyle w:val="ListParagraph"/>
              <w:numPr>
                <w:ilvl w:val="0"/>
                <w:numId w:val="9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750A38" w:rsidRPr="00CF6824" w:rsidRDefault="007D1794" w:rsidP="003F3344">
            <w:pPr>
              <w:rPr>
                <w:rFonts w:asciiTheme="majorHAnsi" w:hAnsiTheme="majorHAnsi"/>
                <w:position w:val="-60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="00CF6824" w:rsidRPr="00CF6824">
              <w:rPr>
                <w:rFonts w:asciiTheme="majorHAnsi" w:hAnsiTheme="majorHAnsi"/>
                <w:color w:val="FF0000"/>
                <w:position w:val="-60"/>
                <w:sz w:val="24"/>
                <w:szCs w:val="24"/>
              </w:rPr>
              <w:object w:dxaOrig="5514" w:dyaOrig="778">
                <v:shape id="_x0000_i1077" type="#_x0000_t75" style="width:276pt;height:39pt" o:ole="">
                  <v:imagedata r:id="rId82" o:title=""/>
                </v:shape>
                <o:OLEObject Type="Embed" ProgID="FXEquation.Equation" ShapeID="_x0000_i1077" DrawAspect="Content" ObjectID="_1459796291" r:id="rId83"/>
              </w:object>
            </w:r>
            <w:r w:rsidRPr="00CF6824">
              <w:rPr>
                <w:rFonts w:asciiTheme="majorHAnsi" w:hAnsiTheme="majorHAnsi"/>
                <w:position w:val="-60"/>
                <w:sz w:val="24"/>
                <w:szCs w:val="24"/>
              </w:rPr>
              <w:t xml:space="preserve"> </w:t>
            </w:r>
          </w:p>
        </w:tc>
        <w:tc>
          <w:tcPr>
            <w:tcW w:w="2126" w:type="dxa"/>
          </w:tcPr>
          <w:p w:rsidR="00750A38" w:rsidRDefault="00750A38" w:rsidP="003F3344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</w:tr>
    </w:tbl>
    <w:p w:rsidR="003F3344" w:rsidRDefault="003F3344" w:rsidP="003F3344">
      <w:pPr>
        <w:rPr>
          <w:rFonts w:asciiTheme="majorHAnsi" w:hAnsiTheme="majorHAnsi"/>
          <w:sz w:val="24"/>
          <w:szCs w:val="24"/>
        </w:rPr>
        <w:sectPr w:rsidR="003F3344" w:rsidSect="003F3344">
          <w:type w:val="continuous"/>
          <w:pgSz w:w="11906" w:h="16838"/>
          <w:pgMar w:top="1440" w:right="1440" w:bottom="1440" w:left="1440" w:header="708" w:footer="708" w:gutter="0"/>
          <w:cols w:space="709"/>
          <w:titlePg/>
          <w:docGrid w:linePitch="360"/>
        </w:sectPr>
      </w:pPr>
    </w:p>
    <w:p w:rsidR="003F3344" w:rsidRDefault="003F3344" w:rsidP="003F3344">
      <w:pPr>
        <w:rPr>
          <w:rFonts w:asciiTheme="majorHAnsi" w:hAnsiTheme="majorHAnsi"/>
          <w:sz w:val="24"/>
          <w:szCs w:val="24"/>
        </w:rPr>
      </w:pPr>
    </w:p>
    <w:p w:rsidR="003F3344" w:rsidRDefault="003F3344" w:rsidP="003F3344">
      <w:pPr>
        <w:rPr>
          <w:rFonts w:asciiTheme="majorHAnsi" w:hAnsiTheme="majorHAnsi"/>
          <w:sz w:val="24"/>
          <w:szCs w:val="24"/>
        </w:rPr>
        <w:sectPr w:rsidR="003F3344" w:rsidSect="00A252B0">
          <w:type w:val="continuous"/>
          <w:pgSz w:w="11906" w:h="16838"/>
          <w:pgMar w:top="1440" w:right="1440" w:bottom="1440" w:left="1440" w:header="708" w:footer="708" w:gutter="0"/>
          <w:cols w:num="2" w:space="709"/>
          <w:titlePg/>
          <w:docGrid w:linePitch="360"/>
        </w:sectPr>
      </w:pPr>
    </w:p>
    <w:p w:rsidR="003F3344" w:rsidRDefault="003F3344" w:rsidP="003F3344">
      <w:pPr>
        <w:rPr>
          <w:rFonts w:asciiTheme="majorHAnsi" w:hAnsiTheme="majorHAnsi"/>
          <w:sz w:val="24"/>
          <w:szCs w:val="24"/>
        </w:rPr>
      </w:pPr>
    </w:p>
    <w:p w:rsidR="003F3344" w:rsidRDefault="003F3344" w:rsidP="003F3344">
      <w:pPr>
        <w:rPr>
          <w:rFonts w:asciiTheme="majorHAnsi" w:hAnsiTheme="majorHAnsi"/>
          <w:sz w:val="24"/>
          <w:szCs w:val="24"/>
        </w:rPr>
        <w:sectPr w:rsidR="003F3344" w:rsidSect="00A252B0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:rsidR="003F3344" w:rsidRDefault="003F3344" w:rsidP="003F3344">
      <w:pPr>
        <w:rPr>
          <w:rFonts w:asciiTheme="majorHAnsi" w:hAnsiTheme="majorHAnsi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3F3344" w:rsidTr="003F3344">
        <w:tc>
          <w:tcPr>
            <w:tcW w:w="9242" w:type="dxa"/>
          </w:tcPr>
          <w:p w:rsidR="003F3344" w:rsidRDefault="003F3344" w:rsidP="003F3344">
            <w:pPr>
              <w:pStyle w:val="Heading1"/>
              <w:jc w:val="center"/>
            </w:pPr>
            <w:r>
              <w:t xml:space="preserve">Calculator Allowed </w:t>
            </w:r>
            <w:r w:rsidR="00165882">
              <w:t xml:space="preserve">Short Answer </w:t>
            </w:r>
            <w:r>
              <w:t xml:space="preserve">Section  </w:t>
            </w:r>
            <w:r>
              <w:rPr>
                <w:sz w:val="24"/>
                <w:szCs w:val="24"/>
              </w:rPr>
              <w:t>( 1 mark each)</w:t>
            </w:r>
          </w:p>
        </w:tc>
      </w:tr>
    </w:tbl>
    <w:p w:rsidR="003F3344" w:rsidRDefault="003F3344" w:rsidP="003F3344">
      <w:pPr>
        <w:sectPr w:rsidR="003F3344" w:rsidSect="003F3344"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:rsidR="003F3344" w:rsidRDefault="003F3344" w:rsidP="003F3344">
      <w:pPr>
        <w:rPr>
          <w:rFonts w:asciiTheme="majorHAnsi" w:hAnsiTheme="majorHAnsi"/>
          <w:sz w:val="24"/>
          <w:szCs w:val="24"/>
        </w:rPr>
      </w:pPr>
    </w:p>
    <w:p w:rsidR="00750A38" w:rsidRDefault="00750A38" w:rsidP="003F3344">
      <w:pPr>
        <w:rPr>
          <w:rFonts w:asciiTheme="majorHAnsi" w:hAnsiTheme="majorHAnsi"/>
          <w:sz w:val="24"/>
          <w:szCs w:val="24"/>
        </w:rPr>
      </w:pPr>
    </w:p>
    <w:tbl>
      <w:tblPr>
        <w:tblStyle w:val="TableGrid"/>
        <w:tblW w:w="10348" w:type="dxa"/>
        <w:tblInd w:w="-459" w:type="dxa"/>
        <w:tblLayout w:type="fixed"/>
        <w:tblCellMar>
          <w:top w:w="113" w:type="dxa"/>
          <w:bottom w:w="57" w:type="dxa"/>
        </w:tblCellMar>
        <w:tblLook w:val="04A0" w:firstRow="1" w:lastRow="0" w:firstColumn="1" w:lastColumn="0" w:noHBand="0" w:noVBand="1"/>
      </w:tblPr>
      <w:tblGrid>
        <w:gridCol w:w="1134"/>
        <w:gridCol w:w="7088"/>
        <w:gridCol w:w="2126"/>
      </w:tblGrid>
      <w:tr w:rsidR="00750A38" w:rsidTr="001C36C9">
        <w:trPr>
          <w:cantSplit/>
        </w:trPr>
        <w:tc>
          <w:tcPr>
            <w:tcW w:w="1134" w:type="dxa"/>
          </w:tcPr>
          <w:p w:rsidR="00750A38" w:rsidRDefault="00750A38" w:rsidP="00D8198D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Q no</w:t>
            </w:r>
          </w:p>
        </w:tc>
        <w:tc>
          <w:tcPr>
            <w:tcW w:w="7088" w:type="dxa"/>
          </w:tcPr>
          <w:p w:rsidR="00750A38" w:rsidRDefault="00750A38" w:rsidP="00D8198D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2126" w:type="dxa"/>
          </w:tcPr>
          <w:p w:rsidR="00750A38" w:rsidRDefault="00750A38" w:rsidP="00D8198D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Answer</w:t>
            </w:r>
          </w:p>
        </w:tc>
      </w:tr>
      <w:tr w:rsidR="00750A38" w:rsidTr="001C36C9">
        <w:trPr>
          <w:cantSplit/>
        </w:trPr>
        <w:tc>
          <w:tcPr>
            <w:tcW w:w="1134" w:type="dxa"/>
          </w:tcPr>
          <w:p w:rsidR="00750A38" w:rsidRPr="00750A38" w:rsidRDefault="00750A38" w:rsidP="00750A38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750A38" w:rsidRPr="00FD136F" w:rsidRDefault="000377B8" w:rsidP="00D8198D">
            <w:pPr>
              <w:rPr>
                <w:rFonts w:asciiTheme="majorHAnsi" w:hAnsiTheme="majorHAnsi"/>
                <w:position w:val="-18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="00FD136F" w:rsidRPr="00FD136F">
              <w:rPr>
                <w:rFonts w:asciiTheme="majorHAnsi" w:hAnsiTheme="majorHAnsi"/>
                <w:color w:val="FF0000"/>
                <w:position w:val="-18"/>
                <w:sz w:val="24"/>
                <w:szCs w:val="24"/>
              </w:rPr>
              <w:object w:dxaOrig="1932" w:dyaOrig="510">
                <v:shape id="_x0000_i1056" type="#_x0000_t75" style="width:96.6pt;height:25.8pt" o:ole="">
                  <v:imagedata r:id="rId84" o:title=""/>
                </v:shape>
                <o:OLEObject Type="Embed" ProgID="FXEquation.Equation" ShapeID="_x0000_i1056" DrawAspect="Content" ObjectID="_1459796292" r:id="rId85"/>
              </w:object>
            </w:r>
            <w:r w:rsidRPr="00FD136F">
              <w:rPr>
                <w:rFonts w:asciiTheme="majorHAnsi" w:hAnsiTheme="majorHAnsi"/>
                <w:position w:val="-18"/>
                <w:sz w:val="24"/>
                <w:szCs w:val="24"/>
              </w:rPr>
              <w:t xml:space="preserve"> </w:t>
            </w:r>
          </w:p>
        </w:tc>
        <w:tc>
          <w:tcPr>
            <w:tcW w:w="2126" w:type="dxa"/>
          </w:tcPr>
          <w:p w:rsidR="00750A38" w:rsidRDefault="000377B8" w:rsidP="00D8198D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(3</w:t>
            </w:r>
            <w:r w:rsidRPr="000377B8">
              <w:rPr>
                <w:rFonts w:asciiTheme="majorHAnsi" w:hAnsiTheme="majorHAnsi"/>
                <w:sz w:val="24"/>
                <w:szCs w:val="24"/>
                <w:vertAlign w:val="superscript"/>
              </w:rPr>
              <w:t>rd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Answer)</w:t>
            </w:r>
          </w:p>
        </w:tc>
      </w:tr>
      <w:tr w:rsidR="00750A38" w:rsidTr="001C36C9">
        <w:trPr>
          <w:cantSplit/>
        </w:trPr>
        <w:tc>
          <w:tcPr>
            <w:tcW w:w="1134" w:type="dxa"/>
          </w:tcPr>
          <w:p w:rsidR="00750A38" w:rsidRPr="00750A38" w:rsidRDefault="00750A38" w:rsidP="00750A38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750A38" w:rsidRPr="00FD136F" w:rsidRDefault="000377B8" w:rsidP="00D8198D">
            <w:pPr>
              <w:rPr>
                <w:rFonts w:asciiTheme="majorHAnsi" w:hAnsiTheme="majorHAnsi"/>
                <w:position w:val="-18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="00FD136F" w:rsidRPr="00FD136F">
              <w:rPr>
                <w:rFonts w:asciiTheme="majorHAnsi" w:hAnsiTheme="majorHAnsi"/>
                <w:color w:val="FF0000"/>
                <w:position w:val="-18"/>
                <w:sz w:val="24"/>
                <w:szCs w:val="24"/>
              </w:rPr>
              <w:object w:dxaOrig="1668" w:dyaOrig="506">
                <v:shape id="_x0000_i1057" type="#_x0000_t75" style="width:83.4pt;height:25.2pt" o:ole="">
                  <v:imagedata r:id="rId86" o:title=""/>
                </v:shape>
                <o:OLEObject Type="Embed" ProgID="FXEquation.Equation" ShapeID="_x0000_i1057" DrawAspect="Content" ObjectID="_1459796293" r:id="rId87"/>
              </w:object>
            </w:r>
            <w:r w:rsidRPr="00FD136F">
              <w:rPr>
                <w:rFonts w:asciiTheme="majorHAnsi" w:hAnsiTheme="majorHAnsi"/>
                <w:position w:val="-18"/>
                <w:sz w:val="24"/>
                <w:szCs w:val="24"/>
              </w:rPr>
              <w:t xml:space="preserve"> </w:t>
            </w:r>
          </w:p>
        </w:tc>
        <w:tc>
          <w:tcPr>
            <w:tcW w:w="2126" w:type="dxa"/>
          </w:tcPr>
          <w:p w:rsidR="00750A38" w:rsidRDefault="00750A38" w:rsidP="00D8198D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</w:tr>
      <w:tr w:rsidR="00750A38" w:rsidTr="001C36C9">
        <w:trPr>
          <w:cantSplit/>
        </w:trPr>
        <w:tc>
          <w:tcPr>
            <w:tcW w:w="1134" w:type="dxa"/>
          </w:tcPr>
          <w:p w:rsidR="00750A38" w:rsidRPr="00750A38" w:rsidRDefault="00750A38" w:rsidP="00750A38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750A38" w:rsidRDefault="00F64030" w:rsidP="00F64030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="00FB342F">
              <w:rPr>
                <w:rFonts w:asciiTheme="majorHAnsi" w:hAnsiTheme="majorHAnsi"/>
                <w:sz w:val="24"/>
                <w:szCs w:val="24"/>
              </w:rPr>
              <w:t>5.5%=5.5 / 100 =0.055</w:t>
            </w:r>
          </w:p>
        </w:tc>
        <w:tc>
          <w:tcPr>
            <w:tcW w:w="2126" w:type="dxa"/>
          </w:tcPr>
          <w:p w:rsidR="00750A38" w:rsidRDefault="00750A38" w:rsidP="00D8198D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</w:tr>
      <w:tr w:rsidR="00750A38" w:rsidTr="001C36C9">
        <w:trPr>
          <w:cantSplit/>
        </w:trPr>
        <w:tc>
          <w:tcPr>
            <w:tcW w:w="1134" w:type="dxa"/>
          </w:tcPr>
          <w:p w:rsidR="00750A38" w:rsidRPr="00750A38" w:rsidRDefault="00750A38" w:rsidP="00750A38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750A38" w:rsidRPr="00F64030" w:rsidRDefault="00F64030" w:rsidP="00D8198D">
            <w:pPr>
              <w:rPr>
                <w:rFonts w:asciiTheme="majorHAnsi" w:hAnsiTheme="majorHAnsi"/>
                <w:position w:val="-54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Pr="00F64030">
              <w:rPr>
                <w:rFonts w:asciiTheme="majorHAnsi" w:hAnsiTheme="majorHAnsi"/>
                <w:color w:val="FF0000"/>
                <w:position w:val="-54"/>
                <w:sz w:val="24"/>
                <w:szCs w:val="24"/>
              </w:rPr>
              <w:object w:dxaOrig="4277" w:dyaOrig="718">
                <v:shape id="_x0000_i1058" type="#_x0000_t75" style="width:213.6pt;height:36pt" o:ole="">
                  <v:imagedata r:id="rId88" o:title=""/>
                </v:shape>
                <o:OLEObject Type="Embed" ProgID="FXEquation.Equation" ShapeID="_x0000_i1058" DrawAspect="Content" ObjectID="_1459796294" r:id="rId89"/>
              </w:object>
            </w:r>
            <w:r w:rsidRPr="00F64030">
              <w:rPr>
                <w:rFonts w:asciiTheme="majorHAnsi" w:hAnsiTheme="majorHAnsi"/>
                <w:position w:val="-54"/>
                <w:sz w:val="24"/>
                <w:szCs w:val="24"/>
              </w:rPr>
              <w:t xml:space="preserve"> </w:t>
            </w:r>
          </w:p>
        </w:tc>
        <w:tc>
          <w:tcPr>
            <w:tcW w:w="2126" w:type="dxa"/>
          </w:tcPr>
          <w:p w:rsidR="00750A38" w:rsidRDefault="00750A38" w:rsidP="00D8198D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</w:tr>
      <w:tr w:rsidR="00750A38" w:rsidTr="001C36C9">
        <w:trPr>
          <w:cantSplit/>
        </w:trPr>
        <w:tc>
          <w:tcPr>
            <w:tcW w:w="1134" w:type="dxa"/>
          </w:tcPr>
          <w:p w:rsidR="00750A38" w:rsidRPr="00750A38" w:rsidRDefault="00750A38" w:rsidP="00750A38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750A38" w:rsidRPr="007C0DCC" w:rsidRDefault="007C0DCC" w:rsidP="00D8198D">
            <w:pPr>
              <w:rPr>
                <w:rFonts w:asciiTheme="majorHAnsi" w:hAnsiTheme="majorHAnsi"/>
                <w:position w:val="-2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Pr="007C0DCC">
              <w:rPr>
                <w:rFonts w:asciiTheme="majorHAnsi" w:hAnsiTheme="majorHAnsi"/>
                <w:color w:val="FF0000"/>
                <w:position w:val="-2"/>
                <w:sz w:val="24"/>
                <w:szCs w:val="24"/>
              </w:rPr>
              <w:object w:dxaOrig="2010" w:dyaOrig="194">
                <v:shape id="_x0000_i1059" type="#_x0000_t75" style="width:100.8pt;height:9.6pt" o:ole="">
                  <v:imagedata r:id="rId90" o:title=""/>
                </v:shape>
                <o:OLEObject Type="Embed" ProgID="FXEquation.Equation" ShapeID="_x0000_i1059" DrawAspect="Content" ObjectID="_1459796295" r:id="rId91"/>
              </w:object>
            </w:r>
            <w:r w:rsidRPr="007C0DCC">
              <w:rPr>
                <w:rFonts w:asciiTheme="majorHAnsi" w:hAnsiTheme="majorHAnsi"/>
                <w:position w:val="-2"/>
                <w:sz w:val="24"/>
                <w:szCs w:val="24"/>
              </w:rPr>
              <w:t xml:space="preserve"> </w:t>
            </w:r>
          </w:p>
        </w:tc>
        <w:tc>
          <w:tcPr>
            <w:tcW w:w="2126" w:type="dxa"/>
          </w:tcPr>
          <w:p w:rsidR="00750A38" w:rsidRDefault="00EA7711" w:rsidP="00D8198D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(3</w:t>
            </w:r>
            <w:r w:rsidRPr="00EA7711">
              <w:rPr>
                <w:rFonts w:asciiTheme="majorHAnsi" w:hAnsiTheme="majorHAnsi"/>
                <w:sz w:val="24"/>
                <w:szCs w:val="24"/>
                <w:vertAlign w:val="superscript"/>
              </w:rPr>
              <w:t>rd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Answer)</w:t>
            </w:r>
          </w:p>
        </w:tc>
      </w:tr>
      <w:tr w:rsidR="00750A38" w:rsidTr="001C36C9">
        <w:trPr>
          <w:cantSplit/>
        </w:trPr>
        <w:tc>
          <w:tcPr>
            <w:tcW w:w="1134" w:type="dxa"/>
          </w:tcPr>
          <w:p w:rsidR="00750A38" w:rsidRPr="00750A38" w:rsidRDefault="00750A38" w:rsidP="00750A38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750A38" w:rsidRPr="007C0DCC" w:rsidRDefault="007C0DCC" w:rsidP="00D8198D">
            <w:pPr>
              <w:rPr>
                <w:rFonts w:asciiTheme="majorHAnsi" w:hAnsiTheme="majorHAnsi"/>
                <w:position w:val="-4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Pr="007C0DCC">
              <w:rPr>
                <w:rFonts w:asciiTheme="majorHAnsi" w:hAnsiTheme="majorHAnsi"/>
                <w:color w:val="FF0000"/>
                <w:position w:val="-4"/>
                <w:sz w:val="24"/>
                <w:szCs w:val="24"/>
              </w:rPr>
              <w:object w:dxaOrig="2610" w:dyaOrig="224">
                <v:shape id="_x0000_i1060" type="#_x0000_t75" style="width:130.8pt;height:11.4pt" o:ole="">
                  <v:imagedata r:id="rId92" o:title=""/>
                </v:shape>
                <o:OLEObject Type="Embed" ProgID="FXEquation.Equation" ShapeID="_x0000_i1060" DrawAspect="Content" ObjectID="_1459796296" r:id="rId93"/>
              </w:object>
            </w:r>
            <w:r w:rsidRPr="007C0DCC">
              <w:rPr>
                <w:rFonts w:asciiTheme="majorHAnsi" w:hAnsiTheme="majorHAnsi"/>
                <w:position w:val="-4"/>
                <w:sz w:val="24"/>
                <w:szCs w:val="24"/>
              </w:rPr>
              <w:t xml:space="preserve"> </w:t>
            </w:r>
          </w:p>
        </w:tc>
        <w:tc>
          <w:tcPr>
            <w:tcW w:w="2126" w:type="dxa"/>
          </w:tcPr>
          <w:p w:rsidR="00750A38" w:rsidRDefault="00750A38" w:rsidP="00D8198D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</w:tr>
      <w:tr w:rsidR="00750A38" w:rsidTr="001C36C9">
        <w:trPr>
          <w:cantSplit/>
        </w:trPr>
        <w:tc>
          <w:tcPr>
            <w:tcW w:w="1134" w:type="dxa"/>
          </w:tcPr>
          <w:p w:rsidR="00750A38" w:rsidRPr="00750A38" w:rsidRDefault="00750A38" w:rsidP="00750A38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750A38" w:rsidRPr="007C0DCC" w:rsidRDefault="007C0DCC" w:rsidP="00D8198D">
            <w:pPr>
              <w:rPr>
                <w:rFonts w:asciiTheme="majorHAnsi" w:hAnsiTheme="majorHAnsi"/>
                <w:position w:val="-18"/>
                <w:sz w:val="24"/>
                <w:szCs w:val="24"/>
              </w:rPr>
            </w:pPr>
            <w:r w:rsidRPr="007C0DCC">
              <w:rPr>
                <w:rFonts w:ascii="Times New Roman" w:hAnsi="Times New Roman"/>
                <w:color w:val="FF0000"/>
                <w:position w:val="-18"/>
                <w:sz w:val="24"/>
                <w:szCs w:val="24"/>
              </w:rPr>
              <w:object w:dxaOrig="2232" w:dyaOrig="506">
                <v:shape id="_x0000_i1061" type="#_x0000_t75" style="width:111.6pt;height:25.2pt" o:ole="">
                  <v:imagedata r:id="rId94" o:title=""/>
                </v:shape>
                <o:OLEObject Type="Embed" ProgID="FXEquation.Equation" ShapeID="_x0000_i1061" DrawAspect="Content" ObjectID="_1459796297" r:id="rId95"/>
              </w:object>
            </w:r>
          </w:p>
        </w:tc>
        <w:tc>
          <w:tcPr>
            <w:tcW w:w="2126" w:type="dxa"/>
          </w:tcPr>
          <w:p w:rsidR="00750A38" w:rsidRDefault="006A6A21" w:rsidP="00D8198D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(2</w:t>
            </w:r>
            <w:r w:rsidRPr="006A6A21">
              <w:rPr>
                <w:rFonts w:asciiTheme="majorHAnsi" w:hAnsiTheme="majorHAnsi"/>
                <w:sz w:val="24"/>
                <w:szCs w:val="24"/>
                <w:vertAlign w:val="superscript"/>
              </w:rPr>
              <w:t>nd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 Answer)</w:t>
            </w:r>
          </w:p>
        </w:tc>
      </w:tr>
      <w:tr w:rsidR="00750A38" w:rsidTr="001C36C9">
        <w:trPr>
          <w:cantSplit/>
        </w:trPr>
        <w:tc>
          <w:tcPr>
            <w:tcW w:w="1134" w:type="dxa"/>
          </w:tcPr>
          <w:p w:rsidR="00750A38" w:rsidRPr="00750A38" w:rsidRDefault="00750A38" w:rsidP="00750A38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750A38" w:rsidRPr="008D7EC3" w:rsidRDefault="008D7EC3" w:rsidP="00D8198D">
            <w:pPr>
              <w:rPr>
                <w:rFonts w:asciiTheme="majorHAnsi" w:hAnsiTheme="majorHAnsi"/>
                <w:position w:val="-4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Pr="008D7EC3">
              <w:rPr>
                <w:rFonts w:asciiTheme="majorHAnsi" w:hAnsiTheme="majorHAnsi"/>
                <w:color w:val="FF0000"/>
                <w:position w:val="-4"/>
                <w:sz w:val="24"/>
                <w:szCs w:val="24"/>
              </w:rPr>
              <w:object w:dxaOrig="2118" w:dyaOrig="224">
                <v:shape id="_x0000_i1062" type="#_x0000_t75" style="width:105.6pt;height:10.8pt" o:ole="">
                  <v:imagedata r:id="rId96" o:title=""/>
                </v:shape>
                <o:OLEObject Type="Embed" ProgID="FXEquation.Equation" ShapeID="_x0000_i1062" DrawAspect="Content" ObjectID="_1459796298" r:id="rId97"/>
              </w:object>
            </w:r>
            <w:r w:rsidRPr="008D7EC3">
              <w:rPr>
                <w:rFonts w:asciiTheme="majorHAnsi" w:hAnsiTheme="majorHAnsi"/>
                <w:position w:val="-4"/>
                <w:sz w:val="24"/>
                <w:szCs w:val="24"/>
              </w:rPr>
              <w:t xml:space="preserve"> </w:t>
            </w:r>
          </w:p>
        </w:tc>
        <w:tc>
          <w:tcPr>
            <w:tcW w:w="2126" w:type="dxa"/>
          </w:tcPr>
          <w:p w:rsidR="00750A38" w:rsidRDefault="008D7EC3" w:rsidP="00D8198D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(1</w:t>
            </w:r>
            <w:r w:rsidRPr="008D7EC3">
              <w:rPr>
                <w:rFonts w:asciiTheme="majorHAnsi" w:hAnsiTheme="majorHAnsi"/>
                <w:sz w:val="24"/>
                <w:szCs w:val="24"/>
                <w:vertAlign w:val="superscript"/>
              </w:rPr>
              <w:t>st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Answer)</w:t>
            </w:r>
          </w:p>
        </w:tc>
      </w:tr>
      <w:tr w:rsidR="00750A38" w:rsidTr="001C36C9">
        <w:trPr>
          <w:cantSplit/>
        </w:trPr>
        <w:tc>
          <w:tcPr>
            <w:tcW w:w="1134" w:type="dxa"/>
          </w:tcPr>
          <w:p w:rsidR="00750A38" w:rsidRPr="00750A38" w:rsidRDefault="00750A38" w:rsidP="00750A38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750A38" w:rsidRPr="00357DC0" w:rsidRDefault="00357DC0" w:rsidP="00D8198D">
            <w:pPr>
              <w:rPr>
                <w:rFonts w:asciiTheme="majorHAnsi" w:hAnsiTheme="majorHAnsi"/>
                <w:position w:val="-18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Pr="00357DC0">
              <w:rPr>
                <w:rFonts w:asciiTheme="majorHAnsi" w:hAnsiTheme="majorHAnsi"/>
                <w:color w:val="FF0000"/>
                <w:position w:val="-18"/>
                <w:sz w:val="24"/>
                <w:szCs w:val="24"/>
              </w:rPr>
              <w:object w:dxaOrig="5016" w:dyaOrig="510">
                <v:shape id="_x0000_i1063" type="#_x0000_t75" style="width:250.8pt;height:25.8pt" o:ole="">
                  <v:imagedata r:id="rId98" o:title=""/>
                </v:shape>
                <o:OLEObject Type="Embed" ProgID="FXEquation.Equation" ShapeID="_x0000_i1063" DrawAspect="Content" ObjectID="_1459796299" r:id="rId99"/>
              </w:object>
            </w:r>
            <w:r w:rsidRPr="00357DC0">
              <w:rPr>
                <w:rFonts w:asciiTheme="majorHAnsi" w:hAnsiTheme="majorHAnsi"/>
                <w:position w:val="-18"/>
                <w:sz w:val="24"/>
                <w:szCs w:val="24"/>
              </w:rPr>
              <w:t xml:space="preserve"> </w:t>
            </w:r>
          </w:p>
        </w:tc>
        <w:tc>
          <w:tcPr>
            <w:tcW w:w="2126" w:type="dxa"/>
          </w:tcPr>
          <w:p w:rsidR="00750A38" w:rsidRDefault="00357DC0" w:rsidP="00357DC0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(4</w:t>
            </w:r>
            <w:r w:rsidRPr="00357DC0">
              <w:rPr>
                <w:rFonts w:asciiTheme="majorHAnsi" w:hAnsiTheme="majorHAnsi"/>
                <w:sz w:val="24"/>
                <w:szCs w:val="24"/>
                <w:vertAlign w:val="superscript"/>
              </w:rPr>
              <w:t>th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Answer)</w:t>
            </w:r>
          </w:p>
        </w:tc>
      </w:tr>
      <w:tr w:rsidR="00750A38" w:rsidTr="001C36C9">
        <w:trPr>
          <w:cantSplit/>
        </w:trPr>
        <w:tc>
          <w:tcPr>
            <w:tcW w:w="1134" w:type="dxa"/>
          </w:tcPr>
          <w:p w:rsidR="00750A38" w:rsidRPr="00750A38" w:rsidRDefault="00750A38" w:rsidP="00750A38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750A38" w:rsidRPr="00130F34" w:rsidRDefault="00130F34" w:rsidP="00D8198D">
            <w:pPr>
              <w:rPr>
                <w:rFonts w:asciiTheme="majorHAnsi" w:hAnsiTheme="majorHAnsi"/>
                <w:position w:val="-54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Pr="00130F34">
              <w:rPr>
                <w:rFonts w:asciiTheme="majorHAnsi" w:hAnsiTheme="majorHAnsi"/>
                <w:color w:val="FF0000"/>
                <w:position w:val="-54"/>
                <w:sz w:val="24"/>
                <w:szCs w:val="24"/>
              </w:rPr>
              <w:object w:dxaOrig="3546" w:dyaOrig="718">
                <v:shape id="_x0000_i1064" type="#_x0000_t75" style="width:177.6pt;height:36pt" o:ole="">
                  <v:imagedata r:id="rId100" o:title=""/>
                </v:shape>
                <o:OLEObject Type="Embed" ProgID="FXEquation.Equation" ShapeID="_x0000_i1064" DrawAspect="Content" ObjectID="_1459796300" r:id="rId101"/>
              </w:object>
            </w:r>
            <w:r w:rsidRPr="00130F34">
              <w:rPr>
                <w:rFonts w:asciiTheme="majorHAnsi" w:hAnsiTheme="majorHAnsi"/>
                <w:position w:val="-54"/>
                <w:sz w:val="24"/>
                <w:szCs w:val="24"/>
              </w:rPr>
              <w:t xml:space="preserve"> </w:t>
            </w:r>
          </w:p>
        </w:tc>
        <w:tc>
          <w:tcPr>
            <w:tcW w:w="2126" w:type="dxa"/>
          </w:tcPr>
          <w:p w:rsidR="00750A38" w:rsidRDefault="00750A38" w:rsidP="00D8198D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</w:tr>
      <w:tr w:rsidR="00750A38" w:rsidTr="001C36C9">
        <w:trPr>
          <w:cantSplit/>
        </w:trPr>
        <w:tc>
          <w:tcPr>
            <w:tcW w:w="1134" w:type="dxa"/>
          </w:tcPr>
          <w:p w:rsidR="00750A38" w:rsidRPr="00750A38" w:rsidRDefault="00750A38" w:rsidP="00750A38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750A38" w:rsidRPr="004F05DD" w:rsidRDefault="004F05DD" w:rsidP="00D8198D">
            <w:pPr>
              <w:rPr>
                <w:rFonts w:asciiTheme="majorHAnsi" w:hAnsiTheme="majorHAnsi"/>
                <w:position w:val="-32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Pr="004F05DD">
              <w:rPr>
                <w:rFonts w:asciiTheme="majorHAnsi" w:hAnsiTheme="majorHAnsi"/>
                <w:color w:val="FF0000"/>
                <w:position w:val="-32"/>
                <w:sz w:val="24"/>
                <w:szCs w:val="24"/>
              </w:rPr>
              <w:object w:dxaOrig="3978" w:dyaOrig="498">
                <v:shape id="_x0000_i1065" type="#_x0000_t75" style="width:199.2pt;height:24.6pt" o:ole="">
                  <v:imagedata r:id="rId102" o:title=""/>
                </v:shape>
                <o:OLEObject Type="Embed" ProgID="FXEquation.Equation" ShapeID="_x0000_i1065" DrawAspect="Content" ObjectID="_1459796301" r:id="rId103"/>
              </w:object>
            </w:r>
            <w:r w:rsidRPr="004F05DD">
              <w:rPr>
                <w:rFonts w:asciiTheme="majorHAnsi" w:hAnsiTheme="majorHAnsi"/>
                <w:position w:val="-32"/>
                <w:sz w:val="24"/>
                <w:szCs w:val="24"/>
              </w:rPr>
              <w:t xml:space="preserve"> </w:t>
            </w:r>
          </w:p>
        </w:tc>
        <w:tc>
          <w:tcPr>
            <w:tcW w:w="2126" w:type="dxa"/>
          </w:tcPr>
          <w:p w:rsidR="00750A38" w:rsidRDefault="00750A38" w:rsidP="00D8198D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</w:tr>
      <w:tr w:rsidR="00750A38" w:rsidTr="001C36C9">
        <w:trPr>
          <w:cantSplit/>
        </w:trPr>
        <w:tc>
          <w:tcPr>
            <w:tcW w:w="1134" w:type="dxa"/>
          </w:tcPr>
          <w:p w:rsidR="00750A38" w:rsidRPr="00750A38" w:rsidRDefault="00750A38" w:rsidP="00750A38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750A38" w:rsidRPr="004F05DD" w:rsidRDefault="004F05DD" w:rsidP="00D8198D">
            <w:pPr>
              <w:rPr>
                <w:rFonts w:asciiTheme="majorHAnsi" w:hAnsiTheme="majorHAnsi"/>
                <w:position w:val="-54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Pr="004F05DD">
              <w:rPr>
                <w:rFonts w:asciiTheme="majorHAnsi" w:hAnsiTheme="majorHAnsi"/>
                <w:color w:val="FF0000"/>
                <w:position w:val="-54"/>
                <w:sz w:val="24"/>
                <w:szCs w:val="24"/>
              </w:rPr>
              <w:object w:dxaOrig="6042" w:dyaOrig="714">
                <v:shape id="_x0000_i1066" type="#_x0000_t75" style="width:302.4pt;height:36pt" o:ole="">
                  <v:imagedata r:id="rId104" o:title=""/>
                </v:shape>
                <o:OLEObject Type="Embed" ProgID="FXEquation.Equation" ShapeID="_x0000_i1066" DrawAspect="Content" ObjectID="_1459796302" r:id="rId105"/>
              </w:object>
            </w:r>
            <w:r w:rsidRPr="004F05DD">
              <w:rPr>
                <w:rFonts w:asciiTheme="majorHAnsi" w:hAnsiTheme="majorHAnsi"/>
                <w:position w:val="-54"/>
                <w:sz w:val="24"/>
                <w:szCs w:val="24"/>
              </w:rPr>
              <w:t xml:space="preserve"> </w:t>
            </w:r>
          </w:p>
        </w:tc>
        <w:tc>
          <w:tcPr>
            <w:tcW w:w="2126" w:type="dxa"/>
          </w:tcPr>
          <w:p w:rsidR="00750A38" w:rsidRDefault="006A6A21" w:rsidP="00D8198D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(2</w:t>
            </w:r>
            <w:r w:rsidRPr="006A6A21">
              <w:rPr>
                <w:rFonts w:asciiTheme="majorHAnsi" w:hAnsiTheme="majorHAnsi"/>
                <w:sz w:val="24"/>
                <w:szCs w:val="24"/>
                <w:vertAlign w:val="superscript"/>
              </w:rPr>
              <w:t>nd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Answer)</w:t>
            </w:r>
          </w:p>
        </w:tc>
      </w:tr>
      <w:tr w:rsidR="00750A38" w:rsidTr="001C36C9">
        <w:trPr>
          <w:cantSplit/>
        </w:trPr>
        <w:tc>
          <w:tcPr>
            <w:tcW w:w="1134" w:type="dxa"/>
          </w:tcPr>
          <w:p w:rsidR="00750A38" w:rsidRPr="00750A38" w:rsidRDefault="00750A38" w:rsidP="00750A38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750A38" w:rsidRDefault="004F05DD" w:rsidP="00D8198D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="00EA7711">
              <w:rPr>
                <w:rFonts w:asciiTheme="majorHAnsi" w:hAnsiTheme="majorHAnsi"/>
                <w:sz w:val="24"/>
                <w:szCs w:val="24"/>
              </w:rPr>
              <w:object w:dxaOrig="4758" w:dyaOrig="798">
                <v:shape id="_x0000_i1067" type="#_x0000_t75" style="width:237.6pt;height:39.6pt" o:ole="">
                  <v:imagedata r:id="rId106" o:title=""/>
                </v:shape>
                <o:OLEObject Type="Embed" ProgID="FXEquation.Equation" ShapeID="_x0000_i1067" DrawAspect="Content" ObjectID="_1459796303" r:id="rId107"/>
              </w:object>
            </w: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</w:p>
        </w:tc>
        <w:tc>
          <w:tcPr>
            <w:tcW w:w="2126" w:type="dxa"/>
          </w:tcPr>
          <w:p w:rsidR="00750A38" w:rsidRDefault="00750A38" w:rsidP="00D8198D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</w:tr>
      <w:tr w:rsidR="00750A38" w:rsidTr="001C36C9">
        <w:trPr>
          <w:cantSplit/>
        </w:trPr>
        <w:tc>
          <w:tcPr>
            <w:tcW w:w="1134" w:type="dxa"/>
          </w:tcPr>
          <w:p w:rsidR="00750A38" w:rsidRPr="00750A38" w:rsidRDefault="00750A38" w:rsidP="00750A38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750A38" w:rsidRPr="005645F0" w:rsidRDefault="006A6A21" w:rsidP="00D8198D">
            <w:pPr>
              <w:rPr>
                <w:rFonts w:asciiTheme="majorHAnsi" w:hAnsiTheme="majorHAnsi"/>
                <w:position w:val="-88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="005645F0" w:rsidRPr="005645F0">
              <w:rPr>
                <w:rFonts w:asciiTheme="majorHAnsi" w:hAnsiTheme="majorHAnsi"/>
                <w:color w:val="FF0000"/>
                <w:position w:val="-88"/>
                <w:sz w:val="24"/>
                <w:szCs w:val="24"/>
              </w:rPr>
              <w:object w:dxaOrig="4794" w:dyaOrig="1064">
                <v:shape id="_x0000_i1068" type="#_x0000_t75" style="width:240pt;height:53.4pt" o:ole="">
                  <v:imagedata r:id="rId108" o:title=""/>
                </v:shape>
                <o:OLEObject Type="Embed" ProgID="FXEquation.Equation" ShapeID="_x0000_i1068" DrawAspect="Content" ObjectID="_1459796304" r:id="rId109"/>
              </w:object>
            </w:r>
            <w:r w:rsidRPr="005645F0">
              <w:rPr>
                <w:rFonts w:asciiTheme="majorHAnsi" w:hAnsiTheme="majorHAnsi"/>
                <w:position w:val="-88"/>
                <w:sz w:val="24"/>
                <w:szCs w:val="24"/>
              </w:rPr>
              <w:t xml:space="preserve"> </w:t>
            </w:r>
          </w:p>
        </w:tc>
        <w:tc>
          <w:tcPr>
            <w:tcW w:w="2126" w:type="dxa"/>
          </w:tcPr>
          <w:p w:rsidR="00750A38" w:rsidRDefault="00750A38" w:rsidP="00D8198D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</w:tr>
      <w:tr w:rsidR="00750A38" w:rsidTr="001C36C9">
        <w:trPr>
          <w:cantSplit/>
        </w:trPr>
        <w:tc>
          <w:tcPr>
            <w:tcW w:w="1134" w:type="dxa"/>
          </w:tcPr>
          <w:p w:rsidR="00750A38" w:rsidRPr="00750A38" w:rsidRDefault="00750A38" w:rsidP="00750A38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750A38" w:rsidRDefault="00FD136F" w:rsidP="00D8198D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>
              <w:rPr>
                <w:rFonts w:asciiTheme="majorHAnsi" w:hAnsiTheme="majorHAnsi"/>
                <w:sz w:val="24"/>
                <w:szCs w:val="24"/>
              </w:rPr>
              <w:object w:dxaOrig="3186" w:dyaOrig="2086">
                <v:shape id="_x0000_i1069" type="#_x0000_t75" style="width:159pt;height:104.4pt" o:ole="">
                  <v:imagedata r:id="rId110" o:title=""/>
                </v:shape>
                <o:OLEObject Type="Embed" ProgID="FXEquation.Equation" ShapeID="_x0000_i1069" DrawAspect="Content" ObjectID="_1459796305" r:id="rId111"/>
              </w:object>
            </w: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</w:p>
        </w:tc>
        <w:tc>
          <w:tcPr>
            <w:tcW w:w="2126" w:type="dxa"/>
          </w:tcPr>
          <w:p w:rsidR="00750A38" w:rsidRDefault="00750A38" w:rsidP="00D8198D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</w:tr>
    </w:tbl>
    <w:p w:rsidR="00750A38" w:rsidRDefault="00750A38" w:rsidP="003F3344">
      <w:pPr>
        <w:rPr>
          <w:rFonts w:asciiTheme="majorHAnsi" w:hAnsiTheme="majorHAnsi"/>
          <w:sz w:val="24"/>
          <w:szCs w:val="24"/>
        </w:rPr>
        <w:sectPr w:rsidR="00750A38" w:rsidSect="003F3344">
          <w:type w:val="continuous"/>
          <w:pgSz w:w="11906" w:h="16838"/>
          <w:pgMar w:top="1440" w:right="1440" w:bottom="1440" w:left="1440" w:header="708" w:footer="708" w:gutter="0"/>
          <w:cols w:space="709"/>
          <w:titlePg/>
          <w:docGrid w:linePitch="360"/>
        </w:sectPr>
      </w:pPr>
    </w:p>
    <w:tbl>
      <w:tblPr>
        <w:tblStyle w:val="TableGrid"/>
        <w:tblW w:w="9889" w:type="dxa"/>
        <w:tblLook w:val="04A0" w:firstRow="1" w:lastRow="0" w:firstColumn="1" w:lastColumn="0" w:noHBand="0" w:noVBand="1"/>
      </w:tblPr>
      <w:tblGrid>
        <w:gridCol w:w="804"/>
        <w:gridCol w:w="7583"/>
        <w:gridCol w:w="1502"/>
      </w:tblGrid>
      <w:tr w:rsidR="00566702" w:rsidTr="000E3DA1">
        <w:tc>
          <w:tcPr>
            <w:tcW w:w="9889" w:type="dxa"/>
            <w:gridSpan w:val="3"/>
          </w:tcPr>
          <w:p w:rsidR="00C5111A" w:rsidRDefault="00C5111A" w:rsidP="00566702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sz w:val="36"/>
                <w:szCs w:val="36"/>
              </w:rPr>
              <w:t>Answers</w:t>
            </w:r>
          </w:p>
          <w:p w:rsidR="00566702" w:rsidRPr="00566702" w:rsidRDefault="00566702" w:rsidP="00566702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 w:rsidRPr="00566702">
              <w:rPr>
                <w:rFonts w:ascii="Times New Roman" w:hAnsi="Times New Roman"/>
                <w:sz w:val="36"/>
                <w:szCs w:val="36"/>
              </w:rPr>
              <w:t>Connected Answer Section</w:t>
            </w:r>
          </w:p>
        </w:tc>
      </w:tr>
      <w:tr w:rsidR="009F680B" w:rsidTr="00ED51DF">
        <w:tc>
          <w:tcPr>
            <w:tcW w:w="804" w:type="dxa"/>
          </w:tcPr>
          <w:p w:rsidR="009F680B" w:rsidRDefault="009F680B" w:rsidP="009D24C3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583" w:type="dxa"/>
          </w:tcPr>
          <w:p w:rsidR="009F680B" w:rsidRDefault="009F680B" w:rsidP="009D24C3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1502" w:type="dxa"/>
          </w:tcPr>
          <w:p w:rsidR="009F680B" w:rsidRDefault="009F680B" w:rsidP="009D24C3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</w:tr>
      <w:tr w:rsidR="009F680B" w:rsidTr="00ED51DF">
        <w:tc>
          <w:tcPr>
            <w:tcW w:w="804" w:type="dxa"/>
          </w:tcPr>
          <w:p w:rsidR="009F680B" w:rsidRDefault="00566702" w:rsidP="009D24C3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1.</w:t>
            </w:r>
          </w:p>
        </w:tc>
        <w:tc>
          <w:tcPr>
            <w:tcW w:w="7583" w:type="dxa"/>
          </w:tcPr>
          <w:p w:rsidR="003C6128" w:rsidRDefault="003C6128" w:rsidP="003C6128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A pack of six 300 ml cans for $7.20. </w:t>
            </w:r>
          </w:p>
          <w:p w:rsidR="003C6128" w:rsidRPr="003C6128" w:rsidRDefault="003C6128" w:rsidP="003C6128">
            <w:pPr>
              <w:rPr>
                <w:rFonts w:ascii="Times New Roman" w:hAnsi="Times New Roman"/>
                <w:position w:val="-32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3C6128">
              <w:rPr>
                <w:rFonts w:ascii="Times New Roman" w:hAnsi="Times New Roman"/>
                <w:color w:val="FF0000"/>
                <w:position w:val="-32"/>
                <w:sz w:val="24"/>
                <w:szCs w:val="24"/>
              </w:rPr>
              <w:object w:dxaOrig="2840" w:dyaOrig="494">
                <v:shape id="_x0000_i1070" type="#_x0000_t75" style="width:142.2pt;height:24.6pt" o:ole="">
                  <v:imagedata r:id="rId112" o:title=""/>
                </v:shape>
                <o:OLEObject Type="Embed" ProgID="FXEquation.Equation" ShapeID="_x0000_i1070" DrawAspect="Content" ObjectID="_1459796306" r:id="rId113"/>
              </w:object>
            </w:r>
            <w:r w:rsidRPr="003C6128">
              <w:rPr>
                <w:rFonts w:ascii="Times New Roman" w:hAnsi="Times New Roman"/>
                <w:position w:val="-32"/>
                <w:sz w:val="24"/>
                <w:szCs w:val="24"/>
              </w:rPr>
              <w:t xml:space="preserve"> </w:t>
            </w:r>
          </w:p>
          <w:p w:rsidR="003C6128" w:rsidRPr="003F522A" w:rsidRDefault="003C6128" w:rsidP="003C6128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3C6128" w:rsidRDefault="003C6128" w:rsidP="003C6128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Individual 375 ml cans for $2.80 each.</w:t>
            </w:r>
          </w:p>
          <w:p w:rsidR="005D3560" w:rsidRPr="005D3560" w:rsidRDefault="005D3560" w:rsidP="003C6128">
            <w:pPr>
              <w:rPr>
                <w:rFonts w:ascii="Times New Roman" w:hAnsi="Times New Roman"/>
                <w:position w:val="-32"/>
                <w:sz w:val="24"/>
                <w:szCs w:val="24"/>
              </w:rPr>
            </w:pPr>
            <w:r w:rsidRPr="005D3560">
              <w:rPr>
                <w:rFonts w:ascii="Times New Roman" w:hAnsi="Times New Roman"/>
                <w:color w:val="FF0000"/>
                <w:position w:val="-32"/>
                <w:sz w:val="24"/>
                <w:szCs w:val="24"/>
              </w:rPr>
              <w:object w:dxaOrig="2814" w:dyaOrig="494">
                <v:shape id="_x0000_i1071" type="#_x0000_t75" style="width:140.4pt;height:24.6pt" o:ole="">
                  <v:imagedata r:id="rId114" o:title=""/>
                </v:shape>
                <o:OLEObject Type="Embed" ProgID="FXEquation.Equation" ShapeID="_x0000_i1071" DrawAspect="Content" ObjectID="_1459796307" r:id="rId115"/>
              </w:object>
            </w:r>
          </w:p>
          <w:p w:rsidR="003C6128" w:rsidRPr="003F522A" w:rsidRDefault="003C6128" w:rsidP="003C6128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3C6128" w:rsidRDefault="003C6128" w:rsidP="003C6128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Individual 1.25 litre bottles for $4.80 each.</w:t>
            </w:r>
          </w:p>
          <w:p w:rsidR="005D3560" w:rsidRPr="005D3560" w:rsidRDefault="005D3560" w:rsidP="003C6128">
            <w:pPr>
              <w:rPr>
                <w:rFonts w:ascii="Times New Roman" w:hAnsi="Times New Roman"/>
                <w:position w:val="-4"/>
                <w:sz w:val="24"/>
                <w:szCs w:val="24"/>
              </w:rPr>
            </w:pPr>
            <w:r w:rsidRPr="005D3560">
              <w:rPr>
                <w:rFonts w:ascii="Times New Roman" w:hAnsi="Times New Roman"/>
                <w:color w:val="FF0000"/>
                <w:position w:val="-4"/>
                <w:sz w:val="24"/>
                <w:szCs w:val="24"/>
              </w:rPr>
              <w:object w:dxaOrig="2693" w:dyaOrig="224">
                <v:shape id="_x0000_i1072" type="#_x0000_t75" style="width:134.4pt;height:10.8pt" o:ole="">
                  <v:imagedata r:id="rId116" o:title=""/>
                </v:shape>
                <o:OLEObject Type="Embed" ProgID="FXEquation.Equation" ShapeID="_x0000_i1072" DrawAspect="Content" ObjectID="_1459796308" r:id="rId117"/>
              </w:object>
            </w:r>
          </w:p>
          <w:p w:rsidR="003C6128" w:rsidRPr="003F522A" w:rsidRDefault="003C6128" w:rsidP="003C6128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3C6128" w:rsidRDefault="003C6128" w:rsidP="003C6128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</w:t>
            </w:r>
            <w:r w:rsidR="005D3560">
              <w:rPr>
                <w:rFonts w:ascii="Times New Roman" w:hAnsi="Times New Roman"/>
                <w:sz w:val="24"/>
                <w:szCs w:val="24"/>
              </w:rPr>
              <w:t>ndividual 2 litre bottles for $7.8</w:t>
            </w:r>
            <w:r>
              <w:rPr>
                <w:rFonts w:ascii="Times New Roman" w:hAnsi="Times New Roman"/>
                <w:sz w:val="24"/>
                <w:szCs w:val="24"/>
              </w:rPr>
              <w:t>0.</w:t>
            </w:r>
          </w:p>
          <w:p w:rsidR="009F680B" w:rsidRDefault="005D3560" w:rsidP="009D24C3">
            <w:pPr>
              <w:rPr>
                <w:rFonts w:ascii="Times New Roman" w:hAnsi="Times New Roman"/>
                <w:color w:val="FF0000"/>
                <w:position w:val="-4"/>
                <w:sz w:val="24"/>
                <w:szCs w:val="24"/>
              </w:rPr>
            </w:pPr>
            <w:r w:rsidRPr="005D3560">
              <w:rPr>
                <w:rFonts w:ascii="Times New Roman" w:hAnsi="Times New Roman"/>
                <w:color w:val="FF0000"/>
                <w:position w:val="-4"/>
                <w:sz w:val="24"/>
                <w:szCs w:val="24"/>
              </w:rPr>
              <w:object w:dxaOrig="2394" w:dyaOrig="224">
                <v:shape id="_x0000_i1073" type="#_x0000_t75" style="width:120pt;height:10.8pt" o:ole="">
                  <v:imagedata r:id="rId118" o:title=""/>
                </v:shape>
                <o:OLEObject Type="Embed" ProgID="FXEquation.Equation" ShapeID="_x0000_i1073" DrawAspect="Content" ObjectID="_1459796309" r:id="rId119"/>
              </w:object>
            </w:r>
          </w:p>
          <w:p w:rsidR="005D3560" w:rsidRPr="005D3560" w:rsidRDefault="005D3560" w:rsidP="009D24C3">
            <w:pPr>
              <w:rPr>
                <w:rFonts w:ascii="Times New Roman" w:hAnsi="Times New Roman"/>
                <w:position w:val="-4"/>
                <w:sz w:val="24"/>
                <w:szCs w:val="24"/>
              </w:rPr>
            </w:pPr>
          </w:p>
          <w:p w:rsidR="005D3560" w:rsidRPr="005D3560" w:rsidRDefault="005D3560" w:rsidP="009D24C3">
            <w:pPr>
              <w:rPr>
                <w:rFonts w:asciiTheme="majorHAnsi" w:hAnsiTheme="majorHAnsi"/>
                <w:position w:val="-4"/>
                <w:sz w:val="24"/>
                <w:szCs w:val="24"/>
              </w:rPr>
            </w:pPr>
            <w:r w:rsidRPr="005D3560">
              <w:rPr>
                <w:rFonts w:ascii="Times New Roman" w:hAnsi="Times New Roman"/>
                <w:position w:val="-4"/>
                <w:sz w:val="24"/>
                <w:szCs w:val="24"/>
              </w:rPr>
              <w:t>The 1.25 L bottles are the best buy.</w:t>
            </w:r>
          </w:p>
        </w:tc>
        <w:tc>
          <w:tcPr>
            <w:tcW w:w="1502" w:type="dxa"/>
          </w:tcPr>
          <w:p w:rsidR="009F680B" w:rsidRDefault="009F680B" w:rsidP="009D24C3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5D3560" w:rsidRDefault="005D3560" w:rsidP="009D24C3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2 marks for calculations similar to those shown for a comparative rate.</w:t>
            </w:r>
          </w:p>
          <w:p w:rsidR="005D3560" w:rsidRDefault="005D3560" w:rsidP="009D24C3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5D3560" w:rsidRDefault="005D3560" w:rsidP="009D24C3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 mark for comparing and giving correct answer.</w:t>
            </w:r>
          </w:p>
        </w:tc>
      </w:tr>
      <w:tr w:rsidR="009F680B" w:rsidTr="00ED51DF">
        <w:tc>
          <w:tcPr>
            <w:tcW w:w="804" w:type="dxa"/>
          </w:tcPr>
          <w:p w:rsidR="009F680B" w:rsidRDefault="009F680B" w:rsidP="009D24C3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2</w:t>
            </w:r>
          </w:p>
        </w:tc>
        <w:tc>
          <w:tcPr>
            <w:tcW w:w="7583" w:type="dxa"/>
          </w:tcPr>
          <w:p w:rsidR="009F680B" w:rsidRPr="009F680B" w:rsidRDefault="009F680B" w:rsidP="009F680B">
            <w:pPr>
              <w:pStyle w:val="ListParagraph"/>
              <w:numPr>
                <w:ilvl w:val="0"/>
                <w:numId w:val="14"/>
              </w:numPr>
              <w:rPr>
                <w:rFonts w:asciiTheme="majorHAnsi" w:hAnsiTheme="majorHAnsi"/>
                <w:position w:val="-2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Pr="009F680B">
              <w:rPr>
                <w:rFonts w:asciiTheme="majorHAnsi" w:hAnsiTheme="majorHAnsi"/>
                <w:color w:val="FF0000"/>
                <w:position w:val="-2"/>
                <w:sz w:val="24"/>
                <w:szCs w:val="24"/>
              </w:rPr>
              <w:object w:dxaOrig="2610" w:dyaOrig="198">
                <v:shape id="_x0000_i1074" type="#_x0000_t75" style="width:130.2pt;height:10.2pt" o:ole="">
                  <v:imagedata r:id="rId120" o:title=""/>
                </v:shape>
                <o:OLEObject Type="Embed" ProgID="FXEquation.Equation" ShapeID="_x0000_i1074" DrawAspect="Content" ObjectID="_1459796310" r:id="rId121"/>
              </w:object>
            </w:r>
            <w:r w:rsidRPr="009F680B">
              <w:rPr>
                <w:rFonts w:asciiTheme="majorHAnsi" w:hAnsiTheme="majorHAnsi"/>
                <w:position w:val="-2"/>
                <w:sz w:val="24"/>
                <w:szCs w:val="24"/>
              </w:rPr>
              <w:t xml:space="preserve"> </w:t>
            </w:r>
          </w:p>
        </w:tc>
        <w:tc>
          <w:tcPr>
            <w:tcW w:w="1502" w:type="dxa"/>
          </w:tcPr>
          <w:p w:rsidR="009F680B" w:rsidRDefault="005D3560" w:rsidP="009D24C3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</w:t>
            </w:r>
          </w:p>
        </w:tc>
      </w:tr>
      <w:tr w:rsidR="009F680B" w:rsidTr="00ED51DF">
        <w:tc>
          <w:tcPr>
            <w:tcW w:w="804" w:type="dxa"/>
          </w:tcPr>
          <w:p w:rsidR="009F680B" w:rsidRDefault="009F680B" w:rsidP="009D24C3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583" w:type="dxa"/>
          </w:tcPr>
          <w:p w:rsidR="005D3560" w:rsidRPr="00A31690" w:rsidRDefault="005D3560" w:rsidP="005D3560">
            <w:pPr>
              <w:pStyle w:val="ListParagraph"/>
              <w:numPr>
                <w:ilvl w:val="0"/>
                <w:numId w:val="14"/>
              </w:numPr>
              <w:rPr>
                <w:rFonts w:asciiTheme="majorHAnsi" w:hAnsiTheme="majorHAnsi"/>
                <w:sz w:val="24"/>
                <w:szCs w:val="24"/>
              </w:rPr>
            </w:pPr>
          </w:p>
          <w:p w:rsidR="009F680B" w:rsidRPr="00A31690" w:rsidRDefault="005D3560" w:rsidP="005D3560">
            <w:pPr>
              <w:pStyle w:val="ListParagraph"/>
              <w:rPr>
                <w:rFonts w:asciiTheme="majorHAnsi" w:hAnsiTheme="majorHAnsi"/>
                <w:sz w:val="24"/>
                <w:szCs w:val="24"/>
              </w:rPr>
            </w:pPr>
            <w:r w:rsidRPr="00A31690"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Pr="00A31690">
              <w:rPr>
                <w:rFonts w:asciiTheme="majorHAnsi" w:hAnsiTheme="majorHAnsi"/>
                <w:color w:val="FF0000"/>
                <w:sz w:val="24"/>
                <w:szCs w:val="24"/>
              </w:rPr>
              <w:object w:dxaOrig="4061" w:dyaOrig="478">
                <v:shape id="_x0000_i1075" type="#_x0000_t75" style="width:202.8pt;height:23.4pt" o:ole="">
                  <v:imagedata r:id="rId122" o:title=""/>
                </v:shape>
                <o:OLEObject Type="Embed" ProgID="FXEquation.Equation" ShapeID="_x0000_i1075" DrawAspect="Content" ObjectID="_1459796311" r:id="rId123"/>
              </w:object>
            </w:r>
            <w:r w:rsidRPr="00A31690"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bookmarkStart w:id="0" w:name="_GoBack"/>
            <w:bookmarkEnd w:id="0"/>
          </w:p>
        </w:tc>
        <w:tc>
          <w:tcPr>
            <w:tcW w:w="1502" w:type="dxa"/>
          </w:tcPr>
          <w:p w:rsidR="009F680B" w:rsidRDefault="005D3560" w:rsidP="009D24C3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</w:t>
            </w:r>
          </w:p>
        </w:tc>
      </w:tr>
      <w:tr w:rsidR="009F680B" w:rsidTr="00ED51DF">
        <w:tc>
          <w:tcPr>
            <w:tcW w:w="804" w:type="dxa"/>
          </w:tcPr>
          <w:p w:rsidR="009F680B" w:rsidRDefault="009F680B" w:rsidP="009D24C3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583" w:type="dxa"/>
          </w:tcPr>
          <w:p w:rsidR="009F680B" w:rsidRDefault="00ED51DF" w:rsidP="005D3560">
            <w:pPr>
              <w:pStyle w:val="ListParagraph"/>
              <w:numPr>
                <w:ilvl w:val="0"/>
                <w:numId w:val="14"/>
              </w:num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3116 available before backup, of 697 GB</w:t>
            </w:r>
          </w:p>
          <w:p w:rsidR="00ED51DF" w:rsidRDefault="00ED51DF" w:rsidP="00ED51DF">
            <w:pPr>
              <w:pStyle w:val="ListParagraph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Amount available after = 3116 – 697=</w:t>
            </w:r>
            <w:r w:rsidRPr="00ED51DF">
              <w:rPr>
                <w:rFonts w:asciiTheme="majorHAnsi" w:hAnsiTheme="majorHAnsi"/>
                <w:sz w:val="24"/>
                <w:szCs w:val="24"/>
              </w:rPr>
              <w:t>2419</w:t>
            </w:r>
          </w:p>
          <w:p w:rsidR="00ED51DF" w:rsidRPr="00ED51DF" w:rsidRDefault="00ED51DF" w:rsidP="00ED51DF">
            <w:pPr>
              <w:pStyle w:val="ListParagraph"/>
              <w:rPr>
                <w:rFonts w:asciiTheme="majorHAnsi" w:hAnsiTheme="majorHAnsi"/>
                <w:position w:val="-18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Pr="00ED51DF">
              <w:rPr>
                <w:rFonts w:asciiTheme="majorHAnsi" w:hAnsiTheme="majorHAnsi"/>
                <w:color w:val="FF0000"/>
                <w:position w:val="-18"/>
                <w:sz w:val="24"/>
                <w:szCs w:val="24"/>
              </w:rPr>
              <w:object w:dxaOrig="3066" w:dyaOrig="510">
                <v:shape id="_x0000_i1076" type="#_x0000_t75" style="width:153pt;height:25.8pt" o:ole="">
                  <v:imagedata r:id="rId124" o:title=""/>
                </v:shape>
                <o:OLEObject Type="Embed" ProgID="FXEquation.Equation" ShapeID="_x0000_i1076" DrawAspect="Content" ObjectID="_1459796312" r:id="rId125"/>
              </w:object>
            </w:r>
            <w:r w:rsidRPr="00ED51DF">
              <w:rPr>
                <w:rFonts w:asciiTheme="majorHAnsi" w:hAnsiTheme="majorHAnsi"/>
                <w:position w:val="-18"/>
                <w:sz w:val="24"/>
                <w:szCs w:val="24"/>
              </w:rPr>
              <w:t xml:space="preserve"> </w:t>
            </w:r>
          </w:p>
        </w:tc>
        <w:tc>
          <w:tcPr>
            <w:tcW w:w="1502" w:type="dxa"/>
          </w:tcPr>
          <w:p w:rsidR="009F680B" w:rsidRDefault="00ED51DF" w:rsidP="009D24C3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</w:t>
            </w:r>
          </w:p>
        </w:tc>
      </w:tr>
    </w:tbl>
    <w:p w:rsidR="00C71E16" w:rsidRPr="00C71E16" w:rsidRDefault="00C71E16" w:rsidP="009D24C3">
      <w:pPr>
        <w:rPr>
          <w:rFonts w:asciiTheme="majorHAnsi" w:hAnsiTheme="majorHAnsi"/>
          <w:sz w:val="24"/>
          <w:szCs w:val="24"/>
        </w:rPr>
      </w:pPr>
    </w:p>
    <w:sectPr w:rsidR="00C71E16" w:rsidRPr="00C71E16" w:rsidSect="009D24C3"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56DB1" w:rsidRDefault="00956DB1" w:rsidP="00C868AD">
      <w:r>
        <w:separator/>
      </w:r>
    </w:p>
  </w:endnote>
  <w:endnote w:type="continuationSeparator" w:id="0">
    <w:p w:rsidR="00956DB1" w:rsidRDefault="00956DB1" w:rsidP="00C868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85072673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7061AA" w:rsidRDefault="007061A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C54FD">
          <w:rPr>
            <w:noProof/>
          </w:rPr>
          <w:t>11</w:t>
        </w:r>
        <w:r>
          <w:rPr>
            <w:noProof/>
          </w:rPr>
          <w:fldChar w:fldCharType="end"/>
        </w:r>
      </w:p>
    </w:sdtContent>
  </w:sdt>
  <w:p w:rsidR="007061AA" w:rsidRDefault="007061AA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4821995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7061AA" w:rsidRDefault="007061A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56DB1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7061AA" w:rsidRDefault="007061AA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56DB1" w:rsidRDefault="00956DB1" w:rsidP="00C868AD">
      <w:r>
        <w:separator/>
      </w:r>
    </w:p>
  </w:footnote>
  <w:footnote w:type="continuationSeparator" w:id="0">
    <w:p w:rsidR="00956DB1" w:rsidRDefault="00956DB1" w:rsidP="00C868A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061AA" w:rsidRPr="00C868AD" w:rsidRDefault="00956DB1">
    <w:pPr>
      <w:pStyle w:val="Header"/>
      <w:rPr>
        <w:u w:val="single"/>
      </w:rPr>
    </w:pPr>
    <w:sdt>
      <w:sdtPr>
        <w:rPr>
          <w:u w:val="single"/>
        </w:rPr>
        <w:alias w:val="Title"/>
        <w:tag w:val=""/>
        <w:id w:val="407034650"/>
        <w:placeholder>
          <w:docPart w:val="753CEE279EA2440299C906A93FBBE077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7061AA">
          <w:rPr>
            <w:u w:val="single"/>
          </w:rPr>
          <w:t>Percentages and Financial Maths</w:t>
        </w:r>
      </w:sdtContent>
    </w:sdt>
    <w:r w:rsidR="007061AA">
      <w:rPr>
        <w:u w:val="single"/>
      </w:rPr>
      <w:tab/>
      <w:t>Test</w:t>
    </w:r>
    <w:r w:rsidR="007061AA">
      <w:rPr>
        <w:u w:val="single"/>
      </w:rPr>
      <w:tab/>
      <w:t>2014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061AA" w:rsidRDefault="007061AA" w:rsidP="005C44C0">
    <w:pPr>
      <w:pStyle w:val="Header"/>
      <w:jc w:val="center"/>
      <w:rPr>
        <w:rFonts w:asciiTheme="majorHAnsi" w:hAnsiTheme="majorHAnsi"/>
        <w:i/>
        <w:sz w:val="52"/>
        <w:szCs w:val="52"/>
      </w:rPr>
    </w:pPr>
    <w:r w:rsidRPr="00C71E16">
      <w:rPr>
        <w:rFonts w:asciiTheme="majorHAnsi" w:hAnsiTheme="majorHAnsi"/>
        <w:i/>
        <w:sz w:val="52"/>
        <w:szCs w:val="52"/>
      </w:rPr>
      <w:t>High School</w:t>
    </w:r>
  </w:p>
  <w:p w:rsidR="007061AA" w:rsidRPr="00C71E16" w:rsidRDefault="007061AA" w:rsidP="00C71E16">
    <w:pPr>
      <w:pStyle w:val="Header"/>
      <w:jc w:val="center"/>
      <w:rPr>
        <w:rFonts w:asciiTheme="majorHAnsi" w:hAnsiTheme="majorHAnsi"/>
        <w:i/>
        <w:sz w:val="52"/>
        <w:szCs w:val="52"/>
      </w:rPr>
    </w:pPr>
    <w:r>
      <w:rPr>
        <w:rFonts w:asciiTheme="majorHAnsi" w:hAnsiTheme="majorHAnsi"/>
        <w:i/>
        <w:sz w:val="52"/>
        <w:szCs w:val="52"/>
      </w:rPr>
      <w:t>Mathematics Test 2014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040318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DF1E0E"/>
    <w:multiLevelType w:val="hybridMultilevel"/>
    <w:tmpl w:val="A48E793E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30D1B96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B44245E"/>
    <w:multiLevelType w:val="hybridMultilevel"/>
    <w:tmpl w:val="A48E793E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3A22566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43C764F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4A36D28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70008AB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D0E53F6"/>
    <w:multiLevelType w:val="hybridMultilevel"/>
    <w:tmpl w:val="8542AA1A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DD110FB"/>
    <w:multiLevelType w:val="hybridMultilevel"/>
    <w:tmpl w:val="40D23E6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14C6477"/>
    <w:multiLevelType w:val="hybridMultilevel"/>
    <w:tmpl w:val="EE42DD50"/>
    <w:lvl w:ilvl="0" w:tplc="4854528A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B684155"/>
    <w:multiLevelType w:val="hybridMultilevel"/>
    <w:tmpl w:val="6D8E684E"/>
    <w:lvl w:ilvl="0" w:tplc="D598B48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EBA2DE3"/>
    <w:multiLevelType w:val="hybridMultilevel"/>
    <w:tmpl w:val="4FEC9AA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AE32378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4"/>
  </w:num>
  <w:num w:numId="3">
    <w:abstractNumId w:val="5"/>
  </w:num>
  <w:num w:numId="4">
    <w:abstractNumId w:val="2"/>
  </w:num>
  <w:num w:numId="5">
    <w:abstractNumId w:val="7"/>
  </w:num>
  <w:num w:numId="6">
    <w:abstractNumId w:val="0"/>
  </w:num>
  <w:num w:numId="7">
    <w:abstractNumId w:val="12"/>
  </w:num>
  <w:num w:numId="8">
    <w:abstractNumId w:val="13"/>
  </w:num>
  <w:num w:numId="9">
    <w:abstractNumId w:val="3"/>
  </w:num>
  <w:num w:numId="10">
    <w:abstractNumId w:val="1"/>
  </w:num>
  <w:num w:numId="11">
    <w:abstractNumId w:val="9"/>
  </w:num>
  <w:num w:numId="12">
    <w:abstractNumId w:val="11"/>
  </w:num>
  <w:num w:numId="13">
    <w:abstractNumId w:val="10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ttachedTemplate r:id="rId1"/>
  <w:defaultTabStop w:val="720"/>
  <w:clickAndTypeStyle w:val="QuestionStyle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40AB7"/>
    <w:rsid w:val="000176AA"/>
    <w:rsid w:val="000377B8"/>
    <w:rsid w:val="00075662"/>
    <w:rsid w:val="000C4CAD"/>
    <w:rsid w:val="00110126"/>
    <w:rsid w:val="00130F34"/>
    <w:rsid w:val="00135B26"/>
    <w:rsid w:val="00165882"/>
    <w:rsid w:val="0018287C"/>
    <w:rsid w:val="001C36C9"/>
    <w:rsid w:val="001D51F7"/>
    <w:rsid w:val="001E374B"/>
    <w:rsid w:val="001F156E"/>
    <w:rsid w:val="00216994"/>
    <w:rsid w:val="00241FE0"/>
    <w:rsid w:val="00246314"/>
    <w:rsid w:val="00256BF4"/>
    <w:rsid w:val="002B2828"/>
    <w:rsid w:val="002C1F1F"/>
    <w:rsid w:val="002E5679"/>
    <w:rsid w:val="002F71E5"/>
    <w:rsid w:val="00325745"/>
    <w:rsid w:val="00357DC0"/>
    <w:rsid w:val="003C6128"/>
    <w:rsid w:val="003D41FF"/>
    <w:rsid w:val="003F3344"/>
    <w:rsid w:val="00413DF5"/>
    <w:rsid w:val="00460B7C"/>
    <w:rsid w:val="00474558"/>
    <w:rsid w:val="004A64CB"/>
    <w:rsid w:val="004C54FD"/>
    <w:rsid w:val="004E1D1E"/>
    <w:rsid w:val="004F05DD"/>
    <w:rsid w:val="00500A73"/>
    <w:rsid w:val="005623F2"/>
    <w:rsid w:val="005645F0"/>
    <w:rsid w:val="00566702"/>
    <w:rsid w:val="00591FD0"/>
    <w:rsid w:val="0059515A"/>
    <w:rsid w:val="005B261E"/>
    <w:rsid w:val="005C44C0"/>
    <w:rsid w:val="005D3560"/>
    <w:rsid w:val="00604D11"/>
    <w:rsid w:val="0063438F"/>
    <w:rsid w:val="00641052"/>
    <w:rsid w:val="00641EA7"/>
    <w:rsid w:val="00667642"/>
    <w:rsid w:val="006718CF"/>
    <w:rsid w:val="00695BDD"/>
    <w:rsid w:val="006A0722"/>
    <w:rsid w:val="006A6A21"/>
    <w:rsid w:val="006B372B"/>
    <w:rsid w:val="00702436"/>
    <w:rsid w:val="007061AA"/>
    <w:rsid w:val="007403DD"/>
    <w:rsid w:val="00750735"/>
    <w:rsid w:val="00750A38"/>
    <w:rsid w:val="0076786C"/>
    <w:rsid w:val="007B3348"/>
    <w:rsid w:val="007C0DCC"/>
    <w:rsid w:val="007D1794"/>
    <w:rsid w:val="007D39B1"/>
    <w:rsid w:val="00845ACB"/>
    <w:rsid w:val="00853748"/>
    <w:rsid w:val="008A64DD"/>
    <w:rsid w:val="008B7480"/>
    <w:rsid w:val="008C68D7"/>
    <w:rsid w:val="008D4402"/>
    <w:rsid w:val="008D7EC3"/>
    <w:rsid w:val="008E584E"/>
    <w:rsid w:val="008F3E43"/>
    <w:rsid w:val="00937C3B"/>
    <w:rsid w:val="00956DB1"/>
    <w:rsid w:val="009840CF"/>
    <w:rsid w:val="009854B1"/>
    <w:rsid w:val="0098729A"/>
    <w:rsid w:val="00987D69"/>
    <w:rsid w:val="00994D25"/>
    <w:rsid w:val="009960FA"/>
    <w:rsid w:val="009A5487"/>
    <w:rsid w:val="009D24C3"/>
    <w:rsid w:val="009D2F7F"/>
    <w:rsid w:val="009F680B"/>
    <w:rsid w:val="00A23965"/>
    <w:rsid w:val="00A252B0"/>
    <w:rsid w:val="00A31690"/>
    <w:rsid w:val="00A740A1"/>
    <w:rsid w:val="00A81533"/>
    <w:rsid w:val="00A824D7"/>
    <w:rsid w:val="00AB0C62"/>
    <w:rsid w:val="00AF4A90"/>
    <w:rsid w:val="00B0317F"/>
    <w:rsid w:val="00B26BD8"/>
    <w:rsid w:val="00B64059"/>
    <w:rsid w:val="00B850EA"/>
    <w:rsid w:val="00BC0959"/>
    <w:rsid w:val="00BE233F"/>
    <w:rsid w:val="00C17E11"/>
    <w:rsid w:val="00C40AB7"/>
    <w:rsid w:val="00C40D9A"/>
    <w:rsid w:val="00C42BE5"/>
    <w:rsid w:val="00C5111A"/>
    <w:rsid w:val="00C56E1E"/>
    <w:rsid w:val="00C61A60"/>
    <w:rsid w:val="00C71E16"/>
    <w:rsid w:val="00C868AD"/>
    <w:rsid w:val="00CA11C9"/>
    <w:rsid w:val="00CA296A"/>
    <w:rsid w:val="00CF6824"/>
    <w:rsid w:val="00D03A78"/>
    <w:rsid w:val="00D30487"/>
    <w:rsid w:val="00D667E2"/>
    <w:rsid w:val="00D8198D"/>
    <w:rsid w:val="00D95422"/>
    <w:rsid w:val="00DC4C29"/>
    <w:rsid w:val="00E27C5D"/>
    <w:rsid w:val="00E603F4"/>
    <w:rsid w:val="00E77BC1"/>
    <w:rsid w:val="00EA4E9F"/>
    <w:rsid w:val="00EA7711"/>
    <w:rsid w:val="00EB00DE"/>
    <w:rsid w:val="00EB1449"/>
    <w:rsid w:val="00ED51DF"/>
    <w:rsid w:val="00EF453B"/>
    <w:rsid w:val="00F64030"/>
    <w:rsid w:val="00F70171"/>
    <w:rsid w:val="00F705A3"/>
    <w:rsid w:val="00F71785"/>
    <w:rsid w:val="00FB342F"/>
    <w:rsid w:val="00FB566E"/>
    <w:rsid w:val="00FD136F"/>
    <w:rsid w:val="00FF19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49"/>
    <o:shapelayout v:ext="edit">
      <o:idmap v:ext="edit" data="1"/>
    </o:shapelayout>
  </w:shapeDefaults>
  <w:decimalSymbol w:val="."/>
  <w:listSeparator w:val=","/>
  <w15:docId w15:val="{E814B61B-AC5A-4AB7-B690-108E738424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35B26"/>
    <w:rPr>
      <w:rFonts w:ascii="Calibri" w:eastAsia="Calibri" w:hAnsi="Calibri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3F334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32574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32574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F3E4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3E43"/>
    <w:rPr>
      <w:rFonts w:ascii="Tahoma" w:eastAsia="Calibri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868A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868AD"/>
    <w:rPr>
      <w:rFonts w:ascii="Calibri" w:eastAsia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C868A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868AD"/>
    <w:rPr>
      <w:rFonts w:ascii="Calibri" w:eastAsia="Calibri" w:hAnsi="Calibri" w:cs="Times New Roman"/>
    </w:rPr>
  </w:style>
  <w:style w:type="paragraph" w:customStyle="1" w:styleId="LongerQuestions">
    <w:name w:val="Longer Questions"/>
    <w:basedOn w:val="Normal"/>
    <w:link w:val="LongerQuestionsChar"/>
    <w:autoRedefine/>
    <w:qFormat/>
    <w:rsid w:val="00591FD0"/>
    <w:rPr>
      <w:rFonts w:ascii="Times New Roman" w:hAnsi="Times New Roman"/>
      <w:sz w:val="24"/>
      <w:szCs w:val="24"/>
    </w:rPr>
  </w:style>
  <w:style w:type="paragraph" w:customStyle="1" w:styleId="QuestionStyle">
    <w:name w:val="Question Style"/>
    <w:basedOn w:val="Normal"/>
    <w:link w:val="QuestionStyleChar"/>
    <w:autoRedefine/>
    <w:qFormat/>
    <w:rsid w:val="00FF190F"/>
    <w:pPr>
      <w:ind w:right="4996"/>
    </w:pPr>
    <w:rPr>
      <w:rFonts w:ascii="Times New Roman" w:hAnsi="Times New Roman"/>
      <w:sz w:val="24"/>
      <w:szCs w:val="24"/>
    </w:rPr>
  </w:style>
  <w:style w:type="character" w:customStyle="1" w:styleId="LongerQuestionsChar">
    <w:name w:val="Longer Questions Char"/>
    <w:basedOn w:val="DefaultParagraphFont"/>
    <w:link w:val="LongerQuestions"/>
    <w:rsid w:val="00591FD0"/>
    <w:rPr>
      <w:rFonts w:ascii="Times New Roman" w:eastAsia="Calibri" w:hAnsi="Times New Roman" w:cs="Times New Roman"/>
      <w:sz w:val="24"/>
      <w:szCs w:val="24"/>
    </w:rPr>
  </w:style>
  <w:style w:type="character" w:customStyle="1" w:styleId="QuestionStyleChar">
    <w:name w:val="Question Style Char"/>
    <w:basedOn w:val="DefaultParagraphFont"/>
    <w:link w:val="QuestionStyle"/>
    <w:rsid w:val="00FF190F"/>
    <w:rPr>
      <w:rFonts w:ascii="Times New Roman" w:eastAsia="Calibri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3F3344"/>
    <w:rPr>
      <w:rFonts w:asciiTheme="majorHAnsi" w:eastAsiaTheme="majorEastAsia" w:hAnsiTheme="majorHAnsi" w:cstheme="majorBidi"/>
      <w:sz w:val="32"/>
      <w:szCs w:val="32"/>
    </w:rPr>
  </w:style>
  <w:style w:type="paragraph" w:styleId="NoSpacing">
    <w:name w:val="No Spacing"/>
    <w:uiPriority w:val="1"/>
    <w:qFormat/>
    <w:rsid w:val="003F3344"/>
    <w:rPr>
      <w:rFonts w:ascii="Calibri" w:eastAsia="Calibri" w:hAnsi="Calibri" w:cs="Times New Roman"/>
    </w:rPr>
  </w:style>
  <w:style w:type="character" w:styleId="PlaceholderText">
    <w:name w:val="Placeholder Text"/>
    <w:basedOn w:val="DefaultParagraphFont"/>
    <w:uiPriority w:val="99"/>
    <w:semiHidden/>
    <w:rsid w:val="00C42BE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787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1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2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1.xml"/><Relationship Id="rId117" Type="http://schemas.openxmlformats.org/officeDocument/2006/relationships/oleObject" Target="embeddings/oleObject51.bin"/><Relationship Id="rId21" Type="http://schemas.openxmlformats.org/officeDocument/2006/relationships/image" Target="media/image8.png"/><Relationship Id="rId42" Type="http://schemas.openxmlformats.org/officeDocument/2006/relationships/image" Target="media/image18.png"/><Relationship Id="rId47" Type="http://schemas.openxmlformats.org/officeDocument/2006/relationships/oleObject" Target="embeddings/oleObject16.bin"/><Relationship Id="rId63" Type="http://schemas.openxmlformats.org/officeDocument/2006/relationships/oleObject" Target="embeddings/oleObject24.bin"/><Relationship Id="rId68" Type="http://schemas.openxmlformats.org/officeDocument/2006/relationships/image" Target="media/image31.png"/><Relationship Id="rId84" Type="http://schemas.openxmlformats.org/officeDocument/2006/relationships/image" Target="media/image39.png"/><Relationship Id="rId89" Type="http://schemas.openxmlformats.org/officeDocument/2006/relationships/oleObject" Target="embeddings/oleObject37.bin"/><Relationship Id="rId112" Type="http://schemas.openxmlformats.org/officeDocument/2006/relationships/image" Target="media/image53.png"/><Relationship Id="rId16" Type="http://schemas.openxmlformats.org/officeDocument/2006/relationships/oleObject" Target="embeddings/oleObject4.bin"/><Relationship Id="rId107" Type="http://schemas.openxmlformats.org/officeDocument/2006/relationships/oleObject" Target="embeddings/oleObject46.bin"/><Relationship Id="rId11" Type="http://schemas.openxmlformats.org/officeDocument/2006/relationships/oleObject" Target="embeddings/oleObject2.bin"/><Relationship Id="rId32" Type="http://schemas.openxmlformats.org/officeDocument/2006/relationships/image" Target="media/image13.png"/><Relationship Id="rId37" Type="http://schemas.openxmlformats.org/officeDocument/2006/relationships/oleObject" Target="embeddings/oleObject11.bin"/><Relationship Id="rId53" Type="http://schemas.openxmlformats.org/officeDocument/2006/relationships/oleObject" Target="embeddings/oleObject19.bin"/><Relationship Id="rId58" Type="http://schemas.openxmlformats.org/officeDocument/2006/relationships/image" Target="media/image26.png"/><Relationship Id="rId74" Type="http://schemas.openxmlformats.org/officeDocument/2006/relationships/image" Target="media/image34.png"/><Relationship Id="rId79" Type="http://schemas.openxmlformats.org/officeDocument/2006/relationships/oleObject" Target="embeddings/oleObject32.bin"/><Relationship Id="rId102" Type="http://schemas.openxmlformats.org/officeDocument/2006/relationships/image" Target="media/image48.png"/><Relationship Id="rId123" Type="http://schemas.openxmlformats.org/officeDocument/2006/relationships/oleObject" Target="embeddings/oleObject54.bin"/><Relationship Id="rId128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42.png"/><Relationship Id="rId95" Type="http://schemas.openxmlformats.org/officeDocument/2006/relationships/oleObject" Target="embeddings/oleObject40.bin"/><Relationship Id="rId19" Type="http://schemas.openxmlformats.org/officeDocument/2006/relationships/image" Target="media/image7.png"/><Relationship Id="rId14" Type="http://schemas.openxmlformats.org/officeDocument/2006/relationships/image" Target="media/image4.jpg"/><Relationship Id="rId22" Type="http://schemas.openxmlformats.org/officeDocument/2006/relationships/oleObject" Target="embeddings/oleObject7.bin"/><Relationship Id="rId27" Type="http://schemas.openxmlformats.org/officeDocument/2006/relationships/footer" Target="footer1.xml"/><Relationship Id="rId30" Type="http://schemas.openxmlformats.org/officeDocument/2006/relationships/image" Target="media/image12.png"/><Relationship Id="rId35" Type="http://schemas.openxmlformats.org/officeDocument/2006/relationships/oleObject" Target="embeddings/oleObject10.bin"/><Relationship Id="rId43" Type="http://schemas.openxmlformats.org/officeDocument/2006/relationships/oleObject" Target="embeddings/oleObject14.bin"/><Relationship Id="rId48" Type="http://schemas.openxmlformats.org/officeDocument/2006/relationships/image" Target="media/image21.png"/><Relationship Id="rId56" Type="http://schemas.openxmlformats.org/officeDocument/2006/relationships/image" Target="media/image25.png"/><Relationship Id="rId64" Type="http://schemas.openxmlformats.org/officeDocument/2006/relationships/image" Target="media/image29.png"/><Relationship Id="rId69" Type="http://schemas.openxmlformats.org/officeDocument/2006/relationships/oleObject" Target="embeddings/oleObject27.bin"/><Relationship Id="rId77" Type="http://schemas.openxmlformats.org/officeDocument/2006/relationships/oleObject" Target="embeddings/oleObject31.bin"/><Relationship Id="rId100" Type="http://schemas.openxmlformats.org/officeDocument/2006/relationships/image" Target="media/image47.png"/><Relationship Id="rId105" Type="http://schemas.openxmlformats.org/officeDocument/2006/relationships/oleObject" Target="embeddings/oleObject45.bin"/><Relationship Id="rId113" Type="http://schemas.openxmlformats.org/officeDocument/2006/relationships/oleObject" Target="embeddings/oleObject49.bin"/><Relationship Id="rId118" Type="http://schemas.openxmlformats.org/officeDocument/2006/relationships/image" Target="media/image56.png"/><Relationship Id="rId12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oleObject" Target="embeddings/oleObject18.bin"/><Relationship Id="rId72" Type="http://schemas.openxmlformats.org/officeDocument/2006/relationships/image" Target="media/image33.png"/><Relationship Id="rId80" Type="http://schemas.openxmlformats.org/officeDocument/2006/relationships/image" Target="media/image37.png"/><Relationship Id="rId85" Type="http://schemas.openxmlformats.org/officeDocument/2006/relationships/oleObject" Target="embeddings/oleObject35.bin"/><Relationship Id="rId93" Type="http://schemas.openxmlformats.org/officeDocument/2006/relationships/oleObject" Target="embeddings/oleObject39.bin"/><Relationship Id="rId98" Type="http://schemas.openxmlformats.org/officeDocument/2006/relationships/image" Target="media/image46.png"/><Relationship Id="rId121" Type="http://schemas.openxmlformats.org/officeDocument/2006/relationships/oleObject" Target="embeddings/oleObject53.bin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1.jpg"/><Relationship Id="rId33" Type="http://schemas.openxmlformats.org/officeDocument/2006/relationships/oleObject" Target="embeddings/oleObject9.bin"/><Relationship Id="rId38" Type="http://schemas.openxmlformats.org/officeDocument/2006/relationships/image" Target="media/image16.png"/><Relationship Id="rId46" Type="http://schemas.openxmlformats.org/officeDocument/2006/relationships/image" Target="media/image20.png"/><Relationship Id="rId59" Type="http://schemas.openxmlformats.org/officeDocument/2006/relationships/oleObject" Target="embeddings/oleObject22.bin"/><Relationship Id="rId67" Type="http://schemas.openxmlformats.org/officeDocument/2006/relationships/oleObject" Target="embeddings/oleObject26.bin"/><Relationship Id="rId103" Type="http://schemas.openxmlformats.org/officeDocument/2006/relationships/oleObject" Target="embeddings/oleObject44.bin"/><Relationship Id="rId108" Type="http://schemas.openxmlformats.org/officeDocument/2006/relationships/image" Target="media/image51.png"/><Relationship Id="rId116" Type="http://schemas.openxmlformats.org/officeDocument/2006/relationships/image" Target="media/image55.png"/><Relationship Id="rId124" Type="http://schemas.openxmlformats.org/officeDocument/2006/relationships/image" Target="media/image59.png"/><Relationship Id="rId20" Type="http://schemas.openxmlformats.org/officeDocument/2006/relationships/oleObject" Target="embeddings/oleObject6.bin"/><Relationship Id="rId41" Type="http://schemas.openxmlformats.org/officeDocument/2006/relationships/oleObject" Target="embeddings/oleObject13.bin"/><Relationship Id="rId54" Type="http://schemas.openxmlformats.org/officeDocument/2006/relationships/image" Target="media/image24.png"/><Relationship Id="rId62" Type="http://schemas.openxmlformats.org/officeDocument/2006/relationships/image" Target="media/image28.png"/><Relationship Id="rId70" Type="http://schemas.openxmlformats.org/officeDocument/2006/relationships/image" Target="media/image32.png"/><Relationship Id="rId75" Type="http://schemas.openxmlformats.org/officeDocument/2006/relationships/oleObject" Target="embeddings/oleObject30.bin"/><Relationship Id="rId83" Type="http://schemas.openxmlformats.org/officeDocument/2006/relationships/oleObject" Target="embeddings/oleObject34.bin"/><Relationship Id="rId88" Type="http://schemas.openxmlformats.org/officeDocument/2006/relationships/image" Target="media/image41.png"/><Relationship Id="rId91" Type="http://schemas.openxmlformats.org/officeDocument/2006/relationships/oleObject" Target="embeddings/oleObject38.bin"/><Relationship Id="rId96" Type="http://schemas.openxmlformats.org/officeDocument/2006/relationships/image" Target="media/image45.png"/><Relationship Id="rId111" Type="http://schemas.openxmlformats.org/officeDocument/2006/relationships/oleObject" Target="embeddings/oleObject48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9.jpg"/><Relationship Id="rId28" Type="http://schemas.openxmlformats.org/officeDocument/2006/relationships/header" Target="header2.xml"/><Relationship Id="rId36" Type="http://schemas.openxmlformats.org/officeDocument/2006/relationships/image" Target="media/image15.png"/><Relationship Id="rId49" Type="http://schemas.openxmlformats.org/officeDocument/2006/relationships/oleObject" Target="embeddings/oleObject17.bin"/><Relationship Id="rId57" Type="http://schemas.openxmlformats.org/officeDocument/2006/relationships/oleObject" Target="embeddings/oleObject21.bin"/><Relationship Id="rId106" Type="http://schemas.openxmlformats.org/officeDocument/2006/relationships/image" Target="media/image50.png"/><Relationship Id="rId114" Type="http://schemas.openxmlformats.org/officeDocument/2006/relationships/image" Target="media/image54.png"/><Relationship Id="rId119" Type="http://schemas.openxmlformats.org/officeDocument/2006/relationships/oleObject" Target="embeddings/oleObject52.bin"/><Relationship Id="rId127" Type="http://schemas.openxmlformats.org/officeDocument/2006/relationships/glossaryDocument" Target="glossary/document.xml"/><Relationship Id="rId10" Type="http://schemas.openxmlformats.org/officeDocument/2006/relationships/image" Target="media/image2.png"/><Relationship Id="rId31" Type="http://schemas.openxmlformats.org/officeDocument/2006/relationships/oleObject" Target="embeddings/oleObject8.bin"/><Relationship Id="rId44" Type="http://schemas.openxmlformats.org/officeDocument/2006/relationships/image" Target="media/image19.png"/><Relationship Id="rId52" Type="http://schemas.openxmlformats.org/officeDocument/2006/relationships/image" Target="media/image23.png"/><Relationship Id="rId60" Type="http://schemas.openxmlformats.org/officeDocument/2006/relationships/image" Target="media/image27.png"/><Relationship Id="rId65" Type="http://schemas.openxmlformats.org/officeDocument/2006/relationships/oleObject" Target="embeddings/oleObject25.bin"/><Relationship Id="rId73" Type="http://schemas.openxmlformats.org/officeDocument/2006/relationships/oleObject" Target="embeddings/oleObject29.bin"/><Relationship Id="rId78" Type="http://schemas.openxmlformats.org/officeDocument/2006/relationships/image" Target="media/image36.png"/><Relationship Id="rId81" Type="http://schemas.openxmlformats.org/officeDocument/2006/relationships/oleObject" Target="embeddings/oleObject33.bin"/><Relationship Id="rId86" Type="http://schemas.openxmlformats.org/officeDocument/2006/relationships/image" Target="media/image40.png"/><Relationship Id="rId94" Type="http://schemas.openxmlformats.org/officeDocument/2006/relationships/image" Target="media/image44.png"/><Relationship Id="rId99" Type="http://schemas.openxmlformats.org/officeDocument/2006/relationships/oleObject" Target="embeddings/oleObject42.bin"/><Relationship Id="rId101" Type="http://schemas.openxmlformats.org/officeDocument/2006/relationships/oleObject" Target="embeddings/oleObject43.bin"/><Relationship Id="rId122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oleObject" Target="embeddings/oleObject3.bin"/><Relationship Id="rId18" Type="http://schemas.openxmlformats.org/officeDocument/2006/relationships/oleObject" Target="embeddings/oleObject5.bin"/><Relationship Id="rId39" Type="http://schemas.openxmlformats.org/officeDocument/2006/relationships/oleObject" Target="embeddings/oleObject12.bin"/><Relationship Id="rId109" Type="http://schemas.openxmlformats.org/officeDocument/2006/relationships/oleObject" Target="embeddings/oleObject47.bin"/><Relationship Id="rId34" Type="http://schemas.openxmlformats.org/officeDocument/2006/relationships/image" Target="media/image14.png"/><Relationship Id="rId50" Type="http://schemas.openxmlformats.org/officeDocument/2006/relationships/image" Target="media/image22.png"/><Relationship Id="rId55" Type="http://schemas.openxmlformats.org/officeDocument/2006/relationships/oleObject" Target="embeddings/oleObject20.bin"/><Relationship Id="rId76" Type="http://schemas.openxmlformats.org/officeDocument/2006/relationships/image" Target="media/image35.png"/><Relationship Id="rId97" Type="http://schemas.openxmlformats.org/officeDocument/2006/relationships/oleObject" Target="embeddings/oleObject41.bin"/><Relationship Id="rId104" Type="http://schemas.openxmlformats.org/officeDocument/2006/relationships/image" Target="media/image49.png"/><Relationship Id="rId120" Type="http://schemas.openxmlformats.org/officeDocument/2006/relationships/image" Target="media/image57.png"/><Relationship Id="rId125" Type="http://schemas.openxmlformats.org/officeDocument/2006/relationships/oleObject" Target="embeddings/oleObject55.bin"/><Relationship Id="rId7" Type="http://schemas.openxmlformats.org/officeDocument/2006/relationships/endnotes" Target="endnotes.xml"/><Relationship Id="rId71" Type="http://schemas.openxmlformats.org/officeDocument/2006/relationships/oleObject" Target="embeddings/oleObject28.bin"/><Relationship Id="rId92" Type="http://schemas.openxmlformats.org/officeDocument/2006/relationships/image" Target="media/image43.png"/><Relationship Id="rId2" Type="http://schemas.openxmlformats.org/officeDocument/2006/relationships/numbering" Target="numbering.xml"/><Relationship Id="rId29" Type="http://schemas.openxmlformats.org/officeDocument/2006/relationships/footer" Target="footer2.xml"/><Relationship Id="rId24" Type="http://schemas.openxmlformats.org/officeDocument/2006/relationships/image" Target="media/image10.jpg"/><Relationship Id="rId40" Type="http://schemas.openxmlformats.org/officeDocument/2006/relationships/image" Target="media/image17.png"/><Relationship Id="rId45" Type="http://schemas.openxmlformats.org/officeDocument/2006/relationships/oleObject" Target="embeddings/oleObject15.bin"/><Relationship Id="rId66" Type="http://schemas.openxmlformats.org/officeDocument/2006/relationships/image" Target="media/image30.png"/><Relationship Id="rId87" Type="http://schemas.openxmlformats.org/officeDocument/2006/relationships/oleObject" Target="embeddings/oleObject36.bin"/><Relationship Id="rId110" Type="http://schemas.openxmlformats.org/officeDocument/2006/relationships/image" Target="media/image52.png"/><Relationship Id="rId115" Type="http://schemas.openxmlformats.org/officeDocument/2006/relationships/oleObject" Target="embeddings/oleObject50.bin"/><Relationship Id="rId61" Type="http://schemas.openxmlformats.org/officeDocument/2006/relationships/oleObject" Target="embeddings/oleObject23.bin"/><Relationship Id="rId82" Type="http://schemas.openxmlformats.org/officeDocument/2006/relationships/image" Target="media/image3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arry\Documents\WME%20Pty%20Ltd%2012\Draft%20Products\Draft%20Products%202014\2014%20WME%20Mathematics%20Assessment%20Bank\2014%20Templates\Year%207%208%20Test%20Shorter%20Templat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753CEE279EA2440299C906A93FBBE07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768A68B-1597-4CA1-822F-8FAFC007B8A8}"/>
      </w:docPartPr>
      <w:docPartBody>
        <w:p w:rsidR="00C86191" w:rsidRDefault="001D6E74">
          <w:pPr>
            <w:pStyle w:val="753CEE279EA2440299C906A93FBBE077"/>
          </w:pPr>
          <w:r w:rsidRPr="00152996">
            <w:rPr>
              <w:rStyle w:val="PlaceholderText"/>
            </w:rPr>
            <w:t>[Category]</w:t>
          </w:r>
        </w:p>
      </w:docPartBody>
    </w:docPart>
    <w:docPart>
      <w:docPartPr>
        <w:name w:val="C9F8CC46FBBC46F48E4656DF6DC0481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309167F-2B55-43D3-87C1-08B568B48055}"/>
      </w:docPartPr>
      <w:docPartBody>
        <w:p w:rsidR="00C86191" w:rsidRDefault="001D6E74">
          <w:pPr>
            <w:pStyle w:val="C9F8CC46FBBC46F48E4656DF6DC04818"/>
          </w:pPr>
          <w:r w:rsidRPr="00E85C0B">
            <w:rPr>
              <w:rStyle w:val="PlaceholderText"/>
            </w:rPr>
            <w:t>[Title]</w:t>
          </w:r>
        </w:p>
      </w:docPartBody>
    </w:docPart>
    <w:docPart>
      <w:docPartPr>
        <w:name w:val="489D782EB45D437EB2E5310D3C90F6E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CF22C3A-EE08-43CF-A63E-B976DF14CC6E}"/>
      </w:docPartPr>
      <w:docPartBody>
        <w:p w:rsidR="00C86191" w:rsidRDefault="001D6E74">
          <w:pPr>
            <w:pStyle w:val="489D782EB45D437EB2E5310D3C90F6E7"/>
          </w:pPr>
          <w:r w:rsidRPr="00152996">
            <w:rPr>
              <w:rStyle w:val="PlaceholderText"/>
            </w:rPr>
            <w:t>[Category]</w:t>
          </w:r>
        </w:p>
      </w:docPartBody>
    </w:docPart>
    <w:docPart>
      <w:docPartPr>
        <w:name w:val="85290405E5A64C1D8368E7211481B6A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F16D10F-712C-4B69-AA4C-A3DFA10B92D0}"/>
      </w:docPartPr>
      <w:docPartBody>
        <w:p w:rsidR="00C86191" w:rsidRDefault="001D6E74">
          <w:pPr>
            <w:pStyle w:val="85290405E5A64C1D8368E7211481B6AB"/>
          </w:pPr>
          <w:r w:rsidRPr="00E85C0B">
            <w:rPr>
              <w:rStyle w:val="PlaceholderText"/>
            </w:rPr>
            <w:t>[Title]</w:t>
          </w:r>
        </w:p>
      </w:docPartBody>
    </w:docPart>
    <w:docPart>
      <w:docPartPr>
        <w:name w:val="9A50ECB801564C958FFF432ED36979F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8C3412D-AEB0-4049-B936-1B7A4BCF2512}"/>
      </w:docPartPr>
      <w:docPartBody>
        <w:p w:rsidR="00C86191" w:rsidRDefault="001D6E74">
          <w:pPr>
            <w:pStyle w:val="9A50ECB801564C958FFF432ED36979F2"/>
          </w:pPr>
          <w:r w:rsidRPr="00D642CA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6E74"/>
    <w:rsid w:val="001D6E74"/>
    <w:rsid w:val="0045746D"/>
    <w:rsid w:val="00C86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A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753CEE279EA2440299C906A93FBBE077">
    <w:name w:val="753CEE279EA2440299C906A93FBBE077"/>
  </w:style>
  <w:style w:type="paragraph" w:customStyle="1" w:styleId="C9F8CC46FBBC46F48E4656DF6DC04818">
    <w:name w:val="C9F8CC46FBBC46F48E4656DF6DC04818"/>
  </w:style>
  <w:style w:type="paragraph" w:customStyle="1" w:styleId="489D782EB45D437EB2E5310D3C90F6E7">
    <w:name w:val="489D782EB45D437EB2E5310D3C90F6E7"/>
  </w:style>
  <w:style w:type="paragraph" w:customStyle="1" w:styleId="85290405E5A64C1D8368E7211481B6AB">
    <w:name w:val="85290405E5A64C1D8368E7211481B6AB"/>
  </w:style>
  <w:style w:type="paragraph" w:customStyle="1" w:styleId="9A50ECB801564C958FFF432ED36979F2">
    <w:name w:val="9A50ECB801564C958FFF432ED36979F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0388730-6C6E-4102-9DA8-851224613A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Year 7 8 Test Shorter Template</Template>
  <TotalTime>0</TotalTime>
  <Pages>12</Pages>
  <Words>1691</Words>
  <Characters>9643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Percentages and Financial Maths</vt:lpstr>
    </vt:vector>
  </TitlesOfParts>
  <Company>Western Mathematics</Company>
  <LinksUpToDate>false</LinksUpToDate>
  <CharactersWithSpaces>11312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Percentages and Financial Maths</dc:title>
  <dc:creator>Garry</dc:creator>
  <cp:lastModifiedBy>Garry Thorn</cp:lastModifiedBy>
  <cp:revision>2</cp:revision>
  <dcterms:created xsi:type="dcterms:W3CDTF">2014-04-23T12:08:00Z</dcterms:created>
  <dcterms:modified xsi:type="dcterms:W3CDTF">2014-04-23T12:08:00Z</dcterms:modified>
  <cp:category>Year 8</cp:category>
</cp:coreProperties>
</file>