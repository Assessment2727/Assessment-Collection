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Default Extension="wdp" ContentType="image/vnd.ms-photo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Style w:val="TableGrid"/>
        <w:tblW w:w="10207" w:type="dxa"/>
        <w:tblInd w:w="-31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113" w:type="dxa"/>
          <w:bottom w:w="57" w:type="dxa"/>
        </w:tblCellMar>
        <w:tblLook w:val="04A0" w:firstRow="1" w:lastRow="0" w:firstColumn="1" w:lastColumn="0" w:noHBand="0" w:noVBand="1"/>
      </w:tblPr>
      <w:tblGrid>
        <w:gridCol w:w="952"/>
        <w:gridCol w:w="183"/>
        <w:gridCol w:w="5527"/>
        <w:gridCol w:w="3545"/>
      </w:tblGrid>
      <w:tr w:rsidR="00325745" w:rsidTr="00B64059">
        <w:trPr>
          <w:cantSplit/>
          <w:trHeight w:val="851"/>
        </w:trPr>
        <w:tc>
          <w:tcPr>
            <w:tcW w:w="1135" w:type="dxa"/>
            <w:gridSpan w:val="2"/>
            <w:shd w:val="clear" w:color="auto" w:fill="DAE7F6"/>
            <w:vAlign w:val="center"/>
          </w:tcPr>
          <w:p w:rsidR="00325745" w:rsidRDefault="00325745" w:rsidP="00325745">
            <w:pPr>
              <w:jc w:val="center"/>
              <w:rPr>
                <w:rFonts w:ascii="Times New Roman" w:hAnsi="Times New Roman"/>
                <w:sz w:val="36"/>
                <w:szCs w:val="36"/>
              </w:rPr>
            </w:pPr>
            <w:r w:rsidRPr="00325745">
              <w:rPr>
                <w:rFonts w:ascii="Times New Roman" w:hAnsi="Times New Roman"/>
                <w:sz w:val="36"/>
                <w:szCs w:val="36"/>
              </w:rPr>
              <w:t>Year</w:t>
            </w:r>
          </w:p>
          <w:p w:rsidR="00C868AD" w:rsidRPr="00325745" w:rsidRDefault="005E761B" w:rsidP="00325745">
            <w:pPr>
              <w:jc w:val="center"/>
              <w:rPr>
                <w:rFonts w:ascii="Times New Roman" w:hAnsi="Times New Roman"/>
                <w:sz w:val="36"/>
                <w:szCs w:val="36"/>
              </w:rPr>
            </w:pPr>
            <w:r>
              <w:rPr>
                <w:rFonts w:ascii="Times New Roman" w:hAnsi="Times New Roman"/>
                <w:sz w:val="36"/>
                <w:szCs w:val="36"/>
              </w:rPr>
              <w:t>8</w:t>
            </w:r>
          </w:p>
        </w:tc>
        <w:tc>
          <w:tcPr>
            <w:tcW w:w="5527" w:type="dxa"/>
            <w:shd w:val="clear" w:color="auto" w:fill="DAE7F6"/>
          </w:tcPr>
          <w:sdt>
            <w:sdtPr>
              <w:rPr>
                <w:rFonts w:asciiTheme="majorHAnsi" w:hAnsiTheme="majorHAnsi"/>
                <w:i/>
                <w:sz w:val="52"/>
                <w:szCs w:val="52"/>
              </w:rPr>
              <w:alias w:val="Title"/>
              <w:tag w:val=""/>
              <w:id w:val="1338033075"/>
              <w:placeholder>
                <w:docPart w:val="3A90E101F0F84049BABD762FF45A1CDA"/>
              </w:placeholder>
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<w:text/>
            </w:sdtPr>
            <w:sdtEndPr/>
            <w:sdtContent>
              <w:p w:rsidR="001D51F7" w:rsidRPr="005C44C0" w:rsidRDefault="00557E27" w:rsidP="007403DD">
                <w:pPr>
                  <w:tabs>
                    <w:tab w:val="left" w:pos="1152"/>
                    <w:tab w:val="center" w:pos="2230"/>
                  </w:tabs>
                  <w:jc w:val="center"/>
                  <w:rPr>
                    <w:rFonts w:asciiTheme="majorHAnsi" w:hAnsiTheme="majorHAnsi"/>
                    <w:i/>
                    <w:sz w:val="52"/>
                    <w:szCs w:val="52"/>
                  </w:rPr>
                </w:pPr>
                <w:r>
                  <w:rPr>
                    <w:rFonts w:asciiTheme="majorHAnsi" w:hAnsiTheme="majorHAnsi"/>
                    <w:i/>
                    <w:sz w:val="52"/>
                    <w:szCs w:val="52"/>
                  </w:rPr>
                  <w:t>Volume</w:t>
                </w:r>
              </w:p>
            </w:sdtContent>
          </w:sdt>
        </w:tc>
        <w:tc>
          <w:tcPr>
            <w:tcW w:w="3545" w:type="dxa"/>
            <w:shd w:val="clear" w:color="auto" w:fill="002060"/>
          </w:tcPr>
          <w:p w:rsidR="00325745" w:rsidRDefault="00325745" w:rsidP="00B850EA">
            <w:pPr>
              <w:jc w:val="center"/>
              <w:rPr>
                <w:rFonts w:ascii="Times New Roman" w:hAnsi="Times New Roman"/>
                <w:color w:val="FFFFFF" w:themeColor="background1"/>
                <w:sz w:val="36"/>
                <w:szCs w:val="36"/>
              </w:rPr>
            </w:pPr>
            <w:r>
              <w:rPr>
                <w:rFonts w:ascii="Times New Roman" w:hAnsi="Times New Roman"/>
                <w:color w:val="FFFFFF" w:themeColor="background1"/>
                <w:sz w:val="36"/>
                <w:szCs w:val="36"/>
              </w:rPr>
              <w:t>Non Calculator</w:t>
            </w:r>
          </w:p>
          <w:p w:rsidR="00853748" w:rsidRPr="00325745" w:rsidRDefault="00853748" w:rsidP="00B850EA">
            <w:pPr>
              <w:jc w:val="center"/>
              <w:rPr>
                <w:rFonts w:ascii="Times New Roman" w:hAnsi="Times New Roman"/>
                <w:sz w:val="36"/>
                <w:szCs w:val="36"/>
              </w:rPr>
            </w:pPr>
            <w:r>
              <w:rPr>
                <w:rFonts w:ascii="Times New Roman" w:hAnsi="Times New Roman"/>
                <w:color w:val="FFFFFF" w:themeColor="background1"/>
                <w:sz w:val="36"/>
                <w:szCs w:val="36"/>
              </w:rPr>
              <w:t>Section</w:t>
            </w:r>
          </w:p>
        </w:tc>
      </w:tr>
      <w:tr w:rsidR="00853748" w:rsidTr="00B64059">
        <w:trPr>
          <w:cantSplit/>
          <w:trHeight w:val="851"/>
        </w:trPr>
        <w:tc>
          <w:tcPr>
            <w:tcW w:w="6662" w:type="dxa"/>
            <w:gridSpan w:val="3"/>
            <w:shd w:val="clear" w:color="auto" w:fill="DAE7F6"/>
          </w:tcPr>
          <w:p w:rsidR="00150A3F" w:rsidRPr="00C56E1E" w:rsidRDefault="00150A3F" w:rsidP="00150A3F">
            <w:pPr>
              <w:rPr>
                <w:rFonts w:ascii="Times New Roman" w:hAnsi="Times New Roman"/>
                <w:b/>
                <w:sz w:val="16"/>
                <w:szCs w:val="16"/>
              </w:rPr>
            </w:pPr>
            <w:r w:rsidRPr="005A5683">
              <w:rPr>
                <w:rFonts w:ascii="Times New Roman" w:hAnsi="Times New Roman"/>
                <w:b/>
                <w:sz w:val="20"/>
                <w:szCs w:val="20"/>
              </w:rPr>
              <w:t>Skills and Knowledge Assessed:</w:t>
            </w:r>
          </w:p>
          <w:p w:rsidR="00150A3F" w:rsidRDefault="00150A3F" w:rsidP="00150A3F">
            <w:pPr>
              <w:pStyle w:val="ListParagraph"/>
              <w:numPr>
                <w:ilvl w:val="0"/>
                <w:numId w:val="7"/>
              </w:numPr>
              <w:rPr>
                <w:rFonts w:ascii="Times New Roman" w:hAnsi="Times New Roman"/>
                <w:sz w:val="16"/>
                <w:szCs w:val="16"/>
              </w:rPr>
            </w:pPr>
            <w:r w:rsidRPr="00B717B9">
              <w:rPr>
                <w:rFonts w:ascii="Times New Roman" w:hAnsi="Times New Roman"/>
                <w:sz w:val="16"/>
                <w:szCs w:val="16"/>
              </w:rPr>
              <w:t>Draw different views of prisms and solids formed from combinations of prisms (ACMMG161)</w:t>
            </w:r>
          </w:p>
          <w:p w:rsidR="00150A3F" w:rsidRDefault="00150A3F" w:rsidP="00150A3F">
            <w:pPr>
              <w:pStyle w:val="ListParagraph"/>
              <w:numPr>
                <w:ilvl w:val="0"/>
                <w:numId w:val="7"/>
              </w:numPr>
              <w:rPr>
                <w:rFonts w:ascii="Times New Roman" w:hAnsi="Times New Roman"/>
                <w:sz w:val="16"/>
                <w:szCs w:val="16"/>
              </w:rPr>
            </w:pPr>
            <w:r w:rsidRPr="00B717B9">
              <w:rPr>
                <w:rFonts w:ascii="Times New Roman" w:hAnsi="Times New Roman"/>
                <w:sz w:val="16"/>
                <w:szCs w:val="16"/>
              </w:rPr>
              <w:t>Choose</w:t>
            </w:r>
            <w:r>
              <w:rPr>
                <w:rFonts w:ascii="Times New Roman" w:hAnsi="Times New Roman"/>
                <w:sz w:val="16"/>
                <w:szCs w:val="16"/>
              </w:rPr>
              <w:t xml:space="preserve"> </w:t>
            </w:r>
            <w:r w:rsidRPr="00B717B9">
              <w:rPr>
                <w:rFonts w:ascii="Times New Roman" w:hAnsi="Times New Roman"/>
                <w:sz w:val="16"/>
                <w:szCs w:val="16"/>
              </w:rPr>
              <w:t>appropriate</w:t>
            </w:r>
            <w:r>
              <w:rPr>
                <w:rFonts w:ascii="Times New Roman" w:hAnsi="Times New Roman"/>
                <w:sz w:val="16"/>
                <w:szCs w:val="16"/>
              </w:rPr>
              <w:t xml:space="preserve"> </w:t>
            </w:r>
            <w:r w:rsidRPr="00B717B9">
              <w:rPr>
                <w:rFonts w:ascii="Times New Roman" w:hAnsi="Times New Roman"/>
                <w:sz w:val="16"/>
                <w:szCs w:val="16"/>
              </w:rPr>
              <w:t>units</w:t>
            </w:r>
            <w:r>
              <w:rPr>
                <w:rFonts w:ascii="Times New Roman" w:hAnsi="Times New Roman"/>
                <w:sz w:val="16"/>
                <w:szCs w:val="16"/>
              </w:rPr>
              <w:t xml:space="preserve"> </w:t>
            </w:r>
            <w:r w:rsidRPr="00B717B9">
              <w:rPr>
                <w:rFonts w:ascii="Times New Roman" w:hAnsi="Times New Roman"/>
                <w:sz w:val="16"/>
                <w:szCs w:val="16"/>
              </w:rPr>
              <w:t>of</w:t>
            </w:r>
            <w:r>
              <w:rPr>
                <w:rFonts w:ascii="Times New Roman" w:hAnsi="Times New Roman"/>
                <w:sz w:val="16"/>
                <w:szCs w:val="16"/>
              </w:rPr>
              <w:t xml:space="preserve"> </w:t>
            </w:r>
            <w:r w:rsidRPr="00B717B9">
              <w:rPr>
                <w:rFonts w:ascii="Times New Roman" w:hAnsi="Times New Roman"/>
                <w:sz w:val="16"/>
                <w:szCs w:val="16"/>
              </w:rPr>
              <w:t>measurement</w:t>
            </w:r>
            <w:r>
              <w:rPr>
                <w:rFonts w:ascii="Times New Roman" w:hAnsi="Times New Roman"/>
                <w:sz w:val="16"/>
                <w:szCs w:val="16"/>
              </w:rPr>
              <w:t xml:space="preserve"> </w:t>
            </w:r>
            <w:r w:rsidRPr="00B717B9">
              <w:rPr>
                <w:rFonts w:ascii="Times New Roman" w:hAnsi="Times New Roman"/>
                <w:sz w:val="16"/>
                <w:szCs w:val="16"/>
              </w:rPr>
              <w:t>for</w:t>
            </w:r>
            <w:r>
              <w:rPr>
                <w:rFonts w:ascii="Times New Roman" w:hAnsi="Times New Roman"/>
                <w:sz w:val="16"/>
                <w:szCs w:val="16"/>
              </w:rPr>
              <w:t xml:space="preserve"> </w:t>
            </w:r>
            <w:r w:rsidRPr="00B717B9">
              <w:rPr>
                <w:rFonts w:ascii="Times New Roman" w:hAnsi="Times New Roman"/>
                <w:sz w:val="16"/>
                <w:szCs w:val="16"/>
              </w:rPr>
              <w:t>area</w:t>
            </w:r>
            <w:r>
              <w:rPr>
                <w:rFonts w:ascii="Times New Roman" w:hAnsi="Times New Roman"/>
                <w:sz w:val="16"/>
                <w:szCs w:val="16"/>
              </w:rPr>
              <w:t xml:space="preserve"> </w:t>
            </w:r>
            <w:r w:rsidRPr="00B717B9">
              <w:rPr>
                <w:rFonts w:ascii="Times New Roman" w:hAnsi="Times New Roman"/>
                <w:sz w:val="16"/>
                <w:szCs w:val="16"/>
              </w:rPr>
              <w:t>and</w:t>
            </w:r>
            <w:r>
              <w:rPr>
                <w:rFonts w:ascii="Times New Roman" w:hAnsi="Times New Roman"/>
                <w:sz w:val="16"/>
                <w:szCs w:val="16"/>
              </w:rPr>
              <w:t xml:space="preserve"> </w:t>
            </w:r>
            <w:r w:rsidRPr="00B717B9">
              <w:rPr>
                <w:rFonts w:ascii="Times New Roman" w:hAnsi="Times New Roman"/>
                <w:sz w:val="16"/>
                <w:szCs w:val="16"/>
              </w:rPr>
              <w:t>volume</w:t>
            </w:r>
            <w:r>
              <w:rPr>
                <w:rFonts w:ascii="Times New Roman" w:hAnsi="Times New Roman"/>
                <w:sz w:val="16"/>
                <w:szCs w:val="16"/>
              </w:rPr>
              <w:t xml:space="preserve"> </w:t>
            </w:r>
            <w:r w:rsidRPr="00B717B9">
              <w:rPr>
                <w:rFonts w:ascii="Times New Roman" w:hAnsi="Times New Roman"/>
                <w:sz w:val="16"/>
                <w:szCs w:val="16"/>
              </w:rPr>
              <w:t>and convert</w:t>
            </w:r>
            <w:r>
              <w:rPr>
                <w:rFonts w:ascii="Times New Roman" w:hAnsi="Times New Roman"/>
                <w:sz w:val="16"/>
                <w:szCs w:val="16"/>
              </w:rPr>
              <w:t xml:space="preserve"> </w:t>
            </w:r>
            <w:r w:rsidRPr="00B717B9">
              <w:rPr>
                <w:rFonts w:ascii="Times New Roman" w:hAnsi="Times New Roman"/>
                <w:sz w:val="16"/>
                <w:szCs w:val="16"/>
              </w:rPr>
              <w:t>from one</w:t>
            </w:r>
            <w:r>
              <w:rPr>
                <w:rFonts w:ascii="Times New Roman" w:hAnsi="Times New Roman"/>
                <w:sz w:val="16"/>
                <w:szCs w:val="16"/>
              </w:rPr>
              <w:t xml:space="preserve">  </w:t>
            </w:r>
            <w:r w:rsidRPr="00B717B9">
              <w:rPr>
                <w:rFonts w:ascii="Times New Roman" w:hAnsi="Times New Roman"/>
                <w:sz w:val="16"/>
                <w:szCs w:val="16"/>
              </w:rPr>
              <w:t>unit</w:t>
            </w:r>
            <w:r>
              <w:rPr>
                <w:rFonts w:ascii="Times New Roman" w:hAnsi="Times New Roman"/>
                <w:sz w:val="16"/>
                <w:szCs w:val="16"/>
              </w:rPr>
              <w:t xml:space="preserve"> </w:t>
            </w:r>
            <w:r w:rsidRPr="00B717B9">
              <w:rPr>
                <w:rFonts w:ascii="Times New Roman" w:hAnsi="Times New Roman"/>
                <w:sz w:val="16"/>
                <w:szCs w:val="16"/>
              </w:rPr>
              <w:t>to another (ACMMG195)</w:t>
            </w:r>
          </w:p>
          <w:p w:rsidR="00150A3F" w:rsidRDefault="00150A3F" w:rsidP="00150A3F">
            <w:pPr>
              <w:pStyle w:val="ListParagraph"/>
              <w:numPr>
                <w:ilvl w:val="0"/>
                <w:numId w:val="7"/>
              </w:numPr>
              <w:rPr>
                <w:rFonts w:ascii="Times New Roman" w:hAnsi="Times New Roman"/>
                <w:sz w:val="16"/>
                <w:szCs w:val="16"/>
              </w:rPr>
            </w:pPr>
            <w:r w:rsidRPr="00B717B9">
              <w:rPr>
                <w:rFonts w:ascii="Times New Roman" w:hAnsi="Times New Roman"/>
                <w:sz w:val="16"/>
                <w:szCs w:val="16"/>
              </w:rPr>
              <w:t>Develop</w:t>
            </w:r>
            <w:r>
              <w:rPr>
                <w:rFonts w:ascii="Times New Roman" w:hAnsi="Times New Roman"/>
                <w:sz w:val="16"/>
                <w:szCs w:val="16"/>
              </w:rPr>
              <w:t xml:space="preserve"> </w:t>
            </w:r>
            <w:r w:rsidRPr="00B717B9">
              <w:rPr>
                <w:rFonts w:ascii="Times New Roman" w:hAnsi="Times New Roman"/>
                <w:sz w:val="16"/>
                <w:szCs w:val="16"/>
              </w:rPr>
              <w:t>the</w:t>
            </w:r>
            <w:r>
              <w:rPr>
                <w:rFonts w:ascii="Times New Roman" w:hAnsi="Times New Roman"/>
                <w:sz w:val="16"/>
                <w:szCs w:val="16"/>
              </w:rPr>
              <w:t xml:space="preserve"> </w:t>
            </w:r>
            <w:r w:rsidRPr="00B717B9">
              <w:rPr>
                <w:rFonts w:ascii="Times New Roman" w:hAnsi="Times New Roman"/>
                <w:sz w:val="16"/>
                <w:szCs w:val="16"/>
              </w:rPr>
              <w:t>formulas</w:t>
            </w:r>
            <w:r>
              <w:rPr>
                <w:rFonts w:ascii="Times New Roman" w:hAnsi="Times New Roman"/>
                <w:sz w:val="16"/>
                <w:szCs w:val="16"/>
              </w:rPr>
              <w:t xml:space="preserve"> </w:t>
            </w:r>
            <w:r w:rsidRPr="00B717B9">
              <w:rPr>
                <w:rFonts w:ascii="Times New Roman" w:hAnsi="Times New Roman"/>
                <w:sz w:val="16"/>
                <w:szCs w:val="16"/>
              </w:rPr>
              <w:t>for</w:t>
            </w:r>
            <w:r>
              <w:rPr>
                <w:rFonts w:ascii="Times New Roman" w:hAnsi="Times New Roman"/>
                <w:sz w:val="16"/>
                <w:szCs w:val="16"/>
              </w:rPr>
              <w:t xml:space="preserve"> </w:t>
            </w:r>
            <w:r w:rsidRPr="00B717B9">
              <w:rPr>
                <w:rFonts w:ascii="Times New Roman" w:hAnsi="Times New Roman"/>
                <w:sz w:val="16"/>
                <w:szCs w:val="16"/>
              </w:rPr>
              <w:t>volumes</w:t>
            </w:r>
            <w:r>
              <w:rPr>
                <w:rFonts w:ascii="Times New Roman" w:hAnsi="Times New Roman"/>
                <w:sz w:val="16"/>
                <w:szCs w:val="16"/>
              </w:rPr>
              <w:t xml:space="preserve"> </w:t>
            </w:r>
            <w:r w:rsidRPr="00B717B9">
              <w:rPr>
                <w:rFonts w:ascii="Times New Roman" w:hAnsi="Times New Roman"/>
                <w:sz w:val="16"/>
                <w:szCs w:val="16"/>
              </w:rPr>
              <w:t>of</w:t>
            </w:r>
            <w:r>
              <w:rPr>
                <w:rFonts w:ascii="Times New Roman" w:hAnsi="Times New Roman"/>
                <w:sz w:val="16"/>
                <w:szCs w:val="16"/>
              </w:rPr>
              <w:t xml:space="preserve"> </w:t>
            </w:r>
            <w:r w:rsidRPr="00B717B9">
              <w:rPr>
                <w:rFonts w:ascii="Times New Roman" w:hAnsi="Times New Roman"/>
                <w:sz w:val="16"/>
                <w:szCs w:val="16"/>
              </w:rPr>
              <w:t>rectangular</w:t>
            </w:r>
            <w:r>
              <w:rPr>
                <w:rFonts w:ascii="Times New Roman" w:hAnsi="Times New Roman"/>
                <w:sz w:val="16"/>
                <w:szCs w:val="16"/>
              </w:rPr>
              <w:t xml:space="preserve"> </w:t>
            </w:r>
            <w:r w:rsidRPr="00B717B9">
              <w:rPr>
                <w:rFonts w:ascii="Times New Roman" w:hAnsi="Times New Roman"/>
                <w:sz w:val="16"/>
                <w:szCs w:val="16"/>
              </w:rPr>
              <w:t>and</w:t>
            </w:r>
            <w:r>
              <w:rPr>
                <w:rFonts w:ascii="Times New Roman" w:hAnsi="Times New Roman"/>
                <w:sz w:val="16"/>
                <w:szCs w:val="16"/>
              </w:rPr>
              <w:t xml:space="preserve"> </w:t>
            </w:r>
            <w:r w:rsidRPr="00B717B9">
              <w:rPr>
                <w:rFonts w:ascii="Times New Roman" w:hAnsi="Times New Roman"/>
                <w:sz w:val="16"/>
                <w:szCs w:val="16"/>
              </w:rPr>
              <w:t>triangular prisms and prisms in general. Use formulas</w:t>
            </w:r>
            <w:r>
              <w:rPr>
                <w:rFonts w:ascii="Times New Roman" w:hAnsi="Times New Roman"/>
                <w:sz w:val="16"/>
                <w:szCs w:val="16"/>
              </w:rPr>
              <w:t xml:space="preserve"> </w:t>
            </w:r>
            <w:r w:rsidRPr="00B717B9">
              <w:rPr>
                <w:rFonts w:ascii="Times New Roman" w:hAnsi="Times New Roman"/>
                <w:sz w:val="16"/>
                <w:szCs w:val="16"/>
              </w:rPr>
              <w:t>to</w:t>
            </w:r>
            <w:r>
              <w:rPr>
                <w:rFonts w:ascii="Times New Roman" w:hAnsi="Times New Roman"/>
                <w:sz w:val="16"/>
                <w:szCs w:val="16"/>
              </w:rPr>
              <w:t xml:space="preserve"> </w:t>
            </w:r>
            <w:r w:rsidRPr="00B717B9">
              <w:rPr>
                <w:rFonts w:ascii="Times New Roman" w:hAnsi="Times New Roman"/>
                <w:sz w:val="16"/>
                <w:szCs w:val="16"/>
              </w:rPr>
              <w:t>solve</w:t>
            </w:r>
            <w:r>
              <w:rPr>
                <w:rFonts w:ascii="Times New Roman" w:hAnsi="Times New Roman"/>
                <w:sz w:val="16"/>
                <w:szCs w:val="16"/>
              </w:rPr>
              <w:t xml:space="preserve"> </w:t>
            </w:r>
            <w:r w:rsidRPr="00B717B9">
              <w:rPr>
                <w:rFonts w:ascii="Times New Roman" w:hAnsi="Times New Roman"/>
                <w:sz w:val="16"/>
                <w:szCs w:val="16"/>
              </w:rPr>
              <w:t>problems</w:t>
            </w:r>
            <w:r>
              <w:rPr>
                <w:rFonts w:ascii="Times New Roman" w:hAnsi="Times New Roman"/>
                <w:sz w:val="16"/>
                <w:szCs w:val="16"/>
              </w:rPr>
              <w:t xml:space="preserve"> </w:t>
            </w:r>
            <w:r w:rsidRPr="00B717B9">
              <w:rPr>
                <w:rFonts w:ascii="Times New Roman" w:hAnsi="Times New Roman"/>
                <w:sz w:val="16"/>
                <w:szCs w:val="16"/>
              </w:rPr>
              <w:t>involving</w:t>
            </w:r>
            <w:r>
              <w:rPr>
                <w:rFonts w:ascii="Times New Roman" w:hAnsi="Times New Roman"/>
                <w:sz w:val="16"/>
                <w:szCs w:val="16"/>
              </w:rPr>
              <w:t xml:space="preserve"> </w:t>
            </w:r>
            <w:r w:rsidRPr="00B717B9">
              <w:rPr>
                <w:rFonts w:ascii="Times New Roman" w:hAnsi="Times New Roman"/>
                <w:sz w:val="16"/>
                <w:szCs w:val="16"/>
              </w:rPr>
              <w:t>volume</w:t>
            </w:r>
            <w:r>
              <w:rPr>
                <w:rFonts w:ascii="Times New Roman" w:hAnsi="Times New Roman"/>
                <w:sz w:val="16"/>
                <w:szCs w:val="16"/>
              </w:rPr>
              <w:t xml:space="preserve"> </w:t>
            </w:r>
            <w:r w:rsidRPr="00B717B9">
              <w:rPr>
                <w:rFonts w:ascii="Times New Roman" w:hAnsi="Times New Roman"/>
                <w:sz w:val="16"/>
                <w:szCs w:val="16"/>
              </w:rPr>
              <w:t>(ACMMG198)</w:t>
            </w:r>
          </w:p>
          <w:p w:rsidR="00853748" w:rsidRPr="00150A3F" w:rsidRDefault="00150A3F" w:rsidP="00150A3F">
            <w:pPr>
              <w:pStyle w:val="ListParagraph"/>
              <w:numPr>
                <w:ilvl w:val="0"/>
                <w:numId w:val="7"/>
              </w:numPr>
              <w:rPr>
                <w:rFonts w:ascii="Times New Roman" w:hAnsi="Times New Roman"/>
                <w:sz w:val="16"/>
                <w:szCs w:val="16"/>
              </w:rPr>
            </w:pPr>
            <w:r w:rsidRPr="00150A3F">
              <w:rPr>
                <w:rFonts w:ascii="Times New Roman" w:hAnsi="Times New Roman"/>
                <w:sz w:val="16"/>
                <w:szCs w:val="16"/>
              </w:rPr>
              <w:t xml:space="preserve">Calculate </w:t>
            </w:r>
            <w:r w:rsidRPr="00150A3F">
              <w:rPr>
                <w:rFonts w:ascii="Times New Roman" w:hAnsi="Times New Roman"/>
                <w:color w:val="595959" w:themeColor="text1" w:themeTint="A6"/>
                <w:sz w:val="16"/>
                <w:szCs w:val="16"/>
              </w:rPr>
              <w:t>the surface area a</w:t>
            </w:r>
            <w:r w:rsidRPr="00150A3F">
              <w:rPr>
                <w:rFonts w:ascii="Times New Roman" w:hAnsi="Times New Roman"/>
                <w:sz w:val="16"/>
                <w:szCs w:val="16"/>
              </w:rPr>
              <w:t>nd volume of cylinders and solve related problems (ACMMG217) Extension</w:t>
            </w:r>
          </w:p>
        </w:tc>
        <w:tc>
          <w:tcPr>
            <w:tcW w:w="3545" w:type="dxa"/>
            <w:shd w:val="clear" w:color="auto" w:fill="DAE7F6"/>
            <w:vAlign w:val="center"/>
          </w:tcPr>
          <w:p w:rsidR="00853748" w:rsidRPr="00325745" w:rsidRDefault="00853748" w:rsidP="003F3344">
            <w:pPr>
              <w:rPr>
                <w:rFonts w:ascii="Times New Roman" w:hAnsi="Times New Roman"/>
                <w:sz w:val="36"/>
                <w:szCs w:val="36"/>
              </w:rPr>
            </w:pPr>
            <w:r w:rsidRPr="00325745">
              <w:rPr>
                <w:rFonts w:ascii="Times New Roman" w:hAnsi="Times New Roman"/>
                <w:sz w:val="28"/>
                <w:szCs w:val="28"/>
              </w:rPr>
              <w:t>N</w:t>
            </w:r>
            <w:r>
              <w:rPr>
                <w:rFonts w:ascii="Times New Roman" w:hAnsi="Times New Roman"/>
                <w:sz w:val="28"/>
                <w:szCs w:val="28"/>
              </w:rPr>
              <w:t>ame___________________</w:t>
            </w:r>
          </w:p>
        </w:tc>
      </w:tr>
      <w:tr w:rsidR="00325745" w:rsidTr="00A824D7">
        <w:trPr>
          <w:cantSplit/>
          <w:trHeight w:val="851"/>
        </w:trPr>
        <w:tc>
          <w:tcPr>
            <w:tcW w:w="10207" w:type="dxa"/>
            <w:gridSpan w:val="4"/>
          </w:tcPr>
          <w:p w:rsidR="00641052" w:rsidRPr="007E3E86" w:rsidRDefault="00641052" w:rsidP="00641052">
            <w:pPr>
              <w:rPr>
                <w:rFonts w:asciiTheme="majorHAnsi" w:hAnsiTheme="majorHAnsi"/>
                <w:i/>
                <w:sz w:val="24"/>
                <w:szCs w:val="24"/>
              </w:rPr>
            </w:pPr>
            <w:r w:rsidRPr="007E3E86">
              <w:rPr>
                <w:rFonts w:asciiTheme="majorHAnsi" w:hAnsiTheme="majorHAnsi"/>
                <w:i/>
                <w:sz w:val="24"/>
                <w:szCs w:val="24"/>
              </w:rPr>
              <w:t>Answer all questions in the spaces provided on this test paper by:</w:t>
            </w:r>
          </w:p>
          <w:p w:rsidR="00641052" w:rsidRPr="007E3E86" w:rsidRDefault="00641052" w:rsidP="00641052">
            <w:pPr>
              <w:ind w:firstLine="993"/>
              <w:rPr>
                <w:rFonts w:asciiTheme="majorHAnsi" w:hAnsiTheme="majorHAnsi"/>
                <w:i/>
                <w:sz w:val="24"/>
                <w:szCs w:val="24"/>
              </w:rPr>
            </w:pPr>
            <w:r w:rsidRPr="007E3E86">
              <w:rPr>
                <w:rFonts w:asciiTheme="majorHAnsi" w:hAnsiTheme="majorHAnsi"/>
                <w:i/>
                <w:sz w:val="24"/>
                <w:szCs w:val="24"/>
              </w:rPr>
              <w:t>Writing the answer in the box provided.</w:t>
            </w:r>
          </w:p>
          <w:p w:rsidR="00641052" w:rsidRPr="007E3E86" w:rsidRDefault="00641052" w:rsidP="00641052">
            <w:pPr>
              <w:ind w:firstLine="1418"/>
              <w:rPr>
                <w:rFonts w:asciiTheme="majorHAnsi" w:hAnsiTheme="majorHAnsi"/>
                <w:i/>
                <w:sz w:val="24"/>
                <w:szCs w:val="24"/>
              </w:rPr>
            </w:pPr>
            <w:r w:rsidRPr="007E3E86">
              <w:rPr>
                <w:rFonts w:asciiTheme="majorHAnsi" w:hAnsiTheme="majorHAnsi"/>
                <w:i/>
                <w:sz w:val="24"/>
                <w:szCs w:val="24"/>
              </w:rPr>
              <w:t>or</w:t>
            </w:r>
          </w:p>
          <w:p w:rsidR="00641052" w:rsidRPr="007E3E86" w:rsidRDefault="00641052" w:rsidP="00641052">
            <w:pPr>
              <w:ind w:firstLine="993"/>
              <w:rPr>
                <w:rFonts w:asciiTheme="majorHAnsi" w:hAnsiTheme="majorHAnsi"/>
                <w:i/>
                <w:sz w:val="24"/>
                <w:szCs w:val="24"/>
              </w:rPr>
            </w:pPr>
            <w:r w:rsidRPr="007E3E86">
              <w:rPr>
                <w:rFonts w:asciiTheme="majorHAnsi" w:hAnsiTheme="majorHAnsi"/>
                <w:i/>
                <w:sz w:val="24"/>
                <w:szCs w:val="24"/>
              </w:rPr>
              <w:t>Shading in the bubble for the correct answer from the four choices provided.</w:t>
            </w:r>
          </w:p>
          <w:p w:rsidR="00325745" w:rsidRDefault="00641052" w:rsidP="00641052">
            <w:pPr>
              <w:rPr>
                <w:rFonts w:ascii="Times New Roman" w:hAnsi="Times New Roman"/>
                <w:sz w:val="24"/>
                <w:szCs w:val="24"/>
              </w:rPr>
            </w:pPr>
            <w:r w:rsidRPr="007E3E86">
              <w:rPr>
                <w:rFonts w:asciiTheme="majorHAnsi" w:hAnsiTheme="majorHAnsi"/>
                <w:i/>
                <w:sz w:val="24"/>
                <w:szCs w:val="24"/>
              </w:rPr>
              <w:t xml:space="preserve">Show any working out on the test paper.  Calculators are </w:t>
            </w:r>
            <w:r w:rsidRPr="007E3E86">
              <w:rPr>
                <w:rFonts w:asciiTheme="majorHAnsi" w:hAnsiTheme="majorHAnsi"/>
                <w:b/>
                <w:i/>
                <w:sz w:val="24"/>
                <w:szCs w:val="24"/>
              </w:rPr>
              <w:t>not</w:t>
            </w:r>
            <w:r w:rsidRPr="007E3E86">
              <w:rPr>
                <w:rFonts w:asciiTheme="majorHAnsi" w:hAnsiTheme="majorHAnsi"/>
                <w:i/>
                <w:sz w:val="24"/>
                <w:szCs w:val="24"/>
              </w:rPr>
              <w:t xml:space="preserve"> allowed.</w:t>
            </w:r>
          </w:p>
        </w:tc>
      </w:tr>
      <w:tr w:rsidR="00325745" w:rsidTr="00C42BE5">
        <w:trPr>
          <w:cantSplit/>
          <w:trHeight w:val="851"/>
        </w:trPr>
        <w:tc>
          <w:tcPr>
            <w:tcW w:w="952" w:type="dxa"/>
            <w:tcBorders>
              <w:bottom w:val="single" w:sz="4" w:space="0" w:color="auto"/>
            </w:tcBorders>
            <w:shd w:val="clear" w:color="auto" w:fill="00FF99"/>
          </w:tcPr>
          <w:p w:rsidR="00325745" w:rsidRPr="001B3341" w:rsidRDefault="00325745" w:rsidP="00325745">
            <w:pPr>
              <w:pStyle w:val="ListParagraph"/>
              <w:numPr>
                <w:ilvl w:val="0"/>
                <w:numId w:val="1"/>
              </w:numPr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bottom w:val="single" w:sz="4" w:space="0" w:color="auto"/>
            </w:tcBorders>
          </w:tcPr>
          <w:p w:rsidR="00854839" w:rsidRDefault="00C94FDD" w:rsidP="00854839">
            <w:pPr>
              <w:ind w:right="4569"/>
              <w:rPr>
                <w:rFonts w:ascii="Times New Roman" w:eastAsiaTheme="minorHAnsi" w:hAnsi="Times New Roman"/>
                <w:sz w:val="24"/>
                <w:szCs w:val="24"/>
              </w:rPr>
            </w:pPr>
            <w:r>
              <w:rPr>
                <w:rFonts w:asciiTheme="minorHAnsi" w:eastAsiaTheme="minorHAnsi" w:hAnsiTheme="minorHAnsi"/>
              </w:rPr>
              <w:object w:dxaOrig="1440" w:dyaOrig="1440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6" type="#_x0000_t75" style="position:absolute;margin-left:220.5pt;margin-top:1pt;width:112.4pt;height:86.3pt;z-index:251672064;mso-position-horizontal-relative:text;mso-position-vertical-relative:text">
                  <v:imagedata r:id="rId8" o:title=""/>
                </v:shape>
                <o:OLEObject Type="Embed" ProgID="FXDraw3.Document" ShapeID="_x0000_s1026" DrawAspect="Content" ObjectID="_1460096890" r:id="rId9"/>
              </w:object>
            </w:r>
            <w:r w:rsidR="00854839">
              <w:rPr>
                <w:rFonts w:ascii="Times New Roman" w:hAnsi="Times New Roman"/>
                <w:sz w:val="24"/>
                <w:szCs w:val="24"/>
              </w:rPr>
              <w:t>For the solid shown, which diagram below correctly shows its front view (elevation) and top view (plan).</w:t>
            </w:r>
          </w:p>
          <w:p w:rsidR="00854839" w:rsidRDefault="00854839" w:rsidP="00854839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854839" w:rsidRDefault="00854839" w:rsidP="00854839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854839" w:rsidRDefault="00854839" w:rsidP="00854839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854839" w:rsidRDefault="00854839" w:rsidP="00854839">
            <w:pPr>
              <w:rPr>
                <w:rFonts w:ascii="Times New Roman" w:hAnsi="Times New Roman"/>
                <w:sz w:val="24"/>
                <w:szCs w:val="24"/>
              </w:rPr>
            </w:pPr>
            <w:r w:rsidRPr="00460C07">
              <w:rPr>
                <w:noProof/>
                <w:lang w:eastAsia="en-AU"/>
              </w:rPr>
              <mc:AlternateContent>
                <mc:Choice Requires="wpg">
                  <w:drawing>
                    <wp:anchor distT="0" distB="0" distL="114300" distR="114300" simplePos="0" relativeHeight="251585024" behindDoc="0" locked="0" layoutInCell="1" allowOverlap="1" wp14:anchorId="4D5E362F" wp14:editId="32519439">
                      <wp:simplePos x="0" y="0"/>
                      <wp:positionH relativeFrom="column">
                        <wp:posOffset>664210</wp:posOffset>
                      </wp:positionH>
                      <wp:positionV relativeFrom="paragraph">
                        <wp:posOffset>165100</wp:posOffset>
                      </wp:positionV>
                      <wp:extent cx="4008120" cy="106680"/>
                      <wp:effectExtent l="0" t="0" r="11430" b="26670"/>
                      <wp:wrapNone/>
                      <wp:docPr id="28" name="Group 28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4008120" cy="106680"/>
                                <a:chOff x="0" y="0"/>
                                <a:chExt cx="4362450" cy="114300"/>
                              </a:xfrm>
                            </wpg:grpSpPr>
                            <wps:wsp>
                              <wps:cNvPr id="29" name="AutoShape 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191000" y="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36" name="AutoShape 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37" name="AutoShape 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363980" y="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38" name="AutoShape 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758440" y="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4253DB54" id="Group 28" o:spid="_x0000_s1026" style="position:absolute;margin-left:52.3pt;margin-top:13pt;width:315.6pt;height:8.4pt;z-index:251585024;mso-width-relative:margin;mso-height-relative:margin" coordsize="43624,11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">
                      <v:roundrect id="AutoShape 3" o:spid="_x0000_s1027" style="position:absolute;left:41910;width:1714;height:1143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+CDC8UA&#10;AADbAAAADwAAAGRycy9kb3ducmV2LnhtbESPQWvCQBSE7wX/w/KEXorZ1EMbY1YRi6VehKro9ZF9&#10;JsHs25Bdk9hf3xUKPQ4z8w2TLQdTi45aV1lW8BrFIIhzqysuFBwPm0kCwnlkjbVlUnAnB8vF6CnD&#10;VNuev6nb+0IECLsUFZTeN6mULi/JoItsQxy8i20N+iDbQuoW+wA3tZzG8Zs0WHFYKLGhdUn5dX8z&#10;CpJ7Yk7dafd5pi33Hz87/b56mSn1PB5WcxCeBv8f/mt/aQXTGTy+hB8gF7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z4IMLxQAAANsAAAAPAAAAAAAAAAAAAAAAAJgCAABkcnMv&#10;ZG93bnJldi54bWxQSwUGAAAAAAQABAD1AAAAigMAAAAA&#10;" strokecolor="windowText" strokeweight="1pt"/>
                      <v:roundrect id="AutoShape 4" o:spid="_x0000_s1028" style="position:absolute;width:1714;height:1143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6aBpMUA&#10;AADbAAAADwAAAGRycy9kb3ducmV2LnhtbESPQWvCQBSE70L/w/IEL9JsasHGNKtIi6VeBG3R6yP7&#10;mgSzb0N2TWJ/fbcgeBxm5hsmWw2mFh21rrKs4CmKQRDnVldcKPj+2jwmIJxH1lhbJgVXcrBaPowy&#10;TLXteU/dwRciQNilqKD0vkmldHlJBl1kG+Lg/djWoA+yLaRusQ9wU8tZHM+lwYrDQokNvZWUnw8X&#10;oyC5JubYHXcfJ9py//670y/r6UKpyXhYv4LwNPh7+Nb+1Aqe5/D/JfwAufw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HpoGkxQAAANsAAAAPAAAAAAAAAAAAAAAAAJgCAABkcnMv&#10;ZG93bnJldi54bWxQSwUGAAAAAAQABAD1AAAAigMAAAAA&#10;" strokecolor="windowText" strokeweight="1pt"/>
                      <v:roundrect id="AutoShape 5" o:spid="_x0000_s1029" style="position:absolute;left:13639;width:1715;height:1143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OokP8UA&#10;AADbAAAADwAAAGRycy9kb3ducmV2LnhtbESPQWvCQBSE70L/w/IEL9JsakFjmlWkxVIvQm3R6yP7&#10;mgSzb0N2TWJ/fbcgeBxm5hsmWw+mFh21rrKs4CmKQRDnVldcKPj+2j4mIJxH1lhbJgVXcrBePYwy&#10;TLXt+ZO6gy9EgLBLUUHpfZNK6fKSDLrINsTB+7GtQR9kW0jdYh/gppazOJ5LgxWHhRIbei0pPx8u&#10;RkFyTcyxO+7fT7Tj/u13rxeb6VKpyXjYvIDwNPh7+Nb+0AqeF/D/JfwAufo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o6iQ/xQAAANsAAAAPAAAAAAAAAAAAAAAAAJgCAABkcnMv&#10;ZG93bnJldi54bWxQSwUGAAAAAAQABAD1AAAAigMAAAAA&#10;" strokecolor="windowText" strokeweight="1pt"/>
                      <v:roundrect id="AutoShape 6" o:spid="_x0000_s1030" style="position:absolute;left:27584;width:1714;height:1143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XWwTcEA&#10;AADbAAAADwAAAGRycy9kb3ducmV2LnhtbERPTWvCQBC9C/6HZQQvUjcq1DS6iihKvQjVYq9DdkyC&#10;2dmQXZPYX+8eCj0+3vdy3ZlSNFS7wrKCyTgCQZxaXXCm4Puyf4tBOI+ssbRMCp7kYL3q95aYaNvy&#10;FzVnn4kQwi5BBbn3VSKlS3My6Ma2Ig7czdYGfYB1JnWNbQg3pZxG0bs0WHBoyLGibU7p/fwwCuJn&#10;bK7N9XT4oSO3u9+Tnm9GH0oNB91mAcJT5//Ff+5PrWAWxoYv4QfI1Qs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Nl1sE3BAAAA2wAAAA8AAAAAAAAAAAAAAAAAmAIAAGRycy9kb3du&#10;cmV2LnhtbFBLBQYAAAAABAAEAPUAAACGAwAAAAA=&#10;" strokecolor="windowText" strokeweight="1pt"/>
                    </v:group>
                  </w:pict>
                </mc:Fallback>
              </mc:AlternateContent>
            </w:r>
          </w:p>
          <w:p w:rsidR="00854839" w:rsidRDefault="00C94FDD" w:rsidP="00854839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Theme="minorHAnsi" w:hAnsiTheme="minorHAnsi" w:cstheme="minorBidi"/>
              </w:rPr>
              <w:object w:dxaOrig="1440" w:dyaOrig="1440">
                <v:shape id="_x0000_s1027" type="#_x0000_t75" style="position:absolute;margin-left:25.35pt;margin-top:13.6pt;width:362.75pt;height:135.3pt;z-index:251673088">
                  <v:imagedata r:id="rId10" o:title=""/>
                </v:shape>
                <o:OLEObject Type="Embed" ProgID="FXDraw3.Document" ShapeID="_x0000_s1027" DrawAspect="Content" ObjectID="_1460096891" r:id="rId11"/>
              </w:object>
            </w:r>
          </w:p>
          <w:p w:rsidR="00854839" w:rsidRDefault="00854839" w:rsidP="00854839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854839" w:rsidRDefault="00854839" w:rsidP="00854839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854839" w:rsidRDefault="00854839" w:rsidP="00854839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854839" w:rsidRDefault="00854839" w:rsidP="00854839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854839" w:rsidRDefault="00854839" w:rsidP="00854839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854839" w:rsidRDefault="00854839" w:rsidP="00854839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854839" w:rsidRDefault="00854839" w:rsidP="00854839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854839" w:rsidRDefault="00854839" w:rsidP="00854839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854839" w:rsidRDefault="00854839" w:rsidP="00854839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854839" w:rsidRDefault="00854839" w:rsidP="00854839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325745" w:rsidRDefault="00325745" w:rsidP="00D3468A">
            <w:pPr>
              <w:pStyle w:val="QuestionStyle"/>
            </w:pPr>
          </w:p>
        </w:tc>
      </w:tr>
      <w:tr w:rsidR="00325745" w:rsidTr="00C42BE5">
        <w:trPr>
          <w:cantSplit/>
          <w:trHeight w:val="851"/>
        </w:trPr>
        <w:tc>
          <w:tcPr>
            <w:tcW w:w="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00FF99"/>
          </w:tcPr>
          <w:p w:rsidR="00325745" w:rsidRPr="001B3341" w:rsidRDefault="00325745" w:rsidP="00325745">
            <w:pPr>
              <w:pStyle w:val="ListParagraph"/>
              <w:numPr>
                <w:ilvl w:val="0"/>
                <w:numId w:val="1"/>
              </w:numPr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883F9A" w:rsidRPr="00F73E03" w:rsidRDefault="00883F9A" w:rsidP="00883F9A">
            <w:pPr>
              <w:rPr>
                <w:rFonts w:ascii="Times New Roman" w:hAnsi="Times New Roman"/>
                <w:sz w:val="24"/>
                <w:szCs w:val="24"/>
              </w:rPr>
            </w:pPr>
            <w:r w:rsidRPr="00F73E03">
              <w:rPr>
                <w:rFonts w:ascii="Times New Roman" w:hAnsi="Times New Roman"/>
                <w:sz w:val="24"/>
                <w:szCs w:val="24"/>
              </w:rPr>
              <w:t>Draw a three dimensional sketch of the prism whose net is shown below.</w:t>
            </w:r>
          </w:p>
          <w:p w:rsidR="00883F9A" w:rsidRPr="00F73E03" w:rsidRDefault="00C94FDD" w:rsidP="00883F9A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w:object w:dxaOrig="1440" w:dyaOrig="1440">
                <v:shape id="_x0000_s1028" type="#_x0000_t75" style="position:absolute;margin-left:35.25pt;margin-top:12.6pt;width:175.1pt;height:128.65pt;z-index:251674112">
                  <v:imagedata r:id="rId12" o:title=""/>
                </v:shape>
                <o:OLEObject Type="Embed" ProgID="FXDraw3.Document" ShapeID="_x0000_s1028" DrawAspect="Content" ObjectID="_1460096892" r:id="rId13"/>
              </w:object>
            </w:r>
          </w:p>
          <w:p w:rsidR="00883F9A" w:rsidRPr="00F73E03" w:rsidRDefault="00883F9A" w:rsidP="00883F9A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883F9A" w:rsidRDefault="00883F9A" w:rsidP="00883F9A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883F9A" w:rsidRDefault="00883F9A" w:rsidP="00883F9A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883F9A" w:rsidRDefault="00883F9A" w:rsidP="00883F9A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883F9A" w:rsidRDefault="00883F9A" w:rsidP="00883F9A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883F9A" w:rsidRDefault="00883F9A" w:rsidP="00883F9A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883F9A" w:rsidRDefault="00883F9A" w:rsidP="00883F9A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883F9A" w:rsidRDefault="00883F9A" w:rsidP="00883F9A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883F9A" w:rsidRDefault="00883F9A" w:rsidP="00883F9A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883F9A" w:rsidRDefault="00883F9A" w:rsidP="00883F9A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3D41FF" w:rsidRDefault="003D41FF" w:rsidP="00D3468A">
            <w:pPr>
              <w:pStyle w:val="QuestionStyle"/>
            </w:pPr>
          </w:p>
        </w:tc>
      </w:tr>
      <w:tr w:rsidR="00325745" w:rsidTr="00C42BE5">
        <w:trPr>
          <w:cantSplit/>
          <w:trHeight w:val="851"/>
        </w:trPr>
        <w:tc>
          <w:tcPr>
            <w:tcW w:w="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00FF99"/>
          </w:tcPr>
          <w:p w:rsidR="00325745" w:rsidRPr="001B3341" w:rsidRDefault="00325745" w:rsidP="00325745">
            <w:pPr>
              <w:pStyle w:val="ListParagraph"/>
              <w:numPr>
                <w:ilvl w:val="0"/>
                <w:numId w:val="1"/>
              </w:numPr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325745" w:rsidRDefault="00C94FDD" w:rsidP="00D3468A">
            <w:pPr>
              <w:pStyle w:val="QuestionStyle"/>
            </w:pPr>
            <w:r>
              <w:rPr>
                <w:noProof/>
                <w:lang w:eastAsia="en-AU"/>
              </w:rPr>
              <w:object w:dxaOrig="1440" w:dyaOrig="1440">
                <v:shape id="_x0000_s1041" type="#_x0000_t75" style="position:absolute;margin-left:301.2pt;margin-top:-1.35pt;width:59.1pt;height:109.45pt;z-index:251679232;mso-position-horizontal-relative:text;mso-position-vertical-relative:text">
                  <v:imagedata r:id="rId14" o:title=""/>
                </v:shape>
                <o:OLEObject Type="Embed" ProgID="FXDraw3.Document" ShapeID="_x0000_s1041" DrawAspect="Content" ObjectID="_1460096893" r:id="rId15"/>
              </w:object>
            </w:r>
            <w:r w:rsidR="00CA1421">
              <w:t>What name describes the solid shown?</w:t>
            </w:r>
          </w:p>
          <w:p w:rsidR="00853931" w:rsidRPr="00460C07" w:rsidRDefault="00853931" w:rsidP="00853931">
            <w:pPr>
              <w:rPr>
                <w:rFonts w:ascii="Times New Roman" w:hAnsi="Times New Roman"/>
                <w:sz w:val="12"/>
                <w:szCs w:val="12"/>
              </w:rPr>
            </w:pPr>
          </w:p>
          <w:p w:rsidR="00853931" w:rsidRPr="00460C07" w:rsidRDefault="00853931" w:rsidP="00853931">
            <w:pPr>
              <w:rPr>
                <w:rFonts w:ascii="Times New Roman" w:hAnsi="Times New Roman"/>
                <w:sz w:val="24"/>
                <w:szCs w:val="24"/>
              </w:rPr>
            </w:pPr>
            <w:r w:rsidRPr="00460C07">
              <w:rPr>
                <w:noProof/>
                <w:lang w:eastAsia="en-AU"/>
              </w:rPr>
              <mc:AlternateContent>
                <mc:Choice Requires="wpg">
                  <w:drawing>
                    <wp:anchor distT="0" distB="0" distL="114300" distR="114300" simplePos="0" relativeHeight="251589120" behindDoc="0" locked="0" layoutInCell="1" allowOverlap="1" wp14:anchorId="2D9DFE19" wp14:editId="2129E032">
                      <wp:simplePos x="0" y="0"/>
                      <wp:positionH relativeFrom="column">
                        <wp:posOffset>238760</wp:posOffset>
                      </wp:positionH>
                      <wp:positionV relativeFrom="paragraph">
                        <wp:posOffset>11430</wp:posOffset>
                      </wp:positionV>
                      <wp:extent cx="171450" cy="944880"/>
                      <wp:effectExtent l="0" t="0" r="19050" b="26670"/>
                      <wp:wrapNone/>
                      <wp:docPr id="44" name="Group 44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71450" cy="944880"/>
                                <a:chOff x="0" y="0"/>
                                <a:chExt cx="171450" cy="944880"/>
                              </a:xfrm>
                            </wpg:grpSpPr>
                            <wps:wsp>
                              <wps:cNvPr id="45" name="AutoShape 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83058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46" name="AutoShape 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47" name="AutoShape 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27432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48" name="AutoShape 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55626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4B2158B9" id="Group 44" o:spid="_x0000_s1026" style="position:absolute;margin-left:18.8pt;margin-top:.9pt;width:13.5pt;height:74.4pt;z-index:251589120" coordsize="1714,944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">
                      <v:roundrect id="AutoShape 3" o:spid="_x0000_s1027" style="position:absolute;top:8305;width:1714;height:1143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3JsrsUA&#10;AADbAAAADwAAAGRycy9kb3ducmV2LnhtbESPQWvCQBSE70L/w/IKvUjdVGybpq4iiqIXoVHs9ZF9&#10;TUKzb0N2m0R/vSsUPA4z8w0znfemEi01rrSs4GUUgSDOrC45V3A8rJ9jEM4ja6wsk4IzOZjPHgZT&#10;TLTt+Iva1OciQNglqKDwvk6kdFlBBt3I1sTB+7GNQR9kk0vdYBfgppLjKHqTBksOCwXWtCwo+03/&#10;jIL4HJtTe9pvvmnH3eqy1++L4YdST4/94hOEp97fw//trVYweYXbl/AD5OwK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vcmyuxQAAANsAAAAPAAAAAAAAAAAAAAAAAJgCAABkcnMv&#10;ZG93bnJldi54bWxQSwUGAAAAAAQABAD1AAAAigMAAAAA&#10;" strokecolor="windowText" strokeweight="1pt"/>
                      <v:roundrect id="AutoShape 4" o:spid="_x0000_s1028" style="position:absolute;width:1714;height:1143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6Dy2cUA&#10;AADbAAAADwAAAGRycy9kb3ducmV2LnhtbESPQWvCQBSE70L/w/IEL9JsKsXGNKtIi6VeBG3R6yP7&#10;mgSzb0N2TWJ/fbcgeBxm5hsmWw2mFh21rrKs4CmKQRDnVldcKPj+2jwmIJxH1lhbJgVXcrBaPowy&#10;TLXteU/dwRciQNilqKD0vkmldHlJBl1kG+Lg/djWoA+yLaRusQ9wU8tZHM+lwYrDQokNvZWUnw8X&#10;oyC5JubYHXcfJ9py//670y/r6UKpyXhYv4LwNPh7+Nb+1Aqe5/D/JfwAufw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foPLZxQAAANsAAAAPAAAAAAAAAAAAAAAAAJgCAABkcnMv&#10;ZG93bnJldi54bWxQSwUGAAAAAAQABAD1AAAAigMAAAAA&#10;" strokecolor="windowText" strokeweight="1pt"/>
                      <v:roundrect id="AutoShape 5" o:spid="_x0000_s1029" style="position:absolute;top:2743;width:1714;height:1143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OxXQsUA&#10;AADbAAAADwAAAGRycy9kb3ducmV2LnhtbESPQWvCQBSE70L/w/IEL9JsKkVjmlWkxVIvQm3R6yP7&#10;mgSzb0N2TWJ/fbcgeBxm5hsmWw+mFh21rrKs4CmKQRDnVldcKPj+2j4mIJxH1lhbJgVXcrBePYwy&#10;TLXt+ZO6gy9EgLBLUUHpfZNK6fKSDLrINsTB+7GtQR9kW0jdYh/gppazOJ5LgxWHhRIbei0pPx8u&#10;RkFyTcyxO+7fT7Tj/u13rxeb6VKpyXjYvIDwNPh7+Nb+0AqeF/D/JfwAufo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w7FdCxQAAANsAAAAPAAAAAAAAAAAAAAAAAJgCAABkcnMv&#10;ZG93bnJldi54bWxQSwUGAAAAAAQABAD1AAAAigMAAAAA&#10;" strokecolor="windowText" strokeweight="1pt"/>
                      <v:roundrect id="AutoShape 6" o:spid="_x0000_s1030" style="position:absolute;top:5562;width:1714;height:1143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XPDMMEA&#10;AADbAAAADwAAAGRycy9kb3ducmV2LnhtbERPTWvCQBC9C/6HZQQvUjeK1DS6iihKvQjVYq9DdkyC&#10;2dmQXZPYX+8eCj0+3vdy3ZlSNFS7wrKCyTgCQZxaXXCm4Puyf4tBOI+ssbRMCp7kYL3q95aYaNvy&#10;FzVnn4kQwi5BBbn3VSKlS3My6Ma2Ig7czdYGfYB1JnWNbQg3pZxG0bs0WHBoyLGibU7p/fwwCuJn&#10;bK7N9XT4oSO3u9+Tnm9GH0oNB91mAcJT5//Ff+5PrWAWxoYv4QfI1Qs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IFzwzDBAAAA2wAAAA8AAAAAAAAAAAAAAAAAmAIAAGRycy9kb3du&#10;cmV2LnhtbFBLBQYAAAAABAAEAPUAAACGAwAAAAA=&#10;" strokecolor="windowText" strokeweight="1pt"/>
                    </v:group>
                  </w:pict>
                </mc:Fallback>
              </mc:AlternateContent>
            </w:r>
            <w:r w:rsidRPr="00460C07">
              <w:rPr>
                <w:rFonts w:ascii="Times New Roman" w:hAnsi="Times New Roman"/>
                <w:sz w:val="24"/>
                <w:szCs w:val="24"/>
              </w:rPr>
              <w:t xml:space="preserve">             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Rectangular Prism.</w:t>
            </w:r>
          </w:p>
          <w:p w:rsidR="00853931" w:rsidRPr="00460C07" w:rsidRDefault="00853931" w:rsidP="00853931">
            <w:pPr>
              <w:rPr>
                <w:rFonts w:ascii="Times New Roman" w:hAnsi="Times New Roman"/>
                <w:sz w:val="12"/>
                <w:szCs w:val="12"/>
              </w:rPr>
            </w:pPr>
          </w:p>
          <w:p w:rsidR="00853931" w:rsidRPr="00460C07" w:rsidRDefault="00853931" w:rsidP="00853931">
            <w:pPr>
              <w:rPr>
                <w:rFonts w:ascii="Times New Roman" w:hAnsi="Times New Roman"/>
                <w:sz w:val="24"/>
                <w:szCs w:val="24"/>
              </w:rPr>
            </w:pPr>
            <w:r w:rsidRPr="00460C07">
              <w:rPr>
                <w:rFonts w:ascii="Times New Roman" w:hAnsi="Times New Roman"/>
                <w:sz w:val="24"/>
                <w:szCs w:val="24"/>
              </w:rPr>
              <w:t xml:space="preserve">          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   Rectangular Pyramid.</w:t>
            </w:r>
          </w:p>
          <w:p w:rsidR="00853931" w:rsidRPr="00460C07" w:rsidRDefault="00853931" w:rsidP="00853931">
            <w:pPr>
              <w:rPr>
                <w:rFonts w:ascii="Times New Roman" w:hAnsi="Times New Roman"/>
                <w:sz w:val="12"/>
                <w:szCs w:val="12"/>
              </w:rPr>
            </w:pPr>
          </w:p>
          <w:p w:rsidR="00853931" w:rsidRPr="00460C07" w:rsidRDefault="00853931" w:rsidP="00853931">
            <w:pPr>
              <w:rPr>
                <w:rFonts w:ascii="Times New Roman" w:hAnsi="Times New Roman"/>
                <w:sz w:val="24"/>
                <w:szCs w:val="24"/>
              </w:rPr>
            </w:pPr>
            <w:r w:rsidRPr="00460C07">
              <w:rPr>
                <w:rFonts w:ascii="Times New Roman" w:hAnsi="Times New Roman"/>
                <w:sz w:val="24"/>
                <w:szCs w:val="24"/>
              </w:rPr>
              <w:t xml:space="preserve">          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   Triangular Prism.</w:t>
            </w:r>
          </w:p>
          <w:p w:rsidR="00853931" w:rsidRPr="00460C07" w:rsidRDefault="00853931" w:rsidP="00853931">
            <w:pPr>
              <w:rPr>
                <w:rFonts w:ascii="Times New Roman" w:hAnsi="Times New Roman"/>
                <w:sz w:val="12"/>
                <w:szCs w:val="12"/>
              </w:rPr>
            </w:pPr>
          </w:p>
          <w:p w:rsidR="00853931" w:rsidRPr="00460C07" w:rsidRDefault="00853931" w:rsidP="00853931">
            <w:pPr>
              <w:rPr>
                <w:rFonts w:ascii="Times New Roman" w:hAnsi="Times New Roman"/>
                <w:sz w:val="24"/>
                <w:szCs w:val="24"/>
              </w:rPr>
            </w:pPr>
            <w:r w:rsidRPr="00460C07">
              <w:rPr>
                <w:rFonts w:ascii="Times New Roman" w:hAnsi="Times New Roman"/>
                <w:sz w:val="24"/>
                <w:szCs w:val="24"/>
              </w:rPr>
              <w:t xml:space="preserve">          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   Triangular Pyramid.</w:t>
            </w:r>
          </w:p>
          <w:p w:rsidR="00CA1421" w:rsidRDefault="00CA1421" w:rsidP="00D3468A">
            <w:pPr>
              <w:pStyle w:val="QuestionStyle"/>
            </w:pPr>
          </w:p>
        </w:tc>
      </w:tr>
      <w:tr w:rsidR="00325745" w:rsidTr="00C42BE5">
        <w:trPr>
          <w:cantSplit/>
          <w:trHeight w:val="851"/>
        </w:trPr>
        <w:tc>
          <w:tcPr>
            <w:tcW w:w="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00FF99"/>
          </w:tcPr>
          <w:p w:rsidR="00325745" w:rsidRPr="001B3341" w:rsidRDefault="00325745" w:rsidP="00325745">
            <w:pPr>
              <w:pStyle w:val="ListParagraph"/>
              <w:numPr>
                <w:ilvl w:val="0"/>
                <w:numId w:val="1"/>
              </w:numPr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325745" w:rsidRDefault="00C94FDD" w:rsidP="00D3468A">
            <w:pPr>
              <w:pStyle w:val="QuestionStyle"/>
            </w:pPr>
            <w:r>
              <w:rPr>
                <w:noProof/>
                <w:lang w:eastAsia="en-AU"/>
              </w:rPr>
              <w:object w:dxaOrig="1440" w:dyaOrig="1440">
                <v:shape id="_x0000_s1038" type="#_x0000_t75" style="position:absolute;margin-left:238.2pt;margin-top:2.1pt;width:136.2pt;height:95.65pt;z-index:251676160;mso-position-horizontal-relative:text;mso-position-vertical-relative:text">
                  <v:imagedata r:id="rId16" o:title=""/>
                </v:shape>
                <o:OLEObject Type="Embed" ProgID="FXDraw3.Document" ShapeID="_x0000_s1038" DrawAspect="Content" ObjectID="_1460096894" r:id="rId17"/>
              </w:object>
            </w:r>
            <w:r w:rsidR="008F3E43">
              <w:rPr>
                <w:noProof/>
                <w:lang w:eastAsia="en-AU"/>
              </w:rPr>
              <mc:AlternateContent>
                <mc:Choice Requires="wpg">
                  <w:drawing>
                    <wp:anchor distT="0" distB="0" distL="114300" distR="114300" simplePos="0" relativeHeight="251584000" behindDoc="0" locked="0" layoutInCell="1" allowOverlap="1" wp14:anchorId="2D0F85E2" wp14:editId="478FFAB4">
                      <wp:simplePos x="0" y="0"/>
                      <wp:positionH relativeFrom="column">
                        <wp:posOffset>1492250</wp:posOffset>
                      </wp:positionH>
                      <wp:positionV relativeFrom="paragraph">
                        <wp:posOffset>7498080</wp:posOffset>
                      </wp:positionV>
                      <wp:extent cx="2819400" cy="457200"/>
                      <wp:effectExtent l="6350" t="8890" r="12700" b="10160"/>
                      <wp:wrapNone/>
                      <wp:docPr id="11" name="Group 1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2819400" cy="457200"/>
                                <a:chOff x="3530" y="6840"/>
                                <a:chExt cx="3900" cy="720"/>
                              </a:xfrm>
                            </wpg:grpSpPr>
                            <wps:wsp>
                              <wps:cNvPr id="12" name="AutoShape 1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530" y="6840"/>
                                  <a:ext cx="270" cy="18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3" name="AutoShape 1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530" y="7380"/>
                                  <a:ext cx="270" cy="18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4" name="AutoShape 1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7160" y="6840"/>
                                  <a:ext cx="270" cy="18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5" name="AutoShape 1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7160" y="7380"/>
                                  <a:ext cx="270" cy="18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44DE0C7A" id="Group 11" o:spid="_x0000_s1026" style="position:absolute;margin-left:117.5pt;margin-top:590.4pt;width:222pt;height:36pt;z-index:251584000" coordorigin="3530,6840" coordsize="3900,7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">
                      <v:roundrect id="AutoShape 13" o:spid="_x0000_s1027" style="position:absolute;left:3530;top:6840;width:270;height:180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85NhsEA&#10;AADbAAAADwAAAGRycy9kb3ducmV2LnhtbERPTWsCMRC9C/6HMEJvmihY6tYoRVC8FbcePI6b6e7S&#10;zWRNsuu2v94UCr3N433OejvYRvTkQ+1Yw3ymQBAXztRcajh/7KcvIEJENtg4Jg3fFGC7GY/WmBl3&#10;5xP1eSxFCuGQoYYqxjaTMhQVWQwz1xIn7tN5izFBX0rj8Z7CbSMXSj1LizWnhgpb2lVUfOWd1VAY&#10;1Sl/6d9X12XMf/ruxvJw0/ppMry9gog0xH/xn/to0vwF/P6SDpCbB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EPOTYbBAAAA2wAAAA8AAAAAAAAAAAAAAAAAmAIAAGRycy9kb3du&#10;cmV2LnhtbFBLBQYAAAAABAAEAPUAAACGAwAAAAA=&#10;"/>
                      <v:roundrect id="AutoShape 14" o:spid="_x0000_s1028" style="position:absolute;left:3530;top:7380;width:270;height:180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ILoHcEA&#10;AADbAAAADwAAAGRycy9kb3ducmV2LnhtbERPTWsCMRC9C/6HMEJvmqhU7NYoIii9lW578DjdTHcX&#10;N5M1ya7b/vqmUPA2j/c5m91gG9GTD7VjDfOZAkFcOFNzqeHj/ThdgwgR2WDjmDR8U4DddjzaYGbc&#10;jd+oz2MpUgiHDDVUMbaZlKGoyGKYuZY4cV/OW4wJ+lIaj7cUbhu5UGolLdacGips6VBRcck7q6Ew&#10;qlP+3L8+fT7G/KfvrixPV60fJsP+GUSkId7F/+4Xk+Yv4e+XdIDc/gI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CyC6B3BAAAA2wAAAA8AAAAAAAAAAAAAAAAAmAIAAGRycy9kb3du&#10;cmV2LnhtbFBLBQYAAAAABAAEAPUAAACGAwAAAAA=&#10;"/>
                      <v:roundrect id="AutoShape 15" o:spid="_x0000_s1029" style="position:absolute;left:7160;top:6840;width:270;height:180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2twacEA&#10;AADbAAAADwAAAGRycy9kb3ducmV2LnhtbERPTWsCMRC9C/6HMEJvmihW7NYoIii9lW578DjdTHcX&#10;N5M1ya7b/vqmUPA2j/c5m91gG9GTD7VjDfOZAkFcOFNzqeHj/ThdgwgR2WDjmDR8U4DddjzaYGbc&#10;jd+oz2MpUgiHDDVUMbaZlKGoyGKYuZY4cV/OW4wJ+lIaj7cUbhu5UGolLdacGips6VBRcck7q6Ew&#10;qlP+3L8+fT7G/KfvrixPV60fJsP+GUSkId7F/+4Xk+Yv4e+XdIDc/gI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KNrcGnBAAAA2wAAAA8AAAAAAAAAAAAAAAAAmAIAAGRycy9kb3du&#10;cmV2LnhtbFBLBQYAAAAABAAEAPUAAACGAwAAAAA=&#10;"/>
                      <v:roundrect id="AutoShape 16" o:spid="_x0000_s1030" style="position:absolute;left:7160;top:7380;width:270;height:180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CfV8sEA&#10;AADbAAAADwAAAGRycy9kb3ducmV2LnhtbERPTWsCMRC9C/6HMII3TSxY6tYoRah4K249eBw3092l&#10;m8maZNe1v94UCr3N433OejvYRvTkQ+1Yw2KuQBAXztRcajh9vs9eQISIbLBxTBruFGC7GY/WmBl3&#10;4yP1eSxFCuGQoYYqxjaTMhQVWQxz1xIn7st5izFBX0rj8ZbCbSOflHqWFmtODRW2tKuo+M47q6Ew&#10;qlP+3H+sLsuY//TdleX+qvV0Mry9gog0xH/xn/tg0vwl/P6SDpCbB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Mwn1fLBAAAA2wAAAA8AAAAAAAAAAAAAAAAAmAIAAGRycy9kb3du&#10;cmV2LnhtbFBLBQYAAAAABAAEAPUAAACGAwAAAAA=&#10;"/>
                    </v:group>
                  </w:pict>
                </mc:Fallback>
              </mc:AlternateContent>
            </w:r>
            <w:r w:rsidR="005738F4">
              <w:t>What is the volume of the cube shown?</w:t>
            </w:r>
          </w:p>
          <w:p w:rsidR="00661496" w:rsidRDefault="00661496" w:rsidP="00D3468A">
            <w:pPr>
              <w:pStyle w:val="QuestionStyle"/>
            </w:pPr>
          </w:p>
          <w:p w:rsidR="00661496" w:rsidRDefault="00661496" w:rsidP="00D3468A">
            <w:pPr>
              <w:pStyle w:val="QuestionStyle"/>
            </w:pPr>
          </w:p>
          <w:p w:rsidR="00661496" w:rsidRDefault="00661496" w:rsidP="00D3468A">
            <w:pPr>
              <w:pStyle w:val="QuestionStyle"/>
            </w:pPr>
          </w:p>
          <w:p w:rsidR="00661496" w:rsidRDefault="00661496" w:rsidP="00D3468A">
            <w:pPr>
              <w:pStyle w:val="QuestionStyle"/>
            </w:pPr>
          </w:p>
          <w:p w:rsidR="005738F4" w:rsidRDefault="005738F4" w:rsidP="00D3468A">
            <w:pPr>
              <w:pStyle w:val="QuestionStyle"/>
            </w:pPr>
          </w:p>
          <w:p w:rsidR="005738F4" w:rsidRPr="0013023C" w:rsidRDefault="00661496" w:rsidP="005738F4">
            <w:pPr>
              <w:rPr>
                <w:rFonts w:ascii="Times New Roman" w:hAnsi="Times New Roman"/>
              </w:rPr>
            </w:pPr>
            <w:r w:rsidRPr="0013023C">
              <w:rPr>
                <w:rFonts w:ascii="Times New Roman" w:hAnsi="Times New Roman"/>
                <w:noProof/>
                <w:lang w:eastAsia="en-AU"/>
              </w:rPr>
              <mc:AlternateContent>
                <mc:Choice Requires="wps">
                  <w:drawing>
                    <wp:anchor distT="0" distB="0" distL="114300" distR="114300" simplePos="0" relativeHeight="251590144" behindDoc="0" locked="0" layoutInCell="1" allowOverlap="1" wp14:anchorId="2F1C1A96" wp14:editId="6434AC2E">
                      <wp:simplePos x="0" y="0"/>
                      <wp:positionH relativeFrom="column">
                        <wp:posOffset>1283970</wp:posOffset>
                      </wp:positionH>
                      <wp:positionV relativeFrom="paragraph">
                        <wp:posOffset>46355</wp:posOffset>
                      </wp:positionV>
                      <wp:extent cx="754380" cy="373380"/>
                      <wp:effectExtent l="0" t="0" r="26670" b="26670"/>
                      <wp:wrapNone/>
                      <wp:docPr id="74" name="Rectangle 7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754380" cy="373380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1A175E" w:rsidRPr="003A7010" w:rsidRDefault="001A175E" w:rsidP="005738F4">
                                  <w:pPr>
                                    <w:jc w:val="center"/>
                                    <w:rPr>
                                      <w:rFonts w:ascii="Times New Roman" w:hAnsi="Times New Roman"/>
                                      <w:color w:val="000000" w:themeColor="text1"/>
                                      <w:sz w:val="36"/>
                                      <w:szCs w:val="28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F1C1A96" id="Rectangle 74" o:spid="_x0000_s1026" style="position:absolute;margin-left:101.1pt;margin-top:3.65pt;width:59.4pt;height:29.4pt;z-index:25159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" filled="f" strokecolor="black [3213]" strokeweight="1.5pt">
                      <v:textbox>
                        <w:txbxContent>
                          <w:p w:rsidR="001A175E" w:rsidRPr="003A7010" w:rsidRDefault="001A175E" w:rsidP="005738F4">
                            <w:pPr>
                              <w:jc w:val="center"/>
                              <w:rPr>
                                <w:rFonts w:ascii="Times New Roman" w:hAnsi="Times New Roman"/>
                                <w:color w:val="000000" w:themeColor="text1"/>
                                <w:sz w:val="36"/>
                                <w:szCs w:val="28"/>
                              </w:rPr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  <w:p w:rsidR="005738F4" w:rsidRPr="005738F4" w:rsidRDefault="00661496" w:rsidP="005738F4">
            <w:pPr>
              <w:rPr>
                <w:rFonts w:ascii="Times New Roman" w:hAnsi="Times New Roman"/>
                <w:sz w:val="32"/>
                <w:szCs w:val="32"/>
                <w:vertAlign w:val="superscript"/>
              </w:rPr>
            </w:pPr>
            <w:r>
              <w:rPr>
                <w:rFonts w:ascii="Times New Roman" w:hAnsi="Times New Roman"/>
                <w:sz w:val="32"/>
                <w:szCs w:val="32"/>
              </w:rPr>
              <w:t xml:space="preserve">        </w:t>
            </w:r>
            <w:r w:rsidR="005738F4">
              <w:rPr>
                <w:rFonts w:ascii="Times New Roman" w:hAnsi="Times New Roman"/>
                <w:sz w:val="32"/>
                <w:szCs w:val="32"/>
              </w:rPr>
              <w:t>Volume =</w:t>
            </w:r>
            <w:r w:rsidR="005738F4" w:rsidRPr="0013023C">
              <w:rPr>
                <w:rFonts w:ascii="Times New Roman" w:hAnsi="Times New Roman"/>
                <w:sz w:val="32"/>
                <w:szCs w:val="32"/>
              </w:rPr>
              <w:t xml:space="preserve">                  cm</w:t>
            </w:r>
            <w:r w:rsidR="005738F4">
              <w:rPr>
                <w:rFonts w:ascii="Times New Roman" w:hAnsi="Times New Roman"/>
                <w:sz w:val="32"/>
                <w:szCs w:val="32"/>
                <w:vertAlign w:val="superscript"/>
              </w:rPr>
              <w:t>3</w:t>
            </w:r>
          </w:p>
          <w:p w:rsidR="005738F4" w:rsidRDefault="005738F4" w:rsidP="005738F4"/>
        </w:tc>
      </w:tr>
      <w:tr w:rsidR="009C0E76" w:rsidTr="00C42BE5">
        <w:trPr>
          <w:cantSplit/>
          <w:trHeight w:val="851"/>
        </w:trPr>
        <w:tc>
          <w:tcPr>
            <w:tcW w:w="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00FF99"/>
          </w:tcPr>
          <w:p w:rsidR="009C0E76" w:rsidRPr="001B3341" w:rsidRDefault="009C0E76" w:rsidP="009C0E76">
            <w:pPr>
              <w:pStyle w:val="ListParagraph"/>
              <w:numPr>
                <w:ilvl w:val="0"/>
                <w:numId w:val="1"/>
              </w:numPr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9C0E76" w:rsidRDefault="00C94FDD" w:rsidP="00D3468A">
            <w:pPr>
              <w:pStyle w:val="QuestionStyle"/>
            </w:pPr>
            <w:r>
              <w:rPr>
                <w:noProof/>
                <w:lang w:eastAsia="en-AU"/>
              </w:rPr>
              <w:object w:dxaOrig="1440" w:dyaOrig="1440" w14:anchorId="1DB49EFF">
                <v:shape id="_x0000_s1042" type="#_x0000_t75" style="position:absolute;margin-left:296.4pt;margin-top:-1.65pt;width:119.95pt;height:140.05pt;z-index:251680256;mso-position-horizontal-relative:text;mso-position-vertical-relative:text">
                  <v:imagedata r:id="rId18" o:title="" cropbottom="47962f" cropright="49365f"/>
                </v:shape>
                <o:OLEObject Type="Embed" ProgID="FXDraw3.Document" ShapeID="_x0000_s1042" DrawAspect="Content" ObjectID="_1460096895" r:id="rId19"/>
              </w:object>
            </w:r>
            <w:r w:rsidR="009C0E76">
              <w:t>What is the volume of the rectangular prism?</w:t>
            </w:r>
          </w:p>
          <w:p w:rsidR="009C0E76" w:rsidRPr="00460C07" w:rsidRDefault="009C0E76" w:rsidP="009C0E76">
            <w:pPr>
              <w:rPr>
                <w:rFonts w:ascii="Times New Roman" w:hAnsi="Times New Roman"/>
                <w:sz w:val="12"/>
                <w:szCs w:val="12"/>
              </w:rPr>
            </w:pPr>
          </w:p>
          <w:p w:rsidR="009C0E76" w:rsidRDefault="009C0E76" w:rsidP="00D3468A">
            <w:pPr>
              <w:pStyle w:val="QuestionStyle"/>
            </w:pPr>
          </w:p>
          <w:p w:rsidR="009C0E76" w:rsidRDefault="009C0E76" w:rsidP="00D3468A">
            <w:pPr>
              <w:pStyle w:val="QuestionStyle"/>
            </w:pPr>
          </w:p>
          <w:p w:rsidR="009C0E76" w:rsidRPr="0013023C" w:rsidRDefault="009C0E76" w:rsidP="009C0E76">
            <w:pPr>
              <w:rPr>
                <w:rFonts w:ascii="Times New Roman" w:hAnsi="Times New Roman"/>
              </w:rPr>
            </w:pPr>
            <w:r w:rsidRPr="0013023C">
              <w:rPr>
                <w:rFonts w:ascii="Times New Roman" w:hAnsi="Times New Roman"/>
                <w:noProof/>
                <w:lang w:eastAsia="en-AU"/>
              </w:rPr>
              <mc:AlternateContent>
                <mc:Choice Requires="wps">
                  <w:drawing>
                    <wp:anchor distT="0" distB="0" distL="114300" distR="114300" simplePos="0" relativeHeight="251595264" behindDoc="0" locked="0" layoutInCell="1" allowOverlap="1" wp14:anchorId="7264B462" wp14:editId="1C690D36">
                      <wp:simplePos x="0" y="0"/>
                      <wp:positionH relativeFrom="column">
                        <wp:posOffset>1283970</wp:posOffset>
                      </wp:positionH>
                      <wp:positionV relativeFrom="paragraph">
                        <wp:posOffset>46355</wp:posOffset>
                      </wp:positionV>
                      <wp:extent cx="754380" cy="373380"/>
                      <wp:effectExtent l="0" t="0" r="26670" b="26670"/>
                      <wp:wrapNone/>
                      <wp:docPr id="23" name="Rectangle 2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754380" cy="373380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1A175E" w:rsidRPr="003A7010" w:rsidRDefault="001A175E" w:rsidP="009C0E76">
                                  <w:pPr>
                                    <w:jc w:val="center"/>
                                    <w:rPr>
                                      <w:rFonts w:ascii="Times New Roman" w:hAnsi="Times New Roman"/>
                                      <w:color w:val="000000" w:themeColor="text1"/>
                                      <w:sz w:val="36"/>
                                      <w:szCs w:val="28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264B462" id="Rectangle 23" o:spid="_x0000_s1027" style="position:absolute;margin-left:101.1pt;margin-top:3.65pt;width:59.4pt;height:29.4pt;z-index:25159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" filled="f" strokecolor="black [3213]" strokeweight="1.5pt">
                      <v:textbox>
                        <w:txbxContent>
                          <w:p w:rsidR="001A175E" w:rsidRPr="003A7010" w:rsidRDefault="001A175E" w:rsidP="009C0E76">
                            <w:pPr>
                              <w:jc w:val="center"/>
                              <w:rPr>
                                <w:rFonts w:ascii="Times New Roman" w:hAnsi="Times New Roman"/>
                                <w:color w:val="000000" w:themeColor="text1"/>
                                <w:sz w:val="36"/>
                                <w:szCs w:val="28"/>
                              </w:rPr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  <w:p w:rsidR="009C0E76" w:rsidRPr="005738F4" w:rsidRDefault="009C0E76" w:rsidP="009C0E76">
            <w:pPr>
              <w:rPr>
                <w:rFonts w:ascii="Times New Roman" w:hAnsi="Times New Roman"/>
                <w:sz w:val="32"/>
                <w:szCs w:val="32"/>
                <w:vertAlign w:val="superscript"/>
              </w:rPr>
            </w:pPr>
            <w:r>
              <w:rPr>
                <w:rFonts w:ascii="Times New Roman" w:hAnsi="Times New Roman"/>
                <w:sz w:val="32"/>
                <w:szCs w:val="32"/>
              </w:rPr>
              <w:t xml:space="preserve">        Volume =</w:t>
            </w:r>
            <w:r w:rsidRPr="0013023C">
              <w:rPr>
                <w:rFonts w:ascii="Times New Roman" w:hAnsi="Times New Roman"/>
                <w:sz w:val="32"/>
                <w:szCs w:val="32"/>
              </w:rPr>
              <w:t xml:space="preserve">                  cm</w:t>
            </w:r>
            <w:r>
              <w:rPr>
                <w:rFonts w:ascii="Times New Roman" w:hAnsi="Times New Roman"/>
                <w:sz w:val="32"/>
                <w:szCs w:val="32"/>
                <w:vertAlign w:val="superscript"/>
              </w:rPr>
              <w:t>3</w:t>
            </w:r>
          </w:p>
          <w:p w:rsidR="009C0E76" w:rsidRDefault="009C0E76" w:rsidP="00D3468A">
            <w:pPr>
              <w:pStyle w:val="QuestionStyle"/>
            </w:pPr>
          </w:p>
          <w:p w:rsidR="009C0E76" w:rsidRDefault="009C0E76" w:rsidP="00D3468A">
            <w:pPr>
              <w:pStyle w:val="QuestionStyle"/>
            </w:pPr>
          </w:p>
          <w:p w:rsidR="009C7130" w:rsidRDefault="009C7130" w:rsidP="00D3468A">
            <w:pPr>
              <w:pStyle w:val="QuestionStyle"/>
            </w:pPr>
          </w:p>
          <w:p w:rsidR="009C7130" w:rsidRDefault="009C7130" w:rsidP="00D3468A">
            <w:pPr>
              <w:pStyle w:val="QuestionStyle"/>
            </w:pPr>
          </w:p>
          <w:p w:rsidR="009C7130" w:rsidRDefault="009C7130" w:rsidP="00D3468A">
            <w:pPr>
              <w:pStyle w:val="QuestionStyle"/>
            </w:pPr>
          </w:p>
          <w:p w:rsidR="009C7130" w:rsidRDefault="009C7130" w:rsidP="00D3468A">
            <w:pPr>
              <w:pStyle w:val="QuestionStyle"/>
            </w:pPr>
          </w:p>
          <w:p w:rsidR="009C7130" w:rsidRDefault="009C7130" w:rsidP="00D3468A">
            <w:pPr>
              <w:pStyle w:val="QuestionStyle"/>
            </w:pPr>
          </w:p>
          <w:p w:rsidR="009C0E76" w:rsidRDefault="009C0E76" w:rsidP="00D3468A">
            <w:pPr>
              <w:pStyle w:val="QuestionStyle"/>
            </w:pPr>
          </w:p>
          <w:p w:rsidR="009C0E76" w:rsidRPr="00751CB7" w:rsidRDefault="009C0E76" w:rsidP="00D3468A">
            <w:pPr>
              <w:pStyle w:val="QuestionStyle"/>
            </w:pPr>
          </w:p>
        </w:tc>
      </w:tr>
      <w:tr w:rsidR="009C0E76" w:rsidTr="00C42BE5">
        <w:trPr>
          <w:cantSplit/>
          <w:trHeight w:val="851"/>
        </w:trPr>
        <w:tc>
          <w:tcPr>
            <w:tcW w:w="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99"/>
          </w:tcPr>
          <w:p w:rsidR="009C0E76" w:rsidRPr="001B3341" w:rsidRDefault="009C0E76" w:rsidP="009C0E76">
            <w:pPr>
              <w:pStyle w:val="ListParagraph"/>
              <w:numPr>
                <w:ilvl w:val="0"/>
                <w:numId w:val="1"/>
              </w:numPr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FF1737" w:rsidRDefault="00C94FDD" w:rsidP="00D3468A">
            <w:pPr>
              <w:pStyle w:val="QuestionStyle"/>
            </w:pPr>
            <w:r>
              <w:rPr>
                <w:noProof/>
                <w:lang w:eastAsia="en-AU"/>
              </w:rPr>
              <w:object w:dxaOrig="1440" w:dyaOrig="1440">
                <v:shape id="_x0000_s1108" type="#_x0000_t75" style="position:absolute;margin-left:246pt;margin-top:9.6pt;width:181.65pt;height:136.8pt;z-index:251689472;mso-position-horizontal-relative:text;mso-position-vertical-relative:text">
                  <v:imagedata r:id="rId20" o:title=""/>
                </v:shape>
                <o:OLEObject Type="Embed" ProgID="FXDraw3.Document" ShapeID="_x0000_s1108" DrawAspect="Content" ObjectID="_1460096896" r:id="rId21"/>
              </w:object>
            </w:r>
            <w:r w:rsidR="00FF1737">
              <w:t>Jimmy buys the glass aquarium shown and fills it to within 10 cm of the top.</w:t>
            </w:r>
          </w:p>
          <w:p w:rsidR="00FF1737" w:rsidRDefault="00FF1737" w:rsidP="00D3468A">
            <w:pPr>
              <w:pStyle w:val="QuestionStyle"/>
            </w:pPr>
          </w:p>
          <w:p w:rsidR="00FF1737" w:rsidRDefault="00FF1737" w:rsidP="00D3468A">
            <w:pPr>
              <w:pStyle w:val="QuestionStyle"/>
            </w:pPr>
            <w:r>
              <w:t>How m</w:t>
            </w:r>
            <w:r w:rsidR="007E4120">
              <w:t>any litres of water are needed?</w:t>
            </w:r>
          </w:p>
          <w:p w:rsidR="007E4120" w:rsidRDefault="007E4120" w:rsidP="00D3468A">
            <w:pPr>
              <w:pStyle w:val="QuestionStyle"/>
            </w:pPr>
          </w:p>
          <w:p w:rsidR="007E4120" w:rsidRDefault="007E4120" w:rsidP="00D3468A">
            <w:pPr>
              <w:pStyle w:val="QuestionStyle"/>
            </w:pPr>
            <w:r>
              <w:t>(1000 cm</w:t>
            </w:r>
            <w:r w:rsidRPr="007E4120">
              <w:rPr>
                <w:vertAlign w:val="superscript"/>
              </w:rPr>
              <w:t>3</w:t>
            </w:r>
            <w:r>
              <w:t xml:space="preserve"> holds one litre.)</w:t>
            </w:r>
          </w:p>
          <w:p w:rsidR="007E4120" w:rsidRPr="00460C07" w:rsidRDefault="007E4120" w:rsidP="007E4120">
            <w:pPr>
              <w:rPr>
                <w:rFonts w:ascii="Times New Roman" w:hAnsi="Times New Roman"/>
                <w:sz w:val="12"/>
                <w:szCs w:val="12"/>
              </w:rPr>
            </w:pPr>
          </w:p>
          <w:p w:rsidR="007E4120" w:rsidRPr="00460C07" w:rsidRDefault="007E4120" w:rsidP="007E4120">
            <w:pPr>
              <w:rPr>
                <w:rFonts w:ascii="Times New Roman" w:hAnsi="Times New Roman"/>
                <w:sz w:val="24"/>
                <w:szCs w:val="24"/>
              </w:rPr>
            </w:pPr>
            <w:r w:rsidRPr="00460C07">
              <w:rPr>
                <w:noProof/>
                <w:lang w:eastAsia="en-AU"/>
              </w:rPr>
              <mc:AlternateContent>
                <mc:Choice Requires="wpg">
                  <w:drawing>
                    <wp:anchor distT="0" distB="0" distL="114300" distR="114300" simplePos="0" relativeHeight="251607552" behindDoc="0" locked="0" layoutInCell="1" allowOverlap="1" wp14:anchorId="3BD177FA" wp14:editId="6DF488A9">
                      <wp:simplePos x="0" y="0"/>
                      <wp:positionH relativeFrom="column">
                        <wp:posOffset>237490</wp:posOffset>
                      </wp:positionH>
                      <wp:positionV relativeFrom="paragraph">
                        <wp:posOffset>9525</wp:posOffset>
                      </wp:positionV>
                      <wp:extent cx="160020" cy="906780"/>
                      <wp:effectExtent l="0" t="0" r="11430" b="26670"/>
                      <wp:wrapNone/>
                      <wp:docPr id="70" name="Group 70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60020" cy="906780"/>
                                <a:chOff x="0" y="0"/>
                                <a:chExt cx="171450" cy="944880"/>
                              </a:xfrm>
                            </wpg:grpSpPr>
                            <wps:wsp>
                              <wps:cNvPr id="71" name="AutoShape 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83058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72" name="AutoShape 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73" name="AutoShape 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27432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75" name="AutoShape 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55626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1A51FED2" id="Group 70" o:spid="_x0000_s1026" style="position:absolute;margin-left:18.7pt;margin-top:.75pt;width:12.6pt;height:71.4pt;z-index:251607552;mso-width-relative:margin;mso-height-relative:margin" coordsize="1714,944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">
                      <v:roundrect id="AutoShape 3" o:spid="_x0000_s1027" style="position:absolute;top:8305;width:1714;height:1143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iWgEMQA&#10;AADbAAAADwAAAGRycy9kb3ducmV2LnhtbESPQWvCQBSE70L/w/IKvYhu7EFjdBVpaakXwbTo9ZF9&#10;JsHs25DdJtFf7wqCx2FmvmGW695UoqXGlZYVTMYRCOLM6pJzBX+/X6MYhPPIGivLpOBCDtarl8ES&#10;E2073lOb+lwECLsEFRTe14mULivIoBvbmjh4J9sY9EE2udQNdgFuKvkeRVNpsOSwUGBNHwVl5/Tf&#10;KIgvsTm0h933kbbcfV53erYZzpV6e+03CxCeev8MP9o/WsFsAvcv4QfI1Q0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4loBDEAAAA2wAAAA8AAAAAAAAAAAAAAAAAmAIAAGRycy9k&#10;b3ducmV2LnhtbFBLBQYAAAAABAAEAPUAAACJAwAAAAA=&#10;" strokecolor="windowText" strokeweight="1pt"/>
                      <v:roundrect id="AutoShape 4" o:spid="_x0000_s1028" style="position:absolute;width:1714;height:1143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vc+Z8QA&#10;AADbAAAADwAAAGRycy9kb3ducmV2LnhtbESPQWvCQBSE7wX/w/IEL0U3eqgxuopYLPUiVEWvj+wz&#10;CWbfhuw2if31riD0OMzMN8xi1ZlSNFS7wrKC8SgCQZxaXXCm4HTcDmMQziNrLC2Tgjs5WC17bwtM&#10;tG35h5qDz0SAsEtQQe59lUjp0pwMupGtiIN3tbVBH2SdSV1jG+CmlJMo+pAGCw4LOVa0ySm9HX6N&#10;gvgem3Nz3n9daMft599eT9fvM6UG/W49B+Gp8//hV/tbK5hO4Pkl/AC5fA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73PmfEAAAA2wAAAA8AAAAAAAAAAAAAAAAAmAIAAGRycy9k&#10;b3ducmV2LnhtbFBLBQYAAAAABAAEAPUAAACJAwAAAAA=&#10;" strokecolor="windowText" strokeweight="1pt"/>
                      <v:roundrect id="AutoShape 5" o:spid="_x0000_s1029" style="position:absolute;top:2743;width:1714;height:1143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bub/MUA&#10;AADbAAAADwAAAGRycy9kb3ducmV2LnhtbESPQWvCQBSE70L/w/IEL9JsakFjmlWkxVIvQm3R6yP7&#10;mgSzb0N2TWJ/fbcgeBxm5hsmWw+mFh21rrKs4CmKQRDnVldcKPj+2j4mIJxH1lhbJgVXcrBePYwy&#10;TLXt+ZO6gy9EgLBLUUHpfZNK6fKSDLrINsTB+7GtQR9kW0jdYh/gppazOJ5LgxWHhRIbei0pPx8u&#10;RkFyTcyxO+7fT7Tj/u13rxeb6VKpyXjYvIDwNPh7+Nb+0AoWz/D/JfwAufo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Bu5v8xQAAANsAAAAPAAAAAAAAAAAAAAAAAJgCAABkcnMv&#10;ZG93bnJldi54bWxQSwUGAAAAAAQABAD1AAAAigMAAAAA&#10;" strokecolor="windowText" strokeweight="1pt"/>
                      <v:roundrect id="AutoShape 6" o:spid="_x0000_s1030" style="position:absolute;top:5562;width:1714;height:1143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R6mE8UA&#10;AADbAAAADwAAAGRycy9kb3ducmV2LnhtbESPQWvCQBSE70L/w/IEL9JsKlRjmlWkxVIvQm3R6yP7&#10;mgSzb0N2TWJ/fbcgeBxm5hsmWw+mFh21rrKs4CmKQRDnVldcKPj+2j4mIJxH1lhbJgVXcrBePYwy&#10;TLXt+ZO6gy9EgLBLUUHpfZNK6fKSDLrINsTB+7GtQR9kW0jdYh/gppazOJ5LgxWHhRIbei0pPx8u&#10;RkFyTcyxO+7fT7Tj/u13rxeb6VKpyXjYvIDwNPh7+Nb+0AoWz/D/JfwAufo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hHqYTxQAAANsAAAAPAAAAAAAAAAAAAAAAAJgCAABkcnMv&#10;ZG93bnJldi54bWxQSwUGAAAAAAQABAD1AAAAigMAAAAA&#10;" strokecolor="windowText" strokeweight="1pt"/>
                    </v:group>
                  </w:pict>
                </mc:Fallback>
              </mc:AlternateContent>
            </w:r>
            <w:r w:rsidRPr="00460C07">
              <w:rPr>
                <w:rFonts w:ascii="Times New Roman" w:hAnsi="Times New Roman"/>
                <w:sz w:val="24"/>
                <w:szCs w:val="24"/>
              </w:rPr>
              <w:t xml:space="preserve">             </w:t>
            </w:r>
            <w:r>
              <w:rPr>
                <w:rFonts w:ascii="Times New Roman" w:hAnsi="Times New Roman"/>
                <w:sz w:val="24"/>
                <w:szCs w:val="24"/>
              </w:rPr>
              <w:t>70 litres.</w:t>
            </w:r>
          </w:p>
          <w:p w:rsidR="007E4120" w:rsidRPr="00460C07" w:rsidRDefault="007E4120" w:rsidP="007E4120">
            <w:pPr>
              <w:rPr>
                <w:rFonts w:ascii="Times New Roman" w:hAnsi="Times New Roman"/>
                <w:sz w:val="12"/>
                <w:szCs w:val="12"/>
              </w:rPr>
            </w:pPr>
          </w:p>
          <w:p w:rsidR="007E4120" w:rsidRPr="00460C07" w:rsidRDefault="007E4120" w:rsidP="007E4120">
            <w:pPr>
              <w:rPr>
                <w:rFonts w:ascii="Times New Roman" w:hAnsi="Times New Roman"/>
                <w:sz w:val="24"/>
                <w:szCs w:val="24"/>
              </w:rPr>
            </w:pPr>
            <w:r w:rsidRPr="00460C07">
              <w:rPr>
                <w:rFonts w:ascii="Times New Roman" w:hAnsi="Times New Roman"/>
                <w:sz w:val="24"/>
                <w:szCs w:val="24"/>
              </w:rPr>
              <w:t xml:space="preserve">          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   80 litres.</w:t>
            </w:r>
          </w:p>
          <w:p w:rsidR="007E4120" w:rsidRPr="00460C07" w:rsidRDefault="007E4120" w:rsidP="007E4120">
            <w:pPr>
              <w:rPr>
                <w:rFonts w:ascii="Times New Roman" w:hAnsi="Times New Roman"/>
                <w:sz w:val="12"/>
                <w:szCs w:val="12"/>
              </w:rPr>
            </w:pPr>
          </w:p>
          <w:p w:rsidR="007E4120" w:rsidRPr="00460C07" w:rsidRDefault="007E4120" w:rsidP="007E4120">
            <w:pPr>
              <w:rPr>
                <w:rFonts w:ascii="Times New Roman" w:hAnsi="Times New Roman"/>
                <w:sz w:val="24"/>
                <w:szCs w:val="24"/>
              </w:rPr>
            </w:pPr>
            <w:r w:rsidRPr="00460C07">
              <w:rPr>
                <w:rFonts w:ascii="Times New Roman" w:hAnsi="Times New Roman"/>
                <w:sz w:val="24"/>
                <w:szCs w:val="24"/>
              </w:rPr>
              <w:t xml:space="preserve">          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   140 litres.</w:t>
            </w:r>
          </w:p>
          <w:p w:rsidR="007E4120" w:rsidRPr="00460C07" w:rsidRDefault="007E4120" w:rsidP="007E4120">
            <w:pPr>
              <w:rPr>
                <w:rFonts w:ascii="Times New Roman" w:hAnsi="Times New Roman"/>
                <w:sz w:val="12"/>
                <w:szCs w:val="12"/>
              </w:rPr>
            </w:pPr>
          </w:p>
          <w:p w:rsidR="007E4120" w:rsidRPr="00460C07" w:rsidRDefault="007E4120" w:rsidP="007E4120">
            <w:pPr>
              <w:rPr>
                <w:rFonts w:ascii="Times New Roman" w:hAnsi="Times New Roman"/>
                <w:sz w:val="24"/>
                <w:szCs w:val="24"/>
              </w:rPr>
            </w:pPr>
            <w:r w:rsidRPr="00460C07">
              <w:rPr>
                <w:rFonts w:ascii="Times New Roman" w:hAnsi="Times New Roman"/>
                <w:sz w:val="24"/>
                <w:szCs w:val="24"/>
              </w:rPr>
              <w:t xml:space="preserve">          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   160 litres.</w:t>
            </w:r>
          </w:p>
          <w:p w:rsidR="009C0E76" w:rsidRDefault="009C0E76" w:rsidP="00D3468A">
            <w:pPr>
              <w:pStyle w:val="QuestionStyle"/>
            </w:pPr>
          </w:p>
        </w:tc>
      </w:tr>
      <w:tr w:rsidR="009C0E76" w:rsidTr="00C42BE5">
        <w:trPr>
          <w:cantSplit/>
          <w:trHeight w:val="851"/>
        </w:trPr>
        <w:tc>
          <w:tcPr>
            <w:tcW w:w="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99"/>
          </w:tcPr>
          <w:p w:rsidR="009C0E76" w:rsidRPr="001B3341" w:rsidRDefault="009C0E76" w:rsidP="009C0E76">
            <w:pPr>
              <w:pStyle w:val="ListParagraph"/>
              <w:numPr>
                <w:ilvl w:val="0"/>
                <w:numId w:val="1"/>
              </w:numPr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9C0E76" w:rsidRDefault="00C94FDD" w:rsidP="00D3468A">
            <w:pPr>
              <w:pStyle w:val="QuestionStyle"/>
            </w:pPr>
            <w:r>
              <w:rPr>
                <w:noProof/>
                <w:lang w:eastAsia="en-AU"/>
              </w:rPr>
              <w:object w:dxaOrig="1440" w:dyaOrig="1440">
                <v:shape id="_x0000_s1109" type="#_x0000_t75" style="position:absolute;margin-left:217.25pt;margin-top:-3.6pt;width:230.45pt;height:119.25pt;z-index:251690496;mso-position-horizontal-relative:text;mso-position-vertical-relative:text">
                  <v:imagedata r:id="rId22" o:title=""/>
                </v:shape>
                <o:OLEObject Type="Embed" ProgID="FXDraw3.Document" ShapeID="_x0000_s1109" DrawAspect="Content" ObjectID="_1460096897" r:id="rId23"/>
              </w:object>
            </w:r>
            <w:r w:rsidR="007E4120">
              <w:t xml:space="preserve">Josie </w:t>
            </w:r>
            <w:r w:rsidR="00897FAF">
              <w:t>buys a pizza in the box shown.</w:t>
            </w:r>
          </w:p>
          <w:p w:rsidR="00897FAF" w:rsidRDefault="00897FAF" w:rsidP="00D3468A">
            <w:pPr>
              <w:pStyle w:val="QuestionStyle"/>
            </w:pPr>
          </w:p>
          <w:p w:rsidR="00897FAF" w:rsidRDefault="00897FAF" w:rsidP="00D3468A">
            <w:pPr>
              <w:pStyle w:val="QuestionStyle"/>
            </w:pPr>
            <w:r>
              <w:t>What is the volume of the box?</w:t>
            </w:r>
          </w:p>
          <w:p w:rsidR="007E4120" w:rsidRDefault="007E4120" w:rsidP="00D3468A">
            <w:pPr>
              <w:pStyle w:val="QuestionStyle"/>
            </w:pPr>
          </w:p>
          <w:p w:rsidR="007E4120" w:rsidRDefault="007E4120" w:rsidP="00D3468A">
            <w:pPr>
              <w:pStyle w:val="QuestionStyle"/>
            </w:pPr>
          </w:p>
          <w:p w:rsidR="007E4120" w:rsidRDefault="007E4120" w:rsidP="00D3468A">
            <w:pPr>
              <w:pStyle w:val="QuestionStyle"/>
            </w:pPr>
          </w:p>
          <w:p w:rsidR="00897FAF" w:rsidRDefault="00897FAF" w:rsidP="00D3468A">
            <w:pPr>
              <w:pStyle w:val="QuestionStyle"/>
            </w:pPr>
          </w:p>
          <w:p w:rsidR="00897FAF" w:rsidRPr="0013023C" w:rsidRDefault="00897FAF" w:rsidP="00897FAF">
            <w:pPr>
              <w:rPr>
                <w:rFonts w:ascii="Times New Roman" w:hAnsi="Times New Roman"/>
              </w:rPr>
            </w:pPr>
            <w:r w:rsidRPr="0013023C">
              <w:rPr>
                <w:rFonts w:ascii="Times New Roman" w:hAnsi="Times New Roman"/>
                <w:noProof/>
                <w:lang w:eastAsia="en-AU"/>
              </w:rPr>
              <mc:AlternateContent>
                <mc:Choice Requires="wps">
                  <w:drawing>
                    <wp:anchor distT="0" distB="0" distL="114300" distR="114300" simplePos="0" relativeHeight="251610624" behindDoc="0" locked="0" layoutInCell="1" allowOverlap="1" wp14:anchorId="492B790E" wp14:editId="23CFE78D">
                      <wp:simplePos x="0" y="0"/>
                      <wp:positionH relativeFrom="column">
                        <wp:posOffset>1283970</wp:posOffset>
                      </wp:positionH>
                      <wp:positionV relativeFrom="paragraph">
                        <wp:posOffset>46355</wp:posOffset>
                      </wp:positionV>
                      <wp:extent cx="754380" cy="373380"/>
                      <wp:effectExtent l="0" t="0" r="26670" b="26670"/>
                      <wp:wrapNone/>
                      <wp:docPr id="80" name="Rectangle 8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754380" cy="373380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1A175E" w:rsidRPr="003A7010" w:rsidRDefault="001A175E" w:rsidP="00897FAF">
                                  <w:pPr>
                                    <w:jc w:val="center"/>
                                    <w:rPr>
                                      <w:rFonts w:ascii="Times New Roman" w:hAnsi="Times New Roman"/>
                                      <w:color w:val="000000" w:themeColor="text1"/>
                                      <w:sz w:val="36"/>
                                      <w:szCs w:val="28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492B790E" id="Rectangle 80" o:spid="_x0000_s1028" style="position:absolute;margin-left:101.1pt;margin-top:3.65pt;width:59.4pt;height:29.4pt;z-index:25161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" filled="f" strokecolor="black [3213]" strokeweight="1.5pt">
                      <v:textbox>
                        <w:txbxContent>
                          <w:p w:rsidR="001A175E" w:rsidRPr="003A7010" w:rsidRDefault="001A175E" w:rsidP="00897FAF">
                            <w:pPr>
                              <w:jc w:val="center"/>
                              <w:rPr>
                                <w:rFonts w:ascii="Times New Roman" w:hAnsi="Times New Roman"/>
                                <w:color w:val="000000" w:themeColor="text1"/>
                                <w:sz w:val="36"/>
                                <w:szCs w:val="28"/>
                              </w:rPr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  <w:p w:rsidR="00897FAF" w:rsidRPr="005738F4" w:rsidRDefault="00897FAF" w:rsidP="00897FAF">
            <w:pPr>
              <w:rPr>
                <w:rFonts w:ascii="Times New Roman" w:hAnsi="Times New Roman"/>
                <w:sz w:val="32"/>
                <w:szCs w:val="32"/>
                <w:vertAlign w:val="superscript"/>
              </w:rPr>
            </w:pPr>
            <w:r>
              <w:rPr>
                <w:rFonts w:ascii="Times New Roman" w:hAnsi="Times New Roman"/>
                <w:sz w:val="32"/>
                <w:szCs w:val="32"/>
              </w:rPr>
              <w:t xml:space="preserve">        Volume =</w:t>
            </w:r>
            <w:r w:rsidRPr="0013023C">
              <w:rPr>
                <w:rFonts w:ascii="Times New Roman" w:hAnsi="Times New Roman"/>
                <w:sz w:val="32"/>
                <w:szCs w:val="32"/>
              </w:rPr>
              <w:t xml:space="preserve">                  cm</w:t>
            </w:r>
            <w:r>
              <w:rPr>
                <w:rFonts w:ascii="Times New Roman" w:hAnsi="Times New Roman"/>
                <w:sz w:val="32"/>
                <w:szCs w:val="32"/>
                <w:vertAlign w:val="superscript"/>
              </w:rPr>
              <w:t>3</w:t>
            </w:r>
          </w:p>
          <w:p w:rsidR="007E4120" w:rsidRDefault="007E4120" w:rsidP="00D3468A">
            <w:pPr>
              <w:pStyle w:val="QuestionStyle"/>
            </w:pPr>
          </w:p>
        </w:tc>
      </w:tr>
      <w:tr w:rsidR="00897FAF" w:rsidTr="00C42BE5">
        <w:trPr>
          <w:cantSplit/>
          <w:trHeight w:val="851"/>
        </w:trPr>
        <w:tc>
          <w:tcPr>
            <w:tcW w:w="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99"/>
          </w:tcPr>
          <w:p w:rsidR="00897FAF" w:rsidRPr="001B3341" w:rsidRDefault="00897FAF" w:rsidP="00897FAF">
            <w:pPr>
              <w:pStyle w:val="ListParagraph"/>
              <w:numPr>
                <w:ilvl w:val="0"/>
                <w:numId w:val="1"/>
              </w:numPr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897FAF" w:rsidRDefault="00897FAF" w:rsidP="00897FAF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What is the volume of the prism whose net is shown here?</w:t>
            </w:r>
          </w:p>
          <w:p w:rsidR="00897FAF" w:rsidRDefault="00C94FDD" w:rsidP="00897FAF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object w:dxaOrig="1440" w:dyaOrig="1440" w14:anchorId="48DAD1BB">
                <v:shape id="_x0000_s1110" type="#_x0000_t75" style="position:absolute;margin-left:201.2pt;margin-top:1.15pt;width:228.2pt;height:167.5pt;z-index:251691520">
                  <v:imagedata r:id="rId24" o:title=""/>
                </v:shape>
                <o:OLEObject Type="Embed" ProgID="FXDraw3.Document" ShapeID="_x0000_s1110" DrawAspect="Content" ObjectID="_1460096898" r:id="rId25"/>
              </w:object>
            </w:r>
          </w:p>
          <w:p w:rsidR="00897FAF" w:rsidRDefault="00897FAF" w:rsidP="00897FAF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897FAF" w:rsidRDefault="00897FAF" w:rsidP="00897FAF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6E1A35" w:rsidRDefault="006E1A35" w:rsidP="00897FAF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6E1A35" w:rsidRDefault="006E1A35" w:rsidP="00897FAF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6E1A35" w:rsidRDefault="006E1A35" w:rsidP="00897FAF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897FAF" w:rsidRPr="00FC2E4E" w:rsidRDefault="006E1A35" w:rsidP="00897FAF">
            <w:pPr>
              <w:rPr>
                <w:rFonts w:asciiTheme="minorHAnsi" w:eastAsiaTheme="minorHAnsi" w:hAnsiTheme="minorHAnsi" w:cstheme="minorBidi"/>
              </w:rPr>
            </w:pPr>
            <w:r w:rsidRPr="00FC2E4E">
              <w:rPr>
                <w:rFonts w:ascii="Times New Roman" w:eastAsiaTheme="minorHAnsi" w:hAnsi="Times New Roman"/>
                <w:noProof/>
                <w:lang w:eastAsia="en-AU"/>
              </w:rPr>
              <mc:AlternateContent>
                <mc:Choice Requires="wps">
                  <w:drawing>
                    <wp:anchor distT="0" distB="0" distL="114300" distR="114300" simplePos="0" relativeHeight="251611648" behindDoc="0" locked="0" layoutInCell="1" allowOverlap="1" wp14:anchorId="48E1AD9C" wp14:editId="14CE0E6B">
                      <wp:simplePos x="0" y="0"/>
                      <wp:positionH relativeFrom="column">
                        <wp:posOffset>965835</wp:posOffset>
                      </wp:positionH>
                      <wp:positionV relativeFrom="paragraph">
                        <wp:posOffset>95885</wp:posOffset>
                      </wp:positionV>
                      <wp:extent cx="980902" cy="373380"/>
                      <wp:effectExtent l="0" t="0" r="10160" b="26670"/>
                      <wp:wrapNone/>
                      <wp:docPr id="81" name="Rectangle 8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980902" cy="373380"/>
                              </a:xfrm>
                              <a:prstGeom prst="rect">
                                <a:avLst/>
                              </a:prstGeom>
                              <a:noFill/>
                              <a:ln w="1905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66BB30D" id="Rectangle 81" o:spid="_x0000_s1026" style="position:absolute;margin-left:76.05pt;margin-top:7.55pt;width:77.25pt;height:29.4pt;z-index:25161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" filled="f" strokecolor="windowText" strokeweight="1.5pt"/>
                  </w:pict>
                </mc:Fallback>
              </mc:AlternateContent>
            </w:r>
          </w:p>
          <w:p w:rsidR="00897FAF" w:rsidRPr="006E1A35" w:rsidRDefault="00897FAF" w:rsidP="00897FAF">
            <w:pPr>
              <w:rPr>
                <w:rFonts w:ascii="Times New Roman" w:eastAsiaTheme="minorHAnsi" w:hAnsi="Times New Roman"/>
              </w:rPr>
            </w:pPr>
            <w:r>
              <w:rPr>
                <w:rFonts w:ascii="Times New Roman" w:eastAsiaTheme="minorHAnsi" w:hAnsi="Times New Roman"/>
                <w:sz w:val="32"/>
                <w:szCs w:val="32"/>
              </w:rPr>
              <w:t xml:space="preserve">Volume </w:t>
            </w:r>
            <w:r w:rsidRPr="00FC2E4E">
              <w:rPr>
                <w:rFonts w:ascii="Times New Roman" w:eastAsiaTheme="minorHAnsi" w:hAnsi="Times New Roman"/>
                <w:sz w:val="32"/>
                <w:szCs w:val="32"/>
              </w:rPr>
              <w:t xml:space="preserve"> =</w:t>
            </w:r>
            <w:r>
              <w:rPr>
                <w:rFonts w:ascii="Times New Roman" w:eastAsiaTheme="minorHAnsi" w:hAnsi="Times New Roman"/>
                <w:sz w:val="32"/>
                <w:szCs w:val="32"/>
              </w:rPr>
              <w:t xml:space="preserve">                       c</w:t>
            </w:r>
            <w:r w:rsidRPr="00FC2E4E">
              <w:rPr>
                <w:rFonts w:ascii="Times New Roman" w:eastAsiaTheme="minorHAnsi" w:hAnsi="Times New Roman"/>
                <w:sz w:val="32"/>
                <w:szCs w:val="32"/>
              </w:rPr>
              <w:t>m</w:t>
            </w:r>
            <w:r w:rsidRPr="00FC2E4E">
              <w:rPr>
                <w:rFonts w:ascii="Times New Roman" w:eastAsiaTheme="minorHAnsi" w:hAnsi="Times New Roman"/>
                <w:sz w:val="32"/>
                <w:szCs w:val="32"/>
                <w:vertAlign w:val="superscript"/>
              </w:rPr>
              <w:t>3</w:t>
            </w:r>
          </w:p>
          <w:p w:rsidR="00897FAF" w:rsidRDefault="00897FAF" w:rsidP="00897FAF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897FAF" w:rsidRDefault="00897FAF" w:rsidP="00897FAF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6E1A35" w:rsidRDefault="006E1A35" w:rsidP="00897FAF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897FAF" w:rsidRDefault="00897FAF" w:rsidP="00897FAF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897FAF" w:rsidTr="00C42BE5">
        <w:trPr>
          <w:cantSplit/>
          <w:trHeight w:val="851"/>
        </w:trPr>
        <w:tc>
          <w:tcPr>
            <w:tcW w:w="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99"/>
          </w:tcPr>
          <w:p w:rsidR="00897FAF" w:rsidRPr="001B3341" w:rsidRDefault="00897FAF" w:rsidP="00897FAF">
            <w:pPr>
              <w:pStyle w:val="ListParagraph"/>
              <w:numPr>
                <w:ilvl w:val="0"/>
                <w:numId w:val="1"/>
              </w:numPr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897FAF" w:rsidRDefault="00897FAF" w:rsidP="00897FAF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What is the volume of the triangular prism shown?</w:t>
            </w:r>
          </w:p>
          <w:p w:rsidR="00897FAF" w:rsidRDefault="00C94FDD" w:rsidP="00897FAF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w:object w:dxaOrig="1440" w:dyaOrig="1440" w14:anchorId="05CB3B5D">
                <v:shape id="_x0000_s1113" type="#_x0000_t75" style="position:absolute;margin-left:205.65pt;margin-top:7.85pt;width:246.9pt;height:94.65pt;z-index:251692544">
                  <v:imagedata r:id="rId26" o:title=""/>
                </v:shape>
                <o:OLEObject Type="Embed" ProgID="FXDraw3.Document" ShapeID="_x0000_s1113" DrawAspect="Content" ObjectID="_1460096899" r:id="rId27"/>
              </w:object>
            </w:r>
          </w:p>
          <w:p w:rsidR="00897FAF" w:rsidRPr="00323B74" w:rsidRDefault="006E1A35" w:rsidP="00897FAF">
            <w:pPr>
              <w:rPr>
                <w:rFonts w:ascii="Times New Roman" w:hAnsi="Times New Roman"/>
                <w:sz w:val="12"/>
                <w:szCs w:val="12"/>
              </w:rPr>
            </w:pPr>
            <w:r w:rsidRPr="00460C07">
              <w:rPr>
                <w:noProof/>
                <w:lang w:eastAsia="en-AU"/>
              </w:rPr>
              <mc:AlternateContent>
                <mc:Choice Requires="wpg">
                  <w:drawing>
                    <wp:anchor distT="0" distB="0" distL="114300" distR="114300" simplePos="0" relativeHeight="251612672" behindDoc="0" locked="0" layoutInCell="1" allowOverlap="1" wp14:anchorId="5AC0727C" wp14:editId="23F4E806">
                      <wp:simplePos x="0" y="0"/>
                      <wp:positionH relativeFrom="column">
                        <wp:posOffset>283210</wp:posOffset>
                      </wp:positionH>
                      <wp:positionV relativeFrom="paragraph">
                        <wp:posOffset>73660</wp:posOffset>
                      </wp:positionV>
                      <wp:extent cx="171450" cy="944880"/>
                      <wp:effectExtent l="0" t="0" r="19050" b="26670"/>
                      <wp:wrapNone/>
                      <wp:docPr id="92" name="Group 92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71450" cy="944880"/>
                                <a:chOff x="0" y="0"/>
                                <a:chExt cx="171450" cy="944880"/>
                              </a:xfrm>
                            </wpg:grpSpPr>
                            <wps:wsp>
                              <wps:cNvPr id="93" name="AutoShape 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83058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94" name="AutoShape 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95" name="AutoShape 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27432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96" name="AutoShape 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55626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08A68CB6" id="Group 92" o:spid="_x0000_s1026" style="position:absolute;margin-left:22.3pt;margin-top:5.8pt;width:13.5pt;height:74.4pt;z-index:251612672" coordsize="1714,944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">
                      <v:roundrect id="AutoShape 3" o:spid="_x0000_s1027" style="position:absolute;top:8305;width:1714;height:1143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bd9BsQA&#10;AADbAAAADwAAAGRycy9kb3ducmV2LnhtbESPQWvCQBSE7wX/w/IEL6KbVtAYXUVaWuxFqIpeH9ln&#10;Esy+Ddk1if56t1DocZiZb5jlujOlaKh2hWUFr+MIBHFqdcGZguPhcxSDcB5ZY2mZFNzJwXrVe1li&#10;om3LP9TsfSYChF2CCnLvq0RKl+Zk0I1tRRy8i60N+iDrTOoa2wA3pXyLoqk0WHBYyLGi95zS6/5m&#10;FMT32Jya0+7rTN/cfjx2erYZzpUa9LvNAoSnzv+H/9pbrWA+gd8v4QfI1R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G3fQbEAAAA2wAAAA8AAAAAAAAAAAAAAAAAmAIAAGRycy9k&#10;b3ducmV2LnhtbFBLBQYAAAAABAAEAPUAAACJAwAAAAA=&#10;" strokecolor="windowText" strokeweight="1pt"/>
                      <v:roundrect id="AutoShape 4" o:spid="_x0000_s1028" style="position:absolute;width:1714;height:1143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l7lcsQA&#10;AADbAAAADwAAAGRycy9kb3ducmV2LnhtbESPQWvCQBSE7wX/w/IEL6KbFtEYXUVaWuxFqIpeH9ln&#10;Esy+Ddk1if56t1DocZiZb5jlujOlaKh2hWUFr+MIBHFqdcGZguPhcxSDcB5ZY2mZFNzJwXrVe1li&#10;om3LP9TsfSYChF2CCnLvq0RKl+Zk0I1tRRy8i60N+iDrTOoa2wA3pXyLoqk0WHBYyLGi95zS6/5m&#10;FMT32Jya0+7rTN/cfjx2erYZzpUa9LvNAoSnzv+H/9pbrWA+gd8v4QfI1R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5e5XLEAAAA2wAAAA8AAAAAAAAAAAAAAAAAmAIAAGRycy9k&#10;b3ducmV2LnhtbFBLBQYAAAAABAAEAPUAAACJAwAAAAA=&#10;" strokecolor="windowText" strokeweight="1pt"/>
                      <v:roundrect id="AutoShape 5" o:spid="_x0000_s1029" style="position:absolute;top:2743;width:1714;height:1143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RJA6cQA&#10;AADbAAAADwAAAGRycy9kb3ducmV2LnhtbESPQWvCQBSE7wX/w/IEL6KbFtQYXUVaWuxFqIpeH9ln&#10;Esy+Ddk1if56t1DocZiZb5jlujOlaKh2hWUFr+MIBHFqdcGZguPhcxSDcB5ZY2mZFNzJwXrVe1li&#10;om3LP9TsfSYChF2CCnLvq0RKl+Zk0I1tRRy8i60N+iDrTOoa2wA3pXyLoqk0WHBYyLGi95zS6/5m&#10;FMT32Jya0+7rTN/cfjx2erYZzpUa9LvNAoSnzv+H/9pbrWA+gd8v4QfI1R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ESQOnEAAAA2wAAAA8AAAAAAAAAAAAAAAAAmAIAAGRycy9k&#10;b3ducmV2LnhtbFBLBQYAAAAABAAEAPUAAACJAwAAAAA=&#10;" strokecolor="windowText" strokeweight="1pt"/>
                      <v:roundrect id="AutoShape 6" o:spid="_x0000_s1030" style="position:absolute;top:5562;width:1714;height:1143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cDensQA&#10;AADbAAAADwAAAGRycy9kb3ducmV2LnhtbESPQWvCQBSE7wX/w/KEXopu7MHG6CqitNSL0Ch6fWSf&#10;STD7NmS3SfTXu0Khx2FmvmEWq95UoqXGlZYVTMYRCOLM6pJzBcfD5ygG4TyyxsoyKbiRg9Vy8LLA&#10;RNuOf6hNfS4ChF2CCgrv60RKlxVk0I1tTRy8i20M+iCbXOoGuwA3lXyPoqk0WHJYKLCmTUHZNf01&#10;CuJbbE7taf91ph132/tef6zfZkq9Dvv1HISn3v+H/9rfWsFsCs8v4QfI5Q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HA3p7EAAAA2wAAAA8AAAAAAAAAAAAAAAAAmAIAAGRycy9k&#10;b3ducmV2LnhtbFBLBQYAAAAABAAEAPUAAACJAwAAAAA=&#10;" strokecolor="windowText" strokeweight="1pt"/>
                    </v:group>
                  </w:pict>
                </mc:Fallback>
              </mc:AlternateContent>
            </w:r>
          </w:p>
          <w:p w:rsidR="00897FAF" w:rsidRPr="00323B74" w:rsidRDefault="00897FAF" w:rsidP="00897FAF">
            <w:pPr>
              <w:rPr>
                <w:rFonts w:ascii="Times New Roman" w:hAnsi="Times New Roman"/>
                <w:sz w:val="24"/>
                <w:szCs w:val="24"/>
              </w:rPr>
            </w:pPr>
            <w:r w:rsidRPr="00323B74">
              <w:rPr>
                <w:noProof/>
                <w:lang w:eastAsia="en-AU"/>
              </w:rPr>
              <w:t xml:space="preserve"> </w:t>
            </w:r>
            <w:r w:rsidRPr="00323B74">
              <w:rPr>
                <w:rFonts w:ascii="Times New Roman" w:hAnsi="Times New Roman"/>
                <w:sz w:val="24"/>
                <w:szCs w:val="24"/>
              </w:rPr>
              <w:t xml:space="preserve">           </w:t>
            </w:r>
            <w:r w:rsidR="006E1A35">
              <w:rPr>
                <w:rFonts w:ascii="Times New Roman" w:hAnsi="Times New Roman"/>
                <w:sz w:val="24"/>
                <w:szCs w:val="24"/>
              </w:rPr>
              <w:t xml:space="preserve">   900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cm</w:t>
            </w:r>
            <w:r w:rsidRPr="00323B74">
              <w:rPr>
                <w:rFonts w:ascii="Times New Roman" w:hAnsi="Times New Roman"/>
                <w:sz w:val="24"/>
                <w:szCs w:val="24"/>
                <w:vertAlign w:val="superscript"/>
              </w:rPr>
              <w:t>3</w:t>
            </w:r>
            <w:r>
              <w:rPr>
                <w:rFonts w:ascii="Times New Roman" w:hAnsi="Times New Roman"/>
                <w:sz w:val="24"/>
                <w:szCs w:val="24"/>
                <w:vertAlign w:val="superscript"/>
              </w:rPr>
              <w:t xml:space="preserve">              </w:t>
            </w:r>
            <w:r w:rsidR="006E1A35">
              <w:rPr>
                <w:rFonts w:ascii="Times New Roman" w:hAnsi="Times New Roman"/>
                <w:sz w:val="24"/>
                <w:szCs w:val="24"/>
              </w:rPr>
              <w:t xml:space="preserve">            </w:t>
            </w:r>
          </w:p>
          <w:p w:rsidR="00897FAF" w:rsidRPr="00323B74" w:rsidRDefault="00897FAF" w:rsidP="00897FAF">
            <w:pPr>
              <w:rPr>
                <w:rFonts w:ascii="Times New Roman" w:hAnsi="Times New Roman"/>
                <w:sz w:val="12"/>
                <w:szCs w:val="12"/>
              </w:rPr>
            </w:pPr>
          </w:p>
          <w:p w:rsidR="006E1A35" w:rsidRPr="00323B74" w:rsidRDefault="006E1A35" w:rsidP="006E1A35">
            <w:pPr>
              <w:rPr>
                <w:rFonts w:ascii="Times New Roman" w:hAnsi="Times New Roman"/>
                <w:sz w:val="24"/>
                <w:szCs w:val="24"/>
              </w:rPr>
            </w:pPr>
            <w:r w:rsidRPr="00323B74">
              <w:rPr>
                <w:noProof/>
                <w:lang w:eastAsia="en-AU"/>
              </w:rPr>
              <w:t xml:space="preserve"> </w:t>
            </w:r>
            <w:r w:rsidRPr="00323B74">
              <w:rPr>
                <w:rFonts w:ascii="Times New Roman" w:hAnsi="Times New Roman"/>
                <w:sz w:val="24"/>
                <w:szCs w:val="24"/>
              </w:rPr>
              <w:t xml:space="preserve">           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  4 500 cm</w:t>
            </w:r>
            <w:r w:rsidRPr="00323B74">
              <w:rPr>
                <w:rFonts w:ascii="Times New Roman" w:hAnsi="Times New Roman"/>
                <w:sz w:val="24"/>
                <w:szCs w:val="24"/>
                <w:vertAlign w:val="superscript"/>
              </w:rPr>
              <w:t>3</w:t>
            </w:r>
            <w:r>
              <w:rPr>
                <w:rFonts w:ascii="Times New Roman" w:hAnsi="Times New Roman"/>
                <w:sz w:val="24"/>
                <w:szCs w:val="24"/>
                <w:vertAlign w:val="superscript"/>
              </w:rPr>
              <w:t xml:space="preserve">              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           </w:t>
            </w:r>
          </w:p>
          <w:p w:rsidR="006E1A35" w:rsidRPr="00323B74" w:rsidRDefault="006E1A35" w:rsidP="006E1A35">
            <w:pPr>
              <w:rPr>
                <w:rFonts w:ascii="Times New Roman" w:hAnsi="Times New Roman"/>
                <w:sz w:val="12"/>
                <w:szCs w:val="12"/>
              </w:rPr>
            </w:pPr>
          </w:p>
          <w:p w:rsidR="006E1A35" w:rsidRPr="00323B74" w:rsidRDefault="006E1A35" w:rsidP="006E1A35">
            <w:pPr>
              <w:rPr>
                <w:rFonts w:ascii="Times New Roman" w:hAnsi="Times New Roman"/>
                <w:sz w:val="24"/>
                <w:szCs w:val="24"/>
              </w:rPr>
            </w:pPr>
            <w:r w:rsidRPr="00323B74">
              <w:rPr>
                <w:noProof/>
                <w:lang w:eastAsia="en-AU"/>
              </w:rPr>
              <w:t xml:space="preserve"> </w:t>
            </w:r>
            <w:r w:rsidRPr="00323B74">
              <w:rPr>
                <w:rFonts w:ascii="Times New Roman" w:hAnsi="Times New Roman"/>
                <w:sz w:val="24"/>
                <w:szCs w:val="24"/>
              </w:rPr>
              <w:t xml:space="preserve">           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  9 000 cm</w:t>
            </w:r>
            <w:r w:rsidRPr="00323B74">
              <w:rPr>
                <w:rFonts w:ascii="Times New Roman" w:hAnsi="Times New Roman"/>
                <w:sz w:val="24"/>
                <w:szCs w:val="24"/>
                <w:vertAlign w:val="superscript"/>
              </w:rPr>
              <w:t>3</w:t>
            </w:r>
            <w:r>
              <w:rPr>
                <w:rFonts w:ascii="Times New Roman" w:hAnsi="Times New Roman"/>
                <w:sz w:val="24"/>
                <w:szCs w:val="24"/>
                <w:vertAlign w:val="superscript"/>
              </w:rPr>
              <w:t xml:space="preserve">              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           </w:t>
            </w:r>
            <w:r w:rsidRPr="00323B74">
              <w:rPr>
                <w:rFonts w:ascii="Times New Roman" w:hAnsi="Times New Roman"/>
                <w:sz w:val="24"/>
                <w:szCs w:val="24"/>
              </w:rPr>
              <w:t xml:space="preserve">         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 </w:t>
            </w:r>
          </w:p>
          <w:p w:rsidR="006E1A35" w:rsidRPr="00323B74" w:rsidRDefault="006E1A35" w:rsidP="006E1A35">
            <w:pPr>
              <w:rPr>
                <w:rFonts w:ascii="Times New Roman" w:hAnsi="Times New Roman"/>
                <w:sz w:val="12"/>
                <w:szCs w:val="12"/>
              </w:rPr>
            </w:pPr>
          </w:p>
          <w:p w:rsidR="006E1A35" w:rsidRPr="00323B74" w:rsidRDefault="006E1A35" w:rsidP="006E1A35">
            <w:pPr>
              <w:rPr>
                <w:rFonts w:ascii="Times New Roman" w:hAnsi="Times New Roman"/>
                <w:sz w:val="24"/>
                <w:szCs w:val="24"/>
              </w:rPr>
            </w:pPr>
            <w:r w:rsidRPr="00323B74">
              <w:rPr>
                <w:noProof/>
                <w:lang w:eastAsia="en-AU"/>
              </w:rPr>
              <w:t xml:space="preserve"> </w:t>
            </w:r>
            <w:r w:rsidRPr="00323B74">
              <w:rPr>
                <w:rFonts w:ascii="Times New Roman" w:hAnsi="Times New Roman"/>
                <w:sz w:val="24"/>
                <w:szCs w:val="24"/>
              </w:rPr>
              <w:t xml:space="preserve">           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  18 000 cm</w:t>
            </w:r>
            <w:r w:rsidRPr="00323B74">
              <w:rPr>
                <w:rFonts w:ascii="Times New Roman" w:hAnsi="Times New Roman"/>
                <w:sz w:val="24"/>
                <w:szCs w:val="24"/>
                <w:vertAlign w:val="superscript"/>
              </w:rPr>
              <w:t>3</w:t>
            </w:r>
            <w:r>
              <w:rPr>
                <w:rFonts w:ascii="Times New Roman" w:hAnsi="Times New Roman"/>
                <w:sz w:val="24"/>
                <w:szCs w:val="24"/>
                <w:vertAlign w:val="superscript"/>
              </w:rPr>
              <w:t xml:space="preserve">              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           </w:t>
            </w:r>
            <w:r w:rsidRPr="00323B74">
              <w:rPr>
                <w:rFonts w:ascii="Times New Roman" w:hAnsi="Times New Roman"/>
                <w:sz w:val="24"/>
                <w:szCs w:val="24"/>
              </w:rPr>
              <w:t xml:space="preserve">       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 </w:t>
            </w:r>
          </w:p>
          <w:p w:rsidR="00897FAF" w:rsidRPr="00323B74" w:rsidRDefault="00897FAF" w:rsidP="00897FAF">
            <w:pPr>
              <w:rPr>
                <w:rFonts w:ascii="Times New Roman" w:hAnsi="Times New Roman"/>
                <w:sz w:val="12"/>
                <w:szCs w:val="12"/>
              </w:rPr>
            </w:pPr>
          </w:p>
          <w:p w:rsidR="00897FAF" w:rsidRDefault="00897FAF" w:rsidP="00897FAF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9C0E76" w:rsidTr="00C42BE5">
        <w:trPr>
          <w:cantSplit/>
          <w:trHeight w:val="851"/>
        </w:trPr>
        <w:tc>
          <w:tcPr>
            <w:tcW w:w="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99"/>
          </w:tcPr>
          <w:p w:rsidR="009C0E76" w:rsidRPr="001B3341" w:rsidRDefault="009C0E76" w:rsidP="009C0E76">
            <w:pPr>
              <w:pStyle w:val="ListParagraph"/>
              <w:numPr>
                <w:ilvl w:val="0"/>
                <w:numId w:val="1"/>
              </w:numPr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9C0E76" w:rsidRDefault="007E4120" w:rsidP="00D3468A">
            <w:pPr>
              <w:pStyle w:val="QuestionStyle"/>
            </w:pPr>
            <w:r>
              <w:rPr>
                <w:noProof/>
                <w:lang w:eastAsia="en-AU"/>
              </w:rPr>
              <w:drawing>
                <wp:anchor distT="0" distB="0" distL="114300" distR="114300" simplePos="0" relativeHeight="251608576" behindDoc="0" locked="0" layoutInCell="1" allowOverlap="1" wp14:anchorId="40208B7E" wp14:editId="3B9442DB">
                  <wp:simplePos x="0" y="0"/>
                  <wp:positionH relativeFrom="column">
                    <wp:posOffset>3575050</wp:posOffset>
                  </wp:positionH>
                  <wp:positionV relativeFrom="paragraph">
                    <wp:posOffset>15875</wp:posOffset>
                  </wp:positionV>
                  <wp:extent cx="1744980" cy="1744980"/>
                  <wp:effectExtent l="0" t="0" r="7620" b="7620"/>
                  <wp:wrapNone/>
                  <wp:docPr id="76" name="Picture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" name="hexagonal boxes shutterstock_124416883.jpg"/>
                          <pic:cNvPicPr/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4980" cy="17449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t>Each of these hexagonal boxes has a depth of 12 cm and the hexagonal top of each has an area of 90 cm</w:t>
            </w:r>
            <w:r w:rsidRPr="007E4120">
              <w:rPr>
                <w:vertAlign w:val="superscript"/>
              </w:rPr>
              <w:t>2</w:t>
            </w:r>
            <w:r>
              <w:t>.</w:t>
            </w:r>
          </w:p>
          <w:p w:rsidR="007E4120" w:rsidRDefault="007E4120" w:rsidP="00D3468A">
            <w:pPr>
              <w:pStyle w:val="QuestionStyle"/>
            </w:pPr>
          </w:p>
          <w:p w:rsidR="007E4120" w:rsidRDefault="007E4120" w:rsidP="00D3468A">
            <w:pPr>
              <w:pStyle w:val="QuestionStyle"/>
            </w:pPr>
            <w:r>
              <w:t>What is the total volume of all the boxes shown?</w:t>
            </w:r>
          </w:p>
          <w:p w:rsidR="007E4120" w:rsidRDefault="007E4120" w:rsidP="00D3468A">
            <w:pPr>
              <w:pStyle w:val="QuestionStyle"/>
            </w:pPr>
          </w:p>
          <w:p w:rsidR="007E4120" w:rsidRDefault="007E4120" w:rsidP="00D3468A">
            <w:pPr>
              <w:pStyle w:val="QuestionStyle"/>
            </w:pPr>
          </w:p>
          <w:p w:rsidR="007E4120" w:rsidRPr="0013023C" w:rsidRDefault="007E4120" w:rsidP="007E4120">
            <w:pPr>
              <w:rPr>
                <w:rFonts w:ascii="Times New Roman" w:hAnsi="Times New Roman"/>
              </w:rPr>
            </w:pPr>
            <w:r w:rsidRPr="0013023C">
              <w:rPr>
                <w:rFonts w:ascii="Times New Roman" w:hAnsi="Times New Roman"/>
                <w:noProof/>
                <w:lang w:eastAsia="en-AU"/>
              </w:rPr>
              <mc:AlternateContent>
                <mc:Choice Requires="wps">
                  <w:drawing>
                    <wp:anchor distT="0" distB="0" distL="114300" distR="114300" simplePos="0" relativeHeight="251609600" behindDoc="0" locked="0" layoutInCell="1" allowOverlap="1" wp14:anchorId="41D59C7B" wp14:editId="3AE0FB1E">
                      <wp:simplePos x="0" y="0"/>
                      <wp:positionH relativeFrom="column">
                        <wp:posOffset>1283970</wp:posOffset>
                      </wp:positionH>
                      <wp:positionV relativeFrom="paragraph">
                        <wp:posOffset>46355</wp:posOffset>
                      </wp:positionV>
                      <wp:extent cx="754380" cy="373380"/>
                      <wp:effectExtent l="0" t="0" r="26670" b="26670"/>
                      <wp:wrapNone/>
                      <wp:docPr id="78" name="Rectangle 7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754380" cy="373380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1A175E" w:rsidRPr="003A7010" w:rsidRDefault="001A175E" w:rsidP="007E4120">
                                  <w:pPr>
                                    <w:jc w:val="center"/>
                                    <w:rPr>
                                      <w:rFonts w:ascii="Times New Roman" w:hAnsi="Times New Roman"/>
                                      <w:color w:val="000000" w:themeColor="text1"/>
                                      <w:sz w:val="36"/>
                                      <w:szCs w:val="28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41D59C7B" id="Rectangle 78" o:spid="_x0000_s1029" style="position:absolute;margin-left:101.1pt;margin-top:3.65pt;width:59.4pt;height:29.4pt;z-index:25160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" filled="f" strokecolor="black [3213]" strokeweight="1.5pt">
                      <v:textbox>
                        <w:txbxContent>
                          <w:p w:rsidR="001A175E" w:rsidRPr="003A7010" w:rsidRDefault="001A175E" w:rsidP="007E4120">
                            <w:pPr>
                              <w:jc w:val="center"/>
                              <w:rPr>
                                <w:rFonts w:ascii="Times New Roman" w:hAnsi="Times New Roman"/>
                                <w:color w:val="000000" w:themeColor="text1"/>
                                <w:sz w:val="36"/>
                                <w:szCs w:val="28"/>
                              </w:rPr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  <w:p w:rsidR="007E4120" w:rsidRPr="005738F4" w:rsidRDefault="007E4120" w:rsidP="007E4120">
            <w:pPr>
              <w:rPr>
                <w:rFonts w:ascii="Times New Roman" w:hAnsi="Times New Roman"/>
                <w:sz w:val="32"/>
                <w:szCs w:val="32"/>
                <w:vertAlign w:val="superscript"/>
              </w:rPr>
            </w:pPr>
            <w:r>
              <w:rPr>
                <w:rFonts w:ascii="Times New Roman" w:hAnsi="Times New Roman"/>
                <w:sz w:val="32"/>
                <w:szCs w:val="32"/>
              </w:rPr>
              <w:t xml:space="preserve">        Volume =</w:t>
            </w:r>
            <w:r w:rsidRPr="0013023C">
              <w:rPr>
                <w:rFonts w:ascii="Times New Roman" w:hAnsi="Times New Roman"/>
                <w:sz w:val="32"/>
                <w:szCs w:val="32"/>
              </w:rPr>
              <w:t xml:space="preserve">                  cm</w:t>
            </w:r>
            <w:r>
              <w:rPr>
                <w:rFonts w:ascii="Times New Roman" w:hAnsi="Times New Roman"/>
                <w:sz w:val="32"/>
                <w:szCs w:val="32"/>
                <w:vertAlign w:val="superscript"/>
              </w:rPr>
              <w:t>3</w:t>
            </w:r>
          </w:p>
          <w:p w:rsidR="007E4120" w:rsidRDefault="007E4120" w:rsidP="00D3468A">
            <w:pPr>
              <w:pStyle w:val="QuestionStyle"/>
            </w:pPr>
          </w:p>
          <w:p w:rsidR="007E4120" w:rsidRDefault="007E4120" w:rsidP="00D3468A">
            <w:pPr>
              <w:pStyle w:val="QuestionStyle"/>
            </w:pPr>
          </w:p>
        </w:tc>
      </w:tr>
      <w:tr w:rsidR="001C1AC6" w:rsidTr="00C42BE5">
        <w:trPr>
          <w:cantSplit/>
          <w:trHeight w:val="851"/>
        </w:trPr>
        <w:tc>
          <w:tcPr>
            <w:tcW w:w="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FFCCCC"/>
          </w:tcPr>
          <w:p w:rsidR="001C1AC6" w:rsidRPr="001B3341" w:rsidRDefault="001C1AC6" w:rsidP="001C1AC6">
            <w:pPr>
              <w:pStyle w:val="ListParagraph"/>
              <w:numPr>
                <w:ilvl w:val="0"/>
                <w:numId w:val="1"/>
              </w:numPr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1C1AC6" w:rsidRDefault="00C94FDD" w:rsidP="00404FF1">
            <w:pPr>
              <w:ind w:right="5562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w:object w:dxaOrig="1440" w:dyaOrig="1440" w14:anchorId="3F3FDA83">
                <v:shape id="_x0000_s1122" type="#_x0000_t75" style="position:absolute;margin-left:262.6pt;margin-top:13.3pt;width:181.7pt;height:114.2pt;z-index:251694592;mso-position-horizontal-relative:text;mso-position-vertical-relative:text">
                  <v:imagedata r:id="rId29" o:title=""/>
                  <w10:wrap type="square"/>
                </v:shape>
                <o:OLEObject Type="Embed" ProgID="FXDraw3.Document" ShapeID="_x0000_s1122" DrawAspect="Content" ObjectID="_1460096900" r:id="rId30"/>
              </w:object>
            </w:r>
            <w:r w:rsidR="00404FF1">
              <w:rPr>
                <w:rFonts w:ascii="Times New Roman" w:hAnsi="Times New Roman"/>
                <w:sz w:val="24"/>
                <w:szCs w:val="24"/>
              </w:rPr>
              <w:t>A dog kennel has the dimensions shown.</w:t>
            </w:r>
          </w:p>
          <w:p w:rsidR="001C1AC6" w:rsidRDefault="001C1AC6" w:rsidP="001C1AC6">
            <w:pPr>
              <w:ind w:right="5562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C</w:t>
            </w:r>
            <w:r w:rsidR="00404FF1">
              <w:rPr>
                <w:rFonts w:ascii="Times New Roman" w:hAnsi="Times New Roman"/>
                <w:sz w:val="24"/>
                <w:szCs w:val="24"/>
              </w:rPr>
              <w:t>alculate the volume of the kennel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in </w:t>
            </w:r>
            <w:r w:rsidR="00404FF1">
              <w:rPr>
                <w:rFonts w:ascii="Times New Roman" w:hAnsi="Times New Roman"/>
                <w:sz w:val="24"/>
                <w:szCs w:val="24"/>
              </w:rPr>
              <w:t>c</w:t>
            </w:r>
            <w:r>
              <w:rPr>
                <w:rFonts w:ascii="Times New Roman" w:hAnsi="Times New Roman"/>
                <w:sz w:val="24"/>
                <w:szCs w:val="24"/>
              </w:rPr>
              <w:t>m</w:t>
            </w:r>
            <w:r w:rsidRPr="0091541C">
              <w:rPr>
                <w:rFonts w:ascii="Times New Roman" w:hAnsi="Times New Roman"/>
                <w:sz w:val="24"/>
                <w:szCs w:val="24"/>
                <w:vertAlign w:val="superscript"/>
              </w:rPr>
              <w:t>3</w:t>
            </w:r>
            <w:r>
              <w:rPr>
                <w:rFonts w:ascii="Times New Roman" w:hAnsi="Times New Roman"/>
                <w:sz w:val="24"/>
                <w:szCs w:val="24"/>
              </w:rPr>
              <w:t>.</w:t>
            </w:r>
          </w:p>
          <w:p w:rsidR="001C1AC6" w:rsidRPr="002A5C1A" w:rsidRDefault="001C1AC6" w:rsidP="001C1AC6">
            <w:pPr>
              <w:rPr>
                <w:rFonts w:asciiTheme="minorHAnsi" w:eastAsiaTheme="minorHAnsi" w:hAnsiTheme="minorHAnsi" w:cstheme="minorBidi"/>
              </w:rPr>
            </w:pPr>
          </w:p>
          <w:p w:rsidR="001C1AC6" w:rsidRPr="002A5C1A" w:rsidRDefault="001C1AC6" w:rsidP="001C1AC6">
            <w:pPr>
              <w:rPr>
                <w:rFonts w:ascii="Times New Roman" w:eastAsiaTheme="minorHAnsi" w:hAnsi="Times New Roman"/>
              </w:rPr>
            </w:pPr>
            <w:r w:rsidRPr="002A5C1A">
              <w:rPr>
                <w:rFonts w:ascii="Times New Roman" w:eastAsiaTheme="minorHAnsi" w:hAnsi="Times New Roman"/>
                <w:noProof/>
                <w:lang w:eastAsia="en-AU"/>
              </w:rPr>
              <mc:AlternateContent>
                <mc:Choice Requires="wps">
                  <w:drawing>
                    <wp:anchor distT="0" distB="0" distL="114300" distR="114300" simplePos="0" relativeHeight="251605504" behindDoc="0" locked="0" layoutInCell="1" allowOverlap="1" wp14:anchorId="376266E3" wp14:editId="5511E51C">
                      <wp:simplePos x="0" y="0"/>
                      <wp:positionH relativeFrom="column">
                        <wp:posOffset>1615440</wp:posOffset>
                      </wp:positionH>
                      <wp:positionV relativeFrom="paragraph">
                        <wp:posOffset>112395</wp:posOffset>
                      </wp:positionV>
                      <wp:extent cx="754380" cy="373380"/>
                      <wp:effectExtent l="0" t="0" r="26670" b="26670"/>
                      <wp:wrapNone/>
                      <wp:docPr id="146" name="Rectangle 14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754380" cy="373380"/>
                              </a:xfrm>
                              <a:prstGeom prst="rect">
                                <a:avLst/>
                              </a:prstGeom>
                              <a:noFill/>
                              <a:ln w="1905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C8708EF" id="Rectangle 146" o:spid="_x0000_s1026" style="position:absolute;margin-left:127.2pt;margin-top:8.85pt;width:59.4pt;height:29.4pt;z-index:25160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" filled="f" strokecolor="windowText" strokeweight="1.5pt"/>
                  </w:pict>
                </mc:Fallback>
              </mc:AlternateContent>
            </w:r>
          </w:p>
          <w:p w:rsidR="001C1AC6" w:rsidRPr="002A5C1A" w:rsidRDefault="001C1AC6" w:rsidP="001C1AC6">
            <w:pPr>
              <w:rPr>
                <w:rFonts w:ascii="Times New Roman" w:eastAsiaTheme="minorHAnsi" w:hAnsi="Times New Roman"/>
                <w:sz w:val="32"/>
                <w:szCs w:val="32"/>
              </w:rPr>
            </w:pPr>
            <w:r w:rsidRPr="002A5C1A">
              <w:rPr>
                <w:rFonts w:ascii="Times New Roman" w:eastAsiaTheme="minorHAnsi" w:hAnsi="Times New Roman"/>
                <w:sz w:val="32"/>
                <w:szCs w:val="32"/>
              </w:rPr>
              <w:t xml:space="preserve">             </w:t>
            </w:r>
            <w:r>
              <w:rPr>
                <w:rFonts w:ascii="Times New Roman" w:eastAsiaTheme="minorHAnsi" w:hAnsi="Times New Roman"/>
                <w:sz w:val="32"/>
                <w:szCs w:val="32"/>
              </w:rPr>
              <w:t>Volume</w:t>
            </w:r>
            <w:r w:rsidRPr="002A5C1A">
              <w:rPr>
                <w:rFonts w:ascii="Times New Roman" w:eastAsiaTheme="minorHAnsi" w:hAnsi="Times New Roman"/>
                <w:sz w:val="32"/>
                <w:szCs w:val="32"/>
              </w:rPr>
              <w:t xml:space="preserve"> =</w:t>
            </w:r>
            <w:r>
              <w:rPr>
                <w:rFonts w:ascii="Times New Roman" w:eastAsiaTheme="minorHAnsi" w:hAnsi="Times New Roman"/>
                <w:sz w:val="32"/>
                <w:szCs w:val="32"/>
              </w:rPr>
              <w:t xml:space="preserve">                   </w:t>
            </w:r>
            <w:r w:rsidR="00404FF1">
              <w:rPr>
                <w:rFonts w:ascii="Times New Roman" w:eastAsiaTheme="minorHAnsi" w:hAnsi="Times New Roman"/>
                <w:sz w:val="32"/>
                <w:szCs w:val="32"/>
              </w:rPr>
              <w:t>c</w:t>
            </w:r>
            <w:r w:rsidRPr="002A5C1A">
              <w:rPr>
                <w:rFonts w:ascii="Times New Roman" w:eastAsiaTheme="minorHAnsi" w:hAnsi="Times New Roman"/>
                <w:sz w:val="32"/>
                <w:szCs w:val="32"/>
              </w:rPr>
              <w:t>m</w:t>
            </w:r>
            <w:r w:rsidRPr="002A5C1A">
              <w:rPr>
                <w:rFonts w:ascii="Times New Roman" w:eastAsiaTheme="minorHAnsi" w:hAnsi="Times New Roman"/>
                <w:sz w:val="32"/>
                <w:szCs w:val="32"/>
                <w:vertAlign w:val="superscript"/>
              </w:rPr>
              <w:t>3</w:t>
            </w:r>
            <w:r>
              <w:rPr>
                <w:rFonts w:ascii="Times New Roman" w:eastAsiaTheme="minorHAnsi" w:hAnsi="Times New Roman"/>
                <w:sz w:val="32"/>
                <w:szCs w:val="32"/>
              </w:rPr>
              <w:t>.</w:t>
            </w:r>
          </w:p>
          <w:p w:rsidR="001C1AC6" w:rsidRDefault="001C1AC6" w:rsidP="001C1AC6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1C1AC6" w:rsidTr="00C42BE5">
        <w:trPr>
          <w:cantSplit/>
          <w:trHeight w:val="851"/>
        </w:trPr>
        <w:tc>
          <w:tcPr>
            <w:tcW w:w="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FFCCCC"/>
          </w:tcPr>
          <w:p w:rsidR="001C1AC6" w:rsidRPr="001B3341" w:rsidRDefault="001C1AC6" w:rsidP="001C1AC6">
            <w:pPr>
              <w:pStyle w:val="ListParagraph"/>
              <w:numPr>
                <w:ilvl w:val="0"/>
                <w:numId w:val="1"/>
              </w:numPr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1C1AC6" w:rsidRDefault="00C94FDD" w:rsidP="001C1AC6">
            <w:pPr>
              <w:ind w:right="542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w:object w:dxaOrig="1440" w:dyaOrig="1440" w14:anchorId="52DC882B">
                <v:shape id="_x0000_s1123" type="#_x0000_t75" style="position:absolute;margin-left:237.8pt;margin-top:2.05pt;width:210.7pt;height:149.85pt;z-index:251695616;mso-position-horizontal-relative:text;mso-position-vertical-relative:text">
                  <v:imagedata r:id="rId31" o:title=""/>
                </v:shape>
                <o:OLEObject Type="Embed" ProgID="FXDraw3.Document" ShapeID="_x0000_s1123" DrawAspect="Content" ObjectID="_1460096901" r:id="rId32"/>
              </w:object>
            </w:r>
            <w:r w:rsidR="001C1AC6">
              <w:rPr>
                <w:rFonts w:ascii="Times New Roman" w:hAnsi="Times New Roman"/>
                <w:sz w:val="24"/>
                <w:szCs w:val="24"/>
              </w:rPr>
              <w:t>A storage cabinet is in the shape shown.</w:t>
            </w:r>
          </w:p>
          <w:p w:rsidR="001C1AC6" w:rsidRDefault="001C1AC6" w:rsidP="001C1AC6">
            <w:pPr>
              <w:ind w:right="542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What volume of storage does the cabinet provide?</w:t>
            </w:r>
          </w:p>
          <w:p w:rsidR="001C1AC6" w:rsidRDefault="001C1AC6" w:rsidP="001C1AC6">
            <w:pPr>
              <w:ind w:right="5420"/>
              <w:rPr>
                <w:rFonts w:ascii="Times New Roman" w:hAnsi="Times New Roman"/>
                <w:sz w:val="24"/>
                <w:szCs w:val="24"/>
              </w:rPr>
            </w:pPr>
          </w:p>
          <w:p w:rsidR="001C1AC6" w:rsidRDefault="001C1AC6" w:rsidP="001C1AC6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1C1AC6" w:rsidRDefault="001C1AC6" w:rsidP="001C1AC6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1C1AC6" w:rsidRDefault="001C1AC6" w:rsidP="001C1AC6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cstheme="minorBidi"/>
                <w:noProof/>
                <w:lang w:eastAsia="en-AU"/>
              </w:rPr>
              <mc:AlternateContent>
                <mc:Choice Requires="wps">
                  <w:drawing>
                    <wp:anchor distT="0" distB="0" distL="114300" distR="114300" simplePos="0" relativeHeight="251604480" behindDoc="0" locked="0" layoutInCell="1" allowOverlap="1" wp14:anchorId="3FE335A7" wp14:editId="0A8E2D0D">
                      <wp:simplePos x="0" y="0"/>
                      <wp:positionH relativeFrom="column">
                        <wp:posOffset>1863090</wp:posOffset>
                      </wp:positionH>
                      <wp:positionV relativeFrom="paragraph">
                        <wp:posOffset>93345</wp:posOffset>
                      </wp:positionV>
                      <wp:extent cx="754380" cy="373380"/>
                      <wp:effectExtent l="0" t="0" r="26670" b="26670"/>
                      <wp:wrapNone/>
                      <wp:docPr id="163" name="Rectangle 16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>
                              <a:xfrm>
                                <a:off x="0" y="0"/>
                                <a:ext cx="754380" cy="373380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0F4A4C46" id="Rectangle 163" o:spid="_x0000_s1026" style="position:absolute;margin-left:146.7pt;margin-top:7.35pt;width:59.4pt;height:29.4pt;z-index:25160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" filled="f" strokecolor="black [3213]" strokeweight="1.5pt">
                      <v:path arrowok="t"/>
                    </v:rect>
                  </w:pict>
                </mc:Fallback>
              </mc:AlternateContent>
            </w:r>
          </w:p>
          <w:p w:rsidR="001C1AC6" w:rsidRPr="004C4514" w:rsidRDefault="001C1AC6" w:rsidP="001C1AC6">
            <w:pPr>
              <w:rPr>
                <w:rFonts w:ascii="Times New Roman" w:hAnsi="Times New Roman"/>
                <w:sz w:val="32"/>
                <w:szCs w:val="32"/>
              </w:rPr>
            </w:pPr>
            <w:r>
              <w:rPr>
                <w:rFonts w:ascii="Times New Roman" w:hAnsi="Times New Roman"/>
                <w:sz w:val="32"/>
                <w:szCs w:val="32"/>
              </w:rPr>
              <w:t>Volume</w:t>
            </w:r>
            <w:r w:rsidR="006D23FD">
              <w:rPr>
                <w:rFonts w:ascii="Times New Roman" w:hAnsi="Times New Roman"/>
                <w:sz w:val="32"/>
                <w:szCs w:val="32"/>
              </w:rPr>
              <w:t xml:space="preserve"> of Storage</w:t>
            </w:r>
            <w:r>
              <w:rPr>
                <w:rFonts w:ascii="Times New Roman" w:hAnsi="Times New Roman"/>
                <w:sz w:val="32"/>
                <w:szCs w:val="32"/>
              </w:rPr>
              <w:t xml:space="preserve">  =                  m</w:t>
            </w:r>
            <w:r>
              <w:rPr>
                <w:rFonts w:ascii="Times New Roman" w:hAnsi="Times New Roman"/>
                <w:sz w:val="32"/>
                <w:szCs w:val="32"/>
                <w:vertAlign w:val="superscript"/>
              </w:rPr>
              <w:t>3</w:t>
            </w:r>
            <w:r>
              <w:rPr>
                <w:rFonts w:ascii="Times New Roman" w:hAnsi="Times New Roman"/>
                <w:sz w:val="32"/>
                <w:szCs w:val="32"/>
              </w:rPr>
              <w:t>.</w:t>
            </w:r>
          </w:p>
          <w:p w:rsidR="001C1AC6" w:rsidRDefault="001C1AC6" w:rsidP="001C1AC6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1C1AC6" w:rsidRDefault="001C1AC6" w:rsidP="001C1AC6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1C1AC6" w:rsidTr="00C42BE5">
        <w:trPr>
          <w:cantSplit/>
          <w:trHeight w:val="851"/>
        </w:trPr>
        <w:tc>
          <w:tcPr>
            <w:tcW w:w="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FFCCCC"/>
          </w:tcPr>
          <w:p w:rsidR="001C1AC6" w:rsidRPr="001B3341" w:rsidRDefault="001C1AC6" w:rsidP="001C1AC6">
            <w:pPr>
              <w:pStyle w:val="ListParagraph"/>
              <w:numPr>
                <w:ilvl w:val="0"/>
                <w:numId w:val="1"/>
              </w:numPr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1C1AC6" w:rsidRDefault="00D10225" w:rsidP="001C1AC6">
            <w:pPr>
              <w:pStyle w:val="QuestionStyle"/>
            </w:pPr>
            <w:r>
              <w:rPr>
                <w:noProof/>
                <w:lang w:eastAsia="en-AU"/>
              </w:rPr>
              <w:drawing>
                <wp:anchor distT="0" distB="0" distL="114300" distR="114300" simplePos="0" relativeHeight="251606528" behindDoc="0" locked="0" layoutInCell="1" allowOverlap="1" wp14:anchorId="7F647C2D" wp14:editId="4CFCC83A">
                  <wp:simplePos x="0" y="0"/>
                  <wp:positionH relativeFrom="column">
                    <wp:posOffset>3651250</wp:posOffset>
                  </wp:positionH>
                  <wp:positionV relativeFrom="paragraph">
                    <wp:posOffset>64770</wp:posOffset>
                  </wp:positionV>
                  <wp:extent cx="1821180" cy="1629957"/>
                  <wp:effectExtent l="0" t="0" r="7620" b="8890"/>
                  <wp:wrapNone/>
                  <wp:docPr id="112" name="Picture 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" name="octagonal box shutterstock_171794729.jpg"/>
                          <pic:cNvPicPr/>
                        </pic:nvPicPr>
                        <pic:blipFill>
                          <a:blip r:embed="rId33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4">
                                    <a14:imgEffect>
                                      <a14:brightnessContrast bright="-30000" contrast="64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1180" cy="16299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t>A gift box is in the shape of an octagonal prism</w:t>
            </w:r>
            <w:r w:rsidR="00C03AE1">
              <w:t xml:space="preserve"> that has 20 cm edges,</w:t>
            </w:r>
            <w:r w:rsidR="00FE37FD">
              <w:t xml:space="preserve"> measures 48 cm across and is 20</w:t>
            </w:r>
            <w:r w:rsidR="00C03AE1">
              <w:t xml:space="preserve"> cm deep</w:t>
            </w:r>
            <w:r>
              <w:t>.</w:t>
            </w:r>
          </w:p>
          <w:p w:rsidR="0081091F" w:rsidRDefault="00C94FDD" w:rsidP="001C1AC6">
            <w:pPr>
              <w:pStyle w:val="QuestionStyle"/>
            </w:pPr>
            <w:r>
              <w:rPr>
                <w:noProof/>
                <w:lang w:eastAsia="en-AU"/>
              </w:rPr>
              <w:object w:dxaOrig="1440" w:dyaOrig="1440">
                <v:shape id="_x0000_s1129" type="#_x0000_t75" style="position:absolute;margin-left:163.3pt;margin-top:2.4pt;width:112.95pt;height:131.55pt;z-index:251697664">
                  <v:imagedata r:id="rId35" o:title=""/>
                </v:shape>
                <o:OLEObject Type="Embed" ProgID="FXDraw3.Document" ShapeID="_x0000_s1129" DrawAspect="Content" ObjectID="_1460096902" r:id="rId36"/>
              </w:object>
            </w:r>
          </w:p>
          <w:p w:rsidR="00C03AE1" w:rsidRDefault="00C03AE1" w:rsidP="001C1AC6">
            <w:pPr>
              <w:pStyle w:val="QuestionStyle"/>
            </w:pPr>
            <w:r>
              <w:t>The octagon can be thought of as 8 isosceles triangles as shown.</w:t>
            </w:r>
          </w:p>
          <w:p w:rsidR="00C03AE1" w:rsidRDefault="00C03AE1" w:rsidP="001C1AC6">
            <w:pPr>
              <w:pStyle w:val="QuestionStyle"/>
            </w:pPr>
          </w:p>
          <w:p w:rsidR="0081091F" w:rsidRDefault="00C03AE1" w:rsidP="001C1AC6">
            <w:pPr>
              <w:pStyle w:val="QuestionStyle"/>
            </w:pPr>
            <w:r>
              <w:t>Find the</w:t>
            </w:r>
            <w:r w:rsidR="006D23FD">
              <w:t xml:space="preserve"> volume of the box</w:t>
            </w:r>
            <w:r>
              <w:t xml:space="preserve">. </w:t>
            </w:r>
          </w:p>
          <w:p w:rsidR="00D10225" w:rsidRDefault="00D10225" w:rsidP="001C1AC6">
            <w:pPr>
              <w:pStyle w:val="QuestionStyle"/>
            </w:pPr>
          </w:p>
          <w:p w:rsidR="00D10225" w:rsidRDefault="00D10225" w:rsidP="001C1AC6">
            <w:pPr>
              <w:pStyle w:val="QuestionStyle"/>
            </w:pPr>
          </w:p>
          <w:p w:rsidR="00D10225" w:rsidRDefault="00D10225" w:rsidP="001C1AC6">
            <w:pPr>
              <w:pStyle w:val="QuestionStyle"/>
            </w:pPr>
          </w:p>
          <w:p w:rsidR="006D23FD" w:rsidRDefault="006D23FD" w:rsidP="006D23FD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6D23FD" w:rsidRDefault="006D23FD" w:rsidP="006D23FD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cstheme="minorBidi"/>
                <w:noProof/>
                <w:lang w:eastAsia="en-AU"/>
              </w:rPr>
              <mc:AlternateContent>
                <mc:Choice Requires="wps">
                  <w:drawing>
                    <wp:anchor distT="0" distB="0" distL="114300" distR="114300" simplePos="0" relativeHeight="251581952" behindDoc="0" locked="0" layoutInCell="1" allowOverlap="1" wp14:anchorId="1299BDE0" wp14:editId="2F15EB88">
                      <wp:simplePos x="0" y="0"/>
                      <wp:positionH relativeFrom="column">
                        <wp:posOffset>971550</wp:posOffset>
                      </wp:positionH>
                      <wp:positionV relativeFrom="paragraph">
                        <wp:posOffset>62230</wp:posOffset>
                      </wp:positionV>
                      <wp:extent cx="754380" cy="373380"/>
                      <wp:effectExtent l="0" t="0" r="26670" b="26670"/>
                      <wp:wrapNone/>
                      <wp:docPr id="1" name="Rectangle 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>
                              <a:xfrm>
                                <a:off x="0" y="0"/>
                                <a:ext cx="754380" cy="373380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358DBF60" id="Rectangle 1" o:spid="_x0000_s1026" style="position:absolute;margin-left:76.5pt;margin-top:4.9pt;width:59.4pt;height:29.4pt;z-index:25158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" filled="f" strokecolor="black [3213]" strokeweight="1.5pt">
                      <v:path arrowok="t"/>
                    </v:rect>
                  </w:pict>
                </mc:Fallback>
              </mc:AlternateContent>
            </w:r>
          </w:p>
          <w:p w:rsidR="00D10225" w:rsidRDefault="006D23FD" w:rsidP="006D23FD">
            <w:pPr>
              <w:pStyle w:val="QuestionStyle"/>
            </w:pPr>
            <w:r>
              <w:rPr>
                <w:sz w:val="32"/>
                <w:szCs w:val="32"/>
              </w:rPr>
              <w:t xml:space="preserve">Volume  =                  </w:t>
            </w:r>
            <w:r w:rsidR="001A175E">
              <w:rPr>
                <w:sz w:val="32"/>
                <w:szCs w:val="32"/>
              </w:rPr>
              <w:t>c</w:t>
            </w:r>
            <w:r>
              <w:rPr>
                <w:sz w:val="32"/>
                <w:szCs w:val="32"/>
              </w:rPr>
              <w:t>m</w:t>
            </w:r>
            <w:r>
              <w:rPr>
                <w:sz w:val="32"/>
                <w:szCs w:val="32"/>
                <w:vertAlign w:val="superscript"/>
              </w:rPr>
              <w:t>3</w:t>
            </w:r>
          </w:p>
          <w:p w:rsidR="00D10225" w:rsidRDefault="00D10225" w:rsidP="001C1AC6">
            <w:pPr>
              <w:pStyle w:val="QuestionStyle"/>
            </w:pPr>
          </w:p>
        </w:tc>
      </w:tr>
      <w:tr w:rsidR="001C1AC6" w:rsidTr="00C42BE5">
        <w:trPr>
          <w:cantSplit/>
          <w:trHeight w:val="851"/>
        </w:trPr>
        <w:tc>
          <w:tcPr>
            <w:tcW w:w="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FFCCCC"/>
          </w:tcPr>
          <w:p w:rsidR="001C1AC6" w:rsidRPr="001B3341" w:rsidRDefault="001C1AC6" w:rsidP="001C1AC6">
            <w:pPr>
              <w:pStyle w:val="ListParagraph"/>
              <w:numPr>
                <w:ilvl w:val="0"/>
                <w:numId w:val="1"/>
              </w:numPr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1C1AC6" w:rsidRDefault="00C94FDD" w:rsidP="001C1AC6">
            <w:pPr>
              <w:pStyle w:val="QuestionStyle"/>
            </w:pPr>
            <w:r>
              <w:rPr>
                <w:noProof/>
                <w:lang w:eastAsia="en-AU"/>
              </w:rPr>
              <w:object w:dxaOrig="1440" w:dyaOrig="1440">
                <v:shape id="_x0000_s1178" type="#_x0000_t75" style="position:absolute;margin-left:299.9pt;margin-top:-1.9pt;width:139pt;height:162.85pt;z-index:251729408;mso-position-horizontal-relative:text;mso-position-vertical-relative:text">
                  <v:imagedata r:id="rId37" o:title=""/>
                </v:shape>
                <o:OLEObject Type="Embed" ProgID="FXDraw3.Document" ShapeID="_x0000_s1178" DrawAspect="Content" ObjectID="_1460096903" r:id="rId38"/>
              </w:object>
            </w:r>
            <w:r w:rsidR="00DB7578">
              <w:t xml:space="preserve">Find the volume of the cylinder in terms of  </w:t>
            </w:r>
            <w:r w:rsidR="00DB7578">
              <w:object w:dxaOrig="258" w:dyaOrig="144">
                <v:shape id="_x0000_i1025" type="#_x0000_t75" style="width:13.5pt;height:6.75pt" o:ole="">
                  <v:imagedata r:id="rId39" o:title=""/>
                </v:shape>
                <o:OLEObject Type="Embed" ProgID="FXE300.Equation" ShapeID="_x0000_i1025" DrawAspect="Content" ObjectID="_1460096863" r:id="rId40"/>
              </w:object>
            </w:r>
            <w:r w:rsidR="00DB7578">
              <w:t xml:space="preserve"> </w:t>
            </w:r>
          </w:p>
          <w:p w:rsidR="00DB7578" w:rsidRDefault="00DB7578" w:rsidP="001C1AC6">
            <w:pPr>
              <w:pStyle w:val="QuestionStyle"/>
            </w:pPr>
          </w:p>
          <w:p w:rsidR="00DB7578" w:rsidRDefault="00DB7578" w:rsidP="001C1AC6">
            <w:pPr>
              <w:pStyle w:val="QuestionStyle"/>
            </w:pPr>
          </w:p>
          <w:p w:rsidR="00DB7578" w:rsidRDefault="00DB7578" w:rsidP="001C1AC6">
            <w:pPr>
              <w:pStyle w:val="QuestionStyle"/>
            </w:pPr>
          </w:p>
          <w:p w:rsidR="00DB7578" w:rsidRDefault="00DB7578" w:rsidP="001C1AC6">
            <w:pPr>
              <w:pStyle w:val="QuestionStyle"/>
            </w:pPr>
          </w:p>
          <w:p w:rsidR="00DB7578" w:rsidRDefault="00DB7578" w:rsidP="001C1AC6">
            <w:pPr>
              <w:pStyle w:val="QuestionStyle"/>
            </w:pPr>
          </w:p>
          <w:p w:rsidR="00DB7578" w:rsidRDefault="00DB7578" w:rsidP="00DB7578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DB7578" w:rsidRDefault="00DB7578" w:rsidP="00DB7578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cstheme="minorBidi"/>
                <w:noProof/>
                <w:lang w:eastAsia="en-AU"/>
              </w:rPr>
              <mc:AlternateContent>
                <mc:Choice Requires="wps">
                  <w:drawing>
                    <wp:anchor distT="0" distB="0" distL="114300" distR="114300" simplePos="0" relativeHeight="251618816" behindDoc="0" locked="0" layoutInCell="1" allowOverlap="1" wp14:anchorId="3AD02F2F" wp14:editId="5FAF0267">
                      <wp:simplePos x="0" y="0"/>
                      <wp:positionH relativeFrom="column">
                        <wp:posOffset>971550</wp:posOffset>
                      </wp:positionH>
                      <wp:positionV relativeFrom="paragraph">
                        <wp:posOffset>62230</wp:posOffset>
                      </wp:positionV>
                      <wp:extent cx="754380" cy="373380"/>
                      <wp:effectExtent l="0" t="0" r="26670" b="26670"/>
                      <wp:wrapNone/>
                      <wp:docPr id="18" name="Rectangle 1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>
                              <a:xfrm>
                                <a:off x="0" y="0"/>
                                <a:ext cx="754380" cy="373380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80116AA" id="Rectangle 18" o:spid="_x0000_s1026" style="position:absolute;margin-left:76.5pt;margin-top:4.9pt;width:59.4pt;height:29.4pt;z-index:251618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" filled="f" strokecolor="black [3213]" strokeweight="1.5pt">
                      <v:path arrowok="t"/>
                    </v:rect>
                  </w:pict>
                </mc:Fallback>
              </mc:AlternateContent>
            </w:r>
          </w:p>
          <w:p w:rsidR="00DB7578" w:rsidRDefault="00DB7578" w:rsidP="00DB7578">
            <w:pPr>
              <w:pStyle w:val="QuestionStyle"/>
            </w:pPr>
            <w:r>
              <w:rPr>
                <w:sz w:val="32"/>
                <w:szCs w:val="32"/>
              </w:rPr>
              <w:t>Volume  =                  cm</w:t>
            </w:r>
            <w:r>
              <w:rPr>
                <w:sz w:val="32"/>
                <w:szCs w:val="32"/>
                <w:vertAlign w:val="superscript"/>
              </w:rPr>
              <w:t>3</w:t>
            </w:r>
          </w:p>
          <w:p w:rsidR="00DB7578" w:rsidRDefault="00DB7578" w:rsidP="001C1AC6">
            <w:pPr>
              <w:pStyle w:val="QuestionStyle"/>
            </w:pPr>
          </w:p>
          <w:p w:rsidR="00DB7578" w:rsidRPr="00DB7578" w:rsidRDefault="00DB7578" w:rsidP="001C1AC6">
            <w:pPr>
              <w:pStyle w:val="QuestionStyle"/>
              <w:rPr>
                <w:sz w:val="12"/>
                <w:szCs w:val="12"/>
              </w:rPr>
            </w:pPr>
          </w:p>
        </w:tc>
      </w:tr>
      <w:tr w:rsidR="00DB7578" w:rsidTr="00C42BE5">
        <w:trPr>
          <w:cantSplit/>
          <w:trHeight w:val="851"/>
        </w:trPr>
        <w:tc>
          <w:tcPr>
            <w:tcW w:w="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FFCCCC"/>
          </w:tcPr>
          <w:p w:rsidR="00DB7578" w:rsidRPr="001B3341" w:rsidRDefault="00DB7578" w:rsidP="00DB7578">
            <w:pPr>
              <w:pStyle w:val="ListParagraph"/>
              <w:numPr>
                <w:ilvl w:val="0"/>
                <w:numId w:val="1"/>
              </w:numPr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DB7578" w:rsidRDefault="00C94FDD" w:rsidP="00DB7578">
            <w:pPr>
              <w:ind w:right="4711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w:object w:dxaOrig="1440" w:dyaOrig="1440" w14:anchorId="03E22D59">
                <v:shape id="_x0000_s1132" type="#_x0000_t75" style="position:absolute;margin-left:214.05pt;margin-top:5.5pt;width:225.65pt;height:164.55pt;z-index:251698688;mso-position-horizontal-relative:text;mso-position-vertical-relative:text">
                  <v:imagedata r:id="rId41" o:title=""/>
                </v:shape>
                <o:OLEObject Type="Embed" ProgID="FXDraw3.Document" ShapeID="_x0000_s1132" DrawAspect="Content" ObjectID="_1460096904" r:id="rId42"/>
              </w:object>
            </w:r>
            <w:r w:rsidR="00DB7578">
              <w:rPr>
                <w:rFonts w:ascii="Times New Roman" w:hAnsi="Times New Roman"/>
                <w:sz w:val="24"/>
                <w:szCs w:val="24"/>
              </w:rPr>
              <w:t>A letter box is a prism with its cross section shown below.</w:t>
            </w:r>
          </w:p>
          <w:p w:rsidR="00DB7578" w:rsidRDefault="00DB7578" w:rsidP="00DB7578">
            <w:pPr>
              <w:ind w:right="4711"/>
              <w:rPr>
                <w:rFonts w:ascii="Times New Roman" w:hAnsi="Times New Roman"/>
                <w:sz w:val="24"/>
                <w:szCs w:val="24"/>
              </w:rPr>
            </w:pPr>
          </w:p>
          <w:p w:rsidR="00DB7578" w:rsidRDefault="00DB7578" w:rsidP="00DB7578">
            <w:pPr>
              <w:ind w:right="4711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What is the volume of the lunch box? </w:t>
            </w:r>
          </w:p>
          <w:p w:rsidR="00DB7578" w:rsidRDefault="00DB7578" w:rsidP="00DB7578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DB7578" w:rsidRDefault="00DB7578" w:rsidP="00DB7578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DB7578" w:rsidRDefault="0010035E" w:rsidP="00DB7578">
            <w:pPr>
              <w:spacing w:before="120"/>
              <w:rPr>
                <w:rFonts w:ascii="Times New Roman" w:hAnsi="Times New Roman"/>
                <w:sz w:val="24"/>
                <w:szCs w:val="24"/>
              </w:rPr>
            </w:pPr>
            <w:r w:rsidRPr="00460C07">
              <w:rPr>
                <w:noProof/>
                <w:lang w:eastAsia="en-AU"/>
              </w:rPr>
              <mc:AlternateContent>
                <mc:Choice Requires="wpg">
                  <w:drawing>
                    <wp:anchor distT="0" distB="0" distL="114300" distR="114300" simplePos="0" relativeHeight="251619840" behindDoc="0" locked="0" layoutInCell="1" allowOverlap="1" wp14:anchorId="09B89FBC" wp14:editId="0AD49570">
                      <wp:simplePos x="0" y="0"/>
                      <wp:positionH relativeFrom="column">
                        <wp:posOffset>199390</wp:posOffset>
                      </wp:positionH>
                      <wp:positionV relativeFrom="paragraph">
                        <wp:posOffset>123190</wp:posOffset>
                      </wp:positionV>
                      <wp:extent cx="171450" cy="944880"/>
                      <wp:effectExtent l="0" t="0" r="19050" b="26670"/>
                      <wp:wrapNone/>
                      <wp:docPr id="20" name="Group 20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71450" cy="944880"/>
                                <a:chOff x="0" y="0"/>
                                <a:chExt cx="171450" cy="944880"/>
                              </a:xfrm>
                            </wpg:grpSpPr>
                            <wps:wsp>
                              <wps:cNvPr id="21" name="AutoShape 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83058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2" name="AutoShape 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4" name="AutoShape 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27432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5" name="AutoShape 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55626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377F8BB6" id="Group 20" o:spid="_x0000_s1026" style="position:absolute;margin-left:15.7pt;margin-top:9.7pt;width:13.5pt;height:74.4pt;z-index:251619840" coordsize="1714,944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">
                      <v:roundrect id="AutoShape 3" o:spid="_x0000_s1027" style="position:absolute;top:8305;width:1714;height:1143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ZaPDcQA&#10;AADbAAAADwAAAGRycy9kb3ducmV2LnhtbESPQWvCQBSE70L/w/IKXkQ3etCYuoq0KHoRaou9PrLP&#10;JJh9G7JrEv31riD0OMzMN8xi1ZlSNFS7wrKC8SgCQZxaXXCm4PdnM4xBOI+ssbRMCm7kYLV86y0w&#10;0bblb2qOPhMBwi5BBbn3VSKlS3My6Ea2Ig7e2dYGfZB1JnWNbYCbUk6iaCoNFhwWcqzoM6f0crwa&#10;BfEtNqfmdNj+0Z7br/tBz9aDuVL99279AcJT5//Dr/ZOK5iM4fkl/AC5fA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2Wjw3EAAAA2wAAAA8AAAAAAAAAAAAAAAAAmAIAAGRycy9k&#10;b3ducmV2LnhtbFBLBQYAAAAABAAEAPUAAACJAwAAAAA=&#10;" strokecolor="windowText" strokeweight="1pt"/>
                      <v:roundrect id="AutoShape 4" o:spid="_x0000_s1028" style="position:absolute;width:1714;height:1143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UQResUA&#10;AADbAAAADwAAAGRycy9kb3ducmV2LnhtbESPQWvCQBSE70L/w/KEXqTZmENNY1aRSkt7EWqLvT6y&#10;zySYfRuy2yT6692C4HGYmW+YfD2aRvTUudqygnkUgyAurK65VPDz/faUgnAeWWNjmRScycF69TDJ&#10;MdN24C/q974UAcIuQwWV920mpSsqMugi2xIH72g7gz7IrpS6wyHATSOTOH6WBmsOCxW29FpRcdr/&#10;GQXpOTWH/rB7/6VPHraXnV5sZi9KPU7HzRKEp9Hfw7f2h1aQJPD/JfwAubo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9RBF6xQAAANsAAAAPAAAAAAAAAAAAAAAAAJgCAABkcnMv&#10;ZG93bnJldi54bWxQSwUGAAAAAAQABAD1AAAAigMAAAAA&#10;" strokecolor="windowText" strokeweight="1pt"/>
                      <v:roundrect id="AutoShape 5" o:spid="_x0000_s1029" style="position:absolute;top:2743;width:1714;height:1143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eEslcQA&#10;AADbAAAADwAAAGRycy9kb3ducmV2LnhtbESPQWvCQBSE7wX/w/IEL0U3Sqkxuoq0KPUiVEWvj+wz&#10;CWbfhuyaxP76rlDocZiZb5jFqjOlaKh2hWUF41EEgji1uuBMwem4GcYgnEfWWFomBQ9ysFr2XhaY&#10;aNvyNzUHn4kAYZeggtz7KpHSpTkZdCNbEQfvamuDPsg6k7rGNsBNKSdR9C4NFhwWcqzoI6f0drgb&#10;BfEjNufmvN9eaMft589eT9evM6UG/W49B+Gp8//hv/aXVjB5g+eX8APk8h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3hLJXEAAAA2wAAAA8AAAAAAAAAAAAAAAAAmAIAAGRycy9k&#10;b3ducmV2LnhtbFBLBQYAAAAABAAEAPUAAACJAwAAAAA=&#10;" strokecolor="windowText" strokeweight="1pt"/>
                      <v:roundrect id="AutoShape 6" o:spid="_x0000_s1030" style="position:absolute;top:5562;width:1714;height:1143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q2JDsQA&#10;AADbAAAADwAAAGRycy9kb3ducmV2LnhtbESPQWvCQBSE7wX/w/IEL0U3Cq0xuoq0KPUiVEWvj+wz&#10;CWbfhuyaxP76rlDocZiZb5jFqjOlaKh2hWUF41EEgji1uuBMwem4GcYgnEfWWFomBQ9ysFr2XhaY&#10;aNvyNzUHn4kAYZeggtz7KpHSpTkZdCNbEQfvamuDPsg6k7rGNsBNKSdR9C4NFhwWcqzoI6f0drgb&#10;BfEjNufmvN9eaMft589eT9evM6UG/W49B+Gp8//hv/aXVjB5g+eX8APk8h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KtiQ7EAAAA2wAAAA8AAAAAAAAAAAAAAAAAmAIAAGRycy9k&#10;b3ducmV2LnhtbFBLBQYAAAAABAAEAPUAAACJAwAAAAA=&#10;" strokecolor="windowText" strokeweight="1pt"/>
                    </v:group>
                  </w:pict>
                </mc:Fallback>
              </mc:AlternateContent>
            </w:r>
            <w:r>
              <w:rPr>
                <w:rFonts w:ascii="Times New Roman" w:hAnsi="Times New Roman"/>
                <w:sz w:val="24"/>
                <w:szCs w:val="24"/>
              </w:rPr>
              <w:t xml:space="preserve">             </w:t>
            </w:r>
            <w:r>
              <w:rPr>
                <w:rFonts w:ascii="Times New Roman" w:hAnsi="Times New Roman"/>
                <w:sz w:val="24"/>
                <w:szCs w:val="24"/>
              </w:rPr>
              <w:object w:dxaOrig="1566" w:dyaOrig="276">
                <v:shape id="_x0000_i1026" type="#_x0000_t75" style="width:78.75pt;height:14.25pt" o:ole="">
                  <v:imagedata r:id="rId43" o:title=""/>
                </v:shape>
                <o:OLEObject Type="Embed" ProgID="FXE300.Equation" ShapeID="_x0000_i1026" DrawAspect="Content" ObjectID="_1460096864" r:id="rId44"/>
              </w:object>
            </w:r>
            <w:r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="00DB7578">
              <w:rPr>
                <w:rFonts w:ascii="Times New Roman" w:hAnsi="Times New Roman"/>
                <w:sz w:val="24"/>
                <w:szCs w:val="24"/>
              </w:rPr>
              <w:t xml:space="preserve">        </w:t>
            </w:r>
          </w:p>
          <w:p w:rsidR="00DB7578" w:rsidRDefault="00DB7578" w:rsidP="00DB7578">
            <w:pPr>
              <w:spacing w:before="12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             </w:t>
            </w:r>
            <w:r w:rsidR="0010035E">
              <w:rPr>
                <w:rFonts w:ascii="Times New Roman" w:hAnsi="Times New Roman"/>
                <w:sz w:val="24"/>
                <w:szCs w:val="24"/>
              </w:rPr>
              <w:object w:dxaOrig="1722" w:dyaOrig="276">
                <v:shape id="_x0000_i1027" type="#_x0000_t75" style="width:86.25pt;height:14.25pt" o:ole="">
                  <v:imagedata r:id="rId45" o:title=""/>
                </v:shape>
                <o:OLEObject Type="Embed" ProgID="FXE300.Equation" ShapeID="_x0000_i1027" DrawAspect="Content" ObjectID="_1460096865" r:id="rId46"/>
              </w:object>
            </w:r>
            <w:r>
              <w:rPr>
                <w:rFonts w:ascii="Times New Roman" w:hAnsi="Times New Roman"/>
                <w:sz w:val="24"/>
                <w:szCs w:val="24"/>
              </w:rPr>
              <w:t xml:space="preserve">           </w:t>
            </w:r>
          </w:p>
          <w:p w:rsidR="00DB7578" w:rsidRDefault="00DB7578" w:rsidP="00DB7578">
            <w:pPr>
              <w:spacing w:before="12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            </w:t>
            </w:r>
            <w:r w:rsidR="0010035E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="0010035E">
              <w:rPr>
                <w:rFonts w:ascii="Times New Roman" w:hAnsi="Times New Roman"/>
                <w:sz w:val="24"/>
                <w:szCs w:val="24"/>
              </w:rPr>
              <w:object w:dxaOrig="1973" w:dyaOrig="276">
                <v:shape id="_x0000_i1028" type="#_x0000_t75" style="width:98.25pt;height:14.25pt" o:ole="">
                  <v:imagedata r:id="rId47" o:title=""/>
                </v:shape>
                <o:OLEObject Type="Embed" ProgID="FXE300.Equation" ShapeID="_x0000_i1028" DrawAspect="Content" ObjectID="_1460096866" r:id="rId48"/>
              </w:object>
            </w:r>
            <w:r>
              <w:rPr>
                <w:rFonts w:ascii="Times New Roman" w:hAnsi="Times New Roman"/>
                <w:sz w:val="24"/>
                <w:szCs w:val="24"/>
              </w:rPr>
              <w:t xml:space="preserve">           </w:t>
            </w:r>
          </w:p>
          <w:p w:rsidR="00DB7578" w:rsidRDefault="0010035E" w:rsidP="00DB7578">
            <w:pPr>
              <w:spacing w:before="12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             </w:t>
            </w:r>
            <w:r>
              <w:rPr>
                <w:rFonts w:ascii="Times New Roman" w:hAnsi="Times New Roman"/>
                <w:sz w:val="24"/>
                <w:szCs w:val="24"/>
              </w:rPr>
              <w:object w:dxaOrig="1926" w:dyaOrig="276">
                <v:shape id="_x0000_i1029" type="#_x0000_t75" style="width:96.75pt;height:14.25pt" o:ole="">
                  <v:imagedata r:id="rId49" o:title=""/>
                </v:shape>
                <o:OLEObject Type="Embed" ProgID="FXE300.Equation" ShapeID="_x0000_i1029" DrawAspect="Content" ObjectID="_1460096867" r:id="rId50"/>
              </w:object>
            </w:r>
            <w:r w:rsidR="00DB7578">
              <w:rPr>
                <w:rFonts w:ascii="Times New Roman" w:hAnsi="Times New Roman"/>
                <w:sz w:val="24"/>
                <w:szCs w:val="24"/>
              </w:rPr>
              <w:t xml:space="preserve">           </w:t>
            </w:r>
          </w:p>
          <w:p w:rsidR="00DB7578" w:rsidRPr="00F97437" w:rsidRDefault="00DB7578" w:rsidP="00DB7578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</w:tr>
    </w:tbl>
    <w:p w:rsidR="00325745" w:rsidRDefault="00325745"/>
    <w:p w:rsidR="00413DF5" w:rsidRDefault="00413DF5">
      <w:pPr>
        <w:sectPr w:rsidR="00413DF5" w:rsidSect="00B850EA">
          <w:headerReference w:type="default" r:id="rId51"/>
          <w:footerReference w:type="default" r:id="rId52"/>
          <w:headerReference w:type="first" r:id="rId53"/>
          <w:footerReference w:type="first" r:id="rId54"/>
          <w:pgSz w:w="11906" w:h="16838"/>
          <w:pgMar w:top="1440" w:right="1440" w:bottom="1440" w:left="1440" w:header="708" w:footer="708" w:gutter="0"/>
          <w:cols w:space="708"/>
          <w:titlePg/>
          <w:docGrid w:linePitch="360"/>
        </w:sectPr>
      </w:pPr>
    </w:p>
    <w:tbl>
      <w:tblPr>
        <w:tblStyle w:val="TableGrid"/>
        <w:tblW w:w="10207" w:type="dxa"/>
        <w:tblInd w:w="-31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113" w:type="dxa"/>
          <w:bottom w:w="85" w:type="dxa"/>
        </w:tblCellMar>
        <w:tblLook w:val="04A0" w:firstRow="1" w:lastRow="0" w:firstColumn="1" w:lastColumn="0" w:noHBand="0" w:noVBand="1"/>
      </w:tblPr>
      <w:tblGrid>
        <w:gridCol w:w="952"/>
        <w:gridCol w:w="467"/>
        <w:gridCol w:w="5243"/>
        <w:gridCol w:w="3545"/>
      </w:tblGrid>
      <w:tr w:rsidR="00325745" w:rsidTr="00B64059">
        <w:trPr>
          <w:cantSplit/>
          <w:trHeight w:val="851"/>
        </w:trPr>
        <w:tc>
          <w:tcPr>
            <w:tcW w:w="1419" w:type="dxa"/>
            <w:gridSpan w:val="2"/>
            <w:shd w:val="clear" w:color="auto" w:fill="DAE7F6"/>
            <w:vAlign w:val="center"/>
          </w:tcPr>
          <w:p w:rsidR="00325745" w:rsidRDefault="00325745" w:rsidP="00B850EA">
            <w:pPr>
              <w:jc w:val="center"/>
              <w:rPr>
                <w:rFonts w:ascii="Times New Roman" w:hAnsi="Times New Roman"/>
                <w:sz w:val="36"/>
                <w:szCs w:val="36"/>
              </w:rPr>
            </w:pPr>
            <w:r w:rsidRPr="00325745">
              <w:rPr>
                <w:rFonts w:ascii="Times New Roman" w:hAnsi="Times New Roman"/>
                <w:sz w:val="36"/>
                <w:szCs w:val="36"/>
              </w:rPr>
              <w:t>Year</w:t>
            </w:r>
          </w:p>
          <w:p w:rsidR="00853748" w:rsidRPr="00325745" w:rsidRDefault="005E761B" w:rsidP="00B850EA">
            <w:pPr>
              <w:jc w:val="center"/>
              <w:rPr>
                <w:rFonts w:ascii="Times New Roman" w:hAnsi="Times New Roman"/>
                <w:sz w:val="36"/>
                <w:szCs w:val="36"/>
              </w:rPr>
            </w:pPr>
            <w:r>
              <w:rPr>
                <w:rFonts w:ascii="Times New Roman" w:hAnsi="Times New Roman"/>
                <w:sz w:val="36"/>
                <w:szCs w:val="36"/>
              </w:rPr>
              <w:t>8</w:t>
            </w:r>
          </w:p>
        </w:tc>
        <w:tc>
          <w:tcPr>
            <w:tcW w:w="5243" w:type="dxa"/>
            <w:tcBorders>
              <w:right w:val="single" w:sz="4" w:space="0" w:color="auto"/>
            </w:tcBorders>
            <w:shd w:val="clear" w:color="auto" w:fill="DAE7F6"/>
          </w:tcPr>
          <w:sdt>
            <w:sdtPr>
              <w:rPr>
                <w:rFonts w:ascii="Times New Roman" w:hAnsi="Times New Roman"/>
                <w:i/>
                <w:sz w:val="52"/>
                <w:szCs w:val="52"/>
              </w:rPr>
              <w:alias w:val="Title"/>
              <w:tag w:val=""/>
              <w:id w:val="2118257409"/>
              <w:placeholder>
                <w:docPart w:val="ED10240EFB194638853E51D02E67E6EE"/>
              </w:placeholder>
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<w:text/>
            </w:sdtPr>
            <w:sdtEndPr/>
            <w:sdtContent>
              <w:p w:rsidR="001D51F7" w:rsidRPr="002C1F1F" w:rsidRDefault="00557E27" w:rsidP="000C4CAD">
                <w:pPr>
                  <w:ind w:left="720" w:hanging="720"/>
                  <w:jc w:val="center"/>
                  <w:rPr>
                    <w:rFonts w:ascii="Times New Roman" w:hAnsi="Times New Roman"/>
                    <w:i/>
                    <w:sz w:val="52"/>
                    <w:szCs w:val="52"/>
                  </w:rPr>
                </w:pPr>
                <w:r>
                  <w:rPr>
                    <w:rFonts w:ascii="Times New Roman" w:hAnsi="Times New Roman"/>
                    <w:i/>
                    <w:sz w:val="52"/>
                    <w:szCs w:val="52"/>
                  </w:rPr>
                  <w:t>Volume</w:t>
                </w:r>
              </w:p>
            </w:sdtContent>
          </w:sdt>
        </w:tc>
        <w:tc>
          <w:tcPr>
            <w:tcW w:w="35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2060"/>
          </w:tcPr>
          <w:p w:rsidR="00325745" w:rsidRDefault="00325745" w:rsidP="00B850EA">
            <w:pPr>
              <w:jc w:val="center"/>
              <w:rPr>
                <w:rFonts w:ascii="Times New Roman" w:hAnsi="Times New Roman"/>
                <w:color w:val="FFFFFF" w:themeColor="background1"/>
                <w:sz w:val="36"/>
                <w:szCs w:val="36"/>
              </w:rPr>
            </w:pPr>
            <w:r w:rsidRPr="00325745">
              <w:rPr>
                <w:rFonts w:ascii="Times New Roman" w:hAnsi="Times New Roman"/>
                <w:color w:val="FFFFFF" w:themeColor="background1"/>
                <w:sz w:val="36"/>
                <w:szCs w:val="36"/>
              </w:rPr>
              <w:t>Calculator Allowed</w:t>
            </w:r>
          </w:p>
          <w:p w:rsidR="00853748" w:rsidRDefault="00853748" w:rsidP="00B850EA">
            <w:pPr>
              <w:jc w:val="center"/>
              <w:rPr>
                <w:rFonts w:ascii="Times New Roman" w:hAnsi="Times New Roman"/>
                <w:color w:val="FFFFFF" w:themeColor="background1"/>
                <w:sz w:val="36"/>
                <w:szCs w:val="36"/>
              </w:rPr>
            </w:pPr>
            <w:r>
              <w:rPr>
                <w:rFonts w:ascii="Times New Roman" w:hAnsi="Times New Roman"/>
                <w:color w:val="FFFFFF" w:themeColor="background1"/>
                <w:sz w:val="36"/>
                <w:szCs w:val="36"/>
              </w:rPr>
              <w:t xml:space="preserve">Short Answer </w:t>
            </w:r>
          </w:p>
          <w:p w:rsidR="00853748" w:rsidRPr="00325745" w:rsidRDefault="00853748" w:rsidP="00B850EA">
            <w:pPr>
              <w:jc w:val="center"/>
              <w:rPr>
                <w:rFonts w:ascii="Times New Roman" w:hAnsi="Times New Roman"/>
                <w:sz w:val="36"/>
                <w:szCs w:val="36"/>
              </w:rPr>
            </w:pPr>
            <w:r>
              <w:rPr>
                <w:rFonts w:ascii="Times New Roman" w:hAnsi="Times New Roman"/>
                <w:color w:val="FFFFFF" w:themeColor="background1"/>
                <w:sz w:val="36"/>
                <w:szCs w:val="36"/>
              </w:rPr>
              <w:t>Section</w:t>
            </w:r>
          </w:p>
        </w:tc>
      </w:tr>
      <w:tr w:rsidR="00853748" w:rsidTr="00B64059">
        <w:trPr>
          <w:cantSplit/>
          <w:trHeight w:val="851"/>
        </w:trPr>
        <w:tc>
          <w:tcPr>
            <w:tcW w:w="6662" w:type="dxa"/>
            <w:gridSpan w:val="3"/>
            <w:shd w:val="clear" w:color="auto" w:fill="DAE7F6"/>
          </w:tcPr>
          <w:p w:rsidR="00853748" w:rsidRPr="00325745" w:rsidRDefault="00853748" w:rsidP="00413DF5">
            <w:pPr>
              <w:tabs>
                <w:tab w:val="left" w:pos="1428"/>
              </w:tabs>
              <w:rPr>
                <w:rFonts w:ascii="Times New Roman" w:hAnsi="Times New Roman"/>
                <w:sz w:val="36"/>
                <w:szCs w:val="36"/>
              </w:rPr>
            </w:pPr>
            <w:r>
              <w:rPr>
                <w:rFonts w:ascii="Times New Roman" w:hAnsi="Times New Roman"/>
                <w:sz w:val="36"/>
                <w:szCs w:val="36"/>
              </w:rPr>
              <w:tab/>
            </w:r>
          </w:p>
        </w:tc>
        <w:tc>
          <w:tcPr>
            <w:tcW w:w="3545" w:type="dxa"/>
            <w:tcBorders>
              <w:top w:val="single" w:sz="4" w:space="0" w:color="auto"/>
            </w:tcBorders>
            <w:shd w:val="clear" w:color="auto" w:fill="DAE7F6"/>
          </w:tcPr>
          <w:p w:rsidR="00853748" w:rsidRDefault="00853748" w:rsidP="00B850EA">
            <w:pPr>
              <w:rPr>
                <w:rFonts w:ascii="Times New Roman" w:hAnsi="Times New Roman"/>
                <w:sz w:val="28"/>
                <w:szCs w:val="28"/>
              </w:rPr>
            </w:pPr>
          </w:p>
          <w:p w:rsidR="00853748" w:rsidRPr="00325745" w:rsidRDefault="00853748" w:rsidP="00B850EA">
            <w:pPr>
              <w:rPr>
                <w:rFonts w:ascii="Times New Roman" w:hAnsi="Times New Roman"/>
                <w:sz w:val="36"/>
                <w:szCs w:val="36"/>
              </w:rPr>
            </w:pPr>
            <w:r w:rsidRPr="00325745">
              <w:rPr>
                <w:rFonts w:ascii="Times New Roman" w:hAnsi="Times New Roman"/>
                <w:sz w:val="28"/>
                <w:szCs w:val="28"/>
              </w:rPr>
              <w:t>N</w:t>
            </w:r>
            <w:r>
              <w:rPr>
                <w:rFonts w:ascii="Times New Roman" w:hAnsi="Times New Roman"/>
                <w:sz w:val="28"/>
                <w:szCs w:val="28"/>
              </w:rPr>
              <w:t>ame___________________</w:t>
            </w:r>
          </w:p>
        </w:tc>
      </w:tr>
      <w:tr w:rsidR="00325745" w:rsidTr="00A824D7">
        <w:trPr>
          <w:cantSplit/>
          <w:trHeight w:val="851"/>
        </w:trPr>
        <w:tc>
          <w:tcPr>
            <w:tcW w:w="10207" w:type="dxa"/>
            <w:gridSpan w:val="4"/>
          </w:tcPr>
          <w:p w:rsidR="00641052" w:rsidRPr="007E3E86" w:rsidRDefault="00641052" w:rsidP="00641052">
            <w:pPr>
              <w:rPr>
                <w:rFonts w:asciiTheme="majorHAnsi" w:hAnsiTheme="majorHAnsi"/>
                <w:i/>
                <w:sz w:val="24"/>
                <w:szCs w:val="24"/>
              </w:rPr>
            </w:pPr>
            <w:r w:rsidRPr="007E3E86">
              <w:rPr>
                <w:rFonts w:asciiTheme="majorHAnsi" w:hAnsiTheme="majorHAnsi"/>
                <w:i/>
                <w:sz w:val="24"/>
                <w:szCs w:val="24"/>
              </w:rPr>
              <w:t>Answer all questions in the spaces provided on this test paper by:</w:t>
            </w:r>
          </w:p>
          <w:p w:rsidR="00641052" w:rsidRPr="007E3E86" w:rsidRDefault="00641052" w:rsidP="00641052">
            <w:pPr>
              <w:ind w:firstLine="993"/>
              <w:rPr>
                <w:rFonts w:asciiTheme="majorHAnsi" w:hAnsiTheme="majorHAnsi"/>
                <w:i/>
                <w:sz w:val="24"/>
                <w:szCs w:val="24"/>
              </w:rPr>
            </w:pPr>
            <w:r w:rsidRPr="007E3E86">
              <w:rPr>
                <w:rFonts w:asciiTheme="majorHAnsi" w:hAnsiTheme="majorHAnsi"/>
                <w:i/>
                <w:sz w:val="24"/>
                <w:szCs w:val="24"/>
              </w:rPr>
              <w:t>Writing the answer in the box provided.</w:t>
            </w:r>
          </w:p>
          <w:p w:rsidR="00641052" w:rsidRPr="007E3E86" w:rsidRDefault="00641052" w:rsidP="00641052">
            <w:pPr>
              <w:ind w:firstLine="1418"/>
              <w:rPr>
                <w:rFonts w:asciiTheme="majorHAnsi" w:hAnsiTheme="majorHAnsi"/>
                <w:i/>
                <w:sz w:val="24"/>
                <w:szCs w:val="24"/>
              </w:rPr>
            </w:pPr>
            <w:r w:rsidRPr="007E3E86">
              <w:rPr>
                <w:rFonts w:asciiTheme="majorHAnsi" w:hAnsiTheme="majorHAnsi"/>
                <w:i/>
                <w:sz w:val="24"/>
                <w:szCs w:val="24"/>
              </w:rPr>
              <w:t>or</w:t>
            </w:r>
          </w:p>
          <w:p w:rsidR="00641052" w:rsidRPr="007E3E86" w:rsidRDefault="00641052" w:rsidP="00641052">
            <w:pPr>
              <w:ind w:firstLine="993"/>
              <w:rPr>
                <w:rFonts w:asciiTheme="majorHAnsi" w:hAnsiTheme="majorHAnsi"/>
                <w:i/>
                <w:sz w:val="24"/>
                <w:szCs w:val="24"/>
              </w:rPr>
            </w:pPr>
            <w:r w:rsidRPr="007E3E86">
              <w:rPr>
                <w:rFonts w:asciiTheme="majorHAnsi" w:hAnsiTheme="majorHAnsi"/>
                <w:i/>
                <w:sz w:val="24"/>
                <w:szCs w:val="24"/>
              </w:rPr>
              <w:t>Shading in the bubble for the correct answer from the four choices provided.</w:t>
            </w:r>
          </w:p>
          <w:p w:rsidR="00325745" w:rsidRDefault="00641052" w:rsidP="00641052">
            <w:pPr>
              <w:rPr>
                <w:rFonts w:ascii="Times New Roman" w:hAnsi="Times New Roman"/>
                <w:sz w:val="24"/>
                <w:szCs w:val="24"/>
              </w:rPr>
            </w:pPr>
            <w:r w:rsidRPr="007E3E86">
              <w:rPr>
                <w:rFonts w:asciiTheme="majorHAnsi" w:hAnsiTheme="majorHAnsi"/>
                <w:i/>
                <w:sz w:val="24"/>
                <w:szCs w:val="24"/>
              </w:rPr>
              <w:t>Show any working out on the test paper.  Calculators are</w:t>
            </w:r>
            <w:r>
              <w:rPr>
                <w:rFonts w:asciiTheme="majorHAnsi" w:hAnsiTheme="majorHAnsi"/>
                <w:i/>
                <w:sz w:val="24"/>
                <w:szCs w:val="24"/>
              </w:rPr>
              <w:t xml:space="preserve"> </w:t>
            </w:r>
            <w:r w:rsidRPr="007E3E86">
              <w:rPr>
                <w:rFonts w:asciiTheme="majorHAnsi" w:hAnsiTheme="majorHAnsi"/>
                <w:i/>
                <w:sz w:val="24"/>
                <w:szCs w:val="24"/>
              </w:rPr>
              <w:t>allowed.</w:t>
            </w:r>
          </w:p>
        </w:tc>
      </w:tr>
      <w:tr w:rsidR="00325745" w:rsidTr="00C42BE5">
        <w:trPr>
          <w:cantSplit/>
          <w:trHeight w:val="851"/>
        </w:trPr>
        <w:tc>
          <w:tcPr>
            <w:tcW w:w="952" w:type="dxa"/>
            <w:tcBorders>
              <w:bottom w:val="single" w:sz="4" w:space="0" w:color="auto"/>
            </w:tcBorders>
            <w:shd w:val="clear" w:color="auto" w:fill="00FF99"/>
          </w:tcPr>
          <w:p w:rsidR="00325745" w:rsidRPr="001B3341" w:rsidRDefault="00325745" w:rsidP="001D51F7">
            <w:pPr>
              <w:pStyle w:val="ListParagraph"/>
              <w:numPr>
                <w:ilvl w:val="0"/>
                <w:numId w:val="2"/>
              </w:numPr>
              <w:ind w:left="460" w:right="-149" w:hanging="426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bottom w:val="single" w:sz="4" w:space="0" w:color="auto"/>
            </w:tcBorders>
          </w:tcPr>
          <w:p w:rsidR="00705426" w:rsidRPr="00D9249D" w:rsidRDefault="00705426" w:rsidP="00705426">
            <w:pPr>
              <w:rPr>
                <w:rFonts w:ascii="Times New Roman" w:hAnsi="Times New Roman"/>
                <w:sz w:val="24"/>
                <w:szCs w:val="24"/>
              </w:rPr>
            </w:pPr>
            <w:r w:rsidRPr="00D9249D">
              <w:rPr>
                <w:rFonts w:ascii="Times New Roman" w:hAnsi="Times New Roman"/>
                <w:sz w:val="24"/>
                <w:szCs w:val="24"/>
              </w:rPr>
              <w:t>Which solid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below is </w:t>
            </w:r>
            <w:r w:rsidRPr="00D9249D">
              <w:rPr>
                <w:rFonts w:ascii="Times New Roman" w:hAnsi="Times New Roman"/>
                <w:b/>
                <w:sz w:val="24"/>
                <w:szCs w:val="24"/>
              </w:rPr>
              <w:t>not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a prism</w:t>
            </w:r>
            <w:r w:rsidRPr="00D9249D">
              <w:rPr>
                <w:rFonts w:ascii="Times New Roman" w:hAnsi="Times New Roman"/>
                <w:sz w:val="24"/>
                <w:szCs w:val="24"/>
              </w:rPr>
              <w:t>?</w:t>
            </w:r>
          </w:p>
          <w:p w:rsidR="00705426" w:rsidRPr="00D9249D" w:rsidRDefault="00C94FDD" w:rsidP="00705426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w:object w:dxaOrig="1440" w:dyaOrig="1440">
                <v:shape id="_x0000_s1035" type="#_x0000_t75" style="position:absolute;margin-left:108.9pt;margin-top:2.35pt;width:238.9pt;height:154.7pt;z-index:251675136">
                  <v:imagedata r:id="rId55" o:title=""/>
                </v:shape>
                <o:OLEObject Type="Embed" ProgID="FXDraw3.Document" ShapeID="_x0000_s1035" DrawAspect="Content" ObjectID="_1460096905" r:id="rId56"/>
              </w:object>
            </w:r>
            <w:r w:rsidR="00705426"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mc:AlternateContent>
                <mc:Choice Requires="wpg">
                  <w:drawing>
                    <wp:anchor distT="0" distB="0" distL="114300" distR="114300" simplePos="0" relativeHeight="251737600" behindDoc="0" locked="0" layoutInCell="1" allowOverlap="1" wp14:anchorId="27B59218" wp14:editId="7BB278A8">
                      <wp:simplePos x="0" y="0"/>
                      <wp:positionH relativeFrom="column">
                        <wp:posOffset>572770</wp:posOffset>
                      </wp:positionH>
                      <wp:positionV relativeFrom="paragraph">
                        <wp:posOffset>153670</wp:posOffset>
                      </wp:positionV>
                      <wp:extent cx="2433955" cy="1057275"/>
                      <wp:effectExtent l="0" t="0" r="23495" b="28575"/>
                      <wp:wrapNone/>
                      <wp:docPr id="124" name="Group 12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2433955" cy="1057275"/>
                                <a:chOff x="2830" y="7770"/>
                                <a:chExt cx="4440" cy="1665"/>
                              </a:xfrm>
                            </wpg:grpSpPr>
                            <wps:wsp>
                              <wps:cNvPr id="125" name="AutoShape 137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830" y="7770"/>
                                  <a:ext cx="307" cy="18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26" name="AutoShape 13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6963" y="7770"/>
                                  <a:ext cx="307" cy="18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g:grpSp>
                              <wpg:cNvPr id="127" name="Group 139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2830" y="9255"/>
                                  <a:ext cx="4440" cy="180"/>
                                  <a:chOff x="2830" y="8310"/>
                                  <a:chExt cx="4440" cy="180"/>
                                </a:xfrm>
                              </wpg:grpSpPr>
                              <wps:wsp>
                                <wps:cNvPr id="128" name="AutoShape 140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830" y="8310"/>
                                    <a:ext cx="307" cy="180"/>
                                  </a:xfrm>
                                  <a:prstGeom prst="roundRect">
                                    <a:avLst>
                                      <a:gd name="adj" fmla="val 16667"/>
                                    </a:avLst>
                                  </a:prstGeom>
                                  <a:solidFill>
                                    <a:srgbClr val="FFFFFF"/>
                                  </a:solidFill>
                                  <a:ln w="12700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29" name="AutoShape 141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6963" y="8310"/>
                                    <a:ext cx="307" cy="180"/>
                                  </a:xfrm>
                                  <a:prstGeom prst="roundRect">
                                    <a:avLst>
                                      <a:gd name="adj" fmla="val 16667"/>
                                    </a:avLst>
                                  </a:prstGeom>
                                  <a:solidFill>
                                    <a:srgbClr val="FFFFFF"/>
                                  </a:solidFill>
                                  <a:ln w="12700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546776C8" id="Group 124" o:spid="_x0000_s1026" style="position:absolute;margin-left:45.1pt;margin-top:12.1pt;width:191.65pt;height:83.25pt;z-index:251737600" coordorigin="2830,7770" coordsize="4440,16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">
                      <v:roundrect id="AutoShape 137" o:spid="_x0000_s1027" style="position:absolute;left:2830;top:7770;width:307;height:180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LVgr8IA&#10;AADcAAAADwAAAGRycy9kb3ducmV2LnhtbERPTWvCQBC9F/oflil4KbpR0IboKkVZ8Va0BT2O2TEJ&#10;zc7G7Krx33cFobd5vM+ZLTpbiyu1vnKsYDhIQBDnzlRcKPj51v0UhA/IBmvHpOBOHhbz15cZZsbd&#10;eEvXXShEDGGfoYIyhCaT0uclWfQD1xBH7uRaiyHCtpCmxVsMt7UcJclEWqw4NpTY0LKk/Hd3sQqK&#10;VH998EGnel+t1vSucXhcnZXqvXWfUxCBuvAvfro3Js4fjeHxTLxAzv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wtWCvwgAAANwAAAAPAAAAAAAAAAAAAAAAAJgCAABkcnMvZG93&#10;bnJldi54bWxQSwUGAAAAAAQABAD1AAAAhwMAAAAA&#10;" strokeweight="1pt"/>
                      <v:roundrect id="AutoShape 138" o:spid="_x0000_s1028" style="position:absolute;left:6963;top:7770;width:307;height:180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Gf+2MIA&#10;AADcAAAADwAAAGRycy9kb3ducmV2LnhtbERPTWvCQBC9C/6HZQQvxWz0YEPqKlJZ8VaqQnscs9Mk&#10;mJ1Ns6um/74rCN7m8T5nseptI67U+dqxgmmSgiAunKm5VHA86EkGwgdkg41jUvBHHlbL4WCBuXE3&#10;/qTrPpQihrDPUUEVQptL6YuKLPrEtcSR+3GdxRBhV0rT4S2G20bO0nQuLdYcGyps6b2i4ry/WAVl&#10;pj9e+Vtn+qvebOlF4/S0+VVqPOrXbyAC9eEpfrh3Js6fzeH+TLxALv8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AZ/7YwgAAANwAAAAPAAAAAAAAAAAAAAAAAJgCAABkcnMvZG93&#10;bnJldi54bWxQSwUGAAAAAAQABAD1AAAAhwMAAAAA&#10;" strokeweight="1pt"/>
                      <v:group id="Group 139" o:spid="_x0000_s1029" style="position:absolute;left:2830;top:9255;width:4440;height:180" coordorigin="2830,8310" coordsize="4440,18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I+YXkjCAAAA3AAAAA8A&#10;AAAAAAAAAAAAAAAAqgIAAGRycy9kb3ducmV2LnhtbFBLBQYAAAAABAAEAPoAAACZAwAAAAA=&#10;">
                        <v:roundrect id="AutoShape 140" o:spid="_x0000_s1030" style="position:absolute;left:2830;top:8310;width:307;height:180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rTPMcUA&#10;AADcAAAADwAAAGRycy9kb3ducmV2LnhtbESPQW/CMAyF75P4D5GRuEwjhcNWdQSEQJm4obFJcPQa&#10;r61onNJkUP79fJi0m633/N7nxWrwrbpSH5vABmbTDBRxGVzDlYHPD/uUg4oJ2WEbmAzcKcJqOXpY&#10;YOHCjd/pekiVkhCOBRqoU+oKrWNZk8c4DR2xaN+h95hk7SvterxJuG/1PMuetceGpaHGjjY1lefD&#10;jzdQ5Xb/wieb22OzfaNHi7Ov7cWYyXhYv4JKNKR/89/1zgn+XGjlGZlAL3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etM8xxQAAANwAAAAPAAAAAAAAAAAAAAAAAJgCAABkcnMv&#10;ZG93bnJldi54bWxQSwUGAAAAAAQABAD1AAAAigMAAAAA&#10;" strokeweight="1pt"/>
                        <v:roundrect id="AutoShape 141" o:spid="_x0000_s1031" style="position:absolute;left:6963;top:8310;width:307;height:180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fhqqsMA&#10;AADcAAAADwAAAGRycy9kb3ducmV2LnhtbERPTWvCQBC9C/6HZYReRDd6aGPqJkhlS29SFexxmp0m&#10;wexsmt1q+u/dQsHbPN7nrIvBtuJCvW8cK1jMExDEpTMNVwqOBz1LQfiAbLB1TAp+yUORj0drzIy7&#10;8jtd9qESMYR9hgrqELpMSl/WZNHPXUccuS/XWwwR9pU0PV5juG3lMkkepcWGY0ONHb3UVJ73P1ZB&#10;lerdE3/oVJ+a7StNNS4+t99KPUyGzTOIQEO4i//dbybOX67g75l4gcx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8fhqqsMAAADcAAAADwAAAAAAAAAAAAAAAACYAgAAZHJzL2Rv&#10;d25yZXYueG1sUEsFBgAAAAAEAAQA9QAAAIgDAAAAAA==&#10;" strokeweight="1pt"/>
                      </v:group>
                    </v:group>
                  </w:pict>
                </mc:Fallback>
              </mc:AlternateContent>
            </w:r>
          </w:p>
          <w:p w:rsidR="00705426" w:rsidRPr="00D9249D" w:rsidRDefault="00705426" w:rsidP="00705426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705426" w:rsidRPr="00D9249D" w:rsidRDefault="00705426" w:rsidP="00705426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705426" w:rsidRPr="00D9249D" w:rsidRDefault="00705426" w:rsidP="00705426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705426" w:rsidRPr="00D9249D" w:rsidRDefault="00705426" w:rsidP="00705426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705426" w:rsidRDefault="00705426" w:rsidP="00705426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705426" w:rsidRDefault="00705426" w:rsidP="00705426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705426" w:rsidRDefault="00705426" w:rsidP="00705426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705426" w:rsidRDefault="00705426" w:rsidP="00705426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705426" w:rsidRDefault="00705426" w:rsidP="00705426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705426" w:rsidRDefault="00705426" w:rsidP="00705426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1D51F7" w:rsidRDefault="001D51F7" w:rsidP="00D3468A">
            <w:pPr>
              <w:pStyle w:val="QuestionStyle"/>
            </w:pPr>
          </w:p>
        </w:tc>
      </w:tr>
      <w:tr w:rsidR="00F7688D" w:rsidTr="00C42BE5">
        <w:trPr>
          <w:cantSplit/>
          <w:trHeight w:val="851"/>
        </w:trPr>
        <w:tc>
          <w:tcPr>
            <w:tcW w:w="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00FF99"/>
          </w:tcPr>
          <w:p w:rsidR="00F7688D" w:rsidRPr="001B3341" w:rsidRDefault="00F7688D" w:rsidP="00F7688D">
            <w:pPr>
              <w:pStyle w:val="ListParagraph"/>
              <w:numPr>
                <w:ilvl w:val="0"/>
                <w:numId w:val="2"/>
              </w:numPr>
              <w:ind w:left="34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F7688D" w:rsidRDefault="006D5189" w:rsidP="00F7688D">
            <w:pPr>
              <w:ind w:right="542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mc:AlternateContent>
                <mc:Choice Requires="wps">
                  <w:drawing>
                    <wp:anchor distT="0" distB="0" distL="114300" distR="114300" simplePos="0" relativeHeight="251735552" behindDoc="0" locked="0" layoutInCell="1" allowOverlap="1" wp14:anchorId="37EF9564" wp14:editId="7D42EACD">
                      <wp:simplePos x="0" y="0"/>
                      <wp:positionH relativeFrom="column">
                        <wp:posOffset>3834130</wp:posOffset>
                      </wp:positionH>
                      <wp:positionV relativeFrom="paragraph">
                        <wp:posOffset>196215</wp:posOffset>
                      </wp:positionV>
                      <wp:extent cx="172720" cy="114935"/>
                      <wp:effectExtent l="0" t="0" r="17780" b="18415"/>
                      <wp:wrapNone/>
                      <wp:docPr id="174" name="AutoShape 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72720" cy="114935"/>
                              </a:xfrm>
                              <a:prstGeom prst="roundRect">
                                <a:avLst>
                                  <a:gd name="adj" fmla="val 16667"/>
                                </a:avLst>
                              </a:prstGeom>
                              <a:solidFill>
                                <a:srgbClr val="FFFFFF"/>
                              </a:solidFill>
                              <a:ln w="12700">
                                <a:solidFill>
                                  <a:sysClr val="windowText" lastClr="000000"/>
                                </a:solidFill>
                                <a:round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w14:anchorId="3F0FCC23" id="AutoShape 6" o:spid="_x0000_s1026" style="position:absolute;margin-left:301.9pt;margin-top:15.45pt;width:13.6pt;height:9.05pt;z-index:25173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" strokecolor="windowText" strokeweight="1pt"/>
                  </w:pict>
                </mc:Fallback>
              </mc:AlternateContent>
            </w:r>
            <w:r w:rsidR="00C94FDD"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w:object w:dxaOrig="1440" w:dyaOrig="1440" w14:anchorId="6392C2DB">
                <v:shape id="_x0000_s1226" type="#_x0000_t75" style="position:absolute;margin-left:210.25pt;margin-top:1.4pt;width:209.4pt;height:140.3pt;z-index:251734528;mso-position-horizontal-relative:text;mso-position-vertical-relative:text">
                  <v:imagedata r:id="rId57" o:title=""/>
                </v:shape>
                <o:OLEObject Type="Embed" ProgID="FXDraw3.Document" ShapeID="_x0000_s1226" DrawAspect="Content" ObjectID="_1460096906" r:id="rId58"/>
              </w:object>
            </w:r>
            <w:r w:rsidR="00F7688D"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mc:AlternateContent>
                <mc:Choice Requires="wps">
                  <w:drawing>
                    <wp:anchor distT="0" distB="0" distL="114300" distR="114300" simplePos="0" relativeHeight="251662848" behindDoc="0" locked="0" layoutInCell="1" allowOverlap="1" wp14:anchorId="55336131" wp14:editId="2F24789B">
                      <wp:simplePos x="0" y="0"/>
                      <wp:positionH relativeFrom="column">
                        <wp:posOffset>2363470</wp:posOffset>
                      </wp:positionH>
                      <wp:positionV relativeFrom="paragraph">
                        <wp:posOffset>182245</wp:posOffset>
                      </wp:positionV>
                      <wp:extent cx="171450" cy="114300"/>
                      <wp:effectExtent l="0" t="0" r="19050" b="19050"/>
                      <wp:wrapNone/>
                      <wp:docPr id="175" name="AutoShape 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71450" cy="114300"/>
                              </a:xfrm>
                              <a:prstGeom prst="roundRect">
                                <a:avLst>
                                  <a:gd name="adj" fmla="val 16667"/>
                                </a:avLst>
                              </a:prstGeom>
                              <a:solidFill>
                                <a:srgbClr val="FFFFFF"/>
                              </a:solidFill>
                              <a:ln w="12700">
                                <a:solidFill>
                                  <a:sysClr val="windowText" lastClr="000000"/>
                                </a:solidFill>
                                <a:round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oundrect w14:anchorId="15893CB2" id="AutoShape 4" o:spid="_x0000_s1026" style="position:absolute;margin-left:186.1pt;margin-top:14.35pt;width:13.5pt;height:9pt;z-index:251662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" strokecolor="windowText" strokeweight="1pt"/>
                  </w:pict>
                </mc:Fallback>
              </mc:AlternateContent>
            </w:r>
            <w:r w:rsidR="00F7688D">
              <w:rPr>
                <w:rFonts w:ascii="Times New Roman" w:hAnsi="Times New Roman"/>
                <w:sz w:val="24"/>
                <w:szCs w:val="24"/>
              </w:rPr>
              <w:t>Which of the solids shown would have the top and side view below?</w:t>
            </w:r>
          </w:p>
          <w:p w:rsidR="00F7688D" w:rsidRDefault="00C94FDD" w:rsidP="00F7688D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w:object w:dxaOrig="1440" w:dyaOrig="1440" w14:anchorId="104A313D">
                <v:shape id="_x0000_s1180" type="#_x0000_t75" style="position:absolute;margin-left:1.8pt;margin-top:5.6pt;width:153.75pt;height:93.8pt;z-index:251731456">
                  <v:imagedata r:id="rId59" o:title=""/>
                </v:shape>
                <o:OLEObject Type="Embed" ProgID="FXDraw3.Document" ShapeID="_x0000_s1180" DrawAspect="Content" ObjectID="_1460096907" r:id="rId60"/>
              </w:object>
            </w:r>
          </w:p>
          <w:p w:rsidR="00F7688D" w:rsidRDefault="00F7688D" w:rsidP="00F7688D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F7688D" w:rsidRDefault="00F7688D" w:rsidP="00F7688D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F7688D" w:rsidRDefault="006D5189" w:rsidP="00F7688D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mc:AlternateContent>
                <mc:Choice Requires="wps">
                  <w:drawing>
                    <wp:anchor distT="0" distB="0" distL="114300" distR="114300" simplePos="0" relativeHeight="251736576" behindDoc="0" locked="0" layoutInCell="1" allowOverlap="1" wp14:anchorId="34334CAF" wp14:editId="2F119F61">
                      <wp:simplePos x="0" y="0"/>
                      <wp:positionH relativeFrom="column">
                        <wp:posOffset>3834130</wp:posOffset>
                      </wp:positionH>
                      <wp:positionV relativeFrom="paragraph">
                        <wp:posOffset>121920</wp:posOffset>
                      </wp:positionV>
                      <wp:extent cx="172720" cy="114935"/>
                      <wp:effectExtent l="0" t="0" r="17780" b="18415"/>
                      <wp:wrapNone/>
                      <wp:docPr id="176" name="AutoShape 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72720" cy="114935"/>
                              </a:xfrm>
                              <a:prstGeom prst="roundRect">
                                <a:avLst>
                                  <a:gd name="adj" fmla="val 16667"/>
                                </a:avLst>
                              </a:prstGeom>
                              <a:solidFill>
                                <a:srgbClr val="FFFFFF"/>
                              </a:solidFill>
                              <a:ln w="12700">
                                <a:solidFill>
                                  <a:sysClr val="windowText" lastClr="000000"/>
                                </a:solidFill>
                                <a:round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w14:anchorId="0B6B8025" id="AutoShape 3" o:spid="_x0000_s1026" style="position:absolute;margin-left:301.9pt;margin-top:9.6pt;width:13.6pt;height:9.05pt;z-index:25173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" strokecolor="windowText" strokeweight="1pt"/>
                  </w:pict>
                </mc:Fallback>
              </mc:AlternateContent>
            </w:r>
            <w:r w:rsidR="00F7688D"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mc:AlternateContent>
                <mc:Choice Requires="wps">
                  <w:drawing>
                    <wp:anchor distT="0" distB="0" distL="114300" distR="114300" simplePos="0" relativeHeight="251663872" behindDoc="0" locked="0" layoutInCell="1" allowOverlap="1" wp14:anchorId="2A8092FE" wp14:editId="2193EE32">
                      <wp:simplePos x="0" y="0"/>
                      <wp:positionH relativeFrom="column">
                        <wp:posOffset>2363470</wp:posOffset>
                      </wp:positionH>
                      <wp:positionV relativeFrom="paragraph">
                        <wp:posOffset>107950</wp:posOffset>
                      </wp:positionV>
                      <wp:extent cx="171450" cy="114300"/>
                      <wp:effectExtent l="0" t="0" r="19050" b="19050"/>
                      <wp:wrapNone/>
                      <wp:docPr id="177" name="AutoShape 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71450" cy="114300"/>
                              </a:xfrm>
                              <a:prstGeom prst="roundRect">
                                <a:avLst>
                                  <a:gd name="adj" fmla="val 16667"/>
                                </a:avLst>
                              </a:prstGeom>
                              <a:noFill/>
                              <a:ln w="12700">
                                <a:solidFill>
                                  <a:sysClr val="windowText" lastClr="000000"/>
                                </a:solidFill>
                                <a:round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oundrect w14:anchorId="1531261D" id="AutoShape 5" o:spid="_x0000_s1026" style="position:absolute;margin-left:186.1pt;margin-top:8.5pt;width:13.5pt;height:9pt;z-index:251663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" filled="f" strokecolor="windowText" strokeweight="1pt"/>
                  </w:pict>
                </mc:Fallback>
              </mc:AlternateContent>
            </w:r>
          </w:p>
          <w:p w:rsidR="00F7688D" w:rsidRDefault="00F7688D" w:rsidP="00F7688D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F7688D" w:rsidRDefault="00F7688D" w:rsidP="00F7688D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F7688D" w:rsidRDefault="00F7688D" w:rsidP="00F7688D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F7688D" w:rsidRDefault="00F7688D" w:rsidP="00F7688D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F7688D" w:rsidRPr="00F97437" w:rsidRDefault="00F7688D" w:rsidP="00F7688D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705426" w:rsidTr="00C42BE5">
        <w:trPr>
          <w:cantSplit/>
          <w:trHeight w:val="851"/>
        </w:trPr>
        <w:tc>
          <w:tcPr>
            <w:tcW w:w="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00FF99"/>
          </w:tcPr>
          <w:p w:rsidR="00705426" w:rsidRPr="001B3341" w:rsidRDefault="00705426" w:rsidP="00705426">
            <w:pPr>
              <w:pStyle w:val="ListParagraph"/>
              <w:numPr>
                <w:ilvl w:val="0"/>
                <w:numId w:val="2"/>
              </w:numPr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705426" w:rsidRDefault="00C94FDD" w:rsidP="00D3468A">
            <w:pPr>
              <w:pStyle w:val="QuestionStyle"/>
            </w:pPr>
            <w:r>
              <w:rPr>
                <w:noProof/>
                <w:lang w:eastAsia="en-AU"/>
              </w:rPr>
              <w:object w:dxaOrig="1440" w:dyaOrig="1440">
                <v:shape id="_x0000_s1039" type="#_x0000_t75" style="position:absolute;margin-left:318.6pt;margin-top:11.6pt;width:94.05pt;height:84.8pt;z-index:251677184;mso-position-horizontal-relative:text;mso-position-vertical-relative:text">
                  <v:imagedata r:id="rId61" o:title=""/>
                </v:shape>
                <o:OLEObject Type="Embed" ProgID="FXDraw3.Document" ShapeID="_x0000_s1039" DrawAspect="Content" ObjectID="_1460096908" r:id="rId62"/>
              </w:object>
            </w:r>
            <w:r w:rsidR="00661496">
              <w:t xml:space="preserve">The cube shown has a volume of </w:t>
            </w:r>
            <w:r w:rsidR="00661496" w:rsidRPr="00661496">
              <w:t>42.875</w:t>
            </w:r>
            <w:r w:rsidR="00661496">
              <w:t xml:space="preserve"> cm</w:t>
            </w:r>
            <w:r w:rsidR="00661496" w:rsidRPr="00661496">
              <w:rPr>
                <w:vertAlign w:val="superscript"/>
              </w:rPr>
              <w:t>3</w:t>
            </w:r>
            <w:r w:rsidR="00661496">
              <w:t>.</w:t>
            </w:r>
          </w:p>
          <w:p w:rsidR="00661496" w:rsidRDefault="00661496" w:rsidP="00D3468A">
            <w:pPr>
              <w:pStyle w:val="QuestionStyle"/>
            </w:pPr>
          </w:p>
          <w:p w:rsidR="00661496" w:rsidRDefault="00661496" w:rsidP="00D3468A">
            <w:pPr>
              <w:pStyle w:val="QuestionStyle"/>
            </w:pPr>
            <w:r>
              <w:t>What is the length</w:t>
            </w:r>
            <w:r w:rsidR="000C4571">
              <w:t xml:space="preserve"> of its edge</w:t>
            </w:r>
            <w:r>
              <w:t>?</w:t>
            </w:r>
          </w:p>
          <w:p w:rsidR="00661496" w:rsidRDefault="00661496" w:rsidP="00D3468A">
            <w:pPr>
              <w:pStyle w:val="QuestionStyle"/>
            </w:pPr>
          </w:p>
          <w:p w:rsidR="00661496" w:rsidRDefault="00661496" w:rsidP="00D3468A">
            <w:pPr>
              <w:pStyle w:val="QuestionStyle"/>
            </w:pPr>
          </w:p>
          <w:p w:rsidR="00661496" w:rsidRDefault="00661496" w:rsidP="00661496"/>
          <w:p w:rsidR="00661496" w:rsidRPr="0013023C" w:rsidRDefault="00661496" w:rsidP="00661496">
            <w:pPr>
              <w:rPr>
                <w:rFonts w:ascii="Times New Roman" w:hAnsi="Times New Roman"/>
              </w:rPr>
            </w:pPr>
            <w:r w:rsidRPr="0013023C">
              <w:rPr>
                <w:rFonts w:ascii="Times New Roman" w:hAnsi="Times New Roman"/>
                <w:noProof/>
                <w:lang w:eastAsia="en-AU"/>
              </w:rPr>
              <mc:AlternateContent>
                <mc:Choice Requires="wps">
                  <w:drawing>
                    <wp:anchor distT="0" distB="0" distL="114300" distR="114300" simplePos="0" relativeHeight="251592192" behindDoc="0" locked="0" layoutInCell="1" allowOverlap="1" wp14:anchorId="5707F477" wp14:editId="673A50AB">
                      <wp:simplePos x="0" y="0"/>
                      <wp:positionH relativeFrom="column">
                        <wp:posOffset>941070</wp:posOffset>
                      </wp:positionH>
                      <wp:positionV relativeFrom="paragraph">
                        <wp:posOffset>51435</wp:posOffset>
                      </wp:positionV>
                      <wp:extent cx="754380" cy="373380"/>
                      <wp:effectExtent l="0" t="0" r="26670" b="26670"/>
                      <wp:wrapNone/>
                      <wp:docPr id="7" name="Rectangle 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754380" cy="373380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1A175E" w:rsidRPr="003A7010" w:rsidRDefault="001A175E" w:rsidP="00661496">
                                  <w:pPr>
                                    <w:jc w:val="center"/>
                                    <w:rPr>
                                      <w:rFonts w:ascii="Times New Roman" w:hAnsi="Times New Roman"/>
                                      <w:color w:val="000000" w:themeColor="text1"/>
                                      <w:sz w:val="36"/>
                                      <w:szCs w:val="28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707F477" id="Rectangle 7" o:spid="_x0000_s1030" style="position:absolute;margin-left:74.1pt;margin-top:4.05pt;width:59.4pt;height:29.4pt;z-index:25159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" filled="f" strokecolor="black [3213]" strokeweight="1.5pt">
                      <v:textbox>
                        <w:txbxContent>
                          <w:p w:rsidR="001A175E" w:rsidRPr="003A7010" w:rsidRDefault="001A175E" w:rsidP="00661496">
                            <w:pPr>
                              <w:jc w:val="center"/>
                              <w:rPr>
                                <w:rFonts w:ascii="Times New Roman" w:hAnsi="Times New Roman"/>
                                <w:color w:val="000000" w:themeColor="text1"/>
                                <w:sz w:val="36"/>
                                <w:szCs w:val="28"/>
                              </w:rPr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  <w:p w:rsidR="00661496" w:rsidRPr="0013023C" w:rsidRDefault="00661496" w:rsidP="00661496">
            <w:pPr>
              <w:rPr>
                <w:rFonts w:ascii="Times New Roman" w:hAnsi="Times New Roman"/>
                <w:sz w:val="32"/>
                <w:szCs w:val="32"/>
              </w:rPr>
            </w:pPr>
            <w:r w:rsidRPr="0013023C">
              <w:rPr>
                <w:rFonts w:ascii="Times New Roman" w:hAnsi="Times New Roman"/>
                <w:sz w:val="32"/>
                <w:szCs w:val="32"/>
              </w:rPr>
              <w:t xml:space="preserve">  </w:t>
            </w:r>
            <w:r>
              <w:rPr>
                <w:rFonts w:ascii="Times New Roman" w:hAnsi="Times New Roman"/>
                <w:sz w:val="32"/>
                <w:szCs w:val="32"/>
              </w:rPr>
              <w:t xml:space="preserve">Length =                   </w:t>
            </w:r>
            <w:r w:rsidRPr="0013023C">
              <w:rPr>
                <w:rFonts w:ascii="Times New Roman" w:hAnsi="Times New Roman"/>
                <w:sz w:val="32"/>
                <w:szCs w:val="32"/>
              </w:rPr>
              <w:t>cm</w:t>
            </w:r>
            <w:r>
              <w:rPr>
                <w:rFonts w:ascii="Times New Roman" w:hAnsi="Times New Roman"/>
                <w:sz w:val="32"/>
                <w:szCs w:val="32"/>
              </w:rPr>
              <w:t>.</w:t>
            </w:r>
          </w:p>
          <w:p w:rsidR="00661496" w:rsidRDefault="00661496" w:rsidP="00D3468A">
            <w:pPr>
              <w:pStyle w:val="QuestionStyle"/>
            </w:pPr>
          </w:p>
        </w:tc>
      </w:tr>
      <w:tr w:rsidR="00705426" w:rsidTr="00C42BE5">
        <w:trPr>
          <w:cantSplit/>
          <w:trHeight w:val="851"/>
        </w:trPr>
        <w:tc>
          <w:tcPr>
            <w:tcW w:w="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00FF99"/>
          </w:tcPr>
          <w:p w:rsidR="00705426" w:rsidRPr="001B3341" w:rsidRDefault="00705426" w:rsidP="00705426">
            <w:pPr>
              <w:pStyle w:val="ListParagraph"/>
              <w:numPr>
                <w:ilvl w:val="0"/>
                <w:numId w:val="2"/>
              </w:numPr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705426" w:rsidRDefault="00661496" w:rsidP="00D3468A">
            <w:pPr>
              <w:pStyle w:val="QuestionStyle"/>
            </w:pPr>
            <w:r>
              <w:t xml:space="preserve">What is the </w:t>
            </w:r>
            <w:r w:rsidR="00751CB7">
              <w:t>volume of the rectangular prism?</w:t>
            </w:r>
          </w:p>
          <w:p w:rsidR="00751CB7" w:rsidRPr="00460C07" w:rsidRDefault="00C94FDD" w:rsidP="00751CB7">
            <w:pPr>
              <w:rPr>
                <w:rFonts w:ascii="Times New Roman" w:hAnsi="Times New Roman"/>
                <w:sz w:val="12"/>
                <w:szCs w:val="12"/>
              </w:rPr>
            </w:pPr>
            <w:r>
              <w:rPr>
                <w:noProof/>
                <w:lang w:eastAsia="en-AU"/>
              </w:rPr>
              <w:object w:dxaOrig="1440" w:dyaOrig="1440">
                <v:shape id="_x0000_s1040" type="#_x0000_t75" style="position:absolute;margin-left:247.2pt;margin-top:1.75pt;width:180.3pt;height:87.6pt;z-index:251678208">
                  <v:imagedata r:id="rId63" o:title=""/>
                </v:shape>
                <o:OLEObject Type="Embed" ProgID="FXDraw3.Document" ShapeID="_x0000_s1040" DrawAspect="Content" ObjectID="_1460096909" r:id="rId64"/>
              </w:object>
            </w:r>
          </w:p>
          <w:p w:rsidR="00751CB7" w:rsidRPr="00460C07" w:rsidRDefault="00751CB7" w:rsidP="00751CB7">
            <w:pPr>
              <w:rPr>
                <w:rFonts w:ascii="Times New Roman" w:hAnsi="Times New Roman"/>
                <w:sz w:val="24"/>
                <w:szCs w:val="24"/>
              </w:rPr>
            </w:pPr>
            <w:r w:rsidRPr="00460C07">
              <w:rPr>
                <w:noProof/>
                <w:lang w:eastAsia="en-AU"/>
              </w:rPr>
              <mc:AlternateContent>
                <mc:Choice Requires="wpg">
                  <w:drawing>
                    <wp:anchor distT="0" distB="0" distL="114300" distR="114300" simplePos="0" relativeHeight="251594240" behindDoc="0" locked="0" layoutInCell="1" allowOverlap="1" wp14:anchorId="6B236B74" wp14:editId="48DE31E8">
                      <wp:simplePos x="0" y="0"/>
                      <wp:positionH relativeFrom="column">
                        <wp:posOffset>237490</wp:posOffset>
                      </wp:positionH>
                      <wp:positionV relativeFrom="paragraph">
                        <wp:posOffset>13970</wp:posOffset>
                      </wp:positionV>
                      <wp:extent cx="160020" cy="899160"/>
                      <wp:effectExtent l="0" t="0" r="11430" b="15240"/>
                      <wp:wrapNone/>
                      <wp:docPr id="8" name="Group 8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60020" cy="899160"/>
                                <a:chOff x="0" y="0"/>
                                <a:chExt cx="171450" cy="944880"/>
                              </a:xfrm>
                            </wpg:grpSpPr>
                            <wps:wsp>
                              <wps:cNvPr id="9" name="AutoShape 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83058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0" name="AutoShape 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6" name="AutoShape 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27432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7" name="AutoShape 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55626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529CD0B8" id="Group 8" o:spid="_x0000_s1026" style="position:absolute;margin-left:18.7pt;margin-top:1.1pt;width:12.6pt;height:70.8pt;z-index:251594240;mso-width-relative:margin;mso-height-relative:margin" coordsize="1714,944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">
                      <v:roundrect id="AutoShape 3" o:spid="_x0000_s1027" style="position:absolute;top:8305;width:1714;height:1143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vqMYcMA&#10;AADaAAAADwAAAGRycy9kb3ducmV2LnhtbESPQWvCQBSE74L/YXmCF6kbPbQxuoooSnsR1KLXR/Y1&#10;Cc2+Ddk1if56t1DwOMzMN8xi1ZlSNFS7wrKCyTgCQZxaXXCm4Pu8e4tBOI+ssbRMCu7kYLXs9xaY&#10;aNvykZqTz0SAsEtQQe59lUjp0pwMurGtiIP3Y2uDPsg6k7rGNsBNKadR9C4NFhwWcqxok1P6e7oZ&#10;BfE9Npfmcthf6Yvb7eOgP9ajmVLDQbeeg/DU+Vf4v/2pFczg70q4AXL5B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EvqMYcMAAADaAAAADwAAAAAAAAAAAAAAAACYAgAAZHJzL2Rv&#10;d25yZXYueG1sUEsFBgAAAAAEAAQA9QAAAIgDAAAAAA==&#10;" strokecolor="windowText" strokeweight="1pt"/>
                      <v:roundrect id="AutoShape 4" o:spid="_x0000_s1028" style="position:absolute;width:1714;height:1143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LbgK8UA&#10;AADbAAAADwAAAGRycy9kb3ducmV2LnhtbESPQWvCQBCF7wX/wzJCL6Vu2kObRlcRi2IvglrsdciO&#10;STA7G7JrEvvrO4eCtxnem/e+mS0GV6uO2lB5NvAySUAR595WXBj4Pq6fU1AhIlusPZOBGwVYzEcP&#10;M8ys73lP3SEWSkI4ZGigjLHJtA55SQ7DxDfEop196zDK2hbatthLuKv1a5K8aYcVS0OJDa1Kyi+H&#10;qzOQ3lJ36k67zQ99cf/5u7Pvy6cPYx7Hw3IKKtIQ7+b/660VfKGXX2QAPf8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stuArxQAAANsAAAAPAAAAAAAAAAAAAAAAAJgCAABkcnMv&#10;ZG93bnJldi54bWxQSwUGAAAAAAQABAD1AAAAigMAAAAA&#10;" strokecolor="windowText" strokeweight="1pt"/>
                      <v:roundrect id="AutoShape 5" o:spid="_x0000_s1029" style="position:absolute;top:2743;width:1714;height:1143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BPdxMMA&#10;AADbAAAADwAAAGRycy9kb3ducmV2LnhtbERPTWvCQBC9C/0PyxS8iG7qwcaYjUhLRS9Creh1yI5J&#10;aHY2ZLdJ7K/vCgVv83ifk64HU4uOWldZVvAyi0AQ51ZXXCg4fX1MYxDOI2usLZOCGzlYZ0+jFBNt&#10;e/6k7ugLEULYJaig9L5JpHR5SQbdzDbEgbva1qAPsC2kbrEP4aaW8yhaSIMVh4YSG3orKf8+/hgF&#10;8S025+582F5oz/3770G/biZLpcbPw2YFwtPgH+J/906H+Qu4/xIOkNk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jBPdxMMAAADbAAAADwAAAAAAAAAAAAAAAACYAgAAZHJzL2Rv&#10;d25yZXYueG1sUEsFBgAAAAAEAAQA9QAAAIgDAAAAAA==&#10;" strokecolor="windowText" strokeweight="1pt"/>
                      <v:roundrect id="AutoShape 6" o:spid="_x0000_s1030" style="position:absolute;top:5562;width:1714;height:1143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194X8MA&#10;AADbAAAADwAAAGRycy9kb3ducmV2LnhtbERPTWvCQBC9C/0PyxS8iG70oGmajUilYi9C06LXITtN&#10;QrOzIbtNor++Wyh4m8f7nHQ7mkb01LnasoLlIgJBXFhdc6ng8+N1HoNwHlljY5kUXMnBNnuYpJho&#10;O/A79bkvRQhhl6CCyvs2kdIVFRl0C9sSB+7LdgZ9gF0pdYdDCDeNXEXRWhqsOTRU2NJLRcV3/mMU&#10;xNfYnPvz6XChNx72t5Pe7GZPSk0fx90zCE+jv4v/3Ucd5m/g75dwgMx+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4194X8MAAADbAAAADwAAAAAAAAAAAAAAAACYAgAAZHJzL2Rv&#10;d25yZXYueG1sUEsFBgAAAAAEAAQA9QAAAIgDAAAAAA==&#10;" strokecolor="windowText" strokeweight="1pt"/>
                    </v:group>
                  </w:pict>
                </mc:Fallback>
              </mc:AlternateContent>
            </w:r>
            <w:r w:rsidRPr="00460C07">
              <w:rPr>
                <w:rFonts w:ascii="Times New Roman" w:hAnsi="Times New Roman"/>
                <w:sz w:val="24"/>
                <w:szCs w:val="24"/>
              </w:rPr>
              <w:t xml:space="preserve">             </w:t>
            </w:r>
            <w:r>
              <w:rPr>
                <w:rFonts w:ascii="Times New Roman" w:hAnsi="Times New Roman"/>
                <w:sz w:val="24"/>
                <w:szCs w:val="24"/>
              </w:rPr>
              <w:t>25.0 cm</w:t>
            </w:r>
          </w:p>
          <w:p w:rsidR="00751CB7" w:rsidRPr="00460C07" w:rsidRDefault="00751CB7" w:rsidP="00751CB7">
            <w:pPr>
              <w:rPr>
                <w:rFonts w:ascii="Times New Roman" w:hAnsi="Times New Roman"/>
                <w:sz w:val="12"/>
                <w:szCs w:val="12"/>
              </w:rPr>
            </w:pPr>
          </w:p>
          <w:p w:rsidR="00751CB7" w:rsidRPr="00460C07" w:rsidRDefault="00751CB7" w:rsidP="00751CB7">
            <w:pPr>
              <w:rPr>
                <w:rFonts w:ascii="Times New Roman" w:hAnsi="Times New Roman"/>
                <w:sz w:val="24"/>
                <w:szCs w:val="24"/>
              </w:rPr>
            </w:pPr>
            <w:r w:rsidRPr="00460C07">
              <w:rPr>
                <w:rFonts w:ascii="Times New Roman" w:hAnsi="Times New Roman"/>
                <w:sz w:val="24"/>
                <w:szCs w:val="24"/>
              </w:rPr>
              <w:t xml:space="preserve">          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  50.0 cm </w:t>
            </w:r>
          </w:p>
          <w:p w:rsidR="00751CB7" w:rsidRPr="00460C07" w:rsidRDefault="00751CB7" w:rsidP="00751CB7">
            <w:pPr>
              <w:rPr>
                <w:rFonts w:ascii="Times New Roman" w:hAnsi="Times New Roman"/>
                <w:sz w:val="12"/>
                <w:szCs w:val="12"/>
              </w:rPr>
            </w:pPr>
          </w:p>
          <w:p w:rsidR="00751CB7" w:rsidRPr="00460C07" w:rsidRDefault="00751CB7" w:rsidP="00751CB7">
            <w:pPr>
              <w:rPr>
                <w:rFonts w:ascii="Times New Roman" w:hAnsi="Times New Roman"/>
                <w:sz w:val="24"/>
                <w:szCs w:val="24"/>
              </w:rPr>
            </w:pPr>
            <w:r w:rsidRPr="00460C07">
              <w:rPr>
                <w:rFonts w:ascii="Times New Roman" w:hAnsi="Times New Roman"/>
                <w:sz w:val="24"/>
                <w:szCs w:val="24"/>
              </w:rPr>
              <w:t xml:space="preserve">          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  100.0 cm</w:t>
            </w:r>
          </w:p>
          <w:p w:rsidR="00751CB7" w:rsidRPr="00460C07" w:rsidRDefault="00751CB7" w:rsidP="00751CB7">
            <w:pPr>
              <w:rPr>
                <w:rFonts w:ascii="Times New Roman" w:hAnsi="Times New Roman"/>
                <w:sz w:val="12"/>
                <w:szCs w:val="12"/>
              </w:rPr>
            </w:pPr>
          </w:p>
          <w:p w:rsidR="00751CB7" w:rsidRPr="00460C07" w:rsidRDefault="00751CB7" w:rsidP="00751CB7">
            <w:pPr>
              <w:rPr>
                <w:rFonts w:ascii="Times New Roman" w:hAnsi="Times New Roman"/>
                <w:sz w:val="24"/>
                <w:szCs w:val="24"/>
              </w:rPr>
            </w:pPr>
            <w:r w:rsidRPr="00460C07">
              <w:rPr>
                <w:rFonts w:ascii="Times New Roman" w:hAnsi="Times New Roman"/>
                <w:sz w:val="24"/>
                <w:szCs w:val="24"/>
              </w:rPr>
              <w:t xml:space="preserve">          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  125.0 cm </w:t>
            </w:r>
          </w:p>
          <w:p w:rsidR="00751CB7" w:rsidRPr="00751CB7" w:rsidRDefault="00751CB7" w:rsidP="00D3468A">
            <w:pPr>
              <w:pStyle w:val="QuestionStyle"/>
            </w:pPr>
          </w:p>
        </w:tc>
      </w:tr>
      <w:tr w:rsidR="009C7130" w:rsidTr="00C42BE5">
        <w:trPr>
          <w:cantSplit/>
          <w:trHeight w:val="851"/>
        </w:trPr>
        <w:tc>
          <w:tcPr>
            <w:tcW w:w="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00FF99"/>
          </w:tcPr>
          <w:p w:rsidR="009C7130" w:rsidRPr="001B3341" w:rsidRDefault="009C7130" w:rsidP="009C7130">
            <w:pPr>
              <w:pStyle w:val="ListParagraph"/>
              <w:numPr>
                <w:ilvl w:val="0"/>
                <w:numId w:val="2"/>
              </w:numPr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9C7130" w:rsidRDefault="00C94FDD" w:rsidP="009C7130">
            <w:pPr>
              <w:ind w:right="4286"/>
              <w:rPr>
                <w:rFonts w:ascii="Times New Roman" w:eastAsiaTheme="minorHAnsi" w:hAnsi="Times New Roman"/>
                <w:sz w:val="24"/>
                <w:szCs w:val="24"/>
              </w:rPr>
            </w:pPr>
            <w:r>
              <w:rPr>
                <w:rFonts w:asciiTheme="minorHAnsi" w:eastAsiaTheme="minorHAnsi" w:hAnsiTheme="minorHAnsi"/>
              </w:rPr>
              <w:object w:dxaOrig="1440" w:dyaOrig="1440" w14:anchorId="45C56F59">
                <v:shape id="_x0000_s1072" type="#_x0000_t75" style="position:absolute;margin-left:294.65pt;margin-top:3.7pt;width:82.35pt;height:128.5pt;z-index:251681280;mso-position-horizontal-relative:text;mso-position-vertical-relative:text">
                  <v:imagedata r:id="rId65" o:title=""/>
                </v:shape>
                <o:OLEObject Type="Embed" ProgID="FXDraw3.Document" ShapeID="_x0000_s1072" DrawAspect="Content" ObjectID="_1460096910" r:id="rId66"/>
              </w:object>
            </w:r>
            <w:r w:rsidR="009C7130">
              <w:rPr>
                <w:rFonts w:ascii="Times New Roman" w:hAnsi="Times New Roman"/>
                <w:sz w:val="24"/>
                <w:szCs w:val="24"/>
              </w:rPr>
              <w:t>What is the volume of the prism shown in cm</w:t>
            </w:r>
            <w:r w:rsidR="009C7130">
              <w:rPr>
                <w:rFonts w:ascii="Times New Roman" w:hAnsi="Times New Roman"/>
                <w:sz w:val="24"/>
                <w:szCs w:val="24"/>
                <w:vertAlign w:val="superscript"/>
              </w:rPr>
              <w:t>3</w:t>
            </w:r>
            <w:r w:rsidR="009C7130">
              <w:rPr>
                <w:rFonts w:ascii="Times New Roman" w:hAnsi="Times New Roman"/>
                <w:sz w:val="24"/>
                <w:szCs w:val="24"/>
              </w:rPr>
              <w:t>?</w:t>
            </w:r>
          </w:p>
          <w:p w:rsidR="009C7130" w:rsidRDefault="009C7130" w:rsidP="009C7130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9C7130" w:rsidRDefault="009C7130" w:rsidP="009C7130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9C7130" w:rsidRDefault="00C94FDD" w:rsidP="009C7130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Theme="minorHAnsi" w:hAnsiTheme="minorHAnsi" w:cstheme="minorBidi"/>
              </w:rPr>
              <w:pict w14:anchorId="424D8EC9">
                <v:group id="_x0000_s1073" style="position:absolute;margin-left:36pt;margin-top:.15pt;width:13.5pt;height:69pt;z-index:251682304" coordorigin="3420,8403" coordsize="270,1380">
                  <v:roundrect id="_x0000_s1074" style="position:absolute;left:3420;top:8403;width:270;height:180" arcsize="10923f"/>
                  <v:roundrect id="_x0000_s1075" style="position:absolute;left:3420;top:8778;width:270;height:180" arcsize="10923f"/>
                  <v:roundrect id="_x0000_s1076" style="position:absolute;left:3420;top:9180;width:270;height:180" arcsize="10923f"/>
                  <v:roundrect id="_x0000_s1077" style="position:absolute;left:3420;top:9603;width:270;height:180" arcsize="10923f"/>
                </v:group>
              </w:pict>
            </w:r>
            <w:r w:rsidR="00AC6B57">
              <w:rPr>
                <w:rFonts w:ascii="Times New Roman" w:hAnsi="Times New Roman"/>
                <w:sz w:val="24"/>
                <w:szCs w:val="24"/>
              </w:rPr>
              <w:t xml:space="preserve">                   105</w:t>
            </w:r>
            <w:r w:rsidR="009C7130">
              <w:rPr>
                <w:rFonts w:ascii="Times New Roman" w:hAnsi="Times New Roman"/>
                <w:sz w:val="24"/>
                <w:szCs w:val="24"/>
              </w:rPr>
              <w:t xml:space="preserve"> cm</w:t>
            </w:r>
            <w:r w:rsidR="009C7130">
              <w:rPr>
                <w:rFonts w:ascii="Times New Roman" w:hAnsi="Times New Roman"/>
                <w:sz w:val="24"/>
                <w:szCs w:val="24"/>
                <w:vertAlign w:val="superscript"/>
              </w:rPr>
              <w:t>3</w:t>
            </w:r>
          </w:p>
          <w:p w:rsidR="009C7130" w:rsidRDefault="00AC6B57" w:rsidP="009C7130">
            <w:pPr>
              <w:spacing w:before="12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                   1 050</w:t>
            </w:r>
            <w:r w:rsidR="009C7130">
              <w:rPr>
                <w:rFonts w:ascii="Times New Roman" w:hAnsi="Times New Roman"/>
                <w:sz w:val="24"/>
                <w:szCs w:val="24"/>
              </w:rPr>
              <w:t xml:space="preserve">  cm</w:t>
            </w:r>
            <w:r w:rsidR="009C7130">
              <w:rPr>
                <w:rFonts w:ascii="Times New Roman" w:hAnsi="Times New Roman"/>
                <w:sz w:val="24"/>
                <w:szCs w:val="24"/>
                <w:vertAlign w:val="superscript"/>
              </w:rPr>
              <w:t>3</w:t>
            </w:r>
          </w:p>
          <w:p w:rsidR="009C7130" w:rsidRDefault="00AC6B57" w:rsidP="009C7130">
            <w:pPr>
              <w:spacing w:before="12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                   10 500</w:t>
            </w:r>
            <w:r w:rsidR="009C7130">
              <w:rPr>
                <w:rFonts w:ascii="Times New Roman" w:hAnsi="Times New Roman"/>
                <w:sz w:val="24"/>
                <w:szCs w:val="24"/>
              </w:rPr>
              <w:t xml:space="preserve"> cm</w:t>
            </w:r>
            <w:r w:rsidR="009C7130">
              <w:rPr>
                <w:rFonts w:ascii="Times New Roman" w:hAnsi="Times New Roman"/>
                <w:sz w:val="24"/>
                <w:szCs w:val="24"/>
                <w:vertAlign w:val="superscript"/>
              </w:rPr>
              <w:t>3</w:t>
            </w:r>
          </w:p>
          <w:p w:rsidR="009C7130" w:rsidRDefault="00AC6B57" w:rsidP="009C7130">
            <w:pPr>
              <w:spacing w:before="12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                   105 00</w:t>
            </w:r>
            <w:r w:rsidR="009C7130">
              <w:rPr>
                <w:rFonts w:ascii="Times New Roman" w:hAnsi="Times New Roman"/>
                <w:sz w:val="24"/>
                <w:szCs w:val="24"/>
              </w:rPr>
              <w:t>0 cm</w:t>
            </w:r>
            <w:r w:rsidR="009C7130">
              <w:rPr>
                <w:rFonts w:ascii="Times New Roman" w:hAnsi="Times New Roman"/>
                <w:sz w:val="24"/>
                <w:szCs w:val="24"/>
                <w:vertAlign w:val="superscript"/>
              </w:rPr>
              <w:t>3</w:t>
            </w:r>
          </w:p>
          <w:p w:rsidR="009C7130" w:rsidRDefault="009C7130" w:rsidP="009C7130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9C7130" w:rsidRDefault="009C7130" w:rsidP="009C7130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9C7130" w:rsidTr="00272E7C">
        <w:trPr>
          <w:cantSplit/>
          <w:trHeight w:val="851"/>
        </w:trPr>
        <w:tc>
          <w:tcPr>
            <w:tcW w:w="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99"/>
          </w:tcPr>
          <w:p w:rsidR="009C7130" w:rsidRPr="001B3341" w:rsidRDefault="009C7130" w:rsidP="009C7130">
            <w:pPr>
              <w:pStyle w:val="ListParagraph"/>
              <w:numPr>
                <w:ilvl w:val="0"/>
                <w:numId w:val="2"/>
              </w:numPr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9C7130" w:rsidRDefault="00AC6B57" w:rsidP="009C7130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A prism has a volume of 6.5</w:t>
            </w:r>
            <w:r w:rsidR="009C7130">
              <w:rPr>
                <w:rFonts w:ascii="Times New Roman" w:hAnsi="Times New Roman"/>
                <w:sz w:val="24"/>
                <w:szCs w:val="24"/>
              </w:rPr>
              <w:t xml:space="preserve"> m</w:t>
            </w:r>
            <w:r w:rsidR="009C7130">
              <w:rPr>
                <w:rFonts w:ascii="Times New Roman" w:hAnsi="Times New Roman"/>
                <w:sz w:val="24"/>
                <w:szCs w:val="24"/>
                <w:vertAlign w:val="superscript"/>
              </w:rPr>
              <w:t>3</w:t>
            </w:r>
            <w:r w:rsidR="009C7130">
              <w:rPr>
                <w:rFonts w:ascii="Times New Roman" w:hAnsi="Times New Roman"/>
                <w:sz w:val="24"/>
                <w:szCs w:val="24"/>
              </w:rPr>
              <w:t>.  What is its volume in cm</w:t>
            </w:r>
            <w:r w:rsidR="009C7130">
              <w:rPr>
                <w:rFonts w:ascii="Times New Roman" w:hAnsi="Times New Roman"/>
                <w:sz w:val="24"/>
                <w:szCs w:val="24"/>
                <w:vertAlign w:val="superscript"/>
              </w:rPr>
              <w:t>3</w:t>
            </w:r>
            <w:r w:rsidR="009C7130">
              <w:rPr>
                <w:rFonts w:ascii="Times New Roman" w:hAnsi="Times New Roman"/>
                <w:sz w:val="24"/>
                <w:szCs w:val="24"/>
              </w:rPr>
              <w:t>?</w:t>
            </w:r>
          </w:p>
          <w:p w:rsidR="009C7130" w:rsidRDefault="009C7130" w:rsidP="009C7130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9C7130" w:rsidRDefault="00AC6B57" w:rsidP="009C7130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   65</w:t>
            </w:r>
            <w:r w:rsidR="009C7130">
              <w:rPr>
                <w:rFonts w:ascii="Times New Roman" w:hAnsi="Times New Roman"/>
                <w:sz w:val="24"/>
                <w:szCs w:val="24"/>
              </w:rPr>
              <w:t>0 cm</w:t>
            </w:r>
            <w:r w:rsidR="009C7130">
              <w:rPr>
                <w:rFonts w:ascii="Times New Roman" w:hAnsi="Times New Roman"/>
                <w:sz w:val="24"/>
                <w:szCs w:val="24"/>
                <w:vertAlign w:val="superscript"/>
              </w:rPr>
              <w:t xml:space="preserve">3  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                  65</w:t>
            </w:r>
            <w:r w:rsidR="009C7130">
              <w:rPr>
                <w:rFonts w:ascii="Times New Roman" w:hAnsi="Times New Roman"/>
                <w:sz w:val="24"/>
                <w:szCs w:val="24"/>
              </w:rPr>
              <w:t xml:space="preserve"> 000 cm</w:t>
            </w:r>
            <w:r w:rsidR="009C7130">
              <w:rPr>
                <w:rFonts w:ascii="Times New Roman" w:hAnsi="Times New Roman"/>
                <w:sz w:val="24"/>
                <w:szCs w:val="24"/>
                <w:vertAlign w:val="superscript"/>
              </w:rPr>
              <w:t>3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                65</w:t>
            </w:r>
            <w:r w:rsidR="009C7130">
              <w:rPr>
                <w:rFonts w:ascii="Times New Roman" w:hAnsi="Times New Roman"/>
                <w:sz w:val="24"/>
                <w:szCs w:val="24"/>
              </w:rPr>
              <w:t>0 000 cm</w:t>
            </w:r>
            <w:r w:rsidR="009C7130">
              <w:rPr>
                <w:rFonts w:ascii="Times New Roman" w:hAnsi="Times New Roman"/>
                <w:sz w:val="24"/>
                <w:szCs w:val="24"/>
                <w:vertAlign w:val="superscript"/>
              </w:rPr>
              <w:t>3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               6 5</w:t>
            </w:r>
            <w:r w:rsidR="009C7130">
              <w:rPr>
                <w:rFonts w:ascii="Times New Roman" w:hAnsi="Times New Roman"/>
                <w:sz w:val="24"/>
                <w:szCs w:val="24"/>
              </w:rPr>
              <w:t>00 000 cm</w:t>
            </w:r>
            <w:r w:rsidR="009C7130">
              <w:rPr>
                <w:rFonts w:ascii="Times New Roman" w:hAnsi="Times New Roman"/>
                <w:sz w:val="24"/>
                <w:szCs w:val="24"/>
                <w:vertAlign w:val="superscript"/>
              </w:rPr>
              <w:t>3</w:t>
            </w:r>
          </w:p>
          <w:p w:rsidR="009C7130" w:rsidRDefault="00C94FDD" w:rsidP="009C7130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Theme="minorHAnsi" w:hAnsiTheme="minorHAnsi" w:cstheme="minorBidi"/>
              </w:rPr>
              <w:pict w14:anchorId="70B405A0">
                <v:group id="_x0000_s1078" style="position:absolute;margin-left:14.75pt;margin-top:7.65pt;width:343.5pt;height:9pt;z-index:251683328" coordorigin="2430,3420" coordsize="6870,180">
                  <v:roundrect id="_x0000_s1079" style="position:absolute;left:9030;top:3420;width:270;height:180" arcsize="10923f"/>
                  <v:roundrect id="_x0000_s1080" style="position:absolute;left:2430;top:3420;width:270;height:180" arcsize="10923f"/>
                  <v:roundrect id="_x0000_s1081" style="position:absolute;left:4580;top:3420;width:270;height:180" arcsize="10923f"/>
                  <v:roundrect id="_x0000_s1082" style="position:absolute;left:6780;top:3420;width:270;height:180" arcsize="10923f"/>
                </v:group>
              </w:pict>
            </w:r>
          </w:p>
          <w:p w:rsidR="009C7130" w:rsidRDefault="009C7130" w:rsidP="009C7130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9C7130" w:rsidTr="00272E7C">
        <w:trPr>
          <w:cantSplit/>
          <w:trHeight w:val="851"/>
        </w:trPr>
        <w:tc>
          <w:tcPr>
            <w:tcW w:w="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99"/>
          </w:tcPr>
          <w:p w:rsidR="009C7130" w:rsidRPr="001B3341" w:rsidRDefault="009C7130" w:rsidP="009C7130">
            <w:pPr>
              <w:pStyle w:val="ListParagraph"/>
              <w:numPr>
                <w:ilvl w:val="0"/>
                <w:numId w:val="2"/>
              </w:numPr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272E7C" w:rsidRDefault="00272E7C" w:rsidP="00272E7C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Each of the cubes used in this design measure 2 cm on each side.</w:t>
            </w:r>
            <w:r w:rsidR="009C7130">
              <w:rPr>
                <w:rFonts w:ascii="Times New Roman" w:hAnsi="Times New Roman"/>
                <w:sz w:val="24"/>
                <w:szCs w:val="24"/>
              </w:rPr>
              <w:t xml:space="preserve"> </w:t>
            </w:r>
          </w:p>
          <w:p w:rsidR="00272E7C" w:rsidRDefault="00C94FDD" w:rsidP="00272E7C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Theme="minorHAnsi" w:hAnsiTheme="minorHAnsi" w:cstheme="minorBidi"/>
              </w:rPr>
              <w:object w:dxaOrig="1440" w:dyaOrig="1440" w14:anchorId="24BFA1A8">
                <v:shape id="_x0000_s1083" type="#_x0000_t75" style="position:absolute;margin-left:249.9pt;margin-top:3.1pt;width:160.6pt;height:116.1pt;z-index:251684352">
                  <v:imagedata r:id="rId67" o:title=""/>
                </v:shape>
                <o:OLEObject Type="Embed" ProgID="FXDraw3.Document" ShapeID="_x0000_s1083" DrawAspect="Content" ObjectID="_1460096911" r:id="rId68"/>
              </w:object>
            </w:r>
          </w:p>
          <w:p w:rsidR="00272E7C" w:rsidRDefault="00272E7C" w:rsidP="00272E7C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What is the total volume of the design?</w:t>
            </w:r>
          </w:p>
          <w:p w:rsidR="00272E7C" w:rsidRPr="00460C07" w:rsidRDefault="00272E7C" w:rsidP="00272E7C">
            <w:pPr>
              <w:rPr>
                <w:rFonts w:ascii="Times New Roman" w:hAnsi="Times New Roman"/>
                <w:sz w:val="12"/>
                <w:szCs w:val="12"/>
              </w:rPr>
            </w:pPr>
          </w:p>
          <w:p w:rsidR="00272E7C" w:rsidRPr="00460C07" w:rsidRDefault="00272E7C" w:rsidP="00272E7C">
            <w:pPr>
              <w:rPr>
                <w:rFonts w:ascii="Times New Roman" w:hAnsi="Times New Roman"/>
                <w:sz w:val="24"/>
                <w:szCs w:val="24"/>
              </w:rPr>
            </w:pPr>
            <w:r w:rsidRPr="00460C07">
              <w:rPr>
                <w:noProof/>
                <w:lang w:eastAsia="en-AU"/>
              </w:rPr>
              <mc:AlternateContent>
                <mc:Choice Requires="wpg">
                  <w:drawing>
                    <wp:anchor distT="0" distB="0" distL="114300" distR="114300" simplePos="0" relativeHeight="251596288" behindDoc="0" locked="0" layoutInCell="1" allowOverlap="1" wp14:anchorId="66D41D7F" wp14:editId="727C8F2A">
                      <wp:simplePos x="0" y="0"/>
                      <wp:positionH relativeFrom="column">
                        <wp:posOffset>238760</wp:posOffset>
                      </wp:positionH>
                      <wp:positionV relativeFrom="paragraph">
                        <wp:posOffset>11430</wp:posOffset>
                      </wp:positionV>
                      <wp:extent cx="171450" cy="944880"/>
                      <wp:effectExtent l="0" t="0" r="19050" b="26670"/>
                      <wp:wrapNone/>
                      <wp:docPr id="57" name="Group 57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71450" cy="944880"/>
                                <a:chOff x="0" y="0"/>
                                <a:chExt cx="171450" cy="944880"/>
                              </a:xfrm>
                            </wpg:grpSpPr>
                            <wps:wsp>
                              <wps:cNvPr id="58" name="AutoShape 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83058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59" name="AutoShape 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60" name="AutoShape 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27432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61" name="AutoShape 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55626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79D8CFE8" id="Group 57" o:spid="_x0000_s1026" style="position:absolute;margin-left:18.8pt;margin-top:.9pt;width:13.5pt;height:74.4pt;z-index:251596288" coordsize="1714,944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">
                      <v:roundrect id="AutoShape 3" o:spid="_x0000_s1027" style="position:absolute;top:8305;width:1714;height:1143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KpV7cEA&#10;AADbAAAADwAAAGRycy9kb3ducmV2LnhtbERPTWvCQBC9C/6HZQQvUjcK1jS6iihKvQjVYq9DdkyC&#10;2dmQXZPYX+8eCj0+3vdy3ZlSNFS7wrKCyTgCQZxaXXCm4Puyf4tBOI+ssbRMCp7kYL3q95aYaNvy&#10;FzVnn4kQwi5BBbn3VSKlS3My6Ma2Ig7czdYGfYB1JnWNbQg3pZxG0bs0WHBoyLGibU7p/fwwCuJn&#10;bK7N9XT4oSO3u9+Tnm9GH0oNB91mAcJT5//Ff+5PrWAWxoYv4QfI1Qs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ASqVe3BAAAA2wAAAA8AAAAAAAAAAAAAAAAAmAIAAGRycy9kb3du&#10;cmV2LnhtbFBLBQYAAAAABAAEAPUAAACGAwAAAAA=&#10;" strokecolor="windowText" strokeweight="1pt"/>
                      <v:roundrect id="AutoShape 4" o:spid="_x0000_s1028" style="position:absolute;width:1714;height:1143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+bwdsQA&#10;AADbAAAADwAAAGRycy9kb3ducmV2LnhtbESPQWvCQBSE7wX/w/IEL6KbFtQYXUVaWuxFqIpeH9ln&#10;Esy+Ddk1if56t1DocZiZb5jlujOlaKh2hWUFr+MIBHFqdcGZguPhcxSDcB5ZY2mZFNzJwXrVe1li&#10;om3LP9TsfSYChF2CCnLvq0RKl+Zk0I1tRRy8i60N+iDrTOoa2wA3pXyLoqk0WHBYyLGi95zS6/5m&#10;FMT32Jya0+7rTN/cfjx2erYZzpUa9LvNAoSnzv+H/9pbrWAyh98v4QfI1R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vm8HbEAAAA2wAAAA8AAAAAAAAAAAAAAAAAmAIAAGRycy9k&#10;b3ducmV2LnhtbFBLBQYAAAAABAAEAPUAAACJAwAAAAA=&#10;" strokecolor="windowText" strokeweight="1pt"/>
                      <v:roundrect id="AutoShape 5" o:spid="_x0000_s1029" style="position:absolute;top:2743;width:1714;height:1143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LCTVsEA&#10;AADbAAAADwAAAGRycy9kb3ducmV2LnhtbERPTYvCMBC9C/6HMMJeRFM9aK1GEcVl9yKsil6HZmyL&#10;zaQ0sa376zcHYY+P973adKYUDdWusKxgMo5AEKdWF5wpuJwPoxiE88gaS8uk4EUONut+b4WJti3/&#10;UHPymQgh7BJUkHtfJVK6NCeDbmwr4sDdbW3QB1hnUtfYhnBTymkUzaTBgkNDjhXtckofp6dREL9i&#10;c22ux88bfXO7/z3q+Xa4UOpj0G2XIDx1/l/8dn9pBbOwPnwJP0Cu/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DSwk1bBAAAA2wAAAA8AAAAAAAAAAAAAAAAAmAIAAGRycy9kb3du&#10;cmV2LnhtbFBLBQYAAAAABAAEAPUAAACGAwAAAAA=&#10;" strokecolor="windowText" strokeweight="1pt"/>
                      <v:roundrect id="AutoShape 6" o:spid="_x0000_s1030" style="position:absolute;top:5562;width:1714;height:1143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/w2zcUA&#10;AADbAAAADwAAAGRycy9kb3ducmV2LnhtbESPQWvCQBSE70L/w/IKXkQ3erAxZiPSUtGLUFv0+sg+&#10;k2D2bchuk9hf3xUKPQ4z8w2TbgZTi45aV1lWMJ9FIIhzqysuFHx9vk9jEM4ja6wtk4I7OdhkT6MU&#10;E217/qDu5AsRIOwSVFB63yRSurwkg25mG+LgXW1r0AfZFlK32Ae4qeUiipbSYMVhocSGXkvKb6dv&#10;oyC+x+bcnY+7Cx24f/s56pftZKXU+HnYrkF4Gvx/+K+91wqWc3h8CT9AZr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b/DbNxQAAANsAAAAPAAAAAAAAAAAAAAAAAJgCAABkcnMv&#10;ZG93bnJldi54bWxQSwUGAAAAAAQABAD1AAAAigMAAAAA&#10;" strokecolor="windowText" strokeweight="1pt"/>
                    </v:group>
                  </w:pict>
                </mc:Fallback>
              </mc:AlternateContent>
            </w:r>
            <w:r w:rsidRPr="00460C07">
              <w:rPr>
                <w:rFonts w:ascii="Times New Roman" w:hAnsi="Times New Roman"/>
                <w:sz w:val="24"/>
                <w:szCs w:val="24"/>
              </w:rPr>
              <w:t xml:space="preserve">             </w:t>
            </w:r>
            <w:r>
              <w:rPr>
                <w:rFonts w:ascii="Times New Roman" w:hAnsi="Times New Roman"/>
                <w:sz w:val="24"/>
                <w:szCs w:val="24"/>
              </w:rPr>
              <w:t>13 cm</w:t>
            </w:r>
            <w:r w:rsidRPr="00272E7C">
              <w:rPr>
                <w:rFonts w:ascii="Times New Roman" w:hAnsi="Times New Roman"/>
                <w:sz w:val="24"/>
                <w:szCs w:val="24"/>
                <w:vertAlign w:val="superscript"/>
              </w:rPr>
              <w:t>3</w:t>
            </w:r>
          </w:p>
          <w:p w:rsidR="00272E7C" w:rsidRPr="00460C07" w:rsidRDefault="00272E7C" w:rsidP="00272E7C">
            <w:pPr>
              <w:rPr>
                <w:rFonts w:ascii="Times New Roman" w:hAnsi="Times New Roman"/>
                <w:sz w:val="12"/>
                <w:szCs w:val="12"/>
              </w:rPr>
            </w:pPr>
          </w:p>
          <w:p w:rsidR="00272E7C" w:rsidRPr="00460C07" w:rsidRDefault="00272E7C" w:rsidP="00272E7C">
            <w:pPr>
              <w:rPr>
                <w:rFonts w:ascii="Times New Roman" w:hAnsi="Times New Roman"/>
                <w:sz w:val="24"/>
                <w:szCs w:val="24"/>
              </w:rPr>
            </w:pPr>
            <w:r w:rsidRPr="00460C07">
              <w:rPr>
                <w:rFonts w:ascii="Times New Roman" w:hAnsi="Times New Roman"/>
                <w:sz w:val="24"/>
                <w:szCs w:val="24"/>
              </w:rPr>
              <w:t xml:space="preserve">          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  26 cm</w:t>
            </w:r>
            <w:r>
              <w:rPr>
                <w:rFonts w:ascii="Times New Roman" w:hAnsi="Times New Roman"/>
                <w:sz w:val="24"/>
                <w:szCs w:val="24"/>
                <w:vertAlign w:val="superscript"/>
              </w:rPr>
              <w:t>3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</w:t>
            </w:r>
          </w:p>
          <w:p w:rsidR="00272E7C" w:rsidRPr="00460C07" w:rsidRDefault="00272E7C" w:rsidP="00272E7C">
            <w:pPr>
              <w:rPr>
                <w:rFonts w:ascii="Times New Roman" w:hAnsi="Times New Roman"/>
                <w:sz w:val="12"/>
                <w:szCs w:val="12"/>
              </w:rPr>
            </w:pPr>
          </w:p>
          <w:p w:rsidR="00272E7C" w:rsidRDefault="00272E7C" w:rsidP="00272E7C">
            <w:pPr>
              <w:rPr>
                <w:rFonts w:ascii="Times New Roman" w:hAnsi="Times New Roman"/>
                <w:sz w:val="24"/>
                <w:szCs w:val="24"/>
              </w:rPr>
            </w:pPr>
            <w:r w:rsidRPr="00460C07">
              <w:rPr>
                <w:rFonts w:ascii="Times New Roman" w:hAnsi="Times New Roman"/>
                <w:sz w:val="24"/>
                <w:szCs w:val="24"/>
              </w:rPr>
              <w:t xml:space="preserve">          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   52 cm</w:t>
            </w:r>
            <w:r>
              <w:rPr>
                <w:rFonts w:ascii="Times New Roman" w:hAnsi="Times New Roman"/>
                <w:sz w:val="24"/>
                <w:szCs w:val="24"/>
                <w:vertAlign w:val="superscript"/>
              </w:rPr>
              <w:t>3</w:t>
            </w:r>
            <w:r w:rsidRPr="00460C07">
              <w:rPr>
                <w:rFonts w:ascii="Times New Roman" w:hAnsi="Times New Roman"/>
                <w:sz w:val="24"/>
                <w:szCs w:val="24"/>
              </w:rPr>
              <w:t xml:space="preserve">          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   </w:t>
            </w:r>
          </w:p>
          <w:p w:rsidR="00272E7C" w:rsidRPr="00272E7C" w:rsidRDefault="00272E7C" w:rsidP="00272E7C">
            <w:pPr>
              <w:rPr>
                <w:rFonts w:ascii="Times New Roman" w:hAnsi="Times New Roman"/>
                <w:sz w:val="12"/>
                <w:szCs w:val="12"/>
              </w:rPr>
            </w:pPr>
          </w:p>
          <w:p w:rsidR="009C7130" w:rsidRDefault="00272E7C" w:rsidP="009C7130">
            <w:pPr>
              <w:rPr>
                <w:rFonts w:ascii="Times New Roman" w:hAnsi="Times New Roman"/>
                <w:sz w:val="24"/>
                <w:szCs w:val="24"/>
                <w:vertAlign w:val="superscript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              104 cm</w:t>
            </w:r>
            <w:r>
              <w:rPr>
                <w:rFonts w:ascii="Times New Roman" w:hAnsi="Times New Roman"/>
                <w:sz w:val="24"/>
                <w:szCs w:val="24"/>
                <w:vertAlign w:val="superscript"/>
              </w:rPr>
              <w:t>3</w:t>
            </w:r>
          </w:p>
          <w:p w:rsidR="00272E7C" w:rsidRPr="00272E7C" w:rsidRDefault="00272E7C" w:rsidP="009C7130">
            <w:pPr>
              <w:rPr>
                <w:rFonts w:ascii="Times New Roman" w:hAnsi="Times New Roman"/>
                <w:sz w:val="24"/>
                <w:szCs w:val="24"/>
                <w:vertAlign w:val="superscript"/>
              </w:rPr>
            </w:pPr>
          </w:p>
        </w:tc>
      </w:tr>
      <w:tr w:rsidR="009C7130" w:rsidTr="00272E7C">
        <w:trPr>
          <w:cantSplit/>
          <w:trHeight w:val="851"/>
        </w:trPr>
        <w:tc>
          <w:tcPr>
            <w:tcW w:w="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99"/>
          </w:tcPr>
          <w:p w:rsidR="009C7130" w:rsidRPr="001B3341" w:rsidRDefault="009C7130" w:rsidP="009C7130">
            <w:pPr>
              <w:pStyle w:val="ListParagraph"/>
              <w:numPr>
                <w:ilvl w:val="0"/>
                <w:numId w:val="2"/>
              </w:numPr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9C7130" w:rsidRDefault="00C94FDD" w:rsidP="009C7130">
            <w:pPr>
              <w:ind w:right="4853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Theme="minorHAnsi" w:hAnsiTheme="minorHAnsi" w:cstheme="minorBidi"/>
              </w:rPr>
              <w:object w:dxaOrig="1440" w:dyaOrig="1440" w14:anchorId="418B023C">
                <v:shape id="_x0000_s1089" type="#_x0000_t75" style="position:absolute;margin-left:190.05pt;margin-top:24.4pt;width:262.45pt;height:132.35pt;z-index:251685376;mso-position-horizontal-relative:text;mso-position-vertical-relative:text">
                  <v:imagedata r:id="rId69" o:title=""/>
                </v:shape>
                <o:OLEObject Type="Embed" ProgID="FXDraw3.Document" ShapeID="_x0000_s1089" DrawAspect="Content" ObjectID="_1460096912" r:id="rId70"/>
              </w:object>
            </w:r>
            <w:r w:rsidR="009C7130">
              <w:rPr>
                <w:rFonts w:ascii="Times New Roman" w:hAnsi="Times New Roman"/>
                <w:sz w:val="24"/>
                <w:szCs w:val="24"/>
              </w:rPr>
              <w:t>Which calculation could be used to find the volume of the triangular prism shown?</w:t>
            </w:r>
          </w:p>
          <w:p w:rsidR="009C7130" w:rsidRDefault="009C7130" w:rsidP="00272E7C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9C7130" w:rsidRPr="00272E7C" w:rsidRDefault="00286B04" w:rsidP="00272E7C">
            <w:pPr>
              <w:rPr>
                <w:rFonts w:ascii="Times New Roman" w:hAnsi="Times New Roman"/>
                <w:noProof/>
                <w:position w:val="-18"/>
                <w:sz w:val="24"/>
                <w:szCs w:val="24"/>
                <w:lang w:eastAsia="en-AU"/>
              </w:rPr>
            </w:pPr>
            <w: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mc:AlternateContent>
                <mc:Choice Requires="wpg">
                  <w:drawing>
                    <wp:anchor distT="0" distB="0" distL="114300" distR="114300" simplePos="0" relativeHeight="251597312" behindDoc="0" locked="0" layoutInCell="1" allowOverlap="1">
                      <wp:simplePos x="0" y="0"/>
                      <wp:positionH relativeFrom="column">
                        <wp:posOffset>-21590</wp:posOffset>
                      </wp:positionH>
                      <wp:positionV relativeFrom="paragraph">
                        <wp:posOffset>112395</wp:posOffset>
                      </wp:positionV>
                      <wp:extent cx="186690" cy="1310640"/>
                      <wp:effectExtent l="0" t="0" r="22860" b="22860"/>
                      <wp:wrapNone/>
                      <wp:docPr id="194" name="Group 194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86690" cy="1310640"/>
                                <a:chOff x="0" y="0"/>
                                <a:chExt cx="186690" cy="1310640"/>
                              </a:xfrm>
                            </wpg:grpSpPr>
                            <wps:wsp>
                              <wps:cNvPr id="64" name="AutoShape 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7620" y="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65" name="AutoShape 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5240" y="38862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66" name="AutoShape 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5240" y="81534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63" name="AutoShape 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119634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06A2EBF9" id="Group 194" o:spid="_x0000_s1026" style="position:absolute;margin-left:-1.7pt;margin-top:8.85pt;width:14.7pt;height:103.2pt;z-index:251597312" coordsize="1866,131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">
                      <v:roundrect id="AutoShape 4" o:spid="_x0000_s1027" style="position:absolute;left:76;width:1714;height:1143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4uVVcUA&#10;AADbAAAADwAAAGRycy9kb3ducmV2LnhtbESPQWvCQBSE70L/w/IEL9JsKsXGNKtIi6VeBG3R6yP7&#10;mgSzb0N2TWJ/fbcgeBxm5hsmWw2mFh21rrKs4CmKQRDnVldcKPj+2jwmIJxH1lhbJgVXcrBaPowy&#10;TLXteU/dwRciQNilqKD0vkmldHlJBl1kG+Lg/djWoA+yLaRusQ9wU8tZHM+lwYrDQokNvZWUnw8X&#10;oyC5JubYHXcfJ9py//670y/r6UKpyXhYv4LwNPh7+Nb+1Armz/D/JfwAufw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Li5VVxQAAANsAAAAPAAAAAAAAAAAAAAAAAJgCAABkcnMv&#10;ZG93bnJldi54bWxQSwUGAAAAAAQABAD1AAAAigMAAAAA&#10;" strokecolor="windowText" strokeweight="1pt"/>
                      <v:roundrect id="AutoShape 5" o:spid="_x0000_s1028" style="position:absolute;left:152;top:3886;width:1714;height:1143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McwzsUA&#10;AADbAAAADwAAAGRycy9kb3ducmV2LnhtbESPQWvCQBSE70L/w/IEL9JsKtTGNKtIi6VeBG3R6yP7&#10;mgSzb0N2TWJ/fbcgeBxm5hsmWw2mFh21rrKs4CmKQRDnVldcKPj+2jwmIJxH1lhbJgVXcrBaPowy&#10;TLXteU/dwRciQNilqKD0vkmldHlJBl1kG+Lg/djWoA+yLaRusQ9wU8tZHM+lwYrDQokNvZWUnw8X&#10;oyC5JubYHXcfJ9py//670y/r6UKpyXhYv4LwNPh7+Nb+1Armz/D/JfwAufw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kxzDOxQAAANsAAAAPAAAAAAAAAAAAAAAAAJgCAABkcnMv&#10;ZG93bnJldi54bWxQSwUGAAAAAAQABAD1AAAAigMAAAAA&#10;" strokecolor="windowText" strokeweight="1pt"/>
                      <v:roundrect id="AutoShape 6" o:spid="_x0000_s1029" style="position:absolute;left:152;top:8153;width:1714;height:1143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BWuucUA&#10;AADbAAAADwAAAGRycy9kb3ducmV2LnhtbESPQWvCQBSE74X+h+UJvRSzsYc0xqwilZZ6EWpFr4/s&#10;Mwlm34bsNon99V2h4HGYmW+YfDWaRvTUudqyglkUgyAurK65VHD4fp+mIJxH1thYJgVXcrBaPj7k&#10;mGk78Bf1e1+KAGGXoYLK+zaT0hUVGXSRbYmDd7adQR9kV0rd4RDgppEvcZxIgzWHhQpbequouOx/&#10;jIL0mppjf9x9nGjLw+Z3p1/Xz3OlnibjegHC0+jv4f/2p1aQJHD7En6AXP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UFa65xQAAANsAAAAPAAAAAAAAAAAAAAAAAJgCAABkcnMv&#10;ZG93bnJldi54bWxQSwUGAAAAAAQABAD1AAAAigMAAAAA&#10;" strokecolor="windowText" strokeweight="1pt"/>
                      <v:roundrect id="AutoShape 3" o:spid="_x0000_s1030" style="position:absolute;top:11963;width:1714;height:1143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GINIcUA&#10;AADbAAAADwAAAGRycy9kb3ducmV2LnhtbESPQWvCQBSE70L/w/IEL9JsasHGNKtIi6VeBG3R6yP7&#10;mgSzb0N2TWJ/fbcgeBxm5hsmWw2mFh21rrKs4CmKQRDnVldcKPj+2jwmIJxH1lhbJgVXcrBaPowy&#10;TLXteU/dwRciQNilqKD0vkmldHlJBl1kG+Lg/djWoA+yLaRusQ9wU8tZHM+lwYrDQokNvZWUnw8X&#10;oyC5JubYHXcfJ9py//670y/r6UKpyXhYv4LwNPh7+Nb+1Armz/D/JfwAufw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EYg0hxQAAANsAAAAPAAAAAAAAAAAAAAAAAJgCAABkcnMv&#10;ZG93bnJldi54bWxQSwUGAAAAAAQABAD1AAAAigMAAAAA&#10;" strokecolor="windowText" strokeweight="1pt"/>
                    </v:group>
                  </w:pict>
                </mc:Fallback>
              </mc:AlternateContent>
            </w:r>
            <w:r w:rsidR="009C7130"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w:t xml:space="preserve">       </w:t>
            </w:r>
            <w:r w:rsidR="00272E7C" w:rsidRPr="00272E7C">
              <w:rPr>
                <w:rFonts w:ascii="Times New Roman" w:eastAsiaTheme="minorHAnsi" w:hAnsi="Times New Roman"/>
                <w:noProof/>
                <w:color w:val="FF0000"/>
                <w:position w:val="-18"/>
                <w:sz w:val="24"/>
                <w:szCs w:val="24"/>
                <w:lang w:eastAsia="en-AU"/>
              </w:rPr>
              <w:object w:dxaOrig="1752" w:dyaOrig="498" w14:anchorId="466BB711">
                <v:shape id="_x0000_i1030" type="#_x0000_t75" style="width:87.45pt;height:24.7pt" o:ole="">
                  <v:imagedata r:id="rId71" o:title=""/>
                </v:shape>
                <o:OLEObject Type="Embed" ProgID="FXE300.Equation" ShapeID="_x0000_i1030" DrawAspect="Content" ObjectID="_1460096868" r:id="rId72"/>
              </w:object>
            </w:r>
            <w:r w:rsidR="009C7130" w:rsidRPr="00272E7C">
              <w:rPr>
                <w:rFonts w:ascii="Times New Roman" w:hAnsi="Times New Roman"/>
                <w:noProof/>
                <w:position w:val="-18"/>
                <w:sz w:val="24"/>
                <w:szCs w:val="24"/>
                <w:lang w:eastAsia="en-AU"/>
              </w:rPr>
              <w:t xml:space="preserve"> </w:t>
            </w:r>
          </w:p>
          <w:p w:rsidR="00272E7C" w:rsidRPr="00272E7C" w:rsidRDefault="00272E7C" w:rsidP="00272E7C">
            <w:pPr>
              <w:rPr>
                <w:rFonts w:ascii="Times New Roman" w:hAnsi="Times New Roman"/>
                <w:noProof/>
                <w:position w:val="-8"/>
                <w:sz w:val="12"/>
                <w:szCs w:val="12"/>
                <w:lang w:eastAsia="en-AU"/>
              </w:rPr>
            </w:pPr>
          </w:p>
          <w:p w:rsidR="009C7130" w:rsidRPr="00272E7C" w:rsidRDefault="009C7130" w:rsidP="00272E7C">
            <w:pPr>
              <w:rPr>
                <w:rFonts w:ascii="Times New Roman" w:hAnsi="Times New Roman"/>
                <w:noProof/>
                <w:color w:val="FF0000"/>
                <w:position w:val="-18"/>
                <w:sz w:val="24"/>
                <w:szCs w:val="24"/>
                <w:lang w:eastAsia="en-AU"/>
              </w:rPr>
            </w:pPr>
            <w:r>
              <w:rPr>
                <w:rFonts w:ascii="Times New Roman" w:hAnsi="Times New Roman"/>
                <w:noProof/>
                <w:color w:val="FF0000"/>
                <w:position w:val="-8"/>
                <w:sz w:val="24"/>
                <w:szCs w:val="24"/>
                <w:lang w:eastAsia="en-AU"/>
              </w:rPr>
              <w:t xml:space="preserve">       </w:t>
            </w:r>
            <w:r w:rsidR="00272E7C" w:rsidRPr="00272E7C">
              <w:rPr>
                <w:rFonts w:ascii="Times New Roman" w:eastAsiaTheme="minorHAnsi" w:hAnsi="Times New Roman"/>
                <w:noProof/>
                <w:color w:val="FF0000"/>
                <w:position w:val="-18"/>
                <w:sz w:val="24"/>
                <w:szCs w:val="24"/>
                <w:lang w:eastAsia="en-AU"/>
              </w:rPr>
              <w:object w:dxaOrig="1752" w:dyaOrig="498" w14:anchorId="2D5AD541">
                <v:shape id="_x0000_i1031" type="#_x0000_t75" style="width:87.45pt;height:24.7pt" o:ole="">
                  <v:imagedata r:id="rId73" o:title=""/>
                </v:shape>
                <o:OLEObject Type="Embed" ProgID="FXE300.Equation" ShapeID="_x0000_i1031" DrawAspect="Content" ObjectID="_1460096869" r:id="rId74"/>
              </w:object>
            </w:r>
          </w:p>
          <w:p w:rsidR="00272E7C" w:rsidRPr="00272E7C" w:rsidRDefault="00272E7C" w:rsidP="00272E7C">
            <w:pPr>
              <w:rPr>
                <w:rFonts w:ascii="Times New Roman" w:hAnsi="Times New Roman"/>
                <w:noProof/>
                <w:color w:val="FF0000"/>
                <w:position w:val="-8"/>
                <w:sz w:val="12"/>
                <w:szCs w:val="12"/>
                <w:lang w:eastAsia="en-AU"/>
              </w:rPr>
            </w:pPr>
          </w:p>
          <w:p w:rsidR="009C7130" w:rsidRPr="00272E7C" w:rsidRDefault="009C7130" w:rsidP="00272E7C">
            <w:pPr>
              <w:rPr>
                <w:rFonts w:ascii="Times New Roman" w:hAnsi="Times New Roman"/>
                <w:noProof/>
                <w:color w:val="FF0000"/>
                <w:position w:val="-18"/>
                <w:sz w:val="24"/>
                <w:szCs w:val="24"/>
                <w:lang w:eastAsia="en-AU"/>
              </w:rPr>
            </w:pPr>
            <w:r>
              <w:rPr>
                <w:rFonts w:ascii="Times New Roman" w:hAnsi="Times New Roman"/>
                <w:noProof/>
                <w:color w:val="FF0000"/>
                <w:position w:val="-8"/>
                <w:sz w:val="24"/>
                <w:szCs w:val="24"/>
                <w:lang w:eastAsia="en-AU"/>
              </w:rPr>
              <w:t xml:space="preserve">       </w:t>
            </w:r>
            <w:r w:rsidR="00272E7C" w:rsidRPr="00272E7C">
              <w:rPr>
                <w:rFonts w:ascii="Times New Roman" w:eastAsiaTheme="minorHAnsi" w:hAnsi="Times New Roman"/>
                <w:noProof/>
                <w:color w:val="FF0000"/>
                <w:position w:val="-18"/>
                <w:sz w:val="24"/>
                <w:szCs w:val="24"/>
                <w:lang w:eastAsia="en-AU"/>
              </w:rPr>
              <w:object w:dxaOrig="1872" w:dyaOrig="498" w14:anchorId="10B3DC6F">
                <v:shape id="_x0000_i1032" type="#_x0000_t75" style="width:93.6pt;height:24.7pt" o:ole="">
                  <v:imagedata r:id="rId75" o:title=""/>
                </v:shape>
                <o:OLEObject Type="Embed" ProgID="FXE300.Equation" ShapeID="_x0000_i1032" DrawAspect="Content" ObjectID="_1460096870" r:id="rId76"/>
              </w:object>
            </w:r>
          </w:p>
          <w:p w:rsidR="00272E7C" w:rsidRPr="00272E7C" w:rsidRDefault="00272E7C" w:rsidP="00272E7C">
            <w:pPr>
              <w:rPr>
                <w:rFonts w:ascii="Times New Roman" w:hAnsi="Times New Roman"/>
                <w:noProof/>
                <w:color w:val="FF0000"/>
                <w:position w:val="-8"/>
                <w:sz w:val="12"/>
                <w:szCs w:val="12"/>
                <w:lang w:eastAsia="en-AU"/>
              </w:rPr>
            </w:pPr>
          </w:p>
          <w:p w:rsidR="009C7130" w:rsidRPr="00272E7C" w:rsidRDefault="009C7130" w:rsidP="00272E7C">
            <w:pPr>
              <w:rPr>
                <w:rFonts w:ascii="Times New Roman" w:hAnsi="Times New Roman"/>
                <w:noProof/>
                <w:position w:val="-18"/>
                <w:sz w:val="24"/>
                <w:szCs w:val="24"/>
                <w:lang w:eastAsia="en-AU"/>
              </w:rPr>
            </w:pPr>
            <w:r>
              <w:rPr>
                <w:rFonts w:ascii="Times New Roman" w:hAnsi="Times New Roman"/>
                <w:noProof/>
                <w:color w:val="FF0000"/>
                <w:position w:val="-8"/>
                <w:sz w:val="24"/>
                <w:szCs w:val="24"/>
                <w:lang w:eastAsia="en-AU"/>
              </w:rPr>
              <w:t xml:space="preserve">       </w:t>
            </w:r>
            <w:r w:rsidR="00272E7C" w:rsidRPr="00272E7C">
              <w:rPr>
                <w:rFonts w:ascii="Times New Roman" w:eastAsiaTheme="minorHAnsi" w:hAnsi="Times New Roman"/>
                <w:noProof/>
                <w:color w:val="FF0000"/>
                <w:position w:val="-18"/>
                <w:sz w:val="24"/>
                <w:szCs w:val="24"/>
                <w:lang w:eastAsia="en-AU"/>
              </w:rPr>
              <w:object w:dxaOrig="1872" w:dyaOrig="498" w14:anchorId="5F1C3C2E">
                <v:shape id="_x0000_i1033" type="#_x0000_t75" style="width:93.6pt;height:24.7pt" o:ole="">
                  <v:imagedata r:id="rId75" o:title=""/>
                </v:shape>
                <o:OLEObject Type="Embed" ProgID="FXE300.Equation" ShapeID="_x0000_i1033" DrawAspect="Content" ObjectID="_1460096871" r:id="rId77"/>
              </w:object>
            </w:r>
          </w:p>
          <w:p w:rsidR="009C7130" w:rsidRPr="00272E7C" w:rsidRDefault="009C7130" w:rsidP="009C7130">
            <w:pPr>
              <w:rPr>
                <w:rFonts w:ascii="Times New Roman" w:hAnsi="Times New Roman"/>
                <w:sz w:val="12"/>
                <w:szCs w:val="12"/>
              </w:rPr>
            </w:pPr>
          </w:p>
        </w:tc>
      </w:tr>
      <w:tr w:rsidR="009C7130" w:rsidTr="00C42BE5">
        <w:trPr>
          <w:cantSplit/>
          <w:trHeight w:val="851"/>
        </w:trPr>
        <w:tc>
          <w:tcPr>
            <w:tcW w:w="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99"/>
          </w:tcPr>
          <w:p w:rsidR="009C7130" w:rsidRPr="001B3341" w:rsidRDefault="009C7130" w:rsidP="009C7130">
            <w:pPr>
              <w:pStyle w:val="ListParagraph"/>
              <w:numPr>
                <w:ilvl w:val="0"/>
                <w:numId w:val="2"/>
              </w:numPr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9C7130" w:rsidRDefault="00C94FDD" w:rsidP="009C7130">
            <w:pPr>
              <w:ind w:right="4853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Theme="minorHAnsi" w:hAnsiTheme="minorHAnsi" w:cstheme="minorBidi"/>
              </w:rPr>
              <w:object w:dxaOrig="1440" w:dyaOrig="1440" w14:anchorId="05CB3B5D">
                <v:shape id="_x0000_s1097" type="#_x0000_t75" style="position:absolute;margin-left:159.45pt;margin-top:17.7pt;width:248.75pt;height:97.4pt;z-index:251686400;mso-position-horizontal-relative:text;mso-position-vertical-relative:text">
                  <v:imagedata r:id="rId78" o:title=""/>
                </v:shape>
                <o:OLEObject Type="Embed" ProgID="FXDraw3.Document" ShapeID="_x0000_s1097" DrawAspect="Content" ObjectID="_1460096913" r:id="rId79"/>
              </w:object>
            </w:r>
            <w:r w:rsidR="009C7130">
              <w:rPr>
                <w:rFonts w:ascii="Times New Roman" w:hAnsi="Times New Roman"/>
                <w:sz w:val="24"/>
                <w:szCs w:val="24"/>
              </w:rPr>
              <w:t>Find the volume of the triangular prism shown.</w:t>
            </w:r>
          </w:p>
          <w:p w:rsidR="009C7130" w:rsidRDefault="009C7130" w:rsidP="009C7130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9C7130" w:rsidRDefault="009C7130" w:rsidP="009C7130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9C7130" w:rsidRDefault="009C7130" w:rsidP="009C7130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9C7130" w:rsidRDefault="009C7130" w:rsidP="009C7130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9C7130" w:rsidRDefault="009C7130" w:rsidP="009C7130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9C7130" w:rsidRDefault="009C7130" w:rsidP="009C7130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9C7130" w:rsidRDefault="008F05E4" w:rsidP="009C7130">
            <w:pPr>
              <w:rPr>
                <w:rFonts w:ascii="Times New Roman" w:hAnsi="Times New Roman"/>
                <w:sz w:val="24"/>
                <w:szCs w:val="24"/>
              </w:rPr>
            </w:pPr>
            <w:r w:rsidRPr="0013023C">
              <w:rPr>
                <w:noProof/>
                <w:lang w:eastAsia="en-AU"/>
              </w:rPr>
              <mc:AlternateContent>
                <mc:Choice Requires="wps">
                  <w:drawing>
                    <wp:anchor distT="0" distB="0" distL="114300" distR="114300" simplePos="0" relativeHeight="251603456" behindDoc="0" locked="0" layoutInCell="1" allowOverlap="1" wp14:anchorId="6B4CF115" wp14:editId="01C9971D">
                      <wp:simplePos x="0" y="0"/>
                      <wp:positionH relativeFrom="column">
                        <wp:posOffset>908050</wp:posOffset>
                      </wp:positionH>
                      <wp:positionV relativeFrom="paragraph">
                        <wp:posOffset>105410</wp:posOffset>
                      </wp:positionV>
                      <wp:extent cx="754380" cy="373380"/>
                      <wp:effectExtent l="0" t="0" r="26670" b="26670"/>
                      <wp:wrapNone/>
                      <wp:docPr id="67" name="Rectangle 6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754380" cy="373380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1A175E" w:rsidRPr="003A7010" w:rsidRDefault="001A175E" w:rsidP="008F05E4">
                                  <w:pPr>
                                    <w:jc w:val="center"/>
                                    <w:rPr>
                                      <w:rFonts w:ascii="Times New Roman" w:hAnsi="Times New Roman"/>
                                      <w:color w:val="000000" w:themeColor="text1"/>
                                      <w:sz w:val="36"/>
                                      <w:szCs w:val="28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6B4CF115" id="Rectangle 67" o:spid="_x0000_s1031" style="position:absolute;margin-left:71.5pt;margin-top:8.3pt;width:59.4pt;height:29.4pt;z-index:25160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" filled="f" strokecolor="black [3213]" strokeweight="1.5pt">
                      <v:textbox>
                        <w:txbxContent>
                          <w:p w:rsidR="001A175E" w:rsidRPr="003A7010" w:rsidRDefault="001A175E" w:rsidP="008F05E4">
                            <w:pPr>
                              <w:jc w:val="center"/>
                              <w:rPr>
                                <w:rFonts w:ascii="Times New Roman" w:hAnsi="Times New Roman"/>
                                <w:color w:val="000000" w:themeColor="text1"/>
                                <w:sz w:val="36"/>
                                <w:szCs w:val="28"/>
                              </w:rPr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  <w:p w:rsidR="009C7130" w:rsidRDefault="009C7130" w:rsidP="009C7130">
            <w:pPr>
              <w:rPr>
                <w:rFonts w:ascii="Times New Roman" w:hAnsi="Times New Roman"/>
                <w:sz w:val="32"/>
                <w:szCs w:val="32"/>
                <w:vertAlign w:val="superscript"/>
              </w:rPr>
            </w:pPr>
            <w:r>
              <w:rPr>
                <w:rFonts w:ascii="Times New Roman" w:hAnsi="Times New Roman"/>
                <w:sz w:val="32"/>
                <w:szCs w:val="32"/>
              </w:rPr>
              <w:t xml:space="preserve">Volume =                  </w:t>
            </w:r>
            <w:r w:rsidR="008F05E4">
              <w:rPr>
                <w:rFonts w:ascii="Times New Roman" w:hAnsi="Times New Roman"/>
                <w:sz w:val="32"/>
                <w:szCs w:val="32"/>
              </w:rPr>
              <w:t xml:space="preserve"> c</w:t>
            </w:r>
            <w:r>
              <w:rPr>
                <w:rFonts w:ascii="Times New Roman" w:hAnsi="Times New Roman"/>
                <w:sz w:val="32"/>
                <w:szCs w:val="32"/>
              </w:rPr>
              <w:t>m</w:t>
            </w:r>
            <w:r>
              <w:rPr>
                <w:rFonts w:ascii="Times New Roman" w:hAnsi="Times New Roman"/>
                <w:sz w:val="32"/>
                <w:szCs w:val="32"/>
                <w:vertAlign w:val="superscript"/>
              </w:rPr>
              <w:t>3</w:t>
            </w:r>
          </w:p>
          <w:p w:rsidR="009C7130" w:rsidRDefault="009C7130" w:rsidP="009C7130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9C7130" w:rsidTr="00C42BE5">
        <w:trPr>
          <w:cantSplit/>
          <w:trHeight w:val="851"/>
        </w:trPr>
        <w:tc>
          <w:tcPr>
            <w:tcW w:w="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99"/>
          </w:tcPr>
          <w:p w:rsidR="009C7130" w:rsidRPr="001B3341" w:rsidRDefault="009C7130" w:rsidP="009C7130">
            <w:pPr>
              <w:pStyle w:val="ListParagraph"/>
              <w:numPr>
                <w:ilvl w:val="0"/>
                <w:numId w:val="2"/>
              </w:numPr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8F05E4" w:rsidRDefault="00C94FDD" w:rsidP="008F05E4">
            <w:pPr>
              <w:ind w:right="4286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w:object w:dxaOrig="1440" w:dyaOrig="1440">
                <v:shape id="_x0000_s1107" type="#_x0000_t75" style="position:absolute;margin-left:267.7pt;margin-top:11.95pt;width:151.8pt;height:87.95pt;z-index:251688448;mso-position-horizontal-relative:text;mso-position-vertical-relative:text">
                  <v:imagedata r:id="rId80" o:title=""/>
                </v:shape>
                <o:OLEObject Type="Embed" ProgID="FXDraw3.Document" ShapeID="_x0000_s1107" DrawAspect="Content" ObjectID="_1460096914" r:id="rId81"/>
              </w:object>
            </w:r>
            <w:r w:rsidR="008F05E4">
              <w:rPr>
                <w:rFonts w:ascii="Times New Roman" w:hAnsi="Times New Roman"/>
                <w:sz w:val="24"/>
                <w:szCs w:val="24"/>
              </w:rPr>
              <w:t>The area of the pentagonal base of this prism is 64.5 cm</w:t>
            </w:r>
            <w:r w:rsidR="008F05E4" w:rsidRPr="008F05E4">
              <w:rPr>
                <w:rFonts w:ascii="Times New Roman" w:hAnsi="Times New Roman"/>
                <w:sz w:val="24"/>
                <w:szCs w:val="24"/>
                <w:vertAlign w:val="superscript"/>
              </w:rPr>
              <w:t>2</w:t>
            </w:r>
            <w:r w:rsidR="008F05E4">
              <w:rPr>
                <w:rFonts w:ascii="Times New Roman" w:hAnsi="Times New Roman"/>
                <w:sz w:val="24"/>
                <w:szCs w:val="24"/>
              </w:rPr>
              <w:t>.</w:t>
            </w:r>
          </w:p>
          <w:p w:rsidR="008F05E4" w:rsidRDefault="008F05E4" w:rsidP="009C7130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9C7130" w:rsidRDefault="008F05E4" w:rsidP="009C7130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What is</w:t>
            </w:r>
            <w:r w:rsidR="009C7130">
              <w:rPr>
                <w:rFonts w:ascii="Times New Roman" w:hAnsi="Times New Roman"/>
                <w:sz w:val="24"/>
                <w:szCs w:val="24"/>
              </w:rPr>
              <w:t xml:space="preserve"> the volume of the prism</w:t>
            </w:r>
            <w:r>
              <w:rPr>
                <w:rFonts w:ascii="Times New Roman" w:hAnsi="Times New Roman"/>
                <w:sz w:val="24"/>
                <w:szCs w:val="24"/>
              </w:rPr>
              <w:t>?</w:t>
            </w:r>
          </w:p>
          <w:p w:rsidR="009C7130" w:rsidRDefault="009C7130" w:rsidP="009C7130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9C7130" w:rsidRDefault="009C7130" w:rsidP="009C7130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9C7130" w:rsidRDefault="009C7130" w:rsidP="009C7130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8F05E4" w:rsidRDefault="008F05E4" w:rsidP="008F05E4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8F05E4" w:rsidRDefault="008F05E4" w:rsidP="008F05E4">
            <w:pPr>
              <w:rPr>
                <w:rFonts w:ascii="Times New Roman" w:hAnsi="Times New Roman"/>
                <w:sz w:val="24"/>
                <w:szCs w:val="24"/>
              </w:rPr>
            </w:pPr>
            <w:r w:rsidRPr="0013023C">
              <w:rPr>
                <w:noProof/>
                <w:lang w:eastAsia="en-AU"/>
              </w:rPr>
              <mc:AlternateContent>
                <mc:Choice Requires="wps">
                  <w:drawing>
                    <wp:anchor distT="0" distB="0" distL="114300" distR="114300" simplePos="0" relativeHeight="251593216" behindDoc="0" locked="0" layoutInCell="1" allowOverlap="1" wp14:anchorId="4D0E7512" wp14:editId="3EAE13D3">
                      <wp:simplePos x="0" y="0"/>
                      <wp:positionH relativeFrom="column">
                        <wp:posOffset>908050</wp:posOffset>
                      </wp:positionH>
                      <wp:positionV relativeFrom="paragraph">
                        <wp:posOffset>105410</wp:posOffset>
                      </wp:positionV>
                      <wp:extent cx="754380" cy="373380"/>
                      <wp:effectExtent l="0" t="0" r="26670" b="26670"/>
                      <wp:wrapNone/>
                      <wp:docPr id="68" name="Rectangle 6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754380" cy="373380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1A175E" w:rsidRPr="003A7010" w:rsidRDefault="001A175E" w:rsidP="008F05E4">
                                  <w:pPr>
                                    <w:jc w:val="center"/>
                                    <w:rPr>
                                      <w:rFonts w:ascii="Times New Roman" w:hAnsi="Times New Roman"/>
                                      <w:color w:val="000000" w:themeColor="text1"/>
                                      <w:sz w:val="36"/>
                                      <w:szCs w:val="28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4D0E7512" id="Rectangle 68" o:spid="_x0000_s1032" style="position:absolute;margin-left:71.5pt;margin-top:8.3pt;width:59.4pt;height:29.4pt;z-index:25159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" filled="f" strokecolor="black [3213]" strokeweight="1.5pt">
                      <v:textbox>
                        <w:txbxContent>
                          <w:p w:rsidR="001A175E" w:rsidRPr="003A7010" w:rsidRDefault="001A175E" w:rsidP="008F05E4">
                            <w:pPr>
                              <w:jc w:val="center"/>
                              <w:rPr>
                                <w:rFonts w:ascii="Times New Roman" w:hAnsi="Times New Roman"/>
                                <w:color w:val="000000" w:themeColor="text1"/>
                                <w:sz w:val="36"/>
                                <w:szCs w:val="28"/>
                              </w:rPr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  <w:p w:rsidR="008F05E4" w:rsidRDefault="008F05E4" w:rsidP="008F05E4">
            <w:pPr>
              <w:rPr>
                <w:rFonts w:ascii="Times New Roman" w:hAnsi="Times New Roman"/>
                <w:sz w:val="32"/>
                <w:szCs w:val="32"/>
                <w:vertAlign w:val="superscript"/>
              </w:rPr>
            </w:pPr>
            <w:r>
              <w:rPr>
                <w:rFonts w:ascii="Times New Roman" w:hAnsi="Times New Roman"/>
                <w:sz w:val="32"/>
                <w:szCs w:val="32"/>
              </w:rPr>
              <w:t>Volume =                   cm</w:t>
            </w:r>
            <w:r>
              <w:rPr>
                <w:rFonts w:ascii="Times New Roman" w:hAnsi="Times New Roman"/>
                <w:sz w:val="32"/>
                <w:szCs w:val="32"/>
                <w:vertAlign w:val="superscript"/>
              </w:rPr>
              <w:t>3</w:t>
            </w:r>
          </w:p>
          <w:p w:rsidR="009C7130" w:rsidRDefault="009C7130" w:rsidP="008F05E4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9C7130" w:rsidTr="003D6C80">
        <w:trPr>
          <w:cantSplit/>
          <w:trHeight w:val="851"/>
        </w:trPr>
        <w:tc>
          <w:tcPr>
            <w:tcW w:w="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FFCCCC"/>
          </w:tcPr>
          <w:p w:rsidR="009C7130" w:rsidRPr="001B3341" w:rsidRDefault="009C7130" w:rsidP="009C7130">
            <w:pPr>
              <w:pStyle w:val="ListParagraph"/>
              <w:numPr>
                <w:ilvl w:val="0"/>
                <w:numId w:val="2"/>
              </w:numPr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9C7130" w:rsidRDefault="003D6C80" w:rsidP="009C7130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The water tank is</w:t>
            </w:r>
            <w:r w:rsidR="009C7130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/>
                <w:sz w:val="24"/>
                <w:szCs w:val="24"/>
              </w:rPr>
              <w:t>designed to go under a deck and</w:t>
            </w:r>
            <w:r w:rsidR="009C7130">
              <w:rPr>
                <w:rFonts w:ascii="Times New Roman" w:hAnsi="Times New Roman"/>
                <w:sz w:val="24"/>
                <w:szCs w:val="24"/>
              </w:rPr>
              <w:t xml:space="preserve"> has the dimensions shown below. </w:t>
            </w:r>
          </w:p>
          <w:p w:rsidR="009C7130" w:rsidRDefault="009C7130" w:rsidP="009C7130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Using</w:t>
            </w:r>
            <w:r w:rsidR="003D6C80">
              <w:rPr>
                <w:rFonts w:ascii="Times New Roman" w:hAnsi="Times New Roman"/>
                <w:sz w:val="24"/>
                <w:szCs w:val="24"/>
              </w:rPr>
              <w:t xml:space="preserve"> the relationship: 1 cubic 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metre holds 1 </w:t>
            </w:r>
            <w:r w:rsidR="003D6C80">
              <w:rPr>
                <w:rFonts w:ascii="Times New Roman" w:hAnsi="Times New Roman"/>
                <w:sz w:val="24"/>
                <w:szCs w:val="24"/>
              </w:rPr>
              <w:t>kilo</w:t>
            </w:r>
            <w:r>
              <w:rPr>
                <w:rFonts w:ascii="Times New Roman" w:hAnsi="Times New Roman"/>
                <w:sz w:val="24"/>
                <w:szCs w:val="24"/>
              </w:rPr>
              <w:t>litre; find the capacity of the tank in litres.</w:t>
            </w:r>
          </w:p>
          <w:p w:rsidR="009C7130" w:rsidRDefault="009C7130" w:rsidP="009C7130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9C7130" w:rsidRDefault="00C94FDD" w:rsidP="009C7130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Theme="minorHAnsi" w:hAnsiTheme="minorHAnsi" w:cstheme="minorBidi"/>
              </w:rPr>
              <w:object w:dxaOrig="1440" w:dyaOrig="1440" w14:anchorId="09EED034">
                <v:shape id="_x0000_s1099" type="#_x0000_t75" style="position:absolute;margin-left:79.5pt;margin-top:12.1pt;width:317.85pt;height:114.4pt;z-index:251687424">
                  <v:imagedata r:id="rId82" o:title=""/>
                </v:shape>
                <o:OLEObject Type="Embed" ProgID="FXDraw3.Document" ShapeID="_x0000_s1099" DrawAspect="Content" ObjectID="_1460096915" r:id="rId83"/>
              </w:object>
            </w:r>
          </w:p>
          <w:p w:rsidR="009C7130" w:rsidRDefault="009C7130" w:rsidP="009C7130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9C7130" w:rsidRDefault="009C7130" w:rsidP="009C7130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9C7130" w:rsidRDefault="009C7130" w:rsidP="009C7130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9C7130" w:rsidRDefault="009C7130" w:rsidP="009C7130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9C7130" w:rsidRDefault="009C7130" w:rsidP="009C7130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9C7130" w:rsidRDefault="009C7130" w:rsidP="009C7130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9C7130" w:rsidRDefault="009C7130" w:rsidP="009C7130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9C7130" w:rsidRDefault="009C7130" w:rsidP="009C7130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9C7130" w:rsidRDefault="003D6C80" w:rsidP="009C7130">
            <w:pPr>
              <w:rPr>
                <w:rFonts w:ascii="Times New Roman" w:hAnsi="Times New Roman"/>
                <w:sz w:val="24"/>
                <w:szCs w:val="24"/>
              </w:rPr>
            </w:pPr>
            <w:r w:rsidRPr="0013023C">
              <w:rPr>
                <w:noProof/>
                <w:lang w:eastAsia="en-AU"/>
              </w:rPr>
              <mc:AlternateContent>
                <mc:Choice Requires="wps">
                  <w:drawing>
                    <wp:anchor distT="0" distB="0" distL="114300" distR="114300" simplePos="0" relativeHeight="251613696" behindDoc="0" locked="0" layoutInCell="1" allowOverlap="1" wp14:anchorId="7EAD75FF" wp14:editId="5F94A45B">
                      <wp:simplePos x="0" y="0"/>
                      <wp:positionH relativeFrom="column">
                        <wp:posOffset>991870</wp:posOffset>
                      </wp:positionH>
                      <wp:positionV relativeFrom="paragraph">
                        <wp:posOffset>81915</wp:posOffset>
                      </wp:positionV>
                      <wp:extent cx="899160" cy="373380"/>
                      <wp:effectExtent l="0" t="0" r="15240" b="26670"/>
                      <wp:wrapNone/>
                      <wp:docPr id="97" name="Rectangle 9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899160" cy="373380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1A175E" w:rsidRPr="003A7010" w:rsidRDefault="001A175E" w:rsidP="003D6C80">
                                  <w:pPr>
                                    <w:jc w:val="center"/>
                                    <w:rPr>
                                      <w:rFonts w:ascii="Times New Roman" w:hAnsi="Times New Roman"/>
                                      <w:color w:val="000000" w:themeColor="text1"/>
                                      <w:sz w:val="36"/>
                                      <w:szCs w:val="28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EAD75FF" id="Rectangle 97" o:spid="_x0000_s1033" style="position:absolute;margin-left:78.1pt;margin-top:6.45pt;width:70.8pt;height:29.4pt;z-index:25161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" filled="f" strokecolor="black [3213]" strokeweight="1.5pt">
                      <v:textbox>
                        <w:txbxContent>
                          <w:p w:rsidR="001A175E" w:rsidRPr="003A7010" w:rsidRDefault="001A175E" w:rsidP="003D6C80">
                            <w:pPr>
                              <w:jc w:val="center"/>
                              <w:rPr>
                                <w:rFonts w:ascii="Times New Roman" w:hAnsi="Times New Roman"/>
                                <w:color w:val="000000" w:themeColor="text1"/>
                                <w:sz w:val="36"/>
                                <w:szCs w:val="28"/>
                              </w:rPr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  <w:p w:rsidR="009C7130" w:rsidRDefault="009C7130" w:rsidP="009C7130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32"/>
                <w:szCs w:val="32"/>
              </w:rPr>
              <w:t xml:space="preserve">Capacity =                 </w:t>
            </w:r>
            <w:r w:rsidR="00D3468A">
              <w:rPr>
                <w:rFonts w:ascii="Times New Roman" w:hAnsi="Times New Roman"/>
                <w:sz w:val="32"/>
                <w:szCs w:val="32"/>
              </w:rPr>
              <w:t xml:space="preserve">    </w:t>
            </w:r>
            <w:r>
              <w:rPr>
                <w:rFonts w:ascii="Times New Roman" w:hAnsi="Times New Roman"/>
                <w:sz w:val="32"/>
                <w:szCs w:val="32"/>
              </w:rPr>
              <w:t xml:space="preserve"> litres</w:t>
            </w:r>
            <w:r w:rsidR="00D3468A">
              <w:rPr>
                <w:rFonts w:ascii="Times New Roman" w:hAnsi="Times New Roman"/>
                <w:sz w:val="32"/>
                <w:szCs w:val="32"/>
              </w:rPr>
              <w:t>.</w:t>
            </w:r>
          </w:p>
          <w:p w:rsidR="009C7130" w:rsidRDefault="009C7130" w:rsidP="009C7130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D3468A" w:rsidTr="00C42BE5">
        <w:trPr>
          <w:cantSplit/>
          <w:trHeight w:val="851"/>
        </w:trPr>
        <w:tc>
          <w:tcPr>
            <w:tcW w:w="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FFCCCC"/>
          </w:tcPr>
          <w:p w:rsidR="00D3468A" w:rsidRPr="001B3341" w:rsidRDefault="00D3468A" w:rsidP="00D3468A">
            <w:pPr>
              <w:pStyle w:val="ListParagraph"/>
              <w:numPr>
                <w:ilvl w:val="0"/>
                <w:numId w:val="2"/>
              </w:numPr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D3468A" w:rsidRDefault="00C94FDD" w:rsidP="00D3468A">
            <w:pPr>
              <w:ind w:right="4569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w:object w:dxaOrig="1440" w:dyaOrig="1440" w14:anchorId="5EC46F26">
                <v:shape id="_x0000_s1120" type="#_x0000_t75" style="position:absolute;margin-left:214.2pt;margin-top:-1.6pt;width:235.1pt;height:137.5pt;z-index:251693568;mso-position-horizontal-relative:text;mso-position-vertical-relative:text">
                  <v:imagedata r:id="rId84" o:title=""/>
                </v:shape>
                <o:OLEObject Type="Embed" ProgID="FXDraw3.Document" ShapeID="_x0000_s1120" DrawAspect="Content" ObjectID="_1460096916" r:id="rId85"/>
              </w:object>
            </w:r>
            <w:r w:rsidR="00D3468A">
              <w:rPr>
                <w:rFonts w:ascii="Times New Roman" w:hAnsi="Times New Roman"/>
                <w:sz w:val="24"/>
                <w:szCs w:val="24"/>
              </w:rPr>
              <w:t>Choc Delites are sold in a packet which is a triangular prism.</w:t>
            </w:r>
          </w:p>
          <w:p w:rsidR="00D3468A" w:rsidRPr="00D3468A" w:rsidRDefault="00D3468A" w:rsidP="00D3468A">
            <w:pPr>
              <w:ind w:right="4569"/>
              <w:rPr>
                <w:rFonts w:ascii="Times New Roman" w:hAnsi="Times New Roman"/>
                <w:sz w:val="12"/>
                <w:szCs w:val="12"/>
              </w:rPr>
            </w:pPr>
          </w:p>
          <w:p w:rsidR="00D3468A" w:rsidRDefault="00D3468A" w:rsidP="00D3468A">
            <w:pPr>
              <w:ind w:right="4569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What is the volume of the packet shown?</w:t>
            </w:r>
          </w:p>
          <w:p w:rsidR="00D3468A" w:rsidRDefault="00D3468A" w:rsidP="00D3468A">
            <w:pPr>
              <w:ind w:right="4569"/>
              <w:rPr>
                <w:rFonts w:ascii="Times New Roman" w:hAnsi="Times New Roman"/>
                <w:sz w:val="24"/>
                <w:szCs w:val="24"/>
              </w:rPr>
            </w:pPr>
          </w:p>
          <w:p w:rsidR="00D3468A" w:rsidRDefault="00D3468A" w:rsidP="00D3468A">
            <w:pPr>
              <w:spacing w:before="120"/>
              <w:rPr>
                <w:rFonts w:ascii="Times New Roman" w:hAnsi="Times New Roman"/>
                <w:sz w:val="24"/>
                <w:szCs w:val="24"/>
              </w:rPr>
            </w:pPr>
            <w:r w:rsidRPr="00460C07">
              <w:rPr>
                <w:noProof/>
                <w:lang w:eastAsia="en-AU"/>
              </w:rPr>
              <mc:AlternateContent>
                <mc:Choice Requires="wpg">
                  <w:drawing>
                    <wp:anchor distT="0" distB="0" distL="114300" distR="114300" simplePos="0" relativeHeight="251614720" behindDoc="0" locked="0" layoutInCell="1" allowOverlap="1" wp14:anchorId="6A566D59" wp14:editId="10ADEF76">
                      <wp:simplePos x="0" y="0"/>
                      <wp:positionH relativeFrom="column">
                        <wp:posOffset>176530</wp:posOffset>
                      </wp:positionH>
                      <wp:positionV relativeFrom="paragraph">
                        <wp:posOffset>85725</wp:posOffset>
                      </wp:positionV>
                      <wp:extent cx="182880" cy="899160"/>
                      <wp:effectExtent l="0" t="0" r="26670" b="15240"/>
                      <wp:wrapNone/>
                      <wp:docPr id="103" name="Group 103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82880" cy="899160"/>
                                <a:chOff x="0" y="0"/>
                                <a:chExt cx="171450" cy="944880"/>
                              </a:xfrm>
                            </wpg:grpSpPr>
                            <wps:wsp>
                              <wps:cNvPr id="104" name="AutoShape 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83058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05" name="AutoShape 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06" name="AutoShape 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27432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07" name="AutoShape 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55626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2DCB2C0B" id="Group 103" o:spid="_x0000_s1026" style="position:absolute;margin-left:13.9pt;margin-top:6.75pt;width:14.4pt;height:70.8pt;z-index:251614720;mso-width-relative:margin;mso-height-relative:margin" coordsize="1714,944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">
                      <v:roundrect id="AutoShape 3" o:spid="_x0000_s1027" style="position:absolute;top:8305;width:1714;height:1143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W4SxcQA&#10;AADcAAAADwAAAGRycy9kb3ducmV2LnhtbERPTWvCQBC9C/6HZYRepG4sRWPqJoilpb0IWrHXITsm&#10;wexsyG6T2F/fLQje5vE+Z50NphYdta6yrGA+i0AQ51ZXXCg4fr09xiCcR9ZYWyYFV3KQpePRGhNt&#10;e95Td/CFCCHsElRQet8kUrq8JINuZhviwJ1ta9AH2BZSt9iHcFPLpyhaSIMVh4YSG9qWlF8OP0ZB&#10;fI3NqTvt3r/pk/vX351ebqYrpR4mw+YFhKfB38U394cO86Nn+H8mXCDT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luEsXEAAAA3AAAAA8AAAAAAAAAAAAAAAAAmAIAAGRycy9k&#10;b3ducmV2LnhtbFBLBQYAAAAABAAEAPUAAACJAwAAAAA=&#10;" strokecolor="windowText" strokeweight="1pt"/>
                      <v:roundrect id="AutoShape 4" o:spid="_x0000_s1028" style="position:absolute;width:1714;height:1143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iK3XsQA&#10;AADcAAAADwAAAGRycy9kb3ducmV2LnhtbERPTWvCQBC9C/6HZYRepG4sVGPqJoilpb0IWrHXITsm&#10;wexsyG6T2F/fLQje5vE+Z50NphYdta6yrGA+i0AQ51ZXXCg4fr09xiCcR9ZYWyYFV3KQpePRGhNt&#10;e95Td/CFCCHsElRQet8kUrq8JINuZhviwJ1ta9AH2BZSt9iHcFPLpyhaSIMVh4YSG9qWlF8OP0ZB&#10;fI3NqTvt3r/pk/vX351ebqYrpR4mw+YFhKfB38U394cO86Nn+H8mXCDT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Yit17EAAAA3AAAAA8AAAAAAAAAAAAAAAAAmAIAAGRycy9k&#10;b3ducmV2LnhtbFBLBQYAAAAABAAEAPUAAACJAwAAAAA=&#10;" strokecolor="windowText" strokeweight="1pt"/>
                      <v:roundrect id="AutoShape 5" o:spid="_x0000_s1029" style="position:absolute;top:2743;width:1714;height:1143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vApKcMA&#10;AADcAAAADwAAAGRycy9kb3ducmV2LnhtbERPS2vCQBC+F/wPywheim7qwcboKmKx1IvgA70O2TEJ&#10;ZmdDdk1if31XKHibj+8582VnStFQ7QrLCj5GEQji1OqCMwWn42YYg3AeWWNpmRQ8yMFy0XubY6Jt&#10;y3tqDj4TIYRdggpy76tESpfmZNCNbEUcuKutDfoA60zqGtsQbko5jqKJNFhwaMixonVO6e1wNwri&#10;R2zOzXn3faEtt1+/O/25ep8qNeh3qxkIT51/if/dPzrMjybwfCZcIBd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lvApKcMAAADcAAAADwAAAAAAAAAAAAAAAACYAgAAZHJzL2Rv&#10;d25yZXYueG1sUEsFBgAAAAAEAAQA9QAAAIgDAAAAAA==&#10;" strokecolor="windowText" strokeweight="1pt"/>
                      <v:roundrect id="AutoShape 6" o:spid="_x0000_s1030" style="position:absolute;top:5562;width:1714;height:1143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byMssMA&#10;AADcAAAADwAAAGRycy9kb3ducmV2LnhtbERPTWvCQBC9C/0PyxR6Ed3Yg8boKlJpqRehqeh1yI5J&#10;aHY2ZLdJ9Ne7guBtHu9zluveVKKlxpWWFUzGEQjizOqScwWH389RDMJ5ZI2VZVJwIQfr1ctgiYm2&#10;Hf9Qm/pchBB2CSoovK8TKV1WkEE3tjVx4M62MegDbHKpG+xCuKnkexRNpcGSQ0OBNX0UlP2l/0ZB&#10;fInNsT3uv06042573evZZjhX6u213yxAeOr9U/xwf+swP5rB/ZlwgVzd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+byMssMAAADcAAAADwAAAAAAAAAAAAAAAACYAgAAZHJzL2Rv&#10;d25yZXYueG1sUEsFBgAAAAAEAAQA9QAAAIgDAAAAAA==&#10;" strokecolor="windowText" strokeweight="1pt"/>
                    </v:group>
                  </w:pict>
                </mc:Fallback>
              </mc:AlternateContent>
            </w:r>
            <w:r>
              <w:rPr>
                <w:rFonts w:ascii="Times New Roman" w:hAnsi="Times New Roman"/>
                <w:sz w:val="24"/>
                <w:szCs w:val="24"/>
              </w:rPr>
              <w:t xml:space="preserve">           35 cm</w:t>
            </w:r>
            <w:r w:rsidRPr="00504A2F">
              <w:rPr>
                <w:rFonts w:ascii="Times New Roman" w:hAnsi="Times New Roman"/>
                <w:sz w:val="24"/>
                <w:szCs w:val="24"/>
                <w:vertAlign w:val="superscript"/>
              </w:rPr>
              <w:t>3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          </w:t>
            </w:r>
          </w:p>
          <w:p w:rsidR="00D3468A" w:rsidRDefault="00D3468A" w:rsidP="00D3468A">
            <w:pPr>
              <w:spacing w:before="12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           37.5 cm</w:t>
            </w:r>
            <w:r w:rsidRPr="00504A2F">
              <w:rPr>
                <w:rFonts w:ascii="Times New Roman" w:hAnsi="Times New Roman"/>
                <w:sz w:val="24"/>
                <w:szCs w:val="24"/>
                <w:vertAlign w:val="superscript"/>
              </w:rPr>
              <w:t>3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          </w:t>
            </w:r>
          </w:p>
          <w:p w:rsidR="00D3468A" w:rsidRDefault="00D3468A" w:rsidP="00D3468A">
            <w:pPr>
              <w:spacing w:before="12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           52.5 cm</w:t>
            </w:r>
            <w:r w:rsidRPr="00504A2F">
              <w:rPr>
                <w:rFonts w:ascii="Times New Roman" w:hAnsi="Times New Roman"/>
                <w:sz w:val="24"/>
                <w:szCs w:val="24"/>
                <w:vertAlign w:val="superscript"/>
              </w:rPr>
              <w:t>3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          </w:t>
            </w:r>
          </w:p>
          <w:p w:rsidR="00D3468A" w:rsidRDefault="00D3468A" w:rsidP="00D3468A">
            <w:pPr>
              <w:spacing w:before="120"/>
              <w:ind w:right="4569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           131.25 cm</w:t>
            </w:r>
            <w:r w:rsidRPr="00504A2F">
              <w:rPr>
                <w:rFonts w:ascii="Times New Roman" w:hAnsi="Times New Roman"/>
                <w:sz w:val="24"/>
                <w:szCs w:val="24"/>
                <w:vertAlign w:val="superscript"/>
              </w:rPr>
              <w:t>3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          </w:t>
            </w:r>
          </w:p>
          <w:p w:rsidR="00D3468A" w:rsidRDefault="00D3468A" w:rsidP="00D3468A">
            <w:pPr>
              <w:pStyle w:val="QuestionStyle"/>
            </w:pPr>
          </w:p>
        </w:tc>
      </w:tr>
      <w:tr w:rsidR="00D3468A" w:rsidTr="00C42BE5">
        <w:trPr>
          <w:cantSplit/>
          <w:trHeight w:val="851"/>
        </w:trPr>
        <w:tc>
          <w:tcPr>
            <w:tcW w:w="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FFCCCC"/>
          </w:tcPr>
          <w:p w:rsidR="00D3468A" w:rsidRPr="001B3341" w:rsidRDefault="00D3468A" w:rsidP="00D3468A">
            <w:pPr>
              <w:pStyle w:val="ListParagraph"/>
              <w:numPr>
                <w:ilvl w:val="0"/>
                <w:numId w:val="2"/>
              </w:numPr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D3468A" w:rsidRDefault="00C94FDD" w:rsidP="00D3468A">
            <w:pPr>
              <w:ind w:right="4853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w:object w:dxaOrig="1440" w:dyaOrig="1440">
                <v:shape id="_x0000_s1181" type="#_x0000_t75" style="position:absolute;margin-left:289.3pt;margin-top:-.9pt;width:130.25pt;height:141.1pt;z-index:251732480;mso-position-horizontal-relative:text;mso-position-vertical-relative:text">
                  <v:imagedata r:id="rId86" o:title=""/>
                </v:shape>
                <o:OLEObject Type="Embed" ProgID="FXDraw3.Document" ShapeID="_x0000_s1181" DrawAspect="Content" ObjectID="_1460096917" r:id="rId87"/>
              </w:object>
            </w:r>
            <w:r w:rsidR="00D3468A">
              <w:rPr>
                <w:rFonts w:ascii="Times New Roman" w:hAnsi="Times New Roman"/>
                <w:sz w:val="24"/>
                <w:szCs w:val="24"/>
              </w:rPr>
              <w:t>What is the volume of the cylinder to the nearest cm</w:t>
            </w:r>
            <w:r w:rsidR="00D3468A" w:rsidRPr="00611B44">
              <w:rPr>
                <w:rFonts w:ascii="Times New Roman" w:hAnsi="Times New Roman"/>
                <w:sz w:val="24"/>
                <w:szCs w:val="24"/>
                <w:vertAlign w:val="superscript"/>
              </w:rPr>
              <w:t>3</w:t>
            </w:r>
            <w:r w:rsidR="00D3468A">
              <w:rPr>
                <w:rFonts w:ascii="Times New Roman" w:hAnsi="Times New Roman"/>
                <w:sz w:val="24"/>
                <w:szCs w:val="24"/>
              </w:rPr>
              <w:t>?</w:t>
            </w:r>
          </w:p>
          <w:p w:rsidR="00D3468A" w:rsidRPr="00D3468A" w:rsidRDefault="00D3468A" w:rsidP="00D3468A">
            <w:pPr>
              <w:pStyle w:val="QuestionStyle"/>
            </w:pPr>
            <w:r w:rsidRPr="00D3468A">
              <w:rPr>
                <w:noProof/>
                <w:lang w:eastAsia="en-AU"/>
              </w:rPr>
              <mc:AlternateContent>
                <mc:Choice Requires="wps">
                  <w:drawing>
                    <wp:anchor distT="0" distB="0" distL="114300" distR="114300" simplePos="0" relativeHeight="251616768" behindDoc="0" locked="0" layoutInCell="1" allowOverlap="1" wp14:anchorId="7BC84C91" wp14:editId="4E2E5A8D">
                      <wp:simplePos x="0" y="0"/>
                      <wp:positionH relativeFrom="column">
                        <wp:posOffset>1116330</wp:posOffset>
                      </wp:positionH>
                      <wp:positionV relativeFrom="paragraph">
                        <wp:posOffset>180975</wp:posOffset>
                      </wp:positionV>
                      <wp:extent cx="754380" cy="373380"/>
                      <wp:effectExtent l="0" t="0" r="26670" b="26670"/>
                      <wp:wrapNone/>
                      <wp:docPr id="109" name="Rectangle 10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754380" cy="373380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1A175E" w:rsidRPr="003A7010" w:rsidRDefault="001A175E" w:rsidP="00D3468A">
                                  <w:pPr>
                                    <w:jc w:val="center"/>
                                    <w:rPr>
                                      <w:rFonts w:ascii="Times New Roman" w:hAnsi="Times New Roman"/>
                                      <w:color w:val="000000" w:themeColor="text1"/>
                                      <w:sz w:val="36"/>
                                      <w:szCs w:val="28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BC84C91" id="Rectangle 109" o:spid="_x0000_s1034" style="position:absolute;margin-left:87.9pt;margin-top:14.25pt;width:59.4pt;height:29.4pt;z-index:25161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" filled="f" strokecolor="black [3213]" strokeweight="1.5pt">
                      <v:textbox>
                        <w:txbxContent>
                          <w:p w:rsidR="001A175E" w:rsidRPr="003A7010" w:rsidRDefault="001A175E" w:rsidP="00D3468A">
                            <w:pPr>
                              <w:jc w:val="center"/>
                              <w:rPr>
                                <w:rFonts w:ascii="Times New Roman" w:hAnsi="Times New Roman"/>
                                <w:color w:val="000000" w:themeColor="text1"/>
                                <w:sz w:val="36"/>
                                <w:szCs w:val="28"/>
                              </w:rPr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  <w:p w:rsidR="00D3468A" w:rsidRPr="00D3468A" w:rsidRDefault="00D3468A" w:rsidP="00D3468A">
            <w:pPr>
              <w:rPr>
                <w:rFonts w:ascii="Times New Roman" w:hAnsi="Times New Roman"/>
                <w:sz w:val="36"/>
                <w:szCs w:val="36"/>
              </w:rPr>
            </w:pPr>
            <w:r w:rsidRPr="00D3468A">
              <w:rPr>
                <w:rFonts w:ascii="Times New Roman" w:hAnsi="Times New Roman"/>
                <w:sz w:val="36"/>
                <w:szCs w:val="36"/>
              </w:rPr>
              <w:t>Volume =                   cm</w:t>
            </w:r>
            <w:r w:rsidRPr="00D3468A">
              <w:rPr>
                <w:rFonts w:ascii="Times New Roman" w:hAnsi="Times New Roman"/>
                <w:sz w:val="36"/>
                <w:szCs w:val="36"/>
                <w:vertAlign w:val="superscript"/>
              </w:rPr>
              <w:t>3</w:t>
            </w:r>
            <w:r w:rsidRPr="00D3468A">
              <w:rPr>
                <w:rFonts w:ascii="Times New Roman" w:hAnsi="Times New Roman"/>
                <w:sz w:val="36"/>
                <w:szCs w:val="36"/>
              </w:rPr>
              <w:t>.</w:t>
            </w:r>
          </w:p>
          <w:p w:rsidR="00D3468A" w:rsidRDefault="00D3468A" w:rsidP="00D3468A">
            <w:pPr>
              <w:pStyle w:val="QuestionStyle"/>
            </w:pPr>
          </w:p>
          <w:p w:rsidR="00D3468A" w:rsidRDefault="00D3468A" w:rsidP="00D3468A">
            <w:pPr>
              <w:pStyle w:val="QuestionStyle"/>
            </w:pPr>
          </w:p>
          <w:p w:rsidR="00D3468A" w:rsidRDefault="00D3468A" w:rsidP="00D3468A">
            <w:pPr>
              <w:pStyle w:val="QuestionStyle"/>
            </w:pPr>
          </w:p>
          <w:p w:rsidR="00D3468A" w:rsidRDefault="00D3468A" w:rsidP="00D3468A">
            <w:pPr>
              <w:pStyle w:val="QuestionStyle"/>
            </w:pPr>
          </w:p>
          <w:p w:rsidR="00D3468A" w:rsidRDefault="00D3468A" w:rsidP="00D3468A">
            <w:pPr>
              <w:pStyle w:val="QuestionStyle"/>
            </w:pPr>
          </w:p>
          <w:p w:rsidR="00D3468A" w:rsidRDefault="00D3468A" w:rsidP="00D3468A">
            <w:pPr>
              <w:pStyle w:val="QuestionStyle"/>
            </w:pPr>
          </w:p>
        </w:tc>
      </w:tr>
      <w:tr w:rsidR="001C1AC6" w:rsidTr="00C42BE5">
        <w:trPr>
          <w:cantSplit/>
          <w:trHeight w:val="851"/>
        </w:trPr>
        <w:tc>
          <w:tcPr>
            <w:tcW w:w="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FFCCCC"/>
          </w:tcPr>
          <w:p w:rsidR="001C1AC6" w:rsidRPr="001B3341" w:rsidRDefault="001C1AC6" w:rsidP="001C1AC6">
            <w:pPr>
              <w:pStyle w:val="ListParagraph"/>
              <w:numPr>
                <w:ilvl w:val="0"/>
                <w:numId w:val="2"/>
              </w:numPr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1C1AC6" w:rsidRDefault="00C94FDD" w:rsidP="001C1AC6">
            <w:pPr>
              <w:ind w:right="4853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w:object w:dxaOrig="1440" w:dyaOrig="1440" w14:anchorId="1464830C">
                <v:shape id="_x0000_s1124" type="#_x0000_t75" style="position:absolute;margin-left:242.1pt;margin-top:3.95pt;width:202.45pt;height:101.05pt;z-index:251696640;mso-position-horizontal-relative:text;mso-position-vertical-relative:text">
                  <v:imagedata r:id="rId88" o:title=""/>
                </v:shape>
                <o:OLEObject Type="Embed" ProgID="FXDraw3.Document" ShapeID="_x0000_s1124" DrawAspect="Content" ObjectID="_1460096918" r:id="rId89"/>
              </w:object>
            </w:r>
            <w:r w:rsidR="001C1AC6">
              <w:rPr>
                <w:rFonts w:ascii="Times New Roman" w:hAnsi="Times New Roman"/>
                <w:sz w:val="24"/>
                <w:szCs w:val="24"/>
              </w:rPr>
              <w:t xml:space="preserve">A storage hut is in the shape of a half cylinder. </w:t>
            </w:r>
          </w:p>
          <w:p w:rsidR="001C1AC6" w:rsidRDefault="001C1AC6" w:rsidP="001C1AC6">
            <w:pPr>
              <w:ind w:right="4853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The diameter of the semicircle is 8 metres and the length of the hut is 16 metres.</w:t>
            </w:r>
          </w:p>
          <w:p w:rsidR="001C1AC6" w:rsidRDefault="001C1AC6" w:rsidP="001C1AC6">
            <w:pPr>
              <w:ind w:right="4853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What volume does the hut hold?</w:t>
            </w:r>
          </w:p>
          <w:p w:rsidR="001C1AC6" w:rsidRDefault="001C1AC6" w:rsidP="001C1AC6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1C1AC6" w:rsidRDefault="001C1AC6" w:rsidP="001C1AC6">
            <w:pPr>
              <w:rPr>
                <w:rFonts w:ascii="Times New Roman" w:hAnsi="Times New Roman"/>
                <w:sz w:val="24"/>
                <w:szCs w:val="24"/>
              </w:rPr>
            </w:pPr>
            <w:r w:rsidRPr="002A5C1A">
              <w:rPr>
                <w:rFonts w:ascii="Times New Roman" w:eastAsiaTheme="minorHAnsi" w:hAnsi="Times New Roman"/>
                <w:noProof/>
                <w:lang w:eastAsia="en-AU"/>
              </w:rPr>
              <mc:AlternateContent>
                <mc:Choice Requires="wps">
                  <w:drawing>
                    <wp:anchor distT="0" distB="0" distL="114300" distR="114300" simplePos="0" relativeHeight="251602432" behindDoc="0" locked="0" layoutInCell="1" allowOverlap="1" wp14:anchorId="247DBF5C" wp14:editId="0723001F">
                      <wp:simplePos x="0" y="0"/>
                      <wp:positionH relativeFrom="column">
                        <wp:posOffset>891540</wp:posOffset>
                      </wp:positionH>
                      <wp:positionV relativeFrom="paragraph">
                        <wp:posOffset>70485</wp:posOffset>
                      </wp:positionV>
                      <wp:extent cx="754380" cy="373380"/>
                      <wp:effectExtent l="0" t="0" r="26670" b="26670"/>
                      <wp:wrapNone/>
                      <wp:docPr id="162" name="Rectangle 16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754380" cy="373380"/>
                              </a:xfrm>
                              <a:prstGeom prst="rect">
                                <a:avLst/>
                              </a:prstGeom>
                              <a:noFill/>
                              <a:ln w="1905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</a:ln>
                              <a:effectLst/>
                            </wps:spPr>
                            <wps:txbx>
                              <w:txbxContent>
                                <w:p w:rsidR="001A175E" w:rsidRPr="00286B04" w:rsidRDefault="001A175E" w:rsidP="00286B04">
                                  <w:pPr>
                                    <w:jc w:val="center"/>
                                    <w:rPr>
                                      <w:rFonts w:ascii="Times New Roman" w:hAnsi="Times New Roman"/>
                                      <w:color w:val="000000" w:themeColor="text1"/>
                                      <w:sz w:val="24"/>
                                      <w:szCs w:val="24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47DBF5C" id="Rectangle 162" o:spid="_x0000_s1035" style="position:absolute;margin-left:70.2pt;margin-top:5.55pt;width:59.4pt;height:29.4pt;z-index:25160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" filled="f" strokecolor="windowText" strokeweight="1.5pt">
                      <v:textbox>
                        <w:txbxContent>
                          <w:p w:rsidR="001A175E" w:rsidRPr="00286B04" w:rsidRDefault="001A175E" w:rsidP="00286B04">
                            <w:pPr>
                              <w:jc w:val="center"/>
                              <w:rPr>
                                <w:rFonts w:ascii="Times New Roman" w:hAnsi="Times New Roman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  <w:p w:rsidR="001C1AC6" w:rsidRDefault="001C1AC6" w:rsidP="001C1AC6">
            <w:pPr>
              <w:rPr>
                <w:rFonts w:ascii="Times New Roman" w:hAnsi="Times New Roman"/>
                <w:sz w:val="32"/>
                <w:szCs w:val="32"/>
                <w:vertAlign w:val="superscript"/>
              </w:rPr>
            </w:pPr>
            <w:r w:rsidRPr="001E57F9">
              <w:rPr>
                <w:rFonts w:ascii="Times New Roman" w:hAnsi="Times New Roman"/>
                <w:sz w:val="32"/>
                <w:szCs w:val="32"/>
              </w:rPr>
              <w:t>Volume =</w:t>
            </w:r>
            <w:r>
              <w:rPr>
                <w:rFonts w:ascii="Times New Roman" w:hAnsi="Times New Roman"/>
                <w:sz w:val="32"/>
                <w:szCs w:val="32"/>
              </w:rPr>
              <w:t xml:space="preserve">    </w:t>
            </w:r>
            <w:r w:rsidRPr="001E57F9">
              <w:rPr>
                <w:rFonts w:ascii="Times New Roman" w:hAnsi="Times New Roman"/>
                <w:sz w:val="32"/>
                <w:szCs w:val="32"/>
              </w:rPr>
              <w:t xml:space="preserve">    </w:t>
            </w:r>
            <w:r>
              <w:rPr>
                <w:rFonts w:ascii="Times New Roman" w:hAnsi="Times New Roman"/>
                <w:sz w:val="32"/>
                <w:szCs w:val="32"/>
              </w:rPr>
              <w:t xml:space="preserve">          </w:t>
            </w:r>
            <w:r w:rsidRPr="001E57F9">
              <w:rPr>
                <w:rFonts w:ascii="Times New Roman" w:hAnsi="Times New Roman"/>
                <w:sz w:val="32"/>
                <w:szCs w:val="32"/>
              </w:rPr>
              <w:t>m</w:t>
            </w:r>
            <w:r w:rsidRPr="001E57F9">
              <w:rPr>
                <w:rFonts w:ascii="Times New Roman" w:hAnsi="Times New Roman"/>
                <w:sz w:val="32"/>
                <w:szCs w:val="32"/>
                <w:vertAlign w:val="superscript"/>
              </w:rPr>
              <w:t>3</w:t>
            </w:r>
          </w:p>
          <w:p w:rsidR="001C1AC6" w:rsidRDefault="001C1AC6" w:rsidP="001C1AC6">
            <w:pPr>
              <w:ind w:right="4853"/>
              <w:rPr>
                <w:rFonts w:ascii="Times New Roman" w:hAnsi="Times New Roman"/>
                <w:sz w:val="24"/>
                <w:szCs w:val="24"/>
              </w:rPr>
            </w:pPr>
          </w:p>
          <w:p w:rsidR="00286B04" w:rsidRDefault="00286B04" w:rsidP="001C1AC6">
            <w:pPr>
              <w:ind w:right="4853"/>
              <w:rPr>
                <w:rFonts w:ascii="Times New Roman" w:hAnsi="Times New Roman"/>
                <w:sz w:val="24"/>
                <w:szCs w:val="24"/>
              </w:rPr>
            </w:pPr>
          </w:p>
          <w:p w:rsidR="00286B04" w:rsidRDefault="00286B04" w:rsidP="001C1AC6">
            <w:pPr>
              <w:ind w:right="4853"/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1C1AC6" w:rsidTr="00C42BE5">
        <w:trPr>
          <w:cantSplit/>
          <w:trHeight w:val="851"/>
        </w:trPr>
        <w:tc>
          <w:tcPr>
            <w:tcW w:w="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FFCCCC"/>
          </w:tcPr>
          <w:p w:rsidR="001C1AC6" w:rsidRPr="001B3341" w:rsidRDefault="001C1AC6" w:rsidP="001C1AC6">
            <w:pPr>
              <w:pStyle w:val="ListParagraph"/>
              <w:numPr>
                <w:ilvl w:val="0"/>
                <w:numId w:val="2"/>
              </w:numPr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1C1AC6" w:rsidRDefault="001C1AC6" w:rsidP="001C1AC6">
            <w:pPr>
              <w:pStyle w:val="QuestionStyle"/>
            </w:pPr>
            <w:r>
              <w:rPr>
                <w:noProof/>
                <w:lang w:eastAsia="en-AU"/>
              </w:rPr>
              <w:drawing>
                <wp:anchor distT="0" distB="0" distL="114300" distR="114300" simplePos="0" relativeHeight="251599360" behindDoc="0" locked="0" layoutInCell="1" allowOverlap="1" wp14:anchorId="78553B76" wp14:editId="78D71D18">
                  <wp:simplePos x="0" y="0"/>
                  <wp:positionH relativeFrom="column">
                    <wp:posOffset>2137182</wp:posOffset>
                  </wp:positionH>
                  <wp:positionV relativeFrom="paragraph">
                    <wp:posOffset>5715</wp:posOffset>
                  </wp:positionV>
                  <wp:extent cx="3629253" cy="1440180"/>
                  <wp:effectExtent l="0" t="0" r="9525" b="7620"/>
                  <wp:wrapNone/>
                  <wp:docPr id="110" name="Picture 1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0" name="storage tanks cylinder shutterstock_92660986.jpg"/>
                          <pic:cNvPicPr/>
                        </pic:nvPicPr>
                        <pic:blipFill rotWithShape="1">
                          <a:blip r:embed="rId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500" t="30367" r="1982" b="13401"/>
                          <a:stretch/>
                        </pic:blipFill>
                        <pic:spPr bwMode="auto">
                          <a:xfrm>
                            <a:off x="0" y="0"/>
                            <a:ext cx="3631755" cy="14411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t xml:space="preserve">The petroleum storage tanks are cylinders which have a diameter of 80 metres and a height of 40 metres. </w:t>
            </w:r>
          </w:p>
          <w:p w:rsidR="001C1AC6" w:rsidRDefault="001C1AC6" w:rsidP="001C1AC6">
            <w:pPr>
              <w:pStyle w:val="QuestionStyle"/>
            </w:pPr>
          </w:p>
          <w:p w:rsidR="001C1AC6" w:rsidRDefault="001C1AC6" w:rsidP="001C1AC6">
            <w:pPr>
              <w:pStyle w:val="QuestionStyle"/>
            </w:pPr>
            <w:r>
              <w:t>The top curved section is only used to contain vapour.</w:t>
            </w:r>
          </w:p>
          <w:p w:rsidR="001C1AC6" w:rsidRDefault="001C1AC6" w:rsidP="001C1AC6">
            <w:pPr>
              <w:pStyle w:val="QuestionStyle"/>
            </w:pPr>
          </w:p>
          <w:p w:rsidR="001C1AC6" w:rsidRDefault="001C1AC6" w:rsidP="001C1AC6">
            <w:pPr>
              <w:pStyle w:val="QuestionStyle"/>
            </w:pPr>
            <w:r>
              <w:t>A cubic metre holds one kilolitre.</w:t>
            </w:r>
          </w:p>
          <w:p w:rsidR="001C1AC6" w:rsidRDefault="001C1AC6" w:rsidP="001C1AC6">
            <w:pPr>
              <w:pStyle w:val="QuestionStyle"/>
            </w:pPr>
          </w:p>
          <w:p w:rsidR="001C1AC6" w:rsidRDefault="001C1AC6" w:rsidP="001C1AC6">
            <w:pPr>
              <w:pStyle w:val="QuestionStyle"/>
            </w:pPr>
            <w:r>
              <w:t>How many megalitres of petroleum would the three tanks hold?</w:t>
            </w:r>
          </w:p>
          <w:p w:rsidR="001C1AC6" w:rsidRDefault="001C1AC6" w:rsidP="001C1AC6">
            <w:pPr>
              <w:pStyle w:val="QuestionStyle"/>
            </w:pPr>
          </w:p>
          <w:p w:rsidR="001C1AC6" w:rsidRPr="00D3468A" w:rsidRDefault="001C1AC6" w:rsidP="001C1AC6">
            <w:pPr>
              <w:pStyle w:val="QuestionStyle"/>
            </w:pPr>
            <w:r w:rsidRPr="00D3468A">
              <w:rPr>
                <w:noProof/>
                <w:lang w:eastAsia="en-AU"/>
              </w:rPr>
              <mc:AlternateContent>
                <mc:Choice Requires="wps">
                  <w:drawing>
                    <wp:anchor distT="0" distB="0" distL="114300" distR="114300" simplePos="0" relativeHeight="251601408" behindDoc="0" locked="0" layoutInCell="1" allowOverlap="1" wp14:anchorId="6F840C0A" wp14:editId="37CED23F">
                      <wp:simplePos x="0" y="0"/>
                      <wp:positionH relativeFrom="column">
                        <wp:posOffset>2493010</wp:posOffset>
                      </wp:positionH>
                      <wp:positionV relativeFrom="paragraph">
                        <wp:posOffset>138430</wp:posOffset>
                      </wp:positionV>
                      <wp:extent cx="754380" cy="373380"/>
                      <wp:effectExtent l="0" t="0" r="26670" b="26670"/>
                      <wp:wrapNone/>
                      <wp:docPr id="111" name="Rectangle 11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754380" cy="373380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1A175E" w:rsidRPr="003A7010" w:rsidRDefault="001A175E" w:rsidP="00286B04">
                                  <w:pPr>
                                    <w:rPr>
                                      <w:rFonts w:ascii="Times New Roman" w:hAnsi="Times New Roman"/>
                                      <w:color w:val="000000" w:themeColor="text1"/>
                                      <w:sz w:val="36"/>
                                      <w:szCs w:val="28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6F840C0A" id="Rectangle 111" o:spid="_x0000_s1036" style="position:absolute;margin-left:196.3pt;margin-top:10.9pt;width:59.4pt;height:29.4pt;z-index:25160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" filled="f" strokecolor="black [3213]" strokeweight="1.5pt">
                      <v:textbox>
                        <w:txbxContent>
                          <w:p w:rsidR="001A175E" w:rsidRPr="003A7010" w:rsidRDefault="001A175E" w:rsidP="00286B04">
                            <w:pPr>
                              <w:rPr>
                                <w:rFonts w:ascii="Times New Roman" w:hAnsi="Times New Roman"/>
                                <w:color w:val="000000" w:themeColor="text1"/>
                                <w:sz w:val="36"/>
                                <w:szCs w:val="28"/>
                              </w:rPr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  <w:p w:rsidR="001C1AC6" w:rsidRDefault="001C1AC6" w:rsidP="001C1AC6">
            <w:pPr>
              <w:pStyle w:val="QuestionStyle"/>
              <w:ind w:right="1735"/>
            </w:pPr>
            <w:r>
              <w:rPr>
                <w:sz w:val="36"/>
                <w:szCs w:val="36"/>
              </w:rPr>
              <w:t>Capacity of three tanks</w:t>
            </w:r>
            <w:r w:rsidRPr="00D3468A">
              <w:rPr>
                <w:sz w:val="36"/>
                <w:szCs w:val="36"/>
              </w:rPr>
              <w:t xml:space="preserve"> =                   </w:t>
            </w:r>
            <w:r>
              <w:rPr>
                <w:sz w:val="36"/>
                <w:szCs w:val="36"/>
              </w:rPr>
              <w:t>Megalitres</w:t>
            </w:r>
          </w:p>
          <w:p w:rsidR="001C1AC6" w:rsidRDefault="001C1AC6" w:rsidP="001C1AC6">
            <w:pPr>
              <w:pStyle w:val="QuestionStyle"/>
            </w:pPr>
          </w:p>
          <w:p w:rsidR="001C1AC6" w:rsidRDefault="001C1AC6" w:rsidP="001C1AC6">
            <w:pPr>
              <w:pStyle w:val="QuestionStyle"/>
            </w:pPr>
          </w:p>
          <w:p w:rsidR="001C1AC6" w:rsidRDefault="001C1AC6" w:rsidP="001C1AC6">
            <w:pPr>
              <w:pStyle w:val="QuestionStyle"/>
            </w:pPr>
          </w:p>
          <w:p w:rsidR="001C1AC6" w:rsidRDefault="001C1AC6" w:rsidP="001C1AC6">
            <w:pPr>
              <w:pStyle w:val="QuestionStyle"/>
            </w:pPr>
          </w:p>
        </w:tc>
      </w:tr>
    </w:tbl>
    <w:p w:rsidR="005E761B" w:rsidRDefault="005E761B">
      <w:pPr>
        <w:rPr>
          <w:rFonts w:asciiTheme="majorHAnsi" w:hAnsiTheme="majorHAnsi"/>
          <w:sz w:val="24"/>
          <w:szCs w:val="24"/>
        </w:rPr>
        <w:sectPr w:rsidR="005E761B" w:rsidSect="00413DF5">
          <w:pgSz w:w="11906" w:h="16838"/>
          <w:pgMar w:top="1440" w:right="1440" w:bottom="1440" w:left="1440" w:header="708" w:footer="708" w:gutter="0"/>
          <w:cols w:space="708"/>
          <w:titlePg/>
          <w:docGrid w:linePitch="360"/>
        </w:sectPr>
      </w:pPr>
    </w:p>
    <w:p w:rsidR="003F3344" w:rsidRDefault="003F3344">
      <w:pPr>
        <w:rPr>
          <w:rFonts w:asciiTheme="majorHAnsi" w:hAnsiTheme="majorHAnsi"/>
          <w:sz w:val="24"/>
          <w:szCs w:val="24"/>
        </w:rPr>
      </w:pPr>
    </w:p>
    <w:p w:rsidR="003F3344" w:rsidRDefault="003F3344" w:rsidP="003F3344">
      <w:pPr>
        <w:rPr>
          <w:rFonts w:asciiTheme="majorHAnsi" w:hAnsiTheme="majorHAnsi"/>
          <w:i/>
          <w:sz w:val="48"/>
          <w:szCs w:val="48"/>
        </w:rPr>
        <w:sectPr w:rsidR="003F3344" w:rsidSect="00413DF5">
          <w:pgSz w:w="11906" w:h="16838"/>
          <w:pgMar w:top="1440" w:right="1440" w:bottom="1440" w:left="1440" w:header="708" w:footer="708" w:gutter="0"/>
          <w:cols w:space="708"/>
          <w:titlePg/>
          <w:docGrid w:linePitch="360"/>
        </w:sectPr>
      </w:pPr>
    </w:p>
    <w:sdt>
      <w:sdtPr>
        <w:rPr>
          <w:rFonts w:asciiTheme="majorHAnsi" w:hAnsiTheme="majorHAnsi"/>
          <w:sz w:val="48"/>
          <w:szCs w:val="48"/>
        </w:rPr>
        <w:alias w:val="Title"/>
        <w:tag w:val=""/>
        <w:id w:val="745227015"/>
        <w:placeholder>
          <w:docPart w:val="A7DD17D33F4B44C693A033A3205006A1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EndPr/>
      <w:sdtContent>
        <w:p w:rsidR="001F156E" w:rsidRDefault="00557E27" w:rsidP="003F3344">
          <w:pPr>
            <w:jc w:val="center"/>
            <w:rPr>
              <w:rFonts w:asciiTheme="majorHAnsi" w:hAnsiTheme="majorHAnsi"/>
              <w:sz w:val="48"/>
              <w:szCs w:val="48"/>
            </w:rPr>
          </w:pPr>
          <w:r>
            <w:rPr>
              <w:rFonts w:asciiTheme="majorHAnsi" w:hAnsiTheme="majorHAnsi"/>
              <w:sz w:val="48"/>
              <w:szCs w:val="48"/>
            </w:rPr>
            <w:t>Volume</w:t>
          </w:r>
        </w:p>
      </w:sdtContent>
    </w:sdt>
    <w:p w:rsidR="003F3344" w:rsidRDefault="003F3344" w:rsidP="003F3344">
      <w:pPr>
        <w:jc w:val="center"/>
        <w:rPr>
          <w:rFonts w:asciiTheme="majorHAnsi" w:hAnsiTheme="majorHAnsi"/>
          <w:sz w:val="24"/>
          <w:szCs w:val="24"/>
        </w:rPr>
      </w:pPr>
      <w:r w:rsidRPr="00C71E16">
        <w:rPr>
          <w:rFonts w:asciiTheme="majorHAnsi" w:hAnsiTheme="majorHAnsi"/>
          <w:sz w:val="48"/>
          <w:szCs w:val="48"/>
        </w:rPr>
        <w:t>ANSWERS</w:t>
      </w:r>
    </w:p>
    <w:tbl>
      <w:tblPr>
        <w:tblStyle w:val="TableGrid"/>
        <w:tblW w:w="10107" w:type="dxa"/>
        <w:tblInd w:w="-318" w:type="dxa"/>
        <w:tblLook w:val="04A0" w:firstRow="1" w:lastRow="0" w:firstColumn="1" w:lastColumn="0" w:noHBand="0" w:noVBand="1"/>
      </w:tblPr>
      <w:tblGrid>
        <w:gridCol w:w="318"/>
        <w:gridCol w:w="534"/>
        <w:gridCol w:w="8608"/>
        <w:gridCol w:w="647"/>
      </w:tblGrid>
      <w:tr w:rsidR="003F3344" w:rsidTr="00BE2A90">
        <w:trPr>
          <w:gridBefore w:val="1"/>
          <w:gridAfter w:val="1"/>
          <w:wBefore w:w="318" w:type="dxa"/>
          <w:wAfter w:w="647" w:type="dxa"/>
        </w:trPr>
        <w:tc>
          <w:tcPr>
            <w:tcW w:w="9142" w:type="dxa"/>
            <w:gridSpan w:val="2"/>
          </w:tcPr>
          <w:p w:rsidR="003F3344" w:rsidRDefault="003F3344" w:rsidP="003F3344">
            <w:pPr>
              <w:jc w:val="center"/>
              <w:rPr>
                <w:rFonts w:asciiTheme="majorHAnsi" w:hAnsiTheme="majorHAnsi"/>
                <w:sz w:val="24"/>
                <w:szCs w:val="24"/>
              </w:rPr>
            </w:pPr>
            <w:r w:rsidRPr="003F3344">
              <w:rPr>
                <w:rStyle w:val="Heading1Char"/>
              </w:rPr>
              <w:t xml:space="preserve">Non Calculator Section  </w:t>
            </w:r>
            <w:r>
              <w:rPr>
                <w:rFonts w:asciiTheme="majorHAnsi" w:hAnsiTheme="majorHAnsi"/>
                <w:sz w:val="24"/>
                <w:szCs w:val="24"/>
              </w:rPr>
              <w:t>( 1 mark each)</w:t>
            </w:r>
          </w:p>
        </w:tc>
      </w:tr>
      <w:tr w:rsidR="0010035E" w:rsidTr="00BE2A90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  <w:tblCellMar>
            <w:top w:w="113" w:type="dxa"/>
            <w:bottom w:w="57" w:type="dxa"/>
          </w:tblCellMar>
        </w:tblPrEx>
        <w:trPr>
          <w:cantSplit/>
          <w:trHeight w:val="851"/>
        </w:trPr>
        <w:tc>
          <w:tcPr>
            <w:tcW w:w="852" w:type="dxa"/>
            <w:gridSpan w:val="2"/>
            <w:tcBorders>
              <w:bottom w:val="single" w:sz="4" w:space="0" w:color="auto"/>
            </w:tcBorders>
            <w:shd w:val="clear" w:color="auto" w:fill="00FF99"/>
          </w:tcPr>
          <w:p w:rsidR="0010035E" w:rsidRPr="001B3341" w:rsidRDefault="0010035E" w:rsidP="0010035E">
            <w:pPr>
              <w:pStyle w:val="ListParagraph"/>
              <w:numPr>
                <w:ilvl w:val="0"/>
                <w:numId w:val="9"/>
              </w:numPr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2"/>
            <w:tcBorders>
              <w:bottom w:val="single" w:sz="4" w:space="0" w:color="auto"/>
            </w:tcBorders>
          </w:tcPr>
          <w:p w:rsidR="0010035E" w:rsidRDefault="00C94FDD" w:rsidP="0010035E">
            <w:pPr>
              <w:ind w:right="4569"/>
              <w:rPr>
                <w:rFonts w:ascii="Times New Roman" w:eastAsiaTheme="minorHAnsi" w:hAnsi="Times New Roman"/>
                <w:sz w:val="24"/>
                <w:szCs w:val="24"/>
              </w:rPr>
            </w:pPr>
            <w:r>
              <w:rPr>
                <w:rFonts w:asciiTheme="minorHAnsi" w:eastAsiaTheme="minorHAnsi" w:hAnsiTheme="minorHAnsi"/>
              </w:rPr>
              <w:object w:dxaOrig="1440" w:dyaOrig="1440">
                <v:shape id="_x0000_s1138" type="#_x0000_t75" style="position:absolute;margin-left:220.5pt;margin-top:1pt;width:112.4pt;height:86.3pt;z-index:251699712;mso-position-horizontal-relative:text;mso-position-vertical-relative:text">
                  <v:imagedata r:id="rId91" o:title=""/>
                </v:shape>
                <o:OLEObject Type="Embed" ProgID="FXDraw3.Document" ShapeID="_x0000_s1138" DrawAspect="Content" ObjectID="_1460096919" r:id="rId92"/>
              </w:object>
            </w:r>
            <w:r w:rsidR="0010035E">
              <w:rPr>
                <w:rFonts w:ascii="Times New Roman" w:hAnsi="Times New Roman"/>
                <w:sz w:val="24"/>
                <w:szCs w:val="24"/>
              </w:rPr>
              <w:t>For the solid shown, which diagram below correctly shows its front view (elevation) and top view (plan).</w:t>
            </w:r>
          </w:p>
          <w:p w:rsidR="0010035E" w:rsidRDefault="0010035E" w:rsidP="0010035E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10035E" w:rsidRDefault="0010035E" w:rsidP="0010035E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10035E" w:rsidRDefault="0010035E" w:rsidP="0010035E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10035E" w:rsidRDefault="0010035E" w:rsidP="0010035E">
            <w:pPr>
              <w:rPr>
                <w:rFonts w:ascii="Times New Roman" w:hAnsi="Times New Roman"/>
                <w:sz w:val="24"/>
                <w:szCs w:val="24"/>
              </w:rPr>
            </w:pPr>
            <w:r w:rsidRPr="00460C07">
              <w:rPr>
                <w:noProof/>
                <w:lang w:eastAsia="en-AU"/>
              </w:rPr>
              <mc:AlternateContent>
                <mc:Choice Requires="wpg">
                  <w:drawing>
                    <wp:anchor distT="0" distB="0" distL="114300" distR="114300" simplePos="0" relativeHeight="251620864" behindDoc="0" locked="0" layoutInCell="1" allowOverlap="1" wp14:anchorId="2AE6E067" wp14:editId="763B8F41">
                      <wp:simplePos x="0" y="0"/>
                      <wp:positionH relativeFrom="column">
                        <wp:posOffset>664210</wp:posOffset>
                      </wp:positionH>
                      <wp:positionV relativeFrom="paragraph">
                        <wp:posOffset>165100</wp:posOffset>
                      </wp:positionV>
                      <wp:extent cx="4008120" cy="106680"/>
                      <wp:effectExtent l="0" t="0" r="11430" b="26670"/>
                      <wp:wrapNone/>
                      <wp:docPr id="26" name="Group 26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4008120" cy="106680"/>
                                <a:chOff x="0" y="0"/>
                                <a:chExt cx="4362450" cy="114300"/>
                              </a:xfrm>
                            </wpg:grpSpPr>
                            <wps:wsp>
                              <wps:cNvPr id="27" name="AutoShape 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191000" y="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30" name="AutoShape 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31" name="AutoShape 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363980" y="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32" name="AutoShape 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758440" y="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chemeClr val="tx1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6B619EC5" id="Group 26" o:spid="_x0000_s1026" style="position:absolute;margin-left:52.3pt;margin-top:13pt;width:315.6pt;height:8.4pt;z-index:251620864;mso-width-relative:margin;mso-height-relative:margin" coordsize="43624,11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">
                      <v:roundrect id="AutoShape 3" o:spid="_x0000_s1027" style="position:absolute;left:41910;width:1714;height:1143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TOy4sQA&#10;AADbAAAADwAAAGRycy9kb3ducmV2LnhtbESPQWvCQBSE7wX/w/IEL0U3eqgxuopYLPUiVEWvj+wz&#10;CWbfhuw2if31riD0OMzMN8xi1ZlSNFS7wrKC8SgCQZxaXXCm4HTcDmMQziNrLC2Tgjs5WC17bwtM&#10;tG35h5qDz0SAsEtQQe59lUjp0pwMupGtiIN3tbVBH2SdSV1jG+CmlJMo+pAGCw4LOVa0ySm9HX6N&#10;gvgem3Nz3n9daMft599eT9fvM6UG/W49B+Gp8//hV/tbK5hM4fkl/AC5fA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0zsuLEAAAA2wAAAA8AAAAAAAAAAAAAAAAAmAIAAGRycy9k&#10;b3ducmV2LnhtbFBLBQYAAAAABAAEAPUAAACJAwAAAAA=&#10;" strokecolor="windowText" strokeweight="1pt"/>
                      <v:roundrect id="AutoShape 4" o:spid="_x0000_s1028" style="position:absolute;width:1714;height:1143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wO8S8EA&#10;AADbAAAADwAAAGRycy9kb3ducmV2LnhtbERPTWvCQBC9C/6HZQQvUjcq1DS6iihKvQjVYq9DdkyC&#10;2dmQXZPYX+8eCj0+3vdy3ZlSNFS7wrKCyTgCQZxaXXCm4Puyf4tBOI+ssbRMCp7kYL3q95aYaNvy&#10;FzVnn4kQwi5BBbn3VSKlS3My6Ma2Ig7czdYGfYB1JnWNbQg3pZxG0bs0WHBoyLGibU7p/fwwCuJn&#10;bK7N9XT4oSO3u9+Tnm9GH0oNB91mAcJT5//Ff+5PrWAW1ocv4QfI1Qs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CcDvEvBAAAA2wAAAA8AAAAAAAAAAAAAAAAAmAIAAGRycy9kb3du&#10;cmV2LnhtbFBLBQYAAAAABAAEAPUAAACGAwAAAAA=&#10;" strokecolor="windowText" strokeweight="1pt"/>
                      <v:roundrect id="AutoShape 5" o:spid="_x0000_s1029" style="position:absolute;left:13639;width:1715;height:1143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E8Z0MUA&#10;AADbAAAADwAAAGRycy9kb3ducmV2LnhtbESPQWvCQBSE70L/w/IKvUizUcHGNKtIpcVeBG3R6yP7&#10;moRm34bsNon+ercgeBxm5hsmWw2mFh21rrKsYBLFIIhzqysuFHx/vT8nIJxH1lhbJgVncrBaPowy&#10;TLXteU/dwRciQNilqKD0vkmldHlJBl1kG+Lg/djWoA+yLaRusQ9wU8tpHM+lwYrDQokNvZWU/x7+&#10;jILknJhjd9x9nOiT+81lp1/W44VST4/D+hWEp8Hfw7f2ViuYTeD/S/gBcnk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ITxnQxQAAANsAAAAPAAAAAAAAAAAAAAAAAJgCAABkcnMv&#10;ZG93bnJldi54bWxQSwUGAAAAAAQABAD1AAAAigMAAAAA&#10;" strokecolor="windowText" strokeweight="1pt"/>
                      <v:roundrect id="AutoShape 6" o:spid="_x0000_s1030" style="position:absolute;left:27584;width:1714;height:1143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dnYnMEA&#10;AADbAAAADwAAAGRycy9kb3ducmV2LnhtbESPQWsCMRSE7wX/Q3iCt5qtQulujVJEpUdXvXh7bJ67&#10;SzcvIYka/70pFHocZuYbZrFKZhA38qG3rOBtWoAgbqzuuVVwOm5fP0CEiKxxsEwKHhRgtRy9LLDS&#10;9s413Q6xFRnCoUIFXYyukjI0HRkMU+uIs3ex3mDM0rdSe7xnuBnkrCjepcGe80KHjtYdNT+Hq1Gw&#10;8bren8vk3D7t6q0vSnfhUqnJOH19goiU4n/4r/2tFcxn8Psl/wC5fAI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G3Z2JzBAAAA2wAAAA8AAAAAAAAAAAAAAAAAmAIAAGRycy9kb3du&#10;cmV2LnhtbFBLBQYAAAAABAAEAPUAAACGAwAAAAA=&#10;" fillcolor="black [3213]" strokecolor="windowText" strokeweight="1pt"/>
                    </v:group>
                  </w:pict>
                </mc:Fallback>
              </mc:AlternateContent>
            </w:r>
          </w:p>
          <w:p w:rsidR="0010035E" w:rsidRDefault="00C94FDD" w:rsidP="0010035E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Theme="minorHAnsi" w:hAnsiTheme="minorHAnsi" w:cstheme="minorBidi"/>
              </w:rPr>
              <w:object w:dxaOrig="1440" w:dyaOrig="1440">
                <v:shape id="_x0000_s1139" type="#_x0000_t75" style="position:absolute;margin-left:25.35pt;margin-top:13.6pt;width:362.75pt;height:135.3pt;z-index:251700736">
                  <v:imagedata r:id="rId10" o:title=""/>
                </v:shape>
                <o:OLEObject Type="Embed" ProgID="FXDraw3.Document" ShapeID="_x0000_s1139" DrawAspect="Content" ObjectID="_1460096920" r:id="rId93"/>
              </w:object>
            </w:r>
          </w:p>
          <w:p w:rsidR="0010035E" w:rsidRDefault="0010035E" w:rsidP="0010035E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10035E" w:rsidRDefault="0010035E" w:rsidP="0010035E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10035E" w:rsidRDefault="0010035E" w:rsidP="0010035E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10035E" w:rsidRDefault="0010035E" w:rsidP="0010035E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10035E" w:rsidRDefault="0010035E" w:rsidP="0010035E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10035E" w:rsidRDefault="0010035E" w:rsidP="0010035E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10035E" w:rsidRDefault="0010035E" w:rsidP="0010035E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10035E" w:rsidRDefault="0010035E" w:rsidP="0010035E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10035E" w:rsidRDefault="0010035E" w:rsidP="0010035E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10035E" w:rsidRDefault="0010035E" w:rsidP="0010035E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10035E" w:rsidRDefault="0010035E" w:rsidP="0010035E">
            <w:pPr>
              <w:pStyle w:val="QuestionStyle"/>
            </w:pPr>
          </w:p>
        </w:tc>
      </w:tr>
      <w:tr w:rsidR="0010035E" w:rsidTr="00BE2A90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  <w:tblCellMar>
            <w:top w:w="113" w:type="dxa"/>
            <w:bottom w:w="57" w:type="dxa"/>
          </w:tblCellMar>
        </w:tblPrEx>
        <w:trPr>
          <w:cantSplit/>
          <w:trHeight w:val="851"/>
        </w:trPr>
        <w:tc>
          <w:tcPr>
            <w:tcW w:w="852" w:type="dxa"/>
            <w:gridSpan w:val="2"/>
            <w:tcBorders>
              <w:top w:val="single" w:sz="4" w:space="0" w:color="auto"/>
              <w:bottom w:val="single" w:sz="4" w:space="0" w:color="auto"/>
            </w:tcBorders>
            <w:shd w:val="clear" w:color="auto" w:fill="00FF99"/>
          </w:tcPr>
          <w:p w:rsidR="0010035E" w:rsidRPr="001B3341" w:rsidRDefault="0010035E" w:rsidP="0010035E">
            <w:pPr>
              <w:pStyle w:val="ListParagraph"/>
              <w:numPr>
                <w:ilvl w:val="0"/>
                <w:numId w:val="9"/>
              </w:numPr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:rsidR="0010035E" w:rsidRPr="00F73E03" w:rsidRDefault="0010035E" w:rsidP="0010035E">
            <w:pPr>
              <w:rPr>
                <w:rFonts w:ascii="Times New Roman" w:hAnsi="Times New Roman"/>
                <w:sz w:val="24"/>
                <w:szCs w:val="24"/>
              </w:rPr>
            </w:pPr>
            <w:r w:rsidRPr="00F73E03">
              <w:rPr>
                <w:rFonts w:ascii="Times New Roman" w:hAnsi="Times New Roman"/>
                <w:sz w:val="24"/>
                <w:szCs w:val="24"/>
              </w:rPr>
              <w:t>Draw a three dimensional sketch of the prism whose net is shown below.</w:t>
            </w:r>
          </w:p>
          <w:p w:rsidR="0010035E" w:rsidRPr="00F73E03" w:rsidRDefault="00C94FDD" w:rsidP="0010035E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w:object w:dxaOrig="1440" w:dyaOrig="1440">
                <v:shape id="_x0000_s1140" type="#_x0000_t75" style="position:absolute;margin-left:35.25pt;margin-top:12.6pt;width:175.1pt;height:128.65pt;z-index:251701760">
                  <v:imagedata r:id="rId12" o:title=""/>
                </v:shape>
                <o:OLEObject Type="Embed" ProgID="FXDraw3.Document" ShapeID="_x0000_s1140" DrawAspect="Content" ObjectID="_1460096921" r:id="rId94"/>
              </w:object>
            </w:r>
          </w:p>
          <w:p w:rsidR="0010035E" w:rsidRPr="00F73E03" w:rsidRDefault="00C94FDD" w:rsidP="0010035E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w:object w:dxaOrig="1440" w:dyaOrig="1440">
                <v:shape id="_x0000_s1177" type="#_x0000_t75" style="position:absolute;margin-left:258pt;margin-top:5.4pt;width:116.6pt;height:129.1pt;z-index:251728384">
                  <v:imagedata r:id="rId95" o:title=""/>
                </v:shape>
                <o:OLEObject Type="Embed" ProgID="FXDraw3.Document" ShapeID="_x0000_s1177" DrawAspect="Content" ObjectID="_1460096922" r:id="rId96"/>
              </w:object>
            </w:r>
          </w:p>
          <w:p w:rsidR="0010035E" w:rsidRDefault="0010035E" w:rsidP="0010035E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10035E" w:rsidRDefault="0010035E" w:rsidP="0010035E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10035E" w:rsidRDefault="0010035E" w:rsidP="0010035E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10035E" w:rsidRDefault="0010035E" w:rsidP="0010035E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10035E" w:rsidRDefault="0010035E" w:rsidP="0010035E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10035E" w:rsidRDefault="0010035E" w:rsidP="0010035E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10035E" w:rsidRDefault="0010035E" w:rsidP="0010035E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10035E" w:rsidRDefault="0010035E" w:rsidP="0010035E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10035E" w:rsidRDefault="0010035E" w:rsidP="0010035E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10035E" w:rsidRDefault="0010035E" w:rsidP="0010035E">
            <w:pPr>
              <w:pStyle w:val="QuestionStyle"/>
            </w:pPr>
          </w:p>
        </w:tc>
      </w:tr>
      <w:tr w:rsidR="0010035E" w:rsidTr="00BE2A90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  <w:tblCellMar>
            <w:top w:w="113" w:type="dxa"/>
            <w:bottom w:w="57" w:type="dxa"/>
          </w:tblCellMar>
        </w:tblPrEx>
        <w:trPr>
          <w:cantSplit/>
          <w:trHeight w:val="851"/>
        </w:trPr>
        <w:tc>
          <w:tcPr>
            <w:tcW w:w="852" w:type="dxa"/>
            <w:gridSpan w:val="2"/>
            <w:tcBorders>
              <w:top w:val="single" w:sz="4" w:space="0" w:color="auto"/>
              <w:bottom w:val="single" w:sz="4" w:space="0" w:color="auto"/>
            </w:tcBorders>
            <w:shd w:val="clear" w:color="auto" w:fill="00FF99"/>
          </w:tcPr>
          <w:p w:rsidR="0010035E" w:rsidRPr="001B3341" w:rsidRDefault="0010035E" w:rsidP="0010035E">
            <w:pPr>
              <w:pStyle w:val="ListParagraph"/>
              <w:numPr>
                <w:ilvl w:val="0"/>
                <w:numId w:val="9"/>
              </w:numPr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:rsidR="0010035E" w:rsidRDefault="00C94FDD" w:rsidP="0010035E">
            <w:pPr>
              <w:pStyle w:val="QuestionStyle"/>
            </w:pPr>
            <w:r>
              <w:rPr>
                <w:noProof/>
                <w:lang w:eastAsia="en-AU"/>
              </w:rPr>
              <w:object w:dxaOrig="1440" w:dyaOrig="1440">
                <v:shape id="_x0000_s1141" type="#_x0000_t75" style="position:absolute;margin-left:301.2pt;margin-top:-1.35pt;width:59.1pt;height:109.45pt;z-index:251702784;mso-position-horizontal-relative:text;mso-position-vertical-relative:text">
                  <v:imagedata r:id="rId14" o:title=""/>
                </v:shape>
                <o:OLEObject Type="Embed" ProgID="FXDraw3.Document" ShapeID="_x0000_s1141" DrawAspect="Content" ObjectID="_1460096923" r:id="rId97"/>
              </w:object>
            </w:r>
            <w:r w:rsidR="0010035E">
              <w:t>What name describes the solid shown?</w:t>
            </w:r>
          </w:p>
          <w:p w:rsidR="0010035E" w:rsidRPr="00460C07" w:rsidRDefault="0010035E" w:rsidP="0010035E">
            <w:pPr>
              <w:rPr>
                <w:rFonts w:ascii="Times New Roman" w:hAnsi="Times New Roman"/>
                <w:sz w:val="12"/>
                <w:szCs w:val="12"/>
              </w:rPr>
            </w:pPr>
          </w:p>
          <w:p w:rsidR="0010035E" w:rsidRPr="00460C07" w:rsidRDefault="0010035E" w:rsidP="0010035E">
            <w:pPr>
              <w:rPr>
                <w:rFonts w:ascii="Times New Roman" w:hAnsi="Times New Roman"/>
                <w:sz w:val="24"/>
                <w:szCs w:val="24"/>
              </w:rPr>
            </w:pPr>
            <w:r w:rsidRPr="00460C07">
              <w:rPr>
                <w:noProof/>
                <w:lang w:eastAsia="en-AU"/>
              </w:rPr>
              <mc:AlternateContent>
                <mc:Choice Requires="wpg">
                  <w:drawing>
                    <wp:anchor distT="0" distB="0" distL="114300" distR="114300" simplePos="0" relativeHeight="251621888" behindDoc="0" locked="0" layoutInCell="1" allowOverlap="1" wp14:anchorId="49580996" wp14:editId="5174A40C">
                      <wp:simplePos x="0" y="0"/>
                      <wp:positionH relativeFrom="column">
                        <wp:posOffset>238760</wp:posOffset>
                      </wp:positionH>
                      <wp:positionV relativeFrom="paragraph">
                        <wp:posOffset>11430</wp:posOffset>
                      </wp:positionV>
                      <wp:extent cx="171450" cy="944880"/>
                      <wp:effectExtent l="0" t="0" r="19050" b="26670"/>
                      <wp:wrapNone/>
                      <wp:docPr id="33" name="Group 33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71450" cy="944880"/>
                                <a:chOff x="0" y="0"/>
                                <a:chExt cx="171450" cy="944880"/>
                              </a:xfrm>
                            </wpg:grpSpPr>
                            <wps:wsp>
                              <wps:cNvPr id="34" name="AutoShape 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83058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35" name="AutoShape 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39" name="AutoShape 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27432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40" name="AutoShape 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55626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chemeClr val="tx1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7F7E755D" id="Group 33" o:spid="_x0000_s1026" style="position:absolute;margin-left:18.8pt;margin-top:.9pt;width:13.5pt;height:74.4pt;z-index:251621888" coordsize="1714,944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">
                      <v:roundrect id="AutoShape 3" o:spid="_x0000_s1027" style="position:absolute;top:8305;width:1714;height:1143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Di6SMUA&#10;AADbAAAADwAAAGRycy9kb3ducmV2LnhtbESPQWvCQBSE70L/w/IKvUjdVEubpq4iiqIXoVHs9ZF9&#10;TUKzb0N2m0R/vSsUPA4z8w0znfemEi01rrSs4GUUgSDOrC45V3A8rJ9jEM4ja6wsk4IzOZjPHgZT&#10;TLTt+Iva1OciQNglqKDwvk6kdFlBBt3I1sTB+7GNQR9kk0vdYBfgppLjKHqTBksOCwXWtCwo+03/&#10;jIL4HJtTe9pvvmnH3eqy1++L4YdST4/94hOEp97fw//trVYweYXbl/AD5OwK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YOLpIxQAAANsAAAAPAAAAAAAAAAAAAAAAAJgCAABkcnMv&#10;ZG93bnJldi54bWxQSwUGAAAAAAQABAD1AAAAigMAAAAA&#10;" strokecolor="windowText" strokeweight="1pt"/>
                      <v:roundrect id="AutoShape 4" o:spid="_x0000_s1028" style="position:absolute;width:1714;height:1143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3Qf08UA&#10;AADbAAAADwAAAGRycy9kb3ducmV2LnhtbESPQWvCQBSE70L/w/IKvUjdVGmbpq4iiqIXoVHs9ZF9&#10;TUKzb0N2m0R/vSsUPA4z8w0znfemEi01rrSs4GUUgSDOrC45V3A8rJ9jEM4ja6wsk4IzOZjPHgZT&#10;TLTt+Iva1OciQNglqKDwvk6kdFlBBt3I1sTB+7GNQR9kk0vdYBfgppLjKHqTBksOCwXWtCwo+03/&#10;jIL4HJtTe9pvvmnH3eqy1++L4YdST4/94hOEp97fw//trVYweYXbl/AD5OwK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3dB/TxQAAANsAAAAPAAAAAAAAAAAAAAAAAJgCAABkcnMv&#10;ZG93bnJldi54bWxQSwUGAAAAAAQABAD1AAAAigMAAAAA&#10;" strokecolor="windowText" strokeweight="1pt"/>
                      <v:roundrect id="AutoShape 5" o:spid="_x0000_s1029" style="position:absolute;top:2743;width:1714;height:1143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jkV1sQA&#10;AADbAAAADwAAAGRycy9kb3ducmV2LnhtbESPQWvCQBSE7wX/w/IEL6KbVtAYXUVaWuxFqIpeH9ln&#10;Esy+Ddk1if56t1DocZiZb5jlujOlaKh2hWUFr+MIBHFqdcGZguPhcxSDcB5ZY2mZFNzJwXrVe1li&#10;om3LP9TsfSYChF2CCnLvq0RKl+Zk0I1tRRy8i60N+iDrTOoa2wA3pXyLoqk0WHBYyLGi95zS6/5m&#10;FMT32Jya0+7rTN/cfjx2erYZzpUa9LvNAoSnzv+H/9pbrWAyh98v4QfI1R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Y5FdbEAAAA2wAAAA8AAAAAAAAAAAAAAAAAmAIAAGRycy9k&#10;b3ducmV2LnhtbFBLBQYAAAAABAAEAPUAAACJAwAAAAA=&#10;" strokecolor="windowText" strokeweight="1pt"/>
                      <v:roundrect id="AutoShape 6" o:spid="_x0000_s1030" style="position:absolute;top:5562;width:1714;height:1143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kGQDb4A&#10;AADbAAAADwAAAGRycy9kb3ducmV2LnhtbERPTWsCMRC9C/0PYQreNKsU6W6NIqUWj6568TZsxt2l&#10;m0lIosZ/bw5Cj4/3vVwnM4gb+dBbVjCbFiCIG6t7bhWcjtvJJ4gQkTUOlknBgwKsV2+jJVba3rmm&#10;2yG2IodwqFBBF6OrpAxNRwbD1DrizF2sNxgz9K3UHu853AxyXhQLabDn3NCho++Omr/D1Sj48bre&#10;n8vk3D791ltflO7CpVLj97T5AhEpxX/xy73TCj7y+vwl/wC5egI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KpBkA2+AAAA2wAAAA8AAAAAAAAAAAAAAAAAmAIAAGRycy9kb3ducmV2&#10;LnhtbFBLBQYAAAAABAAEAPUAAACDAwAAAAA=&#10;" fillcolor="black [3213]" strokecolor="windowText" strokeweight="1pt"/>
                    </v:group>
                  </w:pict>
                </mc:Fallback>
              </mc:AlternateContent>
            </w:r>
            <w:r w:rsidRPr="00460C07">
              <w:rPr>
                <w:rFonts w:ascii="Times New Roman" w:hAnsi="Times New Roman"/>
                <w:sz w:val="24"/>
                <w:szCs w:val="24"/>
              </w:rPr>
              <w:t xml:space="preserve">             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Rectangular Prism.</w:t>
            </w:r>
          </w:p>
          <w:p w:rsidR="0010035E" w:rsidRPr="00460C07" w:rsidRDefault="0010035E" w:rsidP="0010035E">
            <w:pPr>
              <w:rPr>
                <w:rFonts w:ascii="Times New Roman" w:hAnsi="Times New Roman"/>
                <w:sz w:val="12"/>
                <w:szCs w:val="12"/>
              </w:rPr>
            </w:pPr>
          </w:p>
          <w:p w:rsidR="0010035E" w:rsidRPr="00460C07" w:rsidRDefault="0010035E" w:rsidP="0010035E">
            <w:pPr>
              <w:rPr>
                <w:rFonts w:ascii="Times New Roman" w:hAnsi="Times New Roman"/>
                <w:sz w:val="24"/>
                <w:szCs w:val="24"/>
              </w:rPr>
            </w:pPr>
            <w:r w:rsidRPr="00460C07">
              <w:rPr>
                <w:rFonts w:ascii="Times New Roman" w:hAnsi="Times New Roman"/>
                <w:sz w:val="24"/>
                <w:szCs w:val="24"/>
              </w:rPr>
              <w:t xml:space="preserve">          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   Rectangular Pyramid.</w:t>
            </w:r>
          </w:p>
          <w:p w:rsidR="0010035E" w:rsidRPr="00460C07" w:rsidRDefault="0010035E" w:rsidP="0010035E">
            <w:pPr>
              <w:rPr>
                <w:rFonts w:ascii="Times New Roman" w:hAnsi="Times New Roman"/>
                <w:sz w:val="12"/>
                <w:szCs w:val="12"/>
              </w:rPr>
            </w:pPr>
          </w:p>
          <w:p w:rsidR="0010035E" w:rsidRPr="00460C07" w:rsidRDefault="0010035E" w:rsidP="0010035E">
            <w:pPr>
              <w:rPr>
                <w:rFonts w:ascii="Times New Roman" w:hAnsi="Times New Roman"/>
                <w:sz w:val="24"/>
                <w:szCs w:val="24"/>
              </w:rPr>
            </w:pPr>
            <w:r w:rsidRPr="00460C07">
              <w:rPr>
                <w:rFonts w:ascii="Times New Roman" w:hAnsi="Times New Roman"/>
                <w:sz w:val="24"/>
                <w:szCs w:val="24"/>
              </w:rPr>
              <w:t xml:space="preserve">          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   Triangular Prism.</w:t>
            </w:r>
          </w:p>
          <w:p w:rsidR="0010035E" w:rsidRPr="00460C07" w:rsidRDefault="0010035E" w:rsidP="0010035E">
            <w:pPr>
              <w:rPr>
                <w:rFonts w:ascii="Times New Roman" w:hAnsi="Times New Roman"/>
                <w:sz w:val="12"/>
                <w:szCs w:val="12"/>
              </w:rPr>
            </w:pPr>
          </w:p>
          <w:p w:rsidR="0010035E" w:rsidRPr="00460C07" w:rsidRDefault="0010035E" w:rsidP="0010035E">
            <w:pPr>
              <w:rPr>
                <w:rFonts w:ascii="Times New Roman" w:hAnsi="Times New Roman"/>
                <w:sz w:val="24"/>
                <w:szCs w:val="24"/>
              </w:rPr>
            </w:pPr>
            <w:r w:rsidRPr="00460C07">
              <w:rPr>
                <w:rFonts w:ascii="Times New Roman" w:hAnsi="Times New Roman"/>
                <w:sz w:val="24"/>
                <w:szCs w:val="24"/>
              </w:rPr>
              <w:t xml:space="preserve">          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   Triangular Pyramid.</w:t>
            </w:r>
          </w:p>
          <w:p w:rsidR="0010035E" w:rsidRDefault="0010035E" w:rsidP="0010035E">
            <w:pPr>
              <w:pStyle w:val="QuestionStyle"/>
            </w:pPr>
          </w:p>
        </w:tc>
      </w:tr>
      <w:tr w:rsidR="0010035E" w:rsidTr="00BE2A90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  <w:tblCellMar>
            <w:top w:w="113" w:type="dxa"/>
            <w:bottom w:w="57" w:type="dxa"/>
          </w:tblCellMar>
        </w:tblPrEx>
        <w:trPr>
          <w:cantSplit/>
          <w:trHeight w:val="851"/>
        </w:trPr>
        <w:tc>
          <w:tcPr>
            <w:tcW w:w="852" w:type="dxa"/>
            <w:gridSpan w:val="2"/>
            <w:tcBorders>
              <w:top w:val="single" w:sz="4" w:space="0" w:color="auto"/>
              <w:bottom w:val="single" w:sz="4" w:space="0" w:color="auto"/>
            </w:tcBorders>
            <w:shd w:val="clear" w:color="auto" w:fill="00FF99"/>
          </w:tcPr>
          <w:p w:rsidR="0010035E" w:rsidRPr="001B3341" w:rsidRDefault="0010035E" w:rsidP="0010035E">
            <w:pPr>
              <w:pStyle w:val="ListParagraph"/>
              <w:numPr>
                <w:ilvl w:val="0"/>
                <w:numId w:val="9"/>
              </w:numPr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:rsidR="0010035E" w:rsidRDefault="00C94FDD" w:rsidP="0010035E">
            <w:pPr>
              <w:pStyle w:val="QuestionStyle"/>
            </w:pPr>
            <w:r>
              <w:rPr>
                <w:noProof/>
                <w:lang w:eastAsia="en-AU"/>
              </w:rPr>
              <w:object w:dxaOrig="1440" w:dyaOrig="1440">
                <v:shape id="_x0000_s1142" type="#_x0000_t75" style="position:absolute;margin-left:238.2pt;margin-top:2.1pt;width:136.2pt;height:95.65pt;z-index:251703808;mso-position-horizontal-relative:text;mso-position-vertical-relative:text">
                  <v:imagedata r:id="rId16" o:title=""/>
                </v:shape>
                <o:OLEObject Type="Embed" ProgID="FXDraw3.Document" ShapeID="_x0000_s1142" DrawAspect="Content" ObjectID="_1460096924" r:id="rId98"/>
              </w:object>
            </w:r>
            <w:r w:rsidR="0010035E">
              <w:rPr>
                <w:noProof/>
                <w:lang w:eastAsia="en-AU"/>
              </w:rPr>
              <mc:AlternateContent>
                <mc:Choice Requires="wpg">
                  <w:drawing>
                    <wp:anchor distT="0" distB="0" distL="114300" distR="114300" simplePos="0" relativeHeight="251622912" behindDoc="0" locked="0" layoutInCell="1" allowOverlap="1" wp14:anchorId="2D87FA66" wp14:editId="549DE768">
                      <wp:simplePos x="0" y="0"/>
                      <wp:positionH relativeFrom="column">
                        <wp:posOffset>1492250</wp:posOffset>
                      </wp:positionH>
                      <wp:positionV relativeFrom="paragraph">
                        <wp:posOffset>7498080</wp:posOffset>
                      </wp:positionV>
                      <wp:extent cx="2819400" cy="457200"/>
                      <wp:effectExtent l="6350" t="8890" r="12700" b="10160"/>
                      <wp:wrapNone/>
                      <wp:docPr id="41" name="Group 4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2819400" cy="457200"/>
                                <a:chOff x="3530" y="6840"/>
                                <a:chExt cx="3900" cy="720"/>
                              </a:xfrm>
                            </wpg:grpSpPr>
                            <wps:wsp>
                              <wps:cNvPr id="42" name="AutoShape 1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530" y="6840"/>
                                  <a:ext cx="270" cy="18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43" name="AutoShape 1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530" y="7380"/>
                                  <a:ext cx="270" cy="18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49" name="AutoShape 1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7160" y="6840"/>
                                  <a:ext cx="270" cy="18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50" name="AutoShape 1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7160" y="7380"/>
                                  <a:ext cx="270" cy="18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3BB87AA4" id="Group 41" o:spid="_x0000_s1026" style="position:absolute;margin-left:117.5pt;margin-top:590.4pt;width:222pt;height:36pt;z-index:251622912" coordorigin="3530,6840" coordsize="3900,7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">
                      <v:roundrect id="AutoShape 13" o:spid="_x0000_s1027" style="position:absolute;left:3530;top:6840;width:270;height:180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H1im8MA&#10;AADbAAAADwAAAGRycy9kb3ducmV2LnhtbESPQWsCMRSE74L/ITyhN02UVtrVKCJYeitde+jxuXnd&#10;Xbp5WZPsuu2vbwTB4zAz3zDr7WAb0ZMPtWMN85kCQVw4U3Op4fN4mD6DCBHZYOOYNPxSgO1mPFpj&#10;ZtyFP6jPYykShEOGGqoY20zKUFRkMcxcS5y8b+ctxiR9KY3HS4LbRi6UWkqLNaeFClvaV1T85J3V&#10;UBjVKf/Vv7+cnmL+13dnlq9nrR8mw24FItIQ7+Fb+81oeFzA9Uv6AXLzD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UH1im8MAAADbAAAADwAAAAAAAAAAAAAAAACYAgAAZHJzL2Rv&#10;d25yZXYueG1sUEsFBgAAAAAEAAQA9QAAAIgDAAAAAA==&#10;"/>
                      <v:roundrect id="AutoShape 14" o:spid="_x0000_s1028" style="position:absolute;left:3530;top:7380;width:270;height:180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zHHAMQA&#10;AADbAAAADwAAAGRycy9kb3ducmV2LnhtbESPzW7CMBCE75V4B2sr9Vbs/oAgxSBUqVVvqIEDxyVe&#10;kqjxOthOSPv0uBISx9HMfKNZrAbbiJ58qB1reBorEMSFMzWXGnbbj8cZiBCRDTaOScMvBVgtR3cL&#10;zIw78zf1eSxFgnDIUEMVY5tJGYqKLIaxa4mTd3TeYkzSl9J4PCe4beSzUlNpsea0UGFL7xUVP3ln&#10;NRRGdcrv+838MIn5X9+dWH6etH64H9ZvICIN8Ra+tr+MhtcX+P+SfoBcX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8xxwDEAAAA2wAAAA8AAAAAAAAAAAAAAAAAmAIAAGRycy9k&#10;b3ducmV2LnhtbFBLBQYAAAAABAAEAPUAAACJAwAAAAA=&#10;"/>
                      <v:roundrect id="AutoShape 15" o:spid="_x0000_s1029" style="position:absolute;left:7160;top:6840;width:270;height:180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tnw6sMA&#10;AADbAAAADwAAAGRycy9kb3ducmV2LnhtbESPQWsCMRSE7wX/Q3hCbzWx2KKrUUSo9Fa6evD43Dx3&#10;Fzcva5Jdt/31TaHQ4zAz3zCrzWAb0ZMPtWMN04kCQVw4U3Op4Xh4e5qDCBHZYOOYNHxRgM169LDC&#10;zLg7f1Kfx1IkCIcMNVQxtpmUoajIYpi4ljh5F+ctxiR9KY3He4LbRj4r9Sot1pwWKmxpV1FxzTur&#10;oTCqU/7UfyzOLzH/7rsby/1N68fxsF2CiDTE//Bf+91omC3g90v6AXL9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Xtnw6sMAAADbAAAADwAAAAAAAAAAAAAAAACYAgAAZHJzL2Rv&#10;d25yZXYueG1sUEsFBgAAAAAEAAQA9QAAAIgDAAAAAA==&#10;"/>
                      <v:roundrect id="AutoShape 16" o:spid="_x0000_s1030" style="position:absolute;left:7160;top:7380;width:270;height:180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jrPqsAA&#10;AADbAAAADwAAAGRycy9kb3ducmV2LnhtbERPz2vCMBS+C/4P4QneNHHgmJ1pkcGGt7HOg8e35q0t&#10;a15qktbOv94cBjt+fL/3xWQ7MZIPrWMNm7UCQVw503Kt4fT5unoCESKywc4xafilAEU+n+0xM+7K&#10;HzSWsRYphEOGGpoY+0zKUDVkMaxdT5y4b+ctxgR9LY3Hawq3nXxQ6lFabDk1NNjTS0PVTzlYDZVR&#10;g/Ln8X33tY3lbRwuLN8uWi8X0+EZRKQp/ov/3EejYZvWpy/pB8j8Dg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SjrPqsAAAADbAAAADwAAAAAAAAAAAAAAAACYAgAAZHJzL2Rvd25y&#10;ZXYueG1sUEsFBgAAAAAEAAQA9QAAAIUDAAAAAA==&#10;"/>
                    </v:group>
                  </w:pict>
                </mc:Fallback>
              </mc:AlternateContent>
            </w:r>
            <w:r w:rsidR="0010035E">
              <w:t>What is the volume of the cube shown?</w:t>
            </w:r>
          </w:p>
          <w:p w:rsidR="0010035E" w:rsidRDefault="0010035E" w:rsidP="0010035E">
            <w:pPr>
              <w:pStyle w:val="QuestionStyle"/>
            </w:pPr>
          </w:p>
          <w:p w:rsidR="0010035E" w:rsidRDefault="0010035E" w:rsidP="0010035E">
            <w:pPr>
              <w:pStyle w:val="QuestionStyle"/>
            </w:pPr>
            <w:r>
              <w:t xml:space="preserve"> </w:t>
            </w:r>
            <w:r>
              <w:object w:dxaOrig="1350" w:dyaOrig="276">
                <v:shape id="_x0000_i1034" type="#_x0000_t75" style="width:67.9pt;height:14.4pt" o:ole="">
                  <v:imagedata r:id="rId99" o:title=""/>
                </v:shape>
                <o:OLEObject Type="Embed" ProgID="FXE300.Equation" ShapeID="_x0000_i1034" DrawAspect="Content" ObjectID="_1460096872" r:id="rId100"/>
              </w:object>
            </w:r>
            <w:r>
              <w:t xml:space="preserve"> </w:t>
            </w:r>
          </w:p>
          <w:p w:rsidR="0010035E" w:rsidRDefault="0010035E" w:rsidP="0010035E">
            <w:pPr>
              <w:pStyle w:val="QuestionStyle"/>
            </w:pPr>
          </w:p>
          <w:p w:rsidR="0010035E" w:rsidRDefault="0010035E" w:rsidP="0010035E">
            <w:pPr>
              <w:pStyle w:val="QuestionStyle"/>
            </w:pPr>
          </w:p>
          <w:p w:rsidR="0010035E" w:rsidRDefault="0010035E" w:rsidP="0010035E">
            <w:pPr>
              <w:pStyle w:val="QuestionStyle"/>
            </w:pPr>
          </w:p>
          <w:p w:rsidR="0010035E" w:rsidRPr="0013023C" w:rsidRDefault="0010035E" w:rsidP="0010035E">
            <w:pPr>
              <w:rPr>
                <w:rFonts w:ascii="Times New Roman" w:hAnsi="Times New Roman"/>
              </w:rPr>
            </w:pPr>
            <w:r w:rsidRPr="0013023C">
              <w:rPr>
                <w:rFonts w:ascii="Times New Roman" w:hAnsi="Times New Roman"/>
                <w:noProof/>
                <w:lang w:eastAsia="en-AU"/>
              </w:rPr>
              <mc:AlternateContent>
                <mc:Choice Requires="wps">
                  <w:drawing>
                    <wp:anchor distT="0" distB="0" distL="114300" distR="114300" simplePos="0" relativeHeight="251623936" behindDoc="0" locked="0" layoutInCell="1" allowOverlap="1" wp14:anchorId="48C35E24" wp14:editId="09FF715C">
                      <wp:simplePos x="0" y="0"/>
                      <wp:positionH relativeFrom="column">
                        <wp:posOffset>1283970</wp:posOffset>
                      </wp:positionH>
                      <wp:positionV relativeFrom="paragraph">
                        <wp:posOffset>46355</wp:posOffset>
                      </wp:positionV>
                      <wp:extent cx="754380" cy="373380"/>
                      <wp:effectExtent l="0" t="0" r="26670" b="26670"/>
                      <wp:wrapNone/>
                      <wp:docPr id="51" name="Rectangle 5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754380" cy="373380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1A175E" w:rsidRPr="003A7010" w:rsidRDefault="001A175E" w:rsidP="0010035E">
                                  <w:pPr>
                                    <w:jc w:val="center"/>
                                    <w:rPr>
                                      <w:rFonts w:ascii="Times New Roman" w:hAnsi="Times New Roman"/>
                                      <w:color w:val="000000" w:themeColor="text1"/>
                                      <w:sz w:val="36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color w:val="000000" w:themeColor="text1"/>
                                      <w:sz w:val="36"/>
                                      <w:szCs w:val="28"/>
                                    </w:rPr>
                                    <w:t>927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48C35E24" id="Rectangle 51" o:spid="_x0000_s1037" style="position:absolute;margin-left:101.1pt;margin-top:3.65pt;width:59.4pt;height:29.4pt;z-index:25162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" filled="f" strokecolor="black [3213]" strokeweight="1.5pt">
                      <v:textbox>
                        <w:txbxContent>
                          <w:p w:rsidR="001A175E" w:rsidRPr="003A7010" w:rsidRDefault="001A175E" w:rsidP="0010035E">
                            <w:pPr>
                              <w:jc w:val="center"/>
                              <w:rPr>
                                <w:rFonts w:ascii="Times New Roman" w:hAnsi="Times New Roman"/>
                                <w:color w:val="000000" w:themeColor="text1"/>
                                <w:sz w:val="36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color w:val="000000" w:themeColor="text1"/>
                                <w:sz w:val="36"/>
                                <w:szCs w:val="28"/>
                              </w:rPr>
                              <w:t>927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  <w:p w:rsidR="0010035E" w:rsidRPr="005738F4" w:rsidRDefault="0010035E" w:rsidP="0010035E">
            <w:pPr>
              <w:rPr>
                <w:rFonts w:ascii="Times New Roman" w:hAnsi="Times New Roman"/>
                <w:sz w:val="32"/>
                <w:szCs w:val="32"/>
                <w:vertAlign w:val="superscript"/>
              </w:rPr>
            </w:pPr>
            <w:r>
              <w:rPr>
                <w:rFonts w:ascii="Times New Roman" w:hAnsi="Times New Roman"/>
                <w:sz w:val="32"/>
                <w:szCs w:val="32"/>
              </w:rPr>
              <w:t xml:space="preserve">        Volume =</w:t>
            </w:r>
            <w:r w:rsidRPr="0013023C">
              <w:rPr>
                <w:rFonts w:ascii="Times New Roman" w:hAnsi="Times New Roman"/>
                <w:sz w:val="32"/>
                <w:szCs w:val="32"/>
              </w:rPr>
              <w:t xml:space="preserve">                  cm</w:t>
            </w:r>
            <w:r>
              <w:rPr>
                <w:rFonts w:ascii="Times New Roman" w:hAnsi="Times New Roman"/>
                <w:sz w:val="32"/>
                <w:szCs w:val="32"/>
                <w:vertAlign w:val="superscript"/>
              </w:rPr>
              <w:t>3</w:t>
            </w:r>
          </w:p>
          <w:p w:rsidR="0010035E" w:rsidRDefault="0010035E" w:rsidP="0010035E"/>
        </w:tc>
      </w:tr>
      <w:tr w:rsidR="0010035E" w:rsidRPr="00751CB7" w:rsidTr="00BE2A90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  <w:tblCellMar>
            <w:top w:w="113" w:type="dxa"/>
            <w:bottom w:w="57" w:type="dxa"/>
          </w:tblCellMar>
        </w:tblPrEx>
        <w:trPr>
          <w:cantSplit/>
          <w:trHeight w:val="851"/>
        </w:trPr>
        <w:tc>
          <w:tcPr>
            <w:tcW w:w="852" w:type="dxa"/>
            <w:gridSpan w:val="2"/>
            <w:tcBorders>
              <w:top w:val="single" w:sz="4" w:space="0" w:color="auto"/>
              <w:bottom w:val="single" w:sz="4" w:space="0" w:color="auto"/>
            </w:tcBorders>
            <w:shd w:val="clear" w:color="auto" w:fill="00FF99"/>
          </w:tcPr>
          <w:p w:rsidR="0010035E" w:rsidRPr="001B3341" w:rsidRDefault="0010035E" w:rsidP="0010035E">
            <w:pPr>
              <w:pStyle w:val="ListParagraph"/>
              <w:numPr>
                <w:ilvl w:val="0"/>
                <w:numId w:val="9"/>
              </w:numPr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:rsidR="0010035E" w:rsidRDefault="00C94FDD" w:rsidP="0010035E">
            <w:pPr>
              <w:pStyle w:val="QuestionStyle"/>
            </w:pPr>
            <w:r>
              <w:rPr>
                <w:noProof/>
                <w:lang w:eastAsia="en-AU"/>
              </w:rPr>
              <w:object w:dxaOrig="1440" w:dyaOrig="1440">
                <v:shape id="_x0000_s1143" type="#_x0000_t75" style="position:absolute;margin-left:296.4pt;margin-top:-1.65pt;width:119.95pt;height:140.05pt;z-index:251704832;mso-position-horizontal-relative:text;mso-position-vertical-relative:text">
                  <v:imagedata r:id="rId18" o:title="" cropbottom="47962f" cropright="49365f"/>
                </v:shape>
                <o:OLEObject Type="Embed" ProgID="FXDraw3.Document" ShapeID="_x0000_s1143" DrawAspect="Content" ObjectID="_1460096925" r:id="rId101"/>
              </w:object>
            </w:r>
            <w:r w:rsidR="0010035E">
              <w:t>What is the volume of the rectangular prism?</w:t>
            </w:r>
          </w:p>
          <w:p w:rsidR="0010035E" w:rsidRPr="00460C07" w:rsidRDefault="0010035E" w:rsidP="0010035E">
            <w:pPr>
              <w:rPr>
                <w:rFonts w:ascii="Times New Roman" w:hAnsi="Times New Roman"/>
                <w:sz w:val="12"/>
                <w:szCs w:val="12"/>
              </w:rPr>
            </w:pPr>
          </w:p>
          <w:p w:rsidR="0010035E" w:rsidRDefault="0010035E" w:rsidP="0010035E">
            <w:pPr>
              <w:pStyle w:val="QuestionStyle"/>
            </w:pPr>
          </w:p>
          <w:p w:rsidR="0010035E" w:rsidRDefault="0010035E" w:rsidP="0010035E">
            <w:pPr>
              <w:pStyle w:val="QuestionStyle"/>
            </w:pPr>
          </w:p>
          <w:p w:rsidR="0010035E" w:rsidRPr="0013023C" w:rsidRDefault="0010035E" w:rsidP="0010035E">
            <w:pPr>
              <w:rPr>
                <w:rFonts w:ascii="Times New Roman" w:hAnsi="Times New Roman"/>
              </w:rPr>
            </w:pPr>
            <w:r w:rsidRPr="0013023C">
              <w:rPr>
                <w:rFonts w:ascii="Times New Roman" w:hAnsi="Times New Roman"/>
                <w:noProof/>
                <w:lang w:eastAsia="en-AU"/>
              </w:rPr>
              <mc:AlternateContent>
                <mc:Choice Requires="wps">
                  <w:drawing>
                    <wp:anchor distT="0" distB="0" distL="114300" distR="114300" simplePos="0" relativeHeight="251624960" behindDoc="0" locked="0" layoutInCell="1" allowOverlap="1" wp14:anchorId="6796772B" wp14:editId="12668CE8">
                      <wp:simplePos x="0" y="0"/>
                      <wp:positionH relativeFrom="column">
                        <wp:posOffset>1283970</wp:posOffset>
                      </wp:positionH>
                      <wp:positionV relativeFrom="paragraph">
                        <wp:posOffset>46355</wp:posOffset>
                      </wp:positionV>
                      <wp:extent cx="754380" cy="373380"/>
                      <wp:effectExtent l="0" t="0" r="26670" b="26670"/>
                      <wp:wrapNone/>
                      <wp:docPr id="52" name="Rectangle 5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754380" cy="373380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1A175E" w:rsidRPr="003A7010" w:rsidRDefault="001A175E" w:rsidP="0010035E">
                                  <w:pPr>
                                    <w:jc w:val="center"/>
                                    <w:rPr>
                                      <w:rFonts w:ascii="Times New Roman" w:hAnsi="Times New Roman"/>
                                      <w:color w:val="000000" w:themeColor="text1"/>
                                      <w:sz w:val="36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color w:val="000000" w:themeColor="text1"/>
                                      <w:sz w:val="36"/>
                                      <w:szCs w:val="28"/>
                                    </w:rPr>
                                    <w:t>216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6796772B" id="Rectangle 52" o:spid="_x0000_s1038" style="position:absolute;margin-left:101.1pt;margin-top:3.65pt;width:59.4pt;height:29.4pt;z-index:25162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" filled="f" strokecolor="black [3213]" strokeweight="1.5pt">
                      <v:textbox>
                        <w:txbxContent>
                          <w:p w:rsidR="001A175E" w:rsidRPr="003A7010" w:rsidRDefault="001A175E" w:rsidP="0010035E">
                            <w:pPr>
                              <w:jc w:val="center"/>
                              <w:rPr>
                                <w:rFonts w:ascii="Times New Roman" w:hAnsi="Times New Roman"/>
                                <w:color w:val="000000" w:themeColor="text1"/>
                                <w:sz w:val="36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color w:val="000000" w:themeColor="text1"/>
                                <w:sz w:val="36"/>
                                <w:szCs w:val="28"/>
                              </w:rPr>
                              <w:t>216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  <w:p w:rsidR="0010035E" w:rsidRPr="005738F4" w:rsidRDefault="0010035E" w:rsidP="0010035E">
            <w:pPr>
              <w:rPr>
                <w:rFonts w:ascii="Times New Roman" w:hAnsi="Times New Roman"/>
                <w:sz w:val="32"/>
                <w:szCs w:val="32"/>
                <w:vertAlign w:val="superscript"/>
              </w:rPr>
            </w:pPr>
            <w:r>
              <w:rPr>
                <w:rFonts w:ascii="Times New Roman" w:hAnsi="Times New Roman"/>
                <w:sz w:val="32"/>
                <w:szCs w:val="32"/>
              </w:rPr>
              <w:t xml:space="preserve">        Volume =</w:t>
            </w:r>
            <w:r w:rsidRPr="0013023C">
              <w:rPr>
                <w:rFonts w:ascii="Times New Roman" w:hAnsi="Times New Roman"/>
                <w:sz w:val="32"/>
                <w:szCs w:val="32"/>
              </w:rPr>
              <w:t xml:space="preserve">                  cm</w:t>
            </w:r>
            <w:r>
              <w:rPr>
                <w:rFonts w:ascii="Times New Roman" w:hAnsi="Times New Roman"/>
                <w:sz w:val="32"/>
                <w:szCs w:val="32"/>
                <w:vertAlign w:val="superscript"/>
              </w:rPr>
              <w:t>3</w:t>
            </w:r>
          </w:p>
          <w:p w:rsidR="0010035E" w:rsidRDefault="0010035E" w:rsidP="0010035E">
            <w:pPr>
              <w:pStyle w:val="QuestionStyle"/>
            </w:pPr>
          </w:p>
          <w:p w:rsidR="0010035E" w:rsidRDefault="0010035E" w:rsidP="0010035E">
            <w:pPr>
              <w:pStyle w:val="QuestionStyle"/>
            </w:pPr>
          </w:p>
          <w:p w:rsidR="0010035E" w:rsidRDefault="0010035E" w:rsidP="0010035E">
            <w:pPr>
              <w:pStyle w:val="QuestionStyle"/>
            </w:pPr>
            <w:r>
              <w:t xml:space="preserve"> </w:t>
            </w:r>
            <w:r>
              <w:object w:dxaOrig="2238" w:dyaOrig="194">
                <v:shape id="_x0000_i1035" type="#_x0000_t75" style="width:112.1pt;height:10.3pt" o:ole="">
                  <v:imagedata r:id="rId102" o:title=""/>
                </v:shape>
                <o:OLEObject Type="Embed" ProgID="FXE300.Equation" ShapeID="_x0000_i1035" DrawAspect="Content" ObjectID="_1460096873" r:id="rId103"/>
              </w:object>
            </w:r>
            <w:r>
              <w:t xml:space="preserve"> </w:t>
            </w:r>
          </w:p>
          <w:p w:rsidR="0010035E" w:rsidRDefault="0010035E" w:rsidP="0010035E">
            <w:pPr>
              <w:pStyle w:val="QuestionStyle"/>
            </w:pPr>
          </w:p>
          <w:p w:rsidR="0010035E" w:rsidRPr="00751CB7" w:rsidRDefault="0010035E" w:rsidP="0010035E">
            <w:pPr>
              <w:pStyle w:val="QuestionStyle"/>
            </w:pPr>
          </w:p>
        </w:tc>
      </w:tr>
      <w:tr w:rsidR="0010035E" w:rsidTr="00BE2A90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  <w:tblCellMar>
            <w:top w:w="113" w:type="dxa"/>
            <w:bottom w:w="57" w:type="dxa"/>
          </w:tblCellMar>
        </w:tblPrEx>
        <w:trPr>
          <w:cantSplit/>
          <w:trHeight w:val="851"/>
        </w:trPr>
        <w:tc>
          <w:tcPr>
            <w:tcW w:w="852" w:type="dxa"/>
            <w:gridSpan w:val="2"/>
            <w:tcBorders>
              <w:top w:val="single" w:sz="4" w:space="0" w:color="auto"/>
              <w:bottom w:val="single" w:sz="4" w:space="0" w:color="auto"/>
            </w:tcBorders>
            <w:shd w:val="clear" w:color="auto" w:fill="FFFF99"/>
          </w:tcPr>
          <w:p w:rsidR="0010035E" w:rsidRPr="001B3341" w:rsidRDefault="0010035E" w:rsidP="0010035E">
            <w:pPr>
              <w:pStyle w:val="ListParagraph"/>
              <w:numPr>
                <w:ilvl w:val="0"/>
                <w:numId w:val="9"/>
              </w:numPr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:rsidR="0010035E" w:rsidRDefault="00C94FDD" w:rsidP="0010035E">
            <w:pPr>
              <w:pStyle w:val="QuestionStyle"/>
            </w:pPr>
            <w:r>
              <w:rPr>
                <w:noProof/>
                <w:lang w:eastAsia="en-AU"/>
              </w:rPr>
              <w:object w:dxaOrig="1440" w:dyaOrig="1440">
                <v:shape id="_x0000_s1144" type="#_x0000_t75" style="position:absolute;margin-left:271.3pt;margin-top:9.6pt;width:156.35pt;height:117.75pt;z-index:251705856;mso-position-horizontal-relative:text;mso-position-vertical-relative:text">
                  <v:imagedata r:id="rId20" o:title=""/>
                </v:shape>
                <o:OLEObject Type="Embed" ProgID="FXDraw3.Document" ShapeID="_x0000_s1144" DrawAspect="Content" ObjectID="_1460096926" r:id="rId104"/>
              </w:object>
            </w:r>
            <w:r w:rsidR="0010035E">
              <w:t>Jimmy buys the glass aquarium shown and fills it to within 10 cm of the top.</w:t>
            </w:r>
          </w:p>
          <w:p w:rsidR="0010035E" w:rsidRDefault="0010035E" w:rsidP="0010035E">
            <w:pPr>
              <w:pStyle w:val="QuestionStyle"/>
            </w:pPr>
          </w:p>
          <w:p w:rsidR="0010035E" w:rsidRDefault="0010035E" w:rsidP="0010035E">
            <w:pPr>
              <w:pStyle w:val="QuestionStyle"/>
            </w:pPr>
            <w:r>
              <w:t>How many litres of water are needed?</w:t>
            </w:r>
          </w:p>
          <w:p w:rsidR="0010035E" w:rsidRDefault="0010035E" w:rsidP="0010035E">
            <w:pPr>
              <w:pStyle w:val="QuestionStyle"/>
            </w:pPr>
          </w:p>
          <w:p w:rsidR="0010035E" w:rsidRDefault="0010035E" w:rsidP="0010035E">
            <w:pPr>
              <w:pStyle w:val="QuestionStyle"/>
            </w:pPr>
            <w:r>
              <w:t>(1000 cm</w:t>
            </w:r>
            <w:r w:rsidRPr="007E4120">
              <w:rPr>
                <w:vertAlign w:val="superscript"/>
              </w:rPr>
              <w:t>3</w:t>
            </w:r>
            <w:r>
              <w:t xml:space="preserve"> holds one litre.)</w:t>
            </w:r>
          </w:p>
          <w:p w:rsidR="0010035E" w:rsidRPr="00460C07" w:rsidRDefault="0010035E" w:rsidP="0010035E">
            <w:pPr>
              <w:rPr>
                <w:rFonts w:ascii="Times New Roman" w:hAnsi="Times New Roman"/>
                <w:sz w:val="12"/>
                <w:szCs w:val="12"/>
              </w:rPr>
            </w:pPr>
          </w:p>
          <w:p w:rsidR="0010035E" w:rsidRPr="00460C07" w:rsidRDefault="0010035E" w:rsidP="0010035E">
            <w:pPr>
              <w:rPr>
                <w:rFonts w:ascii="Times New Roman" w:hAnsi="Times New Roman"/>
                <w:sz w:val="24"/>
                <w:szCs w:val="24"/>
              </w:rPr>
            </w:pPr>
            <w:r w:rsidRPr="00460C07">
              <w:rPr>
                <w:noProof/>
                <w:lang w:eastAsia="en-AU"/>
              </w:rPr>
              <mc:AlternateContent>
                <mc:Choice Requires="wpg">
                  <w:drawing>
                    <wp:anchor distT="0" distB="0" distL="114300" distR="114300" simplePos="0" relativeHeight="251627008" behindDoc="0" locked="0" layoutInCell="1" allowOverlap="1" wp14:anchorId="5436FBDC" wp14:editId="5C69112B">
                      <wp:simplePos x="0" y="0"/>
                      <wp:positionH relativeFrom="column">
                        <wp:posOffset>237490</wp:posOffset>
                      </wp:positionH>
                      <wp:positionV relativeFrom="paragraph">
                        <wp:posOffset>62865</wp:posOffset>
                      </wp:positionV>
                      <wp:extent cx="160020" cy="906780"/>
                      <wp:effectExtent l="0" t="0" r="11430" b="26670"/>
                      <wp:wrapNone/>
                      <wp:docPr id="53" name="Group 53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60020" cy="906780"/>
                                <a:chOff x="0" y="0"/>
                                <a:chExt cx="171450" cy="944880"/>
                              </a:xfrm>
                            </wpg:grpSpPr>
                            <wps:wsp>
                              <wps:cNvPr id="54" name="AutoShape 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83058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55" name="AutoShape 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56" name="AutoShape 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27432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62" name="AutoShape 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55626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chemeClr val="tx1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2646E06D" id="Group 53" o:spid="_x0000_s1026" style="position:absolute;margin-left:18.7pt;margin-top:4.95pt;width:12.6pt;height:71.4pt;z-index:251627008;mso-width-relative:margin;mso-height-relative:margin" coordsize="1714,944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">
                      <v:roundrect id="AutoShape 3" o:spid="_x0000_s1027" style="position:absolute;top:8305;width:1714;height:1143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edf6MUA&#10;AADbAAAADwAAAGRycy9kb3ducmV2LnhtbESPQWvCQBSE70L/w/IKvUjdVGybpq4iiqIXoVHs9ZF9&#10;TUKzb0N2m0R/vSsUPA4z8w0znfemEi01rrSs4GUUgSDOrC45V3A8rJ9jEM4ja6wsk4IzOZjPHgZT&#10;TLTt+Iva1OciQNglqKDwvk6kdFlBBt3I1sTB+7GNQR9kk0vdYBfgppLjKHqTBksOCwXWtCwo+03/&#10;jIL4HJtTe9pvvmnH3eqy1++L4YdST4/94hOEp97fw//trVbwOoHbl/AD5OwK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F51/oxQAAANsAAAAPAAAAAAAAAAAAAAAAAJgCAABkcnMv&#10;ZG93bnJldi54bWxQSwUGAAAAAAQABAD1AAAAigMAAAAA&#10;" strokecolor="windowText" strokeweight="1pt"/>
                      <v:roundrect id="AutoShape 4" o:spid="_x0000_s1028" style="position:absolute;width:1714;height:1143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qv6c8UA&#10;AADbAAAADwAAAGRycy9kb3ducmV2LnhtbESPQWvCQBSE70L/w/IEL9JsKmhjmlVEsbQXobbo9ZF9&#10;TYLZtyG7JrG/vlsoeBxm5hsmWw+mFh21rrKs4CmKQRDnVldcKPj63D8mIJxH1lhbJgU3crBePYwy&#10;TLXt+YO6oy9EgLBLUUHpfZNK6fKSDLrINsTB+7atQR9kW0jdYh/gppazOF5IgxWHhRIb2paUX45X&#10;oyC5JebUnQ6vZ3rnfvdz0M+b6VKpyXjYvIDwNPh7+L/9phXM5/D3JfwAufo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qq/pzxQAAANsAAAAPAAAAAAAAAAAAAAAAAJgCAABkcnMv&#10;ZG93bnJldi54bWxQSwUGAAAAAAQABAD1AAAAigMAAAAA&#10;" strokecolor="windowText" strokeweight="1pt"/>
                      <v:roundrect id="AutoShape 5" o:spid="_x0000_s1029" style="position:absolute;top:2743;width:1714;height:1143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nlkBMUA&#10;AADbAAAADwAAAGRycy9kb3ducmV2LnhtbESPQWvCQBSE70L/w/IEL9JsKtTGNKtIi6VeBG3R6yP7&#10;mgSzb0N2TWJ/fbcgeBxm5hsmWw2mFh21rrKs4CmKQRDnVldcKPj+2jwmIJxH1lhbJgVXcrBaPowy&#10;TLXteU/dwRciQNilqKD0vkmldHlJBl1kG+Lg/djWoA+yLaRusQ9wU8tZHM+lwYrDQokNvZWUnw8X&#10;oyC5JubYHXcfJ9py//670y/r6UKpyXhYv4LwNPh7+Nb+1Aqe5/D/JfwAufw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aeWQExQAAANsAAAAPAAAAAAAAAAAAAAAAAJgCAABkcnMv&#10;ZG93bnJldi54bWxQSwUGAAAAAAQABAD1AAAAigMAAAAA&#10;" strokecolor="windowText" strokeweight="1pt"/>
                      <v:roundrect id="AutoShape 6" o:spid="_x0000_s1030" style="position:absolute;top:5562;width:1714;height:1143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mr3gcEA&#10;AADbAAAADwAAAGRycy9kb3ducmV2LnhtbESPQWsCMRSE7wX/Q3iCt5qtB+muRilFxaNrvXh7bJ67&#10;SzcvIYka/70RCj0OM/MNs1wnM4gb+dBbVvAxLUAQN1b33Co4/WzfP0GEiKxxsEwKHhRgvRq9LbHS&#10;9s413Y6xFRnCoUIFXYyukjI0HRkMU+uIs3ex3mDM0rdSe7xnuBnkrCjm0mDPeaFDR98dNb/Hq1Gw&#10;8bo+nMvk3CHt6q0vSnfhUqnJOH0tQERK8T/8195rBfMZvL7kHyBXT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H5q94HBAAAA2wAAAA8AAAAAAAAAAAAAAAAAmAIAAGRycy9kb3du&#10;cmV2LnhtbFBLBQYAAAAABAAEAPUAAACGAwAAAAA=&#10;" fillcolor="black [3213]" strokecolor="windowText" strokeweight="1pt"/>
                    </v:group>
                  </w:pict>
                </mc:Fallback>
              </mc:AlternateContent>
            </w:r>
            <w:r w:rsidRPr="00460C07">
              <w:rPr>
                <w:rFonts w:ascii="Times New Roman" w:hAnsi="Times New Roman"/>
                <w:sz w:val="24"/>
                <w:szCs w:val="24"/>
              </w:rPr>
              <w:t xml:space="preserve">             </w:t>
            </w:r>
            <w:r>
              <w:rPr>
                <w:rFonts w:ascii="Times New Roman" w:hAnsi="Times New Roman"/>
                <w:sz w:val="24"/>
                <w:szCs w:val="24"/>
              </w:rPr>
              <w:t>70 litres.</w:t>
            </w:r>
          </w:p>
          <w:p w:rsidR="0010035E" w:rsidRPr="00460C07" w:rsidRDefault="0010035E" w:rsidP="0010035E">
            <w:pPr>
              <w:rPr>
                <w:rFonts w:ascii="Times New Roman" w:hAnsi="Times New Roman"/>
                <w:sz w:val="12"/>
                <w:szCs w:val="12"/>
              </w:rPr>
            </w:pPr>
          </w:p>
          <w:p w:rsidR="0010035E" w:rsidRPr="00460C07" w:rsidRDefault="0010035E" w:rsidP="0010035E">
            <w:pPr>
              <w:rPr>
                <w:rFonts w:ascii="Times New Roman" w:hAnsi="Times New Roman"/>
                <w:sz w:val="24"/>
                <w:szCs w:val="24"/>
              </w:rPr>
            </w:pPr>
            <w:r w:rsidRPr="00460C07">
              <w:rPr>
                <w:rFonts w:ascii="Times New Roman" w:hAnsi="Times New Roman"/>
                <w:sz w:val="24"/>
                <w:szCs w:val="24"/>
              </w:rPr>
              <w:t xml:space="preserve">          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   80 litres.             </w:t>
            </w:r>
            <w:r w:rsidR="00E77FCD">
              <w:rPr>
                <w:rFonts w:ascii="Times New Roman" w:hAnsi="Times New Roman"/>
                <w:sz w:val="24"/>
                <w:szCs w:val="24"/>
              </w:rPr>
              <w:object w:dxaOrig="4554" w:dyaOrig="276">
                <v:shape id="_x0000_i1036" type="#_x0000_t75" style="width:228.35pt;height:14.4pt" o:ole="">
                  <v:imagedata r:id="rId105" o:title=""/>
                </v:shape>
                <o:OLEObject Type="Embed" ProgID="FXE300.Equation" ShapeID="_x0000_i1036" DrawAspect="Content" ObjectID="_1460096874" r:id="rId106"/>
              </w:object>
            </w:r>
            <w:r>
              <w:rPr>
                <w:rFonts w:ascii="Times New Roman" w:hAnsi="Times New Roman"/>
                <w:sz w:val="24"/>
                <w:szCs w:val="24"/>
              </w:rPr>
              <w:t xml:space="preserve"> </w:t>
            </w:r>
          </w:p>
          <w:p w:rsidR="0010035E" w:rsidRPr="00460C07" w:rsidRDefault="0010035E" w:rsidP="0010035E">
            <w:pPr>
              <w:rPr>
                <w:rFonts w:ascii="Times New Roman" w:hAnsi="Times New Roman"/>
                <w:sz w:val="12"/>
                <w:szCs w:val="12"/>
              </w:rPr>
            </w:pPr>
          </w:p>
          <w:p w:rsidR="0010035E" w:rsidRPr="00460C07" w:rsidRDefault="0010035E" w:rsidP="0010035E">
            <w:pPr>
              <w:rPr>
                <w:rFonts w:ascii="Times New Roman" w:hAnsi="Times New Roman"/>
                <w:sz w:val="24"/>
                <w:szCs w:val="24"/>
              </w:rPr>
            </w:pPr>
            <w:r w:rsidRPr="00460C07">
              <w:rPr>
                <w:rFonts w:ascii="Times New Roman" w:hAnsi="Times New Roman"/>
                <w:sz w:val="24"/>
                <w:szCs w:val="24"/>
              </w:rPr>
              <w:t xml:space="preserve">          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   140 litres.</w:t>
            </w:r>
          </w:p>
          <w:p w:rsidR="0010035E" w:rsidRPr="00460C07" w:rsidRDefault="0010035E" w:rsidP="0010035E">
            <w:pPr>
              <w:rPr>
                <w:rFonts w:ascii="Times New Roman" w:hAnsi="Times New Roman"/>
                <w:sz w:val="12"/>
                <w:szCs w:val="12"/>
              </w:rPr>
            </w:pPr>
          </w:p>
          <w:p w:rsidR="0010035E" w:rsidRPr="00460C07" w:rsidRDefault="0010035E" w:rsidP="0010035E">
            <w:pPr>
              <w:rPr>
                <w:rFonts w:ascii="Times New Roman" w:hAnsi="Times New Roman"/>
                <w:sz w:val="24"/>
                <w:szCs w:val="24"/>
              </w:rPr>
            </w:pPr>
            <w:r w:rsidRPr="00460C07">
              <w:rPr>
                <w:rFonts w:ascii="Times New Roman" w:hAnsi="Times New Roman"/>
                <w:sz w:val="24"/>
                <w:szCs w:val="24"/>
              </w:rPr>
              <w:t xml:space="preserve">          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   160 litres.</w:t>
            </w:r>
          </w:p>
          <w:p w:rsidR="0010035E" w:rsidRDefault="0010035E" w:rsidP="0010035E">
            <w:pPr>
              <w:pStyle w:val="QuestionStyle"/>
            </w:pPr>
          </w:p>
        </w:tc>
      </w:tr>
      <w:tr w:rsidR="0010035E" w:rsidTr="00BE2A90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  <w:tblCellMar>
            <w:top w:w="113" w:type="dxa"/>
            <w:bottom w:w="57" w:type="dxa"/>
          </w:tblCellMar>
        </w:tblPrEx>
        <w:trPr>
          <w:cantSplit/>
          <w:trHeight w:val="851"/>
        </w:trPr>
        <w:tc>
          <w:tcPr>
            <w:tcW w:w="852" w:type="dxa"/>
            <w:gridSpan w:val="2"/>
            <w:tcBorders>
              <w:top w:val="single" w:sz="4" w:space="0" w:color="auto"/>
              <w:bottom w:val="single" w:sz="4" w:space="0" w:color="auto"/>
            </w:tcBorders>
            <w:shd w:val="clear" w:color="auto" w:fill="FFFF99"/>
          </w:tcPr>
          <w:p w:rsidR="0010035E" w:rsidRPr="001B3341" w:rsidRDefault="0010035E" w:rsidP="0010035E">
            <w:pPr>
              <w:pStyle w:val="ListParagraph"/>
              <w:numPr>
                <w:ilvl w:val="0"/>
                <w:numId w:val="9"/>
              </w:numPr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:rsidR="0010035E" w:rsidRDefault="00C94FDD" w:rsidP="0010035E">
            <w:pPr>
              <w:pStyle w:val="QuestionStyle"/>
            </w:pPr>
            <w:r>
              <w:rPr>
                <w:noProof/>
                <w:lang w:eastAsia="en-AU"/>
              </w:rPr>
              <w:object w:dxaOrig="1440" w:dyaOrig="1440">
                <v:shape id="_x0000_s1145" type="#_x0000_t75" style="position:absolute;margin-left:217.25pt;margin-top:-3.6pt;width:230.45pt;height:119.25pt;z-index:251706880;mso-position-horizontal-relative:text;mso-position-vertical-relative:text">
                  <v:imagedata r:id="rId22" o:title=""/>
                </v:shape>
                <o:OLEObject Type="Embed" ProgID="FXDraw3.Document" ShapeID="_x0000_s1145" DrawAspect="Content" ObjectID="_1460096927" r:id="rId107"/>
              </w:object>
            </w:r>
            <w:r w:rsidR="0010035E">
              <w:t>Josie buys a pizza in the box shown.</w:t>
            </w:r>
          </w:p>
          <w:p w:rsidR="0010035E" w:rsidRDefault="0010035E" w:rsidP="0010035E">
            <w:pPr>
              <w:pStyle w:val="QuestionStyle"/>
            </w:pPr>
          </w:p>
          <w:p w:rsidR="0010035E" w:rsidRDefault="0010035E" w:rsidP="0010035E">
            <w:pPr>
              <w:pStyle w:val="QuestionStyle"/>
            </w:pPr>
            <w:r>
              <w:t>What is the volume of the box?</w:t>
            </w:r>
          </w:p>
          <w:p w:rsidR="0010035E" w:rsidRDefault="0010035E" w:rsidP="0010035E">
            <w:pPr>
              <w:pStyle w:val="QuestionStyle"/>
            </w:pPr>
          </w:p>
          <w:p w:rsidR="0010035E" w:rsidRDefault="0010035E" w:rsidP="0010035E">
            <w:pPr>
              <w:pStyle w:val="QuestionStyle"/>
            </w:pPr>
          </w:p>
          <w:p w:rsidR="0010035E" w:rsidRDefault="00E77FCD" w:rsidP="0010035E">
            <w:pPr>
              <w:pStyle w:val="QuestionStyle"/>
            </w:pPr>
            <w:r>
              <w:t xml:space="preserve"> </w:t>
            </w:r>
            <w:r>
              <w:object w:dxaOrig="2562" w:dyaOrig="276">
                <v:shape id="_x0000_i1037" type="#_x0000_t75" style="width:128.55pt;height:14.4pt" o:ole="">
                  <v:imagedata r:id="rId108" o:title=""/>
                </v:shape>
                <o:OLEObject Type="Embed" ProgID="FXE300.Equation" ShapeID="_x0000_i1037" DrawAspect="Content" ObjectID="_1460096875" r:id="rId109"/>
              </w:object>
            </w:r>
            <w:r>
              <w:t xml:space="preserve"> </w:t>
            </w:r>
          </w:p>
          <w:p w:rsidR="0010035E" w:rsidRDefault="0010035E" w:rsidP="0010035E">
            <w:pPr>
              <w:pStyle w:val="QuestionStyle"/>
            </w:pPr>
          </w:p>
          <w:p w:rsidR="0010035E" w:rsidRPr="0013023C" w:rsidRDefault="0010035E" w:rsidP="0010035E">
            <w:pPr>
              <w:rPr>
                <w:rFonts w:ascii="Times New Roman" w:hAnsi="Times New Roman"/>
              </w:rPr>
            </w:pPr>
            <w:r w:rsidRPr="0013023C">
              <w:rPr>
                <w:rFonts w:ascii="Times New Roman" w:hAnsi="Times New Roman"/>
                <w:noProof/>
                <w:lang w:eastAsia="en-AU"/>
              </w:rPr>
              <mc:AlternateContent>
                <mc:Choice Requires="wps">
                  <w:drawing>
                    <wp:anchor distT="0" distB="0" distL="114300" distR="114300" simplePos="0" relativeHeight="251629056" behindDoc="0" locked="0" layoutInCell="1" allowOverlap="1" wp14:anchorId="5089D28C" wp14:editId="525F2750">
                      <wp:simplePos x="0" y="0"/>
                      <wp:positionH relativeFrom="column">
                        <wp:posOffset>1283970</wp:posOffset>
                      </wp:positionH>
                      <wp:positionV relativeFrom="paragraph">
                        <wp:posOffset>46355</wp:posOffset>
                      </wp:positionV>
                      <wp:extent cx="754380" cy="373380"/>
                      <wp:effectExtent l="0" t="0" r="26670" b="26670"/>
                      <wp:wrapNone/>
                      <wp:docPr id="69" name="Rectangle 6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754380" cy="373380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1A175E" w:rsidRPr="003A7010" w:rsidRDefault="001A175E" w:rsidP="0010035E">
                                  <w:pPr>
                                    <w:jc w:val="center"/>
                                    <w:rPr>
                                      <w:rFonts w:ascii="Times New Roman" w:hAnsi="Times New Roman"/>
                                      <w:color w:val="000000" w:themeColor="text1"/>
                                      <w:sz w:val="36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color w:val="000000" w:themeColor="text1"/>
                                      <w:sz w:val="36"/>
                                      <w:szCs w:val="28"/>
                                    </w:rPr>
                                    <w:t>3 800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089D28C" id="Rectangle 69" o:spid="_x0000_s1039" style="position:absolute;margin-left:101.1pt;margin-top:3.65pt;width:59.4pt;height:29.4pt;z-index:25162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" filled="f" strokecolor="black [3213]" strokeweight="1.5pt">
                      <v:textbox>
                        <w:txbxContent>
                          <w:p w:rsidR="001A175E" w:rsidRPr="003A7010" w:rsidRDefault="001A175E" w:rsidP="0010035E">
                            <w:pPr>
                              <w:jc w:val="center"/>
                              <w:rPr>
                                <w:rFonts w:ascii="Times New Roman" w:hAnsi="Times New Roman"/>
                                <w:color w:val="000000" w:themeColor="text1"/>
                                <w:sz w:val="36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color w:val="000000" w:themeColor="text1"/>
                                <w:sz w:val="36"/>
                                <w:szCs w:val="28"/>
                              </w:rPr>
                              <w:t>3 800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  <w:p w:rsidR="0010035E" w:rsidRPr="005738F4" w:rsidRDefault="0010035E" w:rsidP="0010035E">
            <w:pPr>
              <w:rPr>
                <w:rFonts w:ascii="Times New Roman" w:hAnsi="Times New Roman"/>
                <w:sz w:val="32"/>
                <w:szCs w:val="32"/>
                <w:vertAlign w:val="superscript"/>
              </w:rPr>
            </w:pPr>
            <w:r>
              <w:rPr>
                <w:rFonts w:ascii="Times New Roman" w:hAnsi="Times New Roman"/>
                <w:sz w:val="32"/>
                <w:szCs w:val="32"/>
              </w:rPr>
              <w:t xml:space="preserve">        Volume =</w:t>
            </w:r>
            <w:r w:rsidRPr="0013023C">
              <w:rPr>
                <w:rFonts w:ascii="Times New Roman" w:hAnsi="Times New Roman"/>
                <w:sz w:val="32"/>
                <w:szCs w:val="32"/>
              </w:rPr>
              <w:t xml:space="preserve">                  cm</w:t>
            </w:r>
            <w:r>
              <w:rPr>
                <w:rFonts w:ascii="Times New Roman" w:hAnsi="Times New Roman"/>
                <w:sz w:val="32"/>
                <w:szCs w:val="32"/>
                <w:vertAlign w:val="superscript"/>
              </w:rPr>
              <w:t>3</w:t>
            </w:r>
          </w:p>
          <w:p w:rsidR="0010035E" w:rsidRDefault="0010035E" w:rsidP="0010035E">
            <w:pPr>
              <w:pStyle w:val="QuestionStyle"/>
            </w:pPr>
          </w:p>
        </w:tc>
      </w:tr>
      <w:tr w:rsidR="0010035E" w:rsidTr="00BE2A90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  <w:tblCellMar>
            <w:top w:w="113" w:type="dxa"/>
            <w:bottom w:w="57" w:type="dxa"/>
          </w:tblCellMar>
        </w:tblPrEx>
        <w:trPr>
          <w:cantSplit/>
          <w:trHeight w:val="851"/>
        </w:trPr>
        <w:tc>
          <w:tcPr>
            <w:tcW w:w="852" w:type="dxa"/>
            <w:gridSpan w:val="2"/>
            <w:tcBorders>
              <w:top w:val="single" w:sz="4" w:space="0" w:color="auto"/>
              <w:bottom w:val="single" w:sz="4" w:space="0" w:color="auto"/>
            </w:tcBorders>
            <w:shd w:val="clear" w:color="auto" w:fill="FFFF99"/>
          </w:tcPr>
          <w:p w:rsidR="0010035E" w:rsidRPr="001B3341" w:rsidRDefault="0010035E" w:rsidP="0010035E">
            <w:pPr>
              <w:pStyle w:val="ListParagraph"/>
              <w:numPr>
                <w:ilvl w:val="0"/>
                <w:numId w:val="9"/>
              </w:numPr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:rsidR="0010035E" w:rsidRDefault="0010035E" w:rsidP="0010035E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What is the volume of the prism whose net is shown here?</w:t>
            </w:r>
          </w:p>
          <w:p w:rsidR="0010035E" w:rsidRDefault="00C94FDD" w:rsidP="0010035E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object w:dxaOrig="1440" w:dyaOrig="1440">
                <v:shape id="_x0000_s1146" type="#_x0000_t75" style="position:absolute;margin-left:201.2pt;margin-top:1.15pt;width:228.2pt;height:167.5pt;z-index:251707904">
                  <v:imagedata r:id="rId24" o:title=""/>
                </v:shape>
                <o:OLEObject Type="Embed" ProgID="FXDraw3.Document" ShapeID="_x0000_s1146" DrawAspect="Content" ObjectID="_1460096928" r:id="rId110"/>
              </w:object>
            </w:r>
          </w:p>
          <w:p w:rsidR="0010035E" w:rsidRDefault="0010035E" w:rsidP="0010035E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10035E" w:rsidRDefault="00E77FCD" w:rsidP="0010035E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/>
                <w:sz w:val="24"/>
                <w:szCs w:val="24"/>
              </w:rPr>
              <w:object w:dxaOrig="1950" w:dyaOrig="830">
                <v:shape id="_x0000_i1038" type="#_x0000_t75" style="width:97.7pt;height:41.15pt" o:ole="">
                  <v:imagedata r:id="rId111" o:title=""/>
                </v:shape>
                <o:OLEObject Type="Embed" ProgID="FXE300.Equation" ShapeID="_x0000_i1038" DrawAspect="Content" ObjectID="_1460096876" r:id="rId112"/>
              </w:object>
            </w:r>
            <w:r>
              <w:rPr>
                <w:rFonts w:ascii="Times New Roman" w:hAnsi="Times New Roman"/>
                <w:sz w:val="24"/>
                <w:szCs w:val="24"/>
              </w:rPr>
              <w:t xml:space="preserve"> </w:t>
            </w:r>
          </w:p>
          <w:p w:rsidR="0010035E" w:rsidRDefault="0010035E" w:rsidP="0010035E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10035E" w:rsidRDefault="0010035E" w:rsidP="0010035E">
            <w:pPr>
              <w:rPr>
                <w:rFonts w:ascii="Times New Roman" w:hAnsi="Times New Roman"/>
                <w:sz w:val="24"/>
                <w:szCs w:val="24"/>
              </w:rPr>
            </w:pPr>
            <w:bookmarkStart w:id="0" w:name="_GoBack"/>
            <w:bookmarkEnd w:id="0"/>
          </w:p>
          <w:p w:rsidR="0010035E" w:rsidRDefault="0010035E" w:rsidP="0010035E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10035E" w:rsidRPr="00FC2E4E" w:rsidRDefault="0010035E" w:rsidP="0010035E">
            <w:pPr>
              <w:rPr>
                <w:rFonts w:asciiTheme="minorHAnsi" w:eastAsiaTheme="minorHAnsi" w:hAnsiTheme="minorHAnsi" w:cstheme="minorBidi"/>
              </w:rPr>
            </w:pPr>
            <w:r w:rsidRPr="00FC2E4E">
              <w:rPr>
                <w:rFonts w:ascii="Times New Roman" w:eastAsiaTheme="minorHAnsi" w:hAnsi="Times New Roman"/>
                <w:noProof/>
                <w:lang w:eastAsia="en-AU"/>
              </w:rPr>
              <mc:AlternateContent>
                <mc:Choice Requires="wps">
                  <w:drawing>
                    <wp:anchor distT="0" distB="0" distL="114300" distR="114300" simplePos="0" relativeHeight="251630080" behindDoc="0" locked="0" layoutInCell="1" allowOverlap="1" wp14:anchorId="4ED31221" wp14:editId="126B6531">
                      <wp:simplePos x="0" y="0"/>
                      <wp:positionH relativeFrom="column">
                        <wp:posOffset>965835</wp:posOffset>
                      </wp:positionH>
                      <wp:positionV relativeFrom="paragraph">
                        <wp:posOffset>88265</wp:posOffset>
                      </wp:positionV>
                      <wp:extent cx="980902" cy="373380"/>
                      <wp:effectExtent l="0" t="0" r="10160" b="26670"/>
                      <wp:wrapNone/>
                      <wp:docPr id="77" name="Rectangle 7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980902" cy="373380"/>
                              </a:xfrm>
                              <a:prstGeom prst="rect">
                                <a:avLst/>
                              </a:prstGeom>
                              <a:noFill/>
                              <a:ln w="1905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49DD06D6" id="Rectangle 77" o:spid="_x0000_s1026" style="position:absolute;margin-left:76.05pt;margin-top:6.95pt;width:77.25pt;height:29.4pt;z-index:25163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" filled="f" strokecolor="windowText" strokeweight="1.5pt"/>
                  </w:pict>
                </mc:Fallback>
              </mc:AlternateContent>
            </w:r>
          </w:p>
          <w:p w:rsidR="0010035E" w:rsidRPr="006E1A35" w:rsidRDefault="0010035E" w:rsidP="0010035E">
            <w:pPr>
              <w:rPr>
                <w:rFonts w:ascii="Times New Roman" w:eastAsiaTheme="minorHAnsi" w:hAnsi="Times New Roman"/>
              </w:rPr>
            </w:pPr>
            <w:r>
              <w:rPr>
                <w:rFonts w:ascii="Times New Roman" w:eastAsiaTheme="minorHAnsi" w:hAnsi="Times New Roman"/>
                <w:sz w:val="32"/>
                <w:szCs w:val="32"/>
              </w:rPr>
              <w:t xml:space="preserve">Volume </w:t>
            </w:r>
            <w:r w:rsidRPr="00FC2E4E">
              <w:rPr>
                <w:rFonts w:ascii="Times New Roman" w:eastAsiaTheme="minorHAnsi" w:hAnsi="Times New Roman"/>
                <w:sz w:val="32"/>
                <w:szCs w:val="32"/>
              </w:rPr>
              <w:t xml:space="preserve"> =</w:t>
            </w:r>
            <w:r>
              <w:rPr>
                <w:rFonts w:ascii="Times New Roman" w:eastAsiaTheme="minorHAnsi" w:hAnsi="Times New Roman"/>
                <w:sz w:val="32"/>
                <w:szCs w:val="32"/>
              </w:rPr>
              <w:t xml:space="preserve">           </w:t>
            </w:r>
            <w:r w:rsidR="00E77FCD">
              <w:rPr>
                <w:rFonts w:ascii="Times New Roman" w:eastAsiaTheme="minorHAnsi" w:hAnsi="Times New Roman"/>
                <w:sz w:val="32"/>
                <w:szCs w:val="32"/>
              </w:rPr>
              <w:t>96</w:t>
            </w:r>
            <w:r>
              <w:rPr>
                <w:rFonts w:ascii="Times New Roman" w:eastAsiaTheme="minorHAnsi" w:hAnsi="Times New Roman"/>
                <w:sz w:val="32"/>
                <w:szCs w:val="32"/>
              </w:rPr>
              <w:t xml:space="preserve">            c</w:t>
            </w:r>
            <w:r w:rsidRPr="00FC2E4E">
              <w:rPr>
                <w:rFonts w:ascii="Times New Roman" w:eastAsiaTheme="minorHAnsi" w:hAnsi="Times New Roman"/>
                <w:sz w:val="32"/>
                <w:szCs w:val="32"/>
              </w:rPr>
              <w:t>m</w:t>
            </w:r>
            <w:r w:rsidRPr="00FC2E4E">
              <w:rPr>
                <w:rFonts w:ascii="Times New Roman" w:eastAsiaTheme="minorHAnsi" w:hAnsi="Times New Roman"/>
                <w:sz w:val="32"/>
                <w:szCs w:val="32"/>
                <w:vertAlign w:val="superscript"/>
              </w:rPr>
              <w:t>3</w:t>
            </w:r>
          </w:p>
          <w:p w:rsidR="0010035E" w:rsidRDefault="0010035E" w:rsidP="0010035E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10035E" w:rsidRDefault="0010035E" w:rsidP="0010035E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10035E" w:rsidRDefault="0010035E" w:rsidP="0010035E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10035E" w:rsidRDefault="0010035E" w:rsidP="0010035E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10035E" w:rsidTr="00BE2A90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  <w:tblCellMar>
            <w:top w:w="113" w:type="dxa"/>
            <w:bottom w:w="57" w:type="dxa"/>
          </w:tblCellMar>
        </w:tblPrEx>
        <w:trPr>
          <w:cantSplit/>
          <w:trHeight w:val="851"/>
        </w:trPr>
        <w:tc>
          <w:tcPr>
            <w:tcW w:w="852" w:type="dxa"/>
            <w:gridSpan w:val="2"/>
            <w:tcBorders>
              <w:top w:val="single" w:sz="4" w:space="0" w:color="auto"/>
              <w:bottom w:val="single" w:sz="4" w:space="0" w:color="auto"/>
            </w:tcBorders>
            <w:shd w:val="clear" w:color="auto" w:fill="FFFF99"/>
          </w:tcPr>
          <w:p w:rsidR="0010035E" w:rsidRPr="001B3341" w:rsidRDefault="0010035E" w:rsidP="0010035E">
            <w:pPr>
              <w:pStyle w:val="ListParagraph"/>
              <w:numPr>
                <w:ilvl w:val="0"/>
                <w:numId w:val="9"/>
              </w:numPr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:rsidR="0010035E" w:rsidRDefault="0010035E" w:rsidP="0010035E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What is the volume of the triangular prism shown?</w:t>
            </w:r>
          </w:p>
          <w:p w:rsidR="0010035E" w:rsidRDefault="00C94FDD" w:rsidP="0010035E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w:object w:dxaOrig="1440" w:dyaOrig="1440">
                <v:shape id="_x0000_s1147" type="#_x0000_t75" style="position:absolute;margin-left:205.65pt;margin-top:7.85pt;width:246.9pt;height:94.65pt;z-index:251708928">
                  <v:imagedata r:id="rId26" o:title=""/>
                </v:shape>
                <o:OLEObject Type="Embed" ProgID="FXDraw3.Document" ShapeID="_x0000_s1147" DrawAspect="Content" ObjectID="_1460096929" r:id="rId113"/>
              </w:object>
            </w:r>
          </w:p>
          <w:p w:rsidR="0010035E" w:rsidRPr="00323B74" w:rsidRDefault="0010035E" w:rsidP="0010035E">
            <w:pPr>
              <w:rPr>
                <w:rFonts w:ascii="Times New Roman" w:hAnsi="Times New Roman"/>
                <w:sz w:val="12"/>
                <w:szCs w:val="12"/>
              </w:rPr>
            </w:pPr>
            <w:r w:rsidRPr="00460C07">
              <w:rPr>
                <w:noProof/>
                <w:lang w:eastAsia="en-AU"/>
              </w:rPr>
              <mc:AlternateContent>
                <mc:Choice Requires="wpg">
                  <w:drawing>
                    <wp:anchor distT="0" distB="0" distL="114300" distR="114300" simplePos="0" relativeHeight="251631104" behindDoc="0" locked="0" layoutInCell="1" allowOverlap="1" wp14:anchorId="0DBD6D4D" wp14:editId="3716DD7E">
                      <wp:simplePos x="0" y="0"/>
                      <wp:positionH relativeFrom="column">
                        <wp:posOffset>283210</wp:posOffset>
                      </wp:positionH>
                      <wp:positionV relativeFrom="paragraph">
                        <wp:posOffset>73660</wp:posOffset>
                      </wp:positionV>
                      <wp:extent cx="171450" cy="944880"/>
                      <wp:effectExtent l="0" t="0" r="19050" b="26670"/>
                      <wp:wrapNone/>
                      <wp:docPr id="79" name="Group 79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71450" cy="944880"/>
                                <a:chOff x="0" y="0"/>
                                <a:chExt cx="171450" cy="944880"/>
                              </a:xfrm>
                            </wpg:grpSpPr>
                            <wps:wsp>
                              <wps:cNvPr id="82" name="AutoShape 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83058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83" name="AutoShape 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84" name="AutoShape 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27432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chemeClr val="tx1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85" name="AutoShape 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55626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2C843169" id="Group 79" o:spid="_x0000_s1026" style="position:absolute;margin-left:22.3pt;margin-top:5.8pt;width:13.5pt;height:74.4pt;z-index:251631104" coordsize="1714,944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">
                      <v:roundrect id="AutoShape 3" o:spid="_x0000_s1027" style="position:absolute;top:8305;width:1714;height:1143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yJOQMQA&#10;AADbAAAADwAAAGRycy9kb3ducmV2LnhtbESPQWvCQBSE74X+h+UVvBTd1IONMRuRlopehFrR6yP7&#10;TEKzb0N2m0R/vSsUPA4z3wyTLgdTi45aV1lW8DaJQBDnVldcKDj8fI1jEM4ja6wtk4ILOVhmz08p&#10;Jtr2/E3d3hcilLBLUEHpfZNI6fKSDLqJbYiDd7atQR9kW0jdYh/KTS2nUTSTBisOCyU29FFS/rv/&#10;MwriS2yO3XG3PtGW+8/rTr+vXudKjV6G1QKEp8E/wv/0RgduCvcv4QfI7AY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siTkDEAAAA2wAAAA8AAAAAAAAAAAAAAAAAmAIAAGRycy9k&#10;b3ducmV2LnhtbFBLBQYAAAAABAAEAPUAAACJAwAAAAA=&#10;" strokecolor="windowText" strokeweight="1pt"/>
                      <v:roundrect id="AutoShape 4" o:spid="_x0000_s1028" style="position:absolute;width:1714;height:1143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G7r28UA&#10;AADbAAAADwAAAGRycy9kb3ducmV2LnhtbESPQWvCQBSE70L/w/IKXqRuWsHG1E2QFsVehFqx10f2&#10;NQnNvg3ZNYn+ercgeBxmvhlmmQ2mFh21rrKs4HkagSDOra64UHD4Xj/FIJxH1lhbJgVncpClD6Ml&#10;Jtr2/EXd3hcilLBLUEHpfZNI6fKSDLqpbYiD92tbgz7ItpC6xT6Um1q+RNFcGqw4LJTY0HtJ+d/+&#10;ZBTE59gcu+Nu80Of3H9cdvp1NVkoNX4cVm8gPA3+Hr7RWx24Gfx/CT9Apl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0buvbxQAAANsAAAAPAAAAAAAAAAAAAAAAAJgCAABkcnMv&#10;ZG93bnJldi54bWxQSwUGAAAAAAQABAD1AAAAigMAAAAA&#10;" strokecolor="windowText" strokeweight="1pt"/>
                      <v:roundrect id="AutoShape 5" o:spid="_x0000_s1029" style="position:absolute;top:2743;width:1714;height:1143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sMslMEA&#10;AADbAAAADwAAAGRycy9kb3ducmV2LnhtbESPQWsCMRSE7wX/Q3hCbzVbkeJujVJEpUdXvXh7bJ67&#10;SzcvIYma/vumIHgcZuYbZrFKZhA38qG3rOB9UoAgbqzuuVVwOm7f5iBCRNY4WCYFvxRgtRy9LLDS&#10;9s413Q6xFRnCoUIFXYyukjI0HRkME+uIs3ex3mDM0rdSe7xnuBnktCg+pMGe80KHjtYdNT+Hq1Gw&#10;8bren8vk3D7t6q0vSnfhUqnXcfr6BBEpxWf40f7WCuYz+P+Sf4Bc/g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C7DLJTBAAAA2wAAAA8AAAAAAAAAAAAAAAAAmAIAAGRycy9kb3du&#10;cmV2LnhtbFBLBQYAAAAABAAEAPUAAACGAwAAAAA=&#10;" fillcolor="black [3213]" strokecolor="windowText" strokeweight="1pt"/>
                      <v:roundrect id="AutoShape 6" o:spid="_x0000_s1030" style="position:absolute;top:5562;width:1714;height:1143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MvWNMUA&#10;AADbAAAADwAAAGRycy9kb3ducmV2LnhtbESPQWvCQBSE70L/w/IKXqRuWtDG1E2QFsVehFqx10f2&#10;NQnNvg3ZNYn+ercgeBxmvhlmmQ2mFh21rrKs4HkagSDOra64UHD4Xj/FIJxH1lhbJgVncpClD6Ml&#10;Jtr2/EXd3hcilLBLUEHpfZNI6fKSDLqpbYiD92tbgz7ItpC6xT6Um1q+RNFcGqw4LJTY0HtJ+d/+&#10;ZBTE59gcu+Nu80Of3H9cdvp1NVkoNX4cVm8gPA3+Hr7RWx24Gfx/CT9Apl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Uy9Y0xQAAANsAAAAPAAAAAAAAAAAAAAAAAJgCAABkcnMv&#10;ZG93bnJldi54bWxQSwUGAAAAAAQABAD1AAAAigMAAAAA&#10;" strokecolor="windowText" strokeweight="1pt"/>
                    </v:group>
                  </w:pict>
                </mc:Fallback>
              </mc:AlternateContent>
            </w:r>
          </w:p>
          <w:p w:rsidR="0010035E" w:rsidRPr="00323B74" w:rsidRDefault="0010035E" w:rsidP="0010035E">
            <w:pPr>
              <w:rPr>
                <w:rFonts w:ascii="Times New Roman" w:hAnsi="Times New Roman"/>
                <w:sz w:val="24"/>
                <w:szCs w:val="24"/>
              </w:rPr>
            </w:pPr>
            <w:r w:rsidRPr="00323B74">
              <w:rPr>
                <w:noProof/>
                <w:lang w:eastAsia="en-AU"/>
              </w:rPr>
              <w:t xml:space="preserve"> </w:t>
            </w:r>
            <w:r w:rsidRPr="00323B74">
              <w:rPr>
                <w:rFonts w:ascii="Times New Roman" w:hAnsi="Times New Roman"/>
                <w:sz w:val="24"/>
                <w:szCs w:val="24"/>
              </w:rPr>
              <w:t xml:space="preserve">           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  900 cm</w:t>
            </w:r>
            <w:r w:rsidRPr="00323B74">
              <w:rPr>
                <w:rFonts w:ascii="Times New Roman" w:hAnsi="Times New Roman"/>
                <w:sz w:val="24"/>
                <w:szCs w:val="24"/>
                <w:vertAlign w:val="superscript"/>
              </w:rPr>
              <w:t>3</w:t>
            </w:r>
            <w:r>
              <w:rPr>
                <w:rFonts w:ascii="Times New Roman" w:hAnsi="Times New Roman"/>
                <w:sz w:val="24"/>
                <w:szCs w:val="24"/>
                <w:vertAlign w:val="superscript"/>
              </w:rPr>
              <w:t xml:space="preserve">              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           </w:t>
            </w:r>
          </w:p>
          <w:p w:rsidR="0010035E" w:rsidRPr="00323B74" w:rsidRDefault="0010035E" w:rsidP="0010035E">
            <w:pPr>
              <w:rPr>
                <w:rFonts w:ascii="Times New Roman" w:hAnsi="Times New Roman"/>
                <w:sz w:val="12"/>
                <w:szCs w:val="12"/>
              </w:rPr>
            </w:pPr>
          </w:p>
          <w:p w:rsidR="0010035E" w:rsidRPr="00323B74" w:rsidRDefault="0010035E" w:rsidP="0010035E">
            <w:pPr>
              <w:rPr>
                <w:rFonts w:ascii="Times New Roman" w:hAnsi="Times New Roman"/>
                <w:sz w:val="24"/>
                <w:szCs w:val="24"/>
              </w:rPr>
            </w:pPr>
            <w:r w:rsidRPr="00323B74">
              <w:rPr>
                <w:noProof/>
                <w:lang w:eastAsia="en-AU"/>
              </w:rPr>
              <w:t xml:space="preserve"> </w:t>
            </w:r>
            <w:r w:rsidRPr="00323B74">
              <w:rPr>
                <w:rFonts w:ascii="Times New Roman" w:hAnsi="Times New Roman"/>
                <w:sz w:val="24"/>
                <w:szCs w:val="24"/>
              </w:rPr>
              <w:t xml:space="preserve">           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  4 500 cm</w:t>
            </w:r>
            <w:r w:rsidRPr="00323B74">
              <w:rPr>
                <w:rFonts w:ascii="Times New Roman" w:hAnsi="Times New Roman"/>
                <w:sz w:val="24"/>
                <w:szCs w:val="24"/>
                <w:vertAlign w:val="superscript"/>
              </w:rPr>
              <w:t>3</w:t>
            </w:r>
            <w:r>
              <w:rPr>
                <w:rFonts w:ascii="Times New Roman" w:hAnsi="Times New Roman"/>
                <w:sz w:val="24"/>
                <w:szCs w:val="24"/>
                <w:vertAlign w:val="superscript"/>
              </w:rPr>
              <w:t xml:space="preserve">              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           </w:t>
            </w:r>
          </w:p>
          <w:p w:rsidR="0010035E" w:rsidRPr="00323B74" w:rsidRDefault="0010035E" w:rsidP="0010035E">
            <w:pPr>
              <w:rPr>
                <w:rFonts w:ascii="Times New Roman" w:hAnsi="Times New Roman"/>
                <w:sz w:val="12"/>
                <w:szCs w:val="12"/>
              </w:rPr>
            </w:pPr>
          </w:p>
          <w:p w:rsidR="0010035E" w:rsidRPr="00323B74" w:rsidRDefault="0010035E" w:rsidP="0010035E">
            <w:pPr>
              <w:rPr>
                <w:rFonts w:ascii="Times New Roman" w:hAnsi="Times New Roman"/>
                <w:sz w:val="24"/>
                <w:szCs w:val="24"/>
              </w:rPr>
            </w:pPr>
            <w:r w:rsidRPr="00323B74">
              <w:rPr>
                <w:noProof/>
                <w:lang w:eastAsia="en-AU"/>
              </w:rPr>
              <w:t xml:space="preserve"> </w:t>
            </w:r>
            <w:r w:rsidRPr="00323B74">
              <w:rPr>
                <w:rFonts w:ascii="Times New Roman" w:hAnsi="Times New Roman"/>
                <w:sz w:val="24"/>
                <w:szCs w:val="24"/>
              </w:rPr>
              <w:t xml:space="preserve">           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  9 000 cm</w:t>
            </w:r>
            <w:r w:rsidRPr="00323B74">
              <w:rPr>
                <w:rFonts w:ascii="Times New Roman" w:hAnsi="Times New Roman"/>
                <w:sz w:val="24"/>
                <w:szCs w:val="24"/>
                <w:vertAlign w:val="superscript"/>
              </w:rPr>
              <w:t>3</w:t>
            </w:r>
            <w:r>
              <w:rPr>
                <w:rFonts w:ascii="Times New Roman" w:hAnsi="Times New Roman"/>
                <w:sz w:val="24"/>
                <w:szCs w:val="24"/>
                <w:vertAlign w:val="superscript"/>
              </w:rPr>
              <w:t xml:space="preserve">              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           </w:t>
            </w:r>
            <w:r w:rsidRPr="00323B74">
              <w:rPr>
                <w:rFonts w:ascii="Times New Roman" w:hAnsi="Times New Roman"/>
                <w:sz w:val="24"/>
                <w:szCs w:val="24"/>
              </w:rPr>
              <w:t xml:space="preserve">         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 </w:t>
            </w:r>
          </w:p>
          <w:p w:rsidR="0010035E" w:rsidRPr="00323B74" w:rsidRDefault="0010035E" w:rsidP="0010035E">
            <w:pPr>
              <w:rPr>
                <w:rFonts w:ascii="Times New Roman" w:hAnsi="Times New Roman"/>
                <w:sz w:val="12"/>
                <w:szCs w:val="12"/>
              </w:rPr>
            </w:pPr>
          </w:p>
          <w:p w:rsidR="0010035E" w:rsidRPr="00323B74" w:rsidRDefault="0010035E" w:rsidP="0010035E">
            <w:pPr>
              <w:rPr>
                <w:rFonts w:ascii="Times New Roman" w:hAnsi="Times New Roman"/>
                <w:sz w:val="24"/>
                <w:szCs w:val="24"/>
              </w:rPr>
            </w:pPr>
            <w:r w:rsidRPr="00323B74">
              <w:rPr>
                <w:noProof/>
                <w:lang w:eastAsia="en-AU"/>
              </w:rPr>
              <w:t xml:space="preserve"> </w:t>
            </w:r>
            <w:r w:rsidRPr="00323B74">
              <w:rPr>
                <w:rFonts w:ascii="Times New Roman" w:hAnsi="Times New Roman"/>
                <w:sz w:val="24"/>
                <w:szCs w:val="24"/>
              </w:rPr>
              <w:t xml:space="preserve">           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  18 000 cm</w:t>
            </w:r>
            <w:r w:rsidRPr="00323B74">
              <w:rPr>
                <w:rFonts w:ascii="Times New Roman" w:hAnsi="Times New Roman"/>
                <w:sz w:val="24"/>
                <w:szCs w:val="24"/>
                <w:vertAlign w:val="superscript"/>
              </w:rPr>
              <w:t>3</w:t>
            </w:r>
            <w:r>
              <w:rPr>
                <w:rFonts w:ascii="Times New Roman" w:hAnsi="Times New Roman"/>
                <w:sz w:val="24"/>
                <w:szCs w:val="24"/>
                <w:vertAlign w:val="superscript"/>
              </w:rPr>
              <w:t xml:space="preserve">              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           </w:t>
            </w:r>
            <w:r w:rsidRPr="00323B74">
              <w:rPr>
                <w:rFonts w:ascii="Times New Roman" w:hAnsi="Times New Roman"/>
                <w:sz w:val="24"/>
                <w:szCs w:val="24"/>
              </w:rPr>
              <w:t xml:space="preserve">       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 </w:t>
            </w:r>
          </w:p>
          <w:p w:rsidR="0010035E" w:rsidRPr="00323B74" w:rsidRDefault="0010035E" w:rsidP="0010035E">
            <w:pPr>
              <w:rPr>
                <w:rFonts w:ascii="Times New Roman" w:hAnsi="Times New Roman"/>
                <w:sz w:val="12"/>
                <w:szCs w:val="12"/>
              </w:rPr>
            </w:pPr>
          </w:p>
          <w:p w:rsidR="0010035E" w:rsidRDefault="00E77FCD" w:rsidP="0010035E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/>
                <w:sz w:val="24"/>
                <w:szCs w:val="24"/>
              </w:rPr>
              <w:object w:dxaOrig="3594" w:dyaOrig="510">
                <v:shape id="_x0000_i1039" type="#_x0000_t75" style="width:180pt;height:25.7pt" o:ole="">
                  <v:imagedata r:id="rId114" o:title=""/>
                </v:shape>
                <o:OLEObject Type="Embed" ProgID="FXE300.Equation" ShapeID="_x0000_i1039" DrawAspect="Content" ObjectID="_1460096877" r:id="rId115"/>
              </w:object>
            </w:r>
            <w:r>
              <w:rPr>
                <w:rFonts w:ascii="Times New Roman" w:hAnsi="Times New Roman"/>
                <w:sz w:val="24"/>
                <w:szCs w:val="24"/>
              </w:rPr>
              <w:t xml:space="preserve"> </w:t>
            </w:r>
          </w:p>
        </w:tc>
      </w:tr>
      <w:tr w:rsidR="0010035E" w:rsidTr="00BE2A90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  <w:tblCellMar>
            <w:top w:w="113" w:type="dxa"/>
            <w:bottom w:w="57" w:type="dxa"/>
          </w:tblCellMar>
        </w:tblPrEx>
        <w:trPr>
          <w:cantSplit/>
          <w:trHeight w:val="851"/>
        </w:trPr>
        <w:tc>
          <w:tcPr>
            <w:tcW w:w="852" w:type="dxa"/>
            <w:gridSpan w:val="2"/>
            <w:tcBorders>
              <w:top w:val="single" w:sz="4" w:space="0" w:color="auto"/>
              <w:bottom w:val="single" w:sz="4" w:space="0" w:color="auto"/>
            </w:tcBorders>
            <w:shd w:val="clear" w:color="auto" w:fill="FFFF99"/>
          </w:tcPr>
          <w:p w:rsidR="0010035E" w:rsidRPr="001B3341" w:rsidRDefault="0010035E" w:rsidP="0010035E">
            <w:pPr>
              <w:pStyle w:val="ListParagraph"/>
              <w:numPr>
                <w:ilvl w:val="0"/>
                <w:numId w:val="9"/>
              </w:numPr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:rsidR="0010035E" w:rsidRDefault="0010035E" w:rsidP="0010035E">
            <w:pPr>
              <w:pStyle w:val="QuestionStyle"/>
            </w:pPr>
            <w:r>
              <w:rPr>
                <w:noProof/>
                <w:lang w:eastAsia="en-AU"/>
              </w:rPr>
              <w:drawing>
                <wp:anchor distT="0" distB="0" distL="114300" distR="114300" simplePos="0" relativeHeight="251632128" behindDoc="0" locked="0" layoutInCell="1" allowOverlap="1" wp14:anchorId="24B8C805" wp14:editId="5FDE281A">
                  <wp:simplePos x="0" y="0"/>
                  <wp:positionH relativeFrom="column">
                    <wp:posOffset>3805207</wp:posOffset>
                  </wp:positionH>
                  <wp:positionV relativeFrom="paragraph">
                    <wp:posOffset>17760</wp:posOffset>
                  </wp:positionV>
                  <wp:extent cx="1516380" cy="1516380"/>
                  <wp:effectExtent l="0" t="0" r="7620" b="7620"/>
                  <wp:wrapNone/>
                  <wp:docPr id="102" name="Picture 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" name="hexagonal boxes shutterstock_124416883.jpg"/>
                          <pic:cNvPicPr/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0040" cy="1520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t>Each of these hexagonal boxes has a depth of 12 cm and the hexagonal top of each has an area of 90 cm</w:t>
            </w:r>
            <w:r w:rsidRPr="007E4120">
              <w:rPr>
                <w:vertAlign w:val="superscript"/>
              </w:rPr>
              <w:t>2</w:t>
            </w:r>
            <w:r>
              <w:t>.</w:t>
            </w:r>
          </w:p>
          <w:p w:rsidR="0010035E" w:rsidRDefault="0010035E" w:rsidP="0010035E">
            <w:pPr>
              <w:pStyle w:val="QuestionStyle"/>
            </w:pPr>
          </w:p>
          <w:p w:rsidR="0010035E" w:rsidRDefault="0010035E" w:rsidP="00BE2A90">
            <w:pPr>
              <w:pStyle w:val="QuestionStyle"/>
            </w:pPr>
            <w:r>
              <w:t>What is the total volume of all the boxes shown?</w:t>
            </w:r>
            <w:r w:rsidR="00BE2A90">
              <w:t xml:space="preserve">                                       </w:t>
            </w:r>
          </w:p>
          <w:p w:rsidR="0010035E" w:rsidRDefault="0010035E" w:rsidP="0010035E">
            <w:pPr>
              <w:pStyle w:val="QuestionStyle"/>
            </w:pPr>
          </w:p>
          <w:p w:rsidR="0010035E" w:rsidRPr="0013023C" w:rsidRDefault="0010035E" w:rsidP="0010035E">
            <w:pPr>
              <w:rPr>
                <w:rFonts w:ascii="Times New Roman" w:hAnsi="Times New Roman"/>
              </w:rPr>
            </w:pPr>
            <w:r w:rsidRPr="0013023C">
              <w:rPr>
                <w:rFonts w:ascii="Times New Roman" w:hAnsi="Times New Roman"/>
                <w:noProof/>
                <w:lang w:eastAsia="en-AU"/>
              </w:rPr>
              <mc:AlternateContent>
                <mc:Choice Requires="wps">
                  <w:drawing>
                    <wp:anchor distT="0" distB="0" distL="114300" distR="114300" simplePos="0" relativeHeight="251582976" behindDoc="0" locked="0" layoutInCell="1" allowOverlap="1" wp14:anchorId="66FEE663" wp14:editId="5BD96391">
                      <wp:simplePos x="0" y="0"/>
                      <wp:positionH relativeFrom="column">
                        <wp:posOffset>1283970</wp:posOffset>
                      </wp:positionH>
                      <wp:positionV relativeFrom="paragraph">
                        <wp:posOffset>46355</wp:posOffset>
                      </wp:positionV>
                      <wp:extent cx="754380" cy="373380"/>
                      <wp:effectExtent l="0" t="0" r="26670" b="26670"/>
                      <wp:wrapNone/>
                      <wp:docPr id="86" name="Rectangle 8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754380" cy="373380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1A175E" w:rsidRPr="003A7010" w:rsidRDefault="001A175E" w:rsidP="0010035E">
                                  <w:pPr>
                                    <w:jc w:val="center"/>
                                    <w:rPr>
                                      <w:rFonts w:ascii="Times New Roman" w:hAnsi="Times New Roman"/>
                                      <w:color w:val="000000" w:themeColor="text1"/>
                                      <w:sz w:val="36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color w:val="000000" w:themeColor="text1"/>
                                      <w:sz w:val="36"/>
                                      <w:szCs w:val="28"/>
                                    </w:rPr>
                                    <w:t>3240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66FEE663" id="Rectangle 86" o:spid="_x0000_s1040" style="position:absolute;margin-left:101.1pt;margin-top:3.65pt;width:59.4pt;height:29.4pt;z-index:25158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" filled="f" strokecolor="black [3213]" strokeweight="1.5pt">
                      <v:textbox>
                        <w:txbxContent>
                          <w:p w:rsidR="001A175E" w:rsidRPr="003A7010" w:rsidRDefault="001A175E" w:rsidP="0010035E">
                            <w:pPr>
                              <w:jc w:val="center"/>
                              <w:rPr>
                                <w:rFonts w:ascii="Times New Roman" w:hAnsi="Times New Roman"/>
                                <w:color w:val="000000" w:themeColor="text1"/>
                                <w:sz w:val="36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color w:val="000000" w:themeColor="text1"/>
                                <w:sz w:val="36"/>
                                <w:szCs w:val="28"/>
                              </w:rPr>
                              <w:t>3240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  <w:p w:rsidR="0010035E" w:rsidRPr="005738F4" w:rsidRDefault="009A6195" w:rsidP="0010035E">
            <w:pPr>
              <w:rPr>
                <w:rFonts w:ascii="Times New Roman" w:hAnsi="Times New Roman"/>
                <w:sz w:val="32"/>
                <w:szCs w:val="32"/>
                <w:vertAlign w:val="superscript"/>
              </w:rPr>
            </w:pPr>
            <w:r>
              <w:rPr>
                <w:noProof/>
                <w:lang w:eastAsia="en-AU"/>
              </w:rPr>
              <mc:AlternateContent>
                <mc:Choice Requires="wps">
                  <w:drawing>
                    <wp:anchor distT="45720" distB="45720" distL="114300" distR="114300" simplePos="0" relativeHeight="251625984" behindDoc="0" locked="0" layoutInCell="1" allowOverlap="1" wp14:anchorId="48352DA3" wp14:editId="3B249F15">
                      <wp:simplePos x="0" y="0"/>
                      <wp:positionH relativeFrom="column">
                        <wp:posOffset>2701290</wp:posOffset>
                      </wp:positionH>
                      <wp:positionV relativeFrom="paragraph">
                        <wp:posOffset>12700</wp:posOffset>
                      </wp:positionV>
                      <wp:extent cx="2499360" cy="472440"/>
                      <wp:effectExtent l="0" t="0" r="0" b="3810"/>
                      <wp:wrapNone/>
                      <wp:docPr id="217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499360" cy="47244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1A175E" w:rsidRDefault="001A175E" w:rsidP="009A6195">
                                  <w:r>
                                    <w:t xml:space="preserve"> </w:t>
                                  </w:r>
                                  <w:r>
                                    <w:object w:dxaOrig="3462" w:dyaOrig="478">
                                      <v:shape id="_x0000_i1111" type="#_x0000_t75" style="width:173.85pt;height:23.65pt" o:ole="">
                                        <v:imagedata r:id="rId116" o:title=""/>
                                      </v:shape>
                                      <o:OLEObject Type="Embed" ProgID="FXE300.Equation" ShapeID="_x0000_i1111" DrawAspect="Content" ObjectID="_1460096949" r:id="rId117"/>
                                    </w:object>
                                  </w:r>
                                  <w:r>
                                    <w:t xml:space="preserve"> 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48352DA3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2" o:spid="_x0000_s1041" type="#_x0000_t202" style="position:absolute;margin-left:212.7pt;margin-top:1pt;width:196.8pt;height:37.2pt;z-index:25162598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" stroked="f">
                      <v:textbox>
                        <w:txbxContent>
                          <w:p w:rsidR="001A175E" w:rsidRDefault="001A175E" w:rsidP="009A6195">
                            <w:r>
                              <w:t xml:space="preserve"> </w:t>
                            </w:r>
                            <w:r>
                              <w:object w:dxaOrig="3462" w:dyaOrig="478">
                                <v:shape id="_x0000_i1111" type="#_x0000_t75" style="width:173.85pt;height:23.65pt" o:ole="">
                                  <v:imagedata r:id="rId116" o:title=""/>
                                </v:shape>
                                <o:OLEObject Type="Embed" ProgID="FXE300.Equation" ShapeID="_x0000_i1111" DrawAspect="Content" ObjectID="_1460096949" r:id="rId118"/>
                              </w:object>
                            </w:r>
                            <w:r>
                              <w:t xml:space="preserve"> 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10035E">
              <w:rPr>
                <w:rFonts w:ascii="Times New Roman" w:hAnsi="Times New Roman"/>
                <w:sz w:val="32"/>
                <w:szCs w:val="32"/>
              </w:rPr>
              <w:t xml:space="preserve">        Volume =</w:t>
            </w:r>
            <w:r w:rsidR="0010035E" w:rsidRPr="0013023C">
              <w:rPr>
                <w:rFonts w:ascii="Times New Roman" w:hAnsi="Times New Roman"/>
                <w:sz w:val="32"/>
                <w:szCs w:val="32"/>
              </w:rPr>
              <w:t xml:space="preserve">                  cm</w:t>
            </w:r>
            <w:r w:rsidR="0010035E">
              <w:rPr>
                <w:rFonts w:ascii="Times New Roman" w:hAnsi="Times New Roman"/>
                <w:sz w:val="32"/>
                <w:szCs w:val="32"/>
                <w:vertAlign w:val="superscript"/>
              </w:rPr>
              <w:t>3</w:t>
            </w:r>
          </w:p>
          <w:p w:rsidR="0010035E" w:rsidRDefault="0010035E" w:rsidP="0010035E">
            <w:pPr>
              <w:pStyle w:val="QuestionStyle"/>
            </w:pPr>
          </w:p>
          <w:p w:rsidR="0010035E" w:rsidRDefault="0010035E" w:rsidP="0010035E">
            <w:pPr>
              <w:pStyle w:val="QuestionStyle"/>
            </w:pPr>
          </w:p>
        </w:tc>
      </w:tr>
      <w:tr w:rsidR="0010035E" w:rsidTr="00BE2A90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  <w:tblCellMar>
            <w:top w:w="113" w:type="dxa"/>
            <w:bottom w:w="57" w:type="dxa"/>
          </w:tblCellMar>
        </w:tblPrEx>
        <w:trPr>
          <w:cantSplit/>
          <w:trHeight w:val="851"/>
        </w:trPr>
        <w:tc>
          <w:tcPr>
            <w:tcW w:w="852" w:type="dxa"/>
            <w:gridSpan w:val="2"/>
            <w:tcBorders>
              <w:top w:val="single" w:sz="4" w:space="0" w:color="auto"/>
              <w:bottom w:val="single" w:sz="4" w:space="0" w:color="auto"/>
            </w:tcBorders>
            <w:shd w:val="clear" w:color="auto" w:fill="FFCCCC"/>
          </w:tcPr>
          <w:p w:rsidR="0010035E" w:rsidRPr="001B3341" w:rsidRDefault="0010035E" w:rsidP="0010035E">
            <w:pPr>
              <w:pStyle w:val="ListParagraph"/>
              <w:numPr>
                <w:ilvl w:val="0"/>
                <w:numId w:val="9"/>
              </w:numPr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:rsidR="0010035E" w:rsidRDefault="00C94FDD" w:rsidP="0010035E">
            <w:pPr>
              <w:ind w:right="5562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w:object w:dxaOrig="1440" w:dyaOrig="1440">
                <v:shape id="_x0000_s1148" type="#_x0000_t75" style="position:absolute;margin-left:262.6pt;margin-top:13.3pt;width:181.7pt;height:114.2pt;z-index:251709952;mso-position-horizontal-relative:text;mso-position-vertical-relative:text">
                  <v:imagedata r:id="rId29" o:title=""/>
                  <w10:wrap type="square"/>
                </v:shape>
                <o:OLEObject Type="Embed" ProgID="FXDraw3.Document" ShapeID="_x0000_s1148" DrawAspect="Content" ObjectID="_1460096930" r:id="rId119"/>
              </w:object>
            </w:r>
            <w:r w:rsidR="0010035E">
              <w:rPr>
                <w:rFonts w:ascii="Times New Roman" w:hAnsi="Times New Roman"/>
                <w:sz w:val="24"/>
                <w:szCs w:val="24"/>
              </w:rPr>
              <w:t>A dog kennel has the dimensions shown.</w:t>
            </w:r>
          </w:p>
          <w:p w:rsidR="0010035E" w:rsidRDefault="009A6195" w:rsidP="0010035E">
            <w:pPr>
              <w:ind w:right="5562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noProof/>
                <w:lang w:eastAsia="en-AU"/>
              </w:rPr>
              <mc:AlternateContent>
                <mc:Choice Requires="wps">
                  <w:drawing>
                    <wp:anchor distT="45720" distB="45720" distL="114300" distR="114300" simplePos="0" relativeHeight="251637248" behindDoc="0" locked="0" layoutInCell="1" allowOverlap="1" wp14:anchorId="44CE0D69" wp14:editId="2FE5465E">
                      <wp:simplePos x="0" y="0"/>
                      <wp:positionH relativeFrom="column">
                        <wp:posOffset>826770</wp:posOffset>
                      </wp:positionH>
                      <wp:positionV relativeFrom="paragraph">
                        <wp:posOffset>251460</wp:posOffset>
                      </wp:positionV>
                      <wp:extent cx="2360930" cy="1005840"/>
                      <wp:effectExtent l="0" t="0" r="0" b="3810"/>
                      <wp:wrapNone/>
                      <wp:docPr id="169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360930" cy="100584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1A175E" w:rsidRDefault="001A175E" w:rsidP="009A6195">
                                  <w:r>
                                    <w:t xml:space="preserve"> </w:t>
                                  </w:r>
                                  <w:r>
                                    <w:object w:dxaOrig="3162" w:dyaOrig="1370">
                                      <v:shape id="_x0000_i1112" type="#_x0000_t75" style="width:158.4pt;height:68.9pt" o:ole="">
                                        <v:imagedata r:id="rId120" o:title=""/>
                                      </v:shape>
                                      <o:OLEObject Type="Embed" ProgID="FXE300.Equation" ShapeID="_x0000_i1112" DrawAspect="Content" ObjectID="_1460096950" r:id="rId121"/>
                                    </w:object>
                                  </w:r>
                                  <w:r>
                                    <w:t xml:space="preserve"> 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40000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4CE0D69" id="_x0000_s1042" type="#_x0000_t202" style="position:absolute;margin-left:65.1pt;margin-top:19.8pt;width:185.9pt;height:79.2pt;z-index:251637248;visibility:visible;mso-wrap-style:square;mso-width-percent:40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" stroked="f">
                      <v:textbox>
                        <w:txbxContent>
                          <w:p w:rsidR="001A175E" w:rsidRDefault="001A175E" w:rsidP="009A6195">
                            <w:r>
                              <w:t xml:space="preserve"> </w:t>
                            </w:r>
                            <w:r>
                              <w:object w:dxaOrig="3162" w:dyaOrig="1370">
                                <v:shape id="_x0000_i1112" type="#_x0000_t75" style="width:158.4pt;height:68.9pt" o:ole="">
                                  <v:imagedata r:id="rId120" o:title=""/>
                                </v:shape>
                                <o:OLEObject Type="Embed" ProgID="FXE300.Equation" ShapeID="_x0000_i1112" DrawAspect="Content" ObjectID="_1460096950" r:id="rId122"/>
                              </w:object>
                            </w:r>
                            <w:r>
                              <w:t xml:space="preserve"> 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10035E">
              <w:rPr>
                <w:rFonts w:ascii="Times New Roman" w:hAnsi="Times New Roman"/>
                <w:sz w:val="24"/>
                <w:szCs w:val="24"/>
              </w:rPr>
              <w:t>Calculate the volume of the kennel in cm</w:t>
            </w:r>
            <w:r w:rsidR="0010035E" w:rsidRPr="0091541C">
              <w:rPr>
                <w:rFonts w:ascii="Times New Roman" w:hAnsi="Times New Roman"/>
                <w:sz w:val="24"/>
                <w:szCs w:val="24"/>
                <w:vertAlign w:val="superscript"/>
              </w:rPr>
              <w:t>3</w:t>
            </w:r>
            <w:r w:rsidR="0010035E">
              <w:rPr>
                <w:rFonts w:ascii="Times New Roman" w:hAnsi="Times New Roman"/>
                <w:sz w:val="24"/>
                <w:szCs w:val="24"/>
              </w:rPr>
              <w:t>.</w:t>
            </w:r>
          </w:p>
          <w:p w:rsidR="009A6195" w:rsidRDefault="009A6195" w:rsidP="0010035E">
            <w:pPr>
              <w:ind w:right="5562"/>
              <w:rPr>
                <w:rFonts w:ascii="Times New Roman" w:hAnsi="Times New Roman"/>
                <w:sz w:val="24"/>
                <w:szCs w:val="24"/>
              </w:rPr>
            </w:pPr>
          </w:p>
          <w:p w:rsidR="009A6195" w:rsidRDefault="009A6195" w:rsidP="0010035E">
            <w:pPr>
              <w:ind w:right="5562"/>
              <w:rPr>
                <w:rFonts w:ascii="Times New Roman" w:hAnsi="Times New Roman"/>
                <w:sz w:val="24"/>
                <w:szCs w:val="24"/>
              </w:rPr>
            </w:pPr>
          </w:p>
          <w:p w:rsidR="009A6195" w:rsidRDefault="009A6195" w:rsidP="0010035E">
            <w:pPr>
              <w:ind w:right="5562"/>
              <w:rPr>
                <w:rFonts w:ascii="Times New Roman" w:hAnsi="Times New Roman"/>
                <w:sz w:val="24"/>
                <w:szCs w:val="24"/>
              </w:rPr>
            </w:pPr>
          </w:p>
          <w:p w:rsidR="009A6195" w:rsidRDefault="009A6195" w:rsidP="0010035E">
            <w:pPr>
              <w:ind w:right="5562"/>
              <w:rPr>
                <w:rFonts w:ascii="Times New Roman" w:hAnsi="Times New Roman"/>
                <w:sz w:val="24"/>
                <w:szCs w:val="24"/>
              </w:rPr>
            </w:pPr>
          </w:p>
          <w:p w:rsidR="0010035E" w:rsidRPr="002A5C1A" w:rsidRDefault="0010035E" w:rsidP="0010035E">
            <w:pPr>
              <w:rPr>
                <w:rFonts w:asciiTheme="minorHAnsi" w:eastAsiaTheme="minorHAnsi" w:hAnsiTheme="minorHAnsi" w:cstheme="minorBidi"/>
              </w:rPr>
            </w:pPr>
          </w:p>
          <w:p w:rsidR="0010035E" w:rsidRPr="002A5C1A" w:rsidRDefault="0010035E" w:rsidP="0010035E">
            <w:pPr>
              <w:rPr>
                <w:rFonts w:ascii="Times New Roman" w:eastAsiaTheme="minorHAnsi" w:hAnsi="Times New Roman"/>
              </w:rPr>
            </w:pPr>
            <w:r w:rsidRPr="002A5C1A">
              <w:rPr>
                <w:rFonts w:ascii="Times New Roman" w:eastAsiaTheme="minorHAnsi" w:hAnsi="Times New Roman"/>
                <w:noProof/>
                <w:lang w:eastAsia="en-AU"/>
              </w:rPr>
              <mc:AlternateContent>
                <mc:Choice Requires="wps">
                  <w:drawing>
                    <wp:anchor distT="0" distB="0" distL="114300" distR="114300" simplePos="0" relativeHeight="251586048" behindDoc="0" locked="0" layoutInCell="1" allowOverlap="1" wp14:anchorId="45C74A4A" wp14:editId="0979E156">
                      <wp:simplePos x="0" y="0"/>
                      <wp:positionH relativeFrom="column">
                        <wp:posOffset>1520190</wp:posOffset>
                      </wp:positionH>
                      <wp:positionV relativeFrom="paragraph">
                        <wp:posOffset>111760</wp:posOffset>
                      </wp:positionV>
                      <wp:extent cx="845820" cy="373380"/>
                      <wp:effectExtent l="0" t="0" r="11430" b="26670"/>
                      <wp:wrapNone/>
                      <wp:docPr id="87" name="Rectangle 8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845820" cy="373380"/>
                              </a:xfrm>
                              <a:prstGeom prst="rect">
                                <a:avLst/>
                              </a:prstGeom>
                              <a:noFill/>
                              <a:ln w="1905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</a:ln>
                              <a:effectLst/>
                            </wps:spPr>
                            <wps:txbx>
                              <w:txbxContent>
                                <w:p w:rsidR="001A175E" w:rsidRPr="00FE37FD" w:rsidRDefault="001A175E" w:rsidP="00FE37FD">
                                  <w:pPr>
                                    <w:jc w:val="center"/>
                                    <w:rPr>
                                      <w:rFonts w:ascii="Times New Roman" w:hAnsi="Times New Roman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360 000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45C74A4A" id="Rectangle 87" o:spid="_x0000_s1043" style="position:absolute;margin-left:119.7pt;margin-top:8.8pt;width:66.6pt;height:29.4pt;z-index:25158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" filled="f" strokecolor="windowText" strokeweight="1.5pt">
                      <v:textbox>
                        <w:txbxContent>
                          <w:p w:rsidR="001A175E" w:rsidRPr="00FE37FD" w:rsidRDefault="001A175E" w:rsidP="00FE37FD">
                            <w:pPr>
                              <w:jc w:val="center"/>
                              <w:rPr>
                                <w:rFonts w:ascii="Times New Roman" w:hAnsi="Times New Roman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color w:val="000000" w:themeColor="text1"/>
                                <w:sz w:val="28"/>
                                <w:szCs w:val="28"/>
                              </w:rPr>
                              <w:t>360 000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  <w:p w:rsidR="0010035E" w:rsidRPr="002A5C1A" w:rsidRDefault="0010035E" w:rsidP="0010035E">
            <w:pPr>
              <w:rPr>
                <w:rFonts w:ascii="Times New Roman" w:eastAsiaTheme="minorHAnsi" w:hAnsi="Times New Roman"/>
                <w:sz w:val="32"/>
                <w:szCs w:val="32"/>
              </w:rPr>
            </w:pPr>
            <w:r w:rsidRPr="002A5C1A">
              <w:rPr>
                <w:rFonts w:ascii="Times New Roman" w:eastAsiaTheme="minorHAnsi" w:hAnsi="Times New Roman"/>
                <w:sz w:val="32"/>
                <w:szCs w:val="32"/>
              </w:rPr>
              <w:t xml:space="preserve">             </w:t>
            </w:r>
            <w:r>
              <w:rPr>
                <w:rFonts w:ascii="Times New Roman" w:eastAsiaTheme="minorHAnsi" w:hAnsi="Times New Roman"/>
                <w:sz w:val="32"/>
                <w:szCs w:val="32"/>
              </w:rPr>
              <w:t>Volume</w:t>
            </w:r>
            <w:r w:rsidRPr="002A5C1A">
              <w:rPr>
                <w:rFonts w:ascii="Times New Roman" w:eastAsiaTheme="minorHAnsi" w:hAnsi="Times New Roman"/>
                <w:sz w:val="32"/>
                <w:szCs w:val="32"/>
              </w:rPr>
              <w:t xml:space="preserve"> =</w:t>
            </w:r>
            <w:r>
              <w:rPr>
                <w:rFonts w:ascii="Times New Roman" w:eastAsiaTheme="minorHAnsi" w:hAnsi="Times New Roman"/>
                <w:sz w:val="32"/>
                <w:szCs w:val="32"/>
              </w:rPr>
              <w:t xml:space="preserve">                   c</w:t>
            </w:r>
            <w:r w:rsidRPr="002A5C1A">
              <w:rPr>
                <w:rFonts w:ascii="Times New Roman" w:eastAsiaTheme="minorHAnsi" w:hAnsi="Times New Roman"/>
                <w:sz w:val="32"/>
                <w:szCs w:val="32"/>
              </w:rPr>
              <w:t>m</w:t>
            </w:r>
            <w:r w:rsidRPr="002A5C1A">
              <w:rPr>
                <w:rFonts w:ascii="Times New Roman" w:eastAsiaTheme="minorHAnsi" w:hAnsi="Times New Roman"/>
                <w:sz w:val="32"/>
                <w:szCs w:val="32"/>
                <w:vertAlign w:val="superscript"/>
              </w:rPr>
              <w:t>3</w:t>
            </w:r>
            <w:r>
              <w:rPr>
                <w:rFonts w:ascii="Times New Roman" w:eastAsiaTheme="minorHAnsi" w:hAnsi="Times New Roman"/>
                <w:sz w:val="32"/>
                <w:szCs w:val="32"/>
              </w:rPr>
              <w:t>.</w:t>
            </w:r>
          </w:p>
          <w:p w:rsidR="0010035E" w:rsidRDefault="0010035E" w:rsidP="0010035E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10035E" w:rsidTr="00BE2A90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  <w:tblCellMar>
            <w:top w:w="113" w:type="dxa"/>
            <w:bottom w:w="57" w:type="dxa"/>
          </w:tblCellMar>
        </w:tblPrEx>
        <w:trPr>
          <w:cantSplit/>
          <w:trHeight w:val="851"/>
        </w:trPr>
        <w:tc>
          <w:tcPr>
            <w:tcW w:w="852" w:type="dxa"/>
            <w:gridSpan w:val="2"/>
            <w:tcBorders>
              <w:top w:val="single" w:sz="4" w:space="0" w:color="auto"/>
              <w:bottom w:val="single" w:sz="4" w:space="0" w:color="auto"/>
            </w:tcBorders>
            <w:shd w:val="clear" w:color="auto" w:fill="FFCCCC"/>
          </w:tcPr>
          <w:p w:rsidR="0010035E" w:rsidRPr="001B3341" w:rsidRDefault="0010035E" w:rsidP="0010035E">
            <w:pPr>
              <w:pStyle w:val="ListParagraph"/>
              <w:numPr>
                <w:ilvl w:val="0"/>
                <w:numId w:val="9"/>
              </w:numPr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:rsidR="0010035E" w:rsidRDefault="00C94FDD" w:rsidP="0010035E">
            <w:pPr>
              <w:ind w:right="542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w:object w:dxaOrig="1440" w:dyaOrig="1440">
                <v:shape id="_x0000_s1149" type="#_x0000_t75" style="position:absolute;margin-left:237.8pt;margin-top:2.05pt;width:210.7pt;height:149.85pt;z-index:251710976;mso-position-horizontal-relative:text;mso-position-vertical-relative:text">
                  <v:imagedata r:id="rId31" o:title=""/>
                </v:shape>
                <o:OLEObject Type="Embed" ProgID="FXDraw3.Document" ShapeID="_x0000_s1149" DrawAspect="Content" ObjectID="_1460096931" r:id="rId123"/>
              </w:object>
            </w:r>
            <w:r w:rsidR="0010035E">
              <w:rPr>
                <w:rFonts w:ascii="Times New Roman" w:hAnsi="Times New Roman"/>
                <w:sz w:val="24"/>
                <w:szCs w:val="24"/>
              </w:rPr>
              <w:t>A storage cabinet is in the shape shown.</w:t>
            </w:r>
          </w:p>
          <w:p w:rsidR="0010035E" w:rsidRDefault="0010035E" w:rsidP="0010035E">
            <w:pPr>
              <w:ind w:right="542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What volume of storage does the cabinet provide?</w:t>
            </w:r>
          </w:p>
          <w:p w:rsidR="0010035E" w:rsidRDefault="00FE37FD" w:rsidP="0010035E">
            <w:pPr>
              <w:ind w:right="542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noProof/>
                <w:lang w:eastAsia="en-AU"/>
              </w:rPr>
              <mc:AlternateContent>
                <mc:Choice Requires="wps">
                  <w:drawing>
                    <wp:anchor distT="45720" distB="45720" distL="114300" distR="114300" simplePos="0" relativeHeight="251641344" behindDoc="0" locked="0" layoutInCell="1" allowOverlap="1" wp14:anchorId="59C73632" wp14:editId="4A76EF42">
                      <wp:simplePos x="0" y="0"/>
                      <wp:positionH relativeFrom="column">
                        <wp:posOffset>278130</wp:posOffset>
                      </wp:positionH>
                      <wp:positionV relativeFrom="paragraph">
                        <wp:posOffset>83185</wp:posOffset>
                      </wp:positionV>
                      <wp:extent cx="2360930" cy="830580"/>
                      <wp:effectExtent l="0" t="0" r="0" b="7620"/>
                      <wp:wrapNone/>
                      <wp:docPr id="170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360930" cy="83058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1A175E" w:rsidRDefault="001A175E" w:rsidP="00FE37FD">
                                  <w:r>
                                    <w:t xml:space="preserve">  </w:t>
                                  </w:r>
                                  <w:r>
                                    <w:object w:dxaOrig="2706" w:dyaOrig="1054">
                                      <v:shape id="_x0000_i1113" type="#_x0000_t75" style="width:135.75pt;height:52.45pt" o:ole="">
                                        <v:imagedata r:id="rId124" o:title=""/>
                                      </v:shape>
                                      <o:OLEObject Type="Embed" ProgID="FXE300.Equation" ShapeID="_x0000_i1113" DrawAspect="Content" ObjectID="_1460096951" r:id="rId125"/>
                                    </w:object>
                                  </w:r>
                                  <w:r>
                                    <w:t xml:space="preserve"> 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40000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9C73632" id="_x0000_s1044" type="#_x0000_t202" style="position:absolute;margin-left:21.9pt;margin-top:6.55pt;width:185.9pt;height:65.4pt;z-index:251641344;visibility:visible;mso-wrap-style:square;mso-width-percent:40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" stroked="f">
                      <v:textbox>
                        <w:txbxContent>
                          <w:p w:rsidR="001A175E" w:rsidRDefault="001A175E" w:rsidP="00FE37FD">
                            <w:r>
                              <w:t xml:space="preserve">  </w:t>
                            </w:r>
                            <w:r>
                              <w:object w:dxaOrig="2706" w:dyaOrig="1054">
                                <v:shape id="_x0000_i1113" type="#_x0000_t75" style="width:135.75pt;height:52.45pt" o:ole="">
                                  <v:imagedata r:id="rId124" o:title=""/>
                                </v:shape>
                                <o:OLEObject Type="Embed" ProgID="FXE300.Equation" ShapeID="_x0000_i1113" DrawAspect="Content" ObjectID="_1460096951" r:id="rId126"/>
                              </w:object>
                            </w:r>
                            <w:r>
                              <w:t xml:space="preserve"> 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:rsidR="0010035E" w:rsidRDefault="0010035E" w:rsidP="0010035E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10035E" w:rsidRDefault="0010035E" w:rsidP="0010035E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FE37FD" w:rsidRDefault="00FE37FD" w:rsidP="0010035E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FE37FD" w:rsidRDefault="00FE37FD" w:rsidP="0010035E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10035E" w:rsidRDefault="00FE37FD" w:rsidP="0010035E">
            <w:pPr>
              <w:rPr>
                <w:rFonts w:ascii="Times New Roman" w:hAnsi="Times New Roman"/>
                <w:sz w:val="24"/>
                <w:szCs w:val="24"/>
              </w:rPr>
            </w:pPr>
            <w:r w:rsidRPr="002A5C1A">
              <w:rPr>
                <w:rFonts w:ascii="Times New Roman" w:eastAsiaTheme="minorHAnsi" w:hAnsi="Times New Roman"/>
                <w:noProof/>
                <w:lang w:eastAsia="en-AU"/>
              </w:rPr>
              <mc:AlternateContent>
                <mc:Choice Requires="wps">
                  <w:drawing>
                    <wp:anchor distT="0" distB="0" distL="114300" distR="114300" simplePos="0" relativeHeight="251649536" behindDoc="0" locked="0" layoutInCell="1" allowOverlap="1" wp14:anchorId="01FD6A29" wp14:editId="71DE5041">
                      <wp:simplePos x="0" y="0"/>
                      <wp:positionH relativeFrom="column">
                        <wp:posOffset>1817370</wp:posOffset>
                      </wp:positionH>
                      <wp:positionV relativeFrom="paragraph">
                        <wp:posOffset>86360</wp:posOffset>
                      </wp:positionV>
                      <wp:extent cx="845820" cy="373380"/>
                      <wp:effectExtent l="0" t="0" r="11430" b="26670"/>
                      <wp:wrapNone/>
                      <wp:docPr id="172" name="Rectangle 17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845820" cy="373380"/>
                              </a:xfrm>
                              <a:prstGeom prst="rect">
                                <a:avLst/>
                              </a:prstGeom>
                              <a:noFill/>
                              <a:ln w="1905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</a:ln>
                              <a:effectLst/>
                            </wps:spPr>
                            <wps:txbx>
                              <w:txbxContent>
                                <w:p w:rsidR="001A175E" w:rsidRPr="00FE37FD" w:rsidRDefault="001A175E" w:rsidP="00FE37FD">
                                  <w:pPr>
                                    <w:jc w:val="center"/>
                                    <w:rPr>
                                      <w:rFonts w:ascii="Times New Roman" w:hAnsi="Times New Roman"/>
                                      <w:color w:val="000000" w:themeColor="text1"/>
                                      <w:sz w:val="36"/>
                                      <w:szCs w:val="36"/>
                                    </w:rPr>
                                  </w:pPr>
                                  <w:r w:rsidRPr="00FE37FD">
                                    <w:rPr>
                                      <w:rFonts w:ascii="Times New Roman" w:hAnsi="Times New Roman"/>
                                      <w:color w:val="000000" w:themeColor="text1"/>
                                      <w:sz w:val="36"/>
                                      <w:szCs w:val="36"/>
                                    </w:rPr>
                                    <w:t>5.04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01FD6A29" id="Rectangle 172" o:spid="_x0000_s1045" style="position:absolute;margin-left:143.1pt;margin-top:6.8pt;width:66.6pt;height:29.4pt;z-index:25164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" filled="f" strokecolor="windowText" strokeweight="1.5pt">
                      <v:textbox>
                        <w:txbxContent>
                          <w:p w:rsidR="001A175E" w:rsidRPr="00FE37FD" w:rsidRDefault="001A175E" w:rsidP="00FE37FD">
                            <w:pPr>
                              <w:jc w:val="center"/>
                              <w:rPr>
                                <w:rFonts w:ascii="Times New Roman" w:hAnsi="Times New Roman"/>
                                <w:color w:val="000000" w:themeColor="text1"/>
                                <w:sz w:val="36"/>
                                <w:szCs w:val="36"/>
                              </w:rPr>
                            </w:pPr>
                            <w:r w:rsidRPr="00FE37FD">
                              <w:rPr>
                                <w:rFonts w:ascii="Times New Roman" w:hAnsi="Times New Roman"/>
                                <w:color w:val="000000" w:themeColor="text1"/>
                                <w:sz w:val="36"/>
                                <w:szCs w:val="36"/>
                              </w:rPr>
                              <w:t>5.04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  <w:p w:rsidR="0010035E" w:rsidRPr="004C4514" w:rsidRDefault="0010035E" w:rsidP="0010035E">
            <w:pPr>
              <w:rPr>
                <w:rFonts w:ascii="Times New Roman" w:hAnsi="Times New Roman"/>
                <w:sz w:val="32"/>
                <w:szCs w:val="32"/>
              </w:rPr>
            </w:pPr>
            <w:r>
              <w:rPr>
                <w:rFonts w:ascii="Times New Roman" w:hAnsi="Times New Roman"/>
                <w:sz w:val="32"/>
                <w:szCs w:val="32"/>
              </w:rPr>
              <w:t xml:space="preserve">Volume of Storage  =                  </w:t>
            </w:r>
            <w:r w:rsidR="00FE37FD">
              <w:rPr>
                <w:rFonts w:ascii="Times New Roman" w:hAnsi="Times New Roman"/>
                <w:sz w:val="32"/>
                <w:szCs w:val="32"/>
              </w:rPr>
              <w:t xml:space="preserve"> </w:t>
            </w:r>
            <w:r>
              <w:rPr>
                <w:rFonts w:ascii="Times New Roman" w:hAnsi="Times New Roman"/>
                <w:sz w:val="32"/>
                <w:szCs w:val="32"/>
              </w:rPr>
              <w:t>m</w:t>
            </w:r>
            <w:r>
              <w:rPr>
                <w:rFonts w:ascii="Times New Roman" w:hAnsi="Times New Roman"/>
                <w:sz w:val="32"/>
                <w:szCs w:val="32"/>
                <w:vertAlign w:val="superscript"/>
              </w:rPr>
              <w:t>3</w:t>
            </w:r>
            <w:r>
              <w:rPr>
                <w:rFonts w:ascii="Times New Roman" w:hAnsi="Times New Roman"/>
                <w:sz w:val="32"/>
                <w:szCs w:val="32"/>
              </w:rPr>
              <w:t>.</w:t>
            </w:r>
          </w:p>
          <w:p w:rsidR="0010035E" w:rsidRDefault="0010035E" w:rsidP="0010035E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10035E" w:rsidRDefault="0010035E" w:rsidP="0010035E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10035E" w:rsidTr="00BE2A90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  <w:tblCellMar>
            <w:top w:w="113" w:type="dxa"/>
            <w:bottom w:w="57" w:type="dxa"/>
          </w:tblCellMar>
        </w:tblPrEx>
        <w:trPr>
          <w:cantSplit/>
          <w:trHeight w:val="851"/>
        </w:trPr>
        <w:tc>
          <w:tcPr>
            <w:tcW w:w="852" w:type="dxa"/>
            <w:gridSpan w:val="2"/>
            <w:tcBorders>
              <w:top w:val="single" w:sz="4" w:space="0" w:color="auto"/>
              <w:bottom w:val="single" w:sz="4" w:space="0" w:color="auto"/>
            </w:tcBorders>
            <w:shd w:val="clear" w:color="auto" w:fill="FFCCCC"/>
          </w:tcPr>
          <w:p w:rsidR="0010035E" w:rsidRPr="001B3341" w:rsidRDefault="0010035E" w:rsidP="0010035E">
            <w:pPr>
              <w:pStyle w:val="ListParagraph"/>
              <w:numPr>
                <w:ilvl w:val="0"/>
                <w:numId w:val="9"/>
              </w:numPr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:rsidR="0010035E" w:rsidRDefault="00C94FDD" w:rsidP="0010035E">
            <w:pPr>
              <w:pStyle w:val="QuestionStyle"/>
            </w:pPr>
            <w:r>
              <w:rPr>
                <w:noProof/>
                <w:lang w:eastAsia="en-AU"/>
              </w:rPr>
              <w:object w:dxaOrig="1440" w:dyaOrig="1440">
                <v:shape id="_x0000_s1150" type="#_x0000_t75" style="position:absolute;margin-left:172.9pt;margin-top:39pt;width:112.95pt;height:131.55pt;z-index:251712000;mso-position-horizontal-relative:text;mso-position-vertical-relative:text">
                  <v:imagedata r:id="rId35" o:title=""/>
                </v:shape>
                <o:OLEObject Type="Embed" ProgID="FXDraw3.Document" ShapeID="_x0000_s1150" DrawAspect="Content" ObjectID="_1460096932" r:id="rId127"/>
              </w:object>
            </w:r>
            <w:r w:rsidR="0010035E">
              <w:rPr>
                <w:noProof/>
                <w:lang w:eastAsia="en-AU"/>
              </w:rPr>
              <w:drawing>
                <wp:anchor distT="0" distB="0" distL="114300" distR="114300" simplePos="0" relativeHeight="251587072" behindDoc="0" locked="0" layoutInCell="1" allowOverlap="1" wp14:anchorId="1CA2DC45" wp14:editId="2EE9006F">
                  <wp:simplePos x="0" y="0"/>
                  <wp:positionH relativeFrom="column">
                    <wp:posOffset>3651250</wp:posOffset>
                  </wp:positionH>
                  <wp:positionV relativeFrom="paragraph">
                    <wp:posOffset>64770</wp:posOffset>
                  </wp:positionV>
                  <wp:extent cx="1821180" cy="1629957"/>
                  <wp:effectExtent l="0" t="0" r="7620" b="8890"/>
                  <wp:wrapNone/>
                  <wp:docPr id="108" name="Picture 1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" name="octagonal box shutterstock_171794729.jpg"/>
                          <pic:cNvPicPr/>
                        </pic:nvPicPr>
                        <pic:blipFill>
                          <a:blip r:embed="rId33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4">
                                    <a14:imgEffect>
                                      <a14:brightnessContrast bright="-30000" contrast="64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1180" cy="16299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10035E">
              <w:t>A gift box is in the shape of an octagonal prism that has 20 cm edges, measures 48 cm across and is 15 cm deep.</w:t>
            </w:r>
          </w:p>
          <w:p w:rsidR="0010035E" w:rsidRDefault="0010035E" w:rsidP="0010035E">
            <w:pPr>
              <w:pStyle w:val="QuestionStyle"/>
            </w:pPr>
          </w:p>
          <w:p w:rsidR="0010035E" w:rsidRDefault="0010035E" w:rsidP="0010035E">
            <w:pPr>
              <w:pStyle w:val="QuestionStyle"/>
            </w:pPr>
            <w:r>
              <w:t>The octagon can be thought of as 8 isosceles triangles as shown.</w:t>
            </w:r>
          </w:p>
          <w:p w:rsidR="0010035E" w:rsidRDefault="0010035E" w:rsidP="0010035E">
            <w:pPr>
              <w:pStyle w:val="QuestionStyle"/>
            </w:pPr>
          </w:p>
          <w:p w:rsidR="0010035E" w:rsidRDefault="0010035E" w:rsidP="0010035E">
            <w:pPr>
              <w:pStyle w:val="QuestionStyle"/>
            </w:pPr>
            <w:r>
              <w:t xml:space="preserve">Find the volume of the box. </w:t>
            </w:r>
          </w:p>
          <w:p w:rsidR="0010035E" w:rsidRDefault="0010035E" w:rsidP="0010035E">
            <w:pPr>
              <w:pStyle w:val="QuestionStyle"/>
            </w:pPr>
          </w:p>
          <w:p w:rsidR="0010035E" w:rsidRDefault="0010035E" w:rsidP="0010035E">
            <w:pPr>
              <w:pStyle w:val="QuestionStyle"/>
            </w:pPr>
          </w:p>
          <w:p w:rsidR="0010035E" w:rsidRDefault="00FE37FD" w:rsidP="0010035E">
            <w:pPr>
              <w:pStyle w:val="QuestionStyle"/>
            </w:pPr>
            <w:r>
              <w:rPr>
                <w:noProof/>
                <w:lang w:eastAsia="en-AU"/>
              </w:rPr>
              <mc:AlternateContent>
                <mc:Choice Requires="wps">
                  <w:drawing>
                    <wp:anchor distT="45720" distB="45720" distL="114300" distR="114300" simplePos="0" relativeHeight="251645440" behindDoc="0" locked="0" layoutInCell="1" allowOverlap="1" wp14:anchorId="4BD8FB63" wp14:editId="5E30F3B5">
                      <wp:simplePos x="0" y="0"/>
                      <wp:positionH relativeFrom="column">
                        <wp:posOffset>3448050</wp:posOffset>
                      </wp:positionH>
                      <wp:positionV relativeFrom="paragraph">
                        <wp:posOffset>43815</wp:posOffset>
                      </wp:positionV>
                      <wp:extent cx="2360930" cy="861060"/>
                      <wp:effectExtent l="0" t="0" r="0" b="0"/>
                      <wp:wrapNone/>
                      <wp:docPr id="171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360930" cy="86106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1A175E" w:rsidRDefault="001A175E" w:rsidP="00FE37FD">
                                  <w:r>
                                    <w:t xml:space="preserve"> </w:t>
                                  </w:r>
                                  <w:r w:rsidRPr="001A175E">
                                    <w:rPr>
                                      <w:color w:val="FF0000"/>
                                      <w:position w:val="-78"/>
                                    </w:rPr>
                                    <w:object w:dxaOrig="3222" w:dyaOrig="1109">
                                      <v:shape id="_x0000_i1114" type="#_x0000_t75" style="width:161.5pt;height:55.55pt" o:ole="">
                                        <v:imagedata r:id="rId128" o:title=""/>
                                      </v:shape>
                                      <o:OLEObject Type="Embed" ProgID="FXE300.Equation" ShapeID="_x0000_i1114" DrawAspect="Content" ObjectID="_1460096952" r:id="rId129"/>
                                    </w:object>
                                  </w:r>
                                  <w:r>
                                    <w:t xml:space="preserve"> 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40000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BD8FB63" id="_x0000_s1046" type="#_x0000_t202" style="position:absolute;margin-left:271.5pt;margin-top:3.45pt;width:185.9pt;height:67.8pt;z-index:251645440;visibility:visible;mso-wrap-style:square;mso-width-percent:40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" stroked="f">
                      <v:textbox>
                        <w:txbxContent>
                          <w:p w:rsidR="001A175E" w:rsidRDefault="001A175E" w:rsidP="00FE37FD">
                            <w:r>
                              <w:t xml:space="preserve"> </w:t>
                            </w:r>
                            <w:r w:rsidRPr="001A175E">
                              <w:rPr>
                                <w:color w:val="FF0000"/>
                                <w:position w:val="-78"/>
                              </w:rPr>
                              <w:object w:dxaOrig="3222" w:dyaOrig="1109">
                                <v:shape id="_x0000_i1114" type="#_x0000_t75" style="width:161.5pt;height:55.55pt" o:ole="">
                                  <v:imagedata r:id="rId128" o:title=""/>
                                </v:shape>
                                <o:OLEObject Type="Embed" ProgID="FXE300.Equation" ShapeID="_x0000_i1114" DrawAspect="Content" ObjectID="_1460096952" r:id="rId130"/>
                              </w:object>
                            </w:r>
                            <w:r>
                              <w:t xml:space="preserve"> 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:rsidR="0010035E" w:rsidRDefault="0010035E" w:rsidP="0010035E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10035E" w:rsidRDefault="0010035E" w:rsidP="0010035E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cstheme="minorBidi"/>
                <w:noProof/>
                <w:lang w:eastAsia="en-AU"/>
              </w:rPr>
              <mc:AlternateContent>
                <mc:Choice Requires="wps">
                  <w:drawing>
                    <wp:anchor distT="0" distB="0" distL="114300" distR="114300" simplePos="0" relativeHeight="251634176" behindDoc="0" locked="0" layoutInCell="1" allowOverlap="1" wp14:anchorId="3BC27319" wp14:editId="2DC65894">
                      <wp:simplePos x="0" y="0"/>
                      <wp:positionH relativeFrom="column">
                        <wp:posOffset>971550</wp:posOffset>
                      </wp:positionH>
                      <wp:positionV relativeFrom="paragraph">
                        <wp:posOffset>62230</wp:posOffset>
                      </wp:positionV>
                      <wp:extent cx="754380" cy="373380"/>
                      <wp:effectExtent l="0" t="0" r="26670" b="26670"/>
                      <wp:wrapNone/>
                      <wp:docPr id="89" name="Rectangle 8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>
                              <a:xfrm>
                                <a:off x="0" y="0"/>
                                <a:ext cx="754380" cy="373380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1A175E" w:rsidRPr="00FE37FD" w:rsidRDefault="001A175E" w:rsidP="00FE37FD">
                                  <w:pPr>
                                    <w:jc w:val="center"/>
                                    <w:rPr>
                                      <w:rFonts w:ascii="Times New Roman" w:hAnsi="Times New Roman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28 8</w:t>
                                  </w:r>
                                  <w:r w:rsidRPr="00FE37FD">
                                    <w:rPr>
                                      <w:rFonts w:ascii="Times New Roman" w:hAnsi="Times New Roman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00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3BC27319" id="Rectangle 89" o:spid="_x0000_s1047" style="position:absolute;margin-left:76.5pt;margin-top:4.9pt;width:59.4pt;height:29.4pt;z-index:25163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" filled="f" strokecolor="black [3213]" strokeweight="1.5pt">
                      <v:path arrowok="t"/>
                      <v:textbox>
                        <w:txbxContent>
                          <w:p w:rsidR="001A175E" w:rsidRPr="00FE37FD" w:rsidRDefault="001A175E" w:rsidP="00FE37FD">
                            <w:pPr>
                              <w:jc w:val="center"/>
                              <w:rPr>
                                <w:rFonts w:ascii="Times New Roman" w:hAnsi="Times New Roman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color w:val="000000" w:themeColor="text1"/>
                                <w:sz w:val="28"/>
                                <w:szCs w:val="28"/>
                              </w:rPr>
                              <w:t>28 8</w:t>
                            </w:r>
                            <w:r w:rsidRPr="00FE37FD">
                              <w:rPr>
                                <w:rFonts w:ascii="Times New Roman" w:hAnsi="Times New Roman"/>
                                <w:color w:val="000000" w:themeColor="text1"/>
                                <w:sz w:val="28"/>
                                <w:szCs w:val="28"/>
                              </w:rPr>
                              <w:t>00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  <w:p w:rsidR="0010035E" w:rsidRDefault="0010035E" w:rsidP="0010035E">
            <w:pPr>
              <w:pStyle w:val="QuestionStyle"/>
            </w:pPr>
            <w:r>
              <w:rPr>
                <w:sz w:val="32"/>
                <w:szCs w:val="32"/>
              </w:rPr>
              <w:t xml:space="preserve">Volume  =                  </w:t>
            </w:r>
            <w:r w:rsidR="001A175E">
              <w:rPr>
                <w:sz w:val="32"/>
                <w:szCs w:val="32"/>
              </w:rPr>
              <w:t>c</w:t>
            </w:r>
            <w:r>
              <w:rPr>
                <w:sz w:val="32"/>
                <w:szCs w:val="32"/>
              </w:rPr>
              <w:t>m</w:t>
            </w:r>
            <w:r>
              <w:rPr>
                <w:sz w:val="32"/>
                <w:szCs w:val="32"/>
                <w:vertAlign w:val="superscript"/>
              </w:rPr>
              <w:t>3</w:t>
            </w:r>
          </w:p>
          <w:p w:rsidR="0010035E" w:rsidRDefault="0010035E" w:rsidP="0010035E">
            <w:pPr>
              <w:pStyle w:val="QuestionStyle"/>
            </w:pPr>
          </w:p>
        </w:tc>
      </w:tr>
      <w:tr w:rsidR="0010035E" w:rsidRPr="00DB7578" w:rsidTr="00BE2A90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  <w:tblCellMar>
            <w:top w:w="113" w:type="dxa"/>
            <w:bottom w:w="57" w:type="dxa"/>
          </w:tblCellMar>
        </w:tblPrEx>
        <w:trPr>
          <w:cantSplit/>
          <w:trHeight w:val="851"/>
        </w:trPr>
        <w:tc>
          <w:tcPr>
            <w:tcW w:w="852" w:type="dxa"/>
            <w:gridSpan w:val="2"/>
            <w:tcBorders>
              <w:top w:val="single" w:sz="4" w:space="0" w:color="auto"/>
              <w:bottom w:val="single" w:sz="4" w:space="0" w:color="auto"/>
            </w:tcBorders>
            <w:shd w:val="clear" w:color="auto" w:fill="FFCCCC"/>
          </w:tcPr>
          <w:p w:rsidR="0010035E" w:rsidRPr="001B3341" w:rsidRDefault="0010035E" w:rsidP="0010035E">
            <w:pPr>
              <w:pStyle w:val="ListParagraph"/>
              <w:numPr>
                <w:ilvl w:val="0"/>
                <w:numId w:val="9"/>
              </w:numPr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:rsidR="0010035E" w:rsidRDefault="00C94FDD" w:rsidP="0010035E">
            <w:pPr>
              <w:pStyle w:val="QuestionStyle"/>
            </w:pPr>
            <w:r>
              <w:rPr>
                <w:noProof/>
                <w:lang w:eastAsia="en-AU"/>
              </w:rPr>
              <w:object w:dxaOrig="1440" w:dyaOrig="1440">
                <v:shape id="_x0000_s1151" type="#_x0000_t75" style="position:absolute;margin-left:268.3pt;margin-top:-2.15pt;width:139pt;height:162.85pt;z-index:251713024;mso-position-horizontal-relative:text;mso-position-vertical-relative:text">
                  <v:imagedata r:id="rId37" o:title=""/>
                </v:shape>
                <o:OLEObject Type="Embed" ProgID="FXDraw3.Document" ShapeID="_x0000_s1151" DrawAspect="Content" ObjectID="_1460096933" r:id="rId131"/>
              </w:object>
            </w:r>
            <w:r w:rsidR="0010035E">
              <w:t xml:space="preserve">Find the volume of the cylinder in terms of  </w:t>
            </w:r>
            <w:r w:rsidR="0010035E">
              <w:object w:dxaOrig="258" w:dyaOrig="144">
                <v:shape id="_x0000_i1040" type="#_x0000_t75" style="width:13.35pt;height:7.2pt" o:ole="">
                  <v:imagedata r:id="rId39" o:title=""/>
                </v:shape>
                <o:OLEObject Type="Embed" ProgID="FXE300.Equation" ShapeID="_x0000_i1040" DrawAspect="Content" ObjectID="_1460096878" r:id="rId132"/>
              </w:object>
            </w:r>
            <w:r w:rsidR="0010035E">
              <w:t xml:space="preserve"> </w:t>
            </w:r>
          </w:p>
          <w:p w:rsidR="0010035E" w:rsidRDefault="00FE37FD" w:rsidP="0010035E">
            <w:pPr>
              <w:pStyle w:val="QuestionStyle"/>
            </w:pPr>
            <w:r>
              <w:rPr>
                <w:noProof/>
                <w:lang w:eastAsia="en-AU"/>
              </w:rPr>
              <mc:AlternateContent>
                <mc:Choice Requires="wps">
                  <w:drawing>
                    <wp:anchor distT="45720" distB="45720" distL="114300" distR="114300" simplePos="0" relativeHeight="251651584" behindDoc="0" locked="0" layoutInCell="1" allowOverlap="1" wp14:anchorId="0E8D6B94" wp14:editId="6264C509">
                      <wp:simplePos x="0" y="0"/>
                      <wp:positionH relativeFrom="column">
                        <wp:posOffset>933450</wp:posOffset>
                      </wp:positionH>
                      <wp:positionV relativeFrom="paragraph">
                        <wp:posOffset>84455</wp:posOffset>
                      </wp:positionV>
                      <wp:extent cx="1805940" cy="723900"/>
                      <wp:effectExtent l="0" t="0" r="3810" b="0"/>
                      <wp:wrapNone/>
                      <wp:docPr id="173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805940" cy="7239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1A175E" w:rsidRDefault="001A175E" w:rsidP="00FE37FD">
                                  <w:r>
                                    <w:t xml:space="preserve"> </w:t>
                                  </w:r>
                                  <w:r>
                                    <w:object w:dxaOrig="2082" w:dyaOrig="896">
                                      <v:shape id="_x0000_i1115" type="#_x0000_t75" style="width:104.9pt;height:44.25pt" o:ole="">
                                        <v:imagedata r:id="rId133" o:title=""/>
                                      </v:shape>
                                      <o:OLEObject Type="Embed" ProgID="FXE300.Equation" ShapeID="_x0000_i1115" DrawAspect="Content" ObjectID="_1460096953" r:id="rId134"/>
                                    </w:object>
                                  </w:r>
                                  <w:r>
                                    <w:t xml:space="preserve"> 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E8D6B94" id="_x0000_s1048" type="#_x0000_t202" style="position:absolute;margin-left:73.5pt;margin-top:6.65pt;width:142.2pt;height:57pt;z-index:25165158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" stroked="f">
                      <v:textbox>
                        <w:txbxContent>
                          <w:p w:rsidR="001A175E" w:rsidRDefault="001A175E" w:rsidP="00FE37FD">
                            <w:r>
                              <w:t xml:space="preserve"> </w:t>
                            </w:r>
                            <w:r>
                              <w:object w:dxaOrig="2082" w:dyaOrig="896">
                                <v:shape id="_x0000_i1115" type="#_x0000_t75" style="width:104.9pt;height:44.25pt" o:ole="">
                                  <v:imagedata r:id="rId133" o:title=""/>
                                </v:shape>
                                <o:OLEObject Type="Embed" ProgID="FXE300.Equation" ShapeID="_x0000_i1115" DrawAspect="Content" ObjectID="_1460096953" r:id="rId135"/>
                              </w:object>
                            </w:r>
                            <w:r>
                              <w:t xml:space="preserve"> 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:rsidR="0010035E" w:rsidRDefault="0010035E" w:rsidP="0010035E">
            <w:pPr>
              <w:pStyle w:val="QuestionStyle"/>
            </w:pPr>
          </w:p>
          <w:p w:rsidR="0010035E" w:rsidRDefault="0010035E" w:rsidP="0010035E">
            <w:pPr>
              <w:pStyle w:val="QuestionStyle"/>
            </w:pPr>
          </w:p>
          <w:p w:rsidR="0010035E" w:rsidRDefault="0010035E" w:rsidP="0010035E">
            <w:pPr>
              <w:pStyle w:val="QuestionStyle"/>
            </w:pPr>
          </w:p>
          <w:p w:rsidR="0010035E" w:rsidRDefault="0010035E" w:rsidP="0010035E">
            <w:pPr>
              <w:pStyle w:val="QuestionStyle"/>
            </w:pPr>
          </w:p>
          <w:p w:rsidR="0010035E" w:rsidRDefault="0010035E" w:rsidP="0010035E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10035E" w:rsidRDefault="00E07470" w:rsidP="0010035E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cstheme="minorBidi"/>
                <w:noProof/>
                <w:lang w:eastAsia="en-AU"/>
              </w:rPr>
              <mc:AlternateContent>
                <mc:Choice Requires="wps">
                  <w:drawing>
                    <wp:anchor distT="0" distB="0" distL="114300" distR="114300" simplePos="0" relativeHeight="251615744" behindDoc="0" locked="0" layoutInCell="1" allowOverlap="1" wp14:anchorId="72B4E347" wp14:editId="20800E2F">
                      <wp:simplePos x="0" y="0"/>
                      <wp:positionH relativeFrom="column">
                        <wp:posOffset>963930</wp:posOffset>
                      </wp:positionH>
                      <wp:positionV relativeFrom="paragraph">
                        <wp:posOffset>76200</wp:posOffset>
                      </wp:positionV>
                      <wp:extent cx="754380" cy="434340"/>
                      <wp:effectExtent l="0" t="0" r="26670" b="22860"/>
                      <wp:wrapNone/>
                      <wp:docPr id="90" name="Rectangle 9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>
                              <a:xfrm>
                                <a:off x="0" y="0"/>
                                <a:ext cx="754380" cy="434340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1A175E" w:rsidRDefault="001A175E" w:rsidP="00E07470">
                                  <w:pPr>
                                    <w:jc w:val="center"/>
                                  </w:pPr>
                                  <w:r>
                                    <w:rPr>
                                      <w:sz w:val="32"/>
                                      <w:szCs w:val="32"/>
                                    </w:rPr>
                                    <w:object w:dxaOrig="714" w:dyaOrig="248">
                                      <v:shape id="_x0000_i1116" type="#_x0000_t75" style="width:36pt;height:12.35pt" o:ole="">
                                        <v:imagedata r:id="rId136" o:title=""/>
                                      </v:shape>
                                      <o:OLEObject Type="Embed" ProgID="FXE300.Equation" ShapeID="_x0000_i1116" DrawAspect="Content" ObjectID="_1460096954" r:id="rId137"/>
                                    </w:objec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2B4E347" id="Rectangle 90" o:spid="_x0000_s1049" style="position:absolute;margin-left:75.9pt;margin-top:6pt;width:59.4pt;height:34.2pt;z-index:25161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" filled="f" strokecolor="black [3213]" strokeweight="1.5pt">
                      <v:path arrowok="t"/>
                      <v:textbox>
                        <w:txbxContent>
                          <w:p w:rsidR="001A175E" w:rsidRDefault="001A175E" w:rsidP="00E07470">
                            <w:pPr>
                              <w:jc w:val="center"/>
                            </w:pPr>
                            <w:r>
                              <w:rPr>
                                <w:sz w:val="32"/>
                                <w:szCs w:val="32"/>
                              </w:rPr>
                              <w:object w:dxaOrig="714" w:dyaOrig="248">
                                <v:shape id="_x0000_i1116" type="#_x0000_t75" style="width:36pt;height:12.35pt" o:ole="">
                                  <v:imagedata r:id="rId136" o:title=""/>
                                </v:shape>
                                <o:OLEObject Type="Embed" ProgID="FXE300.Equation" ShapeID="_x0000_i1116" DrawAspect="Content" ObjectID="_1460096954" r:id="rId138"/>
                              </w:objec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  <w:p w:rsidR="0010035E" w:rsidRDefault="0010035E" w:rsidP="0010035E">
            <w:pPr>
              <w:pStyle w:val="QuestionStyle"/>
            </w:pPr>
            <w:r>
              <w:rPr>
                <w:sz w:val="32"/>
                <w:szCs w:val="32"/>
              </w:rPr>
              <w:t>Volume  =                  cm</w:t>
            </w:r>
            <w:r>
              <w:rPr>
                <w:sz w:val="32"/>
                <w:szCs w:val="32"/>
                <w:vertAlign w:val="superscript"/>
              </w:rPr>
              <w:t>3</w:t>
            </w:r>
          </w:p>
          <w:p w:rsidR="0010035E" w:rsidRDefault="0010035E" w:rsidP="0010035E">
            <w:pPr>
              <w:pStyle w:val="QuestionStyle"/>
            </w:pPr>
          </w:p>
          <w:p w:rsidR="0010035E" w:rsidRPr="00DB7578" w:rsidRDefault="0010035E" w:rsidP="0010035E">
            <w:pPr>
              <w:pStyle w:val="QuestionStyle"/>
              <w:rPr>
                <w:sz w:val="12"/>
                <w:szCs w:val="12"/>
              </w:rPr>
            </w:pPr>
          </w:p>
        </w:tc>
      </w:tr>
      <w:tr w:rsidR="0010035E" w:rsidRPr="00F97437" w:rsidTr="00BE2A90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  <w:tblCellMar>
            <w:top w:w="113" w:type="dxa"/>
            <w:bottom w:w="57" w:type="dxa"/>
          </w:tblCellMar>
        </w:tblPrEx>
        <w:trPr>
          <w:cantSplit/>
          <w:trHeight w:val="851"/>
        </w:trPr>
        <w:tc>
          <w:tcPr>
            <w:tcW w:w="852" w:type="dxa"/>
            <w:gridSpan w:val="2"/>
            <w:tcBorders>
              <w:top w:val="single" w:sz="4" w:space="0" w:color="auto"/>
              <w:bottom w:val="single" w:sz="4" w:space="0" w:color="auto"/>
            </w:tcBorders>
            <w:shd w:val="clear" w:color="auto" w:fill="FFCCCC"/>
          </w:tcPr>
          <w:p w:rsidR="0010035E" w:rsidRPr="001B3341" w:rsidRDefault="0010035E" w:rsidP="0010035E">
            <w:pPr>
              <w:pStyle w:val="ListParagraph"/>
              <w:numPr>
                <w:ilvl w:val="0"/>
                <w:numId w:val="9"/>
              </w:numPr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:rsidR="0010035E" w:rsidRDefault="00C94FDD" w:rsidP="0010035E">
            <w:pPr>
              <w:ind w:right="4711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w:object w:dxaOrig="1440" w:dyaOrig="1440">
                <v:shape id="_x0000_s1152" type="#_x0000_t75" style="position:absolute;margin-left:214.05pt;margin-top:5.5pt;width:225.65pt;height:164.55pt;z-index:251714048;mso-position-horizontal-relative:text;mso-position-vertical-relative:text">
                  <v:imagedata r:id="rId41" o:title=""/>
                </v:shape>
                <o:OLEObject Type="Embed" ProgID="FXDraw3.Document" ShapeID="_x0000_s1152" DrawAspect="Content" ObjectID="_1460096934" r:id="rId139"/>
              </w:object>
            </w:r>
            <w:r w:rsidR="0010035E">
              <w:rPr>
                <w:rFonts w:ascii="Times New Roman" w:hAnsi="Times New Roman"/>
                <w:sz w:val="24"/>
                <w:szCs w:val="24"/>
              </w:rPr>
              <w:t>A letter box is a prism with its cross section shown below.</w:t>
            </w:r>
          </w:p>
          <w:p w:rsidR="0010035E" w:rsidRDefault="0010035E" w:rsidP="0010035E">
            <w:pPr>
              <w:ind w:right="4711"/>
              <w:rPr>
                <w:rFonts w:ascii="Times New Roman" w:hAnsi="Times New Roman"/>
                <w:sz w:val="24"/>
                <w:szCs w:val="24"/>
              </w:rPr>
            </w:pPr>
          </w:p>
          <w:p w:rsidR="0010035E" w:rsidRDefault="0010035E" w:rsidP="0010035E">
            <w:pPr>
              <w:ind w:right="4711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What is the volume of the lunch box? </w:t>
            </w:r>
          </w:p>
          <w:p w:rsidR="0010035E" w:rsidRDefault="0010035E" w:rsidP="0010035E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10035E" w:rsidRDefault="0010035E" w:rsidP="0010035E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10035E" w:rsidRDefault="0010035E" w:rsidP="0010035E">
            <w:pPr>
              <w:spacing w:before="120"/>
              <w:rPr>
                <w:rFonts w:ascii="Times New Roman" w:hAnsi="Times New Roman"/>
                <w:sz w:val="24"/>
                <w:szCs w:val="24"/>
              </w:rPr>
            </w:pPr>
            <w:r w:rsidRPr="00460C07">
              <w:rPr>
                <w:noProof/>
                <w:lang w:eastAsia="en-AU"/>
              </w:rPr>
              <mc:AlternateContent>
                <mc:Choice Requires="wpg">
                  <w:drawing>
                    <wp:anchor distT="0" distB="0" distL="114300" distR="114300" simplePos="0" relativeHeight="251635200" behindDoc="0" locked="0" layoutInCell="1" allowOverlap="1" wp14:anchorId="10180B1F" wp14:editId="056F659A">
                      <wp:simplePos x="0" y="0"/>
                      <wp:positionH relativeFrom="column">
                        <wp:posOffset>201930</wp:posOffset>
                      </wp:positionH>
                      <wp:positionV relativeFrom="paragraph">
                        <wp:posOffset>120015</wp:posOffset>
                      </wp:positionV>
                      <wp:extent cx="182880" cy="861060"/>
                      <wp:effectExtent l="0" t="0" r="26670" b="15240"/>
                      <wp:wrapNone/>
                      <wp:docPr id="91" name="Group 91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82880" cy="861060"/>
                                <a:chOff x="0" y="0"/>
                                <a:chExt cx="171450" cy="944880"/>
                              </a:xfrm>
                            </wpg:grpSpPr>
                            <wps:wsp>
                              <wps:cNvPr id="98" name="AutoShape 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83058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99" name="AutoShape 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00" name="AutoShape 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27432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01" name="AutoShape 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55626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chemeClr val="tx1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3E939E8A" id="Group 91" o:spid="_x0000_s1026" style="position:absolute;margin-left:15.9pt;margin-top:9.45pt;width:14.4pt;height:67.8pt;z-index:251635200;mso-width-relative:margin;mso-height-relative:margin" coordsize="1714,944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">
                      <v:roundrect id="AutoShape 3" o:spid="_x0000_s1027" style="position:absolute;top:8305;width:1714;height:1143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xPvd8EA&#10;AADbAAAADwAAAGRycy9kb3ducmV2LnhtbERPTYvCMBC9C/6HMIIXWVM9rLVrFFEUvQir4l6HZrYt&#10;NpPSxLburzcHYY+P971YdaYUDdWusKxgMo5AEKdWF5wpuF52HzEI55E1lpZJwZMcrJb93gITbVv+&#10;pubsMxFC2CWoIPe+SqR0aU4G3dhWxIH7tbVBH2CdSV1jG8JNKadR9CkNFhwacqxok1N6Pz+MgvgZ&#10;m1tzO+1/6Mjt9u+kZ+vRXKnhoFt/gfDU+X/x233QCuZhbPgSfoBcvg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P8T73fBAAAA2wAAAA8AAAAAAAAAAAAAAAAAmAIAAGRycy9kb3du&#10;cmV2LnhtbFBLBQYAAAAABAAEAPUAAACGAwAAAAA=&#10;" strokecolor="windowText" strokeweight="1pt"/>
                      <v:roundrect id="AutoShape 4" o:spid="_x0000_s1028" style="position:absolute;width:1714;height:1143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F9K7MUA&#10;AADbAAAADwAAAGRycy9kb3ducmV2LnhtbESPT2vCQBTE70K/w/IKvYhu9FCT6CqiWNqL4B/0+si+&#10;JqHZtyG7JrGfvlsQPA4z8xtmsepNJVpqXGlZwWQcgSDOrC45V3A+7UYxCOeRNVaWScGdHKyWL4MF&#10;ptp2fKD26HMRIOxSVFB4X6dSuqwgg25sa+LgfdvGoA+yyaVusAtwU8lpFL1LgyWHhQJr2hSU/Rxv&#10;RkF8j82lvew/rvTF3fZ3r2frYaLU22u/noPw1Ptn+NH+1AqSBP6/hB8gl3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QX0rsxQAAANsAAAAPAAAAAAAAAAAAAAAAAJgCAABkcnMv&#10;ZG93bnJldi54bWxQSwUGAAAAAAQABAD1AAAAigMAAAAA&#10;" strokecolor="windowText" strokeweight="1pt"/>
                      <v:roundrect id="AutoShape 5" o:spid="_x0000_s1029" style="position:absolute;top:2743;width:1714;height:1143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lUUxsYA&#10;AADcAAAADwAAAGRycy9kb3ducmV2LnhtbESPQWvCQBCF7wX/wzJCL6Vu2kObRlcRi2IvglrsdciO&#10;STA7G7JrEvvrO4eCtxnem/e+mS0GV6uO2lB5NvAySUAR595WXBj4Pq6fU1AhIlusPZOBGwVYzEcP&#10;M8ys73lP3SEWSkI4ZGigjLHJtA55SQ7DxDfEop196zDK2hbatthLuKv1a5K8aYcVS0OJDa1Kyi+H&#10;qzOQ3lJ36k67zQ99cf/5u7Pvy6cPYx7Hw3IKKtIQ7+b/660V/ETw5RmZQM/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dlUUxsYAAADcAAAADwAAAAAAAAAAAAAAAACYAgAAZHJz&#10;L2Rvd25yZXYueG1sUEsFBgAAAAAEAAQA9QAAAIsDAAAAAA==&#10;" strokecolor="windowText" strokeweight="1pt"/>
                      <v:roundrect id="AutoShape 6" o:spid="_x0000_s1030" style="position:absolute;top:5562;width:1714;height:1143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mAzq78A&#10;AADcAAAADwAAAGRycy9kb3ducmV2LnhtbERPTWsCMRC9F/wPYYTeamIPpbsaRaSWHl3tpbdhM+4u&#10;biYhSTX990YoeJvH+5zlOttRXCjEwbGG+UyBIG6dGbjT8H3cvbyDiAnZ4OiYNPxRhPVq8rTE2rgr&#10;N3Q5pE6UEI41auhT8rWUse3JYpw5T1y4kwsWU4GhkybgtYTbUb4q9SYtDlwaevS07ak9H36tho9g&#10;mv1Plb3f589mF1TlT1xp/TzNmwWIRDk9xP/uL1PmqzncnykXyNUN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AGYDOrvwAAANwAAAAPAAAAAAAAAAAAAAAAAJgCAABkcnMvZG93bnJl&#10;di54bWxQSwUGAAAAAAQABAD1AAAAhAMAAAAA&#10;" fillcolor="black [3213]" strokecolor="windowText" strokeweight="1pt"/>
                    </v:group>
                  </w:pict>
                </mc:Fallback>
              </mc:AlternateContent>
            </w:r>
            <w:r>
              <w:rPr>
                <w:rFonts w:ascii="Times New Roman" w:hAnsi="Times New Roman"/>
                <w:sz w:val="24"/>
                <w:szCs w:val="24"/>
              </w:rPr>
              <w:t xml:space="preserve">             </w:t>
            </w:r>
            <w:r>
              <w:rPr>
                <w:rFonts w:ascii="Times New Roman" w:hAnsi="Times New Roman"/>
                <w:sz w:val="24"/>
                <w:szCs w:val="24"/>
              </w:rPr>
              <w:object w:dxaOrig="1566" w:dyaOrig="276">
                <v:shape id="_x0000_i1041" type="#_x0000_t75" style="width:78.15pt;height:14.4pt" o:ole="">
                  <v:imagedata r:id="rId43" o:title=""/>
                </v:shape>
                <o:OLEObject Type="Embed" ProgID="FXE300.Equation" ShapeID="_x0000_i1041" DrawAspect="Content" ObjectID="_1460096879" r:id="rId140"/>
              </w:object>
            </w:r>
            <w:r>
              <w:rPr>
                <w:rFonts w:ascii="Times New Roman" w:hAnsi="Times New Roman"/>
                <w:sz w:val="24"/>
                <w:szCs w:val="24"/>
              </w:rPr>
              <w:t xml:space="preserve">         </w:t>
            </w:r>
          </w:p>
          <w:p w:rsidR="0010035E" w:rsidRDefault="0010035E" w:rsidP="0010035E">
            <w:pPr>
              <w:spacing w:before="12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             </w:t>
            </w:r>
            <w:r>
              <w:rPr>
                <w:rFonts w:ascii="Times New Roman" w:hAnsi="Times New Roman"/>
                <w:sz w:val="24"/>
                <w:szCs w:val="24"/>
              </w:rPr>
              <w:object w:dxaOrig="1722" w:dyaOrig="276">
                <v:shape id="_x0000_i1042" type="#_x0000_t75" style="width:86.4pt;height:14.4pt" o:ole="">
                  <v:imagedata r:id="rId45" o:title=""/>
                </v:shape>
                <o:OLEObject Type="Embed" ProgID="FXE300.Equation" ShapeID="_x0000_i1042" DrawAspect="Content" ObjectID="_1460096880" r:id="rId141"/>
              </w:object>
            </w:r>
            <w:r>
              <w:rPr>
                <w:rFonts w:ascii="Times New Roman" w:hAnsi="Times New Roman"/>
                <w:sz w:val="24"/>
                <w:szCs w:val="24"/>
              </w:rPr>
              <w:t xml:space="preserve">           </w:t>
            </w:r>
          </w:p>
          <w:p w:rsidR="0010035E" w:rsidRDefault="0010035E" w:rsidP="0010035E">
            <w:pPr>
              <w:spacing w:before="12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             </w:t>
            </w:r>
            <w:r>
              <w:rPr>
                <w:rFonts w:ascii="Times New Roman" w:hAnsi="Times New Roman"/>
                <w:sz w:val="24"/>
                <w:szCs w:val="24"/>
              </w:rPr>
              <w:object w:dxaOrig="1973" w:dyaOrig="276">
                <v:shape id="_x0000_i1043" type="#_x0000_t75" style="width:97.7pt;height:14.4pt" o:ole="">
                  <v:imagedata r:id="rId47" o:title=""/>
                </v:shape>
                <o:OLEObject Type="Embed" ProgID="FXE300.Equation" ShapeID="_x0000_i1043" DrawAspect="Content" ObjectID="_1460096881" r:id="rId142"/>
              </w:object>
            </w:r>
            <w:r>
              <w:rPr>
                <w:rFonts w:ascii="Times New Roman" w:hAnsi="Times New Roman"/>
                <w:sz w:val="24"/>
                <w:szCs w:val="24"/>
              </w:rPr>
              <w:t xml:space="preserve">           </w:t>
            </w:r>
          </w:p>
          <w:p w:rsidR="0010035E" w:rsidRDefault="0010035E" w:rsidP="0010035E">
            <w:pPr>
              <w:spacing w:before="12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             </w:t>
            </w:r>
            <w:r>
              <w:rPr>
                <w:rFonts w:ascii="Times New Roman" w:hAnsi="Times New Roman"/>
                <w:sz w:val="24"/>
                <w:szCs w:val="24"/>
              </w:rPr>
              <w:object w:dxaOrig="1926" w:dyaOrig="276">
                <v:shape id="_x0000_i1044" type="#_x0000_t75" style="width:96.7pt;height:14.4pt" o:ole="">
                  <v:imagedata r:id="rId49" o:title=""/>
                </v:shape>
                <o:OLEObject Type="Embed" ProgID="FXE300.Equation" ShapeID="_x0000_i1044" DrawAspect="Content" ObjectID="_1460096882" r:id="rId143"/>
              </w:object>
            </w:r>
            <w:r>
              <w:rPr>
                <w:rFonts w:ascii="Times New Roman" w:hAnsi="Times New Roman"/>
                <w:sz w:val="24"/>
                <w:szCs w:val="24"/>
              </w:rPr>
              <w:t xml:space="preserve">           </w:t>
            </w:r>
          </w:p>
          <w:p w:rsidR="0010035E" w:rsidRDefault="0010035E" w:rsidP="0010035E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10035E" w:rsidRDefault="0010035E" w:rsidP="0010035E">
            <w:pPr>
              <w:rPr>
                <w:rFonts w:ascii="Times New Roman" w:hAnsi="Times New Roman"/>
                <w:sz w:val="24"/>
                <w:szCs w:val="24"/>
              </w:rPr>
            </w:pPr>
            <w:r>
              <w:object w:dxaOrig="3150" w:dyaOrig="1390">
                <v:shape id="_x0000_i1045" type="#_x0000_t75" style="width:158.4pt;height:69.95pt" o:ole="">
                  <v:imagedata r:id="rId144" o:title=""/>
                </v:shape>
                <o:OLEObject Type="Embed" ProgID="FXE300.Equation" ShapeID="_x0000_i1045" DrawAspect="Content" ObjectID="_1460096883" r:id="rId145"/>
              </w:object>
            </w:r>
          </w:p>
          <w:p w:rsidR="0010035E" w:rsidRPr="00F97437" w:rsidRDefault="0010035E" w:rsidP="0010035E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</w:tr>
    </w:tbl>
    <w:p w:rsidR="003F3344" w:rsidRDefault="003F3344" w:rsidP="003F3344"/>
    <w:p w:rsidR="003F3344" w:rsidRDefault="003F3344" w:rsidP="003F3344">
      <w:pPr>
        <w:sectPr w:rsidR="003F3344" w:rsidSect="003F3344">
          <w:type w:val="continuous"/>
          <w:pgSz w:w="11906" w:h="16838"/>
          <w:pgMar w:top="1440" w:right="1440" w:bottom="1440" w:left="1440" w:header="708" w:footer="708" w:gutter="0"/>
          <w:cols w:space="708"/>
          <w:titlePg/>
          <w:docGrid w:linePitch="360"/>
        </w:sectPr>
      </w:pPr>
    </w:p>
    <w:p w:rsidR="003F3344" w:rsidRDefault="003F3344" w:rsidP="003F3344">
      <w:pPr>
        <w:rPr>
          <w:rFonts w:asciiTheme="majorHAnsi" w:hAnsiTheme="majorHAnsi"/>
          <w:sz w:val="24"/>
          <w:szCs w:val="24"/>
        </w:rPr>
        <w:sectPr w:rsidR="003F3344" w:rsidSect="003F3344">
          <w:type w:val="continuous"/>
          <w:pgSz w:w="11906" w:h="16838"/>
          <w:pgMar w:top="1440" w:right="1440" w:bottom="1440" w:left="1440" w:header="708" w:footer="708" w:gutter="0"/>
          <w:cols w:space="709"/>
          <w:titlePg/>
          <w:docGrid w:linePitch="360"/>
        </w:sectPr>
      </w:pPr>
    </w:p>
    <w:p w:rsidR="003F3344" w:rsidRDefault="003F3344" w:rsidP="003F3344">
      <w:pPr>
        <w:rPr>
          <w:rFonts w:asciiTheme="majorHAnsi" w:hAnsiTheme="majorHAnsi"/>
          <w:sz w:val="24"/>
          <w:szCs w:val="24"/>
        </w:rPr>
        <w:sectPr w:rsidR="003F3344" w:rsidSect="00A252B0">
          <w:type w:val="continuous"/>
          <w:pgSz w:w="11906" w:h="16838"/>
          <w:pgMar w:top="1440" w:right="1440" w:bottom="1440" w:left="1440" w:header="708" w:footer="708" w:gutter="0"/>
          <w:cols w:num="2" w:space="709"/>
          <w:titlePg/>
          <w:docGrid w:linePitch="360"/>
        </w:sectPr>
      </w:pPr>
    </w:p>
    <w:p w:rsidR="003F3344" w:rsidRDefault="003F3344" w:rsidP="003F3344">
      <w:pPr>
        <w:rPr>
          <w:rFonts w:asciiTheme="majorHAnsi" w:hAnsiTheme="majorHAnsi"/>
          <w:sz w:val="24"/>
          <w:szCs w:val="24"/>
        </w:rPr>
        <w:sectPr w:rsidR="003F3344" w:rsidSect="00A252B0">
          <w:type w:val="continuous"/>
          <w:pgSz w:w="11906" w:h="16838"/>
          <w:pgMar w:top="1440" w:right="1440" w:bottom="1440" w:left="1440" w:header="708" w:footer="708" w:gutter="0"/>
          <w:cols w:space="708"/>
          <w:titlePg/>
          <w:docGrid w:linePitch="360"/>
        </w:sectPr>
      </w:pPr>
    </w:p>
    <w:p w:rsidR="003F3344" w:rsidRDefault="003F3344" w:rsidP="003F3344">
      <w:pPr>
        <w:rPr>
          <w:rFonts w:asciiTheme="majorHAnsi" w:hAnsiTheme="majorHAnsi"/>
          <w:sz w:val="24"/>
          <w:szCs w:val="24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242"/>
      </w:tblGrid>
      <w:tr w:rsidR="003F3344" w:rsidTr="003F3344">
        <w:tc>
          <w:tcPr>
            <w:tcW w:w="9242" w:type="dxa"/>
          </w:tcPr>
          <w:p w:rsidR="003F3344" w:rsidRDefault="003F3344" w:rsidP="003F3344">
            <w:pPr>
              <w:pStyle w:val="Heading1"/>
              <w:jc w:val="center"/>
            </w:pPr>
            <w:r>
              <w:t xml:space="preserve">Calculator Allowed </w:t>
            </w:r>
            <w:r w:rsidR="00165882">
              <w:t xml:space="preserve">Short Answer </w:t>
            </w:r>
            <w:r>
              <w:t xml:space="preserve">Section  </w:t>
            </w:r>
            <w:r>
              <w:rPr>
                <w:sz w:val="24"/>
                <w:szCs w:val="24"/>
              </w:rPr>
              <w:t>( 1 mark each)</w:t>
            </w:r>
          </w:p>
        </w:tc>
      </w:tr>
    </w:tbl>
    <w:p w:rsidR="003F3344" w:rsidRDefault="003F3344" w:rsidP="003F3344"/>
    <w:p w:rsidR="003F3344" w:rsidRDefault="003F3344" w:rsidP="003F3344">
      <w:pPr>
        <w:sectPr w:rsidR="003F3344" w:rsidSect="003F3344">
          <w:pgSz w:w="11906" w:h="16838"/>
          <w:pgMar w:top="1440" w:right="1440" w:bottom="1440" w:left="1440" w:header="708" w:footer="708" w:gutter="0"/>
          <w:cols w:space="708"/>
          <w:titlePg/>
          <w:docGrid w:linePitch="360"/>
        </w:sectPr>
      </w:pPr>
    </w:p>
    <w:tbl>
      <w:tblPr>
        <w:tblStyle w:val="TableGrid"/>
        <w:tblW w:w="10207" w:type="dxa"/>
        <w:tblInd w:w="-31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113" w:type="dxa"/>
          <w:bottom w:w="85" w:type="dxa"/>
        </w:tblCellMar>
        <w:tblLook w:val="04A0" w:firstRow="1" w:lastRow="0" w:firstColumn="1" w:lastColumn="0" w:noHBand="0" w:noVBand="1"/>
      </w:tblPr>
      <w:tblGrid>
        <w:gridCol w:w="952"/>
        <w:gridCol w:w="9255"/>
      </w:tblGrid>
      <w:tr w:rsidR="0010035E" w:rsidTr="0010035E">
        <w:trPr>
          <w:cantSplit/>
          <w:trHeight w:val="851"/>
        </w:trPr>
        <w:tc>
          <w:tcPr>
            <w:tcW w:w="952" w:type="dxa"/>
            <w:tcBorders>
              <w:bottom w:val="single" w:sz="4" w:space="0" w:color="auto"/>
            </w:tcBorders>
            <w:shd w:val="clear" w:color="auto" w:fill="00FF99"/>
          </w:tcPr>
          <w:p w:rsidR="0010035E" w:rsidRPr="001B3341" w:rsidRDefault="0010035E" w:rsidP="0010035E">
            <w:pPr>
              <w:pStyle w:val="ListParagraph"/>
              <w:numPr>
                <w:ilvl w:val="0"/>
                <w:numId w:val="10"/>
              </w:numPr>
              <w:ind w:right="-149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tcBorders>
              <w:bottom w:val="single" w:sz="4" w:space="0" w:color="auto"/>
            </w:tcBorders>
          </w:tcPr>
          <w:p w:rsidR="0010035E" w:rsidRPr="00D9249D" w:rsidRDefault="00C94FDD" w:rsidP="0010035E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w:object w:dxaOrig="1440" w:dyaOrig="1440">
                <v:shape id="_x0000_s1153" type="#_x0000_t75" style="position:absolute;margin-left:62.1pt;margin-top:13.15pt;width:238.9pt;height:154.7pt;z-index:251715072;mso-position-horizontal-relative:text;mso-position-vertical-relative:text">
                  <v:imagedata r:id="rId55" o:title=""/>
                </v:shape>
                <o:OLEObject Type="Embed" ProgID="FXDraw3.Document" ShapeID="_x0000_s1153" DrawAspect="Content" ObjectID="_1460096935" r:id="rId146"/>
              </w:object>
            </w:r>
            <w:r w:rsidR="0010035E" w:rsidRPr="00D9249D">
              <w:rPr>
                <w:rFonts w:ascii="Times New Roman" w:hAnsi="Times New Roman"/>
                <w:sz w:val="24"/>
                <w:szCs w:val="24"/>
              </w:rPr>
              <w:t>Which solid</w:t>
            </w:r>
            <w:r w:rsidR="0010035E">
              <w:rPr>
                <w:rFonts w:ascii="Times New Roman" w:hAnsi="Times New Roman"/>
                <w:sz w:val="24"/>
                <w:szCs w:val="24"/>
              </w:rPr>
              <w:t xml:space="preserve"> below is </w:t>
            </w:r>
            <w:r w:rsidR="0010035E" w:rsidRPr="00D9249D">
              <w:rPr>
                <w:rFonts w:ascii="Times New Roman" w:hAnsi="Times New Roman"/>
                <w:b/>
                <w:sz w:val="24"/>
                <w:szCs w:val="24"/>
              </w:rPr>
              <w:t>not</w:t>
            </w:r>
            <w:r w:rsidR="0010035E">
              <w:rPr>
                <w:rFonts w:ascii="Times New Roman" w:hAnsi="Times New Roman"/>
                <w:sz w:val="24"/>
                <w:szCs w:val="24"/>
              </w:rPr>
              <w:t xml:space="preserve"> a prism</w:t>
            </w:r>
            <w:r w:rsidR="0010035E" w:rsidRPr="00D9249D">
              <w:rPr>
                <w:rFonts w:ascii="Times New Roman" w:hAnsi="Times New Roman"/>
                <w:sz w:val="24"/>
                <w:szCs w:val="24"/>
              </w:rPr>
              <w:t>?</w:t>
            </w:r>
          </w:p>
          <w:p w:rsidR="0010035E" w:rsidRPr="00D9249D" w:rsidRDefault="0010035E" w:rsidP="0010035E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mc:AlternateContent>
                <mc:Choice Requires="wpg">
                  <w:drawing>
                    <wp:anchor distT="0" distB="0" distL="114300" distR="114300" simplePos="0" relativeHeight="251636224" behindDoc="0" locked="0" layoutInCell="1" allowOverlap="1" wp14:anchorId="14FA5273" wp14:editId="6239C218">
                      <wp:simplePos x="0" y="0"/>
                      <wp:positionH relativeFrom="column">
                        <wp:posOffset>572770</wp:posOffset>
                      </wp:positionH>
                      <wp:positionV relativeFrom="paragraph">
                        <wp:posOffset>153670</wp:posOffset>
                      </wp:positionV>
                      <wp:extent cx="2433955" cy="1057275"/>
                      <wp:effectExtent l="0" t="0" r="23495" b="28575"/>
                      <wp:wrapNone/>
                      <wp:docPr id="113" name="Group 11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2433955" cy="1057275"/>
                                <a:chOff x="2830" y="7770"/>
                                <a:chExt cx="4440" cy="1665"/>
                              </a:xfrm>
                            </wpg:grpSpPr>
                            <wps:wsp>
                              <wps:cNvPr id="114" name="AutoShape 137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830" y="7770"/>
                                  <a:ext cx="307" cy="18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15" name="AutoShape 13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6963" y="7770"/>
                                  <a:ext cx="307" cy="18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g:grpSp>
                              <wpg:cNvPr id="116" name="Group 139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2830" y="9255"/>
                                  <a:ext cx="4440" cy="180"/>
                                  <a:chOff x="2830" y="8310"/>
                                  <a:chExt cx="4440" cy="180"/>
                                </a:xfrm>
                              </wpg:grpSpPr>
                              <wps:wsp>
                                <wps:cNvPr id="117" name="AutoShape 140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830" y="8310"/>
                                    <a:ext cx="307" cy="180"/>
                                  </a:xfrm>
                                  <a:prstGeom prst="roundRect">
                                    <a:avLst>
                                      <a:gd name="adj" fmla="val 16667"/>
                                    </a:avLst>
                                  </a:prstGeom>
                                  <a:solidFill>
                                    <a:schemeClr val="tx1"/>
                                  </a:solidFill>
                                  <a:ln w="12700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18" name="AutoShape 141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6963" y="8310"/>
                                    <a:ext cx="307" cy="180"/>
                                  </a:xfrm>
                                  <a:prstGeom prst="roundRect">
                                    <a:avLst>
                                      <a:gd name="adj" fmla="val 16667"/>
                                    </a:avLst>
                                  </a:prstGeom>
                                  <a:solidFill>
                                    <a:srgbClr val="FFFFFF"/>
                                  </a:solidFill>
                                  <a:ln w="12700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12FC42F1" id="Group 113" o:spid="_x0000_s1026" style="position:absolute;margin-left:45.1pt;margin-top:12.1pt;width:191.65pt;height:83.25pt;z-index:251636224" coordorigin="2830,7770" coordsize="4440,16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">
                      <v:roundrect id="AutoShape 137" o:spid="_x0000_s1027" style="position:absolute;left:2830;top:7770;width:307;height:180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ZUPicIA&#10;AADcAAAADwAAAGRycy9kb3ducmV2LnhtbERPTWvCQBC9C/0PyxR6kbqJSBtSVymVFW+iFexxmh2T&#10;YHY2Zrca/70rFLzN433OdN7bRpyp87VjBekoAUFcOFNzqWD3rV8zED4gG2wck4IreZjPngZTzI27&#10;8IbO21CKGMI+RwVVCG0upS8qsuhHriWO3MF1FkOEXSlNh5cYbhs5TpI3abHm2FBhS18VFcftn1VQ&#10;Znr9zj860/t6saShxvR3cVLq5bn//AARqA8P8b97ZeL8dAL3Z+IFcnY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RlQ+JwgAAANwAAAAPAAAAAAAAAAAAAAAAAJgCAABkcnMvZG93&#10;bnJldi54bWxQSwUGAAAAAAQABAD1AAAAhwMAAAAA&#10;" strokeweight="1pt"/>
                      <v:roundrect id="AutoShape 138" o:spid="_x0000_s1028" style="position:absolute;left:6963;top:7770;width:307;height:180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tmqEsIA&#10;AADcAAAADwAAAGRycy9kb3ducmV2LnhtbERPTWvCQBC9C/0PyxR6kbqJYBtSVymVFW+iFexxmh2T&#10;YHY2Zrca/70rFLzN433OdN7bRpyp87VjBekoAUFcOFNzqWD3rV8zED4gG2wck4IreZjPngZTzI27&#10;8IbO21CKGMI+RwVVCG0upS8qsuhHriWO3MF1FkOEXSlNh5cYbhs5TpI3abHm2FBhS18VFcftn1VQ&#10;Znr9zj860/t6saShxvR3cVLq5bn//AARqA8P8b97ZeL8dAL3Z+IFcnY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+2aoSwgAAANwAAAAPAAAAAAAAAAAAAAAAAJgCAABkcnMvZG93&#10;bnJldi54bWxQSwUGAAAAAAQABAD1AAAAhwMAAAAA&#10;" strokeweight="1pt"/>
                      <v:group id="Group 139" o:spid="_x0000_s1029" style="position:absolute;left:2830;top:9255;width:4440;height:180" coordorigin="2830,8310" coordsize="4440,18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AuuDFuwwAAANwAAAAP&#10;AAAAAAAAAAAAAAAAAKoCAABkcnMvZG93bnJldi54bWxQSwUGAAAAAAQABAD6AAAAmgMAAAAA&#10;">
                        <v:roundrect id="AutoShape 140" o:spid="_x0000_s1030" style="position:absolute;left:2830;top:8310;width:307;height:180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PwrUMIA&#10;AADcAAAADwAAAGRycy9kb3ducmV2LnhtbERPTWvCQBC9C/0PyxS86UYPraSuItJKFHrQeultyI5J&#10;NDub7G6T+O+7BaG3ebzPWa4HU4uOnK8sK5hNExDEudUVFwrOXx+TBQgfkDXWlknBnTysV0+jJaba&#10;9nyk7hQKEUPYp6igDKFJpfR5SQb91DbEkbtYZzBE6AqpHfYx3NRyniQv0mDFsaHEhrYl5bfTj1HQ&#10;um+bL953WH1mV9TtGfcbfVBq/Dxs3kAEGsK/+OHOdJw/e4W/Z+IFcvUL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U/CtQwgAAANwAAAAPAAAAAAAAAAAAAAAAAJgCAABkcnMvZG93&#10;bnJldi54bWxQSwUGAAAAAAQABAD1AAAAhwMAAAAA&#10;" fillcolor="black [3213]" strokeweight="1pt"/>
                        <v:roundrect id="AutoShape 141" o:spid="_x0000_s1031" style="position:absolute;left:6963;top:8310;width:307;height:180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NgFjMUA&#10;AADcAAAADwAAAGRycy9kb3ducmV2LnhtbESPQW/CMAyF75P2HyJP4jJB2h22qhDQNJSJ2zSYNI6m&#10;MW1F45QmQPfv58Ok3Wy95/c+L1aj79SVhtgGNpDPMlDEVXAt1wa+dnZagIoJ2WEXmAz8UITV8v5u&#10;gaULN/6k6zbVSkI4lmigSakvtY5VQx7jLPTEoh3D4DHJOtTaDXiTcN/ppyx71h5bloYGe3prqDpt&#10;L95AXdiPF97bwn6363d6tJgf1mdjJg/j6xxUojH9m/+uN07wc6GVZ2QCvfw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Q2AWMxQAAANwAAAAPAAAAAAAAAAAAAAAAAJgCAABkcnMv&#10;ZG93bnJldi54bWxQSwUGAAAAAAQABAD1AAAAigMAAAAA&#10;" strokeweight="1pt"/>
                      </v:group>
                    </v:group>
                  </w:pict>
                </mc:Fallback>
              </mc:AlternateContent>
            </w:r>
          </w:p>
          <w:p w:rsidR="0010035E" w:rsidRPr="00D9249D" w:rsidRDefault="0010035E" w:rsidP="0010035E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10035E" w:rsidRPr="00D9249D" w:rsidRDefault="0010035E" w:rsidP="0010035E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10035E" w:rsidRPr="00D9249D" w:rsidRDefault="0010035E" w:rsidP="0010035E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10035E" w:rsidRPr="00D9249D" w:rsidRDefault="0010035E" w:rsidP="0010035E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10035E" w:rsidRDefault="0010035E" w:rsidP="0010035E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10035E" w:rsidRDefault="0010035E" w:rsidP="0010035E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10035E" w:rsidRDefault="0010035E" w:rsidP="0010035E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10035E" w:rsidRDefault="0010035E" w:rsidP="0010035E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10035E" w:rsidRDefault="0010035E" w:rsidP="0010035E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10035E" w:rsidRDefault="0010035E" w:rsidP="0010035E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10035E" w:rsidRDefault="0010035E" w:rsidP="0010035E">
            <w:pPr>
              <w:pStyle w:val="QuestionStyle"/>
            </w:pPr>
          </w:p>
        </w:tc>
      </w:tr>
      <w:tr w:rsidR="0010035E" w:rsidRPr="00F97437" w:rsidTr="0010035E">
        <w:trPr>
          <w:cantSplit/>
          <w:trHeight w:val="851"/>
        </w:trPr>
        <w:tc>
          <w:tcPr>
            <w:tcW w:w="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00FF99"/>
          </w:tcPr>
          <w:p w:rsidR="0010035E" w:rsidRPr="001B3341" w:rsidRDefault="0010035E" w:rsidP="0010035E">
            <w:pPr>
              <w:pStyle w:val="ListParagraph"/>
              <w:numPr>
                <w:ilvl w:val="0"/>
                <w:numId w:val="10"/>
              </w:numPr>
              <w:ind w:left="34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tcBorders>
              <w:top w:val="single" w:sz="4" w:space="0" w:color="auto"/>
              <w:bottom w:val="single" w:sz="4" w:space="0" w:color="auto"/>
            </w:tcBorders>
          </w:tcPr>
          <w:p w:rsidR="0010035E" w:rsidRDefault="00F7688D" w:rsidP="0010035E">
            <w:pPr>
              <w:ind w:right="542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mc:AlternateContent>
                <mc:Choice Requires="wps">
                  <w:drawing>
                    <wp:anchor distT="0" distB="0" distL="114300" distR="114300" simplePos="0" relativeHeight="251652608" behindDoc="0" locked="0" layoutInCell="1" allowOverlap="1" wp14:anchorId="5A4C15CF" wp14:editId="33ED868F">
                      <wp:simplePos x="0" y="0"/>
                      <wp:positionH relativeFrom="column">
                        <wp:posOffset>3773170</wp:posOffset>
                      </wp:positionH>
                      <wp:positionV relativeFrom="paragraph">
                        <wp:posOffset>226695</wp:posOffset>
                      </wp:positionV>
                      <wp:extent cx="171450" cy="114300"/>
                      <wp:effectExtent l="0" t="0" r="19050" b="19050"/>
                      <wp:wrapNone/>
                      <wp:docPr id="119" name="AutoShape 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71450" cy="114300"/>
                              </a:xfrm>
                              <a:prstGeom prst="roundRect">
                                <a:avLst>
                                  <a:gd name="adj" fmla="val 16667"/>
                                </a:avLst>
                              </a:prstGeom>
                              <a:solidFill>
                                <a:srgbClr val="FFFFFF"/>
                              </a:solidFill>
                              <a:ln w="12700">
                                <a:solidFill>
                                  <a:sysClr val="windowText" lastClr="000000"/>
                                </a:solidFill>
                                <a:round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oundrect w14:anchorId="3E7092CC" id="AutoShape 6" o:spid="_x0000_s1026" style="position:absolute;margin-left:297.1pt;margin-top:17.85pt;width:13.5pt;height:9pt;z-index:251652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" strokecolor="windowText" strokeweight="1pt"/>
                  </w:pict>
                </mc:Fallback>
              </mc:AlternateContent>
            </w:r>
            <w:r w:rsidR="00C94FDD"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w:object w:dxaOrig="1440" w:dyaOrig="1440">
                <v:shape id="_x0000_s1154" type="#_x0000_t75" style="position:absolute;margin-left:210.25pt;margin-top:3.8pt;width:209.4pt;height:140.3pt;z-index:251716096;mso-position-horizontal-relative:text;mso-position-vertical-relative:text">
                  <v:imagedata r:id="rId57" o:title=""/>
                </v:shape>
                <o:OLEObject Type="Embed" ProgID="FXDraw3.Document" ShapeID="_x0000_s1154" DrawAspect="Content" ObjectID="_1460096936" r:id="rId147"/>
              </w:object>
            </w:r>
            <w:r w:rsidR="0010035E"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mc:AlternateContent>
                <mc:Choice Requires="wps">
                  <w:drawing>
                    <wp:anchor distT="0" distB="0" distL="114300" distR="114300" simplePos="0" relativeHeight="251591168" behindDoc="0" locked="0" layoutInCell="1" allowOverlap="1" wp14:anchorId="24B49CD0" wp14:editId="3FF09381">
                      <wp:simplePos x="0" y="0"/>
                      <wp:positionH relativeFrom="column">
                        <wp:posOffset>2363470</wp:posOffset>
                      </wp:positionH>
                      <wp:positionV relativeFrom="paragraph">
                        <wp:posOffset>182245</wp:posOffset>
                      </wp:positionV>
                      <wp:extent cx="171450" cy="114300"/>
                      <wp:effectExtent l="0" t="0" r="19050" b="19050"/>
                      <wp:wrapNone/>
                      <wp:docPr id="120" name="AutoShape 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71450" cy="114300"/>
                              </a:xfrm>
                              <a:prstGeom prst="roundRect">
                                <a:avLst>
                                  <a:gd name="adj" fmla="val 16667"/>
                                </a:avLst>
                              </a:prstGeom>
                              <a:solidFill>
                                <a:srgbClr val="FFFFFF"/>
                              </a:solidFill>
                              <a:ln w="12700">
                                <a:solidFill>
                                  <a:sysClr val="windowText" lastClr="000000"/>
                                </a:solidFill>
                                <a:round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oundrect w14:anchorId="3EA24384" id="AutoShape 4" o:spid="_x0000_s1026" style="position:absolute;margin-left:186.1pt;margin-top:14.35pt;width:13.5pt;height:9pt;z-index:251591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" strokecolor="windowText" strokeweight="1pt"/>
                  </w:pict>
                </mc:Fallback>
              </mc:AlternateContent>
            </w:r>
            <w:r w:rsidR="0010035E">
              <w:rPr>
                <w:rFonts w:ascii="Times New Roman" w:hAnsi="Times New Roman"/>
                <w:sz w:val="24"/>
                <w:szCs w:val="24"/>
              </w:rPr>
              <w:t>Which of the solids shown would have the top and side view below?</w:t>
            </w:r>
          </w:p>
          <w:p w:rsidR="0010035E" w:rsidRDefault="00C94FDD" w:rsidP="0010035E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w:object w:dxaOrig="1440" w:dyaOrig="1440">
                <v:shape id="_x0000_s1155" type="#_x0000_t75" style="position:absolute;margin-left:0;margin-top:2.6pt;width:153.75pt;height:93.8pt;z-index:251717120">
                  <v:imagedata r:id="rId59" o:title=""/>
                </v:shape>
                <o:OLEObject Type="Embed" ProgID="FXDraw3.Document" ShapeID="_x0000_s1155" DrawAspect="Content" ObjectID="_1460096937" r:id="rId148"/>
              </w:object>
            </w:r>
          </w:p>
          <w:p w:rsidR="0010035E" w:rsidRDefault="0010035E" w:rsidP="0010035E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10035E" w:rsidRDefault="0010035E" w:rsidP="0010035E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10035E" w:rsidRDefault="00F7688D" w:rsidP="0010035E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mc:AlternateContent>
                <mc:Choice Requires="wps">
                  <w:drawing>
                    <wp:anchor distT="0" distB="0" distL="114300" distR="114300" simplePos="0" relativeHeight="251653632" behindDoc="0" locked="0" layoutInCell="1" allowOverlap="1" wp14:anchorId="086D29B6" wp14:editId="5EE5E88F">
                      <wp:simplePos x="0" y="0"/>
                      <wp:positionH relativeFrom="column">
                        <wp:posOffset>3773170</wp:posOffset>
                      </wp:positionH>
                      <wp:positionV relativeFrom="paragraph">
                        <wp:posOffset>152400</wp:posOffset>
                      </wp:positionV>
                      <wp:extent cx="171450" cy="114300"/>
                      <wp:effectExtent l="0" t="0" r="19050" b="19050"/>
                      <wp:wrapNone/>
                      <wp:docPr id="121" name="AutoShape 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71450" cy="114300"/>
                              </a:xfrm>
                              <a:prstGeom prst="roundRect">
                                <a:avLst>
                                  <a:gd name="adj" fmla="val 16667"/>
                                </a:avLst>
                              </a:prstGeom>
                              <a:solidFill>
                                <a:srgbClr val="FFFFFF"/>
                              </a:solidFill>
                              <a:ln w="12700">
                                <a:solidFill>
                                  <a:sysClr val="windowText" lastClr="000000"/>
                                </a:solidFill>
                                <a:round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oundrect w14:anchorId="3A165B0C" id="AutoShape 3" o:spid="_x0000_s1026" style="position:absolute;margin-left:297.1pt;margin-top:12pt;width:13.5pt;height:9pt;z-index:251653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" strokecolor="windowText" strokeweight="1pt"/>
                  </w:pict>
                </mc:Fallback>
              </mc:AlternateContent>
            </w:r>
            <w:r w:rsidR="0010035E"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mc:AlternateContent>
                <mc:Choice Requires="wps">
                  <w:drawing>
                    <wp:anchor distT="0" distB="0" distL="114300" distR="114300" simplePos="0" relativeHeight="251598336" behindDoc="0" locked="0" layoutInCell="1" allowOverlap="1" wp14:anchorId="73556174" wp14:editId="2D889BBF">
                      <wp:simplePos x="0" y="0"/>
                      <wp:positionH relativeFrom="column">
                        <wp:posOffset>2363470</wp:posOffset>
                      </wp:positionH>
                      <wp:positionV relativeFrom="paragraph">
                        <wp:posOffset>107950</wp:posOffset>
                      </wp:positionV>
                      <wp:extent cx="171450" cy="114300"/>
                      <wp:effectExtent l="0" t="0" r="19050" b="19050"/>
                      <wp:wrapNone/>
                      <wp:docPr id="122" name="AutoShape 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71450" cy="114300"/>
                              </a:xfrm>
                              <a:prstGeom prst="roundRect">
                                <a:avLst>
                                  <a:gd name="adj" fmla="val 16667"/>
                                </a:avLst>
                              </a:prstGeom>
                              <a:solidFill>
                                <a:schemeClr val="tx1"/>
                              </a:solidFill>
                              <a:ln w="12700">
                                <a:solidFill>
                                  <a:sysClr val="windowText" lastClr="000000"/>
                                </a:solidFill>
                                <a:round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oundrect w14:anchorId="36A71082" id="AutoShape 5" o:spid="_x0000_s1026" style="position:absolute;margin-left:186.1pt;margin-top:8.5pt;width:13.5pt;height:9pt;z-index:251598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" fillcolor="black [3213]" strokecolor="windowText" strokeweight="1pt"/>
                  </w:pict>
                </mc:Fallback>
              </mc:AlternateContent>
            </w:r>
          </w:p>
          <w:p w:rsidR="0010035E" w:rsidRDefault="0010035E" w:rsidP="0010035E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10035E" w:rsidRDefault="0010035E" w:rsidP="0010035E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10035E" w:rsidRDefault="0010035E" w:rsidP="0010035E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10035E" w:rsidRDefault="0010035E" w:rsidP="0010035E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10035E" w:rsidRPr="00F97437" w:rsidRDefault="0010035E" w:rsidP="0010035E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10035E" w:rsidTr="0010035E">
        <w:trPr>
          <w:cantSplit/>
          <w:trHeight w:val="851"/>
        </w:trPr>
        <w:tc>
          <w:tcPr>
            <w:tcW w:w="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00FF99"/>
          </w:tcPr>
          <w:p w:rsidR="0010035E" w:rsidRPr="001B3341" w:rsidRDefault="0010035E" w:rsidP="0010035E">
            <w:pPr>
              <w:pStyle w:val="ListParagraph"/>
              <w:numPr>
                <w:ilvl w:val="0"/>
                <w:numId w:val="10"/>
              </w:numPr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tcBorders>
              <w:top w:val="single" w:sz="4" w:space="0" w:color="auto"/>
              <w:bottom w:val="single" w:sz="4" w:space="0" w:color="auto"/>
            </w:tcBorders>
          </w:tcPr>
          <w:p w:rsidR="0010035E" w:rsidRDefault="00C94FDD" w:rsidP="0010035E">
            <w:pPr>
              <w:pStyle w:val="QuestionStyle"/>
            </w:pPr>
            <w:r>
              <w:rPr>
                <w:noProof/>
                <w:lang w:eastAsia="en-AU"/>
              </w:rPr>
              <w:object w:dxaOrig="1440" w:dyaOrig="1440">
                <v:shape id="_x0000_s1156" type="#_x0000_t75" style="position:absolute;margin-left:318.6pt;margin-top:11.6pt;width:94.05pt;height:84.8pt;z-index:251718144;mso-position-horizontal-relative:text;mso-position-vertical-relative:text">
                  <v:imagedata r:id="rId61" o:title=""/>
                </v:shape>
                <o:OLEObject Type="Embed" ProgID="FXDraw3.Document" ShapeID="_x0000_s1156" DrawAspect="Content" ObjectID="_1460096938" r:id="rId149"/>
              </w:object>
            </w:r>
            <w:r w:rsidR="0010035E">
              <w:t xml:space="preserve">The cube shown has a volume of </w:t>
            </w:r>
            <w:r w:rsidR="0010035E" w:rsidRPr="00661496">
              <w:t>42.875</w:t>
            </w:r>
            <w:r w:rsidR="0010035E">
              <w:t xml:space="preserve"> cm</w:t>
            </w:r>
            <w:r w:rsidR="0010035E" w:rsidRPr="00661496">
              <w:rPr>
                <w:vertAlign w:val="superscript"/>
              </w:rPr>
              <w:t>3</w:t>
            </w:r>
            <w:r w:rsidR="0010035E">
              <w:t>.</w:t>
            </w:r>
          </w:p>
          <w:p w:rsidR="0010035E" w:rsidRDefault="0010035E" w:rsidP="0010035E">
            <w:pPr>
              <w:pStyle w:val="QuestionStyle"/>
            </w:pPr>
          </w:p>
          <w:p w:rsidR="0010035E" w:rsidRDefault="0010035E" w:rsidP="0010035E">
            <w:pPr>
              <w:pStyle w:val="QuestionStyle"/>
            </w:pPr>
            <w:r>
              <w:t>What is the length of its edges?</w:t>
            </w:r>
          </w:p>
          <w:p w:rsidR="0010035E" w:rsidRDefault="0010035E" w:rsidP="0010035E">
            <w:pPr>
              <w:pStyle w:val="QuestionStyle"/>
            </w:pPr>
          </w:p>
          <w:p w:rsidR="0010035E" w:rsidRDefault="00F7688D" w:rsidP="0010035E">
            <w:pPr>
              <w:pStyle w:val="QuestionStyle"/>
            </w:pPr>
            <w:r>
              <w:t xml:space="preserve">         </w:t>
            </w:r>
            <w:r>
              <w:object w:dxaOrig="1854" w:dyaOrig="298">
                <v:shape id="_x0000_i1046" type="#_x0000_t75" style="width:92.55pt;height:15.45pt" o:ole="">
                  <v:imagedata r:id="rId150" o:title=""/>
                </v:shape>
                <o:OLEObject Type="Embed" ProgID="FXE300.Equation" ShapeID="_x0000_i1046" DrawAspect="Content" ObjectID="_1460096884" r:id="rId151"/>
              </w:object>
            </w:r>
            <w:r>
              <w:t xml:space="preserve"> </w:t>
            </w:r>
          </w:p>
          <w:p w:rsidR="0010035E" w:rsidRDefault="0010035E" w:rsidP="0010035E"/>
          <w:p w:rsidR="0010035E" w:rsidRPr="0013023C" w:rsidRDefault="0010035E" w:rsidP="0010035E">
            <w:pPr>
              <w:rPr>
                <w:rFonts w:ascii="Times New Roman" w:hAnsi="Times New Roman"/>
              </w:rPr>
            </w:pPr>
            <w:r w:rsidRPr="0013023C">
              <w:rPr>
                <w:rFonts w:ascii="Times New Roman" w:hAnsi="Times New Roman"/>
                <w:noProof/>
                <w:lang w:eastAsia="en-AU"/>
              </w:rPr>
              <mc:AlternateContent>
                <mc:Choice Requires="wps">
                  <w:drawing>
                    <wp:anchor distT="0" distB="0" distL="114300" distR="114300" simplePos="0" relativeHeight="251638272" behindDoc="0" locked="0" layoutInCell="1" allowOverlap="1" wp14:anchorId="1465EE6E" wp14:editId="2578A151">
                      <wp:simplePos x="0" y="0"/>
                      <wp:positionH relativeFrom="column">
                        <wp:posOffset>941070</wp:posOffset>
                      </wp:positionH>
                      <wp:positionV relativeFrom="paragraph">
                        <wp:posOffset>51435</wp:posOffset>
                      </wp:positionV>
                      <wp:extent cx="754380" cy="373380"/>
                      <wp:effectExtent l="0" t="0" r="26670" b="26670"/>
                      <wp:wrapNone/>
                      <wp:docPr id="123" name="Rectangle 12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754380" cy="373380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1A175E" w:rsidRPr="003A7010" w:rsidRDefault="001A175E" w:rsidP="0010035E">
                                  <w:pPr>
                                    <w:jc w:val="center"/>
                                    <w:rPr>
                                      <w:rFonts w:ascii="Times New Roman" w:hAnsi="Times New Roman"/>
                                      <w:color w:val="000000" w:themeColor="text1"/>
                                      <w:sz w:val="36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color w:val="000000" w:themeColor="text1"/>
                                      <w:sz w:val="36"/>
                                      <w:szCs w:val="28"/>
                                    </w:rPr>
                                    <w:t>3.5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1465EE6E" id="Rectangle 123" o:spid="_x0000_s1050" style="position:absolute;margin-left:74.1pt;margin-top:4.05pt;width:59.4pt;height:29.4pt;z-index:25163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" filled="f" strokecolor="black [3213]" strokeweight="1.5pt">
                      <v:textbox>
                        <w:txbxContent>
                          <w:p w:rsidR="001A175E" w:rsidRPr="003A7010" w:rsidRDefault="001A175E" w:rsidP="0010035E">
                            <w:pPr>
                              <w:jc w:val="center"/>
                              <w:rPr>
                                <w:rFonts w:ascii="Times New Roman" w:hAnsi="Times New Roman"/>
                                <w:color w:val="000000" w:themeColor="text1"/>
                                <w:sz w:val="36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color w:val="000000" w:themeColor="text1"/>
                                <w:sz w:val="36"/>
                                <w:szCs w:val="28"/>
                              </w:rPr>
                              <w:t>3.5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  <w:p w:rsidR="0010035E" w:rsidRPr="0013023C" w:rsidRDefault="0010035E" w:rsidP="0010035E">
            <w:pPr>
              <w:rPr>
                <w:rFonts w:ascii="Times New Roman" w:hAnsi="Times New Roman"/>
                <w:sz w:val="32"/>
                <w:szCs w:val="32"/>
              </w:rPr>
            </w:pPr>
            <w:r w:rsidRPr="0013023C">
              <w:rPr>
                <w:rFonts w:ascii="Times New Roman" w:hAnsi="Times New Roman"/>
                <w:sz w:val="32"/>
                <w:szCs w:val="32"/>
              </w:rPr>
              <w:t xml:space="preserve">  </w:t>
            </w:r>
            <w:r>
              <w:rPr>
                <w:rFonts w:ascii="Times New Roman" w:hAnsi="Times New Roman"/>
                <w:sz w:val="32"/>
                <w:szCs w:val="32"/>
              </w:rPr>
              <w:t xml:space="preserve">Length =                   </w:t>
            </w:r>
            <w:r w:rsidRPr="0013023C">
              <w:rPr>
                <w:rFonts w:ascii="Times New Roman" w:hAnsi="Times New Roman"/>
                <w:sz w:val="32"/>
                <w:szCs w:val="32"/>
              </w:rPr>
              <w:t>cm</w:t>
            </w:r>
            <w:r>
              <w:rPr>
                <w:rFonts w:ascii="Times New Roman" w:hAnsi="Times New Roman"/>
                <w:sz w:val="32"/>
                <w:szCs w:val="32"/>
              </w:rPr>
              <w:t>.</w:t>
            </w:r>
          </w:p>
          <w:p w:rsidR="0010035E" w:rsidRDefault="0010035E" w:rsidP="0010035E">
            <w:pPr>
              <w:pStyle w:val="QuestionStyle"/>
            </w:pPr>
          </w:p>
        </w:tc>
      </w:tr>
      <w:tr w:rsidR="0010035E" w:rsidRPr="00751CB7" w:rsidTr="0010035E">
        <w:trPr>
          <w:cantSplit/>
          <w:trHeight w:val="851"/>
        </w:trPr>
        <w:tc>
          <w:tcPr>
            <w:tcW w:w="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00FF99"/>
          </w:tcPr>
          <w:p w:rsidR="0010035E" w:rsidRPr="001B3341" w:rsidRDefault="0010035E" w:rsidP="0010035E">
            <w:pPr>
              <w:pStyle w:val="ListParagraph"/>
              <w:numPr>
                <w:ilvl w:val="0"/>
                <w:numId w:val="10"/>
              </w:numPr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tcBorders>
              <w:top w:val="single" w:sz="4" w:space="0" w:color="auto"/>
              <w:bottom w:val="single" w:sz="4" w:space="0" w:color="auto"/>
            </w:tcBorders>
          </w:tcPr>
          <w:p w:rsidR="0010035E" w:rsidRDefault="0010035E" w:rsidP="0010035E">
            <w:pPr>
              <w:pStyle w:val="QuestionStyle"/>
            </w:pPr>
            <w:r>
              <w:t>What is the volume of the rectangular prism?</w:t>
            </w:r>
          </w:p>
          <w:p w:rsidR="0010035E" w:rsidRPr="00460C07" w:rsidRDefault="00C94FDD" w:rsidP="0010035E">
            <w:pPr>
              <w:rPr>
                <w:rFonts w:ascii="Times New Roman" w:hAnsi="Times New Roman"/>
                <w:sz w:val="12"/>
                <w:szCs w:val="12"/>
              </w:rPr>
            </w:pPr>
            <w:r>
              <w:rPr>
                <w:noProof/>
                <w:lang w:eastAsia="en-AU"/>
              </w:rPr>
              <w:object w:dxaOrig="1440" w:dyaOrig="1440">
                <v:shape id="_x0000_s1157" type="#_x0000_t75" style="position:absolute;margin-left:247.2pt;margin-top:1.75pt;width:180.3pt;height:87.6pt;z-index:251719168">
                  <v:imagedata r:id="rId63" o:title=""/>
                </v:shape>
                <o:OLEObject Type="Embed" ProgID="FXDraw3.Document" ShapeID="_x0000_s1157" DrawAspect="Content" ObjectID="_1460096939" r:id="rId152"/>
              </w:object>
            </w:r>
          </w:p>
          <w:p w:rsidR="0010035E" w:rsidRPr="00460C07" w:rsidRDefault="00F7688D" w:rsidP="0010035E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noProof/>
                <w:lang w:eastAsia="en-AU"/>
              </w:rPr>
              <mc:AlternateContent>
                <mc:Choice Requires="wps">
                  <w:drawing>
                    <wp:anchor distT="45720" distB="45720" distL="114300" distR="114300" simplePos="0" relativeHeight="251654656" behindDoc="0" locked="0" layoutInCell="1" allowOverlap="1" wp14:anchorId="16FCC9B6" wp14:editId="7AD30243">
                      <wp:simplePos x="0" y="0"/>
                      <wp:positionH relativeFrom="column">
                        <wp:posOffset>1235710</wp:posOffset>
                      </wp:positionH>
                      <wp:positionV relativeFrom="paragraph">
                        <wp:posOffset>152338</wp:posOffset>
                      </wp:positionV>
                      <wp:extent cx="1805940" cy="502920"/>
                      <wp:effectExtent l="0" t="0" r="3810" b="0"/>
                      <wp:wrapNone/>
                      <wp:docPr id="178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805940" cy="50292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1A175E" w:rsidRDefault="001A175E" w:rsidP="00F7688D">
                                  <w:r>
                                    <w:t xml:space="preserve"> </w:t>
                                  </w:r>
                                  <w:r>
                                    <w:object w:dxaOrig="2358" w:dyaOrig="474">
                                      <v:shape id="_x0000_i1117" type="#_x0000_t75" style="width:118.3pt;height:23.65pt" o:ole="">
                                        <v:imagedata r:id="rId153" o:title=""/>
                                      </v:shape>
                                      <o:OLEObject Type="Embed" ProgID="FXE300.Equation" ShapeID="_x0000_i1117" DrawAspect="Content" ObjectID="_1460096955" r:id="rId154"/>
                                    </w:object>
                                  </w:r>
                                  <w:r>
                                    <w:t xml:space="preserve"> 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6FCC9B6" id="_x0000_s1051" type="#_x0000_t202" style="position:absolute;margin-left:97.3pt;margin-top:12pt;width:142.2pt;height:39.6pt;z-index:2516546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" stroked="f">
                      <v:textbox>
                        <w:txbxContent>
                          <w:p w:rsidR="001A175E" w:rsidRDefault="001A175E" w:rsidP="00F7688D">
                            <w:r>
                              <w:t xml:space="preserve"> </w:t>
                            </w:r>
                            <w:r>
                              <w:object w:dxaOrig="2358" w:dyaOrig="474">
                                <v:shape id="_x0000_i1117" type="#_x0000_t75" style="width:118.3pt;height:23.65pt" o:ole="">
                                  <v:imagedata r:id="rId153" o:title=""/>
                                </v:shape>
                                <o:OLEObject Type="Embed" ProgID="FXE300.Equation" ShapeID="_x0000_i1117" DrawAspect="Content" ObjectID="_1460096955" r:id="rId155"/>
                              </w:object>
                            </w:r>
                            <w:r>
                              <w:t xml:space="preserve"> 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10035E" w:rsidRPr="00460C07">
              <w:rPr>
                <w:noProof/>
                <w:lang w:eastAsia="en-AU"/>
              </w:rPr>
              <mc:AlternateContent>
                <mc:Choice Requires="wpg">
                  <w:drawing>
                    <wp:anchor distT="0" distB="0" distL="114300" distR="114300" simplePos="0" relativeHeight="251600384" behindDoc="0" locked="0" layoutInCell="1" allowOverlap="1" wp14:anchorId="12AA8D81" wp14:editId="34033C2C">
                      <wp:simplePos x="0" y="0"/>
                      <wp:positionH relativeFrom="column">
                        <wp:posOffset>237490</wp:posOffset>
                      </wp:positionH>
                      <wp:positionV relativeFrom="paragraph">
                        <wp:posOffset>13970</wp:posOffset>
                      </wp:positionV>
                      <wp:extent cx="160020" cy="899160"/>
                      <wp:effectExtent l="0" t="0" r="11430" b="15240"/>
                      <wp:wrapNone/>
                      <wp:docPr id="130" name="Group 130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60020" cy="899160"/>
                                <a:chOff x="0" y="0"/>
                                <a:chExt cx="171450" cy="944880"/>
                              </a:xfrm>
                            </wpg:grpSpPr>
                            <wps:wsp>
                              <wps:cNvPr id="131" name="AutoShape 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83058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32" name="AutoShape 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33" name="AutoShape 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27432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34" name="AutoShape 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55626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chemeClr val="tx1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5CFC20CB" id="Group 130" o:spid="_x0000_s1026" style="position:absolute;margin-left:18.7pt;margin-top:1.1pt;width:12.6pt;height:70.8pt;z-index:251600384;mso-width-relative:margin;mso-height-relative:margin" coordsize="1714,944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">
                      <v:roundrect id="AutoShape 3" o:spid="_x0000_s1027" style="position:absolute;top:8305;width:1714;height:1143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3V74MMA&#10;AADcAAAADwAAAGRycy9kb3ducmV2LnhtbERPTWvCQBC9F/wPywheim5socboKmJR6kWoil6H7JgE&#10;s7Mhuyaxv74rFHqbx/uc+bIzpWiodoVlBeNRBII4tbrgTMHpuBnGIJxH1lhaJgUPcrBc9F7mmGjb&#10;8jc1B5+JEMIuQQW591UipUtzMuhGtiIO3NXWBn2AdSZ1jW0IN6V8i6IPabDg0JBjReuc0tvhbhTE&#10;j9icm/N+e6Edt58/ez1ZvU6VGvS71QyEp87/i//cXzrMfx/D85lwgVz8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13V74MMAAADcAAAADwAAAAAAAAAAAAAAAACYAgAAZHJzL2Rv&#10;d25yZXYueG1sUEsFBgAAAAAEAAQA9QAAAIgDAAAAAA==&#10;" strokecolor="windowText" strokeweight="1pt"/>
                      <v:roundrect id="AutoShape 4" o:spid="_x0000_s1028" style="position:absolute;width:1714;height:1143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6fll8QA&#10;AADcAAAADwAAAGRycy9kb3ducmV2LnhtbERPTWvCQBC9C/6HZQq9iNloQWPMKtLS0l6Equh1yI5J&#10;aHY2ZLdJ7K/vFgre5vE+J9sOphYdta6yrGAWxSCIc6srLhScjq/TBITzyBpry6TgRg62m/Eow1Tb&#10;nj+pO/hChBB2KSoovW9SKV1ekkEX2YY4cFfbGvQBtoXULfYh3NRyHscLabDi0FBiQ88l5V+Hb6Mg&#10;uSXm3J33bxf64P7lZ6+Xu8lKqceHYbcG4Wnwd/G/+12H+U9z+HsmXCA3v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en5ZfEAAAA3AAAAA8AAAAAAAAAAAAAAAAAmAIAAGRycy9k&#10;b3ducmV2LnhtbFBLBQYAAAAABAAEAPUAAACJAwAAAAA=&#10;" strokecolor="windowText" strokeweight="1pt"/>
                      <v:roundrect id="AutoShape 5" o:spid="_x0000_s1029" style="position:absolute;top:2743;width:1714;height:1143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OtADMMA&#10;AADcAAAADwAAAGRycy9kb3ducmV2LnhtbERPS2vCQBC+F/wPyxR6KbqxQo3RVaSlohfBB3odsmMS&#10;mp0N2W0S/fWuIPQ2H99zZovOlKKh2hWWFQwHEQji1OqCMwXHw08/BuE8ssbSMim4koPFvPcyw0Tb&#10;lnfU7H0mQgi7BBXk3leJlC7NyaAb2Io4cBdbG/QB1pnUNbYh3JTyI4o+pcGCQ0OOFX3llP7u/4yC&#10;+BqbU3Pars604fb7ttXj5ftEqbfXbjkF4anz/+Kne63D/NEIHs+EC+T8D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SOtADMMAAADcAAAADwAAAAAAAAAAAAAAAACYAgAAZHJzL2Rv&#10;d25yZXYueG1sUEsFBgAAAAAEAAQA9QAAAIgDAAAAAA==&#10;" strokecolor="windowText" strokeweight="1pt"/>
                      <v:roundrect id="AutoShape 6" o:spid="_x0000_s1030" style="position:absolute;top:5562;width:1714;height:1143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HtajsEA&#10;AADcAAAADwAAAGRycy9kb3ducmV2LnhtbERPTWsCMRC9F/wPYYTealZbSnc1ikgtPbprL96Gzbi7&#10;uJmEJGr675tCobd5vM9ZbZIZxY18GCwrmM8KEMSt1QN3Cr6O+6c3ECEiaxwtk4JvCrBZTx5WWGl7&#10;55puTexEDuFQoYI+RldJGdqeDIaZdcSZO1tvMGboO6k93nO4GeWiKF6lwYFzQ4+Odj21l+ZqFLx7&#10;XR9OZXLukD7qvS9Kd+ZSqcdp2i5BRErxX/zn/tR5/vML/D6TL5DrH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Nh7Wo7BAAAA3AAAAA8AAAAAAAAAAAAAAAAAmAIAAGRycy9kb3du&#10;cmV2LnhtbFBLBQYAAAAABAAEAPUAAACGAwAAAAA=&#10;" fillcolor="black [3213]" strokecolor="windowText" strokeweight="1pt"/>
                    </v:group>
                  </w:pict>
                </mc:Fallback>
              </mc:AlternateContent>
            </w:r>
            <w:r w:rsidR="0010035E" w:rsidRPr="00460C07">
              <w:rPr>
                <w:rFonts w:ascii="Times New Roman" w:hAnsi="Times New Roman"/>
                <w:sz w:val="24"/>
                <w:szCs w:val="24"/>
              </w:rPr>
              <w:t xml:space="preserve">             </w:t>
            </w:r>
            <w:r w:rsidR="0010035E">
              <w:rPr>
                <w:rFonts w:ascii="Times New Roman" w:hAnsi="Times New Roman"/>
                <w:sz w:val="24"/>
                <w:szCs w:val="24"/>
              </w:rPr>
              <w:t>25.0 cm</w:t>
            </w:r>
          </w:p>
          <w:p w:rsidR="0010035E" w:rsidRPr="00460C07" w:rsidRDefault="0010035E" w:rsidP="0010035E">
            <w:pPr>
              <w:rPr>
                <w:rFonts w:ascii="Times New Roman" w:hAnsi="Times New Roman"/>
                <w:sz w:val="12"/>
                <w:szCs w:val="12"/>
              </w:rPr>
            </w:pPr>
          </w:p>
          <w:p w:rsidR="0010035E" w:rsidRPr="00460C07" w:rsidRDefault="0010035E" w:rsidP="0010035E">
            <w:pPr>
              <w:rPr>
                <w:rFonts w:ascii="Times New Roman" w:hAnsi="Times New Roman"/>
                <w:sz w:val="24"/>
                <w:szCs w:val="24"/>
              </w:rPr>
            </w:pPr>
            <w:r w:rsidRPr="00460C07">
              <w:rPr>
                <w:rFonts w:ascii="Times New Roman" w:hAnsi="Times New Roman"/>
                <w:sz w:val="24"/>
                <w:szCs w:val="24"/>
              </w:rPr>
              <w:t xml:space="preserve">          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  50.0 cm </w:t>
            </w:r>
          </w:p>
          <w:p w:rsidR="0010035E" w:rsidRPr="00460C07" w:rsidRDefault="0010035E" w:rsidP="0010035E">
            <w:pPr>
              <w:rPr>
                <w:rFonts w:ascii="Times New Roman" w:hAnsi="Times New Roman"/>
                <w:sz w:val="12"/>
                <w:szCs w:val="12"/>
              </w:rPr>
            </w:pPr>
          </w:p>
          <w:p w:rsidR="0010035E" w:rsidRPr="00460C07" w:rsidRDefault="0010035E" w:rsidP="0010035E">
            <w:pPr>
              <w:rPr>
                <w:rFonts w:ascii="Times New Roman" w:hAnsi="Times New Roman"/>
                <w:sz w:val="24"/>
                <w:szCs w:val="24"/>
              </w:rPr>
            </w:pPr>
            <w:r w:rsidRPr="00460C07">
              <w:rPr>
                <w:rFonts w:ascii="Times New Roman" w:hAnsi="Times New Roman"/>
                <w:sz w:val="24"/>
                <w:szCs w:val="24"/>
              </w:rPr>
              <w:t xml:space="preserve">          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  100.0 cm</w:t>
            </w:r>
          </w:p>
          <w:p w:rsidR="0010035E" w:rsidRPr="00460C07" w:rsidRDefault="0010035E" w:rsidP="0010035E">
            <w:pPr>
              <w:rPr>
                <w:rFonts w:ascii="Times New Roman" w:hAnsi="Times New Roman"/>
                <w:sz w:val="12"/>
                <w:szCs w:val="12"/>
              </w:rPr>
            </w:pPr>
          </w:p>
          <w:p w:rsidR="0010035E" w:rsidRPr="00460C07" w:rsidRDefault="0010035E" w:rsidP="0010035E">
            <w:pPr>
              <w:rPr>
                <w:rFonts w:ascii="Times New Roman" w:hAnsi="Times New Roman"/>
                <w:sz w:val="24"/>
                <w:szCs w:val="24"/>
              </w:rPr>
            </w:pPr>
            <w:r w:rsidRPr="00460C07">
              <w:rPr>
                <w:rFonts w:ascii="Times New Roman" w:hAnsi="Times New Roman"/>
                <w:sz w:val="24"/>
                <w:szCs w:val="24"/>
              </w:rPr>
              <w:t xml:space="preserve">          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  125.0 cm </w:t>
            </w:r>
          </w:p>
          <w:p w:rsidR="0010035E" w:rsidRPr="00751CB7" w:rsidRDefault="0010035E" w:rsidP="0010035E">
            <w:pPr>
              <w:pStyle w:val="QuestionStyle"/>
            </w:pPr>
          </w:p>
        </w:tc>
      </w:tr>
      <w:tr w:rsidR="0010035E" w:rsidTr="0010035E">
        <w:trPr>
          <w:cantSplit/>
          <w:trHeight w:val="851"/>
        </w:trPr>
        <w:tc>
          <w:tcPr>
            <w:tcW w:w="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00FF99"/>
          </w:tcPr>
          <w:p w:rsidR="0010035E" w:rsidRPr="001B3341" w:rsidRDefault="0010035E" w:rsidP="0010035E">
            <w:pPr>
              <w:pStyle w:val="ListParagraph"/>
              <w:numPr>
                <w:ilvl w:val="0"/>
                <w:numId w:val="10"/>
              </w:numPr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tcBorders>
              <w:top w:val="single" w:sz="4" w:space="0" w:color="auto"/>
              <w:bottom w:val="single" w:sz="4" w:space="0" w:color="auto"/>
            </w:tcBorders>
          </w:tcPr>
          <w:p w:rsidR="0010035E" w:rsidRDefault="00C94FDD" w:rsidP="0010035E">
            <w:pPr>
              <w:ind w:right="4286"/>
              <w:rPr>
                <w:rFonts w:ascii="Times New Roman" w:eastAsiaTheme="minorHAnsi" w:hAnsi="Times New Roman"/>
                <w:sz w:val="24"/>
                <w:szCs w:val="24"/>
              </w:rPr>
            </w:pPr>
            <w:r>
              <w:rPr>
                <w:rFonts w:asciiTheme="minorHAnsi" w:eastAsiaTheme="minorHAnsi" w:hAnsiTheme="minorHAnsi"/>
              </w:rPr>
              <w:object w:dxaOrig="1440" w:dyaOrig="1440">
                <v:shape id="_x0000_s1158" type="#_x0000_t75" style="position:absolute;margin-left:337.25pt;margin-top:6.1pt;width:82.35pt;height:128.5pt;z-index:251720192;mso-position-horizontal-relative:text;mso-position-vertical-relative:text">
                  <v:imagedata r:id="rId65" o:title=""/>
                </v:shape>
                <o:OLEObject Type="Embed" ProgID="FXDraw3.Document" ShapeID="_x0000_s1158" DrawAspect="Content" ObjectID="_1460096940" r:id="rId156"/>
              </w:object>
            </w:r>
            <w:r w:rsidR="0010035E">
              <w:rPr>
                <w:rFonts w:ascii="Times New Roman" w:hAnsi="Times New Roman"/>
                <w:sz w:val="24"/>
                <w:szCs w:val="24"/>
              </w:rPr>
              <w:t>What is the volume of the prism shown in cm</w:t>
            </w:r>
            <w:r w:rsidR="0010035E">
              <w:rPr>
                <w:rFonts w:ascii="Times New Roman" w:hAnsi="Times New Roman"/>
                <w:sz w:val="24"/>
                <w:szCs w:val="24"/>
                <w:vertAlign w:val="superscript"/>
              </w:rPr>
              <w:t>3</w:t>
            </w:r>
            <w:r w:rsidR="0010035E">
              <w:rPr>
                <w:rFonts w:ascii="Times New Roman" w:hAnsi="Times New Roman"/>
                <w:sz w:val="24"/>
                <w:szCs w:val="24"/>
              </w:rPr>
              <w:t>?</w:t>
            </w:r>
          </w:p>
          <w:p w:rsidR="0010035E" w:rsidRDefault="0010035E" w:rsidP="0010035E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10035E" w:rsidRDefault="0010035E" w:rsidP="0010035E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10035E" w:rsidRDefault="001F337E" w:rsidP="0010035E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noProof/>
                <w:lang w:eastAsia="en-AU"/>
              </w:rPr>
              <mc:AlternateContent>
                <mc:Choice Requires="wps">
                  <w:drawing>
                    <wp:anchor distT="45720" distB="45720" distL="114300" distR="114300" simplePos="0" relativeHeight="251655680" behindDoc="0" locked="0" layoutInCell="1" allowOverlap="1" wp14:anchorId="4B33FF68" wp14:editId="24DA0762">
                      <wp:simplePos x="0" y="0"/>
                      <wp:positionH relativeFrom="column">
                        <wp:posOffset>1631950</wp:posOffset>
                      </wp:positionH>
                      <wp:positionV relativeFrom="paragraph">
                        <wp:posOffset>10795</wp:posOffset>
                      </wp:positionV>
                      <wp:extent cx="2293620" cy="502920"/>
                      <wp:effectExtent l="0" t="0" r="0" b="0"/>
                      <wp:wrapNone/>
                      <wp:docPr id="179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293620" cy="50292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1A175E" w:rsidRDefault="001A175E" w:rsidP="001F337E">
                                  <w:r>
                                    <w:object w:dxaOrig="3318" w:dyaOrig="514">
                                      <v:shape id="_x0000_i1118" type="#_x0000_t75" style="width:165.6pt;height:25.7pt" o:ole="">
                                        <v:imagedata r:id="rId157" o:title=""/>
                                      </v:shape>
                                      <o:OLEObject Type="Embed" ProgID="FXE300.Equation" ShapeID="_x0000_i1118" DrawAspect="Content" ObjectID="_1460096956" r:id="rId158"/>
                                    </w:object>
                                  </w:r>
                                  <w:r>
                                    <w:t xml:space="preserve"> 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B33FF68" id="_x0000_s1052" type="#_x0000_t202" style="position:absolute;margin-left:128.5pt;margin-top:.85pt;width:180.6pt;height:39.6pt;z-index:2516556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" stroked="f">
                      <v:textbox>
                        <w:txbxContent>
                          <w:p w:rsidR="001A175E" w:rsidRDefault="001A175E" w:rsidP="001F337E">
                            <w:r>
                              <w:object w:dxaOrig="3318" w:dyaOrig="514">
                                <v:shape id="_x0000_i1118" type="#_x0000_t75" style="width:165.6pt;height:25.7pt" o:ole="">
                                  <v:imagedata r:id="rId157" o:title=""/>
                                </v:shape>
                                <o:OLEObject Type="Embed" ProgID="FXE300.Equation" ShapeID="_x0000_i1118" DrawAspect="Content" ObjectID="_1460096956" r:id="rId159"/>
                              </w:object>
                            </w:r>
                            <w:r>
                              <w:t xml:space="preserve"> 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10035E">
              <w:rPr>
                <w:rFonts w:asciiTheme="minorHAnsi" w:hAnsiTheme="minorHAnsi" w:cstheme="minorBidi"/>
                <w:noProof/>
                <w:lang w:eastAsia="en-AU"/>
              </w:rPr>
              <mc:AlternateContent>
                <mc:Choice Requires="wpg">
                  <w:drawing>
                    <wp:anchor distT="0" distB="0" distL="114300" distR="114300" simplePos="0" relativeHeight="251639296" behindDoc="0" locked="0" layoutInCell="1" allowOverlap="1">
                      <wp:simplePos x="0" y="0"/>
                      <wp:positionH relativeFrom="column">
                        <wp:posOffset>457200</wp:posOffset>
                      </wp:positionH>
                      <wp:positionV relativeFrom="paragraph">
                        <wp:posOffset>1905</wp:posOffset>
                      </wp:positionV>
                      <wp:extent cx="171450" cy="876300"/>
                      <wp:effectExtent l="0" t="0" r="19050" b="19050"/>
                      <wp:wrapNone/>
                      <wp:docPr id="164" name="Group 16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171450" cy="876300"/>
                                <a:chOff x="3420" y="8403"/>
                                <a:chExt cx="270" cy="1380"/>
                              </a:xfrm>
                            </wpg:grpSpPr>
                            <wps:wsp>
                              <wps:cNvPr id="165" name="AutoShape 13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420" y="8403"/>
                                  <a:ext cx="270" cy="18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66" name="AutoShape 137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420" y="8778"/>
                                  <a:ext cx="270" cy="18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67" name="AutoShape 13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420" y="9180"/>
                                  <a:ext cx="270" cy="18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chemeClr val="tx1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68" name="AutoShape 13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420" y="9603"/>
                                  <a:ext cx="270" cy="18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05641C82" id="Group 164" o:spid="_x0000_s1026" style="position:absolute;margin-left:36pt;margin-top:.15pt;width:13.5pt;height:69pt;z-index:251639296" coordorigin="3420,8403" coordsize="270,13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">
                      <v:roundrect id="AutoShape 136" o:spid="_x0000_s1027" style="position:absolute;left:3420;top:8403;width:270;height:180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dhyNcIA&#10;AADcAAAADwAAAGRycy9kb3ducmV2LnhtbERPTWvCQBC9F/wPywi9NbstKDV1lVJo6U2aevA4zY5J&#10;MDsbdzcx+uvdguBtHu9zluvRtmIgHxrHGp4zBYK4dKbhSsP29/PpFUSIyAZbx6ThTAHWq8nDEnPj&#10;TvxDQxErkUI45KihjrHLpQxlTRZD5jrixO2dtxgT9JU0Hk8p3LbyRam5tNhwaqixo4+aykPRWw2l&#10;Ub3yu2Gz+JvF4jL0R5ZfR60fp+P7G4hIY7yLb+5vk+bPZ/D/TLpArq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R2HI1wgAAANwAAAAPAAAAAAAAAAAAAAAAAJgCAABkcnMvZG93&#10;bnJldi54bWxQSwUGAAAAAAQABAD1AAAAhwMAAAAA&#10;"/>
                      <v:roundrect id="AutoShape 137" o:spid="_x0000_s1028" style="position:absolute;left:3420;top:8778;width:270;height:180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QrsQsIA&#10;AADcAAAADwAAAGRycy9kb3ducmV2LnhtbERPTWvCQBC9F/wPywje6q4FQ42uIkLFW2naQ49jdkyC&#10;2dm4u4lpf323UOhtHu9zNrvRtmIgHxrHGhZzBYK4dKbhSsPH+8vjM4gQkQ22jknDFwXYbScPG8yN&#10;u/MbDUWsRArhkKOGOsYulzKUNVkMc9cRJ+7ivMWYoK+k8XhP4baVT0pl0mLDqaHGjg41ldeitxpK&#10;o3rlP4fX1XkZi++hv7E83rSeTcf9GkSkMf6L/9wnk+ZnGfw+ky6Q2x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hCuxCwgAAANwAAAAPAAAAAAAAAAAAAAAAAJgCAABkcnMvZG93&#10;bnJldi54bWxQSwUGAAAAAAQABAD1AAAAhwMAAAAA&#10;"/>
                      <v:roundrect id="AutoShape 138" o:spid="_x0000_s1029" style="position:absolute;left:3420;top:9180;width:270;height:180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Dy1r8IA&#10;AADcAAAADwAAAGRycy9kb3ducmV2LnhtbERPyWrDMBC9F/oPYgq9hERyCU5wo4SS0BIoBLJAr4M1&#10;tU2skbFUL/36KhDobR5vndVmsLXoqPWVYw3JTIEgzp2puNBwOb9PlyB8QDZYOyYNI3nYrB8fVpgZ&#10;1/ORulMoRAxhn6GGMoQmk9LnJVn0M9cQR+7btRZDhG0hTYt9DLe1fFEqlRYrjg0lNrQtKb+efqwG&#10;7Oe0U+Nh+PwtPuwXTVRi8ar189Pw9goi0BD+xXf33sT56QJuz8QL5PoP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sPLWvwgAAANwAAAAPAAAAAAAAAAAAAAAAAJgCAABkcnMvZG93&#10;bnJldi54bWxQSwUGAAAAAAQABAD1AAAAhwMAAAAA&#10;" fillcolor="black [3213]"/>
                      <v:roundrect id="AutoShape 139" o:spid="_x0000_s1030" style="position:absolute;left:3420;top:9603;width:270;height:180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9ndq8QA&#10;AADcAAAADwAAAGRycy9kb3ducmV2LnhtbESPQU/DMAyF70j8h8hI3FgCEhN0yyY0aYjbRNmBo9d4&#10;bbXG6ZK0K/v1+IDEzdZ7fu/zcj35To0UUxvYwuPMgCKugmu5trD/2j68gEoZ2WEXmCz8UIL16vZm&#10;iYULF/6kscy1khBOBVpocu4LrVPVkMc0Cz2xaMcQPWZZY61dxIuE+04/GTPXHluWhgZ72jRUncrB&#10;W6icGUz8Hnevh+dcXsfhzPr9bO393fS2AJVpyv/mv+sPJ/hzoZVnZAK9+g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/Z3avEAAAA3AAAAA8AAAAAAAAAAAAAAAAAmAIAAGRycy9k&#10;b3ducmV2LnhtbFBLBQYAAAAABAAEAPUAAACJAwAAAAA=&#10;"/>
                    </v:group>
                  </w:pict>
                </mc:Fallback>
              </mc:AlternateContent>
            </w:r>
            <w:r w:rsidR="0010035E">
              <w:rPr>
                <w:rFonts w:ascii="Times New Roman" w:hAnsi="Times New Roman"/>
                <w:sz w:val="24"/>
                <w:szCs w:val="24"/>
              </w:rPr>
              <w:t xml:space="preserve">                   105 cm</w:t>
            </w:r>
            <w:r w:rsidR="0010035E">
              <w:rPr>
                <w:rFonts w:ascii="Times New Roman" w:hAnsi="Times New Roman"/>
                <w:sz w:val="24"/>
                <w:szCs w:val="24"/>
                <w:vertAlign w:val="superscript"/>
              </w:rPr>
              <w:t>3</w:t>
            </w:r>
          </w:p>
          <w:p w:rsidR="0010035E" w:rsidRDefault="0010035E" w:rsidP="0010035E">
            <w:pPr>
              <w:spacing w:before="12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                   1 050  cm</w:t>
            </w:r>
            <w:r>
              <w:rPr>
                <w:rFonts w:ascii="Times New Roman" w:hAnsi="Times New Roman"/>
                <w:sz w:val="24"/>
                <w:szCs w:val="24"/>
                <w:vertAlign w:val="superscript"/>
              </w:rPr>
              <w:t>3</w:t>
            </w:r>
          </w:p>
          <w:p w:rsidR="0010035E" w:rsidRDefault="0010035E" w:rsidP="0010035E">
            <w:pPr>
              <w:spacing w:before="12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                   10 500 cm</w:t>
            </w:r>
            <w:r>
              <w:rPr>
                <w:rFonts w:ascii="Times New Roman" w:hAnsi="Times New Roman"/>
                <w:sz w:val="24"/>
                <w:szCs w:val="24"/>
                <w:vertAlign w:val="superscript"/>
              </w:rPr>
              <w:t>3</w:t>
            </w:r>
          </w:p>
          <w:p w:rsidR="0010035E" w:rsidRDefault="0010035E" w:rsidP="0010035E">
            <w:pPr>
              <w:spacing w:before="12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                   105 000 cm</w:t>
            </w:r>
            <w:r>
              <w:rPr>
                <w:rFonts w:ascii="Times New Roman" w:hAnsi="Times New Roman"/>
                <w:sz w:val="24"/>
                <w:szCs w:val="24"/>
                <w:vertAlign w:val="superscript"/>
              </w:rPr>
              <w:t>3</w:t>
            </w:r>
          </w:p>
          <w:p w:rsidR="0010035E" w:rsidRDefault="0010035E" w:rsidP="0010035E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10035E" w:rsidRDefault="0010035E" w:rsidP="0010035E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10035E" w:rsidTr="0010035E">
        <w:trPr>
          <w:cantSplit/>
          <w:trHeight w:val="851"/>
        </w:trPr>
        <w:tc>
          <w:tcPr>
            <w:tcW w:w="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99"/>
          </w:tcPr>
          <w:p w:rsidR="0010035E" w:rsidRPr="001B3341" w:rsidRDefault="0010035E" w:rsidP="0010035E">
            <w:pPr>
              <w:pStyle w:val="ListParagraph"/>
              <w:numPr>
                <w:ilvl w:val="0"/>
                <w:numId w:val="10"/>
              </w:numPr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tcBorders>
              <w:top w:val="single" w:sz="4" w:space="0" w:color="auto"/>
              <w:bottom w:val="single" w:sz="4" w:space="0" w:color="auto"/>
            </w:tcBorders>
          </w:tcPr>
          <w:p w:rsidR="0010035E" w:rsidRDefault="0010035E" w:rsidP="0010035E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A prism has a volume of 6.5 m</w:t>
            </w:r>
            <w:r>
              <w:rPr>
                <w:rFonts w:ascii="Times New Roman" w:hAnsi="Times New Roman"/>
                <w:sz w:val="24"/>
                <w:szCs w:val="24"/>
                <w:vertAlign w:val="superscript"/>
              </w:rPr>
              <w:t>3</w:t>
            </w:r>
            <w:r>
              <w:rPr>
                <w:rFonts w:ascii="Times New Roman" w:hAnsi="Times New Roman"/>
                <w:sz w:val="24"/>
                <w:szCs w:val="24"/>
              </w:rPr>
              <w:t>.  What is its volume in cm</w:t>
            </w:r>
            <w:r>
              <w:rPr>
                <w:rFonts w:ascii="Times New Roman" w:hAnsi="Times New Roman"/>
                <w:sz w:val="24"/>
                <w:szCs w:val="24"/>
                <w:vertAlign w:val="superscript"/>
              </w:rPr>
              <w:t>3</w:t>
            </w:r>
            <w:r>
              <w:rPr>
                <w:rFonts w:ascii="Times New Roman" w:hAnsi="Times New Roman"/>
                <w:sz w:val="24"/>
                <w:szCs w:val="24"/>
              </w:rPr>
              <w:t>?</w:t>
            </w:r>
          </w:p>
          <w:p w:rsidR="0010035E" w:rsidRPr="001A175E" w:rsidRDefault="001F337E" w:rsidP="0010035E">
            <w:pPr>
              <w:rPr>
                <w:rFonts w:ascii="Times New Roman" w:hAnsi="Times New Roman"/>
                <w:position w:val="-34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       </w:t>
            </w:r>
            <w:r w:rsidR="001A175E" w:rsidRPr="001A175E">
              <w:rPr>
                <w:rFonts w:ascii="Times New Roman" w:hAnsi="Times New Roman"/>
                <w:color w:val="FF0000"/>
                <w:position w:val="-34"/>
                <w:sz w:val="24"/>
                <w:szCs w:val="24"/>
              </w:rPr>
              <w:object w:dxaOrig="4277" w:dyaOrig="596">
                <v:shape id="_x0000_i1047" type="#_x0000_t75" style="width:213.95pt;height:29.85pt" o:ole="">
                  <v:imagedata r:id="rId160" o:title=""/>
                </v:shape>
                <o:OLEObject Type="Embed" ProgID="FXE300.Equation" ShapeID="_x0000_i1047" DrawAspect="Content" ObjectID="_1460096885" r:id="rId161"/>
              </w:object>
            </w:r>
            <w:r w:rsidRPr="001A175E">
              <w:rPr>
                <w:rFonts w:ascii="Times New Roman" w:hAnsi="Times New Roman"/>
                <w:position w:val="-34"/>
                <w:sz w:val="24"/>
                <w:szCs w:val="24"/>
              </w:rPr>
              <w:t xml:space="preserve"> </w:t>
            </w:r>
          </w:p>
          <w:p w:rsidR="001F337E" w:rsidRDefault="001F337E" w:rsidP="0010035E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10035E" w:rsidRDefault="0010035E" w:rsidP="0010035E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   650 cm</w:t>
            </w:r>
            <w:r>
              <w:rPr>
                <w:rFonts w:ascii="Times New Roman" w:hAnsi="Times New Roman"/>
                <w:sz w:val="24"/>
                <w:szCs w:val="24"/>
                <w:vertAlign w:val="superscript"/>
              </w:rPr>
              <w:t xml:space="preserve">3  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                  65 000 cm</w:t>
            </w:r>
            <w:r>
              <w:rPr>
                <w:rFonts w:ascii="Times New Roman" w:hAnsi="Times New Roman"/>
                <w:sz w:val="24"/>
                <w:szCs w:val="24"/>
                <w:vertAlign w:val="superscript"/>
              </w:rPr>
              <w:t>3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                650 000 cm</w:t>
            </w:r>
            <w:r>
              <w:rPr>
                <w:rFonts w:ascii="Times New Roman" w:hAnsi="Times New Roman"/>
                <w:sz w:val="24"/>
                <w:szCs w:val="24"/>
                <w:vertAlign w:val="superscript"/>
              </w:rPr>
              <w:t>3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               6 500 000 cm</w:t>
            </w:r>
            <w:r>
              <w:rPr>
                <w:rFonts w:ascii="Times New Roman" w:hAnsi="Times New Roman"/>
                <w:sz w:val="24"/>
                <w:szCs w:val="24"/>
                <w:vertAlign w:val="superscript"/>
              </w:rPr>
              <w:t>3</w:t>
            </w:r>
          </w:p>
          <w:p w:rsidR="0010035E" w:rsidRDefault="0010035E" w:rsidP="0010035E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Theme="minorHAnsi" w:hAnsiTheme="minorHAnsi" w:cstheme="minorBidi"/>
                <w:noProof/>
                <w:lang w:eastAsia="en-AU"/>
              </w:rPr>
              <mc:AlternateContent>
                <mc:Choice Requires="wpg">
                  <w:drawing>
                    <wp:anchor distT="0" distB="0" distL="114300" distR="114300" simplePos="0" relativeHeight="251640320" behindDoc="0" locked="0" layoutInCell="1" allowOverlap="1">
                      <wp:simplePos x="0" y="0"/>
                      <wp:positionH relativeFrom="column">
                        <wp:posOffset>187325</wp:posOffset>
                      </wp:positionH>
                      <wp:positionV relativeFrom="paragraph">
                        <wp:posOffset>97155</wp:posOffset>
                      </wp:positionV>
                      <wp:extent cx="4362450" cy="114300"/>
                      <wp:effectExtent l="0" t="0" r="19050" b="19050"/>
                      <wp:wrapNone/>
                      <wp:docPr id="157" name="Group 15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4362450" cy="114300"/>
                                <a:chOff x="2430" y="3420"/>
                                <a:chExt cx="6870" cy="180"/>
                              </a:xfrm>
                              <a:noFill/>
                            </wpg:grpSpPr>
                            <wps:wsp>
                              <wps:cNvPr id="158" name="AutoShape 14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9030" y="3420"/>
                                  <a:ext cx="270" cy="18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chemeClr val="tx1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59" name="AutoShape 14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430" y="3420"/>
                                  <a:ext cx="270" cy="18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grpFill/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60" name="AutoShape 14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580" y="3420"/>
                                  <a:ext cx="270" cy="18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grpFill/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61" name="AutoShape 14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6780" y="3420"/>
                                  <a:ext cx="270" cy="18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grpFill/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2BC882AE" id="Group 157" o:spid="_x0000_s1026" style="position:absolute;margin-left:14.75pt;margin-top:7.65pt;width:343.5pt;height:9pt;z-index:251640320" coordorigin="2430,3420" coordsize="6870,1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">
                      <v:roundrect id="AutoShape 141" o:spid="_x0000_s1027" style="position:absolute;left:9030;top:3420;width:270;height:180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8/rYMQA&#10;AADcAAAADwAAAGRycy9kb3ducmV2LnhtbESPQWvCQBCF7wX/wzKFXkrdtdhSoqtIiyIIhargdchO&#10;k2B2NmRXE/31zkHwNsN7894303nva3WmNlaBLYyGBhRxHlzFhYX9bvn2BSomZId1YLJwoQjz2eBp&#10;ipkLHf/ReZsKJSEcM7RQptRkWse8JI9xGBpi0f5D6zHJ2hbatdhJuK/1uzGf2mPF0lBiQ98l5cft&#10;yVvAbkw/5vLbb67Fyh/o1Yw8Hq19ee4XE1CJ+vQw36/XTvA/hFaekQn07AY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PP62DEAAAA3AAAAA8AAAAAAAAAAAAAAAAAmAIAAGRycy9k&#10;b3ducmV2LnhtbFBLBQYAAAAABAAEAPUAAACJAwAAAAA=&#10;" fillcolor="black [3213]"/>
                      <v:roundrect id="AutoShape 142" o:spid="_x0000_s1028" style="position:absolute;left:2430;top:3420;width:270;height:180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R12pcMA&#10;AADcAAAADwAAAGRycy9kb3ducmV2LnhtbERP32vCMBB+F/wfwg32ZtMJFu2MMoSB+LSpOPp2NLe0&#10;W3OpSabdf78MBN/u4/t5y/VgO3EhH1rHCp6yHARx7XTLRsHx8DqZgwgRWWPnmBT8UoD1ajxaYqnd&#10;ld/pso9GpBAOJSpoYuxLKUPdkMWQuZ44cZ/OW4wJeiO1x2sKt52c5nkhLbacGhrsadNQ/b3/sQqq&#10;UzH1s+qDd7tNtR2K/s18nY1Sjw/DyzOISEO8i2/urU7zZwv4fyZdIFd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uR12pcMAAADcAAAADwAAAAAAAAAAAAAAAACYAgAAZHJzL2Rv&#10;d25yZXYueG1sUEsFBgAAAAAEAAQA9QAAAIgDAAAAAA==&#10;" filled="f"/>
                      <v:roundrect id="AutoShape 143" o:spid="_x0000_s1029" style="position:absolute;left:4580;top:3420;width:270;height:180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ksVhcUA&#10;AADcAAAADwAAAGRycy9kb3ducmV2LnhtbESPQUvDQBCF74L/YRnBm91YMEjabZCAUHrSKkpuQ3a6&#10;SZudjbtrG/+9cxC8zfDevPfNup79qM4U0xDYwP2iAEXcBTuwM/D+9nz3CCplZItjYDLwQwnqzfXV&#10;GisbLvxK5312SkI4VWigz3mqtE5dTx7TIkzEoh1C9JhljU7biBcJ96NeFkWpPQ4sDT1O1PTUnfbf&#10;3kD7US7jQ/vJu13TbudyenHHL2fM7c38tAKVac7/5r/rrRX8UvDlGZlAb3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mSxWFxQAAANwAAAAPAAAAAAAAAAAAAAAAAJgCAABkcnMv&#10;ZG93bnJldi54bWxQSwUGAAAAAAQABAD1AAAAigMAAAAA&#10;" filled="f"/>
                      <v:roundrect id="AutoShape 144" o:spid="_x0000_s1030" style="position:absolute;left:6780;top:3420;width:270;height:180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QewHsMA&#10;AADcAAAADwAAAGRycy9kb3ducmV2LnhtbERP32vCMBB+H/g/hBP2NlOFFelMiwiC+LQ52ejb0dzS&#10;anOpSdTuv18Gg73dx/fzVtVoe3EjHzrHCuazDARx43THRsHxffu0BBEissbeMSn4pgBVOXlYYaHd&#10;nd/odohGpBAOBSpoYxwKKUPTksUwcwNx4r6ctxgT9EZqj/cUbnu5yLJcWuw4NbQ40Kal5ny4WgX1&#10;R77wz/Un7/ebejfmw6s5XYxSj9Nx/QIi0hj/xX/unU7z8zn8PpMukOU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iQewHsMAAADcAAAADwAAAAAAAAAAAAAAAACYAgAAZHJzL2Rv&#10;d25yZXYueG1sUEsFBgAAAAAEAAQA9QAAAIgDAAAAAA==&#10;" filled="f"/>
                    </v:group>
                  </w:pict>
                </mc:Fallback>
              </mc:AlternateContent>
            </w:r>
          </w:p>
          <w:p w:rsidR="0010035E" w:rsidRDefault="0010035E" w:rsidP="0010035E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10035E" w:rsidRPr="00272E7C" w:rsidTr="0010035E">
        <w:trPr>
          <w:cantSplit/>
          <w:trHeight w:val="851"/>
        </w:trPr>
        <w:tc>
          <w:tcPr>
            <w:tcW w:w="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99"/>
          </w:tcPr>
          <w:p w:rsidR="0010035E" w:rsidRPr="001B3341" w:rsidRDefault="0010035E" w:rsidP="0010035E">
            <w:pPr>
              <w:pStyle w:val="ListParagraph"/>
              <w:numPr>
                <w:ilvl w:val="0"/>
                <w:numId w:val="10"/>
              </w:numPr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tcBorders>
              <w:top w:val="single" w:sz="4" w:space="0" w:color="auto"/>
              <w:bottom w:val="single" w:sz="4" w:space="0" w:color="auto"/>
            </w:tcBorders>
          </w:tcPr>
          <w:p w:rsidR="0010035E" w:rsidRDefault="0010035E" w:rsidP="0010035E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Each of the cubes used in this design measure 2 cm on each side. </w:t>
            </w:r>
          </w:p>
          <w:p w:rsidR="0010035E" w:rsidRDefault="00C94FDD" w:rsidP="0010035E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Theme="minorHAnsi" w:hAnsiTheme="minorHAnsi" w:cstheme="minorBidi"/>
              </w:rPr>
              <w:object w:dxaOrig="1440" w:dyaOrig="1440">
                <v:shape id="_x0000_s1169" type="#_x0000_t75" style="position:absolute;margin-left:302.1pt;margin-top:.7pt;width:139pt;height:100.5pt;z-index:251721216">
                  <v:imagedata r:id="rId67" o:title=""/>
                </v:shape>
                <o:OLEObject Type="Embed" ProgID="FXDraw3.Document" ShapeID="_x0000_s1169" DrawAspect="Content" ObjectID="_1460096941" r:id="rId162"/>
              </w:object>
            </w:r>
          </w:p>
          <w:p w:rsidR="0010035E" w:rsidRDefault="0010035E" w:rsidP="0010035E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What is the total volume of the design?</w:t>
            </w:r>
          </w:p>
          <w:p w:rsidR="0010035E" w:rsidRPr="00460C07" w:rsidRDefault="001F337E" w:rsidP="0010035E">
            <w:pPr>
              <w:rPr>
                <w:rFonts w:ascii="Times New Roman" w:hAnsi="Times New Roman"/>
                <w:sz w:val="12"/>
                <w:szCs w:val="12"/>
              </w:rPr>
            </w:pPr>
            <w:r>
              <w:rPr>
                <w:noProof/>
                <w:lang w:eastAsia="en-AU"/>
              </w:rPr>
              <mc:AlternateContent>
                <mc:Choice Requires="wps">
                  <w:drawing>
                    <wp:anchor distT="45720" distB="45720" distL="114300" distR="114300" simplePos="0" relativeHeight="251656704" behindDoc="0" locked="0" layoutInCell="1" allowOverlap="1" wp14:anchorId="038E9F33" wp14:editId="117E0AF9">
                      <wp:simplePos x="0" y="0"/>
                      <wp:positionH relativeFrom="column">
                        <wp:posOffset>991870</wp:posOffset>
                      </wp:positionH>
                      <wp:positionV relativeFrom="paragraph">
                        <wp:posOffset>77470</wp:posOffset>
                      </wp:positionV>
                      <wp:extent cx="2842260" cy="982980"/>
                      <wp:effectExtent l="0" t="0" r="0" b="7620"/>
                      <wp:wrapNone/>
                      <wp:docPr id="180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842260" cy="98298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1A175E" w:rsidRDefault="001A175E" w:rsidP="001F337E">
                                  <w:r>
                                    <w:object w:dxaOrig="4002" w:dyaOrig="838">
                                      <v:shape id="_x0000_i1119" type="#_x0000_t75" style="width:200.55pt;height:42.15pt" o:ole="">
                                        <v:imagedata r:id="rId163" o:title=""/>
                                      </v:shape>
                                      <o:OLEObject Type="Embed" ProgID="FXE300.Equation" ShapeID="_x0000_i1119" DrawAspect="Content" ObjectID="_1460096957" r:id="rId164"/>
                                    </w:object>
                                  </w:r>
                                  <w:r>
                                    <w:t xml:space="preserve"> 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38E9F33" id="_x0000_s1053" type="#_x0000_t202" style="position:absolute;margin-left:78.1pt;margin-top:6.1pt;width:223.8pt;height:77.4pt;z-index:2516567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" stroked="f">
                      <v:textbox>
                        <w:txbxContent>
                          <w:p w:rsidR="001A175E" w:rsidRDefault="001A175E" w:rsidP="001F337E">
                            <w:r>
                              <w:object w:dxaOrig="4002" w:dyaOrig="838">
                                <v:shape id="_x0000_i1119" type="#_x0000_t75" style="width:200.55pt;height:42.15pt" o:ole="">
                                  <v:imagedata r:id="rId163" o:title=""/>
                                </v:shape>
                                <o:OLEObject Type="Embed" ProgID="FXE300.Equation" ShapeID="_x0000_i1119" DrawAspect="Content" ObjectID="_1460096957" r:id="rId165"/>
                              </w:object>
                            </w:r>
                            <w:r>
                              <w:t xml:space="preserve"> 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:rsidR="0010035E" w:rsidRPr="00460C07" w:rsidRDefault="0010035E" w:rsidP="0010035E">
            <w:pPr>
              <w:rPr>
                <w:rFonts w:ascii="Times New Roman" w:hAnsi="Times New Roman"/>
                <w:sz w:val="24"/>
                <w:szCs w:val="24"/>
              </w:rPr>
            </w:pPr>
            <w:r w:rsidRPr="00460C07">
              <w:rPr>
                <w:noProof/>
                <w:lang w:eastAsia="en-AU"/>
              </w:rPr>
              <mc:AlternateContent>
                <mc:Choice Requires="wpg">
                  <w:drawing>
                    <wp:anchor distT="0" distB="0" distL="114300" distR="114300" simplePos="0" relativeHeight="251617792" behindDoc="0" locked="0" layoutInCell="1" allowOverlap="1" wp14:anchorId="0B816918" wp14:editId="7EA96235">
                      <wp:simplePos x="0" y="0"/>
                      <wp:positionH relativeFrom="column">
                        <wp:posOffset>238760</wp:posOffset>
                      </wp:positionH>
                      <wp:positionV relativeFrom="paragraph">
                        <wp:posOffset>11430</wp:posOffset>
                      </wp:positionV>
                      <wp:extent cx="171450" cy="944880"/>
                      <wp:effectExtent l="0" t="0" r="19050" b="26670"/>
                      <wp:wrapNone/>
                      <wp:docPr id="135" name="Group 135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71450" cy="944880"/>
                                <a:chOff x="0" y="0"/>
                                <a:chExt cx="171450" cy="944880"/>
                              </a:xfrm>
                            </wpg:grpSpPr>
                            <wps:wsp>
                              <wps:cNvPr id="136" name="AutoShape 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83058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chemeClr val="tx1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37" name="AutoShape 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38" name="AutoShape 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27432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39" name="AutoShape 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55626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1D0A2A8C" id="Group 135" o:spid="_x0000_s1026" style="position:absolute;margin-left:18.8pt;margin-top:.9pt;width:13.5pt;height:74.4pt;z-index:251617792" coordsize="1714,944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">
                      <v:roundrect id="AutoShape 3" o:spid="_x0000_s1027" style="position:absolute;top:8305;width:1714;height:1143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+VhYsAA&#10;AADcAAAADwAAAGRycy9kb3ducmV2LnhtbERPTWsCMRC9C/6HMII3zbYF6W6NUkotHl314m3YjLtL&#10;N5OQpBr/vRGE3ubxPme5TmYQF/Kht6zgZV6AIG6s7rlVcDxsZu8gQkTWOFgmBTcKsF6NR0ustL1y&#10;TZd9bEUO4VChgi5GV0kZmo4Mhrl1xJk7W28wZuhbqT1ec7gZ5GtRLKTBnnNDh46+Omp+939GwbfX&#10;9e5UJud26afe+KJ0Zy6Vmk7S5weISCn+i5/urc7z3xbweCZfIFd3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R+VhYsAAAADcAAAADwAAAAAAAAAAAAAAAACYAgAAZHJzL2Rvd25y&#10;ZXYueG1sUEsFBgAAAAAEAAQA9QAAAIUDAAAAAA==&#10;" fillcolor="black [3213]" strokecolor="windowText" strokeweight="1pt"/>
                      <v:roundrect id="AutoShape 4" o:spid="_x0000_s1028" style="position:absolute;width:1714;height:1143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9BGD8MA&#10;AADcAAAADwAAAGRycy9kb3ducmV2LnhtbERPS2vCQBC+F/wPyxR6KbqxQo3RVUSp2IvgA70O2TEJ&#10;zc6G7DaJ/npXKPQ2H99zZovOlKKh2hWWFQwHEQji1OqCMwWn41c/BuE8ssbSMim4kYPFvPcyw0Tb&#10;lvfUHHwmQgi7BBXk3leJlC7NyaAb2Io4cFdbG/QB1pnUNbYh3JTyI4o+pcGCQ0OOFa1ySn8Ov0ZB&#10;fIvNuTnvNhf65nZ93+nx8n2i1Ntrt5yC8NT5f/Gfe6vD/NEYns+EC+T8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N9BGD8MAAADcAAAADwAAAAAAAAAAAAAAAACYAgAAZHJzL2Rv&#10;d25yZXYueG1sUEsFBgAAAAAEAAQA9QAAAIgDAAAAAA==&#10;" strokecolor="windowText" strokeweight="1pt"/>
                      <v:roundrect id="AutoShape 5" o:spid="_x0000_s1029" style="position:absolute;top:2743;width:1714;height:1143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k/SfcYA&#10;AADcAAAADwAAAGRycy9kb3ducmV2LnhtbESPQUvDQBCF70L/wzIFL2I3VdAYsylFUfRSaJR6HbJj&#10;EpqdDdk1Sf31zkHobYb35r1v8s3sOjXSEFrPBtarBBRx5W3LtYHPj5frFFSIyBY7z2TgRAE2xeIi&#10;x8z6ifc0lrFWEsIhQwNNjH2mdagachhWvicW7dsPDqOsQ63tgJOEu07fJMmddtiyNDTY01ND1bH8&#10;cQbSU+oO42H3+kXvPD3/7uz99urBmMvlvH0EFWmOZ/P/9ZsV/FuhlWdkAl38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Rk/SfcYAAADcAAAADwAAAAAAAAAAAAAAAACYAgAAZHJz&#10;L2Rvd25yZXYueG1sUEsFBgAAAAAEAAQA9QAAAIsDAAAAAA==&#10;" strokecolor="windowText" strokeweight="1pt"/>
                      <v:roundrect id="AutoShape 6" o:spid="_x0000_s1030" style="position:absolute;top:5562;width:1714;height:1143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QN35sQA&#10;AADcAAAADwAAAGRycy9kb3ducmV2LnhtbERPTWvCQBC9C/0PyxR6Kc1GC22MriKKUi+CtsTrkJ0m&#10;odnZkN0msb++Kwje5vE+Z74cTC06al1lWcE4ikEQ51ZXXCj4+ty+JCCcR9ZYWyYFF3KwXDyM5phq&#10;2/ORupMvRAhhl6KC0vsmldLlJRl0kW2IA/dtW4M+wLaQusU+hJtaTuL4TRqsODSU2NC6pPzn9GsU&#10;JJfEZF122J1pz/3m76DfV89TpZ4eh9UMhKfB38U394cO81+ncH0mXCAX/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kDd+bEAAAA3AAAAA8AAAAAAAAAAAAAAAAAmAIAAGRycy9k&#10;b3ducmV2LnhtbFBLBQYAAAAABAAEAPUAAACJAwAAAAA=&#10;" strokecolor="windowText" strokeweight="1pt"/>
                    </v:group>
                  </w:pict>
                </mc:Fallback>
              </mc:AlternateContent>
            </w:r>
            <w:r w:rsidRPr="00460C07">
              <w:rPr>
                <w:rFonts w:ascii="Times New Roman" w:hAnsi="Times New Roman"/>
                <w:sz w:val="24"/>
                <w:szCs w:val="24"/>
              </w:rPr>
              <w:t xml:space="preserve">             </w:t>
            </w:r>
            <w:r>
              <w:rPr>
                <w:rFonts w:ascii="Times New Roman" w:hAnsi="Times New Roman"/>
                <w:sz w:val="24"/>
                <w:szCs w:val="24"/>
              </w:rPr>
              <w:t>13 cm</w:t>
            </w:r>
            <w:r w:rsidRPr="00272E7C">
              <w:rPr>
                <w:rFonts w:ascii="Times New Roman" w:hAnsi="Times New Roman"/>
                <w:sz w:val="24"/>
                <w:szCs w:val="24"/>
                <w:vertAlign w:val="superscript"/>
              </w:rPr>
              <w:t>3</w:t>
            </w:r>
          </w:p>
          <w:p w:rsidR="0010035E" w:rsidRPr="00460C07" w:rsidRDefault="0010035E" w:rsidP="0010035E">
            <w:pPr>
              <w:rPr>
                <w:rFonts w:ascii="Times New Roman" w:hAnsi="Times New Roman"/>
                <w:sz w:val="12"/>
                <w:szCs w:val="12"/>
              </w:rPr>
            </w:pPr>
          </w:p>
          <w:p w:rsidR="0010035E" w:rsidRPr="00460C07" w:rsidRDefault="0010035E" w:rsidP="0010035E">
            <w:pPr>
              <w:rPr>
                <w:rFonts w:ascii="Times New Roman" w:hAnsi="Times New Roman"/>
                <w:sz w:val="24"/>
                <w:szCs w:val="24"/>
              </w:rPr>
            </w:pPr>
            <w:r w:rsidRPr="00460C07">
              <w:rPr>
                <w:rFonts w:ascii="Times New Roman" w:hAnsi="Times New Roman"/>
                <w:sz w:val="24"/>
                <w:szCs w:val="24"/>
              </w:rPr>
              <w:t xml:space="preserve">          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  26 cm</w:t>
            </w:r>
            <w:r>
              <w:rPr>
                <w:rFonts w:ascii="Times New Roman" w:hAnsi="Times New Roman"/>
                <w:sz w:val="24"/>
                <w:szCs w:val="24"/>
                <w:vertAlign w:val="superscript"/>
              </w:rPr>
              <w:t>3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</w:t>
            </w:r>
          </w:p>
          <w:p w:rsidR="0010035E" w:rsidRPr="00460C07" w:rsidRDefault="0010035E" w:rsidP="0010035E">
            <w:pPr>
              <w:rPr>
                <w:rFonts w:ascii="Times New Roman" w:hAnsi="Times New Roman"/>
                <w:sz w:val="12"/>
                <w:szCs w:val="12"/>
              </w:rPr>
            </w:pPr>
          </w:p>
          <w:p w:rsidR="0010035E" w:rsidRDefault="0010035E" w:rsidP="0010035E">
            <w:pPr>
              <w:rPr>
                <w:rFonts w:ascii="Times New Roman" w:hAnsi="Times New Roman"/>
                <w:sz w:val="24"/>
                <w:szCs w:val="24"/>
              </w:rPr>
            </w:pPr>
            <w:r w:rsidRPr="00460C07">
              <w:rPr>
                <w:rFonts w:ascii="Times New Roman" w:hAnsi="Times New Roman"/>
                <w:sz w:val="24"/>
                <w:szCs w:val="24"/>
              </w:rPr>
              <w:t xml:space="preserve">          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   52 cm</w:t>
            </w:r>
            <w:r>
              <w:rPr>
                <w:rFonts w:ascii="Times New Roman" w:hAnsi="Times New Roman"/>
                <w:sz w:val="24"/>
                <w:szCs w:val="24"/>
                <w:vertAlign w:val="superscript"/>
              </w:rPr>
              <w:t>3</w:t>
            </w:r>
            <w:r w:rsidRPr="00460C07">
              <w:rPr>
                <w:rFonts w:ascii="Times New Roman" w:hAnsi="Times New Roman"/>
                <w:sz w:val="24"/>
                <w:szCs w:val="24"/>
              </w:rPr>
              <w:t xml:space="preserve">          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   </w:t>
            </w:r>
          </w:p>
          <w:p w:rsidR="0010035E" w:rsidRPr="00272E7C" w:rsidRDefault="0010035E" w:rsidP="0010035E">
            <w:pPr>
              <w:rPr>
                <w:rFonts w:ascii="Times New Roman" w:hAnsi="Times New Roman"/>
                <w:sz w:val="12"/>
                <w:szCs w:val="12"/>
              </w:rPr>
            </w:pPr>
          </w:p>
          <w:p w:rsidR="0010035E" w:rsidRDefault="0010035E" w:rsidP="0010035E">
            <w:pPr>
              <w:rPr>
                <w:rFonts w:ascii="Times New Roman" w:hAnsi="Times New Roman"/>
                <w:sz w:val="24"/>
                <w:szCs w:val="24"/>
                <w:vertAlign w:val="superscript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              104 cm</w:t>
            </w:r>
            <w:r>
              <w:rPr>
                <w:rFonts w:ascii="Times New Roman" w:hAnsi="Times New Roman"/>
                <w:sz w:val="24"/>
                <w:szCs w:val="24"/>
                <w:vertAlign w:val="superscript"/>
              </w:rPr>
              <w:t>3</w:t>
            </w:r>
          </w:p>
          <w:p w:rsidR="0010035E" w:rsidRPr="00272E7C" w:rsidRDefault="0010035E" w:rsidP="0010035E">
            <w:pPr>
              <w:rPr>
                <w:rFonts w:ascii="Times New Roman" w:hAnsi="Times New Roman"/>
                <w:sz w:val="24"/>
                <w:szCs w:val="24"/>
                <w:vertAlign w:val="superscript"/>
              </w:rPr>
            </w:pPr>
          </w:p>
        </w:tc>
      </w:tr>
      <w:tr w:rsidR="0010035E" w:rsidRPr="00272E7C" w:rsidTr="0010035E">
        <w:trPr>
          <w:cantSplit/>
          <w:trHeight w:val="851"/>
        </w:trPr>
        <w:tc>
          <w:tcPr>
            <w:tcW w:w="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99"/>
          </w:tcPr>
          <w:p w:rsidR="0010035E" w:rsidRPr="001B3341" w:rsidRDefault="0010035E" w:rsidP="0010035E">
            <w:pPr>
              <w:pStyle w:val="ListParagraph"/>
              <w:numPr>
                <w:ilvl w:val="0"/>
                <w:numId w:val="10"/>
              </w:numPr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tcBorders>
              <w:top w:val="single" w:sz="4" w:space="0" w:color="auto"/>
              <w:bottom w:val="single" w:sz="4" w:space="0" w:color="auto"/>
            </w:tcBorders>
          </w:tcPr>
          <w:p w:rsidR="0010035E" w:rsidRDefault="00C94FDD" w:rsidP="0010035E">
            <w:pPr>
              <w:ind w:right="4853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Theme="minorHAnsi" w:hAnsiTheme="minorHAnsi" w:cstheme="minorBidi"/>
              </w:rPr>
              <w:object w:dxaOrig="1440" w:dyaOrig="1440">
                <v:shape id="_x0000_s1170" type="#_x0000_t75" style="position:absolute;margin-left:190.05pt;margin-top:24.4pt;width:262.45pt;height:132.35pt;z-index:251722240;mso-position-horizontal-relative:text;mso-position-vertical-relative:text">
                  <v:imagedata r:id="rId69" o:title=""/>
                </v:shape>
                <o:OLEObject Type="Embed" ProgID="FXDraw3.Document" ShapeID="_x0000_s1170" DrawAspect="Content" ObjectID="_1460096942" r:id="rId166"/>
              </w:object>
            </w:r>
            <w:r w:rsidR="0010035E">
              <w:rPr>
                <w:rFonts w:ascii="Times New Roman" w:hAnsi="Times New Roman"/>
                <w:sz w:val="24"/>
                <w:szCs w:val="24"/>
              </w:rPr>
              <w:t>Which calculation could be used to find the volume of the triangular prism shown?</w:t>
            </w:r>
          </w:p>
          <w:p w:rsidR="0010035E" w:rsidRDefault="0010035E" w:rsidP="0010035E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10035E" w:rsidRPr="00272E7C" w:rsidRDefault="0010035E" w:rsidP="0010035E">
            <w:pPr>
              <w:rPr>
                <w:rFonts w:ascii="Times New Roman" w:hAnsi="Times New Roman"/>
                <w:noProof/>
                <w:position w:val="-18"/>
                <w:sz w:val="24"/>
                <w:szCs w:val="24"/>
                <w:lang w:eastAsia="en-AU"/>
              </w:rPr>
            </w:pPr>
            <w: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mc:AlternateContent>
                <mc:Choice Requires="wps">
                  <w:drawing>
                    <wp:anchor distT="0" distB="0" distL="114300" distR="114300" simplePos="0" relativeHeight="251642368" behindDoc="0" locked="0" layoutInCell="1" allowOverlap="1" wp14:anchorId="5F72E667" wp14:editId="55FDE711">
                      <wp:simplePos x="0" y="0"/>
                      <wp:positionH relativeFrom="column">
                        <wp:posOffset>-13970</wp:posOffset>
                      </wp:positionH>
                      <wp:positionV relativeFrom="paragraph">
                        <wp:posOffset>112395</wp:posOffset>
                      </wp:positionV>
                      <wp:extent cx="171450" cy="114300"/>
                      <wp:effectExtent l="0" t="0" r="19050" b="19050"/>
                      <wp:wrapNone/>
                      <wp:docPr id="140" name="AutoShape 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71450" cy="114300"/>
                              </a:xfrm>
                              <a:prstGeom prst="roundRect">
                                <a:avLst>
                                  <a:gd name="adj" fmla="val 16667"/>
                                </a:avLst>
                              </a:prstGeom>
                              <a:solidFill>
                                <a:schemeClr val="tx1"/>
                              </a:solidFill>
                              <a:ln w="12700">
                                <a:solidFill>
                                  <a:sysClr val="windowText" lastClr="000000"/>
                                </a:solidFill>
                                <a:round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oundrect w14:anchorId="3AA993C3" id="AutoShape 4" o:spid="_x0000_s1026" style="position:absolute;margin-left:-1.1pt;margin-top:8.85pt;width:13.5pt;height:9pt;z-index:251642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" fillcolor="black [3213]" strokecolor="windowText" strokeweight="1pt"/>
                  </w:pict>
                </mc:Fallback>
              </mc:AlternateContent>
            </w:r>
            <w: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w:t xml:space="preserve">       </w:t>
            </w:r>
            <w:r w:rsidRPr="00272E7C">
              <w:rPr>
                <w:rFonts w:ascii="Times New Roman" w:eastAsiaTheme="minorHAnsi" w:hAnsi="Times New Roman"/>
                <w:noProof/>
                <w:color w:val="FF0000"/>
                <w:position w:val="-18"/>
                <w:sz w:val="24"/>
                <w:szCs w:val="24"/>
                <w:lang w:eastAsia="en-AU"/>
              </w:rPr>
              <w:object w:dxaOrig="1752" w:dyaOrig="498">
                <v:shape id="_x0000_i1048" type="#_x0000_t75" style="width:87.45pt;height:24.7pt" o:ole="">
                  <v:imagedata r:id="rId71" o:title=""/>
                </v:shape>
                <o:OLEObject Type="Embed" ProgID="FXE300.Equation" ShapeID="_x0000_i1048" DrawAspect="Content" ObjectID="_1460096886" r:id="rId167"/>
              </w:object>
            </w:r>
            <w:r w:rsidRPr="00272E7C">
              <w:rPr>
                <w:rFonts w:ascii="Times New Roman" w:hAnsi="Times New Roman"/>
                <w:noProof/>
                <w:position w:val="-18"/>
                <w:sz w:val="24"/>
                <w:szCs w:val="24"/>
                <w:lang w:eastAsia="en-AU"/>
              </w:rPr>
              <w:t xml:space="preserve"> </w:t>
            </w:r>
          </w:p>
          <w:p w:rsidR="0010035E" w:rsidRPr="00272E7C" w:rsidRDefault="0010035E" w:rsidP="0010035E">
            <w:pPr>
              <w:rPr>
                <w:rFonts w:ascii="Times New Roman" w:hAnsi="Times New Roman"/>
                <w:noProof/>
                <w:position w:val="-8"/>
                <w:sz w:val="12"/>
                <w:szCs w:val="12"/>
                <w:lang w:eastAsia="en-AU"/>
              </w:rPr>
            </w:pPr>
          </w:p>
          <w:p w:rsidR="0010035E" w:rsidRPr="00272E7C" w:rsidRDefault="0010035E" w:rsidP="0010035E">
            <w:pPr>
              <w:rPr>
                <w:rFonts w:ascii="Times New Roman" w:hAnsi="Times New Roman"/>
                <w:noProof/>
                <w:color w:val="FF0000"/>
                <w:position w:val="-18"/>
                <w:sz w:val="24"/>
                <w:szCs w:val="24"/>
                <w:lang w:eastAsia="en-AU"/>
              </w:rPr>
            </w:pPr>
            <w:r>
              <w:rPr>
                <w:rFonts w:ascii="Times New Roman" w:hAnsi="Times New Roman"/>
                <w:noProof/>
                <w:position w:val="-8"/>
                <w:sz w:val="12"/>
                <w:szCs w:val="12"/>
                <w:lang w:eastAsia="en-AU"/>
              </w:rPr>
              <mc:AlternateContent>
                <mc:Choice Requires="wps">
                  <w:drawing>
                    <wp:anchor distT="0" distB="0" distL="114300" distR="114300" simplePos="0" relativeHeight="251643392" behindDoc="0" locked="0" layoutInCell="1" allowOverlap="1" wp14:anchorId="0896555D" wp14:editId="0A5590A1">
                      <wp:simplePos x="0" y="0"/>
                      <wp:positionH relativeFrom="column">
                        <wp:posOffset>1270</wp:posOffset>
                      </wp:positionH>
                      <wp:positionV relativeFrom="paragraph">
                        <wp:posOffset>78105</wp:posOffset>
                      </wp:positionV>
                      <wp:extent cx="171450" cy="114300"/>
                      <wp:effectExtent l="0" t="0" r="19050" b="19050"/>
                      <wp:wrapNone/>
                      <wp:docPr id="141" name="AutoShape 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71450" cy="114300"/>
                              </a:xfrm>
                              <a:prstGeom prst="roundRect">
                                <a:avLst>
                                  <a:gd name="adj" fmla="val 16667"/>
                                </a:avLst>
                              </a:prstGeom>
                              <a:solidFill>
                                <a:srgbClr val="FFFFFF"/>
                              </a:solidFill>
                              <a:ln w="12700">
                                <a:solidFill>
                                  <a:sysClr val="windowText" lastClr="000000"/>
                                </a:solidFill>
                                <a:round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oundrect w14:anchorId="69270844" id="AutoShape 5" o:spid="_x0000_s1026" style="position:absolute;margin-left:.1pt;margin-top:6.15pt;width:13.5pt;height:9pt;z-index:251643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" strokecolor="windowText" strokeweight="1pt"/>
                  </w:pict>
                </mc:Fallback>
              </mc:AlternateContent>
            </w:r>
            <w:r>
              <w:rPr>
                <w:rFonts w:ascii="Times New Roman" w:hAnsi="Times New Roman"/>
                <w:noProof/>
                <w:color w:val="FF0000"/>
                <w:position w:val="-8"/>
                <w:sz w:val="24"/>
                <w:szCs w:val="24"/>
                <w:lang w:eastAsia="en-AU"/>
              </w:rPr>
              <w:t xml:space="preserve">       </w:t>
            </w:r>
            <w:r w:rsidRPr="00272E7C">
              <w:rPr>
                <w:rFonts w:ascii="Times New Roman" w:eastAsiaTheme="minorHAnsi" w:hAnsi="Times New Roman"/>
                <w:noProof/>
                <w:color w:val="FF0000"/>
                <w:position w:val="-18"/>
                <w:sz w:val="24"/>
                <w:szCs w:val="24"/>
                <w:lang w:eastAsia="en-AU"/>
              </w:rPr>
              <w:object w:dxaOrig="1752" w:dyaOrig="498">
                <v:shape id="_x0000_i1049" type="#_x0000_t75" style="width:87.45pt;height:24.7pt" o:ole="">
                  <v:imagedata r:id="rId73" o:title=""/>
                </v:shape>
                <o:OLEObject Type="Embed" ProgID="FXE300.Equation" ShapeID="_x0000_i1049" DrawAspect="Content" ObjectID="_1460096887" r:id="rId168"/>
              </w:object>
            </w:r>
          </w:p>
          <w:p w:rsidR="0010035E" w:rsidRPr="00272E7C" w:rsidRDefault="0010035E" w:rsidP="0010035E">
            <w:pPr>
              <w:rPr>
                <w:rFonts w:ascii="Times New Roman" w:hAnsi="Times New Roman"/>
                <w:noProof/>
                <w:color w:val="FF0000"/>
                <w:position w:val="-8"/>
                <w:sz w:val="12"/>
                <w:szCs w:val="12"/>
                <w:lang w:eastAsia="en-AU"/>
              </w:rPr>
            </w:pPr>
          </w:p>
          <w:p w:rsidR="0010035E" w:rsidRPr="00272E7C" w:rsidRDefault="0010035E" w:rsidP="0010035E">
            <w:pPr>
              <w:rPr>
                <w:rFonts w:ascii="Times New Roman" w:hAnsi="Times New Roman"/>
                <w:noProof/>
                <w:color w:val="FF0000"/>
                <w:position w:val="-18"/>
                <w:sz w:val="24"/>
                <w:szCs w:val="24"/>
                <w:lang w:eastAsia="en-AU"/>
              </w:rPr>
            </w:pPr>
            <w:r>
              <w:rPr>
                <w:rFonts w:ascii="Times New Roman" w:hAnsi="Times New Roman"/>
                <w:noProof/>
                <w:color w:val="FF0000"/>
                <w:position w:val="-8"/>
                <w:sz w:val="24"/>
                <w:szCs w:val="24"/>
                <w:lang w:eastAsia="en-AU"/>
              </w:rPr>
              <mc:AlternateContent>
                <mc:Choice Requires="wps">
                  <w:drawing>
                    <wp:anchor distT="0" distB="0" distL="114300" distR="114300" simplePos="0" relativeHeight="251644416" behindDoc="0" locked="0" layoutInCell="1" allowOverlap="1" wp14:anchorId="0F9A1AAD" wp14:editId="25FE1C71">
                      <wp:simplePos x="0" y="0"/>
                      <wp:positionH relativeFrom="column">
                        <wp:posOffset>1270</wp:posOffset>
                      </wp:positionH>
                      <wp:positionV relativeFrom="paragraph">
                        <wp:posOffset>112395</wp:posOffset>
                      </wp:positionV>
                      <wp:extent cx="171450" cy="114300"/>
                      <wp:effectExtent l="0" t="0" r="19050" b="19050"/>
                      <wp:wrapNone/>
                      <wp:docPr id="142" name="AutoShape 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71450" cy="114300"/>
                              </a:xfrm>
                              <a:prstGeom prst="roundRect">
                                <a:avLst>
                                  <a:gd name="adj" fmla="val 16667"/>
                                </a:avLst>
                              </a:prstGeom>
                              <a:solidFill>
                                <a:srgbClr val="FFFFFF"/>
                              </a:solidFill>
                              <a:ln w="12700">
                                <a:solidFill>
                                  <a:sysClr val="windowText" lastClr="000000"/>
                                </a:solidFill>
                                <a:round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oundrect w14:anchorId="2D738CC9" id="AutoShape 6" o:spid="_x0000_s1026" style="position:absolute;margin-left:.1pt;margin-top:8.85pt;width:13.5pt;height:9pt;z-index:251644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" strokecolor="windowText" strokeweight="1pt"/>
                  </w:pict>
                </mc:Fallback>
              </mc:AlternateContent>
            </w:r>
            <w:r>
              <w:rPr>
                <w:rFonts w:ascii="Times New Roman" w:hAnsi="Times New Roman"/>
                <w:noProof/>
                <w:color w:val="FF0000"/>
                <w:position w:val="-8"/>
                <w:sz w:val="24"/>
                <w:szCs w:val="24"/>
                <w:lang w:eastAsia="en-AU"/>
              </w:rPr>
              <w:t xml:space="preserve">       </w:t>
            </w:r>
            <w:r w:rsidRPr="00272E7C">
              <w:rPr>
                <w:rFonts w:ascii="Times New Roman" w:eastAsiaTheme="minorHAnsi" w:hAnsi="Times New Roman"/>
                <w:noProof/>
                <w:color w:val="FF0000"/>
                <w:position w:val="-18"/>
                <w:sz w:val="24"/>
                <w:szCs w:val="24"/>
                <w:lang w:eastAsia="en-AU"/>
              </w:rPr>
              <w:object w:dxaOrig="1872" w:dyaOrig="498">
                <v:shape id="_x0000_i1050" type="#_x0000_t75" style="width:93.6pt;height:24.7pt" o:ole="">
                  <v:imagedata r:id="rId75" o:title=""/>
                </v:shape>
                <o:OLEObject Type="Embed" ProgID="FXE300.Equation" ShapeID="_x0000_i1050" DrawAspect="Content" ObjectID="_1460096888" r:id="rId169"/>
              </w:object>
            </w:r>
          </w:p>
          <w:p w:rsidR="0010035E" w:rsidRPr="00272E7C" w:rsidRDefault="0010035E" w:rsidP="0010035E">
            <w:pPr>
              <w:rPr>
                <w:rFonts w:ascii="Times New Roman" w:hAnsi="Times New Roman"/>
                <w:noProof/>
                <w:color w:val="FF0000"/>
                <w:position w:val="-8"/>
                <w:sz w:val="12"/>
                <w:szCs w:val="12"/>
                <w:lang w:eastAsia="en-AU"/>
              </w:rPr>
            </w:pPr>
          </w:p>
          <w:p w:rsidR="0010035E" w:rsidRPr="00272E7C" w:rsidRDefault="0010035E" w:rsidP="0010035E">
            <w:pPr>
              <w:rPr>
                <w:rFonts w:ascii="Times New Roman" w:hAnsi="Times New Roman"/>
                <w:noProof/>
                <w:position w:val="-18"/>
                <w:sz w:val="24"/>
                <w:szCs w:val="24"/>
                <w:lang w:eastAsia="en-AU"/>
              </w:rPr>
            </w:pPr>
            <w:r>
              <w:rPr>
                <w:rFonts w:ascii="Times New Roman" w:hAnsi="Times New Roman"/>
                <w:noProof/>
                <w:color w:val="FF0000"/>
                <w:position w:val="-8"/>
                <w:sz w:val="24"/>
                <w:szCs w:val="24"/>
                <w:lang w:eastAsia="en-AU"/>
              </w:rPr>
              <mc:AlternateContent>
                <mc:Choice Requires="wps">
                  <w:drawing>
                    <wp:anchor distT="0" distB="0" distL="114300" distR="114300" simplePos="0" relativeHeight="251646464" behindDoc="0" locked="0" layoutInCell="1" allowOverlap="1" wp14:anchorId="2095DA5E" wp14:editId="2FE70E48">
                      <wp:simplePos x="0" y="0"/>
                      <wp:positionH relativeFrom="column">
                        <wp:posOffset>-21590</wp:posOffset>
                      </wp:positionH>
                      <wp:positionV relativeFrom="paragraph">
                        <wp:posOffset>85725</wp:posOffset>
                      </wp:positionV>
                      <wp:extent cx="171450" cy="114300"/>
                      <wp:effectExtent l="0" t="0" r="19050" b="19050"/>
                      <wp:wrapNone/>
                      <wp:docPr id="143" name="AutoShape 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71450" cy="114300"/>
                              </a:xfrm>
                              <a:prstGeom prst="roundRect">
                                <a:avLst>
                                  <a:gd name="adj" fmla="val 16667"/>
                                </a:avLst>
                              </a:prstGeom>
                              <a:solidFill>
                                <a:srgbClr val="FFFFFF"/>
                              </a:solidFill>
                              <a:ln w="12700">
                                <a:solidFill>
                                  <a:sysClr val="windowText" lastClr="000000"/>
                                </a:solidFill>
                                <a:round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oundrect w14:anchorId="5AA2CF73" id="AutoShape 3" o:spid="_x0000_s1026" style="position:absolute;margin-left:-1.7pt;margin-top:6.75pt;width:13.5pt;height:9pt;z-index:251646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" strokecolor="windowText" strokeweight="1pt"/>
                  </w:pict>
                </mc:Fallback>
              </mc:AlternateContent>
            </w:r>
            <w:r>
              <w:rPr>
                <w:rFonts w:ascii="Times New Roman" w:hAnsi="Times New Roman"/>
                <w:noProof/>
                <w:color w:val="FF0000"/>
                <w:position w:val="-8"/>
                <w:sz w:val="24"/>
                <w:szCs w:val="24"/>
                <w:lang w:eastAsia="en-AU"/>
              </w:rPr>
              <w:t xml:space="preserve">       </w:t>
            </w:r>
            <w:r w:rsidRPr="00272E7C">
              <w:rPr>
                <w:rFonts w:ascii="Times New Roman" w:eastAsiaTheme="minorHAnsi" w:hAnsi="Times New Roman"/>
                <w:noProof/>
                <w:color w:val="FF0000"/>
                <w:position w:val="-18"/>
                <w:sz w:val="24"/>
                <w:szCs w:val="24"/>
                <w:lang w:eastAsia="en-AU"/>
              </w:rPr>
              <w:object w:dxaOrig="1872" w:dyaOrig="498">
                <v:shape id="_x0000_i1051" type="#_x0000_t75" style="width:93.6pt;height:24.7pt" o:ole="">
                  <v:imagedata r:id="rId75" o:title=""/>
                </v:shape>
                <o:OLEObject Type="Embed" ProgID="FXE300.Equation" ShapeID="_x0000_i1051" DrawAspect="Content" ObjectID="_1460096889" r:id="rId170"/>
              </w:object>
            </w:r>
          </w:p>
          <w:p w:rsidR="0010035E" w:rsidRPr="00272E7C" w:rsidRDefault="0010035E" w:rsidP="0010035E">
            <w:pPr>
              <w:rPr>
                <w:rFonts w:ascii="Times New Roman" w:hAnsi="Times New Roman"/>
                <w:sz w:val="12"/>
                <w:szCs w:val="12"/>
              </w:rPr>
            </w:pPr>
          </w:p>
        </w:tc>
      </w:tr>
      <w:tr w:rsidR="0010035E" w:rsidTr="0010035E">
        <w:trPr>
          <w:cantSplit/>
          <w:trHeight w:val="851"/>
        </w:trPr>
        <w:tc>
          <w:tcPr>
            <w:tcW w:w="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99"/>
          </w:tcPr>
          <w:p w:rsidR="0010035E" w:rsidRPr="001B3341" w:rsidRDefault="0010035E" w:rsidP="0010035E">
            <w:pPr>
              <w:pStyle w:val="ListParagraph"/>
              <w:numPr>
                <w:ilvl w:val="0"/>
                <w:numId w:val="10"/>
              </w:numPr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tcBorders>
              <w:top w:val="single" w:sz="4" w:space="0" w:color="auto"/>
              <w:bottom w:val="single" w:sz="4" w:space="0" w:color="auto"/>
            </w:tcBorders>
          </w:tcPr>
          <w:p w:rsidR="0010035E" w:rsidRDefault="00C94FDD" w:rsidP="0010035E">
            <w:pPr>
              <w:ind w:right="4853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Theme="minorHAnsi" w:hAnsiTheme="minorHAnsi" w:cstheme="minorBidi"/>
              </w:rPr>
              <w:object w:dxaOrig="1440" w:dyaOrig="1440">
                <v:shape id="_x0000_s1171" type="#_x0000_t75" style="position:absolute;margin-left:159.45pt;margin-top:17.7pt;width:248.75pt;height:97.4pt;z-index:251723264;mso-position-horizontal-relative:text;mso-position-vertical-relative:text">
                  <v:imagedata r:id="rId78" o:title=""/>
                </v:shape>
                <o:OLEObject Type="Embed" ProgID="FXDraw3.Document" ShapeID="_x0000_s1171" DrawAspect="Content" ObjectID="_1460096943" r:id="rId171"/>
              </w:object>
            </w:r>
            <w:r w:rsidR="0010035E">
              <w:rPr>
                <w:rFonts w:ascii="Times New Roman" w:hAnsi="Times New Roman"/>
                <w:sz w:val="24"/>
                <w:szCs w:val="24"/>
              </w:rPr>
              <w:t>Find the volume of the triangular prism shown.</w:t>
            </w:r>
          </w:p>
          <w:p w:rsidR="0010035E" w:rsidRDefault="000A043B" w:rsidP="0010035E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noProof/>
                <w:lang w:eastAsia="en-AU"/>
              </w:rPr>
              <mc:AlternateContent>
                <mc:Choice Requires="wps">
                  <w:drawing>
                    <wp:anchor distT="45720" distB="45720" distL="114300" distR="114300" simplePos="0" relativeHeight="251657728" behindDoc="0" locked="0" layoutInCell="1" allowOverlap="1" wp14:anchorId="7A8809A0" wp14:editId="4FE64B9D">
                      <wp:simplePos x="0" y="0"/>
                      <wp:positionH relativeFrom="column">
                        <wp:posOffset>1270</wp:posOffset>
                      </wp:positionH>
                      <wp:positionV relativeFrom="paragraph">
                        <wp:posOffset>41275</wp:posOffset>
                      </wp:positionV>
                      <wp:extent cx="2171700" cy="655320"/>
                      <wp:effectExtent l="0" t="0" r="0" b="0"/>
                      <wp:wrapNone/>
                      <wp:docPr id="181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171700" cy="65532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1A175E" w:rsidRDefault="001A175E" w:rsidP="000A043B">
                                  <w:r>
                                    <w:object w:dxaOrig="3197" w:dyaOrig="830">
                                      <v:shape id="_x0000_i1120" type="#_x0000_t75" style="width:159.45pt;height:41.15pt" o:ole="">
                                        <v:imagedata r:id="rId172" o:title=""/>
                                      </v:shape>
                                      <o:OLEObject Type="Embed" ProgID="FXE300.Equation" ShapeID="_x0000_i1120" DrawAspect="Content" ObjectID="_1460096958" r:id="rId173"/>
                                    </w:object>
                                  </w:r>
                                  <w:r>
                                    <w:t xml:space="preserve"> 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A8809A0" id="_x0000_s1054" type="#_x0000_t202" style="position:absolute;margin-left:.1pt;margin-top:3.25pt;width:171pt;height:51.6pt;z-index:25165772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" stroked="f">
                      <v:textbox>
                        <w:txbxContent>
                          <w:p w:rsidR="001A175E" w:rsidRDefault="001A175E" w:rsidP="000A043B">
                            <w:r>
                              <w:object w:dxaOrig="3197" w:dyaOrig="830">
                                <v:shape id="_x0000_i1120" type="#_x0000_t75" style="width:159.45pt;height:41.15pt" o:ole="">
                                  <v:imagedata r:id="rId172" o:title=""/>
                                </v:shape>
                                <o:OLEObject Type="Embed" ProgID="FXE300.Equation" ShapeID="_x0000_i1120" DrawAspect="Content" ObjectID="_1460096958" r:id="rId174"/>
                              </w:object>
                            </w:r>
                            <w:r>
                              <w:t xml:space="preserve"> 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:rsidR="0010035E" w:rsidRDefault="0010035E" w:rsidP="0010035E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10035E" w:rsidRDefault="0010035E" w:rsidP="0010035E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10035E" w:rsidRDefault="0010035E" w:rsidP="0010035E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10035E" w:rsidRDefault="0010035E" w:rsidP="0010035E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10035E" w:rsidRDefault="0010035E" w:rsidP="0010035E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10035E" w:rsidRDefault="0010035E" w:rsidP="0010035E">
            <w:pPr>
              <w:rPr>
                <w:rFonts w:ascii="Times New Roman" w:hAnsi="Times New Roman"/>
                <w:sz w:val="24"/>
                <w:szCs w:val="24"/>
              </w:rPr>
            </w:pPr>
            <w:r w:rsidRPr="0013023C">
              <w:rPr>
                <w:noProof/>
                <w:lang w:eastAsia="en-AU"/>
              </w:rPr>
              <mc:AlternateContent>
                <mc:Choice Requires="wps">
                  <w:drawing>
                    <wp:anchor distT="0" distB="0" distL="114300" distR="114300" simplePos="0" relativeHeight="251647488" behindDoc="0" locked="0" layoutInCell="1" allowOverlap="1" wp14:anchorId="25EE4619" wp14:editId="4103F251">
                      <wp:simplePos x="0" y="0"/>
                      <wp:positionH relativeFrom="column">
                        <wp:posOffset>908050</wp:posOffset>
                      </wp:positionH>
                      <wp:positionV relativeFrom="paragraph">
                        <wp:posOffset>105410</wp:posOffset>
                      </wp:positionV>
                      <wp:extent cx="754380" cy="373380"/>
                      <wp:effectExtent l="0" t="0" r="26670" b="26670"/>
                      <wp:wrapNone/>
                      <wp:docPr id="144" name="Rectangle 14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754380" cy="373380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1A175E" w:rsidRPr="003A7010" w:rsidRDefault="001A175E" w:rsidP="0010035E">
                                  <w:pPr>
                                    <w:jc w:val="center"/>
                                    <w:rPr>
                                      <w:rFonts w:ascii="Times New Roman" w:hAnsi="Times New Roman"/>
                                      <w:color w:val="000000" w:themeColor="text1"/>
                                      <w:sz w:val="36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color w:val="000000" w:themeColor="text1"/>
                                      <w:sz w:val="36"/>
                                      <w:szCs w:val="28"/>
                                    </w:rPr>
                                    <w:t>9 000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5EE4619" id="Rectangle 144" o:spid="_x0000_s1055" style="position:absolute;margin-left:71.5pt;margin-top:8.3pt;width:59.4pt;height:29.4pt;z-index:25164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" filled="f" strokecolor="black [3213]" strokeweight="1.5pt">
                      <v:textbox>
                        <w:txbxContent>
                          <w:p w:rsidR="001A175E" w:rsidRPr="003A7010" w:rsidRDefault="001A175E" w:rsidP="0010035E">
                            <w:pPr>
                              <w:jc w:val="center"/>
                              <w:rPr>
                                <w:rFonts w:ascii="Times New Roman" w:hAnsi="Times New Roman"/>
                                <w:color w:val="000000" w:themeColor="text1"/>
                                <w:sz w:val="36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color w:val="000000" w:themeColor="text1"/>
                                <w:sz w:val="36"/>
                                <w:szCs w:val="28"/>
                              </w:rPr>
                              <w:t>9 000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  <w:p w:rsidR="0010035E" w:rsidRDefault="0010035E" w:rsidP="0010035E">
            <w:pPr>
              <w:rPr>
                <w:rFonts w:ascii="Times New Roman" w:hAnsi="Times New Roman"/>
                <w:sz w:val="32"/>
                <w:szCs w:val="32"/>
                <w:vertAlign w:val="superscript"/>
              </w:rPr>
            </w:pPr>
            <w:r>
              <w:rPr>
                <w:rFonts w:ascii="Times New Roman" w:hAnsi="Times New Roman"/>
                <w:sz w:val="32"/>
                <w:szCs w:val="32"/>
              </w:rPr>
              <w:t>Volume =                   cm</w:t>
            </w:r>
            <w:r>
              <w:rPr>
                <w:rFonts w:ascii="Times New Roman" w:hAnsi="Times New Roman"/>
                <w:sz w:val="32"/>
                <w:szCs w:val="32"/>
                <w:vertAlign w:val="superscript"/>
              </w:rPr>
              <w:t>3</w:t>
            </w:r>
          </w:p>
          <w:p w:rsidR="0010035E" w:rsidRDefault="0010035E" w:rsidP="0010035E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10035E" w:rsidTr="0010035E">
        <w:trPr>
          <w:cantSplit/>
          <w:trHeight w:val="851"/>
        </w:trPr>
        <w:tc>
          <w:tcPr>
            <w:tcW w:w="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99"/>
          </w:tcPr>
          <w:p w:rsidR="0010035E" w:rsidRPr="001B3341" w:rsidRDefault="0010035E" w:rsidP="0010035E">
            <w:pPr>
              <w:pStyle w:val="ListParagraph"/>
              <w:numPr>
                <w:ilvl w:val="0"/>
                <w:numId w:val="10"/>
              </w:numPr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tcBorders>
              <w:top w:val="single" w:sz="4" w:space="0" w:color="auto"/>
              <w:bottom w:val="single" w:sz="4" w:space="0" w:color="auto"/>
            </w:tcBorders>
          </w:tcPr>
          <w:p w:rsidR="0010035E" w:rsidRDefault="00C94FDD" w:rsidP="0010035E">
            <w:pPr>
              <w:ind w:right="4286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w:object w:dxaOrig="1440" w:dyaOrig="1440">
                <v:shape id="_x0000_s1172" type="#_x0000_t75" style="position:absolute;margin-left:267.7pt;margin-top:11.95pt;width:151.8pt;height:87.95pt;z-index:251724288;mso-position-horizontal-relative:text;mso-position-vertical-relative:text">
                  <v:imagedata r:id="rId80" o:title=""/>
                </v:shape>
                <o:OLEObject Type="Embed" ProgID="FXDraw3.Document" ShapeID="_x0000_s1172" DrawAspect="Content" ObjectID="_1460096944" r:id="rId175"/>
              </w:object>
            </w:r>
            <w:r w:rsidR="0010035E">
              <w:rPr>
                <w:rFonts w:ascii="Times New Roman" w:hAnsi="Times New Roman"/>
                <w:sz w:val="24"/>
                <w:szCs w:val="24"/>
              </w:rPr>
              <w:t>The area of the pentagonal base of this prism is 64.5 cm</w:t>
            </w:r>
            <w:r w:rsidR="0010035E" w:rsidRPr="008F05E4">
              <w:rPr>
                <w:rFonts w:ascii="Times New Roman" w:hAnsi="Times New Roman"/>
                <w:sz w:val="24"/>
                <w:szCs w:val="24"/>
                <w:vertAlign w:val="superscript"/>
              </w:rPr>
              <w:t>2</w:t>
            </w:r>
            <w:r w:rsidR="0010035E">
              <w:rPr>
                <w:rFonts w:ascii="Times New Roman" w:hAnsi="Times New Roman"/>
                <w:sz w:val="24"/>
                <w:szCs w:val="24"/>
              </w:rPr>
              <w:t>.</w:t>
            </w:r>
          </w:p>
          <w:p w:rsidR="0010035E" w:rsidRDefault="0010035E" w:rsidP="0010035E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10035E" w:rsidRDefault="0010035E" w:rsidP="0010035E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What is the volume of the prism?</w:t>
            </w:r>
          </w:p>
          <w:p w:rsidR="0010035E" w:rsidRDefault="000A043B" w:rsidP="0010035E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noProof/>
                <w:lang w:eastAsia="en-AU"/>
              </w:rPr>
              <mc:AlternateContent>
                <mc:Choice Requires="wps">
                  <w:drawing>
                    <wp:anchor distT="45720" distB="45720" distL="114300" distR="114300" simplePos="0" relativeHeight="251658752" behindDoc="0" locked="0" layoutInCell="1" allowOverlap="1" wp14:anchorId="59CEBEC5" wp14:editId="6B796747">
                      <wp:simplePos x="0" y="0"/>
                      <wp:positionH relativeFrom="column">
                        <wp:posOffset>504190</wp:posOffset>
                      </wp:positionH>
                      <wp:positionV relativeFrom="paragraph">
                        <wp:posOffset>79375</wp:posOffset>
                      </wp:positionV>
                      <wp:extent cx="2430780" cy="609600"/>
                      <wp:effectExtent l="0" t="0" r="7620" b="0"/>
                      <wp:wrapNone/>
                      <wp:docPr id="182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430780" cy="6096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1A175E" w:rsidRDefault="001A175E" w:rsidP="000A043B">
                                  <w:r>
                                    <w:object w:dxaOrig="3197" w:dyaOrig="514">
                                      <v:shape id="_x0000_i1121" type="#_x0000_t75" style="width:159.45pt;height:25.7pt" o:ole="">
                                        <v:imagedata r:id="rId176" o:title=""/>
                                      </v:shape>
                                      <o:OLEObject Type="Embed" ProgID="FXE300.Equation" ShapeID="_x0000_i1121" DrawAspect="Content" ObjectID="_1460096959" r:id="rId177"/>
                                    </w:object>
                                  </w:r>
                                  <w:r>
                                    <w:t xml:space="preserve"> 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9CEBEC5" id="_x0000_s1056" type="#_x0000_t202" style="position:absolute;margin-left:39.7pt;margin-top:6.25pt;width:191.4pt;height:48pt;z-index:2516587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" stroked="f">
                      <v:textbox>
                        <w:txbxContent>
                          <w:p w:rsidR="001A175E" w:rsidRDefault="001A175E" w:rsidP="000A043B">
                            <w:r>
                              <w:object w:dxaOrig="3197" w:dyaOrig="514">
                                <v:shape id="_x0000_i1121" type="#_x0000_t75" style="width:159.45pt;height:25.7pt" o:ole="">
                                  <v:imagedata r:id="rId176" o:title=""/>
                                </v:shape>
                                <o:OLEObject Type="Embed" ProgID="FXE300.Equation" ShapeID="_x0000_i1121" DrawAspect="Content" ObjectID="_1460096959" r:id="rId178"/>
                              </w:object>
                            </w:r>
                            <w:r>
                              <w:t xml:space="preserve"> 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:rsidR="0010035E" w:rsidRDefault="0010035E" w:rsidP="0010035E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10035E" w:rsidRDefault="0010035E" w:rsidP="0010035E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10035E" w:rsidRDefault="0010035E" w:rsidP="0010035E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10035E" w:rsidRDefault="0010035E" w:rsidP="0010035E">
            <w:pPr>
              <w:rPr>
                <w:rFonts w:ascii="Times New Roman" w:hAnsi="Times New Roman"/>
                <w:sz w:val="24"/>
                <w:szCs w:val="24"/>
              </w:rPr>
            </w:pPr>
            <w:r w:rsidRPr="0013023C">
              <w:rPr>
                <w:noProof/>
                <w:lang w:eastAsia="en-AU"/>
              </w:rPr>
              <mc:AlternateContent>
                <mc:Choice Requires="wps">
                  <w:drawing>
                    <wp:anchor distT="0" distB="0" distL="114300" distR="114300" simplePos="0" relativeHeight="251648512" behindDoc="0" locked="0" layoutInCell="1" allowOverlap="1" wp14:anchorId="6CDEFD4A" wp14:editId="41A7F1B3">
                      <wp:simplePos x="0" y="0"/>
                      <wp:positionH relativeFrom="column">
                        <wp:posOffset>908050</wp:posOffset>
                      </wp:positionH>
                      <wp:positionV relativeFrom="paragraph">
                        <wp:posOffset>105410</wp:posOffset>
                      </wp:positionV>
                      <wp:extent cx="754380" cy="373380"/>
                      <wp:effectExtent l="0" t="0" r="26670" b="26670"/>
                      <wp:wrapNone/>
                      <wp:docPr id="145" name="Rectangle 14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754380" cy="373380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1A175E" w:rsidRPr="003A7010" w:rsidRDefault="001A175E" w:rsidP="0010035E">
                                  <w:pPr>
                                    <w:jc w:val="center"/>
                                    <w:rPr>
                                      <w:rFonts w:ascii="Times New Roman" w:hAnsi="Times New Roman"/>
                                      <w:color w:val="000000" w:themeColor="text1"/>
                                      <w:sz w:val="36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color w:val="000000" w:themeColor="text1"/>
                                      <w:sz w:val="36"/>
                                      <w:szCs w:val="28"/>
                                    </w:rPr>
                                    <w:t>1 032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6CDEFD4A" id="Rectangle 145" o:spid="_x0000_s1057" style="position:absolute;margin-left:71.5pt;margin-top:8.3pt;width:59.4pt;height:29.4pt;z-index:25164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" filled="f" strokecolor="black [3213]" strokeweight="1.5pt">
                      <v:textbox>
                        <w:txbxContent>
                          <w:p w:rsidR="001A175E" w:rsidRPr="003A7010" w:rsidRDefault="001A175E" w:rsidP="0010035E">
                            <w:pPr>
                              <w:jc w:val="center"/>
                              <w:rPr>
                                <w:rFonts w:ascii="Times New Roman" w:hAnsi="Times New Roman"/>
                                <w:color w:val="000000" w:themeColor="text1"/>
                                <w:sz w:val="36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color w:val="000000" w:themeColor="text1"/>
                                <w:sz w:val="36"/>
                                <w:szCs w:val="28"/>
                              </w:rPr>
                              <w:t>1 032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  <w:p w:rsidR="0010035E" w:rsidRDefault="0010035E" w:rsidP="0010035E">
            <w:pPr>
              <w:rPr>
                <w:rFonts w:ascii="Times New Roman" w:hAnsi="Times New Roman"/>
                <w:sz w:val="32"/>
                <w:szCs w:val="32"/>
                <w:vertAlign w:val="superscript"/>
              </w:rPr>
            </w:pPr>
            <w:r>
              <w:rPr>
                <w:rFonts w:ascii="Times New Roman" w:hAnsi="Times New Roman"/>
                <w:sz w:val="32"/>
                <w:szCs w:val="32"/>
              </w:rPr>
              <w:t>Volume =                   cm</w:t>
            </w:r>
            <w:r>
              <w:rPr>
                <w:rFonts w:ascii="Times New Roman" w:hAnsi="Times New Roman"/>
                <w:sz w:val="32"/>
                <w:szCs w:val="32"/>
                <w:vertAlign w:val="superscript"/>
              </w:rPr>
              <w:t>3</w:t>
            </w:r>
          </w:p>
          <w:p w:rsidR="0010035E" w:rsidRDefault="0010035E" w:rsidP="0010035E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10035E" w:rsidTr="0010035E">
        <w:trPr>
          <w:cantSplit/>
          <w:trHeight w:val="851"/>
        </w:trPr>
        <w:tc>
          <w:tcPr>
            <w:tcW w:w="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FFCCCC"/>
          </w:tcPr>
          <w:p w:rsidR="0010035E" w:rsidRPr="001B3341" w:rsidRDefault="0010035E" w:rsidP="0010035E">
            <w:pPr>
              <w:pStyle w:val="ListParagraph"/>
              <w:numPr>
                <w:ilvl w:val="0"/>
                <w:numId w:val="10"/>
              </w:numPr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tcBorders>
              <w:top w:val="single" w:sz="4" w:space="0" w:color="auto"/>
              <w:bottom w:val="single" w:sz="4" w:space="0" w:color="auto"/>
            </w:tcBorders>
          </w:tcPr>
          <w:p w:rsidR="0010035E" w:rsidRDefault="0010035E" w:rsidP="0010035E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The water tank is designed to go under a deck and has the dimensions shown below. </w:t>
            </w:r>
          </w:p>
          <w:p w:rsidR="0010035E" w:rsidRDefault="0010035E" w:rsidP="0010035E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Using the relationship: 1 cubic metre holds 1 kilolitre; find the capacity of the tank in litres.</w:t>
            </w:r>
          </w:p>
          <w:p w:rsidR="0010035E" w:rsidRDefault="0010035E" w:rsidP="0010035E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10035E" w:rsidRDefault="00C94FDD" w:rsidP="0010035E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Theme="minorHAnsi" w:hAnsiTheme="minorHAnsi" w:cstheme="minorBidi"/>
              </w:rPr>
              <w:object w:dxaOrig="1440" w:dyaOrig="1440">
                <v:shape id="_x0000_s1173" type="#_x0000_t75" style="position:absolute;margin-left:79.5pt;margin-top:12.1pt;width:317.85pt;height:114.4pt;z-index:251725312">
                  <v:imagedata r:id="rId82" o:title=""/>
                </v:shape>
                <o:OLEObject Type="Embed" ProgID="FXDraw3.Document" ShapeID="_x0000_s1173" DrawAspect="Content" ObjectID="_1460096945" r:id="rId179"/>
              </w:object>
            </w:r>
          </w:p>
          <w:p w:rsidR="0010035E" w:rsidRDefault="0010035E" w:rsidP="0010035E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10035E" w:rsidRDefault="0010035E" w:rsidP="0010035E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10035E" w:rsidRDefault="0010035E" w:rsidP="0010035E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10035E" w:rsidRDefault="0010035E" w:rsidP="0010035E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10035E" w:rsidRDefault="0010035E" w:rsidP="0010035E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10035E" w:rsidRDefault="0010035E" w:rsidP="0010035E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10035E" w:rsidRDefault="000A043B" w:rsidP="0010035E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noProof/>
                <w:lang w:eastAsia="en-AU"/>
              </w:rPr>
              <mc:AlternateContent>
                <mc:Choice Requires="wps">
                  <w:drawing>
                    <wp:anchor distT="45720" distB="45720" distL="114300" distR="114300" simplePos="0" relativeHeight="251659776" behindDoc="0" locked="0" layoutInCell="1" allowOverlap="1" wp14:anchorId="128A8960" wp14:editId="67C4EE01">
                      <wp:simplePos x="0" y="0"/>
                      <wp:positionH relativeFrom="column">
                        <wp:posOffset>2721610</wp:posOffset>
                      </wp:positionH>
                      <wp:positionV relativeFrom="paragraph">
                        <wp:posOffset>151130</wp:posOffset>
                      </wp:positionV>
                      <wp:extent cx="2430780" cy="838200"/>
                      <wp:effectExtent l="0" t="0" r="7620" b="0"/>
                      <wp:wrapNone/>
                      <wp:docPr id="184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430780" cy="8382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1A175E" w:rsidRDefault="001A175E" w:rsidP="000A043B">
                                  <w:r>
                                    <w:object w:dxaOrig="3282" w:dyaOrig="834">
                                      <v:shape id="_x0000_i1122" type="#_x0000_t75" style="width:164.55pt;height:42.15pt" o:ole="">
                                        <v:imagedata r:id="rId180" o:title=""/>
                                      </v:shape>
                                      <o:OLEObject Type="Embed" ProgID="FXE300.Equation" ShapeID="_x0000_i1122" DrawAspect="Content" ObjectID="_1460096960" r:id="rId181"/>
                                    </w:object>
                                  </w:r>
                                  <w:r>
                                    <w:t xml:space="preserve"> 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28A8960" id="_x0000_s1058" type="#_x0000_t202" style="position:absolute;margin-left:214.3pt;margin-top:11.9pt;width:191.4pt;height:66pt;z-index:2516597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" stroked="f">
                      <v:textbox>
                        <w:txbxContent>
                          <w:p w:rsidR="001A175E" w:rsidRDefault="001A175E" w:rsidP="000A043B">
                            <w:r>
                              <w:object w:dxaOrig="3282" w:dyaOrig="834">
                                <v:shape id="_x0000_i1122" type="#_x0000_t75" style="width:164.55pt;height:42.15pt" o:ole="">
                                  <v:imagedata r:id="rId180" o:title=""/>
                                </v:shape>
                                <o:OLEObject Type="Embed" ProgID="FXE300.Equation" ShapeID="_x0000_i1122" DrawAspect="Content" ObjectID="_1460096960" r:id="rId182"/>
                              </w:object>
                            </w:r>
                            <w:r>
                              <w:t xml:space="preserve"> 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:rsidR="0010035E" w:rsidRDefault="0010035E" w:rsidP="0010035E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10035E" w:rsidRDefault="0010035E" w:rsidP="0010035E">
            <w:pPr>
              <w:rPr>
                <w:rFonts w:ascii="Times New Roman" w:hAnsi="Times New Roman"/>
                <w:sz w:val="24"/>
                <w:szCs w:val="24"/>
              </w:rPr>
            </w:pPr>
            <w:r w:rsidRPr="0013023C">
              <w:rPr>
                <w:noProof/>
                <w:lang w:eastAsia="en-AU"/>
              </w:rPr>
              <mc:AlternateContent>
                <mc:Choice Requires="wps">
                  <w:drawing>
                    <wp:anchor distT="0" distB="0" distL="114300" distR="114300" simplePos="0" relativeHeight="251628032" behindDoc="0" locked="0" layoutInCell="1" allowOverlap="1" wp14:anchorId="5F8E21D5" wp14:editId="6AB4CDE8">
                      <wp:simplePos x="0" y="0"/>
                      <wp:positionH relativeFrom="column">
                        <wp:posOffset>991870</wp:posOffset>
                      </wp:positionH>
                      <wp:positionV relativeFrom="paragraph">
                        <wp:posOffset>81915</wp:posOffset>
                      </wp:positionV>
                      <wp:extent cx="899160" cy="373380"/>
                      <wp:effectExtent l="0" t="0" r="15240" b="26670"/>
                      <wp:wrapNone/>
                      <wp:docPr id="147" name="Rectangle 14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899160" cy="373380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1A175E" w:rsidRPr="003A7010" w:rsidRDefault="001A175E" w:rsidP="0010035E">
                                  <w:pPr>
                                    <w:jc w:val="center"/>
                                    <w:rPr>
                                      <w:rFonts w:ascii="Times New Roman" w:hAnsi="Times New Roman"/>
                                      <w:color w:val="000000" w:themeColor="text1"/>
                                      <w:sz w:val="36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color w:val="000000" w:themeColor="text1"/>
                                      <w:sz w:val="36"/>
                                      <w:szCs w:val="28"/>
                                    </w:rPr>
                                    <w:t>11 500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F8E21D5" id="Rectangle 147" o:spid="_x0000_s1059" style="position:absolute;margin-left:78.1pt;margin-top:6.45pt;width:70.8pt;height:29.4pt;z-index:25162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" filled="f" strokecolor="black [3213]" strokeweight="1.5pt">
                      <v:textbox>
                        <w:txbxContent>
                          <w:p w:rsidR="001A175E" w:rsidRPr="003A7010" w:rsidRDefault="001A175E" w:rsidP="0010035E">
                            <w:pPr>
                              <w:jc w:val="center"/>
                              <w:rPr>
                                <w:rFonts w:ascii="Times New Roman" w:hAnsi="Times New Roman"/>
                                <w:color w:val="000000" w:themeColor="text1"/>
                                <w:sz w:val="36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color w:val="000000" w:themeColor="text1"/>
                                <w:sz w:val="36"/>
                                <w:szCs w:val="28"/>
                              </w:rPr>
                              <w:t>11 500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  <w:p w:rsidR="0010035E" w:rsidRDefault="0010035E" w:rsidP="0010035E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32"/>
                <w:szCs w:val="32"/>
              </w:rPr>
              <w:t>Capacity =                      litres.</w:t>
            </w:r>
          </w:p>
          <w:p w:rsidR="0010035E" w:rsidRDefault="0010035E" w:rsidP="0010035E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10035E" w:rsidTr="0010035E">
        <w:trPr>
          <w:cantSplit/>
          <w:trHeight w:val="851"/>
        </w:trPr>
        <w:tc>
          <w:tcPr>
            <w:tcW w:w="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FFCCCC"/>
          </w:tcPr>
          <w:p w:rsidR="0010035E" w:rsidRPr="001B3341" w:rsidRDefault="0010035E" w:rsidP="0010035E">
            <w:pPr>
              <w:pStyle w:val="ListParagraph"/>
              <w:numPr>
                <w:ilvl w:val="0"/>
                <w:numId w:val="10"/>
              </w:numPr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tcBorders>
              <w:top w:val="single" w:sz="4" w:space="0" w:color="auto"/>
              <w:bottom w:val="single" w:sz="4" w:space="0" w:color="auto"/>
            </w:tcBorders>
          </w:tcPr>
          <w:p w:rsidR="0010035E" w:rsidRDefault="006D7D33" w:rsidP="0010035E">
            <w:pPr>
              <w:ind w:right="4569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w:object w:dxaOrig="1440" w:dyaOrig="1440">
                <v:shape id="_x0000_s1174" type="#_x0000_t75" style="position:absolute;margin-left:232.8pt;margin-top:-2.35pt;width:159.75pt;height:93.45pt;z-index:251726336;mso-position-horizontal-relative:text;mso-position-vertical-relative:text">
                  <v:imagedata r:id="rId84" o:title=""/>
                </v:shape>
                <o:OLEObject Type="Embed" ProgID="FXDraw3.Document" ShapeID="_x0000_s1174" DrawAspect="Content" ObjectID="_1460096946" r:id="rId183"/>
              </w:object>
            </w:r>
            <w:r w:rsidR="0010035E">
              <w:rPr>
                <w:rFonts w:ascii="Times New Roman" w:hAnsi="Times New Roman"/>
                <w:sz w:val="24"/>
                <w:szCs w:val="24"/>
              </w:rPr>
              <w:t>Choc Delites are sold in a packet which is a triangular prism.</w:t>
            </w:r>
          </w:p>
          <w:p w:rsidR="0010035E" w:rsidRPr="00D3468A" w:rsidRDefault="0010035E" w:rsidP="0010035E">
            <w:pPr>
              <w:ind w:right="4569"/>
              <w:rPr>
                <w:rFonts w:ascii="Times New Roman" w:hAnsi="Times New Roman"/>
                <w:sz w:val="12"/>
                <w:szCs w:val="12"/>
              </w:rPr>
            </w:pPr>
          </w:p>
          <w:p w:rsidR="0010035E" w:rsidRDefault="0010035E" w:rsidP="0010035E">
            <w:pPr>
              <w:ind w:right="4569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What is the volume of the packet shown?</w:t>
            </w:r>
          </w:p>
          <w:p w:rsidR="0010035E" w:rsidRDefault="0010035E" w:rsidP="0010035E">
            <w:pPr>
              <w:ind w:right="4569"/>
              <w:rPr>
                <w:rFonts w:ascii="Times New Roman" w:hAnsi="Times New Roman"/>
                <w:sz w:val="24"/>
                <w:szCs w:val="24"/>
              </w:rPr>
            </w:pPr>
          </w:p>
          <w:p w:rsidR="0010035E" w:rsidRDefault="0010035E" w:rsidP="0010035E">
            <w:pPr>
              <w:spacing w:before="120"/>
              <w:rPr>
                <w:rFonts w:ascii="Times New Roman" w:hAnsi="Times New Roman"/>
                <w:sz w:val="24"/>
                <w:szCs w:val="24"/>
              </w:rPr>
            </w:pPr>
            <w:r w:rsidRPr="00460C07">
              <w:rPr>
                <w:noProof/>
                <w:lang w:eastAsia="en-AU"/>
              </w:rPr>
              <mc:AlternateContent>
                <mc:Choice Requires="wpg">
                  <w:drawing>
                    <wp:anchor distT="0" distB="0" distL="114300" distR="114300" simplePos="0" relativeHeight="251656192" behindDoc="0" locked="0" layoutInCell="1" allowOverlap="1" wp14:anchorId="6A27C684" wp14:editId="12F79544">
                      <wp:simplePos x="0" y="0"/>
                      <wp:positionH relativeFrom="column">
                        <wp:posOffset>176530</wp:posOffset>
                      </wp:positionH>
                      <wp:positionV relativeFrom="paragraph">
                        <wp:posOffset>85725</wp:posOffset>
                      </wp:positionV>
                      <wp:extent cx="182880" cy="899160"/>
                      <wp:effectExtent l="0" t="0" r="26670" b="15240"/>
                      <wp:wrapNone/>
                      <wp:docPr id="148" name="Group 148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82880" cy="899160"/>
                                <a:chOff x="0" y="0"/>
                                <a:chExt cx="171450" cy="944880"/>
                              </a:xfrm>
                            </wpg:grpSpPr>
                            <wps:wsp>
                              <wps:cNvPr id="149" name="AutoShape 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83058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50" name="AutoShape 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51" name="AutoShape 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27432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chemeClr val="tx1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52" name="AutoShape 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55626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68E8804F" id="Group 148" o:spid="_x0000_s1026" style="position:absolute;margin-left:13.9pt;margin-top:6.75pt;width:14.4pt;height:70.8pt;z-index:251656192;mso-width-relative:margin;mso-height-relative:margin" coordsize="1714,944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">
                      <v:roundrect id="AutoShape 3" o:spid="_x0000_s1027" style="position:absolute;top:8305;width:1714;height:1143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QUEm8QA&#10;AADcAAAADwAAAGRycy9kb3ducmV2LnhtbERPTWvCQBC9C/0PyxR6Kc1GKW2MriKKUi+CtsTrkJ0m&#10;odnZkN0msb++Kwje5vE+Z74cTC06al1lWcE4ikEQ51ZXXCj4+ty+JCCcR9ZYWyYFF3KwXDyM5phq&#10;2/ORupMvRAhhl6KC0vsmldLlJRl0kW2IA/dtW4M+wLaQusU+hJtaTuL4TRqsODSU2NC6pPzn9GsU&#10;JJfEZF122J1pz/3m76DfV89TpZ4eh9UMhKfB38U394cO81+ncH0mXCAX/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EFBJvEAAAA3AAAAA8AAAAAAAAAAAAAAAAAmAIAAGRycy9k&#10;b3ducmV2LnhtbFBLBQYAAAAABAAEAPUAAACJAwAAAAA=&#10;" strokecolor="windowText" strokeweight="1pt"/>
                      <v:roundrect id="AutoShape 4" o:spid="_x0000_s1028" style="position:absolute;width:1714;height:1143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eY728YA&#10;AADcAAAADwAAAGRycy9kb3ducmV2LnhtbESPQUvDQBCF70L/wzIFL2I3FdQYsylFUfRSaJR6HbJj&#10;EpqdDdk1Sf31zkHobYb35r1v8s3sOjXSEFrPBtarBBRx5W3LtYHPj5frFFSIyBY7z2TgRAE2xeIi&#10;x8z6ifc0lrFWEsIhQwNNjH2mdagachhWvicW7dsPDqOsQ63tgJOEu07fJMmddtiyNDTY01ND1bH8&#10;cQbSU+oO42H3+kXvPD3/7uz99urBmMvlvH0EFWmOZ/P/9ZsV/FvBl2dkAl38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ZeY728YAAADcAAAADwAAAAAAAAAAAAAAAACYAgAAZHJz&#10;L2Rvd25yZXYueG1sUEsFBgAAAAAEAAQA9QAAAIsDAAAAAA==&#10;" strokecolor="windowText" strokeweight="1pt"/>
                      <v:roundrect id="AutoShape 5" o:spid="_x0000_s1029" style="position:absolute;top:2743;width:1714;height:1143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dMctsEA&#10;AADcAAAADwAAAGRycy9kb3ducmV2LnhtbERPTWsCMRC9C/6HMIXeNGuhpbvdrBSpxaOrvfQ2bMbd&#10;pZtJSFKN/94Ihd7m8T6nXicziTP5MFpWsFoWIIg7q0fuFXwdt4tXECEia5wsk4IrBVg381mNlbYX&#10;bul8iL3IIRwqVDDE6CopQzeQwbC0jjhzJ+sNxgx9L7XHSw43k3wqihdpcOTcMKCjzUDdz+HXKPjw&#10;ut1/l8m5ffpst74o3YlLpR4f0vsbiEgp/ov/3Dud5z+v4P5MvkA2N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BXTHLbBAAAA3AAAAA8AAAAAAAAAAAAAAAAAmAIAAGRycy9kb3du&#10;cmV2LnhtbFBLBQYAAAAABAAEAPUAAACGAwAAAAA=&#10;" fillcolor="black [3213]" strokecolor="windowText" strokeweight="1pt"/>
                      <v:roundrect id="AutoShape 6" o:spid="_x0000_s1030" style="position:absolute;top:5562;width:1714;height:1143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ngAN8QA&#10;AADcAAAADwAAAGRycy9kb3ducmV2LnhtbERPTWvCQBC9C/6HZQq9iNkoVGPMKtLS0l6Equh1yI5J&#10;aHY2ZLdJ7K/vFgre5vE+J9sOphYdta6yrGAWxSCIc6srLhScjq/TBITzyBpry6TgRg62m/Eow1Tb&#10;nj+pO/hChBB2KSoovW9SKV1ekkEX2YY4cFfbGvQBtoXULfYh3NRyHscLabDi0FBiQ88l5V+Hb6Mg&#10;uSXm3J33bxf64P7lZ6+Xu8lKqceHYbcG4Wnwd/G/+12H+U9z+HsmXCA3v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p4ADfEAAAA3AAAAA8AAAAAAAAAAAAAAAAAmAIAAGRycy9k&#10;b3ducmV2LnhtbFBLBQYAAAAABAAEAPUAAACJAwAAAAA=&#10;" strokecolor="windowText" strokeweight="1pt"/>
                    </v:group>
                  </w:pict>
                </mc:Fallback>
              </mc:AlternateContent>
            </w:r>
            <w:r>
              <w:rPr>
                <w:rFonts w:ascii="Times New Roman" w:hAnsi="Times New Roman"/>
                <w:sz w:val="24"/>
                <w:szCs w:val="24"/>
              </w:rPr>
              <w:t xml:space="preserve">           35 cm</w:t>
            </w:r>
            <w:r w:rsidRPr="00504A2F">
              <w:rPr>
                <w:rFonts w:ascii="Times New Roman" w:hAnsi="Times New Roman"/>
                <w:sz w:val="24"/>
                <w:szCs w:val="24"/>
                <w:vertAlign w:val="superscript"/>
              </w:rPr>
              <w:t>3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          </w:t>
            </w:r>
          </w:p>
          <w:p w:rsidR="0010035E" w:rsidRDefault="000A043B" w:rsidP="0010035E">
            <w:pPr>
              <w:spacing w:before="12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noProof/>
                <w:lang w:eastAsia="en-AU"/>
              </w:rPr>
              <mc:AlternateContent>
                <mc:Choice Requires="wps">
                  <w:drawing>
                    <wp:anchor distT="45720" distB="45720" distL="114300" distR="114300" simplePos="0" relativeHeight="251658240" behindDoc="0" locked="0" layoutInCell="1" allowOverlap="1" wp14:anchorId="14A3E11B" wp14:editId="6DFF740A">
                      <wp:simplePos x="0" y="0"/>
                      <wp:positionH relativeFrom="column">
                        <wp:posOffset>3651250</wp:posOffset>
                      </wp:positionH>
                      <wp:positionV relativeFrom="paragraph">
                        <wp:posOffset>78105</wp:posOffset>
                      </wp:positionV>
                      <wp:extent cx="2103120" cy="838200"/>
                      <wp:effectExtent l="0" t="0" r="0" b="0"/>
                      <wp:wrapNone/>
                      <wp:docPr id="185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103120" cy="8382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1A175E" w:rsidRDefault="001A175E" w:rsidP="000A043B">
                                  <w:r>
                                    <w:object w:dxaOrig="3150" w:dyaOrig="830">
                                      <v:shape id="_x0000_i1123" type="#_x0000_t75" style="width:158.4pt;height:41.15pt" o:ole="">
                                        <v:imagedata r:id="rId184" o:title=""/>
                                      </v:shape>
                                      <o:OLEObject Type="Embed" ProgID="FXE300.Equation" ShapeID="_x0000_i1123" DrawAspect="Content" ObjectID="_1460096961" r:id="rId185"/>
                                    </w:object>
                                  </w:r>
                                  <w:r>
                                    <w:t xml:space="preserve"> 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4A3E11B" id="_x0000_s1060" type="#_x0000_t202" style="position:absolute;margin-left:287.5pt;margin-top:6.15pt;width:165.6pt;height:66pt;z-index:25165824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" stroked="f">
                      <v:textbox>
                        <w:txbxContent>
                          <w:p w:rsidR="001A175E" w:rsidRDefault="001A175E" w:rsidP="000A043B">
                            <w:r>
                              <w:object w:dxaOrig="3150" w:dyaOrig="830">
                                <v:shape id="_x0000_i1123" type="#_x0000_t75" style="width:158.4pt;height:41.15pt" o:ole="">
                                  <v:imagedata r:id="rId184" o:title=""/>
                                </v:shape>
                                <o:OLEObject Type="Embed" ProgID="FXE300.Equation" ShapeID="_x0000_i1123" DrawAspect="Content" ObjectID="_1460096961" r:id="rId186"/>
                              </w:object>
                            </w:r>
                            <w:r>
                              <w:t xml:space="preserve"> 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10035E">
              <w:rPr>
                <w:rFonts w:ascii="Times New Roman" w:hAnsi="Times New Roman"/>
                <w:sz w:val="24"/>
                <w:szCs w:val="24"/>
              </w:rPr>
              <w:t xml:space="preserve">           37.5 cm</w:t>
            </w:r>
            <w:r w:rsidR="0010035E" w:rsidRPr="00504A2F">
              <w:rPr>
                <w:rFonts w:ascii="Times New Roman" w:hAnsi="Times New Roman"/>
                <w:sz w:val="24"/>
                <w:szCs w:val="24"/>
                <w:vertAlign w:val="superscript"/>
              </w:rPr>
              <w:t>3</w:t>
            </w:r>
            <w:r w:rsidR="0010035E">
              <w:rPr>
                <w:rFonts w:ascii="Times New Roman" w:hAnsi="Times New Roman"/>
                <w:sz w:val="24"/>
                <w:szCs w:val="24"/>
              </w:rPr>
              <w:t xml:space="preserve">           </w:t>
            </w:r>
          </w:p>
          <w:p w:rsidR="0010035E" w:rsidRDefault="0010035E" w:rsidP="0010035E">
            <w:pPr>
              <w:spacing w:before="12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           52.5 cm</w:t>
            </w:r>
            <w:r w:rsidRPr="00504A2F">
              <w:rPr>
                <w:rFonts w:ascii="Times New Roman" w:hAnsi="Times New Roman"/>
                <w:sz w:val="24"/>
                <w:szCs w:val="24"/>
                <w:vertAlign w:val="superscript"/>
              </w:rPr>
              <w:t>3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          </w:t>
            </w:r>
          </w:p>
          <w:p w:rsidR="0010035E" w:rsidRDefault="0010035E" w:rsidP="0010035E">
            <w:pPr>
              <w:spacing w:before="120"/>
              <w:ind w:right="4569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           131.25 cm</w:t>
            </w:r>
            <w:r w:rsidRPr="00504A2F">
              <w:rPr>
                <w:rFonts w:ascii="Times New Roman" w:hAnsi="Times New Roman"/>
                <w:sz w:val="24"/>
                <w:szCs w:val="24"/>
                <w:vertAlign w:val="superscript"/>
              </w:rPr>
              <w:t>3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          </w:t>
            </w:r>
          </w:p>
          <w:p w:rsidR="0010035E" w:rsidRDefault="0010035E" w:rsidP="0010035E">
            <w:pPr>
              <w:pStyle w:val="QuestionStyle"/>
            </w:pPr>
          </w:p>
        </w:tc>
      </w:tr>
      <w:tr w:rsidR="0010035E" w:rsidTr="0010035E">
        <w:trPr>
          <w:cantSplit/>
          <w:trHeight w:val="851"/>
        </w:trPr>
        <w:tc>
          <w:tcPr>
            <w:tcW w:w="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FFCCCC"/>
          </w:tcPr>
          <w:p w:rsidR="0010035E" w:rsidRPr="001B3341" w:rsidRDefault="0010035E" w:rsidP="0010035E">
            <w:pPr>
              <w:pStyle w:val="ListParagraph"/>
              <w:numPr>
                <w:ilvl w:val="0"/>
                <w:numId w:val="10"/>
              </w:numPr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tcBorders>
              <w:top w:val="single" w:sz="4" w:space="0" w:color="auto"/>
              <w:bottom w:val="single" w:sz="4" w:space="0" w:color="auto"/>
            </w:tcBorders>
          </w:tcPr>
          <w:p w:rsidR="0010035E" w:rsidRDefault="00C94FDD" w:rsidP="0010035E">
            <w:pPr>
              <w:ind w:right="4853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w:object w:dxaOrig="1440" w:dyaOrig="1440">
                <v:shape id="_x0000_s1175" type="#_x0000_t75" style="position:absolute;margin-left:253.9pt;margin-top:-1.5pt;width:138.65pt;height:150.2pt;z-index:251727360;mso-position-horizontal-relative:text;mso-position-vertical-relative:text">
                  <v:imagedata r:id="rId86" o:title=""/>
                </v:shape>
                <o:OLEObject Type="Embed" ProgID="FXDraw3.Document" ShapeID="_x0000_s1175" DrawAspect="Content" ObjectID="_1460096947" r:id="rId187"/>
              </w:object>
            </w:r>
            <w:r w:rsidR="0010035E">
              <w:rPr>
                <w:rFonts w:ascii="Times New Roman" w:hAnsi="Times New Roman"/>
                <w:sz w:val="24"/>
                <w:szCs w:val="24"/>
              </w:rPr>
              <w:t>What is the volume of the cylinder to the nearest cm</w:t>
            </w:r>
            <w:r w:rsidR="0010035E" w:rsidRPr="00611B44">
              <w:rPr>
                <w:rFonts w:ascii="Times New Roman" w:hAnsi="Times New Roman"/>
                <w:sz w:val="24"/>
                <w:szCs w:val="24"/>
                <w:vertAlign w:val="superscript"/>
              </w:rPr>
              <w:t>3</w:t>
            </w:r>
            <w:r w:rsidR="0010035E">
              <w:rPr>
                <w:rFonts w:ascii="Times New Roman" w:hAnsi="Times New Roman"/>
                <w:sz w:val="24"/>
                <w:szCs w:val="24"/>
              </w:rPr>
              <w:t>?</w:t>
            </w:r>
          </w:p>
          <w:p w:rsidR="0010035E" w:rsidRPr="00D3468A" w:rsidRDefault="0010035E" w:rsidP="0010035E">
            <w:pPr>
              <w:pStyle w:val="QuestionStyle"/>
            </w:pPr>
            <w:r w:rsidRPr="00D3468A">
              <w:rPr>
                <w:noProof/>
                <w:lang w:eastAsia="en-AU"/>
              </w:rPr>
              <mc:AlternateContent>
                <mc:Choice Requires="wps">
                  <w:drawing>
                    <wp:anchor distT="0" distB="0" distL="114300" distR="114300" simplePos="0" relativeHeight="251650560" behindDoc="0" locked="0" layoutInCell="1" allowOverlap="1" wp14:anchorId="7F346482" wp14:editId="1800C804">
                      <wp:simplePos x="0" y="0"/>
                      <wp:positionH relativeFrom="column">
                        <wp:posOffset>1116330</wp:posOffset>
                      </wp:positionH>
                      <wp:positionV relativeFrom="paragraph">
                        <wp:posOffset>180975</wp:posOffset>
                      </wp:positionV>
                      <wp:extent cx="754380" cy="373380"/>
                      <wp:effectExtent l="0" t="0" r="26670" b="26670"/>
                      <wp:wrapNone/>
                      <wp:docPr id="153" name="Rectangle 15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754380" cy="373380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1A175E" w:rsidRPr="003A7010" w:rsidRDefault="001A175E" w:rsidP="0010035E">
                                  <w:pPr>
                                    <w:jc w:val="center"/>
                                    <w:rPr>
                                      <w:rFonts w:ascii="Times New Roman" w:hAnsi="Times New Roman"/>
                                      <w:color w:val="000000" w:themeColor="text1"/>
                                      <w:sz w:val="36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color w:val="000000" w:themeColor="text1"/>
                                      <w:sz w:val="36"/>
                                      <w:szCs w:val="28"/>
                                    </w:rPr>
                                    <w:t>2651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F346482" id="Rectangle 153" o:spid="_x0000_s1061" style="position:absolute;margin-left:87.9pt;margin-top:14.25pt;width:59.4pt;height:29.4pt;z-index:25165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" filled="f" strokecolor="black [3213]" strokeweight="1.5pt">
                      <v:textbox>
                        <w:txbxContent>
                          <w:p w:rsidR="001A175E" w:rsidRPr="003A7010" w:rsidRDefault="001A175E" w:rsidP="0010035E">
                            <w:pPr>
                              <w:jc w:val="center"/>
                              <w:rPr>
                                <w:rFonts w:ascii="Times New Roman" w:hAnsi="Times New Roman"/>
                                <w:color w:val="000000" w:themeColor="text1"/>
                                <w:sz w:val="36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color w:val="000000" w:themeColor="text1"/>
                                <w:sz w:val="36"/>
                                <w:szCs w:val="28"/>
                              </w:rPr>
                              <w:t>2651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  <w:p w:rsidR="0010035E" w:rsidRPr="00D3468A" w:rsidRDefault="0010035E" w:rsidP="0010035E">
            <w:pPr>
              <w:rPr>
                <w:rFonts w:ascii="Times New Roman" w:hAnsi="Times New Roman"/>
                <w:sz w:val="36"/>
                <w:szCs w:val="36"/>
              </w:rPr>
            </w:pPr>
            <w:r w:rsidRPr="00D3468A">
              <w:rPr>
                <w:rFonts w:ascii="Times New Roman" w:hAnsi="Times New Roman"/>
                <w:sz w:val="36"/>
                <w:szCs w:val="36"/>
              </w:rPr>
              <w:t>Volume =                   cm</w:t>
            </w:r>
            <w:r w:rsidRPr="00D3468A">
              <w:rPr>
                <w:rFonts w:ascii="Times New Roman" w:hAnsi="Times New Roman"/>
                <w:sz w:val="36"/>
                <w:szCs w:val="36"/>
                <w:vertAlign w:val="superscript"/>
              </w:rPr>
              <w:t>3</w:t>
            </w:r>
            <w:r w:rsidRPr="00D3468A">
              <w:rPr>
                <w:rFonts w:ascii="Times New Roman" w:hAnsi="Times New Roman"/>
                <w:sz w:val="36"/>
                <w:szCs w:val="36"/>
              </w:rPr>
              <w:t>.</w:t>
            </w:r>
          </w:p>
          <w:p w:rsidR="0010035E" w:rsidRDefault="0010035E" w:rsidP="0010035E">
            <w:pPr>
              <w:pStyle w:val="QuestionStyle"/>
            </w:pPr>
          </w:p>
          <w:p w:rsidR="0010035E" w:rsidRDefault="000A043B" w:rsidP="0010035E">
            <w:pPr>
              <w:pStyle w:val="QuestionStyle"/>
            </w:pPr>
            <w:r>
              <w:rPr>
                <w:noProof/>
                <w:lang w:eastAsia="en-AU"/>
              </w:rPr>
              <mc:AlternateContent>
                <mc:Choice Requires="wps">
                  <w:drawing>
                    <wp:anchor distT="45720" distB="45720" distL="114300" distR="114300" simplePos="0" relativeHeight="251661824" behindDoc="0" locked="0" layoutInCell="1" allowOverlap="1" wp14:anchorId="758D6945" wp14:editId="4D0C7380">
                      <wp:simplePos x="0" y="0"/>
                      <wp:positionH relativeFrom="column">
                        <wp:posOffset>161290</wp:posOffset>
                      </wp:positionH>
                      <wp:positionV relativeFrom="paragraph">
                        <wp:posOffset>26035</wp:posOffset>
                      </wp:positionV>
                      <wp:extent cx="2430780" cy="838200"/>
                      <wp:effectExtent l="0" t="0" r="7620" b="0"/>
                      <wp:wrapNone/>
                      <wp:docPr id="186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430780" cy="8382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1A175E" w:rsidRDefault="001A175E" w:rsidP="000A043B">
                                  <w:r>
                                    <w:object w:dxaOrig="3498" w:dyaOrig="596">
                                      <v:shape id="_x0000_i1124" type="#_x0000_t75" style="width:175.9pt;height:29.85pt" o:ole="">
                                        <v:imagedata r:id="rId188" o:title=""/>
                                      </v:shape>
                                      <o:OLEObject Type="Embed" ProgID="FXE300.Equation" ShapeID="_x0000_i1124" DrawAspect="Content" ObjectID="_1460096962" r:id="rId189"/>
                                    </w:object>
                                  </w:r>
                                  <w:r>
                                    <w:t xml:space="preserve"> 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58D6945" id="_x0000_s1062" type="#_x0000_t202" style="position:absolute;margin-left:12.7pt;margin-top:2.05pt;width:191.4pt;height:66pt;z-index:25166182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" stroked="f">
                      <v:textbox>
                        <w:txbxContent>
                          <w:p w:rsidR="001A175E" w:rsidRDefault="001A175E" w:rsidP="000A043B">
                            <w:r>
                              <w:object w:dxaOrig="3498" w:dyaOrig="596">
                                <v:shape id="_x0000_i1124" type="#_x0000_t75" style="width:175.9pt;height:29.85pt" o:ole="">
                                  <v:imagedata r:id="rId188" o:title=""/>
                                </v:shape>
                                <o:OLEObject Type="Embed" ProgID="FXE300.Equation" ShapeID="_x0000_i1124" DrawAspect="Content" ObjectID="_1460096962" r:id="rId190"/>
                              </w:object>
                            </w:r>
                            <w:r>
                              <w:t xml:space="preserve"> 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:rsidR="0010035E" w:rsidRDefault="0010035E" w:rsidP="0010035E">
            <w:pPr>
              <w:pStyle w:val="QuestionStyle"/>
            </w:pPr>
          </w:p>
          <w:p w:rsidR="0010035E" w:rsidRDefault="0010035E" w:rsidP="0010035E">
            <w:pPr>
              <w:pStyle w:val="QuestionStyle"/>
            </w:pPr>
          </w:p>
          <w:p w:rsidR="0010035E" w:rsidRDefault="0010035E" w:rsidP="0010035E">
            <w:pPr>
              <w:pStyle w:val="QuestionStyle"/>
            </w:pPr>
          </w:p>
          <w:p w:rsidR="0010035E" w:rsidRDefault="0010035E" w:rsidP="0010035E">
            <w:pPr>
              <w:pStyle w:val="QuestionStyle"/>
            </w:pPr>
          </w:p>
        </w:tc>
      </w:tr>
      <w:tr w:rsidR="00286B04" w:rsidTr="0010035E">
        <w:trPr>
          <w:cantSplit/>
          <w:trHeight w:val="851"/>
        </w:trPr>
        <w:tc>
          <w:tcPr>
            <w:tcW w:w="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FFCCCC"/>
          </w:tcPr>
          <w:p w:rsidR="00286B04" w:rsidRPr="001B3341" w:rsidRDefault="00286B04" w:rsidP="00286B04">
            <w:pPr>
              <w:pStyle w:val="ListParagraph"/>
              <w:numPr>
                <w:ilvl w:val="0"/>
                <w:numId w:val="10"/>
              </w:numPr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tcBorders>
              <w:top w:val="single" w:sz="4" w:space="0" w:color="auto"/>
              <w:bottom w:val="single" w:sz="4" w:space="0" w:color="auto"/>
            </w:tcBorders>
          </w:tcPr>
          <w:p w:rsidR="00286B04" w:rsidRDefault="00C94FDD" w:rsidP="00286B04">
            <w:pPr>
              <w:ind w:right="4853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w:object w:dxaOrig="1440" w:dyaOrig="1440" w14:anchorId="42276A64">
                <v:shape id="_x0000_s1182" type="#_x0000_t75" style="position:absolute;margin-left:242.1pt;margin-top:3.95pt;width:202.45pt;height:101.05pt;z-index:251733504;mso-position-horizontal-relative:text;mso-position-vertical-relative:text">
                  <v:imagedata r:id="rId88" o:title=""/>
                </v:shape>
                <o:OLEObject Type="Embed" ProgID="FXDraw3.Document" ShapeID="_x0000_s1182" DrawAspect="Content" ObjectID="_1460096948" r:id="rId191"/>
              </w:object>
            </w:r>
            <w:r w:rsidR="00286B04">
              <w:rPr>
                <w:rFonts w:ascii="Times New Roman" w:hAnsi="Times New Roman"/>
                <w:sz w:val="24"/>
                <w:szCs w:val="24"/>
              </w:rPr>
              <w:t xml:space="preserve">A storage hut is in the shape of a half cylinder. </w:t>
            </w:r>
          </w:p>
          <w:p w:rsidR="00286B04" w:rsidRDefault="00286B04" w:rsidP="00286B04">
            <w:pPr>
              <w:ind w:right="4853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The diameter of the semicircle is 8 metres and the length of the hut is 16 metres.</w:t>
            </w:r>
          </w:p>
          <w:p w:rsidR="00286B04" w:rsidRDefault="00286B04" w:rsidP="00286B04">
            <w:pPr>
              <w:ind w:right="4853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What volume does the hut hold?</w:t>
            </w:r>
          </w:p>
          <w:p w:rsidR="00286B04" w:rsidRDefault="00286B04" w:rsidP="00286B04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286B04" w:rsidRDefault="00286B04" w:rsidP="00286B04">
            <w:pPr>
              <w:rPr>
                <w:rFonts w:ascii="Times New Roman" w:hAnsi="Times New Roman"/>
                <w:sz w:val="24"/>
                <w:szCs w:val="24"/>
              </w:rPr>
            </w:pPr>
            <w:r w:rsidRPr="002A5C1A">
              <w:rPr>
                <w:rFonts w:ascii="Times New Roman" w:eastAsiaTheme="minorHAnsi" w:hAnsi="Times New Roman"/>
                <w:noProof/>
                <w:lang w:eastAsia="en-AU"/>
              </w:rPr>
              <mc:AlternateContent>
                <mc:Choice Requires="wps">
                  <w:drawing>
                    <wp:anchor distT="0" distB="0" distL="114300" distR="114300" simplePos="0" relativeHeight="251666944" behindDoc="0" locked="0" layoutInCell="1" allowOverlap="1" wp14:anchorId="66943CE0" wp14:editId="5FF04BF8">
                      <wp:simplePos x="0" y="0"/>
                      <wp:positionH relativeFrom="column">
                        <wp:posOffset>891540</wp:posOffset>
                      </wp:positionH>
                      <wp:positionV relativeFrom="paragraph">
                        <wp:posOffset>70485</wp:posOffset>
                      </wp:positionV>
                      <wp:extent cx="754380" cy="373380"/>
                      <wp:effectExtent l="0" t="0" r="26670" b="26670"/>
                      <wp:wrapNone/>
                      <wp:docPr id="189" name="Rectangle 18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754380" cy="373380"/>
                              </a:xfrm>
                              <a:prstGeom prst="rect">
                                <a:avLst/>
                              </a:prstGeom>
                              <a:noFill/>
                              <a:ln w="1905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</a:ln>
                              <a:effectLst/>
                            </wps:spPr>
                            <wps:txbx>
                              <w:txbxContent>
                                <w:p w:rsidR="001A175E" w:rsidRPr="00286B04" w:rsidRDefault="001A175E" w:rsidP="00286B04">
                                  <w:pPr>
                                    <w:jc w:val="center"/>
                                    <w:rPr>
                                      <w:rFonts w:ascii="Times New Roman" w:hAnsi="Times New Roman"/>
                                      <w:color w:val="000000" w:themeColor="text1"/>
                                      <w:sz w:val="36"/>
                                      <w:szCs w:val="24"/>
                                    </w:rPr>
                                  </w:pPr>
                                  <w:r w:rsidRPr="00286B04">
                                    <w:rPr>
                                      <w:rFonts w:ascii="Times New Roman" w:hAnsi="Times New Roman"/>
                                      <w:color w:val="000000" w:themeColor="text1"/>
                                      <w:sz w:val="36"/>
                                      <w:szCs w:val="24"/>
                                    </w:rPr>
                                    <w:t>402.1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66943CE0" id="Rectangle 189" o:spid="_x0000_s1063" style="position:absolute;margin-left:70.2pt;margin-top:5.55pt;width:59.4pt;height:29.4pt;z-index:25166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" filled="f" strokecolor="windowText" strokeweight="1.5pt">
                      <v:textbox>
                        <w:txbxContent>
                          <w:p w:rsidR="001A175E" w:rsidRPr="00286B04" w:rsidRDefault="001A175E" w:rsidP="00286B04">
                            <w:pPr>
                              <w:jc w:val="center"/>
                              <w:rPr>
                                <w:rFonts w:ascii="Times New Roman" w:hAnsi="Times New Roman"/>
                                <w:color w:val="000000" w:themeColor="text1"/>
                                <w:sz w:val="36"/>
                                <w:szCs w:val="24"/>
                              </w:rPr>
                            </w:pPr>
                            <w:r w:rsidRPr="00286B04">
                              <w:rPr>
                                <w:rFonts w:ascii="Times New Roman" w:hAnsi="Times New Roman"/>
                                <w:color w:val="000000" w:themeColor="text1"/>
                                <w:sz w:val="36"/>
                                <w:szCs w:val="24"/>
                              </w:rPr>
                              <w:t>402.1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  <w:p w:rsidR="00286B04" w:rsidRDefault="00286B04" w:rsidP="00286B04">
            <w:pPr>
              <w:rPr>
                <w:rFonts w:ascii="Times New Roman" w:hAnsi="Times New Roman"/>
                <w:sz w:val="32"/>
                <w:szCs w:val="32"/>
                <w:vertAlign w:val="superscript"/>
              </w:rPr>
            </w:pPr>
            <w:r>
              <w:rPr>
                <w:noProof/>
                <w:lang w:eastAsia="en-AU"/>
              </w:rPr>
              <mc:AlternateContent>
                <mc:Choice Requires="wps">
                  <w:drawing>
                    <wp:anchor distT="45720" distB="45720" distL="114300" distR="114300" simplePos="0" relativeHeight="251667968" behindDoc="0" locked="0" layoutInCell="1" allowOverlap="1" wp14:anchorId="209F46D5" wp14:editId="196D15C6">
                      <wp:simplePos x="0" y="0"/>
                      <wp:positionH relativeFrom="column">
                        <wp:posOffset>2172970</wp:posOffset>
                      </wp:positionH>
                      <wp:positionV relativeFrom="paragraph">
                        <wp:posOffset>120015</wp:posOffset>
                      </wp:positionV>
                      <wp:extent cx="2385060" cy="685800"/>
                      <wp:effectExtent l="0" t="0" r="0" b="0"/>
                      <wp:wrapNone/>
                      <wp:docPr id="190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385060" cy="6858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1A175E" w:rsidRDefault="001A175E" w:rsidP="00286B04">
                                  <w:r>
                                    <w:object w:dxaOrig="3150" w:dyaOrig="830" w14:anchorId="060C5DE2">
                                      <v:shape id="_x0000_i1125" type="#_x0000_t75" style="width:158.4pt;height:41.15pt" o:ole="">
                                        <v:imagedata r:id="rId192" o:title=""/>
                                      </v:shape>
                                      <o:OLEObject Type="Embed" ProgID="FXE300.Equation" ShapeID="_x0000_i1125" DrawAspect="Content" ObjectID="_1460096963" r:id="rId193"/>
                                    </w:object>
                                  </w:r>
                                  <w:r>
                                    <w:t xml:space="preserve"> 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09F46D5" id="_x0000_s1064" type="#_x0000_t202" style="position:absolute;margin-left:171.1pt;margin-top:9.45pt;width:187.8pt;height:54pt;z-index:2516679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" stroked="f">
                      <v:textbox>
                        <w:txbxContent>
                          <w:p w:rsidR="001A175E" w:rsidRDefault="001A175E" w:rsidP="00286B04">
                            <w:r>
                              <w:object w:dxaOrig="3150" w:dyaOrig="830" w14:anchorId="060C5DE2">
                                <v:shape id="_x0000_i1125" type="#_x0000_t75" style="width:158.4pt;height:41.15pt" o:ole="">
                                  <v:imagedata r:id="rId192" o:title=""/>
                                </v:shape>
                                <o:OLEObject Type="Embed" ProgID="FXE300.Equation" ShapeID="_x0000_i1125" DrawAspect="Content" ObjectID="_1460096963" r:id="rId194"/>
                              </w:object>
                            </w:r>
                            <w:r>
                              <w:t xml:space="preserve"> 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1E57F9">
              <w:rPr>
                <w:rFonts w:ascii="Times New Roman" w:hAnsi="Times New Roman"/>
                <w:sz w:val="32"/>
                <w:szCs w:val="32"/>
              </w:rPr>
              <w:t>Volume =</w:t>
            </w:r>
            <w:r>
              <w:rPr>
                <w:rFonts w:ascii="Times New Roman" w:hAnsi="Times New Roman"/>
                <w:sz w:val="32"/>
                <w:szCs w:val="32"/>
              </w:rPr>
              <w:t xml:space="preserve">    </w:t>
            </w:r>
            <w:r w:rsidRPr="001E57F9">
              <w:rPr>
                <w:rFonts w:ascii="Times New Roman" w:hAnsi="Times New Roman"/>
                <w:sz w:val="32"/>
                <w:szCs w:val="32"/>
              </w:rPr>
              <w:t xml:space="preserve">    </w:t>
            </w:r>
            <w:r>
              <w:rPr>
                <w:rFonts w:ascii="Times New Roman" w:hAnsi="Times New Roman"/>
                <w:sz w:val="32"/>
                <w:szCs w:val="32"/>
              </w:rPr>
              <w:t xml:space="preserve">          </w:t>
            </w:r>
            <w:r w:rsidRPr="001E57F9">
              <w:rPr>
                <w:rFonts w:ascii="Times New Roman" w:hAnsi="Times New Roman"/>
                <w:sz w:val="32"/>
                <w:szCs w:val="32"/>
              </w:rPr>
              <w:t>m</w:t>
            </w:r>
            <w:r w:rsidRPr="001E57F9">
              <w:rPr>
                <w:rFonts w:ascii="Times New Roman" w:hAnsi="Times New Roman"/>
                <w:sz w:val="32"/>
                <w:szCs w:val="32"/>
                <w:vertAlign w:val="superscript"/>
              </w:rPr>
              <w:t>3</w:t>
            </w:r>
          </w:p>
          <w:p w:rsidR="00286B04" w:rsidRDefault="00286B04" w:rsidP="00286B04">
            <w:pPr>
              <w:ind w:right="4853"/>
              <w:rPr>
                <w:rFonts w:ascii="Times New Roman" w:hAnsi="Times New Roman"/>
                <w:sz w:val="24"/>
                <w:szCs w:val="24"/>
              </w:rPr>
            </w:pPr>
          </w:p>
          <w:p w:rsidR="00286B04" w:rsidRDefault="00286B04" w:rsidP="00286B04">
            <w:pPr>
              <w:ind w:right="4853"/>
              <w:rPr>
                <w:rFonts w:ascii="Times New Roman" w:hAnsi="Times New Roman"/>
                <w:sz w:val="24"/>
                <w:szCs w:val="24"/>
              </w:rPr>
            </w:pPr>
          </w:p>
          <w:p w:rsidR="00286B04" w:rsidRDefault="00286B04" w:rsidP="00286B04">
            <w:pPr>
              <w:ind w:right="4853"/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286B04" w:rsidTr="0010035E">
        <w:trPr>
          <w:cantSplit/>
          <w:trHeight w:val="851"/>
        </w:trPr>
        <w:tc>
          <w:tcPr>
            <w:tcW w:w="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FFCCCC"/>
          </w:tcPr>
          <w:p w:rsidR="00286B04" w:rsidRPr="001B3341" w:rsidRDefault="00286B04" w:rsidP="00286B04">
            <w:pPr>
              <w:pStyle w:val="ListParagraph"/>
              <w:numPr>
                <w:ilvl w:val="0"/>
                <w:numId w:val="10"/>
              </w:numPr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tcBorders>
              <w:top w:val="single" w:sz="4" w:space="0" w:color="auto"/>
              <w:bottom w:val="single" w:sz="4" w:space="0" w:color="auto"/>
            </w:tcBorders>
          </w:tcPr>
          <w:p w:rsidR="00286B04" w:rsidRDefault="00286B04" w:rsidP="00286B04">
            <w:pPr>
              <w:pStyle w:val="QuestionStyle"/>
            </w:pPr>
            <w:r>
              <w:rPr>
                <w:noProof/>
                <w:lang w:eastAsia="en-AU"/>
              </w:rPr>
              <w:drawing>
                <wp:anchor distT="0" distB="0" distL="114300" distR="114300" simplePos="0" relativeHeight="251668992" behindDoc="0" locked="0" layoutInCell="1" allowOverlap="1" wp14:anchorId="2FBD3DEA" wp14:editId="09FCFD39">
                  <wp:simplePos x="0" y="0"/>
                  <wp:positionH relativeFrom="column">
                    <wp:posOffset>2137182</wp:posOffset>
                  </wp:positionH>
                  <wp:positionV relativeFrom="paragraph">
                    <wp:posOffset>5715</wp:posOffset>
                  </wp:positionV>
                  <wp:extent cx="3629253" cy="1440180"/>
                  <wp:effectExtent l="0" t="0" r="9525" b="7620"/>
                  <wp:wrapNone/>
                  <wp:docPr id="193" name="Picture 1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0" name="storage tanks cylinder shutterstock_92660986.jpg"/>
                          <pic:cNvPicPr/>
                        </pic:nvPicPr>
                        <pic:blipFill rotWithShape="1">
                          <a:blip r:embed="rId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500" t="30367" r="1982" b="13401"/>
                          <a:stretch/>
                        </pic:blipFill>
                        <pic:spPr bwMode="auto">
                          <a:xfrm>
                            <a:off x="0" y="0"/>
                            <a:ext cx="3631755" cy="14411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t xml:space="preserve">The petroleum storage tanks are cylinders which have a diameter of 80 metres and a height of 40 metres. </w:t>
            </w:r>
          </w:p>
          <w:p w:rsidR="00286B04" w:rsidRDefault="00286B04" w:rsidP="00286B04">
            <w:pPr>
              <w:pStyle w:val="QuestionStyle"/>
            </w:pPr>
          </w:p>
          <w:p w:rsidR="00286B04" w:rsidRDefault="00286B04" w:rsidP="00286B04">
            <w:pPr>
              <w:pStyle w:val="QuestionStyle"/>
            </w:pPr>
            <w:r>
              <w:t>The top curved section is only used to contain vapour.</w:t>
            </w:r>
          </w:p>
          <w:p w:rsidR="00286B04" w:rsidRDefault="00286B04" w:rsidP="00286B04">
            <w:pPr>
              <w:pStyle w:val="QuestionStyle"/>
            </w:pPr>
          </w:p>
          <w:p w:rsidR="00286B04" w:rsidRDefault="00286B04" w:rsidP="00286B04">
            <w:pPr>
              <w:pStyle w:val="QuestionStyle"/>
            </w:pPr>
            <w:r>
              <w:rPr>
                <w:noProof/>
                <w:lang w:eastAsia="en-AU"/>
              </w:rPr>
              <mc:AlternateContent>
                <mc:Choice Requires="wps">
                  <w:drawing>
                    <wp:anchor distT="45720" distB="45720" distL="114300" distR="114300" simplePos="0" relativeHeight="251671040" behindDoc="0" locked="0" layoutInCell="1" allowOverlap="1" wp14:anchorId="498B248F" wp14:editId="7A066C45">
                      <wp:simplePos x="0" y="0"/>
                      <wp:positionH relativeFrom="column">
                        <wp:posOffset>2828290</wp:posOffset>
                      </wp:positionH>
                      <wp:positionV relativeFrom="paragraph">
                        <wp:posOffset>176530</wp:posOffset>
                      </wp:positionV>
                      <wp:extent cx="2430780" cy="838200"/>
                      <wp:effectExtent l="0" t="0" r="7620" b="0"/>
                      <wp:wrapNone/>
                      <wp:docPr id="191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430780" cy="8382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1A175E" w:rsidRDefault="00694D0A" w:rsidP="00286B04">
                                  <w:r w:rsidRPr="00694D0A">
                                    <w:rPr>
                                      <w:color w:val="FF0000"/>
                                      <w:position w:val="-94"/>
                                    </w:rPr>
                                    <w:object w:dxaOrig="4254" w:dyaOrig="1196" w14:anchorId="08E90FD8">
                                      <v:shape id="_x0000_i1126" type="#_x0000_t75" style="width:177.95pt;height:59.65pt" o:ole="">
                                        <v:imagedata r:id="rId195" o:title=""/>
                                      </v:shape>
                                      <o:OLEObject Type="Embed" ProgID="FXE300.Equation" ShapeID="_x0000_i1126" DrawAspect="Content" ObjectID="_1460096964" r:id="rId196"/>
                                    </w:object>
                                  </w:r>
                                  <w:r w:rsidR="001A175E">
                                    <w:t xml:space="preserve"> 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98B248F" id="_x0000_s1065" type="#_x0000_t202" style="position:absolute;margin-left:222.7pt;margin-top:13.9pt;width:191.4pt;height:66pt;z-index:25167104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" stroked="f">
                      <v:textbox>
                        <w:txbxContent>
                          <w:p w:rsidR="001A175E" w:rsidRDefault="00694D0A" w:rsidP="00286B04">
                            <w:r w:rsidRPr="00694D0A">
                              <w:rPr>
                                <w:color w:val="FF0000"/>
                                <w:position w:val="-94"/>
                              </w:rPr>
                              <w:object w:dxaOrig="4254" w:dyaOrig="1196" w14:anchorId="08E90FD8">
                                <v:shape id="_x0000_i1126" type="#_x0000_t75" style="width:177.95pt;height:59.65pt" o:ole="">
                                  <v:imagedata r:id="rId195" o:title=""/>
                                </v:shape>
                                <o:OLEObject Type="Embed" ProgID="FXE300.Equation" ShapeID="_x0000_i1126" DrawAspect="Content" ObjectID="_1460096964" r:id="rId197"/>
                              </w:object>
                            </w:r>
                            <w:r w:rsidR="001A175E">
                              <w:t xml:space="preserve"> 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t>A cubic metre holds one kilolitre.</w:t>
            </w:r>
          </w:p>
          <w:p w:rsidR="00286B04" w:rsidRDefault="00286B04" w:rsidP="00286B04">
            <w:pPr>
              <w:pStyle w:val="QuestionStyle"/>
            </w:pPr>
          </w:p>
          <w:p w:rsidR="00286B04" w:rsidRDefault="00286B04" w:rsidP="00286B04">
            <w:pPr>
              <w:pStyle w:val="QuestionStyle"/>
            </w:pPr>
            <w:r>
              <w:t>How many megalitres of petroleum would the three tanks hold?</w:t>
            </w:r>
          </w:p>
          <w:p w:rsidR="00286B04" w:rsidRDefault="00286B04" w:rsidP="00286B04">
            <w:pPr>
              <w:pStyle w:val="QuestionStyle"/>
            </w:pPr>
          </w:p>
          <w:p w:rsidR="00286B04" w:rsidRPr="00D3468A" w:rsidRDefault="00286B04" w:rsidP="00286B04">
            <w:pPr>
              <w:pStyle w:val="QuestionStyle"/>
            </w:pPr>
            <w:r w:rsidRPr="00D3468A">
              <w:rPr>
                <w:noProof/>
                <w:lang w:eastAsia="en-AU"/>
              </w:rPr>
              <mc:AlternateContent>
                <mc:Choice Requires="wps">
                  <w:drawing>
                    <wp:anchor distT="0" distB="0" distL="114300" distR="114300" simplePos="0" relativeHeight="251670016" behindDoc="0" locked="0" layoutInCell="1" allowOverlap="1" wp14:anchorId="6374899A" wp14:editId="08CFC093">
                      <wp:simplePos x="0" y="0"/>
                      <wp:positionH relativeFrom="column">
                        <wp:posOffset>2493010</wp:posOffset>
                      </wp:positionH>
                      <wp:positionV relativeFrom="paragraph">
                        <wp:posOffset>138430</wp:posOffset>
                      </wp:positionV>
                      <wp:extent cx="754380" cy="373380"/>
                      <wp:effectExtent l="0" t="0" r="26670" b="26670"/>
                      <wp:wrapNone/>
                      <wp:docPr id="192" name="Rectangle 19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754380" cy="373380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1A175E" w:rsidRPr="003A7010" w:rsidRDefault="001A175E" w:rsidP="00D3468A">
                                  <w:pPr>
                                    <w:jc w:val="center"/>
                                    <w:rPr>
                                      <w:rFonts w:ascii="Times New Roman" w:hAnsi="Times New Roman"/>
                                      <w:color w:val="000000" w:themeColor="text1"/>
                                      <w:sz w:val="36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color w:val="000000" w:themeColor="text1"/>
                                      <w:sz w:val="36"/>
                                      <w:szCs w:val="28"/>
                                    </w:rPr>
                                    <w:t>201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6374899A" id="Rectangle 192" o:spid="_x0000_s1066" style="position:absolute;margin-left:196.3pt;margin-top:10.9pt;width:59.4pt;height:29.4pt;z-index:25167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" filled="f" strokecolor="black [3213]" strokeweight="1.5pt">
                      <v:textbox>
                        <w:txbxContent>
                          <w:p w:rsidR="001A175E" w:rsidRPr="003A7010" w:rsidRDefault="001A175E" w:rsidP="00D3468A">
                            <w:pPr>
                              <w:jc w:val="center"/>
                              <w:rPr>
                                <w:rFonts w:ascii="Times New Roman" w:hAnsi="Times New Roman"/>
                                <w:color w:val="000000" w:themeColor="text1"/>
                                <w:sz w:val="36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color w:val="000000" w:themeColor="text1"/>
                                <w:sz w:val="36"/>
                                <w:szCs w:val="28"/>
                              </w:rPr>
                              <w:t>201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  <w:p w:rsidR="00286B04" w:rsidRDefault="00286B04" w:rsidP="00286B04">
            <w:pPr>
              <w:pStyle w:val="QuestionStyle"/>
              <w:ind w:right="1735"/>
            </w:pPr>
            <w:r>
              <w:rPr>
                <w:sz w:val="36"/>
                <w:szCs w:val="36"/>
              </w:rPr>
              <w:t>Capacity of three tanks</w:t>
            </w:r>
            <w:r w:rsidRPr="00D3468A">
              <w:rPr>
                <w:sz w:val="36"/>
                <w:szCs w:val="36"/>
              </w:rPr>
              <w:t xml:space="preserve"> =                   </w:t>
            </w:r>
            <w:r>
              <w:rPr>
                <w:sz w:val="36"/>
                <w:szCs w:val="36"/>
              </w:rPr>
              <w:t>Megalitres</w:t>
            </w:r>
          </w:p>
          <w:p w:rsidR="00286B04" w:rsidRDefault="00286B04" w:rsidP="00286B04">
            <w:pPr>
              <w:pStyle w:val="QuestionStyle"/>
            </w:pPr>
          </w:p>
          <w:p w:rsidR="00286B04" w:rsidRDefault="00286B04" w:rsidP="00286B04">
            <w:pPr>
              <w:pStyle w:val="QuestionStyle"/>
            </w:pPr>
          </w:p>
          <w:p w:rsidR="00286B04" w:rsidRDefault="00286B04" w:rsidP="00286B04">
            <w:pPr>
              <w:pStyle w:val="QuestionStyle"/>
            </w:pPr>
          </w:p>
          <w:p w:rsidR="00286B04" w:rsidRDefault="00286B04" w:rsidP="00286B04">
            <w:pPr>
              <w:pStyle w:val="QuestionStyle"/>
            </w:pPr>
          </w:p>
        </w:tc>
      </w:tr>
    </w:tbl>
    <w:p w:rsidR="003F3344" w:rsidRDefault="003F3344" w:rsidP="003F3344">
      <w:pPr>
        <w:rPr>
          <w:rFonts w:asciiTheme="majorHAnsi" w:hAnsiTheme="majorHAnsi"/>
          <w:sz w:val="24"/>
          <w:szCs w:val="24"/>
        </w:rPr>
        <w:sectPr w:rsidR="003F3344" w:rsidSect="003F3344">
          <w:type w:val="continuous"/>
          <w:pgSz w:w="11906" w:h="16838"/>
          <w:pgMar w:top="1440" w:right="1440" w:bottom="1440" w:left="1440" w:header="708" w:footer="708" w:gutter="0"/>
          <w:cols w:space="709"/>
          <w:titlePg/>
          <w:docGrid w:linePitch="360"/>
        </w:sectPr>
      </w:pPr>
    </w:p>
    <w:p w:rsidR="003F3344" w:rsidRDefault="003F3344" w:rsidP="003F3344">
      <w:pPr>
        <w:rPr>
          <w:rFonts w:asciiTheme="majorHAnsi" w:hAnsiTheme="majorHAnsi"/>
          <w:sz w:val="24"/>
          <w:szCs w:val="24"/>
        </w:rPr>
      </w:pPr>
    </w:p>
    <w:sectPr w:rsidR="003F3344" w:rsidSect="005E761B">
      <w:type w:val="continuous"/>
      <w:pgSz w:w="11906" w:h="16838"/>
      <w:pgMar w:top="1440" w:right="1440" w:bottom="1440" w:left="1440" w:header="708" w:footer="708" w:gutter="0"/>
      <w:cols w:num="2" w:space="709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C94FDD" w:rsidRDefault="00C94FDD" w:rsidP="00C868AD">
      <w:r>
        <w:separator/>
      </w:r>
    </w:p>
  </w:endnote>
  <w:endnote w:type="continuationSeparator" w:id="0">
    <w:p w:rsidR="00C94FDD" w:rsidRDefault="00C94FDD" w:rsidP="00C868A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1212802509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1A175E" w:rsidRDefault="001A175E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6D7D33">
          <w:rPr>
            <w:noProof/>
          </w:rPr>
          <w:t>11</w:t>
        </w:r>
        <w:r>
          <w:rPr>
            <w:noProof/>
          </w:rPr>
          <w:fldChar w:fldCharType="end"/>
        </w:r>
      </w:p>
    </w:sdtContent>
  </w:sdt>
  <w:p w:rsidR="001A175E" w:rsidRDefault="001A175E">
    <w:pPr>
      <w:pStyle w:val="Footer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1715697182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1A175E" w:rsidRDefault="001A175E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C94FDD">
          <w:rPr>
            <w:noProof/>
          </w:rPr>
          <w:t>1</w:t>
        </w:r>
        <w:r>
          <w:rPr>
            <w:noProof/>
          </w:rPr>
          <w:fldChar w:fldCharType="end"/>
        </w:r>
      </w:p>
    </w:sdtContent>
  </w:sdt>
  <w:p w:rsidR="001A175E" w:rsidRDefault="001A175E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C94FDD" w:rsidRDefault="00C94FDD" w:rsidP="00C868AD">
      <w:r>
        <w:separator/>
      </w:r>
    </w:p>
  </w:footnote>
  <w:footnote w:type="continuationSeparator" w:id="0">
    <w:p w:rsidR="00C94FDD" w:rsidRDefault="00C94FDD" w:rsidP="00C868AD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A175E" w:rsidRPr="00C868AD" w:rsidRDefault="00C94FDD">
    <w:pPr>
      <w:pStyle w:val="Header"/>
      <w:rPr>
        <w:u w:val="single"/>
      </w:rPr>
    </w:pPr>
    <w:sdt>
      <w:sdtPr>
        <w:rPr>
          <w:u w:val="single"/>
        </w:rPr>
        <w:alias w:val="Title"/>
        <w:tag w:val=""/>
        <w:id w:val="-1323117598"/>
        <w:placeholder>
          <w:docPart w:val="3A90E101F0F84049BABD762FF45A1CDA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EndPr/>
      <w:sdtContent>
        <w:r w:rsidR="001A175E">
          <w:rPr>
            <w:u w:val="single"/>
          </w:rPr>
          <w:t>Volume</w:t>
        </w:r>
      </w:sdtContent>
    </w:sdt>
    <w:r w:rsidR="001A175E">
      <w:rPr>
        <w:u w:val="single"/>
      </w:rPr>
      <w:tab/>
      <w:t>Test</w:t>
    </w:r>
    <w:r w:rsidR="001A175E">
      <w:rPr>
        <w:u w:val="single"/>
      </w:rPr>
      <w:tab/>
      <w:t>2014</w: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A175E" w:rsidRDefault="001A175E" w:rsidP="005C44C0">
    <w:pPr>
      <w:pStyle w:val="Header"/>
      <w:jc w:val="center"/>
      <w:rPr>
        <w:rFonts w:asciiTheme="majorHAnsi" w:hAnsiTheme="majorHAnsi"/>
        <w:i/>
        <w:sz w:val="52"/>
        <w:szCs w:val="52"/>
      </w:rPr>
    </w:pPr>
    <w:r w:rsidRPr="00C71E16">
      <w:rPr>
        <w:rFonts w:asciiTheme="majorHAnsi" w:hAnsiTheme="majorHAnsi"/>
        <w:i/>
        <w:sz w:val="52"/>
        <w:szCs w:val="52"/>
      </w:rPr>
      <w:t>High School</w:t>
    </w:r>
  </w:p>
  <w:p w:rsidR="001A175E" w:rsidRPr="00C71E16" w:rsidRDefault="001A175E" w:rsidP="00C71E16">
    <w:pPr>
      <w:pStyle w:val="Header"/>
      <w:jc w:val="center"/>
      <w:rPr>
        <w:rFonts w:asciiTheme="majorHAnsi" w:hAnsiTheme="majorHAnsi"/>
        <w:i/>
        <w:sz w:val="52"/>
        <w:szCs w:val="52"/>
      </w:rPr>
    </w:pPr>
    <w:r>
      <w:rPr>
        <w:rFonts w:asciiTheme="majorHAnsi" w:hAnsiTheme="majorHAnsi"/>
        <w:i/>
        <w:sz w:val="52"/>
        <w:szCs w:val="52"/>
      </w:rPr>
      <w:t>Mathematics Test 2014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2040318"/>
    <w:multiLevelType w:val="hybridMultilevel"/>
    <w:tmpl w:val="F98C3858"/>
    <w:lvl w:ilvl="0" w:tplc="0C09000F">
      <w:start w:val="1"/>
      <w:numFmt w:val="decimal"/>
      <w:lvlText w:val="%1."/>
      <w:lvlJc w:val="left"/>
      <w:pPr>
        <w:ind w:left="720" w:hanging="360"/>
      </w:p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130D1B96"/>
    <w:multiLevelType w:val="hybridMultilevel"/>
    <w:tmpl w:val="F98C3858"/>
    <w:lvl w:ilvl="0" w:tplc="0C09000F">
      <w:start w:val="1"/>
      <w:numFmt w:val="decimal"/>
      <w:lvlText w:val="%1."/>
      <w:lvlJc w:val="left"/>
      <w:pPr>
        <w:ind w:left="720" w:hanging="360"/>
      </w:p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23A22566"/>
    <w:multiLevelType w:val="hybridMultilevel"/>
    <w:tmpl w:val="D47E62EA"/>
    <w:lvl w:ilvl="0" w:tplc="A5B46AF8">
      <w:start w:val="1"/>
      <w:numFmt w:val="decimal"/>
      <w:lvlText w:val="%1."/>
      <w:lvlJc w:val="left"/>
      <w:pPr>
        <w:ind w:left="720" w:hanging="360"/>
      </w:pPr>
      <w:rPr>
        <w:rFonts w:hint="default"/>
        <w:spacing w:val="0"/>
        <w:w w:val="100"/>
        <w:position w:val="0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443C764F"/>
    <w:multiLevelType w:val="hybridMultilevel"/>
    <w:tmpl w:val="D47E62EA"/>
    <w:lvl w:ilvl="0" w:tplc="A5B46AF8">
      <w:start w:val="1"/>
      <w:numFmt w:val="decimal"/>
      <w:lvlText w:val="%1."/>
      <w:lvlJc w:val="left"/>
      <w:pPr>
        <w:ind w:left="720" w:hanging="360"/>
      </w:pPr>
      <w:rPr>
        <w:rFonts w:hint="default"/>
        <w:spacing w:val="0"/>
        <w:w w:val="100"/>
        <w:position w:val="0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44A36D28"/>
    <w:multiLevelType w:val="hybridMultilevel"/>
    <w:tmpl w:val="D47E62EA"/>
    <w:lvl w:ilvl="0" w:tplc="A5B46AF8">
      <w:start w:val="1"/>
      <w:numFmt w:val="decimal"/>
      <w:lvlText w:val="%1."/>
      <w:lvlJc w:val="left"/>
      <w:pPr>
        <w:ind w:left="720" w:hanging="360"/>
      </w:pPr>
      <w:rPr>
        <w:rFonts w:hint="default"/>
        <w:spacing w:val="0"/>
        <w:w w:val="100"/>
        <w:position w:val="0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470008AB"/>
    <w:multiLevelType w:val="hybridMultilevel"/>
    <w:tmpl w:val="F98C3858"/>
    <w:lvl w:ilvl="0" w:tplc="0C09000F">
      <w:start w:val="1"/>
      <w:numFmt w:val="decimal"/>
      <w:lvlText w:val="%1."/>
      <w:lvlJc w:val="left"/>
      <w:pPr>
        <w:ind w:left="720" w:hanging="360"/>
      </w:p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4E2B09F9"/>
    <w:multiLevelType w:val="hybridMultilevel"/>
    <w:tmpl w:val="D47E62EA"/>
    <w:lvl w:ilvl="0" w:tplc="A5B46AF8">
      <w:start w:val="1"/>
      <w:numFmt w:val="decimal"/>
      <w:lvlText w:val="%1."/>
      <w:lvlJc w:val="left"/>
      <w:pPr>
        <w:ind w:left="720" w:hanging="360"/>
      </w:pPr>
      <w:rPr>
        <w:rFonts w:hint="default"/>
        <w:spacing w:val="0"/>
        <w:w w:val="100"/>
        <w:position w:val="0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5D7801F8"/>
    <w:multiLevelType w:val="hybridMultilevel"/>
    <w:tmpl w:val="D47E62EA"/>
    <w:lvl w:ilvl="0" w:tplc="A5B46AF8">
      <w:start w:val="1"/>
      <w:numFmt w:val="decimal"/>
      <w:lvlText w:val="%1."/>
      <w:lvlJc w:val="left"/>
      <w:pPr>
        <w:ind w:left="720" w:hanging="360"/>
      </w:pPr>
      <w:rPr>
        <w:rFonts w:hint="default"/>
        <w:spacing w:val="0"/>
        <w:w w:val="100"/>
        <w:position w:val="0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6EBA2DE3"/>
    <w:multiLevelType w:val="hybridMultilevel"/>
    <w:tmpl w:val="4FEC9AA8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7AE32378"/>
    <w:multiLevelType w:val="hybridMultilevel"/>
    <w:tmpl w:val="F98C3858"/>
    <w:lvl w:ilvl="0" w:tplc="0C09000F">
      <w:start w:val="1"/>
      <w:numFmt w:val="decimal"/>
      <w:lvlText w:val="%1."/>
      <w:lvlJc w:val="left"/>
      <w:pPr>
        <w:ind w:left="720" w:hanging="360"/>
      </w:p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2"/>
  </w:num>
  <w:num w:numId="3">
    <w:abstractNumId w:val="3"/>
  </w:num>
  <w:num w:numId="4">
    <w:abstractNumId w:val="1"/>
  </w:num>
  <w:num w:numId="5">
    <w:abstractNumId w:val="5"/>
  </w:num>
  <w:num w:numId="6">
    <w:abstractNumId w:val="0"/>
  </w:num>
  <w:num w:numId="7">
    <w:abstractNumId w:val="8"/>
  </w:num>
  <w:num w:numId="8">
    <w:abstractNumId w:val="9"/>
  </w:num>
  <w:num w:numId="9">
    <w:abstractNumId w:val="6"/>
  </w:num>
  <w:num w:numId="10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73"/>
  <w:attachedTemplate r:id="rId1"/>
  <w:defaultTabStop w:val="720"/>
  <w:clickAndTypeStyle w:val="QuestionStyle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E761B"/>
    <w:rsid w:val="000176AA"/>
    <w:rsid w:val="000A043B"/>
    <w:rsid w:val="000C4571"/>
    <w:rsid w:val="000C4CAD"/>
    <w:rsid w:val="0010035E"/>
    <w:rsid w:val="00110126"/>
    <w:rsid w:val="00135B26"/>
    <w:rsid w:val="00150A3F"/>
    <w:rsid w:val="00165882"/>
    <w:rsid w:val="001663E1"/>
    <w:rsid w:val="0018287C"/>
    <w:rsid w:val="001A175E"/>
    <w:rsid w:val="001C1AC6"/>
    <w:rsid w:val="001D51F7"/>
    <w:rsid w:val="001F156E"/>
    <w:rsid w:val="001F2C3D"/>
    <w:rsid w:val="001F337E"/>
    <w:rsid w:val="00216994"/>
    <w:rsid w:val="00246314"/>
    <w:rsid w:val="00272E7C"/>
    <w:rsid w:val="00286B04"/>
    <w:rsid w:val="002B2828"/>
    <w:rsid w:val="002C1F1F"/>
    <w:rsid w:val="002F680A"/>
    <w:rsid w:val="002F71E5"/>
    <w:rsid w:val="00325745"/>
    <w:rsid w:val="003D41FF"/>
    <w:rsid w:val="003D6C80"/>
    <w:rsid w:val="003E6FE2"/>
    <w:rsid w:val="003F3344"/>
    <w:rsid w:val="00404FF1"/>
    <w:rsid w:val="00413DF5"/>
    <w:rsid w:val="0045083E"/>
    <w:rsid w:val="00460B7C"/>
    <w:rsid w:val="00474558"/>
    <w:rsid w:val="004A64CB"/>
    <w:rsid w:val="004E1D1E"/>
    <w:rsid w:val="005332D9"/>
    <w:rsid w:val="00557E27"/>
    <w:rsid w:val="005738F4"/>
    <w:rsid w:val="00591FD0"/>
    <w:rsid w:val="005B261E"/>
    <w:rsid w:val="005C2A84"/>
    <w:rsid w:val="005C44C0"/>
    <w:rsid w:val="005E761B"/>
    <w:rsid w:val="00604D11"/>
    <w:rsid w:val="0063112A"/>
    <w:rsid w:val="00641052"/>
    <w:rsid w:val="00641EA7"/>
    <w:rsid w:val="00661496"/>
    <w:rsid w:val="00667642"/>
    <w:rsid w:val="006718CF"/>
    <w:rsid w:val="00694D0A"/>
    <w:rsid w:val="00695BDD"/>
    <w:rsid w:val="006A0722"/>
    <w:rsid w:val="006D23FD"/>
    <w:rsid w:val="006D5189"/>
    <w:rsid w:val="006D7D33"/>
    <w:rsid w:val="006E1A35"/>
    <w:rsid w:val="00705426"/>
    <w:rsid w:val="007403DD"/>
    <w:rsid w:val="00751CB7"/>
    <w:rsid w:val="007A40C7"/>
    <w:rsid w:val="007B1A3F"/>
    <w:rsid w:val="007B2B0C"/>
    <w:rsid w:val="007B3348"/>
    <w:rsid w:val="007D39B1"/>
    <w:rsid w:val="007E4120"/>
    <w:rsid w:val="0081091F"/>
    <w:rsid w:val="00845ACB"/>
    <w:rsid w:val="00853748"/>
    <w:rsid w:val="00853931"/>
    <w:rsid w:val="00854839"/>
    <w:rsid w:val="00883F9A"/>
    <w:rsid w:val="00897FAF"/>
    <w:rsid w:val="008B7480"/>
    <w:rsid w:val="008C68D7"/>
    <w:rsid w:val="008D4402"/>
    <w:rsid w:val="008F05E4"/>
    <w:rsid w:val="008F3E43"/>
    <w:rsid w:val="00937C3B"/>
    <w:rsid w:val="0098729A"/>
    <w:rsid w:val="009A5487"/>
    <w:rsid w:val="009A6195"/>
    <w:rsid w:val="009B2BB4"/>
    <w:rsid w:val="009C0E76"/>
    <w:rsid w:val="009C7130"/>
    <w:rsid w:val="009D24C3"/>
    <w:rsid w:val="00A23965"/>
    <w:rsid w:val="00A252B0"/>
    <w:rsid w:val="00A4221F"/>
    <w:rsid w:val="00A81533"/>
    <w:rsid w:val="00A824D7"/>
    <w:rsid w:val="00AB0C62"/>
    <w:rsid w:val="00AC6B57"/>
    <w:rsid w:val="00B0317F"/>
    <w:rsid w:val="00B26BD8"/>
    <w:rsid w:val="00B64059"/>
    <w:rsid w:val="00B850EA"/>
    <w:rsid w:val="00BC0959"/>
    <w:rsid w:val="00BE233F"/>
    <w:rsid w:val="00BE2A90"/>
    <w:rsid w:val="00C03AE1"/>
    <w:rsid w:val="00C15069"/>
    <w:rsid w:val="00C17E11"/>
    <w:rsid w:val="00C35EDF"/>
    <w:rsid w:val="00C42BE5"/>
    <w:rsid w:val="00C56E1E"/>
    <w:rsid w:val="00C71E16"/>
    <w:rsid w:val="00C868AD"/>
    <w:rsid w:val="00C94FDD"/>
    <w:rsid w:val="00CA11C9"/>
    <w:rsid w:val="00CA1421"/>
    <w:rsid w:val="00CA296A"/>
    <w:rsid w:val="00D03A78"/>
    <w:rsid w:val="00D10225"/>
    <w:rsid w:val="00D3468A"/>
    <w:rsid w:val="00D62207"/>
    <w:rsid w:val="00D667E2"/>
    <w:rsid w:val="00D95422"/>
    <w:rsid w:val="00DB7578"/>
    <w:rsid w:val="00E07470"/>
    <w:rsid w:val="00E62A62"/>
    <w:rsid w:val="00E77FCD"/>
    <w:rsid w:val="00EA53C7"/>
    <w:rsid w:val="00EB1449"/>
    <w:rsid w:val="00F36FBA"/>
    <w:rsid w:val="00F705A3"/>
    <w:rsid w:val="00F71785"/>
    <w:rsid w:val="00F7688D"/>
    <w:rsid w:val="00FC0BAA"/>
    <w:rsid w:val="00FE37FD"/>
    <w:rsid w:val="00FF17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227"/>
    <o:shapelayout v:ext="edit">
      <o:idmap v:ext="edit" data="1"/>
    </o:shapelayout>
  </w:shapeDefaults>
  <w:decimalSymbol w:val="."/>
  <w:listSeparator w:val=","/>
  <w15:docId w15:val="{0ADA115E-DDCB-457B-8EF4-C9FD4E8B9A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AU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135B26"/>
    <w:rPr>
      <w:rFonts w:ascii="Calibri" w:eastAsia="Calibri" w:hAnsi="Calibri" w:cs="Times New Roman"/>
    </w:rPr>
  </w:style>
  <w:style w:type="paragraph" w:styleId="Heading1">
    <w:name w:val="heading 1"/>
    <w:basedOn w:val="Normal"/>
    <w:next w:val="Normal"/>
    <w:link w:val="Heading1Char"/>
    <w:uiPriority w:val="9"/>
    <w:qFormat/>
    <w:rsid w:val="003F3344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325745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ListParagraph">
    <w:name w:val="List Paragraph"/>
    <w:basedOn w:val="Normal"/>
    <w:uiPriority w:val="34"/>
    <w:qFormat/>
    <w:rsid w:val="00325745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8F3E43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F3E43"/>
    <w:rPr>
      <w:rFonts w:ascii="Tahoma" w:eastAsia="Calibri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C868AD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C868AD"/>
    <w:rPr>
      <w:rFonts w:ascii="Calibri" w:eastAsia="Calibri" w:hAnsi="Calibri" w:cs="Times New Roman"/>
    </w:rPr>
  </w:style>
  <w:style w:type="paragraph" w:styleId="Footer">
    <w:name w:val="footer"/>
    <w:basedOn w:val="Normal"/>
    <w:link w:val="FooterChar"/>
    <w:uiPriority w:val="99"/>
    <w:unhideWhenUsed/>
    <w:rsid w:val="00C868AD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C868AD"/>
    <w:rPr>
      <w:rFonts w:ascii="Calibri" w:eastAsia="Calibri" w:hAnsi="Calibri" w:cs="Times New Roman"/>
    </w:rPr>
  </w:style>
  <w:style w:type="paragraph" w:customStyle="1" w:styleId="LongerQuestions">
    <w:name w:val="Longer Questions"/>
    <w:basedOn w:val="Normal"/>
    <w:link w:val="LongerQuestionsChar"/>
    <w:autoRedefine/>
    <w:qFormat/>
    <w:rsid w:val="00591FD0"/>
    <w:rPr>
      <w:rFonts w:ascii="Times New Roman" w:hAnsi="Times New Roman"/>
      <w:sz w:val="24"/>
      <w:szCs w:val="24"/>
    </w:rPr>
  </w:style>
  <w:style w:type="paragraph" w:customStyle="1" w:styleId="QuestionStyle">
    <w:name w:val="Question Style"/>
    <w:basedOn w:val="Normal"/>
    <w:link w:val="QuestionStyleChar"/>
    <w:autoRedefine/>
    <w:qFormat/>
    <w:rsid w:val="00D3468A"/>
    <w:pPr>
      <w:ind w:right="5704"/>
    </w:pPr>
    <w:rPr>
      <w:rFonts w:ascii="Times New Roman" w:hAnsi="Times New Roman"/>
      <w:sz w:val="24"/>
      <w:szCs w:val="24"/>
    </w:rPr>
  </w:style>
  <w:style w:type="character" w:customStyle="1" w:styleId="LongerQuestionsChar">
    <w:name w:val="Longer Questions Char"/>
    <w:basedOn w:val="DefaultParagraphFont"/>
    <w:link w:val="LongerQuestions"/>
    <w:rsid w:val="00591FD0"/>
    <w:rPr>
      <w:rFonts w:ascii="Times New Roman" w:eastAsia="Calibri" w:hAnsi="Times New Roman" w:cs="Times New Roman"/>
      <w:sz w:val="24"/>
      <w:szCs w:val="24"/>
    </w:rPr>
  </w:style>
  <w:style w:type="character" w:customStyle="1" w:styleId="QuestionStyleChar">
    <w:name w:val="Question Style Char"/>
    <w:basedOn w:val="DefaultParagraphFont"/>
    <w:link w:val="QuestionStyle"/>
    <w:rsid w:val="00D3468A"/>
    <w:rPr>
      <w:rFonts w:ascii="Times New Roman" w:eastAsia="Calibri" w:hAnsi="Times New Roman" w:cs="Times New Roman"/>
      <w:sz w:val="24"/>
      <w:szCs w:val="24"/>
    </w:rPr>
  </w:style>
  <w:style w:type="character" w:customStyle="1" w:styleId="Heading1Char">
    <w:name w:val="Heading 1 Char"/>
    <w:basedOn w:val="DefaultParagraphFont"/>
    <w:link w:val="Heading1"/>
    <w:uiPriority w:val="9"/>
    <w:rsid w:val="003F3344"/>
    <w:rPr>
      <w:rFonts w:asciiTheme="majorHAnsi" w:eastAsiaTheme="majorEastAsia" w:hAnsiTheme="majorHAnsi" w:cstheme="majorBidi"/>
      <w:sz w:val="32"/>
      <w:szCs w:val="32"/>
    </w:rPr>
  </w:style>
  <w:style w:type="paragraph" w:styleId="NoSpacing">
    <w:name w:val="No Spacing"/>
    <w:uiPriority w:val="1"/>
    <w:qFormat/>
    <w:rsid w:val="003F3344"/>
    <w:rPr>
      <w:rFonts w:ascii="Calibri" w:eastAsia="Calibri" w:hAnsi="Calibri" w:cs="Times New Roman"/>
    </w:rPr>
  </w:style>
  <w:style w:type="character" w:styleId="PlaceholderText">
    <w:name w:val="Placeholder Text"/>
    <w:basedOn w:val="DefaultParagraphFont"/>
    <w:uiPriority w:val="99"/>
    <w:semiHidden/>
    <w:rsid w:val="00C42BE5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75411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966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oleObject" Target="embeddings/oleObject56.bin"/><Relationship Id="rId21" Type="http://schemas.openxmlformats.org/officeDocument/2006/relationships/oleObject" Target="embeddings/oleObject7.bin"/><Relationship Id="rId42" Type="http://schemas.openxmlformats.org/officeDocument/2006/relationships/oleObject" Target="embeddings/oleObject16.bin"/><Relationship Id="rId63" Type="http://schemas.openxmlformats.org/officeDocument/2006/relationships/image" Target="media/image27.png"/><Relationship Id="rId84" Type="http://schemas.openxmlformats.org/officeDocument/2006/relationships/image" Target="media/image37.png"/><Relationship Id="rId138" Type="http://schemas.openxmlformats.org/officeDocument/2006/relationships/oleObject" Target="embeddings/oleObject72.bin"/><Relationship Id="rId159" Type="http://schemas.openxmlformats.org/officeDocument/2006/relationships/oleObject" Target="embeddings/oleObject89.bin"/><Relationship Id="rId170" Type="http://schemas.openxmlformats.org/officeDocument/2006/relationships/oleObject" Target="embeddings/oleObject98.bin"/><Relationship Id="rId191" Type="http://schemas.openxmlformats.org/officeDocument/2006/relationships/oleObject" Target="embeddings/oleObject114.bin"/><Relationship Id="rId196" Type="http://schemas.openxmlformats.org/officeDocument/2006/relationships/oleObject" Target="embeddings/oleObject117.bin"/><Relationship Id="rId200" Type="http://schemas.openxmlformats.org/officeDocument/2006/relationships/theme" Target="theme/theme1.xml"/><Relationship Id="rId16" Type="http://schemas.openxmlformats.org/officeDocument/2006/relationships/image" Target="media/image5.png"/><Relationship Id="rId107" Type="http://schemas.openxmlformats.org/officeDocument/2006/relationships/oleObject" Target="embeddings/oleObject50.bin"/><Relationship Id="rId11" Type="http://schemas.openxmlformats.org/officeDocument/2006/relationships/oleObject" Target="embeddings/oleObject2.bin"/><Relationship Id="rId32" Type="http://schemas.openxmlformats.org/officeDocument/2006/relationships/oleObject" Target="embeddings/oleObject12.bin"/><Relationship Id="rId37" Type="http://schemas.openxmlformats.org/officeDocument/2006/relationships/image" Target="media/image16.png"/><Relationship Id="rId53" Type="http://schemas.openxmlformats.org/officeDocument/2006/relationships/header" Target="header2.xml"/><Relationship Id="rId58" Type="http://schemas.openxmlformats.org/officeDocument/2006/relationships/oleObject" Target="embeddings/oleObject22.bin"/><Relationship Id="rId74" Type="http://schemas.openxmlformats.org/officeDocument/2006/relationships/oleObject" Target="embeddings/oleObject30.bin"/><Relationship Id="rId79" Type="http://schemas.openxmlformats.org/officeDocument/2006/relationships/oleObject" Target="embeddings/oleObject33.bin"/><Relationship Id="rId102" Type="http://schemas.openxmlformats.org/officeDocument/2006/relationships/image" Target="media/image44.png"/><Relationship Id="rId123" Type="http://schemas.openxmlformats.org/officeDocument/2006/relationships/oleObject" Target="embeddings/oleObject61.bin"/><Relationship Id="rId128" Type="http://schemas.openxmlformats.org/officeDocument/2006/relationships/image" Target="media/image52.png"/><Relationship Id="rId144" Type="http://schemas.openxmlformats.org/officeDocument/2006/relationships/image" Target="media/image55.png"/><Relationship Id="rId149" Type="http://schemas.openxmlformats.org/officeDocument/2006/relationships/oleObject" Target="embeddings/oleObject82.bin"/><Relationship Id="rId5" Type="http://schemas.openxmlformats.org/officeDocument/2006/relationships/webSettings" Target="webSettings.xml"/><Relationship Id="rId90" Type="http://schemas.openxmlformats.org/officeDocument/2006/relationships/image" Target="media/image40.jpg"/><Relationship Id="rId95" Type="http://schemas.openxmlformats.org/officeDocument/2006/relationships/image" Target="media/image42.png"/><Relationship Id="rId160" Type="http://schemas.openxmlformats.org/officeDocument/2006/relationships/image" Target="media/image59.png"/><Relationship Id="rId165" Type="http://schemas.openxmlformats.org/officeDocument/2006/relationships/oleObject" Target="embeddings/oleObject93.bin"/><Relationship Id="rId181" Type="http://schemas.openxmlformats.org/officeDocument/2006/relationships/oleObject" Target="embeddings/oleObject106.bin"/><Relationship Id="rId186" Type="http://schemas.openxmlformats.org/officeDocument/2006/relationships/oleObject" Target="embeddings/oleObject110.bin"/><Relationship Id="rId22" Type="http://schemas.openxmlformats.org/officeDocument/2006/relationships/image" Target="media/image8.png"/><Relationship Id="rId27" Type="http://schemas.openxmlformats.org/officeDocument/2006/relationships/oleObject" Target="embeddings/oleObject10.bin"/><Relationship Id="rId43" Type="http://schemas.openxmlformats.org/officeDocument/2006/relationships/image" Target="media/image19.png"/><Relationship Id="rId48" Type="http://schemas.openxmlformats.org/officeDocument/2006/relationships/oleObject" Target="embeddings/oleObject19.bin"/><Relationship Id="rId64" Type="http://schemas.openxmlformats.org/officeDocument/2006/relationships/oleObject" Target="embeddings/oleObject25.bin"/><Relationship Id="rId69" Type="http://schemas.openxmlformats.org/officeDocument/2006/relationships/image" Target="media/image30.png"/><Relationship Id="rId113" Type="http://schemas.openxmlformats.org/officeDocument/2006/relationships/oleObject" Target="embeddings/oleObject54.bin"/><Relationship Id="rId118" Type="http://schemas.openxmlformats.org/officeDocument/2006/relationships/oleObject" Target="embeddings/oleObject57.bin"/><Relationship Id="rId134" Type="http://schemas.openxmlformats.org/officeDocument/2006/relationships/oleObject" Target="embeddings/oleObject69.bin"/><Relationship Id="rId139" Type="http://schemas.openxmlformats.org/officeDocument/2006/relationships/oleObject" Target="embeddings/oleObject73.bin"/><Relationship Id="rId80" Type="http://schemas.openxmlformats.org/officeDocument/2006/relationships/image" Target="media/image35.png"/><Relationship Id="rId85" Type="http://schemas.openxmlformats.org/officeDocument/2006/relationships/oleObject" Target="embeddings/oleObject36.bin"/><Relationship Id="rId150" Type="http://schemas.openxmlformats.org/officeDocument/2006/relationships/image" Target="media/image56.png"/><Relationship Id="rId155" Type="http://schemas.openxmlformats.org/officeDocument/2006/relationships/oleObject" Target="embeddings/oleObject86.bin"/><Relationship Id="rId171" Type="http://schemas.openxmlformats.org/officeDocument/2006/relationships/oleObject" Target="embeddings/oleObject99.bin"/><Relationship Id="rId176" Type="http://schemas.openxmlformats.org/officeDocument/2006/relationships/image" Target="media/image62.png"/><Relationship Id="rId192" Type="http://schemas.openxmlformats.org/officeDocument/2006/relationships/image" Target="media/image66.png"/><Relationship Id="rId197" Type="http://schemas.openxmlformats.org/officeDocument/2006/relationships/oleObject" Target="embeddings/oleObject118.bin"/><Relationship Id="rId12" Type="http://schemas.openxmlformats.org/officeDocument/2006/relationships/image" Target="media/image3.png"/><Relationship Id="rId17" Type="http://schemas.openxmlformats.org/officeDocument/2006/relationships/oleObject" Target="embeddings/oleObject5.bin"/><Relationship Id="rId33" Type="http://schemas.openxmlformats.org/officeDocument/2006/relationships/image" Target="media/image14.png"/><Relationship Id="rId38" Type="http://schemas.openxmlformats.org/officeDocument/2006/relationships/oleObject" Target="embeddings/oleObject14.bin"/><Relationship Id="rId59" Type="http://schemas.openxmlformats.org/officeDocument/2006/relationships/image" Target="media/image25.png"/><Relationship Id="rId103" Type="http://schemas.openxmlformats.org/officeDocument/2006/relationships/oleObject" Target="embeddings/oleObject47.bin"/><Relationship Id="rId108" Type="http://schemas.openxmlformats.org/officeDocument/2006/relationships/image" Target="media/image46.png"/><Relationship Id="rId124" Type="http://schemas.openxmlformats.org/officeDocument/2006/relationships/image" Target="media/image51.png"/><Relationship Id="rId129" Type="http://schemas.openxmlformats.org/officeDocument/2006/relationships/oleObject" Target="embeddings/oleObject65.bin"/><Relationship Id="rId54" Type="http://schemas.openxmlformats.org/officeDocument/2006/relationships/footer" Target="footer2.xml"/><Relationship Id="rId70" Type="http://schemas.openxmlformats.org/officeDocument/2006/relationships/oleObject" Target="embeddings/oleObject28.bin"/><Relationship Id="rId75" Type="http://schemas.openxmlformats.org/officeDocument/2006/relationships/image" Target="media/image33.png"/><Relationship Id="rId91" Type="http://schemas.openxmlformats.org/officeDocument/2006/relationships/image" Target="media/image41.png"/><Relationship Id="rId96" Type="http://schemas.openxmlformats.org/officeDocument/2006/relationships/oleObject" Target="embeddings/oleObject42.bin"/><Relationship Id="rId140" Type="http://schemas.openxmlformats.org/officeDocument/2006/relationships/oleObject" Target="embeddings/oleObject74.bin"/><Relationship Id="rId145" Type="http://schemas.openxmlformats.org/officeDocument/2006/relationships/oleObject" Target="embeddings/oleObject78.bin"/><Relationship Id="rId161" Type="http://schemas.openxmlformats.org/officeDocument/2006/relationships/oleObject" Target="embeddings/oleObject90.bin"/><Relationship Id="rId166" Type="http://schemas.openxmlformats.org/officeDocument/2006/relationships/oleObject" Target="embeddings/oleObject94.bin"/><Relationship Id="rId182" Type="http://schemas.openxmlformats.org/officeDocument/2006/relationships/oleObject" Target="embeddings/oleObject107.bin"/><Relationship Id="rId187" Type="http://schemas.openxmlformats.org/officeDocument/2006/relationships/oleObject" Target="embeddings/oleObject111.bin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oleObject" Target="embeddings/oleObject8.bin"/><Relationship Id="rId28" Type="http://schemas.openxmlformats.org/officeDocument/2006/relationships/image" Target="media/image11.jpg"/><Relationship Id="rId49" Type="http://schemas.openxmlformats.org/officeDocument/2006/relationships/image" Target="media/image22.png"/><Relationship Id="rId114" Type="http://schemas.openxmlformats.org/officeDocument/2006/relationships/image" Target="media/image48.png"/><Relationship Id="rId119" Type="http://schemas.openxmlformats.org/officeDocument/2006/relationships/oleObject" Target="embeddings/oleObject58.bin"/><Relationship Id="rId44" Type="http://schemas.openxmlformats.org/officeDocument/2006/relationships/oleObject" Target="embeddings/oleObject17.bin"/><Relationship Id="rId60" Type="http://schemas.openxmlformats.org/officeDocument/2006/relationships/oleObject" Target="embeddings/oleObject23.bin"/><Relationship Id="rId65" Type="http://schemas.openxmlformats.org/officeDocument/2006/relationships/image" Target="media/image28.png"/><Relationship Id="rId81" Type="http://schemas.openxmlformats.org/officeDocument/2006/relationships/oleObject" Target="embeddings/oleObject34.bin"/><Relationship Id="rId86" Type="http://schemas.openxmlformats.org/officeDocument/2006/relationships/image" Target="media/image38.png"/><Relationship Id="rId130" Type="http://schemas.openxmlformats.org/officeDocument/2006/relationships/oleObject" Target="embeddings/oleObject66.bin"/><Relationship Id="rId135" Type="http://schemas.openxmlformats.org/officeDocument/2006/relationships/oleObject" Target="embeddings/oleObject70.bin"/><Relationship Id="rId151" Type="http://schemas.openxmlformats.org/officeDocument/2006/relationships/oleObject" Target="embeddings/oleObject83.bin"/><Relationship Id="rId156" Type="http://schemas.openxmlformats.org/officeDocument/2006/relationships/oleObject" Target="embeddings/oleObject87.bin"/><Relationship Id="rId177" Type="http://schemas.openxmlformats.org/officeDocument/2006/relationships/oleObject" Target="embeddings/oleObject103.bin"/><Relationship Id="rId198" Type="http://schemas.openxmlformats.org/officeDocument/2006/relationships/fontTable" Target="fontTable.xml"/><Relationship Id="rId172" Type="http://schemas.openxmlformats.org/officeDocument/2006/relationships/image" Target="media/image61.png"/><Relationship Id="rId193" Type="http://schemas.openxmlformats.org/officeDocument/2006/relationships/oleObject" Target="embeddings/oleObject115.bin"/><Relationship Id="rId13" Type="http://schemas.openxmlformats.org/officeDocument/2006/relationships/oleObject" Target="embeddings/oleObject3.bin"/><Relationship Id="rId18" Type="http://schemas.openxmlformats.org/officeDocument/2006/relationships/image" Target="media/image6.png"/><Relationship Id="rId39" Type="http://schemas.openxmlformats.org/officeDocument/2006/relationships/image" Target="media/image17.png"/><Relationship Id="rId109" Type="http://schemas.openxmlformats.org/officeDocument/2006/relationships/oleObject" Target="embeddings/oleObject51.bin"/><Relationship Id="rId34" Type="http://schemas.microsoft.com/office/2007/relationships/hdphoto" Target="media/hdphoto1.wdp"/><Relationship Id="rId50" Type="http://schemas.openxmlformats.org/officeDocument/2006/relationships/oleObject" Target="embeddings/oleObject20.bin"/><Relationship Id="rId55" Type="http://schemas.openxmlformats.org/officeDocument/2006/relationships/image" Target="media/image23.png"/><Relationship Id="rId76" Type="http://schemas.openxmlformats.org/officeDocument/2006/relationships/oleObject" Target="embeddings/oleObject31.bin"/><Relationship Id="rId97" Type="http://schemas.openxmlformats.org/officeDocument/2006/relationships/oleObject" Target="embeddings/oleObject43.bin"/><Relationship Id="rId104" Type="http://schemas.openxmlformats.org/officeDocument/2006/relationships/oleObject" Target="embeddings/oleObject48.bin"/><Relationship Id="rId120" Type="http://schemas.openxmlformats.org/officeDocument/2006/relationships/image" Target="media/image50.png"/><Relationship Id="rId125" Type="http://schemas.openxmlformats.org/officeDocument/2006/relationships/oleObject" Target="embeddings/oleObject62.bin"/><Relationship Id="rId141" Type="http://schemas.openxmlformats.org/officeDocument/2006/relationships/oleObject" Target="embeddings/oleObject75.bin"/><Relationship Id="rId146" Type="http://schemas.openxmlformats.org/officeDocument/2006/relationships/oleObject" Target="embeddings/oleObject79.bin"/><Relationship Id="rId167" Type="http://schemas.openxmlformats.org/officeDocument/2006/relationships/oleObject" Target="embeddings/oleObject95.bin"/><Relationship Id="rId188" Type="http://schemas.openxmlformats.org/officeDocument/2006/relationships/image" Target="media/image65.png"/><Relationship Id="rId7" Type="http://schemas.openxmlformats.org/officeDocument/2006/relationships/endnotes" Target="endnotes.xml"/><Relationship Id="rId71" Type="http://schemas.openxmlformats.org/officeDocument/2006/relationships/image" Target="media/image31.png"/><Relationship Id="rId92" Type="http://schemas.openxmlformats.org/officeDocument/2006/relationships/oleObject" Target="embeddings/oleObject39.bin"/><Relationship Id="rId162" Type="http://schemas.openxmlformats.org/officeDocument/2006/relationships/oleObject" Target="embeddings/oleObject91.bin"/><Relationship Id="rId183" Type="http://schemas.openxmlformats.org/officeDocument/2006/relationships/oleObject" Target="embeddings/oleObject108.bin"/><Relationship Id="rId2" Type="http://schemas.openxmlformats.org/officeDocument/2006/relationships/numbering" Target="numbering.xml"/><Relationship Id="rId29" Type="http://schemas.openxmlformats.org/officeDocument/2006/relationships/image" Target="media/image12.png"/><Relationship Id="rId24" Type="http://schemas.openxmlformats.org/officeDocument/2006/relationships/image" Target="media/image9.png"/><Relationship Id="rId40" Type="http://schemas.openxmlformats.org/officeDocument/2006/relationships/oleObject" Target="embeddings/oleObject15.bin"/><Relationship Id="rId45" Type="http://schemas.openxmlformats.org/officeDocument/2006/relationships/image" Target="media/image20.png"/><Relationship Id="rId66" Type="http://schemas.openxmlformats.org/officeDocument/2006/relationships/oleObject" Target="embeddings/oleObject26.bin"/><Relationship Id="rId87" Type="http://schemas.openxmlformats.org/officeDocument/2006/relationships/oleObject" Target="embeddings/oleObject37.bin"/><Relationship Id="rId110" Type="http://schemas.openxmlformats.org/officeDocument/2006/relationships/oleObject" Target="embeddings/oleObject52.bin"/><Relationship Id="rId115" Type="http://schemas.openxmlformats.org/officeDocument/2006/relationships/oleObject" Target="embeddings/oleObject55.bin"/><Relationship Id="rId131" Type="http://schemas.openxmlformats.org/officeDocument/2006/relationships/oleObject" Target="embeddings/oleObject67.bin"/><Relationship Id="rId136" Type="http://schemas.openxmlformats.org/officeDocument/2006/relationships/image" Target="media/image54.png"/><Relationship Id="rId157" Type="http://schemas.openxmlformats.org/officeDocument/2006/relationships/image" Target="media/image58.png"/><Relationship Id="rId178" Type="http://schemas.openxmlformats.org/officeDocument/2006/relationships/oleObject" Target="embeddings/oleObject104.bin"/><Relationship Id="rId61" Type="http://schemas.openxmlformats.org/officeDocument/2006/relationships/image" Target="media/image26.png"/><Relationship Id="rId82" Type="http://schemas.openxmlformats.org/officeDocument/2006/relationships/image" Target="media/image36.png"/><Relationship Id="rId152" Type="http://schemas.openxmlformats.org/officeDocument/2006/relationships/oleObject" Target="embeddings/oleObject84.bin"/><Relationship Id="rId173" Type="http://schemas.openxmlformats.org/officeDocument/2006/relationships/oleObject" Target="embeddings/oleObject100.bin"/><Relationship Id="rId194" Type="http://schemas.openxmlformats.org/officeDocument/2006/relationships/oleObject" Target="embeddings/oleObject116.bin"/><Relationship Id="rId199" Type="http://schemas.openxmlformats.org/officeDocument/2006/relationships/glossaryDocument" Target="glossary/document.xml"/><Relationship Id="rId19" Type="http://schemas.openxmlformats.org/officeDocument/2006/relationships/oleObject" Target="embeddings/oleObject6.bin"/><Relationship Id="rId14" Type="http://schemas.openxmlformats.org/officeDocument/2006/relationships/image" Target="media/image4.png"/><Relationship Id="rId30" Type="http://schemas.openxmlformats.org/officeDocument/2006/relationships/oleObject" Target="embeddings/oleObject11.bin"/><Relationship Id="rId35" Type="http://schemas.openxmlformats.org/officeDocument/2006/relationships/image" Target="media/image15.png"/><Relationship Id="rId56" Type="http://schemas.openxmlformats.org/officeDocument/2006/relationships/oleObject" Target="embeddings/oleObject21.bin"/><Relationship Id="rId77" Type="http://schemas.openxmlformats.org/officeDocument/2006/relationships/oleObject" Target="embeddings/oleObject32.bin"/><Relationship Id="rId100" Type="http://schemas.openxmlformats.org/officeDocument/2006/relationships/oleObject" Target="embeddings/oleObject45.bin"/><Relationship Id="rId105" Type="http://schemas.openxmlformats.org/officeDocument/2006/relationships/image" Target="media/image45.png"/><Relationship Id="rId126" Type="http://schemas.openxmlformats.org/officeDocument/2006/relationships/oleObject" Target="embeddings/oleObject63.bin"/><Relationship Id="rId147" Type="http://schemas.openxmlformats.org/officeDocument/2006/relationships/oleObject" Target="embeddings/oleObject80.bin"/><Relationship Id="rId168" Type="http://schemas.openxmlformats.org/officeDocument/2006/relationships/oleObject" Target="embeddings/oleObject96.bin"/><Relationship Id="rId8" Type="http://schemas.openxmlformats.org/officeDocument/2006/relationships/image" Target="media/image1.png"/><Relationship Id="rId51" Type="http://schemas.openxmlformats.org/officeDocument/2006/relationships/header" Target="header1.xml"/><Relationship Id="rId72" Type="http://schemas.openxmlformats.org/officeDocument/2006/relationships/oleObject" Target="embeddings/oleObject29.bin"/><Relationship Id="rId93" Type="http://schemas.openxmlformats.org/officeDocument/2006/relationships/oleObject" Target="embeddings/oleObject40.bin"/><Relationship Id="rId98" Type="http://schemas.openxmlformats.org/officeDocument/2006/relationships/oleObject" Target="embeddings/oleObject44.bin"/><Relationship Id="rId121" Type="http://schemas.openxmlformats.org/officeDocument/2006/relationships/oleObject" Target="embeddings/oleObject59.bin"/><Relationship Id="rId142" Type="http://schemas.openxmlformats.org/officeDocument/2006/relationships/oleObject" Target="embeddings/oleObject76.bin"/><Relationship Id="rId163" Type="http://schemas.openxmlformats.org/officeDocument/2006/relationships/image" Target="media/image60.png"/><Relationship Id="rId184" Type="http://schemas.openxmlformats.org/officeDocument/2006/relationships/image" Target="media/image64.png"/><Relationship Id="rId189" Type="http://schemas.openxmlformats.org/officeDocument/2006/relationships/oleObject" Target="embeddings/oleObject112.bin"/><Relationship Id="rId3" Type="http://schemas.openxmlformats.org/officeDocument/2006/relationships/styles" Target="styles.xml"/><Relationship Id="rId25" Type="http://schemas.openxmlformats.org/officeDocument/2006/relationships/oleObject" Target="embeddings/oleObject9.bin"/><Relationship Id="rId46" Type="http://schemas.openxmlformats.org/officeDocument/2006/relationships/oleObject" Target="embeddings/oleObject18.bin"/><Relationship Id="rId67" Type="http://schemas.openxmlformats.org/officeDocument/2006/relationships/image" Target="media/image29.png"/><Relationship Id="rId116" Type="http://schemas.openxmlformats.org/officeDocument/2006/relationships/image" Target="media/image49.png"/><Relationship Id="rId137" Type="http://schemas.openxmlformats.org/officeDocument/2006/relationships/oleObject" Target="embeddings/oleObject71.bin"/><Relationship Id="rId158" Type="http://schemas.openxmlformats.org/officeDocument/2006/relationships/oleObject" Target="embeddings/oleObject88.bin"/><Relationship Id="rId20" Type="http://schemas.openxmlformats.org/officeDocument/2006/relationships/image" Target="media/image7.png"/><Relationship Id="rId41" Type="http://schemas.openxmlformats.org/officeDocument/2006/relationships/image" Target="media/image18.png"/><Relationship Id="rId62" Type="http://schemas.openxmlformats.org/officeDocument/2006/relationships/oleObject" Target="embeddings/oleObject24.bin"/><Relationship Id="rId83" Type="http://schemas.openxmlformats.org/officeDocument/2006/relationships/oleObject" Target="embeddings/oleObject35.bin"/><Relationship Id="rId88" Type="http://schemas.openxmlformats.org/officeDocument/2006/relationships/image" Target="media/image39.png"/><Relationship Id="rId111" Type="http://schemas.openxmlformats.org/officeDocument/2006/relationships/image" Target="media/image47.png"/><Relationship Id="rId132" Type="http://schemas.openxmlformats.org/officeDocument/2006/relationships/oleObject" Target="embeddings/oleObject68.bin"/><Relationship Id="rId153" Type="http://schemas.openxmlformats.org/officeDocument/2006/relationships/image" Target="media/image57.png"/><Relationship Id="rId174" Type="http://schemas.openxmlformats.org/officeDocument/2006/relationships/oleObject" Target="embeddings/oleObject101.bin"/><Relationship Id="rId179" Type="http://schemas.openxmlformats.org/officeDocument/2006/relationships/oleObject" Target="embeddings/oleObject105.bin"/><Relationship Id="rId195" Type="http://schemas.openxmlformats.org/officeDocument/2006/relationships/image" Target="media/image67.png"/><Relationship Id="rId190" Type="http://schemas.openxmlformats.org/officeDocument/2006/relationships/oleObject" Target="embeddings/oleObject113.bin"/><Relationship Id="rId15" Type="http://schemas.openxmlformats.org/officeDocument/2006/relationships/oleObject" Target="embeddings/oleObject4.bin"/><Relationship Id="rId36" Type="http://schemas.openxmlformats.org/officeDocument/2006/relationships/oleObject" Target="embeddings/oleObject13.bin"/><Relationship Id="rId57" Type="http://schemas.openxmlformats.org/officeDocument/2006/relationships/image" Target="media/image24.png"/><Relationship Id="rId106" Type="http://schemas.openxmlformats.org/officeDocument/2006/relationships/oleObject" Target="embeddings/oleObject49.bin"/><Relationship Id="rId127" Type="http://schemas.openxmlformats.org/officeDocument/2006/relationships/oleObject" Target="embeddings/oleObject64.bin"/><Relationship Id="rId10" Type="http://schemas.openxmlformats.org/officeDocument/2006/relationships/image" Target="media/image2.png"/><Relationship Id="rId31" Type="http://schemas.openxmlformats.org/officeDocument/2006/relationships/image" Target="media/image13.png"/><Relationship Id="rId52" Type="http://schemas.openxmlformats.org/officeDocument/2006/relationships/footer" Target="footer1.xml"/><Relationship Id="rId73" Type="http://schemas.openxmlformats.org/officeDocument/2006/relationships/image" Target="media/image32.png"/><Relationship Id="rId78" Type="http://schemas.openxmlformats.org/officeDocument/2006/relationships/image" Target="media/image34.png"/><Relationship Id="rId94" Type="http://schemas.openxmlformats.org/officeDocument/2006/relationships/oleObject" Target="embeddings/oleObject41.bin"/><Relationship Id="rId99" Type="http://schemas.openxmlformats.org/officeDocument/2006/relationships/image" Target="media/image43.png"/><Relationship Id="rId101" Type="http://schemas.openxmlformats.org/officeDocument/2006/relationships/oleObject" Target="embeddings/oleObject46.bin"/><Relationship Id="rId122" Type="http://schemas.openxmlformats.org/officeDocument/2006/relationships/oleObject" Target="embeddings/oleObject60.bin"/><Relationship Id="rId143" Type="http://schemas.openxmlformats.org/officeDocument/2006/relationships/oleObject" Target="embeddings/oleObject77.bin"/><Relationship Id="rId148" Type="http://schemas.openxmlformats.org/officeDocument/2006/relationships/oleObject" Target="embeddings/oleObject81.bin"/><Relationship Id="rId164" Type="http://schemas.openxmlformats.org/officeDocument/2006/relationships/oleObject" Target="embeddings/oleObject92.bin"/><Relationship Id="rId169" Type="http://schemas.openxmlformats.org/officeDocument/2006/relationships/oleObject" Target="embeddings/oleObject97.bin"/><Relationship Id="rId185" Type="http://schemas.openxmlformats.org/officeDocument/2006/relationships/oleObject" Target="embeddings/oleObject109.bin"/><Relationship Id="rId4" Type="http://schemas.openxmlformats.org/officeDocument/2006/relationships/settings" Target="settings.xml"/><Relationship Id="rId9" Type="http://schemas.openxmlformats.org/officeDocument/2006/relationships/oleObject" Target="embeddings/oleObject1.bin"/><Relationship Id="rId180" Type="http://schemas.openxmlformats.org/officeDocument/2006/relationships/image" Target="media/image63.png"/><Relationship Id="rId26" Type="http://schemas.openxmlformats.org/officeDocument/2006/relationships/image" Target="media/image10.png"/><Relationship Id="rId47" Type="http://schemas.openxmlformats.org/officeDocument/2006/relationships/image" Target="media/image21.png"/><Relationship Id="rId68" Type="http://schemas.openxmlformats.org/officeDocument/2006/relationships/oleObject" Target="embeddings/oleObject27.bin"/><Relationship Id="rId89" Type="http://schemas.openxmlformats.org/officeDocument/2006/relationships/oleObject" Target="embeddings/oleObject38.bin"/><Relationship Id="rId112" Type="http://schemas.openxmlformats.org/officeDocument/2006/relationships/oleObject" Target="embeddings/oleObject53.bin"/><Relationship Id="rId133" Type="http://schemas.openxmlformats.org/officeDocument/2006/relationships/image" Target="media/image53.png"/><Relationship Id="rId154" Type="http://schemas.openxmlformats.org/officeDocument/2006/relationships/oleObject" Target="embeddings/oleObject85.bin"/><Relationship Id="rId175" Type="http://schemas.openxmlformats.org/officeDocument/2006/relationships/oleObject" Target="embeddings/oleObject102.bin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Garry\Documents\WME%20Pty%20Ltd%2012\Draft%20Products\Draft%20Products%202014\2014%20WME%20Mathematics%20Assessment%20Bank\2014%20Templates\Year%207%208%20Test%20Template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docParts>
    <w:docPart>
      <w:docPartPr>
        <w:name w:val="3A90E101F0F84049BABD762FF45A1CD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A20E525-269E-4CB2-9674-8A96862BCA10}"/>
      </w:docPartPr>
      <w:docPartBody>
        <w:p w:rsidR="005B6493" w:rsidRDefault="0098331B">
          <w:pPr>
            <w:pStyle w:val="3A90E101F0F84049BABD762FF45A1CDA"/>
          </w:pPr>
          <w:r w:rsidRPr="00E85C0B">
            <w:rPr>
              <w:rStyle w:val="PlaceholderText"/>
            </w:rPr>
            <w:t>[Title]</w:t>
          </w:r>
        </w:p>
      </w:docPartBody>
    </w:docPart>
    <w:docPart>
      <w:docPartPr>
        <w:name w:val="ED10240EFB194638853E51D02E67E6E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F4A83FB-369E-4876-A6BA-68B7873F4596}"/>
      </w:docPartPr>
      <w:docPartBody>
        <w:p w:rsidR="005B6493" w:rsidRDefault="0098331B">
          <w:pPr>
            <w:pStyle w:val="ED10240EFB194638853E51D02E67E6EE"/>
          </w:pPr>
          <w:r w:rsidRPr="00E85C0B">
            <w:rPr>
              <w:rStyle w:val="PlaceholderText"/>
            </w:rPr>
            <w:t>[Title]</w:t>
          </w:r>
        </w:p>
      </w:docPartBody>
    </w:docPart>
    <w:docPart>
      <w:docPartPr>
        <w:name w:val="A7DD17D33F4B44C693A033A3205006A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BC7C944-C086-4043-B04B-8E60DD8A6DC5}"/>
      </w:docPartPr>
      <w:docPartBody>
        <w:p w:rsidR="005B6493" w:rsidRDefault="0098331B">
          <w:pPr>
            <w:pStyle w:val="A7DD17D33F4B44C693A033A3205006A1"/>
          </w:pPr>
          <w:r w:rsidRPr="00D642CA">
            <w:rPr>
              <w:rStyle w:val="PlaceholderText"/>
            </w:rPr>
            <w:t>[Title]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8331B"/>
    <w:rsid w:val="0007477D"/>
    <w:rsid w:val="00522E47"/>
    <w:rsid w:val="005B6493"/>
    <w:rsid w:val="00826F68"/>
    <w:rsid w:val="0098331B"/>
    <w:rsid w:val="00CF43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AU" w:eastAsia="en-A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Pr>
      <w:color w:val="808080"/>
    </w:rPr>
  </w:style>
  <w:style w:type="paragraph" w:customStyle="1" w:styleId="3A90E101F0F84049BABD762FF45A1CDA">
    <w:name w:val="3A90E101F0F84049BABD762FF45A1CDA"/>
  </w:style>
  <w:style w:type="paragraph" w:customStyle="1" w:styleId="ED10240EFB194638853E51D02E67E6EE">
    <w:name w:val="ED10240EFB194638853E51D02E67E6EE"/>
  </w:style>
  <w:style w:type="paragraph" w:customStyle="1" w:styleId="20077B915FD94667845D1AC2BAD46149">
    <w:name w:val="20077B915FD94667845D1AC2BAD46149"/>
  </w:style>
  <w:style w:type="paragraph" w:customStyle="1" w:styleId="A7DD17D33F4B44C693A033A3205006A1">
    <w:name w:val="A7DD17D33F4B44C693A033A3205006A1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49BA337-BF02-4D94-937D-A5431E2A8C1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Year 7 8 Test Template.dotx</Template>
  <TotalTime>0</TotalTime>
  <Pages>21</Pages>
  <Words>1749</Words>
  <Characters>9973</Characters>
  <Application>Microsoft Office Word</Application>
  <DocSecurity>0</DocSecurity>
  <Lines>83</Lines>
  <Paragraphs>23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Volume</vt:lpstr>
    </vt:vector>
  </TitlesOfParts>
  <Company>Toshiba</Company>
  <LinksUpToDate>false</LinksUpToDate>
  <CharactersWithSpaces>11699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Volume</dc:title>
  <dc:subject/>
  <dc:creator>Garry</dc:creator>
  <cp:keywords/>
  <dc:description/>
  <cp:lastModifiedBy>Garry</cp:lastModifiedBy>
  <cp:revision>3</cp:revision>
  <dcterms:created xsi:type="dcterms:W3CDTF">2014-04-25T14:01:00Z</dcterms:created>
  <dcterms:modified xsi:type="dcterms:W3CDTF">2014-04-26T23:19:00Z</dcterms:modified>
</cp:coreProperties>
</file>