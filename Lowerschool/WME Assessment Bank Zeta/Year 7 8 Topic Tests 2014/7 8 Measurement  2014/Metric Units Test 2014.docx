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52"/>
        <w:gridCol w:w="183"/>
        <w:gridCol w:w="5527"/>
        <w:gridCol w:w="3545"/>
      </w:tblGrid>
      <w:tr w:rsidR="00325745" w:rsidTr="00B64059">
        <w:trPr>
          <w:cantSplit/>
          <w:trHeight w:val="851"/>
        </w:trPr>
        <w:tc>
          <w:tcPr>
            <w:tcW w:w="1135" w:type="dxa"/>
            <w:gridSpan w:val="2"/>
            <w:shd w:val="clear" w:color="auto" w:fill="DAE7F6"/>
            <w:vAlign w:val="center"/>
          </w:tcPr>
          <w:p w:rsidR="00325745" w:rsidRDefault="00325745" w:rsidP="0032574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36"/>
                <w:szCs w:val="36"/>
              </w:rPr>
              <w:t>Year</w:t>
            </w:r>
          </w:p>
          <w:p w:rsidR="00C868AD" w:rsidRPr="00325745" w:rsidRDefault="006F7085" w:rsidP="006F708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>7</w:t>
            </w:r>
          </w:p>
        </w:tc>
        <w:tc>
          <w:tcPr>
            <w:tcW w:w="5527" w:type="dxa"/>
            <w:shd w:val="clear" w:color="auto" w:fill="DAE7F6"/>
          </w:tcPr>
          <w:sdt>
            <w:sdtPr>
              <w:rPr>
                <w:rFonts w:asciiTheme="majorHAnsi" w:hAnsiTheme="majorHAnsi"/>
                <w:i/>
                <w:sz w:val="52"/>
                <w:szCs w:val="52"/>
              </w:rPr>
              <w:alias w:val="Title"/>
              <w:tag w:val=""/>
              <w:id w:val="1338033075"/>
              <w:placeholder>
                <w:docPart w:val="7D919C421B37494DA6734E69A9A568A4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p w:rsidR="001D51F7" w:rsidRPr="005C44C0" w:rsidRDefault="006F7085" w:rsidP="007403DD">
                <w:pPr>
                  <w:tabs>
                    <w:tab w:val="left" w:pos="1152"/>
                    <w:tab w:val="center" w:pos="2230"/>
                  </w:tabs>
                  <w:jc w:val="center"/>
                  <w:rPr>
                    <w:rFonts w:asciiTheme="majorHAnsi" w:hAnsiTheme="majorHAnsi"/>
                    <w:i/>
                    <w:sz w:val="52"/>
                    <w:szCs w:val="52"/>
                  </w:rPr>
                </w:pPr>
                <w:r>
                  <w:rPr>
                    <w:rFonts w:asciiTheme="majorHAnsi" w:hAnsiTheme="majorHAnsi"/>
                    <w:i/>
                    <w:sz w:val="52"/>
                    <w:szCs w:val="52"/>
                  </w:rPr>
                  <w:t>Metric Units</w:t>
                </w:r>
              </w:p>
            </w:sdtContent>
          </w:sdt>
        </w:tc>
        <w:tc>
          <w:tcPr>
            <w:tcW w:w="3545" w:type="dxa"/>
            <w:shd w:val="clear" w:color="auto" w:fill="002060"/>
          </w:tcPr>
          <w:p w:rsidR="00325745" w:rsidRDefault="00325745" w:rsidP="00B850EA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Non Calculator</w:t>
            </w:r>
          </w:p>
          <w:p w:rsidR="00853748" w:rsidRPr="00325745" w:rsidRDefault="00853748" w:rsidP="00B850EA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853748" w:rsidTr="00B64059">
        <w:trPr>
          <w:cantSplit/>
          <w:trHeight w:val="851"/>
        </w:trPr>
        <w:tc>
          <w:tcPr>
            <w:tcW w:w="6662" w:type="dxa"/>
            <w:gridSpan w:val="3"/>
            <w:shd w:val="clear" w:color="auto" w:fill="DAE7F6"/>
          </w:tcPr>
          <w:p w:rsidR="006F7085" w:rsidRPr="00C56E1E" w:rsidRDefault="006F7085" w:rsidP="006F7085">
            <w:pPr>
              <w:rPr>
                <w:rFonts w:ascii="Times New Roman" w:hAnsi="Times New Roman"/>
                <w:b/>
                <w:sz w:val="16"/>
                <w:szCs w:val="16"/>
              </w:rPr>
            </w:pPr>
            <w:r w:rsidRPr="005A5683">
              <w:rPr>
                <w:rFonts w:ascii="Times New Roman" w:hAnsi="Times New Roman"/>
                <w:b/>
                <w:sz w:val="20"/>
                <w:szCs w:val="20"/>
              </w:rPr>
              <w:t>Skills and Knowledge Assessed:</w:t>
            </w:r>
          </w:p>
          <w:p w:rsidR="006F7085" w:rsidRDefault="006F7085" w:rsidP="006F708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145F5A">
              <w:rPr>
                <w:rFonts w:ascii="Times New Roman" w:hAnsi="Times New Roman"/>
                <w:sz w:val="16"/>
                <w:szCs w:val="16"/>
              </w:rPr>
              <w:t>Connect decimal representations to the metric system (ACMMG135) </w:t>
            </w:r>
          </w:p>
          <w:p w:rsidR="006F7085" w:rsidRDefault="006F7085" w:rsidP="006F708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145F5A">
              <w:rPr>
                <w:rFonts w:ascii="Times New Roman" w:hAnsi="Times New Roman"/>
                <w:sz w:val="16"/>
                <w:szCs w:val="16"/>
              </w:rPr>
              <w:t>Convert between common metric units of length, mass and capacity (ACMMG136)</w:t>
            </w:r>
          </w:p>
          <w:p w:rsidR="006F7085" w:rsidRDefault="006F7085" w:rsidP="006F708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145F5A">
              <w:rPr>
                <w:rFonts w:ascii="Times New Roman" w:hAnsi="Times New Roman"/>
                <w:sz w:val="16"/>
                <w:szCs w:val="16"/>
              </w:rPr>
              <w:t>Solve problems involving the comparison of lengths and areas using appropriate units (ACMMG137)</w:t>
            </w:r>
          </w:p>
          <w:p w:rsidR="006F7085" w:rsidRDefault="006F7085" w:rsidP="006F708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145F5A">
              <w:rPr>
                <w:rFonts w:ascii="Times New Roman" w:hAnsi="Times New Roman"/>
                <w:sz w:val="16"/>
                <w:szCs w:val="16"/>
              </w:rPr>
              <w:t>Connect volume and capacity and their units of measurement (ACMMG138)</w:t>
            </w:r>
          </w:p>
          <w:p w:rsidR="006F7085" w:rsidRDefault="006F7085" w:rsidP="006F708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AA4883">
              <w:rPr>
                <w:rFonts w:ascii="Times New Roman" w:hAnsi="Times New Roman"/>
                <w:sz w:val="16"/>
                <w:szCs w:val="16"/>
              </w:rPr>
              <w:t>Solve problems involving duration, including using 12-and 24-hour time within a single time zone (ACMMG199)</w:t>
            </w:r>
          </w:p>
          <w:p w:rsidR="00853748" w:rsidRPr="00C56E1E" w:rsidRDefault="006F7085" w:rsidP="006F708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/>
                <w:sz w:val="16"/>
                <w:szCs w:val="16"/>
              </w:rPr>
            </w:pPr>
            <w:r w:rsidRPr="00145F5A">
              <w:rPr>
                <w:rFonts w:ascii="Times New Roman" w:hAnsi="Times New Roman"/>
                <w:sz w:val="16"/>
                <w:szCs w:val="16"/>
              </w:rPr>
              <w:t>Interpret and use timetables (ACMMG139) </w:t>
            </w:r>
          </w:p>
        </w:tc>
        <w:tc>
          <w:tcPr>
            <w:tcW w:w="3545" w:type="dxa"/>
            <w:shd w:val="clear" w:color="auto" w:fill="DAE7F6"/>
            <w:vAlign w:val="center"/>
          </w:tcPr>
          <w:p w:rsidR="00853748" w:rsidRPr="00325745" w:rsidRDefault="00853748" w:rsidP="003F3344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325745" w:rsidTr="00A824D7">
        <w:trPr>
          <w:cantSplit/>
          <w:trHeight w:val="851"/>
        </w:trPr>
        <w:tc>
          <w:tcPr>
            <w:tcW w:w="10207" w:type="dxa"/>
            <w:gridSpan w:val="4"/>
          </w:tcPr>
          <w:p w:rsidR="00641052" w:rsidRPr="007E3E86" w:rsidRDefault="00641052" w:rsidP="006410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Answer all questions in the spaces provided on this test paper by: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41052" w:rsidRPr="007E3E86" w:rsidRDefault="00641052" w:rsidP="00641052">
            <w:pPr>
              <w:ind w:firstLine="1418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or</w:t>
            </w:r>
          </w:p>
          <w:p w:rsidR="00641052" w:rsidRPr="007E3E86" w:rsidRDefault="00641052" w:rsidP="00641052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Shading in the bubble for the correct answer from the four choices provided.</w:t>
            </w:r>
          </w:p>
          <w:p w:rsidR="00325745" w:rsidRDefault="00641052" w:rsidP="00641052">
            <w:pPr>
              <w:rPr>
                <w:rFonts w:ascii="Times New Roman" w:hAnsi="Times New Roman"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 xml:space="preserve">Show any working out on the test paper.  Calculators are </w:t>
            </w:r>
            <w:r w:rsidRPr="007E3E86">
              <w:rPr>
                <w:rFonts w:asciiTheme="majorHAnsi" w:hAnsiTheme="majorHAnsi"/>
                <w:b/>
                <w:i/>
                <w:sz w:val="24"/>
                <w:szCs w:val="24"/>
              </w:rPr>
              <w:t>not</w:t>
            </w: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 xml:space="preserve"> allowed.</w:t>
            </w: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325745" w:rsidRDefault="00FD41A6" w:rsidP="000D6AC7">
            <w:pPr>
              <w:pStyle w:val="QuestionStyle"/>
            </w:pPr>
            <w:r>
              <w:t xml:space="preserve">Which </w:t>
            </w:r>
            <w:r w:rsidR="000D6AC7">
              <w:t xml:space="preserve">measurement </w:t>
            </w:r>
            <w:r>
              <w:t>is the same as 8</w:t>
            </w:r>
            <w:r w:rsidR="000D6AC7">
              <w:t xml:space="preserve"> 000 metres?</w:t>
            </w:r>
          </w:p>
          <w:p w:rsidR="000D6AC7" w:rsidRPr="00460C07" w:rsidRDefault="000D6AC7" w:rsidP="000D6AC7">
            <w:pPr>
              <w:pStyle w:val="QuestionStyle"/>
              <w:rPr>
                <w:sz w:val="16"/>
                <w:szCs w:val="16"/>
              </w:rPr>
            </w:pPr>
          </w:p>
          <w:p w:rsidR="000D6AC7" w:rsidRPr="000D6AC7" w:rsidRDefault="000D6AC7" w:rsidP="000D6AC7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96800" behindDoc="0" locked="0" layoutInCell="1" allowOverlap="1" wp14:anchorId="5BE4E572" wp14:editId="77431F0D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29210</wp:posOffset>
                      </wp:positionV>
                      <wp:extent cx="4362450" cy="114300"/>
                      <wp:effectExtent l="0" t="0" r="19050" b="19050"/>
                      <wp:wrapNone/>
                      <wp:docPr id="28" name="Group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1DBD3DB" id="Group 28" o:spid="_x0000_s1026" style="position:absolute;margin-left:16pt;margin-top:2.3pt;width:343.5pt;height:9pt;z-index:251596800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CDC8UA&#10;AADbAAAADwAAAGRycy9kb3ducmV2LnhtbESPQWvCQBSE7wX/w/KEXorZ1EMbY1YRi6VehKro9ZF9&#10;JsHs25Bdk9hf3xUKPQ4z8w2TLQdTi45aV1lW8BrFIIhzqysuFBwPm0kCwnlkjbVlUnAnB8vF6CnD&#10;VNuev6nb+0IECLsUFZTeN6mULi/JoItsQxy8i20N+iDbQuoW+wA3tZzG8Zs0WHFYKLGhdUn5dX8z&#10;CpJ7Yk7dafd5pi33Hz87/b56mSn1PB5WcxCeBv8f/mt/aQXTGTy+hB8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4IML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aBpMUA&#10;AADbAAAADwAAAGRycy9kb3ducmV2LnhtbESPQWvCQBSE70L/w/IEL9JsasHGNKtIi6VeBG3R6yP7&#10;mgSzb0N2TWJ/fbcgeBxm5hsmWw2mFh21rrKs4CmKQRDnVldcKPj+2jwmIJxH1lhbJgVXcrBaPowy&#10;TLXteU/dwRciQNilqKD0vkmldHlJBl1kG+Lg/djWoA+yLaRusQ9wU8tZHM+lwYrDQokNvZWUnw8X&#10;oyC5JubYHXcfJ9py//670y/r6UKpyXhYv4LwNPh7+Nb+1Aqe5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poGkxQAAANsAAAAPAAAAAAAAAAAAAAAAAJgCAABkcnMv&#10;ZG93bnJldi54bWxQSwUGAAAAAAQABAD1AAAAig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okP8UA&#10;AADbAAAADwAAAGRycy9kb3ducmV2LnhtbESPQWvCQBSE70L/w/IEL9JsakFjmlWkxVIvQm3R6yP7&#10;mgSzb0N2TWJ/fbcgeBxm5hsmWw+mFh21rrKs4CmKQRDnVldcKPj+2j4mIJxH1lhbJgVXcrBePYwy&#10;TLXt+ZO6gy9EgLBLUUHpfZNK6fKSDLrINsTB+7GtQR9kW0jdYh/gppazOJ5LgxWHhRIbei0pPx8u&#10;RkFyTcyxO+7fT7Tj/u13rxeb6VKpyXjYvIDwNPh7+Nb+0AqeF/D/JfwA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6iQ/xQAAANsAAAAPAAAAAAAAAAAAAAAAAJgCAABkcnMv&#10;ZG93bnJldi54bWxQSwUGAAAAAAQABAD1AAAAigMAAAAA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WwTcEA&#10;AADbAAAADwAAAGRycy9kb3ducmV2LnhtbERPTWvCQBC9C/6HZQQvUjcq1DS6iihKvQjVYq9DdkyC&#10;2dmQXZPYX+8eCj0+3vdy3ZlSNFS7wrKCyTgCQZxaXXCm4Puyf4tBOI+ssbRMCp7kYL3q95aYaNvy&#10;FzVnn4kQwi5BBbn3VSKlS3My6Ma2Ig7czdYGfYB1JnWNbQg3pZxG0bs0WHBoyLGibU7p/fwwCuJn&#10;bK7N9XT4oSO3u9+Tnm9GH0oNB91mAcJT5//Ff+5PrWAWxoYv4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l1sE3BAAAA2wAAAA8AAAAAAAAAAAAAAAAAmAIAAGRycy9kb3du&#10;cmV2LnhtbFBLBQYAAAAABAAEAPUAAACGAwAAAAA=&#10;" strokecolor="windowText" strokeweight="1pt"/>
                    </v:group>
                  </w:pict>
                </mc:Fallback>
              </mc:AlternateContent>
            </w:r>
            <w:r>
              <w:t xml:space="preserve">               8 mm                        8cm                              8 km                             80 km                                                        </w:t>
            </w: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D6AC7" w:rsidRDefault="000D6AC7" w:rsidP="000D6AC7">
            <w:pPr>
              <w:pStyle w:val="QuestionStyle"/>
            </w:pPr>
            <w:r>
              <w:t>Use a ruler to measure the width of this page to the nearest cm.</w:t>
            </w:r>
          </w:p>
          <w:p w:rsidR="000D6AC7" w:rsidRDefault="000D6AC7" w:rsidP="000D6AC7">
            <w:pPr>
              <w:pStyle w:val="QuestionStyle"/>
            </w:pPr>
          </w:p>
          <w:p w:rsidR="000D6AC7" w:rsidRPr="0013023C" w:rsidRDefault="000D6AC7" w:rsidP="000D6AC7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599872" behindDoc="0" locked="0" layoutInCell="1" allowOverlap="1" wp14:anchorId="54A91A2F" wp14:editId="765E6718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D6AC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A91A2F" id="Rectangle 74" o:spid="_x0000_s1026" style="position:absolute;margin-left:187.5pt;margin-top:7.65pt;width:59.4pt;height:29.4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" filled="f" strokecolor="black [3213]" strokeweight="1.5pt">
                      <v:textbox>
                        <w:txbxContent>
                          <w:p w:rsidR="00D0763E" w:rsidRPr="009F48CC" w:rsidRDefault="00D0763E" w:rsidP="000D6AC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D6AC7" w:rsidRPr="0013023C" w:rsidRDefault="000D6AC7" w:rsidP="000D6AC7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                      cm</w:t>
            </w:r>
          </w:p>
          <w:p w:rsidR="003D41FF" w:rsidRDefault="003D41FF" w:rsidP="000D6AC7">
            <w:pPr>
              <w:pStyle w:val="QuestionStyle"/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D6AC7" w:rsidRDefault="000D6AC7" w:rsidP="000D6AC7">
            <w:pPr>
              <w:pStyle w:val="QuestionStyle"/>
            </w:pPr>
            <w:r>
              <w:t>Which unit would be most appropriate to measure your mass (weight).</w:t>
            </w:r>
          </w:p>
          <w:p w:rsidR="000D6AC7" w:rsidRPr="00460C07" w:rsidRDefault="000D6AC7" w:rsidP="000D6AC7">
            <w:pPr>
              <w:pStyle w:val="QuestionStyle"/>
              <w:rPr>
                <w:sz w:val="16"/>
                <w:szCs w:val="16"/>
              </w:rPr>
            </w:pPr>
          </w:p>
          <w:p w:rsidR="000D6AC7" w:rsidRPr="00460C07" w:rsidRDefault="000D6AC7" w:rsidP="000D6AC7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97824" behindDoc="0" locked="0" layoutInCell="1" allowOverlap="1" wp14:anchorId="333B28CB" wp14:editId="7F98BED2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6350</wp:posOffset>
                      </wp:positionV>
                      <wp:extent cx="4362450" cy="114300"/>
                      <wp:effectExtent l="0" t="0" r="19050" b="19050"/>
                      <wp:wrapNone/>
                      <wp:docPr id="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1C88DAD" id="Group 1" o:spid="_x0000_s1026" style="position:absolute;margin-left:16pt;margin-top:.5pt;width:343.5pt;height:9pt;z-index:251597824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4eEMQA&#10;AADaAAAADwAAAGRycy9kb3ducmV2LnhtbESPQWvCQBSE74L/YXlCL6IbPdQ0dRVRLO1FMBa9PrKv&#10;STD7NmTXJPbXdwuCx2FmvmGW695UoqXGlZYVzKYRCOLM6pJzBd+n/SQG4TyyxsoyKbiTg/VqOFhi&#10;om3HR2pTn4sAYZeggsL7OpHSZQUZdFNbEwfvxzYGfZBNLnWDXYCbSs6j6FUaLDksFFjTtqDsmt6M&#10;gvgem3N7Pnxc6Iu73e9BLzbjN6VeRv3mHYSn3j/Dj/anVjCH/yvhBs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eHhDEAAAA2gAAAA8AAAAAAAAAAAAAAAAAmAIAAGRycy9k&#10;b3ducmV2LnhtbFBLBQYAAAAABAAEAPUAAACJ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K7i8QA&#10;AADaAAAADwAAAGRycy9kb3ducmV2LnhtbESPQWvCQBSE70L/w/IKXqRuWsHG1E2QFsVehFqx10f2&#10;NQnNvg3ZNYn+ercgeBxm5htmmQ2mFh21rrKs4HkagSDOra64UHD4Xj/FIJxH1lhbJgVncpClD6Ml&#10;Jtr2/EXd3hciQNglqKD0vkmkdHlJBt3UNsTB+7WtQR9kW0jdYh/gppYvUTSXBisOCyU29F5S/rc/&#10;GQXxOTbH7rjb/NAn9x+XnX5dTRZKjR+H1RsIT4O/h2/trVYwg/8r4QbI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Su4vEAAAA2gAAAA8AAAAAAAAAAAAAAAAAmAIAAGRycy9k&#10;b3ducmV2LnhtbFBLBQYAAAAABAAEAPUAAACJAwAAAAA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sj/8QA&#10;AADaAAAADwAAAGRycy9kb3ducmV2LnhtbESPQWvCQBSE70L/w/IKXqRuWsTG1E2QFsVehFqx10f2&#10;NQnNvg3ZNYn+ercgeBxm5htmmQ2mFh21rrKs4HkagSDOra64UHD4Xj/FIJxH1lhbJgVncpClD6Ml&#10;Jtr2/EXd3hciQNglqKD0vkmkdHlJBt3UNsTB+7WtQR9kW0jdYh/gppYvUTSXBisOCyU29F5S/rc/&#10;GQXxOTbH7rjb/NAn9x+XnX5dTRZKjR+H1RsIT4O/h2/trVYwg/8r4QbI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7I//EAAAA2gAAAA8AAAAAAAAAAAAAAAAAmAIAAGRycy9k&#10;b3ducmV2LnhtbFBLBQYAAAAABAAEAPUAAACJAwAAAAA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eGZMQA&#10;AADaAAAADwAAAGRycy9kb3ducmV2LnhtbESPQWvCQBSE70L/w/IKXqRuWtDG1E2QFsVehFqx10f2&#10;NQnNvg3ZNYn+ercgeBxm5htmmQ2mFh21rrKs4HkagSDOra64UHD4Xj/FIJxH1lhbJgVncpClD6Ml&#10;Jtr2/EXd3hciQNglqKD0vkmkdHlJBt3UNsTB+7WtQR9kW0jdYh/gppYvUTSXBisOCyU29F5S/rc/&#10;GQXxOTbH7rjb/NAn9x+XnX5dTRZKjR+H1RsIT4O/h2/trVYwg/8r4QbI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3hmTEAAAA2gAAAA8AAAAAAAAAAAAAAAAAmAIAAGRycy9k&#10;b3ducmV2LnhtbFBLBQYAAAAABAAEAPUAAACJAwAAAAA=&#10;" strokecolor="windowText" strokeweight="1pt"/>
                    </v:group>
                  </w:pict>
                </mc:Fallback>
              </mc:AlternateContent>
            </w:r>
            <w:r>
              <w:t xml:space="preserve">              milligrams                  grams                          kilograms                      tonnes                                                                                </w:t>
            </w:r>
          </w:p>
          <w:p w:rsidR="00325745" w:rsidRDefault="00325745" w:rsidP="000D6AC7">
            <w:pPr>
              <w:pStyle w:val="QuestionStyle"/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D6AC7" w:rsidRDefault="0003569B" w:rsidP="007B2291">
            <w:pPr>
              <w:pStyle w:val="QuestionStyle"/>
              <w:ind w:right="3294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22400" behindDoc="0" locked="0" layoutInCell="1" allowOverlap="1">
                  <wp:simplePos x="0" y="0"/>
                  <wp:positionH relativeFrom="column">
                    <wp:posOffset>4451350</wp:posOffset>
                  </wp:positionH>
                  <wp:positionV relativeFrom="paragraph">
                    <wp:posOffset>29210</wp:posOffset>
                  </wp:positionV>
                  <wp:extent cx="899018" cy="1065187"/>
                  <wp:effectExtent l="0" t="0" r="0" b="1905"/>
                  <wp:wrapNone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Soft Drink Can shutterstock_74425093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342" cy="1070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D6AC7">
              <w:t>Which is a reasonable estimate for the amount</w:t>
            </w:r>
            <w:r w:rsidR="007B2291">
              <w:t xml:space="preserve"> of soft drink in this </w:t>
            </w:r>
            <w:r w:rsidR="00895725">
              <w:t xml:space="preserve">normal </w:t>
            </w:r>
            <w:r>
              <w:t>sized can</w:t>
            </w:r>
            <w:r w:rsidR="000D6AC7">
              <w:t>?</w:t>
            </w:r>
          </w:p>
          <w:p w:rsidR="000D6AC7" w:rsidRPr="00460C07" w:rsidRDefault="000D6AC7" w:rsidP="000D6AC7">
            <w:pPr>
              <w:pStyle w:val="QuestionStyle"/>
              <w:rPr>
                <w:sz w:val="16"/>
                <w:szCs w:val="16"/>
              </w:rPr>
            </w:pPr>
          </w:p>
          <w:p w:rsidR="007B2291" w:rsidRPr="00460C07" w:rsidRDefault="007B2291" w:rsidP="007B2291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B2291" w:rsidRPr="00460C07" w:rsidRDefault="007B2291" w:rsidP="007B2291">
            <w:pPr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4208" behindDoc="0" locked="0" layoutInCell="1" allowOverlap="1" wp14:anchorId="37F48CF1" wp14:editId="3BCFD3FD">
                      <wp:simplePos x="0" y="0"/>
                      <wp:positionH relativeFrom="column">
                        <wp:posOffset>222885</wp:posOffset>
                      </wp:positionH>
                      <wp:positionV relativeFrom="paragraph">
                        <wp:posOffset>29210</wp:posOffset>
                      </wp:positionV>
                      <wp:extent cx="2247900" cy="390525"/>
                      <wp:effectExtent l="0" t="0" r="19050" b="28575"/>
                      <wp:wrapNone/>
                      <wp:docPr id="132" name="Group 1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7900" cy="390525"/>
                                <a:chOff x="0" y="0"/>
                                <a:chExt cx="2247900" cy="390525"/>
                              </a:xfrm>
                            </wpg:grpSpPr>
                            <wps:wsp>
                              <wps:cNvPr id="13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9F97855" id="Group 132" o:spid="_x0000_s1026" style="position:absolute;margin-left:17.55pt;margin-top:2.3pt;width:177pt;height:30.75pt;z-index:251614208" coordsize="22479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">
                      <v:roundrect id="AutoShape 3" o:spid="_x0000_s1027" style="position:absolute;left:20764;top:2762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tADMMA&#10;AADcAAAADwAAAGRycy9kb3ducmV2LnhtbERPS2vCQBC+F/wPyxR6KbqxQo3RVaSlohfBB3odsmMS&#10;mp0N2W0S/fWuIPQ2H99zZovOlKKh2hWWFQwHEQji1OqCMwXHw08/BuE8ssbSMim4koPFvPcyw0Tb&#10;lnfU7H0mQgi7BBXk3leJlC7NyaAb2Io4cBdbG/QB1pnUNbYh3JTyI4o+pcGCQ0OOFX3llP7u/4yC&#10;+BqbU3Pars604fb7ttXj5ftEqbfXbjkF4anz/+Kne63D/NEIHs+EC+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OtADM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LYeMQA&#10;AADcAAAADwAAAGRycy9kb3ducmV2LnhtbERPTWvCQBC9C/0PyxR6kbqpljZNXUUURS9Co9jrkJ0m&#10;odnZkN0m0V/vCgVv83ifM533phItNa60rOBlFIEgzqwuOVdwPKyfYxDOI2usLJOCMzmYzx4GU0y0&#10;7fiL2tTnIoSwS1BB4X2dSOmyggy6ka2JA/djG4M+wCaXusEuhJtKjqPoTRosOTQUWNOyoOw3/TMK&#10;4nNsTu1pv/mmHXery16/L4YfSj099otPEJ56fxf/u7c6zJ+8wu2ZcIGc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C2HjEAAAA3AAAAA8AAAAAAAAAAAAAAAAAmAIAAGRycy9k&#10;b3ducmV2LnhtbFBLBQYAAAAABAAEAPUAAACJAwAAAAA=&#10;" strokecolor="windowText" strokeweight="1pt"/>
                      <v:roundrect id="AutoShape 5" o:spid="_x0000_s1029" style="position:absolute;top:27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5948QA&#10;AADcAAAADwAAAGRycy9kb3ducmV2LnhtbERPTWvCQBC9C/0PyxR6kbqp0jZNXUUURS9Co9jrkJ0m&#10;odnZkN0m0V/vCgVv83ifM533phItNa60rOBlFIEgzqwuOVdwPKyfYxDOI2usLJOCMzmYzx4GU0y0&#10;7fiL2tTnIoSwS1BB4X2dSOmyggy6ka2JA/djG4M+wCaXusEuhJtKjqPoTRosOTQUWNOyoOw3/TMK&#10;4nNsTu1pv/mmHXery16/L4YfSj099otPEJ56fxf/u7c6zJ+8wu2ZcIGc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OfePEAAAA3AAAAA8AAAAAAAAAAAAAAAAAmAIAAGRycy9k&#10;b3ducmV2LnhtbFBLBQYAAAAABAAEAPUAAACJAwAAAAA=&#10;" strokecolor="windowText" strokeweight="1pt"/>
                      <v:roundrect id="AutoShape 6" o:spid="_x0000_s1030" style="position:absolute;left:20764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zjlMMA&#10;AADcAAAADwAAAGRycy9kb3ducmV2LnhtbERPTWvCQBC9F/wPyxR6KbqxgsboKqJU7EWoil6H7JiE&#10;ZmdDdptEf70rFHqbx/uc+bIzpWiodoVlBcNBBII4tbrgTMHp+NmPQTiPrLG0TApu5GC56L3MMdG2&#10;5W9qDj4TIYRdggpy76tESpfmZNANbEUcuKutDfoA60zqGtsQbkr5EUVjabDg0JBjReuc0p/Dr1EQ&#10;32Jzbs777YW+uN3c93qyep8q9fbarWYgPHX+X/zn3ukwfzSG5zPhAr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JzjlMMAAADcAAAADwAAAAAAAAAAAAAAAACYAgAAZHJzL2Rv&#10;d25yZXYueG1sUEsFBgAAAAAEAAQA9QAAAIgDAAAAAA==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 w:rsidR="00895725">
              <w:rPr>
                <w:rFonts w:ascii="Times New Roman" w:hAnsi="Times New Roman"/>
                <w:sz w:val="24"/>
                <w:szCs w:val="24"/>
              </w:rPr>
              <w:t>37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ml</w:t>
            </w:r>
            <w:r w:rsidR="00895725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</w:t>
            </w:r>
            <w:r w:rsidR="00895725">
              <w:rPr>
                <w:rFonts w:ascii="Times New Roman" w:hAnsi="Times New Roman"/>
                <w:sz w:val="24"/>
                <w:szCs w:val="24"/>
              </w:rPr>
              <w:t>370 ml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  <w:p w:rsidR="007B2291" w:rsidRPr="00460C07" w:rsidRDefault="007B2291" w:rsidP="007B2291">
            <w:pPr>
              <w:ind w:left="720"/>
              <w:rPr>
                <w:rFonts w:ascii="Times New Roman" w:hAnsi="Times New Roman"/>
                <w:sz w:val="12"/>
                <w:szCs w:val="12"/>
              </w:rPr>
            </w:pPr>
          </w:p>
          <w:p w:rsidR="007B2291" w:rsidRPr="00460C07" w:rsidRDefault="007B2291" w:rsidP="007B2291">
            <w:pPr>
              <w:ind w:left="720"/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 w:rsidR="0003569B">
              <w:rPr>
                <w:rFonts w:ascii="Times New Roman" w:hAnsi="Times New Roman"/>
                <w:sz w:val="24"/>
                <w:szCs w:val="24"/>
              </w:rPr>
              <w:t>1 370 ml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</w:t>
            </w:r>
            <w:r w:rsidR="0003569B">
              <w:rPr>
                <w:rFonts w:ascii="Times New Roman" w:hAnsi="Times New Roman"/>
                <w:sz w:val="24"/>
                <w:szCs w:val="24"/>
              </w:rPr>
              <w:t>3 700 ml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</w:t>
            </w:r>
          </w:p>
          <w:p w:rsidR="00325745" w:rsidRDefault="007B2291" w:rsidP="000D6AC7">
            <w:pPr>
              <w:pStyle w:val="QuestionStyle"/>
            </w:pPr>
            <w:r>
              <w:tab/>
            </w:r>
            <w:r w:rsidR="000D6AC7">
              <w:t xml:space="preserve">                                                                                                                         </w:t>
            </w:r>
            <w:r w:rsidR="008F3E43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95776" behindDoc="0" locked="0" layoutInCell="1" allowOverlap="1" wp14:anchorId="4B465062" wp14:editId="638692C5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11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12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C0C1B3" id="Group 11" o:spid="_x0000_s1026" style="position:absolute;margin-left:117.5pt;margin-top:590.4pt;width:222pt;height:36pt;z-index:251595776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">
                      <v:roundrect id="AutoShape 13" o:spid="_x0000_s1027" style="position:absolute;left:353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5NhsEA&#10;AADbAAAADwAAAGRycy9kb3ducmV2LnhtbERPTWsCMRC9C/6HMEJvmihY6tYoRVC8FbcePI6b6e7S&#10;zWRNsuu2v94UCr3N433OejvYRvTkQ+1Yw3ymQBAXztRcajh/7KcvIEJENtg4Jg3fFGC7GY/WmBl3&#10;5xP1eSxFCuGQoYYqxjaTMhQVWQwz1xIn7tN5izFBX0rj8Z7CbSMXSj1LizWnhgpb2lVUfOWd1VAY&#10;1Sl/6d9X12XMf/ruxvJw0/ppMry9gog0xH/xn/to0vwF/P6SDpCb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OTYbBAAAA2wAAAA8AAAAAAAAAAAAAAAAAmAIAAGRycy9kb3du&#10;cmV2LnhtbFBLBQYAAAAABAAEAPUAAACGAwAAAAA=&#10;"/>
                      <v:roundrect id="AutoShape 14" o:spid="_x0000_s1028" style="position:absolute;left:353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LoHcEA&#10;AADbAAAADwAAAGRycy9kb3ducmV2LnhtbERPTWsCMRC9C/6HMEJvmqhU7NYoIii9lW578DjdTHcX&#10;N5M1ya7b/vqmUPA2j/c5m91gG9GTD7VjDfOZAkFcOFNzqeHj/ThdgwgR2WDjmDR8U4DddjzaYGbc&#10;jd+oz2MpUgiHDDVUMbaZlKGoyGKYuZY4cV/OW4wJ+lIaj7cUbhu5UGolLdacGips6VBRcck7q6Ew&#10;qlP+3L8+fT7G/KfvrixPV60fJsP+GUSkId7F/+4Xk+Yv4e+XdI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yC6B3BAAAA2wAAAA8AAAAAAAAAAAAAAAAAmAIAAGRycy9kb3du&#10;cmV2LnhtbFBLBQYAAAAABAAEAPUAAACGAwAAAAA=&#10;"/>
                      <v:roundrect id="AutoShape 15" o:spid="_x0000_s1029" style="position:absolute;left:716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twacEA&#10;AADbAAAADwAAAGRycy9kb3ducmV2LnhtbERPTWsCMRC9C/6HMEJvmihW7NYoIii9lW578DjdTHcX&#10;N5M1ya7b/vqmUPA2j/c5m91gG9GTD7VjDfOZAkFcOFNzqeHj/ThdgwgR2WDjmDR8U4DddjzaYGbc&#10;jd+oz2MpUgiHDDVUMbaZlKGoyGKYuZY4cV/OW4wJ+lIaj7cUbhu5UGolLdacGips6VBRcck7q6Ew&#10;qlP+3L8+fT7G/KfvrixPV60fJsP+GUSkId7F/+4Xk+Yv4e+XdI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rcGnBAAAA2wAAAA8AAAAAAAAAAAAAAAAAmAIAAGRycy9kb3du&#10;cmV2LnhtbFBLBQYAAAAABAAEAPUAAACGAwAAAAA=&#10;"/>
                      <v:roundrect id="AutoShape 16" o:spid="_x0000_s1030" style="position:absolute;left:716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fV8sEA&#10;AADbAAAADwAAAGRycy9kb3ducmV2LnhtbERPTWsCMRC9C/6HMII3TSxY6tYoRah4K249eBw3092l&#10;m8maZNe1v94UCr3N433OejvYRvTkQ+1Yw2KuQBAXztRcajh9vs9eQISIbLBxTBruFGC7GY/WmBl3&#10;4yP1eSxFCuGQoYYqxjaTMhQVWQxz1xIn7st5izFBX0rj8ZbCbSOflHqWFmtODRW2tKuo+M47q6Ew&#10;qlP+3H+sLsuY//TdleX+qvV0Mry9gog0xH/xn/tg0vwl/P6SDpCb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n1fLBAAAA2wAAAA8AAAAAAAAAAAAAAAAAmAIAAGRycy9kb3du&#10;cmV2LnhtbFBLBQYAAAAABAAEAPUAAACGAwAAAAA=&#10;"/>
                    </v:group>
                  </w:pict>
                </mc:Fallback>
              </mc:AlternateContent>
            </w: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D6AC7" w:rsidRDefault="002D12C0" w:rsidP="000D6AC7">
            <w:pPr>
              <w:pStyle w:val="QuestionStyle"/>
            </w:pPr>
            <w:r>
              <w:t xml:space="preserve">How many minutes are in  </w:t>
            </w:r>
            <w:r w:rsidRPr="002D12C0">
              <w:rPr>
                <w:color w:val="FF0000"/>
                <w:position w:val="-18"/>
              </w:rPr>
              <w:object w:dxaOrig="954" w:dyaOrig="5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.7pt;height:25.5pt" o:ole="">
                  <v:imagedata r:id="rId9" o:title=""/>
                </v:shape>
                <o:OLEObject Type="Embed" ProgID="FXEquation.Equation" ShapeID="_x0000_i1025" DrawAspect="Content" ObjectID="_1459890563" r:id="rId10"/>
              </w:object>
            </w:r>
            <w:r>
              <w:t xml:space="preserve"> </w:t>
            </w:r>
          </w:p>
          <w:p w:rsidR="000D6AC7" w:rsidRPr="0013023C" w:rsidRDefault="000D6AC7" w:rsidP="000D6AC7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0896" behindDoc="0" locked="0" layoutInCell="1" allowOverlap="1" wp14:anchorId="3F120F17" wp14:editId="32D9A93E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D6AC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120F17" id="Rectangle 56" o:spid="_x0000_s1027" style="position:absolute;margin-left:187.5pt;margin-top:7.65pt;width:59.4pt;height:29.4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" filled="f" strokecolor="black [3213]" strokeweight="1.5pt">
                      <v:textbox>
                        <w:txbxContent>
                          <w:p w:rsidR="00D0763E" w:rsidRPr="009F48CC" w:rsidRDefault="00D0763E" w:rsidP="000D6AC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D6AC7" w:rsidRPr="0013023C" w:rsidRDefault="000D6AC7" w:rsidP="000D6AC7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                      </w:t>
            </w:r>
            <w:r w:rsidR="002D12C0">
              <w:rPr>
                <w:sz w:val="32"/>
                <w:szCs w:val="32"/>
              </w:rPr>
              <w:t>minutes.</w:t>
            </w:r>
            <w:r w:rsidR="00055FE3" w:rsidRPr="0013023C">
              <w:rPr>
                <w:noProof/>
                <w:lang w:eastAsia="en-AU"/>
              </w:rPr>
              <w:t xml:space="preserve"> </w:t>
            </w:r>
          </w:p>
          <w:p w:rsidR="00325745" w:rsidRDefault="00325745" w:rsidP="000D6AC7">
            <w:pPr>
              <w:pStyle w:val="QuestionStyle"/>
            </w:pPr>
          </w:p>
        </w:tc>
      </w:tr>
      <w:tr w:rsidR="00055FE3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055FE3" w:rsidRPr="001B3341" w:rsidRDefault="00055FE3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55FE3" w:rsidRDefault="00055FE3" w:rsidP="000D6AC7">
            <w:pPr>
              <w:pStyle w:val="QuestionStyle"/>
            </w:pPr>
            <w:r>
              <w:t>Write the time of 5:45 pm in 24 hour time.</w:t>
            </w:r>
          </w:p>
          <w:p w:rsidR="00055FE3" w:rsidRDefault="00055FE3" w:rsidP="000D6AC7">
            <w:pPr>
              <w:pStyle w:val="QuestionStyle"/>
            </w:pPr>
          </w:p>
          <w:p w:rsidR="00055FE3" w:rsidRDefault="00055FE3" w:rsidP="000D6AC7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2640" behindDoc="0" locked="0" layoutInCell="1" allowOverlap="1" wp14:anchorId="2501988D" wp14:editId="49461A09">
                      <wp:simplePos x="0" y="0"/>
                      <wp:positionH relativeFrom="column">
                        <wp:posOffset>1898650</wp:posOffset>
                      </wp:positionH>
                      <wp:positionV relativeFrom="paragraph">
                        <wp:posOffset>43815</wp:posOffset>
                      </wp:positionV>
                      <wp:extent cx="937260" cy="434340"/>
                      <wp:effectExtent l="0" t="0" r="15240" b="22860"/>
                      <wp:wrapNone/>
                      <wp:docPr id="199" name="Rectangle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7260" cy="4343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055FE3" w:rsidRDefault="00D0763E" w:rsidP="00055FE3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8"/>
                                      <w:szCs w:val="48"/>
                                    </w:rPr>
                                  </w:pPr>
                                  <w:r w:rsidRPr="00055FE3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8"/>
                                      <w:szCs w:val="48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01988D" id="Rectangle 199" o:spid="_x0000_s1028" style="position:absolute;margin-left:149.5pt;margin-top:3.45pt;width:73.8pt;height:34.2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" filled="f" strokecolor="black [3213]" strokeweight="1.5pt">
                      <v:textbox>
                        <w:txbxContent>
                          <w:p w:rsidR="00D0763E" w:rsidRPr="00055FE3" w:rsidRDefault="00D0763E" w:rsidP="00055FE3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055FE3">
                              <w:rPr>
                                <w:rFonts w:ascii="Times New Roman" w:hAnsi="Times New Roman"/>
                                <w:color w:val="000000" w:themeColor="text1"/>
                                <w:sz w:val="48"/>
                                <w:szCs w:val="48"/>
                              </w:rPr>
                              <w:t>: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55FE3" w:rsidRDefault="00055FE3" w:rsidP="000D6AC7">
            <w:pPr>
              <w:pStyle w:val="QuestionStyle"/>
            </w:pPr>
          </w:p>
          <w:p w:rsidR="00055FE3" w:rsidRDefault="00055FE3" w:rsidP="000D6AC7">
            <w:pPr>
              <w:pStyle w:val="QuestionStyle"/>
            </w:pPr>
          </w:p>
        </w:tc>
      </w:tr>
      <w:tr w:rsidR="00325745" w:rsidTr="00055FE3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D6AC7" w:rsidRDefault="00DC243F" w:rsidP="000D6AC7">
            <w:pPr>
              <w:pStyle w:val="QuestionStyle"/>
            </w:pPr>
            <w:r>
              <w:t>How many square m</w:t>
            </w:r>
            <w:r w:rsidR="002D12C0">
              <w:t xml:space="preserve">m are there in a square </w:t>
            </w:r>
            <w:r>
              <w:t>cm</w:t>
            </w:r>
            <w:r w:rsidR="002D12C0">
              <w:t>?</w:t>
            </w:r>
          </w:p>
          <w:p w:rsidR="000D6AC7" w:rsidRPr="00460C07" w:rsidRDefault="000D6AC7" w:rsidP="000D6AC7">
            <w:pPr>
              <w:pStyle w:val="QuestionStyle"/>
              <w:rPr>
                <w:sz w:val="16"/>
                <w:szCs w:val="16"/>
              </w:rPr>
            </w:pPr>
          </w:p>
          <w:p w:rsidR="002D12C0" w:rsidRPr="00460C07" w:rsidRDefault="002D12C0" w:rsidP="002D12C0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5232" behindDoc="0" locked="0" layoutInCell="1" allowOverlap="1" wp14:anchorId="61A03550" wp14:editId="5A2A3738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144" name="Group 1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4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5213E12" id="Group 144" o:spid="_x0000_s1026" style="position:absolute;margin-left:18.8pt;margin-top:.9pt;width:13.5pt;height:74.4pt;z-index:251615232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gOnsQA&#10;AADcAAAADwAAAGRycy9kb3ducmV2LnhtbERPTWvCQBC9C/0PyxR6kbqp2DZNXUUURS9Co9jrkJ0m&#10;odnZkN0m0V/vCgVv83ifM533phItNa60rOBlFIEgzqwuOVdwPKyfYxDOI2usLJOCMzmYzx4GU0y0&#10;7fiL2tTnIoSwS1BB4X2dSOmyggy6ka2JA/djG4M+wCaXusEuhJtKjqPoTRosOTQUWNOyoOw3/TMK&#10;4nNsTu1pv/mmHXery16/L4YfSj099otPEJ56fxf/u7c6zJ+8wu2ZcIGc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IDp7EAAAA3AAAAA8AAAAAAAAAAAAAAAAAmAIAAGRycy9k&#10;b3ducmV2LnhtbFBLBQYAAAAABAAEAPUAAACJ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qQ6cMA&#10;AADcAAAADwAAAGRycy9kb3ducmV2LnhtbERPTWvCQBC9F/wPyxR6KbqxiMboKqJU7EWoil6H7JiE&#10;ZmdDdptEf70rFHqbx/uc+bIzpWiodoVlBcNBBII4tbrgTMHp+NmPQTiPrLG0TApu5GC56L3MMdG2&#10;5W9qDj4TIYRdggpy76tESpfmZNANbEUcuKutDfoA60zqGtsQbkr5EUVjabDg0JBjReuc0p/Dr1EQ&#10;32Jzbs777YW+uN3c93qyep8q9fbarWYgPHX+X/zn3ukwfzSG5zPhAr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qQ6cMAAADcAAAADwAAAAAAAAAAAAAAAACYAgAAZHJzL2Rv&#10;d25yZXYueG1sUEsFBgAAAAAEAAQA9QAAAIg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Y1csMA&#10;AADcAAAADwAAAGRycy9kb3ducmV2LnhtbERPS2vCQBC+F/wPyxR6KbqxSI3RVUSp2IvgA70O2TEJ&#10;zc6G7DaJ/npXKPQ2H99zZovOlKKh2hWWFQwHEQji1OqCMwWn41c/BuE8ssbSMim4kYPFvPcyw0Tb&#10;lvfUHHwmQgi7BBXk3leJlC7NyaAb2Io4cFdbG/QB1pnUNbYh3JTyI4o+pcGCQ0OOFa1ySn8Ov0ZB&#10;fIvNuTnvNhf65nZ93+nx8n2i1Ntrt5yC8NT5f/Gfe6vD/NEYns+EC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Y1csMAAADcAAAADwAAAAAAAAAAAAAAAACYAgAAZHJzL2Rv&#10;d25yZXYueG1sUEsFBgAAAAAEAAQA9QAAAIg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mhAMYA&#10;AADcAAAADwAAAGRycy9kb3ducmV2LnhtbESPQUvDQBCF70L/wzIFL2I3FdEYsylFUfRSaJR6HbJj&#10;EpqdDdk1Sf31zkHobYb35r1v8s3sOjXSEFrPBtarBBRx5W3LtYHPj5frFFSIyBY7z2TgRAE2xeIi&#10;x8z6ifc0lrFWEsIhQwNNjH2mdagachhWvicW7dsPDqOsQ63tgJOEu07fJMmddtiyNDTY01ND1bH8&#10;cQbSU+oO42H3+kXvPD3/7uz99urBmMvlvH0EFWmOZ/P/9ZsV/FuhlWdkAl3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kmhAM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DC243F">
              <w:rPr>
                <w:rFonts w:ascii="Times New Roman" w:hAnsi="Times New Roman"/>
                <w:sz w:val="24"/>
                <w:szCs w:val="24"/>
              </w:rPr>
              <w:t xml:space="preserve"> 10                                  </w:t>
            </w:r>
          </w:p>
          <w:p w:rsidR="002D12C0" w:rsidRPr="00460C07" w:rsidRDefault="008D163C" w:rsidP="002D12C0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21376" behindDoc="0" locked="0" layoutInCell="1" allowOverlap="1" wp14:anchorId="105848D9" wp14:editId="25EF760A">
                  <wp:simplePos x="0" y="0"/>
                  <wp:positionH relativeFrom="column">
                    <wp:posOffset>6470650</wp:posOffset>
                  </wp:positionH>
                  <wp:positionV relativeFrom="paragraph">
                    <wp:posOffset>186055</wp:posOffset>
                  </wp:positionV>
                  <wp:extent cx="1386840" cy="1501140"/>
                  <wp:effectExtent l="0" t="0" r="3810" b="3810"/>
                  <wp:wrapNone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Desk shutterstock_125573918.jp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02" t="44826" r="28494" b="325"/>
                          <a:stretch/>
                        </pic:blipFill>
                        <pic:spPr bwMode="auto">
                          <a:xfrm>
                            <a:off x="0" y="0"/>
                            <a:ext cx="1386840" cy="150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D12C0" w:rsidRPr="00460C07" w:rsidRDefault="00D0763E" w:rsidP="002D12C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>
                <v:shape id="_x0000_s1032" type="#_x0000_t75" style="position:absolute;margin-left:249.6pt;margin-top:1.75pt;width:47.8pt;height:47.8pt;z-index:251712000;mso-position-horizontal-relative:text;mso-position-vertical-relative:text">
                  <v:imagedata r:id="rId12" o:title=""/>
                </v:shape>
                <o:OLEObject Type="Embed" ProgID="FXDraw.Graphic" ShapeID="_x0000_s1032" DrawAspect="Content" ObjectID="_1459890568" r:id="rId13"/>
              </w:object>
            </w:r>
            <w:r w:rsidR="002D12C0"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 w:rsidR="002D12C0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DC243F">
              <w:rPr>
                <w:rFonts w:ascii="Times New Roman" w:hAnsi="Times New Roman"/>
                <w:sz w:val="24"/>
                <w:szCs w:val="24"/>
              </w:rPr>
              <w:t>100</w:t>
            </w:r>
          </w:p>
          <w:p w:rsidR="002D12C0" w:rsidRPr="00DC243F" w:rsidRDefault="002D12C0" w:rsidP="002D12C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2D12C0" w:rsidRPr="00DC243F" w:rsidRDefault="002D12C0" w:rsidP="002D12C0">
            <w:pPr>
              <w:rPr>
                <w:rFonts w:ascii="Times New Roman" w:hAnsi="Times New Roman"/>
                <w:sz w:val="24"/>
                <w:szCs w:val="24"/>
              </w:rPr>
            </w:pPr>
            <w:r w:rsidRPr="00DC243F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DC243F" w:rsidRPr="00DC243F">
              <w:rPr>
                <w:rFonts w:ascii="Times New Roman" w:hAnsi="Times New Roman"/>
                <w:sz w:val="24"/>
                <w:szCs w:val="24"/>
              </w:rPr>
              <w:t>1 000</w:t>
            </w:r>
          </w:p>
          <w:p w:rsidR="002D12C0" w:rsidRPr="00DC243F" w:rsidRDefault="002D12C0" w:rsidP="002D12C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0D6AC7" w:rsidRPr="00DC243F" w:rsidRDefault="002D12C0" w:rsidP="002D12C0">
            <w:pPr>
              <w:rPr>
                <w:rFonts w:ascii="Times New Roman" w:hAnsi="Times New Roman"/>
                <w:sz w:val="24"/>
                <w:szCs w:val="24"/>
              </w:rPr>
            </w:pPr>
            <w:r w:rsidRPr="00DC243F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="000D6AC7" w:rsidRPr="00DC243F">
              <w:rPr>
                <w:rFonts w:ascii="Times New Roman" w:hAnsi="Times New Roman"/>
              </w:rPr>
              <w:t xml:space="preserve"> </w:t>
            </w:r>
            <w:r w:rsidR="00DC243F" w:rsidRPr="00DC243F">
              <w:rPr>
                <w:rFonts w:ascii="Times New Roman" w:hAnsi="Times New Roman"/>
                <w:sz w:val="24"/>
                <w:szCs w:val="24"/>
              </w:rPr>
              <w:t>10 000</w:t>
            </w:r>
            <w:r w:rsidR="000D6AC7" w:rsidRPr="00DC243F"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                                                                        </w:t>
            </w:r>
          </w:p>
          <w:p w:rsidR="00325745" w:rsidRDefault="00325745" w:rsidP="000D6AC7">
            <w:pPr>
              <w:pStyle w:val="QuestionStyle"/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4638A" w:rsidRDefault="0034638A" w:rsidP="00E45EF5">
            <w:pPr>
              <w:pStyle w:val="QuestionStyle"/>
              <w:rPr>
                <w:rFonts w:eastAsiaTheme="minorHAnsi"/>
              </w:rPr>
            </w:pPr>
            <w:r>
              <w:t>Which two units would be appropriate to measure the height of this desk?</w:t>
            </w:r>
          </w:p>
          <w:p w:rsidR="0034638A" w:rsidRPr="00460C07" w:rsidRDefault="00FB6490" w:rsidP="00E45EF5">
            <w:pPr>
              <w:pStyle w:val="QuestionStyle"/>
              <w:rPr>
                <w:sz w:val="12"/>
                <w:szCs w:val="12"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92032" behindDoc="0" locked="0" layoutInCell="1" allowOverlap="1" wp14:anchorId="0DAAB592" wp14:editId="69044F25">
                  <wp:simplePos x="0" y="0"/>
                  <wp:positionH relativeFrom="column">
                    <wp:posOffset>3407410</wp:posOffset>
                  </wp:positionH>
                  <wp:positionV relativeFrom="paragraph">
                    <wp:posOffset>14605</wp:posOffset>
                  </wp:positionV>
                  <wp:extent cx="1584960" cy="1569720"/>
                  <wp:effectExtent l="0" t="0" r="0" b="0"/>
                  <wp:wrapNone/>
                  <wp:docPr id="374" name="Picture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Desk shutterstock_125573918.jp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53" t="41206" r="24243" b="1438"/>
                          <a:stretch/>
                        </pic:blipFill>
                        <pic:spPr bwMode="auto">
                          <a:xfrm>
                            <a:off x="0" y="0"/>
                            <a:ext cx="1584960" cy="156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34638A" w:rsidRPr="00460C07" w:rsidRDefault="0034638A" w:rsidP="00E45EF5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0352" behindDoc="0" locked="0" layoutInCell="1" allowOverlap="1" wp14:anchorId="0AD44FA3" wp14:editId="0DFFC47C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170" name="Group 1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7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8BDB672" id="Group 170" o:spid="_x0000_s1026" style="position:absolute;margin-left:18.8pt;margin-top:.9pt;width:13.5pt;height:74.4pt;z-index:251620352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/CIMMA&#10;AADcAAAADwAAAGRycy9kb3ducmV2LnhtbERPTWvCQBC9C/6HZYReRDf2oDF1FVEs7UUwir0O2WkS&#10;mp0N2TWJ/vpuoeBtHu9zVpveVKKlxpWWFcymEQjizOqScwWX82ESg3AeWWNlmRTcycFmPRysMNG2&#10;4xO1qc9FCGGXoILC+zqR0mUFGXRTWxMH7ts2Bn2ATS51g10IN5V8jaK5NFhyaCiwpl1B2U96Mwri&#10;e2yu7fX4/kWf3O0fR73YjpdKvYz67RsIT71/iv/dHzrMX8zg75lwgV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R/CIM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1cV8QA&#10;AADcAAAADwAAAGRycy9kb3ducmV2LnhtbERPTWvCQBC9C/0PyxR6Ed3Ug8Y0G5FKxV4E02KvQ3aa&#10;hGZnQ3ZNor++Wyh4m8f7nHQzmkb01LnasoLneQSCuLC65lLB58fbLAbhPLLGxjIpuJKDTfYwSTHR&#10;duAT9bkvRQhhl6CCyvs2kdIVFRl0c9sSB+7bdgZ9gF0pdYdDCDeNXETRUhqsOTRU2NJrRcVPfjEK&#10;4mtszv35uP+idx52t6NebadrpZ4ex+0LCE+jv4v/3Qcd5q8W8PdMuEB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NXFfEAAAA3AAAAA8AAAAAAAAAAAAAAAAAmAIAAGRycy9k&#10;b3ducmV2LnhtbFBLBQYAAAAABAAEAPUAAACJAw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H5zMMA&#10;AADcAAAADwAAAGRycy9kb3ducmV2LnhtbERPS2vCQBC+F/wPyxR6KbqxQo3RVUSp2IvgA70O2TEJ&#10;zc6G7DaJ/npXKPQ2H99zZovOlKKh2hWWFQwHEQji1OqCMwWn41c/BuE8ssbSMim4kYPFvPcyw0Tb&#10;lvfUHHwmQgi7BBXk3leJlC7NyaAb2Io4cFdbG/QB1pnUNbYh3JTyI4o+pcGCQ0OOFa1ySn8Ov0ZB&#10;fIvNuTnvNhf65nZ93+nx8n2i1Ntrt5yC8NT5f/Gfe6vD/PEIns+EC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oH5zMMAAADcAAAADwAAAAAAAAAAAAAAAACYAgAAZHJzL2Rv&#10;d25yZXYueG1sUEsFBgAAAAAEAAQA9QAAAIg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hhuMMA&#10;AADcAAAADwAAAGRycy9kb3ducmV2LnhtbERPS2vCQBC+F/wPyxR6KbqxSI3RVUSp2IvgA70O2TEJ&#10;zc6G7DaJ/npXKPQ2H99zZovOlKKh2hWWFQwHEQji1OqCMwWn41c/BuE8ssbSMim4kYPFvPcyw0Tb&#10;lvfUHHwmQgi7BBXk3leJlC7NyaAb2Io4cFdbG/QB1pnUNbYh3JTyI4o+pcGCQ0OOFa1ySn8Ov0ZB&#10;fIvNuTnvNhf65nZ93+nx8n2i1Ntrt5yC8NT5f/Gfe6vD/PEIns+EC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hhuMMAAADcAAAADwAAAAAAAAAAAAAAAACYAgAAZHJzL2Rv&#10;d25yZXYueG1sUEsFBgAAAAAEAAQA9QAAAIgDAAAAAA==&#10;" strokecolor="windowText" strokeweight="1pt"/>
                    </v:group>
                  </w:pict>
                </mc:Fallback>
              </mc:AlternateContent>
            </w:r>
            <w:r w:rsidRPr="00460C07">
              <w:t xml:space="preserve">             </w:t>
            </w:r>
            <w:r>
              <w:t>centimetres or millimetres</w:t>
            </w:r>
          </w:p>
          <w:p w:rsidR="0034638A" w:rsidRPr="00460C07" w:rsidRDefault="0034638A" w:rsidP="00E45EF5">
            <w:pPr>
              <w:pStyle w:val="QuestionStyle"/>
              <w:rPr>
                <w:sz w:val="12"/>
                <w:szCs w:val="12"/>
              </w:rPr>
            </w:pPr>
          </w:p>
          <w:p w:rsidR="0034638A" w:rsidRPr="00460C07" w:rsidRDefault="0034638A" w:rsidP="00E45EF5">
            <w:pPr>
              <w:pStyle w:val="QuestionStyle"/>
            </w:pPr>
            <w:r w:rsidRPr="00460C07">
              <w:t xml:space="preserve">          </w:t>
            </w:r>
            <w:r>
              <w:t xml:space="preserve">    kilometres or centimetres</w:t>
            </w:r>
            <w:r w:rsidR="00FB6490">
              <w:t xml:space="preserve">        </w:t>
            </w:r>
          </w:p>
          <w:p w:rsidR="0034638A" w:rsidRPr="00460C07" w:rsidRDefault="0034638A" w:rsidP="00E45EF5">
            <w:pPr>
              <w:pStyle w:val="QuestionStyle"/>
              <w:rPr>
                <w:sz w:val="12"/>
                <w:szCs w:val="12"/>
              </w:rPr>
            </w:pPr>
          </w:p>
          <w:p w:rsidR="0034638A" w:rsidRPr="00460C07" w:rsidRDefault="0034638A" w:rsidP="00E45EF5">
            <w:pPr>
              <w:pStyle w:val="QuestionStyle"/>
            </w:pPr>
            <w:r w:rsidRPr="00460C07">
              <w:t xml:space="preserve">          </w:t>
            </w:r>
            <w:r>
              <w:t xml:space="preserve">    kilometres or metres</w:t>
            </w:r>
          </w:p>
          <w:p w:rsidR="0034638A" w:rsidRPr="00460C07" w:rsidRDefault="0034638A" w:rsidP="00E45EF5">
            <w:pPr>
              <w:pStyle w:val="QuestionStyle"/>
              <w:rPr>
                <w:sz w:val="12"/>
                <w:szCs w:val="12"/>
              </w:rPr>
            </w:pPr>
          </w:p>
          <w:p w:rsidR="0034638A" w:rsidRPr="00460C07" w:rsidRDefault="0034638A" w:rsidP="00E45EF5">
            <w:pPr>
              <w:pStyle w:val="QuestionStyle"/>
            </w:pPr>
            <w:r w:rsidRPr="00460C07">
              <w:t xml:space="preserve">          </w:t>
            </w:r>
            <w:r>
              <w:t xml:space="preserve">    kilometres or millimetres</w:t>
            </w:r>
          </w:p>
          <w:p w:rsidR="00FB6490" w:rsidRDefault="000D6AC7" w:rsidP="00E45EF5">
            <w:pPr>
              <w:pStyle w:val="QuestionStyle"/>
            </w:pPr>
            <w:r>
              <w:t xml:space="preserve">                                                                          </w:t>
            </w:r>
          </w:p>
          <w:p w:rsidR="00FB6490" w:rsidRDefault="00FB6490" w:rsidP="00E45EF5">
            <w:pPr>
              <w:pStyle w:val="QuestionStyle"/>
            </w:pPr>
          </w:p>
          <w:p w:rsidR="003D41FF" w:rsidRDefault="000D6AC7" w:rsidP="00E45EF5">
            <w:pPr>
              <w:pStyle w:val="QuestionStyle"/>
            </w:pPr>
            <w:r>
              <w:t xml:space="preserve">                            </w:t>
            </w:r>
          </w:p>
        </w:tc>
      </w:tr>
      <w:tr w:rsidR="008D163C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D163C" w:rsidRPr="001B3341" w:rsidRDefault="008D163C" w:rsidP="008D163C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D163C" w:rsidRDefault="008D163C" w:rsidP="00E45EF5">
            <w:pPr>
              <w:pStyle w:val="QuestionStyle"/>
            </w:pPr>
            <w:r>
              <w:t>In 2010 Anna measured her height as being 128 cm.</w:t>
            </w:r>
          </w:p>
          <w:p w:rsidR="008D163C" w:rsidRDefault="008D163C" w:rsidP="00E45EF5">
            <w:pPr>
              <w:pStyle w:val="QuestionStyle"/>
            </w:pPr>
            <w:r>
              <w:t>By 2014 she had grown to a height of 1.65 metres.</w:t>
            </w:r>
            <w:r>
              <w:rPr>
                <w:noProof/>
                <w:lang w:eastAsia="en-AU"/>
              </w:rPr>
              <w:t xml:space="preserve"> </w:t>
            </w:r>
          </w:p>
          <w:p w:rsidR="008D163C" w:rsidRDefault="008D163C" w:rsidP="00E45EF5">
            <w:pPr>
              <w:pStyle w:val="QuestionStyle"/>
            </w:pPr>
            <w:r>
              <w:t>What was the increase in her height (in cm)?</w:t>
            </w:r>
          </w:p>
          <w:p w:rsidR="008D163C" w:rsidRDefault="008D163C" w:rsidP="00E45EF5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23424" behindDoc="0" locked="0" layoutInCell="1" allowOverlap="1" wp14:anchorId="78645C60" wp14:editId="3D38C496">
                      <wp:simplePos x="0" y="0"/>
                      <wp:positionH relativeFrom="column">
                        <wp:posOffset>3392170</wp:posOffset>
                      </wp:positionH>
                      <wp:positionV relativeFrom="paragraph">
                        <wp:posOffset>55245</wp:posOffset>
                      </wp:positionV>
                      <wp:extent cx="754380" cy="373380"/>
                      <wp:effectExtent l="0" t="0" r="26670" b="26670"/>
                      <wp:wrapNone/>
                      <wp:docPr id="176" name="Rectangle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B9AB" id="Rectangle 176" o:spid="_x0000_s1026" style="position:absolute;margin-left:267.1pt;margin-top:4.35pt;width:59.4pt;height:29.4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" filled="f" strokecolor="black [3213]" strokeweight="1.5pt"/>
                  </w:pict>
                </mc:Fallback>
              </mc:AlternateContent>
            </w:r>
          </w:p>
          <w:p w:rsidR="008D163C" w:rsidRPr="00C37091" w:rsidRDefault="008D163C" w:rsidP="00E45EF5">
            <w:pPr>
              <w:pStyle w:val="QuestionSty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                                                                       cm.</w:t>
            </w:r>
          </w:p>
          <w:p w:rsidR="008D163C" w:rsidRPr="00C37091" w:rsidRDefault="008D163C" w:rsidP="00E45EF5">
            <w:pPr>
              <w:pStyle w:val="QuestionStyle"/>
              <w:rPr>
                <w:sz w:val="12"/>
                <w:szCs w:val="12"/>
              </w:rPr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D163C" w:rsidRDefault="008D163C" w:rsidP="00E45EF5">
            <w:pPr>
              <w:pStyle w:val="QuestionStyle"/>
            </w:pPr>
            <w:r>
              <w:t>When travelling to school, James</w:t>
            </w:r>
            <w:r w:rsidR="00E45EF5">
              <w:t xml:space="preserve"> walks 800 metres, then travels 6.5 km on a tram and finally walks another 300 metres to get to school</w:t>
            </w:r>
            <w:r>
              <w:t>.</w:t>
            </w:r>
          </w:p>
          <w:p w:rsidR="008D163C" w:rsidRDefault="008D163C" w:rsidP="00E45EF5">
            <w:pPr>
              <w:pStyle w:val="QuestionStyle"/>
            </w:pPr>
            <w:r>
              <w:t>How far does he travel altoge</w:t>
            </w:r>
            <w:r w:rsidR="00D0763E">
              <w:t>ther when going to school</w:t>
            </w:r>
            <w:r>
              <w:t>?</w:t>
            </w:r>
          </w:p>
          <w:p w:rsidR="000D6AC7" w:rsidRPr="0013023C" w:rsidRDefault="000D6AC7" w:rsidP="00E45EF5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1920" behindDoc="0" locked="0" layoutInCell="1" allowOverlap="1" wp14:anchorId="54A91A2F" wp14:editId="765E6718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59" name="Rectangle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D6AC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A91A2F" id="Rectangle 59" o:spid="_x0000_s1029" style="position:absolute;margin-left:187.5pt;margin-top:7.65pt;width:59.4pt;height:29.4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" filled="f" strokecolor="black [3213]" strokeweight="1.5pt">
                      <v:textbox>
                        <w:txbxContent>
                          <w:p w:rsidR="00D0763E" w:rsidRPr="009F48CC" w:rsidRDefault="00D0763E" w:rsidP="000D6AC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D6AC7" w:rsidRPr="0013023C" w:rsidRDefault="000D6AC7" w:rsidP="00E45EF5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                      </w:t>
            </w:r>
            <w:r w:rsidR="00E45EF5">
              <w:rPr>
                <w:sz w:val="32"/>
                <w:szCs w:val="32"/>
              </w:rPr>
              <w:t>km.</w:t>
            </w:r>
          </w:p>
          <w:p w:rsidR="00325745" w:rsidRDefault="00325745" w:rsidP="00E45EF5">
            <w:pPr>
              <w:pStyle w:val="QuestionStyle"/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8D163C" w:rsidRDefault="008D163C" w:rsidP="00E45EF5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4448" behindDoc="0" locked="0" layoutInCell="1" allowOverlap="1" wp14:anchorId="05557ADD" wp14:editId="3B57185F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177" name="Group 1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178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9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0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1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508687D" id="Group 177" o:spid="_x0000_s1026" style="position:absolute;margin-left:117.5pt;margin-top:590.4pt;width:222pt;height:36pt;z-index:251624448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">
                      <v:roundrect id="AutoShape 13" o:spid="_x0000_s1027" style="position:absolute;left:353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BLdsQA&#10;AADcAAAADwAAAGRycy9kb3ducmV2LnhtbESPQU/DMAyF70j8h8hI3FgCEgO6ZRNCAu2G6Dhw9Bqv&#10;rdY4XZJ2Hb9+PiBxs/We3/u8XE++UyPF1Aa2cD8zoIir4FquLXxv3++eQaWM7LALTBbOlGC9ur5a&#10;YuHCib9oLHOtJIRTgRaanPtC61Q15DHNQk8s2j5Ej1nWWGsX8SThvtMPxsy1x5alocGe3hqqDuXg&#10;LVTODCb+jJ8vu8dc/o7DkfXH0drbm+l1ASrTlP/Nf9cbJ/hPQivPyAR6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AS3bEAAAA3AAAAA8AAAAAAAAAAAAAAAAAmAIAAGRycy9k&#10;b3ducmV2LnhtbFBLBQYAAAAABAAEAPUAAACJAwAAAAA=&#10;"/>
                      <v:roundrect id="AutoShape 14" o:spid="_x0000_s1028" style="position:absolute;left:353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zu7cIA&#10;AADcAAAADwAAAGRycy9kb3ducmV2LnhtbERPTWsCMRC9F/wPYYTeamLBVlejiFDprXT14HHcjLuL&#10;m8maZNdtf31TKPQ2j/c5q81gG9GTD7VjDdOJAkFcOFNzqeF4eHuagwgR2WDjmDR8UYDNevSwwsy4&#10;O39Sn8dSpBAOGWqoYmwzKUNRkcUwcS1x4i7OW4wJ+lIaj/cUbhv5rNSLtFhzaqiwpV1FxTXvrIbC&#10;qE75U/+xOM9i/t13N5b7m9aP42G7BBFpiP/iP/e7SfNfF/D7TLpAr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TO7twgAAANwAAAAPAAAAAAAAAAAAAAAAAJgCAABkcnMvZG93&#10;bnJldi54bWxQSwUGAAAAAAQABAD1AAAAhwMAAAAA&#10;"/>
                      <v:roundrect id="AutoShape 15" o:spid="_x0000_s1029" style="position:absolute;left:716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M3V8QA&#10;AADcAAAADwAAAGRycy9kb3ducmV2LnhtbESPQU/DMAyF70j8h8hI3FgCEmh0yyY0aYjbRNmBo9d4&#10;bbXG6ZK0K/v1+IDEzdZ7fu/zcj35To0UUxvYwuPMgCKugmu5trD/2j7MQaWM7LALTBZ+KMF6dXuz&#10;xMKFC3/SWOZaSQinAi00OfeF1qlqyGOahZ5YtGOIHrOssdYu4kXCfaefjHnRHluWhgZ72jRUncrB&#10;W6icGUz8Hnevh+dcXsfhzPr9bO393fS2AJVpyv/mv+sPJ/hzwZdnZAK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jN1fEAAAA3AAAAA8AAAAAAAAAAAAAAAAAmAIAAGRycy9k&#10;b3ducmV2LnhtbFBLBQYAAAAABAAEAPUAAACJAwAAAAA=&#10;"/>
                      <v:roundrect id="AutoShape 16" o:spid="_x0000_s1030" style="position:absolute;left:716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+SzMIA&#10;AADcAAAADwAAAGRycy9kb3ducmV2LnhtbERPTWvCQBC9C/6HZQq9mV2FFk1dpQiW3kpTDx6n2TEJ&#10;Zmfj7iam/nq3UOhtHu9z1tvRtmIgHxrHGuaZAkFcOtNwpeHwtZ8tQYSIbLB1TBp+KMB2M52sMTfu&#10;yp80FLESKYRDjhrqGLtcylDWZDFkriNO3Ml5izFBX0nj8ZrCbSsXSj1Liw2nhho72tVUnoveaiiN&#10;6pU/Dh+r76dY3Ib+wvLtovXjw/j6AiLSGP/Ff+53k+Yv5/D7TLp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75LMwgAAANwAAAAPAAAAAAAAAAAAAAAAAJgCAABkcnMvZG93&#10;bnJldi54bWxQSwUGAAAAAAQABAD1AAAAhwMAAAAA&#10;"/>
                    </v:group>
                  </w:pict>
                </mc:Fallback>
              </mc:AlternateContent>
            </w:r>
            <w:r>
              <w:t>Katie pours herself a drink of water</w:t>
            </w:r>
            <w:r w:rsidR="00E45EF5">
              <w:t xml:space="preserve"> from a </w:t>
            </w:r>
            <w:r>
              <w:t xml:space="preserve">jug which holds 2.4 litres. </w:t>
            </w:r>
          </w:p>
          <w:p w:rsidR="008D163C" w:rsidRDefault="008D163C" w:rsidP="00E45EF5">
            <w:pPr>
              <w:pStyle w:val="QuestionStyle"/>
            </w:pPr>
            <w:r>
              <w:t>She glass she uses holds 300 ml.</w:t>
            </w:r>
          </w:p>
          <w:p w:rsidR="008D163C" w:rsidRDefault="008D163C" w:rsidP="00E45EF5">
            <w:pPr>
              <w:pStyle w:val="QuestionStyle"/>
            </w:pPr>
            <w:r>
              <w:t>How many times could she fill the glass from the jug?</w:t>
            </w:r>
          </w:p>
          <w:p w:rsidR="000D6AC7" w:rsidRPr="00460C07" w:rsidRDefault="000D6AC7" w:rsidP="00E45EF5">
            <w:pPr>
              <w:pStyle w:val="QuestionStyle"/>
              <w:rPr>
                <w:sz w:val="16"/>
                <w:szCs w:val="16"/>
              </w:rPr>
            </w:pPr>
          </w:p>
          <w:p w:rsidR="000D6AC7" w:rsidRPr="00460C07" w:rsidRDefault="000D6AC7" w:rsidP="00E45EF5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598848" behindDoc="0" locked="0" layoutInCell="1" allowOverlap="1" wp14:anchorId="333B28CB" wp14:editId="7F98BED2">
                      <wp:simplePos x="0" y="0"/>
                      <wp:positionH relativeFrom="column">
                        <wp:posOffset>210820</wp:posOffset>
                      </wp:positionH>
                      <wp:positionV relativeFrom="paragraph">
                        <wp:posOffset>36830</wp:posOffset>
                      </wp:positionV>
                      <wp:extent cx="4362450" cy="114300"/>
                      <wp:effectExtent l="0" t="0" r="19050" b="19050"/>
                      <wp:wrapNone/>
                      <wp:docPr id="26" name="Group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E78BE40" id="Group 26" o:spid="_x0000_s1026" style="position:absolute;margin-left:16.6pt;margin-top:2.9pt;width:343.5pt;height:9pt;z-index:251598848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Oy4sQA&#10;AADbAAAADwAAAGRycy9kb3ducmV2LnhtbESPQWvCQBSE7wX/w/IEL0U3eqgxuopYLPUiVEWvj+wz&#10;CWbfhuw2if31riD0OMzMN8xi1ZlSNFS7wrKC8SgCQZxaXXCm4HTcDmMQziNrLC2Tgjs5WC17bwtM&#10;tG35h5qDz0SAsEtQQe59lUjp0pwMupGtiIN3tbVBH2SdSV1jG+CmlJMo+pAGCw4LOVa0ySm9HX6N&#10;gvgem3Nz3n9daMft599eT9fvM6UG/W49B+Gp8//hV/tbK5hM4fkl/A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zsuLEAAAA2wAAAA8AAAAAAAAAAAAAAAAAmAIAAGRycy9k&#10;b3ducmV2LnhtbFBLBQYAAAAABAAEAPUAAACJ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O8S8EA&#10;AADbAAAADwAAAGRycy9kb3ducmV2LnhtbERPTWvCQBC9C/6HZQQvUjcq1DS6iihKvQjVYq9DdkyC&#10;2dmQXZPYX+8eCj0+3vdy3ZlSNFS7wrKCyTgCQZxaXXCm4Puyf4tBOI+ssbRMCp7kYL3q95aYaNvy&#10;FzVnn4kQwi5BBbn3VSKlS3My6Ma2Ig7czdYGfYB1JnWNbQg3pZxG0bs0WHBoyLGibU7p/fwwCuJn&#10;bK7N9XT4oSO3u9+Tnm9GH0oNB91mAcJT5//Ff+5PrWAW1ocv4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DvEvBAAAA2wAAAA8AAAAAAAAAAAAAAAAAmAIAAGRycy9kb3du&#10;cmV2LnhtbFBLBQYAAAAABAAEAPUAAACGAwAAAAA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8Z0MUA&#10;AADbAAAADwAAAGRycy9kb3ducmV2LnhtbESPQWvCQBSE70L/w/IKvUizUcHGNKtIpcVeBG3R6yP7&#10;moRm34bsNon+ercgeBxm5hsmWw2mFh21rrKsYBLFIIhzqysuFHx/vT8nIJxH1lhbJgVncrBaPowy&#10;TLXteU/dwRciQNilqKD0vkmldHlJBl1kG+Lg/djWoA+yLaRusQ9wU8tpHM+lwYrDQokNvZWU/x7+&#10;jILknJhjd9x9nOiT+81lp1/W44VST4/D+hWEp8Hfw7f2ViuYTeD/S/gB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TxnQxQAAANsAAAAPAAAAAAAAAAAAAAAAAJgCAABkcnMv&#10;ZG93bnJldi54bWxQSwUGAAAAAAQABAD1AAAAigMAAAAA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2Hp8QA&#10;AADbAAAADwAAAGRycy9kb3ducmV2LnhtbESPQWvCQBSE7wX/w/IEL0U3Wqgxuoq0KPUiVEWvj+wz&#10;CWbfhuyaxP76rlDocZiZb5jFqjOlaKh2hWUF41EEgji1uuBMwem4GcYgnEfWWFomBQ9ysFr2XhaY&#10;aNvyNzUHn4kAYZeggtz7KpHSpTkZdCNbEQfvamuDPsg6k7rGNsBNKSdR9C4NFhwWcqzoI6f0drgb&#10;BfEjNufmvN9eaMft589eT9evM6UG/W49B+Gp8//hv/aXVvA2geeX8AP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dh6fEAAAA2wAAAA8AAAAAAAAAAAAAAAAAmAIAAGRycy9k&#10;b3ducmV2LnhtbFBLBQYAAAAABAAEAPUAAACJAwAAAAA=&#10;" strokecolor="windowText" strokeweight="1pt"/>
                    </v:group>
                  </w:pict>
                </mc:Fallback>
              </mc:AlternateContent>
            </w:r>
            <w:r>
              <w:t xml:space="preserve">             </w:t>
            </w:r>
            <w:r w:rsidR="008D163C">
              <w:t>4 times</w:t>
            </w:r>
            <w:r>
              <w:t xml:space="preserve">                         </w:t>
            </w:r>
            <w:r w:rsidR="008D163C">
              <w:t>6 times</w:t>
            </w:r>
            <w:r>
              <w:t xml:space="preserve">                       </w:t>
            </w:r>
            <w:r w:rsidR="008D163C">
              <w:t>8 times</w:t>
            </w:r>
            <w:r>
              <w:t xml:space="preserve">                         </w:t>
            </w:r>
            <w:r w:rsidR="008D163C">
              <w:t>10 times</w:t>
            </w:r>
            <w:r>
              <w:t xml:space="preserve">                                </w:t>
            </w:r>
          </w:p>
          <w:p w:rsidR="00325745" w:rsidRPr="008D163C" w:rsidRDefault="00325745" w:rsidP="00E45EF5">
            <w:pPr>
              <w:pStyle w:val="QuestionStyle"/>
              <w:rPr>
                <w:sz w:val="16"/>
                <w:szCs w:val="16"/>
              </w:rPr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45EF5" w:rsidRDefault="00D0763E" w:rsidP="00E45EF5">
            <w:pPr>
              <w:pStyle w:val="QuestionStyle"/>
            </w:pPr>
            <w:r>
              <w:rPr>
                <w:noProof/>
                <w:lang w:eastAsia="en-AU"/>
              </w:rPr>
              <w:object w:dxaOrig="1440" w:dyaOrig="1440">
                <v:shape id="_x0000_s1034" type="#_x0000_t75" style="position:absolute;margin-left:292.25pt;margin-top:22.75pt;width:107.55pt;height:126.85pt;z-index:251714048;mso-position-horizontal-relative:text;mso-position-vertical-relative:text">
                  <v:imagedata r:id="rId14" o:title=""/>
                </v:shape>
                <o:OLEObject Type="Embed" ProgID="FXDraw.Graphic" ShapeID="_x0000_s1034" DrawAspect="Content" ObjectID="_1459890569" r:id="rId15"/>
              </w:object>
            </w:r>
            <w:r w:rsidR="00E45EF5">
              <w:t>Gavin woke one morning at the time shown on his</w:t>
            </w:r>
            <w:r w:rsidR="00E45EF5" w:rsidRPr="009D01BA">
              <w:t xml:space="preserve"> watch. </w:t>
            </w:r>
          </w:p>
          <w:p w:rsidR="00E45EF5" w:rsidRPr="00E45EF5" w:rsidRDefault="00E45EF5" w:rsidP="00E45EF5">
            <w:pPr>
              <w:pStyle w:val="QuestionStyle"/>
              <w:rPr>
                <w:sz w:val="16"/>
                <w:szCs w:val="16"/>
              </w:rPr>
            </w:pPr>
          </w:p>
          <w:p w:rsidR="00E45EF5" w:rsidRPr="009D01BA" w:rsidRDefault="00E45EF5" w:rsidP="00E45EF5">
            <w:pPr>
              <w:pStyle w:val="QuestionStyle"/>
            </w:pPr>
            <w:r>
              <w:t>He left for school at 8:25am.</w:t>
            </w:r>
            <w:r w:rsidRPr="009D01BA">
              <w:t xml:space="preserve"> </w:t>
            </w:r>
          </w:p>
          <w:p w:rsidR="00E45EF5" w:rsidRPr="00E45EF5" w:rsidRDefault="00E45EF5" w:rsidP="00E45EF5">
            <w:pPr>
              <w:pStyle w:val="QuestionStyle"/>
              <w:rPr>
                <w:sz w:val="16"/>
                <w:szCs w:val="16"/>
              </w:rPr>
            </w:pPr>
          </w:p>
          <w:p w:rsidR="00E45EF5" w:rsidRDefault="00E45EF5" w:rsidP="00E45EF5">
            <w:pPr>
              <w:pStyle w:val="QuestionStyle"/>
            </w:pPr>
            <w:r>
              <w:t>How long was he awake before leaving for school?</w:t>
            </w:r>
          </w:p>
          <w:p w:rsidR="00E45EF5" w:rsidRPr="00460C07" w:rsidRDefault="00E45EF5" w:rsidP="00E45EF5">
            <w:pPr>
              <w:pStyle w:val="QuestionStyle"/>
              <w:rPr>
                <w:sz w:val="12"/>
                <w:szCs w:val="12"/>
              </w:rPr>
            </w:pPr>
          </w:p>
          <w:p w:rsidR="00E45EF5" w:rsidRPr="00460C07" w:rsidRDefault="00E45EF5" w:rsidP="00E45EF5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25472" behindDoc="0" locked="0" layoutInCell="1" allowOverlap="1" wp14:anchorId="1785CB22" wp14:editId="02CE9446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183" name="Group 1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8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C1489FE" id="Group 183" o:spid="_x0000_s1026" style="position:absolute;margin-left:18.8pt;margin-top:.9pt;width:13.5pt;height:74.4pt;z-index:251625472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0Rn8QA&#10;AADcAAAADwAAAGRycy9kb3ducmV2LnhtbERPTWvCQBC9C/0PyxS8SN20iI2pmyAtir0ItWKvQ3aa&#10;hGZnQ3ZNor/eLQje5vE+Z5kNphYdta6yrOB5GoEgzq2uuFBw+F4/xSCcR9ZYWyYFZ3KQpQ+jJSba&#10;9vxF3d4XIoSwS1BB6X2TSOnykgy6qW2IA/drW4M+wLaQusU+hJtavkTRXBqsODSU2NB7Sfnf/mQU&#10;xOfYHLvjbvNDn9x/XHb6dTVZKDV+HFZvIDwN/i6+ubc6zI9n8P9MuEC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9EZ/EAAAA3AAAAA8AAAAAAAAAAAAAAAAAmAIAAGRycy9k&#10;b3ducmV2LnhtbFBLBQYAAAAABAAEAPUAAACJ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G0BMQA&#10;AADcAAAADwAAAGRycy9kb3ducmV2LnhtbERPTWvCQBC9C/0PyxS8SN20oI2pmyAtir0ItWKvQ3aa&#10;hGZnQ3ZNor/eLQje5vE+Z5kNphYdta6yrOB5GoEgzq2uuFBw+F4/xSCcR9ZYWyYFZ3KQpQ+jJSba&#10;9vxF3d4XIoSwS1BB6X2TSOnykgy6qW2IA/drW4M+wLaQusU+hJtavkTRXBqsODSU2NB7Sfnf/mQU&#10;xOfYHLvjbvNDn9x/XHb6dTVZKDV+HFZvIDwN/i6+ubc6zI9n8P9MuEC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xtATEAAAA3AAAAA8AAAAAAAAAAAAAAAAAmAIAAGRycy9k&#10;b3ducmV2LnhtbFBLBQYAAAAABAAEAPUAAACJAw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Mqc8MA&#10;AADcAAAADwAAAGRycy9kb3ducmV2LnhtbERPTWvCQBC9F/wPywi9FN3Yg6apq4hiaS+Cseh1yE6T&#10;YHY2ZNck+uvdguBtHu9z5sveVKKlxpWWFUzGEQjizOqScwW/h+0oBuE8ssbKMim4koPlYvAyx0Tb&#10;jvfUpj4XIYRdggoK7+tESpcVZNCNbU0cuD/bGPQBNrnUDXYh3FTyPYqm0mDJoaHAmtYFZef0YhTE&#10;19gc2+Pu60Q/3G1uOz1bvX0o9TrsV58gPPX+KX64v3WYH0/h/5lwgV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yMqc8MAAADcAAAADwAAAAAAAAAAAAAAAACYAgAAZHJzL2Rv&#10;d25yZXYueG1sUEsFBgAAAAAEAAQA9QAAAIg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+P6MMA&#10;AADcAAAADwAAAGRycy9kb3ducmV2LnhtbERPTWvCQBC9F/oflil4KbrRQ43RVaRS0YvQVPQ6ZMck&#10;NDsbstsk9te7guBtHu9zFqveVKKlxpWWFYxHEQjizOqScwXHn69hDMJ5ZI2VZVJwJQer5evLAhNt&#10;O/6mNvW5CCHsElRQeF8nUrqsIINuZGviwF1sY9AH2ORSN9iFcFPJSRR9SIMlh4YCa/osKPtN/4yC&#10;+BqbU3s6bM+0527zf9DT9ftMqcFbv56D8NT7p/jh3ukwP57C/ZlwgV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+P6MMAAADcAAAADwAAAAAAAAAAAAAAAACYAgAAZHJzL2Rv&#10;d25yZXYueG1sUEsFBgAAAAAEAAQA9QAAAIgDAAAAAA==&#10;" strokecolor="windowText" strokeweight="1pt"/>
                    </v:group>
                  </w:pict>
                </mc:Fallback>
              </mc:AlternateContent>
            </w:r>
            <w:r w:rsidRPr="00460C07">
              <w:t xml:space="preserve">            </w:t>
            </w:r>
            <w:r>
              <w:t xml:space="preserve"> </w:t>
            </w:r>
            <w:r w:rsidRPr="00460C07">
              <w:t xml:space="preserve"> </w:t>
            </w:r>
            <w:r>
              <w:t>1 hour and 20 minutes.</w:t>
            </w:r>
          </w:p>
          <w:p w:rsidR="00E45EF5" w:rsidRPr="00460C07" w:rsidRDefault="00E45EF5" w:rsidP="00E45EF5">
            <w:pPr>
              <w:pStyle w:val="QuestionStyle"/>
              <w:rPr>
                <w:sz w:val="12"/>
                <w:szCs w:val="12"/>
              </w:rPr>
            </w:pPr>
          </w:p>
          <w:p w:rsidR="00E45EF5" w:rsidRPr="00460C07" w:rsidRDefault="00E45EF5" w:rsidP="00E45EF5">
            <w:pPr>
              <w:pStyle w:val="QuestionStyle"/>
            </w:pPr>
            <w:r w:rsidRPr="00460C07">
              <w:t xml:space="preserve">          </w:t>
            </w:r>
            <w:r>
              <w:t xml:space="preserve">    1 hour and 30 minutes.</w:t>
            </w:r>
          </w:p>
          <w:p w:rsidR="00E45EF5" w:rsidRPr="00460C07" w:rsidRDefault="00E45EF5" w:rsidP="00E45EF5">
            <w:pPr>
              <w:pStyle w:val="QuestionStyle"/>
              <w:rPr>
                <w:sz w:val="12"/>
                <w:szCs w:val="12"/>
              </w:rPr>
            </w:pPr>
          </w:p>
          <w:p w:rsidR="00E45EF5" w:rsidRPr="00460C07" w:rsidRDefault="00E45EF5" w:rsidP="00E45EF5">
            <w:pPr>
              <w:pStyle w:val="QuestionStyle"/>
            </w:pPr>
            <w:r w:rsidRPr="00460C07">
              <w:t xml:space="preserve">          </w:t>
            </w:r>
            <w:r>
              <w:t xml:space="preserve">    1 hour and 40 minutes.</w:t>
            </w:r>
          </w:p>
          <w:p w:rsidR="00E45EF5" w:rsidRPr="00460C07" w:rsidRDefault="00E45EF5" w:rsidP="00E45EF5">
            <w:pPr>
              <w:pStyle w:val="QuestionStyle"/>
              <w:rPr>
                <w:sz w:val="12"/>
                <w:szCs w:val="12"/>
              </w:rPr>
            </w:pPr>
          </w:p>
          <w:p w:rsidR="00E45EF5" w:rsidRPr="00460C07" w:rsidRDefault="00E45EF5" w:rsidP="00E45EF5">
            <w:pPr>
              <w:pStyle w:val="QuestionStyle"/>
            </w:pPr>
            <w:r w:rsidRPr="00460C07">
              <w:t xml:space="preserve">          </w:t>
            </w:r>
            <w:r>
              <w:t xml:space="preserve">    1 hour and 50 minutes.</w:t>
            </w:r>
          </w:p>
          <w:p w:rsidR="00325745" w:rsidRDefault="000D6AC7" w:rsidP="00E45EF5">
            <w:pPr>
              <w:pStyle w:val="QuestionStyle"/>
            </w:pPr>
            <w:r>
              <w:t xml:space="preserve">                                                                                                              </w:t>
            </w:r>
          </w:p>
        </w:tc>
      </w:tr>
      <w:tr w:rsidR="00FA2AA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FA2AA5" w:rsidRPr="001B3341" w:rsidRDefault="00FA2AA5" w:rsidP="00FA2AA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437203" w:rsidRPr="00437203" w:rsidRDefault="00437203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437203">
              <w:rPr>
                <w:rFonts w:ascii="Times New Roman" w:hAnsi="Times New Roman"/>
                <w:b/>
                <w:sz w:val="24"/>
                <w:szCs w:val="24"/>
              </w:rPr>
              <w:t>Questions 13 – 15 refer to the tram timetable shown below.</w:t>
            </w:r>
          </w:p>
          <w:p w:rsidR="00437203" w:rsidRDefault="00437203"/>
          <w:tbl>
            <w:tblPr>
              <w:tblW w:w="8185" w:type="dxa"/>
              <w:tblBorders>
                <w:top w:val="single" w:sz="12" w:space="0" w:color="548DD4" w:themeColor="text2" w:themeTint="99"/>
                <w:left w:val="single" w:sz="12" w:space="0" w:color="548DD4" w:themeColor="text2" w:themeTint="99"/>
                <w:bottom w:val="single" w:sz="12" w:space="0" w:color="548DD4" w:themeColor="text2" w:themeTint="99"/>
                <w:right w:val="single" w:sz="12" w:space="0" w:color="548DD4" w:themeColor="text2" w:themeTint="99"/>
                <w:insideH w:val="single" w:sz="12" w:space="0" w:color="548DD4" w:themeColor="text2" w:themeTint="99"/>
                <w:insideV w:val="single" w:sz="12" w:space="0" w:color="548DD4" w:themeColor="text2" w:themeTint="99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627"/>
              <w:gridCol w:w="794"/>
              <w:gridCol w:w="794"/>
              <w:gridCol w:w="794"/>
              <w:gridCol w:w="794"/>
              <w:gridCol w:w="794"/>
              <w:gridCol w:w="794"/>
              <w:gridCol w:w="794"/>
            </w:tblGrid>
            <w:tr w:rsidR="00437203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437203" w:rsidRPr="00FA2AA5" w:rsidRDefault="00437203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Stop</w:t>
                  </w:r>
                </w:p>
                <w:p w:rsidR="00437203" w:rsidRPr="00FA2AA5" w:rsidRDefault="00437203" w:rsidP="00437203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 xml:space="preserve">                                      </w:t>
                  </w: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Time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437203" w:rsidRPr="00FA2AA5" w:rsidRDefault="00437203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437203" w:rsidRPr="00FA2AA5" w:rsidRDefault="00437203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437203" w:rsidRPr="00FA2AA5" w:rsidRDefault="00437203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437203" w:rsidRPr="00FA2AA5" w:rsidRDefault="001A7F0F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p</w:t>
                  </w:r>
                  <w:r w:rsidR="00437203" w:rsidRPr="00FA2AA5">
                    <w:rPr>
                      <w:rFonts w:eastAsia="Times New Roman"/>
                      <w:color w:val="000000"/>
                      <w:lang w:eastAsia="en-AU"/>
                    </w:rPr>
                    <w:t>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437203" w:rsidRPr="00FA2AA5" w:rsidRDefault="00437203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437203" w:rsidRPr="00FA2AA5" w:rsidRDefault="00437203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437203" w:rsidRPr="00FA2AA5" w:rsidRDefault="001A7F0F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p</w:t>
                  </w:r>
                  <w:r w:rsidR="00437203" w:rsidRPr="00FA2AA5">
                    <w:rPr>
                      <w:rFonts w:eastAsia="Times New Roman"/>
                      <w:color w:val="000000"/>
                      <w:lang w:eastAsia="en-AU"/>
                    </w:rPr>
                    <w:t>m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Central Pier (Docklands)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7:03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7:56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8:35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9:17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10:18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11:18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11:58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Bourke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7:05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7:58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9:19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12:00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Docklands Park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7:09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12:03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Spencer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12:06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Melbourne Aquarium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12:07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Market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12:09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Elizabeth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12:10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Swanston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12:11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Russell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8:10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12:12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Spring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7:21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8:12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8:51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12:14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Simpson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7:24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8:15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8:54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12:17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Punt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7:25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8:16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8:55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12:18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Yarra Bvd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7:32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9:02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9:44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10:45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11:44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12:24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Hawthorn Railway Station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7:35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8:26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9:05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9:47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10:48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11:47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12:27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Glenferrie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7:39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9:09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9:51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10:52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11:51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12:31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Camberwell Tram Depot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7:43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8:34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9:13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9:55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10:56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11:55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12:35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Camberwell Junction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7:44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8:35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9:14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9:56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10:57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11:56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12:36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Toorak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7:50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10:02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11:03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12:41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Warrigal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7:53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10:05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11:06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12:44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Somers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7:54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10:06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11:07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12:45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Middleborough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8:51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10:12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11:13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12:51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Blackburn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8:55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10:16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11:17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225181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12:59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Stanley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9:00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225181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1:02</w:t>
                  </w:r>
                </w:p>
              </w:tc>
            </w:tr>
            <w:tr w:rsidR="00FA2AA5" w:rsidRPr="00FA2AA5" w:rsidTr="00437203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437203" w:rsidP="00FA2AA5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Hanover Rd (Vermont S</w:t>
                  </w:r>
                  <w:r w:rsidR="00FA2AA5" w:rsidRPr="00FA2AA5">
                    <w:rPr>
                      <w:rFonts w:eastAsia="Times New Roman"/>
                      <w:color w:val="000000"/>
                      <w:lang w:eastAsia="en-AU"/>
                    </w:rPr>
                    <w:t>th)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8:10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9:01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9:40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FA2AA5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12:20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FA2AA5" w:rsidRPr="00FA2AA5" w:rsidRDefault="00225181" w:rsidP="00FA2AA5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1:04</w:t>
                  </w:r>
                </w:p>
              </w:tc>
            </w:tr>
          </w:tbl>
          <w:p w:rsidR="00FA2AA5" w:rsidRDefault="00FA2AA5" w:rsidP="000D6AC7">
            <w:pPr>
              <w:pStyle w:val="QuestionStyle"/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D6AC7" w:rsidRDefault="00D0763E" w:rsidP="00BD1484">
            <w:pPr>
              <w:pStyle w:val="QuestionStyle"/>
            </w:pPr>
            <w:r>
              <w:t>One</w:t>
            </w:r>
            <w:r w:rsidR="001A7F0F">
              <w:t xml:space="preserve"> tram leaves </w:t>
            </w:r>
            <w:r w:rsidR="00225181">
              <w:t xml:space="preserve">the Russell St stop </w:t>
            </w:r>
            <w:r w:rsidR="001A7F0F">
              <w:t>at 8:49 pm</w:t>
            </w:r>
            <w:r>
              <w:t>. How long does it take</w:t>
            </w:r>
            <w:r w:rsidR="001A7F0F">
              <w:t xml:space="preserve"> to get </w:t>
            </w:r>
            <w:r>
              <w:t>to the Warrigal </w:t>
            </w:r>
            <w:r w:rsidR="00225181">
              <w:t xml:space="preserve">Rd </w:t>
            </w:r>
            <w:r w:rsidR="001A7F0F">
              <w:t xml:space="preserve">stop? </w:t>
            </w:r>
          </w:p>
          <w:p w:rsidR="001A7F0F" w:rsidRPr="0013023C" w:rsidRDefault="001A7F0F" w:rsidP="00BD1484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 wp14:anchorId="5C824FAC" wp14:editId="0E3772A6">
                      <wp:simplePos x="0" y="0"/>
                      <wp:positionH relativeFrom="column">
                        <wp:posOffset>2396490</wp:posOffset>
                      </wp:positionH>
                      <wp:positionV relativeFrom="paragraph">
                        <wp:posOffset>51435</wp:posOffset>
                      </wp:positionV>
                      <wp:extent cx="754380" cy="373380"/>
                      <wp:effectExtent l="0" t="0" r="26670" b="26670"/>
                      <wp:wrapNone/>
                      <wp:docPr id="61" name="Rectangle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D6AC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824FAC" id="Rectangle 61" o:spid="_x0000_s1030" style="position:absolute;margin-left:188.7pt;margin-top:4.05pt;width:59.4pt;height:29.4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" filled="f" strokecolor="black [3213]" strokeweight="1.5pt">
                      <v:textbox>
                        <w:txbxContent>
                          <w:p w:rsidR="00D0763E" w:rsidRPr="009F48CC" w:rsidRDefault="00D0763E" w:rsidP="000D6AC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D6AC7" w:rsidRPr="0013023C" w:rsidRDefault="000D6AC7" w:rsidP="00BD1484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                      </w:t>
            </w:r>
            <w:r w:rsidR="001A7F0F">
              <w:rPr>
                <w:sz w:val="32"/>
                <w:szCs w:val="32"/>
              </w:rPr>
              <w:t>minutes</w:t>
            </w:r>
          </w:p>
          <w:p w:rsidR="00325745" w:rsidRDefault="00325745" w:rsidP="00BD1484">
            <w:pPr>
              <w:pStyle w:val="QuestionStyle"/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437203" w:rsidRDefault="00437203" w:rsidP="00BD1484">
            <w:pPr>
              <w:pStyle w:val="QuestionStyle"/>
            </w:pPr>
            <w:r>
              <w:t>Which of these trams</w:t>
            </w:r>
            <w:r w:rsidR="00225181">
              <w:t xml:space="preserve"> from Docklands</w:t>
            </w:r>
            <w:r>
              <w:t xml:space="preserve"> takes the least time to complete the full journey</w:t>
            </w:r>
            <w:r w:rsidR="00225181">
              <w:t xml:space="preserve"> to Vermont South</w:t>
            </w:r>
            <w:r>
              <w:t>?</w:t>
            </w:r>
          </w:p>
          <w:p w:rsidR="00225181" w:rsidRPr="00460C07" w:rsidRDefault="00225181" w:rsidP="00BD1484">
            <w:pPr>
              <w:pStyle w:val="QuestionStyle"/>
              <w:rPr>
                <w:sz w:val="12"/>
                <w:szCs w:val="12"/>
              </w:rPr>
            </w:pPr>
          </w:p>
          <w:p w:rsidR="00225181" w:rsidRPr="00460C07" w:rsidRDefault="00225181" w:rsidP="00BD1484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3664" behindDoc="0" locked="0" layoutInCell="1" allowOverlap="1" wp14:anchorId="1D679467" wp14:editId="29B5029E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200" name="Group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0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915A490" id="Group 200" o:spid="_x0000_s1026" style="position:absolute;margin-left:18.8pt;margin-top:.9pt;width:13.5pt;height:74.4pt;z-index:251633664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zQIcYA&#10;AADcAAAADwAAAGRycy9kb3ducmV2LnhtbESPQWvCQBSE7wX/w/KEXopu9NDGmI2I0tJeBKPo9ZF9&#10;TUKzb0N2m8T++m6h4HGYmW+YdDOaRvTUudqygsU8AkFcWF1zqeB8ep3FIJxH1thYJgU3crDJJg8p&#10;JtoOfKQ+96UIEHYJKqi8bxMpXVGRQTe3LXHwPm1n0AfZlVJ3OAS4aeQyip6lwZrDQoUt7SoqvvJv&#10;oyC+xebSXw5vV/rgYf9z0C/bp5VSj9NxuwbhafT38H/7XStYRgv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zQIc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5OVsYA&#10;AADcAAAADwAAAGRycy9kb3ducmV2LnhtbESPQWvCQBSE70L/w/IKvUizMYeapllFKpZ6EWqLvT6y&#10;r0lo9m3Irkn017uC4HGYmW+YfDmaRvTUudqyglkUgyAurK65VPDzvXlOQTiPrLGxTApO5GC5eJjk&#10;mGk78Bf1e1+KAGGXoYLK+zaT0hUVGXSRbYmD92c7gz7IrpS6wyHATSOTOH6RBmsOCxW29F5R8b8/&#10;GgXpKTWH/rD7+KUtD+vzTs9X01elnh7H1RsIT6O/h2/tT60giRO4nglHQC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u5OVsYAAADcAAAADwAAAAAAAAAAAAAAAACYAgAAZHJz&#10;L2Rvd25yZXYueG1sUEsFBgAAAAAEAAQA9QAAAIs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LrzcYA&#10;AADcAAAADwAAAGRycy9kb3ducmV2LnhtbESPQWvCQBSE70L/w/IKvUizqQUb06wiilIvgrbo9ZF9&#10;TUKzb0N2m8T++q4geBxm5hsmWwymFh21rrKs4CWKQRDnVldcKPj63DwnIJxH1lhbJgUXcrCYP4wy&#10;TLXt+UDd0RciQNilqKD0vkmldHlJBl1kG+LgfdvWoA+yLaRusQ9wU8tJHE+lwYrDQokNrUrKf46/&#10;RkFyScypO+23Z9pxv/7b67fleKbU0+OwfAfhafD38K39oRVM4le4nglHQM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aLrzcYAAADcAAAADwAAAAAAAAAAAAAAAACYAgAAZHJz&#10;L2Rvd25yZXYueG1sUEsFBgAAAAAEAAQA9QAAAIs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tzucYA&#10;AADcAAAADwAAAGRycy9kb3ducmV2LnhtbESPQWvCQBSE70L/w/IKvUizqRQb06wiilIvgrbo9ZF9&#10;TUKzb0N2m8T++q4geBxm5hsmWwymFh21rrKs4CWKQRDnVldcKPj63DwnIJxH1lhbJgUXcrCYP4wy&#10;TLXt+UDd0RciQNilqKD0vkmldHlJBl1kG+LgfdvWoA+yLaRusQ9wU8tJHE+lwYrDQokNrUrKf46/&#10;RkFyScypO+23Z9pxv/7b67fleKbU0+OwfAfhafD38K39oRVM4le4nglHQM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ktzuc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 w:rsidRPr="00460C07">
              <w:t xml:space="preserve">             </w:t>
            </w:r>
            <w:r>
              <w:t xml:space="preserve"> The 7:03. </w:t>
            </w:r>
          </w:p>
          <w:p w:rsidR="00225181" w:rsidRPr="00460C07" w:rsidRDefault="00225181" w:rsidP="00BD1484">
            <w:pPr>
              <w:pStyle w:val="QuestionStyle"/>
              <w:rPr>
                <w:sz w:val="12"/>
                <w:szCs w:val="12"/>
              </w:rPr>
            </w:pPr>
          </w:p>
          <w:p w:rsidR="00225181" w:rsidRPr="00460C07" w:rsidRDefault="00225181" w:rsidP="00BD1484">
            <w:pPr>
              <w:pStyle w:val="QuestionStyle"/>
            </w:pPr>
            <w:r w:rsidRPr="00460C07">
              <w:t xml:space="preserve">          </w:t>
            </w:r>
            <w:r>
              <w:t xml:space="preserve">    The 7:56.</w:t>
            </w:r>
          </w:p>
          <w:p w:rsidR="00225181" w:rsidRPr="00460C07" w:rsidRDefault="00225181" w:rsidP="00BD1484">
            <w:pPr>
              <w:pStyle w:val="QuestionStyle"/>
              <w:rPr>
                <w:sz w:val="12"/>
                <w:szCs w:val="12"/>
              </w:rPr>
            </w:pPr>
          </w:p>
          <w:p w:rsidR="00225181" w:rsidRPr="00460C07" w:rsidRDefault="00225181" w:rsidP="00BD1484">
            <w:pPr>
              <w:pStyle w:val="QuestionStyle"/>
            </w:pPr>
            <w:r w:rsidRPr="00460C07">
              <w:t xml:space="preserve">          </w:t>
            </w:r>
            <w:r>
              <w:t xml:space="preserve">    The 9:17.</w:t>
            </w:r>
          </w:p>
          <w:p w:rsidR="00225181" w:rsidRPr="00460C07" w:rsidRDefault="00225181" w:rsidP="00BD1484">
            <w:pPr>
              <w:pStyle w:val="QuestionStyle"/>
              <w:rPr>
                <w:sz w:val="12"/>
                <w:szCs w:val="12"/>
              </w:rPr>
            </w:pPr>
          </w:p>
          <w:p w:rsidR="001A7F0F" w:rsidRDefault="00225181" w:rsidP="00BD1484">
            <w:pPr>
              <w:pStyle w:val="QuestionStyle"/>
            </w:pPr>
            <w:r w:rsidRPr="00460C07">
              <w:t xml:space="preserve">          </w:t>
            </w:r>
            <w:r>
              <w:t xml:space="preserve">    The 11:18.</w:t>
            </w:r>
          </w:p>
          <w:p w:rsidR="00325745" w:rsidRPr="001A7F0F" w:rsidRDefault="000D6AC7" w:rsidP="00BD1484">
            <w:pPr>
              <w:pStyle w:val="QuestionStyle"/>
            </w:pPr>
            <w:r>
              <w:t xml:space="preserve">                                                                                                             </w:t>
            </w: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1A7F0F" w:rsidRDefault="001A7F0F" w:rsidP="00D14A03">
            <w:pPr>
              <w:pStyle w:val="QuestionStyle"/>
              <w:ind w:right="3577"/>
            </w:pPr>
            <w:r>
              <w:t>Laura catches the 8:35 tram from Docklands and gets off at Swanson St to join friends f</w:t>
            </w:r>
            <w:r w:rsidR="00D14A03">
              <w:t>or a meal which takes an hour</w:t>
            </w:r>
            <w:r>
              <w:t xml:space="preserve">. </w:t>
            </w:r>
          </w:p>
          <w:p w:rsidR="001A7F0F" w:rsidRPr="001A7F0F" w:rsidRDefault="001A7F0F" w:rsidP="00D14A03">
            <w:pPr>
              <w:pStyle w:val="QuestionStyle"/>
              <w:ind w:right="3577"/>
              <w:rPr>
                <w:sz w:val="12"/>
                <w:szCs w:val="12"/>
              </w:rPr>
            </w:pPr>
          </w:p>
          <w:p w:rsidR="000D6AC7" w:rsidRDefault="001A7F0F" w:rsidP="00D14A03">
            <w:pPr>
              <w:pStyle w:val="QuestionStyle"/>
              <w:ind w:right="3577"/>
            </w:pPr>
            <w:r>
              <w:t>She then takes another tram and gets off at Somers St and walks 5 minutes to her home.</w:t>
            </w:r>
          </w:p>
          <w:p w:rsidR="001A7F0F" w:rsidRPr="001A7F0F" w:rsidRDefault="001A7F0F" w:rsidP="00D14A03">
            <w:pPr>
              <w:pStyle w:val="QuestionStyle"/>
              <w:ind w:right="3577"/>
              <w:rPr>
                <w:sz w:val="12"/>
                <w:szCs w:val="12"/>
              </w:rPr>
            </w:pPr>
          </w:p>
          <w:p w:rsidR="00BD1484" w:rsidRDefault="00BD1484" w:rsidP="00D14A03">
            <w:pPr>
              <w:pStyle w:val="QuestionStyle"/>
              <w:ind w:right="3577"/>
            </w:pPr>
            <w:r>
              <w:t>What time does she arrive home?</w:t>
            </w:r>
          </w:p>
          <w:p w:rsidR="00BD1484" w:rsidRPr="0013023C" w:rsidRDefault="00BD1484" w:rsidP="00BD1484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5712" behindDoc="0" locked="0" layoutInCell="1" allowOverlap="1" wp14:anchorId="0DC86747" wp14:editId="5C2ED513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62" name="Rectangle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BD1484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C86747" id="Rectangle 62" o:spid="_x0000_s1031" style="position:absolute;margin-left:187.5pt;margin-top:7.65pt;width:59.4pt;height:29.4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" filled="f" strokecolor="black [3213]" strokeweight="1.5pt">
                      <v:textbox>
                        <w:txbxContent>
                          <w:p w:rsidR="00D0763E" w:rsidRPr="009F48CC" w:rsidRDefault="00D0763E" w:rsidP="00BD1484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BD1484" w:rsidRPr="0013023C" w:rsidRDefault="00BD1484" w:rsidP="00BD1484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</w:t>
            </w:r>
            <w:r>
              <w:rPr>
                <w:sz w:val="32"/>
                <w:szCs w:val="32"/>
              </w:rPr>
              <w:t xml:space="preserve">                               p</w:t>
            </w:r>
            <w:r w:rsidRPr="0013023C">
              <w:rPr>
                <w:sz w:val="32"/>
                <w:szCs w:val="32"/>
              </w:rPr>
              <w:t>m</w:t>
            </w:r>
            <w:r>
              <w:rPr>
                <w:sz w:val="32"/>
                <w:szCs w:val="32"/>
              </w:rPr>
              <w:t>/am</w:t>
            </w:r>
          </w:p>
          <w:p w:rsidR="00325745" w:rsidRPr="001A7F0F" w:rsidRDefault="00325745" w:rsidP="00BD1484">
            <w:pPr>
              <w:pStyle w:val="QuestionStyle"/>
              <w:rPr>
                <w:sz w:val="12"/>
                <w:szCs w:val="12"/>
              </w:rPr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BD1484" w:rsidRDefault="00BD1484" w:rsidP="00BD1484">
            <w:pPr>
              <w:pStyle w:val="QuestionStyle"/>
            </w:pPr>
            <w:r>
              <w:t>Helen’s date of birth is 15/08/2001. She received a birthday card on the 30</w:t>
            </w:r>
            <w:r w:rsidRPr="00BD1484">
              <w:rPr>
                <w:vertAlign w:val="superscript"/>
              </w:rPr>
              <w:t>th</w:t>
            </w:r>
            <w:r>
              <w:t xml:space="preserve">  July 2014. </w:t>
            </w:r>
          </w:p>
          <w:p w:rsidR="00BD1484" w:rsidRPr="00BD1484" w:rsidRDefault="00BD1484" w:rsidP="00BD1484">
            <w:pPr>
              <w:pStyle w:val="QuestionStyle"/>
              <w:rPr>
                <w:sz w:val="12"/>
                <w:szCs w:val="12"/>
              </w:rPr>
            </w:pPr>
          </w:p>
          <w:p w:rsidR="00BD1484" w:rsidRDefault="00BD1484" w:rsidP="00BD1484">
            <w:pPr>
              <w:pStyle w:val="QuestionStyle"/>
            </w:pPr>
            <w:r>
              <w:t>Which is true?</w:t>
            </w:r>
          </w:p>
          <w:p w:rsidR="00BD1484" w:rsidRPr="00BD1484" w:rsidRDefault="00BD1484" w:rsidP="00BD1484">
            <w:pPr>
              <w:pStyle w:val="QuestionStyle"/>
              <w:rPr>
                <w:rFonts w:eastAsiaTheme="minorHAnsi"/>
                <w:sz w:val="12"/>
                <w:szCs w:val="12"/>
              </w:rPr>
            </w:pPr>
          </w:p>
          <w:p w:rsidR="00BD1484" w:rsidRPr="00460C07" w:rsidRDefault="00BD1484" w:rsidP="00BD1484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4688" behindDoc="0" locked="0" layoutInCell="1" allowOverlap="1" wp14:anchorId="155911C4" wp14:editId="150B447A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210" name="Group 2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1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575766B" id="Group 210" o:spid="_x0000_s1026" style="position:absolute;margin-left:18.8pt;margin-top:.9pt;width:13.5pt;height:74.4pt;z-index:251634688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VG/MYA&#10;AADcAAAADwAAAGRycy9kb3ducmV2LnhtbESPQWvCQBSE7wX/w/KEXorZxIONaVYRpUUvQlXs9ZF9&#10;TUKzb0N2m8T++q5Q6HGYmW+YfD2aRvTUudqygiSKQRAXVtdcKricX2cpCOeRNTaWScGNHKxXk4cc&#10;M20Hfqf+5EsRIOwyVFB532ZSuqIigy6yLXHwPm1n0AfZlVJ3OAS4aeQ8jhfSYM1hocKWthUVX6dv&#10;oyC9pebaX49vH3TgYfdz1M+bp6VSj9Nx8wLC0+j/w3/tvVYwTxK4nwlHQK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+VG/M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fYi8YA&#10;AADcAAAADwAAAGRycy9kb3ducmV2LnhtbESPT2vCQBTE70K/w/IKXqRuzEHT6CrSUrEXwT/o9ZF9&#10;TUKzb0N2m0Q/vVsQPA4z8xtmsepNJVpqXGlZwWQcgSDOrC45V3A6fr0lIJxH1lhZJgVXcrBavgwW&#10;mGrb8Z7ag89FgLBLUUHhfZ1K6bKCDLqxrYmD92Mbgz7IJpe6wS7ATSXjKJpKgyWHhQJr+igo+z38&#10;GQXJNTHn9rzbXOibu8/bTs/Wo3elhq/9eg7CU++f4Ud7qxXEkxj+z4Qj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zfYi8YAAADcAAAADwAAAAAAAAAAAAAAAACYAgAAZHJz&#10;L2Rvd25yZXYueG1sUEsFBgAAAAAEAAQA9QAAAIs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t9EMUA&#10;AADcAAAADwAAAGRycy9kb3ducmV2LnhtbESPQWvCQBSE74X+h+UVvJS6UaGN0VVEUfQi1IpeH9nX&#10;JDT7NmTXJPrrXUHocZiZb5jpvDOlaKh2hWUFg34Egji1uuBMwfFn/RGDcB5ZY2mZFFzJwXz2+jLF&#10;RNuWv6k5+EwECLsEFeTeV4mULs3JoOvbijh4v7Y26IOsM6lrbAPclHIYRZ/SYMFhIceKljmlf4eL&#10;URBfY3NqTvvNmXbcrm57/bV4HyvVe+sWExCeOv8ffra3WsFwMILHmXA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e30QxQAAANwAAAAPAAAAAAAAAAAAAAAAAJgCAABkcnMv&#10;ZG93bnJldi54bWxQSwUGAAAAAAQABAD1AAAAigM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LlZMUA&#10;AADcAAAADwAAAGRycy9kb3ducmV2LnhtbESPQWvCQBSE74X+h+UVvJS6UaSN0VVEUfQi1IpeH9nX&#10;JDT7NmTXJPrrXUHocZiZb5jpvDOlaKh2hWUFg34Egji1uuBMwfFn/RGDcB5ZY2mZFFzJwXz2+jLF&#10;RNuWv6k5+EwECLsEFeTeV4mULs3JoOvbijh4v7Y26IOsM6lrbAPclHIYRZ/SYMFhIceKljmlf4eL&#10;URBfY3NqTvvNmXbcrm57/bV4HyvVe+sWExCeOv8ffra3WsFwMILHmXA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kuVkxQAAANw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 w:rsidRPr="00460C07">
              <w:t xml:space="preserve">             </w:t>
            </w:r>
            <w:r>
              <w:t xml:space="preserve"> The card arrived 15 days early for her 12</w:t>
            </w:r>
            <w:r w:rsidRPr="00BD1484">
              <w:rPr>
                <w:vertAlign w:val="superscript"/>
              </w:rPr>
              <w:t>th</w:t>
            </w:r>
            <w:r>
              <w:t xml:space="preserve"> birthday. </w:t>
            </w:r>
          </w:p>
          <w:p w:rsidR="00BD1484" w:rsidRPr="00460C07" w:rsidRDefault="00BD1484" w:rsidP="00BD1484">
            <w:pPr>
              <w:pStyle w:val="QuestionStyle"/>
              <w:rPr>
                <w:sz w:val="12"/>
                <w:szCs w:val="12"/>
              </w:rPr>
            </w:pPr>
          </w:p>
          <w:p w:rsidR="00BD1484" w:rsidRPr="00460C07" w:rsidRDefault="00BD1484" w:rsidP="00BD1484">
            <w:pPr>
              <w:pStyle w:val="QuestionStyle"/>
            </w:pPr>
            <w:r w:rsidRPr="00460C07">
              <w:t xml:space="preserve">          </w:t>
            </w:r>
            <w:r>
              <w:t xml:space="preserve">    The card arrived 16 days early for her 12</w:t>
            </w:r>
            <w:r w:rsidRPr="00BD1484">
              <w:rPr>
                <w:vertAlign w:val="superscript"/>
              </w:rPr>
              <w:t>th</w:t>
            </w:r>
            <w:r>
              <w:t xml:space="preserve"> birthday.</w:t>
            </w:r>
          </w:p>
          <w:p w:rsidR="00BD1484" w:rsidRPr="00460C07" w:rsidRDefault="00BD1484" w:rsidP="00BD1484">
            <w:pPr>
              <w:pStyle w:val="QuestionStyle"/>
              <w:rPr>
                <w:sz w:val="12"/>
                <w:szCs w:val="12"/>
              </w:rPr>
            </w:pPr>
          </w:p>
          <w:p w:rsidR="00BD1484" w:rsidRPr="00460C07" w:rsidRDefault="00BD1484" w:rsidP="00BD1484">
            <w:pPr>
              <w:pStyle w:val="QuestionStyle"/>
            </w:pPr>
            <w:r w:rsidRPr="00460C07">
              <w:t xml:space="preserve">          </w:t>
            </w:r>
            <w:r>
              <w:t xml:space="preserve">    The card arrived 15 days early for her 13</w:t>
            </w:r>
            <w:r w:rsidRPr="00BD1484">
              <w:rPr>
                <w:vertAlign w:val="superscript"/>
              </w:rPr>
              <w:t>th</w:t>
            </w:r>
            <w:r>
              <w:t xml:space="preserve"> birthday.</w:t>
            </w:r>
          </w:p>
          <w:p w:rsidR="00BD1484" w:rsidRPr="00460C07" w:rsidRDefault="00BD1484" w:rsidP="00BD1484">
            <w:pPr>
              <w:pStyle w:val="QuestionStyle"/>
              <w:rPr>
                <w:sz w:val="12"/>
                <w:szCs w:val="12"/>
              </w:rPr>
            </w:pPr>
          </w:p>
          <w:p w:rsidR="00BD1484" w:rsidRDefault="00BD1484" w:rsidP="00BD1484">
            <w:pPr>
              <w:pStyle w:val="QuestionStyle"/>
            </w:pPr>
            <w:r w:rsidRPr="00460C07">
              <w:t xml:space="preserve">          </w:t>
            </w:r>
            <w:r>
              <w:t xml:space="preserve">    The card arrived 16 days early for her 13</w:t>
            </w:r>
            <w:r w:rsidRPr="00BD1484">
              <w:rPr>
                <w:vertAlign w:val="superscript"/>
              </w:rPr>
              <w:t>th</w:t>
            </w:r>
            <w:r>
              <w:t xml:space="preserve"> birthday.</w:t>
            </w:r>
          </w:p>
          <w:p w:rsidR="00325745" w:rsidRPr="00BD1484" w:rsidRDefault="00325745" w:rsidP="00BD1484">
            <w:pPr>
              <w:pStyle w:val="QuestionStyle"/>
              <w:rPr>
                <w:sz w:val="12"/>
                <w:szCs w:val="12"/>
              </w:rPr>
            </w:pPr>
          </w:p>
        </w:tc>
      </w:tr>
      <w:tr w:rsidR="00055FE3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055FE3" w:rsidRPr="001B3341" w:rsidRDefault="00055FE3" w:rsidP="00055FE3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55FE3" w:rsidRDefault="00055FE3" w:rsidP="00BD1484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31616" behindDoc="0" locked="0" layoutInCell="1" allowOverlap="1" wp14:anchorId="4C2ADFE4" wp14:editId="23DC1B86">
                  <wp:simplePos x="0" y="0"/>
                  <wp:positionH relativeFrom="column">
                    <wp:posOffset>4425950</wp:posOffset>
                  </wp:positionH>
                  <wp:positionV relativeFrom="paragraph">
                    <wp:posOffset>-17145</wp:posOffset>
                  </wp:positionV>
                  <wp:extent cx="901596" cy="1661160"/>
                  <wp:effectExtent l="0" t="0" r="0" b="0"/>
                  <wp:wrapNone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runner shutterstock_130223891.jpg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53" t="-2623" r="46740" b="1780"/>
                          <a:stretch/>
                        </pic:blipFill>
                        <pic:spPr bwMode="auto">
                          <a:xfrm>
                            <a:off x="0" y="0"/>
                            <a:ext cx="901596" cy="1661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Alex runs 18 laps of an oval which has a circumference of 250 metres.</w:t>
            </w:r>
          </w:p>
          <w:p w:rsidR="00055FE3" w:rsidRPr="009F53E0" w:rsidRDefault="00055FE3" w:rsidP="00BD1484">
            <w:pPr>
              <w:pStyle w:val="QuestionStyle"/>
              <w:rPr>
                <w:sz w:val="12"/>
                <w:szCs w:val="12"/>
              </w:rPr>
            </w:pPr>
          </w:p>
          <w:p w:rsidR="00055FE3" w:rsidRDefault="00055FE3" w:rsidP="00BD1484">
            <w:pPr>
              <w:pStyle w:val="QuestionStyle"/>
            </w:pPr>
            <w:r>
              <w:t>Lenny runs 4.8 kilometres on the open road.</w:t>
            </w:r>
          </w:p>
          <w:p w:rsidR="00055FE3" w:rsidRPr="009F53E0" w:rsidRDefault="00055FE3" w:rsidP="00BD1484">
            <w:pPr>
              <w:pStyle w:val="QuestionStyle"/>
              <w:rPr>
                <w:sz w:val="12"/>
                <w:szCs w:val="12"/>
              </w:rPr>
            </w:pPr>
          </w:p>
          <w:p w:rsidR="00055FE3" w:rsidRDefault="00055FE3" w:rsidP="00BD1484">
            <w:pPr>
              <w:pStyle w:val="QuestionStyle"/>
            </w:pPr>
            <w:r>
              <w:t>Who runs the furthest, and by how many metres?</w:t>
            </w:r>
          </w:p>
          <w:p w:rsidR="00055FE3" w:rsidRDefault="00055FE3" w:rsidP="00BD1484">
            <w:pPr>
              <w:pStyle w:val="QuestionStyle"/>
            </w:pPr>
          </w:p>
          <w:p w:rsidR="00BD1484" w:rsidRDefault="00BD1484" w:rsidP="00BD1484">
            <w:pPr>
              <w:pStyle w:val="QuestionStyle"/>
            </w:pPr>
          </w:p>
          <w:p w:rsidR="00055FE3" w:rsidRDefault="00055FE3" w:rsidP="00BD1484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1" allowOverlap="1" wp14:anchorId="4E18BA85" wp14:editId="25B86E2A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59055</wp:posOffset>
                      </wp:positionV>
                      <wp:extent cx="953770" cy="373380"/>
                      <wp:effectExtent l="0" t="0" r="17780" b="26670"/>
                      <wp:wrapNone/>
                      <wp:docPr id="75" name="Rectangle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377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9BD00A" id="Rectangle 75" o:spid="_x0000_s1026" style="position:absolute;margin-left:1.3pt;margin-top:4.65pt;width:75.1pt;height:29.4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" filled="f" strokecolor="black [3213]" strokeweight="1.5pt"/>
                  </w:pict>
                </mc:Fallback>
              </mc:AlternateContent>
            </w: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0592" behindDoc="0" locked="0" layoutInCell="1" allowOverlap="1" wp14:anchorId="2F66FFAD" wp14:editId="1D6B4F17">
                      <wp:simplePos x="0" y="0"/>
                      <wp:positionH relativeFrom="column">
                        <wp:posOffset>2708275</wp:posOffset>
                      </wp:positionH>
                      <wp:positionV relativeFrom="paragraph">
                        <wp:posOffset>61595</wp:posOffset>
                      </wp:positionV>
                      <wp:extent cx="754380" cy="373380"/>
                      <wp:effectExtent l="0" t="0" r="26670" b="26670"/>
                      <wp:wrapNone/>
                      <wp:docPr id="193" name="Rectangle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263E41" id="Rectangle 193" o:spid="_x0000_s1026" style="position:absolute;margin-left:213.25pt;margin-top:4.85pt;width:59.4pt;height:29.4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" filled="f" strokecolor="black [3213]" strokeweight="1.5pt"/>
                  </w:pict>
                </mc:Fallback>
              </mc:AlternateContent>
            </w:r>
          </w:p>
          <w:p w:rsidR="00055FE3" w:rsidRPr="00C37091" w:rsidRDefault="00055FE3" w:rsidP="00BD1484">
            <w:pPr>
              <w:pStyle w:val="QuestionSty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        runs the furthest by                  metres.</w:t>
            </w:r>
          </w:p>
          <w:p w:rsidR="00055FE3" w:rsidRDefault="00055FE3" w:rsidP="00BD1484">
            <w:pPr>
              <w:pStyle w:val="QuestionStyle"/>
            </w:pPr>
          </w:p>
        </w:tc>
      </w:tr>
      <w:tr w:rsidR="0032574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325745" w:rsidRPr="001B3341" w:rsidRDefault="00325745" w:rsidP="00325745">
            <w:pPr>
              <w:pStyle w:val="ListParagraph"/>
              <w:numPr>
                <w:ilvl w:val="0"/>
                <w:numId w:val="1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F0684" w:rsidRDefault="006F0684" w:rsidP="006F0684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At 19:56 Hannah checks the program guide on her TV and sees a program she wants to watch starts in 1 hour and twenty minutes </w:t>
            </w:r>
            <w:r w:rsidR="00D0763E">
              <w:rPr>
                <w:rFonts w:ascii="Times New Roman" w:hAnsi="Times New Roman"/>
                <w:sz w:val="24"/>
                <w:szCs w:val="24"/>
              </w:rPr>
              <w:t xml:space="preserve">time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and lasts for 56 minutes. </w:t>
            </w:r>
          </w:p>
          <w:p w:rsidR="006F0684" w:rsidRPr="006F0684" w:rsidRDefault="006F0684" w:rsidP="006F0684">
            <w:pPr>
              <w:pStyle w:val="QuestionStyle"/>
              <w:rPr>
                <w:sz w:val="12"/>
                <w:szCs w:val="12"/>
              </w:rPr>
            </w:pPr>
          </w:p>
          <w:p w:rsidR="001700AB" w:rsidRDefault="001700AB" w:rsidP="001700AB">
            <w:pPr>
              <w:pStyle w:val="QuestionStyle"/>
            </w:pPr>
            <w:r>
              <w:t>Which is true?</w:t>
            </w:r>
          </w:p>
          <w:p w:rsidR="001700AB" w:rsidRPr="00BD1484" w:rsidRDefault="001700AB" w:rsidP="001700AB">
            <w:pPr>
              <w:pStyle w:val="QuestionStyle"/>
              <w:rPr>
                <w:rFonts w:eastAsiaTheme="minorHAnsi"/>
                <w:sz w:val="12"/>
                <w:szCs w:val="12"/>
              </w:rPr>
            </w:pPr>
          </w:p>
          <w:p w:rsidR="001700AB" w:rsidRPr="00460C07" w:rsidRDefault="001700AB" w:rsidP="001700AB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00224" behindDoc="0" locked="0" layoutInCell="1" allowOverlap="1" wp14:anchorId="35502E3D" wp14:editId="600AB379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388" name="Group 3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8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7B94160" id="Group 388" o:spid="_x0000_s1026" style="position:absolute;margin-left:18.8pt;margin-top:.9pt;width:13.5pt;height:74.4pt;z-index:251700224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jQ4MUA&#10;AADcAAAADwAAAGRycy9kb3ducmV2LnhtbESPQWvCQBSE7wX/w/IEL6KbVtAYXUVaWuxFqIpeH9ln&#10;Esy+Ddk1if56t1DocZiZb5jlujOlaKh2hWUFr+MIBHFqdcGZguPhcxSDcB5ZY2mZFNzJwXrVe1li&#10;om3LP9TsfSYChF2CCnLvq0RKl+Zk0I1tRRy8i60N+iDrTOoa2wA3pXyLoqk0WHBYyLGi95zS6/5m&#10;FMT32Jya0+7rTN/cfjx2erYZzpUa9LvNAoSnzv+H/9pbrWASz+H3TDgCcvU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eNDgxQAAANw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vvoMMA&#10;AADcAAAADwAAAGRycy9kb3ducmV2LnhtbERPy2rCQBTdF/yH4Ra6KWZiCxpjRpEWS7sRfKDbS+aa&#10;hGbuhMyYxH59ZyG4PJx3thpMLTpqXWVZwSSKQRDnVldcKDgeNuMEhPPIGmvLpOBGDlbL0VOGqbY9&#10;76jb+0KEEHYpKii9b1IpXV6SQRfZhjhwF9sa9AG2hdQt9iHc1PItjqfSYMWhocSGPkrKf/dXoyC5&#10;JebUnbZfZ/rh/vNvq2fr17lSL8/DegHC0+Af4rv7Wyt4n4f54Uw4An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5vvoMMAAADcAAAADwAAAAAAAAAAAAAAAACYAgAAZHJzL2Rv&#10;d25yZXYueG1sUEsFBgAAAAAEAAQA9QAAAIg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dKO8UA&#10;AADcAAAADwAAAGRycy9kb3ducmV2LnhtbESPQWvCQBSE70L/w/IKXqRuVLAxdRWpKHoRaou9PrKv&#10;SWj2bciuSfTXu4LgcZiZb5j5sjOlaKh2hWUFo2EEgji1uuBMwc/35i0G4TyyxtIyKbiQg+XipTfH&#10;RNuWv6g5+kwECLsEFeTeV4mULs3JoBvaijh4f7Y26IOsM6lrbAPclHIcRVNpsOCwkGNFnzml/8ez&#10;URBfYnNqToftL+25XV8P+n01mCnVf+1WHyA8df4ZfrR3WsFkNoL7mXAE5O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10o7xQAAANwAAAAPAAAAAAAAAAAAAAAAAJgCAABkcnMv&#10;ZG93bnJldi54bWxQSwUGAAAAAAQABAD1AAAAigM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XUTMcA&#10;AADcAAAADwAAAGRycy9kb3ducmV2LnhtbESPT2vCQBTE7wW/w/KEXorZaKHG6CrS0tJeBP8Qr4/s&#10;Mwlm34bsNon99N2C0OMwM79hVpvB1KKj1lWWFUyjGARxbnXFhYLT8X2SgHAeWWNtmRTcyMFmPXpY&#10;Yaptz3vqDr4QAcIuRQWl900qpctLMugi2xAH72Jbgz7ItpC6xT7ATS1ncfwiDVYcFkps6LWk/Hr4&#10;NgqSW2KyLtt9nOmL+7efnZ5vnxZKPY6H7RKEp8H/h+/tT63geTGDvzPh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wF1EzHAAAA3AAAAA8AAAAAAAAAAAAAAAAAmAIAAGRy&#10;cy9kb3ducmV2LnhtbFBLBQYAAAAABAAEAPUAAACMAwAAAAA=&#10;" strokecolor="windowText" strokeweight="1pt"/>
                    </v:group>
                  </w:pict>
                </mc:Fallback>
              </mc:AlternateContent>
            </w:r>
            <w:r w:rsidRPr="00460C07">
              <w:t xml:space="preserve">             </w:t>
            </w:r>
            <w:r>
              <w:t xml:space="preserve"> The program starts at 9:16 pm and ends at 10:12 pm. </w:t>
            </w:r>
          </w:p>
          <w:p w:rsidR="001700AB" w:rsidRPr="00460C07" w:rsidRDefault="001700AB" w:rsidP="001700AB">
            <w:pPr>
              <w:pStyle w:val="QuestionStyle"/>
              <w:rPr>
                <w:sz w:val="12"/>
                <w:szCs w:val="12"/>
              </w:rPr>
            </w:pPr>
          </w:p>
          <w:p w:rsidR="001700AB" w:rsidRPr="00460C07" w:rsidRDefault="001700AB" w:rsidP="001700AB">
            <w:pPr>
              <w:pStyle w:val="QuestionStyle"/>
            </w:pPr>
            <w:r w:rsidRPr="00460C07">
              <w:t xml:space="preserve">          </w:t>
            </w:r>
            <w:r>
              <w:t xml:space="preserve">    The program starts at 9:16 pm and ends at 10:22 pm.</w:t>
            </w:r>
          </w:p>
          <w:p w:rsidR="001700AB" w:rsidRPr="00460C07" w:rsidRDefault="001700AB" w:rsidP="001700AB">
            <w:pPr>
              <w:pStyle w:val="QuestionStyle"/>
              <w:rPr>
                <w:sz w:val="12"/>
                <w:szCs w:val="12"/>
              </w:rPr>
            </w:pPr>
          </w:p>
          <w:p w:rsidR="001700AB" w:rsidRPr="00460C07" w:rsidRDefault="001700AB" w:rsidP="001700AB">
            <w:pPr>
              <w:pStyle w:val="QuestionStyle"/>
            </w:pPr>
            <w:r w:rsidRPr="00460C07">
              <w:t xml:space="preserve">          </w:t>
            </w:r>
            <w:r>
              <w:t xml:space="preserve">    The program starts at 9:26 pm and ends at 10:12 pm.</w:t>
            </w:r>
          </w:p>
          <w:p w:rsidR="001700AB" w:rsidRPr="00460C07" w:rsidRDefault="001700AB" w:rsidP="001700AB">
            <w:pPr>
              <w:pStyle w:val="QuestionStyle"/>
              <w:rPr>
                <w:sz w:val="12"/>
                <w:szCs w:val="12"/>
              </w:rPr>
            </w:pPr>
          </w:p>
          <w:p w:rsidR="001700AB" w:rsidRDefault="001700AB" w:rsidP="001700AB">
            <w:pPr>
              <w:pStyle w:val="QuestionStyle"/>
            </w:pPr>
            <w:r w:rsidRPr="00460C07">
              <w:t xml:space="preserve">          </w:t>
            </w:r>
            <w:r>
              <w:t xml:space="preserve">    The program starts at 9:26 pm and ends at 10:12 pm.</w:t>
            </w:r>
          </w:p>
          <w:p w:rsidR="00325745" w:rsidRDefault="00325745" w:rsidP="00BD1484">
            <w:pPr>
              <w:pStyle w:val="QuestionStyle"/>
            </w:pPr>
          </w:p>
        </w:tc>
      </w:tr>
    </w:tbl>
    <w:p w:rsidR="00325745" w:rsidRDefault="00325745"/>
    <w:p w:rsidR="00413DF5" w:rsidRDefault="00413DF5">
      <w:pPr>
        <w:sectPr w:rsidR="00413DF5" w:rsidSect="00B850EA">
          <w:headerReference w:type="default" r:id="rId17"/>
          <w:footerReference w:type="default" r:id="rId18"/>
          <w:headerReference w:type="first" r:id="rId19"/>
          <w:footerReference w:type="first" r:id="rId20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467"/>
        <w:gridCol w:w="5243"/>
        <w:gridCol w:w="3545"/>
      </w:tblGrid>
      <w:tr w:rsidR="006F7085" w:rsidTr="00B64059">
        <w:trPr>
          <w:cantSplit/>
          <w:trHeight w:val="851"/>
        </w:trPr>
        <w:tc>
          <w:tcPr>
            <w:tcW w:w="1419" w:type="dxa"/>
            <w:gridSpan w:val="2"/>
            <w:shd w:val="clear" w:color="auto" w:fill="DAE7F6"/>
            <w:vAlign w:val="center"/>
          </w:tcPr>
          <w:p w:rsidR="006F7085" w:rsidRDefault="006F7085" w:rsidP="006F708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36"/>
                <w:szCs w:val="36"/>
              </w:rPr>
              <w:t>Year</w:t>
            </w:r>
          </w:p>
          <w:p w:rsidR="006F7085" w:rsidRPr="00325745" w:rsidRDefault="006F7085" w:rsidP="006F708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>7</w:t>
            </w:r>
          </w:p>
        </w:tc>
        <w:tc>
          <w:tcPr>
            <w:tcW w:w="5243" w:type="dxa"/>
            <w:tcBorders>
              <w:right w:val="single" w:sz="4" w:space="0" w:color="auto"/>
            </w:tcBorders>
            <w:shd w:val="clear" w:color="auto" w:fill="DAE7F6"/>
          </w:tcPr>
          <w:sdt>
            <w:sdtPr>
              <w:rPr>
                <w:rFonts w:ascii="Times New Roman" w:hAnsi="Times New Roman"/>
                <w:i/>
                <w:sz w:val="52"/>
                <w:szCs w:val="52"/>
              </w:rPr>
              <w:alias w:val="Title"/>
              <w:tag w:val=""/>
              <w:id w:val="2118257409"/>
              <w:placeholder>
                <w:docPart w:val="E6D9D4217EDD45B882B56FC5670736BA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p w:rsidR="006F7085" w:rsidRPr="002C1F1F" w:rsidRDefault="006F7085" w:rsidP="006F7085">
                <w:pPr>
                  <w:ind w:left="720" w:hanging="720"/>
                  <w:jc w:val="center"/>
                  <w:rPr>
                    <w:rFonts w:ascii="Times New Roman" w:hAnsi="Times New Roman"/>
                    <w:i/>
                    <w:sz w:val="52"/>
                    <w:szCs w:val="52"/>
                  </w:rPr>
                </w:pPr>
                <w:r>
                  <w:rPr>
                    <w:rFonts w:ascii="Times New Roman" w:hAnsi="Times New Roman"/>
                    <w:i/>
                    <w:sz w:val="52"/>
                    <w:szCs w:val="52"/>
                  </w:rPr>
                  <w:t>Metric Units</w:t>
                </w:r>
              </w:p>
            </w:sdtContent>
          </w:sdt>
        </w:tc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</w:tcPr>
          <w:p w:rsidR="006F7085" w:rsidRDefault="006F7085" w:rsidP="006F7085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Calculator Allowed</w:t>
            </w:r>
          </w:p>
          <w:p w:rsidR="006F7085" w:rsidRDefault="006F7085" w:rsidP="006F7085">
            <w:pPr>
              <w:jc w:val="center"/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 xml:space="preserve">Short Answer </w:t>
            </w:r>
          </w:p>
          <w:p w:rsidR="006F7085" w:rsidRPr="00325745" w:rsidRDefault="006F7085" w:rsidP="006F7085">
            <w:pPr>
              <w:jc w:val="center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color w:val="FFFFFF" w:themeColor="background1"/>
                <w:sz w:val="36"/>
                <w:szCs w:val="36"/>
              </w:rPr>
              <w:t>Section</w:t>
            </w:r>
          </w:p>
        </w:tc>
      </w:tr>
      <w:tr w:rsidR="006F7085" w:rsidTr="00B64059">
        <w:trPr>
          <w:cantSplit/>
          <w:trHeight w:val="851"/>
        </w:trPr>
        <w:tc>
          <w:tcPr>
            <w:tcW w:w="6662" w:type="dxa"/>
            <w:gridSpan w:val="3"/>
            <w:shd w:val="clear" w:color="auto" w:fill="DAE7F6"/>
          </w:tcPr>
          <w:p w:rsidR="006F7085" w:rsidRPr="00325745" w:rsidRDefault="006F7085" w:rsidP="006F7085">
            <w:pPr>
              <w:tabs>
                <w:tab w:val="left" w:pos="1428"/>
              </w:tabs>
              <w:rPr>
                <w:rFonts w:ascii="Times New Roman" w:hAnsi="Times New Roman"/>
                <w:sz w:val="36"/>
                <w:szCs w:val="36"/>
              </w:rPr>
            </w:pPr>
            <w:r>
              <w:rPr>
                <w:rFonts w:ascii="Times New Roman" w:hAnsi="Times New Roman"/>
                <w:sz w:val="36"/>
                <w:szCs w:val="36"/>
              </w:rPr>
              <w:tab/>
            </w:r>
          </w:p>
        </w:tc>
        <w:tc>
          <w:tcPr>
            <w:tcW w:w="3545" w:type="dxa"/>
            <w:tcBorders>
              <w:top w:val="single" w:sz="4" w:space="0" w:color="auto"/>
            </w:tcBorders>
            <w:shd w:val="clear" w:color="auto" w:fill="DAE7F6"/>
          </w:tcPr>
          <w:p w:rsidR="006F7085" w:rsidRDefault="006F7085" w:rsidP="006F7085">
            <w:pPr>
              <w:rPr>
                <w:rFonts w:ascii="Times New Roman" w:hAnsi="Times New Roman"/>
                <w:sz w:val="28"/>
                <w:szCs w:val="28"/>
              </w:rPr>
            </w:pPr>
          </w:p>
          <w:p w:rsidR="006F7085" w:rsidRPr="00325745" w:rsidRDefault="006F7085" w:rsidP="006F7085">
            <w:pPr>
              <w:rPr>
                <w:rFonts w:ascii="Times New Roman" w:hAnsi="Times New Roman"/>
                <w:sz w:val="36"/>
                <w:szCs w:val="36"/>
              </w:rPr>
            </w:pPr>
            <w:r w:rsidRPr="00325745">
              <w:rPr>
                <w:rFonts w:ascii="Times New Roman" w:hAnsi="Times New Roman"/>
                <w:sz w:val="28"/>
                <w:szCs w:val="28"/>
              </w:rPr>
              <w:t>N</w:t>
            </w:r>
            <w:r>
              <w:rPr>
                <w:rFonts w:ascii="Times New Roman" w:hAnsi="Times New Roman"/>
                <w:sz w:val="28"/>
                <w:szCs w:val="28"/>
              </w:rPr>
              <w:t>ame___________________</w:t>
            </w:r>
          </w:p>
        </w:tc>
      </w:tr>
      <w:tr w:rsidR="006F7085" w:rsidTr="00A824D7">
        <w:trPr>
          <w:cantSplit/>
          <w:trHeight w:val="851"/>
        </w:trPr>
        <w:tc>
          <w:tcPr>
            <w:tcW w:w="10207" w:type="dxa"/>
            <w:gridSpan w:val="4"/>
          </w:tcPr>
          <w:p w:rsidR="006F7085" w:rsidRPr="007E3E86" w:rsidRDefault="006F7085" w:rsidP="006F7085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Answer all questions in the spaces provided on this test paper by:</w:t>
            </w:r>
          </w:p>
          <w:p w:rsidR="006F7085" w:rsidRPr="007E3E86" w:rsidRDefault="006F7085" w:rsidP="006F7085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Writing the answer in the box provided.</w:t>
            </w:r>
          </w:p>
          <w:p w:rsidR="006F7085" w:rsidRPr="007E3E86" w:rsidRDefault="006F7085" w:rsidP="006F7085">
            <w:pPr>
              <w:ind w:firstLine="1418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or</w:t>
            </w:r>
          </w:p>
          <w:p w:rsidR="006F7085" w:rsidRPr="007E3E86" w:rsidRDefault="006F7085" w:rsidP="006F7085">
            <w:pPr>
              <w:ind w:firstLine="993"/>
              <w:rPr>
                <w:rFonts w:asciiTheme="majorHAnsi" w:hAnsiTheme="majorHAnsi"/>
                <w:i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Shading in the bubble for the correct answer from the four choices provided.</w:t>
            </w:r>
          </w:p>
          <w:p w:rsidR="006F7085" w:rsidRDefault="006F7085" w:rsidP="006F7085">
            <w:pPr>
              <w:rPr>
                <w:rFonts w:ascii="Times New Roman" w:hAnsi="Times New Roman"/>
                <w:sz w:val="24"/>
                <w:szCs w:val="24"/>
              </w:rPr>
            </w:pP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Show any working out on the test paper.  Calculators are</w:t>
            </w: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</w:t>
            </w:r>
            <w:r w:rsidRPr="007E3E86">
              <w:rPr>
                <w:rFonts w:asciiTheme="majorHAnsi" w:hAnsiTheme="majorHAnsi"/>
                <w:i/>
                <w:sz w:val="24"/>
                <w:szCs w:val="24"/>
              </w:rPr>
              <w:t>allowed.</w:t>
            </w: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00FF99"/>
          </w:tcPr>
          <w:p w:rsidR="000D6AC7" w:rsidRPr="001B3341" w:rsidRDefault="000D6AC7" w:rsidP="000D6AC7">
            <w:pPr>
              <w:pStyle w:val="ListParagraph"/>
              <w:numPr>
                <w:ilvl w:val="0"/>
                <w:numId w:val="2"/>
              </w:numPr>
              <w:ind w:left="460" w:right="-149" w:hanging="426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bottom w:val="single" w:sz="4" w:space="0" w:color="auto"/>
            </w:tcBorders>
          </w:tcPr>
          <w:p w:rsidR="00895725" w:rsidRDefault="00895725" w:rsidP="00895725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of the following is the same mass as 2.4 kilograms?</w:t>
            </w:r>
          </w:p>
          <w:p w:rsidR="000D6AC7" w:rsidRPr="00460C07" w:rsidRDefault="000D6AC7" w:rsidP="000D6AC7">
            <w:pPr>
              <w:pStyle w:val="QuestionStyle"/>
              <w:rPr>
                <w:sz w:val="16"/>
                <w:szCs w:val="16"/>
              </w:rPr>
            </w:pPr>
          </w:p>
          <w:p w:rsidR="000D6AC7" w:rsidRPr="000D6AC7" w:rsidRDefault="000D6AC7" w:rsidP="00895725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03968" behindDoc="0" locked="0" layoutInCell="1" allowOverlap="1" wp14:anchorId="62788D6E" wp14:editId="45D6B264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29210</wp:posOffset>
                      </wp:positionV>
                      <wp:extent cx="4362450" cy="114300"/>
                      <wp:effectExtent l="0" t="0" r="19050" b="19050"/>
                      <wp:wrapNone/>
                      <wp:docPr id="66" name="Group 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6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3F3ED9A" id="Group 66" o:spid="_x0000_s1026" style="position:absolute;margin-left:16pt;margin-top:2.3pt;width:343.5pt;height:9pt;z-index:251603968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kLIsUA&#10;AADbAAAADwAAAGRycy9kb3ducmV2LnhtbESPT2vCQBTE7wW/w/KEXopu9KAxdRVRLPUi+Ad7fWRf&#10;k9Ds25Bdk9hP7wqCx2FmfsPMl50pRUO1KywrGA0jEMSp1QVnCs6n7SAG4TyyxtIyKbiRg+Wi9zbH&#10;RNuWD9QcfSYChF2CCnLvq0RKl+Zk0A1tRRy8X1sb9EHWmdQ1tgFuSjmOook0WHBYyLGidU7p3/Fq&#10;FMS32Fyay/7rh3bcbv73err6mCn13u9WnyA8df4Vfra/tYLJFB5fwg+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WQsixQAAANs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afUMEA&#10;AADbAAAADwAAAGRycy9kb3ducmV2LnhtbERPTYvCMBC9C/6HMMJeRFM9aK1GEcVl9yKsil6HZmyL&#10;zaQ0sa376zcHYY+P973adKYUDdWusKxgMo5AEKdWF5wpuJwPoxiE88gaS8uk4EUONut+b4WJti3/&#10;UHPymQgh7BJUkHtfJVK6NCeDbmwr4sDdbW3QB1hnUtfYhnBTymkUzaTBgkNDjhXtckofp6dREL9i&#10;c22ux88bfXO7/z3q+Xa4UOpj0G2XIDx1/l/8dn9pBbMwNnwJP0Cu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rGn1DBAAAA2wAAAA8AAAAAAAAAAAAAAAAAmAIAAGRycy9kb3du&#10;cmV2LnhtbFBLBQYAAAAABAAEAPUAAACGAwAAAAA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o6y8QA&#10;AADbAAAADwAAAGRycy9kb3ducmV2LnhtbESPQWvCQBSE7wX/w/KEXopu7MHG6CqitNSL0Ch6fWSf&#10;STD7NmS3SfTXu0Khx2FmvmEWq95UoqXGlZYVTMYRCOLM6pJzBcfD5ygG4TyyxsoyKbiRg9Vy8LLA&#10;RNuOf6hNfS4ChF2CCgrv60RKlxVk0I1tTRy8i20M+iCbXOoGuwA3lXyPoqk0WHJYKLCmTUHZNf01&#10;CuJbbE7taf91ph132/tef6zfZkq9Dvv1HISn3v+H/9rfWsF0Bs8v4QfI5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KOsvEAAAA2wAAAA8AAAAAAAAAAAAAAAAAmAIAAGRycy9k&#10;b3ducmV2LnhtbFBLBQYAAAAABAAEAPUAAACJAwAAAAA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kFi8IA&#10;AADbAAAADwAAAGRycy9kb3ducmV2LnhtbERPy2rCQBTdC/7DcIVuRCd20cTUUYKlpd0EtMVuL5lr&#10;EszcCZlpHv36zqLg8nDeu8NoGtFT52rLCjbrCARxYXXNpYKvz9dVAsJ5ZI2NZVIwkYPDfj7bYart&#10;wCfqz74UIYRdigoq79tUSldUZNCtbUscuKvtDPoAu1LqDocQbhr5GEVP0mDNoaHClo4VFbfzj1GQ&#10;TIm59Jf87Zs+eHj5zXWcLbdKPSzG7BmEp9Hfxf/ud60gDuvDl/AD5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aQWLwgAAANsAAAAPAAAAAAAAAAAAAAAAAJgCAABkcnMvZG93&#10;bnJldi54bWxQSwUGAAAAAAQABAD1AAAAhwMAAAAA&#10;" strokecolor="windowText" strokeweight="1pt"/>
                    </v:group>
                  </w:pict>
                </mc:Fallback>
              </mc:AlternateContent>
            </w:r>
            <w:r>
              <w:t xml:space="preserve">               </w:t>
            </w:r>
            <w:r w:rsidR="00895725">
              <w:t>24 g</w:t>
            </w:r>
            <w:r>
              <w:t xml:space="preserve">                        </w:t>
            </w:r>
            <w:r w:rsidR="00895725">
              <w:t xml:space="preserve">     240 g</w:t>
            </w:r>
            <w:r>
              <w:t xml:space="preserve">                             </w:t>
            </w:r>
            <w:r w:rsidR="00895725">
              <w:t>2 400 g</w:t>
            </w:r>
            <w:r>
              <w:t xml:space="preserve">  </w:t>
            </w:r>
            <w:r w:rsidR="00895725">
              <w:t xml:space="preserve">                       24 000 g</w:t>
            </w:r>
            <w:r>
              <w:t xml:space="preserve">                                                        </w:t>
            </w: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0D6AC7" w:rsidRPr="001B3341" w:rsidRDefault="000D6AC7" w:rsidP="000D6AC7">
            <w:pPr>
              <w:pStyle w:val="ListParagraph"/>
              <w:numPr>
                <w:ilvl w:val="0"/>
                <w:numId w:val="2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D6AC7" w:rsidRDefault="00251623" w:rsidP="000D6AC7">
            <w:pPr>
              <w:pStyle w:val="QuestionStyle"/>
            </w:pPr>
            <w:r>
              <w:t>Complete the statement below.</w:t>
            </w:r>
          </w:p>
          <w:p w:rsidR="000D6AC7" w:rsidRPr="0013023C" w:rsidRDefault="000D6AC7" w:rsidP="000D6AC7">
            <w:pPr>
              <w:pStyle w:val="QuestionStyle"/>
            </w:pPr>
          </w:p>
          <w:p w:rsidR="00251623" w:rsidRDefault="00251623" w:rsidP="000D6AC7">
            <w:pPr>
              <w:pStyle w:val="QuestionSty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George buys a ruler which is 0.6 metres long. </w:t>
            </w:r>
          </w:p>
          <w:p w:rsidR="00251623" w:rsidRPr="00251623" w:rsidRDefault="00251623" w:rsidP="000D6AC7">
            <w:pPr>
              <w:pStyle w:val="QuestionStyle"/>
              <w:rPr>
                <w:sz w:val="16"/>
                <w:szCs w:val="16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 wp14:anchorId="75F11F04" wp14:editId="3E3FE63F">
                      <wp:simplePos x="0" y="0"/>
                      <wp:positionH relativeFrom="column">
                        <wp:posOffset>2343150</wp:posOffset>
                      </wp:positionH>
                      <wp:positionV relativeFrom="paragraph">
                        <wp:posOffset>38735</wp:posOffset>
                      </wp:positionV>
                      <wp:extent cx="754380" cy="373380"/>
                      <wp:effectExtent l="0" t="0" r="26670" b="26670"/>
                      <wp:wrapNone/>
                      <wp:docPr id="71" name="Rectangle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D6AC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F11F04" id="Rectangle 71" o:spid="_x0000_s1032" style="position:absolute;margin-left:184.5pt;margin-top:3.05pt;width:59.4pt;height:29.4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" filled="f" strokecolor="black [3213]" strokeweight="1.5pt">
                      <v:textbox>
                        <w:txbxContent>
                          <w:p w:rsidR="00D0763E" w:rsidRPr="009F48CC" w:rsidRDefault="00D0763E" w:rsidP="000D6AC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D6AC7" w:rsidRPr="0013023C" w:rsidRDefault="00251623" w:rsidP="000D6AC7">
            <w:pPr>
              <w:pStyle w:val="QuestionSty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Its length in centimetres is                  cm.</w:t>
            </w:r>
          </w:p>
          <w:p w:rsidR="000D6AC7" w:rsidRDefault="000D6AC7" w:rsidP="000D6AC7">
            <w:pPr>
              <w:pStyle w:val="QuestionStyle"/>
            </w:pP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0D6AC7" w:rsidRPr="001B3341" w:rsidRDefault="000D6AC7" w:rsidP="000D6AC7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D6AC7" w:rsidRDefault="00251623" w:rsidP="000D6AC7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18304" behindDoc="0" locked="0" layoutInCell="1" allowOverlap="1" wp14:anchorId="0B652F2D" wp14:editId="43CF8E57">
                  <wp:simplePos x="0" y="0"/>
                  <wp:positionH relativeFrom="column">
                    <wp:posOffset>4542790</wp:posOffset>
                  </wp:positionH>
                  <wp:positionV relativeFrom="paragraph">
                    <wp:posOffset>-53975</wp:posOffset>
                  </wp:positionV>
                  <wp:extent cx="1127212" cy="1214777"/>
                  <wp:effectExtent l="0" t="0" r="0" b="4445"/>
                  <wp:wrapNone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Banana shutterstock_103637000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765" cy="1218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C243F">
              <w:t>Which would be a reasonable estim</w:t>
            </w:r>
            <w:r>
              <w:t>ate for the mass of a banana</w:t>
            </w:r>
            <w:r w:rsidR="00DC243F">
              <w:t>?</w:t>
            </w:r>
          </w:p>
          <w:p w:rsidR="000D6AC7" w:rsidRDefault="000D6AC7" w:rsidP="000D6AC7">
            <w:pPr>
              <w:pStyle w:val="QuestionStyle"/>
              <w:rPr>
                <w:sz w:val="16"/>
                <w:szCs w:val="16"/>
              </w:rPr>
            </w:pPr>
          </w:p>
          <w:p w:rsidR="00251623" w:rsidRDefault="00251623" w:rsidP="00251623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251623" w:rsidRDefault="00251623" w:rsidP="00251623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251623" w:rsidRPr="00460C07" w:rsidRDefault="00251623" w:rsidP="00251623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251623" w:rsidRPr="00460C07" w:rsidRDefault="00251623" w:rsidP="00251623">
            <w:pPr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6256" behindDoc="0" locked="0" layoutInCell="1" allowOverlap="1" wp14:anchorId="2ABCEAE7" wp14:editId="2C8C78EF">
                      <wp:simplePos x="0" y="0"/>
                      <wp:positionH relativeFrom="column">
                        <wp:posOffset>222885</wp:posOffset>
                      </wp:positionH>
                      <wp:positionV relativeFrom="paragraph">
                        <wp:posOffset>29210</wp:posOffset>
                      </wp:positionV>
                      <wp:extent cx="2247900" cy="390525"/>
                      <wp:effectExtent l="0" t="0" r="19050" b="28575"/>
                      <wp:wrapNone/>
                      <wp:docPr id="154" name="Group 1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7900" cy="390525"/>
                                <a:chOff x="0" y="0"/>
                                <a:chExt cx="2247900" cy="390525"/>
                              </a:xfrm>
                            </wpg:grpSpPr>
                            <wps:wsp>
                              <wps:cNvPr id="15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B0F5FFD" id="Group 154" o:spid="_x0000_s1026" style="position:absolute;margin-left:17.55pt;margin-top:2.3pt;width:177pt;height:30.75pt;z-index:251616256" coordsize="22479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">
                      <v:roundrect id="AutoShape 3" o:spid="_x0000_s1027" style="position:absolute;left:20764;top:2762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GYQ8MA&#10;AADcAAAADwAAAGRycy9kb3ducmV2LnhtbERPS2vCQBC+F/wPyxR6KbqxYI3RVaSlohfBB3odsmMS&#10;mp0N2W0S/fWuIPQ2H99zZovOlKKh2hWWFQwHEQji1OqCMwXHw08/BuE8ssbSMim4koPFvPcyw0Tb&#10;lnfU7H0mQgi7BBXk3leJlC7NyaAb2Io4cBdbG/QB1pnUNbYh3JTyI4o+pcGCQ0OOFX3llP7u/4yC&#10;+BqbU3Pars604fb7ttXj5ftEqbfXbjkF4anz/+Kne63D/NEIHs+EC+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GYQ8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MGNMMA&#10;AADcAAAADwAAAGRycy9kb3ducmV2LnhtbERPTWvCQBC9F/wPyxR6KbqxoMboKqJU7EWoil6H7JiE&#10;ZmdDdptEf70rFHqbx/uc+bIzpWiodoVlBcNBBII4tbrgTMHp+NmPQTiPrLG0TApu5GC56L3MMdG2&#10;5W9qDj4TIYRdggpy76tESpfmZNANbEUcuKutDfoA60zqGtsQbkr5EUVjabDg0JBjReuc0p/Dr1EQ&#10;32Jzbs777YW+uN3c93qyep8q9fbarWYgPHX+X/zn3ukwfzSG5zPhAr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MGNMMAAADcAAAADwAAAAAAAAAAAAAAAACYAgAAZHJzL2Rv&#10;d25yZXYueG1sUEsFBgAAAAAEAAQA9QAAAIgDAAAAAA==&#10;" strokecolor="windowText" strokeweight="1pt"/>
                      <v:roundrect id="AutoShape 5" o:spid="_x0000_s1029" style="position:absolute;top:27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+jr8MA&#10;AADcAAAADwAAAGRycy9kb3ducmV2LnhtbERPS2vCQBC+F/wPyxR6KbqxYI3RVUSp2IvgA70O2TEJ&#10;zc6G7DaJ/npXKPQ2H99zZovOlKKh2hWWFQwHEQji1OqCMwWn41c/BuE8ssbSMim4kYPFvPcyw0Tb&#10;lvfUHHwmQgi7BBXk3leJlC7NyaAb2Io4cFdbG/QB1pnUNbYh3JTyI4o+pcGCQ0OOFa1ySn8Ov0ZB&#10;fIvNuTnvNhf65nZ93+nx8n2i1Ntrt5yC8NT5f/Gfe6vD/NEYns+EC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g+jr8MAAADcAAAADwAAAAAAAAAAAAAAAACYAgAAZHJzL2Rv&#10;d25yZXYueG1sUEsFBgAAAAAEAAQA9QAAAIgDAAAAAA==&#10;" strokecolor="windowText" strokeweight="1pt"/>
                      <v:roundrect id="AutoShape 6" o:spid="_x0000_s1030" style="position:absolute;left:20764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A33cYA&#10;AADcAAAADwAAAGRycy9kb3ducmV2LnhtbESPQUvDQBCF70L/wzIFL2I3FdQYsylFUfRSaJR6HbJj&#10;EpqdDdk1Sf31zkHobYb35r1v8s3sOjXSEFrPBtarBBRx5W3LtYHPj5frFFSIyBY7z2TgRAE2xeIi&#10;x8z6ifc0lrFWEsIhQwNNjH2mdagachhWvicW7dsPDqOsQ63tgJOEu07fJMmddtiyNDTY01ND1bH8&#10;cQbSU+oO42H3+kXvPD3/7uz99urBmMvlvH0EFWmOZ/P/9ZsV/FuhlWdkAl3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5A33c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25 g 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50 g    </w:t>
            </w:r>
          </w:p>
          <w:p w:rsidR="00251623" w:rsidRPr="00460C07" w:rsidRDefault="00251623" w:rsidP="00251623">
            <w:pPr>
              <w:ind w:left="720"/>
              <w:rPr>
                <w:rFonts w:ascii="Times New Roman" w:hAnsi="Times New Roman"/>
                <w:sz w:val="12"/>
                <w:szCs w:val="12"/>
              </w:rPr>
            </w:pPr>
          </w:p>
          <w:p w:rsidR="000D6AC7" w:rsidRPr="00460C07" w:rsidRDefault="00251623" w:rsidP="00251623">
            <w:pPr>
              <w:pStyle w:val="QuestionStyle"/>
            </w:pPr>
            <w:r w:rsidRPr="00460C07">
              <w:t xml:space="preserve">  </w:t>
            </w:r>
            <w:r>
              <w:t xml:space="preserve">            </w:t>
            </w:r>
            <w:r w:rsidRPr="00460C07">
              <w:t xml:space="preserve">     </w:t>
            </w:r>
            <w:r>
              <w:t>100 g</w:t>
            </w:r>
            <w:r w:rsidRPr="00460C07">
              <w:t xml:space="preserve">     </w:t>
            </w:r>
            <w:r>
              <w:t xml:space="preserve">                              3    </w:t>
            </w:r>
            <w:r w:rsidR="001700AB">
              <w:t>20</w:t>
            </w:r>
            <w:r>
              <w:t xml:space="preserve">0g   </w:t>
            </w:r>
            <w:r w:rsidR="000D6AC7">
              <w:t xml:space="preserve">                                                                               </w:t>
            </w:r>
          </w:p>
          <w:p w:rsidR="000D6AC7" w:rsidRDefault="000D6AC7" w:rsidP="000D6AC7">
            <w:pPr>
              <w:pStyle w:val="QuestionStyle"/>
            </w:pP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0D6AC7" w:rsidRPr="001B3341" w:rsidRDefault="000D6AC7" w:rsidP="000D6AC7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D6AC7" w:rsidRDefault="004B65CE" w:rsidP="000D6AC7">
            <w:pPr>
              <w:pStyle w:val="QuestionStyle"/>
            </w:pPr>
            <w:r>
              <w:t xml:space="preserve">Joanne goes on a run which takes </w:t>
            </w:r>
            <w:r w:rsidR="00FD0CD5">
              <w:t xml:space="preserve">45 minutes. The run took </w:t>
            </w:r>
          </w:p>
          <w:p w:rsidR="000D6AC7" w:rsidRPr="00460C07" w:rsidRDefault="000D6AC7" w:rsidP="000D6AC7">
            <w:pPr>
              <w:pStyle w:val="QuestionStyle"/>
              <w:rPr>
                <w:sz w:val="16"/>
                <w:szCs w:val="16"/>
              </w:rPr>
            </w:pPr>
          </w:p>
          <w:p w:rsidR="00FD0CD5" w:rsidRPr="00460C07" w:rsidRDefault="00FD0CD5" w:rsidP="00FD0CD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FD0CD5" w:rsidRPr="00460C07" w:rsidRDefault="00FD0CD5" w:rsidP="00FD0CD5">
            <w:pPr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9328" behindDoc="0" locked="0" layoutInCell="1" allowOverlap="1" wp14:anchorId="522DC1A1" wp14:editId="406A2E7B">
                      <wp:simplePos x="0" y="0"/>
                      <wp:positionH relativeFrom="column">
                        <wp:posOffset>222885</wp:posOffset>
                      </wp:positionH>
                      <wp:positionV relativeFrom="paragraph">
                        <wp:posOffset>29210</wp:posOffset>
                      </wp:positionV>
                      <wp:extent cx="2247900" cy="390525"/>
                      <wp:effectExtent l="0" t="0" r="19050" b="28575"/>
                      <wp:wrapNone/>
                      <wp:docPr id="160" name="Group 1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7900" cy="390525"/>
                                <a:chOff x="0" y="0"/>
                                <a:chExt cx="2247900" cy="390525"/>
                              </a:xfrm>
                            </wpg:grpSpPr>
                            <wps:wsp>
                              <wps:cNvPr id="16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27EE3BE" id="Group 160" o:spid="_x0000_s1026" style="position:absolute;margin-left:17.55pt;margin-top:2.3pt;width:177pt;height:30.75pt;z-index:251619328" coordsize="22479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">
                      <v:roundrect id="AutoShape 3" o:spid="_x0000_s1027" style="position:absolute;left:20764;top:2762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ZU/cMA&#10;AADcAAAADwAAAGRycy9kb3ducmV2LnhtbERPTWvCQBC9F/oflil4KbrRg8boKtLSUi+CadHrkB2T&#10;YHY2ZLdJ9Ne7guBtHu9zluveVKKlxpWWFYxHEQjizOqScwV/v1/DGITzyBory6TgQg7Wq9eXJSba&#10;drynNvW5CCHsElRQeF8nUrqsIINuZGviwJ1sY9AH2ORSN9iFcFPJSRRNpcGSQ0OBNX0UlJ3Tf6Mg&#10;vsTm0B5230facvd53enZ5n2u1OCt3yxAeOr9U/xw/+gwfzqG+zPhAr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MZU/c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TKisMA&#10;AADcAAAADwAAAGRycy9kb3ducmV2LnhtbERPTWvCQBC9F/wPywheim70YGN0FVEs9SJURa9DdkyC&#10;2dmQXZPYX98VCr3N433OYtWZUjRUu8KygvEoAkGcWl1wpuB82g1jEM4jaywtk4InOVgte28LTLRt&#10;+Zuao89ECGGXoILc+yqR0qU5GXQjWxEH7mZrgz7AOpO6xjaEm1JOomgqDRYcGnKsaJNTej8+jIL4&#10;GZtLczl8XmnP7fbnoD/W7zOlBv1uPQfhqfP/4j/3lw7zpxN4PRMukM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BTKisMAAADcAAAADwAAAAAAAAAAAAAAAACYAgAAZHJzL2Rv&#10;d25yZXYueG1sUEsFBgAAAAAEAAQA9QAAAIgDAAAAAA==&#10;" strokecolor="windowText" strokeweight="1pt"/>
                      <v:roundrect id="AutoShape 5" o:spid="_x0000_s1029" style="position:absolute;top:27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hvEcMA&#10;AADcAAAADwAAAGRycy9kb3ducmV2LnhtbERPTWvCQBC9F/wPyxR6KbqxgsboKqJU7EWoil6H7JiE&#10;ZmdDdptEf70rFHqbx/uc+bIzpWiodoVlBcNBBII4tbrgTMHp+NmPQTiPrLG0TApu5GC56L3MMdG2&#10;5W9qDj4TIYRdggpy76tESpfmZNANbEUcuKutDfoA60zqGtsQbkr5EUVjabDg0JBjReuc0p/Dr1EQ&#10;32Jzbs777YW+uN3c93qyep8q9fbarWYgPHX+X/zn3ukwfzyC5zPhAr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1hvEcMAAADcAAAADwAAAAAAAAAAAAAAAACYAgAAZHJzL2Rv&#10;d25yZXYueG1sUEsFBgAAAAAEAAQA9QAAAIgDAAAAAA==&#10;" strokecolor="windowText" strokeweight="1pt"/>
                      <v:roundrect id="AutoShape 6" o:spid="_x0000_s1030" style="position:absolute;left:20764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H3ZcMA&#10;AADcAAAADwAAAGRycy9kb3ducmV2LnhtbERPTWvCQBC9F/wPyxR6KbqxiMboKqJU7EWoil6H7JiE&#10;ZmdDdptEf70rFHqbx/uc+bIzpWiodoVlBcNBBII4tbrgTMHp+NmPQTiPrLG0TApu5GC56L3MMdG2&#10;5W9qDj4TIYRdggpy76tESpfmZNANbEUcuKutDfoA60zqGtsQbkr5EUVjabDg0JBjReuc0p/Dr1EQ&#10;32Jzbs777YW+uN3c93qyep8q9fbarWYgPHX+X/zn3ukwfzyC5zPhAr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LH3ZcMAAADcAAAADwAAAAAAAAAAAAAAAACYAgAAZHJzL2Rv&#10;d25yZXYueG1sUEsFBgAAAAAEAAQA9QAAAIgDAAAAAA==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>A quarter of an hour.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Half an hour.                         </w:t>
            </w:r>
          </w:p>
          <w:p w:rsidR="00FD0CD5" w:rsidRPr="00460C07" w:rsidRDefault="00FD0CD5" w:rsidP="00FD0CD5">
            <w:pPr>
              <w:ind w:left="720"/>
              <w:rPr>
                <w:rFonts w:ascii="Times New Roman" w:hAnsi="Times New Roman"/>
                <w:sz w:val="12"/>
                <w:szCs w:val="12"/>
              </w:rPr>
            </w:pPr>
          </w:p>
          <w:p w:rsidR="00FD0CD5" w:rsidRPr="00460C07" w:rsidRDefault="00FD0CD5" w:rsidP="00FD0CD5">
            <w:pPr>
              <w:ind w:left="720"/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>Three quarters of an hour.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An hour and a half.                                  </w:t>
            </w:r>
          </w:p>
          <w:p w:rsidR="000D6AC7" w:rsidRDefault="000D6AC7" w:rsidP="000D6AC7">
            <w:pPr>
              <w:pStyle w:val="QuestionStyle"/>
            </w:pPr>
            <w:r>
              <w:t xml:space="preserve">                                                                                                                   </w:t>
            </w: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06016" behindDoc="0" locked="0" layoutInCell="1" allowOverlap="1" wp14:anchorId="783C3B5F" wp14:editId="39BEA798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83" name="Group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84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5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6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5032B4" id="Group 83" o:spid="_x0000_s1026" style="position:absolute;margin-left:117.5pt;margin-top:590.4pt;width:222pt;height:36pt;z-index:251606016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">
                      <v:roundrect id="AutoShape 13" o:spid="_x0000_s1027" style="position:absolute;left:353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Hl7sMA&#10;AADbAAAADwAAAGRycy9kb3ducmV2LnhtbESPQWsCMRSE7wX/Q3hCbzWx2KKrUUSo9Fa6evD43Dx3&#10;Fzcva5Jdt/31TaHQ4zAz3zCrzWAb0ZMPtWMN04kCQVw4U3Op4Xh4e5qDCBHZYOOYNHxRgM169LDC&#10;zLg7f1Kfx1IkCIcMNVQxtpmUoajIYpi4ljh5F+ctxiR9KY3He4LbRj4r9Sot1pwWKmxpV1FxzTur&#10;oTCqU/7UfyzOLzH/7rsby/1N68fxsF2CiDTE//Bf+91omM/g90v6A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Hl7sMAAADbAAAADwAAAAAAAAAAAAAAAACYAgAAZHJzL2Rv&#10;d25yZXYueG1sUEsFBgAAAAAEAAQA9QAAAIgDAAAAAA==&#10;"/>
                      <v:roundrect id="AutoShape 14" o:spid="_x0000_s1028" style="position:absolute;left:353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1AdcMA&#10;AADbAAAADwAAAGRycy9kb3ducmV2LnhtbESPQWsCMRSE7wX/Q3iCt5pYsOhqFBEs3kq3Hjw+N8/d&#10;xc3LmmTXbX99Uyj0OMzMN8x6O9hG9ORD7VjDbKpAEBfO1FxqOH0enhcgQkQ22DgmDV8UYLsZPa0x&#10;M+7BH9TnsRQJwiFDDVWMbSZlKCqyGKauJU7e1XmLMUlfSuPxkeC2kS9KvUqLNaeFClvaV1Tc8s5q&#10;KIzqlD/378vLPObffXdn+XbXejIedisQkYb4H/5rH42GxRx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1AdcMAAADbAAAADwAAAAAAAAAAAAAAAACYAgAAZHJzL2Rv&#10;d25yZXYueG1sUEsFBgAAAAAEAAQA9QAAAIgDAAAAAA==&#10;"/>
                      <v:roundrect id="AutoShape 15" o:spid="_x0000_s1029" style="position:absolute;left:716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/eAsMA&#10;AADbAAAADwAAAGRycy9kb3ducmV2LnhtbESPQWsCMRSE7wX/Q3hCbzWxoOhqFBEs3kq3Hjw+N8/d&#10;xc3LmmTXbX99Uyj0OMzMN8x6O9hG9ORD7VjDdKJAEBfO1FxqOH0eXhYgQkQ22DgmDV8UYLsZPa0x&#10;M+7BH9TnsRQJwiFDDVWMbSZlKCqyGCauJU7e1XmLMUlfSuPxkeC2ka9KzaXFmtNChS3tKypueWc1&#10;FEZ1yp/79+VlFvPvvruzfLtr/TwedisQkYb4H/5rH42GxRx+v6Qf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/eAsMAAADbAAAADwAAAAAAAAAAAAAAAACYAgAAZHJzL2Rv&#10;d25yZXYueG1sUEsFBgAAAAAEAAQA9QAAAIgDAAAAAA==&#10;"/>
                      <v:roundrect id="AutoShape 16" o:spid="_x0000_s1030" style="position:absolute;left:716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N7mcMA&#10;AADbAAAADwAAAGRycy9kb3ducmV2LnhtbESPQWsCMRSE7wX/Q3hCbzWxYKurUUSo9Fa6evD43Dx3&#10;Fzcva5Jdt/31TaHQ4zAz3zCrzWAb0ZMPtWMN04kCQVw4U3Op4Xh4e5qDCBHZYOOYNHxRgM169LDC&#10;zLg7f1Kfx1IkCIcMNVQxtpmUoajIYpi4ljh5F+ctxiR9KY3He4LbRj4r9SIt1pwWKmxpV1FxzTur&#10;oTCqU/7UfyzOs5h/992N5f6m9eN42C5BRBrif/iv/W40zF/h90v6A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7N7mcMAAADbAAAADwAAAAAAAAAAAAAAAACYAgAAZHJzL2Rv&#10;d25yZXYueG1sUEsFBgAAAAAEAAQA9QAAAIgDAAAAAA==&#10;"/>
                    </v:group>
                  </w:pict>
                </mc:Fallback>
              </mc:AlternateContent>
            </w: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0D6AC7" w:rsidRPr="001B3341" w:rsidRDefault="000D6AC7" w:rsidP="000D6AC7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34638A" w:rsidRDefault="006F0684" w:rsidP="0034638A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Mira</w:t>
            </w:r>
            <w:r w:rsidR="0034638A">
              <w:rPr>
                <w:rFonts w:ascii="Times New Roman" w:hAnsi="Times New Roman"/>
                <w:sz w:val="24"/>
                <w:szCs w:val="24"/>
              </w:rPr>
              <w:t xml:space="preserve"> makes enough cordial to fill a container which holds of 12 500 ml. </w:t>
            </w:r>
          </w:p>
          <w:p w:rsidR="000D6AC7" w:rsidRDefault="0034638A" w:rsidP="0034638A">
            <w:pPr>
              <w:pStyle w:val="QuestionStyle"/>
            </w:pPr>
            <w:r>
              <w:t>How many litres of juice is this?</w:t>
            </w:r>
          </w:p>
          <w:p w:rsidR="000D6AC7" w:rsidRPr="0013023C" w:rsidRDefault="000D6AC7" w:rsidP="000D6AC7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allowOverlap="1" wp14:anchorId="03E00F6E" wp14:editId="45BCA044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88" name="Rectangle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D6AC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E00F6E" id="Rectangle 88" o:spid="_x0000_s1033" style="position:absolute;margin-left:187.5pt;margin-top:7.65pt;width:59.4pt;height:29.4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" filled="f" strokecolor="black [3213]" strokeweight="1.5pt">
                      <v:textbox>
                        <w:txbxContent>
                          <w:p w:rsidR="00D0763E" w:rsidRPr="009F48CC" w:rsidRDefault="00D0763E" w:rsidP="000D6AC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D6AC7" w:rsidRPr="0013023C" w:rsidRDefault="000D6AC7" w:rsidP="000D6AC7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                      </w:t>
            </w:r>
            <w:r w:rsidR="0034638A">
              <w:rPr>
                <w:sz w:val="32"/>
                <w:szCs w:val="32"/>
              </w:rPr>
              <w:t>litres.</w:t>
            </w:r>
          </w:p>
          <w:p w:rsidR="000D6AC7" w:rsidRDefault="000D6AC7" w:rsidP="000D6AC7">
            <w:pPr>
              <w:pStyle w:val="QuestionStyle"/>
            </w:pP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0D6AC7" w:rsidRPr="001B3341" w:rsidRDefault="000D6AC7" w:rsidP="000D6AC7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FD0CD5" w:rsidRDefault="00FD0CD5" w:rsidP="00FD0CD5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What is the approximate length of the shaded rectangle, according to the ruler shown? </w:t>
            </w:r>
          </w:p>
          <w:p w:rsidR="00FD0CD5" w:rsidRDefault="00FD0CD5" w:rsidP="00FD0CD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D0CD5" w:rsidRDefault="00FD0CD5" w:rsidP="00FD0CD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D0CD5" w:rsidRDefault="00FD0CD5" w:rsidP="00FD0CD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D0CD5" w:rsidRDefault="00FD0CD5" w:rsidP="00FD0CD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D0CD5" w:rsidRDefault="00FD0CD5" w:rsidP="00FD0CD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D0CD5" w:rsidRDefault="00FD0CD5" w:rsidP="00FD0CD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D0CD5" w:rsidRDefault="00FD0CD5" w:rsidP="00FD0CD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FD0CD5" w:rsidRDefault="00FD0CD5" w:rsidP="00FD0CD5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D6AC7" w:rsidRPr="00460C07" w:rsidRDefault="00D0763E" w:rsidP="00FD0CD5">
            <w:pPr>
              <w:rPr>
                <w:sz w:val="16"/>
                <w:szCs w:val="16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33" type="#_x0000_t75" style="position:absolute;margin-left:35.15pt;margin-top:-100.35pt;width:388.05pt;height:92pt;z-index:251713024;mso-position-horizontal-relative:text;mso-position-vertical-relative:text">
                  <v:imagedata r:id="rId22" o:title=""/>
                  <w10:wrap type="square"/>
                </v:shape>
                <o:OLEObject Type="Embed" ProgID="FXDraw.Graphic" ShapeID="_x0000_s1033" DrawAspect="Content" ObjectID="_1459890570" r:id="rId23"/>
              </w:object>
            </w:r>
          </w:p>
          <w:p w:rsidR="000D6AC7" w:rsidRPr="00460C07" w:rsidRDefault="000D6AC7" w:rsidP="000D6AC7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08064" behindDoc="0" locked="0" layoutInCell="1" allowOverlap="1" wp14:anchorId="18D30268" wp14:editId="721020B3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6350</wp:posOffset>
                      </wp:positionV>
                      <wp:extent cx="4362450" cy="114300"/>
                      <wp:effectExtent l="0" t="0" r="19050" b="19050"/>
                      <wp:wrapNone/>
                      <wp:docPr id="89" name="Group 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9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7911073" id="Group 89" o:spid="_x0000_s1026" style="position:absolute;margin-left:16pt;margin-top:.5pt;width:343.5pt;height:9pt;z-index:251608064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XjccEA&#10;AADbAAAADwAAAGRycy9kb3ducmV2LnhtbERPTYvCMBC9C/6HMIIXWVM9rLVrFFEUvQir4l6HZrYt&#10;NpPSxLburzcHYY+P971YdaYUDdWusKxgMo5AEKdWF5wpuF52HzEI55E1lpZJwZMcrJb93gITbVv+&#10;pubsMxFC2CWoIPe+SqR0aU4G3dhWxIH7tbVBH2CdSV1jG8JNKadR9CkNFhwacqxok1N6Pz+MgvgZ&#10;m1tzO+1/6Mjt9u+kZ+vRXKnhoFt/gfDU+X/x233QCuZhffgSfoB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l43HBAAAA2wAAAA8AAAAAAAAAAAAAAAAAmAIAAGRycy9kb3du&#10;cmV2LnhtbFBLBQYAAAAABAAEAPUAAACG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lG6sUA&#10;AADbAAAADwAAAGRycy9kb3ducmV2LnhtbESPQWvCQBSE7wX/w/IEL8Vs9NDGmFXEorQXoSp6fWSf&#10;STD7NmS3Seyv7xYKPQ4z8w2TrQdTi45aV1lWMItiEMS51RUXCs6n3TQB4TyyxtoyKXiQg/Vq9JRh&#10;qm3Pn9QdfSEChF2KCkrvm1RKl5dk0EW2IQ7ezbYGfZBtIXWLfYCbWs7j+EUarDgslNjQtqT8fvwy&#10;CpJHYi7d5bC/0gf3b98H/bp5Xig1GQ+bJQhPg/8P/7XftYLFDH6/hB8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KUbqxQAAANsAAAAPAAAAAAAAAAAAAAAAAJgCAABkcnMv&#10;ZG93bnJldi54bWxQSwUGAAAAAAQABAD1AAAAig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vYncUA&#10;AADbAAAADwAAAGRycy9kb3ducmV2LnhtbESPQWvCQBSE7wX/w/KEXorZ1EMbY1YRi6VehKro9ZF9&#10;JsHs25Bdk9hf3xUKPQ4z8w2TLQdTi45aV1lW8BrFIIhzqysuFBwPm0kCwnlkjbVlUnAnB8vF6CnD&#10;VNuev6nb+0IECLsUFZTeN6mULi/JoItsQxy8i20N+iDbQuoW+wA3tZzG8Zs0WHFYKLGhdUn5dX8z&#10;CpJ7Yk7dafd5pi33Hz87/b56mSn1PB5WcxCeBv8f/mt/aQWzKTy+hB8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+9idxQAAANsAAAAPAAAAAAAAAAAAAAAAAJgCAABkcnMv&#10;ZG93bnJldi54bWxQSwUGAAAAAAQABAD1AAAAigMAAAAA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d9BsQA&#10;AADbAAAADwAAAGRycy9kb3ducmV2LnhtbESPQWvCQBSE7wX/w/IEL6KbVtAYXUVaWuxFqIpeH9ln&#10;Esy+Ddk1if56t1DocZiZb5jlujOlaKh2hWUFr+MIBHFqdcGZguPhcxSDcB5ZY2mZFNzJwXrVe1li&#10;om3LP9TsfSYChF2CCnLvq0RKl+Zk0I1tRRy8i60N+iDrTOoa2wA3pXyLoqk0WHBYyLGi95zS6/5m&#10;FMT32Jya0+7rTN/cfjx2erYZzpUa9LvNAoSnzv+H/9pbrWA+gd8v4Qf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3fQbEAAAA2wAAAA8AAAAAAAAAAAAAAAAAmAIAAGRycy9k&#10;b3ducmV2LnhtbFBLBQYAAAAABAAEAPUAAACJAwAAAAA=&#10;" strokecolor="windowText" strokeweight="1pt"/>
                    </v:group>
                  </w:pict>
                </mc:Fallback>
              </mc:AlternateContent>
            </w:r>
            <w:r>
              <w:t xml:space="preserve">             </w:t>
            </w:r>
            <w:r w:rsidR="00FD0CD5">
              <w:t>98 mm</w:t>
            </w:r>
            <w:r>
              <w:t xml:space="preserve">                         </w:t>
            </w:r>
            <w:r w:rsidR="00FD0CD5">
              <w:t>980 mm</w:t>
            </w:r>
            <w:r>
              <w:t xml:space="preserve">                        </w:t>
            </w:r>
            <w:r w:rsidR="00FD0CD5">
              <w:t>9 800 mm</w:t>
            </w:r>
            <w:r>
              <w:t xml:space="preserve">                    </w:t>
            </w:r>
            <w:r w:rsidR="00FD0CD5">
              <w:t>98 000 mm</w:t>
            </w:r>
            <w:r>
              <w:t xml:space="preserve">                                       </w:t>
            </w:r>
          </w:p>
          <w:p w:rsidR="000D6AC7" w:rsidRDefault="000D6AC7" w:rsidP="000D6AC7">
            <w:pPr>
              <w:pStyle w:val="QuestionStyle"/>
            </w:pP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0D6AC7" w:rsidRPr="001B3341" w:rsidRDefault="000D6AC7" w:rsidP="000D6AC7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F6627" w:rsidRPr="00D45390" w:rsidRDefault="000F6627" w:rsidP="000F662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football match starts at 3:20pm and finishes at 5:05</w:t>
            </w:r>
            <w:r w:rsidRPr="00D45390">
              <w:rPr>
                <w:rFonts w:ascii="Times New Roman" w:hAnsi="Times New Roman"/>
                <w:sz w:val="24"/>
                <w:szCs w:val="24"/>
              </w:rPr>
              <w:t xml:space="preserve"> pm. What is the duration of the </w:t>
            </w:r>
            <w:r>
              <w:rPr>
                <w:rFonts w:ascii="Times New Roman" w:hAnsi="Times New Roman"/>
                <w:sz w:val="24"/>
                <w:szCs w:val="24"/>
              </w:rPr>
              <w:t>match?</w:t>
            </w:r>
          </w:p>
          <w:p w:rsidR="000F6627" w:rsidRPr="00D45390" w:rsidRDefault="000F6627" w:rsidP="000F6627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0F6627" w:rsidRPr="00D45390" w:rsidRDefault="008B3EDE" w:rsidP="000F6627">
            <w:pPr>
              <w:rPr>
                <w:rFonts w:ascii="Times New Roman" w:hAnsi="Times New Roman"/>
                <w:sz w:val="24"/>
                <w:szCs w:val="24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09088" behindDoc="0" locked="0" layoutInCell="1" allowOverlap="1" wp14:anchorId="45F1DD16" wp14:editId="6ABB77D2">
                      <wp:simplePos x="0" y="0"/>
                      <wp:positionH relativeFrom="column">
                        <wp:posOffset>2423160</wp:posOffset>
                      </wp:positionH>
                      <wp:positionV relativeFrom="paragraph">
                        <wp:posOffset>117475</wp:posOffset>
                      </wp:positionV>
                      <wp:extent cx="754380" cy="373380"/>
                      <wp:effectExtent l="0" t="0" r="26670" b="2667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D6AC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F1DD16" id="Rectangle 100" o:spid="_x0000_s1034" style="position:absolute;margin-left:190.8pt;margin-top:9.25pt;width:59.4pt;height:29.4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" filled="f" strokecolor="black [3213]" strokeweight="1.5pt">
                      <v:textbox>
                        <w:txbxContent>
                          <w:p w:rsidR="00D0763E" w:rsidRPr="009F48CC" w:rsidRDefault="00D0763E" w:rsidP="000D6AC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F6627"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27520" behindDoc="0" locked="0" layoutInCell="1" allowOverlap="1" wp14:anchorId="23CC784D" wp14:editId="762FF896">
                      <wp:simplePos x="0" y="0"/>
                      <wp:positionH relativeFrom="column">
                        <wp:posOffset>732790</wp:posOffset>
                      </wp:positionH>
                      <wp:positionV relativeFrom="paragraph">
                        <wp:posOffset>123825</wp:posOffset>
                      </wp:positionV>
                      <wp:extent cx="754380" cy="373380"/>
                      <wp:effectExtent l="0" t="0" r="26670" b="26670"/>
                      <wp:wrapNone/>
                      <wp:docPr id="196" name="Rectangle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F662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CC784D" id="Rectangle 196" o:spid="_x0000_s1035" style="position:absolute;margin-left:57.7pt;margin-top:9.75pt;width:59.4pt;height:29.4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" filled="f" strokecolor="black [3213]" strokeweight="1.5pt">
                      <v:textbox>
                        <w:txbxContent>
                          <w:p w:rsidR="00D0763E" w:rsidRPr="009F48CC" w:rsidRDefault="00D0763E" w:rsidP="000F662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F6627" w:rsidRPr="00D45390" w:rsidRDefault="000F6627" w:rsidP="000F6627">
            <w:pPr>
              <w:rPr>
                <w:rFonts w:ascii="Times New Roman" w:hAnsi="Times New Roman"/>
                <w:sz w:val="32"/>
                <w:szCs w:val="32"/>
              </w:rPr>
            </w:pPr>
            <w:r w:rsidRPr="00D45390">
              <w:rPr>
                <w:rFonts w:ascii="Times New Roman" w:hAnsi="Times New Roman"/>
                <w:sz w:val="32"/>
                <w:szCs w:val="32"/>
              </w:rPr>
              <w:t xml:space="preserve">           </w:t>
            </w:r>
            <w:r w:rsidR="008B3EDE">
              <w:rPr>
                <w:rFonts w:ascii="Times New Roman" w:hAnsi="Times New Roman"/>
                <w:sz w:val="32"/>
                <w:szCs w:val="32"/>
              </w:rPr>
              <w:t xml:space="preserve"> </w:t>
            </w:r>
            <w:r w:rsidRPr="00D45390">
              <w:rPr>
                <w:rFonts w:ascii="Times New Roman" w:hAnsi="Times New Roman"/>
                <w:sz w:val="32"/>
                <w:szCs w:val="32"/>
              </w:rPr>
              <w:t xml:space="preserve">                   hours and                 minutes.</w:t>
            </w:r>
          </w:p>
          <w:p w:rsidR="000F6627" w:rsidRPr="00D45390" w:rsidRDefault="000F6627" w:rsidP="000F6627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0D6AC7" w:rsidRDefault="000D6AC7" w:rsidP="000D6AC7">
            <w:pPr>
              <w:pStyle w:val="QuestionStyle"/>
            </w:pPr>
          </w:p>
        </w:tc>
      </w:tr>
      <w:tr w:rsidR="00DC243F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DC243F" w:rsidRPr="001B3341" w:rsidRDefault="00DC243F" w:rsidP="00DC243F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DC243F" w:rsidRDefault="00DC243F" w:rsidP="00DC243F">
            <w:pPr>
              <w:pStyle w:val="QuestionStyle"/>
            </w:pPr>
            <w:r>
              <w:t>Which would be a reasonable estimate for the distance from Sydney to Melbourne?</w:t>
            </w:r>
          </w:p>
          <w:p w:rsidR="00DC243F" w:rsidRPr="00460C07" w:rsidRDefault="00DC243F" w:rsidP="00DC243F">
            <w:pPr>
              <w:pStyle w:val="QuestionStyle"/>
              <w:rPr>
                <w:sz w:val="16"/>
                <w:szCs w:val="16"/>
              </w:rPr>
            </w:pPr>
          </w:p>
          <w:p w:rsidR="00DC243F" w:rsidRPr="00460C07" w:rsidRDefault="00DC243F" w:rsidP="00DC243F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7280" behindDoc="0" locked="0" layoutInCell="1" allowOverlap="1" wp14:anchorId="13843EC5" wp14:editId="5368BCCB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6350</wp:posOffset>
                      </wp:positionV>
                      <wp:extent cx="4362450" cy="114300"/>
                      <wp:effectExtent l="0" t="0" r="19050" b="19050"/>
                      <wp:wrapNone/>
                      <wp:docPr id="149" name="Group 1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15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4B33386" id="Group 149" o:spid="_x0000_s1026" style="position:absolute;margin-left:16pt;margin-top:.5pt;width:343.5pt;height:9pt;z-index:251617280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Y728YA&#10;AADcAAAADwAAAGRycy9kb3ducmV2LnhtbESPQUvDQBCF70L/wzIFL2I3FdQYsylFUfRSaJR6HbJj&#10;EpqdDdk1Sf31zkHobYb35r1v8s3sOjXSEFrPBtarBBRx5W3LtYHPj5frFFSIyBY7z2TgRAE2xeIi&#10;x8z6ifc0lrFWEsIhQwNNjH2mdagachhWvicW7dsPDqOsQ63tgJOEu07fJMmddtiyNDTY01ND1bH8&#10;cQbSU+oO42H3+kXvPD3/7uz99urBmMvlvH0EFWmOZ/P/9ZsV/FvBl2dkAl3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Y728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qeQMMA&#10;AADcAAAADwAAAGRycy9kb3ducmV2LnhtbERPTWvCQBC9F/wPywheim4stMboKmJR6kWoil6H7JgE&#10;s7Mhuyaxv74rFHqbx/uc+bIzpWiodoVlBeNRBII4tbrgTMHpuBnGIJxH1lhaJgUPcrBc9F7mmGjb&#10;8jc1B5+JEMIuQQW591UipUtzMuhGtiIO3NXWBn2AdSZ1jW0IN6V8i6IPabDg0JBjReuc0tvhbhTE&#10;j9icm/N+e6Edt58/ez1ZvU6VGvS71QyEp87/i//cXzrMfx/D85lwgV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qqeQMMAAADcAAAADwAAAAAAAAAAAAAAAACYAgAAZHJzL2Rv&#10;d25yZXYueG1sUEsFBgAAAAAEAAQA9QAAAIgD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gAN8QA&#10;AADcAAAADwAAAGRycy9kb3ducmV2LnhtbERPTWvCQBC9C/6HZQq9iNkoVGPMKtLS0l6Equh1yI5J&#10;aHY2ZLdJ7K/vFgre5vE+J9sOphYdta6yrGAWxSCIc6srLhScjq/TBITzyBpry6TgRg62m/Eow1Tb&#10;nj+pO/hChBB2KSoovW9SKV1ekkEX2YY4cFfbGvQBtoXULfYh3NRyHscLabDi0FBiQ88l5V+Hb6Mg&#10;uSXm3J33bxf64P7lZ6+Xu8lKqceHYbcG4Wnwd/G/+12H+U9z+HsmXC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4ADfEAAAA3AAAAA8AAAAAAAAAAAAAAAAAmAIAAGRycy9k&#10;b3ducmV2LnhtbFBLBQYAAAAABAAEAPUAAACJAwAAAAA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SlrMQA&#10;AADcAAAADwAAAGRycy9kb3ducmV2LnhtbERPTWvCQBC9C/0PyxR6kbqp0jZNXUUURS9Co9jrkJ0m&#10;odnZkN0m0V/vCgVv83ifM533phItNa60rOBlFIEgzqwuOVdwPKyfYxDOI2usLJOCMzmYzx4GU0y0&#10;7fiL2tTnIoSwS1BB4X2dSOmyggy6ka2JA/djG4M+wCaXusEuhJtKjqPoTRosOTQUWNOyoOw3/TMK&#10;4nNsTu1pv/mmHXery16/L4YfSj099otPEJ56fxf/u7c6zH+dwO2ZcIGc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0pazEAAAA3AAAAA8AAAAAAAAAAAAAAAAAmAIAAGRycy9k&#10;b3ducmV2LnhtbFBLBQYAAAAABAAEAPUAAACJAwAAAAA=&#10;" strokecolor="windowText" strokeweight="1pt"/>
                    </v:group>
                  </w:pict>
                </mc:Fallback>
              </mc:AlternateContent>
            </w:r>
            <w:r>
              <w:t xml:space="preserve">             80 km                            800 km                       8 000 km                       80 000 km                                                                                   </w:t>
            </w:r>
          </w:p>
          <w:p w:rsidR="00DC243F" w:rsidRDefault="00DC243F" w:rsidP="00DC243F">
            <w:pPr>
              <w:pStyle w:val="QuestionStyle"/>
            </w:pP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0D6AC7" w:rsidRPr="001B3341" w:rsidRDefault="000D6AC7" w:rsidP="000D6AC7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0D6AC7" w:rsidRDefault="004B3D8B" w:rsidP="004B3D8B">
            <w:pPr>
              <w:pStyle w:val="QuestionStyle"/>
              <w:ind w:right="4711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28544" behindDoc="0" locked="0" layoutInCell="1" allowOverlap="1" wp14:anchorId="060CA459" wp14:editId="2E0998F0">
                  <wp:simplePos x="0" y="0"/>
                  <wp:positionH relativeFrom="column">
                    <wp:posOffset>3094991</wp:posOffset>
                  </wp:positionH>
                  <wp:positionV relativeFrom="paragraph">
                    <wp:posOffset>-30479</wp:posOffset>
                  </wp:positionV>
                  <wp:extent cx="2112280" cy="3261360"/>
                  <wp:effectExtent l="0" t="0" r="2540" b="0"/>
                  <wp:wrapNone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Kitchen Scale shutterstock_83662405.jpg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18" t="12329" r="10746" b="4182"/>
                          <a:stretch/>
                        </pic:blipFill>
                        <pic:spPr bwMode="auto">
                          <a:xfrm>
                            <a:off x="0" y="0"/>
                            <a:ext cx="2118004" cy="3270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What is the mass (weight) of the fruit shown, to the nearest 50 grams?</w:t>
            </w:r>
          </w:p>
          <w:p w:rsidR="004B3D8B" w:rsidRDefault="004B3D8B" w:rsidP="000D6AC7">
            <w:pPr>
              <w:pStyle w:val="QuestionStyle"/>
            </w:pPr>
          </w:p>
          <w:p w:rsidR="004B3D8B" w:rsidRDefault="004B3D8B" w:rsidP="000D6AC7">
            <w:pPr>
              <w:pStyle w:val="QuestionStyle"/>
            </w:pPr>
          </w:p>
          <w:p w:rsidR="004B3D8B" w:rsidRDefault="004B3D8B" w:rsidP="000D6AC7">
            <w:pPr>
              <w:pStyle w:val="QuestionStyle"/>
            </w:pPr>
          </w:p>
          <w:p w:rsidR="004B3D8B" w:rsidRDefault="004B3D8B" w:rsidP="000D6AC7">
            <w:pPr>
              <w:pStyle w:val="QuestionStyle"/>
            </w:pPr>
          </w:p>
          <w:p w:rsidR="004B3D8B" w:rsidRDefault="004B3D8B" w:rsidP="000D6AC7">
            <w:pPr>
              <w:pStyle w:val="QuestionStyle"/>
            </w:pPr>
          </w:p>
          <w:p w:rsidR="000D6AC7" w:rsidRPr="0013023C" w:rsidRDefault="000D6AC7" w:rsidP="000D6AC7">
            <w:pPr>
              <w:pStyle w:val="QuestionStyle"/>
            </w:pPr>
          </w:p>
          <w:p w:rsidR="000D6AC7" w:rsidRDefault="000D6AC7" w:rsidP="004B3D8B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</w:t>
            </w:r>
            <w:r w:rsidR="004B3D8B">
              <w:rPr>
                <w:sz w:val="32"/>
                <w:szCs w:val="32"/>
              </w:rPr>
              <w:t xml:space="preserve">               </w:t>
            </w:r>
          </w:p>
          <w:p w:rsidR="004B3D8B" w:rsidRDefault="004B3D8B" w:rsidP="004B3D8B">
            <w:pPr>
              <w:pStyle w:val="QuestionStyle"/>
              <w:rPr>
                <w:sz w:val="32"/>
                <w:szCs w:val="32"/>
              </w:rPr>
            </w:pPr>
          </w:p>
          <w:p w:rsidR="004B3D8B" w:rsidRDefault="004B3D8B" w:rsidP="004B3D8B">
            <w:pPr>
              <w:pStyle w:val="QuestionStyle"/>
              <w:rPr>
                <w:sz w:val="32"/>
                <w:szCs w:val="32"/>
              </w:rPr>
            </w:pPr>
          </w:p>
          <w:p w:rsidR="004B3D8B" w:rsidRDefault="004B3D8B" w:rsidP="004B3D8B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10112" behindDoc="0" locked="0" layoutInCell="1" allowOverlap="1" wp14:anchorId="4FD21468" wp14:editId="4965BB30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121920</wp:posOffset>
                      </wp:positionV>
                      <wp:extent cx="906780" cy="365760"/>
                      <wp:effectExtent l="0" t="0" r="26670" b="15240"/>
                      <wp:wrapNone/>
                      <wp:docPr id="111" name="Rectangle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6780" cy="3657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D6AC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D21468" id="Rectangle 111" o:spid="_x0000_s1036" style="position:absolute;margin-left:45.1pt;margin-top:9.6pt;width:71.4pt;height:28.8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" filled="f" strokecolor="black [3213]" strokeweight="1.5pt">
                      <v:textbox>
                        <w:txbxContent>
                          <w:p w:rsidR="00D0763E" w:rsidRPr="009F48CC" w:rsidRDefault="00D0763E" w:rsidP="000D6AC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4B3D8B" w:rsidRDefault="004B3D8B" w:rsidP="004B3D8B">
            <w:pPr>
              <w:pStyle w:val="QuestionSty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                  grams</w:t>
            </w:r>
          </w:p>
          <w:p w:rsidR="004B3D8B" w:rsidRDefault="004B3D8B" w:rsidP="004B3D8B">
            <w:pPr>
              <w:pStyle w:val="QuestionStyle"/>
            </w:pPr>
          </w:p>
          <w:p w:rsidR="004B3D8B" w:rsidRDefault="004B3D8B" w:rsidP="004B3D8B">
            <w:pPr>
              <w:pStyle w:val="QuestionStyle"/>
            </w:pPr>
          </w:p>
          <w:p w:rsidR="004B3D8B" w:rsidRDefault="004B3D8B" w:rsidP="004B3D8B">
            <w:pPr>
              <w:pStyle w:val="QuestionStyle"/>
            </w:pPr>
          </w:p>
          <w:p w:rsidR="004B3D8B" w:rsidRDefault="004B3D8B" w:rsidP="004B3D8B">
            <w:pPr>
              <w:pStyle w:val="QuestionStyle"/>
            </w:pP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0D6AC7" w:rsidRPr="001B3341" w:rsidRDefault="000D6AC7" w:rsidP="000D6AC7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D2564" w:rsidRDefault="00020859" w:rsidP="007D2564">
            <w:pPr>
              <w:pStyle w:val="QuestionStyle"/>
              <w:rPr>
                <w:rFonts w:eastAsiaTheme="minorHAnsi"/>
              </w:rPr>
            </w:pPr>
            <w:r>
              <w:t>The mass of a 4WD ute</w:t>
            </w:r>
            <w:r w:rsidR="007D2564">
              <w:t xml:space="preserve"> is 1.6 tonnes. Emily loads a </w:t>
            </w:r>
            <w:r>
              <w:t>cargo which weighs 500</w:t>
            </w:r>
            <w:r w:rsidR="007D2564">
              <w:t xml:space="preserve"> kg</w:t>
            </w:r>
            <w:r>
              <w:t xml:space="preserve"> in the back of the ute. What is the combined mass of the ute and cargo (to the nearest 10</w:t>
            </w:r>
            <w:r w:rsidRPr="00020859">
              <w:rPr>
                <w:vertAlign w:val="superscript"/>
              </w:rPr>
              <w:t>th</w:t>
            </w:r>
            <w:r>
              <w:t xml:space="preserve"> of a tonne)</w:t>
            </w:r>
            <w:r w:rsidR="007D2564">
              <w:t>?</w:t>
            </w:r>
          </w:p>
          <w:p w:rsidR="000D6AC7" w:rsidRDefault="000D6AC7" w:rsidP="007D2564">
            <w:pPr>
              <w:pStyle w:val="QuestionStyle"/>
            </w:pPr>
          </w:p>
          <w:p w:rsidR="000D6AC7" w:rsidRPr="0013023C" w:rsidRDefault="000D6AC7" w:rsidP="007D2564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11136" behindDoc="0" locked="0" layoutInCell="1" allowOverlap="1" wp14:anchorId="740932A6" wp14:editId="1FE8F77A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112" name="Rectangle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D6AC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0932A6" id="Rectangle 112" o:spid="_x0000_s1037" style="position:absolute;margin-left:187.5pt;margin-top:7.65pt;width:59.4pt;height:29.4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" filled="f" strokecolor="black [3213]" strokeweight="1.5pt">
                      <v:textbox>
                        <w:txbxContent>
                          <w:p w:rsidR="00D0763E" w:rsidRPr="009F48CC" w:rsidRDefault="00D0763E" w:rsidP="000D6AC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D6AC7" w:rsidRPr="0013023C" w:rsidRDefault="000D6AC7" w:rsidP="007D2564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</w:t>
            </w:r>
            <w:r w:rsidR="00020859">
              <w:rPr>
                <w:sz w:val="32"/>
                <w:szCs w:val="32"/>
              </w:rPr>
              <w:t xml:space="preserve">                              tonnes</w:t>
            </w:r>
          </w:p>
          <w:p w:rsidR="000D6AC7" w:rsidRDefault="000D6AC7" w:rsidP="000D6AC7">
            <w:pPr>
              <w:pStyle w:val="QuestionStyle"/>
            </w:pP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0D6AC7" w:rsidRPr="001B3341" w:rsidRDefault="000D6AC7" w:rsidP="007E23D5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tbl>
            <w:tblPr>
              <w:tblW w:w="7076" w:type="dxa"/>
              <w:tblLayout w:type="fixed"/>
              <w:tblLook w:val="04A0" w:firstRow="1" w:lastRow="0" w:firstColumn="1" w:lastColumn="0" w:noHBand="0" w:noVBand="1"/>
            </w:tblPr>
            <w:tblGrid>
              <w:gridCol w:w="1860"/>
              <w:gridCol w:w="1304"/>
              <w:gridCol w:w="1304"/>
              <w:gridCol w:w="1304"/>
              <w:gridCol w:w="1304"/>
            </w:tblGrid>
            <w:tr w:rsidR="00555B6E" w:rsidRPr="005833FC" w:rsidTr="00555B6E">
              <w:trPr>
                <w:trHeight w:val="227"/>
              </w:trPr>
              <w:tc>
                <w:tcPr>
                  <w:tcW w:w="7076" w:type="dxa"/>
                  <w:gridSpan w:val="5"/>
                  <w:tcBorders>
                    <w:top w:val="nil"/>
                    <w:left w:val="nil"/>
                    <w:bottom w:val="single" w:sz="12" w:space="0" w:color="BFBFBF" w:themeColor="background1" w:themeShade="BF"/>
                    <w:right w:val="nil"/>
                  </w:tcBorders>
                  <w:shd w:val="clear" w:color="auto" w:fill="auto"/>
                  <w:vAlign w:val="center"/>
                </w:tcPr>
                <w:p w:rsidR="00555B6E" w:rsidRPr="005833FC" w:rsidRDefault="00555B6E" w:rsidP="00555B6E">
                  <w:pPr>
                    <w:rPr>
                      <w:rFonts w:ascii="Times New Roman" w:eastAsia="Times New Roman" w:hAnsi="Times New Roman"/>
                      <w:b/>
                      <w:color w:val="000000"/>
                      <w:sz w:val="24"/>
                      <w:szCs w:val="24"/>
                      <w:lang w:eastAsia="en-AU"/>
                    </w:rPr>
                  </w:pPr>
                  <w:r w:rsidRPr="005833FC">
                    <w:rPr>
                      <w:rFonts w:ascii="Times New Roman" w:eastAsia="Times New Roman" w:hAnsi="Times New Roman"/>
                      <w:b/>
                      <w:color w:val="000000"/>
                      <w:sz w:val="24"/>
                      <w:szCs w:val="24"/>
                      <w:lang w:eastAsia="en-AU"/>
                    </w:rPr>
                    <w:t>Questions 11 – 13 refer to the train timetable below.</w:t>
                  </w:r>
                </w:p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Perth Station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5:23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6:27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6:54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City West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5:25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6:29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6:56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West Leederville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5:27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6:58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7:12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Subiaco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5:29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6:33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Daglish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Shenton Park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5:32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6:36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7:03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7:17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Karrakatta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Loch Street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7:06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7:20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Claremont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5:37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7:22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Swanbourne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6:43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Grant Street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5:40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Cottesloe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5:42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6:46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7:13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Mosman Park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5:44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Victoria Stree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5:45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7:16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North Fremantle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5:47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6:51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555B6E" w:rsidRPr="005833FC" w:rsidTr="00555B6E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Fremantle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5:51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6:55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7:22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555B6E" w:rsidRPr="005833FC" w:rsidRDefault="00555B6E" w:rsidP="005833FC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7:31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</w:tbl>
          <w:p w:rsidR="007D2564" w:rsidRPr="007D2564" w:rsidRDefault="007D2564" w:rsidP="007D2564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0D6AC7" w:rsidRPr="001B3341" w:rsidRDefault="000D6AC7" w:rsidP="000D6AC7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5B6E" w:rsidRDefault="005833FC" w:rsidP="000D6AC7">
            <w:pPr>
              <w:pStyle w:val="QuestionStyle"/>
            </w:pPr>
            <w:r>
              <w:t xml:space="preserve">The 7:08 </w:t>
            </w:r>
            <w:r w:rsidR="00555B6E">
              <w:t xml:space="preserve">am </w:t>
            </w:r>
            <w:r>
              <w:t>train</w:t>
            </w:r>
            <w:r w:rsidR="00270417">
              <w:t xml:space="preserve"> from Perth</w:t>
            </w:r>
            <w:r>
              <w:t xml:space="preserve"> </w:t>
            </w:r>
            <w:r w:rsidR="00270417">
              <w:t>is an</w:t>
            </w:r>
            <w:r w:rsidR="00555B6E">
              <w:t xml:space="preserve"> express train. </w:t>
            </w:r>
          </w:p>
          <w:p w:rsidR="00555B6E" w:rsidRPr="00555B6E" w:rsidRDefault="00555B6E" w:rsidP="000D6AC7">
            <w:pPr>
              <w:pStyle w:val="QuestionStyle"/>
              <w:rPr>
                <w:sz w:val="12"/>
                <w:szCs w:val="12"/>
              </w:rPr>
            </w:pPr>
          </w:p>
          <w:p w:rsidR="000D6AC7" w:rsidRDefault="00555B6E" w:rsidP="000D6AC7">
            <w:pPr>
              <w:pStyle w:val="QuestionStyle"/>
            </w:pPr>
            <w:r>
              <w:t xml:space="preserve">How much less time does it take to get to Freemantle </w:t>
            </w:r>
            <w:r w:rsidR="00270417">
              <w:t>compared to the other trains?</w:t>
            </w:r>
          </w:p>
          <w:p w:rsidR="00270417" w:rsidRPr="00963578" w:rsidRDefault="00270417" w:rsidP="000D6AC7">
            <w:pPr>
              <w:pStyle w:val="QuestionStyle"/>
              <w:rPr>
                <w:sz w:val="12"/>
                <w:szCs w:val="12"/>
              </w:rPr>
            </w:pPr>
          </w:p>
          <w:p w:rsidR="000D6AC7" w:rsidRPr="00460C07" w:rsidRDefault="000D6AC7" w:rsidP="000D6AC7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12160" behindDoc="0" locked="0" layoutInCell="1" allowOverlap="1" wp14:anchorId="6B338904" wp14:editId="331C5464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6350</wp:posOffset>
                      </wp:positionV>
                      <wp:extent cx="4362450" cy="114300"/>
                      <wp:effectExtent l="0" t="0" r="19050" b="19050"/>
                      <wp:wrapNone/>
                      <wp:docPr id="118" name="Group 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11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27F925" id="Group 118" o:spid="_x0000_s1026" style="position:absolute;margin-left:16pt;margin-top:.5pt;width:343.5pt;height:9pt;z-index:251612160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YrhsMA&#10;AADcAAAADwAAAGRycy9kb3ducmV2LnhtbERPTWvCQBC9F/wPywheitnooY0xq4hFaS9CVfQ6ZMck&#10;mJ0N2W0S++u7hUJv83ifk60HU4uOWldZVjCLYhDEudUVFwrOp900AeE8ssbaMil4kIP1avSUYapt&#10;z5/UHX0hQgi7FBWU3jeplC4vyaCLbEMcuJttDfoA20LqFvsQbmo5j+MXabDi0FBiQ9uS8vvxyyhI&#10;Hom5dJfD/kof3L99H/Tr5nmh1GQ8bJYgPA3+X/znftdh/mwB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rYrhs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BIpsYA&#10;AADcAAAADwAAAGRycy9kb3ducmV2LnhtbESPQWvCQBCF7wX/wzJCL0U3erAxdRWxtLQXQVvsdciO&#10;STA7G7LbJPrrO4eCtxnem/e+WW0GV6uO2lB5NjCbJqCIc28rLgx8f71NUlAhIlusPZOBKwXYrEcP&#10;K8ys7/lA3TEWSkI4ZGigjLHJtA55SQ7D1DfEop196zDK2hbatthLuKv1PEkW2mHF0lBiQ7uS8svx&#10;1xlIr6k7daf9+w99cv9629vn7dPSmMfxsH0BFWmId/P/9YcV/LngyzMygV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eBIpsYAAADcAAAADwAAAAAAAAAAAAAAAACYAgAAZHJz&#10;L2Rvd25yZXYueG1sUEsFBgAAAAAEAAQA9QAAAIsD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ztPcQA&#10;AADcAAAADwAAAGRycy9kb3ducmV2LnhtbERPTWvCQBC9F/wPywi9FN3ooY0xGxGlpb0IRtHrkJ0m&#10;odnZkN0msb++Wyh4m8f7nHQzmkb01LnasoLFPAJBXFhdc6ngfHqdxSCcR9bYWCYFN3KwySYPKSba&#10;DnykPvelCCHsElRQed8mUrqiIoNublviwH3azqAPsCul7nAI4aaRyyh6lgZrDg0VtrSrqPjKv42C&#10;+BabS385vF3pg4f9z0G/bJ9WSj1Ox+0ahKfR38X/7ncd5i8X8PdMuEB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s7T3EAAAA3AAAAA8AAAAAAAAAAAAAAAAAmAIAAGRycy9k&#10;b3ducmV2LnhtbFBLBQYAAAAABAAEAPUAAACJAwAAAAA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5zSsQA&#10;AADcAAAADwAAAGRycy9kb3ducmV2LnhtbERPTWvCQBC9C/0Pywi9SLMxh5rGrCKVlvYi1BZ7HbJj&#10;EszOhuw2if56tyB4m8f7nHw9mkb01LnasoJ5FIMgLqyuuVTw8/32lIJwHlljY5kUnMnBevUwyTHT&#10;duAv6ve+FCGEXYYKKu/bTEpXVGTQRbYlDtzRdgZ9gF0pdYdDCDeNTOL4WRqsOTRU2NJrRcVp/2cU&#10;pOfUHPrD7v2XPnnYXnZ6sZm9KPU4HTdLEJ5Gfxff3B86zE8S+H8mXC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+c0rEAAAA3AAAAA8AAAAAAAAAAAAAAAAAmAIAAGRycy9k&#10;b3ducmV2LnhtbFBLBQYAAAAABAAEAPUAAACJAwAAAAA=&#10;" strokecolor="windowText" strokeweight="1pt"/>
                    </v:group>
                  </w:pict>
                </mc:Fallback>
              </mc:AlternateContent>
            </w:r>
            <w:r>
              <w:t xml:space="preserve">             </w:t>
            </w:r>
            <w:r w:rsidR="00270417">
              <w:t>3 minutes</w:t>
            </w:r>
            <w:r>
              <w:t xml:space="preserve">                     </w:t>
            </w:r>
            <w:r w:rsidR="00270417">
              <w:t>5 minutes                     7 minutes                    9 minutes</w:t>
            </w:r>
            <w:r>
              <w:t xml:space="preserve">                                                                                       </w:t>
            </w:r>
          </w:p>
          <w:p w:rsidR="000D6AC7" w:rsidRPr="00963578" w:rsidRDefault="000D6AC7" w:rsidP="000D6AC7">
            <w:pPr>
              <w:pStyle w:val="QuestionStyle"/>
              <w:rPr>
                <w:sz w:val="12"/>
                <w:szCs w:val="12"/>
              </w:rPr>
            </w:pPr>
          </w:p>
        </w:tc>
      </w:tr>
      <w:tr w:rsidR="000D6AC7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0D6AC7" w:rsidRPr="001B3341" w:rsidRDefault="000D6AC7" w:rsidP="000D6AC7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555B6E" w:rsidRDefault="00555B6E" w:rsidP="000D6AC7">
            <w:pPr>
              <w:pStyle w:val="QuestionStyle"/>
            </w:pPr>
            <w:r>
              <w:t>Jean catches a train from West Leederville. She needs to reach Mosman Park station by 7:10 am; in order to make a 7:15 am appointment nearby.</w:t>
            </w:r>
          </w:p>
          <w:p w:rsidR="00555B6E" w:rsidRPr="00555B6E" w:rsidRDefault="00555B6E" w:rsidP="000D6AC7">
            <w:pPr>
              <w:pStyle w:val="QuestionStyle"/>
              <w:rPr>
                <w:sz w:val="12"/>
                <w:szCs w:val="12"/>
              </w:rPr>
            </w:pPr>
          </w:p>
          <w:p w:rsidR="000D6AC7" w:rsidRDefault="00555B6E" w:rsidP="000D6AC7">
            <w:pPr>
              <w:pStyle w:val="QuestionStyle"/>
            </w:pPr>
            <w:r>
              <w:t>What is the latest time she could catch a train from West Leederville?</w:t>
            </w:r>
          </w:p>
          <w:p w:rsidR="000D6AC7" w:rsidRPr="0013023C" w:rsidRDefault="000D6AC7" w:rsidP="000D6AC7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13184" behindDoc="0" locked="0" layoutInCell="1" allowOverlap="1" wp14:anchorId="533FBF08" wp14:editId="4F906BB3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D6AC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3FBF08" id="Rectangle 123" o:spid="_x0000_s1038" style="position:absolute;margin-left:187.5pt;margin-top:7.65pt;width:59.4pt;height:29.4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" filled="f" strokecolor="black [3213]" strokeweight="1.5pt">
                      <v:textbox>
                        <w:txbxContent>
                          <w:p w:rsidR="00D0763E" w:rsidRPr="009F48CC" w:rsidRDefault="00D0763E" w:rsidP="000D6AC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D6AC7" w:rsidRPr="0013023C" w:rsidRDefault="000D6AC7" w:rsidP="000D6AC7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</w:t>
            </w:r>
            <w:r w:rsidR="00555B6E">
              <w:rPr>
                <w:sz w:val="32"/>
                <w:szCs w:val="32"/>
              </w:rPr>
              <w:t xml:space="preserve">                               a</w:t>
            </w:r>
            <w:r w:rsidRPr="0013023C">
              <w:rPr>
                <w:sz w:val="32"/>
                <w:szCs w:val="32"/>
              </w:rPr>
              <w:t>m</w:t>
            </w:r>
          </w:p>
          <w:p w:rsidR="000D6AC7" w:rsidRDefault="000D6AC7" w:rsidP="000D6AC7">
            <w:pPr>
              <w:pStyle w:val="QuestionStyle"/>
            </w:pPr>
          </w:p>
        </w:tc>
      </w:tr>
      <w:tr w:rsidR="00CD6132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CD6132" w:rsidRPr="001B3341" w:rsidRDefault="00CD6132" w:rsidP="00CD6132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Rory checks the clock as he leaves work.  </w:t>
            </w:r>
          </w:p>
          <w:p w:rsidR="00CD6132" w:rsidRPr="005E32D6" w:rsidRDefault="00CD6132" w:rsidP="00CD613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CD6132" w:rsidRDefault="00CD6132" w:rsidP="00CD6132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When he gets home he checks his watch.</w:t>
            </w:r>
          </w:p>
          <w:p w:rsidR="00CD6132" w:rsidRPr="005E32D6" w:rsidRDefault="00CD6132" w:rsidP="00CD613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If both show the correct time, long did it take him to get from work to home?</w:t>
            </w: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  <w:r w:rsidRPr="00935164"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01248" behindDoc="0" locked="0" layoutInCell="1" allowOverlap="1" wp14:anchorId="6DB270D7" wp14:editId="719FCEFB">
                      <wp:simplePos x="0" y="0"/>
                      <wp:positionH relativeFrom="column">
                        <wp:posOffset>4398010</wp:posOffset>
                      </wp:positionH>
                      <wp:positionV relativeFrom="paragraph">
                        <wp:posOffset>115570</wp:posOffset>
                      </wp:positionV>
                      <wp:extent cx="1295400" cy="1417320"/>
                      <wp:effectExtent l="0" t="0" r="0" b="0"/>
                      <wp:wrapNone/>
                      <wp:docPr id="4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95400" cy="1417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935164">
                                  <w:r w:rsidRPr="00935164">
                                    <w:rPr>
                                      <w:color w:val="FF0000"/>
                                      <w:position w:val="-134"/>
                                    </w:rPr>
                                    <w:object w:dxaOrig="17" w:dyaOrig="51" w14:anchorId="01E5F1D5">
                                      <v:shape id="_x0000_i1043" type="#_x0000_t75" style="width:.6pt;height:2.3pt" o:ole="">
                                        <v:imagedata r:id="rId25" o:title=""/>
                                      </v:shape>
                                      <o:OLEObject Type="Embed" ProgID="FXEquation.Equation" ShapeID="_x0000_i1043" DrawAspect="Content" ObjectID="_1459890581" r:id="rId26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DB270D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39" type="#_x0000_t202" style="position:absolute;margin-left:346.3pt;margin-top:9.1pt;width:102pt;height:111.6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" stroked="f">
                      <v:textbox>
                        <w:txbxContent>
                          <w:p w:rsidR="00D0763E" w:rsidRDefault="00D0763E" w:rsidP="00935164">
                            <w:r w:rsidRPr="00935164">
                              <w:rPr>
                                <w:color w:val="FF0000"/>
                                <w:position w:val="-134"/>
                              </w:rPr>
                              <w:object w:dxaOrig="17" w:dyaOrig="51" w14:anchorId="01E5F1D5">
                                <v:shape id="_x0000_i1043" type="#_x0000_t75" style="width:.6pt;height:2.3pt" o:ole="">
                                  <v:imagedata r:id="rId25" o:title=""/>
                                </v:shape>
                                <o:OLEObject Type="Embed" ProgID="FXEquation.Equation" ShapeID="_x0000_i1043" DrawAspect="Content" ObjectID="_1459890581" r:id="rId27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CD6132" w:rsidRDefault="00D0763E" w:rsidP="00CD613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 w14:anchorId="1E9FC814">
                <v:shape id="_x0000_s1057" type="#_x0000_t75" style="position:absolute;margin-left:244.95pt;margin-top:1.3pt;width:91.9pt;height:115.3pt;z-index:251724288">
                  <v:imagedata r:id="rId28" o:title=""/>
                </v:shape>
                <o:OLEObject Type="Embed" ProgID="FXDraw.Graphic" ShapeID="_x0000_s1057" DrawAspect="Content" ObjectID="_1459890571" r:id="rId29"/>
              </w:objec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72CB6CA5">
                <v:shape id="_x0000_s1058" type="#_x0000_t75" style="position:absolute;margin-left:34.85pt;margin-top:4.15pt;width:102.6pt;height:105.25pt;z-index:251725312;mso-position-horizontal-relative:text;mso-position-vertical-relative:text">
                  <v:imagedata r:id="rId30" o:title=""/>
                </v:shape>
                <o:OLEObject Type="Embed" ProgID="FXDraw.Graphic" ShapeID="_x0000_s1058" DrawAspect="Content" ObjectID="_1459890572" r:id="rId31"/>
              </w:object>
            </w: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</w:t>
            </w: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Clock at work.                              Rory’s watch when he gets home.</w:t>
            </w:r>
          </w:p>
          <w:p w:rsidR="00CD6132" w:rsidRPr="00CD6132" w:rsidRDefault="00CD6132" w:rsidP="00CD613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02272" behindDoc="0" locked="0" layoutInCell="1" allowOverlap="1" wp14:anchorId="1AD45C29" wp14:editId="5FE056CD">
                      <wp:simplePos x="0" y="0"/>
                      <wp:positionH relativeFrom="column">
                        <wp:posOffset>488950</wp:posOffset>
                      </wp:positionH>
                      <wp:positionV relativeFrom="paragraph">
                        <wp:posOffset>39370</wp:posOffset>
                      </wp:positionV>
                      <wp:extent cx="2247900" cy="390525"/>
                      <wp:effectExtent l="0" t="0" r="19050" b="28575"/>
                      <wp:wrapNone/>
                      <wp:docPr id="404" name="Group 4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7900" cy="390525"/>
                                <a:chOff x="0" y="0"/>
                                <a:chExt cx="2247900" cy="390525"/>
                              </a:xfrm>
                            </wpg:grpSpPr>
                            <wps:wsp>
                              <wps:cNvPr id="40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31F87CA" id="Group 404" o:spid="_x0000_s1026" style="position:absolute;margin-left:38.5pt;margin-top:3.1pt;width:177pt;height:30.75pt;z-index:251702272" coordsize="22479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">
                      <v:roundrect id="AutoShape 3" o:spid="_x0000_s1027" style="position:absolute;left:20764;top:2762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wU2sYA&#10;AADcAAAADwAAAGRycy9kb3ducmV2LnhtbESPQWvCQBSE74L/YXlCL1I3ltam0VWkpUUvglHs9ZF9&#10;JsHs25DdJrG/visUPA4z8w2zWPWmEi01rrSsYDqJQBBnVpecKzgePh9jEM4ja6wsk4IrOVgth4MF&#10;Jtp2vKc29bkIEHYJKii8rxMpXVaQQTexNXHwzrYx6INscqkb7ALcVPIpimbSYMlhocCa3gvKLumP&#10;URBfY3NqT7uvb9py9/G706/r8ZtSD6N+PQfhqff38H97oxU8Ry9wOxOO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0wU2s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6KrcUA&#10;AADcAAAADwAAAGRycy9kb3ducmV2LnhtbESPQWvCQBSE7wX/w/IEL0U3imiMriItFXsRqqLXR/aZ&#10;BLNvQ3abRH99t1DocZiZb5jVpjOlaKh2hWUF41EEgji1uuBMwfn0MYxBOI+ssbRMCh7kYLPuvaww&#10;0bblL2qOPhMBwi5BBbn3VSKlS3My6Ea2Ig7ezdYGfZB1JnWNbYCbUk6iaCYNFhwWcqzoLaf0fvw2&#10;CuJHbC7N5bC70ie378+Dnm9fF0oN+t12CcJT5//Df+29VjCNZv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noqtxQAAANwAAAAPAAAAAAAAAAAAAAAAAJgCAABkcnMv&#10;ZG93bnJldi54bWxQSwUGAAAAAAQABAD1AAAAigMAAAAA&#10;" strokecolor="windowText" strokeweight="1pt"/>
                      <v:roundrect id="AutoShape 5" o:spid="_x0000_s1029" style="position:absolute;top:27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IvNsYA&#10;AADcAAAADwAAAGRycy9kb3ducmV2LnhtbESPT2vCQBTE7wW/w/IEL0U3itQYXUVaKvYi+Ae9PrLP&#10;JJh9G7LbJPrpu4VCj8PM/IZZrjtTioZqV1hWMB5FIIhTqwvOFJxPn8MYhPPIGkvLpOBBDtar3ssS&#10;E21bPlBz9JkIEHYJKsi9rxIpXZqTQTeyFXHwbrY26IOsM6lrbAPclHISRW/SYMFhIceK3nNK78dv&#10;oyB+xObSXPbbK31x+/Hc69nmda7UoN9tFiA8df4//NfeaQXTaAa/Z8IR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NIvNsYAAADcAAAADwAAAAAAAAAAAAAAAACYAgAAZHJz&#10;L2Rvd25yZXYueG1sUEsFBgAAAAAEAAQA9QAAAIsDAAAAAA==&#10;" strokecolor="windowText" strokeweight="1pt"/>
                      <v:roundrect id="AutoShape 6" o:spid="_x0000_s1030" style="position:absolute;left:20764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27RMIA&#10;AADcAAAADwAAAGRycy9kb3ducmV2LnhtbERPTWvCQBC9C/6HZYReRDcWsTF1FVEqehFqRa9DdpoE&#10;s7Mhu02iv949CD0+3vdi1ZlSNFS7wrKCyTgCQZxaXXCm4PzzNYpBOI+ssbRMCu7kYLXs9xaYaNvy&#10;NzUnn4kQwi5BBbn3VSKlS3My6Ma2Ig7cr60N+gDrTOoa2xBuSvkeRTNpsODQkGNFm5zS2+nPKIjv&#10;sbk0l+PuSgdut4+j/lgP50q9Dbr1JwhPnf8Xv9x7rWAahbXhTDg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TbtEwgAAANwAAAAPAAAAAAAAAAAAAAAAAJgCAABkcnMvZG93&#10;bnJldi54bWxQSwUGAAAAAAQABAD1AAAAhwMAAAAA&#10;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1 hour 40minutes                            1 hour 50 minutes </w:t>
            </w:r>
          </w:p>
          <w:p w:rsidR="00CD6132" w:rsidRPr="00CD6132" w:rsidRDefault="00CD6132" w:rsidP="00CD6132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CD6132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2 hours 10 minutes                          2 hours 50 minutes              </w:t>
            </w:r>
          </w:p>
        </w:tc>
      </w:tr>
      <w:tr w:rsidR="007E23D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7E23D5" w:rsidRPr="001B3341" w:rsidRDefault="007E23D5" w:rsidP="007E23D5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E23D5" w:rsidRDefault="00D0763E" w:rsidP="007E23D5">
            <w:pPr>
              <w:ind w:right="34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 w14:anchorId="27FB9D85">
                <v:shape id="_x0000_s1039" type="#_x0000_t75" style="position:absolute;margin-left:293.9pt;margin-top:9.25pt;width:138.35pt;height:49.2pt;z-index:251716096;mso-position-horizontal-relative:text;mso-position-vertical-relative:text">
                  <v:imagedata r:id="rId32" o:title=""/>
                  <w10:wrap type="square"/>
                </v:shape>
                <o:OLEObject Type="Embed" ProgID="FXDraw.Graphic" ShapeID="_x0000_s1039" DrawAspect="Content" ObjectID="_1459890573" r:id="rId33"/>
              </w:object>
            </w:r>
            <w:r w:rsidR="007E23D5">
              <w:rPr>
                <w:rFonts w:ascii="Times New Roman" w:hAnsi="Times New Roman"/>
                <w:sz w:val="24"/>
                <w:szCs w:val="24"/>
              </w:rPr>
              <w:t>Jasmine was setting her alarm at the time shown.</w:t>
            </w:r>
          </w:p>
          <w:p w:rsidR="007E23D5" w:rsidRPr="001E584B" w:rsidRDefault="007E23D5" w:rsidP="007E23D5">
            <w:pPr>
              <w:ind w:right="3436"/>
              <w:rPr>
                <w:rFonts w:ascii="Times New Roman" w:hAnsi="Times New Roman"/>
                <w:sz w:val="12"/>
                <w:szCs w:val="12"/>
              </w:rPr>
            </w:pPr>
          </w:p>
          <w:p w:rsidR="007E23D5" w:rsidRDefault="007E23D5" w:rsidP="007E23D5">
            <w:pPr>
              <w:ind w:right="34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She sets the alarm for 6:20 the next morning.</w:t>
            </w:r>
          </w:p>
          <w:p w:rsidR="007E23D5" w:rsidRPr="001E584B" w:rsidRDefault="007E23D5" w:rsidP="007E23D5">
            <w:pPr>
              <w:ind w:right="3436"/>
              <w:rPr>
                <w:rFonts w:ascii="Times New Roman" w:hAnsi="Times New Roman"/>
                <w:sz w:val="12"/>
                <w:szCs w:val="12"/>
              </w:rPr>
            </w:pPr>
          </w:p>
          <w:p w:rsidR="007E23D5" w:rsidRDefault="007E23D5" w:rsidP="007E23D5">
            <w:pPr>
              <w:ind w:right="34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If she goes to sleep an hour after setting the alarm, how many hours sleep does she get before the alarm sounds?</w:t>
            </w:r>
          </w:p>
          <w:p w:rsidR="007E23D5" w:rsidRPr="00460C07" w:rsidRDefault="007E23D5" w:rsidP="007E23D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E23D5" w:rsidRPr="00460C07" w:rsidRDefault="007E23D5" w:rsidP="007E23D5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3A059522" wp14:editId="033716A4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188" name="Group 1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18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28B8ED5" id="Group 188" o:spid="_x0000_s1026" style="position:absolute;margin-left:18.8pt;margin-top:.9pt;width:13.5pt;height:74.4pt;z-index:251663360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y+AcMA&#10;AADcAAAADwAAAGRycy9kb3ducmV2LnhtbERPTWvCQBC9C/0PyxS8iG7ag43RVaRS0YtQK3odsmMS&#10;zM6G7JpEf70rFLzN433ObNGZUjRUu8Kygo9RBII4tbrgTMHh72cYg3AeWWNpmRTcyMFi/tabYaJt&#10;y7/U7H0mQgi7BBXk3leJlC7NyaAb2Yo4cGdbG/QB1pnUNbYh3JTyM4rG0mDBoSHHir5zSi/7q1EQ&#10;32JzbI679Ym23K7uO/21HEyU6r93yykIT51/if/dGx3mxxN4PhMu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y+Ac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+BQcYA&#10;AADcAAAADwAAAGRycy9kb3ducmV2LnhtbESPQWvCQBCF7wX/wzJCL6Vu7KGNqauIYqkXoSr2OmSn&#10;STA7G7JrEvvrnUOhtxnem/e+mS8HV6uO2lB5NjCdJKCIc28rLgycjtvnFFSIyBZrz2TgRgGWi9HD&#10;HDPre/6i7hALJSEcMjRQxthkWoe8JIdh4hti0X586zDK2hbatthLuKv1S5K8aocVS0OJDa1Lyi+H&#10;qzOQ3lJ37s77j2/acb/53du31dPMmMfxsHoHFWmI/+a/608r+DPBl2dkAr2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l+BQcYAAADcAAAADwAAAAAAAAAAAAAAAACYAgAAZHJz&#10;L2Rvd25yZXYueG1sUEsFBgAAAAAEAAQA9QAAAIs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Mk2sMA&#10;AADcAAAADwAAAGRycy9kb3ducmV2LnhtbERPTWvCQBC9F/wPywheitnooY0xq4hFaS9CVfQ6ZMck&#10;mJ0N2W0S++u7hUJv83ifk60HU4uOWldZVjCLYhDEudUVFwrOp900AeE8ssbaMil4kIP1avSUYapt&#10;z5/UHX0hQgi7FBWU3jeplC4vyaCLbEMcuJttDfoA20LqFvsQbmo5j+MXabDi0FBiQ9uS8vvxyyhI&#10;Hom5dJfD/kof3L99H/Tr5nmh1GQ8bJYgPA3+X/znftdh/m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RMk2sMAAADcAAAADwAAAAAAAAAAAAAAAACYAgAAZHJzL2Rv&#10;d25yZXYueG1sUEsFBgAAAAAEAAQA9QAAAIg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G6rcMA&#10;AADcAAAADwAAAGRycy9kb3ducmV2LnhtbERPTWvCQBC9F/wPywi9FLOphzbGrCIWS70IVdHrkB2T&#10;YHY2ZNck9td3hUJv83ifky0HU4uOWldZVvAaxSCIc6srLhQcD5tJAsJ5ZI21ZVJwJwfLxegpw1Tb&#10;nr+p2/tChBB2KSoovW9SKV1ekkEX2YY4cBfbGvQBtoXULfYh3NRyGsdv0mDFoaHEhtYl5df9zShI&#10;7ok5dafd55m23H/87PT76mWm1PN4WM1BeBr8v/jP/aXD/NkUHs+EC+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G6rcMAAADcAAAADwAAAAAAAAAAAAAAAACYAgAAZHJzL2Rv&#10;d25yZXYueG1sUEsFBgAAAAAEAAQA9QAAAIgDAAAAAA==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>7 hours and 30 minutes.</w:t>
            </w:r>
          </w:p>
          <w:p w:rsidR="007E23D5" w:rsidRPr="00460C07" w:rsidRDefault="007E23D5" w:rsidP="007E23D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E23D5" w:rsidRPr="00460C07" w:rsidRDefault="007E23D5" w:rsidP="007E23D5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8 hours and 10 minutes. </w:t>
            </w:r>
          </w:p>
          <w:p w:rsidR="007E23D5" w:rsidRPr="00460C07" w:rsidRDefault="007E23D5" w:rsidP="007E23D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E23D5" w:rsidRPr="00460C07" w:rsidRDefault="007E23D5" w:rsidP="007E23D5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8 hours and 30 minutes.</w:t>
            </w:r>
          </w:p>
          <w:p w:rsidR="007E23D5" w:rsidRPr="00460C07" w:rsidRDefault="007E23D5" w:rsidP="007E23D5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E23D5" w:rsidRDefault="007E23D5" w:rsidP="007E23D5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9 hours and 10 minutes.</w:t>
            </w:r>
          </w:p>
          <w:p w:rsidR="007E23D5" w:rsidRPr="007D2564" w:rsidRDefault="007E23D5" w:rsidP="007E23D5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7E23D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7E23D5" w:rsidRPr="001B3341" w:rsidRDefault="007E23D5" w:rsidP="007E23D5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E23D5" w:rsidRDefault="00D0763E" w:rsidP="007E23D5">
            <w:pPr>
              <w:pStyle w:val="QuestionStyle"/>
              <w:ind w:right="3861"/>
            </w:pPr>
            <w:r>
              <w:rPr>
                <w:noProof/>
                <w:lang w:eastAsia="en-AU"/>
              </w:rPr>
              <w:object w:dxaOrig="1440" w:dyaOrig="1440" w14:anchorId="16A7BD6D">
                <v:shape id="_x0000_s1038" type="#_x0000_t75" style="position:absolute;margin-left:289.8pt;margin-top:2.4pt;width:159.1pt;height:60pt;z-index:251715072;mso-position-horizontal-relative:text;mso-position-vertical-relative:text">
                  <v:imagedata r:id="rId34" o:title=""/>
                </v:shape>
                <o:OLEObject Type="Embed" ProgID="FXDraw.Graphic" ShapeID="_x0000_s1038" DrawAspect="Content" ObjectID="_1459890574" r:id="rId35"/>
              </w:object>
            </w:r>
            <w:r w:rsidR="007E23D5">
              <w:t>A brick wall is made of bricks whose front face has an area of 360 cm</w:t>
            </w:r>
            <w:r w:rsidR="007E23D5" w:rsidRPr="009F53E0">
              <w:rPr>
                <w:vertAlign w:val="superscript"/>
              </w:rPr>
              <w:t>2</w:t>
            </w:r>
            <w:r w:rsidR="007E23D5">
              <w:t>.</w:t>
            </w:r>
          </w:p>
          <w:p w:rsidR="007E23D5" w:rsidRPr="009F53E0" w:rsidRDefault="007E23D5" w:rsidP="007E23D5">
            <w:pPr>
              <w:pStyle w:val="QuestionStyle"/>
              <w:ind w:right="3861"/>
              <w:rPr>
                <w:sz w:val="12"/>
                <w:szCs w:val="12"/>
              </w:rPr>
            </w:pPr>
          </w:p>
          <w:p w:rsidR="007E23D5" w:rsidRPr="009F53E0" w:rsidRDefault="007E23D5" w:rsidP="007E23D5">
            <w:pPr>
              <w:pStyle w:val="QuestionStyle"/>
              <w:ind w:right="3861"/>
            </w:pPr>
            <w:r>
              <w:t>The area of the wall is 4.5 m</w:t>
            </w:r>
            <w:r w:rsidRPr="009F53E0">
              <w:rPr>
                <w:vertAlign w:val="superscript"/>
              </w:rPr>
              <w:t>2</w:t>
            </w:r>
            <w:r>
              <w:t>.</w:t>
            </w:r>
          </w:p>
          <w:p w:rsidR="007E23D5" w:rsidRDefault="007E23D5" w:rsidP="007E23D5">
            <w:pPr>
              <w:pStyle w:val="QuestionStyle"/>
              <w:ind w:right="3861"/>
              <w:rPr>
                <w:sz w:val="16"/>
                <w:szCs w:val="16"/>
              </w:rPr>
            </w:pPr>
          </w:p>
          <w:p w:rsidR="007E23D5" w:rsidRDefault="007E23D5" w:rsidP="007E23D5">
            <w:pPr>
              <w:pStyle w:val="QuestionStyle"/>
              <w:ind w:right="3861"/>
            </w:pPr>
            <w:r>
              <w:t>How many bricks would be needed for the wall?</w:t>
            </w:r>
          </w:p>
          <w:p w:rsidR="007E23D5" w:rsidRPr="009F53E0" w:rsidRDefault="007E23D5" w:rsidP="007E23D5">
            <w:pPr>
              <w:pStyle w:val="QuestionStyle"/>
              <w:rPr>
                <w:sz w:val="12"/>
                <w:szCs w:val="12"/>
              </w:rPr>
            </w:pPr>
          </w:p>
          <w:p w:rsidR="007E23D5" w:rsidRPr="00460C07" w:rsidRDefault="007E23D5" w:rsidP="007E23D5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2396ABF9" wp14:editId="66504792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29210</wp:posOffset>
                      </wp:positionV>
                      <wp:extent cx="4362450" cy="114300"/>
                      <wp:effectExtent l="0" t="0" r="19050" b="19050"/>
                      <wp:wrapNone/>
                      <wp:docPr id="106" name="Group 1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10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9382B6" id="Group 106" o:spid="_x0000_s1026" style="position:absolute;margin-left:16pt;margin-top:2.3pt;width:343.5pt;height:9pt;z-index:251662336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yMssMA&#10;AADcAAAADwAAAGRycy9kb3ducmV2LnhtbERPTWvCQBC9C/0PyxR6Ed3Yg8boKlJpqRehqeh1yI5J&#10;aHY2ZLdJ9Ne7guBtHu9zluveVKKlxpWWFUzGEQjizOqScwWH389RDMJ5ZI2VZVJwIQfr1ctgiYm2&#10;Hf9Qm/pchBB2CSoovK8TKV1WkEE3tjVx4M62MegDbHKpG+xCuKnkexRNpcGSQ0OBNX0UlP2l/0ZB&#10;fInNsT3uv06042573evZZjhX6u213yxAeOr9U/xwf+swP5rB/ZlwgV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byMss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MYwMYA&#10;AADcAAAADwAAAGRycy9kb3ducmV2LnhtbESPQWvCQBCF7wX/wzJCL6Vu2kObRlcRi2IvglrsdciO&#10;STA7G7JrEvvrO4eCtxnem/e+mS0GV6uO2lB5NvAySUAR595WXBj4Pq6fU1AhIlusPZOBGwVYzEcP&#10;M8ys73lP3SEWSkI4ZGigjLHJtA55SQ7DxDfEop196zDK2hbatthLuKv1a5K8aYcVS0OJDa1Kyi+H&#10;qzOQ3lJ36k67zQ99cf/5u7Pvy6cPYx7Hw3IKKtIQ7+b/660V/ERo5RmZQM/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CMYwMYAAADcAAAADwAAAAAAAAAAAAAAAACYAgAAZHJz&#10;L2Rvd25yZXYueG1sUEsFBgAAAAAEAAQA9QAAAIsD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+9W8MA&#10;AADcAAAADwAAAGRycy9kb3ducmV2LnhtbERPS2vCQBC+F/wPywi9FN3owcboKmKx6EXwgV6H7JgE&#10;s7Mhu01if31XKHibj+8582VnStFQ7QrLCkbDCARxanXBmYLzaTOIQTiPrLG0TAoe5GC56L3NMdG2&#10;5QM1R5+JEMIuQQW591UipUtzMuiGtiIO3M3WBn2AdSZ1jW0IN6UcR9FEGiw4NORY0Tqn9H78MQri&#10;R2wuzWX/faUdt1+/e/25+pgq9d7vVjMQnjr/Ev+7tzrMj6bwfCZc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2+9W8MAAADcAAAADwAAAAAAAAAAAAAAAACYAgAAZHJzL2Rv&#10;d25yZXYueG1sUEsFBgAAAAAEAAQA9QAAAIgDAAAAAA=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yCG8YA&#10;AADcAAAADwAAAGRycy9kb3ducmV2LnhtbESPQWvCQBCF7wX/wzJCL0U39mBj6iqitLQXQVvsdciO&#10;STA7G7LbJPrrO4eCtxnem/e+Wa4HV6uO2lB5NjCbJqCIc28rLgx8f71NUlAhIlusPZOBKwVYr0YP&#10;S8ys7/lA3TEWSkI4ZGigjLHJtA55SQ7D1DfEop196zDK2hbatthLuKv1c5LMtcOKpaHEhrYl5Zfj&#10;rzOQXlN36k779x/65H5329uXzdPCmMfxsHkFFWmId/P/9YcV/JngyzMygV7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4yCG8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>
              <w:t xml:space="preserve">               12.5                            75                                80                                  125</w:t>
            </w:r>
          </w:p>
          <w:p w:rsidR="007E23D5" w:rsidRDefault="007E23D5" w:rsidP="007E23D5">
            <w:pPr>
              <w:pStyle w:val="QuestionStyle"/>
            </w:pPr>
          </w:p>
        </w:tc>
      </w:tr>
      <w:tr w:rsidR="007E23D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7E23D5" w:rsidRPr="001B3341" w:rsidRDefault="007E23D5" w:rsidP="007E23D5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C34697" w:rsidRDefault="00C34697" w:rsidP="007E23D5">
            <w:pPr>
              <w:pStyle w:val="QuestionStyle"/>
            </w:pPr>
            <w:r>
              <w:t xml:space="preserve"> A water storage dam has a capacity of 120 megalitres. </w:t>
            </w:r>
          </w:p>
          <w:p w:rsidR="00C34697" w:rsidRPr="00C34697" w:rsidRDefault="00C34697" w:rsidP="007E23D5">
            <w:pPr>
              <w:pStyle w:val="QuestionStyle"/>
              <w:rPr>
                <w:sz w:val="12"/>
                <w:szCs w:val="12"/>
              </w:rPr>
            </w:pPr>
          </w:p>
          <w:p w:rsidR="007E23D5" w:rsidRDefault="00C34697" w:rsidP="007E23D5">
            <w:pPr>
              <w:pStyle w:val="QuestionStyle"/>
            </w:pPr>
            <w:r>
              <w:t xml:space="preserve">On average 240 kilolitres is used each day. </w:t>
            </w:r>
          </w:p>
          <w:p w:rsidR="00C34697" w:rsidRPr="00C34697" w:rsidRDefault="00C34697" w:rsidP="007E23D5">
            <w:pPr>
              <w:pStyle w:val="QuestionStyle"/>
              <w:rPr>
                <w:sz w:val="12"/>
                <w:szCs w:val="12"/>
              </w:rPr>
            </w:pPr>
          </w:p>
          <w:p w:rsidR="007E23D5" w:rsidRPr="0013023C" w:rsidRDefault="00C34697" w:rsidP="007E23D5">
            <w:pPr>
              <w:pStyle w:val="QuestionStyle"/>
            </w:pPr>
            <w:r>
              <w:t>If there is no water added to the dam, how long will the water stored in the dam last?</w:t>
            </w:r>
          </w:p>
          <w:p w:rsidR="00C34697" w:rsidRDefault="00C34697" w:rsidP="007E23D5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26496" behindDoc="0" locked="0" layoutInCell="1" allowOverlap="1" wp14:anchorId="5C1203BB" wp14:editId="3A25F952">
                      <wp:simplePos x="0" y="0"/>
                      <wp:positionH relativeFrom="column">
                        <wp:posOffset>2388870</wp:posOffset>
                      </wp:positionH>
                      <wp:positionV relativeFrom="paragraph">
                        <wp:posOffset>165735</wp:posOffset>
                      </wp:positionV>
                      <wp:extent cx="754380" cy="373380"/>
                      <wp:effectExtent l="0" t="0" r="26670" b="26670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0D6AC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1203BB" id="Rectangle 130" o:spid="_x0000_s1040" style="position:absolute;margin-left:188.1pt;margin-top:13.05pt;width:59.4pt;height:29.4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" filled="f" strokecolor="black [3213]" strokeweight="1.5pt">
                      <v:textbox>
                        <w:txbxContent>
                          <w:p w:rsidR="00D0763E" w:rsidRPr="009F48CC" w:rsidRDefault="00D0763E" w:rsidP="000D6AC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E23D5" w:rsidRPr="0013023C" w:rsidRDefault="007E23D5" w:rsidP="007E23D5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                      </w:t>
            </w:r>
            <w:r w:rsidR="00C34697">
              <w:rPr>
                <w:sz w:val="32"/>
                <w:szCs w:val="32"/>
              </w:rPr>
              <w:t>days</w:t>
            </w:r>
          </w:p>
          <w:p w:rsidR="007E23D5" w:rsidRDefault="007E23D5" w:rsidP="007E23D5">
            <w:pPr>
              <w:pStyle w:val="QuestionStyle"/>
            </w:pPr>
          </w:p>
        </w:tc>
      </w:tr>
      <w:tr w:rsidR="007E23D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7E23D5" w:rsidRPr="001B3341" w:rsidRDefault="007E23D5" w:rsidP="007E23D5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E307A8" w:rsidRDefault="00112DC9" w:rsidP="0085791F">
            <w:pPr>
              <w:pStyle w:val="QuestionStyle"/>
              <w:ind w:right="4853"/>
            </w:pPr>
            <w:r>
              <w:rPr>
                <w:noProof/>
                <w:sz w:val="12"/>
                <w:szCs w:val="12"/>
                <w:lang w:eastAsia="en-AU"/>
              </w:rPr>
              <w:drawing>
                <wp:anchor distT="0" distB="0" distL="114300" distR="114300" simplePos="0" relativeHeight="251637760" behindDoc="0" locked="0" layoutInCell="1" allowOverlap="1" wp14:anchorId="6CA52D6D" wp14:editId="17CC946E">
                  <wp:simplePos x="0" y="0"/>
                  <wp:positionH relativeFrom="column">
                    <wp:posOffset>4398010</wp:posOffset>
                  </wp:positionH>
                  <wp:positionV relativeFrom="paragraph">
                    <wp:posOffset>-2540</wp:posOffset>
                  </wp:positionV>
                  <wp:extent cx="1310640" cy="1385841"/>
                  <wp:effectExtent l="0" t="0" r="3810" b="5080"/>
                  <wp:wrapNone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woodwork 2 shutterstock_91607561.jpg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0" t="33250" r="68750" b="34500"/>
                          <a:stretch/>
                        </pic:blipFill>
                        <pic:spPr bwMode="auto">
                          <a:xfrm>
                            <a:off x="0" y="0"/>
                            <a:ext cx="1310640" cy="1385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307A8">
              <w:t xml:space="preserve">Keira is a woodworker and she is making wooden toys for a market stall. </w:t>
            </w:r>
          </w:p>
          <w:p w:rsidR="00112DC9" w:rsidRPr="00112DC9" w:rsidRDefault="00112DC9" w:rsidP="0085791F">
            <w:pPr>
              <w:pStyle w:val="QuestionStyle"/>
              <w:ind w:right="4853"/>
              <w:rPr>
                <w:sz w:val="12"/>
                <w:szCs w:val="12"/>
              </w:rPr>
            </w:pPr>
          </w:p>
          <w:p w:rsidR="00E307A8" w:rsidRDefault="00E307A8" w:rsidP="0085791F">
            <w:pPr>
              <w:pStyle w:val="QuestionStyle"/>
              <w:ind w:right="4853"/>
            </w:pPr>
            <w:r>
              <w:t>She bought 12 planks which are 2.4 metres long to make the toys.</w:t>
            </w:r>
          </w:p>
          <w:p w:rsidR="00112DC9" w:rsidRPr="00112DC9" w:rsidRDefault="00112DC9" w:rsidP="0085791F">
            <w:pPr>
              <w:pStyle w:val="QuestionStyle"/>
              <w:ind w:right="4853"/>
              <w:rPr>
                <w:sz w:val="12"/>
                <w:szCs w:val="12"/>
              </w:rPr>
            </w:pPr>
          </w:p>
          <w:p w:rsidR="00E307A8" w:rsidRPr="00E307A8" w:rsidRDefault="00E307A8" w:rsidP="0085791F">
            <w:pPr>
              <w:pStyle w:val="QuestionStyle"/>
              <w:ind w:right="4853"/>
            </w:pPr>
            <w:r>
              <w:t>Each toy requires a length of 45 cm to be cut from a plank</w:t>
            </w:r>
            <w:r w:rsidR="00112DC9">
              <w:t>, any shorter lengths are discarded.</w:t>
            </w:r>
            <w:r>
              <w:t xml:space="preserve"> </w:t>
            </w:r>
          </w:p>
          <w:p w:rsidR="00112DC9" w:rsidRPr="00112DC9" w:rsidRDefault="00112DC9" w:rsidP="0085791F">
            <w:pPr>
              <w:pStyle w:val="QuestionStyle"/>
              <w:ind w:right="4853"/>
              <w:rPr>
                <w:sz w:val="12"/>
                <w:szCs w:val="12"/>
              </w:rPr>
            </w:pPr>
          </w:p>
          <w:p w:rsidR="00112DC9" w:rsidRDefault="00112DC9" w:rsidP="0085791F">
            <w:pPr>
              <w:pStyle w:val="QuestionStyle"/>
              <w:ind w:right="4853"/>
            </w:pPr>
            <w:r>
              <w:t>Each completed toy weighs 900 grams.</w:t>
            </w:r>
          </w:p>
          <w:p w:rsidR="00112DC9" w:rsidRPr="00112DC9" w:rsidRDefault="00112DC9" w:rsidP="0085791F">
            <w:pPr>
              <w:pStyle w:val="QuestionStyle"/>
              <w:ind w:right="4853"/>
              <w:rPr>
                <w:sz w:val="12"/>
                <w:szCs w:val="12"/>
              </w:rPr>
            </w:pPr>
          </w:p>
          <w:p w:rsidR="00E307A8" w:rsidRPr="00E307A8" w:rsidRDefault="00112DC9" w:rsidP="0085791F">
            <w:pPr>
              <w:pStyle w:val="QuestionStyle"/>
              <w:ind w:right="4853"/>
            </w:pPr>
            <w:r>
              <w:t>What is the total mass of the completed toys</w:t>
            </w:r>
            <w:r w:rsidR="00E307A8" w:rsidRPr="00E307A8">
              <w:t>?</w:t>
            </w:r>
          </w:p>
          <w:p w:rsidR="00E307A8" w:rsidRPr="00112DC9" w:rsidRDefault="00E307A8" w:rsidP="00E307A8">
            <w:pPr>
              <w:pStyle w:val="QuestionStyle"/>
              <w:rPr>
                <w:sz w:val="12"/>
                <w:szCs w:val="12"/>
              </w:rPr>
            </w:pPr>
          </w:p>
          <w:p w:rsidR="007E23D5" w:rsidRPr="00E307A8" w:rsidRDefault="00E307A8" w:rsidP="00E307A8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36736" behindDoc="0" locked="0" layoutInCell="1" allowOverlap="1" wp14:anchorId="571E8833" wp14:editId="495BE4DE">
                      <wp:simplePos x="0" y="0"/>
                      <wp:positionH relativeFrom="column">
                        <wp:posOffset>190500</wp:posOffset>
                      </wp:positionH>
                      <wp:positionV relativeFrom="paragraph">
                        <wp:posOffset>29845</wp:posOffset>
                      </wp:positionV>
                      <wp:extent cx="4362450" cy="114300"/>
                      <wp:effectExtent l="0" t="0" r="19050" b="19050"/>
                      <wp:wrapNone/>
                      <wp:docPr id="227" name="Group 2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2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AFDD0DE" id="Group 227" o:spid="_x0000_s1026" style="position:absolute;margin-left:15pt;margin-top:2.35pt;width:343.5pt;height:9pt;z-index:251636736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Ml3MMA&#10;AADcAAAADwAAAGRycy9kb3ducmV2LnhtbERPTWvCQBC9F/oflin0UnTTHDSm2YhUKvYimBZ7HbLT&#10;JDQ7G7JrEv313YPg8fG+s/VkWjFQ7xrLCl7nEQji0uqGKwXfXx+zBITzyBpby6TgQg7W+eNDhqm2&#10;Ix9pKHwlQgi7FBXU3neplK6syaCb2444cL+2N+gD7CupexxDuGllHEULabDh0FBjR+81lX/F2ShI&#10;Lok5DafD7oc+edxeD3q5eVkp9fw0bd5AeJr8XXxz77WCOA5rw5lwBGT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Ml3M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+AR8UA&#10;AADcAAAADwAAAGRycy9kb3ducmV2LnhtbESPQWvCQBSE70L/w/IKXqRuzEFj6ipSqehF0BZ7fWRf&#10;k9Ds25DdJtFf7wqCx2FmvmEWq95UoqXGlZYVTMYRCOLM6pJzBd9fn28JCOeRNVaWScGFHKyWL4MF&#10;ptp2fKT25HMRIOxSVFB4X6dSuqwgg25sa+Lg/drGoA+yyaVusAtwU8k4iqbSYMlhocCaPgrK/k7/&#10;RkFyScy5PR+2P7TnbnM96Nl6NFdq+Nqv30F46v0z/GjvtII4nsP9TDgCc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/4BHxQAAANwAAAAPAAAAAAAAAAAAAAAAAJgCAABkcnMv&#10;ZG93bnJldi54bWxQSwUGAAAAAAQABAD1AAAAig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y/B8IA&#10;AADcAAAADwAAAGRycy9kb3ducmV2LnhtbERPTWvCQBC9C/0PyxS8iG5qwcboKlKx6EWoil6H7DQJ&#10;zc6G7JpEf717EDw+3vd82ZlSNFS7wrKCj1EEgji1uuBMwem4GcYgnEfWWFomBTdysFy89eaYaNvy&#10;LzUHn4kQwi5BBbn3VSKlS3My6Ea2Ig7cn60N+gDrTOoa2xBuSjmOook0WHBoyLGi75zS/8PVKIhv&#10;sTk35/3PhXbcru97/bUaTJXqv3erGQhPnX+Jn+6tVjD+DPPDmXA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HL8HwgAAANwAAAAPAAAAAAAAAAAAAAAAAJgCAABkcnMvZG93&#10;bnJldi54bWxQSwUGAAAAAAQABAD1AAAAhwMAAAAA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AanMUA&#10;AADcAAAADwAAAGRycy9kb3ducmV2LnhtbESPQWvCQBSE74X+h+UVvJS6UaGN0VVEUfQi1IpeH9nX&#10;JDT7NmTXJPrrXUHocZiZb5jpvDOlaKh2hWUFg34Egji1uuBMwfFn/RGDcB5ZY2mZFFzJwXz2+jLF&#10;RNuWv6k5+EwECLsEFeTeV4mULs3JoOvbijh4v7Y26IOsM6lrbAPclHIYRZ/SYMFhIceKljmlf4eL&#10;URBfY3NqTvvNmXbcrm57/bV4HyvVe+sWExCeOv8ffra3WsFwNIDHmXA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UBqcxQAAANw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 w:rsidR="007B7BFE">
              <w:t xml:space="preserve">            43.2 kg</w:t>
            </w:r>
            <w:r w:rsidRPr="00E307A8">
              <w:t xml:space="preserve">         </w:t>
            </w:r>
            <w:r w:rsidR="00112DC9">
              <w:t xml:space="preserve">               54</w:t>
            </w:r>
            <w:r w:rsidR="007B7BFE">
              <w:t>.0</w:t>
            </w:r>
            <w:r w:rsidRPr="00E307A8">
              <w:t xml:space="preserve"> kg      </w:t>
            </w:r>
            <w:r w:rsidR="007B7BFE">
              <w:t xml:space="preserve">                  </w:t>
            </w:r>
            <w:r w:rsidRPr="00E307A8">
              <w:t xml:space="preserve">  </w:t>
            </w:r>
            <w:r w:rsidR="007B7BFE">
              <w:t>57.6 kg</w:t>
            </w:r>
            <w:r w:rsidRPr="00E307A8">
              <w:t xml:space="preserve">    </w:t>
            </w:r>
            <w:r w:rsidR="007B7BFE">
              <w:t xml:space="preserve">                     60.0 kg</w:t>
            </w:r>
          </w:p>
          <w:p w:rsidR="007E23D5" w:rsidRPr="007B7BFE" w:rsidRDefault="007E23D5" w:rsidP="00E307A8">
            <w:pPr>
              <w:pStyle w:val="QuestionStyle"/>
              <w:rPr>
                <w:sz w:val="12"/>
                <w:szCs w:val="12"/>
              </w:rPr>
            </w:pPr>
          </w:p>
        </w:tc>
      </w:tr>
      <w:tr w:rsidR="007E23D5" w:rsidTr="00C42BE5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7E23D5" w:rsidRPr="001B3341" w:rsidRDefault="007E23D5" w:rsidP="007E23D5">
            <w:pPr>
              <w:pStyle w:val="ListParagraph"/>
              <w:numPr>
                <w:ilvl w:val="0"/>
                <w:numId w:val="2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B7BFE" w:rsidRDefault="007B7BFE" w:rsidP="007B7BF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Shaun worked five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 shi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fts last week. </w:t>
            </w:r>
          </w:p>
          <w:p w:rsidR="007B7BFE" w:rsidRPr="007B7BFE" w:rsidRDefault="007B7BFE" w:rsidP="007B7BF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B7BFE" w:rsidRDefault="007B7BFE" w:rsidP="007B7BF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 times for his 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shifts were </w:t>
            </w:r>
            <w:r>
              <w:rPr>
                <w:rFonts w:ascii="Times New Roman" w:hAnsi="Times New Roman"/>
                <w:sz w:val="24"/>
                <w:szCs w:val="24"/>
              </w:rPr>
              <w:t>:</w:t>
            </w:r>
          </w:p>
          <w:p w:rsidR="007B7BFE" w:rsidRPr="00940803" w:rsidRDefault="007B7BFE" w:rsidP="007B7BF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B7BFE" w:rsidRPr="00940803" w:rsidRDefault="007B7BFE" w:rsidP="007B7BF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8:20   (eight hours and twenty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 minutes)        </w:t>
            </w:r>
          </w:p>
          <w:p w:rsidR="007B7BFE" w:rsidRPr="00940803" w:rsidRDefault="007B7BFE" w:rsidP="007B7BF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8:55   (eight hours and fifty five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 minutes)</w:t>
            </w:r>
          </w:p>
          <w:p w:rsidR="007B7BFE" w:rsidRPr="00940803" w:rsidRDefault="007B7BFE" w:rsidP="007B7BF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9:45   (nine hours and forty five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 minutes)</w:t>
            </w:r>
          </w:p>
          <w:p w:rsidR="007B7BFE" w:rsidRPr="00940803" w:rsidRDefault="007B7BFE" w:rsidP="007B7BF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8:45   (eight hours and forty five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 minutes)</w:t>
            </w:r>
          </w:p>
          <w:p w:rsidR="007B7BFE" w:rsidRPr="00940803" w:rsidRDefault="007B7BFE" w:rsidP="007B7BF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8:45   (eight hours and forty five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 minutes)</w:t>
            </w:r>
          </w:p>
          <w:p w:rsidR="007B7BFE" w:rsidRPr="00940803" w:rsidRDefault="007B7BFE" w:rsidP="007B7BF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B7BFE" w:rsidRDefault="007B7BFE" w:rsidP="007B7BF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He is paid at overtime rates if he works more than 35 hours in a week.</w:t>
            </w:r>
          </w:p>
          <w:p w:rsidR="007B7BFE" w:rsidRPr="007B7BFE" w:rsidRDefault="007B7BFE" w:rsidP="007B7BFE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7B7BFE" w:rsidRDefault="007B7BFE" w:rsidP="007B7BF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many hours and minutes of overtime did he work last week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D0763E" w:rsidRPr="00940803" w:rsidRDefault="00D0763E" w:rsidP="007B7BFE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E23D5" w:rsidRPr="008B3EDE" w:rsidRDefault="008B3EDE" w:rsidP="00E307A8">
            <w:pPr>
              <w:pStyle w:val="QuestionStyle"/>
              <w:rPr>
                <w:sz w:val="12"/>
                <w:szCs w:val="12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8784" behindDoc="0" locked="0" layoutInCell="1" allowOverlap="1" wp14:anchorId="5596DC04" wp14:editId="178366B6">
                      <wp:simplePos x="0" y="0"/>
                      <wp:positionH relativeFrom="column">
                        <wp:posOffset>693420</wp:posOffset>
                      </wp:positionH>
                      <wp:positionV relativeFrom="paragraph">
                        <wp:posOffset>19050</wp:posOffset>
                      </wp:positionV>
                      <wp:extent cx="754380" cy="373380"/>
                      <wp:effectExtent l="0" t="0" r="26670" b="26670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96DC04" id="Rectangle 8" o:spid="_x0000_s1041" style="position:absolute;margin-left:54.6pt;margin-top:1.5pt;width:59.4pt;height:29.4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" filled="f" strokecolor="black [3213]" strokeweight="1.5pt">
                      <v:textbox>
                        <w:txbxContent>
                          <w:p w:rsidR="00D0763E" w:rsidRPr="009F48CC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39808" behindDoc="0" locked="0" layoutInCell="1" allowOverlap="1" wp14:anchorId="027EED4E" wp14:editId="5A627145">
                      <wp:simplePos x="0" y="0"/>
                      <wp:positionH relativeFrom="column">
                        <wp:posOffset>2366010</wp:posOffset>
                      </wp:positionH>
                      <wp:positionV relativeFrom="paragraph">
                        <wp:posOffset>12065</wp:posOffset>
                      </wp:positionV>
                      <wp:extent cx="754380" cy="373380"/>
                      <wp:effectExtent l="0" t="0" r="26670" b="26670"/>
                      <wp:wrapNone/>
                      <wp:docPr id="233" name="Rectangle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7EED4E" id="Rectangle 233" o:spid="_x0000_s1042" style="position:absolute;margin-left:186.3pt;margin-top:.95pt;width:59.4pt;height:29.4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" filled="f" strokecolor="black [3213]" strokeweight="1.5pt">
                      <v:textbox>
                        <w:txbxContent>
                          <w:p w:rsidR="00D0763E" w:rsidRPr="009F48CC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D45390" w:rsidRDefault="008B3EDE" w:rsidP="008B3EDE">
            <w:pPr>
              <w:rPr>
                <w:rFonts w:ascii="Times New Roman" w:hAnsi="Times New Roman"/>
                <w:sz w:val="32"/>
                <w:szCs w:val="32"/>
              </w:rPr>
            </w:pPr>
            <w:r w:rsidRPr="00D45390">
              <w:rPr>
                <w:rFonts w:ascii="Times New Roman" w:hAnsi="Times New Roman"/>
                <w:sz w:val="32"/>
                <w:szCs w:val="32"/>
              </w:rPr>
              <w:t xml:space="preserve">                              hours and                 minutes.</w:t>
            </w:r>
          </w:p>
          <w:p w:rsidR="007B7BFE" w:rsidRPr="008B3EDE" w:rsidRDefault="007B7BFE" w:rsidP="00E307A8">
            <w:pPr>
              <w:pStyle w:val="QuestionStyle"/>
              <w:rPr>
                <w:sz w:val="12"/>
                <w:szCs w:val="12"/>
              </w:rPr>
            </w:pPr>
          </w:p>
        </w:tc>
      </w:tr>
    </w:tbl>
    <w:p w:rsidR="00D667E2" w:rsidRDefault="00D667E2">
      <w:pPr>
        <w:sectPr w:rsidR="00D667E2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9D24C3" w:rsidRDefault="009D24C3" w:rsidP="00E45EF5">
      <w:pPr>
        <w:jc w:val="center"/>
        <w:rPr>
          <w:rFonts w:ascii="Times New Roman" w:hAnsi="Times New Roman"/>
          <w:sz w:val="36"/>
          <w:szCs w:val="36"/>
        </w:rPr>
        <w:sectPr w:rsidR="009D24C3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i/>
          <w:sz w:val="48"/>
          <w:szCs w:val="48"/>
        </w:rPr>
        <w:sectPr w:rsidR="003F3344" w:rsidSect="00413DF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sdt>
      <w:sdtPr>
        <w:rPr>
          <w:rFonts w:asciiTheme="majorHAnsi" w:hAnsiTheme="majorHAnsi"/>
          <w:sz w:val="48"/>
          <w:szCs w:val="48"/>
        </w:rPr>
        <w:alias w:val="Title"/>
        <w:tag w:val=""/>
        <w:id w:val="745227015"/>
        <w:placeholder>
          <w:docPart w:val="6391EAC86FE04EA98FF39593634D16C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:rsidR="001F156E" w:rsidRDefault="006F7085" w:rsidP="003F3344">
          <w:pPr>
            <w:jc w:val="center"/>
            <w:rPr>
              <w:rFonts w:asciiTheme="majorHAnsi" w:hAnsiTheme="majorHAnsi"/>
              <w:sz w:val="48"/>
              <w:szCs w:val="48"/>
            </w:rPr>
          </w:pPr>
          <w:r>
            <w:rPr>
              <w:rFonts w:asciiTheme="majorHAnsi" w:hAnsiTheme="majorHAnsi"/>
              <w:sz w:val="48"/>
              <w:szCs w:val="48"/>
            </w:rPr>
            <w:t>Metric Units</w:t>
          </w:r>
        </w:p>
      </w:sdtContent>
    </w:sdt>
    <w:p w:rsidR="003F3344" w:rsidRDefault="003F3344" w:rsidP="003F3344">
      <w:pPr>
        <w:jc w:val="center"/>
        <w:rPr>
          <w:rFonts w:asciiTheme="majorHAnsi" w:hAnsiTheme="majorHAnsi"/>
          <w:sz w:val="24"/>
          <w:szCs w:val="24"/>
        </w:rPr>
      </w:pPr>
      <w:r w:rsidRPr="00C71E16">
        <w:rPr>
          <w:rFonts w:asciiTheme="majorHAnsi" w:hAnsiTheme="majorHAnsi"/>
          <w:sz w:val="48"/>
          <w:szCs w:val="48"/>
        </w:rPr>
        <w:t>ANSWERS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F3344" w:rsidTr="00E45EF5">
        <w:tc>
          <w:tcPr>
            <w:tcW w:w="9242" w:type="dxa"/>
          </w:tcPr>
          <w:p w:rsidR="003F3344" w:rsidRDefault="003F3344" w:rsidP="003F3344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3F3344">
              <w:rPr>
                <w:rStyle w:val="Heading1Char"/>
              </w:rPr>
              <w:t xml:space="preserve">Non Calculator Section  </w:t>
            </w:r>
            <w:r>
              <w:rPr>
                <w:rFonts w:asciiTheme="majorHAnsi" w:hAnsiTheme="majorHAnsi"/>
                <w:sz w:val="24"/>
                <w:szCs w:val="24"/>
              </w:rPr>
              <w:t>( 1 mark each)</w:t>
            </w:r>
          </w:p>
        </w:tc>
      </w:tr>
    </w:tbl>
    <w:p w:rsidR="003F3344" w:rsidRDefault="003F3344" w:rsidP="003F3344"/>
    <w:p w:rsidR="003F3344" w:rsidRDefault="003F3344" w:rsidP="003F3344">
      <w:pPr>
        <w:sectPr w:rsidR="003F3344" w:rsidSect="003F334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3F3344">
          <w:type w:val="continuous"/>
          <w:pgSz w:w="11906" w:h="16838"/>
          <w:pgMar w:top="1440" w:right="1440" w:bottom="1440" w:left="1440" w:header="708" w:footer="708" w:gutter="0"/>
          <w:cols w:space="709"/>
          <w:titlePg/>
          <w:docGrid w:linePitch="360"/>
        </w:sect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57" w:type="dxa"/>
        </w:tblCellMar>
        <w:tblLook w:val="04A0" w:firstRow="1" w:lastRow="0" w:firstColumn="1" w:lastColumn="0" w:noHBand="0" w:noVBand="1"/>
      </w:tblPr>
      <w:tblGrid>
        <w:gridCol w:w="952"/>
        <w:gridCol w:w="9255"/>
      </w:tblGrid>
      <w:tr w:rsidR="008B3EDE" w:rsidRPr="000D6AC7" w:rsidTr="00FB6490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Which measurement is the same as 8 000 metres?</w:t>
            </w:r>
          </w:p>
          <w:p w:rsidR="008B3EDE" w:rsidRPr="00460C07" w:rsidRDefault="008B3EDE" w:rsidP="00FB6490">
            <w:pPr>
              <w:pStyle w:val="QuestionStyle"/>
              <w:rPr>
                <w:sz w:val="16"/>
                <w:szCs w:val="16"/>
              </w:rPr>
            </w:pPr>
          </w:p>
          <w:p w:rsidR="008B3EDE" w:rsidRPr="000D6AC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0832" behindDoc="0" locked="0" layoutInCell="1" allowOverlap="1" wp14:anchorId="7FC24C23" wp14:editId="5BEFD78B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29210</wp:posOffset>
                      </wp:positionV>
                      <wp:extent cx="4362450" cy="114300"/>
                      <wp:effectExtent l="0" t="0" r="19050" b="19050"/>
                      <wp:wrapNone/>
                      <wp:docPr id="234" name="Group 2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3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AE15575" id="Group 234" o:spid="_x0000_s1026" style="position:absolute;margin-left:16pt;margin-top:2.3pt;width:343.5pt;height:9pt;z-index:251640832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scn8YA&#10;AADcAAAADwAAAGRycy9kb3ducmV2LnhtbESPQWvCQBSE74L/YXmCF6mbWlpjdBWpWPQiaIu9PrLP&#10;JJh9G7JrEvvru0Khx2FmvmEWq86UoqHaFZYVPI8jEMSp1QVnCr4+t08xCOeRNZaWScGdHKyW/d4C&#10;E21bPlJz8pkIEHYJKsi9rxIpXZqTQTe2FXHwLrY26IOsM6lrbAPclHISRW/SYMFhIceK3nNKr6eb&#10;URDfY3NuzoePb9pzu/k56Ol6NFNqOOjWcxCeOv8f/mvvtILJyys8zo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2scn8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mC6MYA&#10;AADcAAAADwAAAGRycy9kb3ducmV2LnhtbESPQWvCQBSE74L/YXlCL0U3taBp6iZIi6W9CGqx10f2&#10;mQSzb0N2TWJ/fbcgeBxm5htmlQ2mFh21rrKs4GkWgSDOra64UPB92ExjEM4ja6wtk4IrOcjS8WiF&#10;ibY976jb+0IECLsEFZTeN4mULi/JoJvZhjh4J9sa9EG2hdQt9gFuajmPooU0WHFYKLGht5Ly8/5i&#10;FMTX2By74/bjh764f//d6uX68UWph8mwfgXhafD38K39qRXMnxf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7mC6MYAAADcAAAADwAAAAAAAAAAAAAAAACYAgAAZHJz&#10;L2Rvd25yZXYueG1sUEsFBgAAAAAEAAQA9QAAAIsD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Unc8YA&#10;AADcAAAADwAAAGRycy9kb3ducmV2LnhtbESPQWvCQBSE74L/YXlCL6KbWqhp6iZIi6W9CGqx10f2&#10;mQSzb0N2TWJ/fbcgeBxm5htmlQ2mFh21rrKs4HEegSDOra64UPB92MxiEM4ja6wtk4IrOcjS8WiF&#10;ibY976jb+0IECLsEFZTeN4mULi/JoJvbhjh4J9sa9EG2hdQt9gFuarmIomdpsOKwUGJDbyXl5/3F&#10;KIivsTl2x+3HD31x//671cv19EWph8mwfgXhafD38K39qRUsnpb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PUnc8YAAADcAAAADwAAAAAAAAAAAAAAAACYAgAAZHJz&#10;L2Rvd25yZXYueG1sUEsFBgAAAAAEAAQA9QAAAIsDAAAAAA=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Mx978A&#10;AADcAAAADwAAAGRycy9kb3ducmV2LnhtbERPTWsCMRC9F/wPYYTealaF4q5GEani0bW9eBs24+7i&#10;ZhKSVNN/bw4Fj4/3vdokM4g7+dBbVjCdFCCIG6t7bhX8fO8/FiBCRNY4WCYFfxRgsx69rbDS9sE1&#10;3c+xFTmEQ4UKuhhdJWVoOjIYJtYRZ+5qvcGYoW+l9vjI4WaQs6L4lAZ7zg0dOtp11NzOv0bBl9f1&#10;6VIm507pUO99Uborl0q9j9N2CSJSii/xv/uoFczmeW0+k4+AXD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EzH3vwAAANwAAAAPAAAAAAAAAAAAAAAAAJgCAABkcnMvZG93bnJl&#10;di54bWxQSwUGAAAAAAQABAD1AAAAhAMAAAAA&#10;" fillcolor="black [3213]" strokecolor="windowText" strokeweight="1pt"/>
                    </v:group>
                  </w:pict>
                </mc:Fallback>
              </mc:AlternateContent>
            </w:r>
            <w:r>
              <w:t xml:space="preserve">               8 mm                        8cm                              8 km                             80 km                                                        </w:t>
            </w: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Use a ruler to measure the width of this page to the nearest cm.</w:t>
            </w:r>
          </w:p>
          <w:p w:rsidR="008B3EDE" w:rsidRDefault="00FB6490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</w:t>
            </w:r>
            <w:r>
              <w:rPr>
                <w:sz w:val="32"/>
                <w:szCs w:val="32"/>
              </w:rPr>
              <w:t>Depends at what size page is printed.</w:t>
            </w:r>
          </w:p>
          <w:p w:rsidR="00D0763E" w:rsidRDefault="00D0763E" w:rsidP="00FB6490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1856" behindDoc="0" locked="0" layoutInCell="1" allowOverlap="1" wp14:anchorId="0271D7E7" wp14:editId="647458D6">
                      <wp:simplePos x="0" y="0"/>
                      <wp:positionH relativeFrom="column">
                        <wp:posOffset>2301485</wp:posOffset>
                      </wp:positionH>
                      <wp:positionV relativeFrom="paragraph">
                        <wp:posOffset>70218</wp:posOffset>
                      </wp:positionV>
                      <wp:extent cx="754380" cy="373380"/>
                      <wp:effectExtent l="0" t="0" r="26670" b="26670"/>
                      <wp:wrapNone/>
                      <wp:docPr id="239" name="Rectangle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F48CC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71D7E7" id="Rectangle 239" o:spid="_x0000_s1043" style="position:absolute;margin-left:181.2pt;margin-top:5.55pt;width:59.4pt;height:29.4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" filled="f" strokecolor="black [3213]" strokeweight="1.5pt">
                      <v:textbox>
                        <w:txbxContent>
                          <w:p w:rsidR="00D0763E" w:rsidRPr="009F48CC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13023C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                    cm</w:t>
            </w:r>
          </w:p>
          <w:p w:rsidR="008B3EDE" w:rsidRPr="00D0763E" w:rsidRDefault="008B3EDE" w:rsidP="00FB6490">
            <w:pPr>
              <w:pStyle w:val="QuestionStyle"/>
              <w:rPr>
                <w:sz w:val="16"/>
                <w:szCs w:val="16"/>
              </w:rPr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Which unit would be most appropriate to measure your mass (weight).</w:t>
            </w:r>
          </w:p>
          <w:p w:rsidR="008B3EDE" w:rsidRPr="00460C07" w:rsidRDefault="008B3EDE" w:rsidP="00FB6490">
            <w:pPr>
              <w:pStyle w:val="QuestionStyle"/>
              <w:rPr>
                <w:sz w:val="16"/>
                <w:szCs w:val="16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3904" behindDoc="0" locked="0" layoutInCell="1" allowOverlap="1" wp14:anchorId="65454D67" wp14:editId="2EB76806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6350</wp:posOffset>
                      </wp:positionV>
                      <wp:extent cx="4362450" cy="114300"/>
                      <wp:effectExtent l="0" t="0" r="19050" b="19050"/>
                      <wp:wrapNone/>
                      <wp:docPr id="240" name="Group 2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41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2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3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4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22F0CFC" id="Group 240" o:spid="_x0000_s1026" style="position:absolute;margin-left:16pt;margin-top:.5pt;width:343.5pt;height:9pt;z-index:251643904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Zp4cUA&#10;AADcAAAADwAAAGRycy9kb3ducmV2LnhtbESPQWvCQBSE74X+h+UVvJS6UaSN0VVEUfQi1IpeH9nX&#10;JDT7NmTXJPrrXUHocZiZb5jpvDOlaKh2hWUFg34Egji1uuBMwfFn/RGDcB5ZY2mZFFzJwXz2+jLF&#10;RNuWv6k5+EwECLsEFeTeV4mULs3JoOvbijh4v7Y26IOsM6lrbAPclHIYRZ/SYMFhIceKljmlf4eL&#10;URBfY3NqTvvNmXbcrm57/bV4HyvVe+sWExCeOv8ffra3WsFwNIDHmXA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VmnhxQAAANwAAAAPAAAAAAAAAAAAAAAAAJgCAABkcnMv&#10;ZG93bnJldi54bWxQSwUGAAAAAAQABAD1AAAAig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T3lsYA&#10;AADcAAAADwAAAGRycy9kb3ducmV2LnhtbESPQWvCQBSE74L/YXlCL1I3BtE0uoooLe1FqBZ7fWSf&#10;STD7NmS3SfTXdwsFj8PMfMOsNr2pREuNKy0rmE4iEMSZ1SXnCr5Or88JCOeRNVaWScGNHGzWw8EK&#10;U207/qT26HMRIOxSVFB4X6dSuqwgg25ia+LgXWxj0AfZ5FI32AW4qWQcRXNpsOSwUGBNu4Ky6/HH&#10;KEhuiTm358PbN31wt78f9GI7flHqadRvlyA89f4R/m+/awXxLIa/M+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IT3lsYAAADcAAAADwAAAAAAAAAAAAAAAACYAgAAZHJz&#10;L2Rvd25yZXYueG1sUEsFBgAAAAAEAAQA9QAAAIsD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hSDcYA&#10;AADcAAAADwAAAGRycy9kb3ducmV2LnhtbESPQWvCQBSE74L/YXmCF6mb2lJjdBWpWPQiaIu9PrLP&#10;JJh9G7JrEvvru0Khx2FmvmEWq86UoqHaFZYVPI8jEMSp1QVnCr4+t08xCOeRNZaWScGdHKyW/d4C&#10;E21bPlJz8pkIEHYJKsi9rxIpXZqTQTe2FXHwLrY26IOsM6lrbAPclHISRW/SYMFhIceK3nNKr6eb&#10;URDfY3NuzoePb9pzu/k56Ol6NFNqOOjWcxCeOv8f/mvvtILJ6ws8zo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8hSDcYAAADcAAAADwAAAAAAAAAAAAAAAACYAgAAZHJz&#10;L2Rvd25yZXYueG1sUEsFBgAAAAAEAAQA9QAAAIsDAAAAAA=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hIj8IA&#10;AADcAAAADwAAAGRycy9kb3ducmV2LnhtbESPQWsCMRSE74L/ITzBm2YVKe7WKEVUenRtL709Ns/d&#10;pZuXkERN/31TKHgcZuYbZrNLZhB38qG3rGAxL0AQN1b33Cr4/DjO1iBCRNY4WCYFPxRgtx2PNlhp&#10;++Ca7pfYigzhUKGCLkZXSRmajgyGuXXE2btabzBm6VupPT4y3AxyWRQv0mDPeaFDR/uOmu/LzSg4&#10;eF2fv8rk3Dmd6qMvSnflUqnpJL29goiU4jP8337XCparFfydy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EiPwgAAANwAAAAPAAAAAAAAAAAAAAAAAJgCAABkcnMvZG93&#10;bnJldi54bWxQSwUGAAAAAAQABAD1AAAAhwMAAAAA&#10;" fillcolor="black [3213]" strokecolor="windowText" strokeweight="1pt"/>
                    </v:group>
                  </w:pict>
                </mc:Fallback>
              </mc:AlternateContent>
            </w:r>
            <w:r>
              <w:t xml:space="preserve">              milligrams                  grams                          kilograms                      tonnes                                                                                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  <w:ind w:right="3294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46976" behindDoc="0" locked="0" layoutInCell="1" allowOverlap="1" wp14:anchorId="17DE048A" wp14:editId="3B60CDAB">
                  <wp:simplePos x="0" y="0"/>
                  <wp:positionH relativeFrom="column">
                    <wp:posOffset>4451350</wp:posOffset>
                  </wp:positionH>
                  <wp:positionV relativeFrom="paragraph">
                    <wp:posOffset>29210</wp:posOffset>
                  </wp:positionV>
                  <wp:extent cx="899018" cy="1065187"/>
                  <wp:effectExtent l="0" t="0" r="0" b="1905"/>
                  <wp:wrapNone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Soft Drink Can shutterstock_74425093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342" cy="1070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Which is a reasonable estimate for the amount of soft drink in this normal sized can?</w:t>
            </w:r>
          </w:p>
          <w:p w:rsidR="008B3EDE" w:rsidRPr="00460C07" w:rsidRDefault="008B3EDE" w:rsidP="00FB6490">
            <w:pPr>
              <w:pStyle w:val="QuestionStyle"/>
              <w:rPr>
                <w:sz w:val="16"/>
                <w:szCs w:val="16"/>
              </w:rPr>
            </w:pPr>
          </w:p>
          <w:p w:rsidR="008B3EDE" w:rsidRPr="00460C07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460C07" w:rsidRDefault="008B3EDE" w:rsidP="00FB6490">
            <w:pPr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5952" behindDoc="0" locked="0" layoutInCell="1" allowOverlap="1" wp14:anchorId="0BBEE10E" wp14:editId="34CC97F3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24130</wp:posOffset>
                      </wp:positionV>
                      <wp:extent cx="2247900" cy="398145"/>
                      <wp:effectExtent l="0" t="0" r="19050" b="20955"/>
                      <wp:wrapNone/>
                      <wp:docPr id="245" name="Group 2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7900" cy="398145"/>
                                <a:chOff x="0" y="-7620"/>
                                <a:chExt cx="2247900" cy="398145"/>
                              </a:xfrm>
                            </wpg:grpSpPr>
                            <wps:wsp>
                              <wps:cNvPr id="24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-76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A76DD6" id="Group 245" o:spid="_x0000_s1026" style="position:absolute;margin-left:17.5pt;margin-top:1.9pt;width:177pt;height:31.35pt;z-index:251645952;mso-height-relative:margin" coordorigin=",-76" coordsize="22479,3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">
                      <v:roundrect id="AutoShape 3" o:spid="_x0000_s1027" style="position:absolute;left:20764;top:2762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/xlcYA&#10;AADcAAAADwAAAGRycy9kb3ducmV2LnhtbESPQWvCQBSE74L/YXlCL0U3laJp6iZIi6W9CGqx10f2&#10;mQSzb0N2TWJ/fbcgeBxm5htmlQ2mFh21rrKs4GkWgSDOra64UPB92ExjEM4ja6wtk4IrOcjS8WiF&#10;ibY976jb+0IECLsEFZTeN4mULi/JoJvZhjh4J9sa9EG2hdQt9gFuajmPooU0WHFYKLGht5Ly8/5i&#10;FMTX2By74/bjh764f//d6uX68UWph8mwfgXhafD38K39qRXMnxf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7/xlc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NUDsYA&#10;AADcAAAADwAAAGRycy9kb3ducmV2LnhtbESPQWvCQBSE74L/YXlCL6KbSqlp6iZIi6W9CGqx10f2&#10;mQSzb0N2TWJ/fbcgeBxm5htmlQ2mFh21rrKs4HEegSDOra64UPB92MxiEM4ja6wtk4IrOcjS8WiF&#10;ibY976jb+0IECLsEFZTeN4mULi/JoJvbhjh4J9sa9EG2hdQt9gFuarmIomdpsOKwUGJDbyXl5/3F&#10;KIivsTl2x+3HD31x//671cv19EWph8mwfgXhafD38K39qRUsnpb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PNUDsYAAADcAAAADwAAAAAAAAAAAAAAAACYAgAAZHJz&#10;L2Rvd25yZXYueG1sUEsFBgAAAAAEAAQA9QAAAIsDAAAAAA==&#10;" strokecolor="windowText" strokeweight="1pt"/>
                      <v:roundrect id="AutoShape 5" o:spid="_x0000_s1029" style="position:absolute;top:27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zAfMIA&#10;AADcAAAADwAAAGRycy9kb3ducmV2LnhtbERPTWvCQBC9C/0PyxS8iG4qxcboKlKx6EWoil6H7DQJ&#10;zc6G7JpEf717EDw+3vd82ZlSNFS7wrKCj1EEgji1uuBMwem4GcYgnEfWWFomBTdysFy89eaYaNvy&#10;LzUHn4kQwi5BBbn3VSKlS3My6Ea2Ig7cn60N+gDrTOoa2xBuSjmOook0WHBoyLGi75zS/8PVKIhv&#10;sTk35/3PhXbcru97/bUaTJXqv3erGQhPnX+Jn+6tVjD+DGvDmXA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bMB8wgAAANwAAAAPAAAAAAAAAAAAAAAAAJgCAABkcnMvZG93&#10;bnJldi54bWxQSwUGAAAAAAQABAD1AAAAhwMAAAAA&#10;" strokecolor="windowText" strokeweight="1pt"/>
                      <v:roundrect id="AutoShape 6" o:spid="_x0000_s1030" style="position:absolute;left:20764;top:-76;width:1715;height:114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nEcIA&#10;AADcAAAADwAAAGRycy9kb3ducmV2LnhtbESPQWsCMRSE7wX/Q3iCt5qtSOlujVJEpUdXvXh7bJ67&#10;SzcvIYka/70pFHocZuYbZrFKZhA38qG3rOBtWoAgbqzuuVVwOm5fP0CEiKxxsEwKHhRgtRy9LLDS&#10;9s413Q6xFRnCoUIFXYyukjI0HRkMU+uIs3ex3mDM0rdSe7xnuBnkrCjepcGe80KHjtYdNT+Hq1Gw&#10;8bren8vk3D7t6q0vSnfhUqnJOH19goiU4n/4r/2tFczmJfyeyUdA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WecRwgAAANwAAAAPAAAAAAAAAAAAAAAAAJgCAABkcnMvZG93&#10;bnJldi54bWxQSwUGAAAAAAQABAD1AAAAhwMAAAAA&#10;" fillcolor="black [3213]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37 ml 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370 ml    </w:t>
            </w:r>
          </w:p>
          <w:p w:rsidR="008B3EDE" w:rsidRPr="00460C07" w:rsidRDefault="008B3EDE" w:rsidP="00FB6490">
            <w:pPr>
              <w:ind w:left="720"/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460C07" w:rsidRDefault="008B3EDE" w:rsidP="00FB6490">
            <w:pPr>
              <w:ind w:left="720"/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hAnsi="Times New Roman"/>
                <w:sz w:val="24"/>
                <w:szCs w:val="24"/>
              </w:rPr>
              <w:t>1 370 ml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3 700 ml         </w:t>
            </w:r>
          </w:p>
          <w:p w:rsidR="008B3EDE" w:rsidRDefault="008B3EDE" w:rsidP="00FB6490">
            <w:pPr>
              <w:pStyle w:val="QuestionStyle"/>
            </w:pPr>
            <w:r>
              <w:tab/>
              <w:t xml:space="preserve">                                                                                                                         </w:t>
            </w: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44928" behindDoc="0" locked="0" layoutInCell="1" allowOverlap="1" wp14:anchorId="27EE1228" wp14:editId="733B49F1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250" name="Group 2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251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2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3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4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350BC0" id="Group 250" o:spid="_x0000_s1026" style="position:absolute;margin-left:117.5pt;margin-top:590.4pt;width:222pt;height:36pt;z-index:251644928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">
                      <v:roundrect id="AutoShape 13" o:spid="_x0000_s1027" style="position:absolute;left:353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rf98QA&#10;AADcAAAADwAAAGRycy9kb3ducmV2LnhtbESPQWsCMRSE7wX/Q3iCt5ooWOpqFBEsvZVuPXh8bp67&#10;i5uXNcmua399Uyj0OMzMN8x6O9hG9ORD7VjDbKpAEBfO1FxqOH4dnl9BhIhssHFMGh4UYLsZPa0x&#10;M+7On9TnsRQJwiFDDVWMbSZlKCqyGKauJU7exXmLMUlfSuPxnuC2kXOlXqTFmtNChS3tKyqueWc1&#10;FEZ1yp/6j+V5EfPvvruxfLtpPRkPuxWISEP8D/+1342G+WIGv2fSEZ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q3/fEAAAA3AAAAA8AAAAAAAAAAAAAAAAAmAIAAGRycy9k&#10;b3ducmV2LnhtbFBLBQYAAAAABAAEAPUAAACJAwAAAAA=&#10;"/>
                      <v:roundrect id="AutoShape 14" o:spid="_x0000_s1028" style="position:absolute;left:353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hBgMQA&#10;AADcAAAADwAAAGRycy9kb3ducmV2LnhtbESPQWvCQBSE7wX/w/IEb3XXgKWmriKCpTdp6sHja/Y1&#10;Cc2+jbubGP313UKhx2FmvmHW29G2YiAfGscaFnMFgrh0puFKw+nj8PgMIkRkg61j0nCjANvN5GGN&#10;uXFXfqehiJVIEA45aqhj7HIpQ1mTxTB3HXHyvpy3GJP0lTQerwluW5kp9SQtNpwWauxoX1P5XfRW&#10;Q2lUr/x5OK4+l7G4D/2F5etF69l03L2AiDTG//Bf+81oyJYZ/J5JR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4QYDEAAAA3AAAAA8AAAAAAAAAAAAAAAAAmAIAAGRycy9k&#10;b3ducmV2LnhtbFBLBQYAAAAABAAEAPUAAACJAwAAAAA=&#10;"/>
                      <v:roundrect id="AutoShape 15" o:spid="_x0000_s1029" style="position:absolute;left:716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TkG8QA&#10;AADcAAAADwAAAGRycy9kb3ducmV2LnhtbESPQWsCMRSE70L/Q3gFb5pUUd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05BvEAAAA3AAAAA8AAAAAAAAAAAAAAAAAmAIAAGRycy9k&#10;b3ducmV2LnhtbFBLBQYAAAAABAAEAPUAAACJAwAAAAA=&#10;"/>
                      <v:roundrect id="AutoShape 16" o:spid="_x0000_s1030" style="position:absolute;left:716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18b8QA&#10;AADcAAAADwAAAGRycy9kb3ducmV2LnhtbESPQWsCMRSE70L/Q3gFb5pUVNrVKCK09FZcPfT4unnu&#10;Lt28rEl23fbXm0LB4zAz3zDr7WAb0ZMPtWMNT1MFgrhwpuZSw+n4OnkGESKywcYxafihANvNw2iN&#10;mXFXPlCfx1IkCIcMNVQxtpmUoajIYpi6ljh5Z+ctxiR9KY3Ha4LbRs6UWkqLNaeFClvaV1R8553V&#10;UBjVKf/Zf7x8LWL+23cXlm8XrcePw24FItIQ7+H/9rvRMFvM4e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dfG/EAAAA3AAAAA8AAAAAAAAAAAAAAAAAmAIAAGRycy9k&#10;b3ducmV2LnhtbFBLBQYAAAAABAAEAPUAAACJAwAAAAA=&#10;"/>
                    </v:group>
                  </w:pict>
                </mc:Fallback>
              </mc:AlternateContent>
            </w: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 xml:space="preserve">How many minutes are in  </w:t>
            </w:r>
            <w:r w:rsidRPr="002D12C0">
              <w:rPr>
                <w:color w:val="FF0000"/>
                <w:position w:val="-18"/>
              </w:rPr>
              <w:object w:dxaOrig="954" w:dyaOrig="510">
                <v:shape id="_x0000_i1026" type="#_x0000_t75" style="width:47.6pt;height:25.55pt" o:ole="">
                  <v:imagedata r:id="rId9" o:title=""/>
                </v:shape>
                <o:OLEObject Type="Embed" ProgID="FXEquation.Equation" ShapeID="_x0000_i1026" DrawAspect="Content" ObjectID="_1459890564" r:id="rId37"/>
              </w:object>
            </w:r>
            <w:r>
              <w:t xml:space="preserve"> </w:t>
            </w:r>
          </w:p>
          <w:p w:rsidR="008B3EDE" w:rsidRPr="0013023C" w:rsidRDefault="008B3EDE" w:rsidP="00FB6490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8000" behindDoc="0" locked="0" layoutInCell="1" allowOverlap="1" wp14:anchorId="73DE4BDD" wp14:editId="32115A44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255" name="Rectangle 2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FB6490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B6490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210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DE4BDD" id="Rectangle 255" o:spid="_x0000_s1044" style="position:absolute;margin-left:187.5pt;margin-top:7.65pt;width:59.4pt;height:29.4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" filled="f" strokecolor="black [3213]" strokeweight="1.5pt">
                      <v:textbox>
                        <w:txbxContent>
                          <w:p w:rsidR="00D0763E" w:rsidRPr="00FB6490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FB6490"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36"/>
                              </w:rPr>
                              <w:t>210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13023C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                      </w:t>
            </w:r>
            <w:r>
              <w:rPr>
                <w:sz w:val="32"/>
                <w:szCs w:val="32"/>
              </w:rPr>
              <w:t>minutes.</w:t>
            </w:r>
            <w:r w:rsidRPr="0013023C">
              <w:rPr>
                <w:noProof/>
                <w:lang w:eastAsia="en-AU"/>
              </w:rPr>
              <w:t xml:space="preserve"> 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Write the time of 5:45 pm in 24 hour time.</w:t>
            </w:r>
          </w:p>
          <w:p w:rsidR="008B3EDE" w:rsidRDefault="008B3EDE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49024" behindDoc="0" locked="0" layoutInCell="1" allowOverlap="1" wp14:anchorId="25C864C7" wp14:editId="13CEE4A3">
                      <wp:simplePos x="0" y="0"/>
                      <wp:positionH relativeFrom="column">
                        <wp:posOffset>1898650</wp:posOffset>
                      </wp:positionH>
                      <wp:positionV relativeFrom="paragraph">
                        <wp:posOffset>43815</wp:posOffset>
                      </wp:positionV>
                      <wp:extent cx="937260" cy="434340"/>
                      <wp:effectExtent l="0" t="0" r="15240" b="22860"/>
                      <wp:wrapNone/>
                      <wp:docPr id="256" name="Rectangle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7260" cy="4343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055FE3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8"/>
                                      <w:szCs w:val="48"/>
                                    </w:rPr>
                                    <w:t>17</w:t>
                                  </w:r>
                                  <w:r w:rsidRPr="00055FE3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8"/>
                                      <w:szCs w:val="48"/>
                                    </w:rPr>
                                    <w:t>: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8"/>
                                      <w:szCs w:val="48"/>
                                    </w:rPr>
                                    <w:t>45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864C7" id="Rectangle 256" o:spid="_x0000_s1045" style="position:absolute;margin-left:149.5pt;margin-top:3.45pt;width:73.8pt;height:34.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" filled="f" strokecolor="black [3213]" strokeweight="1.5pt">
                      <v:textbox>
                        <w:txbxContent>
                          <w:p w:rsidR="00D0763E" w:rsidRPr="00055FE3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48"/>
                                <w:szCs w:val="48"/>
                              </w:rPr>
                              <w:t>17</w:t>
                            </w:r>
                            <w:r w:rsidRPr="00055FE3">
                              <w:rPr>
                                <w:rFonts w:ascii="Times New Roman" w:hAnsi="Times New Roman"/>
                                <w:color w:val="000000" w:themeColor="text1"/>
                                <w:sz w:val="48"/>
                                <w:szCs w:val="48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48"/>
                                <w:szCs w:val="48"/>
                              </w:rPr>
                              <w:t>45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Default="008B3EDE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How many square mm are there in a square cm?</w:t>
            </w:r>
          </w:p>
          <w:p w:rsidR="008B3EDE" w:rsidRPr="00460C07" w:rsidRDefault="008B3EDE" w:rsidP="00FB6490">
            <w:pPr>
              <w:pStyle w:val="QuestionStyle"/>
              <w:rPr>
                <w:sz w:val="16"/>
                <w:szCs w:val="16"/>
              </w:rPr>
            </w:pPr>
          </w:p>
          <w:p w:rsidR="008B3EDE" w:rsidRPr="00460C07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0048" behindDoc="0" locked="0" layoutInCell="1" allowOverlap="1" wp14:anchorId="1C66CCF1" wp14:editId="2ED0F0ED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257" name="Group 2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5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498F05" id="Group 257" o:spid="_x0000_s1026" style="position:absolute;margin-left:18.8pt;margin-top:.9pt;width:13.5pt;height:74.4pt;z-index:251650048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VWocIA&#10;AADcAAAADwAAAGRycy9kb3ducmV2LnhtbERPTWvCQBC9C/0PyxS8iG4q1MboKlKx6EWoil6H7DQJ&#10;zc6G7JpEf717EDw+3vd82ZlSNFS7wrKCj1EEgji1uuBMwem4GcYgnEfWWFomBTdysFy89eaYaNvy&#10;LzUHn4kQwi5BBbn3VSKlS3My6Ea2Ig7cn60N+gDrTOoa2xBuSjmOook0WHBoyLGi75zS/8PVKIhv&#10;sTk35/3PhXbcru97/bUaTJXqv3erGQhPnX+Jn+6tVjD+DGvDmXA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tVahwgAAANwAAAAPAAAAAAAAAAAAAAAAAJgCAABkcnMvZG93&#10;bnJldi54bWxQSwUGAAAAAAQABAD1AAAAhwMAAAAA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nzOscA&#10;AADcAAAADwAAAGRycy9kb3ducmV2LnhtbESPT2vCQBTE7wW/w/KEXorZKLTG6CrS0tJeBP8Qr4/s&#10;Mwlm34bsNon99N2C0OMwM79hVpvB1KKj1lWWFUyjGARxbnXFhYLT8X2SgHAeWWNtmRTcyMFmPXpY&#10;Yaptz3vqDr4QAcIuRQWl900qpctLMugi2xAH72Jbgz7ItpC6xT7ATS1ncfwiDVYcFkps6LWk/Hr4&#10;NgqSW2KyLtt9nOmL+7efnZ5vnxZKPY6H7RKEp8H/h+/tT61g9ryAvzPh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/58zrHAAAA3AAAAA8AAAAAAAAAAAAAAAAAmAIAAGRy&#10;cy9kb3ducmV2LnhtbFBLBQYAAAAABAAEAPUAAACMAw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YS7L4A&#10;AADcAAAADwAAAGRycy9kb3ducmV2LnhtbERPPW/CMBDdkfgP1iF1AwcGRFIMQghQRwIsbKf4SKLG&#10;Z8s24P77eqjU8el9r7fJDOJFPvSWFcxnBQjixuqeWwW363G6AhEissbBMin4oQDbzXi0xkrbN9f0&#10;usRW5BAOFSroYnSVlKHpyGCYWUecuYf1BmOGvpXa4zuHm0EuimIpDfacGzp0tO+o+b48jYKD1/X5&#10;XibnzulUH31RugeXSn1M0u4TRKQU/8V/7i+tYLHM8/OZfATk5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/WEuy+AAAA3AAAAA8AAAAAAAAAAAAAAAAAmAIAAGRycy9kb3ducmV2&#10;LnhtbFBLBQYAAAAABAAEAPUAAACDAwAAAAA=&#10;" fillcolor="black [3213]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M1gcYA&#10;AADcAAAADwAAAGRycy9kb3ducmV2LnhtbESPQWvCQBSE74X+h+UVvBTd6EFjmo1IRbEXoVb0+si+&#10;JqHZtyG7JrG/vlsQPA4z8w2TrgZTi45aV1lWMJ1EIIhzqysuFJy+tuMYhPPIGmvLpOBGDlbZ81OK&#10;ibY9f1J39IUIEHYJKii9bxIpXV6SQTexDXHwvm1r0AfZFlK32Ae4qeUsiubSYMVhocSG3kvKf45X&#10;oyC+xebcnQ+7C31wv/k96MX6danU6GVYv4HwNPhH+N7eawWz+RT+z4QjI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+M1gc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10                                  </w:t>
            </w:r>
          </w:p>
          <w:p w:rsidR="008B3EDE" w:rsidRPr="00460C07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51072" behindDoc="0" locked="0" layoutInCell="1" allowOverlap="1" wp14:anchorId="20B7707E" wp14:editId="386354AF">
                  <wp:simplePos x="0" y="0"/>
                  <wp:positionH relativeFrom="column">
                    <wp:posOffset>6470650</wp:posOffset>
                  </wp:positionH>
                  <wp:positionV relativeFrom="paragraph">
                    <wp:posOffset>186055</wp:posOffset>
                  </wp:positionV>
                  <wp:extent cx="1386840" cy="1501140"/>
                  <wp:effectExtent l="0" t="0" r="3810" b="3810"/>
                  <wp:wrapNone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Desk shutterstock_125573918.jp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02" t="44826" r="28494" b="325"/>
                          <a:stretch/>
                        </pic:blipFill>
                        <pic:spPr bwMode="auto">
                          <a:xfrm>
                            <a:off x="0" y="0"/>
                            <a:ext cx="1386840" cy="150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B3EDE" w:rsidRPr="00460C07" w:rsidRDefault="00D0763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eastAsia="en-AU"/>
              </w:rPr>
              <w:object w:dxaOrig="1440" w:dyaOrig="1440">
                <v:shape id="_x0000_s1050" type="#_x0000_t75" style="position:absolute;margin-left:249.6pt;margin-top:1.75pt;width:28.35pt;height:28.35pt;z-index:251717120;mso-position-horizontal-relative:text;mso-position-vertical-relative:text">
                  <v:imagedata r:id="rId38" o:title=""/>
                </v:shape>
                <o:OLEObject Type="Embed" ProgID="FXDraw.Graphic" ShapeID="_x0000_s1050" DrawAspect="Content" ObjectID="_1459890575" r:id="rId39"/>
              </w:object>
            </w:r>
            <w:r w:rsidR="008B3EDE"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 w:rsidR="008B3EDE">
              <w:rPr>
                <w:rFonts w:ascii="Times New Roman" w:hAnsi="Times New Roman"/>
                <w:sz w:val="24"/>
                <w:szCs w:val="24"/>
              </w:rPr>
              <w:t xml:space="preserve">    100</w:t>
            </w:r>
          </w:p>
          <w:p w:rsidR="008B3EDE" w:rsidRPr="00DC243F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DC243F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 w:rsidRPr="00DC243F">
              <w:rPr>
                <w:rFonts w:ascii="Times New Roman" w:hAnsi="Times New Roman"/>
                <w:sz w:val="24"/>
                <w:szCs w:val="24"/>
              </w:rPr>
              <w:t xml:space="preserve">              1 000</w:t>
            </w:r>
          </w:p>
          <w:p w:rsidR="008B3EDE" w:rsidRPr="00DC243F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DC243F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 w:rsidRPr="00DC243F">
              <w:rPr>
                <w:rFonts w:ascii="Times New Roman" w:hAnsi="Times New Roman"/>
                <w:sz w:val="24"/>
                <w:szCs w:val="24"/>
              </w:rPr>
              <w:t xml:space="preserve">              </w:t>
            </w:r>
            <w:r w:rsidRPr="00DC243F">
              <w:rPr>
                <w:rFonts w:ascii="Times New Roman" w:hAnsi="Times New Roman"/>
              </w:rPr>
              <w:t xml:space="preserve"> </w:t>
            </w:r>
            <w:r w:rsidRPr="00DC243F">
              <w:rPr>
                <w:rFonts w:ascii="Times New Roman" w:hAnsi="Times New Roman"/>
                <w:sz w:val="24"/>
                <w:szCs w:val="24"/>
              </w:rPr>
              <w:t xml:space="preserve">10 000                                                                                                                        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  <w:rPr>
                <w:rFonts w:eastAsiaTheme="minorHAnsi"/>
              </w:rPr>
            </w:pPr>
            <w:r>
              <w:t>Which two units would be appropriate to measure the height of this desk?</w:t>
            </w:r>
          </w:p>
          <w:p w:rsidR="008B3EDE" w:rsidRPr="00460C07" w:rsidRDefault="00FB6490" w:rsidP="00FB6490">
            <w:pPr>
              <w:pStyle w:val="QuestionStyle"/>
              <w:rPr>
                <w:sz w:val="12"/>
                <w:szCs w:val="12"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93056" behindDoc="0" locked="0" layoutInCell="1" allowOverlap="1" wp14:anchorId="597BEBAB" wp14:editId="020CD4EB">
                  <wp:simplePos x="0" y="0"/>
                  <wp:positionH relativeFrom="column">
                    <wp:posOffset>3491230</wp:posOffset>
                  </wp:positionH>
                  <wp:positionV relativeFrom="paragraph">
                    <wp:posOffset>10160</wp:posOffset>
                  </wp:positionV>
                  <wp:extent cx="1584960" cy="1569720"/>
                  <wp:effectExtent l="0" t="0" r="0" b="0"/>
                  <wp:wrapNone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Desk shutterstock_125573918.jp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53" t="41206" r="24243" b="1438"/>
                          <a:stretch/>
                        </pic:blipFill>
                        <pic:spPr bwMode="auto">
                          <a:xfrm>
                            <a:off x="0" y="0"/>
                            <a:ext cx="1584960" cy="156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B3EDE" w:rsidRPr="00460C0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2096" behindDoc="0" locked="0" layoutInCell="1" allowOverlap="1" wp14:anchorId="490CAABE" wp14:editId="05FF26A0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262" name="Group 2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6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C76AB9" id="Group 262" o:spid="_x0000_s1026" style="position:absolute;margin-left:18.8pt;margin-top:.9pt;width:13.5pt;height:74.4pt;z-index:251652096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0ObcYA&#10;AADcAAAADwAAAGRycy9kb3ducmV2LnhtbESPQWvCQBSE74L/YXlCL0U3taBp6iZIi6W9CGqx10f2&#10;mQSzb0N2TWJ/fbcgeBxm5htmlQ2mFh21rrKs4GkWgSDOra64UPB92ExjEM4ja6wtk4IrOcjS8WiF&#10;ibY976jb+0IECLsEFZTeN4mULi/JoJvZhjh4J9sa9EG2hdQt9gFuajmPooU0WHFYKLGht5Ly8/5i&#10;FMTX2By74/bjh764f//d6uX68UWph8mwfgXhafD38K39qRXMF8/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H0Obc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0U78IA&#10;AADcAAAADwAAAGRycy9kb3ducmV2LnhtbESPQWsCMRSE7wX/Q3hCbzWrFHG3RimixaNre+ntsXnu&#10;Lt28hCRq+u+NIHgcZuYbZrlOZhAX8qG3rGA6KUAQN1b33Cr4+d69LUCEiKxxsEwK/inAejV6WWKl&#10;7ZVruhxjKzKEQ4UKuhhdJWVoOjIYJtYRZ+9kvcGYpW+l9njNcDPIWVHMpcGe80KHjjYdNX/Hs1Gw&#10;9bo+/JbJuUP6qne+KN2JS6Vex+nzA0SkFJ/hR3uvFczm73A/k4+AXN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7RTvwgAAANwAAAAPAAAAAAAAAAAAAAAAAJgCAABkcnMvZG93&#10;bnJldi54bWxQSwUGAAAAAAQABAD1AAAAhwMAAAAA&#10;" fillcolor="black [3213]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gzgsYA&#10;AADcAAAADwAAAGRycy9kb3ducmV2LnhtbESPQWvCQBSE74L/YXlCL0U3Fapp6iZIi6W9CGqx10f2&#10;mQSzb0N2TWJ/fbcgeBxm5htmlQ2mFh21rrKs4GkWgSDOra64UPB92ExjEM4ja6wtk4IrOcjS8WiF&#10;ibY976jb+0IECLsEFZTeN4mULi/JoJvZhjh4J9sa9EG2hdQt9gFuajmPooU0WHFYKLGht5Ly8/5i&#10;FMTX2By74/bjh764f//d6uX68UWph8mwfgXhafD38K39qRXMF8/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NgzgsYAAADcAAAADwAAAAAAAAAAAAAAAACYAgAAZHJz&#10;L2Rvd25yZXYueG1sUEsFBgAAAAAEAAQA9QAAAIs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qt9cYA&#10;AADcAAAADwAAAGRycy9kb3ducmV2LnhtbESPT2vCQBTE70K/w/IKvUjd1ENMo6tIpaVeBP+g10f2&#10;NQnNvg3ZNYl+elcQPA4z8xtmtuhNJVpqXGlZwccoAkGcWV1yruCw/35PQDiPrLGyTAou5GAxfxnM&#10;MNW24y21O5+LAGGXooLC+zqV0mUFGXQjWxMH7882Bn2QTS51g12Am0qOoyiWBksOCwXW9FVQ9r87&#10;GwXJJTHH9rj5OdGau9V1oyfL4adSb6/9cgrCU++f4Uf7VysYxzHcz4QjIO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qt9c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 w:rsidRPr="00460C07">
              <w:t xml:space="preserve">             </w:t>
            </w:r>
            <w:r>
              <w:t>centimetres or millimetres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kilometres or centimetres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kilometres or metres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kilometres or millimetres</w:t>
            </w:r>
          </w:p>
          <w:p w:rsidR="00FB6490" w:rsidRDefault="008B3EDE" w:rsidP="00FB6490">
            <w:pPr>
              <w:pStyle w:val="QuestionStyle"/>
            </w:pPr>
            <w:r>
              <w:t xml:space="preserve">                                                         </w:t>
            </w:r>
          </w:p>
          <w:p w:rsidR="00FB6490" w:rsidRDefault="00FB6490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</w:pPr>
            <w:r>
              <w:t xml:space="preserve">                                             </w:t>
            </w:r>
          </w:p>
        </w:tc>
      </w:tr>
      <w:tr w:rsidR="008B3EDE" w:rsidRPr="00C37091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In 2010 Anna measured her height as being 128 cm.</w:t>
            </w:r>
          </w:p>
          <w:p w:rsidR="008B3EDE" w:rsidRDefault="008B3EDE" w:rsidP="00FB6490">
            <w:pPr>
              <w:pStyle w:val="QuestionStyle"/>
            </w:pPr>
            <w:r>
              <w:t>By 2014 she had grown to a height of 1.65 metres.</w:t>
            </w:r>
            <w:r>
              <w:rPr>
                <w:noProof/>
                <w:lang w:eastAsia="en-AU"/>
              </w:rPr>
              <w:t xml:space="preserve"> </w:t>
            </w:r>
          </w:p>
          <w:p w:rsidR="008B3EDE" w:rsidRDefault="008B3EDE" w:rsidP="00FB6490">
            <w:pPr>
              <w:pStyle w:val="QuestionStyle"/>
            </w:pPr>
            <w:r>
              <w:t>What was the increase in her height (in cm)?</w:t>
            </w:r>
          </w:p>
          <w:p w:rsidR="008B3EDE" w:rsidRDefault="008B3EDE" w:rsidP="00FB6490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6897625E" wp14:editId="12A59A2D">
                      <wp:simplePos x="0" y="0"/>
                      <wp:positionH relativeFrom="column">
                        <wp:posOffset>3392170</wp:posOffset>
                      </wp:positionH>
                      <wp:positionV relativeFrom="paragraph">
                        <wp:posOffset>55245</wp:posOffset>
                      </wp:positionV>
                      <wp:extent cx="754380" cy="373380"/>
                      <wp:effectExtent l="0" t="0" r="26670" b="26670"/>
                      <wp:wrapNone/>
                      <wp:docPr id="267" name="Rectangle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7715C5" id="Rectangle 267" o:spid="_x0000_s1026" style="position:absolute;margin-left:267.1pt;margin-top:4.35pt;width:59.4pt;height:29.4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" filled="f" strokecolor="black [3213]" strokeweight="1.5pt"/>
                  </w:pict>
                </mc:Fallback>
              </mc:AlternateContent>
            </w:r>
          </w:p>
          <w:p w:rsidR="008B3EDE" w:rsidRPr="00C37091" w:rsidRDefault="00FB6490" w:rsidP="00FB6490">
            <w:pPr>
              <w:pStyle w:val="QuestionStyle"/>
              <w:rPr>
                <w:sz w:val="32"/>
                <w:szCs w:val="32"/>
              </w:rPr>
            </w:pPr>
            <w:r w:rsidRPr="00FB6490">
              <w:rPr>
                <w:color w:val="FF0000"/>
                <w:position w:val="-2"/>
                <w:sz w:val="32"/>
                <w:szCs w:val="32"/>
              </w:rPr>
              <w:object w:dxaOrig="2826" w:dyaOrig="248">
                <v:shape id="_x0000_i1027" type="#_x0000_t75" style="width:141.1pt;height:12.2pt" o:ole="">
                  <v:imagedata r:id="rId40" o:title=""/>
                </v:shape>
                <o:OLEObject Type="Embed" ProgID="FXEquation.Equation" ShapeID="_x0000_i1027" DrawAspect="Content" ObjectID="_1459890565" r:id="rId41"/>
              </w:object>
            </w:r>
            <w:r>
              <w:rPr>
                <w:sz w:val="32"/>
                <w:szCs w:val="32"/>
              </w:rPr>
              <w:t xml:space="preserve"> </w:t>
            </w:r>
            <w:r w:rsidR="008B3EDE">
              <w:rPr>
                <w:sz w:val="32"/>
                <w:szCs w:val="32"/>
              </w:rPr>
              <w:t xml:space="preserve">                    </w:t>
            </w:r>
            <w:r w:rsidR="00EC6545">
              <w:rPr>
                <w:sz w:val="32"/>
                <w:szCs w:val="32"/>
              </w:rPr>
              <w:t xml:space="preserve">         </w:t>
            </w:r>
            <w:r w:rsidR="008B3EDE">
              <w:rPr>
                <w:sz w:val="32"/>
                <w:szCs w:val="32"/>
              </w:rPr>
              <w:t xml:space="preserve">         </w:t>
            </w:r>
            <w:r>
              <w:rPr>
                <w:sz w:val="32"/>
                <w:szCs w:val="32"/>
              </w:rPr>
              <w:t>37</w:t>
            </w:r>
            <w:r w:rsidR="008B3EDE">
              <w:rPr>
                <w:sz w:val="32"/>
                <w:szCs w:val="32"/>
              </w:rPr>
              <w:t xml:space="preserve">      cm.</w:t>
            </w:r>
          </w:p>
          <w:p w:rsidR="008B3EDE" w:rsidRPr="00C37091" w:rsidRDefault="008B3EDE" w:rsidP="00FB6490">
            <w:pPr>
              <w:pStyle w:val="QuestionStyle"/>
              <w:rPr>
                <w:sz w:val="12"/>
                <w:szCs w:val="12"/>
              </w:rPr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When travelling to school, James walks 800 metres, then travels 6.5 km on a tram and finally walks another 300 metres to get to school.</w:t>
            </w:r>
          </w:p>
          <w:p w:rsidR="008B3EDE" w:rsidRDefault="008B3EDE" w:rsidP="00FB6490">
            <w:pPr>
              <w:pStyle w:val="QuestionStyle"/>
            </w:pPr>
            <w:r>
              <w:t>How far does h</w:t>
            </w:r>
            <w:r w:rsidR="00FB6490">
              <w:t>e travel altogether when going to school</w:t>
            </w:r>
            <w:r>
              <w:t>?</w:t>
            </w:r>
          </w:p>
          <w:p w:rsidR="008B3EDE" w:rsidRPr="0013023C" w:rsidRDefault="008B3EDE" w:rsidP="00FB6490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48218487" wp14:editId="48E60117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268" name="Rectangle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FB6490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0"/>
                                      <w:szCs w:val="28"/>
                                    </w:rPr>
                                  </w:pPr>
                                  <w:r w:rsidRPr="00FB6490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0"/>
                                      <w:szCs w:val="28"/>
                                    </w:rPr>
                                    <w:t>7.6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218487" id="Rectangle 268" o:spid="_x0000_s1046" style="position:absolute;margin-left:187.5pt;margin-top:7.65pt;width:59.4pt;height:29.4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" filled="f" strokecolor="black [3213]" strokeweight="1.5pt">
                      <v:textbox>
                        <w:txbxContent>
                          <w:p w:rsidR="00D0763E" w:rsidRPr="00FB6490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FB6490">
                              <w:rPr>
                                <w:rFonts w:ascii="Times New Roman" w:hAnsi="Times New Roman"/>
                                <w:color w:val="000000" w:themeColor="text1"/>
                                <w:sz w:val="40"/>
                                <w:szCs w:val="28"/>
                              </w:rPr>
                              <w:t>7.6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13023C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</w:t>
            </w:r>
            <w:r w:rsidR="00FB6490">
              <w:rPr>
                <w:sz w:val="32"/>
                <w:szCs w:val="32"/>
              </w:rPr>
              <w:t xml:space="preserve"> </w:t>
            </w:r>
            <w:r w:rsidR="00FB6490" w:rsidRPr="00FB6490">
              <w:rPr>
                <w:color w:val="FF0000"/>
                <w:position w:val="-2"/>
                <w:sz w:val="32"/>
                <w:szCs w:val="32"/>
              </w:rPr>
              <w:object w:dxaOrig="2358" w:dyaOrig="248">
                <v:shape id="_x0000_i1028" type="#_x0000_t75" style="width:117.85pt;height:12.2pt" o:ole="">
                  <v:imagedata r:id="rId42" o:title=""/>
                </v:shape>
                <o:OLEObject Type="Embed" ProgID="FXEquation.Equation" ShapeID="_x0000_i1028" DrawAspect="Content" ObjectID="_1459890566" r:id="rId43"/>
              </w:object>
            </w:r>
            <w:r w:rsidR="00FB6490">
              <w:rPr>
                <w:sz w:val="32"/>
                <w:szCs w:val="32"/>
              </w:rPr>
              <w:t xml:space="preserve"> </w:t>
            </w:r>
            <w:r w:rsidRPr="0013023C">
              <w:rPr>
                <w:sz w:val="32"/>
                <w:szCs w:val="32"/>
              </w:rPr>
              <w:t xml:space="preserve">                            </w:t>
            </w:r>
            <w:r>
              <w:rPr>
                <w:sz w:val="32"/>
                <w:szCs w:val="32"/>
              </w:rPr>
              <w:t>km.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RPr="008D163C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EC6545" w:rsidP="00FB6490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200A4D1F" wp14:editId="463D5CD4">
                      <wp:simplePos x="0" y="0"/>
                      <wp:positionH relativeFrom="column">
                        <wp:posOffset>3597910</wp:posOffset>
                      </wp:positionH>
                      <wp:positionV relativeFrom="paragraph">
                        <wp:posOffset>176530</wp:posOffset>
                      </wp:positionV>
                      <wp:extent cx="1036320" cy="441960"/>
                      <wp:effectExtent l="0" t="0" r="0" b="0"/>
                      <wp:wrapNone/>
                      <wp:docPr id="37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36320" cy="4419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>
                                  <w:r>
                                    <w:t xml:space="preserve"> </w:t>
                                  </w:r>
                                  <w:r w:rsidRPr="00EC6545">
                                    <w:rPr>
                                      <w:color w:val="FF0000"/>
                                      <w:position w:val="-18"/>
                                    </w:rPr>
                                    <w:object w:dxaOrig="996" w:dyaOrig="496">
                                      <v:shape id="_x0000_i1044" type="#_x0000_t75" style="width:49.95pt;height:24.95pt" o:ole="">
                                        <v:imagedata r:id="rId44" o:title=""/>
                                      </v:shape>
                                      <o:OLEObject Type="Embed" ProgID="FXEquation.Equation" ShapeID="_x0000_i1044" DrawAspect="Content" ObjectID="_1459890582" r:id="rId45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0A4D1F" id="_x0000_s1047" type="#_x0000_t202" style="position:absolute;margin-left:283.3pt;margin-top:13.9pt;width:81.6pt;height:34.8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" stroked="f">
                      <v:textbox>
                        <w:txbxContent>
                          <w:p w:rsidR="00D0763E" w:rsidRDefault="00D0763E">
                            <w:r>
                              <w:t xml:space="preserve"> </w:t>
                            </w:r>
                            <w:r w:rsidRPr="00EC6545">
                              <w:rPr>
                                <w:color w:val="FF0000"/>
                                <w:position w:val="-18"/>
                              </w:rPr>
                              <w:object w:dxaOrig="996" w:dyaOrig="496">
                                <v:shape id="_x0000_i1044" type="#_x0000_t75" style="width:49.95pt;height:24.95pt" o:ole="">
                                  <v:imagedata r:id="rId44" o:title=""/>
                                </v:shape>
                                <o:OLEObject Type="Embed" ProgID="FXEquation.Equation" ShapeID="_x0000_i1044" DrawAspect="Content" ObjectID="_1459890582" r:id="rId46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6192" behindDoc="0" locked="0" layoutInCell="1" allowOverlap="1" wp14:anchorId="347982B1" wp14:editId="34977E1E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269" name="Group 2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270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1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2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3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82BF03" id="Group 269" o:spid="_x0000_s1026" style="position:absolute;margin-left:117.5pt;margin-top:590.4pt;width:222pt;height:36pt;z-index:251656192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">
                      <v:roundrect id="AutoShape 13" o:spid="_x0000_s1027" style="position:absolute;left:353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MmDMEA&#10;AADcAAAADwAAAGRycy9kb3ducmV2LnhtbERPz2vCMBS+C/sfwht4s8kEdeuMMgbKbmK3w45vzVtb&#10;1rzUJK2df705CB4/vt/r7WhbMZAPjWMNT5kCQVw603Cl4etzN3sGESKywdYxafinANvNw2SNuXFn&#10;PtJQxEqkEA45aqhj7HIpQ1mTxZC5jjhxv85bjAn6ShqP5xRuWzlXaiktNpwaauzovabyr+ithtKo&#10;Xvnv4fDys4jFZehPLPcnraeP49sriEhjvItv7g+jYb5K89OZdATk5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9TJgzBAAAA3AAAAA8AAAAAAAAAAAAAAAAAmAIAAGRycy9kb3du&#10;cmV2LnhtbFBLBQYAAAAABAAEAPUAAACGAwAAAAA=&#10;"/>
                      <v:roundrect id="AutoShape 14" o:spid="_x0000_s1028" style="position:absolute;left:353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+Dl8QA&#10;AADcAAAADwAAAGRycy9kb3ducmV2LnhtbESPQWsCMRSE7wX/Q3hCbzVRsNXVKFKo9Fa6evD43Dx3&#10;Fzcva5Jdt/31TaHQ4zAz3zDr7WAb0ZMPtWMN04kCQVw4U3Op4Xh4e1qACBHZYOOYNHxRgO1m9LDG&#10;zLg7f1Kfx1IkCIcMNVQxtpmUoajIYpi4ljh5F+ctxiR9KY3He4LbRs6UepYWa04LFbb0WlFxzTur&#10;oTCqU/7UfyzP85h/992N5f6m9eN42K1ARBrif/iv/W40zF6m8HsmHQG5+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fg5fEAAAA3AAAAA8AAAAAAAAAAAAAAAAAmAIAAGRycy9k&#10;b3ducmV2LnhtbFBLBQYAAAAABAAEAPUAAACJAwAAAAA=&#10;"/>
                      <v:roundrect id="AutoShape 15" o:spid="_x0000_s1029" style="position:absolute;left:716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0d4MQA&#10;AADcAAAADwAAAGRycy9kb3ducmV2LnhtbESPQWvCQBSE7wX/w/KE3uquAVtNXUUKld5KowePr9nX&#10;JDT7Nu5uYvTXdwuFHoeZ+YZZb0fbioF8aBxrmM8UCOLSmYYrDcfD68MSRIjIBlvHpOFKAbabyd0a&#10;c+Mu/EFDESuRIBxy1FDH2OVShrImi2HmOuLkfTlvMSbpK2k8XhLctjJT6lFabDgt1NjRS03ld9Fb&#10;DaVRvfKn4X31uYjFbejPLPdnre+n4+4ZRKQx/of/2m9GQ/aUwe+ZdATk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NHeDEAAAA3AAAAA8AAAAAAAAAAAAAAAAAmAIAAGRycy9k&#10;b3ducmV2LnhtbFBLBQYAAAAABAAEAPUAAACJAwAAAAA=&#10;"/>
                      <v:roundrect id="AutoShape 16" o:spid="_x0000_s1030" style="position:absolute;left:716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G4e8UA&#10;AADcAAAADwAAAGRycy9kb3ducmV2LnhtbESPQWsCMRSE74X+h/AKvdVEi62uRhGhpTfptgePz81z&#10;d3HzsibZdeuvN4VCj8PMfMMs14NtRE8+1I41jEcKBHHhTM2lhu+vt6cZiBCRDTaOScMPBViv7u+W&#10;mBl34U/q81iKBOGQoYYqxjaTMhQVWQwj1xIn7+i8xZikL6XxeElw28iJUi/SYs1pocKWthUVp7yz&#10;GgqjOuX3/W5+mMb82ndnlu9nrR8fhs0CRKQh/of/2h9Gw+T1GX7Pp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gbh7xQAAANwAAAAPAAAAAAAAAAAAAAAAAJgCAABkcnMv&#10;ZG93bnJldi54bWxQSwUGAAAAAAQABAD1AAAAigMAAAAA&#10;"/>
                    </v:group>
                  </w:pict>
                </mc:Fallback>
              </mc:AlternateContent>
            </w:r>
            <w:r w:rsidR="008B3EDE">
              <w:t xml:space="preserve">Katie pours herself a drink of water from a jug which holds 2.4 litres. </w:t>
            </w:r>
          </w:p>
          <w:p w:rsidR="008B3EDE" w:rsidRDefault="008B3EDE" w:rsidP="00FB6490">
            <w:pPr>
              <w:pStyle w:val="QuestionStyle"/>
            </w:pPr>
            <w:r>
              <w:t>She glass she uses holds 300 ml.</w:t>
            </w:r>
          </w:p>
          <w:p w:rsidR="008B3EDE" w:rsidRDefault="008B3EDE" w:rsidP="00FB6490">
            <w:pPr>
              <w:pStyle w:val="QuestionStyle"/>
            </w:pPr>
            <w:r>
              <w:t>How many times could she fill the glass from the jug?</w:t>
            </w:r>
          </w:p>
          <w:p w:rsidR="008B3EDE" w:rsidRPr="00460C07" w:rsidRDefault="008B3EDE" w:rsidP="00FB6490">
            <w:pPr>
              <w:pStyle w:val="QuestionStyle"/>
              <w:rPr>
                <w:sz w:val="16"/>
                <w:szCs w:val="16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5168" behindDoc="0" locked="0" layoutInCell="1" allowOverlap="1" wp14:anchorId="145A81DC" wp14:editId="6F34882C">
                      <wp:simplePos x="0" y="0"/>
                      <wp:positionH relativeFrom="column">
                        <wp:posOffset>210820</wp:posOffset>
                      </wp:positionH>
                      <wp:positionV relativeFrom="paragraph">
                        <wp:posOffset>36830</wp:posOffset>
                      </wp:positionV>
                      <wp:extent cx="4362450" cy="114300"/>
                      <wp:effectExtent l="0" t="0" r="19050" b="19050"/>
                      <wp:wrapNone/>
                      <wp:docPr id="274" name="Group 2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27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E35C897" id="Group 274" o:spid="_x0000_s1026" style="position:absolute;margin-left:16.6pt;margin-top:2.9pt;width:343.5pt;height:9pt;z-index:251655168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GlX8YA&#10;AADcAAAADwAAAGRycy9kb3ducmV2LnhtbESPQWvCQBSE74L/YXlCL6KbCq1p6iZIi6W9CGqx10f2&#10;mQSzb0N2TWJ/fbcgeBxm5htmlQ2mFh21rrKs4HEegSDOra64UPB92MxiEM4ja6wtk4IrOcjS8WiF&#10;ibY976jb+0IECLsEFZTeN4mULi/JoJvbhjh4J9sa9EG2hdQt9gFuarmIomdpsOKwUGJDbyXl5/3F&#10;KIivsTl2x+3HD31x//671cv19EWph8mwfgXhafD38K39qRUslk/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QGlX8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M7KMUA&#10;AADcAAAADwAAAGRycy9kb3ducmV2LnhtbESPT2vCQBTE7wW/w/IEL0U39aAxdRWxKPUi+Ae9PrKv&#10;STD7NmTXJPbTu4WCx2FmfsPMl50pRUO1Kywr+BhFIIhTqwvOFJxPm2EMwnlkjaVlUvAgB8tF722O&#10;ibYtH6g5+kwECLsEFeTeV4mULs3JoBvZijh4P7Y26IOsM6lrbAPclHIcRRNpsOCwkGNF65zS2/Fu&#10;FMSP2Fyay357pR23X797PV29z5Qa9LvVJwhPnX+F/9vfWsF4OoG/M+EIyM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0zsoxQAAANwAAAAPAAAAAAAAAAAAAAAAAJgCAABkcnMv&#10;ZG93bnJldi54bWxQSwUGAAAAAAQABAD1AAAAig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+es8UA&#10;AADcAAAADwAAAGRycy9kb3ducmV2LnhtbESPQWvCQBSE74L/YXmCF6kbPZg0dRWxKPYiaIu9PrKv&#10;SWj2bchuk+iv7wqCx2FmvmGW695UoqXGlZYVzKYRCOLM6pJzBV+fu5cEhPPIGivLpOBKDtar4WCJ&#10;qbYdn6g9+1wECLsUFRTe16mULivIoJvamjh4P7Yx6INscqkb7ALcVHIeRQtpsOSwUGBN24Ky3/Of&#10;UZBcE3NpL8f9N31w93476ngzeVVqPOo3byA89f4ZfrQPWsE8juF+JhwBu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n56zxQAAANwAAAAPAAAAAAAAAAAAAAAAAJgCAABkcnMv&#10;ZG93bnJldi54bWxQSwUGAAAAAAQABAD1AAAAigMAAAAA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IN78A&#10;AADcAAAADwAAAGRycy9kb3ducmV2LnhtbERPPW/CMBDdK/EfrEPqVhwYKAkYhFBBjIR2YTvFRxIR&#10;ny3bBfff46ES49P7Xm2SGcSdfOgtK5hOChDEjdU9twp+vvcfCxAhImscLJOCPwqwWY/eVlhp++Ca&#10;7ufYihzCoUIFXYyukjI0HRkME+uIM3e13mDM0LdSe3zkcDPIWVHMpcGec0OHjnYdNbfzr1Hw5XV9&#10;upTJuVM61HtflO7KpVLv47RdgoiU4kv87z5qBbPPvDafyUdArp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UeYg3vwAAANwAAAAPAAAAAAAAAAAAAAAAAJgCAABkcnMvZG93bnJl&#10;di54bWxQSwUGAAAAAAQABAD1AAAAhAMAAAAA&#10;" fillcolor="black [3213]" strokecolor="windowText" strokeweight="1pt"/>
                    </v:group>
                  </w:pict>
                </mc:Fallback>
              </mc:AlternateContent>
            </w:r>
            <w:r>
              <w:t xml:space="preserve">             4 times                         6 times                       8 times                         10 times                                </w:t>
            </w:r>
          </w:p>
          <w:p w:rsidR="008B3EDE" w:rsidRPr="008D163C" w:rsidRDefault="008B3EDE" w:rsidP="00FB6490">
            <w:pPr>
              <w:pStyle w:val="QuestionStyle"/>
              <w:rPr>
                <w:sz w:val="16"/>
                <w:szCs w:val="16"/>
              </w:rPr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Gavin woke one morning at the time shown on his</w:t>
            </w:r>
            <w:r w:rsidRPr="009D01BA">
              <w:t xml:space="preserve"> watch. </w:t>
            </w:r>
          </w:p>
          <w:p w:rsidR="008B3EDE" w:rsidRPr="00E45EF5" w:rsidRDefault="00D0763E" w:rsidP="00FB6490">
            <w:pPr>
              <w:pStyle w:val="QuestionStyle"/>
              <w:rPr>
                <w:sz w:val="16"/>
                <w:szCs w:val="16"/>
              </w:rPr>
            </w:pPr>
            <w:r>
              <w:rPr>
                <w:noProof/>
                <w:lang w:eastAsia="en-AU"/>
              </w:rPr>
              <w:object w:dxaOrig="1440" w:dyaOrig="1440">
                <v:shape id="_x0000_s1051" type="#_x0000_t75" style="position:absolute;margin-left:292.25pt;margin-top:8.95pt;width:92.35pt;height:108.9pt;z-index:251718144;mso-position-horizontal-relative:text;mso-position-vertical-relative:text">
                  <v:imagedata r:id="rId14" o:title=""/>
                </v:shape>
                <o:OLEObject Type="Embed" ProgID="FXDraw.Graphic" ShapeID="_x0000_s1051" DrawAspect="Content" ObjectID="_1459890576" r:id="rId47"/>
              </w:object>
            </w:r>
          </w:p>
          <w:p w:rsidR="008B3EDE" w:rsidRPr="009D01BA" w:rsidRDefault="008B3EDE" w:rsidP="00FB6490">
            <w:pPr>
              <w:pStyle w:val="QuestionStyle"/>
            </w:pPr>
            <w:r>
              <w:t>He left for school at 8:25am.</w:t>
            </w:r>
            <w:r w:rsidRPr="009D01BA">
              <w:t xml:space="preserve"> </w:t>
            </w:r>
          </w:p>
          <w:p w:rsidR="008B3EDE" w:rsidRPr="00E45EF5" w:rsidRDefault="008B3EDE" w:rsidP="00FB6490">
            <w:pPr>
              <w:pStyle w:val="QuestionStyle"/>
              <w:rPr>
                <w:sz w:val="16"/>
                <w:szCs w:val="16"/>
              </w:rPr>
            </w:pPr>
          </w:p>
          <w:p w:rsidR="008B3EDE" w:rsidRDefault="00EC6545" w:rsidP="00FB6490">
            <w:pPr>
              <w:pStyle w:val="QuestionStyle"/>
            </w:pPr>
            <w:r>
              <w:t>For h</w:t>
            </w:r>
            <w:r w:rsidR="008B3EDE">
              <w:t>ow long was he awake before leaving for school?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7216" behindDoc="0" locked="0" layoutInCell="1" allowOverlap="1" wp14:anchorId="4C1EDDE9" wp14:editId="5734088A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279" name="Group 2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80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1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2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3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71B8E2" id="Group 279" o:spid="_x0000_s1026" style="position:absolute;margin-left:18.8pt;margin-top:.9pt;width:13.5pt;height:74.4pt;z-index:251657216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r0Fr4A&#10;AADcAAAADwAAAGRycy9kb3ducmV2LnhtbERPPW/CMBDdkfgP1iGxgQMDIgGDEIKKkdAu3U7xkUTE&#10;Z8t2wfz7eqjU8el9b/fJDOJJPvSWFSzmBQjixuqeWwVfn+fZGkSIyBoHy6TgTQH2u/Foi5W2L67p&#10;eYutyCEcKlTQxegqKUPTkcEwt444c3frDcYMfSu1x1cON4NcFsVKGuw5N3To6NhR87j9GAUnr+vr&#10;d5mcu6aP+uyL0t25VGo6SYcNiEgp/ov/3BetYLnO8/OZfATk7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/a9Ba+AAAA3AAAAA8AAAAAAAAAAAAAAAAAmAIAAGRycy9kb3ducmV2&#10;LnhtbFBLBQYAAAAABAAEAPUAAACDAwAAAAA=&#10;" fillcolor="black [3213]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/Te8YA&#10;AADcAAAADwAAAGRycy9kb3ducmV2LnhtbESPQWvCQBSE7wX/w/KEXopu9NDGmI2I0tJeBKPo9ZF9&#10;TUKzb0N2m8T++m6h4HGYmW+YdDOaRvTUudqygsU8AkFcWF1zqeB8ep3FIJxH1thYJgU3crDJJg8p&#10;JtoOfKQ+96UIEHYJKqi8bxMpXVGRQTe3LXHwPm1n0AfZlVJ3OAS4aeQyip6lwZrDQoUt7SoqvvJv&#10;oyC+xebSXw5vV/rgYf9z0C/bp5VSj9NxuwbhafT38H/7XStYxgv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+/Te8YAAADcAAAADwAAAAAAAAAAAAAAAACYAgAAZHJz&#10;L2Rvd25yZXYueG1sUEsFBgAAAAAEAAQA9QAAAIs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1NDMYA&#10;AADcAAAADwAAAGRycy9kb3ducmV2LnhtbESPQWvCQBSE70L/w/IKvUizMYeapllFKpZ6EWqLvT6y&#10;r0lo9m3Irkn017uC4HGYmW+YfDmaRvTUudqyglkUgyAurK65VPDzvXlOQTiPrLGxTApO5GC5eJjk&#10;mGk78Bf1e1+KAGGXoYLK+zaT0hUVGXSRbYmD92c7gz7IrpS6wyHATSOTOH6RBmsOCxW29F5R8b8/&#10;GgXpKTWH/rD7+KUtD+vzTs9X01elnh7H1RsIT6O/h2/tT60gSRO4nglHQC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1NDMYAAADcAAAADwAAAAAAAAAAAAAAAACYAgAAZHJz&#10;L2Rvd25yZXYueG1sUEsFBgAAAAAEAAQA9QAAAIs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Hol8UA&#10;AADcAAAADwAAAGRycy9kb3ducmV2LnhtbESPQWvCQBSE7wX/w/IEL0U3Wqgxuoq0KPUiVEWvj+wz&#10;CWbfhuyaxP76rlDocZiZb5jFqjOlaKh2hWUF41EEgji1uuBMwem4GcYgnEfWWFomBQ9ysFr2XhaY&#10;aNvyNzUHn4kAYZeggtz7KpHSpTkZdCNbEQfvamuDPsg6k7rGNsBNKSdR9C4NFhwWcqzoI6f0drgb&#10;BfEjNufmvN9eaMft589eT9evM6UG/W49B+Gp8//hv/aXVjCJ3+B5JhwB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ceiXxQAAANw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 w:rsidRPr="00460C07">
              <w:t xml:space="preserve">            </w:t>
            </w:r>
            <w:r>
              <w:t xml:space="preserve"> </w:t>
            </w:r>
            <w:r w:rsidRPr="00460C07">
              <w:t xml:space="preserve"> </w:t>
            </w:r>
            <w:r>
              <w:t>1 hour and 20 minutes.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1 hour and 30 minutes.</w:t>
            </w:r>
            <w:r w:rsidR="00EC6545">
              <w:rPr>
                <w:noProof/>
                <w:lang w:eastAsia="en-AU"/>
              </w:rPr>
              <w:t xml:space="preserve"> 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1 hour and 40 minutes.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EC6545" w:rsidP="00FB6490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95104" behindDoc="0" locked="0" layoutInCell="1" allowOverlap="1" wp14:anchorId="7F02336F" wp14:editId="127C2722">
                      <wp:simplePos x="0" y="0"/>
                      <wp:positionH relativeFrom="column">
                        <wp:posOffset>2409190</wp:posOffset>
                      </wp:positionH>
                      <wp:positionV relativeFrom="paragraph">
                        <wp:posOffset>69215</wp:posOffset>
                      </wp:positionV>
                      <wp:extent cx="2918460" cy="1404620"/>
                      <wp:effectExtent l="0" t="0" r="0" b="0"/>
                      <wp:wrapNone/>
                      <wp:docPr id="37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1846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EC6545">
                                  <w:r>
                                    <w:t xml:space="preserve">   </w:t>
                                  </w:r>
                                  <w:r w:rsidRPr="00EC6545">
                                    <w:rPr>
                                      <w:color w:val="FF0000"/>
                                      <w:position w:val="-2"/>
                                    </w:rPr>
                                    <w:object w:dxaOrig="3534" w:dyaOrig="180">
                                      <v:shape id="_x0000_i1045" type="#_x0000_t75" style="width:176.5pt;height:9.3pt" o:ole="">
                                        <v:imagedata r:id="rId48" o:title=""/>
                                      </v:shape>
                                      <o:OLEObject Type="Embed" ProgID="FXEquation.Equation" ShapeID="_x0000_i1045" DrawAspect="Content" ObjectID="_1459890583" r:id="rId49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7F02336F" id="_x0000_s1048" type="#_x0000_t202" style="position:absolute;margin-left:189.7pt;margin-top:5.45pt;width:229.8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" stroked="f">
                      <v:textbox style="mso-fit-shape-to-text:t">
                        <w:txbxContent>
                          <w:p w:rsidR="00D0763E" w:rsidRDefault="00D0763E" w:rsidP="00EC6545">
                            <w:r>
                              <w:t xml:space="preserve">   </w:t>
                            </w:r>
                            <w:r w:rsidRPr="00EC6545">
                              <w:rPr>
                                <w:color w:val="FF0000"/>
                                <w:position w:val="-2"/>
                              </w:rPr>
                              <w:object w:dxaOrig="3534" w:dyaOrig="180">
                                <v:shape id="_x0000_i1045" type="#_x0000_t75" style="width:176.5pt;height:9.3pt" o:ole="">
                                  <v:imagedata r:id="rId48" o:title=""/>
                                </v:shape>
                                <o:OLEObject Type="Embed" ProgID="FXEquation.Equation" ShapeID="_x0000_i1045" DrawAspect="Content" ObjectID="_1459890583" r:id="rId50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 w:rsidRPr="00460C07">
              <w:t xml:space="preserve">          </w:t>
            </w:r>
            <w:r w:rsidR="008B3EDE">
              <w:t xml:space="preserve">    1 hour and 50 minutes.</w:t>
            </w:r>
          </w:p>
          <w:p w:rsidR="008B3EDE" w:rsidRDefault="008B3EDE" w:rsidP="00FB6490">
            <w:pPr>
              <w:pStyle w:val="QuestionStyle"/>
            </w:pPr>
            <w:r>
              <w:t xml:space="preserve">                                                                                                              </w:t>
            </w: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FB6490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Pr="00437203" w:rsidRDefault="008B3EDE" w:rsidP="00FB6490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437203">
              <w:rPr>
                <w:rFonts w:ascii="Times New Roman" w:hAnsi="Times New Roman"/>
                <w:b/>
                <w:sz w:val="24"/>
                <w:szCs w:val="24"/>
              </w:rPr>
              <w:t>Questions 13 – 15 refer to the tram timetable shown below.</w:t>
            </w:r>
          </w:p>
          <w:p w:rsidR="008B3EDE" w:rsidRDefault="008B3EDE" w:rsidP="00FB6490"/>
          <w:tbl>
            <w:tblPr>
              <w:tblW w:w="8185" w:type="dxa"/>
              <w:tblBorders>
                <w:top w:val="single" w:sz="12" w:space="0" w:color="548DD4" w:themeColor="text2" w:themeTint="99"/>
                <w:left w:val="single" w:sz="12" w:space="0" w:color="548DD4" w:themeColor="text2" w:themeTint="99"/>
                <w:bottom w:val="single" w:sz="12" w:space="0" w:color="548DD4" w:themeColor="text2" w:themeTint="99"/>
                <w:right w:val="single" w:sz="12" w:space="0" w:color="548DD4" w:themeColor="text2" w:themeTint="99"/>
                <w:insideH w:val="single" w:sz="12" w:space="0" w:color="548DD4" w:themeColor="text2" w:themeTint="99"/>
                <w:insideV w:val="single" w:sz="12" w:space="0" w:color="548DD4" w:themeColor="text2" w:themeTint="99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627"/>
              <w:gridCol w:w="794"/>
              <w:gridCol w:w="794"/>
              <w:gridCol w:w="794"/>
              <w:gridCol w:w="794"/>
              <w:gridCol w:w="794"/>
              <w:gridCol w:w="794"/>
              <w:gridCol w:w="794"/>
            </w:tblGrid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Stop</w:t>
                  </w:r>
                </w:p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 xml:space="preserve">                                      </w:t>
                  </w: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Time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p</w:t>
                  </w: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p</w:t>
                  </w: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m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Central Pier (Docklands)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7:03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7:56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8:35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9:17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10:18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11:18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11:58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Bourke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7:05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7:58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9:19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12:00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Docklands Park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7:09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12:03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Spencer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12:06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Melbourne Aquarium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12:07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Market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12:09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Elizabeth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12:10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Swanston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12:11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Russell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7:19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8:10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12:12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Spring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7:21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8:12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8:51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12:14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Simpson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7:24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8:15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8:54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12:17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Punt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7:25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8:16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8:55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10:38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11:38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12:18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Yarra Bvd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7:32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9:02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9:44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10:45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11:44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12:24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Hawthorn Railway Station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7:35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8:26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9:05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9:47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10:48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11:47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12:27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Glenferrie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7:39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9:09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9:51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10:52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11:51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12:31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Camberwell Tram Depot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7:43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8:34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9:13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9:55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10:56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11:55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12:35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Camberwell Junction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7:44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8:35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9:14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9:56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10:57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11:56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12:36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Toorak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7:50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10:02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11:03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12:41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Warrigal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7:53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10:05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11:06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12:44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Somers St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7:54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8:45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9:24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10:06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11:07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12:05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12:45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Middleborough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8:51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10:12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11:13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12:51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Blackburn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8:55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10:16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11:17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12:14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12:59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Stanley Rd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8:09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9:00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9:39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12:19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1:02</w:t>
                  </w:r>
                </w:p>
              </w:tc>
            </w:tr>
            <w:tr w:rsidR="008B3EDE" w:rsidRPr="00FA2AA5" w:rsidTr="00FB6490">
              <w:trPr>
                <w:trHeight w:val="288"/>
              </w:trPr>
              <w:tc>
                <w:tcPr>
                  <w:tcW w:w="2627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Hanover Rd (Vermont S</w:t>
                  </w: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th)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8:10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9:01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9:40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10:22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11:23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FA2AA5">
                    <w:rPr>
                      <w:rFonts w:eastAsia="Times New Roman"/>
                      <w:color w:val="000000"/>
                      <w:lang w:eastAsia="en-AU"/>
                    </w:rPr>
                    <w:t>12:20</w:t>
                  </w:r>
                </w:p>
              </w:tc>
              <w:tc>
                <w:tcPr>
                  <w:tcW w:w="794" w:type="dxa"/>
                  <w:shd w:val="clear" w:color="auto" w:fill="auto"/>
                  <w:noWrap/>
                  <w:vAlign w:val="bottom"/>
                  <w:hideMark/>
                </w:tcPr>
                <w:p w:rsidR="008B3EDE" w:rsidRPr="00FA2AA5" w:rsidRDefault="008B3EDE" w:rsidP="00FB6490">
                  <w:pPr>
                    <w:jc w:val="right"/>
                    <w:rPr>
                      <w:rFonts w:eastAsia="Times New Roman"/>
                      <w:color w:val="000000"/>
                      <w:lang w:eastAsia="en-AU"/>
                    </w:rPr>
                  </w:pPr>
                  <w:r>
                    <w:rPr>
                      <w:rFonts w:eastAsia="Times New Roman"/>
                      <w:color w:val="000000"/>
                      <w:lang w:eastAsia="en-AU"/>
                    </w:rPr>
                    <w:t>1:04</w:t>
                  </w:r>
                </w:p>
              </w:tc>
            </w:tr>
          </w:tbl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 xml:space="preserve">How many minutes does it take the tram which leaves the Russell St stop at 8:49 pm to get to the Warrigal Rd stop? </w:t>
            </w:r>
          </w:p>
          <w:p w:rsidR="008B3EDE" w:rsidRPr="0013023C" w:rsidRDefault="002D5995" w:rsidP="00FB6490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54BCBA6C" wp14:editId="6748A975">
                      <wp:simplePos x="0" y="0"/>
                      <wp:positionH relativeFrom="column">
                        <wp:posOffset>31750</wp:posOffset>
                      </wp:positionH>
                      <wp:positionV relativeFrom="paragraph">
                        <wp:posOffset>91440</wp:posOffset>
                      </wp:positionV>
                      <wp:extent cx="1744980" cy="1404620"/>
                      <wp:effectExtent l="0" t="0" r="7620" b="6350"/>
                      <wp:wrapNone/>
                      <wp:docPr id="37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4498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2D5995">
                                  <w:r>
                                    <w:t xml:space="preserve">   </w:t>
                                  </w:r>
                                  <w:r w:rsidRPr="002D5995">
                                    <w:rPr>
                                      <w:color w:val="FF0000"/>
                                      <w:position w:val="-28"/>
                                    </w:rPr>
                                    <w:object w:dxaOrig="1854" w:dyaOrig="432">
                                      <v:shape id="_x0000_i1046" type="#_x0000_t75" style="width:92.9pt;height:21.5pt" o:ole="">
                                        <v:imagedata r:id="rId51" o:title=""/>
                                      </v:shape>
                                      <o:OLEObject Type="Embed" ProgID="FXEquation.Equation" ShapeID="_x0000_i1046" DrawAspect="Content" ObjectID="_1459890584" r:id="rId52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4BCBA6C" id="_x0000_s1049" type="#_x0000_t202" style="position:absolute;margin-left:2.5pt;margin-top:7.2pt;width:137.4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" stroked="f">
                      <v:textbox style="mso-fit-shape-to-text:t">
                        <w:txbxContent>
                          <w:p w:rsidR="00D0763E" w:rsidRDefault="00D0763E" w:rsidP="002D5995">
                            <w:r>
                              <w:t xml:space="preserve">   </w:t>
                            </w:r>
                            <w:r w:rsidRPr="002D5995">
                              <w:rPr>
                                <w:color w:val="FF0000"/>
                                <w:position w:val="-28"/>
                              </w:rPr>
                              <w:object w:dxaOrig="1854" w:dyaOrig="432">
                                <v:shape id="_x0000_i1046" type="#_x0000_t75" style="width:92.9pt;height:21.5pt" o:ole="">
                                  <v:imagedata r:id="rId51" o:title=""/>
                                </v:shape>
                                <o:OLEObject Type="Embed" ProgID="FXEquation.Equation" ShapeID="_x0000_i1046" DrawAspect="Content" ObjectID="_1459890584" r:id="rId53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4ED11CC8" wp14:editId="474A09CF">
                      <wp:simplePos x="0" y="0"/>
                      <wp:positionH relativeFrom="column">
                        <wp:posOffset>2396490</wp:posOffset>
                      </wp:positionH>
                      <wp:positionV relativeFrom="paragraph">
                        <wp:posOffset>51435</wp:posOffset>
                      </wp:positionV>
                      <wp:extent cx="754380" cy="373380"/>
                      <wp:effectExtent l="0" t="0" r="26670" b="26670"/>
                      <wp:wrapNone/>
                      <wp:docPr id="284" name="Rectangle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2D5995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0"/>
                                      <w:szCs w:val="28"/>
                                    </w:rPr>
                                  </w:pPr>
                                  <w:r w:rsidRPr="002D5995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0"/>
                                      <w:szCs w:val="28"/>
                                    </w:rPr>
                                    <w:t>34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D11CC8" id="Rectangle 284" o:spid="_x0000_s1050" style="position:absolute;margin-left:188.7pt;margin-top:4.05pt;width:59.4pt;height:29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" filled="f" strokecolor="black [3213]" strokeweight="1.5pt">
                      <v:textbox>
                        <w:txbxContent>
                          <w:p w:rsidR="00D0763E" w:rsidRPr="002D5995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2D5995">
                              <w:rPr>
                                <w:rFonts w:ascii="Times New Roman" w:hAnsi="Times New Roman"/>
                                <w:color w:val="000000" w:themeColor="text1"/>
                                <w:sz w:val="40"/>
                                <w:szCs w:val="28"/>
                              </w:rPr>
                              <w:t>34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13023C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                      </w:t>
            </w:r>
            <w:r>
              <w:rPr>
                <w:sz w:val="32"/>
                <w:szCs w:val="32"/>
              </w:rPr>
              <w:t>minutes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RPr="001A7F0F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Which of these trams from Docklands takes the least time to complete the full journey to Vermont South?</w:t>
            </w:r>
          </w:p>
          <w:p w:rsidR="008B3EDE" w:rsidRPr="00460C07" w:rsidRDefault="002D5995" w:rsidP="00FB6490">
            <w:pPr>
              <w:pStyle w:val="QuestionStyle"/>
              <w:rPr>
                <w:sz w:val="12"/>
                <w:szCs w:val="12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97152" behindDoc="0" locked="0" layoutInCell="1" allowOverlap="1" wp14:anchorId="21145F56" wp14:editId="259A269C">
                      <wp:simplePos x="0" y="0"/>
                      <wp:positionH relativeFrom="column">
                        <wp:posOffset>1357630</wp:posOffset>
                      </wp:positionH>
                      <wp:positionV relativeFrom="paragraph">
                        <wp:posOffset>12700</wp:posOffset>
                      </wp:positionV>
                      <wp:extent cx="2918460" cy="1404620"/>
                      <wp:effectExtent l="0" t="0" r="0" b="0"/>
                      <wp:wrapNone/>
                      <wp:docPr id="38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1846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2D5995">
                                  <w:r>
                                    <w:t xml:space="preserve">   </w:t>
                                  </w:r>
                                  <w:r w:rsidRPr="002D5995">
                                    <w:rPr>
                                      <w:color w:val="FF0000"/>
                                      <w:position w:val="-2"/>
                                    </w:rPr>
                                    <w:object w:dxaOrig="3426" w:dyaOrig="180">
                                      <v:shape id="_x0000_i1047" type="#_x0000_t75" style="width:171.3pt;height:9.3pt" o:ole="">
                                        <v:imagedata r:id="rId54" o:title=""/>
                                      </v:shape>
                                      <o:OLEObject Type="Embed" ProgID="FXEquation.Equation" ShapeID="_x0000_i1047" DrawAspect="Content" ObjectID="_1459890585" r:id="rId55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1145F56" id="_x0000_s1051" type="#_x0000_t202" style="position:absolute;margin-left:106.9pt;margin-top:1pt;width:229.8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" stroked="f">
                      <v:textbox style="mso-fit-shape-to-text:t">
                        <w:txbxContent>
                          <w:p w:rsidR="00D0763E" w:rsidRDefault="00D0763E" w:rsidP="002D5995">
                            <w:r>
                              <w:t xml:space="preserve">   </w:t>
                            </w:r>
                            <w:r w:rsidRPr="002D5995">
                              <w:rPr>
                                <w:color w:val="FF0000"/>
                                <w:position w:val="-2"/>
                              </w:rPr>
                              <w:object w:dxaOrig="3426" w:dyaOrig="180">
                                <v:shape id="_x0000_i1047" type="#_x0000_t75" style="width:171.3pt;height:9.3pt" o:ole="">
                                  <v:imagedata r:id="rId54" o:title=""/>
                                </v:shape>
                                <o:OLEObject Type="Embed" ProgID="FXEquation.Equation" ShapeID="_x0000_i1047" DrawAspect="Content" ObjectID="_1459890585" r:id="rId56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8B3EDE" w:rsidRPr="00460C0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4B4C0E3A" wp14:editId="3FCAB0DF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285" name="Group 2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8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FA5962F" id="Group 285" o:spid="_x0000_s1026" style="position:absolute;margin-left:18.8pt;margin-top:.9pt;width:13.5pt;height:74.4pt;z-index:251659264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/J+cIA&#10;AADcAAAADwAAAGRycy9kb3ducmV2LnhtbESPQWsCMRSE7wX/Q3hCbzWrB3G3RhHR4tFVL94em+fu&#10;0s1LSFKN/74pFDwOM/MNs1wnM4g7+dBbVjCdFCCIG6t7bhVczvuPBYgQkTUOlknBkwKsV6O3JVba&#10;Prim+ym2IkM4VKigi9FVUoamI4NhYh1x9m7WG4xZ+lZqj48MN4OcFcVcGuw5L3ToaNtR8336MQp2&#10;XtfHa5mcO6aveu+L0t24VOp9nDafICKl+Ar/tw9awWwxh78z+QjI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f8n5wgAAANwAAAAPAAAAAAAAAAAAAAAAAJgCAABkcnMvZG93&#10;bnJldi54bWxQSwUGAAAAAAQABAD1AAAAhwMAAAAA&#10;" fillcolor="black [3213]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rulMYA&#10;AADcAAAADwAAAGRycy9kb3ducmV2LnhtbESPQWvCQBSE7wX/w/IEL0U3eqgxzUZEUexFqIq9PrKv&#10;SWj2bciuSeyv7xYKPQ4z8w2TrgdTi45aV1lWMJ9FIIhzqysuFFwv+2kMwnlkjbVlUvAgB+ts9JRi&#10;om3P79SdfSEChF2CCkrvm0RKl5dk0M1sQxy8T9sa9EG2hdQt9gFuarmIohdpsOKwUGJD25Lyr/Pd&#10;KIgfsbl1t9Phg964332f9HLzvFJqMh42ryA8Df4//Nc+agWLeAm/Z8IRk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0rulMYAAADcAAAADwAAAAAAAAAAAAAAAACYAgAAZHJz&#10;L2Rvd25yZXYueG1sUEsFBgAAAAAEAAQA9QAAAIs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V65sIA&#10;AADcAAAADwAAAGRycy9kb3ducmV2LnhtbERPy4rCMBTdD/gP4QpuBk114dRqFHFQnI3gA91emmtb&#10;bG5Kk2mrXz9ZDLg8nPdi1ZlSNFS7wrKC8SgCQZxaXXCm4HLeDmMQziNrLC2Tgic5WC17HwtMtG35&#10;SM3JZyKEsEtQQe59lUjp0pwMupGtiAN3t7VBH2CdSV1jG8JNKSdRNJUGCw4NOVa0ySl9nH6NgvgZ&#10;m2tzPexu9MPt9+ugv9afM6UG/W49B+Gp82/xv3uvFUzisDacCUd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1XrmwgAAANwAAAAPAAAAAAAAAAAAAAAAAJgCAABkcnMvZG93&#10;bnJldi54bWxQSwUGAAAAAAQABAD1AAAAhwM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nffcUA&#10;AADcAAAADwAAAGRycy9kb3ducmV2LnhtbESPQWvCQBSE7wX/w/IEL0U3erAxuoooFXsRqqLXR/aZ&#10;BLNvQ3abRH+9Wyj0OMzMN8xi1ZlSNFS7wrKC8SgCQZxaXXCm4Hz6HMYgnEfWWFomBQ9ysFr23haY&#10;aNvyNzVHn4kAYZeggtz7KpHSpTkZdCNbEQfvZmuDPsg6k7rGNsBNKSdRNJUGCw4LOVa0ySm9H3+M&#10;gvgRm0tzOeyu9MXt9nnQH+v3mVKDfreeg/DU+f/wX3uvFUziGfyeCUdAL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md99xQAAANw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 w:rsidRPr="00460C07">
              <w:t xml:space="preserve">             </w:t>
            </w:r>
            <w:r>
              <w:t xml:space="preserve"> The 7:03. </w:t>
            </w:r>
          </w:p>
          <w:p w:rsidR="008B3EDE" w:rsidRPr="00460C07" w:rsidRDefault="002D5995" w:rsidP="00FB6490">
            <w:pPr>
              <w:pStyle w:val="QuestionStyle"/>
              <w:rPr>
                <w:sz w:val="12"/>
                <w:szCs w:val="12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10488A10" wp14:editId="49E54F85">
                      <wp:simplePos x="0" y="0"/>
                      <wp:positionH relativeFrom="column">
                        <wp:posOffset>1479550</wp:posOffset>
                      </wp:positionH>
                      <wp:positionV relativeFrom="paragraph">
                        <wp:posOffset>17145</wp:posOffset>
                      </wp:positionV>
                      <wp:extent cx="4053840" cy="312420"/>
                      <wp:effectExtent l="0" t="0" r="3810" b="0"/>
                      <wp:wrapNone/>
                      <wp:docPr id="38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53840" cy="3124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2D5995">
                                  <w:r>
                                    <w:t xml:space="preserve">   </w:t>
                                  </w:r>
                                  <w:r w:rsidRPr="002D5995">
                                    <w:rPr>
                                      <w:color w:val="FF0000"/>
                                      <w:position w:val="-2"/>
                                    </w:rPr>
                                    <w:object w:dxaOrig="5622" w:dyaOrig="180">
                                      <v:shape id="_x0000_i1048" type="#_x0000_t75" style="width:281.05pt;height:9.3pt" o:ole="">
                                        <v:imagedata r:id="rId57" o:title=""/>
                                      </v:shape>
                                      <o:OLEObject Type="Embed" ProgID="FXEquation.Equation" ShapeID="_x0000_i1048" DrawAspect="Content" ObjectID="_1459890586" r:id="rId58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488A10" id="_x0000_s1052" type="#_x0000_t202" style="position:absolute;margin-left:116.5pt;margin-top:1.35pt;width:319.2pt;height:24.6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" stroked="f">
                      <v:textbox>
                        <w:txbxContent>
                          <w:p w:rsidR="00D0763E" w:rsidRDefault="00D0763E" w:rsidP="002D5995">
                            <w:r>
                              <w:t xml:space="preserve">   </w:t>
                            </w:r>
                            <w:r w:rsidRPr="002D5995">
                              <w:rPr>
                                <w:color w:val="FF0000"/>
                                <w:position w:val="-2"/>
                              </w:rPr>
                              <w:object w:dxaOrig="5622" w:dyaOrig="180">
                                <v:shape id="_x0000_i1048" type="#_x0000_t75" style="width:281.05pt;height:9.3pt" o:ole="">
                                  <v:imagedata r:id="rId57" o:title=""/>
                                </v:shape>
                                <o:OLEObject Type="Embed" ProgID="FXEquation.Equation" ShapeID="_x0000_i1048" DrawAspect="Content" ObjectID="_1459890586" r:id="rId59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The 7:56.</w:t>
            </w:r>
          </w:p>
          <w:p w:rsidR="008B3EDE" w:rsidRPr="00460C07" w:rsidRDefault="002D5995" w:rsidP="00FB6490">
            <w:pPr>
              <w:pStyle w:val="QuestionStyle"/>
              <w:rPr>
                <w:sz w:val="12"/>
                <w:szCs w:val="12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682EDAC1" wp14:editId="688B159F">
                      <wp:simplePos x="0" y="0"/>
                      <wp:positionH relativeFrom="column">
                        <wp:posOffset>1410970</wp:posOffset>
                      </wp:positionH>
                      <wp:positionV relativeFrom="paragraph">
                        <wp:posOffset>20955</wp:posOffset>
                      </wp:positionV>
                      <wp:extent cx="2918460" cy="1404620"/>
                      <wp:effectExtent l="0" t="0" r="0" b="0"/>
                      <wp:wrapNone/>
                      <wp:docPr id="38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1846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2D5995">
                                  <w:r>
                                    <w:t xml:space="preserve">   </w:t>
                                  </w:r>
                                  <w:r w:rsidRPr="002D5995">
                                    <w:rPr>
                                      <w:color w:val="FF0000"/>
                                      <w:position w:val="-2"/>
                                    </w:rPr>
                                    <w:object w:dxaOrig="3450" w:dyaOrig="180">
                                      <v:shape id="_x0000_i1049" type="#_x0000_t75" style="width:172.45pt;height:9.3pt" o:ole="">
                                        <v:imagedata r:id="rId60" o:title=""/>
                                      </v:shape>
                                      <o:OLEObject Type="Embed" ProgID="FXEquation.Equation" ShapeID="_x0000_i1049" DrawAspect="Content" ObjectID="_1459890587" r:id="rId61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82EDAC1" id="_x0000_s1053" type="#_x0000_t202" style="position:absolute;margin-left:111.1pt;margin-top:1.65pt;width:229.8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" stroked="f">
                      <v:textbox style="mso-fit-shape-to-text:t">
                        <w:txbxContent>
                          <w:p w:rsidR="00D0763E" w:rsidRDefault="00D0763E" w:rsidP="002D5995">
                            <w:r>
                              <w:t xml:space="preserve">   </w:t>
                            </w:r>
                            <w:r w:rsidRPr="002D5995">
                              <w:rPr>
                                <w:color w:val="FF0000"/>
                                <w:position w:val="-2"/>
                              </w:rPr>
                              <w:object w:dxaOrig="3450" w:dyaOrig="180">
                                <v:shape id="_x0000_i1049" type="#_x0000_t75" style="width:172.45pt;height:9.3pt" o:ole="">
                                  <v:imagedata r:id="rId60" o:title=""/>
                                </v:shape>
                                <o:OLEObject Type="Embed" ProgID="FXEquation.Equation" ShapeID="_x0000_i1049" DrawAspect="Content" ObjectID="_1459890587" r:id="rId62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The 9:17.</w:t>
            </w:r>
          </w:p>
          <w:p w:rsidR="008B3EDE" w:rsidRPr="00460C07" w:rsidRDefault="002D5995" w:rsidP="00FB6490">
            <w:pPr>
              <w:pStyle w:val="QuestionStyle"/>
              <w:rPr>
                <w:sz w:val="12"/>
                <w:szCs w:val="12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699200" behindDoc="0" locked="0" layoutInCell="1" allowOverlap="1" wp14:anchorId="3714AA92" wp14:editId="2EE07E75">
                      <wp:simplePos x="0" y="0"/>
                      <wp:positionH relativeFrom="column">
                        <wp:posOffset>1388110</wp:posOffset>
                      </wp:positionH>
                      <wp:positionV relativeFrom="paragraph">
                        <wp:posOffset>46990</wp:posOffset>
                      </wp:positionV>
                      <wp:extent cx="2918460" cy="1404620"/>
                      <wp:effectExtent l="0" t="0" r="0" b="0"/>
                      <wp:wrapNone/>
                      <wp:docPr id="38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1846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2D5995">
                                  <w:r>
                                    <w:t xml:space="preserve">   </w:t>
                                  </w:r>
                                  <w:r w:rsidRPr="00E46FFE">
                                    <w:rPr>
                                      <w:color w:val="FF0000"/>
                                      <w:position w:val="-2"/>
                                    </w:rPr>
                                    <w:object w:dxaOrig="3557" w:dyaOrig="180">
                                      <v:shape id="_x0000_i1050" type="#_x0000_t75" style="width:177.7pt;height:9.3pt" o:ole="">
                                        <v:imagedata r:id="rId63" o:title=""/>
                                      </v:shape>
                                      <o:OLEObject Type="Embed" ProgID="FXEquation.Equation" ShapeID="_x0000_i1050" DrawAspect="Content" ObjectID="_1459890588" r:id="rId64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714AA92" id="_x0000_s1054" type="#_x0000_t202" style="position:absolute;margin-left:109.3pt;margin-top:3.7pt;width:229.8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" stroked="f">
                      <v:textbox style="mso-fit-shape-to-text:t">
                        <w:txbxContent>
                          <w:p w:rsidR="00D0763E" w:rsidRDefault="00D0763E" w:rsidP="002D5995">
                            <w:r>
                              <w:t xml:space="preserve">   </w:t>
                            </w:r>
                            <w:r w:rsidRPr="00E46FFE">
                              <w:rPr>
                                <w:color w:val="FF0000"/>
                                <w:position w:val="-2"/>
                              </w:rPr>
                              <w:object w:dxaOrig="3557" w:dyaOrig="180">
                                <v:shape id="_x0000_i1050" type="#_x0000_t75" style="width:177.7pt;height:9.3pt" o:ole="">
                                  <v:imagedata r:id="rId63" o:title=""/>
                                </v:shape>
                                <o:OLEObject Type="Embed" ProgID="FXEquation.Equation" ShapeID="_x0000_i1050" DrawAspect="Content" ObjectID="_1459890588" r:id="rId65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8B3EDE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The 11:18.</w:t>
            </w:r>
            <w:r w:rsidR="002D5995">
              <w:rPr>
                <w:noProof/>
                <w:lang w:eastAsia="en-AU"/>
              </w:rPr>
              <w:t xml:space="preserve"> </w:t>
            </w:r>
          </w:p>
          <w:p w:rsidR="008B3EDE" w:rsidRPr="001A7F0F" w:rsidRDefault="008B3EDE" w:rsidP="00FB6490">
            <w:pPr>
              <w:pStyle w:val="QuestionStyle"/>
            </w:pPr>
            <w:r>
              <w:t xml:space="preserve">                                                                                                             </w:t>
            </w:r>
          </w:p>
        </w:tc>
      </w:tr>
      <w:tr w:rsidR="008B3EDE" w:rsidRPr="001A7F0F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E46FFE" w:rsidP="00E46FFE">
            <w:pPr>
              <w:pStyle w:val="QuestionStyle"/>
              <w:ind w:right="3577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504F2606" wp14:editId="0772893A">
                      <wp:simplePos x="0" y="0"/>
                      <wp:positionH relativeFrom="column">
                        <wp:posOffset>3613150</wp:posOffset>
                      </wp:positionH>
                      <wp:positionV relativeFrom="paragraph">
                        <wp:posOffset>-1905</wp:posOffset>
                      </wp:positionV>
                      <wp:extent cx="2019300" cy="1066800"/>
                      <wp:effectExtent l="0" t="0" r="0" b="0"/>
                      <wp:wrapNone/>
                      <wp:docPr id="38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1930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E46FFE">
                                  <w:r>
                                    <w:t xml:space="preserve">   </w:t>
                                  </w:r>
                                  <w:r w:rsidRPr="00E46FFE">
                                    <w:rPr>
                                      <w:color w:val="FF0000"/>
                                      <w:position w:val="-108"/>
                                    </w:rPr>
                                    <w:object w:dxaOrig="2478" w:dyaOrig="1234">
                                      <v:shape id="_x0000_i1051" type="#_x0000_t75" style="width:124.25pt;height:75.5pt" o:ole="">
                                        <v:imagedata r:id="rId66" o:title=""/>
                                      </v:shape>
                                      <o:OLEObject Type="Embed" ProgID="FXEquation.Equation" ShapeID="_x0000_i1051" DrawAspect="Content" ObjectID="_1459890589" r:id="rId67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4F2606" id="_x0000_s1055" type="#_x0000_t202" style="position:absolute;margin-left:284.5pt;margin-top:-.15pt;width:159pt;height:8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" stroked="f">
                      <v:textbox>
                        <w:txbxContent>
                          <w:p w:rsidR="00D0763E" w:rsidRDefault="00D0763E" w:rsidP="00E46FFE">
                            <w:r>
                              <w:t xml:space="preserve">   </w:t>
                            </w:r>
                            <w:r w:rsidRPr="00E46FFE">
                              <w:rPr>
                                <w:color w:val="FF0000"/>
                                <w:position w:val="-108"/>
                              </w:rPr>
                              <w:object w:dxaOrig="2478" w:dyaOrig="1234">
                                <v:shape id="_x0000_i1051" type="#_x0000_t75" style="width:124.25pt;height:75.5pt" o:ole="">
                                  <v:imagedata r:id="rId66" o:title=""/>
                                </v:shape>
                                <o:OLEObject Type="Embed" ProgID="FXEquation.Equation" ShapeID="_x0000_i1051" DrawAspect="Content" ObjectID="_1459890589" r:id="rId68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>
              <w:t>Laura catches the 8:35 tram from Docklands and gets off at Swanson St to join friends f</w:t>
            </w:r>
            <w:r>
              <w:t>or a meal which takes an hour</w:t>
            </w:r>
            <w:r w:rsidR="008B3EDE">
              <w:t xml:space="preserve">. </w:t>
            </w:r>
          </w:p>
          <w:p w:rsidR="008B3EDE" w:rsidRPr="001A7F0F" w:rsidRDefault="008B3EDE" w:rsidP="00E46FFE">
            <w:pPr>
              <w:pStyle w:val="QuestionStyle"/>
              <w:ind w:right="3577"/>
              <w:rPr>
                <w:sz w:val="12"/>
                <w:szCs w:val="12"/>
              </w:rPr>
            </w:pPr>
          </w:p>
          <w:p w:rsidR="008B3EDE" w:rsidRDefault="008B3EDE" w:rsidP="00E46FFE">
            <w:pPr>
              <w:pStyle w:val="QuestionStyle"/>
              <w:ind w:right="3577"/>
            </w:pPr>
            <w:r>
              <w:t>She then takes another tram and gets off at Somers St and walks 5 minutes to her home.</w:t>
            </w:r>
          </w:p>
          <w:p w:rsidR="008B3EDE" w:rsidRPr="001A7F0F" w:rsidRDefault="008B3EDE" w:rsidP="00E46FFE">
            <w:pPr>
              <w:pStyle w:val="QuestionStyle"/>
              <w:ind w:right="3577"/>
              <w:rPr>
                <w:sz w:val="12"/>
                <w:szCs w:val="12"/>
              </w:rPr>
            </w:pPr>
          </w:p>
          <w:p w:rsidR="008B3EDE" w:rsidRDefault="008B3EDE" w:rsidP="00E46FFE">
            <w:pPr>
              <w:pStyle w:val="QuestionStyle"/>
              <w:ind w:right="3577"/>
            </w:pPr>
            <w:r>
              <w:t>What time does she arrive home?</w:t>
            </w:r>
          </w:p>
          <w:p w:rsidR="008B3EDE" w:rsidRPr="0013023C" w:rsidRDefault="008B3EDE" w:rsidP="00FB6490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2C8C776" wp14:editId="2B98C240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290" name="Rectangle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D14A03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 w:rsidRPr="00D14A03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11:12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C8C776" id="Rectangle 290" o:spid="_x0000_s1056" style="position:absolute;margin-left:187.5pt;margin-top:7.65pt;width:59.4pt;height:29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" filled="f" strokecolor="black [3213]" strokeweight="1.5pt">
                      <v:textbox>
                        <w:txbxContent>
                          <w:p w:rsidR="00D0763E" w:rsidRPr="00D14A03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 w:rsidRPr="00D14A03"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11:12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13023C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</w:t>
            </w:r>
            <w:r>
              <w:rPr>
                <w:sz w:val="32"/>
                <w:szCs w:val="32"/>
              </w:rPr>
              <w:t xml:space="preserve">                               p</w:t>
            </w:r>
            <w:r w:rsidRPr="0013023C">
              <w:rPr>
                <w:sz w:val="32"/>
                <w:szCs w:val="32"/>
              </w:rPr>
              <w:t>m</w:t>
            </w:r>
            <w:r>
              <w:rPr>
                <w:sz w:val="32"/>
                <w:szCs w:val="32"/>
              </w:rPr>
              <w:t>/</w:t>
            </w:r>
            <w:r w:rsidRPr="00D14A03">
              <w:rPr>
                <w:strike/>
                <w:sz w:val="32"/>
                <w:szCs w:val="32"/>
              </w:rPr>
              <w:t>am</w:t>
            </w:r>
          </w:p>
          <w:p w:rsidR="008B3EDE" w:rsidRPr="001A7F0F" w:rsidRDefault="008B3EDE" w:rsidP="00FB6490">
            <w:pPr>
              <w:pStyle w:val="QuestionStyle"/>
              <w:rPr>
                <w:sz w:val="12"/>
                <w:szCs w:val="12"/>
              </w:rPr>
            </w:pPr>
          </w:p>
        </w:tc>
      </w:tr>
      <w:tr w:rsidR="008B3EDE" w:rsidRPr="00BD1484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Helen’s date of birth is 15/08/2001. She received a birthday card on the 30</w:t>
            </w:r>
            <w:r w:rsidRPr="00BD1484">
              <w:rPr>
                <w:vertAlign w:val="superscript"/>
              </w:rPr>
              <w:t>th</w:t>
            </w:r>
            <w:r w:rsidR="00D14A03">
              <w:t xml:space="preserve"> </w:t>
            </w:r>
            <w:r>
              <w:t xml:space="preserve">July 2014. </w:t>
            </w:r>
          </w:p>
          <w:p w:rsidR="008B3EDE" w:rsidRPr="00BD1484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Default="00D14A03" w:rsidP="00FB6490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05344" behindDoc="0" locked="0" layoutInCell="1" allowOverlap="1" wp14:anchorId="554DD028" wp14:editId="2537757C">
                      <wp:simplePos x="0" y="0"/>
                      <wp:positionH relativeFrom="column">
                        <wp:posOffset>3742690</wp:posOffset>
                      </wp:positionH>
                      <wp:positionV relativeFrom="paragraph">
                        <wp:posOffset>90805</wp:posOffset>
                      </wp:positionV>
                      <wp:extent cx="2019300" cy="1066800"/>
                      <wp:effectExtent l="0" t="0" r="0" b="0"/>
                      <wp:wrapNone/>
                      <wp:docPr id="38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1930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D14A03">
                                  <w:r>
                                    <w:t xml:space="preserve">   </w:t>
                                  </w:r>
                                  <w:r w:rsidRPr="00D14A03">
                                    <w:rPr>
                                      <w:color w:val="FF0000"/>
                                      <w:position w:val="-84"/>
                                    </w:rPr>
                                    <w:object w:dxaOrig="2706" w:dyaOrig="1008">
                                      <v:shape id="_x0000_i1052" type="#_x0000_t75" style="width:135.3pt;height:61.55pt" o:ole="">
                                        <v:imagedata r:id="rId69" o:title=""/>
                                      </v:shape>
                                      <o:OLEObject Type="Embed" ProgID="FXEquation.Equation" ShapeID="_x0000_i1052" DrawAspect="Content" ObjectID="_1459890590" r:id="rId70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4DD028" id="_x0000_s1057" type="#_x0000_t202" style="position:absolute;margin-left:294.7pt;margin-top:7.15pt;width:159pt;height:8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" stroked="f">
                      <v:textbox>
                        <w:txbxContent>
                          <w:p w:rsidR="00D0763E" w:rsidRDefault="00D0763E" w:rsidP="00D14A03">
                            <w:r>
                              <w:t xml:space="preserve">   </w:t>
                            </w:r>
                            <w:r w:rsidRPr="00D14A03">
                              <w:rPr>
                                <w:color w:val="FF0000"/>
                                <w:position w:val="-84"/>
                              </w:rPr>
                              <w:object w:dxaOrig="2706" w:dyaOrig="1008">
                                <v:shape id="_x0000_i1052" type="#_x0000_t75" style="width:135.3pt;height:61.55pt" o:ole="">
                                  <v:imagedata r:id="rId69" o:title=""/>
                                </v:shape>
                                <o:OLEObject Type="Embed" ProgID="FXEquation.Equation" ShapeID="_x0000_i1052" DrawAspect="Content" ObjectID="_1459890590" r:id="rId71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>
              <w:t>Which is true?</w:t>
            </w:r>
          </w:p>
          <w:p w:rsidR="008B3EDE" w:rsidRPr="00BD1484" w:rsidRDefault="008B3EDE" w:rsidP="00FB6490">
            <w:pPr>
              <w:pStyle w:val="QuestionStyle"/>
              <w:rPr>
                <w:rFonts w:eastAsiaTheme="minorHAnsi"/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7D43725F" wp14:editId="1F8796D5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291" name="Group 2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9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3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4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5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A180D9" id="Group 291" o:spid="_x0000_s1026" style="position:absolute;margin-left:18.8pt;margin-top:.9pt;width:13.5pt;height:74.4pt;z-index:251661312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1ZJ8IA&#10;AADcAAAADwAAAGRycy9kb3ducmV2LnhtbESPQWsCMRSE74L/ITyhN826h+JujVKKSo+u9eLtsXnu&#10;Lt28hCRq+u+bgtDjMDPfMOttMqO4kw+DZQXLRQGCuLV64E7B+Ws/X4EIEVnjaJkU/FCA7WY6WWOt&#10;7YMbup9iJzKEQ40K+hhdLWVoezIYFtYRZ+9qvcGYpe+k9vjIcDPKsihepcGB80KPjj56ar9PN6Ng&#10;53VzvFTJuWM6NHtfVO7KlVIvs/T+BiJSiv/hZ/tTKyirEv7O5CM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nVknwgAAANwAAAAPAAAAAAAAAAAAAAAAAJgCAABkcnMvZG93&#10;bnJldi54bWxQSwUGAAAAAAQABAD1AAAAhwMAAAAA&#10;" fillcolor="black [3213]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h+SscA&#10;AADcAAAADwAAAGRycy9kb3ducmV2LnhtbESPT2vCQBTE7wW/w/KEXorZaKHG6CrS0tJeBP8Qr4/s&#10;Mwlm34bsNon99N2C0OMwM79hVpvB1KKj1lWWFUyjGARxbnXFhYLT8X2SgHAeWWNtmRTcyMFmPXpY&#10;Yaptz3vqDr4QAcIuRQWl900qpctLMugi2xAH72Jbgz7ItpC6xT7ATS1ncfwiDVYcFkps6LWk/Hr4&#10;NgqSW2KyLtt9nOmL+7efnZ5vnxZKPY6H7RKEp8H/h+/tT61gtniGvzPh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WofkrHAAAA3AAAAA8AAAAAAAAAAAAAAAAAmAIAAGRy&#10;cy9kb3ducmV2LnhtbFBLBQYAAAAABAAEAPUAAACMAwAAAAA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HmPscA&#10;AADcAAAADwAAAGRycy9kb3ducmV2LnhtbESPT2vCQBTE7wW/w/KEXorZKKXG6CrS0tJeBP8Qr4/s&#10;Mwlm34bsNon99N2C0OMwM79hVpvB1KKj1lWWFUyjGARxbnXFhYLT8X2SgHAeWWNtmRTcyMFmPXpY&#10;Yaptz3vqDr4QAcIuRQWl900qpctLMugi2xAH72Jbgz7ItpC6xT7ATS1ncfwiDVYcFkps6LWk/Hr4&#10;NgqSW2KyLtt9nOmL+7efnZ5vnxZKPY6H7RKEp8H/h+/tT61gtniGvzPh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B5j7HAAAA3AAAAA8AAAAAAAAAAAAAAAAAmAIAAGRy&#10;cy9kb3ducmV2LnhtbFBLBQYAAAAABAAEAPUAAACMAwAAAAA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1DpccA&#10;AADcAAAADwAAAGRycy9kb3ducmV2LnhtbESPT2vCQBTE7wW/w/KEXorZKLTG6CrS0tJeBP8Qr4/s&#10;Mwlm34bsNon99N2C0OMwM79hVpvB1KKj1lWWFUyjGARxbnXFhYLT8X2SgHAeWWNtmRTcyMFmPXpY&#10;Yaptz3vqDr4QAcIuRQWl900qpctLMugi2xAH72Jbgz7ItpC6xT7ATS1ncfwiDVYcFkps6LWk/Hr4&#10;NgqSW2KyLtt9nOmL+7efnZ5vnxZKPY6H7RKEp8H/h+/tT61gtniGvzPh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NQ6XHAAAA3AAAAA8AAAAAAAAAAAAAAAAAmAIAAGRy&#10;cy9kb3ducmV2LnhtbFBLBQYAAAAABAAEAPUAAACMAwAAAAA=&#10;" strokecolor="windowText" strokeweight="1pt"/>
                    </v:group>
                  </w:pict>
                </mc:Fallback>
              </mc:AlternateContent>
            </w:r>
            <w:r w:rsidRPr="00460C07">
              <w:t xml:space="preserve">             </w:t>
            </w:r>
            <w:r>
              <w:t xml:space="preserve"> The card arrived 15 days early for her 12</w:t>
            </w:r>
            <w:r w:rsidRPr="00BD1484">
              <w:rPr>
                <w:vertAlign w:val="superscript"/>
              </w:rPr>
              <w:t>th</w:t>
            </w:r>
            <w:r>
              <w:t xml:space="preserve"> birthday. 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The card arrived 16 days early for her 12</w:t>
            </w:r>
            <w:r w:rsidRPr="00BD1484">
              <w:rPr>
                <w:vertAlign w:val="superscript"/>
              </w:rPr>
              <w:t>th</w:t>
            </w:r>
            <w:r>
              <w:t xml:space="preserve"> birthday.</w:t>
            </w:r>
            <w:r w:rsidR="00D14A03">
              <w:rPr>
                <w:noProof/>
                <w:lang w:eastAsia="en-AU"/>
              </w:rPr>
              <w:t xml:space="preserve"> 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The card arrived 15 days early for her 13</w:t>
            </w:r>
            <w:r w:rsidRPr="00BD1484">
              <w:rPr>
                <w:vertAlign w:val="superscript"/>
              </w:rPr>
              <w:t>th</w:t>
            </w:r>
            <w:r>
              <w:t xml:space="preserve"> birthday.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The card arrived 16 days early for her 13</w:t>
            </w:r>
            <w:r w:rsidRPr="00BD1484">
              <w:rPr>
                <w:vertAlign w:val="superscript"/>
              </w:rPr>
              <w:t>th</w:t>
            </w:r>
            <w:r>
              <w:t xml:space="preserve"> birthday.</w:t>
            </w:r>
          </w:p>
          <w:p w:rsidR="008B3EDE" w:rsidRPr="00BD1484" w:rsidRDefault="008B3EDE" w:rsidP="00FB6490">
            <w:pPr>
              <w:pStyle w:val="QuestionStyle"/>
              <w:rPr>
                <w:sz w:val="12"/>
                <w:szCs w:val="12"/>
              </w:rPr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66432" behindDoc="0" locked="0" layoutInCell="1" allowOverlap="1" wp14:anchorId="2D6055EB" wp14:editId="63CCEF83">
                  <wp:simplePos x="0" y="0"/>
                  <wp:positionH relativeFrom="column">
                    <wp:posOffset>4425950</wp:posOffset>
                  </wp:positionH>
                  <wp:positionV relativeFrom="paragraph">
                    <wp:posOffset>-17145</wp:posOffset>
                  </wp:positionV>
                  <wp:extent cx="901596" cy="1661160"/>
                  <wp:effectExtent l="0" t="0" r="0" b="0"/>
                  <wp:wrapNone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runner shutterstock_130223891.jpg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53" t="-2623" r="46740" b="1780"/>
                          <a:stretch/>
                        </pic:blipFill>
                        <pic:spPr bwMode="auto">
                          <a:xfrm>
                            <a:off x="0" y="0"/>
                            <a:ext cx="901596" cy="1661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Alex runs 18 laps of an oval which has a circumference of 250 metres.</w:t>
            </w:r>
          </w:p>
          <w:p w:rsidR="008B3EDE" w:rsidRPr="009F53E0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Default="008B3EDE" w:rsidP="00FB6490">
            <w:pPr>
              <w:pStyle w:val="QuestionStyle"/>
            </w:pPr>
            <w:r>
              <w:t>Lenny runs 4.8 kilometres on the open road.</w:t>
            </w:r>
          </w:p>
          <w:p w:rsidR="008B3EDE" w:rsidRPr="009F53E0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Default="008B3EDE" w:rsidP="00FB6490">
            <w:pPr>
              <w:pStyle w:val="QuestionStyle"/>
            </w:pPr>
            <w:r>
              <w:t>Who runs the furthest, and by how many metres?</w:t>
            </w:r>
          </w:p>
          <w:p w:rsidR="008B3EDE" w:rsidRDefault="00D14A03" w:rsidP="00FB6490">
            <w:pPr>
              <w:pStyle w:val="QuestionStyle"/>
            </w:pPr>
            <w:r>
              <w:t xml:space="preserve"> </w:t>
            </w:r>
            <w:r w:rsidRPr="00D14A03">
              <w:rPr>
                <w:color w:val="FF0000"/>
                <w:position w:val="-28"/>
              </w:rPr>
              <w:object w:dxaOrig="3062" w:dyaOrig="454">
                <v:shape id="_x0000_i1029" type="#_x0000_t75" style="width:153.3pt;height:22.65pt" o:ole="">
                  <v:imagedata r:id="rId72" o:title=""/>
                </v:shape>
                <o:OLEObject Type="Embed" ProgID="FXEquation.Equation" ShapeID="_x0000_i1029" DrawAspect="Content" ObjectID="_1459890567" r:id="rId73"/>
              </w:object>
            </w:r>
            <w:r w:rsidRPr="00D14A03">
              <w:rPr>
                <w:position w:val="-28"/>
              </w:rPr>
              <w:t xml:space="preserve"> </w:t>
            </w:r>
          </w:p>
          <w:p w:rsidR="008B3EDE" w:rsidRDefault="008B3EDE" w:rsidP="00FB6490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80D57F2" wp14:editId="42F3B335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59055</wp:posOffset>
                      </wp:positionV>
                      <wp:extent cx="953770" cy="373380"/>
                      <wp:effectExtent l="0" t="0" r="17780" b="26670"/>
                      <wp:wrapNone/>
                      <wp:docPr id="296" name="Rectangle 2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377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D14A03" w:rsidRDefault="00D0763E" w:rsidP="00D14A0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36"/>
                                    </w:rPr>
                                  </w:pPr>
                                  <w:r w:rsidRPr="00D14A03">
                                    <w:rPr>
                                      <w:color w:val="000000" w:themeColor="text1"/>
                                      <w:sz w:val="36"/>
                                    </w:rPr>
                                    <w:t>Lenny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D57F2" id="Rectangle 296" o:spid="_x0000_s1058" style="position:absolute;margin-left:1.3pt;margin-top:4.65pt;width:75.1pt;height:2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" filled="f" strokecolor="black [3213]" strokeweight="1.5pt">
                      <v:textbox>
                        <w:txbxContent>
                          <w:p w:rsidR="00D0763E" w:rsidRPr="00D14A03" w:rsidRDefault="00D0763E" w:rsidP="00D14A03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</w:rPr>
                            </w:pPr>
                            <w:r w:rsidRPr="00D14A03">
                              <w:rPr>
                                <w:color w:val="000000" w:themeColor="text1"/>
                                <w:sz w:val="36"/>
                              </w:rPr>
                              <w:t>Lenny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A2EDF5C" wp14:editId="133B7D81">
                      <wp:simplePos x="0" y="0"/>
                      <wp:positionH relativeFrom="column">
                        <wp:posOffset>2708275</wp:posOffset>
                      </wp:positionH>
                      <wp:positionV relativeFrom="paragraph">
                        <wp:posOffset>61595</wp:posOffset>
                      </wp:positionV>
                      <wp:extent cx="754380" cy="373380"/>
                      <wp:effectExtent l="0" t="0" r="26670" b="26670"/>
                      <wp:wrapNone/>
                      <wp:docPr id="297" name="Rectangle 2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D14A03" w:rsidRDefault="00D0763E" w:rsidP="00D14A03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32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32"/>
                                    </w:rPr>
                                    <w:t>300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2EDF5C" id="Rectangle 297" o:spid="_x0000_s1059" style="position:absolute;margin-left:213.25pt;margin-top:4.85pt;width:59.4pt;height:2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" filled="f" strokecolor="black [3213]" strokeweight="1.5pt">
                      <v:textbox>
                        <w:txbxContent>
                          <w:p w:rsidR="00D0763E" w:rsidRPr="00D14A03" w:rsidRDefault="00D0763E" w:rsidP="00D14A03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</w:rPr>
                              <w:t>300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C37091" w:rsidRDefault="008B3EDE" w:rsidP="00FB6490">
            <w:pPr>
              <w:pStyle w:val="QuestionSty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        runs the furthest by                  metres.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9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At 19:56 Hannah checks the program guide on her TV and sees a program she wants to watch starts in 1 hour and twenty minutes and lasts for 56 minutes. </w:t>
            </w:r>
          </w:p>
          <w:p w:rsidR="008B3EDE" w:rsidRPr="006F0684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Default="002F268A" w:rsidP="00FB6490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 wp14:anchorId="1BA06AEE" wp14:editId="7432FBCF">
                      <wp:simplePos x="0" y="0"/>
                      <wp:positionH relativeFrom="column">
                        <wp:posOffset>3757930</wp:posOffset>
                      </wp:positionH>
                      <wp:positionV relativeFrom="paragraph">
                        <wp:posOffset>169545</wp:posOffset>
                      </wp:positionV>
                      <wp:extent cx="2339340" cy="1287780"/>
                      <wp:effectExtent l="0" t="0" r="3810" b="7620"/>
                      <wp:wrapNone/>
                      <wp:docPr id="38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39340" cy="12877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2F268A">
                                  <w:r>
                                    <w:t xml:space="preserve">   </w:t>
                                  </w:r>
                                  <w:r w:rsidRPr="002F268A">
                                    <w:rPr>
                                      <w:color w:val="FF0000"/>
                                      <w:position w:val="-108"/>
                                    </w:rPr>
                                    <w:object w:dxaOrig="3582" w:dyaOrig="1232">
                                      <v:shape id="_x0000_i1053" type="#_x0000_t75" style="width:179.4pt;height:75.5pt" o:ole="">
                                        <v:imagedata r:id="rId74" o:title=""/>
                                      </v:shape>
                                      <o:OLEObject Type="Embed" ProgID="FXEquation.Equation" ShapeID="_x0000_i1053" DrawAspect="Content" ObjectID="_1459890591" r:id="rId75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A06AEE" id="_x0000_s1060" type="#_x0000_t202" style="position:absolute;margin-left:295.9pt;margin-top:13.35pt;width:184.2pt;height:101.4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" stroked="f">
                      <v:textbox>
                        <w:txbxContent>
                          <w:p w:rsidR="00D0763E" w:rsidRDefault="00D0763E" w:rsidP="002F268A">
                            <w:r>
                              <w:t xml:space="preserve">   </w:t>
                            </w:r>
                            <w:r w:rsidRPr="002F268A">
                              <w:rPr>
                                <w:color w:val="FF0000"/>
                                <w:position w:val="-108"/>
                              </w:rPr>
                              <w:object w:dxaOrig="3582" w:dyaOrig="1232">
                                <v:shape id="_x0000_i1053" type="#_x0000_t75" style="width:179.4pt;height:75.5pt" o:ole="">
                                  <v:imagedata r:id="rId74" o:title=""/>
                                </v:shape>
                                <o:OLEObject Type="Embed" ProgID="FXEquation.Equation" ShapeID="_x0000_i1053" DrawAspect="Content" ObjectID="_1459890591" r:id="rId76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>
              <w:t>Which is true?</w:t>
            </w:r>
          </w:p>
          <w:p w:rsidR="008B3EDE" w:rsidRPr="00BD1484" w:rsidRDefault="008B3EDE" w:rsidP="00FB6490">
            <w:pPr>
              <w:pStyle w:val="QuestionStyle"/>
              <w:rPr>
                <w:rFonts w:eastAsiaTheme="minorHAnsi"/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43124522" wp14:editId="2EF2F601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298" name="Group 2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29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8EB45AD" id="Group 298" o:spid="_x0000_s1026" style="position:absolute;margin-left:18.8pt;margin-top:.9pt;width:13.5pt;height:74.4pt;z-index:251667456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BJoMYA&#10;AADcAAAADwAAAGRycy9kb3ducmV2LnhtbESPQWvCQBSE7wX/w/KEXorZ1EObxKwiFkt7Eaqi10f2&#10;mQSzb0N2TWJ/fbdQ6HGYmW+YfDWaRvTUudqygucoBkFcWF1zqeB42M4SEM4ja2wsk4I7OVgtJw85&#10;ZtoO/EX93pciQNhlqKDyvs2kdEVFBl1kW+LgXWxn0AfZlVJ3OAS4aeQ8jl+kwZrDQoUtbSoqrvub&#10;UZDcE3PqT7v3M33y8Pa906/rp1Spx+m4XoDwNPr/8F/7QyuYpyn8nglHQC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EBJoM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j40b8A&#10;AADcAAAADwAAAGRycy9kb3ducmV2LnhtbERPTWsCMRC9C/6HMEJvmtiCdFejSKmlR1d76W3YjLuL&#10;m0lIUk3/fXMQeny8780u21HcKMTBsYblQoEgbp0ZuNPwdT7MX0HEhGxwdEwafinCbjudbLA27s4N&#10;3U6pEyWEY40a+pR8LWVse7IYF84TF+7igsVUYOikCXgv4XaUz0qtpMWBS0OPnt56aq+nH6vhPZjm&#10;+F1l74/5ozkEVfkLV1o/zfJ+DSJRTv/ih/vTaHhRZX45U46A3P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6PjRvwAAANwAAAAPAAAAAAAAAAAAAAAAAJgCAABkcnMvZG93bnJl&#10;di54bWxQSwUGAAAAAAQABAD1AAAAhAMAAAAA&#10;" fillcolor="black [3213]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3fvMUA&#10;AADcAAAADwAAAGRycy9kb3ducmV2LnhtbESPQWvCQBSE7wX/w/KEXopurFBjdBWxtOhFqIpeH9ln&#10;Esy+DdltEv31rlDocZiZb5j5sjOlaKh2hWUFo2EEgji1uuBMwfHwNYhBOI+ssbRMCm7kYLnovcwx&#10;0bblH2r2PhMBwi5BBbn3VSKlS3My6Ia2Ig7exdYGfZB1JnWNbYCbUr5H0Yc0WHBYyLGidU7pdf9r&#10;FMS32Jya0+77TFtuP+87PVm9TZV67XerGQhPnf8P/7U3WsE4GsHzTDgCcv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3d+8xQAAANwAAAAPAAAAAAAAAAAAAAAAAJgCAABkcnMv&#10;ZG93bnJldi54bWxQSwUGAAAAAAQABAD1AAAAigMAAAAA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9By8YA&#10;AADcAAAADwAAAGRycy9kb3ducmV2LnhtbESPQWvCQBSE70L/w/IKvUizqQUb06wiilIvgrbo9ZF9&#10;TUKzb0N2m8T++q4geBxm5hsmWwymFh21rrKs4CWKQRDnVldcKPj63DwnIJxH1lhbJgUXcrCYP4wy&#10;TLXt+UDd0RciQNilqKD0vkmldHlJBl1kG+LgfdvWoA+yLaRusQ9wU8tJHE+lwYrDQokNrUrKf46/&#10;RkFyScypO+23Z9pxv/7b67fleKbU0+OwfAfhafD38K39oRW8xhO4nglHQM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A9By8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 w:rsidRPr="00460C07">
              <w:t xml:space="preserve">             </w:t>
            </w:r>
            <w:r>
              <w:t xml:space="preserve"> </w:t>
            </w:r>
            <w:r w:rsidR="002F268A">
              <w:t>The program starts at 9:16 pm and ends at 10</w:t>
            </w:r>
            <w:r>
              <w:t xml:space="preserve">:12 pm. 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</w:t>
            </w:r>
            <w:r w:rsidR="002F268A">
              <w:t>The program starts at 9:16 pm and ends at 10</w:t>
            </w:r>
            <w:r>
              <w:t>:22 pm.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</w:t>
            </w:r>
            <w:r w:rsidR="002F268A">
              <w:t>The program starts at 9:2</w:t>
            </w:r>
            <w:r>
              <w:t>6 pm and ends at 10:12 pm.</w:t>
            </w:r>
          </w:p>
          <w:p w:rsidR="008B3EDE" w:rsidRPr="00460C0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Default="008B3EDE" w:rsidP="00FB6490">
            <w:pPr>
              <w:pStyle w:val="QuestionStyle"/>
            </w:pPr>
            <w:r w:rsidRPr="00460C07">
              <w:t xml:space="preserve">          </w:t>
            </w:r>
            <w:r>
              <w:t xml:space="preserve">    </w:t>
            </w:r>
            <w:r w:rsidR="002F268A">
              <w:t>The program starts at 9:26 pm and ends at 10:1</w:t>
            </w:r>
            <w:r>
              <w:t>2 pm.</w:t>
            </w:r>
          </w:p>
          <w:p w:rsidR="008B3EDE" w:rsidRDefault="008B3EDE" w:rsidP="00FB6490">
            <w:pPr>
              <w:pStyle w:val="QuestionStyle"/>
            </w:pPr>
          </w:p>
        </w:tc>
      </w:tr>
    </w:tbl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  <w:sectPr w:rsidR="003F3344" w:rsidSect="00A252B0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3F3344" w:rsidRDefault="003F3344" w:rsidP="003F3344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F3344" w:rsidTr="003F3344">
        <w:tc>
          <w:tcPr>
            <w:tcW w:w="9242" w:type="dxa"/>
          </w:tcPr>
          <w:p w:rsidR="003F3344" w:rsidRDefault="003F3344" w:rsidP="003F3344">
            <w:pPr>
              <w:pStyle w:val="Heading1"/>
              <w:jc w:val="center"/>
            </w:pPr>
            <w:r>
              <w:t xml:space="preserve">Calculator Allowed </w:t>
            </w:r>
            <w:r w:rsidR="00165882">
              <w:t xml:space="preserve">Short Answer </w:t>
            </w:r>
            <w:r>
              <w:t xml:space="preserve">Section  </w:t>
            </w:r>
            <w:r>
              <w:rPr>
                <w:sz w:val="24"/>
                <w:szCs w:val="24"/>
              </w:rPr>
              <w:t>( 1 mark each)</w:t>
            </w:r>
          </w:p>
        </w:tc>
      </w:tr>
    </w:tbl>
    <w:p w:rsidR="003F3344" w:rsidRDefault="003F3344" w:rsidP="003F3344"/>
    <w:p w:rsidR="008B3EDE" w:rsidRDefault="008B3EDE" w:rsidP="003F3344">
      <w:pPr>
        <w:rPr>
          <w:rFonts w:asciiTheme="majorHAnsi" w:hAnsiTheme="majorHAnsi"/>
          <w:sz w:val="24"/>
          <w:szCs w:val="24"/>
        </w:rPr>
      </w:pPr>
    </w:p>
    <w:tbl>
      <w:tblPr>
        <w:tblStyle w:val="TableGrid"/>
        <w:tblW w:w="10207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113" w:type="dxa"/>
          <w:bottom w:w="85" w:type="dxa"/>
        </w:tblCellMar>
        <w:tblLook w:val="04A0" w:firstRow="1" w:lastRow="0" w:firstColumn="1" w:lastColumn="0" w:noHBand="0" w:noVBand="1"/>
      </w:tblPr>
      <w:tblGrid>
        <w:gridCol w:w="952"/>
        <w:gridCol w:w="9255"/>
      </w:tblGrid>
      <w:tr w:rsidR="008B3EDE" w:rsidRPr="000D6AC7" w:rsidTr="00FB6490">
        <w:trPr>
          <w:cantSplit/>
          <w:trHeight w:val="851"/>
        </w:trPr>
        <w:tc>
          <w:tcPr>
            <w:tcW w:w="952" w:type="dxa"/>
            <w:tcBorders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right="-149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bottom w:val="single" w:sz="4" w:space="0" w:color="auto"/>
            </w:tcBorders>
          </w:tcPr>
          <w:p w:rsidR="008B3EDE" w:rsidRDefault="008B3EDE" w:rsidP="00FB6490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Which of the following is the same mass as 2.4 kilograms?</w:t>
            </w:r>
          </w:p>
          <w:p w:rsidR="008B3EDE" w:rsidRPr="00460C07" w:rsidRDefault="008B3EDE" w:rsidP="00FB6490">
            <w:pPr>
              <w:pStyle w:val="QuestionStyle"/>
              <w:rPr>
                <w:sz w:val="16"/>
                <w:szCs w:val="16"/>
              </w:rPr>
            </w:pPr>
          </w:p>
          <w:p w:rsidR="008B3EDE" w:rsidRPr="000D6AC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68F13C55" wp14:editId="09A489AF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29210</wp:posOffset>
                      </wp:positionV>
                      <wp:extent cx="4362450" cy="114300"/>
                      <wp:effectExtent l="0" t="0" r="19050" b="19050"/>
                      <wp:wrapNone/>
                      <wp:docPr id="306" name="Group 3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307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8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9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0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D73DC3" id="Group 306" o:spid="_x0000_s1026" style="position:absolute;margin-left:16pt;margin-top:2.3pt;width:343.5pt;height:9pt;z-index:251668480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jiU8YA&#10;AADcAAAADwAAAGRycy9kb3ducmV2LnhtbESPT2vCQBTE7wW/w/IEL0U3KtQYXUVaKvYi+Ae9PrLP&#10;JJh9G7LbJPrpu4VCj8PM/IZZrjtTioZqV1hWMB5FIIhTqwvOFJxPn8MYhPPIGkvLpOBBDtar3ssS&#10;E21bPlBz9JkIEHYJKsi9rxIpXZqTQTeyFXHwbrY26IOsM6lrbAPclHISRW/SYMFhIceK3nNK78dv&#10;oyB+xObSXPbbK31x+/Hc69nmda7UoN9tFiA8df4//NfeaQXTaAa/Z8IR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jiU8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d2IcIA&#10;AADcAAAADwAAAGRycy9kb3ducmV2LnhtbERPTWvCQBC9C/6HZYReRDdWsDF1FVEqehFqRa9DdpoE&#10;s7Mhu02iv949CD0+3vdi1ZlSNFS7wrKCyTgCQZxaXXCm4PzzNYpBOI+ssbRMCu7kYLXs9xaYaNvy&#10;NzUnn4kQwi5BBbn3VSKlS3My6Ma2Ig7cr60N+gDrTOoa2xBuSvkeRTNpsODQkGNFm5zS2+nPKIjv&#10;sbk0l+PuSgdut4+j/lgP50q9Dbr1JwhPnf8Xv9x7rWAahbXhTDg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53YhwgAAANwAAAAPAAAAAAAAAAAAAAAAAJgCAABkcnMvZG93&#10;bnJldi54bWxQSwUGAAAAAAQABAD1AAAAhwMAAAAA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vTusYA&#10;AADcAAAADwAAAGRycy9kb3ducmV2LnhtbESPQWvCQBSE70L/w/IKvZRmo4U2RlcRRakXQVvi9ZF9&#10;TUKzb0N2m8T++q4geBxm5htmvhxMLTpqXWVZwTiKQRDnVldcKPj63L4kIJxH1lhbJgUXcrBcPIzm&#10;mGrb85G6ky9EgLBLUUHpfZNK6fKSDLrINsTB+7atQR9kW0jdYh/gppaTOH6TBisOCyU2tC4p/zn9&#10;GgXJJTFZlx12Z9pzv/k76PfV81Spp8dhNQPhafD38K39oRW8xlO4nglH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vTusYAAADcAAAADwAAAAAAAAAAAAAAAACYAgAAZHJz&#10;L2Rvd25yZXYueG1sUEsFBgAAAAAEAAQA9QAAAIsDAAAAAA=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FuDMAA&#10;AADcAAAADwAAAGRycy9kb3ducmV2LnhtbERPPWvDMBDdC/kP4gLdajktlNqNbEJISsc4ydLtsC62&#10;iXUSkpqo/74aCh0f73vdJjOLG/kwWVawKkoQxL3VEw8Kzqf90xuIEJE1zpZJwQ8FaJvFwxprbe/c&#10;0e0YB5FDONSoYIzR1VKGfiSDobCOOHMX6w3GDP0gtcd7DjezfC7LV2lw4twwoqPtSP31+G0U7Lzu&#10;Dl9Vcu6QPrq9Lyt34Uqpx2XavIOIlOK/+M/9qRW8rPL8fCYfAdn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TFuDMAAAADcAAAADwAAAAAAAAAAAAAAAACYAgAAZHJzL2Rvd25y&#10;ZXYueG1sUEsFBgAAAAAEAAQA9QAAAIUDAAAAAA==&#10;" fillcolor="black [3213]" strokecolor="windowText" strokeweight="1pt"/>
                    </v:group>
                  </w:pict>
                </mc:Fallback>
              </mc:AlternateContent>
            </w:r>
            <w:r>
              <w:t xml:space="preserve">               24 g                             240 g                             2 400 g                         24 000 g                                                        </w:t>
            </w: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34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Complete the statement below.</w:t>
            </w:r>
          </w:p>
          <w:p w:rsidR="008B3EDE" w:rsidRPr="0013023C" w:rsidRDefault="008B3EDE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George buys a ruler which is 0.6 metres long. </w:t>
            </w:r>
          </w:p>
          <w:p w:rsidR="008B3EDE" w:rsidRPr="00251623" w:rsidRDefault="008B3EDE" w:rsidP="00FB6490">
            <w:pPr>
              <w:pStyle w:val="QuestionStyle"/>
              <w:rPr>
                <w:sz w:val="16"/>
                <w:szCs w:val="16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3E97030" wp14:editId="6D81A775">
                      <wp:simplePos x="0" y="0"/>
                      <wp:positionH relativeFrom="column">
                        <wp:posOffset>2343150</wp:posOffset>
                      </wp:positionH>
                      <wp:positionV relativeFrom="paragraph">
                        <wp:posOffset>38735</wp:posOffset>
                      </wp:positionV>
                      <wp:extent cx="754380" cy="373380"/>
                      <wp:effectExtent l="0" t="0" r="26670" b="26670"/>
                      <wp:wrapNone/>
                      <wp:docPr id="311" name="Rectangle 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1700AB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 w:rsidRPr="001700AB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60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E97030" id="Rectangle 311" o:spid="_x0000_s1061" style="position:absolute;margin-left:184.5pt;margin-top:3.05pt;width:59.4pt;height:2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" filled="f" strokecolor="black [3213]" strokeweight="1.5pt">
                      <v:textbox>
                        <w:txbxContent>
                          <w:p w:rsidR="00D0763E" w:rsidRPr="001700AB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 w:rsidRPr="001700AB"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60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13023C" w:rsidRDefault="008B3EDE" w:rsidP="00FB6490">
            <w:pPr>
              <w:pStyle w:val="QuestionSty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Its length in centimetres is                  cm.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71552" behindDoc="0" locked="0" layoutInCell="1" allowOverlap="1" wp14:anchorId="2AD17046" wp14:editId="3FCCEFE4">
                  <wp:simplePos x="0" y="0"/>
                  <wp:positionH relativeFrom="column">
                    <wp:posOffset>4542790</wp:posOffset>
                  </wp:positionH>
                  <wp:positionV relativeFrom="paragraph">
                    <wp:posOffset>-53975</wp:posOffset>
                  </wp:positionV>
                  <wp:extent cx="1127212" cy="1214777"/>
                  <wp:effectExtent l="0" t="0" r="0" b="4445"/>
                  <wp:wrapNone/>
                  <wp:docPr id="371" name="Picture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Banana shutterstock_103637000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765" cy="1218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Which would be a reasonable estimate for the mass of a banana?</w:t>
            </w:r>
          </w:p>
          <w:p w:rsidR="008B3EDE" w:rsidRDefault="008B3EDE" w:rsidP="00FB6490">
            <w:pPr>
              <w:pStyle w:val="QuestionStyle"/>
              <w:rPr>
                <w:sz w:val="16"/>
                <w:szCs w:val="16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460C07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460C07" w:rsidRDefault="008B3EDE" w:rsidP="00FB6490">
            <w:pPr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341BDC17" wp14:editId="2BD7252A">
                      <wp:simplePos x="0" y="0"/>
                      <wp:positionH relativeFrom="column">
                        <wp:posOffset>222885</wp:posOffset>
                      </wp:positionH>
                      <wp:positionV relativeFrom="paragraph">
                        <wp:posOffset>29210</wp:posOffset>
                      </wp:positionV>
                      <wp:extent cx="2247900" cy="390525"/>
                      <wp:effectExtent l="0" t="0" r="19050" b="28575"/>
                      <wp:wrapNone/>
                      <wp:docPr id="312" name="Group 3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7900" cy="390525"/>
                                <a:chOff x="0" y="0"/>
                                <a:chExt cx="2247900" cy="390525"/>
                              </a:xfrm>
                            </wpg:grpSpPr>
                            <wps:wsp>
                              <wps:cNvPr id="31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ABCFBB6" id="Group 312" o:spid="_x0000_s1026" style="position:absolute;margin-left:17.55pt;margin-top:2.3pt;width:177pt;height:30.75pt;z-index:251670528" coordsize="22479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">
                      <v:roundrect id="AutoShape 3" o:spid="_x0000_s1027" style="position:absolute;left:20764;top:2762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Pwe8IA&#10;AADcAAAADwAAAGRycy9kb3ducmV2LnhtbESPQWsCMRSE74L/ITzBm2atUNytUYqo9OjaXnp7bJ67&#10;SzcvIUk1/ntTKHgcZuYbZr1NZhBX8qG3rGAxL0AQN1b33Cr4+jzMViBCRNY4WCYFdwqw3YxHa6y0&#10;vXFN13NsRYZwqFBBF6OrpAxNRwbD3Dri7F2sNxiz9K3UHm8Zbgb5UhSv0mDPeaFDR7uOmp/zr1Gw&#10;97o+fZfJuVM61gdflO7CpVLTSXp/AxEpxWf4v/2hFSwXS/g7k4+A3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4/B7wgAAANwAAAAPAAAAAAAAAAAAAAAAAJgCAABkcnMvZG93&#10;bnJldi54bWxQSwUGAAAAAAQABAD1AAAAhwMAAAAA&#10;" fillcolor="black [3213]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Pq+cYA&#10;AADcAAAADwAAAGRycy9kb3ducmV2LnhtbESPQWvCQBSE74X+h+UJvRTdqKWmqauIpVIvglH0+sg+&#10;k9Ds25DdJtFf7xYKPQ4z8w0zX/amEi01rrSsYDyKQBBnVpecKzgePocxCOeRNVaWScGVHCwXjw9z&#10;TLTteE9t6nMRIOwSVFB4XydSuqwgg25ka+LgXWxj0AfZ5FI32AW4qeQkil6lwZLDQoE1rQvKvtMf&#10;oyC+xubUnnabM225+7jt9Gz1/KbU06BfvYPw1Pv/8F/7SyuYjl/g90w4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XPq+cYAAADcAAAADwAAAAAAAAAAAAAAAACYAgAAZHJz&#10;L2Rvd25yZXYueG1sUEsFBgAAAAAEAAQA9QAAAIsDAAAAAA==&#10;" strokecolor="windowText" strokeweight="1pt"/>
                      <v:roundrect id="AutoShape 5" o:spid="_x0000_s1029" style="position:absolute;top:27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9PYsYA&#10;AADcAAAADwAAAGRycy9kb3ducmV2LnhtbESPQWvCQBSE74X+h+UJvRTdqLSmqauIpVIvglH0+sg+&#10;k9Ds25DdJtFf7xYKPQ4z8w0zX/amEi01rrSsYDyKQBBnVpecKzgePocxCOeRNVaWScGVHCwXjw9z&#10;TLTteE9t6nMRIOwSVFB4XydSuqwgg25ka+LgXWxj0AfZ5FI32AW4qeQkil6lwZLDQoE1rQvKvtMf&#10;oyC+xubUnnabM225+7jt9Gz1/KbU06BfvYPw1Pv/8F/7SyuYjl/g90w4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j9PYsYAAADcAAAADwAAAAAAAAAAAAAAAACYAgAAZHJz&#10;L2Rvd25yZXYueG1sUEsFBgAAAAAEAAQA9QAAAIsDAAAAAA==&#10;" strokecolor="windowText" strokeweight="1pt"/>
                      <v:roundrect id="AutoShape 6" o:spid="_x0000_s1030" style="position:absolute;left:20764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3RFcYA&#10;AADcAAAADwAAAGRycy9kb3ducmV2LnhtbESPQWvCQBSE74L/YXlCL0U3tqBp6iZIi6W9CGqx10f2&#10;mQSzb0N2TWJ/fbcgeBxm5htmlQ2mFh21rrKsYD6LQBDnVldcKPg+bKYxCOeRNdaWScGVHGTpeLTC&#10;RNued9TtfSEChF2CCkrvm0RKl5dk0M1sQxy8k20N+iDbQuoW+wA3tXyKooU0WHFYKLGht5Ly8/5i&#10;FMTX2By74/bjh764f//d6uX68UWph8mwfgXhafD38K39qRU8zxf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u3RFc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25 g 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50 g    </w:t>
            </w:r>
          </w:p>
          <w:p w:rsidR="008B3EDE" w:rsidRPr="00460C07" w:rsidRDefault="008B3EDE" w:rsidP="00FB6490">
            <w:pPr>
              <w:ind w:left="720"/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t xml:space="preserve">  </w:t>
            </w:r>
            <w:r>
              <w:t xml:space="preserve">            </w:t>
            </w:r>
            <w:r w:rsidRPr="00460C07">
              <w:t xml:space="preserve">     </w:t>
            </w:r>
            <w:r>
              <w:t>100 g</w:t>
            </w:r>
            <w:r w:rsidRPr="00460C07">
              <w:t xml:space="preserve">     </w:t>
            </w:r>
            <w:r>
              <w:t xml:space="preserve">                              3    </w:t>
            </w:r>
            <w:r w:rsidR="001700AB">
              <w:t>20</w:t>
            </w:r>
            <w:r>
              <w:t xml:space="preserve">0g                                                                                  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Joanne goes on a run which takes 45 minutes. The run took</w:t>
            </w:r>
            <w:r w:rsidR="001700AB">
              <w:t>:</w:t>
            </w:r>
            <w:r>
              <w:t xml:space="preserve"> </w:t>
            </w:r>
          </w:p>
          <w:p w:rsidR="008B3EDE" w:rsidRPr="00460C07" w:rsidRDefault="008B3EDE" w:rsidP="00FB6490">
            <w:pPr>
              <w:pStyle w:val="QuestionStyle"/>
              <w:rPr>
                <w:sz w:val="16"/>
                <w:szCs w:val="16"/>
              </w:rPr>
            </w:pPr>
          </w:p>
          <w:p w:rsidR="008B3EDE" w:rsidRPr="00460C07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460C07" w:rsidRDefault="008B3EDE" w:rsidP="00FB6490">
            <w:pPr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allowOverlap="1" wp14:anchorId="4E893FCA" wp14:editId="026100A7">
                      <wp:simplePos x="0" y="0"/>
                      <wp:positionH relativeFrom="column">
                        <wp:posOffset>222885</wp:posOffset>
                      </wp:positionH>
                      <wp:positionV relativeFrom="paragraph">
                        <wp:posOffset>29210</wp:posOffset>
                      </wp:positionV>
                      <wp:extent cx="2247900" cy="390525"/>
                      <wp:effectExtent l="0" t="0" r="19050" b="28575"/>
                      <wp:wrapNone/>
                      <wp:docPr id="317" name="Group 3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7900" cy="390525"/>
                                <a:chOff x="0" y="0"/>
                                <a:chExt cx="2247900" cy="390525"/>
                              </a:xfrm>
                            </wpg:grpSpPr>
                            <wps:wsp>
                              <wps:cNvPr id="318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9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0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1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54E7699" id="Group 317" o:spid="_x0000_s1026" style="position:absolute;margin-left:17.55pt;margin-top:2.3pt;width:177pt;height:30.75pt;z-index:251673600" coordsize="22479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">
                      <v:roundrect id="AutoShape 3" o:spid="_x0000_s1027" style="position:absolute;left:20764;top:2762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7g/MMA&#10;AADcAAAADwAAAGRycy9kb3ducmV2LnhtbERPTWvCQBC9F/wPywi9lLqxQo1pNiJKpb0IpmKvQ3ZM&#10;gtnZkN0msb++eyh4fLzvdD2aRvTUudqygvksAkFcWF1zqeD09f4cg3AeWWNjmRTcyME6mzykmGg7&#10;8JH63JcihLBLUEHlfZtI6YqKDLqZbYkDd7GdQR9gV0rd4RDCTSNfouhVGqw5NFTY0rai4pr/GAXx&#10;LTbn/nzYf9MnD7vfg15unlZKPU7HzRsIT6O/i//dH1rBYh7WhjPhCMj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D7g/MMAAADcAAAADwAAAAAAAAAAAAAAAACYAgAAZHJzL2Rv&#10;d25yZXYueG1sUEsFBgAAAAAEAAQA9QAAAIg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JFZ8UA&#10;AADcAAAADwAAAGRycy9kb3ducmV2LnhtbESPQWvCQBSE70L/w/IKXqRuVLAxdRWpKHoRaou9PrKv&#10;SWj2bciuSfTXu4LgcZiZb5j5sjOlaKh2hWUFo2EEgji1uuBMwc/35i0G4TyyxtIyKbiQg+XipTfH&#10;RNuWv6g5+kwECLsEFeTeV4mULs3JoBvaijh4f7Y26IOsM6lrbAPclHIcRVNpsOCwkGNFnzml/8ez&#10;URBfYnNqToftL+25XV8P+n01mCnVf+1WHyA8df4ZfrR3WsFkNIP7mXAE5O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ckVnxQAAANwAAAAPAAAAAAAAAAAAAAAAAJgCAABkcnMv&#10;ZG93bnJldi54bWxQSwUGAAAAAAQABAD1AAAAigMAAAAA&#10;" strokecolor="windowText" strokeweight="1pt"/>
                      <v:roundrect id="AutoShape 5" o:spid="_x0000_s1029" style="position:absolute;top:27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2ksb8A&#10;AADcAAAADwAAAGRycy9kb3ducmV2LnhtbERPTWsCMRC9F/wPYYTealaF4q5GEani0bW9eBs24+7i&#10;ZhKSVNN/bw4Fj4/3vdokM4g7+dBbVjCdFCCIG6t7bhX8fO8/FiBCRNY4WCYFfxRgsx69rbDS9sE1&#10;3c+xFTmEQ4UKuhhdJWVoOjIYJtYRZ+5qvcGYoW+l9vjI4WaQs6L4lAZ7zg0dOtp11NzOv0bBl9f1&#10;6VIm507pUO99Uborl0q9j9N2CSJSii/xv/uoFcxneX4+k4+AXD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XaSxvwAAANwAAAAPAAAAAAAAAAAAAAAAAJgCAABkcnMvZG93bnJl&#10;di54bWxQSwUGAAAAAAQABAD1AAAAhAMAAAAA&#10;" fillcolor="black [3213]" strokecolor="windowText" strokeweight="1pt"/>
                      <v:roundrect id="AutoShape 6" o:spid="_x0000_s1030" style="position:absolute;left:20764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iD3MUA&#10;AADcAAAADwAAAGRycy9kb3ducmV2LnhtbESPQWvCQBSE74X+h+UVvJS6UaGN0VVEUfQi1IpeH9nX&#10;JDT7NmTXJPrrXUHocZiZb5jpvDOlaKh2hWUFg34Egji1uuBMwfFn/RGDcB5ZY2mZFFzJwXz2+jLF&#10;RNuWv6k5+EwECLsEFeTeV4mULs3JoOvbijh4v7Y26IOsM6lrbAPclHIYRZ/SYMFhIceKljmlf4eL&#10;URBfY3NqTvvNmXbcrm57/bV4HyvVe+sWExCeOv8ffra3WsFoOIDHmXA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aIPcxQAAANwAAAAPAAAAAAAAAAAAAAAAAJgCAABkcnMv&#10;ZG93bnJldi54bWxQSwUGAAAAAAQABAD1AAAAigMAAAAA&#10;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>A quarter of an hour.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Half an hour.                         </w:t>
            </w:r>
          </w:p>
          <w:p w:rsidR="008B3EDE" w:rsidRPr="00460C07" w:rsidRDefault="008B3EDE" w:rsidP="00FB6490">
            <w:pPr>
              <w:ind w:left="720"/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460C07" w:rsidRDefault="008B3EDE" w:rsidP="00FB6490">
            <w:pPr>
              <w:ind w:left="720"/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/>
                <w:sz w:val="24"/>
                <w:szCs w:val="24"/>
              </w:rPr>
              <w:t>Three quarters of an hour.</w: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An hour and a half.                                  </w:t>
            </w:r>
          </w:p>
          <w:p w:rsidR="008B3EDE" w:rsidRDefault="008B3EDE" w:rsidP="00FB6490">
            <w:pPr>
              <w:pStyle w:val="QuestionStyle"/>
            </w:pPr>
            <w:r>
              <w:t xml:space="preserve">                                                                                                                   </w:t>
            </w:r>
            <w:r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5E62B918" wp14:editId="0C63B0EE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7498080</wp:posOffset>
                      </wp:positionV>
                      <wp:extent cx="2819400" cy="457200"/>
                      <wp:effectExtent l="6350" t="8890" r="12700" b="10160"/>
                      <wp:wrapNone/>
                      <wp:docPr id="322" name="Group 3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19400" cy="457200"/>
                                <a:chOff x="3530" y="6840"/>
                                <a:chExt cx="3900" cy="720"/>
                              </a:xfrm>
                            </wpg:grpSpPr>
                            <wps:wsp>
                              <wps:cNvPr id="323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4" name="AutoShap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3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5" name="AutoShape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684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6" name="AutoShape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60" y="7380"/>
                                  <a:ext cx="270" cy="18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03BBF9" id="Group 322" o:spid="_x0000_s1026" style="position:absolute;margin-left:117.5pt;margin-top:590.4pt;width:222pt;height:36pt;z-index:251672576" coordorigin="3530,6840" coordsize="3900,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">
                      <v:roundrect id="AutoShape 13" o:spid="_x0000_s1027" style="position:absolute;left:353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OY+8QA&#10;AADcAAAADwAAAGRycy9kb3ducmV2LnhtbESPQWsCMRSE74X+h/AK3mpSxdKuRhFB8SZue+jxdfPc&#10;Xbp5WZPsuu2vN4LQ4zAz3zCL1WAb0ZMPtWMNL2MFgrhwpuZSw+fH9vkNRIjIBhvHpOGXAqyWjw8L&#10;zIy78JH6PJYiQThkqKGKsc2kDEVFFsPYtcTJOzlvMSbpS2k8XhLcNnKi1Ku0WHNaqLClTUXFT95Z&#10;DYVRnfJf/eH9exbzv747s9ydtR49Des5iEhD/A/f23ujYTqZwu1MOgJ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TmPvEAAAA3AAAAA8AAAAAAAAAAAAAAAAAmAIAAGRycy9k&#10;b3ducmV2LnhtbFBLBQYAAAAABAAEAPUAAACJAwAAAAA=&#10;"/>
                      <v:roundrect id="AutoShape 14" o:spid="_x0000_s1028" style="position:absolute;left:353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oAj8UA&#10;AADcAAAADwAAAGRycy9kb3ducmV2LnhtbESPQWsCMRSE74X+h/AKvdVEa4uuRhGhpTfptgePz81z&#10;d3HzsibZdeuvN4VCj8PMfMMs14NtRE8+1I41jEcKBHHhTM2lhu+vt6cZiBCRDTaOScMPBViv7u+W&#10;mBl34U/q81iKBOGQoYYqxjaTMhQVWQwj1xIn7+i8xZikL6XxeElw28iJUq/SYs1pocKWthUVp7yz&#10;GgqjOuX3/W5+eIn5te/OLN/PWj8+DJsFiEhD/A//tT+MhufJFH7Pp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OgCPxQAAANwAAAAPAAAAAAAAAAAAAAAAAJgCAABkcnMv&#10;ZG93bnJldi54bWxQSwUGAAAAAAQABAD1AAAAigMAAAAA&#10;"/>
                      <v:roundrect id="AutoShape 15" o:spid="_x0000_s1029" style="position:absolute;left:7160;top:684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alFMQA&#10;AADcAAAADwAAAGRycy9kb3ducmV2LnhtbESPQWsCMRSE70L/Q3gFb5pUUdrVKCK09FZcPfT4unnu&#10;Lt28rEl23fbXm0LB4zAz3zDr7WAb0ZMPtWMNT1MFgrhwpuZSw+n4OnkGESKywcYxafihANvNw2iN&#10;mXFXPlCfx1IkCIcMNVQxtpmUoajIYpi6ljh5Z+ctxiR9KY3Ha4LbRs6UWkqLNaeFClvaV1R8553V&#10;UBjVKf/Zf7x8LWL+23cXlm8XrcePw24FItIQ7+H/9rvRMJ8t4O9MOg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p2pRTEAAAA3AAAAA8AAAAAAAAAAAAAAAAAmAIAAGRycy9k&#10;b3ducmV2LnhtbFBLBQYAAAAABAAEAPUAAACJAwAAAAA=&#10;"/>
                      <v:roundrect id="AutoShape 16" o:spid="_x0000_s1030" style="position:absolute;left:7160;top:7380;width:270;height:18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Q7Y8QA&#10;AADcAAAADwAAAGRycy9kb3ducmV2LnhtbESPQWsCMRSE74X+h/AK3mpSRWlXo4jQ0pu4eujxdfPc&#10;Xbp5WZPsuvXXG6HQ4zAz3zDL9WAb0ZMPtWMNL2MFgrhwpuZSw/Hw/vwKIkRkg41j0vBLAdarx4cl&#10;ZsZdeE99HkuRIBwy1FDF2GZShqIii2HsWuLknZy3GJP0pTQeLwluGzlRai4t1pwWKmxpW1Hxk3dW&#10;Q2FUp/xXv3v7nsX82ndnlh9nrUdPw2YBItIQ/8N/7U+jYTqZw/1MOg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kO2PEAAAA3AAAAA8AAAAAAAAAAAAAAAAAmAIAAGRycy9k&#10;b3ducmV2LnhtbFBLBQYAAAAABAAEAPUAAACJAwAAAAA=&#10;"/>
                    </v:group>
                  </w:pict>
                </mc:Fallback>
              </mc:AlternateContent>
            </w: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Mira makes enough cordial to fill a container which holds of 12 500 ml. </w:t>
            </w:r>
          </w:p>
          <w:p w:rsidR="008B3EDE" w:rsidRDefault="008B3EDE" w:rsidP="00FB6490">
            <w:pPr>
              <w:pStyle w:val="QuestionStyle"/>
            </w:pPr>
            <w:r>
              <w:t>How many litres of juice is this?</w:t>
            </w:r>
          </w:p>
          <w:p w:rsidR="008B3EDE" w:rsidRPr="0013023C" w:rsidRDefault="008B3EDE" w:rsidP="00FB6490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B0A6990" wp14:editId="698094F3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327" name="Rectangle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1700AB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2"/>
                                      <w:szCs w:val="28"/>
                                    </w:rPr>
                                  </w:pPr>
                                  <w:r w:rsidRPr="001700AB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2"/>
                                      <w:szCs w:val="28"/>
                                    </w:rPr>
                                    <w:t>12.5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0A6990" id="Rectangle 327" o:spid="_x0000_s1062" style="position:absolute;margin-left:187.5pt;margin-top:7.65pt;width:59.4pt;height:29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" filled="f" strokecolor="black [3213]" strokeweight="1.5pt">
                      <v:textbox>
                        <w:txbxContent>
                          <w:p w:rsidR="00D0763E" w:rsidRPr="001700AB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1700AB"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28"/>
                              </w:rPr>
                              <w:t>12.5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13023C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                      </w:t>
            </w:r>
            <w:r>
              <w:rPr>
                <w:sz w:val="32"/>
                <w:szCs w:val="32"/>
              </w:rPr>
              <w:t>litres.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00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What is the approximate length of the shaded rectangle, according to the ruler shown? </w:t>
            </w: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Pr="00460C07" w:rsidRDefault="00D0763E" w:rsidP="00FB6490">
            <w:pPr>
              <w:rPr>
                <w:sz w:val="16"/>
                <w:szCs w:val="16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2" type="#_x0000_t75" style="position:absolute;margin-left:35.15pt;margin-top:-100.35pt;width:388.05pt;height:92pt;z-index:251719168;mso-position-horizontal-relative:text;mso-position-vertical-relative:text">
                  <v:imagedata r:id="rId22" o:title=""/>
                  <w10:wrap type="square"/>
                </v:shape>
                <o:OLEObject Type="Embed" ProgID="FXDraw.Graphic" ShapeID="_x0000_s1052" DrawAspect="Content" ObjectID="_1459890577" r:id="rId77"/>
              </w:object>
            </w:r>
          </w:p>
          <w:p w:rsidR="008B3EDE" w:rsidRPr="00460C0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5648" behindDoc="0" locked="0" layoutInCell="1" allowOverlap="1" wp14:anchorId="0E0EBA3C" wp14:editId="660B5268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6350</wp:posOffset>
                      </wp:positionV>
                      <wp:extent cx="4362450" cy="114300"/>
                      <wp:effectExtent l="0" t="0" r="19050" b="19050"/>
                      <wp:wrapNone/>
                      <wp:docPr id="328" name="Group 3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32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E3E45C7" id="Group 328" o:spid="_x0000_s1026" style="position:absolute;margin-left:16pt;margin-top:.5pt;width:343.5pt;height:9pt;z-index:251675648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6P2scA&#10;AADcAAAADwAAAGRycy9kb3ducmV2LnhtbESPT2vCQBTE7wW/w/KEXorZaKHG6CrS0tJeBP8Qr4/s&#10;Mwlm34bsNon99N2C0OMwM79hVpvB1KKj1lWWFUyjGARxbnXFhYLT8X2SgHAeWWNtmRTcyMFmPXpY&#10;Yaptz3vqDr4QAcIuRQWl900qpctLMugi2xAH72Jbgz7ItpC6xT7ATS1ncfwiDVYcFkps6LWk/Hr4&#10;NgqSW2KyLtt9nOmL+7efnZ5vnxZKPY6H7RKEp8H/h+/tT63gebaAvzPh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Eej9rHAAAA3AAAAA8AAAAAAAAAAAAAAAAAmAIAAGRy&#10;cy9kb3ducmV2LnhtbFBLBQYAAAAABAAEAPUAAACM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QybMAA&#10;AADcAAAADwAAAGRycy9kb3ducmV2LnhtbERPPWvDMBDdC/0P4gLdajkNlNqNHEKpS8Y4ydLtsC62&#10;iXUSkpqo/z4aCh0f73u9SWYWV/JhsqxgWZQgiHurJx4UnI7t8xuIEJE1zpZJwS8F2DSPD2ustb1x&#10;R9dDHEQO4VCjgjFGV0sZ+pEMhsI64sydrTcYM/SD1B5vOdzM8qUsX6XBiXPDiI4+Ruovhx+j4NPr&#10;bv9dJef26atrfVm5M1dKPS3S9h1EpBT/xX/unVawWuX5+Uw+ArK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oQybMAAAADcAAAADwAAAAAAAAAAAAAAAACYAgAAZHJzL2Rvd25y&#10;ZXYueG1sUEsFBgAAAAAEAAQA9QAAAIUDAAAAAA==&#10;" fillcolor="black [3213]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EVAcYA&#10;AADcAAAADwAAAGRycy9kb3ducmV2LnhtbESPQWvCQBSE74X+h+UVvJS6UaGN0U0QpUUvQq3o9ZF9&#10;TUKzb0N2m8T+elcQehxm5htmmQ2mFh21rrKsYDKOQBDnVldcKDh+vb/EIJxH1lhbJgUXcpCljw9L&#10;TLTt+ZO6gy9EgLBLUEHpfZNI6fKSDLqxbYiD921bgz7ItpC6xT7ATS2nUfQqDVYcFkpsaF1S/nP4&#10;NQriS2xO3Wn/caYd95u/vX5bPc+VGj0NqwUIT4P/D9/bW61gNpvA7Uw4AjK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rEVAcYAAADcAAAADwAAAAAAAAAAAAAAAACYAgAAZHJz&#10;L2Rvd25yZXYueG1sUEsFBgAAAAAEAAQA9QAAAIsDAAAAAA=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OLdsYA&#10;AADcAAAADwAAAGRycy9kb3ducmV2LnhtbESPQWvCQBSE74X+h+UVvJS6UaGN0U0QpUUvQq3o9ZF9&#10;TUKzb0N2m8T+elcQehxm5htmmQ2mFh21rrKsYDKOQBDnVldcKDh+vb/EIJxH1lhbJgUXcpCljw9L&#10;TLTt+ZO6gy9EgLBLUEHpfZNI6fKSDLqxbYiD921bgz7ItpC6xT7ATS2nUfQqDVYcFkpsaF1S/nP4&#10;NQriS2xO3Wn/caYd95u/vX5bPc+VGj0NqwUIT4P/D9/bW61gNpvC7Uw4AjK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mOLds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>
              <w:t xml:space="preserve">             98 mm                         980 mm                        9 800 mm                    98 000 mm                                       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Pr="00D45390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 football match starts at 3:20pm and finishes at 5:05</w:t>
            </w:r>
            <w:r w:rsidRPr="00D45390">
              <w:rPr>
                <w:rFonts w:ascii="Times New Roman" w:hAnsi="Times New Roman"/>
                <w:sz w:val="24"/>
                <w:szCs w:val="24"/>
              </w:rPr>
              <w:t xml:space="preserve"> pm. What is the duration of the </w:t>
            </w:r>
            <w:r>
              <w:rPr>
                <w:rFonts w:ascii="Times New Roman" w:hAnsi="Times New Roman"/>
                <w:sz w:val="24"/>
                <w:szCs w:val="24"/>
              </w:rPr>
              <w:t>match?</w:t>
            </w:r>
          </w:p>
          <w:p w:rsidR="008B3EDE" w:rsidRPr="00D45390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D45390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145BA84" wp14:editId="5B113870">
                      <wp:simplePos x="0" y="0"/>
                      <wp:positionH relativeFrom="column">
                        <wp:posOffset>732790</wp:posOffset>
                      </wp:positionH>
                      <wp:positionV relativeFrom="paragraph">
                        <wp:posOffset>123825</wp:posOffset>
                      </wp:positionV>
                      <wp:extent cx="754380" cy="373380"/>
                      <wp:effectExtent l="0" t="0" r="26670" b="26670"/>
                      <wp:wrapNone/>
                      <wp:docPr id="333" name="Rectangle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1700AB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 w:rsidRPr="001700AB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45BA84" id="Rectangle 333" o:spid="_x0000_s1063" style="position:absolute;margin-left:57.7pt;margin-top:9.75pt;width:59.4pt;height:29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" filled="f" strokecolor="black [3213]" strokeweight="1.5pt">
                      <v:textbox>
                        <w:txbxContent>
                          <w:p w:rsidR="00D0763E" w:rsidRPr="001700AB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 w:rsidRPr="001700AB"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EAEFC66" wp14:editId="5A15BB7B">
                      <wp:simplePos x="0" y="0"/>
                      <wp:positionH relativeFrom="column">
                        <wp:posOffset>2377440</wp:posOffset>
                      </wp:positionH>
                      <wp:positionV relativeFrom="paragraph">
                        <wp:posOffset>117475</wp:posOffset>
                      </wp:positionV>
                      <wp:extent cx="754380" cy="373380"/>
                      <wp:effectExtent l="0" t="0" r="26670" b="26670"/>
                      <wp:wrapNone/>
                      <wp:docPr id="334" name="Rectangle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1700AB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 w:rsidRPr="001700AB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45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AEFC66" id="Rectangle 334" o:spid="_x0000_s1064" style="position:absolute;margin-left:187.2pt;margin-top:9.25pt;width:59.4pt;height:29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" filled="f" strokecolor="black [3213]" strokeweight="1.5pt">
                      <v:textbox>
                        <w:txbxContent>
                          <w:p w:rsidR="00D0763E" w:rsidRPr="001700AB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 w:rsidRPr="001700AB"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45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D45390" w:rsidRDefault="008B3EDE" w:rsidP="00FB6490">
            <w:pPr>
              <w:rPr>
                <w:rFonts w:ascii="Times New Roman" w:hAnsi="Times New Roman"/>
                <w:sz w:val="32"/>
                <w:szCs w:val="32"/>
              </w:rPr>
            </w:pPr>
            <w:r w:rsidRPr="00D45390">
              <w:rPr>
                <w:rFonts w:ascii="Times New Roman" w:hAnsi="Times New Roman"/>
                <w:sz w:val="32"/>
                <w:szCs w:val="32"/>
              </w:rPr>
              <w:t xml:space="preserve">                              hours and                 minutes.</w:t>
            </w:r>
            <w:r w:rsidR="001700AB">
              <w:rPr>
                <w:noProof/>
                <w:lang w:eastAsia="en-AU"/>
              </w:rPr>
              <w:t xml:space="preserve"> </w:t>
            </w:r>
          </w:p>
          <w:p w:rsidR="008B3EDE" w:rsidRPr="00D45390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1700AB" w:rsidP="00FB6490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07392" behindDoc="0" locked="0" layoutInCell="1" allowOverlap="1" wp14:anchorId="37A0F34B" wp14:editId="34A2468F">
                      <wp:simplePos x="0" y="0"/>
                      <wp:positionH relativeFrom="column">
                        <wp:posOffset>3300730</wp:posOffset>
                      </wp:positionH>
                      <wp:positionV relativeFrom="paragraph">
                        <wp:posOffset>-501015</wp:posOffset>
                      </wp:positionV>
                      <wp:extent cx="2438400" cy="381000"/>
                      <wp:effectExtent l="0" t="0" r="0" b="0"/>
                      <wp:wrapNone/>
                      <wp:docPr id="3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8400" cy="381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1700AB">
                                  <w:r>
                                    <w:t xml:space="preserve"> </w:t>
                                  </w:r>
                                  <w:r w:rsidRPr="001700AB">
                                    <w:rPr>
                                      <w:color w:val="FF0000"/>
                                      <w:position w:val="-28"/>
                                    </w:rPr>
                                    <w:object w:dxaOrig="3438" w:dyaOrig="440">
                                      <v:shape id="_x0000_i1054" type="#_x0000_t75" style="width:171.85pt;height:22.05pt" o:ole="">
                                        <v:imagedata r:id="rId78" o:title=""/>
                                      </v:shape>
                                      <o:OLEObject Type="Embed" ProgID="FXEquation.Equation" ShapeID="_x0000_i1054" DrawAspect="Content" ObjectID="_1459890592" r:id="rId79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A0F34B" id="_x0000_s1065" type="#_x0000_t202" style="position:absolute;margin-left:259.9pt;margin-top:-39.45pt;width:192pt;height:30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" stroked="f">
                      <v:textbox>
                        <w:txbxContent>
                          <w:p w:rsidR="00D0763E" w:rsidRDefault="00D0763E" w:rsidP="001700AB">
                            <w:r>
                              <w:t xml:space="preserve"> </w:t>
                            </w:r>
                            <w:r w:rsidRPr="001700AB">
                              <w:rPr>
                                <w:color w:val="FF0000"/>
                                <w:position w:val="-28"/>
                              </w:rPr>
                              <w:object w:dxaOrig="3438" w:dyaOrig="440">
                                <v:shape id="_x0000_i1054" type="#_x0000_t75" style="width:171.85pt;height:22.05pt" o:ole="">
                                  <v:imagedata r:id="rId78" o:title=""/>
                                </v:shape>
                                <o:OLEObject Type="Embed" ProgID="FXEquation.Equation" ShapeID="_x0000_i1054" DrawAspect="Content" ObjectID="_1459890592" r:id="rId80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>
              <w:t>Which would be a reasonable estimate for the distance from Sydney to Melbourne?</w:t>
            </w:r>
          </w:p>
          <w:p w:rsidR="008B3EDE" w:rsidRPr="00460C07" w:rsidRDefault="008B3EDE" w:rsidP="00FB6490">
            <w:pPr>
              <w:pStyle w:val="QuestionStyle"/>
              <w:rPr>
                <w:sz w:val="16"/>
                <w:szCs w:val="16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78720" behindDoc="0" locked="0" layoutInCell="1" allowOverlap="1" wp14:anchorId="32CD649A" wp14:editId="0C993ECA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6350</wp:posOffset>
                      </wp:positionV>
                      <wp:extent cx="4362450" cy="114300"/>
                      <wp:effectExtent l="0" t="0" r="19050" b="19050"/>
                      <wp:wrapNone/>
                      <wp:docPr id="335" name="Group 3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336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7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8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9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CEDDBB" id="Group 335" o:spid="_x0000_s1026" style="position:absolute;margin-left:16pt;margin-top:.5pt;width:343.5pt;height:9pt;z-index:251678720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dcYA&#10;AADcAAAADwAAAGRycy9kb3ducmV2LnhtbESPT2vCQBTE74V+h+UVvJS6UcHG6CqitLSXQK3o9ZF9&#10;TUKzb0N2zZ9+elcQehxm5jfMatObSrTUuNKygsk4AkGcWV1yruD4/fYSg3AeWWNlmRQM5GCzfnxY&#10;YaJtx1/UHnwuAoRdggoK7+tESpcVZNCNbU0cvB/bGPRBNrnUDXYBbio5jaK5NFhyWCiwpl1B2e/h&#10;YhTEQ2xO7Sl9P9Mnd/u/VL9unxdKjZ767RKEp97/h+/tD61gNpvD7Uw4AnJ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ViNdc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Qo7sYA&#10;AADcAAAADwAAAGRycy9kb3ducmV2LnhtbESPT2vCQBTE74V+h+UVvJS6UaHG6CqitLSXQK3o9ZF9&#10;TUKzb0N2zZ9+elcQehxm5jfMatObSrTUuNKygsk4AkGcWV1yruD4/fYSg3AeWWNlmRQM5GCzfnxY&#10;YaJtx1/UHnwuAoRdggoK7+tESpcVZNCNbU0cvB/bGPRBNrnUDXYBbio5jaJXabDksFBgTbuCst/D&#10;xSiIh9ic2lP6fqZP7vZ/qZ5vnxdKjZ767RKEp97/h+/tD61gNpvD7Uw4AnJ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hQo7sYAAADcAAAADwAAAAAAAAAAAAAAAACYAgAAZHJz&#10;L2Rvd25yZXYueG1sUEsFBgAAAAAEAAQA9QAAAIsD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I+asAA&#10;AADcAAAADwAAAGRycy9kb3ducmV2LnhtbERPPWvDMBDdC/0P4gLdajkNlNqNHEKpS8Y4ydLtsC62&#10;iXUSkpqo/z4aCh0f73u9SWYWV/JhsqxgWZQgiHurJx4UnI7t8xuIEJE1zpZJwS8F2DSPD2ustb1x&#10;R9dDHEQO4VCjgjFGV0sZ+pEMhsI64sydrTcYM/SD1B5vOdzM8qUsX6XBiXPDiI4+Ruovhx+j4NPr&#10;bv9dJef26atrfVm5M1dKPS3S9h1EpBT/xX/unVawWuW1+Uw+ArK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PI+asAAAADcAAAADwAAAAAAAAAAAAAAAACYAgAAZHJzL2Rvd25y&#10;ZXYueG1sUEsFBgAAAAAEAAQA9QAAAIUDAAAAAA==&#10;" fillcolor="black [3213]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cZB8cA&#10;AADcAAAADwAAAGRycy9kb3ducmV2LnhtbESPT2vCQBTE7wW/w/KEXorZWKHG6CrS0tJeBP8Qr4/s&#10;Mwlm34bsNon99N2C0OMwM79hVpvB1KKj1lWWFUyjGARxbnXFhYLT8X2SgHAeWWNtmRTcyMFmPXpY&#10;Yaptz3vqDr4QAcIuRQWl900qpctLMugi2xAH72Jbgz7ItpC6xT7ATS2f4/hFGqw4LJTY0GtJ+fXw&#10;bRQkt8RkXbb7ONMX928/Oz3fPi2UehwP2yUIT4P/D9/bn1rBbLaAvzPhCM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HGQfHAAAA3AAAAA8AAAAAAAAAAAAAAAAAmAIAAGRy&#10;cy9kb3ducmV2LnhtbFBLBQYAAAAABAAEAPUAAACMAwAAAAA=&#10;" strokecolor="windowText" strokeweight="1pt"/>
                    </v:group>
                  </w:pict>
                </mc:Fallback>
              </mc:AlternateContent>
            </w:r>
            <w:r>
              <w:t xml:space="preserve">             80 km                            800 km                       8 000 km                       80 000 km                                                                                   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  <w:ind w:right="4711"/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80768" behindDoc="0" locked="0" layoutInCell="1" allowOverlap="1" wp14:anchorId="46F59F23" wp14:editId="57E6E1EC">
                  <wp:simplePos x="0" y="0"/>
                  <wp:positionH relativeFrom="column">
                    <wp:posOffset>3094991</wp:posOffset>
                  </wp:positionH>
                  <wp:positionV relativeFrom="paragraph">
                    <wp:posOffset>-30479</wp:posOffset>
                  </wp:positionV>
                  <wp:extent cx="2112280" cy="3261360"/>
                  <wp:effectExtent l="0" t="0" r="2540" b="0"/>
                  <wp:wrapNone/>
                  <wp:docPr id="372" name="Picture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Kitchen Scale shutterstock_83662405.jpg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18" t="12329" r="10746" b="4182"/>
                          <a:stretch/>
                        </pic:blipFill>
                        <pic:spPr bwMode="auto">
                          <a:xfrm>
                            <a:off x="0" y="0"/>
                            <a:ext cx="2118004" cy="3270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What is the mass (weight) of the fruit shown, to the nearest 50 grams?</w:t>
            </w:r>
          </w:p>
          <w:p w:rsidR="008B3EDE" w:rsidRDefault="008B3EDE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</w:pPr>
          </w:p>
          <w:p w:rsidR="008B3EDE" w:rsidRPr="0013023C" w:rsidRDefault="008B3EDE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</w:t>
            </w:r>
            <w:r>
              <w:rPr>
                <w:sz w:val="32"/>
                <w:szCs w:val="32"/>
              </w:rPr>
              <w:t xml:space="preserve">               </w:t>
            </w:r>
          </w:p>
          <w:p w:rsidR="008B3EDE" w:rsidRDefault="008B3EDE" w:rsidP="00FB6490">
            <w:pPr>
              <w:pStyle w:val="QuestionStyle"/>
              <w:rPr>
                <w:sz w:val="32"/>
                <w:szCs w:val="32"/>
              </w:rPr>
            </w:pPr>
          </w:p>
          <w:p w:rsidR="008B3EDE" w:rsidRDefault="008B3EDE" w:rsidP="00FB6490">
            <w:pPr>
              <w:pStyle w:val="QuestionStyle"/>
              <w:rPr>
                <w:sz w:val="32"/>
                <w:szCs w:val="32"/>
              </w:rPr>
            </w:pPr>
          </w:p>
          <w:p w:rsidR="008B3EDE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F75FD44" wp14:editId="7C81EE12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121920</wp:posOffset>
                      </wp:positionV>
                      <wp:extent cx="906780" cy="365760"/>
                      <wp:effectExtent l="0" t="0" r="26670" b="15240"/>
                      <wp:wrapNone/>
                      <wp:docPr id="340" name="Rectangle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6780" cy="3657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1700AB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t>450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75FD44" id="Rectangle 340" o:spid="_x0000_s1066" style="position:absolute;margin-left:45.1pt;margin-top:9.6pt;width:71.4pt;height:28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" filled="f" strokecolor="black [3213]" strokeweight="1.5pt">
                      <v:textbox>
                        <w:txbxContent>
                          <w:p w:rsidR="00D0763E" w:rsidRPr="001700AB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6"/>
                                <w:szCs w:val="28"/>
                              </w:rPr>
                              <w:t>450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Default="008B3EDE" w:rsidP="00FB6490">
            <w:pPr>
              <w:pStyle w:val="QuestionSty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                             grams</w:t>
            </w:r>
          </w:p>
          <w:p w:rsidR="008B3EDE" w:rsidRDefault="008B3EDE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</w:pP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  <w:rPr>
                <w:rFonts w:eastAsiaTheme="minorHAnsi"/>
              </w:rPr>
            </w:pPr>
            <w:r>
              <w:t>The mass of a 4WD ute is 1.6 tonnes. Emily loads a cargo which weighs 500 kg in the back of the ute. What is the combined mass of the ute and cargo (to the nearest 10</w:t>
            </w:r>
            <w:r w:rsidRPr="00020859">
              <w:rPr>
                <w:vertAlign w:val="superscript"/>
              </w:rPr>
              <w:t>th</w:t>
            </w:r>
            <w:r>
              <w:t xml:space="preserve"> of a tonne)?</w:t>
            </w:r>
          </w:p>
          <w:p w:rsidR="008B3EDE" w:rsidRDefault="008B3EDE" w:rsidP="00FB6490">
            <w:pPr>
              <w:pStyle w:val="QuestionStyle"/>
            </w:pPr>
          </w:p>
          <w:p w:rsidR="008B3EDE" w:rsidRPr="0013023C" w:rsidRDefault="001700AB" w:rsidP="00FB6490">
            <w:pPr>
              <w:pStyle w:val="QuestionStyle"/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69944560" wp14:editId="7836631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22860</wp:posOffset>
                      </wp:positionV>
                      <wp:extent cx="1501140" cy="381000"/>
                      <wp:effectExtent l="0" t="0" r="3810" b="0"/>
                      <wp:wrapNone/>
                      <wp:docPr id="39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01140" cy="381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1700AB">
                                  <w:r>
                                    <w:t xml:space="preserve"> </w:t>
                                  </w:r>
                                  <w:r w:rsidRPr="001700AB">
                                    <w:rPr>
                                      <w:color w:val="FF0000"/>
                                      <w:position w:val="-2"/>
                                    </w:rPr>
                                    <w:object w:dxaOrig="1692" w:dyaOrig="172">
                                      <v:shape id="_x0000_i1055" type="#_x0000_t75" style="width:84.75pt;height:8.7pt" o:ole="">
                                        <v:imagedata r:id="rId81" o:title=""/>
                                      </v:shape>
                                      <o:OLEObject Type="Embed" ProgID="FXEquation.Equation" ShapeID="_x0000_i1055" DrawAspect="Content" ObjectID="_1459890593" r:id="rId82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944560" id="_x0000_s1067" type="#_x0000_t202" style="position:absolute;margin-left:-1.1pt;margin-top:1.8pt;width:118.2pt;height:30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" stroked="f">
                      <v:textbox>
                        <w:txbxContent>
                          <w:p w:rsidR="00D0763E" w:rsidRDefault="00D0763E" w:rsidP="001700AB">
                            <w:r>
                              <w:t xml:space="preserve"> </w:t>
                            </w:r>
                            <w:r w:rsidRPr="001700AB">
                              <w:rPr>
                                <w:color w:val="FF0000"/>
                                <w:position w:val="-2"/>
                              </w:rPr>
                              <w:object w:dxaOrig="1692" w:dyaOrig="172">
                                <v:shape id="_x0000_i1055" type="#_x0000_t75" style="width:84.75pt;height:8.7pt" o:ole="">
                                  <v:imagedata r:id="rId81" o:title=""/>
                                </v:shape>
                                <o:OLEObject Type="Embed" ProgID="FXEquation.Equation" ShapeID="_x0000_i1055" DrawAspect="Content" ObjectID="_1459890593" r:id="rId83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4622BCE7" wp14:editId="3DB5B85E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341" name="Rectangle 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35164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2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2"/>
                                      <w:szCs w:val="28"/>
                                    </w:rPr>
                                    <w:t>2.1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22BCE7" id="Rectangle 341" o:spid="_x0000_s1068" style="position:absolute;margin-left:187.5pt;margin-top:7.65pt;width:59.4pt;height:29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" filled="f" strokecolor="black [3213]" strokeweight="1.5pt">
                      <v:textbox>
                        <w:txbxContent>
                          <w:p w:rsidR="00D0763E" w:rsidRPr="00935164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28"/>
                              </w:rPr>
                              <w:t>2.1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13023C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</w:t>
            </w:r>
            <w:r>
              <w:rPr>
                <w:sz w:val="32"/>
                <w:szCs w:val="32"/>
              </w:rPr>
              <w:t xml:space="preserve">                              tonnes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RPr="007D2564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FB6490">
            <w:pPr>
              <w:pStyle w:val="ListParagraph"/>
              <w:ind w:left="57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tbl>
            <w:tblPr>
              <w:tblW w:w="7076" w:type="dxa"/>
              <w:tblLayout w:type="fixed"/>
              <w:tblLook w:val="04A0" w:firstRow="1" w:lastRow="0" w:firstColumn="1" w:lastColumn="0" w:noHBand="0" w:noVBand="1"/>
            </w:tblPr>
            <w:tblGrid>
              <w:gridCol w:w="1860"/>
              <w:gridCol w:w="1304"/>
              <w:gridCol w:w="1304"/>
              <w:gridCol w:w="1304"/>
              <w:gridCol w:w="1304"/>
            </w:tblGrid>
            <w:tr w:rsidR="008B3EDE" w:rsidRPr="005833FC" w:rsidTr="00FB6490">
              <w:trPr>
                <w:trHeight w:val="227"/>
              </w:trPr>
              <w:tc>
                <w:tcPr>
                  <w:tcW w:w="7076" w:type="dxa"/>
                  <w:gridSpan w:val="5"/>
                  <w:tcBorders>
                    <w:top w:val="nil"/>
                    <w:left w:val="nil"/>
                    <w:bottom w:val="single" w:sz="12" w:space="0" w:color="BFBFBF" w:themeColor="background1" w:themeShade="BF"/>
                    <w:right w:val="nil"/>
                  </w:tcBorders>
                  <w:shd w:val="clear" w:color="auto" w:fill="auto"/>
                  <w:vAlign w:val="center"/>
                </w:tcPr>
                <w:p w:rsidR="008B3EDE" w:rsidRPr="005833FC" w:rsidRDefault="008B3EDE" w:rsidP="00FB6490">
                  <w:pPr>
                    <w:rPr>
                      <w:rFonts w:ascii="Times New Roman" w:eastAsia="Times New Roman" w:hAnsi="Times New Roman"/>
                      <w:b/>
                      <w:color w:val="000000"/>
                      <w:sz w:val="24"/>
                      <w:szCs w:val="24"/>
                      <w:lang w:eastAsia="en-AU"/>
                    </w:rPr>
                  </w:pPr>
                  <w:r w:rsidRPr="005833FC">
                    <w:rPr>
                      <w:rFonts w:ascii="Times New Roman" w:eastAsia="Times New Roman" w:hAnsi="Times New Roman"/>
                      <w:b/>
                      <w:color w:val="000000"/>
                      <w:sz w:val="24"/>
                      <w:szCs w:val="24"/>
                      <w:lang w:eastAsia="en-AU"/>
                    </w:rPr>
                    <w:t>Questions 11 – 13 refer to the train timetable below.</w:t>
                  </w:r>
                </w:p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Perth Station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5:23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6:27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6:54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City West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5:25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6:29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6:56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West Leederville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5:27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6:58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7:12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Subiaco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5:29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6:33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Daglish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Shenton Park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5:32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6:36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7:03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7:17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Karrakatta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Loch Street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6:39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7:06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7:20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Claremont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5:37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7:08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7:22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Swanbourne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5:39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6:43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Grant Street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5:40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Cottesloe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5:42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6:46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7:13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Mosman Park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5:44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Victoria Stree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t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5:45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6:49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7:16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North Fremantle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5:47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6:51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7:18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  </w:t>
                  </w:r>
                </w:p>
              </w:tc>
            </w:tr>
            <w:tr w:rsidR="008B3EDE" w:rsidRPr="005833FC" w:rsidTr="00FB6490">
              <w:trPr>
                <w:trHeight w:val="227"/>
              </w:trPr>
              <w:tc>
                <w:tcPr>
                  <w:tcW w:w="1860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>Fremantle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5:51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6:55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7:22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  <w:tc>
                <w:tcPr>
                  <w:tcW w:w="1304" w:type="dxa"/>
                  <w:tcBorders>
                    <w:top w:val="single" w:sz="12" w:space="0" w:color="BFBFBF" w:themeColor="background1" w:themeShade="BF"/>
                    <w:left w:val="single" w:sz="12" w:space="0" w:color="BFBFBF" w:themeColor="background1" w:themeShade="BF"/>
                    <w:bottom w:val="single" w:sz="12" w:space="0" w:color="BFBFBF" w:themeColor="background1" w:themeShade="BF"/>
                    <w:right w:val="single" w:sz="12" w:space="0" w:color="BFBFBF" w:themeColor="background1" w:themeShade="BF"/>
                  </w:tcBorders>
                  <w:shd w:val="clear" w:color="auto" w:fill="auto"/>
                  <w:vAlign w:val="center"/>
                  <w:hideMark/>
                </w:tcPr>
                <w:p w:rsidR="008B3EDE" w:rsidRPr="005833FC" w:rsidRDefault="008B3EDE" w:rsidP="00FB6490">
                  <w:pPr>
                    <w:rPr>
                      <w:rFonts w:eastAsia="Times New Roman"/>
                      <w:color w:val="000000"/>
                      <w:lang w:eastAsia="en-AU"/>
                    </w:rPr>
                  </w:pP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7:31 </w:t>
                  </w:r>
                  <w:r>
                    <w:rPr>
                      <w:rFonts w:eastAsia="Times New Roman"/>
                      <w:color w:val="000000"/>
                      <w:lang w:eastAsia="en-AU"/>
                    </w:rPr>
                    <w:t>am</w:t>
                  </w:r>
                  <w:r w:rsidRPr="005833FC">
                    <w:rPr>
                      <w:rFonts w:eastAsia="Times New Roman"/>
                      <w:color w:val="000000"/>
                      <w:lang w:eastAsia="en-AU"/>
                    </w:rPr>
                    <w:t xml:space="preserve">   </w:t>
                  </w:r>
                </w:p>
              </w:tc>
            </w:tr>
          </w:tbl>
          <w:p w:rsidR="008B3EDE" w:rsidRPr="007D2564" w:rsidRDefault="00935164" w:rsidP="00FB6490">
            <w:pPr>
              <w:rPr>
                <w:rFonts w:ascii="Times New Roman" w:hAnsi="Times New Roman"/>
                <w:sz w:val="12"/>
                <w:szCs w:val="12"/>
              </w:rPr>
            </w:pPr>
            <w:r w:rsidRPr="00935164"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09440" behindDoc="0" locked="0" layoutInCell="1" allowOverlap="1" wp14:anchorId="42A037AB" wp14:editId="178464C7">
                      <wp:simplePos x="0" y="0"/>
                      <wp:positionH relativeFrom="column">
                        <wp:posOffset>4527550</wp:posOffset>
                      </wp:positionH>
                      <wp:positionV relativeFrom="paragraph">
                        <wp:posOffset>-2393950</wp:posOffset>
                      </wp:positionV>
                      <wp:extent cx="1295400" cy="1417320"/>
                      <wp:effectExtent l="0" t="0" r="0" b="0"/>
                      <wp:wrapNone/>
                      <wp:docPr id="3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95400" cy="1417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935164">
                                  <w:r>
                                    <w:t xml:space="preserve"> </w:t>
                                  </w:r>
                                  <w:r w:rsidRPr="00935164">
                                    <w:rPr>
                                      <w:color w:val="FF0000"/>
                                      <w:position w:val="-134"/>
                                    </w:rPr>
                                    <w:object w:dxaOrig="1746" w:dyaOrig="1510">
                                      <v:shape id="_x0000_i1056" type="#_x0000_t75" style="width:87.7pt;height:75.5pt" o:ole="">
                                        <v:imagedata r:id="rId84" o:title=""/>
                                      </v:shape>
                                      <o:OLEObject Type="Embed" ProgID="FXEquation.Equation" ShapeID="_x0000_i1056" DrawAspect="Content" ObjectID="_1459890594" r:id="rId85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A037AB" id="_x0000_s1069" type="#_x0000_t202" style="position:absolute;margin-left:356.5pt;margin-top:-188.5pt;width:102pt;height:111.6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" stroked="f">
                      <v:textbox>
                        <w:txbxContent>
                          <w:p w:rsidR="00D0763E" w:rsidRDefault="00D0763E" w:rsidP="00935164">
                            <w:r>
                              <w:t xml:space="preserve"> </w:t>
                            </w:r>
                            <w:r w:rsidRPr="00935164">
                              <w:rPr>
                                <w:color w:val="FF0000"/>
                                <w:position w:val="-134"/>
                              </w:rPr>
                              <w:object w:dxaOrig="1746" w:dyaOrig="1510">
                                <v:shape id="_x0000_i1056" type="#_x0000_t75" style="width:87.7pt;height:75.5pt" o:ole="">
                                  <v:imagedata r:id="rId84" o:title=""/>
                                </v:shape>
                                <o:OLEObject Type="Embed" ProgID="FXEquation.Equation" ShapeID="_x0000_i1056" DrawAspect="Content" ObjectID="_1459890594" r:id="rId86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8B3EDE" w:rsidRPr="00963578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 xml:space="preserve">The 7:08 am train from Perth is an express train. </w:t>
            </w:r>
            <w:r w:rsidR="00D0763E">
              <w:t xml:space="preserve">   </w:t>
            </w:r>
            <w:r w:rsidR="00D0763E" w:rsidRPr="00D0763E">
              <w:rPr>
                <w:b/>
              </w:rPr>
              <w:t>Working see above</w:t>
            </w:r>
          </w:p>
          <w:p w:rsidR="008B3EDE" w:rsidRPr="00555B6E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Default="008B3EDE" w:rsidP="00FB6490">
            <w:pPr>
              <w:pStyle w:val="QuestionStyle"/>
            </w:pPr>
            <w:r>
              <w:t>How much less time does it take to get to Freemantle compared to the other trains?</w:t>
            </w:r>
          </w:p>
          <w:p w:rsidR="008B3EDE" w:rsidRPr="00963578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57F840B5" wp14:editId="69D73459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6350</wp:posOffset>
                      </wp:positionV>
                      <wp:extent cx="4362450" cy="114300"/>
                      <wp:effectExtent l="0" t="0" r="19050" b="19050"/>
                      <wp:wrapNone/>
                      <wp:docPr id="342" name="Group 3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343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4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5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6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93B0ED2" id="Group 342" o:spid="_x0000_s1026" style="position:absolute;margin-left:16pt;margin-top:.5pt;width:343.5pt;height:9pt;z-index:251682816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ldkMcA&#10;AADcAAAADwAAAGRycy9kb3ducmV2LnhtbESPT2vCQBTE70K/w/IKXqRu/INNU1cRpaVehKbFXh/Z&#10;1yQ0+zZk1yT66d2C4HGYmd8wy3VvKtFS40rLCibjCARxZnXJuYLvr7enGITzyBory6TgTA7Wq4fB&#10;EhNtO/6kNvW5CBB2CSoovK8TKV1WkEE3tjVx8H5tY9AH2eRSN9gFuKnkNIoW0mDJYaHAmrYFZX/p&#10;ySiIz7E5tsfD+w/tudtdDvp5M3pRavjYb15BeOr9PXxrf2gFs/kM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0pXZDHAAAA3AAAAA8AAAAAAAAAAAAAAAAAmAIAAGRy&#10;cy9kb3ducmV2LnhtbFBLBQYAAAAABAAEAPUAAACM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DF5MYA&#10;AADcAAAADwAAAGRycy9kb3ducmV2LnhtbESPQWvCQBSE7wX/w/KEXkrdWKXG6CpisehFMC32+sg+&#10;k2D2bchuk9hf3y0IPQ4z8w2zXPemEi01rrSsYDyKQBBnVpecK/j82D3HIJxH1lhZJgU3crBeDR6W&#10;mGjb8Yna1OciQNglqKDwvk6kdFlBBt3I1sTBu9jGoA+yyaVusAtwU8mXKHqVBksOCwXWtC0ou6bf&#10;RkF8i825PR/fv+jA3dvPUc82T3OlHof9ZgHCU+//w/f2XiuYTKfwdyYcAb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sDF5MYAAADcAAAADwAAAAAAAAAAAAAAAACYAgAAZHJz&#10;L2Rvd25yZXYueG1sUEsFBgAAAAAEAAQA9QAAAIsD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XiicMA&#10;AADcAAAADwAAAGRycy9kb3ducmV2LnhtbESPQWsCMRSE74X+h/AKvdVsrZXu1igiVTy62ktvj81z&#10;d+nmJSRR039vBKHHYWa+YWaLZAZxJh96ywpeRwUI4sbqnlsF34f1yweIEJE1DpZJwR8FWMwfH2ZY&#10;aXvhms772IoM4VChgi5GV0kZmo4MhpF1xNk7Wm8wZulbqT1eMtwMclwUU2mw57zQoaNVR83v/mQU&#10;fHld737K5Nwubeq1L0p35FKp56e0/AQRKcX/8L291QreJu9wO5OPgJ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vXiicMAAADcAAAADwAAAAAAAAAAAAAAAACYAgAAZHJzL2Rv&#10;d25yZXYueG1sUEsFBgAAAAAEAAQA9QAAAIgDAAAAAA==&#10;" fillcolor="black [3213]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7+CMYA&#10;AADcAAAADwAAAGRycy9kb3ducmV2LnhtbESPQWvCQBSE70L/w/IKXqRuqmLT1FWkouhFaFrs9ZF9&#10;TUKzb0N2TaK/vlsQPA4z8w2zWPWmEi01rrSs4HkcgSDOrC45V/D1uX2KQTiPrLGyTAou5GC1fBgs&#10;MNG24w9qU5+LAGGXoILC+zqR0mUFGXRjWxMH78c2Bn2QTS51g12Am0pOomguDZYcFgqs6b2g7Dc9&#10;GwXxJTan9nTcfdOBu831qF/Wo1elho/9+g2Ep97fw7f2XiuYzubwfyYc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V7+CM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>
              <w:t xml:space="preserve">             3 minutes                     5 minutes                     7 minutes                    9 minutes                                                                                       </w:t>
            </w:r>
          </w:p>
          <w:p w:rsidR="008B3EDE" w:rsidRPr="00963578" w:rsidRDefault="008B3EDE" w:rsidP="00FB6490">
            <w:pPr>
              <w:pStyle w:val="QuestionStyle"/>
              <w:rPr>
                <w:sz w:val="12"/>
                <w:szCs w:val="12"/>
              </w:rPr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99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pStyle w:val="QuestionStyle"/>
            </w:pPr>
            <w:r>
              <w:t>Jean catches a train from West Leederville. She needs to reach Mosman Park station by 7:10 am; in order to make a 7:15 am appointment nearby.</w:t>
            </w:r>
          </w:p>
          <w:p w:rsidR="008B3EDE" w:rsidRPr="00555B6E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Default="00935164" w:rsidP="00FB6490">
            <w:pPr>
              <w:pStyle w:val="QuestionStyle"/>
            </w:pPr>
            <w:r w:rsidRPr="00935164"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10464" behindDoc="0" locked="0" layoutInCell="1" allowOverlap="1" wp14:anchorId="42B5E402" wp14:editId="56F8EEE0">
                      <wp:simplePos x="0" y="0"/>
                      <wp:positionH relativeFrom="column">
                        <wp:posOffset>3689350</wp:posOffset>
                      </wp:positionH>
                      <wp:positionV relativeFrom="paragraph">
                        <wp:posOffset>172720</wp:posOffset>
                      </wp:positionV>
                      <wp:extent cx="1973580" cy="640080"/>
                      <wp:effectExtent l="0" t="0" r="7620" b="7620"/>
                      <wp:wrapNone/>
                      <wp:docPr id="3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3580" cy="640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935164">
                                  <w:r w:rsidRPr="00935164">
                                    <w:rPr>
                                      <w:color w:val="FF0000"/>
                                      <w:position w:val="-54"/>
                                    </w:rPr>
                                    <w:object w:dxaOrig="2790" w:dyaOrig="718">
                                      <v:shape id="_x0000_i1057" type="#_x0000_t75" style="width:139.95pt;height:36pt" o:ole="">
                                        <v:imagedata r:id="rId87" o:title=""/>
                                      </v:shape>
                                      <o:OLEObject Type="Embed" ProgID="FXEquation.Equation" ShapeID="_x0000_i1057" DrawAspect="Content" ObjectID="_1459890595" r:id="rId88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B5E402" id="_x0000_s1070" type="#_x0000_t202" style="position:absolute;margin-left:290.5pt;margin-top:13.6pt;width:155.4pt;height:50.4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" stroked="f">
                      <v:textbox>
                        <w:txbxContent>
                          <w:p w:rsidR="00D0763E" w:rsidRDefault="00D0763E" w:rsidP="00935164">
                            <w:r w:rsidRPr="00935164">
                              <w:rPr>
                                <w:color w:val="FF0000"/>
                                <w:position w:val="-54"/>
                              </w:rPr>
                              <w:object w:dxaOrig="2790" w:dyaOrig="718">
                                <v:shape id="_x0000_i1057" type="#_x0000_t75" style="width:139.95pt;height:36pt" o:ole="">
                                  <v:imagedata r:id="rId87" o:title=""/>
                                </v:shape>
                                <o:OLEObject Type="Embed" ProgID="FXEquation.Equation" ShapeID="_x0000_i1057" DrawAspect="Content" ObjectID="_1459890595" r:id="rId89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>
              <w:t>What is the latest time she could catch a train from West Leederville?</w:t>
            </w:r>
            <w:r w:rsidRPr="00935164">
              <w:rPr>
                <w:noProof/>
                <w:lang w:eastAsia="en-AU"/>
              </w:rPr>
              <w:t xml:space="preserve"> </w:t>
            </w:r>
          </w:p>
          <w:p w:rsidR="008B3EDE" w:rsidRPr="0013023C" w:rsidRDefault="008B3EDE" w:rsidP="00FB6490">
            <w:pPr>
              <w:pStyle w:val="QuestionStyle"/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21307D08" wp14:editId="5C395EF7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97155</wp:posOffset>
                      </wp:positionV>
                      <wp:extent cx="754380" cy="373380"/>
                      <wp:effectExtent l="0" t="0" r="26670" b="26670"/>
                      <wp:wrapNone/>
                      <wp:docPr id="347" name="Rectangle 3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935164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6:31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307D08" id="Rectangle 347" o:spid="_x0000_s1071" style="position:absolute;margin-left:187.5pt;margin-top:7.65pt;width:59.4pt;height:29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" filled="f" strokecolor="black [3213]" strokeweight="1.5pt">
                      <v:textbox>
                        <w:txbxContent>
                          <w:p w:rsidR="00D0763E" w:rsidRPr="00935164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32"/>
                              </w:rPr>
                              <w:t>6:31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13023C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</w:t>
            </w:r>
            <w:r>
              <w:rPr>
                <w:sz w:val="32"/>
                <w:szCs w:val="32"/>
              </w:rPr>
              <w:t xml:space="preserve">                               a</w:t>
            </w:r>
            <w:r w:rsidRPr="0013023C">
              <w:rPr>
                <w:sz w:val="32"/>
                <w:szCs w:val="32"/>
              </w:rPr>
              <w:t>m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Rory checks the clock as he leaves work.  </w:t>
            </w:r>
          </w:p>
          <w:p w:rsidR="008B3EDE" w:rsidRPr="005E32D6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Default="008B3EDE" w:rsidP="00FB6490">
            <w:pPr>
              <w:rPr>
                <w:rFonts w:ascii="Times New Roman" w:eastAsiaTheme="minorHAnsi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When he gets home he checks his watch.</w:t>
            </w:r>
          </w:p>
          <w:p w:rsidR="008B3EDE" w:rsidRPr="005E32D6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If both show the correct time, long did it take him to get from work to home?</w:t>
            </w: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D0763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Theme="minorHAnsi" w:hAnsiTheme="minorHAnsi" w:cstheme="minorBidi"/>
              </w:rPr>
              <w:object w:dxaOrig="1440" w:dyaOrig="1440">
                <v:shape id="_x0000_s1053" type="#_x0000_t75" style="position:absolute;margin-left:211.95pt;margin-top:1.3pt;width:91.9pt;height:115.3pt;z-index:251720192">
                  <v:imagedata r:id="rId28" o:title=""/>
                </v:shape>
                <o:OLEObject Type="Embed" ProgID="FXDraw.Graphic" ShapeID="_x0000_s1053" DrawAspect="Content" ObjectID="_1459890578" r:id="rId90"/>
              </w:object>
            </w:r>
            <w:r w:rsidR="00CD6132" w:rsidRPr="00935164"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11488" behindDoc="0" locked="0" layoutInCell="1" allowOverlap="1" wp14:anchorId="282AAB6C" wp14:editId="07FF199E">
                      <wp:simplePos x="0" y="0"/>
                      <wp:positionH relativeFrom="column">
                        <wp:posOffset>3925570</wp:posOffset>
                      </wp:positionH>
                      <wp:positionV relativeFrom="paragraph">
                        <wp:posOffset>36195</wp:posOffset>
                      </wp:positionV>
                      <wp:extent cx="1836420" cy="1417320"/>
                      <wp:effectExtent l="0" t="0" r="0" b="0"/>
                      <wp:wrapNone/>
                      <wp:docPr id="3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36420" cy="1417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935164">
                                  <w:r w:rsidRPr="00935164">
                                    <w:rPr>
                                      <w:color w:val="FF0000"/>
                                      <w:position w:val="-134"/>
                                    </w:rPr>
                                    <w:object w:dxaOrig="2909" w:dyaOrig="998">
                                      <v:shape id="_x0000_i1058" type="#_x0000_t75" style="width:145.15pt;height:49.95pt" o:ole="">
                                        <v:imagedata r:id="rId91" o:title=""/>
                                      </v:shape>
                                      <o:OLEObject Type="Embed" ProgID="FXEquation.Equation" ShapeID="_x0000_i1058" DrawAspect="Content" ObjectID="_1459890596" r:id="rId92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2AAB6C" id="_x0000_s1072" type="#_x0000_t202" style="position:absolute;margin-left:309.1pt;margin-top:2.85pt;width:144.6pt;height:111.6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" stroked="f">
                      <v:textbox>
                        <w:txbxContent>
                          <w:p w:rsidR="00D0763E" w:rsidRDefault="00D0763E" w:rsidP="00935164">
                            <w:r w:rsidRPr="00935164">
                              <w:rPr>
                                <w:color w:val="FF0000"/>
                                <w:position w:val="-134"/>
                              </w:rPr>
                              <w:object w:dxaOrig="2909" w:dyaOrig="998">
                                <v:shape id="_x0000_i1058" type="#_x0000_t75" style="width:145.15pt;height:49.95pt" o:ole="">
                                  <v:imagedata r:id="rId91" o:title=""/>
                                </v:shape>
                                <o:OLEObject Type="Embed" ProgID="FXEquation.Equation" ShapeID="_x0000_i1058" DrawAspect="Content" ObjectID="_1459890596" r:id="rId93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4" type="#_x0000_t75" style="position:absolute;margin-left:34.85pt;margin-top:4.15pt;width:102.6pt;height:105.25pt;z-index:251721216;mso-position-horizontal-relative:text;mso-position-vertical-relative:text">
                  <v:imagedata r:id="rId30" o:title=""/>
                </v:shape>
                <o:OLEObject Type="Embed" ProgID="FXDraw.Graphic" ShapeID="_x0000_s1054" DrawAspect="Content" ObjectID="_1459890579" r:id="rId94"/>
              </w:object>
            </w: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</w:t>
            </w: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</w:t>
            </w:r>
          </w:p>
          <w:p w:rsidR="00CD6132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Clock at work.                              Rory’s watch when he gets home.</w:t>
            </w:r>
          </w:p>
          <w:p w:rsidR="00CD6132" w:rsidRPr="00CD6132" w:rsidRDefault="00CD6132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CD6132" w:rsidRDefault="00CD6132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712512" behindDoc="0" locked="0" layoutInCell="1" allowOverlap="1" wp14:anchorId="6D545F2D" wp14:editId="58D420CE">
                      <wp:simplePos x="0" y="0"/>
                      <wp:positionH relativeFrom="column">
                        <wp:posOffset>488950</wp:posOffset>
                      </wp:positionH>
                      <wp:positionV relativeFrom="paragraph">
                        <wp:posOffset>39370</wp:posOffset>
                      </wp:positionV>
                      <wp:extent cx="2247900" cy="390525"/>
                      <wp:effectExtent l="0" t="0" r="19050" b="28575"/>
                      <wp:wrapNone/>
                      <wp:docPr id="398" name="Group 3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7900" cy="390525"/>
                                <a:chOff x="0" y="0"/>
                                <a:chExt cx="2247900" cy="390525"/>
                              </a:xfrm>
                            </wpg:grpSpPr>
                            <wps:wsp>
                              <wps:cNvPr id="39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6225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0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7645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2600F60" id="Group 398" o:spid="_x0000_s1026" style="position:absolute;margin-left:38.5pt;margin-top:3.1pt;width:177pt;height:30.75pt;z-index:251712512" coordsize="22479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">
                      <v:roundrect id="AutoShape 3" o:spid="_x0000_s1027" style="position:absolute;left:20764;top:2762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FGPcYA&#10;AADcAAAADwAAAGRycy9kb3ducmV2LnhtbESPQWvCQBSE74L/YXlCL6IbW9AkuopYWtqLUBW9PrLP&#10;JJh9G7LbJPbXdwsFj8PMfMOsNr2pREuNKy0rmE0jEMSZ1SXnCk7Ht0kMwnlkjZVlUnAnB5v1cLDC&#10;VNuOv6g9+FwECLsUFRTe16mULivIoJvamjh4V9sY9EE2udQNdgFuKvkcRXNpsOSwUGBNu4Ky2+Hb&#10;KIjvsTm35/37hT65e/3Z68V2nCj1NOq3SxCeev8I/7c/tIKXJIG/M+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qFGPc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u3QsIA&#10;AADcAAAADwAAAGRycy9kb3ducmV2LnhtbERPTWvCQBC9C/6HZYReRDcWsTF1FVEqehFqRa9DdpoE&#10;s7Mhu02iv949CD0+3vdi1ZlSNFS7wrKCyTgCQZxaXXCm4PzzNYpBOI+ssbRMCu7kYLXs9xaYaNvy&#10;NzUnn4kQwi5BBbn3VSKlS3My6Ma2Ig7cr60N+gDrTOoa2xBuSvkeRTNpsODQkGNFm5zS2+nPKIjv&#10;sbk0l+PuSgdut4+j/lgP50q9Dbr1JwhPnf8Xv9x7rWAahfnhTDg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O7dCwgAAANwAAAAPAAAAAAAAAAAAAAAAAJgCAABkcnMvZG93&#10;bnJldi54bWxQSwUGAAAAAAQABAD1AAAAhwMAAAAA&#10;" strokecolor="windowText" strokeweight="1pt"/>
                      <v:roundrect id="AutoShape 5" o:spid="_x0000_s1029" style="position:absolute;top:27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cS2cUA&#10;AADcAAAADwAAAGRycy9kb3ducmV2LnhtbESPQWvCQBSE7wX/w/KEXopuLFJjdBWxtOhFqIpeH9ln&#10;Esy+DdltEv31rlDocZiZb5j5sjOlaKh2hWUFo2EEgji1uuBMwfHwNYhBOI+ssbRMCm7kYLnovcwx&#10;0bblH2r2PhMBwi5BBbn3VSKlS3My6Ia2Ig7exdYGfZB1JnWNbYCbUr5H0Yc0WHBYyLGidU7pdf9r&#10;FMS32Jya0+77TFtuP+87PVm9TZV67XerGQhPnf8P/7U3WsE4GsHzTDgCcv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dxLZxQAAANwAAAAPAAAAAAAAAAAAAAAAAJgCAABkcnMv&#10;ZG93bnJldi54bWxQSwUGAAAAAAQABAD1AAAAigMAAAAA&#10;" strokecolor="windowText" strokeweight="1pt"/>
                      <v:roundrect id="AutoShape 6" o:spid="_x0000_s1030" style="position:absolute;left:20764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wOWMIA&#10;AADcAAAADwAAAGRycy9kb3ducmV2LnhtbESPQWsCMRSE70L/Q3iF3jSplNLdGqWIFo+u9tLbY/Pc&#10;Xbp5CUmq8d8bodDjMDPfMItVtqM4U4iDYw3PMwWCuHVm4E7D13E7fQMRE7LB0TFpuFKE1fJhssDa&#10;uAs3dD6kThQIxxo19Cn5WsrY9mQxzpwnLt7JBYupyNBJE/BS4HaUc6VepcWBy0KPntY9tT+HX6th&#10;E0yz/66y9/v82WyDqvyJK62fHvPHO4hEOf2H/9o7o+FFzeF+phwBu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3A5YwgAAANwAAAAPAAAAAAAAAAAAAAAAAJgCAABkcnMvZG93&#10;bnJldi54bWxQSwUGAAAAAAQABAD1AAAAhwMAAAAA&#10;" fillcolor="black [3213]" strokecolor="windowText" strokeweight="1pt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</w:t>
            </w:r>
            <w:r w:rsidR="00935164">
              <w:rPr>
                <w:rFonts w:ascii="Times New Roman" w:hAnsi="Times New Roman"/>
                <w:sz w:val="24"/>
                <w:szCs w:val="24"/>
              </w:rPr>
              <w:t xml:space="preserve">1 hour </w:t>
            </w:r>
            <w:r>
              <w:rPr>
                <w:rFonts w:ascii="Times New Roman" w:hAnsi="Times New Roman"/>
                <w:sz w:val="24"/>
                <w:szCs w:val="24"/>
              </w:rPr>
              <w:t>40</w:t>
            </w:r>
            <w:r w:rsidR="008B3EDE">
              <w:rPr>
                <w:rFonts w:ascii="Times New Roman" w:hAnsi="Times New Roman"/>
                <w:sz w:val="24"/>
                <w:szCs w:val="24"/>
              </w:rPr>
              <w:t xml:space="preserve">minutes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</w:t>
            </w:r>
            <w:r w:rsidR="008B3EDE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>1 hour 50</w:t>
            </w:r>
            <w:r w:rsidR="008B3EDE">
              <w:rPr>
                <w:rFonts w:ascii="Times New Roman" w:hAnsi="Times New Roman"/>
                <w:sz w:val="24"/>
                <w:szCs w:val="24"/>
              </w:rPr>
              <w:t xml:space="preserve"> minutes </w:t>
            </w:r>
          </w:p>
          <w:p w:rsidR="00CD6132" w:rsidRPr="00CD6132" w:rsidRDefault="00CD6132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Default="00CD6132" w:rsidP="00CD613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 w:rsidR="008B3EDE">
              <w:rPr>
                <w:rFonts w:ascii="Times New Roman" w:hAnsi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2 hours 10 </w:t>
            </w:r>
            <w:r w:rsidR="008B3EDE">
              <w:rPr>
                <w:rFonts w:ascii="Times New Roman" w:hAnsi="Times New Roman"/>
                <w:sz w:val="24"/>
                <w:szCs w:val="24"/>
              </w:rPr>
              <w:t xml:space="preserve">minutes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2 hours</w:t>
            </w:r>
            <w:r w:rsidR="008B3EDE">
              <w:rPr>
                <w:rFonts w:ascii="Times New Roman" w:hAnsi="Times New Roman"/>
                <w:sz w:val="24"/>
                <w:szCs w:val="24"/>
              </w:rPr>
              <w:t xml:space="preserve"> 50 minutes              </w:t>
            </w:r>
          </w:p>
        </w:tc>
      </w:tr>
      <w:tr w:rsidR="008B3EDE" w:rsidRPr="007D2564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D0763E" w:rsidP="00FB6490">
            <w:pPr>
              <w:ind w:right="34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AU"/>
              </w:rPr>
              <w:object w:dxaOrig="1440" w:dyaOrig="1440">
                <v:shape id="_x0000_s1055" type="#_x0000_t75" style="position:absolute;margin-left:293.9pt;margin-top:9.25pt;width:138.35pt;height:49.2pt;z-index:251722240;mso-position-horizontal-relative:text;mso-position-vertical-relative:text">
                  <v:imagedata r:id="rId32" o:title=""/>
                  <w10:wrap type="square"/>
                </v:shape>
                <o:OLEObject Type="Embed" ProgID="FXDraw.Graphic" ShapeID="_x0000_s1055" DrawAspect="Content" ObjectID="_1459890580" r:id="rId95"/>
              </w:object>
            </w:r>
            <w:r w:rsidR="008B3EDE">
              <w:rPr>
                <w:rFonts w:ascii="Times New Roman" w:hAnsi="Times New Roman"/>
                <w:sz w:val="24"/>
                <w:szCs w:val="24"/>
              </w:rPr>
              <w:t>Jasmine was setting her alarm at the time shown.</w:t>
            </w:r>
          </w:p>
          <w:p w:rsidR="008B3EDE" w:rsidRPr="001E584B" w:rsidRDefault="008B3EDE" w:rsidP="00FB6490">
            <w:pPr>
              <w:ind w:right="3436"/>
              <w:rPr>
                <w:rFonts w:ascii="Times New Roman" w:hAnsi="Times New Roman"/>
                <w:sz w:val="12"/>
                <w:szCs w:val="12"/>
              </w:rPr>
            </w:pPr>
          </w:p>
          <w:p w:rsidR="008B3EDE" w:rsidRDefault="008B3EDE" w:rsidP="00FB6490">
            <w:pPr>
              <w:ind w:right="343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She sets the alarm for 6:20 the next morning.</w:t>
            </w:r>
          </w:p>
          <w:p w:rsidR="008B3EDE" w:rsidRPr="001E584B" w:rsidRDefault="008B3EDE" w:rsidP="00FB6490">
            <w:pPr>
              <w:ind w:right="3436"/>
              <w:rPr>
                <w:rFonts w:ascii="Times New Roman" w:hAnsi="Times New Roman"/>
                <w:sz w:val="12"/>
                <w:szCs w:val="12"/>
              </w:rPr>
            </w:pPr>
          </w:p>
          <w:p w:rsidR="008B3EDE" w:rsidRDefault="00CD6132" w:rsidP="00FB6490">
            <w:pPr>
              <w:ind w:right="3436"/>
              <w:rPr>
                <w:rFonts w:ascii="Times New Roman" w:hAnsi="Times New Roman"/>
                <w:sz w:val="24"/>
                <w:szCs w:val="24"/>
              </w:rPr>
            </w:pPr>
            <w:r w:rsidRPr="00935164"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13536" behindDoc="0" locked="0" layoutInCell="1" allowOverlap="1" wp14:anchorId="7C43F121" wp14:editId="55868376">
                      <wp:simplePos x="0" y="0"/>
                      <wp:positionH relativeFrom="column">
                        <wp:posOffset>3491230</wp:posOffset>
                      </wp:positionH>
                      <wp:positionV relativeFrom="paragraph">
                        <wp:posOffset>247015</wp:posOffset>
                      </wp:positionV>
                      <wp:extent cx="2240280" cy="1287780"/>
                      <wp:effectExtent l="0" t="0" r="7620" b="7620"/>
                      <wp:wrapNone/>
                      <wp:docPr id="4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40280" cy="12877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152015" w:rsidP="00CD6132">
                                  <w:r w:rsidRPr="00152015">
                                    <w:rPr>
                                      <w:color w:val="FF0000"/>
                                      <w:position w:val="-136"/>
                                    </w:rPr>
                                    <w:object w:dxaOrig="3114" w:dyaOrig="1538">
                                      <v:shape id="_x0000_i1059" type="#_x0000_t75" style="width:156.2pt;height:77.25pt" o:ole="">
                                        <v:imagedata r:id="rId96" o:title=""/>
                                      </v:shape>
                                      <o:OLEObject Type="Embed" ProgID="FXEquation.Equation" ShapeID="_x0000_i1059" DrawAspect="Content" ObjectID="_1459890597" r:id="rId97"/>
                                    </w:object>
                                  </w:r>
                                  <w:r w:rsidR="00D0763E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43F121" id="_x0000_s1073" type="#_x0000_t202" style="position:absolute;margin-left:274.9pt;margin-top:19.45pt;width:176.4pt;height:101.4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" stroked="f">
                      <v:textbox>
                        <w:txbxContent>
                          <w:p w:rsidR="00D0763E" w:rsidRDefault="00152015" w:rsidP="00CD6132">
                            <w:r w:rsidRPr="00152015">
                              <w:rPr>
                                <w:color w:val="FF0000"/>
                                <w:position w:val="-136"/>
                              </w:rPr>
                              <w:object w:dxaOrig="3114" w:dyaOrig="1538">
                                <v:shape id="_x0000_i1059" type="#_x0000_t75" style="width:156.2pt;height:77.25pt" o:ole="">
                                  <v:imagedata r:id="rId96" o:title=""/>
                                </v:shape>
                                <o:OLEObject Type="Embed" ProgID="FXEquation.Equation" ShapeID="_x0000_i1059" DrawAspect="Content" ObjectID="_1459890597" r:id="rId98"/>
                              </w:object>
                            </w:r>
                            <w:r w:rsidR="00D0763E"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>
              <w:rPr>
                <w:rFonts w:ascii="Times New Roman" w:hAnsi="Times New Roman"/>
                <w:sz w:val="24"/>
                <w:szCs w:val="24"/>
              </w:rPr>
              <w:t>If she goes to sleep an hour after setting the alarm, how many hours sleep does she get before the alarm sounds?</w:t>
            </w:r>
          </w:p>
          <w:p w:rsidR="008B3EDE" w:rsidRPr="00460C07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460C07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03F52ED4" wp14:editId="70121F34">
                      <wp:simplePos x="0" y="0"/>
                      <wp:positionH relativeFrom="column">
                        <wp:posOffset>238760</wp:posOffset>
                      </wp:positionH>
                      <wp:positionV relativeFrom="paragraph">
                        <wp:posOffset>11430</wp:posOffset>
                      </wp:positionV>
                      <wp:extent cx="171450" cy="944880"/>
                      <wp:effectExtent l="0" t="0" r="19050" b="26670"/>
                      <wp:wrapNone/>
                      <wp:docPr id="353" name="Group 3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0" cy="944880"/>
                                <a:chOff x="0" y="0"/>
                                <a:chExt cx="171450" cy="944880"/>
                              </a:xfrm>
                            </wpg:grpSpPr>
                            <wps:wsp>
                              <wps:cNvPr id="354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3058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5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6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7432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7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55626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022A5FA" id="Group 353" o:spid="_x0000_s1026" style="position:absolute;margin-left:18.8pt;margin-top:.9pt;width:13.5pt;height:74.4pt;z-index:251684864" coordsize="1714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">
                      <v:roundrect id="AutoShape 3" o:spid="_x0000_s1027" style="position:absolute;top:8305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lTOccA&#10;AADcAAAADwAAAGRycy9kb3ducmV2LnhtbESPT2vCQBTE70K/w/IEL1I3/mkbo6uI0mIvQm2x10f2&#10;mYRm34bsmsR+ercg9DjMzG+Y5bozpWiodoVlBeNRBII4tbrgTMHX5+tjDMJ5ZI2lZVJwJQfr1UNv&#10;iYm2LX9Qc/SZCBB2CSrIva8SKV2ak0E3shVx8M62NuiDrDOpa2wD3JRyEkXP0mDBYSHHirY5pT/H&#10;i1EQX2Nzak6Ht29653b3e9Avm+FcqUG/2yxAeOr8f/je3msF06cZ/J0JR0C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cZUznHAAAA3AAAAA8AAAAAAAAAAAAAAAAAmAIAAGRy&#10;cy9kb3ducmV2LnhtbFBLBQYAAAAABAAEAPUAAACMAwAAAAA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X2osYA&#10;AADcAAAADwAAAGRycy9kb3ducmV2LnhtbESPQWvCQBSE7wX/w/KEXkrdWLHG6CpisehFMC32+sg+&#10;k2D2bchuk9hf3y0IPQ4z8w2zXPemEi01rrSsYDyKQBBnVpecK/j82D3HIJxH1lhZJgU3crBeDR6W&#10;mGjb8Yna1OciQNglqKDwvk6kdFlBBt3I1sTBu9jGoA+yyaVusAtwU8mXKHqVBksOCwXWtC0ou6bf&#10;RkF8i825PR/fv+jA3dvPUc82T3OlHof9ZgHCU+//w/f2XiuYTKfwdyYcAb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FX2osYAAADcAAAADwAAAAAAAAAAAAAAAACYAgAAZHJz&#10;L2Rvd25yZXYueG1sUEsFBgAAAAAEAAQA9QAAAIsDAAAAAA==&#10;" strokecolor="windowText" strokeweight="1pt"/>
                      <v:roundrect id="AutoShape 5" o:spid="_x0000_s1029" style="position:absolute;top:2743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do1cYA&#10;AADcAAAADwAAAGRycy9kb3ducmV2LnhtbESPQWvCQBSE70L/w/IKXqRuqmjT1FWkouhFaFrs9ZF9&#10;TUKzb0N2TaK/vlsQPA4z8w2zWPWmEi01rrSs4HkcgSDOrC45V/D1uX2KQTiPrLGyTAou5GC1fBgs&#10;MNG24w9qU5+LAGGXoILC+zqR0mUFGXRjWxMH78c2Bn2QTS51g12Am0pOomguDZYcFgqs6b2g7Dc9&#10;GwXxJTan9nTcfdOBu831qF/Wo1elho/9+g2Ep97fw7f2XiuYzubwfyYc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Ido1cYAAADcAAAADwAAAAAAAAAAAAAAAACYAgAAZHJz&#10;L2Rvd25yZXYueG1sUEsFBgAAAAAEAAQA9QAAAIsDAAAAAA==&#10;" strokecolor="windowText" strokeweight="1pt"/>
                      <v:roundrect id="AutoShape 6" o:spid="_x0000_s1030" style="position:absolute;top:5562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JPuMMA&#10;AADcAAAADwAAAGRycy9kb3ducmV2LnhtbESPQWsCMRSE74X+h/AKvdVsLdbu1igiVTy62ktvj81z&#10;d+nmJSRR039vBKHHYWa+YWaLZAZxJh96ywpeRwUI4sbqnlsF34f1yweIEJE1DpZJwR8FWMwfH2ZY&#10;aXvhms772IoM4VChgi5GV0kZmo4MhpF1xNk7Wm8wZulbqT1eMtwMclwU79Jgz3mhQ0erjprf/cko&#10;+PK63v2Uybld2tRrX5TuyKVSz09p+QkiUor/4Xt7qxW8TaZwO5OPgJ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JPuMMAAADcAAAADwAAAAAAAAAAAAAAAACYAgAAZHJzL2Rv&#10;d25yZXYueG1sUEsFBgAAAAAEAAQA9QAAAIgDAAAAAA==&#10;" fillcolor="black [3213]" strokecolor="windowText" strokeweight="1pt"/>
                    </v:group>
                  </w:pict>
                </mc:Fallback>
              </mc:AlternateContent>
            </w: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hAnsi="Times New Roman"/>
                <w:sz w:val="24"/>
                <w:szCs w:val="24"/>
              </w:rPr>
              <w:t>7 hours and 30 minutes.</w:t>
            </w:r>
          </w:p>
          <w:p w:rsidR="008B3EDE" w:rsidRPr="00460C07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460C07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8 hours and 10 minutes. </w:t>
            </w:r>
          </w:p>
          <w:p w:rsidR="008B3EDE" w:rsidRPr="00460C07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460C07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8 hours and 30 minutes.</w:t>
            </w:r>
            <w:r w:rsidR="00CD6132" w:rsidRPr="00935164">
              <w:rPr>
                <w:noProof/>
                <w:lang w:eastAsia="en-AU"/>
              </w:rPr>
              <w:t xml:space="preserve"> </w:t>
            </w:r>
          </w:p>
          <w:p w:rsidR="008B3EDE" w:rsidRPr="00460C07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 w:rsidRPr="00460C07">
              <w:rPr>
                <w:rFonts w:ascii="Times New Roman" w:hAnsi="Times New Roman"/>
                <w:sz w:val="24"/>
                <w:szCs w:val="24"/>
              </w:rPr>
              <w:t xml:space="preserve">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9 hours and 10 minutes.</w:t>
            </w:r>
          </w:p>
          <w:p w:rsidR="008B3EDE" w:rsidRPr="007D2564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CD6132" w:rsidP="00FB6490">
            <w:pPr>
              <w:pStyle w:val="QuestionStyle"/>
              <w:ind w:right="3861"/>
            </w:pPr>
            <w:r w:rsidRPr="00935164"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14560" behindDoc="0" locked="0" layoutInCell="1" allowOverlap="1" wp14:anchorId="2E3C42BF" wp14:editId="58D955B4">
                      <wp:simplePos x="0" y="0"/>
                      <wp:positionH relativeFrom="column">
                        <wp:posOffset>2863850</wp:posOffset>
                      </wp:positionH>
                      <wp:positionV relativeFrom="paragraph">
                        <wp:posOffset>-53729</wp:posOffset>
                      </wp:positionV>
                      <wp:extent cx="2934929" cy="914400"/>
                      <wp:effectExtent l="0" t="0" r="0" b="0"/>
                      <wp:wrapNone/>
                      <wp:docPr id="4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34929" cy="914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152015" w:rsidP="00CD6132">
                                  <w:r w:rsidRPr="00152015">
                                    <w:rPr>
                                      <w:color w:val="FF0000"/>
                                      <w:position w:val="-94"/>
                                    </w:rPr>
                                    <w:object w:dxaOrig="4454" w:dyaOrig="1219">
                                      <v:shape id="_x0000_i1060" type="#_x0000_t75" style="width:222.95pt;height:60.95pt" o:ole="">
                                        <v:imagedata r:id="rId99" o:title=""/>
                                      </v:shape>
                                      <o:OLEObject Type="Embed" ProgID="FXEquation.Equation" ShapeID="_x0000_i1060" DrawAspect="Content" ObjectID="_1459890598" r:id="rId100"/>
                                    </w:object>
                                  </w:r>
                                  <w:r w:rsidR="00D0763E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3C42BF" id="_x0000_s1074" type="#_x0000_t202" style="position:absolute;margin-left:225.5pt;margin-top:-4.25pt;width:231.1pt;height:1in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" stroked="f">
                      <v:textbox>
                        <w:txbxContent>
                          <w:p w:rsidR="00D0763E" w:rsidRDefault="00152015" w:rsidP="00CD6132">
                            <w:r w:rsidRPr="00152015">
                              <w:rPr>
                                <w:color w:val="FF0000"/>
                                <w:position w:val="-94"/>
                              </w:rPr>
                              <w:object w:dxaOrig="4454" w:dyaOrig="1219">
                                <v:shape id="_x0000_i1060" type="#_x0000_t75" style="width:222.95pt;height:60.95pt" o:ole="">
                                  <v:imagedata r:id="rId99" o:title=""/>
                                </v:shape>
                                <o:OLEObject Type="Embed" ProgID="FXEquation.Equation" ShapeID="_x0000_i1060" DrawAspect="Content" ObjectID="_1459890598" r:id="rId101"/>
                              </w:object>
                            </w:r>
                            <w:r w:rsidR="00D0763E"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>
              <w:t>A brick wall is made of bricks whose front face has an area of 360 cm</w:t>
            </w:r>
            <w:r w:rsidR="008B3EDE" w:rsidRPr="009F53E0">
              <w:rPr>
                <w:vertAlign w:val="superscript"/>
              </w:rPr>
              <w:t>2</w:t>
            </w:r>
            <w:r w:rsidR="008B3EDE">
              <w:t>.</w:t>
            </w:r>
          </w:p>
          <w:p w:rsidR="008B3EDE" w:rsidRPr="009F53E0" w:rsidRDefault="008B3EDE" w:rsidP="00FB6490">
            <w:pPr>
              <w:pStyle w:val="QuestionStyle"/>
              <w:ind w:right="3861"/>
              <w:rPr>
                <w:sz w:val="12"/>
                <w:szCs w:val="12"/>
              </w:rPr>
            </w:pPr>
          </w:p>
          <w:p w:rsidR="008B3EDE" w:rsidRPr="009F53E0" w:rsidRDefault="008B3EDE" w:rsidP="00FB6490">
            <w:pPr>
              <w:pStyle w:val="QuestionStyle"/>
              <w:ind w:right="3861"/>
            </w:pPr>
            <w:r>
              <w:t>The area of the wall is 4.5 m</w:t>
            </w:r>
            <w:r w:rsidRPr="009F53E0">
              <w:rPr>
                <w:vertAlign w:val="superscript"/>
              </w:rPr>
              <w:t>2</w:t>
            </w:r>
            <w:r>
              <w:t>.</w:t>
            </w:r>
          </w:p>
          <w:p w:rsidR="008B3EDE" w:rsidRDefault="008B3EDE" w:rsidP="00FB6490">
            <w:pPr>
              <w:pStyle w:val="QuestionStyle"/>
              <w:ind w:right="3861"/>
              <w:rPr>
                <w:sz w:val="16"/>
                <w:szCs w:val="16"/>
              </w:rPr>
            </w:pPr>
          </w:p>
          <w:p w:rsidR="008B3EDE" w:rsidRDefault="008B3EDE" w:rsidP="00FB6490">
            <w:pPr>
              <w:pStyle w:val="QuestionStyle"/>
              <w:ind w:right="3861"/>
            </w:pPr>
            <w:r>
              <w:t>How many bricks would be needed for the wall?</w:t>
            </w:r>
          </w:p>
          <w:p w:rsidR="008B3EDE" w:rsidRPr="009F53E0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460C07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5888" behindDoc="0" locked="0" layoutInCell="1" allowOverlap="1" wp14:anchorId="1FD488CA" wp14:editId="37907B89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29210</wp:posOffset>
                      </wp:positionV>
                      <wp:extent cx="4362450" cy="114300"/>
                      <wp:effectExtent l="0" t="0" r="19050" b="19050"/>
                      <wp:wrapNone/>
                      <wp:docPr id="358" name="Group 3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359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0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1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2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EB78788" id="Group 358" o:spid="_x0000_s1026" style="position:absolute;margin-left:16pt;margin-top:2.3pt;width:343.5pt;height:9pt;z-index:251685888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F+UcMA&#10;AADcAAAADwAAAGRycy9kb3ducmV2LnhtbESPQWsCMRSE7wX/Q3hCbzWrpaW7GkWklh7dtRdvj81z&#10;d3HzEpKo6b9vCoUeh5n5hlltkhnFjXwYLCuYzwoQxK3VA3cKvo77pzcQISJrHC2Tgm8KsFlPHlZY&#10;aXvnmm5N7ESGcKhQQR+jq6QMbU8Gw8w64uydrTcYs/Sd1B7vGW5GuSiKV2lw4LzQo6NdT+2luRoF&#10;717Xh1OZnDukj3rvi9KduVTqcZq2SxCRUvwP/7U/tYLnlxJ+z+QjIN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mF+UcMAAADcAAAADwAAAAAAAAAAAAAAAACYAgAAZHJzL2Rv&#10;d25yZXYueG1sUEsFBgAAAAAEAAQA9QAAAIgDAAAAAA==&#10;" fillcolor="black [3213]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6fh8MA&#10;AADcAAAADwAAAGRycy9kb3ducmV2LnhtbERPTWvCQBC9F/wPywi9lLqxBY1pNiKWlnoRTMVeh+yY&#10;BLOzIbtNYn999yB4fLzvdD2aRvTUudqygvksAkFcWF1zqeD4/fEcg3AeWWNjmRRcycE6mzykmGg7&#10;8IH63JcihLBLUEHlfZtI6YqKDLqZbYkDd7adQR9gV0rd4RDCTSNfomghDdYcGipsaVtRccl/jYL4&#10;GptTf9p//tCOh/e/vV5unlZKPU7HzRsIT6O/i2/uL63gdRHmhzPhCMjs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6fh8MAAADcAAAADwAAAAAAAAAAAAAAAACYAgAAZHJzL2Rv&#10;d25yZXYueG1sUEsFBgAAAAAEAAQA9QAAAIgD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I6HMYA&#10;AADcAAAADwAAAGRycy9kb3ducmV2LnhtbESPQWvCQBSE74L/YXlCL0U3tqBp6iZIi6W9CGqx10f2&#10;mQSzb0N2TWJ/fbcgeBxm5htmlQ2mFh21rrKsYD6LQBDnVldcKPg+bKYxCOeRNdaWScGVHGTpeLTC&#10;RNued9TtfSEChF2CCkrvm0RKl5dk0M1sQxy8k20N+iDbQuoW+wA3tXyKooU0WHFYKLGht5Ly8/5i&#10;FMTX2By74/bjh764f//d6uX68UWph8mwfgXhafD38K39qRU8L+b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I6HMYAAADcAAAADwAAAAAAAAAAAAAAAACYAgAAZHJz&#10;L2Rvd25yZXYueG1sUEsFBgAAAAAEAAQA9QAAAIsDAAAAAA==&#10;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Cka8YA&#10;AADcAAAADwAAAGRycy9kb3ducmV2LnhtbESPQWvCQBSE74L/YXlCL0U3taBp6iZIi6W9CGqx10f2&#10;mQSzb0N2TWJ/fbcgeBxm5htmlQ2mFh21rrKs4GkWgSDOra64UPB92ExjEM4ja6wtk4IrOcjS8WiF&#10;ibY976jb+0IECLsEFZTeN4mULi/JoJvZhjh4J9sa9EG2hdQt9gFuajmPooU0WHFYKLGht5Ly8/5i&#10;FMTX2By74/bjh764f//d6uX68UWph8mwfgXhafD38K39qRU8L+bwfyYc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dCka8YAAADcAAAADwAAAAAAAAAAAAAAAACYAgAAZHJz&#10;L2Rvd25yZXYueG1sUEsFBgAAAAAEAAQA9QAAAIsDAAAAAA==&#10;" strokecolor="windowText" strokeweight="1pt"/>
                    </v:group>
                  </w:pict>
                </mc:Fallback>
              </mc:AlternateContent>
            </w:r>
            <w:r>
              <w:t xml:space="preserve">               12.5                            75                                80                                  125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152015" w:rsidP="00FB6490">
            <w:pPr>
              <w:pStyle w:val="QuestionStyle"/>
            </w:pPr>
            <w:r w:rsidRPr="00935164"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16608" behindDoc="0" locked="0" layoutInCell="1" allowOverlap="1" wp14:anchorId="3D2FEFD6" wp14:editId="7310C027">
                      <wp:simplePos x="0" y="0"/>
                      <wp:positionH relativeFrom="column">
                        <wp:posOffset>3607988</wp:posOffset>
                      </wp:positionH>
                      <wp:positionV relativeFrom="paragraph">
                        <wp:posOffset>-32938</wp:posOffset>
                      </wp:positionV>
                      <wp:extent cx="2133600" cy="1005840"/>
                      <wp:effectExtent l="0" t="0" r="0" b="3810"/>
                      <wp:wrapNone/>
                      <wp:docPr id="4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33600" cy="10058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355E37">
                                  <w:r w:rsidRPr="00355E37">
                                    <w:rPr>
                                      <w:color w:val="FF0000"/>
                                      <w:position w:val="-124"/>
                                    </w:rPr>
                                    <w:object w:dxaOrig="3132" w:dyaOrig="1418">
                                      <v:shape id="_x0000_i1061" type="#_x0000_t75" style="width:156.75pt;height:70.85pt" o:ole="">
                                        <v:imagedata r:id="rId102" o:title=""/>
                                      </v:shape>
                                      <o:OLEObject Type="Embed" ProgID="FXEquation.Equation" ShapeID="_x0000_i1061" DrawAspect="Content" ObjectID="_1459890599" r:id="rId103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2FEFD6" id="_x0000_s1075" type="#_x0000_t202" style="position:absolute;margin-left:284.1pt;margin-top:-2.6pt;width:168pt;height:79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" stroked="f">
                      <v:textbox>
                        <w:txbxContent>
                          <w:p w:rsidR="00D0763E" w:rsidRDefault="00D0763E" w:rsidP="00355E37">
                            <w:r w:rsidRPr="00355E37">
                              <w:rPr>
                                <w:color w:val="FF0000"/>
                                <w:position w:val="-124"/>
                              </w:rPr>
                              <w:object w:dxaOrig="3132" w:dyaOrig="1418">
                                <v:shape id="_x0000_i1061" type="#_x0000_t75" style="width:156.75pt;height:70.85pt" o:ole="">
                                  <v:imagedata r:id="rId102" o:title=""/>
                                </v:shape>
                                <o:OLEObject Type="Embed" ProgID="FXEquation.Equation" ShapeID="_x0000_i1061" DrawAspect="Content" ObjectID="_1459890599" r:id="rId104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>
              <w:t xml:space="preserve"> A water storage dam has a capacity of 120 megalitres. </w:t>
            </w:r>
          </w:p>
          <w:p w:rsidR="008B3EDE" w:rsidRPr="00C3469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Default="008B3EDE" w:rsidP="00FB6490">
            <w:pPr>
              <w:pStyle w:val="QuestionStyle"/>
            </w:pPr>
            <w:r>
              <w:t xml:space="preserve">On average 240 kilolitres is used each day. </w:t>
            </w:r>
          </w:p>
          <w:p w:rsidR="008B3EDE" w:rsidRPr="00C34697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13023C" w:rsidRDefault="008B3EDE" w:rsidP="00152015">
            <w:pPr>
              <w:pStyle w:val="QuestionStyle"/>
              <w:ind w:right="3294"/>
            </w:pPr>
            <w:r>
              <w:t>If there is no water added to the dam, how long will the water stored in the dam last?</w:t>
            </w:r>
          </w:p>
          <w:p w:rsidR="008B3EDE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B084DBA" wp14:editId="389AD002">
                      <wp:simplePos x="0" y="0"/>
                      <wp:positionH relativeFrom="column">
                        <wp:posOffset>2388870</wp:posOffset>
                      </wp:positionH>
                      <wp:positionV relativeFrom="paragraph">
                        <wp:posOffset>165735</wp:posOffset>
                      </wp:positionV>
                      <wp:extent cx="754380" cy="373380"/>
                      <wp:effectExtent l="0" t="0" r="26670" b="26670"/>
                      <wp:wrapNone/>
                      <wp:docPr id="363" name="Rectangle 3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355E37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2"/>
                                      <w:szCs w:val="28"/>
                                    </w:rPr>
                                  </w:pPr>
                                  <w:r w:rsidRPr="00355E37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32"/>
                                      <w:szCs w:val="28"/>
                                    </w:rPr>
                                    <w:t>500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084DBA" id="Rectangle 363" o:spid="_x0000_s1076" style="position:absolute;margin-left:188.1pt;margin-top:13.05pt;width:59.4pt;height:29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" filled="f" strokecolor="black [3213]" strokeweight="1.5pt">
                      <v:textbox>
                        <w:txbxContent>
                          <w:p w:rsidR="00D0763E" w:rsidRPr="00355E37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355E37">
                              <w:rPr>
                                <w:rFonts w:ascii="Times New Roman" w:hAnsi="Times New Roman"/>
                                <w:color w:val="000000" w:themeColor="text1"/>
                                <w:sz w:val="32"/>
                                <w:szCs w:val="28"/>
                              </w:rPr>
                              <w:t>500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13023C" w:rsidRDefault="008B3EDE" w:rsidP="00FB6490">
            <w:pPr>
              <w:pStyle w:val="QuestionStyle"/>
              <w:rPr>
                <w:sz w:val="32"/>
                <w:szCs w:val="32"/>
              </w:rPr>
            </w:pPr>
            <w:r w:rsidRPr="0013023C">
              <w:rPr>
                <w:sz w:val="32"/>
                <w:szCs w:val="32"/>
              </w:rPr>
              <w:t xml:space="preserve">                                                               </w:t>
            </w:r>
            <w:r>
              <w:rPr>
                <w:sz w:val="32"/>
                <w:szCs w:val="32"/>
              </w:rPr>
              <w:t>days</w:t>
            </w:r>
          </w:p>
          <w:p w:rsidR="008B3EDE" w:rsidRDefault="008B3EDE" w:rsidP="00FB6490">
            <w:pPr>
              <w:pStyle w:val="QuestionStyle"/>
            </w:pPr>
          </w:p>
        </w:tc>
      </w:tr>
      <w:tr w:rsidR="008B3EDE" w:rsidRPr="007B7BF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355E37" w:rsidP="00355E37">
            <w:pPr>
              <w:pStyle w:val="QuestionStyle"/>
              <w:ind w:right="4428"/>
            </w:pPr>
            <w:r w:rsidRPr="00935164"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18656" behindDoc="0" locked="0" layoutInCell="1" allowOverlap="1" wp14:anchorId="4BCEFFCA" wp14:editId="5F37C1C5">
                      <wp:simplePos x="0" y="0"/>
                      <wp:positionH relativeFrom="column">
                        <wp:posOffset>3049270</wp:posOffset>
                      </wp:positionH>
                      <wp:positionV relativeFrom="paragraph">
                        <wp:posOffset>142875</wp:posOffset>
                      </wp:positionV>
                      <wp:extent cx="1623060" cy="1225550"/>
                      <wp:effectExtent l="0" t="0" r="0" b="0"/>
                      <wp:wrapNone/>
                      <wp:docPr id="4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23060" cy="1225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355E37">
                                  <w:r w:rsidRPr="00355E37">
                                    <w:rPr>
                                      <w:color w:val="FF0000"/>
                                      <w:position w:val="-136"/>
                                    </w:rPr>
                                    <w:object w:dxaOrig="2189" w:dyaOrig="1688">
                                      <v:shape id="_x0000_i1062" type="#_x0000_t75" style="width:109.15pt;height:84.75pt" o:ole="">
                                        <v:imagedata r:id="rId105" o:title=""/>
                                      </v:shape>
                                      <o:OLEObject Type="Embed" ProgID="FXEquation.Equation" ShapeID="_x0000_i1062" DrawAspect="Content" ObjectID="_1459890600" r:id="rId106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EFFCA" id="_x0000_s1077" type="#_x0000_t202" style="position:absolute;margin-left:240.1pt;margin-top:11.25pt;width:127.8pt;height:96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" stroked="f">
                      <v:textbox>
                        <w:txbxContent>
                          <w:p w:rsidR="00D0763E" w:rsidRDefault="00D0763E" w:rsidP="00355E37">
                            <w:r w:rsidRPr="00355E37">
                              <w:rPr>
                                <w:color w:val="FF0000"/>
                                <w:position w:val="-136"/>
                              </w:rPr>
                              <w:object w:dxaOrig="2189" w:dyaOrig="1688">
                                <v:shape id="_x0000_i1062" type="#_x0000_t75" style="width:109.15pt;height:84.75pt" o:ole="">
                                  <v:imagedata r:id="rId105" o:title=""/>
                                </v:shape>
                                <o:OLEObject Type="Embed" ProgID="FXEquation.Equation" ShapeID="_x0000_i1062" DrawAspect="Content" ObjectID="_1459890600" r:id="rId107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>
              <w:rPr>
                <w:noProof/>
                <w:sz w:val="12"/>
                <w:szCs w:val="12"/>
                <w:lang w:eastAsia="en-AU"/>
              </w:rPr>
              <w:drawing>
                <wp:anchor distT="0" distB="0" distL="114300" distR="114300" simplePos="0" relativeHeight="251688960" behindDoc="0" locked="0" layoutInCell="1" allowOverlap="1" wp14:anchorId="77E462D1" wp14:editId="0FAFF127">
                  <wp:simplePos x="0" y="0"/>
                  <wp:positionH relativeFrom="column">
                    <wp:posOffset>4413250</wp:posOffset>
                  </wp:positionH>
                  <wp:positionV relativeFrom="paragraph">
                    <wp:posOffset>-17780</wp:posOffset>
                  </wp:positionV>
                  <wp:extent cx="1310640" cy="1385841"/>
                  <wp:effectExtent l="0" t="0" r="3810" b="5080"/>
                  <wp:wrapNone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woodwork 2 shutterstock_91607561.jpg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0" t="33250" r="68750" b="34500"/>
                          <a:stretch/>
                        </pic:blipFill>
                        <pic:spPr bwMode="auto">
                          <a:xfrm>
                            <a:off x="0" y="0"/>
                            <a:ext cx="1310640" cy="1385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B3EDE">
              <w:t xml:space="preserve">Keira is a woodworker and she is making wooden toys for a market stall. </w:t>
            </w:r>
          </w:p>
          <w:p w:rsidR="008B3EDE" w:rsidRPr="00112DC9" w:rsidRDefault="008B3EDE" w:rsidP="00355E37">
            <w:pPr>
              <w:pStyle w:val="QuestionStyle"/>
              <w:ind w:right="4428"/>
              <w:rPr>
                <w:sz w:val="12"/>
                <w:szCs w:val="12"/>
              </w:rPr>
            </w:pPr>
          </w:p>
          <w:p w:rsidR="008B3EDE" w:rsidRDefault="008B3EDE" w:rsidP="00355E37">
            <w:pPr>
              <w:pStyle w:val="QuestionStyle"/>
              <w:ind w:right="4428"/>
            </w:pPr>
            <w:r>
              <w:t>She bought 12 planks which are 2.4 metres long to make the toys.</w:t>
            </w:r>
          </w:p>
          <w:p w:rsidR="008B3EDE" w:rsidRPr="00112DC9" w:rsidRDefault="008B3EDE" w:rsidP="00355E37">
            <w:pPr>
              <w:pStyle w:val="QuestionStyle"/>
              <w:ind w:right="4428"/>
              <w:rPr>
                <w:sz w:val="12"/>
                <w:szCs w:val="12"/>
              </w:rPr>
            </w:pPr>
          </w:p>
          <w:p w:rsidR="008B3EDE" w:rsidRPr="00E307A8" w:rsidRDefault="008B3EDE" w:rsidP="00355E37">
            <w:pPr>
              <w:pStyle w:val="QuestionStyle"/>
              <w:ind w:right="4428"/>
            </w:pPr>
            <w:r>
              <w:t xml:space="preserve">Each toy requires a length of 45 cm to be cut from a plank, any shorter lengths are discarded. </w:t>
            </w:r>
          </w:p>
          <w:p w:rsidR="008B3EDE" w:rsidRPr="00112DC9" w:rsidRDefault="008B3EDE" w:rsidP="00355E37">
            <w:pPr>
              <w:pStyle w:val="QuestionStyle"/>
              <w:ind w:right="4428"/>
              <w:rPr>
                <w:sz w:val="12"/>
                <w:szCs w:val="12"/>
              </w:rPr>
            </w:pPr>
          </w:p>
          <w:p w:rsidR="008B3EDE" w:rsidRDefault="008B3EDE" w:rsidP="00355E37">
            <w:pPr>
              <w:pStyle w:val="QuestionStyle"/>
              <w:ind w:right="4428"/>
            </w:pPr>
            <w:r>
              <w:t>Each completed toy weighs 900 grams.</w:t>
            </w:r>
          </w:p>
          <w:p w:rsidR="008B3EDE" w:rsidRPr="00112DC9" w:rsidRDefault="008B3EDE" w:rsidP="00355E37">
            <w:pPr>
              <w:pStyle w:val="QuestionStyle"/>
              <w:ind w:right="4428"/>
              <w:rPr>
                <w:sz w:val="12"/>
                <w:szCs w:val="12"/>
              </w:rPr>
            </w:pPr>
          </w:p>
          <w:p w:rsidR="008B3EDE" w:rsidRPr="00E307A8" w:rsidRDefault="008B3EDE" w:rsidP="00355E37">
            <w:pPr>
              <w:pStyle w:val="QuestionStyle"/>
              <w:ind w:right="4428"/>
            </w:pPr>
            <w:r>
              <w:t>What is the total mass of the completed toys</w:t>
            </w:r>
            <w:r w:rsidRPr="00E307A8">
              <w:t>?</w:t>
            </w:r>
          </w:p>
          <w:p w:rsidR="008B3EDE" w:rsidRPr="00112DC9" w:rsidRDefault="008B3EDE" w:rsidP="00FB6490">
            <w:pPr>
              <w:pStyle w:val="QuestionStyle"/>
              <w:rPr>
                <w:sz w:val="12"/>
                <w:szCs w:val="12"/>
              </w:rPr>
            </w:pPr>
          </w:p>
          <w:p w:rsidR="008B3EDE" w:rsidRPr="00E307A8" w:rsidRDefault="008B3EDE" w:rsidP="00FB6490">
            <w:pPr>
              <w:pStyle w:val="QuestionStyle"/>
            </w:pPr>
            <w:r w:rsidRPr="00460C07">
              <w:rPr>
                <w:rFonts w:ascii="Calibri" w:hAnsi="Calibri"/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056C374B" wp14:editId="2391EC06">
                      <wp:simplePos x="0" y="0"/>
                      <wp:positionH relativeFrom="column">
                        <wp:posOffset>190500</wp:posOffset>
                      </wp:positionH>
                      <wp:positionV relativeFrom="paragraph">
                        <wp:posOffset>29845</wp:posOffset>
                      </wp:positionV>
                      <wp:extent cx="4362450" cy="114300"/>
                      <wp:effectExtent l="0" t="0" r="19050" b="19050"/>
                      <wp:wrapNone/>
                      <wp:docPr id="364" name="Group 3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114300"/>
                                <a:chOff x="0" y="0"/>
                                <a:chExt cx="4362450" cy="114300"/>
                              </a:xfrm>
                            </wpg:grpSpPr>
                            <wps:wsp>
                              <wps:cNvPr id="365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19100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6" name="AutoShap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7" name="AutoShap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6398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chemeClr val="tx1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8" name="AutoShap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758440" y="0"/>
                                  <a:ext cx="171450" cy="114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>
                                  <a:solidFill>
                                    <a:sysClr val="windowText" lastClr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CE31D7C" id="Group 364" o:spid="_x0000_s1026" style="position:absolute;margin-left:15pt;margin-top:2.35pt;width:343.5pt;height:9pt;z-index:251687936" coordsize="43624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">
                      <v:roundrect id="AutoShape 3" o:spid="_x0000_s1027" style="position:absolute;left:41910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k8H8YA&#10;AADcAAAADwAAAGRycy9kb3ducmV2LnhtbESPQWvCQBSE70L/w/IKXqRuqmjT1FWkouhFaFrs9ZF9&#10;TUKzb0N2TaK/vlsQPA4z8w2zWPWmEi01rrSs4HkcgSDOrC45V/D1uX2KQTiPrLGyTAou5GC1fBgs&#10;MNG24w9qU5+LAGGXoILC+zqR0mUFGXRjWxMH78c2Bn2QTS51g12Am0pOomguDZYcFgqs6b2g7Dc9&#10;GwXxJTan9nTcfdOBu831qF/Wo1elho/9+g2Ep97fw7f2XiuYzmfwfyYc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k8H8YAAADcAAAADwAAAAAAAAAAAAAAAACYAgAAZHJz&#10;L2Rvd25yZXYueG1sUEsFBgAAAAAEAAQA9QAAAIsDAAAAAA==&#10;" strokecolor="windowText" strokeweight="1pt"/>
                      <v:roundrect id="AutoShape 4" o:spid="_x0000_s1028" style="position:absolute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uiaMYA&#10;AADcAAAADwAAAGRycy9kb3ducmV2LnhtbESPQWvCQBSE7wX/w/KEXkrd2EJMo6tIS4u9CMZir4/s&#10;Mwlm34bsNon+elcQehxm5htmsRpMLTpqXWVZwXQSgSDOra64UPCz/3xOQDiPrLG2TArO5GC1HD0s&#10;MNW25x11mS9EgLBLUUHpfZNK6fKSDLqJbYiDd7StQR9kW0jdYh/gppYvURRLgxWHhRIbei8pP2V/&#10;RkFyTsyhO2y/fumb+4/LVs/WT29KPY6H9RyEp8H/h+/tjVbwGsdwOxOO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uuiaMYAAADcAAAADwAAAAAAAAAAAAAAAACYAgAAZHJz&#10;L2Rvd25yZXYueG1sUEsFBgAAAAAEAAQA9QAAAIsDAAAAAA==&#10;" strokecolor="windowText" strokeweight="1pt"/>
                      <v:roundrect id="AutoShape 5" o:spid="_x0000_s1029" style="position:absolute;left:13639;width:1715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6FBcIA&#10;AADcAAAADwAAAGRycy9kb3ducmV2LnhtbESPQWsCMRSE70L/Q3gFb5ptBdtdjVKKFo+u9eLtsXnu&#10;Lm5eQhI1/femUOhxmJlvmOU6mUHcyIfesoKXaQGCuLG651bB8Xs7eQcRIrLGwTIp+KEA69XTaImV&#10;tneu6XaIrcgQDhUq6GJ0lZSh6chgmFpHnL2z9QZjlr6V2uM9w80gX4tiLg32nBc6dPTZUXM5XI2C&#10;jdf1/lQm5/bpq976onRnLpUaP6ePBYhIKf6H/9o7rWA2f4PfM/kIy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3oUFwgAAANwAAAAPAAAAAAAAAAAAAAAAAJgCAABkcnMvZG93&#10;bnJldi54bWxQSwUGAAAAAAQABAD1AAAAhwMAAAAA&#10;" fillcolor="black [3213]" strokecolor="windowText" strokeweight="1pt"/>
                      <v:roundrect id="AutoShape 6" o:spid="_x0000_s1030" style="position:absolute;left:27584;width:1714;height:1143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iTgcMA&#10;AADcAAAADwAAAGRycy9kb3ducmV2LnhtbERPTWvCQBC9F/wPywi9lLqxBY1pNiKWlnoRTMVeh+yY&#10;BLOzIbtNYn999yB4fLzvdD2aRvTUudqygvksAkFcWF1zqeD4/fEcg3AeWWNjmRRcycE6mzykmGg7&#10;8IH63JcihLBLUEHlfZtI6YqKDLqZbYkDd7adQR9gV0rd4RDCTSNfomghDdYcGipsaVtRccl/jYL4&#10;GptTf9p//tCOh/e/vV5unlZKPU7HzRsIT6O/i2/uL63gdRHWhjPhCMjs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DiTgcMAAADcAAAADwAAAAAAAAAAAAAAAACYAgAAZHJzL2Rv&#10;d25yZXYueG1sUEsFBgAAAAAEAAQA9QAAAIgDAAAAAA==&#10;" strokecolor="windowText" strokeweight="1pt"/>
                    </v:group>
                  </w:pict>
                </mc:Fallback>
              </mc:AlternateContent>
            </w:r>
            <w:r>
              <w:t xml:space="preserve">            43.2 kg</w:t>
            </w:r>
            <w:r w:rsidRPr="00E307A8">
              <w:t xml:space="preserve">         </w:t>
            </w:r>
            <w:r>
              <w:t xml:space="preserve">               54.0</w:t>
            </w:r>
            <w:r w:rsidRPr="00E307A8">
              <w:t xml:space="preserve"> kg      </w:t>
            </w:r>
            <w:r>
              <w:t xml:space="preserve">                  </w:t>
            </w:r>
            <w:r w:rsidRPr="00E307A8">
              <w:t xml:space="preserve">  </w:t>
            </w:r>
            <w:r>
              <w:t>57.6 kg</w:t>
            </w:r>
            <w:r w:rsidRPr="00E307A8">
              <w:t xml:space="preserve">    </w:t>
            </w:r>
            <w:r>
              <w:t xml:space="preserve">                     60.0 kg</w:t>
            </w:r>
          </w:p>
          <w:p w:rsidR="008B3EDE" w:rsidRPr="007B7BFE" w:rsidRDefault="008B3EDE" w:rsidP="00FB6490">
            <w:pPr>
              <w:pStyle w:val="QuestionStyle"/>
              <w:rPr>
                <w:sz w:val="12"/>
                <w:szCs w:val="12"/>
              </w:rPr>
            </w:pPr>
          </w:p>
        </w:tc>
      </w:tr>
      <w:tr w:rsidR="008B3EDE" w:rsidRPr="008B3EDE" w:rsidTr="00FB6490">
        <w:trPr>
          <w:cantSplit/>
          <w:trHeight w:val="851"/>
        </w:trPr>
        <w:tc>
          <w:tcPr>
            <w:tcW w:w="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CCCC"/>
          </w:tcPr>
          <w:p w:rsidR="008B3EDE" w:rsidRPr="001B3341" w:rsidRDefault="008B3EDE" w:rsidP="008B3EDE">
            <w:pPr>
              <w:pStyle w:val="ListParagraph"/>
              <w:numPr>
                <w:ilvl w:val="0"/>
                <w:numId w:val="10"/>
              </w:numPr>
              <w:ind w:left="57"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255" w:type="dxa"/>
            <w:tcBorders>
              <w:top w:val="single" w:sz="4" w:space="0" w:color="auto"/>
              <w:bottom w:val="single" w:sz="4" w:space="0" w:color="auto"/>
            </w:tcBorders>
          </w:tcPr>
          <w:p w:rsidR="008B3EDE" w:rsidRDefault="00355E37" w:rsidP="00FB6490">
            <w:pPr>
              <w:rPr>
                <w:rFonts w:ascii="Times New Roman" w:hAnsi="Times New Roman"/>
                <w:sz w:val="24"/>
                <w:szCs w:val="24"/>
              </w:rPr>
            </w:pPr>
            <w:r w:rsidRPr="00935164">
              <w:rPr>
                <w:noProof/>
                <w:lang w:eastAsia="en-AU"/>
              </w:rPr>
              <mc:AlternateContent>
                <mc:Choice Requires="wps">
                  <w:drawing>
                    <wp:anchor distT="45720" distB="45720" distL="114300" distR="114300" simplePos="0" relativeHeight="251719680" behindDoc="0" locked="0" layoutInCell="1" allowOverlap="1" wp14:anchorId="7D4082F1" wp14:editId="2EEC41CD">
                      <wp:simplePos x="0" y="0"/>
                      <wp:positionH relativeFrom="column">
                        <wp:posOffset>3552190</wp:posOffset>
                      </wp:positionH>
                      <wp:positionV relativeFrom="paragraph">
                        <wp:posOffset>117475</wp:posOffset>
                      </wp:positionV>
                      <wp:extent cx="2133600" cy="1219200"/>
                      <wp:effectExtent l="0" t="0" r="0" b="0"/>
                      <wp:wrapNone/>
                      <wp:docPr id="4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33600" cy="121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0763E" w:rsidRDefault="00D0763E" w:rsidP="00355E37">
                                  <w:r w:rsidRPr="00355E37">
                                    <w:rPr>
                                      <w:color w:val="FF0000"/>
                                      <w:position w:val="-140"/>
                                    </w:rPr>
                                    <w:object w:dxaOrig="3942" w:dyaOrig="1578">
                                      <v:shape id="_x0000_i1063" type="#_x0000_t75" style="width:197.4pt;height:78.95pt" o:ole="">
                                        <v:imagedata r:id="rId108" o:title=""/>
                                      </v:shape>
                                      <o:OLEObject Type="Embed" ProgID="FXEquation.Equation" ShapeID="_x0000_i1063" DrawAspect="Content" ObjectID="_1459890601" r:id="rId109"/>
                                    </w:objec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4082F1" id="_x0000_s1078" type="#_x0000_t202" style="position:absolute;margin-left:279.7pt;margin-top:9.25pt;width:168pt;height:9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" stroked="f">
                      <v:textbox>
                        <w:txbxContent>
                          <w:p w:rsidR="00D0763E" w:rsidRDefault="00D0763E" w:rsidP="00355E37">
                            <w:r w:rsidRPr="00355E37">
                              <w:rPr>
                                <w:color w:val="FF0000"/>
                                <w:position w:val="-140"/>
                              </w:rPr>
                              <w:object w:dxaOrig="3942" w:dyaOrig="1578">
                                <v:shape id="_x0000_i1063" type="#_x0000_t75" style="width:197.4pt;height:78.95pt" o:ole="">
                                  <v:imagedata r:id="rId108" o:title=""/>
                                </v:shape>
                                <o:OLEObject Type="Embed" ProgID="FXEquation.Equation" ShapeID="_x0000_i1063" DrawAspect="Content" ObjectID="_1459890601" r:id="rId110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B3EDE">
              <w:rPr>
                <w:rFonts w:ascii="Times New Roman" w:hAnsi="Times New Roman"/>
                <w:sz w:val="24"/>
                <w:szCs w:val="24"/>
              </w:rPr>
              <w:t>Shaun worked five</w:t>
            </w:r>
            <w:r w:rsidR="008B3EDE" w:rsidRPr="00940803">
              <w:rPr>
                <w:rFonts w:ascii="Times New Roman" w:hAnsi="Times New Roman"/>
                <w:sz w:val="24"/>
                <w:szCs w:val="24"/>
              </w:rPr>
              <w:t xml:space="preserve"> shi</w:t>
            </w:r>
            <w:r w:rsidR="008B3EDE">
              <w:rPr>
                <w:rFonts w:ascii="Times New Roman" w:hAnsi="Times New Roman"/>
                <w:sz w:val="24"/>
                <w:szCs w:val="24"/>
              </w:rPr>
              <w:t xml:space="preserve">fts last week. </w:t>
            </w:r>
          </w:p>
          <w:p w:rsidR="008B3EDE" w:rsidRPr="007B7BFE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The times for his 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shifts were </w:t>
            </w:r>
            <w:r>
              <w:rPr>
                <w:rFonts w:ascii="Times New Roman" w:hAnsi="Times New Roman"/>
                <w:sz w:val="24"/>
                <w:szCs w:val="24"/>
              </w:rPr>
              <w:t>:</w:t>
            </w:r>
          </w:p>
          <w:p w:rsidR="008B3EDE" w:rsidRPr="00940803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940803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8:20   (eight hours and twenty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 minutes)        </w:t>
            </w:r>
          </w:p>
          <w:p w:rsidR="008B3EDE" w:rsidRPr="00940803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8:55   (eight hours and fifty five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 minutes)</w:t>
            </w:r>
          </w:p>
          <w:p w:rsidR="008B3EDE" w:rsidRPr="00940803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9:45   (nine hours and forty five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 minutes)</w:t>
            </w:r>
          </w:p>
          <w:p w:rsidR="008B3EDE" w:rsidRPr="00940803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8:45   (eight hours and forty five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 minutes)</w:t>
            </w:r>
            <w:r w:rsidR="00355E37" w:rsidRPr="00935164">
              <w:rPr>
                <w:noProof/>
                <w:lang w:eastAsia="en-AU"/>
              </w:rPr>
              <w:t xml:space="preserve"> </w:t>
            </w:r>
          </w:p>
          <w:p w:rsidR="008B3EDE" w:rsidRPr="00940803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8:45   (eight hours and forty five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 xml:space="preserve"> minutes)</w:t>
            </w:r>
          </w:p>
          <w:p w:rsidR="008B3EDE" w:rsidRPr="00940803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He is paid at overtime rates if he works more than 35 hours in a week.</w:t>
            </w:r>
          </w:p>
          <w:p w:rsidR="008B3EDE" w:rsidRPr="007B7BFE" w:rsidRDefault="008B3EDE" w:rsidP="00FB6490">
            <w:pPr>
              <w:rPr>
                <w:rFonts w:ascii="Times New Roman" w:hAnsi="Times New Roman"/>
                <w:sz w:val="12"/>
                <w:szCs w:val="12"/>
              </w:rPr>
            </w:pPr>
          </w:p>
          <w:p w:rsidR="008B3EDE" w:rsidRPr="00940803" w:rsidRDefault="008B3EDE" w:rsidP="00FB649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How many hours and minutes of overtime did he work last week</w:t>
            </w:r>
            <w:r w:rsidRPr="00940803">
              <w:rPr>
                <w:rFonts w:ascii="Times New Roman" w:hAnsi="Times New Roman"/>
                <w:sz w:val="24"/>
                <w:szCs w:val="24"/>
              </w:rPr>
              <w:t>?</w:t>
            </w:r>
          </w:p>
          <w:p w:rsidR="008B3EDE" w:rsidRPr="008B3EDE" w:rsidRDefault="008B3EDE" w:rsidP="00FB6490">
            <w:pPr>
              <w:pStyle w:val="QuestionStyle"/>
              <w:rPr>
                <w:sz w:val="12"/>
                <w:szCs w:val="12"/>
              </w:rPr>
            </w:pP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5478E71" wp14:editId="6530652F">
                      <wp:simplePos x="0" y="0"/>
                      <wp:positionH relativeFrom="column">
                        <wp:posOffset>693420</wp:posOffset>
                      </wp:positionH>
                      <wp:positionV relativeFrom="paragraph">
                        <wp:posOffset>19050</wp:posOffset>
                      </wp:positionV>
                      <wp:extent cx="754380" cy="373380"/>
                      <wp:effectExtent l="0" t="0" r="26670" b="26670"/>
                      <wp:wrapNone/>
                      <wp:docPr id="369" name="Rectangle 3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355E37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0"/>
                                      <w:szCs w:val="28"/>
                                    </w:rPr>
                                  </w:pPr>
                                  <w:r w:rsidRPr="00355E37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0"/>
                                      <w:szCs w:val="28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478E71" id="Rectangle 369" o:spid="_x0000_s1079" style="position:absolute;margin-left:54.6pt;margin-top:1.5pt;width:59.4pt;height:29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" filled="f" strokecolor="black [3213]" strokeweight="1.5pt">
                      <v:textbox>
                        <w:txbxContent>
                          <w:p w:rsidR="00D0763E" w:rsidRPr="00355E37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355E37">
                              <w:rPr>
                                <w:rFonts w:ascii="Times New Roman" w:hAnsi="Times New Roman"/>
                                <w:color w:val="000000" w:themeColor="text1"/>
                                <w:sz w:val="40"/>
                                <w:szCs w:val="28"/>
                              </w:rPr>
                              <w:t>9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3023C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CA697A4" wp14:editId="6E1420B4">
                      <wp:simplePos x="0" y="0"/>
                      <wp:positionH relativeFrom="column">
                        <wp:posOffset>2366010</wp:posOffset>
                      </wp:positionH>
                      <wp:positionV relativeFrom="paragraph">
                        <wp:posOffset>12065</wp:posOffset>
                      </wp:positionV>
                      <wp:extent cx="754380" cy="373380"/>
                      <wp:effectExtent l="0" t="0" r="26670" b="26670"/>
                      <wp:wrapNone/>
                      <wp:docPr id="370" name="Rectangle 3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3733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0763E" w:rsidRPr="0085791F" w:rsidRDefault="00D0763E" w:rsidP="008B3EDE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0"/>
                                      <w:szCs w:val="28"/>
                                    </w:rPr>
                                  </w:pPr>
                                  <w:r w:rsidRPr="0085791F">
                                    <w:rPr>
                                      <w:rFonts w:ascii="Times New Roman" w:hAnsi="Times New Roman"/>
                                      <w:color w:val="000000" w:themeColor="text1"/>
                                      <w:sz w:val="40"/>
                                      <w:szCs w:val="28"/>
                                    </w:rPr>
                                    <w:t>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A697A4" id="Rectangle 370" o:spid="_x0000_s1080" style="position:absolute;margin-left:186.3pt;margin-top:.95pt;width:59.4pt;height:29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" filled="f" strokecolor="black [3213]" strokeweight="1.5pt">
                      <v:textbox>
                        <w:txbxContent>
                          <w:p w:rsidR="00D0763E" w:rsidRPr="0085791F" w:rsidRDefault="00D0763E" w:rsidP="008B3EDE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85791F">
                              <w:rPr>
                                <w:rFonts w:ascii="Times New Roman" w:hAnsi="Times New Roman"/>
                                <w:color w:val="000000" w:themeColor="text1"/>
                                <w:sz w:val="40"/>
                                <w:szCs w:val="28"/>
                              </w:rPr>
                              <w:t>30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B3EDE" w:rsidRPr="00D45390" w:rsidRDefault="008B3EDE" w:rsidP="00FB6490">
            <w:pPr>
              <w:rPr>
                <w:rFonts w:ascii="Times New Roman" w:hAnsi="Times New Roman"/>
                <w:sz w:val="32"/>
                <w:szCs w:val="32"/>
              </w:rPr>
            </w:pPr>
            <w:r w:rsidRPr="00D45390">
              <w:rPr>
                <w:rFonts w:ascii="Times New Roman" w:hAnsi="Times New Roman"/>
                <w:sz w:val="32"/>
                <w:szCs w:val="32"/>
              </w:rPr>
              <w:t xml:space="preserve">                              hours and                 minutes.</w:t>
            </w:r>
          </w:p>
          <w:p w:rsidR="008B3EDE" w:rsidRPr="008B3EDE" w:rsidRDefault="008B3EDE" w:rsidP="00FB6490">
            <w:pPr>
              <w:pStyle w:val="QuestionStyle"/>
              <w:rPr>
                <w:sz w:val="12"/>
                <w:szCs w:val="12"/>
              </w:rPr>
            </w:pPr>
          </w:p>
        </w:tc>
      </w:tr>
    </w:tbl>
    <w:p w:rsidR="003F3344" w:rsidRDefault="003F3344" w:rsidP="008B3EDE">
      <w:pPr>
        <w:rPr>
          <w:rFonts w:asciiTheme="majorHAnsi" w:hAnsiTheme="majorHAnsi"/>
          <w:sz w:val="24"/>
          <w:szCs w:val="24"/>
        </w:rPr>
      </w:pPr>
      <w:bookmarkStart w:id="0" w:name="_GoBack"/>
      <w:bookmarkEnd w:id="0"/>
    </w:p>
    <w:sectPr w:rsidR="003F3344" w:rsidSect="009D24C3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65BC" w:rsidRDefault="009B65BC" w:rsidP="00C868AD">
      <w:r>
        <w:separator/>
      </w:r>
    </w:p>
  </w:endnote>
  <w:endnote w:type="continuationSeparator" w:id="0">
    <w:p w:rsidR="009B65BC" w:rsidRDefault="009B65BC" w:rsidP="00C86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610464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0763E" w:rsidRDefault="00D0763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53066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D0763E" w:rsidRDefault="00D0763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3342354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0763E" w:rsidRDefault="00D0763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B65B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0763E" w:rsidRDefault="00D0763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65BC" w:rsidRDefault="009B65BC" w:rsidP="00C868AD">
      <w:r>
        <w:separator/>
      </w:r>
    </w:p>
  </w:footnote>
  <w:footnote w:type="continuationSeparator" w:id="0">
    <w:p w:rsidR="009B65BC" w:rsidRDefault="009B65BC" w:rsidP="00C868A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63E" w:rsidRPr="00C868AD" w:rsidRDefault="00D0763E">
    <w:pPr>
      <w:pStyle w:val="Header"/>
      <w:rPr>
        <w:u w:val="single"/>
      </w:rPr>
    </w:pPr>
    <w:sdt>
      <w:sdtPr>
        <w:rPr>
          <w:u w:val="single"/>
        </w:rPr>
        <w:alias w:val="Title"/>
        <w:tag w:val=""/>
        <w:id w:val="479425361"/>
        <w:placeholder>
          <w:docPart w:val="7D919C421B37494DA6734E69A9A568A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u w:val="single"/>
          </w:rPr>
          <w:t>Metric Units</w:t>
        </w:r>
      </w:sdtContent>
    </w:sdt>
    <w:r>
      <w:rPr>
        <w:u w:val="single"/>
      </w:rPr>
      <w:tab/>
      <w:t>Test</w:t>
    </w:r>
    <w:r>
      <w:rPr>
        <w:u w:val="single"/>
      </w:rPr>
      <w:tab/>
      <w:t>2014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63E" w:rsidRDefault="00D0763E" w:rsidP="005C44C0">
    <w:pPr>
      <w:pStyle w:val="Header"/>
      <w:jc w:val="center"/>
      <w:rPr>
        <w:rFonts w:asciiTheme="majorHAnsi" w:hAnsiTheme="majorHAnsi"/>
        <w:i/>
        <w:sz w:val="52"/>
        <w:szCs w:val="52"/>
      </w:rPr>
    </w:pPr>
    <w:r w:rsidRPr="00C71E16">
      <w:rPr>
        <w:rFonts w:asciiTheme="majorHAnsi" w:hAnsiTheme="majorHAnsi"/>
        <w:i/>
        <w:sz w:val="52"/>
        <w:szCs w:val="52"/>
      </w:rPr>
      <w:t>High School</w:t>
    </w:r>
  </w:p>
  <w:p w:rsidR="00D0763E" w:rsidRPr="00C71E16" w:rsidRDefault="00D0763E" w:rsidP="00C71E16">
    <w:pPr>
      <w:pStyle w:val="Header"/>
      <w:jc w:val="center"/>
      <w:rPr>
        <w:rFonts w:asciiTheme="majorHAnsi" w:hAnsiTheme="majorHAnsi"/>
        <w:i/>
        <w:sz w:val="52"/>
        <w:szCs w:val="52"/>
      </w:rPr>
    </w:pPr>
    <w:r>
      <w:rPr>
        <w:rFonts w:asciiTheme="majorHAnsi" w:hAnsiTheme="majorHAnsi"/>
        <w:i/>
        <w:sz w:val="52"/>
        <w:szCs w:val="52"/>
      </w:rPr>
      <w:t>Mathematics Test 2014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4031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0D1B96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A22566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5839E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3C764F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A36D28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70008AB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95533B"/>
    <w:multiLevelType w:val="hybridMultilevel"/>
    <w:tmpl w:val="D47E62EA"/>
    <w:lvl w:ilvl="0" w:tplc="A5B46AF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position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A2DE3"/>
    <w:multiLevelType w:val="hybridMultilevel"/>
    <w:tmpl w:val="4FEC9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AE32378"/>
    <w:multiLevelType w:val="hybridMultilevel"/>
    <w:tmpl w:val="F98C385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6"/>
  </w:num>
  <w:num w:numId="6">
    <w:abstractNumId w:val="0"/>
  </w:num>
  <w:num w:numId="7">
    <w:abstractNumId w:val="8"/>
  </w:num>
  <w:num w:numId="8">
    <w:abstractNumId w:val="9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attachedTemplate r:id="rId1"/>
  <w:defaultTabStop w:val="720"/>
  <w:clickAndTypeStyle w:val="QuestionStyle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085"/>
    <w:rsid w:val="000176AA"/>
    <w:rsid w:val="00020859"/>
    <w:rsid w:val="0003569B"/>
    <w:rsid w:val="00053066"/>
    <w:rsid w:val="00055FE3"/>
    <w:rsid w:val="000C4CAD"/>
    <w:rsid w:val="000D6AC7"/>
    <w:rsid w:val="000F6627"/>
    <w:rsid w:val="00110126"/>
    <w:rsid w:val="00112DC9"/>
    <w:rsid w:val="00135B26"/>
    <w:rsid w:val="00152015"/>
    <w:rsid w:val="00165882"/>
    <w:rsid w:val="001700AB"/>
    <w:rsid w:val="0018287C"/>
    <w:rsid w:val="001A7F0F"/>
    <w:rsid w:val="001D51F7"/>
    <w:rsid w:val="001E584B"/>
    <w:rsid w:val="001F156E"/>
    <w:rsid w:val="00216994"/>
    <w:rsid w:val="00225181"/>
    <w:rsid w:val="00246314"/>
    <w:rsid w:val="00251623"/>
    <w:rsid w:val="00270417"/>
    <w:rsid w:val="002B2828"/>
    <w:rsid w:val="002C1F1F"/>
    <w:rsid w:val="002D12C0"/>
    <w:rsid w:val="002D5995"/>
    <w:rsid w:val="002F268A"/>
    <w:rsid w:val="002F71E5"/>
    <w:rsid w:val="00325745"/>
    <w:rsid w:val="0034638A"/>
    <w:rsid w:val="00355E37"/>
    <w:rsid w:val="003D41FF"/>
    <w:rsid w:val="003F3344"/>
    <w:rsid w:val="00413DF5"/>
    <w:rsid w:val="00437203"/>
    <w:rsid w:val="00460B7C"/>
    <w:rsid w:val="00473893"/>
    <w:rsid w:val="00474558"/>
    <w:rsid w:val="004A64CB"/>
    <w:rsid w:val="004B3D8B"/>
    <w:rsid w:val="004B65CE"/>
    <w:rsid w:val="004E1D1E"/>
    <w:rsid w:val="00555B6E"/>
    <w:rsid w:val="005833FC"/>
    <w:rsid w:val="00591FD0"/>
    <w:rsid w:val="005B261E"/>
    <w:rsid w:val="005C44C0"/>
    <w:rsid w:val="005E32D6"/>
    <w:rsid w:val="00604D11"/>
    <w:rsid w:val="00641052"/>
    <w:rsid w:val="00641EA7"/>
    <w:rsid w:val="00667642"/>
    <w:rsid w:val="006718CF"/>
    <w:rsid w:val="00695BDD"/>
    <w:rsid w:val="006A0722"/>
    <w:rsid w:val="006F0684"/>
    <w:rsid w:val="006F7085"/>
    <w:rsid w:val="007403DD"/>
    <w:rsid w:val="007B2291"/>
    <w:rsid w:val="007B3348"/>
    <w:rsid w:val="007B7BFE"/>
    <w:rsid w:val="007D2564"/>
    <w:rsid w:val="007D39B1"/>
    <w:rsid w:val="007E23D5"/>
    <w:rsid w:val="00845ACB"/>
    <w:rsid w:val="00853748"/>
    <w:rsid w:val="0085791F"/>
    <w:rsid w:val="008857C5"/>
    <w:rsid w:val="00895725"/>
    <w:rsid w:val="008B3EDE"/>
    <w:rsid w:val="008B7480"/>
    <w:rsid w:val="008C68D7"/>
    <w:rsid w:val="008D163C"/>
    <w:rsid w:val="008D4402"/>
    <w:rsid w:val="008F3E43"/>
    <w:rsid w:val="00935164"/>
    <w:rsid w:val="00937C3B"/>
    <w:rsid w:val="00963578"/>
    <w:rsid w:val="0098729A"/>
    <w:rsid w:val="009A5487"/>
    <w:rsid w:val="009B65BC"/>
    <w:rsid w:val="009D20D3"/>
    <w:rsid w:val="009D24C3"/>
    <w:rsid w:val="009F53E0"/>
    <w:rsid w:val="00A23965"/>
    <w:rsid w:val="00A252B0"/>
    <w:rsid w:val="00A81533"/>
    <w:rsid w:val="00A824D7"/>
    <w:rsid w:val="00AB0C62"/>
    <w:rsid w:val="00B0317F"/>
    <w:rsid w:val="00B26BD8"/>
    <w:rsid w:val="00B64059"/>
    <w:rsid w:val="00B850EA"/>
    <w:rsid w:val="00BC0959"/>
    <w:rsid w:val="00BD1484"/>
    <w:rsid w:val="00BE233F"/>
    <w:rsid w:val="00C17E11"/>
    <w:rsid w:val="00C34697"/>
    <w:rsid w:val="00C42BE5"/>
    <w:rsid w:val="00C56E1E"/>
    <w:rsid w:val="00C71E16"/>
    <w:rsid w:val="00C868AD"/>
    <w:rsid w:val="00CA11C9"/>
    <w:rsid w:val="00CA296A"/>
    <w:rsid w:val="00CD6132"/>
    <w:rsid w:val="00D03A78"/>
    <w:rsid w:val="00D0763E"/>
    <w:rsid w:val="00D14A03"/>
    <w:rsid w:val="00D667E2"/>
    <w:rsid w:val="00D95422"/>
    <w:rsid w:val="00DB052F"/>
    <w:rsid w:val="00DC243F"/>
    <w:rsid w:val="00E307A8"/>
    <w:rsid w:val="00E45EF5"/>
    <w:rsid w:val="00E46FFE"/>
    <w:rsid w:val="00EB1449"/>
    <w:rsid w:val="00EC6545"/>
    <w:rsid w:val="00F653C0"/>
    <w:rsid w:val="00F705A3"/>
    <w:rsid w:val="00F71785"/>
    <w:rsid w:val="00FA2AA5"/>
    <w:rsid w:val="00FB6490"/>
    <w:rsid w:val="00FD0CD5"/>
    <w:rsid w:val="00FD4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59"/>
    <o:shapelayout v:ext="edit">
      <o:idmap v:ext="edit" data="1"/>
    </o:shapelayout>
  </w:shapeDefaults>
  <w:decimalSymbol w:val="."/>
  <w:listSeparator w:val=","/>
  <w15:docId w15:val="{5FE91430-9AF4-4733-9DEE-F63B5CDFF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5B26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33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574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25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43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68AD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C868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68AD"/>
    <w:rPr>
      <w:rFonts w:ascii="Calibri" w:eastAsia="Calibri" w:hAnsi="Calibri" w:cs="Times New Roman"/>
    </w:rPr>
  </w:style>
  <w:style w:type="paragraph" w:customStyle="1" w:styleId="LongerQuestions">
    <w:name w:val="Longer Questions"/>
    <w:basedOn w:val="Normal"/>
    <w:link w:val="LongerQuestionsChar"/>
    <w:autoRedefine/>
    <w:qFormat/>
    <w:rsid w:val="00591FD0"/>
    <w:rPr>
      <w:rFonts w:ascii="Times New Roman" w:hAnsi="Times New Roman"/>
      <w:sz w:val="24"/>
      <w:szCs w:val="24"/>
    </w:rPr>
  </w:style>
  <w:style w:type="paragraph" w:customStyle="1" w:styleId="QuestionStyle">
    <w:name w:val="Question Style"/>
    <w:basedOn w:val="Normal"/>
    <w:link w:val="QuestionStyleChar"/>
    <w:autoRedefine/>
    <w:qFormat/>
    <w:rsid w:val="00591FD0"/>
    <w:rPr>
      <w:rFonts w:ascii="Times New Roman" w:hAnsi="Times New Roman"/>
      <w:sz w:val="24"/>
      <w:szCs w:val="24"/>
    </w:rPr>
  </w:style>
  <w:style w:type="character" w:customStyle="1" w:styleId="LongerQuestionsChar">
    <w:name w:val="Longer Questions Char"/>
    <w:basedOn w:val="DefaultParagraphFont"/>
    <w:link w:val="LongerQuestions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QuestionStyleChar">
    <w:name w:val="Question Style Char"/>
    <w:basedOn w:val="DefaultParagraphFont"/>
    <w:link w:val="QuestionStyle"/>
    <w:rsid w:val="00591FD0"/>
    <w:rPr>
      <w:rFonts w:ascii="Times New Roman" w:eastAsia="Calibri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F3344"/>
    <w:rPr>
      <w:rFonts w:asciiTheme="majorHAnsi" w:eastAsiaTheme="majorEastAsia" w:hAnsiTheme="majorHAnsi" w:cstheme="majorBidi"/>
      <w:sz w:val="32"/>
      <w:szCs w:val="32"/>
    </w:rPr>
  </w:style>
  <w:style w:type="paragraph" w:styleId="NoSpacing">
    <w:name w:val="No Spacing"/>
    <w:uiPriority w:val="1"/>
    <w:qFormat/>
    <w:rsid w:val="003F3344"/>
    <w:rPr>
      <w:rFonts w:ascii="Calibri" w:eastAsia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C42BE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38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7.jpg"/><Relationship Id="rId42" Type="http://schemas.openxmlformats.org/officeDocument/2006/relationships/image" Target="media/image18.png"/><Relationship Id="rId47" Type="http://schemas.openxmlformats.org/officeDocument/2006/relationships/oleObject" Target="embeddings/oleObject17.bin"/><Relationship Id="rId63" Type="http://schemas.openxmlformats.org/officeDocument/2006/relationships/image" Target="media/image25.png"/><Relationship Id="rId68" Type="http://schemas.openxmlformats.org/officeDocument/2006/relationships/oleObject" Target="embeddings/oleObject31.bin"/><Relationship Id="rId84" Type="http://schemas.openxmlformats.org/officeDocument/2006/relationships/image" Target="media/image32.png"/><Relationship Id="rId89" Type="http://schemas.openxmlformats.org/officeDocument/2006/relationships/oleObject" Target="embeddings/oleObject45.bin"/><Relationship Id="rId1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oleObject" Target="embeddings/oleObject7.bin"/><Relationship Id="rId107" Type="http://schemas.openxmlformats.org/officeDocument/2006/relationships/oleObject" Target="embeddings/oleObject58.bin"/><Relationship Id="rId11" Type="http://schemas.openxmlformats.org/officeDocument/2006/relationships/image" Target="media/image3.jpg"/><Relationship Id="rId24" Type="http://schemas.openxmlformats.org/officeDocument/2006/relationships/image" Target="media/image9.jpg"/><Relationship Id="rId32" Type="http://schemas.openxmlformats.org/officeDocument/2006/relationships/image" Target="media/image13.png"/><Relationship Id="rId37" Type="http://schemas.openxmlformats.org/officeDocument/2006/relationships/oleObject" Target="embeddings/oleObject11.bin"/><Relationship Id="rId40" Type="http://schemas.openxmlformats.org/officeDocument/2006/relationships/image" Target="media/image17.png"/><Relationship Id="rId45" Type="http://schemas.openxmlformats.org/officeDocument/2006/relationships/oleObject" Target="embeddings/oleObject15.bin"/><Relationship Id="rId53" Type="http://schemas.openxmlformats.org/officeDocument/2006/relationships/oleObject" Target="embeddings/oleObject21.bin"/><Relationship Id="rId58" Type="http://schemas.openxmlformats.org/officeDocument/2006/relationships/oleObject" Target="embeddings/oleObject24.bin"/><Relationship Id="rId66" Type="http://schemas.openxmlformats.org/officeDocument/2006/relationships/image" Target="media/image26.png"/><Relationship Id="rId74" Type="http://schemas.openxmlformats.org/officeDocument/2006/relationships/image" Target="media/image29.png"/><Relationship Id="rId79" Type="http://schemas.openxmlformats.org/officeDocument/2006/relationships/oleObject" Target="embeddings/oleObject38.bin"/><Relationship Id="rId87" Type="http://schemas.openxmlformats.org/officeDocument/2006/relationships/image" Target="media/image33.png"/><Relationship Id="rId102" Type="http://schemas.openxmlformats.org/officeDocument/2006/relationships/image" Target="media/image37.png"/><Relationship Id="rId110" Type="http://schemas.openxmlformats.org/officeDocument/2006/relationships/oleObject" Target="embeddings/oleObject60.bin"/><Relationship Id="rId5" Type="http://schemas.openxmlformats.org/officeDocument/2006/relationships/webSettings" Target="webSettings.xml"/><Relationship Id="rId61" Type="http://schemas.openxmlformats.org/officeDocument/2006/relationships/oleObject" Target="embeddings/oleObject26.bin"/><Relationship Id="rId82" Type="http://schemas.openxmlformats.org/officeDocument/2006/relationships/oleObject" Target="embeddings/oleObject40.bin"/><Relationship Id="rId90" Type="http://schemas.openxmlformats.org/officeDocument/2006/relationships/oleObject" Target="embeddings/oleObject46.bin"/><Relationship Id="rId95" Type="http://schemas.openxmlformats.org/officeDocument/2006/relationships/oleObject" Target="embeddings/oleObject50.bin"/><Relationship Id="rId1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oleObject" Target="embeddings/oleObject6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0.bin"/><Relationship Id="rId43" Type="http://schemas.openxmlformats.org/officeDocument/2006/relationships/oleObject" Target="embeddings/oleObject14.bin"/><Relationship Id="rId48" Type="http://schemas.openxmlformats.org/officeDocument/2006/relationships/image" Target="media/image20.png"/><Relationship Id="rId56" Type="http://schemas.openxmlformats.org/officeDocument/2006/relationships/oleObject" Target="embeddings/oleObject23.bin"/><Relationship Id="rId64" Type="http://schemas.openxmlformats.org/officeDocument/2006/relationships/oleObject" Target="embeddings/oleObject28.bin"/><Relationship Id="rId69" Type="http://schemas.openxmlformats.org/officeDocument/2006/relationships/image" Target="media/image27.png"/><Relationship Id="rId77" Type="http://schemas.openxmlformats.org/officeDocument/2006/relationships/oleObject" Target="embeddings/oleObject37.bin"/><Relationship Id="rId100" Type="http://schemas.openxmlformats.org/officeDocument/2006/relationships/oleObject" Target="embeddings/oleObject53.bin"/><Relationship Id="rId105" Type="http://schemas.openxmlformats.org/officeDocument/2006/relationships/image" Target="media/image38.png"/><Relationship Id="rId113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21.png"/><Relationship Id="rId72" Type="http://schemas.openxmlformats.org/officeDocument/2006/relationships/image" Target="media/image28.png"/><Relationship Id="rId80" Type="http://schemas.openxmlformats.org/officeDocument/2006/relationships/oleObject" Target="embeddings/oleObject39.bin"/><Relationship Id="rId85" Type="http://schemas.openxmlformats.org/officeDocument/2006/relationships/oleObject" Target="embeddings/oleObject42.bin"/><Relationship Id="rId93" Type="http://schemas.openxmlformats.org/officeDocument/2006/relationships/oleObject" Target="embeddings/oleObject48.bin"/><Relationship Id="rId98" Type="http://schemas.openxmlformats.org/officeDocument/2006/relationships/oleObject" Target="embeddings/oleObject52.bin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5" Type="http://schemas.openxmlformats.org/officeDocument/2006/relationships/image" Target="media/image10.wmf"/><Relationship Id="rId33" Type="http://schemas.openxmlformats.org/officeDocument/2006/relationships/oleObject" Target="embeddings/oleObject9.bin"/><Relationship Id="rId38" Type="http://schemas.openxmlformats.org/officeDocument/2006/relationships/image" Target="media/image16.png"/><Relationship Id="rId46" Type="http://schemas.openxmlformats.org/officeDocument/2006/relationships/oleObject" Target="embeddings/oleObject16.bin"/><Relationship Id="rId59" Type="http://schemas.openxmlformats.org/officeDocument/2006/relationships/oleObject" Target="embeddings/oleObject25.bin"/><Relationship Id="rId67" Type="http://schemas.openxmlformats.org/officeDocument/2006/relationships/oleObject" Target="embeddings/oleObject30.bin"/><Relationship Id="rId103" Type="http://schemas.openxmlformats.org/officeDocument/2006/relationships/oleObject" Target="embeddings/oleObject55.bin"/><Relationship Id="rId108" Type="http://schemas.openxmlformats.org/officeDocument/2006/relationships/image" Target="media/image39.png"/><Relationship Id="rId20" Type="http://schemas.openxmlformats.org/officeDocument/2006/relationships/footer" Target="footer2.xml"/><Relationship Id="rId41" Type="http://schemas.openxmlformats.org/officeDocument/2006/relationships/oleObject" Target="embeddings/oleObject13.bin"/><Relationship Id="rId54" Type="http://schemas.openxmlformats.org/officeDocument/2006/relationships/image" Target="media/image22.png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2.bin"/><Relationship Id="rId75" Type="http://schemas.openxmlformats.org/officeDocument/2006/relationships/oleObject" Target="embeddings/oleObject35.bin"/><Relationship Id="rId83" Type="http://schemas.openxmlformats.org/officeDocument/2006/relationships/oleObject" Target="embeddings/oleObject41.bin"/><Relationship Id="rId88" Type="http://schemas.openxmlformats.org/officeDocument/2006/relationships/oleObject" Target="embeddings/oleObject44.bin"/><Relationship Id="rId91" Type="http://schemas.openxmlformats.org/officeDocument/2006/relationships/image" Target="media/image34.png"/><Relationship Id="rId96" Type="http://schemas.openxmlformats.org/officeDocument/2006/relationships/image" Target="media/image35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4.bin"/><Relationship Id="rId28" Type="http://schemas.openxmlformats.org/officeDocument/2006/relationships/image" Target="media/image11.png"/><Relationship Id="rId36" Type="http://schemas.openxmlformats.org/officeDocument/2006/relationships/image" Target="media/image15.jpg"/><Relationship Id="rId49" Type="http://schemas.openxmlformats.org/officeDocument/2006/relationships/oleObject" Target="embeddings/oleObject18.bin"/><Relationship Id="rId57" Type="http://schemas.openxmlformats.org/officeDocument/2006/relationships/image" Target="media/image23.png"/><Relationship Id="rId106" Type="http://schemas.openxmlformats.org/officeDocument/2006/relationships/oleObject" Target="embeddings/oleObject57.bin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8.bin"/><Relationship Id="rId44" Type="http://schemas.openxmlformats.org/officeDocument/2006/relationships/image" Target="media/image19.png"/><Relationship Id="rId52" Type="http://schemas.openxmlformats.org/officeDocument/2006/relationships/oleObject" Target="embeddings/oleObject20.bin"/><Relationship Id="rId60" Type="http://schemas.openxmlformats.org/officeDocument/2006/relationships/image" Target="media/image24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4.bin"/><Relationship Id="rId78" Type="http://schemas.openxmlformats.org/officeDocument/2006/relationships/image" Target="media/image30.png"/><Relationship Id="rId81" Type="http://schemas.openxmlformats.org/officeDocument/2006/relationships/image" Target="media/image31.png"/><Relationship Id="rId86" Type="http://schemas.openxmlformats.org/officeDocument/2006/relationships/oleObject" Target="embeddings/oleObject43.bin"/><Relationship Id="rId94" Type="http://schemas.openxmlformats.org/officeDocument/2006/relationships/oleObject" Target="embeddings/oleObject49.bin"/><Relationship Id="rId99" Type="http://schemas.openxmlformats.org/officeDocument/2006/relationships/image" Target="media/image36.png"/><Relationship Id="rId101" Type="http://schemas.openxmlformats.org/officeDocument/2006/relationships/oleObject" Target="embeddings/oleObject54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2.bin"/><Relationship Id="rId18" Type="http://schemas.openxmlformats.org/officeDocument/2006/relationships/footer" Target="footer1.xml"/><Relationship Id="rId39" Type="http://schemas.openxmlformats.org/officeDocument/2006/relationships/oleObject" Target="embeddings/oleObject12.bin"/><Relationship Id="rId109" Type="http://schemas.openxmlformats.org/officeDocument/2006/relationships/oleObject" Target="embeddings/oleObject59.bin"/><Relationship Id="rId34" Type="http://schemas.openxmlformats.org/officeDocument/2006/relationships/image" Target="media/image14.png"/><Relationship Id="rId50" Type="http://schemas.openxmlformats.org/officeDocument/2006/relationships/oleObject" Target="embeddings/oleObject19.bin"/><Relationship Id="rId55" Type="http://schemas.openxmlformats.org/officeDocument/2006/relationships/oleObject" Target="embeddings/oleObject22.bin"/><Relationship Id="rId76" Type="http://schemas.openxmlformats.org/officeDocument/2006/relationships/oleObject" Target="embeddings/oleObject36.bin"/><Relationship Id="rId97" Type="http://schemas.openxmlformats.org/officeDocument/2006/relationships/oleObject" Target="embeddings/oleObject51.bin"/><Relationship Id="rId104" Type="http://schemas.openxmlformats.org/officeDocument/2006/relationships/oleObject" Target="embeddings/oleObject56.bin"/><Relationship Id="rId7" Type="http://schemas.openxmlformats.org/officeDocument/2006/relationships/endnotes" Target="endnotes.xml"/><Relationship Id="rId71" Type="http://schemas.openxmlformats.org/officeDocument/2006/relationships/oleObject" Target="embeddings/oleObject33.bin"/><Relationship Id="rId92" Type="http://schemas.openxmlformats.org/officeDocument/2006/relationships/oleObject" Target="embeddings/oleObject47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rry\Documents\WME%20Pty%20Ltd%2012\Draft%20Products\Draft%20Products%202014\2014%20WME%20Mathematics%20Assessment%20Bank\2014%20Templates\Year%207%208%20Test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D919C421B37494DA6734E69A9A568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CF14DA-D739-4CC4-81FE-FBD3FC38EC3D}"/>
      </w:docPartPr>
      <w:docPartBody>
        <w:p w:rsidR="00446218" w:rsidRDefault="00446218">
          <w:pPr>
            <w:pStyle w:val="7D919C421B37494DA6734E69A9A568A4"/>
          </w:pPr>
          <w:r w:rsidRPr="00E85C0B">
            <w:rPr>
              <w:rStyle w:val="PlaceholderText"/>
            </w:rPr>
            <w:t>[Title]</w:t>
          </w:r>
        </w:p>
      </w:docPartBody>
    </w:docPart>
    <w:docPart>
      <w:docPartPr>
        <w:name w:val="6391EAC86FE04EA98FF39593634D16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3C4F51-A757-499D-8143-B41B95E5FC7C}"/>
      </w:docPartPr>
      <w:docPartBody>
        <w:p w:rsidR="00446218" w:rsidRDefault="00446218">
          <w:pPr>
            <w:pStyle w:val="6391EAC86FE04EA98FF39593634D16C8"/>
          </w:pPr>
          <w:r w:rsidRPr="00D642CA">
            <w:rPr>
              <w:rStyle w:val="PlaceholderText"/>
            </w:rPr>
            <w:t>[Title]</w:t>
          </w:r>
        </w:p>
      </w:docPartBody>
    </w:docPart>
    <w:docPart>
      <w:docPartPr>
        <w:name w:val="E6D9D4217EDD45B882B56FC5670736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CCDC6E-9785-4DF2-AE58-41510995747C}"/>
      </w:docPartPr>
      <w:docPartBody>
        <w:p w:rsidR="00446218" w:rsidRDefault="00446218" w:rsidP="00446218">
          <w:pPr>
            <w:pStyle w:val="E6D9D4217EDD45B882B56FC5670736BA"/>
          </w:pPr>
          <w:r w:rsidRPr="00E85C0B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218"/>
    <w:rsid w:val="002268A3"/>
    <w:rsid w:val="00446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46218"/>
    <w:rPr>
      <w:color w:val="808080"/>
    </w:rPr>
  </w:style>
  <w:style w:type="paragraph" w:customStyle="1" w:styleId="7D919C421B37494DA6734E69A9A568A4">
    <w:name w:val="7D919C421B37494DA6734E69A9A568A4"/>
  </w:style>
  <w:style w:type="paragraph" w:customStyle="1" w:styleId="37A8FF0FE17F454DB5ADEA2872907B73">
    <w:name w:val="37A8FF0FE17F454DB5ADEA2872907B73"/>
  </w:style>
  <w:style w:type="paragraph" w:customStyle="1" w:styleId="3FA89CD4FAAF42D8BA9B70F4F1699012">
    <w:name w:val="3FA89CD4FAAF42D8BA9B70F4F1699012"/>
  </w:style>
  <w:style w:type="paragraph" w:customStyle="1" w:styleId="6391EAC86FE04EA98FF39593634D16C8">
    <w:name w:val="6391EAC86FE04EA98FF39593634D16C8"/>
  </w:style>
  <w:style w:type="paragraph" w:customStyle="1" w:styleId="E6D9D4217EDD45B882B56FC5670736BA">
    <w:name w:val="E6D9D4217EDD45B882B56FC5670736BA"/>
    <w:rsid w:val="00446218"/>
  </w:style>
  <w:style w:type="paragraph" w:customStyle="1" w:styleId="6787F701AFFD4D9398DA4D2DB8E0B51E">
    <w:name w:val="6787F701AFFD4D9398DA4D2DB8E0B51E"/>
    <w:rsid w:val="0044621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E6C991-EA60-408B-B7D8-4852CB6A5F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Year 7 8 Test Template</Template>
  <TotalTime>0</TotalTime>
  <Pages>20</Pages>
  <Words>3985</Words>
  <Characters>22719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Metric Units</vt:lpstr>
    </vt:vector>
  </TitlesOfParts>
  <Company>Toshiba</Company>
  <LinksUpToDate>false</LinksUpToDate>
  <CharactersWithSpaces>26651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Metric Units</dc:title>
  <dc:creator>Garry</dc:creator>
  <cp:lastModifiedBy>Garry Thorn</cp:lastModifiedBy>
  <cp:revision>2</cp:revision>
  <dcterms:created xsi:type="dcterms:W3CDTF">2014-04-24T14:21:00Z</dcterms:created>
  <dcterms:modified xsi:type="dcterms:W3CDTF">2014-04-24T14:21:00Z</dcterms:modified>
</cp:coreProperties>
</file>