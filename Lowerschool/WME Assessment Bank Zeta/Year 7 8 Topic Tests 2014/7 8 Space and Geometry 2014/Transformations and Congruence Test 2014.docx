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952"/>
        <w:gridCol w:w="183"/>
        <w:gridCol w:w="5527"/>
        <w:gridCol w:w="3545"/>
      </w:tblGrid>
      <w:tr w:rsidR="00325745" w:rsidTr="00C42BE5">
        <w:trPr>
          <w:cantSplit/>
          <w:trHeight w:val="851"/>
        </w:trPr>
        <w:tc>
          <w:tcPr>
            <w:tcW w:w="1135" w:type="dxa"/>
            <w:gridSpan w:val="2"/>
            <w:shd w:val="clear" w:color="auto" w:fill="00FFFF"/>
            <w:vAlign w:val="center"/>
          </w:tcPr>
          <w:p w:rsidR="00325745" w:rsidRDefault="00325745" w:rsidP="00325745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36"/>
                <w:szCs w:val="36"/>
              </w:rPr>
              <w:t>Year</w:t>
            </w:r>
          </w:p>
          <w:p w:rsidR="00F2208B" w:rsidRDefault="00F2208B" w:rsidP="00325745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>8</w:t>
            </w:r>
          </w:p>
          <w:p w:rsidR="00C868AD" w:rsidRPr="00325745" w:rsidRDefault="00C868AD" w:rsidP="00325745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</w:p>
        </w:tc>
        <w:tc>
          <w:tcPr>
            <w:tcW w:w="5527" w:type="dxa"/>
            <w:shd w:val="clear" w:color="auto" w:fill="00FFFF"/>
          </w:tcPr>
          <w:sdt>
            <w:sdtPr>
              <w:rPr>
                <w:rFonts w:asciiTheme="majorHAnsi" w:hAnsiTheme="majorHAnsi"/>
                <w:i/>
                <w:sz w:val="52"/>
                <w:szCs w:val="52"/>
              </w:rPr>
              <w:alias w:val="Title"/>
              <w:tag w:val=""/>
              <w:id w:val="1338033075"/>
              <w:placeholder>
                <w:docPart w:val="58B7407E42BD47F997DAE9D47D4CBA53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p w:rsidR="001D51F7" w:rsidRPr="005C44C0" w:rsidRDefault="00F1682D" w:rsidP="007403DD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Transformations and Congruence</w:t>
                </w:r>
              </w:p>
            </w:sdtContent>
          </w:sdt>
        </w:tc>
        <w:tc>
          <w:tcPr>
            <w:tcW w:w="3545" w:type="dxa"/>
            <w:shd w:val="clear" w:color="auto" w:fill="0D0D0D" w:themeFill="text1" w:themeFillTint="F2"/>
          </w:tcPr>
          <w:p w:rsidR="00325745" w:rsidRDefault="00325745" w:rsidP="00B850E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Non Calculator</w:t>
            </w:r>
          </w:p>
          <w:p w:rsidR="00853748" w:rsidRPr="00325745" w:rsidRDefault="00A010E7" w:rsidP="00B850E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Test</w:t>
            </w:r>
          </w:p>
        </w:tc>
      </w:tr>
      <w:tr w:rsidR="00853748" w:rsidTr="00C42BE5">
        <w:trPr>
          <w:cantSplit/>
          <w:trHeight w:val="851"/>
        </w:trPr>
        <w:tc>
          <w:tcPr>
            <w:tcW w:w="6662" w:type="dxa"/>
            <w:gridSpan w:val="3"/>
            <w:shd w:val="clear" w:color="auto" w:fill="00FFFF"/>
          </w:tcPr>
          <w:p w:rsidR="00F1682D" w:rsidRDefault="00F1682D" w:rsidP="00F1682D">
            <w:pPr>
              <w:rPr>
                <w:rFonts w:ascii="Times New Roman" w:hAnsi="Times New Roman"/>
                <w:b/>
                <w:sz w:val="16"/>
                <w:szCs w:val="16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Skills and Knowledge Assessed:</w:t>
            </w:r>
          </w:p>
          <w:p w:rsidR="00F1682D" w:rsidRDefault="00F1682D" w:rsidP="00F1682D">
            <w:pPr>
              <w:pStyle w:val="ListParagraph"/>
              <w:numPr>
                <w:ilvl w:val="0"/>
                <w:numId w:val="7"/>
              </w:numPr>
              <w:spacing w:after="200" w:line="276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Describe translations, reflections in an axis, and rotations of multiples of 90° on the Cartesian plane using coordinates. Identify line and rotational symmetries (ACMMG181)</w:t>
            </w:r>
          </w:p>
          <w:p w:rsidR="00F1682D" w:rsidRDefault="00F1682D" w:rsidP="00F1682D">
            <w:pPr>
              <w:pStyle w:val="ListParagraph"/>
              <w:numPr>
                <w:ilvl w:val="0"/>
                <w:numId w:val="7"/>
              </w:numPr>
              <w:spacing w:after="200" w:line="276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Define congruence of plane shapes using transformations (ACMMG200)</w:t>
            </w:r>
          </w:p>
          <w:p w:rsidR="00F1682D" w:rsidRDefault="00F1682D" w:rsidP="00F1682D">
            <w:pPr>
              <w:pStyle w:val="ListParagraph"/>
              <w:numPr>
                <w:ilvl w:val="0"/>
                <w:numId w:val="7"/>
              </w:numPr>
              <w:spacing w:after="200" w:line="276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Develop the conditions for congruence of triangles (ACMMG201)</w:t>
            </w:r>
          </w:p>
          <w:p w:rsidR="00853748" w:rsidRPr="00C56E1E" w:rsidRDefault="00F1682D" w:rsidP="00F1682D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Establish properties of quadrilaterals using congruent triangles and angle properties, and solve related numerical problems using reasoning (ACMMG202)</w:t>
            </w:r>
          </w:p>
        </w:tc>
        <w:tc>
          <w:tcPr>
            <w:tcW w:w="3545" w:type="dxa"/>
            <w:vAlign w:val="center"/>
          </w:tcPr>
          <w:p w:rsidR="00853748" w:rsidRPr="00325745" w:rsidRDefault="00853748" w:rsidP="003F3344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325745" w:rsidTr="00A824D7">
        <w:trPr>
          <w:cantSplit/>
          <w:trHeight w:val="851"/>
        </w:trPr>
        <w:tc>
          <w:tcPr>
            <w:tcW w:w="10207" w:type="dxa"/>
            <w:gridSpan w:val="4"/>
          </w:tcPr>
          <w:p w:rsidR="00641052" w:rsidRPr="007E3E86" w:rsidRDefault="00641052" w:rsidP="006410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Answer all questions in the spaces provided on this test paper by:</w:t>
            </w:r>
          </w:p>
          <w:p w:rsidR="00641052" w:rsidRPr="007E3E86" w:rsidRDefault="00641052" w:rsidP="00641052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641052" w:rsidRPr="007E3E86" w:rsidRDefault="00641052" w:rsidP="00641052">
            <w:pPr>
              <w:ind w:firstLine="1418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or</w:t>
            </w:r>
          </w:p>
          <w:p w:rsidR="00641052" w:rsidRPr="007E3E86" w:rsidRDefault="00641052" w:rsidP="00641052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Shading in the bubble for the correct answer from the four choices provided.</w:t>
            </w:r>
          </w:p>
          <w:p w:rsidR="00325745" w:rsidRDefault="00641052" w:rsidP="00641052">
            <w:pPr>
              <w:rPr>
                <w:rFonts w:ascii="Times New Roman" w:hAnsi="Times New Roman"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 xml:space="preserve">Show any working out on the test paper.  Calculators are </w:t>
            </w:r>
            <w:r w:rsidRPr="007E3E86">
              <w:rPr>
                <w:rFonts w:asciiTheme="majorHAnsi" w:hAnsiTheme="majorHAnsi"/>
                <w:b/>
                <w:i/>
                <w:sz w:val="24"/>
                <w:szCs w:val="24"/>
              </w:rPr>
              <w:t>not</w:t>
            </w: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 xml:space="preserve"> allowed</w:t>
            </w:r>
            <w:r w:rsidR="00F1682D">
              <w:rPr>
                <w:rFonts w:asciiTheme="majorHAnsi" w:hAnsiTheme="majorHAnsi"/>
                <w:i/>
                <w:sz w:val="24"/>
                <w:szCs w:val="24"/>
              </w:rPr>
              <w:t xml:space="preserve"> for this section</w:t>
            </w: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.</w:t>
            </w:r>
          </w:p>
        </w:tc>
      </w:tr>
      <w:tr w:rsidR="00F2208B" w:rsidTr="00C42BE5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00FF99"/>
          </w:tcPr>
          <w:p w:rsidR="00F2208B" w:rsidRPr="001B3341" w:rsidRDefault="00F2208B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F2208B" w:rsidRDefault="00F2208B" w:rsidP="008864B1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Use geometric instruments to draw the image after </w:t>
            </w:r>
            <w:r>
              <w:rPr>
                <w:rFonts w:ascii="Times New Roman" w:hAnsi="Times New Roman"/>
                <w:i/>
                <w:sz w:val="24"/>
                <w:szCs w:val="24"/>
              </w:rPr>
              <w:t>EFGH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is reflected in the line AB.</w:t>
            </w:r>
          </w:p>
          <w:p w:rsidR="00F2208B" w:rsidRDefault="00EF6923" w:rsidP="008864B1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4748F56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margin-left:69.35pt;margin-top:8.7pt;width:242.35pt;height:216.85pt;z-index:251653120">
                  <v:imagedata r:id="rId8" o:title=""/>
                </v:shape>
                <o:OLEObject Type="Embed" ProgID="FXDraw3.Document" ShapeID="_x0000_s1027" DrawAspect="Content" ObjectID="_1460097003" r:id="rId9"/>
              </w:object>
            </w:r>
          </w:p>
          <w:p w:rsidR="00F2208B" w:rsidRDefault="00F2208B" w:rsidP="008864B1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F2208B" w:rsidRDefault="00F2208B" w:rsidP="008864B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2208B" w:rsidRDefault="00F2208B" w:rsidP="008864B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2208B" w:rsidRDefault="00F2208B" w:rsidP="008864B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2208B" w:rsidRDefault="00F2208B" w:rsidP="008864B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2208B" w:rsidRDefault="00F2208B" w:rsidP="008864B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2208B" w:rsidRDefault="00F2208B" w:rsidP="008864B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2208B" w:rsidRDefault="00F2208B" w:rsidP="008864B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2208B" w:rsidRDefault="00F2208B" w:rsidP="008864B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2208B" w:rsidRDefault="00F2208B" w:rsidP="008864B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2208B" w:rsidRDefault="00F2208B" w:rsidP="008864B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2208B" w:rsidRDefault="00F2208B" w:rsidP="008864B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2208B" w:rsidRDefault="00F2208B" w:rsidP="008864B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2208B" w:rsidRDefault="00F2208B" w:rsidP="008864B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2208B" w:rsidRDefault="00F2208B" w:rsidP="008864B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2208B" w:rsidRPr="00F97437" w:rsidRDefault="00F2208B" w:rsidP="008864B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32574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D41FF" w:rsidRDefault="005D37BE" w:rsidP="00591FD0">
            <w:pPr>
              <w:pStyle w:val="QuestionStyle"/>
            </w:pPr>
            <w:r>
              <w:t>How many axes of line symmetry does the shape below have?</w:t>
            </w:r>
          </w:p>
          <w:p w:rsidR="005D37BE" w:rsidRDefault="00EF6923" w:rsidP="00591FD0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32" type="#_x0000_t75" style="position:absolute;margin-left:96pt;margin-top:7.8pt;width:143.65pt;height:189.35pt;z-index:251662336;mso-position-horizontal-relative:text;mso-position-vertical-relative:text">
                  <v:imagedata r:id="rId10" o:title=""/>
                </v:shape>
                <o:OLEObject Type="Embed" ProgID="FXDraw3.Document" ShapeID="_x0000_s1032" DrawAspect="Content" ObjectID="_1460097004" r:id="rId11"/>
              </w:object>
            </w:r>
          </w:p>
          <w:p w:rsidR="005D37BE" w:rsidRDefault="005D37BE" w:rsidP="00591FD0">
            <w:pPr>
              <w:pStyle w:val="QuestionStyle"/>
            </w:pPr>
          </w:p>
          <w:p w:rsidR="005D37BE" w:rsidRDefault="005D37BE" w:rsidP="00591FD0">
            <w:pPr>
              <w:pStyle w:val="QuestionStyle"/>
            </w:pPr>
          </w:p>
          <w:p w:rsidR="005D37BE" w:rsidRDefault="005D37BE" w:rsidP="00591FD0">
            <w:pPr>
              <w:pStyle w:val="QuestionStyle"/>
            </w:pPr>
          </w:p>
          <w:p w:rsidR="005D37BE" w:rsidRDefault="005D37BE" w:rsidP="00591FD0">
            <w:pPr>
              <w:pStyle w:val="QuestionStyle"/>
            </w:pPr>
          </w:p>
          <w:p w:rsidR="005D37BE" w:rsidRDefault="005D37BE" w:rsidP="00591FD0">
            <w:pPr>
              <w:pStyle w:val="QuestionStyle"/>
            </w:pPr>
          </w:p>
          <w:p w:rsidR="005D37BE" w:rsidRDefault="005D37BE" w:rsidP="00591FD0">
            <w:pPr>
              <w:pStyle w:val="QuestionStyle"/>
            </w:pPr>
          </w:p>
          <w:p w:rsidR="00364D52" w:rsidRDefault="00364D52" w:rsidP="00591FD0">
            <w:pPr>
              <w:pStyle w:val="QuestionStyle"/>
            </w:pPr>
          </w:p>
          <w:p w:rsidR="00364D52" w:rsidRDefault="00364D52" w:rsidP="00591FD0">
            <w:pPr>
              <w:pStyle w:val="QuestionStyle"/>
            </w:pPr>
          </w:p>
          <w:p w:rsidR="005D37BE" w:rsidRDefault="00364D52" w:rsidP="00591FD0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07D1B4B" wp14:editId="7A8CE0D6">
                      <wp:simplePos x="0" y="0"/>
                      <wp:positionH relativeFrom="column">
                        <wp:posOffset>3603625</wp:posOffset>
                      </wp:positionH>
                      <wp:positionV relativeFrom="paragraph">
                        <wp:posOffset>116840</wp:posOffset>
                      </wp:positionV>
                      <wp:extent cx="754380" cy="373380"/>
                      <wp:effectExtent l="0" t="0" r="26670" b="26670"/>
                      <wp:wrapNone/>
                      <wp:docPr id="74" name="Rectang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318318" id="Rectangle 74" o:spid="_x0000_s1026" style="position:absolute;margin-left:283.75pt;margin-top:9.2pt;width:59.4pt;height:29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" filled="f" strokecolor="black [3213]" strokeweight="1.5pt"/>
                  </w:pict>
                </mc:Fallback>
              </mc:AlternateContent>
            </w:r>
          </w:p>
          <w:p w:rsidR="00364D52" w:rsidRPr="00364D52" w:rsidRDefault="00364D52" w:rsidP="00364D52">
            <w:pPr>
              <w:rPr>
                <w:rFonts w:ascii="Times New Roman" w:eastAsiaTheme="minorHAnsi" w:hAnsi="Times New Roman"/>
                <w:sz w:val="32"/>
                <w:szCs w:val="32"/>
              </w:rPr>
            </w:pPr>
            <w:r w:rsidRPr="00364D52">
              <w:rPr>
                <w:rFonts w:ascii="Times New Roman" w:eastAsiaTheme="minorHAnsi" w:hAnsi="Times New Roman"/>
                <w:sz w:val="32"/>
                <w:szCs w:val="32"/>
              </w:rPr>
              <w:t xml:space="preserve">                                                              </w:t>
            </w:r>
            <w:r>
              <w:rPr>
                <w:rFonts w:ascii="Times New Roman" w:eastAsiaTheme="minorHAnsi" w:hAnsi="Times New Roman"/>
                <w:sz w:val="32"/>
                <w:szCs w:val="32"/>
              </w:rPr>
              <w:t xml:space="preserve">                         axes</w:t>
            </w:r>
          </w:p>
          <w:p w:rsidR="005D37BE" w:rsidRDefault="005D37BE" w:rsidP="00591FD0">
            <w:pPr>
              <w:pStyle w:val="QuestionStyle"/>
            </w:pPr>
          </w:p>
          <w:p w:rsidR="005D37BE" w:rsidRDefault="005D37BE" w:rsidP="00591FD0">
            <w:pPr>
              <w:pStyle w:val="QuestionStyle"/>
            </w:pPr>
          </w:p>
          <w:p w:rsidR="005D37BE" w:rsidRDefault="005D37BE" w:rsidP="00591FD0">
            <w:pPr>
              <w:pStyle w:val="QuestionStyle"/>
            </w:pPr>
          </w:p>
          <w:p w:rsidR="005D37BE" w:rsidRDefault="005D37BE" w:rsidP="00591FD0">
            <w:pPr>
              <w:pStyle w:val="QuestionStyle"/>
            </w:pPr>
          </w:p>
        </w:tc>
      </w:tr>
      <w:tr w:rsidR="0032574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F2208B" w:rsidRDefault="00F2208B" w:rsidP="005D37BE">
            <w:pPr>
              <w:ind w:right="17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Use geometric inst</w:t>
            </w:r>
            <w:r w:rsidR="005D37BE">
              <w:rPr>
                <w:rFonts w:ascii="Times New Roman" w:hAnsi="Times New Roman"/>
                <w:sz w:val="24"/>
                <w:szCs w:val="24"/>
              </w:rPr>
              <w:t>ruments to draw the image after</w:t>
            </w:r>
            <w:r w:rsidR="005D37BE">
              <w:rPr>
                <w:rFonts w:ascii="Times New Roman" w:hAnsi="Times New Roman"/>
                <w:i/>
                <w:sz w:val="24"/>
                <w:szCs w:val="24"/>
              </w:rPr>
              <w:t xml:space="preserve"> PQRS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when it is translated in the distance and direction of the arrow.</w:t>
            </w:r>
          </w:p>
          <w:p w:rsidR="00F2208B" w:rsidRDefault="00EF6923" w:rsidP="00F2208B">
            <w:pPr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>
                <v:shape id="_x0000_s1029" type="#_x0000_t75" style="position:absolute;margin-left:144.85pt;margin-top:9.8pt;width:259.4pt;height:153pt;z-index:251657216;mso-position-horizontal-relative:text;mso-position-vertical-relative:text">
                  <v:imagedata r:id="rId12" o:title="" cropbottom="10901f"/>
                </v:shape>
                <o:OLEObject Type="Embed" ProgID="FXDraw3.Document" ShapeID="_x0000_s1029" DrawAspect="Content" ObjectID="_1460097005" r:id="rId13"/>
              </w:object>
            </w:r>
          </w:p>
          <w:p w:rsidR="00F2208B" w:rsidRDefault="00F2208B" w:rsidP="00F2208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F2208B" w:rsidRDefault="00F2208B" w:rsidP="00F2208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2208B" w:rsidRDefault="00F2208B" w:rsidP="00F2208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2208B" w:rsidRDefault="00F2208B" w:rsidP="00F2208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2208B" w:rsidRDefault="00F2208B" w:rsidP="00F2208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5D37BE" w:rsidRDefault="005D37BE" w:rsidP="00F2208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2208B" w:rsidRDefault="00F2208B" w:rsidP="00F2208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2208B" w:rsidRDefault="00F2208B" w:rsidP="00F2208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2208B" w:rsidRDefault="00F2208B" w:rsidP="00F2208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2208B" w:rsidRDefault="00F2208B" w:rsidP="00F2208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25745" w:rsidRDefault="00325745" w:rsidP="00591FD0">
            <w:pPr>
              <w:pStyle w:val="QuestionStyle"/>
            </w:pPr>
          </w:p>
        </w:tc>
      </w:tr>
      <w:tr w:rsidR="00364D52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64D52" w:rsidRPr="001B3341" w:rsidRDefault="00364D52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64D52" w:rsidRDefault="00364D52" w:rsidP="008864B1">
            <w:pPr>
              <w:pStyle w:val="QuestionStyle"/>
            </w:pPr>
            <w:r>
              <w:t>What order of rotational symmetry does the shape below have?</w:t>
            </w:r>
          </w:p>
          <w:p w:rsidR="00364D52" w:rsidRDefault="00EF6923" w:rsidP="008864B1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10CD3D4B">
                <v:shape id="_x0000_s1034" type="#_x0000_t75" style="position:absolute;margin-left:96pt;margin-top:7.8pt;width:117.15pt;height:117.15pt;z-index:251667456;mso-position-horizontal-relative:text;mso-position-vertical-relative:text">
                  <v:imagedata r:id="rId14" o:title=""/>
                </v:shape>
                <o:OLEObject Type="Embed" ProgID="FXDraw3.Document" ShapeID="_x0000_s1034" DrawAspect="Content" ObjectID="_1460097006" r:id="rId15"/>
              </w:object>
            </w:r>
          </w:p>
          <w:p w:rsidR="00364D52" w:rsidRDefault="00364D52" w:rsidP="008864B1">
            <w:pPr>
              <w:pStyle w:val="QuestionStyle"/>
            </w:pPr>
          </w:p>
          <w:p w:rsidR="00364D52" w:rsidRDefault="00364D52" w:rsidP="008864B1">
            <w:pPr>
              <w:pStyle w:val="QuestionStyle"/>
            </w:pPr>
          </w:p>
          <w:p w:rsidR="00364D52" w:rsidRDefault="00364D52" w:rsidP="008864B1">
            <w:pPr>
              <w:pStyle w:val="QuestionStyle"/>
            </w:pPr>
          </w:p>
          <w:p w:rsidR="00364D52" w:rsidRDefault="00364D52" w:rsidP="008864B1">
            <w:pPr>
              <w:pStyle w:val="QuestionStyle"/>
            </w:pPr>
          </w:p>
          <w:p w:rsidR="00364D52" w:rsidRDefault="00364D52" w:rsidP="008864B1">
            <w:pPr>
              <w:pStyle w:val="QuestionStyle"/>
            </w:pPr>
          </w:p>
          <w:p w:rsidR="00364D52" w:rsidRDefault="00364D52" w:rsidP="008864B1">
            <w:pPr>
              <w:pStyle w:val="QuestionStyle"/>
            </w:pPr>
          </w:p>
          <w:p w:rsidR="00364D52" w:rsidRDefault="00364D52" w:rsidP="008864B1">
            <w:pPr>
              <w:pStyle w:val="QuestionStyle"/>
            </w:pPr>
          </w:p>
          <w:p w:rsidR="00364D52" w:rsidRDefault="00364D52" w:rsidP="008864B1">
            <w:pPr>
              <w:pStyle w:val="QuestionStyle"/>
            </w:pPr>
          </w:p>
          <w:p w:rsidR="00364D52" w:rsidRDefault="00364D52" w:rsidP="008864B1">
            <w:pPr>
              <w:pStyle w:val="QuestionStyle"/>
            </w:pPr>
          </w:p>
          <w:p w:rsidR="00364D52" w:rsidRPr="00364D52" w:rsidRDefault="00364D52" w:rsidP="00364D52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364D52" w:rsidRPr="00364D52" w:rsidRDefault="00364D52" w:rsidP="00364D52">
            <w:pPr>
              <w:rPr>
                <w:rFonts w:ascii="Times New Roman" w:hAnsi="Times New Roman"/>
                <w:sz w:val="24"/>
                <w:szCs w:val="24"/>
              </w:rPr>
            </w:pPr>
            <w:r w:rsidRPr="00364D52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9504" behindDoc="0" locked="0" layoutInCell="1" allowOverlap="1" wp14:anchorId="12A4F537" wp14:editId="5D5FEE7C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6350</wp:posOffset>
                      </wp:positionV>
                      <wp:extent cx="4362450" cy="114300"/>
                      <wp:effectExtent l="0" t="0" r="19050" b="19050"/>
                      <wp:wrapNone/>
                      <wp:docPr id="28" name="Group 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2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5B3075C" id="Group 28" o:spid="_x0000_s1026" style="position:absolute;margin-left:16pt;margin-top:.5pt;width:343.5pt;height:9pt;z-index:251669504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CDC8UA&#10;AADbAAAADwAAAGRycy9kb3ducmV2LnhtbESPQWvCQBSE7wX/w/KEXorZ1EMbY1YRi6VehKro9ZF9&#10;JsHs25Bdk9hf3xUKPQ4z8w2TLQdTi45aV1lW8BrFIIhzqysuFBwPm0kCwnlkjbVlUnAnB8vF6CnD&#10;VNuev6nb+0IECLsUFZTeN6mULi/JoItsQxy8i20N+iDbQuoW+wA3tZzG8Zs0WHFYKLGhdUn5dX8z&#10;CpJ7Yk7dafd5pi33Hz87/b56mSn1PB5WcxCeBv8f/mt/aQXTGTy+hB8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4IMLxQAAANsAAAAPAAAAAAAAAAAAAAAAAJgCAABkcnMv&#10;ZG93bnJldi54bWxQSwUGAAAAAAQABAD1AAAAigM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aBpMUA&#10;AADbAAAADwAAAGRycy9kb3ducmV2LnhtbESPQWvCQBSE70L/w/IEL9JsasHGNKtIi6VeBG3R6yP7&#10;mgSzb0N2TWJ/fbcgeBxm5hsmWw2mFh21rrKs4CmKQRDnVldcKPj+2jwmIJxH1lhbJgVXcrBaPowy&#10;TLXteU/dwRciQNilqKD0vkmldHlJBl1kG+Lg/djWoA+yLaRusQ9wU8tZHM+lwYrDQokNvZWUnw8X&#10;oyC5JubYHXcfJ9py//670y/r6UKpyXhYv4LwNPh7+Nb+1Aqe5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poGkxQAAANsAAAAPAAAAAAAAAAAAAAAAAJgCAABkcnMv&#10;ZG93bnJldi54bWxQSwUGAAAAAAQABAD1AAAAigMAAAAA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okP8UA&#10;AADbAAAADwAAAGRycy9kb3ducmV2LnhtbESPQWvCQBSE70L/w/IEL9JsakFjmlWkxVIvQm3R6yP7&#10;mgSzb0N2TWJ/fbcgeBxm5hsmWw+mFh21rrKs4CmKQRDnVldcKPj+2j4mIJxH1lhbJgVXcrBePYwy&#10;TLXt+ZO6gy9EgLBLUUHpfZNK6fKSDLrINsTB+7GtQR9kW0jdYh/gppazOJ5LgxWHhRIbei0pPx8u&#10;RkFyTcyxO+7fT7Tj/u13rxeb6VKpyXjYvIDwNPh7+Nb+0AqeF/D/JfwA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6iQ/xQAAANsAAAAPAAAAAAAAAAAAAAAAAJgCAABkcnMv&#10;ZG93bnJldi54bWxQSwUGAAAAAAQABAD1AAAAigMAAAAA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WwTcEA&#10;AADbAAAADwAAAGRycy9kb3ducmV2LnhtbERPTWvCQBC9C/6HZQQvUjcq1DS6iihKvQjVYq9DdkyC&#10;2dmQXZPYX+8eCj0+3vdy3ZlSNFS7wrKCyTgCQZxaXXCm4Puyf4tBOI+ssbRMCp7kYL3q95aYaNvy&#10;FzVnn4kQwi5BBbn3VSKlS3My6Ma2Ig7czdYGfYB1JnWNbQg3pZxG0bs0WHBoyLGibU7p/fwwCuJn&#10;bK7N9XT4oSO3u9+Tnm9GH0oNB91mAcJT5//Ff+5PrWAWxoYv4Q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l1sE3BAAAA2wAAAA8AAAAAAAAAAAAAAAAAmAIAAGRycy9kb3du&#10;cmV2LnhtbFBLBQYAAAAABAAEAPUAAACGAwAAAAA=&#10;" strokecolor="windowText" strokeweight="1pt"/>
                    </v:group>
                  </w:pict>
                </mc:Fallback>
              </mc:AlternateContent>
            </w:r>
            <w:r w:rsidRPr="00364D52"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Pr="00364D52">
              <w:rPr>
                <w:rFonts w:ascii="Times New Roman" w:hAnsi="Times New Roman"/>
                <w:sz w:val="24"/>
                <w:szCs w:val="24"/>
              </w:rPr>
              <w:t xml:space="preserve">            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>4</w:t>
            </w:r>
            <w:r w:rsidRPr="00364D52">
              <w:rPr>
                <w:rFonts w:ascii="Times New Roman" w:hAnsi="Times New Roman"/>
                <w:sz w:val="24"/>
                <w:szCs w:val="24"/>
              </w:rPr>
              <w:t xml:space="preserve">              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>6</w:t>
            </w:r>
            <w:r w:rsidRPr="00364D52">
              <w:rPr>
                <w:rFonts w:ascii="Times New Roman" w:hAnsi="Times New Roman"/>
                <w:sz w:val="24"/>
                <w:szCs w:val="24"/>
              </w:rPr>
              <w:t xml:space="preserve">             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</w:tr>
      <w:tr w:rsidR="00364D52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64D52" w:rsidRPr="001B3341" w:rsidRDefault="00364D52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64D52" w:rsidRDefault="00364D52" w:rsidP="00F2208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Use geometric instruments to draw the image after </w:t>
            </w:r>
            <w:r>
              <w:rPr>
                <w:rFonts w:ascii="Times New Roman" w:hAnsi="Times New Roman"/>
                <w:i/>
                <w:sz w:val="24"/>
                <w:szCs w:val="24"/>
              </w:rPr>
              <w:t>ABCD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is rotated through 180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in a clockwise direction about </w:t>
            </w:r>
            <w:r>
              <w:rPr>
                <w:rFonts w:ascii="Times New Roman" w:hAnsi="Times New Roman"/>
                <w:i/>
                <w:sz w:val="24"/>
                <w:szCs w:val="24"/>
              </w:rPr>
              <w:t>N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364D52" w:rsidRDefault="00EF6923" w:rsidP="00F2208B">
            <w:pPr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>
                <v:shape id="_x0000_s1033" type="#_x0000_t75" style="position:absolute;margin-left:50.45pt;margin-top:4.45pt;width:229.6pt;height:192.2pt;z-index:251666432;mso-position-horizontal:absolute">
                  <v:imagedata r:id="rId16" o:title=""/>
                  <o:lock v:ext="edit" aspectratio="f"/>
                </v:shape>
                <o:OLEObject Type="Embed" ProgID="FXDraw3.Document" ShapeID="_x0000_s1033" DrawAspect="Content" ObjectID="_1460097007" r:id="rId17"/>
              </w:object>
            </w:r>
          </w:p>
          <w:p w:rsidR="00364D52" w:rsidRDefault="00364D52" w:rsidP="00F2208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364D52" w:rsidRDefault="00364D52" w:rsidP="00F2208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64D52" w:rsidRDefault="00364D52" w:rsidP="00F2208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64D52" w:rsidRDefault="00364D52" w:rsidP="00F2208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64D52" w:rsidRDefault="00364D52" w:rsidP="00F2208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64D52" w:rsidRDefault="00364D52" w:rsidP="00F2208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64D52" w:rsidRDefault="00364D52" w:rsidP="00F2208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64D52" w:rsidRDefault="00364D52" w:rsidP="00F2208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64D52" w:rsidRDefault="00364D52" w:rsidP="00F2208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64D52" w:rsidRDefault="00364D52" w:rsidP="00F2208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64D52" w:rsidRDefault="00364D52" w:rsidP="00F2208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64D52" w:rsidRDefault="00364D52" w:rsidP="00F2208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64D52" w:rsidRDefault="00364D52" w:rsidP="00F2208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64D52" w:rsidRDefault="00364D52" w:rsidP="00F2208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64D52" w:rsidRDefault="00364D52" w:rsidP="00591FD0">
            <w:pPr>
              <w:pStyle w:val="QuestionStyle"/>
            </w:pPr>
          </w:p>
        </w:tc>
      </w:tr>
      <w:tr w:rsidR="00364D52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64D52" w:rsidRPr="001B3341" w:rsidRDefault="00364D52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64D52" w:rsidRDefault="00EF6923" w:rsidP="00364D52">
            <w:pPr>
              <w:ind w:right="5136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47" type="#_x0000_t75" style="position:absolute;margin-left:198pt;margin-top:10.4pt;width:249.65pt;height:128.1pt;z-index:251676672;mso-position-horizontal-relative:text;mso-position-vertical-relative:text">
                  <v:imagedata r:id="rId18" o:title=""/>
                </v:shape>
                <o:OLEObject Type="Embed" ProgID="FXDraw3.Document" ShapeID="_x0000_s1047" DrawAspect="Content" ObjectID="_1460097008" r:id="rId19"/>
              </w:object>
            </w:r>
            <w:r w:rsidR="00364D52">
              <w:rPr>
                <w:rFonts w:ascii="Times New Roman" w:hAnsi="Times New Roman"/>
                <w:sz w:val="24"/>
                <w:szCs w:val="24"/>
              </w:rPr>
              <w:t xml:space="preserve">The figure </w:t>
            </w:r>
            <w:r w:rsidR="00364D52">
              <w:rPr>
                <w:rFonts w:ascii="Times New Roman" w:hAnsi="Times New Roman"/>
                <w:i/>
                <w:sz w:val="24"/>
                <w:szCs w:val="24"/>
              </w:rPr>
              <w:t>PQR</w:t>
            </w:r>
            <w:r w:rsidR="00364D52">
              <w:rPr>
                <w:rFonts w:ascii="Times New Roman" w:hAnsi="Times New Roman"/>
                <w:sz w:val="24"/>
                <w:szCs w:val="24"/>
              </w:rPr>
              <w:t xml:space="preserve"> could be transformed to the figure  </w:t>
            </w:r>
            <w:r w:rsidR="00364D52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799" w:dyaOrig="300">
                <v:shape id="_x0000_i1025" type="#_x0000_t75" style="width:39.95pt;height:15pt" o:ole="">
                  <v:imagedata r:id="rId20" o:title=""/>
                </v:shape>
                <o:OLEObject Type="Embed" ProgID="FXE300.Equation" ShapeID="_x0000_i1025" DrawAspect="Content" ObjectID="_1460096961" r:id="rId21"/>
              </w:object>
            </w:r>
            <w:r w:rsidR="00364D52">
              <w:rPr>
                <w:rFonts w:ascii="Times New Roman" w:hAnsi="Times New Roman"/>
                <w:sz w:val="24"/>
                <w:szCs w:val="24"/>
              </w:rPr>
              <w:t xml:space="preserve">  by:</w:t>
            </w:r>
          </w:p>
          <w:p w:rsidR="00364D52" w:rsidRDefault="00364D52" w:rsidP="00364D52">
            <w:pPr>
              <w:ind w:right="5136"/>
              <w:rPr>
                <w:rFonts w:ascii="Times New Roman" w:hAnsi="Times New Roman"/>
                <w:sz w:val="24"/>
                <w:szCs w:val="24"/>
              </w:rPr>
            </w:pPr>
          </w:p>
          <w:p w:rsidR="00431358" w:rsidRDefault="00431358" w:rsidP="00364D52">
            <w:pPr>
              <w:ind w:right="5136"/>
              <w:rPr>
                <w:rFonts w:ascii="Times New Roman" w:hAnsi="Times New Roman"/>
                <w:sz w:val="24"/>
                <w:szCs w:val="24"/>
              </w:rPr>
            </w:pPr>
          </w:p>
          <w:p w:rsidR="00364D52" w:rsidRDefault="00364D52" w:rsidP="00364D52">
            <w:pPr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5648" behindDoc="0" locked="0" layoutInCell="1" allowOverlap="1">
                      <wp:simplePos x="0" y="0"/>
                      <wp:positionH relativeFrom="column">
                        <wp:posOffset>38100</wp:posOffset>
                      </wp:positionH>
                      <wp:positionV relativeFrom="paragraph">
                        <wp:posOffset>3447</wp:posOffset>
                      </wp:positionV>
                      <wp:extent cx="171450" cy="876300"/>
                      <wp:effectExtent l="0" t="0" r="19050" b="19050"/>
                      <wp:wrapNone/>
                      <wp:docPr id="2" name="Group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71450" cy="876300"/>
                                <a:chOff x="3420" y="8403"/>
                                <a:chExt cx="270" cy="1380"/>
                              </a:xfrm>
                            </wpg:grpSpPr>
                            <wps:wsp>
                              <wps:cNvPr id="3" name="AutoShape 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4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" name="AutoShape 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778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" name="AutoShape 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1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" name="AutoShape 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6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199C449" id="Group 2" o:spid="_x0000_s1026" style="position:absolute;margin-left:3pt;margin-top:.25pt;width:13.5pt;height:69pt;z-index:251675648" coordorigin="3420,8403" coordsize="270,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">
                      <v:roundrect id="AutoShape 19" o:spid="_x0000_s1027" style="position:absolute;left:3420;top:84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ZhEMIA&#10;AADaAAAADwAAAGRycy9kb3ducmV2LnhtbESPQWvCQBSE70L/w/IKXkQ3KrQhukqprHiTWkGPz+xr&#10;Epp9G7Orxn/vFgoeh5n5hpkvO1uLK7W+cqxgPEpAEOfOVFwo2H/rYQrCB2SDtWNScCcPy8VLb46Z&#10;cTf+ousuFCJC2GeooAyhyaT0eUkW/cg1xNH7ca3FEGVbSNPiLcJtLSdJ8iYtVhwXSmzos6T8d3ex&#10;CopUb9/5qFN9qFZrGmgcn1Znpfqv3ccMRKAuPMP/7Y1RMIW/K/EG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dmEQwgAAANoAAAAPAAAAAAAAAAAAAAAAAJgCAABkcnMvZG93&#10;bnJldi54bWxQSwUGAAAAAAQABAD1AAAAhwMAAAAA&#10;" strokeweight="1pt"/>
                      <v:roundrect id="AutoShape 20" o:spid="_x0000_s1028" style="position:absolute;left:3420;top:8778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5/5ZMIA&#10;AADaAAAADwAAAGRycy9kb3ducmV2LnhtbESPQWvCQBSE70L/w/IKXkQ3irQhukqprHiTWkGPz+xr&#10;Epp9G7Orxn/vFgoeh5n5hpkvO1uLK7W+cqxgPEpAEOfOVFwo2H/rYQrCB2SDtWNScCcPy8VLb46Z&#10;cTf+ousuFCJC2GeooAyhyaT0eUkW/cg1xNH7ca3FEGVbSNPiLcJtLSdJ8iYtVhwXSmzos6T8d3ex&#10;CopUb9/5qFN9qFZrGmgcn1Znpfqv3ccMRKAuPMP/7Y1RMIW/K/EG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n/lkwgAAANoAAAAPAAAAAAAAAAAAAAAAAJgCAABkcnMvZG93&#10;bnJldi54bWxQSwUGAAAAAAQABAD1AAAAhwMAAAAA&#10;" strokeweight="1pt"/>
                      <v:roundrect id="AutoShape 21" o:spid="_x0000_s1029" style="position:absolute;left:3420;top:91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NNc/8IA&#10;AADaAAAADwAAAGRycy9kb3ducmV2LnhtbESPQWvCQBSE70L/w/IKXkQ3CrYhukqprHiTWkGPz+xr&#10;Epp9G7Orxn/vFgoeh5n5hpkvO1uLK7W+cqxgPEpAEOfOVFwo2H/rYQrCB2SDtWNScCcPy8VLb46Z&#10;cTf+ousuFCJC2GeooAyhyaT0eUkW/cg1xNH7ca3FEGVbSNPiLcJtLSdJ8iYtVhwXSmzos6T8d3ex&#10;CopUb9/5qFN9qFZrGmgcn1Znpfqv3ccMRKAuPMP/7Y1RMIW/K/EG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01z/wgAAANoAAAAPAAAAAAAAAAAAAAAAAJgCAABkcnMvZG93&#10;bnJldi54bWxQSwUGAAAAAAQABAD1AAAAhwMAAAAA&#10;" strokeweight="1pt"/>
                      <v:roundrect id="AutoShape 22" o:spid="_x0000_s1030" style="position:absolute;left:3420;top:96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HCiMIA&#10;AADaAAAADwAAAGRycy9kb3ducmV2LnhtbESPQWvCQBSE74L/YXmFXsRs7EFDdJWibOmtqIV6fGaf&#10;STD7NmZXTf+9Wyh4HGbmG2ax6m0jbtT52rGCSZKCIC6cqblU8L3X4wyED8gGG8ek4Jc8rJbDwQJz&#10;4+68pdsulCJC2OeooAqhzaX0RUUWfeJa4uidXGcxRNmV0nR4j3DbyLc0nUqLNceFCltaV1Scd1er&#10;oMz014wPOtM/9eaDRhonx81FqdeX/n0OIlAfnuH/9qdRMIW/K/EGyO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AcKIwgAAANoAAAAPAAAAAAAAAAAAAAAAAJgCAABkcnMvZG93&#10;bnJldi54bWxQSwUGAAAAAAQABAD1AAAAhwMAAAAA&#10;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Rotation through 180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>
              <w:rPr>
                <w:rFonts w:ascii="Times New Roman" w:hAnsi="Times New Roman"/>
                <w:b/>
                <w:i/>
                <w:sz w:val="24"/>
                <w:szCs w:val="24"/>
              </w:rPr>
              <w:t>.</w:t>
            </w:r>
          </w:p>
          <w:p w:rsidR="00364D52" w:rsidRDefault="00364D52" w:rsidP="00364D52">
            <w:pPr>
              <w:rPr>
                <w:rFonts w:ascii="Times New Roman" w:hAnsi="Times New Roman"/>
                <w:sz w:val="12"/>
                <w:szCs w:val="24"/>
              </w:rPr>
            </w:pPr>
          </w:p>
          <w:p w:rsidR="00364D52" w:rsidRDefault="00364D52" w:rsidP="00364D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Reflection.</w:t>
            </w:r>
          </w:p>
          <w:p w:rsidR="00364D52" w:rsidRDefault="00364D52" w:rsidP="00364D52">
            <w:pPr>
              <w:rPr>
                <w:rFonts w:ascii="Times New Roman" w:hAnsi="Times New Roman"/>
                <w:sz w:val="12"/>
                <w:szCs w:val="24"/>
              </w:rPr>
            </w:pPr>
          </w:p>
          <w:p w:rsidR="00364D52" w:rsidRDefault="00364D52" w:rsidP="00364D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Translation.</w:t>
            </w:r>
          </w:p>
          <w:p w:rsidR="00364D52" w:rsidRDefault="00364D52" w:rsidP="00364D52">
            <w:pPr>
              <w:rPr>
                <w:rFonts w:ascii="Times New Roman" w:hAnsi="Times New Roman"/>
                <w:sz w:val="12"/>
                <w:szCs w:val="24"/>
              </w:rPr>
            </w:pPr>
          </w:p>
          <w:p w:rsidR="00364D52" w:rsidRDefault="00364D52" w:rsidP="00364D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Rotation through 90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364D52" w:rsidRDefault="00364D52" w:rsidP="00591FD0">
            <w:pPr>
              <w:pStyle w:val="QuestionStyle"/>
            </w:pPr>
          </w:p>
        </w:tc>
      </w:tr>
      <w:tr w:rsidR="0034337B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4337B" w:rsidRPr="001B3341" w:rsidRDefault="0034337B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CC3DFB" w:rsidRPr="00CC3DFB" w:rsidRDefault="0034337B" w:rsidP="00CC3DFB">
            <w:pPr>
              <w:rPr>
                <w:rFonts w:ascii="Times New Roman" w:hAnsi="Times New Roman"/>
                <w:sz w:val="16"/>
                <w:szCs w:val="16"/>
              </w:rPr>
            </w:pPr>
            <w:r w:rsidRPr="00526F13">
              <w:rPr>
                <w:rFonts w:ascii="Times New Roman" w:hAnsi="Times New Roman"/>
                <w:sz w:val="24"/>
                <w:szCs w:val="24"/>
              </w:rPr>
              <w:t>T</w:t>
            </w:r>
            <w:r>
              <w:rPr>
                <w:rFonts w:ascii="Times New Roman" w:hAnsi="Times New Roman"/>
                <w:sz w:val="24"/>
                <w:szCs w:val="24"/>
              </w:rPr>
              <w:t>he triangle label</w:t>
            </w:r>
            <w:r w:rsidR="00CC3DFB">
              <w:rPr>
                <w:rFonts w:ascii="Times New Roman" w:hAnsi="Times New Roman"/>
                <w:sz w:val="24"/>
                <w:szCs w:val="24"/>
              </w:rPr>
              <w:t>led A is reflec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ted in the line XY. </w:t>
            </w:r>
          </w:p>
          <w:p w:rsidR="00CC3DFB" w:rsidRPr="00CC3DFB" w:rsidRDefault="00EF6923" w:rsidP="00CC3DF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47B3FE07">
                <v:shape id="_x0000_s1053" type="#_x0000_t75" style="position:absolute;margin-left:101.55pt;margin-top:4.1pt;width:346.1pt;height:167.2pt;z-index:251678720;mso-position-horizontal-relative:text;mso-position-vertical-relative:text">
                  <v:imagedata r:id="rId22" o:title=""/>
                  <o:lock v:ext="edit" aspectratio="f"/>
                </v:shape>
                <o:OLEObject Type="Embed" ProgID="FXDraw3.Document" ShapeID="_x0000_s1053" DrawAspect="Content" ObjectID="_1460097009" r:id="rId23"/>
              </w:object>
            </w:r>
            <w:r w:rsidR="00CC3DFB" w:rsidRPr="00CC3DFB"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                                               </w:t>
            </w:r>
          </w:p>
          <w:p w:rsidR="0034337B" w:rsidRDefault="0034337B" w:rsidP="00431358">
            <w:pPr>
              <w:tabs>
                <w:tab w:val="left" w:pos="3578"/>
              </w:tabs>
              <w:ind w:right="697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Which triangle could be the image?</w:t>
            </w:r>
          </w:p>
          <w:p w:rsidR="0034337B" w:rsidRDefault="0034337B" w:rsidP="00431358">
            <w:pPr>
              <w:tabs>
                <w:tab w:val="left" w:pos="3861"/>
              </w:tabs>
              <w:ind w:right="6979"/>
              <w:rPr>
                <w:rFonts w:ascii="Times New Roman" w:hAnsi="Times New Roman"/>
                <w:sz w:val="24"/>
                <w:szCs w:val="24"/>
              </w:rPr>
            </w:pPr>
          </w:p>
          <w:p w:rsidR="00CC3DFB" w:rsidRDefault="00CC3DFB" w:rsidP="00CC3DFB">
            <w:pPr>
              <w:tabs>
                <w:tab w:val="left" w:pos="3861"/>
              </w:tabs>
              <w:ind w:right="4428"/>
              <w:rPr>
                <w:rFonts w:ascii="Times New Roman" w:hAnsi="Times New Roman"/>
                <w:sz w:val="24"/>
                <w:szCs w:val="24"/>
              </w:rPr>
            </w:pPr>
          </w:p>
          <w:p w:rsidR="00CC3DFB" w:rsidRDefault="00CC3DFB" w:rsidP="00CC3DFB">
            <w:pPr>
              <w:tabs>
                <w:tab w:val="left" w:pos="3861"/>
              </w:tabs>
              <w:ind w:right="4428"/>
              <w:rPr>
                <w:rFonts w:ascii="Times New Roman" w:hAnsi="Times New Roman"/>
                <w:sz w:val="24"/>
                <w:szCs w:val="24"/>
              </w:rPr>
            </w:pPr>
          </w:p>
          <w:p w:rsidR="00CC3DFB" w:rsidRDefault="00CC3DFB" w:rsidP="00CC3DFB">
            <w:pPr>
              <w:tabs>
                <w:tab w:val="left" w:pos="3861"/>
              </w:tabs>
              <w:ind w:right="4428"/>
              <w:rPr>
                <w:rFonts w:ascii="Times New Roman" w:hAnsi="Times New Roman"/>
                <w:sz w:val="24"/>
                <w:szCs w:val="24"/>
              </w:rPr>
            </w:pPr>
          </w:p>
          <w:p w:rsidR="00431358" w:rsidRDefault="00431358" w:rsidP="00CC3DFB">
            <w:pPr>
              <w:tabs>
                <w:tab w:val="left" w:pos="3861"/>
              </w:tabs>
              <w:ind w:right="4428"/>
              <w:rPr>
                <w:rFonts w:ascii="Times New Roman" w:hAnsi="Times New Roman"/>
                <w:sz w:val="24"/>
                <w:szCs w:val="24"/>
              </w:rPr>
            </w:pPr>
          </w:p>
          <w:p w:rsidR="00CC3DFB" w:rsidRDefault="00CC3DFB" w:rsidP="00CC3DFB">
            <w:pPr>
              <w:tabs>
                <w:tab w:val="left" w:pos="3861"/>
              </w:tabs>
              <w:ind w:right="4428"/>
              <w:rPr>
                <w:rFonts w:ascii="Times New Roman" w:hAnsi="Times New Roman"/>
                <w:sz w:val="24"/>
                <w:szCs w:val="24"/>
              </w:rPr>
            </w:pPr>
          </w:p>
          <w:p w:rsidR="00CC3DFB" w:rsidRDefault="00CC3DFB" w:rsidP="00CC3DFB">
            <w:pPr>
              <w:tabs>
                <w:tab w:val="left" w:pos="3861"/>
              </w:tabs>
              <w:ind w:right="4428"/>
              <w:rPr>
                <w:rFonts w:ascii="Times New Roman" w:hAnsi="Times New Roman"/>
                <w:sz w:val="24"/>
                <w:szCs w:val="24"/>
              </w:rPr>
            </w:pPr>
          </w:p>
          <w:p w:rsidR="00CC3DFB" w:rsidRDefault="00CC3DFB" w:rsidP="00CC3DFB">
            <w:pPr>
              <w:tabs>
                <w:tab w:val="left" w:pos="3861"/>
              </w:tabs>
              <w:ind w:right="4428"/>
              <w:rPr>
                <w:rFonts w:ascii="Times New Roman" w:hAnsi="Times New Roman"/>
                <w:sz w:val="24"/>
                <w:szCs w:val="24"/>
              </w:rPr>
            </w:pPr>
          </w:p>
          <w:p w:rsidR="00CC3DFB" w:rsidRDefault="00CC3DFB" w:rsidP="00CC3DFB">
            <w:pPr>
              <w:tabs>
                <w:tab w:val="left" w:pos="3861"/>
              </w:tabs>
              <w:ind w:right="4428"/>
              <w:rPr>
                <w:rFonts w:ascii="Times New Roman" w:hAnsi="Times New Roman"/>
                <w:sz w:val="24"/>
                <w:szCs w:val="24"/>
              </w:rPr>
            </w:pPr>
          </w:p>
          <w:p w:rsidR="00CC3DFB" w:rsidRPr="00526F13" w:rsidRDefault="00CC3DFB" w:rsidP="00CC3DFB">
            <w:pPr>
              <w:tabs>
                <w:tab w:val="left" w:pos="3861"/>
              </w:tabs>
              <w:ind w:right="4428"/>
              <w:rPr>
                <w:rFonts w:ascii="Times New Roman" w:hAnsi="Times New Roman"/>
                <w:sz w:val="24"/>
                <w:szCs w:val="24"/>
              </w:rPr>
            </w:pPr>
          </w:p>
          <w:p w:rsidR="0034337B" w:rsidRPr="00F97437" w:rsidRDefault="00CC3DFB" w:rsidP="008864B1">
            <w:pPr>
              <w:rPr>
                <w:rFonts w:ascii="Times New Roman" w:hAnsi="Times New Roman"/>
                <w:sz w:val="24"/>
                <w:szCs w:val="24"/>
              </w:rPr>
            </w:pPr>
            <w:r w:rsidRPr="00CC3DFB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80768" behindDoc="0" locked="0" layoutInCell="1" allowOverlap="1" wp14:anchorId="53209017" wp14:editId="23449AA0">
                      <wp:simplePos x="0" y="0"/>
                      <wp:positionH relativeFrom="column">
                        <wp:posOffset>1426210</wp:posOffset>
                      </wp:positionH>
                      <wp:positionV relativeFrom="paragraph">
                        <wp:posOffset>12065</wp:posOffset>
                      </wp:positionV>
                      <wp:extent cx="4114800" cy="114300"/>
                      <wp:effectExtent l="0" t="0" r="19050" b="19050"/>
                      <wp:wrapNone/>
                      <wp:docPr id="17" name="Group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1480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1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1E3B0862" id="Group 17" o:spid="_x0000_s1026" style="position:absolute;margin-left:112.3pt;margin-top:.95pt;width:324pt;height:9pt;z-index:251680768;mso-width-relative:margin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DsLcUA&#10;AADbAAAADwAAAGRycy9kb3ducmV2LnhtbESPQWvCQBCF7wX/wzJCL6Vu2kObRlcRi2IvglrsdciO&#10;STA7G7JrEvvrO4eCtxnem/e+mS0GV6uO2lB5NvAySUAR595WXBj4Pq6fU1AhIlusPZOBGwVYzEcP&#10;M8ys73lP3SEWSkI4ZGigjLHJtA55SQ7DxDfEop196zDK2hbatthLuKv1a5K8aYcVS0OJDa1Kyi+H&#10;qzOQ3lJ36k67zQ99cf/5u7Pvy6cPYx7Hw3IKKtIQ7+b/660VfIGVX2QAP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wOwtxQAAANsAAAAPAAAAAAAAAAAAAAAAAJgCAABkcnMv&#10;ZG93bnJldi54bWxQSwUGAAAAAAQABAD1AAAAigM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xJtsMA&#10;AADbAAAADwAAAGRycy9kb3ducmV2LnhtbERPTWvCQBC9F/oflin0UsymPWiMWUVaWvQiNBW9Dtkx&#10;CWZnQ3abxP76riB4m8f7nGw1mkb01LnasoLXKAZBXFhdc6lg//M5SUA4j6yxsUwKLuRgtXx8yDDV&#10;duBv6nNfihDCLkUFlfdtKqUrKjLoItsSB+5kO4M+wK6UusMhhJtGvsXxVBqsOTRU2NJ7RcU5/zUK&#10;kktiDv1h93WkLQ8ffzs9W7/MlXp+GtcLEJ5Gfxff3Bsd5s/h+ks4QC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YxJtsMAAADbAAAADwAAAAAAAAAAAAAAAACYAgAAZHJzL2Rv&#10;d25yZXYueG1sUEsFBgAAAAAEAAQA9QAAAIgDAAAAAA==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oqlsEA&#10;AADbAAAADwAAAGRycy9kb3ducmV2LnhtbERPy4rCMBTdD/gP4QpuBk114dRqFHFQnI3gA91emmtb&#10;bG5Kk2mrXz9ZDLg8nPdi1ZlSNFS7wrKC8SgCQZxaXXCm4HLeDmMQziNrLC2Tgic5WC17HwtMtG35&#10;SM3JZyKEsEtQQe59lUjp0pwMupGtiAN3t7VBH2CdSV1jG8JNKSdRNJUGCw4NOVa0ySl9nH6NgvgZ&#10;m2tzPexu9MPt9+ugv9afM6UG/W49B+Gp82/xv3uvFUzC+vAl/AC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LaKpbBAAAA2wAAAA8AAAAAAAAAAAAAAAAAmAIAAGRycy9kb3du&#10;cmV2LnhtbFBLBQYAAAAABAAEAPUAAACGAwAAAAA=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aPDcQA&#10;AADbAAAADwAAAGRycy9kb3ducmV2LnhtbESPQWvCQBSE70L/w/IKXkQ3etCYuoq0KHoRaou9PrLP&#10;JJh9G7JrEv31riD0OMzMN8xi1ZlSNFS7wrKC8SgCQZxaXXCm4PdnM4xBOI+ssbRMCm7kYLV86y0w&#10;0bblb2qOPhMBwi5BBbn3VSKlS3My6Ea2Ig7e2dYGfZB1JnWNbYCbUk6iaCoNFhwWcqzoM6f0crwa&#10;BfEtNqfmdNj+0Z7br/tBz9aDuVL99279AcJT5//Dr/ZOK5iM4fkl/AC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2Wjw3EAAAA2wAAAA8AAAAAAAAAAAAAAAAAmAIAAGRycy9k&#10;b3ducmV2LnhtbFBLBQYAAAAABAAEAPUAAACJAwAAAAA=&#10;" strokecolor="windowText" strokeweight="1pt"/>
                    </v:group>
                  </w:pict>
                </mc:Fallback>
              </mc:AlternateContent>
            </w:r>
          </w:p>
        </w:tc>
      </w:tr>
      <w:tr w:rsidR="0034337B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4337B" w:rsidRPr="001B3341" w:rsidRDefault="0034337B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4337B" w:rsidRDefault="00F5591B" w:rsidP="00CC3DFB">
            <w:pPr>
              <w:pStyle w:val="QuestionStyle"/>
            </w:pPr>
            <w:r>
              <w:t>Draw all of the</w:t>
            </w:r>
            <w:r w:rsidR="00AD3EEE">
              <w:t xml:space="preserve"> axes of line symmetry for the </w:t>
            </w:r>
            <w:r w:rsidR="00CC3DFB">
              <w:t>shape shown.</w:t>
            </w:r>
          </w:p>
          <w:p w:rsidR="00CC3DFB" w:rsidRDefault="00EF6923" w:rsidP="00CC3DFB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54" type="#_x0000_t75" style="position:absolute;margin-left:70.5pt;margin-top:5.7pt;width:212.25pt;height:184.15pt;z-index:251681792;mso-position-horizontal-relative:text;mso-position-vertical-relative:text">
                  <v:imagedata r:id="rId24" o:title=""/>
                </v:shape>
                <o:OLEObject Type="Embed" ProgID="FXDraw3.Document" ShapeID="_x0000_s1054" DrawAspect="Content" ObjectID="_1460097010" r:id="rId25"/>
              </w:object>
            </w:r>
          </w:p>
          <w:p w:rsidR="00CC3DFB" w:rsidRDefault="00CC3DFB" w:rsidP="00CC3DFB">
            <w:pPr>
              <w:pStyle w:val="QuestionStyle"/>
            </w:pPr>
          </w:p>
          <w:p w:rsidR="00CC3DFB" w:rsidRDefault="00CC3DFB" w:rsidP="00CC3DFB">
            <w:pPr>
              <w:pStyle w:val="QuestionStyle"/>
            </w:pPr>
          </w:p>
          <w:p w:rsidR="00CC3DFB" w:rsidRDefault="00CC3DFB" w:rsidP="00CC3DFB">
            <w:pPr>
              <w:pStyle w:val="QuestionStyle"/>
            </w:pPr>
          </w:p>
          <w:p w:rsidR="00CC3DFB" w:rsidRDefault="00CC3DFB" w:rsidP="00CC3DFB">
            <w:pPr>
              <w:pStyle w:val="QuestionStyle"/>
            </w:pPr>
          </w:p>
          <w:p w:rsidR="00CC3DFB" w:rsidRDefault="00CC3DFB" w:rsidP="00CC3DFB">
            <w:pPr>
              <w:pStyle w:val="QuestionStyle"/>
            </w:pPr>
          </w:p>
          <w:p w:rsidR="00CC3DFB" w:rsidRDefault="00CC3DFB" w:rsidP="00CC3DFB">
            <w:pPr>
              <w:pStyle w:val="QuestionStyle"/>
            </w:pPr>
          </w:p>
          <w:p w:rsidR="00CC3DFB" w:rsidRDefault="00CC3DFB" w:rsidP="00CC3DFB">
            <w:pPr>
              <w:pStyle w:val="QuestionStyle"/>
            </w:pPr>
          </w:p>
          <w:p w:rsidR="00CC3DFB" w:rsidRDefault="00CC3DFB" w:rsidP="00CC3DFB">
            <w:pPr>
              <w:pStyle w:val="QuestionStyle"/>
            </w:pPr>
          </w:p>
          <w:p w:rsidR="00CC3DFB" w:rsidRDefault="00CC3DFB" w:rsidP="00CC3DFB">
            <w:pPr>
              <w:pStyle w:val="QuestionStyle"/>
            </w:pPr>
          </w:p>
          <w:p w:rsidR="00CC3DFB" w:rsidRDefault="00CC3DFB" w:rsidP="00CC3DFB">
            <w:pPr>
              <w:pStyle w:val="QuestionStyle"/>
            </w:pPr>
          </w:p>
          <w:p w:rsidR="00CC3DFB" w:rsidRDefault="00CC3DFB" w:rsidP="00CC3DFB">
            <w:pPr>
              <w:pStyle w:val="QuestionStyle"/>
            </w:pPr>
          </w:p>
          <w:p w:rsidR="00CC3DFB" w:rsidRDefault="00CC3DFB" w:rsidP="00CC3DFB">
            <w:pPr>
              <w:pStyle w:val="QuestionStyle"/>
            </w:pPr>
          </w:p>
          <w:p w:rsidR="00CC3DFB" w:rsidRDefault="00CC3DFB" w:rsidP="00CC3DFB">
            <w:pPr>
              <w:pStyle w:val="QuestionStyle"/>
            </w:pPr>
          </w:p>
          <w:p w:rsidR="00CC3DFB" w:rsidRDefault="00CC3DFB" w:rsidP="00CC3DFB">
            <w:pPr>
              <w:pStyle w:val="QuestionStyle"/>
            </w:pPr>
          </w:p>
        </w:tc>
      </w:tr>
      <w:tr w:rsidR="00027496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027496" w:rsidRPr="001B3341" w:rsidRDefault="00027496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27496" w:rsidRDefault="00EF6923" w:rsidP="00CC3DFB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55" type="#_x0000_t75" style="position:absolute;margin-left:78.85pt;margin-top:11.85pt;width:253.95pt;height:219.45pt;z-index:-251625472;mso-position-horizontal-relative:text;mso-position-vertical-relative:text">
                  <v:imagedata r:id="rId26" o:title=""/>
                </v:shape>
                <o:OLEObject Type="Embed" ProgID="FXDraw3.Document" ShapeID="_x0000_s1055" DrawAspect="Content" ObjectID="_1460097011" r:id="rId27"/>
              </w:object>
            </w:r>
            <w:r w:rsidR="00027496">
              <w:t>Which shape has rotational symmetry of order 6?</w:t>
            </w:r>
          </w:p>
          <w:p w:rsidR="00027496" w:rsidRDefault="00027496" w:rsidP="00CC3DFB">
            <w:pPr>
              <w:pStyle w:val="QuestionStyle"/>
            </w:pPr>
          </w:p>
          <w:p w:rsidR="00027496" w:rsidRDefault="00027496" w:rsidP="00CC3DFB">
            <w:pPr>
              <w:pStyle w:val="QuestionStyle"/>
            </w:pPr>
          </w:p>
          <w:p w:rsidR="00027496" w:rsidRDefault="008D4B94" w:rsidP="00CC3DFB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2975E7E" wp14:editId="2410BB8D">
                      <wp:simplePos x="0" y="0"/>
                      <wp:positionH relativeFrom="column">
                        <wp:posOffset>816610</wp:posOffset>
                      </wp:positionH>
                      <wp:positionV relativeFrom="paragraph">
                        <wp:posOffset>144780</wp:posOffset>
                      </wp:positionV>
                      <wp:extent cx="171450" cy="114300"/>
                      <wp:effectExtent l="0" t="0" r="19050" b="19050"/>
                      <wp:wrapNone/>
                      <wp:docPr id="71" name="AutoShape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ysClr val="windowText" lastClr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4036E342" id="AutoShape 4" o:spid="_x0000_s1026" style="position:absolute;margin-left:64.3pt;margin-top:11.4pt;width:13.5pt;height: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" strokecolor="windowText" strokeweight="1pt"/>
                  </w:pict>
                </mc:Fallback>
              </mc:AlternateContent>
            </w:r>
          </w:p>
          <w:p w:rsidR="00027496" w:rsidRDefault="008D4B94" w:rsidP="00CC3DFB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>
                      <wp:simplePos x="0" y="0"/>
                      <wp:positionH relativeFrom="column">
                        <wp:posOffset>2816860</wp:posOffset>
                      </wp:positionH>
                      <wp:positionV relativeFrom="paragraph">
                        <wp:posOffset>83820</wp:posOffset>
                      </wp:positionV>
                      <wp:extent cx="171450" cy="114300"/>
                      <wp:effectExtent l="0" t="0" r="19050" b="19050"/>
                      <wp:wrapNone/>
                      <wp:docPr id="73" name="AutoShap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ysClr val="windowText" lastClr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72EBF0AC" id="AutoShape 6" o:spid="_x0000_s1026" style="position:absolute;margin-left:221.8pt;margin-top:6.6pt;width:13.5pt;height: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" strokecolor="windowText" strokeweight="1pt"/>
                  </w:pict>
                </mc:Fallback>
              </mc:AlternateContent>
            </w:r>
          </w:p>
          <w:p w:rsidR="00027496" w:rsidRDefault="00027496" w:rsidP="00CC3DFB">
            <w:pPr>
              <w:pStyle w:val="QuestionStyle"/>
            </w:pPr>
          </w:p>
          <w:p w:rsidR="00027496" w:rsidRDefault="00027496" w:rsidP="00CC3DFB">
            <w:pPr>
              <w:pStyle w:val="QuestionStyle"/>
            </w:pPr>
          </w:p>
          <w:p w:rsidR="00027496" w:rsidRDefault="00027496" w:rsidP="00CC3DFB">
            <w:pPr>
              <w:pStyle w:val="QuestionStyle"/>
            </w:pPr>
          </w:p>
          <w:p w:rsidR="00027496" w:rsidRDefault="008D4B94" w:rsidP="00CC3DFB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>
                      <wp:simplePos x="0" y="0"/>
                      <wp:positionH relativeFrom="column">
                        <wp:posOffset>2816860</wp:posOffset>
                      </wp:positionH>
                      <wp:positionV relativeFrom="paragraph">
                        <wp:posOffset>163830</wp:posOffset>
                      </wp:positionV>
                      <wp:extent cx="171450" cy="114300"/>
                      <wp:effectExtent l="0" t="0" r="19050" b="19050"/>
                      <wp:wrapNone/>
                      <wp:docPr id="70" name="AutoShape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ysClr val="windowText" lastClr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4CF65967" id="AutoShape 3" o:spid="_x0000_s1026" style="position:absolute;margin-left:221.8pt;margin-top:12.9pt;width:13.5pt;height: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" strokecolor="windowText" strokeweight="1pt"/>
                  </w:pict>
                </mc:Fallback>
              </mc:AlternateContent>
            </w: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>
                      <wp:simplePos x="0" y="0"/>
                      <wp:positionH relativeFrom="column">
                        <wp:posOffset>740410</wp:posOffset>
                      </wp:positionH>
                      <wp:positionV relativeFrom="paragraph">
                        <wp:posOffset>163830</wp:posOffset>
                      </wp:positionV>
                      <wp:extent cx="171450" cy="114300"/>
                      <wp:effectExtent l="0" t="0" r="19050" b="19050"/>
                      <wp:wrapNone/>
                      <wp:docPr id="72" name="AutoShap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ysClr val="windowText" lastClr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525086CD" id="AutoShape 5" o:spid="_x0000_s1026" style="position:absolute;margin-left:58.3pt;margin-top:12.9pt;width:13.5pt;height:9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" strokecolor="windowText" strokeweight="1pt"/>
                  </w:pict>
                </mc:Fallback>
              </mc:AlternateContent>
            </w:r>
          </w:p>
          <w:p w:rsidR="00027496" w:rsidRDefault="00027496" w:rsidP="00CC3DFB">
            <w:pPr>
              <w:pStyle w:val="QuestionStyle"/>
            </w:pPr>
          </w:p>
          <w:p w:rsidR="00027496" w:rsidRDefault="00027496" w:rsidP="00CC3DFB">
            <w:pPr>
              <w:pStyle w:val="QuestionStyle"/>
            </w:pPr>
          </w:p>
          <w:p w:rsidR="00027496" w:rsidRDefault="00027496" w:rsidP="00CC3DFB">
            <w:pPr>
              <w:pStyle w:val="QuestionStyle"/>
            </w:pPr>
          </w:p>
          <w:p w:rsidR="00027496" w:rsidRDefault="00027496" w:rsidP="00CC3DFB">
            <w:pPr>
              <w:pStyle w:val="QuestionStyle"/>
            </w:pPr>
          </w:p>
          <w:p w:rsidR="008D4B94" w:rsidRDefault="008D4B94" w:rsidP="00CC3DFB">
            <w:pPr>
              <w:pStyle w:val="QuestionStyle"/>
            </w:pPr>
          </w:p>
          <w:p w:rsidR="008D4B94" w:rsidRDefault="008D4B94" w:rsidP="00CC3DFB">
            <w:pPr>
              <w:pStyle w:val="QuestionStyle"/>
            </w:pPr>
          </w:p>
          <w:p w:rsidR="008D4B94" w:rsidRDefault="008D4B94" w:rsidP="00CC3DFB">
            <w:pPr>
              <w:pStyle w:val="QuestionStyle"/>
            </w:pPr>
          </w:p>
          <w:p w:rsidR="008D4B94" w:rsidRDefault="008D4B94" w:rsidP="00CC3DFB">
            <w:pPr>
              <w:pStyle w:val="QuestionStyle"/>
            </w:pPr>
          </w:p>
        </w:tc>
      </w:tr>
      <w:tr w:rsidR="00027496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027496" w:rsidRPr="001B3341" w:rsidRDefault="00027496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27496" w:rsidRDefault="001C265A" w:rsidP="00CC3DFB">
            <w:pPr>
              <w:pStyle w:val="QuestionStyle"/>
            </w:pPr>
            <w:r>
              <w:t xml:space="preserve">Complete the figure given that </w:t>
            </w:r>
            <w:r w:rsidRPr="001C265A">
              <w:rPr>
                <w:i/>
              </w:rPr>
              <w:t>PQ</w:t>
            </w:r>
            <w:r>
              <w:t xml:space="preserve"> is an axis of line symmetry.</w:t>
            </w:r>
          </w:p>
          <w:p w:rsidR="001C265A" w:rsidRDefault="00EF6923" w:rsidP="00CC3DFB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56" type="#_x0000_t75" style="position:absolute;margin-left:78.85pt;margin-top:5.6pt;width:245.7pt;height:186.95pt;z-index:251692032;mso-position-horizontal-relative:text;mso-position-vertical-relative:text">
                  <v:imagedata r:id="rId28" o:title=""/>
                </v:shape>
                <o:OLEObject Type="Embed" ProgID="FXDraw3.Document" ShapeID="_x0000_s1056" DrawAspect="Content" ObjectID="_1460097012" r:id="rId29"/>
              </w:object>
            </w:r>
          </w:p>
          <w:p w:rsidR="001C265A" w:rsidRDefault="001C265A" w:rsidP="00CC3DFB">
            <w:pPr>
              <w:pStyle w:val="QuestionStyle"/>
            </w:pPr>
          </w:p>
          <w:p w:rsidR="001C265A" w:rsidRDefault="001C265A" w:rsidP="00CC3DFB">
            <w:pPr>
              <w:pStyle w:val="QuestionStyle"/>
            </w:pPr>
          </w:p>
          <w:p w:rsidR="001C265A" w:rsidRDefault="001C265A" w:rsidP="00CC3DFB">
            <w:pPr>
              <w:pStyle w:val="QuestionStyle"/>
            </w:pPr>
          </w:p>
          <w:p w:rsidR="001C265A" w:rsidRDefault="001C265A" w:rsidP="00CC3DFB">
            <w:pPr>
              <w:pStyle w:val="QuestionStyle"/>
            </w:pPr>
          </w:p>
          <w:p w:rsidR="001C265A" w:rsidRDefault="001C265A" w:rsidP="00CC3DFB">
            <w:pPr>
              <w:pStyle w:val="QuestionStyle"/>
            </w:pPr>
          </w:p>
          <w:p w:rsidR="001C265A" w:rsidRDefault="001C265A" w:rsidP="00CC3DFB">
            <w:pPr>
              <w:pStyle w:val="QuestionStyle"/>
            </w:pPr>
          </w:p>
          <w:p w:rsidR="001C265A" w:rsidRDefault="001C265A" w:rsidP="00CC3DFB">
            <w:pPr>
              <w:pStyle w:val="QuestionStyle"/>
            </w:pPr>
          </w:p>
          <w:p w:rsidR="001C265A" w:rsidRDefault="001C265A" w:rsidP="00CC3DFB">
            <w:pPr>
              <w:pStyle w:val="QuestionStyle"/>
            </w:pPr>
          </w:p>
          <w:p w:rsidR="001C265A" w:rsidRDefault="001C265A" w:rsidP="00CC3DFB">
            <w:pPr>
              <w:pStyle w:val="QuestionStyle"/>
            </w:pPr>
          </w:p>
          <w:p w:rsidR="001C265A" w:rsidRDefault="001C265A" w:rsidP="00CC3DFB">
            <w:pPr>
              <w:pStyle w:val="QuestionStyle"/>
            </w:pPr>
          </w:p>
          <w:p w:rsidR="001C265A" w:rsidRDefault="001C265A" w:rsidP="00CC3DFB">
            <w:pPr>
              <w:pStyle w:val="QuestionStyle"/>
            </w:pPr>
          </w:p>
          <w:p w:rsidR="001C265A" w:rsidRDefault="001C265A" w:rsidP="00CC3DFB">
            <w:pPr>
              <w:pStyle w:val="QuestionStyle"/>
            </w:pPr>
          </w:p>
          <w:p w:rsidR="001C265A" w:rsidRDefault="001C265A" w:rsidP="00CC3DFB">
            <w:pPr>
              <w:pStyle w:val="QuestionStyle"/>
            </w:pPr>
          </w:p>
        </w:tc>
      </w:tr>
      <w:tr w:rsidR="0034337B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34337B" w:rsidRPr="001B3341" w:rsidRDefault="0034337B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7187C" w:rsidRDefault="00EF6923" w:rsidP="0087187C">
            <w:pPr>
              <w:ind w:right="4995"/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>
                <v:shape id="_x0000_s1062" type="#_x0000_t75" style="position:absolute;margin-left:230pt;margin-top:1.65pt;width:176.05pt;height:163.75pt;z-index:251695104;mso-position-horizontal-relative:text;mso-position-vertical-relative:text">
                  <v:imagedata r:id="rId30" o:title=""/>
                  <o:lock v:ext="edit" aspectratio="f"/>
                </v:shape>
                <o:OLEObject Type="Embed" ProgID="FXDraw3.Document" ShapeID="_x0000_s1062" DrawAspect="Content" ObjectID="_1460097013" r:id="rId31"/>
              </w:object>
            </w:r>
            <w:r w:rsidR="0087187C">
              <w:rPr>
                <w:rFonts w:ascii="Times New Roman" w:hAnsi="Times New Roman"/>
                <w:sz w:val="24"/>
                <w:szCs w:val="24"/>
              </w:rPr>
              <w:t xml:space="preserve">The point </w:t>
            </w:r>
            <w:r w:rsidR="0087187C" w:rsidRPr="00CE0AA8">
              <w:rPr>
                <w:rFonts w:ascii="Times New Roman" w:hAnsi="Times New Roman"/>
                <w:i/>
                <w:sz w:val="24"/>
                <w:szCs w:val="24"/>
              </w:rPr>
              <w:t xml:space="preserve">K </w:t>
            </w:r>
            <w:r w:rsidR="0087187C">
              <w:rPr>
                <w:rFonts w:ascii="Times New Roman" w:hAnsi="Times New Roman"/>
                <w:sz w:val="24"/>
                <w:szCs w:val="24"/>
              </w:rPr>
              <w:t>(-5, 3) is reflected in the</w:t>
            </w:r>
            <w:r w:rsidR="00CE0AA8">
              <w:rPr>
                <w:rFonts w:ascii="Times New Roman" w:hAnsi="Times New Roman"/>
                <w:sz w:val="24"/>
                <w:szCs w:val="24"/>
              </w:rPr>
              <w:t xml:space="preserve"> line  </w:t>
            </w:r>
            <w:r w:rsidR="00CE0AA8" w:rsidRPr="00CE0AA8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548" w:dyaOrig="273">
                <v:shape id="_x0000_i1026" type="#_x0000_t75" style="width:27.4pt;height:13.65pt" o:ole="">
                  <v:imagedata r:id="rId32" o:title=""/>
                </v:shape>
                <o:OLEObject Type="Embed" ProgID="FXE300.Equation" ShapeID="_x0000_i1026" DrawAspect="Content" ObjectID="_1460096962" r:id="rId33"/>
              </w:object>
            </w:r>
            <w:r w:rsidR="00CE0A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87187C">
              <w:rPr>
                <w:rFonts w:ascii="Times New Roman" w:hAnsi="Times New Roman"/>
                <w:sz w:val="24"/>
                <w:szCs w:val="24"/>
              </w:rPr>
              <w:t>. Which point is the image after the transformation?</w:t>
            </w:r>
          </w:p>
          <w:p w:rsidR="00CE0AA8" w:rsidRDefault="00CE0AA8" w:rsidP="00CE0AA8">
            <w:pPr>
              <w:ind w:right="4995"/>
              <w:rPr>
                <w:rFonts w:ascii="Times New Roman" w:hAnsi="Times New Roman"/>
                <w:sz w:val="24"/>
                <w:szCs w:val="24"/>
              </w:rPr>
            </w:pPr>
          </w:p>
          <w:p w:rsidR="0087187C" w:rsidRDefault="00906311" w:rsidP="00CE0AA8">
            <w:pPr>
              <w:ind w:right="499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4144" behindDoc="0" locked="0" layoutInCell="1" allowOverlap="1" wp14:anchorId="21896570" wp14:editId="2F05490A">
                      <wp:simplePos x="0" y="0"/>
                      <wp:positionH relativeFrom="column">
                        <wp:posOffset>104775</wp:posOffset>
                      </wp:positionH>
                      <wp:positionV relativeFrom="paragraph">
                        <wp:posOffset>3810</wp:posOffset>
                      </wp:positionV>
                      <wp:extent cx="171450" cy="876300"/>
                      <wp:effectExtent l="0" t="0" r="19050" b="19050"/>
                      <wp:wrapNone/>
                      <wp:docPr id="23" name="Group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71450" cy="876300"/>
                                <a:chOff x="3420" y="8403"/>
                                <a:chExt cx="270" cy="1380"/>
                              </a:xfrm>
                            </wpg:grpSpPr>
                            <wps:wsp>
                              <wps:cNvPr id="24" name="AutoShap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4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" name="AutoShape 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778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" name="AutoShape 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1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7" name="AutoShape 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6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2FD538D" id="Group 23" o:spid="_x0000_s1026" style="position:absolute;margin-left:8.25pt;margin-top:.3pt;width:13.5pt;height:69pt;z-index:251654144" coordorigin="3420,8403" coordsize="270,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">
                      <v:roundrect id="AutoShape 34" o:spid="_x0000_s1027" style="position:absolute;left:3420;top:84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e61MMA&#10;AADbAAAADwAAAGRycy9kb3ducmV2LnhtbESPQWsCMRSE74L/ITyhN02UVtrVKCJYeitde+jxuXnd&#10;Xbp5WZPsuu2vbwTB4zAz3zDr7WAb0ZMPtWMN85kCQVw4U3Op4fN4mD6DCBHZYOOYNPxSgO1mPFpj&#10;ZtyFP6jPYykShEOGGqoY20zKUFRkMcxcS5y8b+ctxiR9KY3HS4LbRi6UWkqLNaeFClvaV1T85J3V&#10;UBjVKf/Vv7+cnmL+13dnlq9nrR8mw24FItIQ7+Fb+81oWDzC9Uv6AXLz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Qe61MMAAADbAAAADwAAAAAAAAAAAAAAAACYAgAAZHJzL2Rv&#10;d25yZXYueG1sUEsFBgAAAAAEAAQA9QAAAIgDAAAAAA==&#10;"/>
                      <v:roundrect id="AutoShape 35" o:spid="_x0000_s1028" style="position:absolute;left:3420;top:8778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sfT8MA&#10;AADbAAAADwAAAGRycy9kb3ducmV2LnhtbESPQWsCMRSE7wX/Q3iCt5ooWOpqFBEsvZVuPXh8bp67&#10;i5uXNcmua399Uyj0OMzMN8x6O9hG9ORD7VjDbKpAEBfO1FxqOH4dnl9BhIhssHFMGh4UYLsZPa0x&#10;M+7On9TnsRQJwiFDDVWMbSZlKCqyGKauJU7exXmLMUlfSuPxnuC2kXOlXqTFmtNChS3tKyqueWc1&#10;FEZ1yp/6j+V5EfPvvruxfLtpPRkPuxWISEP8D/+1342G+QJ+v6QfI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sfT8MAAADbAAAADwAAAAAAAAAAAAAAAACYAgAAZHJzL2Rv&#10;d25yZXYueG1sUEsFBgAAAAAEAAQA9QAAAIgDAAAAAA==&#10;"/>
                      <v:roundrect id="AutoShape 36" o:spid="_x0000_s1029" style="position:absolute;left:3420;top:91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mBOMMA&#10;AADbAAAADwAAAGRycy9kb3ducmV2LnhtbESPQWsCMRSE7wX/Q3iCt5ooKHU1igiW3kq3Hjw+N8/d&#10;xc3LmmTXbX99Uyj0OMzMN8xmN9hG9ORD7VjDbKpAEBfO1FxqOH0en19AhIhssHFMGr4owG47etpg&#10;ZtyDP6jPYykShEOGGqoY20zKUFRkMUxdS5y8q/MWY5K+lMbjI8FtI+dKLaXFmtNChS0dKipueWc1&#10;FEZ1yp/799VlEfPvvruzfL1rPRkP+zWISEP8D/+134yG+RJ+v6QfIL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pmBOMMAAADbAAAADwAAAAAAAAAAAAAAAACYAgAAZHJzL2Rv&#10;d25yZXYueG1sUEsFBgAAAAAEAAQA9QAAAIgDAAAAAA==&#10;"/>
                      <v:roundrect id="AutoShape 37" o:spid="_x0000_s1030" style="position:absolute;left:3420;top:96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Uko8MA&#10;AADbAAAADwAAAGRycy9kb3ducmV2LnhtbESPQWsCMRSE74L/ITyhN00UWtvVKCJYeitde+jxuXnd&#10;Xbp5WZPsuu2vbwTB4zAz3zDr7WAb0ZMPtWMN85kCQVw4U3Op4fN4mD6DCBHZYOOYNPxSgO1mPFpj&#10;ZtyFP6jPYykShEOGGqoY20zKUFRkMcxcS5y8b+ctxiR9KY3HS4LbRi6UepIWa04LFba0r6j4yTur&#10;oTCqU/6rf385Pcb8r+/OLF/PWj9Mht0KRKQh3sO39pvRsFjC9Uv6AXLz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dUko8MAAADbAAAADwAAAAAAAAAAAAAAAACYAgAAZHJzL2Rv&#10;d25yZXYueG1sUEsFBgAAAAAEAAQA9QAAAIgDAAAAAA==&#10;"/>
                    </v:group>
                  </w:pict>
                </mc:Fallback>
              </mc:AlternateContent>
            </w:r>
            <w:r w:rsidR="0087187C"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  <w:r w:rsidR="00CE0AA8">
              <w:rPr>
                <w:rFonts w:ascii="Times New Roman" w:hAnsi="Times New Roman"/>
                <w:sz w:val="24"/>
                <w:szCs w:val="24"/>
              </w:rPr>
              <w:t>A (3, 5)</w:t>
            </w:r>
          </w:p>
          <w:p w:rsidR="00CE0AA8" w:rsidRPr="00CE0AA8" w:rsidRDefault="00CE0AA8" w:rsidP="00CE0AA8">
            <w:pPr>
              <w:ind w:right="4995"/>
              <w:rPr>
                <w:rFonts w:ascii="Times New Roman" w:hAnsi="Times New Roman"/>
                <w:sz w:val="12"/>
                <w:szCs w:val="12"/>
              </w:rPr>
            </w:pPr>
          </w:p>
          <w:p w:rsidR="0087187C" w:rsidRDefault="00CE0AA8" w:rsidP="00CE0AA8">
            <w:pPr>
              <w:ind w:right="499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B (5, -3</w:t>
            </w:r>
            <w:r w:rsidR="0087187C">
              <w:rPr>
                <w:rFonts w:ascii="Times New Roman" w:hAnsi="Times New Roman"/>
                <w:sz w:val="24"/>
                <w:szCs w:val="24"/>
              </w:rPr>
              <w:t>)</w:t>
            </w:r>
          </w:p>
          <w:p w:rsidR="00CE0AA8" w:rsidRPr="00CE0AA8" w:rsidRDefault="00CE0AA8" w:rsidP="00CE0AA8">
            <w:pPr>
              <w:ind w:right="4995"/>
              <w:rPr>
                <w:rFonts w:ascii="Times New Roman" w:hAnsi="Times New Roman"/>
                <w:sz w:val="12"/>
                <w:szCs w:val="12"/>
              </w:rPr>
            </w:pPr>
          </w:p>
          <w:p w:rsidR="00CE0AA8" w:rsidRPr="00CE0AA8" w:rsidRDefault="00CE0AA8" w:rsidP="00CE0AA8">
            <w:pPr>
              <w:ind w:right="499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C (3, -5</w:t>
            </w:r>
            <w:r w:rsidR="0087187C">
              <w:rPr>
                <w:rFonts w:ascii="Times New Roman" w:hAnsi="Times New Roman"/>
                <w:sz w:val="24"/>
                <w:szCs w:val="24"/>
              </w:rPr>
              <w:t>)</w:t>
            </w:r>
          </w:p>
          <w:p w:rsidR="00CE0AA8" w:rsidRPr="00CE0AA8" w:rsidRDefault="00CE0AA8" w:rsidP="00CE0AA8">
            <w:pPr>
              <w:ind w:right="4995"/>
              <w:rPr>
                <w:rFonts w:ascii="Times New Roman" w:hAnsi="Times New Roman"/>
                <w:sz w:val="12"/>
                <w:szCs w:val="12"/>
              </w:rPr>
            </w:pPr>
          </w:p>
          <w:p w:rsidR="0087187C" w:rsidRDefault="0087187C" w:rsidP="00CE0AA8">
            <w:pPr>
              <w:ind w:right="499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D (-3, </w:t>
            </w:r>
            <w:r w:rsidR="00CE0AA8">
              <w:rPr>
                <w:rFonts w:ascii="Times New Roman" w:hAnsi="Times New Roman"/>
                <w:sz w:val="24"/>
                <w:szCs w:val="24"/>
              </w:rPr>
              <w:t>-5</w:t>
            </w:r>
            <w:r>
              <w:rPr>
                <w:rFonts w:ascii="Times New Roman" w:hAnsi="Times New Roman"/>
                <w:sz w:val="24"/>
                <w:szCs w:val="24"/>
              </w:rPr>
              <w:t>)</w:t>
            </w:r>
          </w:p>
          <w:p w:rsidR="0087187C" w:rsidRDefault="00CE0AA8" w:rsidP="0087187C">
            <w:pPr>
              <w:spacing w:after="120"/>
              <w:ind w:right="499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</w:p>
          <w:p w:rsidR="00CE0AA8" w:rsidRDefault="00CE0AA8" w:rsidP="0087187C">
            <w:pPr>
              <w:spacing w:after="120"/>
              <w:ind w:right="4995"/>
              <w:rPr>
                <w:rFonts w:ascii="Times New Roman" w:hAnsi="Times New Roman"/>
                <w:sz w:val="24"/>
                <w:szCs w:val="24"/>
              </w:rPr>
            </w:pPr>
          </w:p>
          <w:p w:rsidR="0034337B" w:rsidRDefault="0034337B" w:rsidP="00591FD0">
            <w:pPr>
              <w:pStyle w:val="QuestionStyle"/>
            </w:pPr>
          </w:p>
        </w:tc>
      </w:tr>
      <w:tr w:rsidR="0034337B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34337B" w:rsidRPr="001B3341" w:rsidRDefault="0034337B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4337B" w:rsidRDefault="00EF6923" w:rsidP="00591FD0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66" type="#_x0000_t75" style="position:absolute;margin-left:93pt;margin-top:23.45pt;width:191.55pt;height:196.55pt;z-index:251704320;mso-position-horizontal-relative:text;mso-position-vertical-relative:text">
                  <v:imagedata r:id="rId34" o:title=""/>
                </v:shape>
                <o:OLEObject Type="Embed" ProgID="FXDraw3.Document" ShapeID="_x0000_s1066" DrawAspect="Content" ObjectID="_1460097014" r:id="rId35"/>
              </w:object>
            </w:r>
            <w:r w:rsidR="006D072F">
              <w:t xml:space="preserve">Draw the position of the figure </w:t>
            </w:r>
            <w:r w:rsidR="006D072F" w:rsidRPr="006D072F">
              <w:rPr>
                <w:i/>
              </w:rPr>
              <w:t>ABC</w:t>
            </w:r>
            <w:r w:rsidR="006D072F">
              <w:t xml:space="preserve"> after a translation in the direction and distance indicated by the arrow.</w:t>
            </w:r>
          </w:p>
          <w:p w:rsidR="006D072F" w:rsidRDefault="006D072F" w:rsidP="00591FD0">
            <w:pPr>
              <w:pStyle w:val="QuestionStyle"/>
            </w:pPr>
          </w:p>
          <w:p w:rsidR="006D072F" w:rsidRDefault="006D072F" w:rsidP="00591FD0">
            <w:pPr>
              <w:pStyle w:val="QuestionStyle"/>
            </w:pPr>
          </w:p>
          <w:p w:rsidR="006D072F" w:rsidRDefault="006D072F" w:rsidP="00591FD0">
            <w:pPr>
              <w:pStyle w:val="QuestionStyle"/>
            </w:pPr>
          </w:p>
          <w:p w:rsidR="006D072F" w:rsidRDefault="006D072F" w:rsidP="00591FD0">
            <w:pPr>
              <w:pStyle w:val="QuestionStyle"/>
            </w:pPr>
          </w:p>
          <w:p w:rsidR="006D072F" w:rsidRDefault="006D072F" w:rsidP="00591FD0">
            <w:pPr>
              <w:pStyle w:val="QuestionStyle"/>
            </w:pPr>
          </w:p>
          <w:p w:rsidR="006D072F" w:rsidRDefault="006D072F" w:rsidP="00591FD0">
            <w:pPr>
              <w:pStyle w:val="QuestionStyle"/>
            </w:pPr>
          </w:p>
          <w:p w:rsidR="006D072F" w:rsidRDefault="006D072F" w:rsidP="00591FD0">
            <w:pPr>
              <w:pStyle w:val="QuestionStyle"/>
            </w:pPr>
          </w:p>
          <w:p w:rsidR="006D072F" w:rsidRDefault="006D072F" w:rsidP="00591FD0">
            <w:pPr>
              <w:pStyle w:val="QuestionStyle"/>
            </w:pPr>
          </w:p>
          <w:p w:rsidR="006D072F" w:rsidRDefault="006D072F" w:rsidP="00591FD0">
            <w:pPr>
              <w:pStyle w:val="QuestionStyle"/>
            </w:pPr>
          </w:p>
          <w:p w:rsidR="006D072F" w:rsidRDefault="006D072F" w:rsidP="00591FD0">
            <w:pPr>
              <w:pStyle w:val="QuestionStyle"/>
            </w:pPr>
          </w:p>
          <w:p w:rsidR="006D072F" w:rsidRDefault="006D072F" w:rsidP="00591FD0">
            <w:pPr>
              <w:pStyle w:val="QuestionStyle"/>
            </w:pPr>
          </w:p>
          <w:p w:rsidR="006D072F" w:rsidRDefault="006D072F" w:rsidP="00591FD0">
            <w:pPr>
              <w:pStyle w:val="QuestionStyle"/>
            </w:pPr>
          </w:p>
          <w:p w:rsidR="006D072F" w:rsidRDefault="006D072F" w:rsidP="00591FD0">
            <w:pPr>
              <w:pStyle w:val="QuestionStyle"/>
            </w:pPr>
          </w:p>
          <w:p w:rsidR="006D072F" w:rsidRDefault="006D072F" w:rsidP="00591FD0">
            <w:pPr>
              <w:pStyle w:val="QuestionStyle"/>
            </w:pPr>
          </w:p>
        </w:tc>
      </w:tr>
      <w:tr w:rsidR="008864B1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8864B1" w:rsidRPr="001B3341" w:rsidRDefault="008864B1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864B1" w:rsidRPr="006D072F" w:rsidRDefault="008864B1" w:rsidP="008864B1">
            <w:pPr>
              <w:pStyle w:val="QuestionStyle"/>
            </w:pPr>
            <w:r w:rsidRPr="006D072F">
              <w:t xml:space="preserve">The point </w:t>
            </w:r>
            <w:r w:rsidRPr="006D072F">
              <w:rPr>
                <w:i/>
              </w:rPr>
              <w:t xml:space="preserve">M </w:t>
            </w:r>
            <w:r w:rsidRPr="006D072F">
              <w:t>(-6, -4) is rotated through 90</w:t>
            </w:r>
            <w:r w:rsidRPr="006D072F">
              <w:rPr>
                <w:vertAlign w:val="superscript"/>
              </w:rPr>
              <w:t>o</w:t>
            </w:r>
            <w:r w:rsidRPr="006D072F">
              <w:t xml:space="preserve"> in an anticlockwise direction about the origin. </w:t>
            </w:r>
          </w:p>
          <w:p w:rsidR="008864B1" w:rsidRPr="006D072F" w:rsidRDefault="00EF6923" w:rsidP="008864B1">
            <w:pPr>
              <w:pStyle w:val="QuestionStyle"/>
            </w:pPr>
            <w:r>
              <w:object w:dxaOrig="1440" w:dyaOrig="1440" w14:anchorId="713B4B0D">
                <v:shape id="_x0000_s1064" type="#_x0000_t75" style="position:absolute;margin-left:234.5pt;margin-top:12.95pt;width:159.35pt;height:163.85pt;z-index:251697152;mso-position-horizontal-relative:text;mso-position-vertical-relative:text">
                  <v:imagedata r:id="rId36" o:title=""/>
                  <o:lock v:ext="edit" aspectratio="f"/>
                </v:shape>
                <o:OLEObject Type="Embed" ProgID="FXDraw3.Document" ShapeID="_x0000_s1064" DrawAspect="Content" ObjectID="_1460097015" r:id="rId37"/>
              </w:object>
            </w:r>
            <w:r w:rsidR="0094679F" w:rsidRPr="006D072F">
              <w:t>Which are the coordinates of the</w:t>
            </w:r>
            <w:r w:rsidR="008864B1" w:rsidRPr="006D072F">
              <w:t xml:space="preserve"> image after the transformation?</w:t>
            </w:r>
          </w:p>
          <w:p w:rsidR="008864B1" w:rsidRPr="006D072F" w:rsidRDefault="008864B1" w:rsidP="008864B1">
            <w:pPr>
              <w:pStyle w:val="QuestionStyle"/>
            </w:pPr>
          </w:p>
          <w:p w:rsidR="0094679F" w:rsidRPr="006D072F" w:rsidRDefault="0094679F" w:rsidP="008864B1">
            <w:pPr>
              <w:pStyle w:val="QuestionStyle"/>
            </w:pPr>
          </w:p>
          <w:p w:rsidR="0094679F" w:rsidRPr="006D072F" w:rsidRDefault="0094679F" w:rsidP="008864B1">
            <w:pPr>
              <w:pStyle w:val="QuestionStyle"/>
            </w:pPr>
          </w:p>
          <w:p w:rsidR="0094679F" w:rsidRPr="006D072F" w:rsidRDefault="0094679F" w:rsidP="008864B1">
            <w:pPr>
              <w:pStyle w:val="QuestionStyle"/>
            </w:pPr>
          </w:p>
          <w:p w:rsidR="0094679F" w:rsidRPr="006D072F" w:rsidRDefault="0094679F" w:rsidP="008864B1">
            <w:pPr>
              <w:pStyle w:val="QuestionStyle"/>
            </w:pPr>
            <w:r w:rsidRPr="006D072F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52B0DC08" wp14:editId="65F6058E">
                      <wp:simplePos x="0" y="0"/>
                      <wp:positionH relativeFrom="column">
                        <wp:posOffset>1083310</wp:posOffset>
                      </wp:positionH>
                      <wp:positionV relativeFrom="paragraph">
                        <wp:posOffset>77470</wp:posOffset>
                      </wp:positionV>
                      <wp:extent cx="1257300" cy="466725"/>
                      <wp:effectExtent l="0" t="0" r="19050" b="28575"/>
                      <wp:wrapNone/>
                      <wp:docPr id="43" name="Rectangle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7300" cy="46672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9B165D" w:rsidRPr="0094679F" w:rsidRDefault="009B165D" w:rsidP="006D072F">
                                  <w:pPr>
                                    <w:pStyle w:val="QuestionStyle"/>
                                  </w:pPr>
                                  <w:r>
                                    <w:t>HHlll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B0DC08" id="Rectangle 43" o:spid="_x0000_s1026" style="position:absolute;margin-left:85.3pt;margin-top:6.1pt;width:99pt;height:36.75pt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" filled="f" strokecolor="black [3213]" strokeweight="1.5pt">
                      <v:textbox>
                        <w:txbxContent>
                          <w:p w:rsidR="009B165D" w:rsidRPr="0094679F" w:rsidRDefault="009B165D" w:rsidP="006D072F">
                            <w:pPr>
                              <w:pStyle w:val="QuestionStyle"/>
                            </w:pPr>
                            <w:r>
                              <w:t>HHlll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94679F" w:rsidRPr="006D072F" w:rsidRDefault="0094679F" w:rsidP="008864B1">
            <w:pPr>
              <w:pStyle w:val="QuestionStyle"/>
            </w:pPr>
          </w:p>
          <w:p w:rsidR="0094679F" w:rsidRPr="006D072F" w:rsidRDefault="0094679F" w:rsidP="008864B1">
            <w:pPr>
              <w:pStyle w:val="QuestionStyle"/>
            </w:pPr>
          </w:p>
          <w:p w:rsidR="008864B1" w:rsidRPr="006D072F" w:rsidRDefault="008864B1" w:rsidP="008864B1">
            <w:pPr>
              <w:pStyle w:val="QuestionStyle"/>
            </w:pPr>
            <w:r w:rsidRPr="006D072F">
              <w:t xml:space="preserve">         </w:t>
            </w:r>
          </w:p>
          <w:p w:rsidR="008864B1" w:rsidRPr="006D072F" w:rsidRDefault="008864B1" w:rsidP="008864B1">
            <w:pPr>
              <w:pStyle w:val="QuestionStyle"/>
            </w:pPr>
          </w:p>
          <w:p w:rsidR="008864B1" w:rsidRPr="006D072F" w:rsidRDefault="008864B1" w:rsidP="008864B1">
            <w:pPr>
              <w:pStyle w:val="QuestionStyle"/>
            </w:pPr>
          </w:p>
          <w:p w:rsidR="008864B1" w:rsidRPr="006D072F" w:rsidRDefault="008864B1" w:rsidP="008864B1">
            <w:pPr>
              <w:pStyle w:val="QuestionStyle"/>
            </w:pPr>
          </w:p>
          <w:p w:rsidR="008864B1" w:rsidRDefault="008864B1" w:rsidP="008864B1">
            <w:pPr>
              <w:pStyle w:val="QuestionStyle"/>
            </w:pPr>
          </w:p>
        </w:tc>
      </w:tr>
      <w:tr w:rsidR="006D072F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6D072F" w:rsidRPr="001B3341" w:rsidRDefault="006D072F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D072F" w:rsidRDefault="00EF6923" w:rsidP="00227E37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434C7280">
                <v:shape id="_x0000_s1068" type="#_x0000_t75" style="position:absolute;margin-left:139.5pt;margin-top:23.45pt;width:191.7pt;height:196.55pt;z-index:251708416;mso-position-horizontal-relative:text;mso-position-vertical-relative:text">
                  <v:imagedata r:id="rId38" o:title=""/>
                </v:shape>
                <o:OLEObject Type="Embed" ProgID="FXDraw3.Document" ShapeID="_x0000_s1068" DrawAspect="Content" ObjectID="_1460097016" r:id="rId39"/>
              </w:object>
            </w:r>
            <w:r w:rsidR="006D072F">
              <w:t xml:space="preserve">Draw the position of the figure </w:t>
            </w:r>
            <w:r w:rsidR="006D072F">
              <w:rPr>
                <w:i/>
              </w:rPr>
              <w:t>KLMN</w:t>
            </w:r>
            <w:r w:rsidR="006D072F">
              <w:t xml:space="preserve"> after a rotation</w:t>
            </w:r>
            <w:r w:rsidR="00764039">
              <w:t xml:space="preserve"> through 180</w:t>
            </w:r>
            <w:r w:rsidR="00764039" w:rsidRPr="00764039">
              <w:rPr>
                <w:vertAlign w:val="superscript"/>
              </w:rPr>
              <w:t>o</w:t>
            </w:r>
            <w:r w:rsidR="006D072F">
              <w:t xml:space="preserve"> in a clockwise direction about the point </w:t>
            </w:r>
            <w:r w:rsidR="006D072F" w:rsidRPr="006D072F">
              <w:rPr>
                <w:i/>
              </w:rPr>
              <w:t>P</w:t>
            </w:r>
            <w:r w:rsidR="00FF3D2D">
              <w:t xml:space="preserve">( </w:t>
            </w:r>
            <w:r w:rsidR="006D072F">
              <w:t xml:space="preserve">1, </w:t>
            </w:r>
            <w:r w:rsidR="00FF3D2D">
              <w:t>-</w:t>
            </w:r>
            <w:r w:rsidR="006D072F">
              <w:t>2)</w:t>
            </w:r>
          </w:p>
          <w:p w:rsidR="006D072F" w:rsidRDefault="006D072F" w:rsidP="00227E37">
            <w:pPr>
              <w:pStyle w:val="QuestionStyle"/>
            </w:pPr>
          </w:p>
          <w:p w:rsidR="006D072F" w:rsidRDefault="006D072F" w:rsidP="00227E37">
            <w:pPr>
              <w:pStyle w:val="QuestionStyle"/>
            </w:pPr>
          </w:p>
          <w:p w:rsidR="006D072F" w:rsidRDefault="006D072F" w:rsidP="00227E37">
            <w:pPr>
              <w:pStyle w:val="QuestionStyle"/>
            </w:pPr>
          </w:p>
          <w:p w:rsidR="006D072F" w:rsidRDefault="006D072F" w:rsidP="00227E37">
            <w:pPr>
              <w:pStyle w:val="QuestionStyle"/>
            </w:pPr>
          </w:p>
          <w:p w:rsidR="006D072F" w:rsidRDefault="006D072F" w:rsidP="00227E37">
            <w:pPr>
              <w:pStyle w:val="QuestionStyle"/>
            </w:pPr>
          </w:p>
          <w:p w:rsidR="006D072F" w:rsidRDefault="006D072F" w:rsidP="00227E37">
            <w:pPr>
              <w:pStyle w:val="QuestionStyle"/>
            </w:pPr>
          </w:p>
          <w:p w:rsidR="006D072F" w:rsidRDefault="006D072F" w:rsidP="00227E37">
            <w:pPr>
              <w:pStyle w:val="QuestionStyle"/>
            </w:pPr>
          </w:p>
          <w:p w:rsidR="006D072F" w:rsidRDefault="006D072F" w:rsidP="00227E37">
            <w:pPr>
              <w:pStyle w:val="QuestionStyle"/>
            </w:pPr>
          </w:p>
          <w:p w:rsidR="006D072F" w:rsidRDefault="006D072F" w:rsidP="00227E37">
            <w:pPr>
              <w:pStyle w:val="QuestionStyle"/>
            </w:pPr>
          </w:p>
          <w:p w:rsidR="006D072F" w:rsidRDefault="006D072F" w:rsidP="00227E37">
            <w:pPr>
              <w:pStyle w:val="QuestionStyle"/>
            </w:pPr>
          </w:p>
          <w:p w:rsidR="006D072F" w:rsidRDefault="006D072F" w:rsidP="00227E37">
            <w:pPr>
              <w:pStyle w:val="QuestionStyle"/>
            </w:pPr>
          </w:p>
          <w:p w:rsidR="006D072F" w:rsidRDefault="006D072F" w:rsidP="00227E37">
            <w:pPr>
              <w:pStyle w:val="QuestionStyle"/>
            </w:pPr>
          </w:p>
          <w:p w:rsidR="006D072F" w:rsidRDefault="006D072F" w:rsidP="00227E37">
            <w:pPr>
              <w:pStyle w:val="QuestionStyle"/>
            </w:pPr>
          </w:p>
          <w:p w:rsidR="006D072F" w:rsidRDefault="006D072F" w:rsidP="00227E37">
            <w:pPr>
              <w:pStyle w:val="QuestionStyle"/>
            </w:pPr>
          </w:p>
        </w:tc>
      </w:tr>
      <w:tr w:rsidR="006D072F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6D072F" w:rsidRPr="001B3341" w:rsidRDefault="006D072F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D072F" w:rsidRDefault="006D072F" w:rsidP="008864B1">
            <w:pPr>
              <w:pStyle w:val="QuestionStyle"/>
            </w:pPr>
            <w:r>
              <w:t xml:space="preserve">The point </w:t>
            </w:r>
            <w:r>
              <w:rPr>
                <w:i/>
              </w:rPr>
              <w:t>T</w:t>
            </w:r>
            <w:r w:rsidRPr="00CE0AA8">
              <w:rPr>
                <w:i/>
              </w:rPr>
              <w:t xml:space="preserve"> </w:t>
            </w:r>
            <w:r>
              <w:t xml:space="preserve">(-4, 8) is translated nine units to the right and twelve units down. </w:t>
            </w:r>
          </w:p>
          <w:p w:rsidR="006D072F" w:rsidRDefault="00EF6923" w:rsidP="008864B1">
            <w:pPr>
              <w:pStyle w:val="QuestionStyle"/>
            </w:pPr>
            <w:r>
              <w:object w:dxaOrig="1440" w:dyaOrig="1440">
                <v:shape id="_x0000_s1067" type="#_x0000_t75" style="position:absolute;margin-left:251.75pt;margin-top:.2pt;width:187.7pt;height:163.85pt;z-index:251706368;mso-position-horizontal-relative:text;mso-position-vertical-relative:text">
                  <v:imagedata r:id="rId40" o:title=""/>
                  <o:lock v:ext="edit" aspectratio="f"/>
                </v:shape>
                <o:OLEObject Type="Embed" ProgID="FXDraw3.Document" ShapeID="_x0000_s1067" DrawAspect="Content" ObjectID="_1460097017" r:id="rId41"/>
              </w:object>
            </w:r>
            <w:r w:rsidR="006D072F">
              <w:t>Which point is the image after the transformation?</w:t>
            </w:r>
          </w:p>
          <w:p w:rsidR="006D072F" w:rsidRDefault="006D072F" w:rsidP="008864B1">
            <w:pPr>
              <w:pStyle w:val="QuestionStyle"/>
            </w:pPr>
          </w:p>
          <w:p w:rsidR="006D072F" w:rsidRDefault="00906311" w:rsidP="008864B1">
            <w:pPr>
              <w:pStyle w:val="QuestionStyle"/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5168" behindDoc="0" locked="0" layoutInCell="1" allowOverlap="1" wp14:anchorId="11061BE4" wp14:editId="3268A882">
                      <wp:simplePos x="0" y="0"/>
                      <wp:positionH relativeFrom="column">
                        <wp:posOffset>102235</wp:posOffset>
                      </wp:positionH>
                      <wp:positionV relativeFrom="paragraph">
                        <wp:posOffset>161925</wp:posOffset>
                      </wp:positionV>
                      <wp:extent cx="171450" cy="923925"/>
                      <wp:effectExtent l="0" t="0" r="19050" b="28575"/>
                      <wp:wrapNone/>
                      <wp:docPr id="35" name="Group 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71450" cy="923925"/>
                                <a:chOff x="3420" y="8403"/>
                                <a:chExt cx="270" cy="1380"/>
                              </a:xfrm>
                            </wpg:grpSpPr>
                            <wps:wsp>
                              <wps:cNvPr id="39" name="AutoShap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4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0" name="AutoShape 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778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" name="AutoShape 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1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" name="AutoShape 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6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6E1EFCF" id="Group 35" o:spid="_x0000_s1026" style="position:absolute;margin-left:8.05pt;margin-top:12.75pt;width:13.5pt;height:72.75pt;z-index:251655168" coordorigin="3420,8403" coordsize="270,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">
                      <v:roundrect id="AutoShape 34" o:spid="_x0000_s1027" style="position:absolute;left:3420;top:84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+Dl8MA&#10;AADbAAAADwAAAGRycy9kb3ducmV2LnhtbESPQWsCMRSE7wX/Q3hCbzWx0qKrUUSo9Fa6evD43Dx3&#10;Fzcva5Jdt/31TaHQ4zAz3zCrzWAb0ZMPtWMN04kCQVw4U3Op4Xh4e5qDCBHZYOOYNHxRgM169LDC&#10;zLg7f1Kfx1IkCIcMNVQxtpmUoajIYpi4ljh5F+ctxiR9KY3He4LbRj4r9Sot1pwWKmxpV1FxzTur&#10;oTCqU/7UfyzOLzH/7rsby/1N68fxsF2CiDTE//Bf+91omC3g90v6AX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t+Dl8MAAADbAAAADwAAAAAAAAAAAAAAAACYAgAAZHJzL2Rv&#10;d25yZXYueG1sUEsFBgAAAAAEAAQA9QAAAIgDAAAAAA==&#10;"/>
                      <v:roundrect id="AutoShape 35" o:spid="_x0000_s1028" style="position:absolute;left:3420;top:8778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NZd8AA&#10;AADbAAAADwAAAGRycy9kb3ducmV2LnhtbERPz2vCMBS+D/Y/hDfwNpMNHVs1yhgo3sS6w47P5tkW&#10;m5eapLX615uDsOPH93u+HGwjevKhdqzhbaxAEBfO1Fxq+N2vXj9BhIhssHFMGq4UYLl4fppjZtyF&#10;d9TnsRQphEOGGqoY20zKUFRkMYxdS5y4o/MWY4K+lMbjJYXbRr4r9SEt1pwaKmzpp6LilHdWQ2FU&#10;p/xfv/06TGN+67szy/VZ69HL8D0DEWmI/+KHe2M0TNL69CX9ALm4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+NZd8AAAADbAAAADwAAAAAAAAAAAAAAAACYAgAAZHJzL2Rvd25y&#10;ZXYueG1sUEsFBgAAAAAEAAQA9QAAAIUDAAAAAA==&#10;"/>
                      <v:roundrect id="AutoShape 36" o:spid="_x0000_s1029" style="position:absolute;left:3420;top:91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/87MMA&#10;AADbAAAADwAAAGRycy9kb3ducmV2LnhtbESPQWsCMRSE7wX/Q3hCbzWx2KKrUUSo9Fa6evD43Dx3&#10;Fzcva5Jdt/31TaHQ4zAz3zCrzWAb0ZMPtWMN04kCQVw4U3Op4Xh4e5qDCBHZYOOYNHxRgM169LDC&#10;zLg7f1Kfx1IkCIcMNVQxtpmUoajIYpi4ljh5F+ctxiR9KY3He4LbRj4r9Sot1pwWKmxpV1FxzTur&#10;oTCqU/7UfyzOLzH/7rsby/1N68fxsF2CiDTE//Bf+91omE3h90v6AX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K/87MMAAADbAAAADwAAAAAAAAAAAAAAAACYAgAAZHJzL2Rv&#10;d25yZXYueG1sUEsFBgAAAAAEAAQA9QAAAIgDAAAAAA==&#10;"/>
                      <v:roundrect id="AutoShape 37" o:spid="_x0000_s1030" style="position:absolute;left:3420;top:96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1im8MA&#10;AADbAAAADwAAAGRycy9kb3ducmV2LnhtbESPQWsCMRSE74L/ITyhN02UVtrVKCJYeitde+jxuXnd&#10;Xbp5WZPsuu2vbwTB4zAz3zDr7WAb0ZMPtWMN85kCQVw4U3Op4fN4mD6DCBHZYOOYNPxSgO1mPFpj&#10;ZtyFP6jPYykShEOGGqoY20zKUFRkMcxcS5y8b+ctxiR9KY3HS4LbRi6UWkqLNaeFClvaV1T85J3V&#10;UBjVKf/Vv7+cnmL+13dnlq9nrR8mw24FItIQ7+Fb+81oeFzA9Uv6AXLz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H1im8MAAADbAAAADwAAAAAAAAAAAAAAAACYAgAAZHJzL2Rv&#10;d25yZXYueG1sUEsFBgAAAAAEAAQA9QAAAIgDAAAAAA==&#10;"/>
                    </v:group>
                  </w:pict>
                </mc:Fallback>
              </mc:AlternateContent>
            </w:r>
          </w:p>
          <w:p w:rsidR="006D072F" w:rsidRDefault="006D072F" w:rsidP="008864B1">
            <w:pPr>
              <w:pStyle w:val="QuestionStyle"/>
            </w:pPr>
            <w:r>
              <w:t xml:space="preserve">         </w:t>
            </w:r>
            <w:r w:rsidR="00031EEF">
              <w:t>A (8</w:t>
            </w:r>
            <w:r>
              <w:t xml:space="preserve">, </w:t>
            </w:r>
            <w:r w:rsidR="00031EEF">
              <w:t>1</w:t>
            </w:r>
            <w:r>
              <w:t>)</w:t>
            </w:r>
          </w:p>
          <w:p w:rsidR="006D072F" w:rsidRPr="00CE0AA8" w:rsidRDefault="006D072F" w:rsidP="008864B1">
            <w:pPr>
              <w:pStyle w:val="QuestionStyle"/>
              <w:rPr>
                <w:sz w:val="12"/>
                <w:szCs w:val="12"/>
              </w:rPr>
            </w:pPr>
          </w:p>
          <w:p w:rsidR="006D072F" w:rsidRDefault="006D072F" w:rsidP="008864B1">
            <w:pPr>
              <w:pStyle w:val="QuestionStyle"/>
            </w:pPr>
            <w:r>
              <w:t xml:space="preserve">         B (5, -4)</w:t>
            </w:r>
          </w:p>
          <w:p w:rsidR="006D072F" w:rsidRPr="00CE0AA8" w:rsidRDefault="006D072F" w:rsidP="008864B1">
            <w:pPr>
              <w:pStyle w:val="QuestionStyle"/>
              <w:rPr>
                <w:sz w:val="12"/>
                <w:szCs w:val="12"/>
              </w:rPr>
            </w:pPr>
          </w:p>
          <w:p w:rsidR="006D072F" w:rsidRPr="00CE0AA8" w:rsidRDefault="006D072F" w:rsidP="008864B1">
            <w:pPr>
              <w:pStyle w:val="QuestionStyle"/>
            </w:pPr>
            <w:r>
              <w:t xml:space="preserve">         C (8, -1)</w:t>
            </w:r>
          </w:p>
          <w:p w:rsidR="006D072F" w:rsidRPr="00CE0AA8" w:rsidRDefault="006D072F" w:rsidP="008864B1">
            <w:pPr>
              <w:pStyle w:val="QuestionStyle"/>
              <w:rPr>
                <w:sz w:val="12"/>
                <w:szCs w:val="12"/>
              </w:rPr>
            </w:pPr>
          </w:p>
          <w:p w:rsidR="006D072F" w:rsidRDefault="006D072F" w:rsidP="008864B1">
            <w:pPr>
              <w:pStyle w:val="QuestionStyle"/>
            </w:pPr>
            <w:r>
              <w:t xml:space="preserve">         D (-1, -8)</w:t>
            </w:r>
          </w:p>
          <w:p w:rsidR="006D072F" w:rsidRDefault="006D072F" w:rsidP="008864B1">
            <w:pPr>
              <w:pStyle w:val="QuestionStyle"/>
            </w:pPr>
            <w:r>
              <w:t xml:space="preserve">         </w:t>
            </w:r>
          </w:p>
          <w:p w:rsidR="006D072F" w:rsidRDefault="006D072F" w:rsidP="008864B1">
            <w:pPr>
              <w:pStyle w:val="QuestionStyle"/>
            </w:pPr>
          </w:p>
          <w:p w:rsidR="009F4499" w:rsidRDefault="009F4499" w:rsidP="008864B1">
            <w:pPr>
              <w:pStyle w:val="QuestionStyle"/>
            </w:pPr>
          </w:p>
          <w:p w:rsidR="006D072F" w:rsidRDefault="006D072F" w:rsidP="00591FD0">
            <w:pPr>
              <w:pStyle w:val="QuestionStyle"/>
            </w:pPr>
          </w:p>
        </w:tc>
      </w:tr>
      <w:tr w:rsidR="006D072F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6D072F" w:rsidRPr="001B3341" w:rsidRDefault="006D072F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D072F" w:rsidRDefault="000F1BB1" w:rsidP="00591FD0">
            <w:pPr>
              <w:pStyle w:val="QuestionStyle"/>
            </w:pPr>
            <w:r>
              <w:t xml:space="preserve">Figure </w:t>
            </w:r>
            <w:r w:rsidRPr="000F1BB1">
              <w:rPr>
                <w:i/>
              </w:rPr>
              <w:t>ABCD</w:t>
            </w:r>
            <w:r>
              <w:t xml:space="preserve"> is moved to an image </w:t>
            </w:r>
            <w:r w:rsidRPr="000F1BB1">
              <w:rPr>
                <w:i/>
              </w:rPr>
              <w:t>A’B’C’D’</w:t>
            </w:r>
            <w:r>
              <w:t xml:space="preserve"> by a single transformation.</w:t>
            </w:r>
          </w:p>
          <w:p w:rsidR="000F1BB1" w:rsidRDefault="00EF6923" w:rsidP="00591FD0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69" type="#_x0000_t75" style="position:absolute;margin-left:263pt;margin-top:5.95pt;width:187.8pt;height:163.85pt;z-index:251709440;mso-position-horizontal-relative:text;mso-position-vertical-relative:text">
                  <v:imagedata r:id="rId42" o:title=""/>
                  <o:lock v:ext="edit" aspectratio="f"/>
                </v:shape>
                <o:OLEObject Type="Embed" ProgID="FXDraw3.Document" ShapeID="_x0000_s1069" DrawAspect="Content" ObjectID="_1460097018" r:id="rId43"/>
              </w:object>
            </w:r>
            <w:r w:rsidR="000F1BB1">
              <w:t>What was the transformation?</w:t>
            </w:r>
          </w:p>
          <w:p w:rsidR="00031EEF" w:rsidRDefault="00031EEF" w:rsidP="00031EEF">
            <w:pPr>
              <w:pStyle w:val="QuestionStyle"/>
            </w:pPr>
          </w:p>
          <w:p w:rsidR="00031EEF" w:rsidRDefault="00906311" w:rsidP="00031EEF">
            <w:pPr>
              <w:pStyle w:val="QuestionStyle"/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6192" behindDoc="0" locked="0" layoutInCell="1" allowOverlap="1" wp14:anchorId="3954CC71" wp14:editId="0533DA67">
                      <wp:simplePos x="0" y="0"/>
                      <wp:positionH relativeFrom="column">
                        <wp:posOffset>102235</wp:posOffset>
                      </wp:positionH>
                      <wp:positionV relativeFrom="paragraph">
                        <wp:posOffset>161925</wp:posOffset>
                      </wp:positionV>
                      <wp:extent cx="171450" cy="923925"/>
                      <wp:effectExtent l="0" t="0" r="19050" b="28575"/>
                      <wp:wrapNone/>
                      <wp:docPr id="44" name="Group 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71450" cy="923925"/>
                                <a:chOff x="3420" y="8403"/>
                                <a:chExt cx="270" cy="1380"/>
                              </a:xfrm>
                            </wpg:grpSpPr>
                            <wps:wsp>
                              <wps:cNvPr id="45" name="AutoShap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4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" name="AutoShape 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778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" name="AutoShape 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1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8" name="AutoShape 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6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42D70C8" id="Group 44" o:spid="_x0000_s1026" style="position:absolute;margin-left:8.05pt;margin-top:12.75pt;width:13.5pt;height:72.75pt;z-index:251656192" coordorigin="3420,8403" coordsize="270,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">
                      <v:roundrect id="AutoShape 34" o:spid="_x0000_s1027" style="position:absolute;left:3420;top:84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5T678MA&#10;AADbAAAADwAAAGRycy9kb3ducmV2LnhtbESPQWsCMRSE74X+h/AEbzWxaKmrUUpB6a249uDxuXnu&#10;Lm5e1iS7bvvrTaHQ4zAz3zCrzWAb0ZMPtWMN04kCQVw4U3Op4euwfXoFESKywcYxafimAJv148MK&#10;M+NuvKc+j6VIEA4ZaqhibDMpQ1GRxTBxLXHyzs5bjEn6UhqPtwS3jXxW6kVarDktVNjSe0XFJe+s&#10;hsKoTvlj/7k4zWP+03dXlrur1uPR8LYEEWmI/+G/9ofRMJvD75f0A+T6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5T678MAAADbAAAADwAAAAAAAAAAAAAAAACYAgAAZHJzL2Rv&#10;d25yZXYueG1sUEsFBgAAAAAEAAQA9QAAAIgDAAAAAA==&#10;"/>
                      <v:roundrect id="AutoShape 35" o:spid="_x0000_s1028" style="position:absolute;left:3420;top:8778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ZkmMMA&#10;AADbAAAADwAAAGRycy9kb3ducmV2LnhtbESPQWsCMRSE7wX/Q3hCb5pYqrSrUaTQ0pu49tDjc/O6&#10;u3TzsibZdeuvN4LQ4zAz3zCrzWAb0ZMPtWMNs6kCQVw4U3Op4evwPnkBESKywcYxafijAJv16GGF&#10;mXFn3lOfx1IkCIcMNVQxtpmUoajIYpi6ljh5P85bjEn6UhqP5wS3jXxSaiEt1pwWKmzpraLiN++s&#10;hsKoTvnvfvd6nMf80ncnlh8nrR/Hw3YJItIQ/8P39qfR8LyA25f0A+T6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0ZkmMMAAADbAAAADwAAAAAAAAAAAAAAAACYAgAAZHJzL2Rv&#10;d25yZXYueG1sUEsFBgAAAAAEAAQA9QAAAIgDAAAAAA==&#10;"/>
                      <v:roundrect id="AutoShape 36" o:spid="_x0000_s1029" style="position:absolute;left:3420;top:91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rBA8QA&#10;AADbAAAADwAAAGRycy9kb3ducmV2LnhtbESPzWrDMBCE74W8g9hCb43U0ubHjRJCoaW3UCeHHDfW&#10;xja1Vo4kO26fPioEchxm5htmsRpsI3ryoXas4WmsQBAXztRcathtPx5nIEJENtg4Jg2/FGC1HN0t&#10;MDPuzN/U57EUCcIhQw1VjG0mZSgqshjGriVO3tF5izFJX0rj8ZzgtpHPSk2kxZrTQoUtvVdU/OSd&#10;1VAY1Sm/7zfzw2vM//ruxPLzpPXD/bB+AxFpiLfwtf1lNLxM4f9L+gFye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KwQPEAAAA2wAAAA8AAAAAAAAAAAAAAAAAmAIAAGRycy9k&#10;b3ducmV2LnhtbFBLBQYAAAAABAAEAPUAAACJAwAAAAA=&#10;"/>
                      <v:roundrect id="AutoShape 37" o:spid="_x0000_s1030" style="position:absolute;left:3420;top:96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VVccAA&#10;AADbAAAADwAAAGRycy9kb3ducmV2LnhtbERPz2vCMBS+D/Y/hDfwNpMNHVs1yhgo3sS6w47P5tkW&#10;m5eapLX615uDsOPH93u+HGwjevKhdqzhbaxAEBfO1Fxq+N2vXj9BhIhssHFMGq4UYLl4fppjZtyF&#10;d9TnsRQphEOGGqoY20zKUFRkMYxdS5y4o/MWY4K+lMbjJYXbRr4r9SEt1pwaKmzpp6LilHdWQ2FU&#10;p/xfv/06TGN+67szy/VZ69HL8D0DEWmI/+KHe2M0TNLY9CX9ALm4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ZVVccAAAADbAAAADwAAAAAAAAAAAAAAAACYAgAAZHJzL2Rvd25y&#10;ZXYueG1sUEsFBgAAAAAEAAQA9QAAAIUDAAAAAA==&#10;"/>
                    </v:group>
                  </w:pict>
                </mc:Fallback>
              </mc:AlternateContent>
            </w:r>
          </w:p>
          <w:p w:rsidR="00031EEF" w:rsidRDefault="00031EEF" w:rsidP="00031EEF">
            <w:pPr>
              <w:pStyle w:val="QuestionStyle"/>
            </w:pPr>
            <w:r>
              <w:t xml:space="preserve">         A reflection in the line </w:t>
            </w:r>
            <w:r w:rsidRPr="00031EEF">
              <w:rPr>
                <w:i/>
              </w:rPr>
              <w:t>y = x</w:t>
            </w:r>
            <w:r>
              <w:t>.</w:t>
            </w:r>
          </w:p>
          <w:p w:rsidR="00031EEF" w:rsidRPr="00CE0AA8" w:rsidRDefault="00031EEF" w:rsidP="00031EEF">
            <w:pPr>
              <w:pStyle w:val="QuestionStyle"/>
              <w:rPr>
                <w:sz w:val="12"/>
                <w:szCs w:val="12"/>
              </w:rPr>
            </w:pPr>
          </w:p>
          <w:p w:rsidR="00031EEF" w:rsidRDefault="00031EEF" w:rsidP="00031EEF">
            <w:pPr>
              <w:pStyle w:val="QuestionStyle"/>
            </w:pPr>
            <w:r>
              <w:t xml:space="preserve">         A reflection in the line </w:t>
            </w:r>
            <w:r w:rsidRPr="00031EEF">
              <w:rPr>
                <w:i/>
              </w:rPr>
              <w:t xml:space="preserve">y = </w:t>
            </w:r>
            <w:r>
              <w:rPr>
                <w:i/>
              </w:rPr>
              <w:t>-</w:t>
            </w:r>
            <w:r w:rsidRPr="00031EEF">
              <w:rPr>
                <w:i/>
              </w:rPr>
              <w:t>x</w:t>
            </w:r>
          </w:p>
          <w:p w:rsidR="00031EEF" w:rsidRPr="00CE0AA8" w:rsidRDefault="00031EEF" w:rsidP="00031EEF">
            <w:pPr>
              <w:pStyle w:val="QuestionStyle"/>
              <w:rPr>
                <w:sz w:val="12"/>
                <w:szCs w:val="12"/>
              </w:rPr>
            </w:pPr>
          </w:p>
          <w:p w:rsidR="00031EEF" w:rsidRPr="00CE0AA8" w:rsidRDefault="00031EEF" w:rsidP="00031EEF">
            <w:pPr>
              <w:pStyle w:val="QuestionStyle"/>
            </w:pPr>
            <w:r>
              <w:t xml:space="preserve">         An anticlockwise rotation of 90</w:t>
            </w:r>
            <w:r w:rsidRPr="00031EEF">
              <w:rPr>
                <w:vertAlign w:val="superscript"/>
              </w:rPr>
              <w:t>o</w:t>
            </w:r>
            <w:r>
              <w:t xml:space="preserve"> about the origin.</w:t>
            </w:r>
          </w:p>
          <w:p w:rsidR="00031EEF" w:rsidRPr="00CE0AA8" w:rsidRDefault="00031EEF" w:rsidP="00031EEF">
            <w:pPr>
              <w:pStyle w:val="QuestionStyle"/>
              <w:rPr>
                <w:sz w:val="12"/>
                <w:szCs w:val="12"/>
              </w:rPr>
            </w:pPr>
          </w:p>
          <w:p w:rsidR="00031EEF" w:rsidRDefault="00031EEF" w:rsidP="00031EEF">
            <w:pPr>
              <w:pStyle w:val="QuestionStyle"/>
            </w:pPr>
            <w:r>
              <w:t xml:space="preserve">         A clockwise rotation of 90</w:t>
            </w:r>
            <w:r w:rsidRPr="00031EEF">
              <w:rPr>
                <w:vertAlign w:val="superscript"/>
              </w:rPr>
              <w:t>o</w:t>
            </w:r>
            <w:r>
              <w:t xml:space="preserve"> about the origin.</w:t>
            </w:r>
          </w:p>
          <w:p w:rsidR="00031EEF" w:rsidRDefault="00031EEF" w:rsidP="00031EEF">
            <w:pPr>
              <w:pStyle w:val="QuestionStyle"/>
            </w:pPr>
            <w:r>
              <w:t xml:space="preserve">         </w:t>
            </w:r>
          </w:p>
          <w:p w:rsidR="000F1BB1" w:rsidRDefault="000F1BB1" w:rsidP="00591FD0">
            <w:pPr>
              <w:pStyle w:val="QuestionStyle"/>
            </w:pPr>
          </w:p>
          <w:p w:rsidR="000F1BB1" w:rsidRDefault="000F1BB1" w:rsidP="00591FD0">
            <w:pPr>
              <w:pStyle w:val="QuestionStyle"/>
            </w:pPr>
          </w:p>
          <w:p w:rsidR="000F1BB1" w:rsidRDefault="000F1BB1" w:rsidP="00591FD0">
            <w:pPr>
              <w:pStyle w:val="QuestionStyle"/>
            </w:pPr>
          </w:p>
          <w:p w:rsidR="000F1BB1" w:rsidRDefault="000F1BB1" w:rsidP="00591FD0">
            <w:pPr>
              <w:pStyle w:val="QuestionStyle"/>
            </w:pPr>
          </w:p>
        </w:tc>
      </w:tr>
      <w:tr w:rsidR="006D072F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6D072F" w:rsidRPr="001B3341" w:rsidRDefault="006D072F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D072F" w:rsidRDefault="00EF6923" w:rsidP="00E04BE9">
            <w:pPr>
              <w:pStyle w:val="QuestionStyle"/>
              <w:ind w:right="4995"/>
            </w:pPr>
            <w:r>
              <w:rPr>
                <w:noProof/>
                <w:lang w:eastAsia="en-AU"/>
              </w:rPr>
              <w:object w:dxaOrig="1440" w:dyaOrig="1440">
                <v:shape id="_x0000_s1071" type="#_x0000_t75" style="position:absolute;margin-left:250.3pt;margin-top:6.8pt;width:154.9pt;height:141.4pt;z-index:251715584;mso-position-horizontal-relative:text;mso-position-vertical-relative:text">
                  <v:imagedata r:id="rId44" o:title=""/>
                </v:shape>
                <o:OLEObject Type="Embed" ProgID="FXDraw3.Document" ShapeID="_x0000_s1071" DrawAspect="Content" ObjectID="_1460097019" r:id="rId45"/>
              </w:object>
            </w:r>
            <w:r w:rsidR="00E04BE9">
              <w:t xml:space="preserve">The triangle </w:t>
            </w:r>
            <w:r w:rsidR="00E04BE9" w:rsidRPr="00E04BE9">
              <w:rPr>
                <w:i/>
              </w:rPr>
              <w:t>ABC</w:t>
            </w:r>
            <w:r w:rsidR="00E04BE9">
              <w:t xml:space="preserve"> is reflected in the line segment </w:t>
            </w:r>
            <w:r w:rsidR="00E04BE9" w:rsidRPr="00E04BE9">
              <w:rPr>
                <w:i/>
              </w:rPr>
              <w:t>XY</w:t>
            </w:r>
            <w:r w:rsidR="00E04BE9">
              <w:t xml:space="preserve">, to give the triangle </w:t>
            </w:r>
            <w:r w:rsidR="00E04BE9" w:rsidRPr="00E04BE9">
              <w:rPr>
                <w:i/>
              </w:rPr>
              <w:t>EFG</w:t>
            </w:r>
            <w:r w:rsidR="00E04BE9">
              <w:t>.</w:t>
            </w:r>
          </w:p>
          <w:p w:rsidR="00E04BE9" w:rsidRDefault="00E04BE9" w:rsidP="00E04BE9">
            <w:pPr>
              <w:pStyle w:val="QuestionStyle"/>
              <w:ind w:right="4995"/>
            </w:pPr>
          </w:p>
          <w:p w:rsidR="00E04BE9" w:rsidRDefault="00917D23" w:rsidP="00E04BE9">
            <w:pPr>
              <w:pStyle w:val="QuestionStyle"/>
              <w:ind w:right="4995"/>
            </w:pPr>
            <w:r>
              <w:t xml:space="preserve">Which </w:t>
            </w:r>
            <w:r w:rsidR="00E04BE9">
              <w:t xml:space="preserve">is not </w:t>
            </w:r>
            <w:r>
              <w:t xml:space="preserve">a pair of </w:t>
            </w:r>
            <w:r w:rsidR="00E04BE9">
              <w:t>congruent</w:t>
            </w:r>
            <w:r>
              <w:t xml:space="preserve"> triangles</w:t>
            </w:r>
            <w:r w:rsidR="00E04BE9">
              <w:t>?</w:t>
            </w:r>
          </w:p>
          <w:p w:rsidR="00E04BE9" w:rsidRDefault="00E04BE9" w:rsidP="00591FD0">
            <w:pPr>
              <w:pStyle w:val="QuestionStyle"/>
            </w:pPr>
          </w:p>
          <w:p w:rsidR="00E04BE9" w:rsidRPr="00E04BE9" w:rsidRDefault="00E04BE9" w:rsidP="00E04BE9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E04BE9" w:rsidRPr="00E04BE9" w:rsidRDefault="00917D23" w:rsidP="00E04BE9">
            <w:pPr>
              <w:pStyle w:val="QuestionStyle"/>
              <w:rPr>
                <w:position w:val="-6"/>
              </w:rPr>
            </w:pPr>
            <w:r w:rsidRPr="00E04BE9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17632" behindDoc="0" locked="0" layoutInCell="1" allowOverlap="1" wp14:anchorId="3A55CD60" wp14:editId="08B4A2B0">
                      <wp:simplePos x="0" y="0"/>
                      <wp:positionH relativeFrom="column">
                        <wp:posOffset>343535</wp:posOffset>
                      </wp:positionH>
                      <wp:positionV relativeFrom="paragraph">
                        <wp:posOffset>49530</wp:posOffset>
                      </wp:positionV>
                      <wp:extent cx="171450" cy="944880"/>
                      <wp:effectExtent l="0" t="0" r="19050" b="26670"/>
                      <wp:wrapNone/>
                      <wp:docPr id="59" name="Group 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60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1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7BA8287" id="Group 59" o:spid="_x0000_s1026" style="position:absolute;margin-left:27.05pt;margin-top:3.9pt;width:13.5pt;height:74.4pt;z-index:251717632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CTVsEA&#10;AADbAAAADwAAAGRycy9kb3ducmV2LnhtbERPTYvCMBC9C/6HMMJeRFM9aK1GEcVl9yKsil6HZmyL&#10;zaQ0sa376zcHYY+P973adKYUDdWusKxgMo5AEKdWF5wpuJwPoxiE88gaS8uk4EUONut+b4WJti3/&#10;UHPymQgh7BJUkHtfJVK6NCeDbmwr4sDdbW3QB1hnUtfYhnBTymkUzaTBgkNDjhXtckofp6dREL9i&#10;c22ux88bfXO7/z3q+Xa4UOpj0G2XIDx1/l/8dn9pBbOwPnwJP0Cu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wk1bBAAAA2wAAAA8AAAAAAAAAAAAAAAAAmAIAAGRycy9kb3du&#10;cmV2LnhtbFBLBQYAAAAABAAEAPUAAACGAw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w2zcUA&#10;AADbAAAADwAAAGRycy9kb3ducmV2LnhtbESPQWvCQBSE70L/w/IKXkQ3erAxZiPSUtGLUFv0+sg+&#10;k2D2bchuk9hf3xUKPQ4z8w2TbgZTi45aV1lWMJ9FIIhzqysuFHx9vk9jEM4ja6wtk4I7OdhkT6MU&#10;E217/qDu5AsRIOwSVFB63yRSurwkg25mG+LgXW1r0AfZFlK32Ae4qeUiipbSYMVhocSGXkvKb6dv&#10;oyC+x+bcnY+7Cx24f/s56pftZKXU+HnYrkF4Gvx/+K+91wqWc3h8CT9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/DbNxQAAANsAAAAPAAAAAAAAAAAAAAAAAJgCAABkcnMv&#10;ZG93bnJldi54bWxQSwUGAAAAAAQABAD1AAAAigM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6ousUA&#10;AADbAAAADwAAAGRycy9kb3ducmV2LnhtbESPQWvCQBSE74X+h+UVeim6qQcbYzYilZZ6EZoWvT6y&#10;zySYfRuyaxL99a5Q6HGYmW+YdDWaRvTUudqygtdpBIK4sLrmUsHvz8ckBuE8ssbGMim4kINV9viQ&#10;YqLtwN/U574UAcIuQQWV920ipSsqMuimtiUO3tF2Bn2QXSl1h0OAm0bOomguDdYcFips6b2i4pSf&#10;jYL4Ept9v999HmjLw+a602/rl4VSz0/jegnC0+j/w3/tL61gPoP7l/ADZHY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Lqi6xQAAANsAAAAPAAAAAAAAAAAAAAAAAJgCAABkcnMv&#10;ZG93bnJldi54bWxQSwUGAAAAAAQABAD1AAAAigM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INIcUA&#10;AADbAAAADwAAAGRycy9kb3ducmV2LnhtbESPQWvCQBSE70L/w/IEL9JsasHGNKtIi6VeBG3R6yP7&#10;mgSzb0N2TWJ/fbcgeBxm5hsmWw2mFh21rrKs4CmKQRDnVldcKPj+2jwmIJxH1lhbJgVXcrBaPowy&#10;TLXteU/dwRciQNilqKD0vkmldHlJBl1kG+Lg/djWoA+yLaRusQ9wU8tZHM+lwYrDQokNvZWUnw8X&#10;oyC5JubYHXcfJ9py//670y/r6UKpyXhYv4LwNPh7+Nb+1Armz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Yg0hxQAAANsAAAAPAAAAAAAAAAAAAAAAAJgCAABkcnMv&#10;ZG93bnJldi54bWxQSwUGAAAAAAQABAD1AAAAigMAAAAA&#10;" strokecolor="windowText" strokeweight="1pt"/>
                    </v:group>
                  </w:pict>
                </mc:Fallback>
              </mc:AlternateContent>
            </w:r>
            <w:r w:rsidR="00E04BE9">
              <w:t xml:space="preserve">                </w:t>
            </w:r>
            <w:r w:rsidR="00E04BE9" w:rsidRPr="00E04BE9">
              <w:rPr>
                <w:color w:val="FF0000"/>
                <w:position w:val="-6"/>
              </w:rPr>
              <w:object w:dxaOrig="1959" w:dyaOrig="300">
                <v:shape id="_x0000_i1027" type="#_x0000_t75" style="width:97.7pt;height:15.45pt" o:ole="">
                  <v:imagedata r:id="rId46" o:title=""/>
                </v:shape>
                <o:OLEObject Type="Embed" ProgID="FXE300.Equation" ShapeID="_x0000_i1027" DrawAspect="Content" ObjectID="_1460096963" r:id="rId47"/>
              </w:object>
            </w:r>
            <w:r w:rsidR="00E04BE9" w:rsidRPr="00E04BE9">
              <w:rPr>
                <w:position w:val="-6"/>
              </w:rPr>
              <w:t xml:space="preserve"> </w:t>
            </w:r>
            <w:r w:rsidR="00E04BE9" w:rsidRPr="00E04BE9">
              <w:t xml:space="preserve">           </w:t>
            </w:r>
          </w:p>
          <w:p w:rsidR="00917D23" w:rsidRPr="00E04BE9" w:rsidRDefault="00917D23" w:rsidP="00917D23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917D23" w:rsidRPr="00E04BE9" w:rsidRDefault="00917D23" w:rsidP="00917D23">
            <w:pPr>
              <w:pStyle w:val="QuestionStyle"/>
              <w:rPr>
                <w:position w:val="-6"/>
              </w:rPr>
            </w:pPr>
            <w:r>
              <w:t xml:space="preserve">                </w:t>
            </w:r>
            <w:r w:rsidRPr="00E04BE9">
              <w:rPr>
                <w:color w:val="FF0000"/>
                <w:position w:val="-6"/>
              </w:rPr>
              <w:object w:dxaOrig="1813" w:dyaOrig="300">
                <v:shape id="_x0000_i1028" type="#_x0000_t75" style="width:90.5pt;height:15.45pt" o:ole="">
                  <v:imagedata r:id="rId48" o:title=""/>
                </v:shape>
                <o:OLEObject Type="Embed" ProgID="FXE300.Equation" ShapeID="_x0000_i1028" DrawAspect="Content" ObjectID="_1460096964" r:id="rId49"/>
              </w:object>
            </w:r>
            <w:r w:rsidRPr="00E04BE9">
              <w:rPr>
                <w:position w:val="-6"/>
              </w:rPr>
              <w:t xml:space="preserve"> </w:t>
            </w:r>
          </w:p>
          <w:p w:rsidR="00917D23" w:rsidRPr="00E04BE9" w:rsidRDefault="00917D23" w:rsidP="00917D23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917D23" w:rsidRPr="00E04BE9" w:rsidRDefault="00917D23" w:rsidP="00917D23">
            <w:pPr>
              <w:pStyle w:val="QuestionStyle"/>
              <w:rPr>
                <w:position w:val="-6"/>
              </w:rPr>
            </w:pPr>
            <w:r>
              <w:t xml:space="preserve">                </w:t>
            </w:r>
            <w:r w:rsidRPr="00E04BE9">
              <w:rPr>
                <w:color w:val="FF0000"/>
                <w:position w:val="-6"/>
              </w:rPr>
              <w:object w:dxaOrig="1879" w:dyaOrig="300">
                <v:shape id="_x0000_i1029" type="#_x0000_t75" style="width:94.65pt;height:15.45pt" o:ole="">
                  <v:imagedata r:id="rId50" o:title=""/>
                </v:shape>
                <o:OLEObject Type="Embed" ProgID="FXE300.Equation" ShapeID="_x0000_i1029" DrawAspect="Content" ObjectID="_1460096965" r:id="rId51"/>
              </w:object>
            </w:r>
            <w:r w:rsidRPr="00E04BE9">
              <w:rPr>
                <w:position w:val="-6"/>
              </w:rPr>
              <w:t xml:space="preserve"> </w:t>
            </w:r>
          </w:p>
          <w:p w:rsidR="00917D23" w:rsidRPr="00E04BE9" w:rsidRDefault="00917D23" w:rsidP="00917D23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E04BE9" w:rsidRDefault="00917D23" w:rsidP="00591FD0">
            <w:pPr>
              <w:pStyle w:val="QuestionStyle"/>
            </w:pPr>
            <w:r>
              <w:t xml:space="preserve">                </w:t>
            </w:r>
            <w:r w:rsidRPr="00E04BE9">
              <w:rPr>
                <w:color w:val="FF0000"/>
                <w:position w:val="-6"/>
              </w:rPr>
              <w:object w:dxaOrig="1893" w:dyaOrig="300">
                <v:shape id="_x0000_i1030" type="#_x0000_t75" style="width:94.65pt;height:15.45pt" o:ole="">
                  <v:imagedata r:id="rId52" o:title=""/>
                </v:shape>
                <o:OLEObject Type="Embed" ProgID="FXE300.Equation" ShapeID="_x0000_i1030" DrawAspect="Content" ObjectID="_1460096966" r:id="rId53"/>
              </w:object>
            </w:r>
            <w:r w:rsidRPr="00E04BE9">
              <w:rPr>
                <w:position w:val="-6"/>
              </w:rPr>
              <w:t xml:space="preserve"> </w:t>
            </w:r>
          </w:p>
          <w:p w:rsidR="00E04BE9" w:rsidRPr="00917D23" w:rsidRDefault="00E04BE9" w:rsidP="00591FD0">
            <w:pPr>
              <w:pStyle w:val="QuestionStyle"/>
              <w:rPr>
                <w:sz w:val="16"/>
                <w:szCs w:val="16"/>
              </w:rPr>
            </w:pPr>
          </w:p>
        </w:tc>
      </w:tr>
      <w:tr w:rsidR="0013551B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13551B" w:rsidRPr="001B3341" w:rsidRDefault="0013551B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3551B" w:rsidRDefault="0013551B" w:rsidP="00227E37">
            <w:pPr>
              <w:pStyle w:val="QuestionStyle"/>
            </w:pPr>
            <w:r>
              <w:t xml:space="preserve">Figure </w:t>
            </w:r>
            <w:r>
              <w:rPr>
                <w:i/>
              </w:rPr>
              <w:t xml:space="preserve">UVWX </w:t>
            </w:r>
            <w:r>
              <w:t xml:space="preserve"> is moved to an image </w:t>
            </w:r>
            <w:r>
              <w:rPr>
                <w:i/>
              </w:rPr>
              <w:t>U</w:t>
            </w:r>
            <w:r w:rsidRPr="000F1BB1">
              <w:rPr>
                <w:i/>
              </w:rPr>
              <w:t>’</w:t>
            </w:r>
            <w:r>
              <w:rPr>
                <w:i/>
              </w:rPr>
              <w:t>V</w:t>
            </w:r>
            <w:r w:rsidRPr="000F1BB1">
              <w:rPr>
                <w:i/>
              </w:rPr>
              <w:t>’</w:t>
            </w:r>
            <w:r>
              <w:rPr>
                <w:i/>
              </w:rPr>
              <w:t>W</w:t>
            </w:r>
            <w:r w:rsidRPr="000F1BB1">
              <w:rPr>
                <w:i/>
              </w:rPr>
              <w:t>’</w:t>
            </w:r>
            <w:r>
              <w:rPr>
                <w:i/>
              </w:rPr>
              <w:t>X</w:t>
            </w:r>
            <w:r w:rsidRPr="000F1BB1">
              <w:rPr>
                <w:i/>
              </w:rPr>
              <w:t>’</w:t>
            </w:r>
            <w:r>
              <w:t xml:space="preserve"> by a single transformation.</w:t>
            </w:r>
          </w:p>
          <w:p w:rsidR="0013551B" w:rsidRDefault="00EF6923" w:rsidP="00227E37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10B05A84">
                <v:shape id="_x0000_s1070" type="#_x0000_t75" style="position:absolute;margin-left:254pt;margin-top:5.95pt;width:187.8pt;height:163.85pt;z-index:251713536;mso-position-horizontal-relative:text;mso-position-vertical-relative:text">
                  <v:imagedata r:id="rId54" o:title=""/>
                  <o:lock v:ext="edit" aspectratio="f"/>
                </v:shape>
                <o:OLEObject Type="Embed" ProgID="FXDraw3.Document" ShapeID="_x0000_s1070" DrawAspect="Content" ObjectID="_1460097020" r:id="rId55"/>
              </w:object>
            </w:r>
            <w:r w:rsidR="0013551B">
              <w:t>What was the transformation?</w:t>
            </w:r>
          </w:p>
          <w:p w:rsidR="0013551B" w:rsidRDefault="0013551B" w:rsidP="00227E37">
            <w:pPr>
              <w:pStyle w:val="QuestionStyle"/>
            </w:pPr>
          </w:p>
          <w:p w:rsidR="0013551B" w:rsidRDefault="00906311" w:rsidP="00227E37">
            <w:pPr>
              <w:pStyle w:val="QuestionStyle"/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7216" behindDoc="0" locked="0" layoutInCell="1" allowOverlap="1" wp14:anchorId="0849E865" wp14:editId="166530AD">
                      <wp:simplePos x="0" y="0"/>
                      <wp:positionH relativeFrom="column">
                        <wp:posOffset>102235</wp:posOffset>
                      </wp:positionH>
                      <wp:positionV relativeFrom="paragraph">
                        <wp:posOffset>161925</wp:posOffset>
                      </wp:positionV>
                      <wp:extent cx="171450" cy="923925"/>
                      <wp:effectExtent l="0" t="0" r="19050" b="28575"/>
                      <wp:wrapNone/>
                      <wp:docPr id="49" name="Group 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71450" cy="923925"/>
                                <a:chOff x="3420" y="8403"/>
                                <a:chExt cx="270" cy="1380"/>
                              </a:xfrm>
                            </wpg:grpSpPr>
                            <wps:wsp>
                              <wps:cNvPr id="50" name="AutoShap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4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" name="AutoShape 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778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2" name="AutoShape 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1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" name="AutoShape 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6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D536611" id="Group 49" o:spid="_x0000_s1026" style="position:absolute;margin-left:8.05pt;margin-top:12.75pt;width:13.5pt;height:72.75pt;z-index:251657216" coordorigin="3420,8403" coordsize="270,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">
                      <v:roundrect id="AutoShape 34" o:spid="_x0000_s1027" style="position:absolute;left:3420;top:84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rPqsAA&#10;AADbAAAADwAAAGRycy9kb3ducmV2LnhtbERPz2vCMBS+C/4P4QneNHHgmJ1pkcGGt7HOg8e35q0t&#10;a15qktbOv94cBjt+fL/3xWQ7MZIPrWMNm7UCQVw503Kt4fT5unoCESKywc4xafilAEU+n+0xM+7K&#10;HzSWsRYphEOGGpoY+0zKUDVkMaxdT5y4b+ctxgR9LY3Hawq3nXxQ6lFabDk1NNjTS0PVTzlYDZVR&#10;g/Ln8X33tY3lbRwuLN8uWi8X0+EZRKQp/ov/3EejYZvWpy/pB8j8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jrPqsAAAADbAAAADwAAAAAAAAAAAAAAAACYAgAAZHJzL2Rvd25y&#10;ZXYueG1sUEsFBgAAAAAEAAQA9QAAAIUDAAAAAA==&#10;"/>
                      <v:roundrect id="AutoShape 35" o:spid="_x0000_s1028" style="position:absolute;left:3420;top:8778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ZqMcMA&#10;AADbAAAADwAAAGRycy9kb3ducmV2LnhtbESPQWvCQBSE74L/YXmF3syuBYumrlKElt6K0YPH1+wz&#10;CWbfxt1NTPvr3UKhx2FmvmHW29G2YiAfGsca5pkCQVw603Cl4Xh4my1BhIhssHVMGr4pwHYznawx&#10;N+7GexqKWIkE4ZCjhjrGLpcylDVZDJnriJN3dt5iTNJX0ni8Jbht5ZNSz9Jiw2mhxo52NZWXorca&#10;SqN65U/D5+prEYufob+yfL9q/fgwvr6AiDTG//Bf+8NoWMzh90v6AXJ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XZqMcMAAADbAAAADwAAAAAAAAAAAAAAAACYAgAAZHJzL2Rv&#10;d25yZXYueG1sUEsFBgAAAAAEAAQA9QAAAIgDAAAAAA==&#10;"/>
                      <v:roundrect id="AutoShape 36" o:spid="_x0000_s1029" style="position:absolute;left:3420;top:91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aT0RsMA&#10;AADbAAAADwAAAGRycy9kb3ducmV2LnhtbESPQWsCMRSE7wX/Q3iCt5ooWOpqFBEsvZVuPXh8bp67&#10;i5uXNcmua399Uyj0OMzMN8x6O9hG9ORD7VjDbKpAEBfO1FxqOH4dnl9BhIhssHFMGh4UYLsZPa0x&#10;M+7On9TnsRQJwiFDDVWMbSZlKCqyGKauJU7exXmLMUlfSuPxnuC2kXOlXqTFmtNChS3tKyqueWc1&#10;FEZ1yp/6j+V5EfPvvruxfLtpPRkPuxWISEP8D/+1342GxRx+v6QfI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aT0RsMAAADbAAAADwAAAAAAAAAAAAAAAACYAgAAZHJzL2Rv&#10;d25yZXYueG1sUEsFBgAAAAAEAAQA9QAAAIgDAAAAAA==&#10;"/>
                      <v:roundrect id="AutoShape 37" o:spid="_x0000_s1030" style="position:absolute;left:3420;top:96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hR3cMA&#10;AADbAAAADwAAAGRycy9kb3ducmV2LnhtbESPQWsCMRSE74X+h/AEbzWxYqmrUUpB6a249uDxuXnu&#10;Lm5e1iS7bvvrTaHQ4zAz3zCrzWAb0ZMPtWMN04kCQVw4U3Op4euwfXoFESKywcYxafimAJv148MK&#10;M+NuvKc+j6VIEA4ZaqhibDMpQ1GRxTBxLXHyzs5bjEn6UhqPtwS3jXxW6kVarDktVNjSe0XFJe+s&#10;hsKoTvlj/7k4zWP+03dXlrur1uPR8LYEEWmI/+G/9ofRMJ/B75f0A+T6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uhR3cMAAADbAAAADwAAAAAAAAAAAAAAAACYAgAAZHJzL2Rv&#10;d25yZXYueG1sUEsFBgAAAAAEAAQA9QAAAIgDAAAAAA==&#10;"/>
                    </v:group>
                  </w:pict>
                </mc:Fallback>
              </mc:AlternateContent>
            </w:r>
          </w:p>
          <w:p w:rsidR="0013551B" w:rsidRDefault="0013551B" w:rsidP="00227E37">
            <w:pPr>
              <w:pStyle w:val="QuestionStyle"/>
            </w:pPr>
            <w:r>
              <w:t xml:space="preserve">         A reflection </w:t>
            </w:r>
            <w:r w:rsidR="00C14D65">
              <w:t xml:space="preserve">in the </w:t>
            </w:r>
            <w:r w:rsidR="00C14D65" w:rsidRPr="007908D5">
              <w:rPr>
                <w:i/>
              </w:rPr>
              <w:t>x</w:t>
            </w:r>
            <w:r w:rsidR="00C14D65">
              <w:t xml:space="preserve"> axis</w:t>
            </w:r>
          </w:p>
          <w:p w:rsidR="0013551B" w:rsidRPr="00CE0AA8" w:rsidRDefault="0013551B" w:rsidP="00227E37">
            <w:pPr>
              <w:pStyle w:val="QuestionStyle"/>
              <w:rPr>
                <w:sz w:val="12"/>
                <w:szCs w:val="12"/>
              </w:rPr>
            </w:pPr>
          </w:p>
          <w:p w:rsidR="0013551B" w:rsidRDefault="0013551B" w:rsidP="00227E37">
            <w:pPr>
              <w:pStyle w:val="QuestionStyle"/>
            </w:pPr>
            <w:r>
              <w:t xml:space="preserve">         A reflection </w:t>
            </w:r>
            <w:r w:rsidR="00C14D65">
              <w:t xml:space="preserve">in the </w:t>
            </w:r>
            <w:r w:rsidR="00C14D65">
              <w:rPr>
                <w:i/>
              </w:rPr>
              <w:t>y</w:t>
            </w:r>
            <w:r w:rsidR="00C14D65">
              <w:t xml:space="preserve"> axis.</w:t>
            </w:r>
          </w:p>
          <w:p w:rsidR="0013551B" w:rsidRPr="00CE0AA8" w:rsidRDefault="0013551B" w:rsidP="00227E37">
            <w:pPr>
              <w:pStyle w:val="QuestionStyle"/>
              <w:rPr>
                <w:sz w:val="12"/>
                <w:szCs w:val="12"/>
              </w:rPr>
            </w:pPr>
          </w:p>
          <w:p w:rsidR="0013551B" w:rsidRPr="00CE0AA8" w:rsidRDefault="0013551B" w:rsidP="00227E37">
            <w:pPr>
              <w:pStyle w:val="QuestionStyle"/>
            </w:pPr>
            <w:r>
              <w:t xml:space="preserve">         </w:t>
            </w:r>
            <w:r w:rsidR="00C14D65">
              <w:t>A</w:t>
            </w:r>
            <w:r>
              <w:t xml:space="preserve"> rotation of 180</w:t>
            </w:r>
            <w:r w:rsidRPr="00031EEF">
              <w:rPr>
                <w:vertAlign w:val="superscript"/>
              </w:rPr>
              <w:t>o</w:t>
            </w:r>
            <w:r>
              <w:t xml:space="preserve"> about the origin.</w:t>
            </w:r>
          </w:p>
          <w:p w:rsidR="0013551B" w:rsidRPr="00CE0AA8" w:rsidRDefault="0013551B" w:rsidP="00227E37">
            <w:pPr>
              <w:pStyle w:val="QuestionStyle"/>
              <w:rPr>
                <w:sz w:val="12"/>
                <w:szCs w:val="12"/>
              </w:rPr>
            </w:pPr>
          </w:p>
          <w:p w:rsidR="0013551B" w:rsidRDefault="0013551B" w:rsidP="00227E37">
            <w:pPr>
              <w:pStyle w:val="QuestionStyle"/>
            </w:pPr>
            <w:r>
              <w:t xml:space="preserve">         A translation downward along the </w:t>
            </w:r>
            <w:r w:rsidRPr="0013551B">
              <w:rPr>
                <w:i/>
              </w:rPr>
              <w:t>y</w:t>
            </w:r>
            <w:r>
              <w:t xml:space="preserve"> axis..</w:t>
            </w:r>
          </w:p>
          <w:p w:rsidR="0013551B" w:rsidRDefault="0013551B" w:rsidP="00227E37">
            <w:pPr>
              <w:pStyle w:val="QuestionStyle"/>
            </w:pPr>
            <w:r>
              <w:t xml:space="preserve">         </w:t>
            </w:r>
          </w:p>
          <w:p w:rsidR="0013551B" w:rsidRDefault="0013551B" w:rsidP="00227E37">
            <w:pPr>
              <w:pStyle w:val="QuestionStyle"/>
            </w:pPr>
          </w:p>
          <w:p w:rsidR="0013551B" w:rsidRDefault="0013551B" w:rsidP="00227E37">
            <w:pPr>
              <w:pStyle w:val="QuestionStyle"/>
            </w:pPr>
          </w:p>
          <w:p w:rsidR="0013551B" w:rsidRDefault="0013551B" w:rsidP="00227E37">
            <w:pPr>
              <w:pStyle w:val="QuestionStyle"/>
            </w:pPr>
          </w:p>
        </w:tc>
      </w:tr>
      <w:tr w:rsidR="0013551B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13551B" w:rsidRPr="001B3341" w:rsidRDefault="0013551B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3551B" w:rsidRDefault="003F0720" w:rsidP="00591FD0">
            <w:pPr>
              <w:pStyle w:val="QuestionStyle"/>
            </w:pPr>
            <w:r>
              <w:t>This geometric pattern was created by transforming congruent polygons.</w:t>
            </w:r>
          </w:p>
          <w:p w:rsidR="00917D23" w:rsidRDefault="00EF6923" w:rsidP="00591FD0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72" type="#_x0000_t75" style="position:absolute;margin-left:285.55pt;margin-top:4.95pt;width:170.8pt;height:171.5pt;z-index:251718656;mso-position-horizontal-relative:text;mso-position-vertical-relative:text">
                  <v:imagedata r:id="rId56" o:title=""/>
                </v:shape>
                <o:OLEObject Type="Embed" ProgID="FXDraw3.Document" ShapeID="_x0000_s1072" DrawAspect="Content" ObjectID="_1460097021" r:id="rId57"/>
              </w:object>
            </w:r>
            <w:r w:rsidR="003F0720">
              <w:t xml:space="preserve">Which statement is </w:t>
            </w:r>
            <w:r w:rsidR="003F0720" w:rsidRPr="003F0720">
              <w:rPr>
                <w:b/>
              </w:rPr>
              <w:t>not</w:t>
            </w:r>
            <w:r w:rsidR="003F0720">
              <w:t xml:space="preserve"> true?</w:t>
            </w:r>
          </w:p>
          <w:p w:rsidR="00917D23" w:rsidRDefault="00917D23" w:rsidP="00591FD0">
            <w:pPr>
              <w:pStyle w:val="QuestionStyle"/>
            </w:pPr>
          </w:p>
          <w:p w:rsidR="00917D23" w:rsidRDefault="00917D23" w:rsidP="00591FD0">
            <w:pPr>
              <w:pStyle w:val="QuestionStyle"/>
            </w:pPr>
          </w:p>
          <w:p w:rsidR="003F0720" w:rsidRPr="003F0720" w:rsidRDefault="003F0720" w:rsidP="003F072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3F0720" w:rsidRPr="003F0720" w:rsidRDefault="003F0720" w:rsidP="003F072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  <w:r w:rsidRPr="003F0720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="00BA3459">
              <w:rPr>
                <w:rFonts w:ascii="Times New Roman" w:hAnsi="Times New Roman"/>
                <w:sz w:val="24"/>
                <w:szCs w:val="24"/>
              </w:rPr>
              <w:t xml:space="preserve">       All of the polygons in the pattern </w:t>
            </w:r>
            <w:r w:rsidRPr="003F0720">
              <w:rPr>
                <w:rFonts w:ascii="Times New Roman" w:hAnsi="Times New Roman"/>
                <w:sz w:val="24"/>
                <w:szCs w:val="24"/>
              </w:rPr>
              <w:t>are congruent.</w:t>
            </w:r>
            <w:r w:rsidRPr="003F0720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20704" behindDoc="0" locked="0" layoutInCell="1" allowOverlap="1" wp14:anchorId="08F006B8" wp14:editId="7B3E7CA2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11430</wp:posOffset>
                      </wp:positionV>
                      <wp:extent cx="171450" cy="944880"/>
                      <wp:effectExtent l="0" t="0" r="19050" b="26670"/>
                      <wp:wrapNone/>
                      <wp:docPr id="69" name="Group 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7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8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A54F66D" id="Group 69" o:spid="_x0000_s1026" style="position:absolute;margin-left:18.8pt;margin-top:.9pt;width:13.5pt;height:74.4pt;z-index:251720704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6mE8UA&#10;AADbAAAADwAAAGRycy9kb3ducmV2LnhtbESPQWvCQBSE70L/w/IEL9JsKlRjmlWkxVIvQm3R6yP7&#10;mgSzb0N2TWJ/fbcgeBxm5hsmWw+mFh21rrKs4CmKQRDnVldcKPj+2j4mIJxH1lhbJgVXcrBePYwy&#10;TLXt+ZO6gy9EgLBLUUHpfZNK6fKSDLrINsTB+7GtQR9kW0jdYh/gppazOJ5LgxWHhRIbei0pPx8u&#10;RkFyTcyxO+7fT7Tj/u13rxeb6VKpyXjYvIDwNPh7+Nb+0AoWz/D/JfwA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HqYTxQAAANsAAAAPAAAAAAAAAAAAAAAAAJgCAABkcnMv&#10;ZG93bnJldi54bWxQSwUGAAAAAAQABAD1AAAAigM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w4ZMUA&#10;AADbAAAADwAAAGRycy9kb3ducmV2LnhtbESPT2vCQBTE7wW/w/KEXopu9KAxdRVRLPUi+Ad7fWRf&#10;k9Ds25Bdk9hP7wqCx2FmfsPMl50pRUO1KywrGA0jEMSp1QVnCs6n7SAG4TyyxtIyKbiRg+Wi9zbH&#10;RNuWD9QcfSYChF2CCnLvq0RKl+Zk0A1tRRy8X1sb9EHWmdQ1tgFuSjmOook0WHBYyLGidU7p3/Fq&#10;FMS32Fyay/7rh3bcbv73err6mCn13u9WnyA8df4Vfra/tYLpBB5fwg+Qi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zDhkxQAAANsAAAAPAAAAAAAAAAAAAAAAAJgCAABkcnMv&#10;ZG93bnJldi54bWxQSwUGAAAAAAQABAD1AAAAigM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Cd/8UA&#10;AADbAAAADwAAAGRycy9kb3ducmV2LnhtbESPQWvCQBSE70L/w/KEXsRs7KGJMatIpaW9CLWi10f2&#10;mQSzb0N2m8T++m6h4HGYmW+YfDOaRvTUudqygkUUgyAurK65VHD8ep2nIJxH1thYJgU3crBZP0xy&#10;zLQd+JP6gy9FgLDLUEHlfZtJ6YqKDLrItsTBu9jOoA+yK6XucAhw08inOH6WBmsOCxW29FJRcT18&#10;GwXpLTWn/rR/O9MHD7ufvU62s6VSj9NxuwLhafT38H/7XStIEvj7En6AX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gJ3/xQAAANsAAAAPAAAAAAAAAAAAAAAAAJgCAABkcnMv&#10;ZG93bnJldi54bWxQSwUGAAAAAAQABAD1AAAAigM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8JjcIA&#10;AADbAAAADwAAAGRycy9kb3ducmV2LnhtbERPy2rCQBTdC/7DcIVuRCd20cTUUYKlpd0EtMVuL5lr&#10;EszcCZlpHv36zqLg8nDeu8NoGtFT52rLCjbrCARxYXXNpYKvz9dVAsJ5ZI2NZVIwkYPDfj7bYart&#10;wCfqz74UIYRdigoq79tUSldUZNCtbUscuKvtDPoAu1LqDocQbhr5GEVP0mDNoaHClo4VFbfzj1GQ&#10;TIm59Jf87Zs+eHj5zXWcLbdKPSzG7BmEp9Hfxf/ud60gDmPDl/AD5P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HwmNwgAAANsAAAAPAAAAAAAAAAAAAAAAAJgCAABkcnMvZG93&#10;bnJldi54bWxQSwUGAAAAAAQABAD1AAAAhwMAAAAA&#10;" strokecolor="windowText" strokeweight="1pt"/>
                    </v:group>
                  </w:pict>
                </mc:Fallback>
              </mc:AlternateContent>
            </w:r>
            <w:r w:rsidRPr="003F0720"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</w:p>
          <w:p w:rsidR="003F0720" w:rsidRPr="003F0720" w:rsidRDefault="003F0720" w:rsidP="003F072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3F0720" w:rsidRPr="003F0720" w:rsidRDefault="003F0720" w:rsidP="003F0720">
            <w:pPr>
              <w:rPr>
                <w:rFonts w:ascii="Times New Roman" w:hAnsi="Times New Roman"/>
                <w:sz w:val="24"/>
                <w:szCs w:val="24"/>
              </w:rPr>
            </w:pPr>
            <w:r w:rsidRPr="003F0720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All of the octagons</w:t>
            </w:r>
            <w:r w:rsidRPr="003F072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BA3459">
              <w:rPr>
                <w:rFonts w:ascii="Times New Roman" w:hAnsi="Times New Roman"/>
                <w:sz w:val="24"/>
                <w:szCs w:val="24"/>
              </w:rPr>
              <w:t xml:space="preserve">in the pattern </w:t>
            </w:r>
            <w:r w:rsidRPr="003F0720">
              <w:rPr>
                <w:rFonts w:ascii="Times New Roman" w:hAnsi="Times New Roman"/>
                <w:sz w:val="24"/>
                <w:szCs w:val="24"/>
              </w:rPr>
              <w:t xml:space="preserve">are congruent.         </w:t>
            </w:r>
          </w:p>
          <w:p w:rsidR="003F0720" w:rsidRPr="003F0720" w:rsidRDefault="003F0720" w:rsidP="003F072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3F0720" w:rsidRPr="003F0720" w:rsidRDefault="003F0720" w:rsidP="003F0720">
            <w:pPr>
              <w:rPr>
                <w:rFonts w:ascii="Times New Roman" w:hAnsi="Times New Roman"/>
                <w:sz w:val="24"/>
                <w:szCs w:val="24"/>
              </w:rPr>
            </w:pPr>
            <w:r w:rsidRPr="003F0720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="00BA3459">
              <w:rPr>
                <w:rFonts w:ascii="Times New Roman" w:hAnsi="Times New Roman"/>
                <w:sz w:val="24"/>
                <w:szCs w:val="24"/>
              </w:rPr>
              <w:t>The pattern has line symmetry</w:t>
            </w:r>
            <w:r w:rsidRPr="003F0720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3F0720" w:rsidRPr="003F0720" w:rsidRDefault="003F0720" w:rsidP="003F072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3F0720" w:rsidRPr="003F0720" w:rsidRDefault="003F0720" w:rsidP="003F0720">
            <w:pPr>
              <w:rPr>
                <w:rFonts w:ascii="Times New Roman" w:hAnsi="Times New Roman"/>
                <w:sz w:val="24"/>
                <w:szCs w:val="24"/>
              </w:rPr>
            </w:pPr>
            <w:r w:rsidRPr="003F0720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The pattern has rotational symmetry</w:t>
            </w:r>
            <w:r w:rsidRPr="003F0720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917D23" w:rsidRDefault="00917D23" w:rsidP="00591FD0">
            <w:pPr>
              <w:pStyle w:val="QuestionStyle"/>
            </w:pPr>
          </w:p>
          <w:p w:rsidR="00917D23" w:rsidRDefault="00917D23" w:rsidP="00591FD0">
            <w:pPr>
              <w:pStyle w:val="QuestionStyle"/>
            </w:pPr>
          </w:p>
          <w:p w:rsidR="00917D23" w:rsidRDefault="00917D23" w:rsidP="00591FD0">
            <w:pPr>
              <w:pStyle w:val="QuestionStyle"/>
            </w:pPr>
          </w:p>
          <w:p w:rsidR="00917D23" w:rsidRDefault="00917D23" w:rsidP="00591FD0">
            <w:pPr>
              <w:pStyle w:val="QuestionStyle"/>
            </w:pPr>
          </w:p>
        </w:tc>
      </w:tr>
      <w:tr w:rsidR="0013551B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13551B" w:rsidRPr="001B3341" w:rsidRDefault="0013551B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3551B" w:rsidRDefault="00BA3459" w:rsidP="00591FD0">
            <w:pPr>
              <w:pStyle w:val="QuestionStyle"/>
            </w:pPr>
            <w:r>
              <w:t xml:space="preserve">A parallelogram </w:t>
            </w:r>
            <w:r w:rsidRPr="00BA3459">
              <w:rPr>
                <w:i/>
              </w:rPr>
              <w:t>ABCD</w:t>
            </w:r>
            <w:r>
              <w:t xml:space="preserve"> has both its diagonals drawn, intersecting at </w:t>
            </w:r>
            <w:r w:rsidRPr="00BA3459">
              <w:rPr>
                <w:i/>
              </w:rPr>
              <w:t>E</w:t>
            </w:r>
            <w:r>
              <w:t>.</w:t>
            </w:r>
          </w:p>
          <w:p w:rsidR="00BA3459" w:rsidRDefault="00EF6923" w:rsidP="00591FD0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73" type="#_x0000_t75" style="position:absolute;margin-left:217.5pt;margin-top:11.1pt;width:204.3pt;height:102.3pt;z-index:251721728;mso-position-horizontal-relative:text;mso-position-vertical-relative:text">
                  <v:imagedata r:id="rId58" o:title=""/>
                </v:shape>
                <o:OLEObject Type="Embed" ProgID="FXDraw3.Document" ShapeID="_x0000_s1073" DrawAspect="Content" ObjectID="_1460097022" r:id="rId59"/>
              </w:object>
            </w:r>
          </w:p>
          <w:p w:rsidR="00BA3459" w:rsidRDefault="00BA3459" w:rsidP="00591FD0">
            <w:pPr>
              <w:pStyle w:val="QuestionStyle"/>
            </w:pPr>
            <w:r>
              <w:t>Which statement is true?</w:t>
            </w:r>
          </w:p>
          <w:p w:rsidR="00BA3459" w:rsidRPr="00BA3459" w:rsidRDefault="00906311" w:rsidP="00BA3459">
            <w:pPr>
              <w:rPr>
                <w:rFonts w:ascii="Times New Roman" w:hAnsi="Times New Roman"/>
                <w:sz w:val="12"/>
                <w:szCs w:val="12"/>
              </w:rPr>
            </w:pPr>
            <w:r w:rsidRPr="00BA3459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allowOverlap="1" wp14:anchorId="211FE5EF" wp14:editId="5FC4C050">
                      <wp:simplePos x="0" y="0"/>
                      <wp:positionH relativeFrom="column">
                        <wp:posOffset>235585</wp:posOffset>
                      </wp:positionH>
                      <wp:positionV relativeFrom="paragraph">
                        <wp:posOffset>62502</wp:posOffset>
                      </wp:positionV>
                      <wp:extent cx="171450" cy="1000125"/>
                      <wp:effectExtent l="0" t="0" r="19050" b="28575"/>
                      <wp:wrapNone/>
                      <wp:docPr id="84" name="Group 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1000125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8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8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2B673FB" id="Group 84" o:spid="_x0000_s1026" style="position:absolute;margin-left:18.55pt;margin-top:4.9pt;width:13.5pt;height:78.75pt;z-index:251658240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vWNMUA&#10;AADbAAAADwAAAGRycy9kb3ducmV2LnhtbESPQWvCQBSE70L/w/IKXqRuWtDG1E2QFsVehFqx10f2&#10;NQnNvg3ZNYn+ercgeBxmvhlmmQ2mFh21rrKs4HkagSDOra64UHD4Xj/FIJxH1lhbJgVncpClD6Ml&#10;Jtr2/EXd3hcilLBLUEHpfZNI6fKSDLqpbYiD92tbgz7ItpC6xT6Um1q+RNFcGqw4LJTY0HtJ+d/+&#10;ZBTE59gcu+Nu80Of3H9cdvp1NVkoNX4cVm8gPA3+Hr7RWx24Gfx/CT9Apl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y9Y0xQAAANsAAAAPAAAAAAAAAAAAAAAAAJgCAABkcnMv&#10;ZG93bnJldi54bWxQSwUGAAAAAAQABAD1AAAAigM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lIQ8QA&#10;AADbAAAADwAAAGRycy9kb3ducmV2LnhtbESPQWvCQBSE70L/w/IKXkQ39WBjzEakpaIXoVb0+sg+&#10;k9Ds25DdJrG/visUPA4z3wyTrgdTi45aV1lW8DKLQBDnVldcKDh9fUxjEM4ja6wtk4IbOVhnT6MU&#10;E217/qTu6AsRStglqKD0vkmkdHlJBt3MNsTBu9rWoA+yLaRusQ/lppbzKFpIgxWHhRIbeisp/z7+&#10;GAXxLTbn7nzYXmjP/fvvQb9uJkulxs/DZgXC0+Af4X96pwO3gPuX8AN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ZSEPEAAAA2wAAAA8AAAAAAAAAAAAAAAAAmAIAAGRycy9k&#10;b3ducmV2LnhtbFBLBQYAAAAABAAEAPUAAACJAw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Xt2MUA&#10;AADbAAAADwAAAGRycy9kb3ducmV2LnhtbESPQWvCQBSE70L/w/IKXkQ3etA0zUakUrEXoWnR6yP7&#10;moRm34bsNon++m6h4HGY+WaYdDuaRvTUudqyguUiAkFcWF1zqeDz43Ueg3AeWWNjmRRcycE2e5ik&#10;mGg78Dv1uS9FKGGXoILK+zaR0hUVGXQL2xIH78t2Bn2QXSl1h0MoN41cRdFaGqw5LFTY0ktFxXf+&#10;YxTE19ic+/PpcKE3Hva3k97sZk9KTR/H3TMIT6O/h//pow7cBv6+hB8g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Ve3YxQAAANsAAAAPAAAAAAAAAAAAAAAAAJgCAABkcnMv&#10;ZG93bnJldi54bWxQSwUGAAAAAAQABAD1AAAAigM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p5qsEA&#10;AADbAAAADwAAAGRycy9kb3ducmV2LnhtbERPTWvCQBC9F/wPywi9lLppD20aXUUsir0IarHXITsm&#10;wexsyK5J7K/vHAoeH+97thhcrTpqQ+XZwMskAUWce1txYeD7uH5OQYWIbLH2TAZuFGAxHz3MMLO+&#10;5z11h1goCeGQoYEyxibTOuQlOQwT3xALd/atwyiwLbRtsZdwV+vXJHnTDiuWhhIbWpWUXw5XZyC9&#10;pe7UnXabH/ri/vN3Z9+XTx/GPI6H5RRUpCHexf/urRWfjJUv8gP0/A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rKearBAAAA2wAAAA8AAAAAAAAAAAAAAAAAmAIAAGRycy9kb3du&#10;cmV2LnhtbFBLBQYAAAAABAAEAPUAAACGAwAAAAA=&#10;" strokecolor="windowText" strokeweight="1pt"/>
                    </v:group>
                  </w:pict>
                </mc:Fallback>
              </mc:AlternateContent>
            </w:r>
          </w:p>
          <w:p w:rsidR="00BA3459" w:rsidRPr="00BA3459" w:rsidRDefault="00BA3459" w:rsidP="00BA3459">
            <w:pPr>
              <w:rPr>
                <w:rFonts w:ascii="Times New Roman" w:hAnsi="Times New Roman"/>
                <w:sz w:val="24"/>
                <w:szCs w:val="24"/>
              </w:rPr>
            </w:pPr>
            <w:r w:rsidRPr="00BA3459"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t xml:space="preserve"> </w:t>
            </w:r>
            <w:r w:rsidRPr="00E04BE9">
              <w:rPr>
                <w:color w:val="FF0000"/>
                <w:position w:val="-6"/>
              </w:rPr>
              <w:object w:dxaOrig="1876" w:dyaOrig="300">
                <v:shape id="_x0000_i1031" type="#_x0000_t75" style="width:93.6pt;height:15.45pt" o:ole="">
                  <v:imagedata r:id="rId60" o:title=""/>
                </v:shape>
                <o:OLEObject Type="Embed" ProgID="FXE300.Equation" ShapeID="_x0000_i1031" DrawAspect="Content" ObjectID="_1460096967" r:id="rId61"/>
              </w:object>
            </w:r>
          </w:p>
          <w:p w:rsidR="00BA3459" w:rsidRPr="00BA3459" w:rsidRDefault="00BA3459" w:rsidP="00BA3459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BA3459" w:rsidRPr="00BA3459" w:rsidRDefault="00BA3459" w:rsidP="00BA3459">
            <w:pPr>
              <w:rPr>
                <w:rFonts w:ascii="Times New Roman" w:hAnsi="Times New Roman"/>
                <w:sz w:val="24"/>
                <w:szCs w:val="24"/>
              </w:rPr>
            </w:pPr>
            <w:r w:rsidRPr="00BA3459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Pr="00E04BE9">
              <w:rPr>
                <w:color w:val="FF0000"/>
                <w:position w:val="-6"/>
              </w:rPr>
              <w:object w:dxaOrig="1840" w:dyaOrig="300">
                <v:shape id="_x0000_i1032" type="#_x0000_t75" style="width:91.55pt;height:15.45pt" o:ole="">
                  <v:imagedata r:id="rId62" o:title=""/>
                </v:shape>
                <o:OLEObject Type="Embed" ProgID="FXE300.Equation" ShapeID="_x0000_i1032" DrawAspect="Content" ObjectID="_1460096968" r:id="rId63"/>
              </w:object>
            </w:r>
          </w:p>
          <w:p w:rsidR="00BA3459" w:rsidRPr="00BA3459" w:rsidRDefault="00BA3459" w:rsidP="00BA3459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BA3459" w:rsidRPr="00F5591B" w:rsidRDefault="00BA3459" w:rsidP="00BA3459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BA3459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="00F5591B" w:rsidRPr="00F5591B">
              <w:rPr>
                <w:color w:val="FF0000"/>
                <w:position w:val="-2"/>
              </w:rPr>
              <w:object w:dxaOrig="1962" w:dyaOrig="194">
                <v:shape id="_x0000_i1033" type="#_x0000_t75" style="width:98.75pt;height:9.25pt" o:ole="">
                  <v:imagedata r:id="rId64" o:title=""/>
                </v:shape>
                <o:OLEObject Type="Embed" ProgID="FXE300.Equation" ShapeID="_x0000_i1033" DrawAspect="Content" ObjectID="_1460096969" r:id="rId65"/>
              </w:object>
            </w:r>
          </w:p>
          <w:p w:rsidR="00BA3459" w:rsidRPr="00BA3459" w:rsidRDefault="00BA3459" w:rsidP="00BA3459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BA3459" w:rsidRPr="00BA3459" w:rsidRDefault="00BA3459" w:rsidP="00BA3459">
            <w:pPr>
              <w:rPr>
                <w:rFonts w:ascii="Times New Roman" w:hAnsi="Times New Roman"/>
                <w:sz w:val="24"/>
                <w:szCs w:val="24"/>
              </w:rPr>
            </w:pPr>
            <w:r w:rsidRPr="00BA3459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="000A4606" w:rsidRPr="00E04BE9">
              <w:rPr>
                <w:color w:val="FF0000"/>
                <w:position w:val="-6"/>
              </w:rPr>
              <w:object w:dxaOrig="1880" w:dyaOrig="300">
                <v:shape id="_x0000_i1034" type="#_x0000_t75" style="width:94.65pt;height:15.45pt" o:ole="">
                  <v:imagedata r:id="rId66" o:title=""/>
                </v:shape>
                <o:OLEObject Type="Embed" ProgID="FXE300.Equation" ShapeID="_x0000_i1034" DrawAspect="Content" ObjectID="_1460096970" r:id="rId67"/>
              </w:object>
            </w:r>
          </w:p>
          <w:p w:rsidR="00BA3459" w:rsidRDefault="00BA3459" w:rsidP="00591FD0">
            <w:pPr>
              <w:pStyle w:val="QuestionStyle"/>
            </w:pPr>
          </w:p>
        </w:tc>
      </w:tr>
      <w:tr w:rsidR="0013551B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13551B" w:rsidRPr="001B3341" w:rsidRDefault="0013551B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C5EB4" w:rsidRDefault="00EF6923" w:rsidP="006C5EB4">
            <w:pPr>
              <w:ind w:right="5278"/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>
                <v:shape id="_x0000_s1080" type="#_x0000_t75" style="position:absolute;margin-left:202.25pt;margin-top:-.7pt;width:230.3pt;height:227.7pt;z-index:251728896;mso-position-horizontal-relative:text;mso-position-vertical-relative:text">
                  <v:imagedata r:id="rId68" o:title=""/>
                </v:shape>
                <o:OLEObject Type="Embed" ProgID="FXDraw3.Document" ShapeID="_x0000_s1080" DrawAspect="Content" ObjectID="_1460097023" r:id="rId69"/>
              </w:object>
            </w:r>
            <w:r w:rsidR="003148CE">
              <w:rPr>
                <w:rFonts w:ascii="Times New Roman" w:hAnsi="Times New Roman"/>
                <w:i/>
                <w:sz w:val="24"/>
                <w:szCs w:val="24"/>
              </w:rPr>
              <w:t>PQR</w:t>
            </w:r>
            <w:r w:rsidR="003148CE">
              <w:rPr>
                <w:rFonts w:ascii="Times New Roman" w:hAnsi="Times New Roman"/>
                <w:sz w:val="24"/>
                <w:szCs w:val="24"/>
              </w:rPr>
              <w:t xml:space="preserve"> is reflected in the </w:t>
            </w:r>
            <w:r w:rsidR="003148CE" w:rsidRPr="007D30C2">
              <w:rPr>
                <w:rFonts w:ascii="Times New Roman" w:hAnsi="Times New Roman"/>
                <w:i/>
                <w:sz w:val="24"/>
                <w:szCs w:val="24"/>
              </w:rPr>
              <w:t>x</w:t>
            </w:r>
            <w:r w:rsidR="003148CE">
              <w:rPr>
                <w:rFonts w:ascii="Times New Roman" w:hAnsi="Times New Roman"/>
                <w:sz w:val="24"/>
                <w:szCs w:val="24"/>
              </w:rPr>
              <w:t xml:space="preserve"> axis and then translated to the right.</w:t>
            </w:r>
          </w:p>
          <w:p w:rsidR="006C5EB4" w:rsidRDefault="006C5EB4" w:rsidP="006C5EB4">
            <w:pPr>
              <w:ind w:right="5278"/>
              <w:rPr>
                <w:rFonts w:ascii="Times New Roman" w:hAnsi="Times New Roman"/>
                <w:sz w:val="24"/>
                <w:szCs w:val="24"/>
              </w:rPr>
            </w:pPr>
          </w:p>
          <w:p w:rsidR="006C5EB4" w:rsidRDefault="006C5EB4" w:rsidP="006C5EB4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Which figure is its image? </w:t>
            </w:r>
          </w:p>
          <w:p w:rsidR="006C5EB4" w:rsidRDefault="006C5EB4" w:rsidP="006C5EB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C5EB4" w:rsidRDefault="006C5EB4" w:rsidP="006C5EB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C5EB4" w:rsidRDefault="00906311" w:rsidP="006C5EB4">
            <w:pPr>
              <w:rPr>
                <w:rFonts w:ascii="Times New Roman" w:hAnsi="Times New Roman"/>
                <w:sz w:val="12"/>
                <w:szCs w:val="12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 wp14:anchorId="4FC6F887" wp14:editId="1F3928B0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59962</wp:posOffset>
                      </wp:positionV>
                      <wp:extent cx="171450" cy="944880"/>
                      <wp:effectExtent l="0" t="0" r="19050" b="26670"/>
                      <wp:wrapNone/>
                      <wp:docPr id="89" name="Group 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90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B165D" w:rsidRDefault="009B165D" w:rsidP="006C5EB4">
                                    <w:pPr>
                                      <w:rPr>
                                        <w:rFonts w:eastAsia="Times New Roman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1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B165D" w:rsidRDefault="009B165D" w:rsidP="006C5EB4">
                                    <w:pPr>
                                      <w:rPr>
                                        <w:rFonts w:eastAsia="Times New Roman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2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B165D" w:rsidRDefault="009B165D" w:rsidP="006C5EB4">
                                    <w:pPr>
                                      <w:rPr>
                                        <w:rFonts w:eastAsia="Times New Roman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3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B165D" w:rsidRDefault="009B165D" w:rsidP="006C5EB4">
                                    <w:pPr>
                                      <w:rPr>
                                        <w:rFonts w:eastAsia="Times New Roman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FC6F887" id="Group 89" o:spid="_x0000_s1027" style="position:absolute;margin-left:18.8pt;margin-top:4.7pt;width:13.5pt;height:74.4pt;z-index:251659264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">
                      <v:roundrect id="AutoShape 3" o:spid="_x0000_s1028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XjccEA&#10;AADbAAAADwAAAGRycy9kb3ducmV2LnhtbERPTYvCMBC9C/6HMIIXWVM9rLVrFFEUvQir4l6HZrYt&#10;NpPSxLburzcHYY+P971YdaYUDdWusKxgMo5AEKdWF5wpuF52HzEI55E1lpZJwZMcrJb93gITbVv+&#10;pubsMxFC2CWoIPe+SqR0aU4G3dhWxIH7tbVBH2CdSV1jG8JNKadR9CkNFhwacqxok1N6Pz+MgvgZ&#10;m1tzO+1/6Mjt9u+kZ+vRXKnhoFt/gfDU+X/x233QCuZhffgSfoB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Fl43HBAAAA2wAAAA8AAAAAAAAAAAAAAAAAmAIAAGRycy9kb3du&#10;cmV2LnhtbFBLBQYAAAAABAAEAPUAAACGAwAAAAA=&#10;" strokecolor="windowText" strokeweight="1pt">
                        <v:textbox>
                          <w:txbxContent>
                            <w:p w:rsidR="009B165D" w:rsidRDefault="009B165D" w:rsidP="006C5EB4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v:textbox>
                      </v:roundrect>
                      <v:roundrect id="AutoShape 4" o:spid="_x0000_s1029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lG6sUA&#10;AADbAAAADwAAAGRycy9kb3ducmV2LnhtbESPQWvCQBSE7wX/w/IEL8Vs9NDGmFXEorQXoSp6fWSf&#10;STD7NmS3Seyv7xYKPQ4z8w2TrQdTi45aV1lWMItiEMS51RUXCs6n3TQB4TyyxtoyKXiQg/Vq9JRh&#10;qm3Pn9QdfSEChF2KCkrvm1RKl5dk0EW2IQ7ezbYGfZBtIXWLfYCbWs7j+EUarDgslNjQtqT8fvwy&#10;CpJHYi7d5bC/0gf3b98H/bp5Xig1GQ+bJQhPg/8P/7XftYLFDH6/hB8gV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KUbqxQAAANsAAAAPAAAAAAAAAAAAAAAAAJgCAABkcnMv&#10;ZG93bnJldi54bWxQSwUGAAAAAAQABAD1AAAAigMAAAAA&#10;" strokecolor="windowText" strokeweight="1pt">
                        <v:textbox>
                          <w:txbxContent>
                            <w:p w:rsidR="009B165D" w:rsidRDefault="009B165D" w:rsidP="006C5EB4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v:textbox>
                      </v:roundrect>
                      <v:roundrect id="AutoShape 5" o:spid="_x0000_s1030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vYncUA&#10;AADbAAAADwAAAGRycy9kb3ducmV2LnhtbESPQWvCQBSE7wX/w/KEXorZ1EMbY1YRi6VehKro9ZF9&#10;JsHs25Bdk9hf3xUKPQ4z8w2TLQdTi45aV1lW8BrFIIhzqysuFBwPm0kCwnlkjbVlUnAnB8vF6CnD&#10;VNuev6nb+0IECLsUFZTeN6mULi/JoItsQxy8i20N+iDbQuoW+wA3tZzG8Zs0WHFYKLGhdUn5dX8z&#10;CpJ7Yk7dafd5pi33Hz87/b56mSn1PB5WcxCeBv8f/mt/aQWzKTy+hB8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+9idxQAAANsAAAAPAAAAAAAAAAAAAAAAAJgCAABkcnMv&#10;ZG93bnJldi54bWxQSwUGAAAAAAQABAD1AAAAigMAAAAA&#10;" strokecolor="windowText" strokeweight="1pt">
                        <v:textbox>
                          <w:txbxContent>
                            <w:p w:rsidR="009B165D" w:rsidRDefault="009B165D" w:rsidP="006C5EB4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v:textbox>
                      </v:roundrect>
                      <v:roundrect id="AutoShape 6" o:spid="_x0000_s1031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d9BsQA&#10;AADbAAAADwAAAGRycy9kb3ducmV2LnhtbESPQWvCQBSE7wX/w/IEL6KbVtAYXUVaWuxFqIpeH9ln&#10;Esy+Ddk1if56t1DocZiZb5jlujOlaKh2hWUFr+MIBHFqdcGZguPhcxSDcB5ZY2mZFNzJwXrVe1li&#10;om3LP9TsfSYChF2CCnLvq0RKl+Zk0I1tRRy8i60N+iDrTOoa2wA3pXyLoqk0WHBYyLGi95zS6/5m&#10;FMT32Jya0+7rTN/cfjx2erYZzpUa9LvNAoSnzv+H/9pbrWA+gd8v4QfI1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3fQbEAAAA2wAAAA8AAAAAAAAAAAAAAAAAmAIAAGRycy9k&#10;b3ducmV2LnhtbFBLBQYAAAAABAAEAPUAAACJAwAAAAA=&#10;" strokecolor="windowText" strokeweight="1pt">
                        <v:textbox>
                          <w:txbxContent>
                            <w:p w:rsidR="009B165D" w:rsidRDefault="009B165D" w:rsidP="006C5EB4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v:textbox>
                      </v:roundrect>
                    </v:group>
                  </w:pict>
                </mc:Fallback>
              </mc:AlternateContent>
            </w:r>
          </w:p>
          <w:p w:rsidR="006C5EB4" w:rsidRDefault="006C5EB4" w:rsidP="006C5EB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Triangle A</w:t>
            </w:r>
          </w:p>
          <w:p w:rsidR="006C5EB4" w:rsidRDefault="006C5EB4" w:rsidP="006C5EB4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C5EB4" w:rsidRDefault="006C5EB4" w:rsidP="006C5EB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Triangle B</w:t>
            </w:r>
          </w:p>
          <w:p w:rsidR="006C5EB4" w:rsidRDefault="006C5EB4" w:rsidP="006C5EB4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C5EB4" w:rsidRDefault="006C5EB4" w:rsidP="006C5EB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Triangle C</w:t>
            </w:r>
          </w:p>
          <w:p w:rsidR="006C5EB4" w:rsidRDefault="006C5EB4" w:rsidP="006C5EB4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C5EB4" w:rsidRDefault="006C5EB4" w:rsidP="006C5EB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Triangle D</w:t>
            </w:r>
          </w:p>
          <w:p w:rsidR="006C5EB4" w:rsidRDefault="006C5EB4" w:rsidP="006C5EB4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C5EB4" w:rsidRDefault="006C5EB4" w:rsidP="006C5EB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C5EB4" w:rsidRDefault="006C5EB4" w:rsidP="006C5EB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C5EB4" w:rsidRDefault="006C5EB4" w:rsidP="006C5EB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3551B" w:rsidRDefault="0013551B" w:rsidP="00591FD0">
            <w:pPr>
              <w:pStyle w:val="QuestionStyle"/>
            </w:pPr>
          </w:p>
        </w:tc>
      </w:tr>
      <w:tr w:rsidR="0013551B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13551B" w:rsidRPr="001B3341" w:rsidRDefault="0013551B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D30C2" w:rsidRDefault="00EF6923" w:rsidP="007D30C2">
            <w:pPr>
              <w:ind w:right="4995"/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>
                <v:shape id="_x0000_s1092" type="#_x0000_t75" style="position:absolute;margin-left:233.95pt;margin-top:-2.75pt;width:173.9pt;height:176.2pt;z-index:251735040;mso-position-horizontal-relative:text;mso-position-vertical-relative:text">
                  <v:imagedata r:id="rId70" o:title=""/>
                </v:shape>
                <o:OLEObject Type="Embed" ProgID="FXDraw3.Document" ShapeID="_x0000_s1092" DrawAspect="Content" ObjectID="_1460097024" r:id="rId71"/>
              </w:object>
            </w:r>
            <w:r w:rsidR="007D30C2">
              <w:rPr>
                <w:rFonts w:ascii="Times New Roman" w:hAnsi="Times New Roman"/>
                <w:sz w:val="24"/>
                <w:szCs w:val="24"/>
              </w:rPr>
              <w:t xml:space="preserve">The point P (-5, 4) is reflected in the line </w:t>
            </w:r>
            <w:r w:rsidR="007D30C2" w:rsidRPr="007D30C2">
              <w:rPr>
                <w:rFonts w:ascii="Times New Roman" w:hAnsi="Times New Roman"/>
                <w:i/>
                <w:sz w:val="24"/>
                <w:szCs w:val="24"/>
              </w:rPr>
              <w:t>y</w:t>
            </w:r>
            <w:r w:rsidR="007D30C2" w:rsidRPr="007D30C2">
              <w:rPr>
                <w:rFonts w:ascii="Times New Roman" w:hAnsi="Times New Roman"/>
                <w:sz w:val="24"/>
                <w:szCs w:val="24"/>
              </w:rPr>
              <w:t xml:space="preserve"> = </w:t>
            </w:r>
            <w:r w:rsidR="007D30C2" w:rsidRPr="007D30C2">
              <w:rPr>
                <w:rFonts w:ascii="Times New Roman" w:hAnsi="Times New Roman"/>
                <w:i/>
                <w:sz w:val="24"/>
                <w:szCs w:val="24"/>
              </w:rPr>
              <w:t>x</w:t>
            </w:r>
            <w:r w:rsidR="007D30C2">
              <w:rPr>
                <w:rFonts w:ascii="Times New Roman" w:hAnsi="Times New Roman"/>
                <w:sz w:val="24"/>
                <w:szCs w:val="24"/>
              </w:rPr>
              <w:t xml:space="preserve"> and then rotated in an anticlockwise direction about the origin.</w:t>
            </w:r>
          </w:p>
          <w:p w:rsidR="007D30C2" w:rsidRDefault="007D30C2" w:rsidP="007D30C2">
            <w:pPr>
              <w:ind w:right="499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Which point is the image after these two transformations?</w:t>
            </w:r>
          </w:p>
          <w:p w:rsidR="007D30C2" w:rsidRDefault="007D30C2" w:rsidP="007D30C2">
            <w:pPr>
              <w:ind w:right="499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</w:p>
          <w:p w:rsidR="007D30C2" w:rsidRDefault="007D30C2" w:rsidP="007D30C2">
            <w:pPr>
              <w:spacing w:after="120"/>
              <w:ind w:right="499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36064" behindDoc="0" locked="0" layoutInCell="1" allowOverlap="1">
                      <wp:simplePos x="0" y="0"/>
                      <wp:positionH relativeFrom="column">
                        <wp:posOffset>104775</wp:posOffset>
                      </wp:positionH>
                      <wp:positionV relativeFrom="paragraph">
                        <wp:posOffset>25400</wp:posOffset>
                      </wp:positionV>
                      <wp:extent cx="171450" cy="876300"/>
                      <wp:effectExtent l="9525" t="6350" r="9525" b="12700"/>
                      <wp:wrapNone/>
                      <wp:docPr id="94" name="Group 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71450" cy="876300"/>
                                <a:chOff x="3420" y="8403"/>
                                <a:chExt cx="270" cy="1380"/>
                              </a:xfrm>
                            </wpg:grpSpPr>
                            <wps:wsp>
                              <wps:cNvPr id="95" name="AutoShape 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4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6" name="AutoShape 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778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7" name="AutoShape 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1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8" name="AutoShape 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6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9B916E0" id="Group 94" o:spid="_x0000_s1026" style="position:absolute;margin-left:8.25pt;margin-top:2pt;width:13.5pt;height:69pt;z-index:251736064" coordorigin="3420,8403" coordsize="270,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">
                      <v:roundrect id="AutoShape 70" o:spid="_x0000_s1027" style="position:absolute;left:3420;top:84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TWqMMA&#10;AADbAAAADwAAAGRycy9kb3ducmV2LnhtbESPQWvCQBSE74L/YXlCb7prwWJSVxGhpbdi9NDja/Y1&#10;CWbfxt1NTPvr3UKhx2FmvmE2u9G2YiAfGscalgsFgrh0puFKw/n0Ml+DCBHZYOuYNHxTgN12Otlg&#10;btyNjzQUsRIJwiFHDXWMXS5lKGuyGBauI07el/MWY5K+ksbjLcFtKx+VepIWG04LNXZ0qKm8FL3V&#10;UBrVK/8xvGefq1j8DP2V5etV64fZuH8GEWmM/+G/9pvRkK3g90v6AX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fTWqMMAAADbAAAADwAAAAAAAAAAAAAAAACYAgAAZHJzL2Rv&#10;d25yZXYueG1sUEsFBgAAAAAEAAQA9QAAAIgDAAAAAA==&#10;"/>
                      <v:roundrect id="AutoShape 71" o:spid="_x0000_s1028" style="position:absolute;left:3420;top:8778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ZI38MA&#10;AADbAAAADwAAAGRycy9kb3ducmV2LnhtbESPQWsCMRSE7wX/Q3iCt5pYUOpqFBEq3kq3Hjw+N8/d&#10;xc3LmmTXbX99Uyj0OMzMN8x6O9hG9ORD7VjDbKpAEBfO1FxqOH2+Pb+CCBHZYOOYNHxRgO1m9LTG&#10;zLgHf1Cfx1IkCIcMNVQxtpmUoajIYpi6ljh5V+ctxiR9KY3HR4LbRr4otZAWa04LFba0r6i45Z3V&#10;UBjVKX/u35eXecy/++7O8nDXejIedisQkYb4H/5rH42G5QJ+v6QfI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ZI38MAAADbAAAADwAAAAAAAAAAAAAAAACYAgAAZHJzL2Rv&#10;d25yZXYueG1sUEsFBgAAAAAEAAQA9QAAAIgDAAAAAA==&#10;"/>
                      <v:roundrect id="AutoShape 72" o:spid="_x0000_s1029" style="position:absolute;left:3420;top:91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rtRMMA&#10;AADbAAAADwAAAGRycy9kb3ducmV2LnhtbESPQWsCMRSE7wX/Q3hCbzWxYKurUUSo9Fa6evD43Dx3&#10;Fzcva5Jdt/31TaHQ4zAz3zCrzWAb0ZMPtWMN04kCQVw4U3Op4Xh4e5qDCBHZYOOYNHxRgM169LDC&#10;zLg7f1Kfx1IkCIcMNVQxtpmUoajIYpi4ljh5F+ctxiR9KY3He4LbRj4r9SIt1pwWKmxpV1FxzTur&#10;oTCqU/7UfyzOs5h/992N5f6m9eN42C5BRBrif/iv/W40LF7h90v6AX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mrtRMMAAADbAAAADwAAAAAAAAAAAAAAAACYAgAAZHJzL2Rv&#10;d25yZXYueG1sUEsFBgAAAAAEAAQA9QAAAIgDAAAAAA==&#10;"/>
                      <v:roundrect id="AutoShape 73" o:spid="_x0000_s1030" style="position:absolute;left:3420;top:96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V5NsAA&#10;AADbAAAADwAAAGRycy9kb3ducmV2LnhtbERPz2vCMBS+D/wfwhO8zUTBMTtjGYLibazz4PHZvLVl&#10;zUubpLXbX78cBjt+fL93+WRbMZIPjWMNq6UCQVw603Cl4fJxfHwGESKywdYxafimAPl+9rDDzLg7&#10;v9NYxEqkEA4Zaqhj7DIpQ1mTxbB0HXHiPp23GBP0lTQe7ynctnKt1JO02HBqqLGjQ03lVzFYDaVR&#10;g/LX8W1728TiZxx6lqde68V8en0BEWmK/+I/99lo2Kax6Uv6AXL/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/V5NsAAAADbAAAADwAAAAAAAAAAAAAAAACYAgAAZHJzL2Rvd25y&#10;ZXYueG1sUEsFBgAAAAAEAAQA9QAAAIUDAAAAAA==&#10;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A (4, 5). </w:t>
            </w:r>
          </w:p>
          <w:p w:rsidR="007D30C2" w:rsidRDefault="007D30C2" w:rsidP="007D30C2">
            <w:pPr>
              <w:spacing w:after="120"/>
              <w:ind w:right="499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B (4, -5).</w:t>
            </w:r>
          </w:p>
          <w:p w:rsidR="007D30C2" w:rsidRDefault="007D30C2" w:rsidP="007D30C2">
            <w:pPr>
              <w:spacing w:after="120"/>
              <w:ind w:right="499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C</w:t>
            </w:r>
            <w:r w:rsidR="00F4785F">
              <w:rPr>
                <w:rFonts w:ascii="Times New Roman" w:hAnsi="Times New Roman"/>
                <w:sz w:val="24"/>
                <w:szCs w:val="24"/>
              </w:rPr>
              <w:t xml:space="preserve"> (-5, -4</w:t>
            </w:r>
            <w:r>
              <w:rPr>
                <w:rFonts w:ascii="Times New Roman" w:hAnsi="Times New Roman"/>
                <w:sz w:val="24"/>
                <w:szCs w:val="24"/>
              </w:rPr>
              <w:t>).</w:t>
            </w:r>
          </w:p>
          <w:p w:rsidR="007D30C2" w:rsidRDefault="007D30C2" w:rsidP="007D30C2">
            <w:pPr>
              <w:spacing w:after="120"/>
              <w:ind w:right="499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D</w:t>
            </w:r>
            <w:r w:rsidR="00F4785F">
              <w:rPr>
                <w:rFonts w:ascii="Times New Roman" w:hAnsi="Times New Roman"/>
                <w:sz w:val="24"/>
                <w:szCs w:val="24"/>
              </w:rPr>
              <w:t xml:space="preserve"> (-4, 5</w:t>
            </w:r>
            <w:r>
              <w:rPr>
                <w:rFonts w:ascii="Times New Roman" w:hAnsi="Times New Roman"/>
                <w:sz w:val="24"/>
                <w:szCs w:val="24"/>
              </w:rPr>
              <w:t>).</w:t>
            </w:r>
          </w:p>
          <w:p w:rsidR="0013551B" w:rsidRDefault="0013551B" w:rsidP="00591FD0">
            <w:pPr>
              <w:pStyle w:val="QuestionStyle"/>
            </w:pPr>
          </w:p>
        </w:tc>
      </w:tr>
      <w:tr w:rsidR="0013551B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13551B" w:rsidRPr="001B3341" w:rsidRDefault="0013551B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A010E7" w:rsidRDefault="00A010E7" w:rsidP="00A010E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Which of the congruence tests could be used to show that  </w:t>
            </w:r>
            <w:r w:rsidR="00F62F00">
              <w:rPr>
                <w:rFonts w:ascii="Times New Roman" w:eastAsiaTheme="minorHAnsi" w:hAnsi="Times New Roman"/>
                <w:color w:val="FF0000"/>
                <w:position w:val="-6"/>
                <w:sz w:val="24"/>
                <w:szCs w:val="24"/>
              </w:rPr>
              <w:object w:dxaOrig="1973" w:dyaOrig="300">
                <v:shape id="_x0000_i1035" type="#_x0000_t75" style="width:98.75pt;height:15.45pt" o:ole="">
                  <v:imagedata r:id="rId72" o:title=""/>
                </v:shape>
                <o:OLEObject Type="Embed" ProgID="FXE300.Equation" ShapeID="_x0000_i1035" DrawAspect="Content" ObjectID="_1460096971" r:id="rId73"/>
              </w:object>
            </w:r>
          </w:p>
          <w:p w:rsidR="00A010E7" w:rsidRDefault="00EF6923" w:rsidP="00A010E7">
            <w:pPr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>
                <v:shape id="_x0000_s1111" type="#_x0000_t75" style="position:absolute;margin-left:102pt;margin-top:4.9pt;width:147.95pt;height:159.15pt;z-index:251746304;mso-position-horizontal-relative:text;mso-position-vertical-relative:text">
                  <v:imagedata r:id="rId74" o:title=""/>
                </v:shape>
                <o:OLEObject Type="Embed" ProgID="FXDraw3.Document" ShapeID="_x0000_s1111" DrawAspect="Content" ObjectID="_1460097025" r:id="rId75"/>
              </w:object>
            </w:r>
          </w:p>
          <w:p w:rsidR="00A010E7" w:rsidRDefault="00A010E7" w:rsidP="00A010E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A010E7" w:rsidRDefault="00A010E7" w:rsidP="00A010E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A010E7" w:rsidRDefault="00A010E7" w:rsidP="00A010E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A010E7" w:rsidRDefault="00A010E7" w:rsidP="00A010E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A010E7" w:rsidRDefault="00A010E7" w:rsidP="00A010E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A010E7" w:rsidRDefault="00A010E7" w:rsidP="00A010E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A010E7" w:rsidRDefault="00A010E7" w:rsidP="00A010E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A010E7" w:rsidRDefault="00A010E7" w:rsidP="00A010E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A010E7" w:rsidRDefault="00A010E7" w:rsidP="00A010E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A010E7" w:rsidRDefault="00A010E7" w:rsidP="00A010E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A010E7" w:rsidRDefault="00A010E7" w:rsidP="00A010E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A010E7" w:rsidRDefault="00906311" w:rsidP="00A010E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04BDD550" wp14:editId="01AD01F5">
                      <wp:simplePos x="0" y="0"/>
                      <wp:positionH relativeFrom="column">
                        <wp:posOffset>139700</wp:posOffset>
                      </wp:positionH>
                      <wp:positionV relativeFrom="paragraph">
                        <wp:posOffset>168275</wp:posOffset>
                      </wp:positionV>
                      <wp:extent cx="4362450" cy="114300"/>
                      <wp:effectExtent l="0" t="0" r="19050" b="19050"/>
                      <wp:wrapNone/>
                      <wp:docPr id="105" name="Group 1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362450" cy="114300"/>
                                <a:chOff x="2430" y="3420"/>
                                <a:chExt cx="6870" cy="180"/>
                              </a:xfrm>
                            </wpg:grpSpPr>
                            <wps:wsp>
                              <wps:cNvPr id="106" name="AutoShape 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7" name="AutoShap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8" name="AutoShape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9" name="AutoShape 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2DB852D" id="Group 105" o:spid="_x0000_s1026" style="position:absolute;margin-left:11pt;margin-top:13.25pt;width:343.5pt;height:9pt;z-index:251660288" coordorigin="2430,3420" coordsize="687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">
                      <v:roundrect id="AutoShape 83" o:spid="_x0000_s1027" style="position:absolute;left:90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UJ4sEA&#10;AADcAAAADwAAAGRycy9kb3ducmV2LnhtbERPTWsCMRC9C/6HMII3TSwoujVKESreSlcPHsfNdHfp&#10;ZrIm2XXbX98UCr3N433Odj/YRvTkQ+1Yw2KuQBAXztRcaricX2drECEiG2wck4YvCrDfjUdbzIx7&#10;8Dv1eSxFCuGQoYYqxjaTMhQVWQxz1xIn7sN5izFBX0rj8ZHCbSOflFpJizWnhgpbOlRUfOad1VAY&#10;1Sl/7d82t2XMv/vuzvJ413o6GV6eQUQa4r/4z30yab5awe8z6QK5+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zVCeLBAAAA3AAAAA8AAAAAAAAAAAAAAAAAmAIAAGRycy9kb3du&#10;cmV2LnhtbFBLBQYAAAAABAAEAPUAAACGAwAAAAA=&#10;"/>
                      <v:roundrect id="AutoShape 84" o:spid="_x0000_s1028" style="position:absolute;left:24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msecIA&#10;AADcAAAADwAAAGRycy9kb3ducmV2LnhtbERPTWsCMRC9C/6HMEJvmihY7dYoIii9lW578DjdTHcX&#10;N5M1ya7b/vqmUPA2j/c5m91gG9GTD7VjDfOZAkFcOFNzqeHj/ThdgwgR2WDjmDR8U4DddjzaYGbc&#10;jd+oz2MpUgiHDDVUMbaZlKGoyGKYuZY4cV/OW4wJ+lIaj7cUbhu5UOpRWqw5NVTY0qGi4pJ3VkNh&#10;VKf8uX99+lzG/KfvrixPV60fJsP+GUSkId7F/+4Xk+arFfw9ky6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max5wgAAANwAAAAPAAAAAAAAAAAAAAAAAJgCAABkcnMvZG93&#10;bnJldi54bWxQSwUGAAAAAAQABAD1AAAAhwMAAAAA&#10;"/>
                      <v:roundrect id="AutoShape 85" o:spid="_x0000_s1029" style="position:absolute;left:45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gY4C8QA&#10;AADcAAAADwAAAGRycy9kb3ducmV2LnhtbESPQU/DMAyF70j8h8hI3FgCEmjrlk0TEogbotthR6/x&#10;2mqN0yVpV/j1+IDEzdZ7fu/zajP5To0UUxvYwuPMgCKugmu5trDfvT3MQaWM7LALTBa+KcFmfXuz&#10;wsKFK3/RWOZaSQinAi00OfeF1qlqyGOahZ5YtFOIHrOssdYu4lXCfaefjHnRHluWhgZ7em2oOpeD&#10;t1A5M5h4GD8Xx+dc/ozDhfX7xdr7u2m7BJVpyv/mv+sPJ/hGaOUZmUCv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GOAvEAAAA3AAAAA8AAAAAAAAAAAAAAAAAmAIAAGRycy9k&#10;b3ducmV2LnhtbFBLBQYAAAAABAAEAPUAAACJAwAAAAA=&#10;"/>
                      <v:roundrect id="AutoShape 86" o:spid="_x0000_s1030" style="position:absolute;left:67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qdkMEA&#10;AADcAAAADwAAAGRycy9kb3ducmV2LnhtbERPTWsCMRC9F/wPYQRvNbFgqatRRLB4k2576HHcjLuL&#10;m8maZNfVX98UCr3N433OajPYRvTkQ+1Yw2yqQBAXztRcavj63D+/gQgR2WDjmDTcKcBmPXpaYWbc&#10;jT+oz2MpUgiHDDVUMbaZlKGoyGKYupY4cWfnLcYEfSmNx1sKt418UepVWqw5NVTY0q6i4pJ3VkNh&#10;VKf8d39cnOYxf/TdleX7VevJeNguQUQa4r/4z30wab5awO8z6QK5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1KnZDBAAAA3AAAAA8AAAAAAAAAAAAAAAAAmAIAAGRycy9kb3du&#10;cmV2LnhtbFBLBQYAAAAABAAEAPUAAACGAwAAAAA=&#10;"/>
                    </v:group>
                  </w:pict>
                </mc:Fallback>
              </mc:AlternateContent>
            </w:r>
          </w:p>
          <w:p w:rsidR="00A010E7" w:rsidRDefault="00A010E7" w:rsidP="00A010E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AAS                               RHS                           SAS                             SSS</w:t>
            </w:r>
          </w:p>
          <w:p w:rsidR="00A010E7" w:rsidRDefault="00A010E7" w:rsidP="00591FD0">
            <w:pPr>
              <w:pStyle w:val="QuestionStyle"/>
            </w:pPr>
          </w:p>
        </w:tc>
      </w:tr>
      <w:tr w:rsidR="00F4785F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F4785F" w:rsidRPr="001B3341" w:rsidRDefault="00F4785F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F4785F" w:rsidRDefault="00EF6923" w:rsidP="00227E37">
            <w:pPr>
              <w:ind w:right="4995"/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 w14:anchorId="7C1126ED">
                <v:shape id="_x0000_s1098" type="#_x0000_t75" style="position:absolute;margin-left:233.95pt;margin-top:-2.75pt;width:188.9pt;height:176.45pt;z-index:251738112;mso-position-horizontal-relative:text;mso-position-vertical-relative:text">
                  <v:imagedata r:id="rId76" o:title=""/>
                </v:shape>
                <o:OLEObject Type="Embed" ProgID="FXDraw3.Document" ShapeID="_x0000_s1098" DrawAspect="Content" ObjectID="_1460097026" r:id="rId77"/>
              </w:object>
            </w:r>
            <w:r w:rsidR="00F4785F">
              <w:rPr>
                <w:rFonts w:ascii="Times New Roman" w:hAnsi="Times New Roman"/>
                <w:sz w:val="24"/>
                <w:szCs w:val="24"/>
              </w:rPr>
              <w:t xml:space="preserve">The point A (3, 5) is reflected in the line </w:t>
            </w:r>
            <w:r w:rsidR="00F4785F" w:rsidRPr="007D30C2">
              <w:rPr>
                <w:rFonts w:ascii="Times New Roman" w:hAnsi="Times New Roman"/>
                <w:i/>
                <w:sz w:val="24"/>
                <w:szCs w:val="24"/>
              </w:rPr>
              <w:t>y</w:t>
            </w:r>
            <w:r w:rsidR="00F4785F" w:rsidRPr="007D30C2">
              <w:rPr>
                <w:rFonts w:ascii="Times New Roman" w:hAnsi="Times New Roman"/>
                <w:sz w:val="24"/>
                <w:szCs w:val="24"/>
              </w:rPr>
              <w:t xml:space="preserve"> = </w:t>
            </w:r>
            <w:r w:rsidR="00F4785F">
              <w:rPr>
                <w:rFonts w:ascii="Times New Roman" w:hAnsi="Times New Roman"/>
                <w:sz w:val="24"/>
                <w:szCs w:val="24"/>
              </w:rPr>
              <w:t>-</w:t>
            </w:r>
            <w:r w:rsidR="00F4785F" w:rsidRPr="007D30C2">
              <w:rPr>
                <w:rFonts w:ascii="Times New Roman" w:hAnsi="Times New Roman"/>
                <w:i/>
                <w:sz w:val="24"/>
                <w:szCs w:val="24"/>
              </w:rPr>
              <w:t>x</w:t>
            </w:r>
            <w:r w:rsidR="00F4785F">
              <w:rPr>
                <w:rFonts w:ascii="Times New Roman" w:hAnsi="Times New Roman"/>
                <w:sz w:val="24"/>
                <w:szCs w:val="24"/>
              </w:rPr>
              <w:t xml:space="preserve"> and then translated </w:t>
            </w:r>
            <w:r w:rsidR="00A67B15">
              <w:rPr>
                <w:rFonts w:ascii="Times New Roman" w:hAnsi="Times New Roman"/>
                <w:sz w:val="24"/>
                <w:szCs w:val="24"/>
              </w:rPr>
              <w:t>10 units to the right and 6 units upward</w:t>
            </w:r>
            <w:r w:rsidR="00F4785F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F4785F" w:rsidRDefault="00A67B15" w:rsidP="00227E37">
            <w:pPr>
              <w:ind w:right="4995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Give the coordinates of the </w:t>
            </w:r>
            <w:r w:rsidR="00F4785F">
              <w:rPr>
                <w:rFonts w:ascii="Times New Roman" w:hAnsi="Times New Roman"/>
                <w:sz w:val="24"/>
                <w:szCs w:val="24"/>
              </w:rPr>
              <w:t xml:space="preserve">point </w:t>
            </w:r>
            <w:r>
              <w:rPr>
                <w:rFonts w:ascii="Times New Roman" w:hAnsi="Times New Roman"/>
                <w:sz w:val="24"/>
                <w:szCs w:val="24"/>
              </w:rPr>
              <w:t>which is the image after these</w:t>
            </w:r>
            <w:r w:rsidR="00F4785F">
              <w:rPr>
                <w:rFonts w:ascii="Times New Roman" w:hAnsi="Times New Roman"/>
                <w:sz w:val="24"/>
                <w:szCs w:val="24"/>
              </w:rPr>
              <w:t xml:space="preserve"> transformations?</w:t>
            </w:r>
          </w:p>
          <w:p w:rsidR="00F4785F" w:rsidRDefault="00F4785F" w:rsidP="00A010E7">
            <w:pPr>
              <w:spacing w:after="120"/>
              <w:ind w:right="4995"/>
            </w:pPr>
          </w:p>
          <w:p w:rsidR="00A010E7" w:rsidRDefault="00A010E7" w:rsidP="00A010E7">
            <w:pPr>
              <w:spacing w:after="120"/>
              <w:ind w:right="4995"/>
            </w:pPr>
            <w:r w:rsidRPr="0013023C">
              <w:rPr>
                <w:rFonts w:ascii="Times New Roman" w:hAnsi="Times New Roman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22CED9B1" wp14:editId="7482269A">
                      <wp:simplePos x="0" y="0"/>
                      <wp:positionH relativeFrom="column">
                        <wp:posOffset>778510</wp:posOffset>
                      </wp:positionH>
                      <wp:positionV relativeFrom="paragraph">
                        <wp:posOffset>151765</wp:posOffset>
                      </wp:positionV>
                      <wp:extent cx="1209675" cy="440055"/>
                      <wp:effectExtent l="0" t="0" r="28575" b="17145"/>
                      <wp:wrapNone/>
                      <wp:docPr id="104" name="Rectangle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9675" cy="44005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9B165D" w:rsidRDefault="009B165D" w:rsidP="00A010E7">
                                  <w:r w:rsidRPr="00A010E7"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40"/>
                                      <w:szCs w:val="40"/>
                                    </w:rPr>
                                    <w:t xml:space="preserve">(     ,  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40"/>
                                      <w:szCs w:val="40"/>
                                    </w:rPr>
                                    <w:t xml:space="preserve"> </w:t>
                                  </w:r>
                                  <w:r w:rsidRPr="00A010E7"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40"/>
                                      <w:szCs w:val="40"/>
                                    </w:rPr>
                                    <w:t xml:space="preserve">   )</w:t>
                                  </w:r>
                                  <w:r w:rsidRPr="00A010E7">
                                    <w:t xml:space="preserve">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CED9B1" id="Rectangle 104" o:spid="_x0000_s1032" style="position:absolute;margin-left:61.3pt;margin-top:11.95pt;width:95.25pt;height:34.6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" filled="f" strokecolor="black [3213]" strokeweight="1.5pt">
                      <v:textbox>
                        <w:txbxContent>
                          <w:p w:rsidR="009B165D" w:rsidRDefault="009B165D" w:rsidP="00A010E7">
                            <w:r w:rsidRPr="00A010E7">
                              <w:rPr>
                                <w:rFonts w:ascii="Times New Roman" w:hAnsi="Times New Roman"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(     ,   </w:t>
                            </w: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A010E7">
                              <w:rPr>
                                <w:rFonts w:ascii="Times New Roman" w:hAnsi="Times New Roman"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  )</w:t>
                            </w:r>
                            <w:r w:rsidRPr="00A010E7">
                              <w:t xml:space="preserve">      )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A010E7" w:rsidRDefault="00A010E7" w:rsidP="00A010E7">
            <w:pPr>
              <w:spacing w:after="120"/>
              <w:ind w:right="4995"/>
            </w:pPr>
          </w:p>
          <w:p w:rsidR="00A010E7" w:rsidRDefault="00A010E7" w:rsidP="00A010E7">
            <w:pPr>
              <w:spacing w:after="120"/>
              <w:ind w:right="4995"/>
              <w:jc w:val="right"/>
            </w:pPr>
          </w:p>
          <w:p w:rsidR="00A010E7" w:rsidRDefault="00A010E7" w:rsidP="00A010E7">
            <w:pPr>
              <w:spacing w:after="120"/>
              <w:ind w:right="4995"/>
              <w:jc w:val="right"/>
            </w:pPr>
          </w:p>
          <w:p w:rsidR="00A010E7" w:rsidRDefault="00A010E7" w:rsidP="00A010E7">
            <w:pPr>
              <w:spacing w:after="120"/>
              <w:ind w:right="4995"/>
            </w:pPr>
          </w:p>
        </w:tc>
      </w:tr>
      <w:tr w:rsidR="00F4785F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F4785F" w:rsidRPr="001B3341" w:rsidRDefault="00F4785F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F748C" w:rsidRDefault="003F748C" w:rsidP="00591FD0">
            <w:pPr>
              <w:pStyle w:val="QuestionStyle"/>
            </w:pPr>
            <w:r>
              <w:t xml:space="preserve">In the figure below, </w:t>
            </w:r>
            <w:r w:rsidRPr="003F748C">
              <w:rPr>
                <w:i/>
              </w:rPr>
              <w:t>PQ</w:t>
            </w:r>
            <w:r>
              <w:t xml:space="preserve"> = </w:t>
            </w:r>
            <w:r w:rsidRPr="003F748C">
              <w:rPr>
                <w:i/>
              </w:rPr>
              <w:t>SR</w:t>
            </w:r>
            <w:r>
              <w:t>.</w:t>
            </w:r>
          </w:p>
          <w:p w:rsidR="00F4785F" w:rsidRDefault="003F748C" w:rsidP="00591FD0">
            <w:pPr>
              <w:pStyle w:val="QuestionStyle"/>
            </w:pPr>
            <w:r>
              <w:t xml:space="preserve">Which </w:t>
            </w:r>
            <w:r w:rsidR="00873FB2">
              <w:t xml:space="preserve">single </w:t>
            </w:r>
            <w:r>
              <w:t xml:space="preserve">additional piece of information would allow you to show that  </w:t>
            </w:r>
            <w:r w:rsidRPr="003F748C">
              <w:rPr>
                <w:color w:val="FF0000"/>
                <w:position w:val="-6"/>
              </w:rPr>
              <w:object w:dxaOrig="1933" w:dyaOrig="300">
                <v:shape id="_x0000_i1036" type="#_x0000_t75" style="width:96.7pt;height:15.45pt" o:ole="">
                  <v:imagedata r:id="rId78" o:title=""/>
                </v:shape>
                <o:OLEObject Type="Embed" ProgID="FXE300.Equation" ShapeID="_x0000_i1036" DrawAspect="Content" ObjectID="_1460096972" r:id="rId79"/>
              </w:object>
            </w:r>
            <w:r>
              <w:t xml:space="preserve"> </w:t>
            </w:r>
          </w:p>
          <w:p w:rsidR="003F748C" w:rsidRDefault="00EF6923" w:rsidP="00591FD0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31" type="#_x0000_t75" style="position:absolute;margin-left:102pt;margin-top:8.4pt;width:287.7pt;height:82.15pt;z-index:251760640;mso-position-horizontal-relative:text;mso-position-vertical-relative:text">
                  <v:imagedata r:id="rId80" o:title=""/>
                </v:shape>
                <o:OLEObject Type="Embed" ProgID="FXDraw3.Document" ShapeID="_x0000_s1131" DrawAspect="Content" ObjectID="_1460097027" r:id="rId81"/>
              </w:object>
            </w:r>
          </w:p>
          <w:p w:rsidR="003F748C" w:rsidRDefault="003F748C" w:rsidP="00591FD0">
            <w:pPr>
              <w:pStyle w:val="QuestionStyle"/>
            </w:pPr>
          </w:p>
          <w:p w:rsidR="003F748C" w:rsidRDefault="003F748C" w:rsidP="00591FD0">
            <w:pPr>
              <w:pStyle w:val="QuestionStyle"/>
            </w:pPr>
          </w:p>
          <w:p w:rsidR="003F748C" w:rsidRDefault="003F748C" w:rsidP="00591FD0">
            <w:pPr>
              <w:pStyle w:val="QuestionStyle"/>
            </w:pPr>
          </w:p>
          <w:p w:rsidR="003F748C" w:rsidRDefault="003F748C" w:rsidP="00591FD0">
            <w:pPr>
              <w:pStyle w:val="QuestionStyle"/>
            </w:pPr>
          </w:p>
          <w:p w:rsidR="003F748C" w:rsidRDefault="003F748C" w:rsidP="00591FD0">
            <w:pPr>
              <w:pStyle w:val="QuestionStyle"/>
            </w:pPr>
          </w:p>
          <w:p w:rsidR="003F748C" w:rsidRDefault="003F748C" w:rsidP="00591FD0">
            <w:pPr>
              <w:pStyle w:val="QuestionStyle"/>
            </w:pPr>
          </w:p>
          <w:p w:rsidR="003F748C" w:rsidRDefault="003F748C" w:rsidP="00591FD0">
            <w:pPr>
              <w:pStyle w:val="QuestionStyle"/>
            </w:pPr>
          </w:p>
          <w:p w:rsidR="003F748C" w:rsidRDefault="00873FB2" w:rsidP="00591FD0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54196628" wp14:editId="6D70E9F7">
                      <wp:simplePos x="0" y="0"/>
                      <wp:positionH relativeFrom="column">
                        <wp:posOffset>1302385</wp:posOffset>
                      </wp:positionH>
                      <wp:positionV relativeFrom="paragraph">
                        <wp:posOffset>160020</wp:posOffset>
                      </wp:positionV>
                      <wp:extent cx="840105" cy="373380"/>
                      <wp:effectExtent l="0" t="0" r="17145" b="26670"/>
                      <wp:wrapNone/>
                      <wp:docPr id="125" name="Rectangle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0105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541255D" id="Rectangle 125" o:spid="_x0000_s1026" style="position:absolute;margin-left:102.55pt;margin-top:12.6pt;width:66.15pt;height:29.4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" filled="f" strokecolor="black [3213]" strokeweight="1.5pt"/>
                  </w:pict>
                </mc:Fallback>
              </mc:AlternateContent>
            </w:r>
          </w:p>
          <w:p w:rsidR="003F748C" w:rsidRPr="00873FB2" w:rsidRDefault="00873FB2" w:rsidP="00591FD0">
            <w:pPr>
              <w:pStyle w:val="QuestionStyle"/>
              <w:rPr>
                <w:sz w:val="52"/>
                <w:szCs w:val="52"/>
              </w:rPr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1847C64D" wp14:editId="148F3C03">
                      <wp:simplePos x="0" y="0"/>
                      <wp:positionH relativeFrom="column">
                        <wp:posOffset>2463800</wp:posOffset>
                      </wp:positionH>
                      <wp:positionV relativeFrom="paragraph">
                        <wp:posOffset>-5715</wp:posOffset>
                      </wp:positionV>
                      <wp:extent cx="828675" cy="373380"/>
                      <wp:effectExtent l="0" t="0" r="28575" b="26670"/>
                      <wp:wrapNone/>
                      <wp:docPr id="126" name="Rectangle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28675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260FC1" id="Rectangle 126" o:spid="_x0000_s1026" style="position:absolute;margin-left:194pt;margin-top:-.45pt;width:65.25pt;height:29.4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" filled="f" strokecolor="black [3213]" strokeweight="1.5pt"/>
                  </w:pict>
                </mc:Fallback>
              </mc:AlternateContent>
            </w:r>
            <w:r>
              <w:t xml:space="preserve">                                                          </w:t>
            </w:r>
            <w:r>
              <w:rPr>
                <w:sz w:val="52"/>
                <w:szCs w:val="52"/>
              </w:rPr>
              <w:t>=</w:t>
            </w:r>
          </w:p>
          <w:p w:rsidR="003F748C" w:rsidRDefault="003F748C" w:rsidP="00591FD0">
            <w:pPr>
              <w:pStyle w:val="QuestionStyle"/>
            </w:pPr>
          </w:p>
        </w:tc>
      </w:tr>
      <w:tr w:rsidR="00F4785F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F4785F" w:rsidRPr="001B3341" w:rsidRDefault="00F4785F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75698" w:rsidRDefault="00EF6923" w:rsidP="0007569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w:object w:dxaOrig="1440" w:dyaOrig="1440" w14:anchorId="53524945">
                <v:shape id="_x0000_s1142" type="#_x0000_t75" style="position:absolute;margin-left:221.1pt;margin-top:-1.45pt;width:218.55pt;height:170.15pt;z-index:251784192;mso-position-horizontal-relative:text;mso-position-vertical-relative:text">
                  <v:imagedata r:id="rId82" o:title=""/>
                </v:shape>
                <o:OLEObject Type="Embed" ProgID="FXDraw3.Document" ShapeID="_x0000_s1142" DrawAspect="Content" ObjectID="_1460097028" r:id="rId83"/>
              </w:object>
            </w:r>
            <w:r w:rsidR="00075698">
              <w:rPr>
                <w:rFonts w:ascii="Times New Roman" w:hAnsi="Times New Roman"/>
                <w:i/>
                <w:sz w:val="24"/>
                <w:szCs w:val="24"/>
              </w:rPr>
              <w:t>QP</w:t>
            </w:r>
            <w:r w:rsidR="00075698">
              <w:rPr>
                <w:rFonts w:ascii="Times New Roman" w:hAnsi="Times New Roman"/>
                <w:sz w:val="24"/>
                <w:szCs w:val="24"/>
              </w:rPr>
              <w:t xml:space="preserve"> || </w:t>
            </w:r>
            <w:r w:rsidR="00075698">
              <w:rPr>
                <w:rFonts w:ascii="Times New Roman" w:hAnsi="Times New Roman"/>
                <w:i/>
                <w:sz w:val="24"/>
                <w:szCs w:val="24"/>
              </w:rPr>
              <w:t>SR</w:t>
            </w:r>
            <w:r w:rsidR="00075698">
              <w:rPr>
                <w:rFonts w:ascii="Times New Roman" w:hAnsi="Times New Roman"/>
                <w:sz w:val="24"/>
                <w:szCs w:val="24"/>
              </w:rPr>
              <w:t xml:space="preserve">  and </w:t>
            </w:r>
            <w:r w:rsidR="00075698">
              <w:rPr>
                <w:rFonts w:ascii="Times New Roman" w:hAnsi="Times New Roman"/>
                <w:i/>
                <w:sz w:val="24"/>
                <w:szCs w:val="24"/>
              </w:rPr>
              <w:t>QP</w:t>
            </w:r>
            <w:r w:rsidR="00075698">
              <w:rPr>
                <w:rFonts w:ascii="Times New Roman" w:hAnsi="Times New Roman"/>
                <w:sz w:val="24"/>
                <w:szCs w:val="24"/>
              </w:rPr>
              <w:t xml:space="preserve"> = </w:t>
            </w:r>
            <w:r w:rsidR="00075698">
              <w:rPr>
                <w:rFonts w:ascii="Times New Roman" w:hAnsi="Times New Roman"/>
                <w:i/>
                <w:sz w:val="24"/>
                <w:szCs w:val="24"/>
              </w:rPr>
              <w:t>SR</w:t>
            </w:r>
            <w:r w:rsidR="00075698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075698" w:rsidRDefault="00075698" w:rsidP="00075698">
            <w:pPr>
              <w:ind w:right="5278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Which of the congruence tests could be used to show that  </w:t>
            </w:r>
            <w:r w:rsidR="00F62F00">
              <w:rPr>
                <w:rFonts w:ascii="Times New Roman" w:eastAsiaTheme="minorHAnsi" w:hAnsi="Times New Roman"/>
                <w:color w:val="FF0000"/>
                <w:position w:val="-6"/>
                <w:sz w:val="24"/>
                <w:szCs w:val="24"/>
              </w:rPr>
              <w:object w:dxaOrig="1894" w:dyaOrig="300">
                <v:shape id="_x0000_i1037" type="#_x0000_t75" style="width:94.65pt;height:15.45pt" o:ole="">
                  <v:imagedata r:id="rId84" o:title=""/>
                </v:shape>
                <o:OLEObject Type="Embed" ProgID="FXE300.Equation" ShapeID="_x0000_i1037" DrawAspect="Content" ObjectID="_1460096973" r:id="rId85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075698" w:rsidRDefault="00906311" w:rsidP="0007569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0B6969BF" wp14:editId="660A72B1">
                      <wp:simplePos x="0" y="0"/>
                      <wp:positionH relativeFrom="column">
                        <wp:posOffset>228600</wp:posOffset>
                      </wp:positionH>
                      <wp:positionV relativeFrom="paragraph">
                        <wp:posOffset>150132</wp:posOffset>
                      </wp:positionV>
                      <wp:extent cx="171450" cy="876300"/>
                      <wp:effectExtent l="0" t="0" r="19050" b="19050"/>
                      <wp:wrapNone/>
                      <wp:docPr id="110" name="Group 1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71450" cy="876300"/>
                                <a:chOff x="3420" y="8403"/>
                                <a:chExt cx="270" cy="1380"/>
                              </a:xfrm>
                            </wpg:grpSpPr>
                            <wps:wsp>
                              <wps:cNvPr id="111" name="AutoShape 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4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2" name="AutoShap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778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3" name="AutoShape 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1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4" name="AutoShape 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6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4309149" id="Group 110" o:spid="_x0000_s1026" style="position:absolute;margin-left:18pt;margin-top:11.8pt;width:13.5pt;height:69pt;z-index:251661312" coordorigin="3420,8403" coordsize="270,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">
                      <v:roundrect id="AutoShape 90" o:spid="_x0000_s1027" style="position:absolute;left:3420;top:84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UHS8IA&#10;AADcAAAADwAAAGRycy9kb3ducmV2LnhtbERPTWvCQBC9F/wPywi91d0ULDW6iggWb9K0hx7H7JgE&#10;s7NxdxNTf323UOhtHu9zVpvRtmIgHxrHGrKZAkFcOtNwpeHzY//0CiJEZIOtY9LwTQE268nDCnPj&#10;bvxOQxErkUI45KihjrHLpQxlTRbDzHXEiTs7bzEm6CtpPN5SuG3ls1Iv0mLDqaHGjnY1lZeitxpK&#10;o3rlv4bj4jSPxX3oryzfrlo/TsftEkSkMf6L/9wHk+ZnGfw+ky6Q6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5QdLwgAAANwAAAAPAAAAAAAAAAAAAAAAAJgCAABkcnMvZG93&#10;bnJldi54bWxQSwUGAAAAAAQABAD1AAAAhwMAAAAA&#10;"/>
                      <v:roundrect id="AutoShape 91" o:spid="_x0000_s1028" style="position:absolute;left:3420;top:8778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eZPMIA&#10;AADcAAAADwAAAGRycy9kb3ducmV2LnhtbERPTWvCQBC9C/6HZQq9mV2FFk1dpQgtvRWjB4/T7JgE&#10;s7NxdxPT/nq3UOhtHu9z1tvRtmIgHxrHGuaZAkFcOtNwpeF4eJstQYSIbLB1TBq+KcB2M52sMTfu&#10;xnsailiJFMIhRw11jF0uZShrshgy1xEn7uy8xZigr6TxeEvhtpULpZ6lxYZTQ40d7WoqL0VvNZRG&#10;9cqfhs/V11Msfob+yvL9qvXjw/j6AiLSGP/Ff+4Pk+bPF/D7TLpAb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N5k8wgAAANwAAAAPAAAAAAAAAAAAAAAAAJgCAABkcnMvZG93&#10;bnJldi54bWxQSwUGAAAAAAQABAD1AAAAhwMAAAAA&#10;"/>
                      <v:roundrect id="AutoShape 92" o:spid="_x0000_s1029" style="position:absolute;left:3420;top:91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s8p8IA&#10;AADcAAAADwAAAGRycy9kb3ducmV2LnhtbERPTWsCMRC9F/wPYYTeamKlRVejiFDprXT14HHcjLuL&#10;m8maZNdtf31TKPQ2j/c5q81gG9GTD7VjDdOJAkFcOFNzqeF4eHuagwgR2WDjmDR8UYDNevSwwsy4&#10;O39Sn8dSpBAOGWqoYmwzKUNRkcUwcS1x4i7OW4wJ+lIaj/cUbhv5rNSrtFhzaqiwpV1FxTXvrIbC&#10;qE75U/+xOL/E/Lvvbiz3N60fx8N2CSLSEP/Ff+53k+ZPZ/D7TLpAr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ezynwgAAANwAAAAPAAAAAAAAAAAAAAAAAJgCAABkcnMvZG93&#10;bnJldi54bWxQSwUGAAAAAAQABAD1AAAAhwMAAAAA&#10;"/>
                      <v:roundrect id="AutoShape 93" o:spid="_x0000_s1030" style="position:absolute;left:3420;top:96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Kk08IA&#10;AADcAAAADwAAAGRycy9kb3ducmV2LnhtbERPTWsCMRC9F/wPYYTeamKxRVejiFDprXT14HHcjLuL&#10;m8maZNdtf31TKPQ2j/c5q81gG9GTD7VjDdOJAkFcOFNzqeF4eHuagwgR2WDjmDR8UYDNevSwwsy4&#10;O39Sn8dSpBAOGWqoYmwzKUNRkcUwcS1x4i7OW4wJ+lIaj/cUbhv5rNSrtFhzaqiwpV1FxTXvrIbC&#10;qE75U/+xOL/E/Lvvbiz3N60fx8N2CSLSEP/Ff+53k+ZPZ/D7TLpAr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kqTTwgAAANwAAAAPAAAAAAAAAAAAAAAAAJgCAABkcnMvZG93&#10;bnJldi54bWxQSwUGAAAAAAQABAD1AAAAhwMAAAAA&#10;"/>
                    </v:group>
                  </w:pict>
                </mc:Fallback>
              </mc:AlternateContent>
            </w:r>
          </w:p>
          <w:p w:rsidR="00075698" w:rsidRDefault="00075698" w:rsidP="00075698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AAS</w:t>
            </w:r>
          </w:p>
          <w:p w:rsidR="00075698" w:rsidRDefault="00075698" w:rsidP="00075698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RHS   </w:t>
            </w:r>
          </w:p>
          <w:p w:rsidR="00075698" w:rsidRDefault="00075698" w:rsidP="00075698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SAS </w:t>
            </w:r>
          </w:p>
          <w:p w:rsidR="00075698" w:rsidRDefault="00075698" w:rsidP="00075698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SSS</w:t>
            </w:r>
          </w:p>
          <w:p w:rsidR="00F4785F" w:rsidRDefault="002B592F" w:rsidP="00591FD0">
            <w:pPr>
              <w:pStyle w:val="QuestionStyle"/>
            </w:pPr>
            <w:r>
              <w:t xml:space="preserve"> </w:t>
            </w:r>
          </w:p>
          <w:p w:rsidR="00844423" w:rsidRDefault="00844423" w:rsidP="00591FD0">
            <w:pPr>
              <w:pStyle w:val="QuestionStyle"/>
            </w:pPr>
          </w:p>
        </w:tc>
      </w:tr>
      <w:tr w:rsidR="002B592F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2B592F" w:rsidRPr="001B3341" w:rsidRDefault="002B592F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2B592F" w:rsidRDefault="00EF6923" w:rsidP="002B592F">
            <w:pPr>
              <w:ind w:right="4995"/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 w14:anchorId="2C2110C1">
                <v:shape id="_x0000_s1134" type="#_x0000_t75" style="position:absolute;margin-left:233.95pt;margin-top:1pt;width:196.8pt;height:176.35pt;z-index:251770880;mso-position-horizontal-relative:text;mso-position-vertical-relative:text">
                  <v:imagedata r:id="rId86" o:title=""/>
                </v:shape>
                <o:OLEObject Type="Embed" ProgID="FXDraw3.Document" ShapeID="_x0000_s1134" DrawAspect="Content" ObjectID="_1460097029" r:id="rId87"/>
              </w:object>
            </w:r>
            <w:r w:rsidR="002B592F">
              <w:rPr>
                <w:rFonts w:ascii="Times New Roman" w:hAnsi="Times New Roman"/>
                <w:sz w:val="24"/>
                <w:szCs w:val="24"/>
              </w:rPr>
              <w:t xml:space="preserve">The point </w:t>
            </w:r>
            <w:r w:rsidR="002B592F" w:rsidRPr="002B592F">
              <w:rPr>
                <w:rFonts w:ascii="Times New Roman" w:hAnsi="Times New Roman"/>
                <w:i/>
                <w:sz w:val="24"/>
                <w:szCs w:val="24"/>
              </w:rPr>
              <w:t>M</w:t>
            </w:r>
            <w:r w:rsidR="002B592F">
              <w:rPr>
                <w:rFonts w:ascii="Times New Roman" w:hAnsi="Times New Roman"/>
                <w:sz w:val="24"/>
                <w:szCs w:val="24"/>
              </w:rPr>
              <w:t xml:space="preserve"> (5, 2) is rotated about the origin through 90</w:t>
            </w:r>
            <w:r w:rsidR="002B592F" w:rsidRPr="002B592F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 w:rsidR="002B592F">
              <w:rPr>
                <w:rFonts w:ascii="Times New Roman" w:hAnsi="Times New Roman"/>
                <w:sz w:val="24"/>
                <w:szCs w:val="24"/>
              </w:rPr>
              <w:t xml:space="preserve"> in an anticlockwise direction. What </w:t>
            </w:r>
            <w:r w:rsidR="00227E37">
              <w:rPr>
                <w:rFonts w:ascii="Times New Roman" w:hAnsi="Times New Roman"/>
                <w:sz w:val="24"/>
                <w:szCs w:val="24"/>
              </w:rPr>
              <w:t>single reflection would then move the image</w:t>
            </w:r>
            <w:r w:rsidR="002B592F">
              <w:rPr>
                <w:rFonts w:ascii="Times New Roman" w:hAnsi="Times New Roman"/>
                <w:sz w:val="24"/>
                <w:szCs w:val="24"/>
              </w:rPr>
              <w:t xml:space="preserve"> to </w:t>
            </w:r>
            <w:r w:rsidR="002B592F" w:rsidRPr="00227E37">
              <w:rPr>
                <w:rFonts w:ascii="Times New Roman" w:hAnsi="Times New Roman"/>
                <w:i/>
                <w:sz w:val="24"/>
                <w:szCs w:val="24"/>
              </w:rPr>
              <w:t>N</w:t>
            </w:r>
            <w:r w:rsidR="00227E37">
              <w:rPr>
                <w:rFonts w:ascii="Times New Roman" w:hAnsi="Times New Roman"/>
                <w:sz w:val="24"/>
                <w:szCs w:val="24"/>
              </w:rPr>
              <w:t>(5, -2)</w:t>
            </w:r>
            <w:r w:rsidR="002B592F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2B592F" w:rsidRDefault="002B592F" w:rsidP="00227E37">
            <w:pPr>
              <w:spacing w:after="120"/>
              <w:ind w:right="4995"/>
            </w:pPr>
          </w:p>
          <w:p w:rsidR="002B592F" w:rsidRDefault="002B592F" w:rsidP="00227E37">
            <w:pPr>
              <w:spacing w:after="120"/>
              <w:ind w:right="4995"/>
            </w:pPr>
            <w:r w:rsidRPr="0013023C">
              <w:rPr>
                <w:rFonts w:ascii="Times New Roman" w:hAnsi="Times New Roman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5044814D" wp14:editId="6F2143F5">
                      <wp:simplePos x="0" y="0"/>
                      <wp:positionH relativeFrom="column">
                        <wp:posOffset>-12065</wp:posOffset>
                      </wp:positionH>
                      <wp:positionV relativeFrom="paragraph">
                        <wp:posOffset>149860</wp:posOffset>
                      </wp:positionV>
                      <wp:extent cx="3086100" cy="440055"/>
                      <wp:effectExtent l="0" t="0" r="19050" b="17145"/>
                      <wp:wrapNone/>
                      <wp:docPr id="127" name="Rectangle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86100" cy="44005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9B165D" w:rsidRDefault="009B165D" w:rsidP="00A010E7">
                                  <w:r w:rsidRPr="00A010E7">
                                    <w:t xml:space="preserve">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44814D" id="Rectangle 127" o:spid="_x0000_s1033" style="position:absolute;margin-left:-.95pt;margin-top:11.8pt;width:243pt;height:34.6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" filled="f" strokecolor="black [3213]" strokeweight="1.5pt">
                      <v:textbox>
                        <w:txbxContent>
                          <w:p w:rsidR="009B165D" w:rsidRDefault="009B165D" w:rsidP="00A010E7">
                            <w:r w:rsidRPr="00A010E7">
                              <w:t xml:space="preserve">      )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2B592F" w:rsidRDefault="002B592F" w:rsidP="00227E37">
            <w:pPr>
              <w:spacing w:after="120"/>
              <w:ind w:right="4995"/>
            </w:pPr>
          </w:p>
          <w:p w:rsidR="002B592F" w:rsidRDefault="002B592F" w:rsidP="00227E37">
            <w:pPr>
              <w:spacing w:after="120"/>
              <w:ind w:right="4995"/>
              <w:jc w:val="right"/>
            </w:pPr>
          </w:p>
          <w:p w:rsidR="002B592F" w:rsidRDefault="002B592F" w:rsidP="00227E37">
            <w:pPr>
              <w:spacing w:after="120"/>
              <w:ind w:right="4995"/>
              <w:jc w:val="right"/>
            </w:pPr>
          </w:p>
          <w:p w:rsidR="00F750FF" w:rsidRDefault="00F750FF" w:rsidP="00227E37">
            <w:pPr>
              <w:spacing w:after="120"/>
              <w:ind w:right="4995"/>
              <w:jc w:val="right"/>
            </w:pPr>
          </w:p>
          <w:p w:rsidR="002B592F" w:rsidRDefault="002B592F" w:rsidP="00227E37">
            <w:pPr>
              <w:spacing w:after="120"/>
              <w:ind w:right="4995"/>
            </w:pPr>
          </w:p>
        </w:tc>
      </w:tr>
      <w:tr w:rsidR="002B592F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2B592F" w:rsidRPr="001B3341" w:rsidRDefault="002B592F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2B592F" w:rsidRDefault="002B592F" w:rsidP="0070180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Which of the congruence tests could be used to show that </w:t>
            </w:r>
            <w:r>
              <w:rPr>
                <w:rFonts w:ascii="Times New Roman" w:eastAsiaTheme="minorHAnsi" w:hAnsi="Times New Roman"/>
                <w:color w:val="FF0000"/>
                <w:position w:val="-6"/>
                <w:sz w:val="24"/>
                <w:szCs w:val="24"/>
              </w:rPr>
              <w:object w:dxaOrig="1900" w:dyaOrig="300">
                <v:shape id="_x0000_i1038" type="#_x0000_t75" style="width:94.65pt;height:15.45pt" o:ole="">
                  <v:imagedata r:id="rId88" o:title=""/>
                </v:shape>
                <o:OLEObject Type="Embed" ProgID="FXE300.Equation" ShapeID="_x0000_i1038" DrawAspect="Content" ObjectID="_1460096974" r:id="rId89"/>
              </w:objec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t>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2B592F" w:rsidRDefault="00EF6923" w:rsidP="0070180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cstheme="minorBidi"/>
              </w:rPr>
              <w:object w:dxaOrig="1440" w:dyaOrig="1440">
                <v:shape id="_x0000_s1132" type="#_x0000_t75" style="position:absolute;margin-left:103.65pt;margin-top:1.8pt;width:175.65pt;height:159.1pt;z-index:251766784;mso-position-horizontal-relative:text;mso-position-vertical-relative:text">
                  <v:imagedata r:id="rId90" o:title=""/>
                  <o:lock v:ext="edit" aspectratio="f"/>
                </v:shape>
                <o:OLEObject Type="Embed" ProgID="FXDraw3.Document" ShapeID="_x0000_s1132" DrawAspect="Content" ObjectID="_1460097030" r:id="rId91"/>
              </w:object>
            </w:r>
          </w:p>
          <w:p w:rsidR="002B592F" w:rsidRDefault="002B592F" w:rsidP="00701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B592F" w:rsidRDefault="002B592F" w:rsidP="00701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B592F" w:rsidRDefault="002B592F" w:rsidP="00701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B592F" w:rsidRDefault="002B592F" w:rsidP="00701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B592F" w:rsidRDefault="002B592F" w:rsidP="00701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B592F" w:rsidRDefault="002B592F" w:rsidP="00701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B592F" w:rsidRDefault="002B592F" w:rsidP="00701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B592F" w:rsidRDefault="002B592F" w:rsidP="00701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B592F" w:rsidRDefault="002B592F" w:rsidP="00701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B592F" w:rsidRDefault="002B592F" w:rsidP="00701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B592F" w:rsidRDefault="002B592F" w:rsidP="00701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B592F" w:rsidRDefault="002B592F" w:rsidP="0070180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67808" behindDoc="0" locked="0" layoutInCell="1" allowOverlap="1" wp14:anchorId="04E93AFA" wp14:editId="02884E48">
                      <wp:simplePos x="0" y="0"/>
                      <wp:positionH relativeFrom="column">
                        <wp:posOffset>139700</wp:posOffset>
                      </wp:positionH>
                      <wp:positionV relativeFrom="paragraph">
                        <wp:posOffset>5987</wp:posOffset>
                      </wp:positionV>
                      <wp:extent cx="4362450" cy="114300"/>
                      <wp:effectExtent l="0" t="0" r="19050" b="19050"/>
                      <wp:wrapNone/>
                      <wp:docPr id="115" name="Group 1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362450" cy="114300"/>
                                <a:chOff x="2430" y="3420"/>
                                <a:chExt cx="6870" cy="180"/>
                              </a:xfrm>
                            </wpg:grpSpPr>
                            <wps:wsp>
                              <wps:cNvPr id="116" name="AutoShape 1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7" name="AutoShape 1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8" name="AutoShape 1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9" name="AutoShape 1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E63A81C" id="Group 115" o:spid="_x0000_s1026" style="position:absolute;margin-left:11pt;margin-top:.45pt;width:343.5pt;height:9pt;z-index:251767808" coordorigin="2430,3420" coordsize="687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">
                      <v:roundrect id="AutoShape 102" o:spid="_x0000_s1027" style="position:absolute;left:90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yfP8EA&#10;AADcAAAADwAAAGRycy9kb3ducmV2LnhtbERPTWsCMRC9F/wPYQRvNbGg1NUoIlS8lW49eBw34+7i&#10;ZrIm2XXbX98UCr3N433OejvYRvTkQ+1Yw2yqQBAXztRcajh9vj2/gggR2WDjmDR8UYDtZvS0xsy4&#10;B39Qn8dSpBAOGWqoYmwzKUNRkcUwdS1x4q7OW4wJ+lIaj48Ubhv5otRCWqw5NVTY0r6i4pZ3VkNh&#10;VKf8uX9fXuYx/+67O8vDXevJeNitQEQa4r/4z300af5sAb/PpAvk5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kMnz/BAAAA3AAAAA8AAAAAAAAAAAAAAAAAmAIAAGRycy9kb3du&#10;cmV2LnhtbFBLBQYAAAAABAAEAPUAAACGAwAAAAA=&#10;"/>
                      <v:roundrect id="AutoShape 103" o:spid="_x0000_s1028" style="position:absolute;left:24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A6pMIA&#10;AADcAAAADwAAAGRycy9kb3ducmV2LnhtbERPTWsCMRC9F/wPYYTeamLBVlejiFDprXT14HHcjLuL&#10;m8maZNdtf31TKPQ2j/c5q81gG9GTD7VjDdOJAkFcOFNzqeF4eHuagwgR2WDjmDR8UYDNevSwwsy4&#10;O39Sn8dSpBAOGWqoYmwzKUNRkcUwcS1x4i7OW4wJ+lIaj/cUbhv5rNSLtFhzaqiwpV1FxTXvrIbC&#10;qE75U/+xOM9i/t13N5b7m9aP42G7BBFpiP/iP/e7SfOnr/D7TLpAr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QDqkwgAAANwAAAAPAAAAAAAAAAAAAAAAAJgCAABkcnMvZG93&#10;bnJldi54bWxQSwUGAAAAAAQABAD1AAAAhwMAAAAA&#10;"/>
                      <v:roundrect id="AutoShape 104" o:spid="_x0000_s1029" style="position:absolute;left:45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+u1sQA&#10;AADcAAAADwAAAGRycy9kb3ducmV2LnhtbESPQU/DMAyF70j8h8hI3FgyJKZRlk0ICcRtWrcDR9OY&#10;tqJxuiTtOn49PkzazdZ7fu/zajP5To0UUxvYwnxmQBFXwbVcWzjs3x+WoFJGdtgFJgtnSrBZ396s&#10;sHDhxDsay1wrCeFUoIUm577QOlUNeUyz0BOL9hOixyxrrLWLeJJw3+lHYxbaY8vS0GBPbw1Vv+Xg&#10;LVTODCZ+jdvn76dc/o3DkfXH0dr7u+n1BVSmKV/Nl+tPJ/hzoZVnZAK9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frtbEAAAA3AAAAA8AAAAAAAAAAAAAAAAAmAIAAGRycy9k&#10;b3ducmV2LnhtbFBLBQYAAAAABAAEAPUAAACJAwAAAAA=&#10;"/>
                      <v:roundrect id="AutoShape 105" o:spid="_x0000_s1030" style="position:absolute;left:67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MLTcIA&#10;AADcAAAADwAAAGRycy9kb3ducmV2LnhtbERPTWvCQBC9C/0PyxR6010LLSZ1FREsvRWjB49jdpoE&#10;s7NxdxPT/nq3UOhtHu9zluvRtmIgHxrHGuYzBYK4dKbhSsPxsJsuQISIbLB1TBq+KcB69TBZYm7c&#10;jfc0FLESKYRDjhrqGLtcylDWZDHMXEecuC/nLcYEfSWNx1sKt618VupVWmw4NdTY0bam8lL0VkNp&#10;VK/8afjMzi+x+Bn6K8v3q9ZPj+PmDUSkMf6L/9wfJs2fZ/D7TLpAr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kwtNwgAAANwAAAAPAAAAAAAAAAAAAAAAAJgCAABkcnMvZG93&#10;bnJldi54bWxQSwUGAAAAAAQABAD1AAAAhwMAAAAA&#10;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AAS                               RHS                           SAS                             SSS</w:t>
            </w:r>
          </w:p>
          <w:p w:rsidR="002B592F" w:rsidRDefault="002B592F" w:rsidP="00591FD0">
            <w:pPr>
              <w:pStyle w:val="QuestionStyle"/>
            </w:pPr>
          </w:p>
        </w:tc>
      </w:tr>
      <w:tr w:rsidR="002B592F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2B592F" w:rsidRPr="001B3341" w:rsidRDefault="002B592F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227E37" w:rsidRDefault="00EF6923" w:rsidP="00227E37">
            <w:pPr>
              <w:ind w:right="5845"/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>
                <v:shape id="_x0000_s1135" type="#_x0000_t75" style="position:absolute;margin-left:192.3pt;margin-top:-2.75pt;width:211pt;height:216.4pt;z-index:251773952;mso-position-horizontal-relative:text;mso-position-vertical-relative:text">
                  <v:imagedata r:id="rId92" o:title=""/>
                </v:shape>
                <o:OLEObject Type="Embed" ProgID="FXDraw3.Document" ShapeID="_x0000_s1135" DrawAspect="Content" ObjectID="_1460097031" r:id="rId93"/>
              </w:object>
            </w:r>
            <w:r w:rsidR="00227E37">
              <w:rPr>
                <w:rFonts w:ascii="Times New Roman" w:hAnsi="Times New Roman"/>
                <w:sz w:val="24"/>
                <w:szCs w:val="24"/>
              </w:rPr>
              <w:t xml:space="preserve">The polygon </w:t>
            </w:r>
            <w:r w:rsidR="00227E37">
              <w:rPr>
                <w:rFonts w:ascii="Times New Roman" w:hAnsi="Times New Roman"/>
                <w:i/>
                <w:sz w:val="24"/>
                <w:szCs w:val="24"/>
              </w:rPr>
              <w:t xml:space="preserve">UVW </w:t>
            </w:r>
            <w:r w:rsidR="00227E37">
              <w:rPr>
                <w:rFonts w:ascii="Times New Roman" w:hAnsi="Times New Roman"/>
                <w:sz w:val="24"/>
                <w:szCs w:val="24"/>
              </w:rPr>
              <w:t>is rotated about the origin through 180</w:t>
            </w:r>
            <w:r w:rsidR="00227E37" w:rsidRPr="002B592F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 w:rsidR="00F93049">
              <w:rPr>
                <w:rFonts w:ascii="Times New Roman" w:hAnsi="Times New Roman"/>
                <w:sz w:val="24"/>
                <w:szCs w:val="24"/>
              </w:rPr>
              <w:t xml:space="preserve"> in a</w:t>
            </w:r>
            <w:r w:rsidR="00227E37">
              <w:rPr>
                <w:rFonts w:ascii="Times New Roman" w:hAnsi="Times New Roman"/>
                <w:sz w:val="24"/>
                <w:szCs w:val="24"/>
              </w:rPr>
              <w:t xml:space="preserve"> clockwise direction and then translated 8 units to the right. Draw the image </w:t>
            </w:r>
            <w:r w:rsidR="00227E37" w:rsidRPr="00227E37">
              <w:rPr>
                <w:rFonts w:ascii="Times New Roman" w:hAnsi="Times New Roman"/>
                <w:i/>
                <w:sz w:val="24"/>
                <w:szCs w:val="24"/>
              </w:rPr>
              <w:t>U’V’W’</w:t>
            </w:r>
            <w:r w:rsidR="00227E37">
              <w:rPr>
                <w:rFonts w:ascii="Times New Roman" w:hAnsi="Times New Roman"/>
                <w:sz w:val="24"/>
                <w:szCs w:val="24"/>
              </w:rPr>
              <w:t xml:space="preserve"> after these two transformations.</w:t>
            </w:r>
          </w:p>
          <w:p w:rsidR="00227E37" w:rsidRDefault="00227E37" w:rsidP="00591FD0">
            <w:pPr>
              <w:pStyle w:val="QuestionStyle"/>
            </w:pPr>
          </w:p>
          <w:p w:rsidR="00227E37" w:rsidRDefault="00227E37" w:rsidP="00591FD0">
            <w:pPr>
              <w:pStyle w:val="QuestionStyle"/>
            </w:pPr>
          </w:p>
          <w:p w:rsidR="00227E37" w:rsidRDefault="00227E37" w:rsidP="00591FD0">
            <w:pPr>
              <w:pStyle w:val="QuestionStyle"/>
            </w:pPr>
          </w:p>
          <w:p w:rsidR="00227E37" w:rsidRDefault="00227E37" w:rsidP="00591FD0">
            <w:pPr>
              <w:pStyle w:val="QuestionStyle"/>
            </w:pPr>
          </w:p>
          <w:p w:rsidR="00227E37" w:rsidRDefault="00227E37" w:rsidP="00591FD0">
            <w:pPr>
              <w:pStyle w:val="QuestionStyle"/>
            </w:pPr>
          </w:p>
          <w:p w:rsidR="00227E37" w:rsidRDefault="00227E37" w:rsidP="00591FD0">
            <w:pPr>
              <w:pStyle w:val="QuestionStyle"/>
            </w:pPr>
          </w:p>
          <w:p w:rsidR="00227E37" w:rsidRDefault="00227E37" w:rsidP="00591FD0">
            <w:pPr>
              <w:pStyle w:val="QuestionStyle"/>
            </w:pPr>
          </w:p>
          <w:p w:rsidR="00227E37" w:rsidRDefault="00227E37" w:rsidP="00591FD0">
            <w:pPr>
              <w:pStyle w:val="QuestionStyle"/>
            </w:pPr>
          </w:p>
          <w:p w:rsidR="00227E37" w:rsidRDefault="00227E37" w:rsidP="00591FD0">
            <w:pPr>
              <w:pStyle w:val="QuestionStyle"/>
            </w:pPr>
          </w:p>
          <w:p w:rsidR="00227E37" w:rsidRDefault="00227E37" w:rsidP="00591FD0">
            <w:pPr>
              <w:pStyle w:val="QuestionStyle"/>
            </w:pPr>
          </w:p>
        </w:tc>
      </w:tr>
      <w:tr w:rsidR="002B592F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2B592F" w:rsidRPr="001B3341" w:rsidRDefault="002B592F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B13D80">
              <w:rPr>
                <w:rFonts w:ascii="Times New Roman" w:hAnsi="Times New Roman"/>
                <w:i/>
                <w:sz w:val="24"/>
                <w:szCs w:val="24"/>
              </w:rPr>
              <w:t>RX = SX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 w:rsidRPr="00F62F00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871" w:dyaOrig="325">
                <v:shape id="_x0000_i1039" type="#_x0000_t75" style="width:93.6pt;height:16.45pt" o:ole="">
                  <v:imagedata r:id="rId94" o:title=""/>
                </v:shape>
                <o:OLEObject Type="Embed" ProgID="FXE300.Equation" ShapeID="_x0000_i1039" DrawAspect="Content" ObjectID="_1460096975" r:id="rId95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and </w:t>
            </w:r>
            <w:r w:rsidRPr="00BE56B3">
              <w:rPr>
                <w:rFonts w:ascii="Times New Roman" w:hAnsi="Times New Roman"/>
                <w:i/>
                <w:sz w:val="24"/>
                <w:szCs w:val="24"/>
              </w:rPr>
              <w:t>X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is the midpoint of</w:t>
            </w:r>
            <w:r w:rsidRPr="00BE56B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BE56B3">
              <w:rPr>
                <w:rFonts w:ascii="Times New Roman" w:hAnsi="Times New Roman"/>
                <w:i/>
                <w:sz w:val="24"/>
                <w:szCs w:val="24"/>
              </w:rPr>
              <w:t>PQ</w:t>
            </w:r>
            <w:r w:rsidRPr="00BE56B3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Which of the congruence tests could be used to show that </w:t>
            </w:r>
            <w:r>
              <w:rPr>
                <w:rFonts w:ascii="Times New Roman" w:eastAsiaTheme="minorHAnsi" w:hAnsi="Times New Roman"/>
                <w:color w:val="FF0000"/>
                <w:position w:val="-6"/>
                <w:sz w:val="24"/>
                <w:szCs w:val="24"/>
              </w:rPr>
              <w:object w:dxaOrig="1907" w:dyaOrig="300">
                <v:shape id="_x0000_i1040" type="#_x0000_t75" style="width:95.65pt;height:15.45pt" o:ole="">
                  <v:imagedata r:id="rId96" o:title=""/>
                </v:shape>
                <o:OLEObject Type="Embed" ProgID="FXE300.Equation" ShapeID="_x0000_i1040" DrawAspect="Content" ObjectID="_1460096976" r:id="rId97"/>
              </w:object>
            </w:r>
          </w:p>
          <w:p w:rsid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Default="00EF6923" w:rsidP="006877E1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cstheme="minorBidi"/>
              </w:rPr>
              <w:object w:dxaOrig="1440" w:dyaOrig="1440">
                <v:shape id="_x0000_s1143" type="#_x0000_t75" style="position:absolute;margin-left:103.65pt;margin-top:1.8pt;width:266.9pt;height:88.1pt;z-index:251786240;mso-position-horizontal-relative:text;mso-position-vertical-relative:text">
                  <v:imagedata r:id="rId98" o:title=""/>
                  <o:lock v:ext="edit" aspectratio="f"/>
                </v:shape>
                <o:OLEObject Type="Embed" ProgID="FXDraw3.Document" ShapeID="_x0000_s1143" DrawAspect="Content" ObjectID="_1460097032" r:id="rId99"/>
              </w:object>
            </w:r>
          </w:p>
          <w:p w:rsid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B592F" w:rsidRDefault="002B592F" w:rsidP="00227E3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B592F" w:rsidRDefault="002B592F" w:rsidP="00227E3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B592F" w:rsidRDefault="002B592F" w:rsidP="00227E3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B592F" w:rsidRDefault="002B592F" w:rsidP="00227E3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B592F" w:rsidRDefault="002B592F" w:rsidP="00227E3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B592F" w:rsidRDefault="00906311" w:rsidP="00227E3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allowOverlap="1" wp14:anchorId="1DAA86FD" wp14:editId="3209605E">
                      <wp:simplePos x="0" y="0"/>
                      <wp:positionH relativeFrom="column">
                        <wp:posOffset>139700</wp:posOffset>
                      </wp:positionH>
                      <wp:positionV relativeFrom="paragraph">
                        <wp:posOffset>154940</wp:posOffset>
                      </wp:positionV>
                      <wp:extent cx="4362450" cy="114300"/>
                      <wp:effectExtent l="0" t="0" r="19050" b="19050"/>
                      <wp:wrapNone/>
                      <wp:docPr id="120" name="Group 1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362450" cy="114300"/>
                                <a:chOff x="2430" y="3420"/>
                                <a:chExt cx="6870" cy="180"/>
                              </a:xfrm>
                            </wpg:grpSpPr>
                            <wps:wsp>
                              <wps:cNvPr id="121" name="AutoShape 1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2" name="AutoShape 1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3" name="AutoShape 1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4" name="AutoShape 1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8A0258D" id="Group 120" o:spid="_x0000_s1026" style="position:absolute;margin-left:11pt;margin-top:12.2pt;width:343.5pt;height:9pt;z-index:251662336" coordorigin="2430,3420" coordsize="687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">
                      <v:roundrect id="AutoShape 102" o:spid="_x0000_s1027" style="position:absolute;left:90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nN9sIA&#10;AADcAAAADwAAAGRycy9kb3ducmV2LnhtbERPTWvCQBC9C/6HZQq9mV2FFk1dpQgtvRWjB4/T7JgE&#10;s7NxdxPT/nq3UOhtHu9z1tvRtmIgHxrHGuaZAkFcOtNwpeF4eJstQYSIbLB1TBq+KcB2M52sMTfu&#10;xnsailiJFMIhRw11jF0uZShrshgy1xEn7uy8xZigr6TxeEvhtpULpZ6lxYZTQ40d7WoqL0VvNZRG&#10;9cqfhs/V11Msfob+yvL9qvXjw/j6AiLSGP/Ff+4Pk+Yv5vD7TLpAb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ic32wgAAANwAAAAPAAAAAAAAAAAAAAAAAJgCAABkcnMvZG93&#10;bnJldi54bWxQSwUGAAAAAAQABAD1AAAAhwMAAAAA&#10;"/>
                      <v:roundrect id="AutoShape 103" o:spid="_x0000_s1028" style="position:absolute;left:24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tTgcIA&#10;AADcAAAADwAAAGRycy9kb3ducmV2LnhtbERPTWvCQBC9F/wPywi91V0DlhpdRQTFW2naQ49jdkyC&#10;2dm4u4lpf323UOhtHu9z1tvRtmIgHxrHGuYzBYK4dKbhSsPH++HpBUSIyAZbx6ThiwJsN5OHNebG&#10;3fmNhiJWIoVwyFFDHWOXSxnKmiyGmeuIE3dx3mJM0FfSeLyncNvKTKlnabHh1FBjR/uaymvRWw2l&#10;Ub3yn8Pr8ryIxffQ31geb1o/TsfdCkSkMf6L/9wnk+ZnGfw+ky6Qm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W1OBwgAAANwAAAAPAAAAAAAAAAAAAAAAAJgCAABkcnMvZG93&#10;bnJldi54bWxQSwUGAAAAAAQABAD1AAAAhwMAAAAA&#10;"/>
                      <v:roundrect id="AutoShape 104" o:spid="_x0000_s1029" style="position:absolute;left:45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f2GsIA&#10;AADcAAAADwAAAGRycy9kb3ducmV2LnhtbERPTWsCMRC9C/6HMEJvmmiptKtRRLD0Vrr20OO4me4u&#10;3UzWJLtu++sbQfA2j/c56+1gG9GTD7VjDfOZAkFcOFNzqeHzeJg+gwgR2WDjmDT8UoDtZjxaY2bc&#10;hT+oz2MpUgiHDDVUMbaZlKGoyGKYuZY4cd/OW4wJ+lIaj5cUbhu5UGopLdacGipsaV9R8ZN3VkNh&#10;VKf8V//+cnqK+V/fnVm+nrV+mAy7FYhIQ7yLb+43k+YvHuH6TLpAb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F/YawgAAANwAAAAPAAAAAAAAAAAAAAAAAJgCAABkcnMvZG93&#10;bnJldi54bWxQSwUGAAAAAAQABAD1AAAAhwMAAAAA&#10;"/>
                      <v:roundrect id="AutoShape 105" o:spid="_x0000_s1030" style="position:absolute;left:67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5ubsIA&#10;AADcAAAADwAAAGRycy9kb3ducmV2LnhtbERPTWsCMRC9C/6HMEJvmiittKtRRLD0Vrr20OO4me4u&#10;3UzWJLtu++sbQfA2j/c56+1gG9GTD7VjDfOZAkFcOFNzqeHzeJg+gwgR2WDjmDT8UoDtZjxaY2bc&#10;hT+oz2MpUgiHDDVUMbaZlKGoyGKYuZY4cd/OW4wJ+lIaj5cUbhu5UGopLdacGipsaV9R8ZN3VkNh&#10;VKf8V//+cnqK+V/fnVm+nrV+mAy7FYhIQ7yLb+43k+YvHuH6TLpAb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/m5uwgAAANwAAAAPAAAAAAAAAAAAAAAAAJgCAABkcnMvZG93&#10;bnJldi54bWxQSwUGAAAAAAQABAD1AAAAhwMAAAAA&#10;"/>
                    </v:group>
                  </w:pict>
                </mc:Fallback>
              </mc:AlternateContent>
            </w:r>
          </w:p>
          <w:p w:rsidR="002B592F" w:rsidRDefault="002B592F" w:rsidP="00227E3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AAS                               RHS                           SAS                             SSS</w:t>
            </w:r>
          </w:p>
          <w:p w:rsidR="002B592F" w:rsidRDefault="002B592F" w:rsidP="00227E37">
            <w:pPr>
              <w:pStyle w:val="QuestionStyle"/>
            </w:pPr>
          </w:p>
        </w:tc>
      </w:tr>
    </w:tbl>
    <w:p w:rsidR="00413DF5" w:rsidRDefault="00413DF5">
      <w:pPr>
        <w:sectPr w:rsidR="00413DF5" w:rsidSect="00B850EA">
          <w:headerReference w:type="default" r:id="rId100"/>
          <w:footerReference w:type="default" r:id="rId101"/>
          <w:headerReference w:type="first" r:id="rId102"/>
          <w:footerReference w:type="first" r:id="rId103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9D24C3" w:rsidRDefault="009D24C3" w:rsidP="008864B1">
      <w:pPr>
        <w:jc w:val="center"/>
        <w:rPr>
          <w:rFonts w:ascii="Times New Roman" w:hAnsi="Times New Roman"/>
          <w:sz w:val="36"/>
          <w:szCs w:val="36"/>
        </w:rPr>
        <w:sectPr w:rsidR="009D24C3" w:rsidSect="00A252B0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467"/>
        <w:gridCol w:w="5103"/>
        <w:gridCol w:w="2693"/>
        <w:gridCol w:w="992"/>
      </w:tblGrid>
      <w:tr w:rsidR="00D667E2" w:rsidTr="00C42BE5">
        <w:trPr>
          <w:cantSplit/>
          <w:trHeight w:val="851"/>
        </w:trPr>
        <w:tc>
          <w:tcPr>
            <w:tcW w:w="1419" w:type="dxa"/>
            <w:gridSpan w:val="2"/>
            <w:shd w:val="clear" w:color="auto" w:fill="00FFFF"/>
            <w:vAlign w:val="center"/>
          </w:tcPr>
          <w:p w:rsidR="00D667E2" w:rsidRDefault="00D667E2" w:rsidP="008864B1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36"/>
                <w:szCs w:val="36"/>
              </w:rPr>
              <w:t>Year</w:t>
            </w:r>
          </w:p>
          <w:p w:rsidR="00F2208B" w:rsidRDefault="00F2208B" w:rsidP="008864B1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>8</w:t>
            </w:r>
          </w:p>
          <w:p w:rsidR="00853748" w:rsidRPr="00325745" w:rsidRDefault="00853748" w:rsidP="008864B1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</w:p>
        </w:tc>
        <w:tc>
          <w:tcPr>
            <w:tcW w:w="5103" w:type="dxa"/>
            <w:shd w:val="clear" w:color="auto" w:fill="00FFFF"/>
          </w:tcPr>
          <w:sdt>
            <w:sdtPr>
              <w:rPr>
                <w:rFonts w:asciiTheme="majorHAnsi" w:hAnsiTheme="majorHAnsi"/>
                <w:i/>
                <w:sz w:val="52"/>
                <w:szCs w:val="52"/>
              </w:rPr>
              <w:alias w:val="Title"/>
              <w:tag w:val=""/>
              <w:id w:val="1130672513"/>
              <w:placeholder>
                <w:docPart w:val="ADE70A13EBE64205B024993E5BC9413E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p w:rsidR="00D667E2" w:rsidRPr="000C4CAD" w:rsidRDefault="00F1682D" w:rsidP="008864B1">
                <w:pPr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Transformations and Congruence</w:t>
                </w:r>
              </w:p>
            </w:sdtContent>
          </w:sdt>
        </w:tc>
        <w:tc>
          <w:tcPr>
            <w:tcW w:w="3685" w:type="dxa"/>
            <w:gridSpan w:val="2"/>
            <w:shd w:val="clear" w:color="auto" w:fill="0D0D0D" w:themeFill="text1" w:themeFillTint="F2"/>
          </w:tcPr>
          <w:p w:rsidR="00853748" w:rsidRDefault="00853748" w:rsidP="00853748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Longer Answer </w:t>
            </w:r>
          </w:p>
          <w:p w:rsidR="00D667E2" w:rsidRPr="00325745" w:rsidRDefault="00853748" w:rsidP="00853748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C42BE5">
        <w:trPr>
          <w:cantSplit/>
          <w:trHeight w:val="509"/>
        </w:trPr>
        <w:tc>
          <w:tcPr>
            <w:tcW w:w="6522" w:type="dxa"/>
            <w:gridSpan w:val="3"/>
            <w:shd w:val="clear" w:color="auto" w:fill="00FFFF"/>
          </w:tcPr>
          <w:p w:rsidR="00853748" w:rsidRPr="00325745" w:rsidRDefault="00853748" w:rsidP="008864B1">
            <w:pPr>
              <w:tabs>
                <w:tab w:val="left" w:pos="1428"/>
              </w:tabs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ab/>
            </w:r>
          </w:p>
        </w:tc>
        <w:tc>
          <w:tcPr>
            <w:tcW w:w="3685" w:type="dxa"/>
            <w:gridSpan w:val="2"/>
          </w:tcPr>
          <w:p w:rsidR="00853748" w:rsidRPr="00325745" w:rsidRDefault="00853748" w:rsidP="008864B1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D667E2" w:rsidTr="00043F21">
        <w:trPr>
          <w:cantSplit/>
          <w:trHeight w:hRule="exact" w:val="964"/>
        </w:trPr>
        <w:tc>
          <w:tcPr>
            <w:tcW w:w="10207" w:type="dxa"/>
            <w:gridSpan w:val="5"/>
          </w:tcPr>
          <w:p w:rsidR="003F3344" w:rsidRPr="00641052" w:rsidRDefault="00043F21" w:rsidP="006410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>Show al</w:t>
            </w:r>
            <w:r w:rsidR="003F3344" w:rsidRPr="00641052">
              <w:rPr>
                <w:rFonts w:asciiTheme="majorHAnsi" w:hAnsiTheme="majorHAnsi"/>
                <w:i/>
                <w:sz w:val="24"/>
                <w:szCs w:val="24"/>
              </w:rPr>
              <w:t>l working</w:t>
            </w:r>
            <w:r>
              <w:rPr>
                <w:rFonts w:asciiTheme="majorHAnsi" w:hAnsiTheme="majorHAnsi"/>
                <w:i/>
                <w:sz w:val="24"/>
                <w:szCs w:val="24"/>
              </w:rPr>
              <w:t>, diagrams</w:t>
            </w:r>
            <w:r w:rsidR="003F3344" w:rsidRPr="00641052">
              <w:rPr>
                <w:rFonts w:asciiTheme="majorHAnsi" w:hAnsiTheme="majorHAnsi"/>
                <w:i/>
                <w:sz w:val="24"/>
                <w:szCs w:val="24"/>
              </w:rPr>
              <w:t xml:space="preserve"> and answers in the spaces provided on this test paper.</w:t>
            </w:r>
          </w:p>
          <w:p w:rsidR="003F3344" w:rsidRPr="00641052" w:rsidRDefault="003F3344" w:rsidP="006410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 w:rsidRPr="00641052">
              <w:rPr>
                <w:rFonts w:asciiTheme="majorHAnsi" w:hAnsiTheme="majorHAnsi"/>
                <w:i/>
                <w:sz w:val="24"/>
                <w:szCs w:val="24"/>
              </w:rPr>
              <w:t>Answers should be supported by relevant mathematical reasoning and/or calculations.</w:t>
            </w:r>
          </w:p>
          <w:p w:rsidR="00641052" w:rsidRDefault="003F3344" w:rsidP="006410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 w:rsidRPr="00641052">
              <w:rPr>
                <w:rFonts w:asciiTheme="majorHAnsi" w:hAnsiTheme="majorHAnsi"/>
                <w:i/>
                <w:sz w:val="24"/>
                <w:szCs w:val="24"/>
              </w:rPr>
              <w:t xml:space="preserve">Marks allocated are shown beside each question.           </w:t>
            </w:r>
          </w:p>
          <w:p w:rsidR="00A81533" w:rsidRDefault="00A81533" w:rsidP="0064105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A252B0" w:rsidTr="00A824D7">
        <w:trPr>
          <w:cantSplit/>
          <w:trHeight w:val="227"/>
          <w:tblHeader/>
        </w:trPr>
        <w:tc>
          <w:tcPr>
            <w:tcW w:w="9215" w:type="dxa"/>
            <w:gridSpan w:val="4"/>
          </w:tcPr>
          <w:p w:rsidR="00A252B0" w:rsidRDefault="00A252B0" w:rsidP="008864B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:rsidR="00A252B0" w:rsidRPr="00A252B0" w:rsidRDefault="00A252B0" w:rsidP="00A252B0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A252B0">
              <w:rPr>
                <w:rFonts w:ascii="Times New Roman" w:hAnsi="Times New Roman"/>
                <w:b/>
                <w:sz w:val="24"/>
                <w:szCs w:val="24"/>
              </w:rPr>
              <w:t>Marks</w:t>
            </w:r>
          </w:p>
        </w:tc>
      </w:tr>
      <w:tr w:rsidR="00A252B0" w:rsidTr="00C42BE5">
        <w:trPr>
          <w:cantSplit/>
          <w:trHeight w:val="851"/>
        </w:trPr>
        <w:tc>
          <w:tcPr>
            <w:tcW w:w="952" w:type="dxa"/>
            <w:shd w:val="clear" w:color="auto" w:fill="00FF99"/>
          </w:tcPr>
          <w:p w:rsidR="00A252B0" w:rsidRPr="00043F21" w:rsidRDefault="00043F21" w:rsidP="00043F21">
            <w:pPr>
              <w:ind w:right="-14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</w:t>
            </w:r>
          </w:p>
        </w:tc>
        <w:tc>
          <w:tcPr>
            <w:tcW w:w="8263" w:type="dxa"/>
            <w:gridSpan w:val="3"/>
          </w:tcPr>
          <w:p w:rsidR="00A252B0" w:rsidRDefault="004E062D" w:rsidP="00043F21">
            <w:pPr>
              <w:pStyle w:val="LongerQuestions"/>
            </w:pPr>
            <w:r>
              <w:t>(a)  Complete the diagram below so that the figure has two axes of line symmetry.</w:t>
            </w:r>
          </w:p>
          <w:p w:rsidR="00A252B0" w:rsidRDefault="00EF6923" w:rsidP="00043F21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136" type="#_x0000_t75" style="position:absolute;left:0;text-align:left;margin-left:50.75pt;margin-top:4.3pt;width:215.3pt;height:182.4pt;z-index:251774976;mso-position-horizontal-relative:text;mso-position-vertical-relative:text">
                  <v:imagedata r:id="rId104" o:title=""/>
                </v:shape>
                <o:OLEObject Type="Embed" ProgID="FXDraw3.Document" ShapeID="_x0000_s1136" DrawAspect="Content" ObjectID="_1460097033" r:id="rId105"/>
              </w:object>
            </w:r>
          </w:p>
          <w:p w:rsidR="004E062D" w:rsidRDefault="004E062D" w:rsidP="00043F21">
            <w:pPr>
              <w:pStyle w:val="LongerQuestions"/>
            </w:pPr>
          </w:p>
          <w:p w:rsidR="004E062D" w:rsidRDefault="004E062D" w:rsidP="00043F21">
            <w:pPr>
              <w:pStyle w:val="LongerQuestions"/>
            </w:pPr>
          </w:p>
          <w:p w:rsidR="004E062D" w:rsidRDefault="004E062D" w:rsidP="00043F21">
            <w:pPr>
              <w:pStyle w:val="LongerQuestions"/>
            </w:pPr>
          </w:p>
          <w:p w:rsidR="004E062D" w:rsidRDefault="004E062D" w:rsidP="00043F21">
            <w:pPr>
              <w:pStyle w:val="LongerQuestions"/>
            </w:pPr>
          </w:p>
          <w:p w:rsidR="004E062D" w:rsidRDefault="004E062D" w:rsidP="00043F21">
            <w:pPr>
              <w:pStyle w:val="LongerQuestions"/>
            </w:pPr>
          </w:p>
          <w:p w:rsidR="004E062D" w:rsidRDefault="004E062D" w:rsidP="00043F21">
            <w:pPr>
              <w:pStyle w:val="LongerQuestions"/>
            </w:pPr>
          </w:p>
          <w:p w:rsidR="004E062D" w:rsidRDefault="004E062D" w:rsidP="00043F21">
            <w:pPr>
              <w:pStyle w:val="LongerQuestions"/>
            </w:pPr>
          </w:p>
          <w:p w:rsidR="004E062D" w:rsidRDefault="004E062D" w:rsidP="00043F21">
            <w:pPr>
              <w:pStyle w:val="LongerQuestions"/>
            </w:pPr>
          </w:p>
          <w:p w:rsidR="004E062D" w:rsidRDefault="004E062D" w:rsidP="00043F21">
            <w:pPr>
              <w:pStyle w:val="LongerQuestions"/>
            </w:pPr>
          </w:p>
          <w:p w:rsidR="00B26BD8" w:rsidRDefault="00B26BD8" w:rsidP="00043F21">
            <w:pPr>
              <w:pStyle w:val="LongerQuestions"/>
            </w:pPr>
          </w:p>
          <w:p w:rsidR="004E062D" w:rsidRDefault="004E062D" w:rsidP="00043F21">
            <w:pPr>
              <w:pStyle w:val="LongerQuestions"/>
            </w:pPr>
          </w:p>
          <w:p w:rsidR="004E062D" w:rsidRDefault="004E062D" w:rsidP="00043F21">
            <w:pPr>
              <w:pStyle w:val="LongerQuestions"/>
            </w:pPr>
          </w:p>
          <w:p w:rsidR="004E062D" w:rsidRDefault="004E062D" w:rsidP="00043F21">
            <w:pPr>
              <w:pStyle w:val="LongerQuestions"/>
            </w:pPr>
          </w:p>
        </w:tc>
        <w:tc>
          <w:tcPr>
            <w:tcW w:w="992" w:type="dxa"/>
          </w:tcPr>
          <w:p w:rsidR="00A252B0" w:rsidRPr="00A252B0" w:rsidRDefault="004E062D" w:rsidP="00A252B0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</w:tr>
      <w:tr w:rsidR="00A252B0" w:rsidTr="00C42BE5">
        <w:trPr>
          <w:cantSplit/>
          <w:trHeight w:val="851"/>
        </w:trPr>
        <w:tc>
          <w:tcPr>
            <w:tcW w:w="952" w:type="dxa"/>
            <w:shd w:val="clear" w:color="auto" w:fill="00FF99"/>
          </w:tcPr>
          <w:p w:rsidR="00A252B0" w:rsidRPr="001B3341" w:rsidRDefault="00A252B0" w:rsidP="00D667E2">
            <w:pPr>
              <w:pStyle w:val="ListParagraph"/>
              <w:ind w:left="34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  <w:gridSpan w:val="3"/>
          </w:tcPr>
          <w:p w:rsidR="00043F21" w:rsidRDefault="00A252B0" w:rsidP="00043F21">
            <w:pPr>
              <w:pStyle w:val="LongerQuestions"/>
            </w:pPr>
            <w:r>
              <w:t>(b)</w:t>
            </w:r>
            <w:r w:rsidR="00043F21">
              <w:t xml:space="preserve">   Complete the diagram below so that the figure has rotational symmetry of order 3</w:t>
            </w:r>
          </w:p>
          <w:p w:rsidR="00043F21" w:rsidRDefault="00043F21" w:rsidP="00043F21">
            <w:pPr>
              <w:pStyle w:val="LongerQuestions"/>
            </w:pPr>
            <w:r>
              <w:t>.</w:t>
            </w:r>
          </w:p>
          <w:p w:rsidR="00043F21" w:rsidRDefault="00EF6923" w:rsidP="00043F21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137" type="#_x0000_t75" style="position:absolute;left:0;text-align:left;margin-left:51pt;margin-top:3.25pt;width:241.6pt;height:172.2pt;z-index:251777024;mso-position-horizontal-relative:text;mso-position-vertical-relative:text">
                  <v:imagedata r:id="rId106" o:title=""/>
                </v:shape>
                <o:OLEObject Type="Embed" ProgID="FXDraw3.Document" ShapeID="_x0000_s1137" DrawAspect="Content" ObjectID="_1460097034" r:id="rId107"/>
              </w:object>
            </w:r>
          </w:p>
          <w:p w:rsidR="00043F21" w:rsidRDefault="00043F21" w:rsidP="00043F21">
            <w:pPr>
              <w:pStyle w:val="LongerQuestions"/>
            </w:pPr>
          </w:p>
          <w:p w:rsidR="00043F21" w:rsidRDefault="00043F21" w:rsidP="00043F21">
            <w:pPr>
              <w:pStyle w:val="LongerQuestions"/>
            </w:pPr>
          </w:p>
          <w:p w:rsidR="00043F21" w:rsidRDefault="00043F21" w:rsidP="00043F21">
            <w:pPr>
              <w:pStyle w:val="LongerQuestions"/>
            </w:pPr>
          </w:p>
          <w:p w:rsidR="00043F21" w:rsidRDefault="00043F21" w:rsidP="00043F21">
            <w:pPr>
              <w:pStyle w:val="LongerQuestions"/>
            </w:pPr>
          </w:p>
          <w:p w:rsidR="00043F21" w:rsidRDefault="00043F21" w:rsidP="00043F21">
            <w:pPr>
              <w:pStyle w:val="LongerQuestions"/>
            </w:pPr>
          </w:p>
          <w:p w:rsidR="00043F21" w:rsidRDefault="00043F21" w:rsidP="00043F21">
            <w:pPr>
              <w:pStyle w:val="LongerQuestions"/>
            </w:pPr>
          </w:p>
          <w:p w:rsidR="00043F21" w:rsidRDefault="00043F21" w:rsidP="00043F21">
            <w:pPr>
              <w:pStyle w:val="LongerQuestions"/>
            </w:pPr>
          </w:p>
          <w:p w:rsidR="00043F21" w:rsidRDefault="00043F21" w:rsidP="00043F21">
            <w:pPr>
              <w:pStyle w:val="LongerQuestions"/>
            </w:pPr>
          </w:p>
          <w:p w:rsidR="00043F21" w:rsidRDefault="00043F21" w:rsidP="00043F21">
            <w:pPr>
              <w:pStyle w:val="LongerQuestions"/>
            </w:pPr>
          </w:p>
          <w:p w:rsidR="00A252B0" w:rsidRDefault="00A252B0" w:rsidP="00043F21">
            <w:pPr>
              <w:pStyle w:val="LongerQuestions"/>
            </w:pPr>
          </w:p>
          <w:p w:rsidR="00043F21" w:rsidRDefault="00043F21" w:rsidP="00043F21">
            <w:pPr>
              <w:pStyle w:val="LongerQuestions"/>
            </w:pPr>
          </w:p>
          <w:p w:rsidR="00043F21" w:rsidRDefault="00043F21" w:rsidP="00043F21">
            <w:pPr>
              <w:pStyle w:val="LongerQuestions"/>
            </w:pPr>
          </w:p>
          <w:p w:rsidR="00043F21" w:rsidRDefault="00043F21" w:rsidP="00043F21">
            <w:pPr>
              <w:pStyle w:val="LongerQuestions"/>
            </w:pPr>
          </w:p>
        </w:tc>
        <w:tc>
          <w:tcPr>
            <w:tcW w:w="992" w:type="dxa"/>
          </w:tcPr>
          <w:p w:rsidR="00A252B0" w:rsidRPr="00A252B0" w:rsidRDefault="00043F21" w:rsidP="00A252B0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</w:tr>
      <w:tr w:rsidR="00B26BD8" w:rsidTr="00C42BE5">
        <w:trPr>
          <w:cantSplit/>
          <w:trHeight w:val="851"/>
        </w:trPr>
        <w:tc>
          <w:tcPr>
            <w:tcW w:w="952" w:type="dxa"/>
            <w:shd w:val="clear" w:color="auto" w:fill="FFFF99"/>
          </w:tcPr>
          <w:p w:rsidR="00B26BD8" w:rsidRPr="001B3341" w:rsidRDefault="00043F21" w:rsidP="00D667E2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</w:t>
            </w:r>
          </w:p>
        </w:tc>
        <w:tc>
          <w:tcPr>
            <w:tcW w:w="8263" w:type="dxa"/>
            <w:gridSpan w:val="3"/>
          </w:tcPr>
          <w:p w:rsidR="00B26BD8" w:rsidRDefault="00B26BD8" w:rsidP="00043F21">
            <w:pPr>
              <w:pStyle w:val="LongerQuestions"/>
            </w:pPr>
            <w:r>
              <w:t>(a)</w:t>
            </w:r>
            <w:r w:rsidR="00221BD7">
              <w:t xml:space="preserve">    Draw a figure congruent to </w:t>
            </w:r>
            <w:r w:rsidR="00221BD7" w:rsidRPr="00221BD7">
              <w:rPr>
                <w:i/>
              </w:rPr>
              <w:t>ABCD</w:t>
            </w:r>
            <w:r w:rsidR="00221BD7">
              <w:t xml:space="preserve">, by reflecting in the line </w:t>
            </w:r>
            <w:r w:rsidR="00221BD7" w:rsidRPr="00221BD7">
              <w:rPr>
                <w:i/>
              </w:rPr>
              <w:t>y = x</w:t>
            </w:r>
            <w:r w:rsidR="00221BD7">
              <w:t>.</w:t>
            </w:r>
          </w:p>
          <w:p w:rsidR="00B26BD8" w:rsidRDefault="00EF6923" w:rsidP="00043F21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138" type="#_x0000_t75" style="position:absolute;left:0;text-align:left;margin-left:63.75pt;margin-top:2.15pt;width:266.8pt;height:249.2pt;z-index:251778048;mso-position-horizontal-relative:text;mso-position-vertical-relative:text">
                  <v:imagedata r:id="rId108" o:title=""/>
                </v:shape>
                <o:OLEObject Type="Embed" ProgID="FXDraw3.Document" ShapeID="_x0000_s1138" DrawAspect="Content" ObjectID="_1460097035" r:id="rId109"/>
              </w:object>
            </w: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B26BD8" w:rsidRDefault="00B26BD8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</w:tc>
        <w:tc>
          <w:tcPr>
            <w:tcW w:w="992" w:type="dxa"/>
          </w:tcPr>
          <w:p w:rsidR="00B26BD8" w:rsidRPr="00A252B0" w:rsidRDefault="009B165D" w:rsidP="00A252B0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</w:tr>
      <w:tr w:rsidR="00B26BD8" w:rsidTr="00C42BE5">
        <w:trPr>
          <w:cantSplit/>
          <w:trHeight w:val="851"/>
        </w:trPr>
        <w:tc>
          <w:tcPr>
            <w:tcW w:w="952" w:type="dxa"/>
            <w:shd w:val="clear" w:color="auto" w:fill="FFFF99"/>
          </w:tcPr>
          <w:p w:rsidR="00B26BD8" w:rsidRPr="001B3341" w:rsidRDefault="00B26BD8" w:rsidP="00D667E2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  <w:gridSpan w:val="3"/>
          </w:tcPr>
          <w:p w:rsidR="00B26BD8" w:rsidRDefault="00EF6923" w:rsidP="00043F21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139" type="#_x0000_t75" style="position:absolute;left:0;text-align:left;margin-left:63.75pt;margin-top:2.3pt;width:266.75pt;height:249.15pt;z-index:251779072;mso-position-horizontal-relative:text;mso-position-vertical-relative:text">
                  <v:imagedata r:id="rId110" o:title=""/>
                </v:shape>
                <o:OLEObject Type="Embed" ProgID="FXDraw3.Document" ShapeID="_x0000_s1139" DrawAspect="Content" ObjectID="_1460097036" r:id="rId111"/>
              </w:object>
            </w:r>
            <w:r w:rsidR="00B26BD8">
              <w:t>(b)</w:t>
            </w:r>
            <w:r w:rsidR="00221BD7">
              <w:t xml:space="preserve">  </w:t>
            </w: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</w:p>
          <w:p w:rsidR="00B26BD8" w:rsidRDefault="00B26BD8" w:rsidP="00043F21">
            <w:pPr>
              <w:pStyle w:val="LongerQuestions"/>
            </w:pPr>
          </w:p>
          <w:p w:rsidR="00221BD7" w:rsidRDefault="00221BD7" w:rsidP="00043F21">
            <w:pPr>
              <w:pStyle w:val="LongerQuestions"/>
            </w:pPr>
            <w:r>
              <w:t xml:space="preserve">Describe a single transformation that could move </w:t>
            </w:r>
            <w:r w:rsidRPr="00FF33CC">
              <w:rPr>
                <w:i/>
              </w:rPr>
              <w:t>EFGH</w:t>
            </w:r>
            <w:r>
              <w:t xml:space="preserve"> to its image </w:t>
            </w:r>
            <w:r w:rsidRPr="00FF33CC">
              <w:rPr>
                <w:i/>
              </w:rPr>
              <w:t>E</w:t>
            </w:r>
            <w:r w:rsidR="00FF33CC" w:rsidRPr="00FF33CC">
              <w:rPr>
                <w:i/>
              </w:rPr>
              <w:t>’</w:t>
            </w:r>
            <w:r w:rsidRPr="00FF33CC">
              <w:rPr>
                <w:i/>
              </w:rPr>
              <w:t>F</w:t>
            </w:r>
            <w:r w:rsidR="00FF33CC" w:rsidRPr="00FF33CC">
              <w:rPr>
                <w:i/>
              </w:rPr>
              <w:t>’</w:t>
            </w:r>
            <w:r w:rsidRPr="00FF33CC">
              <w:rPr>
                <w:i/>
              </w:rPr>
              <w:t>G</w:t>
            </w:r>
            <w:r w:rsidR="00FF33CC" w:rsidRPr="00FF33CC">
              <w:rPr>
                <w:i/>
              </w:rPr>
              <w:t>’</w:t>
            </w:r>
            <w:r w:rsidRPr="00FF33CC">
              <w:rPr>
                <w:i/>
              </w:rPr>
              <w:t>H</w:t>
            </w:r>
            <w:r w:rsidR="00FF33CC" w:rsidRPr="00FF33CC">
              <w:rPr>
                <w:i/>
              </w:rPr>
              <w:t>’</w:t>
            </w:r>
            <w:r>
              <w:t>.</w:t>
            </w:r>
          </w:p>
          <w:p w:rsidR="00FF33CC" w:rsidRDefault="00FF33CC" w:rsidP="00043F21">
            <w:pPr>
              <w:pStyle w:val="LongerQuestions"/>
            </w:pPr>
          </w:p>
          <w:p w:rsidR="00B26BD8" w:rsidRDefault="00B26BD8" w:rsidP="00043F21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B26BD8" w:rsidRDefault="00B26BD8" w:rsidP="00043F21">
            <w:pPr>
              <w:pStyle w:val="LongerQuestions"/>
            </w:pPr>
          </w:p>
          <w:p w:rsidR="00B26BD8" w:rsidRDefault="00B26BD8" w:rsidP="00043F21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</w:tc>
        <w:tc>
          <w:tcPr>
            <w:tcW w:w="992" w:type="dxa"/>
          </w:tcPr>
          <w:p w:rsidR="00B26BD8" w:rsidRPr="00A252B0" w:rsidRDefault="009B165D" w:rsidP="00A252B0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</w:tr>
      <w:tr w:rsidR="00B26BD8" w:rsidTr="00C42BE5">
        <w:trPr>
          <w:cantSplit/>
          <w:trHeight w:val="851"/>
        </w:trPr>
        <w:tc>
          <w:tcPr>
            <w:tcW w:w="952" w:type="dxa"/>
            <w:shd w:val="clear" w:color="auto" w:fill="FFCCCC"/>
          </w:tcPr>
          <w:p w:rsidR="00B26BD8" w:rsidRPr="001B3341" w:rsidRDefault="00FF33CC" w:rsidP="00D667E2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3.</w:t>
            </w:r>
          </w:p>
        </w:tc>
        <w:tc>
          <w:tcPr>
            <w:tcW w:w="8263" w:type="dxa"/>
            <w:gridSpan w:val="3"/>
          </w:tcPr>
          <w:p w:rsidR="008A2A04" w:rsidRDefault="00B26BD8" w:rsidP="00FF33CC">
            <w:pPr>
              <w:rPr>
                <w:rFonts w:ascii="Times New Roman" w:hAnsi="Times New Roman"/>
                <w:sz w:val="24"/>
                <w:szCs w:val="24"/>
              </w:rPr>
            </w:pPr>
            <w:r w:rsidRPr="00FF33CC">
              <w:rPr>
                <w:rFonts w:ascii="Times New Roman" w:hAnsi="Times New Roman"/>
              </w:rPr>
              <w:t>(a)</w:t>
            </w:r>
            <w:r w:rsidR="00FF33CC" w:rsidRPr="00FF33CC">
              <w:rPr>
                <w:rFonts w:ascii="Times New Roman" w:hAnsi="Times New Roman"/>
              </w:rPr>
              <w:t xml:space="preserve">   </w:t>
            </w:r>
            <w:r w:rsidR="00FF33CC">
              <w:t xml:space="preserve">    </w:t>
            </w:r>
            <w:r w:rsidR="008A2A04">
              <w:rPr>
                <w:rFonts w:ascii="Times New Roman" w:hAnsi="Times New Roman"/>
                <w:sz w:val="24"/>
                <w:szCs w:val="24"/>
              </w:rPr>
              <w:t>Using the information provided on the diagram below, pro</w:t>
            </w:r>
            <w:r w:rsidR="00FF33CC">
              <w:rPr>
                <w:rFonts w:ascii="Times New Roman" w:hAnsi="Times New Roman"/>
                <w:sz w:val="24"/>
                <w:szCs w:val="24"/>
              </w:rPr>
              <w:t xml:space="preserve">ve that   </w:t>
            </w:r>
            <w:r w:rsidR="008A2A04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:rsidR="00FF33CC" w:rsidRDefault="008A2A04" w:rsidP="00FF33CC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790" w:dyaOrig="300">
                <v:shape id="_x0000_i1041" type="#_x0000_t75" style="width:89.5pt;height:15.45pt" o:ole="">
                  <v:imagedata r:id="rId112" o:title=""/>
                </v:shape>
                <o:OLEObject Type="Embed" ProgID="FXE300.Equation" ShapeID="_x0000_i1041" DrawAspect="Content" ObjectID="_1460096977" r:id="rId113"/>
              </w:object>
            </w:r>
          </w:p>
          <w:p w:rsidR="00FF33CC" w:rsidRDefault="00FF33CC" w:rsidP="00FF33CC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F33CC" w:rsidRDefault="00EF6923" w:rsidP="00FF33CC">
            <w:pPr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>
                <v:shape id="_x0000_s1140" type="#_x0000_t75" style="position:absolute;margin-left:56.7pt;margin-top:1.7pt;width:212.95pt;height:115.1pt;z-index:251781120;mso-position-horizontal-relative:text;mso-position-vertical-relative:text">
                  <v:imagedata r:id="rId114" o:title=""/>
                </v:shape>
                <o:OLEObject Type="Embed" ProgID="FXDraw3.Document" ShapeID="_x0000_s1140" DrawAspect="Content" ObjectID="_1460097037" r:id="rId115"/>
              </w:object>
            </w:r>
          </w:p>
          <w:p w:rsidR="00FF33CC" w:rsidRDefault="00FF33CC" w:rsidP="00FF33CC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F33CC" w:rsidRDefault="00FF33CC" w:rsidP="00FF33CC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F33CC" w:rsidRDefault="00FF33CC" w:rsidP="00FF33CC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F33CC" w:rsidRDefault="00FF33CC" w:rsidP="00FF33CC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F33CC" w:rsidRDefault="00FF33CC" w:rsidP="00FF33CC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F33CC" w:rsidRDefault="00FF33CC" w:rsidP="00FF33CC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F33CC" w:rsidRDefault="00FF33CC" w:rsidP="00FF33CC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B26BD8" w:rsidRDefault="00B26BD8" w:rsidP="00043F21">
            <w:pPr>
              <w:pStyle w:val="LongerQuestions"/>
            </w:pPr>
          </w:p>
          <w:p w:rsidR="00B26BD8" w:rsidRDefault="00FF33CC" w:rsidP="00FF33CC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FF33CC" w:rsidRDefault="00FF33CC" w:rsidP="00FF33CC">
            <w:pPr>
              <w:pStyle w:val="LongerQuestions"/>
            </w:pPr>
          </w:p>
          <w:p w:rsidR="00FF33CC" w:rsidRDefault="00FF33CC" w:rsidP="00FF33CC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FF33CC" w:rsidRDefault="00FF33CC" w:rsidP="00FF33CC">
            <w:pPr>
              <w:pStyle w:val="LongerQuestions"/>
            </w:pPr>
          </w:p>
          <w:p w:rsidR="00FF33CC" w:rsidRDefault="00FF33CC" w:rsidP="00FF33CC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FF33CC" w:rsidRDefault="00FF33CC" w:rsidP="00043F21">
            <w:pPr>
              <w:pStyle w:val="LongerQuestions"/>
            </w:pPr>
          </w:p>
          <w:p w:rsidR="00B26BD8" w:rsidRDefault="00B26BD8" w:rsidP="00043F21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B26BD8" w:rsidRDefault="00B26BD8" w:rsidP="00043F21">
            <w:pPr>
              <w:pStyle w:val="LongerQuestions"/>
            </w:pPr>
          </w:p>
          <w:p w:rsidR="00B26BD8" w:rsidRDefault="00B26BD8" w:rsidP="00043F21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</w:tc>
        <w:tc>
          <w:tcPr>
            <w:tcW w:w="992" w:type="dxa"/>
          </w:tcPr>
          <w:p w:rsidR="00B26BD8" w:rsidRPr="00A252B0" w:rsidRDefault="008A2A04" w:rsidP="00A252B0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</w:tr>
      <w:tr w:rsidR="00B26BD8" w:rsidTr="00C42BE5">
        <w:trPr>
          <w:cantSplit/>
          <w:trHeight w:val="851"/>
        </w:trPr>
        <w:tc>
          <w:tcPr>
            <w:tcW w:w="952" w:type="dxa"/>
            <w:shd w:val="clear" w:color="auto" w:fill="FFCCCC"/>
          </w:tcPr>
          <w:p w:rsidR="00B26BD8" w:rsidRPr="001B3341" w:rsidRDefault="00B26BD8" w:rsidP="00D667E2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  <w:gridSpan w:val="3"/>
          </w:tcPr>
          <w:p w:rsidR="008A2A04" w:rsidRDefault="008A2A04" w:rsidP="008A2A0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(b)      In the figure below,  </w: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233" w:dyaOrig="273">
                <v:shape id="_x0000_i1042" type="#_x0000_t75" style="width:61.7pt;height:13.35pt" o:ole="">
                  <v:imagedata r:id="rId116" o:title=""/>
                </v:shape>
                <o:OLEObject Type="Embed" ProgID="FXE300.Equation" ShapeID="_x0000_i1042" DrawAspect="Content" ObjectID="_1460096978" r:id="rId117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and  </w: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2629" w:dyaOrig="325">
                <v:shape id="_x0000_i1043" type="#_x0000_t75" style="width:131.65pt;height:16.45pt" o:ole="">
                  <v:imagedata r:id="rId118" o:title=""/>
                </v:shape>
                <o:OLEObject Type="Embed" ProgID="FXE300.Equation" ShapeID="_x0000_i1043" DrawAspect="Content" ObjectID="_1460096979" r:id="rId119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8A2A04" w:rsidRDefault="008A2A04" w:rsidP="008A2A0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Prove that   </w: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996" w:dyaOrig="300">
                <v:shape id="_x0000_i1044" type="#_x0000_t75" style="width:99.75pt;height:15.45pt" o:ole="">
                  <v:imagedata r:id="rId120" o:title=""/>
                </v:shape>
                <o:OLEObject Type="Embed" ProgID="FXE300.Equation" ShapeID="_x0000_i1044" DrawAspect="Content" ObjectID="_1460096980" r:id="rId121"/>
              </w:object>
            </w:r>
          </w:p>
          <w:p w:rsidR="008A2A04" w:rsidRDefault="008A2A04" w:rsidP="008A2A0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A2A04" w:rsidRDefault="00EF6923" w:rsidP="008A2A04">
            <w:pPr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>
                <v:shape id="_x0000_s1141" type="#_x0000_t75" style="position:absolute;margin-left:56.7pt;margin-top:1.7pt;width:261.1pt;height:130.45pt;z-index:251783168;mso-position-horizontal-relative:text;mso-position-vertical-relative:text">
                  <v:imagedata r:id="rId122" o:title=""/>
                </v:shape>
                <o:OLEObject Type="Embed" ProgID="FXDraw3.Document" ShapeID="_x0000_s1141" DrawAspect="Content" ObjectID="_1460097038" r:id="rId123"/>
              </w:object>
            </w:r>
          </w:p>
          <w:p w:rsidR="008A2A04" w:rsidRDefault="008A2A04" w:rsidP="008A2A0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A2A04" w:rsidRDefault="008A2A04" w:rsidP="008A2A0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A2A04" w:rsidRDefault="008A2A04" w:rsidP="008A2A0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A2A04" w:rsidRDefault="008A2A04" w:rsidP="008A2A0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A2A04" w:rsidRDefault="008A2A04" w:rsidP="008A2A0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A2A04" w:rsidRDefault="008A2A04" w:rsidP="008A2A0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A2A04" w:rsidRDefault="008A2A04" w:rsidP="008A2A0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A2A04" w:rsidRDefault="008A2A04" w:rsidP="008A2A0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A2A04" w:rsidRDefault="008A2A04" w:rsidP="008A2A0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A2A04" w:rsidRDefault="008A2A04" w:rsidP="008A2A04">
            <w:pPr>
              <w:pStyle w:val="LongerQuestions"/>
            </w:pPr>
          </w:p>
          <w:p w:rsidR="008A2A04" w:rsidRDefault="008A2A04" w:rsidP="008A2A04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8A2A04" w:rsidRDefault="008A2A04" w:rsidP="008A2A04">
            <w:pPr>
              <w:pStyle w:val="LongerQuestions"/>
            </w:pPr>
          </w:p>
          <w:p w:rsidR="008A2A04" w:rsidRDefault="008A2A04" w:rsidP="008A2A04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8A2A04" w:rsidRDefault="008A2A04" w:rsidP="008A2A04">
            <w:pPr>
              <w:pStyle w:val="LongerQuestions"/>
            </w:pPr>
          </w:p>
          <w:p w:rsidR="008A2A04" w:rsidRDefault="008A2A04" w:rsidP="008A2A04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8A2A04" w:rsidRDefault="008A2A04" w:rsidP="008A2A04">
            <w:pPr>
              <w:pStyle w:val="LongerQuestions"/>
            </w:pPr>
          </w:p>
          <w:p w:rsidR="008A2A04" w:rsidRDefault="008A2A04" w:rsidP="008A2A04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8A2A04" w:rsidRDefault="008A2A04" w:rsidP="008A2A04">
            <w:pPr>
              <w:pStyle w:val="LongerQuestions"/>
            </w:pPr>
          </w:p>
          <w:p w:rsidR="008A2A04" w:rsidRDefault="008A2A04" w:rsidP="008A2A04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8A2A04" w:rsidRDefault="008A2A04" w:rsidP="008A2A04">
            <w:pPr>
              <w:pStyle w:val="LongerQuestions"/>
            </w:pPr>
          </w:p>
          <w:p w:rsidR="00B26BD8" w:rsidRDefault="008A2A04" w:rsidP="008A2A04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</w:tc>
        <w:tc>
          <w:tcPr>
            <w:tcW w:w="992" w:type="dxa"/>
          </w:tcPr>
          <w:p w:rsidR="00B26BD8" w:rsidRPr="00A252B0" w:rsidRDefault="008A2A04" w:rsidP="00A252B0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</w:tr>
    </w:tbl>
    <w:p w:rsidR="003F3344" w:rsidRDefault="003F3344" w:rsidP="009D24C3">
      <w:pPr>
        <w:rPr>
          <w:rFonts w:asciiTheme="majorHAnsi" w:hAnsiTheme="majorHAnsi"/>
          <w:sz w:val="24"/>
          <w:szCs w:val="24"/>
        </w:rPr>
      </w:pPr>
    </w:p>
    <w:p w:rsidR="003F3344" w:rsidRDefault="003F3344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br w:type="page"/>
      </w:r>
    </w:p>
    <w:p w:rsidR="003F3344" w:rsidRDefault="003F3344" w:rsidP="003F3344">
      <w:pPr>
        <w:rPr>
          <w:rFonts w:asciiTheme="majorHAnsi" w:hAnsiTheme="majorHAnsi"/>
          <w:i/>
          <w:sz w:val="48"/>
          <w:szCs w:val="48"/>
        </w:rPr>
        <w:sectPr w:rsidR="003F3344" w:rsidSect="00413DF5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sdt>
      <w:sdtPr>
        <w:rPr>
          <w:rFonts w:asciiTheme="majorHAnsi" w:hAnsiTheme="majorHAnsi"/>
          <w:i/>
          <w:sz w:val="52"/>
          <w:szCs w:val="52"/>
        </w:rPr>
        <w:alias w:val="Title"/>
        <w:tag w:val=""/>
        <w:id w:val="500007150"/>
        <w:placeholder>
          <w:docPart w:val="5D80853334964BD4B2D25609452E653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:rsidR="008A2A04" w:rsidRDefault="008A2A04" w:rsidP="008A2A04">
          <w:pPr>
            <w:jc w:val="center"/>
            <w:rPr>
              <w:rFonts w:asciiTheme="majorHAnsi" w:hAnsiTheme="majorHAnsi"/>
              <w:i/>
              <w:sz w:val="52"/>
              <w:szCs w:val="52"/>
            </w:rPr>
          </w:pPr>
          <w:r>
            <w:rPr>
              <w:rFonts w:asciiTheme="majorHAnsi" w:hAnsiTheme="majorHAnsi"/>
              <w:i/>
              <w:sz w:val="52"/>
              <w:szCs w:val="52"/>
            </w:rPr>
            <w:t>Transformations and Congruence</w:t>
          </w:r>
        </w:p>
      </w:sdtContent>
    </w:sdt>
    <w:p w:rsidR="003F3344" w:rsidRDefault="008A2A04" w:rsidP="008A2A04">
      <w:pPr>
        <w:jc w:val="center"/>
        <w:rPr>
          <w:rFonts w:asciiTheme="majorHAnsi" w:hAnsiTheme="majorHAnsi"/>
          <w:sz w:val="24"/>
          <w:szCs w:val="24"/>
        </w:rPr>
      </w:pPr>
      <w:r w:rsidRPr="00C71E16">
        <w:rPr>
          <w:rFonts w:asciiTheme="majorHAnsi" w:hAnsiTheme="majorHAnsi"/>
          <w:sz w:val="48"/>
          <w:szCs w:val="48"/>
        </w:rPr>
        <w:t xml:space="preserve"> </w:t>
      </w:r>
      <w:r w:rsidR="003F3344" w:rsidRPr="00C71E16">
        <w:rPr>
          <w:rFonts w:asciiTheme="majorHAnsi" w:hAnsiTheme="majorHAnsi"/>
          <w:sz w:val="48"/>
          <w:szCs w:val="48"/>
        </w:rPr>
        <w:t>ANSWERS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3F3344" w:rsidTr="008864B1">
        <w:tc>
          <w:tcPr>
            <w:tcW w:w="9242" w:type="dxa"/>
          </w:tcPr>
          <w:p w:rsidR="003F3344" w:rsidRDefault="003F3344" w:rsidP="003F3344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3F3344">
              <w:rPr>
                <w:rStyle w:val="Heading1Char"/>
              </w:rPr>
              <w:t xml:space="preserve">Non Calculator Section  </w:t>
            </w:r>
            <w:r>
              <w:rPr>
                <w:rFonts w:asciiTheme="majorHAnsi" w:hAnsiTheme="majorHAnsi"/>
                <w:sz w:val="24"/>
                <w:szCs w:val="24"/>
              </w:rPr>
              <w:t>( 1 mark each)</w:t>
            </w:r>
          </w:p>
        </w:tc>
      </w:tr>
    </w:tbl>
    <w:p w:rsidR="003F3344" w:rsidRDefault="003F3344" w:rsidP="003F3344"/>
    <w:p w:rsidR="003F3344" w:rsidRDefault="003F3344" w:rsidP="003F3344">
      <w:pPr>
        <w:sectPr w:rsidR="003F3344" w:rsidSect="003F3344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774" w:type="dxa"/>
        <w:tblInd w:w="-601" w:type="dxa"/>
        <w:tblLook w:val="04A0" w:firstRow="1" w:lastRow="0" w:firstColumn="1" w:lastColumn="0" w:noHBand="0" w:noVBand="1"/>
      </w:tblPr>
      <w:tblGrid>
        <w:gridCol w:w="709"/>
        <w:gridCol w:w="10065"/>
      </w:tblGrid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ind w:left="113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6877E1" w:rsidP="006877E1">
            <w:pPr>
              <w:rPr>
                <w:rFonts w:asciiTheme="majorHAnsi" w:hAnsiTheme="majorHAnsi"/>
                <w:sz w:val="24"/>
                <w:szCs w:val="24"/>
              </w:rPr>
            </w:pPr>
            <w:r w:rsidRPr="006877E1">
              <w:rPr>
                <w:rFonts w:asciiTheme="majorHAnsi" w:hAnsiTheme="majorHAnsi"/>
                <w:sz w:val="24"/>
                <w:szCs w:val="24"/>
              </w:rPr>
              <w:t>Working and Answers</w:t>
            </w: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Use geometric instruments to draw the image after </w:t>
            </w:r>
            <w:r w:rsidRPr="006877E1">
              <w:rPr>
                <w:rFonts w:ascii="Times New Roman" w:hAnsi="Times New Roman"/>
                <w:i/>
                <w:sz w:val="24"/>
                <w:szCs w:val="24"/>
              </w:rPr>
              <w:t>EFGH</w:t>
            </w: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is reflected in the line AB.</w:t>
            </w:r>
          </w:p>
          <w:p w:rsidR="006877E1" w:rsidRPr="006877E1" w:rsidRDefault="00EF6923" w:rsidP="006877E1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75" type="#_x0000_t75" style="position:absolute;margin-left:69.35pt;margin-top:8.7pt;width:242.35pt;height:216.85pt;z-index:251790336">
                  <v:imagedata r:id="rId124" o:title=""/>
                </v:shape>
                <o:OLEObject Type="Embed" ProgID="FXDraw3.Document" ShapeID="_x0000_s1175" DrawAspect="Content" ObjectID="_1460097039" r:id="rId125"/>
              </w:objec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How many axes of line symmetry does the shape below have?</w:t>
            </w:r>
          </w:p>
          <w:p w:rsidR="006877E1" w:rsidRPr="006877E1" w:rsidRDefault="00EF6923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76" type="#_x0000_t75" style="position:absolute;margin-left:96pt;margin-top:7.8pt;width:143.65pt;height:189.35pt;z-index:251791360;mso-position-horizontal-relative:text;mso-position-vertical-relative:text">
                  <v:imagedata r:id="rId126" o:title=""/>
                </v:shape>
                <o:OLEObject Type="Embed" ProgID="FXDraw3.Document" ShapeID="_x0000_s1176" DrawAspect="Content" ObjectID="_1460097040" r:id="rId127"/>
              </w:objec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22445197" wp14:editId="31FACBBF">
                      <wp:simplePos x="0" y="0"/>
                      <wp:positionH relativeFrom="column">
                        <wp:posOffset>3603625</wp:posOffset>
                      </wp:positionH>
                      <wp:positionV relativeFrom="paragraph">
                        <wp:posOffset>116840</wp:posOffset>
                      </wp:positionV>
                      <wp:extent cx="754380" cy="373380"/>
                      <wp:effectExtent l="0" t="0" r="26670" b="26670"/>
                      <wp:wrapNone/>
                      <wp:docPr id="216" name="Rectangle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8F98CB" id="Rectangle 216" o:spid="_x0000_s1026" style="position:absolute;margin-left:283.75pt;margin-top:9.2pt;width:59.4pt;height:29.4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" filled="f" strokecolor="windowText" strokeweight="1.5pt"/>
                  </w:pict>
                </mc:Fallback>
              </mc:AlternateContent>
            </w:r>
          </w:p>
          <w:p w:rsidR="006877E1" w:rsidRPr="006877E1" w:rsidRDefault="006877E1" w:rsidP="006877E1">
            <w:pPr>
              <w:rPr>
                <w:rFonts w:ascii="Times New Roman" w:eastAsiaTheme="minorHAnsi" w:hAnsi="Times New Roman"/>
                <w:sz w:val="32"/>
                <w:szCs w:val="32"/>
              </w:rPr>
            </w:pPr>
            <w:r w:rsidRPr="006877E1">
              <w:rPr>
                <w:rFonts w:ascii="Times New Roman" w:eastAsiaTheme="minorHAnsi" w:hAnsi="Times New Roman"/>
                <w:sz w:val="32"/>
                <w:szCs w:val="32"/>
              </w:rPr>
              <w:t xml:space="preserve">                                                                                </w:t>
            </w:r>
            <w:r w:rsidRPr="006877E1">
              <w:rPr>
                <w:rFonts w:ascii="Times New Roman" w:eastAsiaTheme="minorHAnsi" w:hAnsi="Times New Roman"/>
                <w:sz w:val="44"/>
                <w:szCs w:val="44"/>
              </w:rPr>
              <w:t>2</w:t>
            </w:r>
            <w:r w:rsidRPr="006877E1">
              <w:rPr>
                <w:rFonts w:ascii="Times New Roman" w:eastAsiaTheme="minorHAnsi" w:hAnsi="Times New Roman"/>
                <w:sz w:val="32"/>
                <w:szCs w:val="32"/>
              </w:rPr>
              <w:t xml:space="preserve">       axes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6877E1" w:rsidP="006877E1">
            <w:pPr>
              <w:ind w:right="175"/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>Use geometric instruments to draw the image after</w:t>
            </w:r>
            <w:r w:rsidRPr="006877E1">
              <w:rPr>
                <w:rFonts w:ascii="Times New Roman" w:hAnsi="Times New Roman"/>
                <w:i/>
                <w:sz w:val="24"/>
                <w:szCs w:val="24"/>
              </w:rPr>
              <w:t xml:space="preserve"> PQRS</w:t>
            </w: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when it is translated in the distance and direction of the arrow.</w:t>
            </w:r>
          </w:p>
          <w:p w:rsidR="006877E1" w:rsidRPr="006877E1" w:rsidRDefault="00EF6923" w:rsidP="006877E1">
            <w:pPr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>
                <v:shape id="_x0000_s1177" type="#_x0000_t75" style="position:absolute;margin-left:144.85pt;margin-top:9.8pt;width:259.4pt;height:153pt;z-index:251793408;mso-position-horizontal-relative:text;mso-position-vertical-relative:text">
                  <v:imagedata r:id="rId128" o:title="" cropbottom="10901f"/>
                </v:shape>
                <o:OLEObject Type="Embed" ProgID="FXDraw3.Document" ShapeID="_x0000_s1177" DrawAspect="Content" ObjectID="_1460097041" r:id="rId129"/>
              </w:objec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What order of rotational symmetry does the shape below have?</w:t>
            </w:r>
          </w:p>
          <w:p w:rsidR="006877E1" w:rsidRPr="006877E1" w:rsidRDefault="00EF6923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78" type="#_x0000_t75" style="position:absolute;margin-left:96pt;margin-top:7.8pt;width:117.15pt;height:117.15pt;z-index:251788288;mso-position-horizontal-relative:text;mso-position-vertical-relative:text">
                  <v:imagedata r:id="rId14" o:title=""/>
                </v:shape>
                <o:OLEObject Type="Embed" ProgID="FXDraw3.Document" ShapeID="_x0000_s1178" DrawAspect="Content" ObjectID="_1460097042" r:id="rId130"/>
              </w:objec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94432" behindDoc="0" locked="0" layoutInCell="1" allowOverlap="1" wp14:anchorId="33A4596D" wp14:editId="4307675D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6350</wp:posOffset>
                      </wp:positionV>
                      <wp:extent cx="4362450" cy="114300"/>
                      <wp:effectExtent l="0" t="0" r="19050" b="19050"/>
                      <wp:wrapNone/>
                      <wp:docPr id="217" name="Group 2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21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4F81BD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4F81BD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C0504D"/>
                                </a:solidFill>
                                <a:ln w="12700">
                                  <a:solidFill>
                                    <a:srgbClr val="4F81BD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4F81BD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F44E054" id="Group 217" o:spid="_x0000_s1026" style="position:absolute;margin-left:16pt;margin-top:.5pt;width:343.5pt;height:9pt;z-index:251794432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b49cIA&#10;AADcAAAADwAAAGRycy9kb3ducmV2LnhtbERPzWrCQBC+F/oOyxS8NZtEKhJdRYQQDy2liQ8wZMck&#10;mJ2N2TXGt+8eCj1+fP/b/Wx6MdHoOssKkigGQVxb3XGj4Fzl72sQziNr7C2Tgic52O9eX7aYafvg&#10;H5pK34gQwi5DBa33Qyalq1sy6CI7EAfuYkeDPsCxkXrERwg3vUzjeCUNdhwaWhzo2FJ9Le9GwWWm&#10;anUormn5tSxu3Wc+5R/Lb6UWb/NhA8LT7P/Ff+6TVpAmYW04E46A3P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pvj1wgAAANwAAAAPAAAAAAAAAAAAAAAAAJgCAABkcnMvZG93&#10;bnJldi54bWxQSwUGAAAAAAQABAD1AAAAhwMAAAAA&#10;" strokecolor="#4f81bd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+pdbsQA&#10;AADcAAAADwAAAGRycy9kb3ducmV2LnhtbESP0YrCMBRE3xf8h3AF39bUiqLVKCIUfdhlsfoBl+ba&#10;Fpub2sRa/34jLOzjMDNnmPW2N7XoqHWVZQWTcQSCOLe64kLB5Zx+LkA4j6yxtkwKXuRguxl8rDHR&#10;9skn6jJfiABhl6CC0vsmkdLlJRl0Y9sQB+9qW4M+yLaQusVngJtaxlE0lwYrDgslNrQvKb9lD6Pg&#10;2tN5vjvc4ux7erhXX2mXzqY/So2G/W4FwlPv/8N/7aNWEE+W8D4TjoD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qXW7EAAAA3AAAAA8AAAAAAAAAAAAAAAAAmAIAAGRycy9k&#10;b3ducmV2LnhtbFBLBQYAAAAABAAEAPUAAACJAwAAAAA=&#10;" strokecolor="#4f81bd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iLAMMA&#10;AADcAAAADwAAAGRycy9kb3ducmV2LnhtbERPz2vCMBS+D/wfwht4m+mKyOiMsomiB1HWbYzd3ppn&#10;U2xeShPb+t+bw8Djx/d7vhxsLTpqfeVYwfMkAUFcOF1xqeDrc/P0AsIHZI21Y1JwJQ/Lxehhjpl2&#10;PX9Ql4dSxBD2GSowITSZlL4wZNFPXEMcuZNrLYYI21LqFvsYbmuZJslMWqw4NhhsaGWoOOcXq+C7&#10;744//Xb/d17z6X16wNmvqVGp8ePw9goi0BDu4n/3TitI0zg/nolHQC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viLAMMAAADcAAAADwAAAAAAAAAAAAAAAACYAgAAZHJzL2Rv&#10;d25yZXYueG1sUEsFBgAAAAAEAAQA9QAAAIgDAAAAAA==&#10;" fillcolor="#c0504d" strokecolor="#4f81bd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/Cb1cUA&#10;AADcAAAADwAAAGRycy9kb3ducmV2LnhtbESPzWrDMBCE74G8g9hAb4n8Q01xogRTMOmhJdTpAyzW&#10;xjaxVo6lOu7bV4VAj8PMfMPsDrPpxUSj6ywriDcRCOLa6o4bBV/ncv0Cwnlkjb1lUvBDDg775WKH&#10;ubZ3/qSp8o0IEHY5Kmi9H3IpXd2SQbexA3HwLnY06IMcG6lHvAe46WUSRZk02HFYaHGg15bqa/Vt&#10;FFxmOmfF8ZpUH+nx1r2XU/mcnpR6Ws3FFoSn2f+HH+03rSBJYvg7E46A3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8JvVxQAAANwAAAAPAAAAAAAAAAAAAAAAAJgCAABkcnMv&#10;ZG93bnJldi54bWxQSwUGAAAAAAQABAD1AAAAigMAAAAA&#10;" strokecolor="#4f81bd" strokeweight="1pt"/>
                    </v:group>
                  </w:pict>
                </mc:Fallback>
              </mc:AlternateContent>
            </w: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       2                                  4                                    6                                   8</w:t>
            </w: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Use geometric instruments to draw the image after </w:t>
            </w:r>
            <w:r w:rsidRPr="006877E1">
              <w:rPr>
                <w:rFonts w:ascii="Times New Roman" w:hAnsi="Times New Roman"/>
                <w:i/>
                <w:sz w:val="24"/>
                <w:szCs w:val="24"/>
              </w:rPr>
              <w:t>ABCD</w:t>
            </w: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is rotated through 180</w:t>
            </w:r>
            <w:r w:rsidRPr="006877E1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in a clockwise direction about </w:t>
            </w:r>
            <w:r w:rsidRPr="006877E1">
              <w:rPr>
                <w:rFonts w:ascii="Times New Roman" w:hAnsi="Times New Roman"/>
                <w:i/>
                <w:sz w:val="24"/>
                <w:szCs w:val="24"/>
              </w:rPr>
              <w:t>N</w:t>
            </w:r>
            <w:r w:rsidRPr="006877E1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6877E1" w:rsidRPr="006877E1" w:rsidRDefault="00EF6923" w:rsidP="006877E1">
            <w:pPr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>
                <v:shape id="_x0000_s1179" type="#_x0000_t75" style="position:absolute;margin-left:50.45pt;margin-top:4.45pt;width:229.6pt;height:192.2pt;z-index:251795456;mso-position-horizontal:absolute">
                  <v:imagedata r:id="rId131" o:title=""/>
                  <o:lock v:ext="edit" aspectratio="f"/>
                </v:shape>
                <o:OLEObject Type="Embed" ProgID="FXDraw3.Document" ShapeID="_x0000_s1179" DrawAspect="Content" ObjectID="_1460097043" r:id="rId132"/>
              </w:objec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EF6923" w:rsidP="006877E1">
            <w:pPr>
              <w:ind w:right="5136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80" type="#_x0000_t75" style="position:absolute;margin-left:224.25pt;margin-top:14.15pt;width:249.65pt;height:128.1pt;z-index:251797504;mso-position-horizontal-relative:text;mso-position-vertical-relative:text">
                  <v:imagedata r:id="rId18" o:title=""/>
                </v:shape>
                <o:OLEObject Type="Embed" ProgID="FXDraw3.Document" ShapeID="_x0000_s1180" DrawAspect="Content" ObjectID="_1460097044" r:id="rId133"/>
              </w:objec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The figure </w:t>
            </w:r>
            <w:r w:rsidR="006877E1" w:rsidRPr="006877E1">
              <w:rPr>
                <w:rFonts w:ascii="Times New Roman" w:hAnsi="Times New Roman"/>
                <w:i/>
                <w:sz w:val="24"/>
                <w:szCs w:val="24"/>
              </w:rPr>
              <w:t>PQR</w: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 could be transformed to the figure  </w:t>
            </w:r>
            <w:r w:rsidR="006877E1" w:rsidRPr="006877E1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799" w:dyaOrig="300">
                <v:shape id="_x0000_i1045" type="#_x0000_t75" style="width:40.1pt;height:15.45pt" o:ole="">
                  <v:imagedata r:id="rId20" o:title=""/>
                </v:shape>
                <o:OLEObject Type="Embed" ProgID="FXE300.Equation" ShapeID="_x0000_i1045" DrawAspect="Content" ObjectID="_1460096981" r:id="rId134"/>
              </w:objec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  by:</w:t>
            </w:r>
          </w:p>
          <w:p w:rsidR="006877E1" w:rsidRPr="006877E1" w:rsidRDefault="006877E1" w:rsidP="006877E1">
            <w:pPr>
              <w:ind w:right="5136"/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ind w:right="5136"/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r w:rsidRPr="006877E1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96480" behindDoc="0" locked="0" layoutInCell="1" allowOverlap="1" wp14:anchorId="618E425B" wp14:editId="29948523">
                      <wp:simplePos x="0" y="0"/>
                      <wp:positionH relativeFrom="column">
                        <wp:posOffset>38100</wp:posOffset>
                      </wp:positionH>
                      <wp:positionV relativeFrom="paragraph">
                        <wp:posOffset>43180</wp:posOffset>
                      </wp:positionV>
                      <wp:extent cx="171450" cy="876300"/>
                      <wp:effectExtent l="0" t="0" r="19050" b="19050"/>
                      <wp:wrapNone/>
                      <wp:docPr id="222" name="Group 2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71450" cy="876300"/>
                                <a:chOff x="3420" y="8403"/>
                                <a:chExt cx="270" cy="1380"/>
                              </a:xfrm>
                            </wpg:grpSpPr>
                            <wps:wsp>
                              <wps:cNvPr id="223" name="AutoShape 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4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4" name="AutoShape 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778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5" name="AutoShape 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1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6" name="AutoShape 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6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C0504D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F4128D2" id="Group 222" o:spid="_x0000_s1026" style="position:absolute;margin-left:3pt;margin-top:3.4pt;width:13.5pt;height:69pt;z-index:251796480" coordorigin="3420,8403" coordsize="270,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">
                      <v:roundrect id="AutoShape 19" o:spid="_x0000_s1027" style="position:absolute;left:3420;top:84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U8PMUA&#10;AADcAAAADwAAAGRycy9kb3ducmV2LnhtbESPQWvCQBSE70L/w/IKXqTZGMGG1FVKZUtvohba42v2&#10;NQnNvk2zq8Z/7wqCx2FmvmEWq8G24ki9bxwrmCYpCOLSmYYrBZ97/ZSD8AHZYOuYFJzJw2r5MFpg&#10;YdyJt3TchUpECPsCFdQhdIWUvqzJok9cRxy9X9dbDFH2lTQ9niLctjJL07m02HBcqLGjt5rKv93B&#10;KqhyvXnmb53rr2b9ThON05/1v1Ljx+H1BUSgIdzDt/aHUZBlM7ieiUdALi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NTw8xQAAANwAAAAPAAAAAAAAAAAAAAAAAJgCAABkcnMv&#10;ZG93bnJldi54bWxQSwUGAAAAAAQABAD1AAAAigMAAAAA&#10;" strokeweight="1pt"/>
                      <v:roundrect id="AutoShape 20" o:spid="_x0000_s1028" style="position:absolute;left:3420;top:8778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ykSMUA&#10;AADcAAAADwAAAGRycy9kb3ducmV2LnhtbESPQWvCQBSE70L/w/IKXqTZGMSG1FVKZUtvohba42v2&#10;NQnNvk2zq8Z/7wqCx2FmvmEWq8G24ki9bxwrmCYpCOLSmYYrBZ97/ZSD8AHZYOuYFJzJw2r5MFpg&#10;YdyJt3TchUpECPsCFdQhdIWUvqzJok9cRxy9X9dbDFH2lTQ9niLctjJL07m02HBcqLGjt5rKv93B&#10;KqhyvXnmb53rr2b9ThON05/1v1Ljx+H1BUSgIdzDt/aHUZBlM7ieiUdALi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3KRIxQAAANwAAAAPAAAAAAAAAAAAAAAAAJgCAABkcnMv&#10;ZG93bnJldi54bWxQSwUGAAAAAAQABAD1AAAAigMAAAAA&#10;" strokeweight="1pt"/>
                      <v:roundrect id="AutoShape 21" o:spid="_x0000_s1029" style="position:absolute;left:3420;top:91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AB08UA&#10;AADcAAAADwAAAGRycy9kb3ducmV2LnhtbESPQWvCQBSE70L/w/IKXqTZGNCG1FVKZUtvohba42v2&#10;NQnNvk2zq8Z/7wqCx2FmvmEWq8G24ki9bxwrmCYpCOLSmYYrBZ97/ZSD8AHZYOuYFJzJw2r5MFpg&#10;YdyJt3TchUpECPsCFdQhdIWUvqzJok9cRxy9X9dbDFH2lTQ9niLctjJL07m02HBcqLGjt5rKv93B&#10;KqhyvXnmb53rr2b9ThON05/1v1Ljx+H1BUSgIdzDt/aHUZBlM7ieiUdALi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kAHTxQAAANwAAAAPAAAAAAAAAAAAAAAAAJgCAABkcnMv&#10;ZG93bnJldi54bWxQSwUGAAAAAAQABAD1AAAAigMAAAAA&#10;" strokeweight="1pt"/>
                      <v:roundrect id="AutoShape 22" o:spid="_x0000_s1030" style="position:absolute;left:3420;top:96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fFPsYA&#10;AADcAAAADwAAAGRycy9kb3ducmV2LnhtbESPT2vCQBTE70K/w/IKXkR3TalI6ioiiIHiof4Bj8/s&#10;M0nNvg3Zrabf3i0UPA4z8xtmtuhsLW7U+sqxhvFIgSDOnam40HDYr4dTED4gG6wdk4Zf8rCYv/Rm&#10;mBp35y+67UIhIoR9ihrKEJpUSp+XZNGPXEMcvYtrLYYo20KaFu8RbmuZKDWRFiuOCyU2tCopv+5+&#10;rAY6dkpl2fn0eR1c3jbv6/Hhe3vUuv/aLT9ABOrCM/zfzoyGJJnA35l4BOT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vfFPsYAAADcAAAADwAAAAAAAAAAAAAAAACYAgAAZHJz&#10;L2Rvd25yZXYueG1sUEsFBgAAAAAEAAQA9QAAAIsDAAAAAA==&#10;" fillcolor="#c0504d" strokeweight="1pt"/>
                    </v:group>
                  </w:pict>
                </mc:Fallback>
              </mc:AlternateContent>
            </w: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Rotation through 180</w:t>
            </w:r>
            <w:r w:rsidRPr="006877E1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 w:rsidRPr="006877E1">
              <w:rPr>
                <w:rFonts w:ascii="Times New Roman" w:hAnsi="Times New Roman"/>
                <w:b/>
                <w:i/>
                <w:sz w:val="24"/>
                <w:szCs w:val="24"/>
              </w:rPr>
              <w:t>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12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Reflection.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12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Translation.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12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Rotation through 90</w:t>
            </w:r>
            <w:r w:rsidRPr="006877E1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 w:rsidRPr="006877E1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6877E1" w:rsidP="006877E1">
            <w:pPr>
              <w:rPr>
                <w:rFonts w:ascii="Times New Roman" w:hAnsi="Times New Roman"/>
                <w:sz w:val="16"/>
                <w:szCs w:val="16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The triangle labelled A is reflected in the line XY. </w:t>
            </w:r>
          </w:p>
          <w:p w:rsidR="006877E1" w:rsidRPr="006877E1" w:rsidRDefault="00EF6923" w:rsidP="006877E1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90" type="#_x0000_t75" style="position:absolute;margin-left:141.3pt;margin-top:4.1pt;width:346.1pt;height:167.2pt;z-index:251815936;mso-position-horizontal-relative:text;mso-position-vertical-relative:text">
                  <v:imagedata r:id="rId22" o:title=""/>
                  <o:lock v:ext="edit" aspectratio="f"/>
                </v:shape>
                <o:OLEObject Type="Embed" ProgID="FXDraw3.Document" ShapeID="_x0000_s1190" DrawAspect="Content" ObjectID="_1460097045" r:id="rId135"/>
              </w:objec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                                               </w:t>
            </w:r>
          </w:p>
          <w:p w:rsidR="006877E1" w:rsidRPr="006877E1" w:rsidRDefault="006877E1" w:rsidP="006877E1">
            <w:pPr>
              <w:tabs>
                <w:tab w:val="left" w:pos="3578"/>
              </w:tabs>
              <w:ind w:right="6979"/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>Which triangle could be the image?</w:t>
            </w:r>
          </w:p>
          <w:p w:rsidR="006877E1" w:rsidRPr="006877E1" w:rsidRDefault="006877E1" w:rsidP="006877E1">
            <w:pPr>
              <w:tabs>
                <w:tab w:val="left" w:pos="3861"/>
              </w:tabs>
              <w:ind w:right="6979"/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tabs>
                <w:tab w:val="left" w:pos="3861"/>
              </w:tabs>
              <w:ind w:right="4428"/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tabs>
                <w:tab w:val="left" w:pos="3861"/>
              </w:tabs>
              <w:ind w:right="4428"/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tabs>
                <w:tab w:val="left" w:pos="3861"/>
              </w:tabs>
              <w:ind w:right="4428"/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tabs>
                <w:tab w:val="left" w:pos="3861"/>
              </w:tabs>
              <w:ind w:right="4428"/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tabs>
                <w:tab w:val="left" w:pos="3861"/>
              </w:tabs>
              <w:ind w:right="4428"/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tabs>
                <w:tab w:val="left" w:pos="3861"/>
              </w:tabs>
              <w:ind w:right="4428"/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tabs>
                <w:tab w:val="left" w:pos="3861"/>
              </w:tabs>
              <w:ind w:right="4428"/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tabs>
                <w:tab w:val="left" w:pos="3861"/>
              </w:tabs>
              <w:ind w:right="4428"/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tabs>
                <w:tab w:val="left" w:pos="3861"/>
              </w:tabs>
              <w:ind w:right="4428"/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816960" behindDoc="0" locked="0" layoutInCell="1" allowOverlap="1" wp14:anchorId="01C8619E" wp14:editId="7F5598A0">
                      <wp:simplePos x="0" y="0"/>
                      <wp:positionH relativeFrom="column">
                        <wp:posOffset>1921510</wp:posOffset>
                      </wp:positionH>
                      <wp:positionV relativeFrom="paragraph">
                        <wp:posOffset>139700</wp:posOffset>
                      </wp:positionV>
                      <wp:extent cx="4114800" cy="114300"/>
                      <wp:effectExtent l="0" t="0" r="19050" b="19050"/>
                      <wp:wrapNone/>
                      <wp:docPr id="227" name="Group 2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1480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22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C0504D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7DEEE548" id="Group 227" o:spid="_x0000_s1026" style="position:absolute;margin-left:151.3pt;margin-top:11pt;width:324pt;height:9pt;z-index:251816960;mso-width-relative:margin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Ml3MMA&#10;AADcAAAADwAAAGRycy9kb3ducmV2LnhtbERPTWvCQBC9F/oflin0UnTTHDSm2YhUKvYimBZ7HbLT&#10;JDQ7G7JrEv313YPg8fG+s/VkWjFQ7xrLCl7nEQji0uqGKwXfXx+zBITzyBpby6TgQg7W+eNDhqm2&#10;Ix9pKHwlQgi7FBXU3neplK6syaCb2444cL+2N+gD7CupexxDuGllHEULabDh0FBjR+81lX/F2ShI&#10;Lok5DafD7oc+edxeD3q5eVkp9fw0bd5AeJr8XXxz77WCOA5rw5lwBGT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LMl3MMAAADcAAAADwAAAAAAAAAAAAAAAACYAgAAZHJzL2Rv&#10;d25yZXYueG1sUEsFBgAAAAAEAAQA9QAAAIg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+AR8UA&#10;AADcAAAADwAAAGRycy9kb3ducmV2LnhtbESPQWvCQBSE70L/w/IKXqRuzEFj6ipSqehF0BZ7fWRf&#10;k9Ds25DdJtFf7wqCx2FmvmEWq95UoqXGlZYVTMYRCOLM6pJzBd9fn28JCOeRNVaWScGFHKyWL4MF&#10;ptp2fKT25HMRIOxSVFB4X6dSuqwgg25sa+Lg/drGoA+yyaVusAtwU8k4iqbSYMlhocCaPgrK/k7/&#10;RkFyScy5PR+2P7TnbnM96Nl6NFdq+Nqv30F46v0z/GjvtII4nsP9TDgCc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/4BHxQAAANwAAAAPAAAAAAAAAAAAAAAAAJgCAABkcnMv&#10;ZG93bnJldi54bWxQSwUGAAAAAAQABAD1AAAAigMAAAAA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y/B8IA&#10;AADcAAAADwAAAGRycy9kb3ducmV2LnhtbERPTWvCQBC9C/0PyxS8iG5qwcboKlKx6EWoil6H7DQJ&#10;zc6G7JpEf717EDw+3vd82ZlSNFS7wrKCj1EEgji1uuBMwem4GcYgnEfWWFomBTdysFy89eaYaNvy&#10;LzUHn4kQwi5BBbn3VSKlS3My6Ea2Ig7cn60N+gDrTOoa2xBuSjmOook0WHBoyLGi75zS/8PVKIhv&#10;sTk35/3PhXbcru97/bUaTJXqv3erGQhPnX+Jn+6tVjD+DPPDmXAE5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HL8HwgAAANwAAAAPAAAAAAAAAAAAAAAAAJgCAABkcnMvZG93&#10;bnJldi54bWxQSwUGAAAAAAQABAD1AAAAhwMAAAAA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QCyMMA&#10;AADcAAAADwAAAGRycy9kb3ducmV2LnhtbESPQYvCMBSE78L+h/AW9qZpXZSlGsVdFTx4sS54fTTP&#10;pti81CZq/fdGEDwOM/MNM513thZXan3lWEE6SEAQF05XXCr436/7PyB8QNZYOyYFd/Iwn330pphp&#10;d+MdXfNQighhn6ECE0KTSekLQxb9wDXE0Tu61mKIsi2lbvEW4baWwyQZS4sVxwWDDf0ZKk75xSo4&#10;r/C8SOlSjpNqyQcz2v6OaKvU12e3mIAI1IV3+NXeaAXD7xS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QQCyMMAAADcAAAADwAAAAAAAAAAAAAAAACYAgAAZHJzL2Rv&#10;d25yZXYueG1sUEsFBgAAAAAEAAQA9QAAAIgDAAAAAA==&#10;" fillcolor="#c0504d" strokecolor="windowText" strokeweight="1pt"/>
                    </v:group>
                  </w:pict>
                </mc:Fallback>
              </mc:AlternateConten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Draw any axes of line symmetry for the shape shown.</w:t>
            </w:r>
          </w:p>
          <w:p w:rsidR="006877E1" w:rsidRPr="006877E1" w:rsidRDefault="00EF6923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81" type="#_x0000_t75" style="position:absolute;margin-left:70.5pt;margin-top:5.7pt;width:212.25pt;height:184.15pt;z-index:251798528;mso-position-horizontal-relative:text;mso-position-vertical-relative:text">
                  <v:imagedata r:id="rId136" o:title=""/>
                </v:shape>
                <o:OLEObject Type="Embed" ProgID="FXDraw3.Document" ShapeID="_x0000_s1181" DrawAspect="Content" ObjectID="_1460097046" r:id="rId137"/>
              </w:objec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EF6923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82" type="#_x0000_t75" style="position:absolute;margin-left:78.85pt;margin-top:11.85pt;width:253.95pt;height:219.45pt;z-index:-251512832;mso-position-horizontal-relative:text;mso-position-vertical-relative:text">
                  <v:imagedata r:id="rId26" o:title=""/>
                </v:shape>
                <o:OLEObject Type="Embed" ProgID="FXDraw3.Document" ShapeID="_x0000_s1182" DrawAspect="Content" ObjectID="_1460097047" r:id="rId138"/>
              </w:object>
            </w:r>
            <w:r w:rsidR="006877E1"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Which shape has rotational symmetry of order 6?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373F2615" wp14:editId="0CA4D723">
                      <wp:simplePos x="0" y="0"/>
                      <wp:positionH relativeFrom="column">
                        <wp:posOffset>816610</wp:posOffset>
                      </wp:positionH>
                      <wp:positionV relativeFrom="paragraph">
                        <wp:posOffset>144780</wp:posOffset>
                      </wp:positionV>
                      <wp:extent cx="171450" cy="114300"/>
                      <wp:effectExtent l="0" t="0" r="19050" b="19050"/>
                      <wp:wrapNone/>
                      <wp:docPr id="232" name="AutoShape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ysClr val="windowText" lastClr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319B4238" id="AutoShape 4" o:spid="_x0000_s1026" style="position:absolute;margin-left:64.3pt;margin-top:11.4pt;width:13.5pt;height:9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" strokecolor="windowText" strokeweight="1pt"/>
                  </w:pict>
                </mc:Fallback>
              </mc:AlternateConten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24EED3FD" wp14:editId="79476919">
                      <wp:simplePos x="0" y="0"/>
                      <wp:positionH relativeFrom="column">
                        <wp:posOffset>2816860</wp:posOffset>
                      </wp:positionH>
                      <wp:positionV relativeFrom="paragraph">
                        <wp:posOffset>83820</wp:posOffset>
                      </wp:positionV>
                      <wp:extent cx="171450" cy="114300"/>
                      <wp:effectExtent l="0" t="0" r="19050" b="19050"/>
                      <wp:wrapNone/>
                      <wp:docPr id="233" name="AutoShap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C0504D"/>
                              </a:solidFill>
                              <a:ln w="12700">
                                <a:solidFill>
                                  <a:sysClr val="windowText" lastClr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05AEF56E" id="AutoShape 6" o:spid="_x0000_s1026" style="position:absolute;margin-left:221.8pt;margin-top:6.6pt;width:13.5pt;height:9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" fillcolor="#c0504d" strokecolor="windowText" strokeweight="1pt"/>
                  </w:pict>
                </mc:Fallback>
              </mc:AlternateConten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2C9508D0" wp14:editId="6C7FF198">
                      <wp:simplePos x="0" y="0"/>
                      <wp:positionH relativeFrom="column">
                        <wp:posOffset>2816860</wp:posOffset>
                      </wp:positionH>
                      <wp:positionV relativeFrom="paragraph">
                        <wp:posOffset>163830</wp:posOffset>
                      </wp:positionV>
                      <wp:extent cx="171450" cy="114300"/>
                      <wp:effectExtent l="0" t="0" r="19050" b="19050"/>
                      <wp:wrapNone/>
                      <wp:docPr id="234" name="AutoShape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ysClr val="windowText" lastClr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4F0C21B4" id="AutoShape 3" o:spid="_x0000_s1026" style="position:absolute;margin-left:221.8pt;margin-top:12.9pt;width:13.5pt;height:9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" strokecolor="windowText" strokeweight="1pt"/>
                  </w:pict>
                </mc:Fallback>
              </mc:AlternateConten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036452DA" wp14:editId="3ACB279F">
                      <wp:simplePos x="0" y="0"/>
                      <wp:positionH relativeFrom="column">
                        <wp:posOffset>740410</wp:posOffset>
                      </wp:positionH>
                      <wp:positionV relativeFrom="paragraph">
                        <wp:posOffset>163830</wp:posOffset>
                      </wp:positionV>
                      <wp:extent cx="171450" cy="114300"/>
                      <wp:effectExtent l="0" t="0" r="19050" b="19050"/>
                      <wp:wrapNone/>
                      <wp:docPr id="235" name="AutoShap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ysClr val="windowText" lastClr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0D08F879" id="AutoShape 5" o:spid="_x0000_s1026" style="position:absolute;margin-left:58.3pt;margin-top:12.9pt;width:13.5pt;height:9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" strokecolor="windowText" strokeweight="1pt"/>
                  </w:pict>
                </mc:Fallback>
              </mc:AlternateConten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Complete the figure given that </w:t>
            </w:r>
            <w:r w:rsidRPr="006877E1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PQ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is an axis of line symmetry.</w:t>
            </w:r>
          </w:p>
          <w:p w:rsidR="006877E1" w:rsidRPr="006877E1" w:rsidRDefault="00EF6923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83" type="#_x0000_t75" style="position:absolute;margin-left:78.85pt;margin-top:5.6pt;width:245.7pt;height:186.95pt;z-index:251804672;mso-position-horizontal-relative:text;mso-position-vertical-relative:text">
                  <v:imagedata r:id="rId139" o:title=""/>
                </v:shape>
                <o:OLEObject Type="Embed" ProgID="FXDraw3.Document" ShapeID="_x0000_s1183" DrawAspect="Content" ObjectID="_1460097048" r:id="rId140"/>
              </w:objec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EF6923" w:rsidP="006877E1">
            <w:pPr>
              <w:ind w:right="4995"/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>
                <v:shape id="_x0000_s1184" type="#_x0000_t75" style="position:absolute;margin-left:230pt;margin-top:1.65pt;width:176.05pt;height:163.75pt;z-index:251806720;mso-position-horizontal-relative:text;mso-position-vertical-relative:text">
                  <v:imagedata r:id="rId141" o:title=""/>
                  <o:lock v:ext="edit" aspectratio="f"/>
                </v:shape>
                <o:OLEObject Type="Embed" ProgID="FXDraw3.Document" ShapeID="_x0000_s1184" DrawAspect="Content" ObjectID="_1460097049" r:id="rId142"/>
              </w:objec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The point </w:t>
            </w:r>
            <w:r w:rsidR="006877E1" w:rsidRPr="006877E1">
              <w:rPr>
                <w:rFonts w:ascii="Times New Roman" w:hAnsi="Times New Roman"/>
                <w:i/>
                <w:sz w:val="24"/>
                <w:szCs w:val="24"/>
              </w:rPr>
              <w:t xml:space="preserve">K </w: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(-5, 3) is reflected in the line  </w:t>
            </w:r>
            <w:r w:rsidR="006877E1" w:rsidRPr="006877E1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548" w:dyaOrig="273">
                <v:shape id="_x0000_i1046" type="#_x0000_t75" style="width:27.75pt;height:13.35pt" o:ole="">
                  <v:imagedata r:id="rId32" o:title=""/>
                </v:shape>
                <o:OLEObject Type="Embed" ProgID="FXE300.Equation" ShapeID="_x0000_i1046" DrawAspect="Content" ObjectID="_1460096982" r:id="rId143"/>
              </w:objec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 . Which point is the image after the transformation?</w:t>
            </w:r>
          </w:p>
          <w:p w:rsidR="006877E1" w:rsidRPr="006877E1" w:rsidRDefault="006877E1" w:rsidP="006877E1">
            <w:pPr>
              <w:ind w:right="4995"/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ind w:right="4995"/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805696" behindDoc="0" locked="0" layoutInCell="1" allowOverlap="1" wp14:anchorId="6315ED62" wp14:editId="5B40C4D5">
                      <wp:simplePos x="0" y="0"/>
                      <wp:positionH relativeFrom="column">
                        <wp:posOffset>104775</wp:posOffset>
                      </wp:positionH>
                      <wp:positionV relativeFrom="paragraph">
                        <wp:posOffset>31115</wp:posOffset>
                      </wp:positionV>
                      <wp:extent cx="171450" cy="876300"/>
                      <wp:effectExtent l="0" t="0" r="19050" b="19050"/>
                      <wp:wrapNone/>
                      <wp:docPr id="236" name="Group 2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71450" cy="876300"/>
                                <a:chOff x="3420" y="8403"/>
                                <a:chExt cx="270" cy="1380"/>
                              </a:xfrm>
                            </wpg:grpSpPr>
                            <wps:wsp>
                              <wps:cNvPr id="237" name="AutoShap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4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8" name="AutoShape 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778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9" name="AutoShape 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1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C0504D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0" name="AutoShape 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6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6B557F2" id="Group 236" o:spid="_x0000_s1026" style="position:absolute;margin-left:8.25pt;margin-top:2.45pt;width:13.5pt;height:69pt;z-index:251805696" coordorigin="3420,8403" coordsize="270,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">
                      <v:roundrect id="AutoShape 34" o:spid="_x0000_s1027" style="position:absolute;left:3420;top:84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AHuMUA&#10;AADcAAAADwAAAGRycy9kb3ducmV2LnhtbESPQWsCMRSE74X+h/AKvdVEi62uRhGhpTfptgePz81z&#10;d3HzsibZdeuvN4VCj8PMfMMs14NtRE8+1I41jEcKBHHhTM2lhu+vt6cZiBCRDTaOScMPBViv7u+W&#10;mBl34U/q81iKBOGQoYYqxjaTMhQVWQwj1xIn7+i8xZikL6XxeElw28iJUi/SYs1pocKWthUVp7yz&#10;GgqjOuX3/W5+mMb82ndnlu9nrR8fhs0CRKQh/of/2h9Gw+T5FX7PpCMgV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0Ae4xQAAANwAAAAPAAAAAAAAAAAAAAAAAJgCAABkcnMv&#10;ZG93bnJldi54bWxQSwUGAAAAAAQABAD1AAAAigMAAAAA&#10;"/>
                      <v:roundrect id="AutoShape 35" o:spid="_x0000_s1028" style="position:absolute;left:3420;top:8778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0+TysEA&#10;AADcAAAADwAAAGRycy9kb3ducmV2LnhtbERPz2vCMBS+C/sfwht4s8kUZeuMMgbKbmK3w45vzVtb&#10;1rzUJK2df705CB4/vt/r7WhbMZAPjWMNT5kCQVw603Cl4etzN3sGESKywdYxafinANvNw2SNuXFn&#10;PtJQxEqkEA45aqhj7HIpQ1mTxZC5jjhxv85bjAn6ShqP5xRuWzlXaiUtNpwaauzovabyr+ithtKo&#10;Xvnv4fDys4zFZehPLPcnraeP49sriEhjvItv7g+jYb5Ia9OZdATk5go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dPk8rBAAAA3AAAAA8AAAAAAAAAAAAAAAAAmAIAAGRycy9kb3du&#10;cmV2LnhtbFBLBQYAAAAABAAEAPUAAACGAwAAAAA=&#10;"/>
                      <v:roundrect id="AutoShape 36" o:spid="_x0000_s1029" style="position:absolute;left:3420;top:91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3rKMUA&#10;AADcAAAADwAAAGRycy9kb3ducmV2LnhtbESP0WrCQBRE3wX/YblCX0Q3TaFozCqltLQgFGL7AZfs&#10;TTaYvRuzW5P2611B8HGYmTNMvhttK87U+8axgsdlAoK4dLrhWsHP9/tiBcIHZI2tY1LwRx522+kk&#10;x0y7gQs6H0ItIoR9hgpMCF0mpS8NWfRL1xFHr3K9xRBlX0vd4xDhtpVpkjxLiw3HBYMdvRoqj4df&#10;q6Dan97azpmhmcvU/3+dCqw/CqUeZuPLBkSgMdzDt/anVpA+reF6Jh4Bub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vesoxQAAANwAAAAPAAAAAAAAAAAAAAAAAJgCAABkcnMv&#10;ZG93bnJldi54bWxQSwUGAAAAAAQABAD1AAAAigMAAAAA&#10;" fillcolor="#c0504d"/>
                      <v:roundrect id="AutoShape 37" o:spid="_x0000_s1030" style="position:absolute;left:3420;top:96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/sscEA&#10;AADcAAAADwAAAGRycy9kb3ducmV2LnhtbERPz2vCMBS+C/sfwht4s8lEZeuMMgbKbmK3w45vzVtb&#10;1rzUJK2df705CB4/vt/r7WhbMZAPjWMNT5kCQVw603Cl4etzN3sGESKywdYxafinANvNw2SNuXFn&#10;PtJQxEqkEA45aqhj7HIpQ1mTxZC5jjhxv85bjAn6ShqP5xRuWzlXaiUtNpwaauzovabyr+ithtKo&#10;Xvnv4fDys4zFZehPLPcnraeP49sriEhjvItv7g+jYb5I89OZdATk5go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E/7LHBAAAA3AAAAA8AAAAAAAAAAAAAAAAAmAIAAGRycy9kb3du&#10;cmV2LnhtbFBLBQYAAAAABAAEAPUAAACGAwAAAAA=&#10;"/>
                    </v:group>
                  </w:pict>
                </mc:Fallback>
              </mc:AlternateContent>
            </w: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A (3, 5)</w:t>
            </w:r>
          </w:p>
          <w:p w:rsidR="006877E1" w:rsidRPr="006877E1" w:rsidRDefault="006877E1" w:rsidP="006877E1">
            <w:pPr>
              <w:ind w:right="4995"/>
              <w:rPr>
                <w:rFonts w:ascii="Times New Roman" w:hAnsi="Times New Roman"/>
                <w:sz w:val="12"/>
                <w:szCs w:val="12"/>
              </w:rPr>
            </w:pPr>
          </w:p>
          <w:p w:rsidR="006877E1" w:rsidRPr="006877E1" w:rsidRDefault="006877E1" w:rsidP="006877E1">
            <w:pPr>
              <w:ind w:right="4995"/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B (5, -3)</w:t>
            </w:r>
          </w:p>
          <w:p w:rsidR="006877E1" w:rsidRPr="006877E1" w:rsidRDefault="006877E1" w:rsidP="006877E1">
            <w:pPr>
              <w:ind w:right="4995"/>
              <w:rPr>
                <w:rFonts w:ascii="Times New Roman" w:hAnsi="Times New Roman"/>
                <w:sz w:val="12"/>
                <w:szCs w:val="12"/>
              </w:rPr>
            </w:pPr>
          </w:p>
          <w:p w:rsidR="006877E1" w:rsidRPr="006877E1" w:rsidRDefault="006877E1" w:rsidP="006877E1">
            <w:pPr>
              <w:ind w:right="4995"/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C (3, -5)</w:t>
            </w:r>
          </w:p>
          <w:p w:rsidR="006877E1" w:rsidRPr="006877E1" w:rsidRDefault="006877E1" w:rsidP="006877E1">
            <w:pPr>
              <w:ind w:right="4995"/>
              <w:rPr>
                <w:rFonts w:ascii="Times New Roman" w:hAnsi="Times New Roman"/>
                <w:sz w:val="12"/>
                <w:szCs w:val="12"/>
              </w:rPr>
            </w:pPr>
          </w:p>
          <w:p w:rsidR="006877E1" w:rsidRPr="006877E1" w:rsidRDefault="006877E1" w:rsidP="006877E1">
            <w:pPr>
              <w:ind w:right="4995"/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D (-3, -5)</w:t>
            </w:r>
          </w:p>
          <w:p w:rsidR="006877E1" w:rsidRPr="006877E1" w:rsidRDefault="006877E1" w:rsidP="006877E1">
            <w:pPr>
              <w:spacing w:after="120"/>
              <w:ind w:right="4995"/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</w:p>
          <w:p w:rsidR="006877E1" w:rsidRPr="006877E1" w:rsidRDefault="006877E1" w:rsidP="006877E1">
            <w:pPr>
              <w:spacing w:after="120"/>
              <w:ind w:right="4995"/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EF6923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85" type="#_x0000_t75" style="position:absolute;margin-left:93pt;margin-top:23.45pt;width:191.55pt;height:196.55pt;z-index:251807744;mso-position-horizontal-relative:text;mso-position-vertical-relative:text">
                  <v:imagedata r:id="rId144" o:title=""/>
                </v:shape>
                <o:OLEObject Type="Embed" ProgID="FXDraw3.Document" ShapeID="_x0000_s1185" DrawAspect="Content" ObjectID="_1460097050" r:id="rId145"/>
              </w:object>
            </w:r>
            <w:r w:rsidR="006877E1"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Draw the position of the figure </w:t>
            </w:r>
            <w:r w:rsidR="006877E1" w:rsidRPr="006877E1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ABC</w:t>
            </w:r>
            <w:r w:rsidR="006877E1"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after a translation in the direction and distance indicated by the arrow.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The point </w:t>
            </w:r>
            <w:r w:rsidRPr="006877E1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 xml:space="preserve">M 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(-6, -4) is rotated through 90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vertAlign w:val="superscript"/>
                <w:lang w:eastAsia="en-AU"/>
              </w:rPr>
              <w:t>o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in an anticlockwise direction about the origin. </w:t>
            </w:r>
          </w:p>
          <w:p w:rsidR="006877E1" w:rsidRPr="006877E1" w:rsidRDefault="00EF6923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86" type="#_x0000_t75" style="position:absolute;margin-left:234.5pt;margin-top:12.95pt;width:159.35pt;height:163.85pt;z-index:251808768;mso-position-horizontal-relative:text;mso-position-vertical-relative:text">
                  <v:imagedata r:id="rId146" o:title=""/>
                  <o:lock v:ext="edit" aspectratio="f"/>
                </v:shape>
                <o:OLEObject Type="Embed" ProgID="FXDraw3.Document" ShapeID="_x0000_s1186" DrawAspect="Content" ObjectID="_1460097051" r:id="rId147"/>
              </w:object>
            </w:r>
            <w:r w:rsidR="006877E1"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Which are the coordinates of the image after the transformation?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B33BD7" w:rsidRDefault="00B33BD7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B33BD7" w:rsidRDefault="00B33BD7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B33BD7" w:rsidRDefault="00B33BD7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B33BD7" w:rsidRDefault="00B33BD7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B33BD7" w:rsidRDefault="00B33BD7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B33BD7" w:rsidRPr="00B33BD7" w:rsidRDefault="00B33BD7" w:rsidP="00B33BD7">
            <w:pPr>
              <w:tabs>
                <w:tab w:val="left" w:pos="2115"/>
              </w:tabs>
              <w:rPr>
                <w:rFonts w:ascii="Times New Roman" w:hAnsi="Times New Roman"/>
                <w:noProof/>
                <w:sz w:val="32"/>
                <w:szCs w:val="32"/>
                <w:lang w:eastAsia="en-AU"/>
              </w:rPr>
            </w:pPr>
            <w:r>
              <w:rPr>
                <w:rFonts w:ascii="Times New Roman" w:hAnsi="Times New Roman"/>
                <w:noProof/>
                <w:sz w:val="32"/>
                <w:szCs w:val="32"/>
                <w:lang w:eastAsia="en-AU"/>
              </w:rPr>
              <w:t xml:space="preserve">                               </w:t>
            </w:r>
            <w:r w:rsidRPr="00B33BD7">
              <w:rPr>
                <w:rFonts w:ascii="Times New Roman" w:hAnsi="Times New Roman"/>
                <w:noProof/>
                <w:sz w:val="32"/>
                <w:szCs w:val="32"/>
                <w:lang w:eastAsia="en-AU"/>
              </w:rPr>
              <w:t>(4, -6)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EF6923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87" type="#_x0000_t75" style="position:absolute;margin-left:139.5pt;margin-top:23.45pt;width:191.7pt;height:196.55pt;z-index:251810816;mso-position-horizontal-relative:text;mso-position-vertical-relative:text">
                  <v:imagedata r:id="rId148" o:title=""/>
                </v:shape>
                <o:OLEObject Type="Embed" ProgID="FXDraw3.Document" ShapeID="_x0000_s1187" DrawAspect="Content" ObjectID="_1460097052" r:id="rId149"/>
              </w:object>
            </w:r>
            <w:r w:rsidR="006877E1"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Draw the position of the figure </w:t>
            </w:r>
            <w:r w:rsidR="006877E1" w:rsidRPr="006877E1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KLMN</w:t>
            </w:r>
            <w:r w:rsidR="006877E1"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after a rotation through 180</w:t>
            </w:r>
            <w:r w:rsidR="006877E1" w:rsidRPr="006877E1">
              <w:rPr>
                <w:rFonts w:ascii="Times New Roman" w:hAnsi="Times New Roman"/>
                <w:noProof/>
                <w:sz w:val="24"/>
                <w:szCs w:val="24"/>
                <w:vertAlign w:val="superscript"/>
                <w:lang w:eastAsia="en-AU"/>
              </w:rPr>
              <w:t>o</w:t>
            </w:r>
            <w:r w:rsidR="006877E1"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in a clockwise direction about the point </w:t>
            </w:r>
            <w:r w:rsidR="006877E1" w:rsidRPr="006877E1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P</w:t>
            </w:r>
            <w:r w:rsidR="006877E1"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( 1, -2)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The point </w:t>
            </w:r>
            <w:r w:rsidRPr="006877E1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 xml:space="preserve">T 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(-4, 8) is translated nine units to the right and twelve units down. </w:t>
            </w:r>
          </w:p>
          <w:p w:rsidR="006877E1" w:rsidRPr="006877E1" w:rsidRDefault="00EF6923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88" type="#_x0000_t75" style="position:absolute;margin-left:251.75pt;margin-top:.2pt;width:187.7pt;height:163.85pt;z-index:251811840;mso-position-horizontal-relative:text;mso-position-vertical-relative:text">
                  <v:imagedata r:id="rId150" o:title=""/>
                  <o:lock v:ext="edit" aspectratio="f"/>
                </v:shape>
                <o:OLEObject Type="Embed" ProgID="FXDraw3.Document" ShapeID="_x0000_s1188" DrawAspect="Content" ObjectID="_1460097053" r:id="rId151"/>
              </w:object>
            </w:r>
            <w:r w:rsidR="006877E1"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Which point is the image after the transformation?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Theme="minorHAnsi" w:hAnsiTheme="minorHAnsi" w:cstheme="minorBidi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812864" behindDoc="0" locked="0" layoutInCell="1" allowOverlap="1" wp14:anchorId="1CD755A1" wp14:editId="0BFCD4E3">
                      <wp:simplePos x="0" y="0"/>
                      <wp:positionH relativeFrom="column">
                        <wp:posOffset>102235</wp:posOffset>
                      </wp:positionH>
                      <wp:positionV relativeFrom="paragraph">
                        <wp:posOffset>26669</wp:posOffset>
                      </wp:positionV>
                      <wp:extent cx="171450" cy="923925"/>
                      <wp:effectExtent l="0" t="0" r="19050" b="28575"/>
                      <wp:wrapNone/>
                      <wp:docPr id="242" name="Group 2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71450" cy="923925"/>
                                <a:chOff x="3420" y="8403"/>
                                <a:chExt cx="270" cy="1380"/>
                              </a:xfrm>
                            </wpg:grpSpPr>
                            <wps:wsp>
                              <wps:cNvPr id="243" name="AutoShap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4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4" name="AutoShape 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778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C0504D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5" name="AutoShape 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1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6" name="AutoShape 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6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7B06C86" id="Group 242" o:spid="_x0000_s1026" style="position:absolute;margin-left:8.05pt;margin-top:2.1pt;width:13.5pt;height:72.75pt;z-index:251812864" coordorigin="3420,8403" coordsize="270,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">
                      <v:roundrect id="AutoShape 34" o:spid="_x0000_s1027" style="position:absolute;left:3420;top:84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1yxsUA&#10;AADcAAAADwAAAGRycy9kb3ducmV2LnhtbESPQWsCMRSE74X+h/AKvdVEa4uuRhGhpTfptgePz81z&#10;d3HzsibZdeuvN4VCj8PMfMMs14NtRE8+1I41jEcKBHHhTM2lhu+vt6cZiBCRDTaOScMPBViv7u+W&#10;mBl34U/q81iKBOGQoYYqxjaTMhQVWQwj1xIn7+i8xZikL6XxeElw28iJUq/SYs1pocKWthUVp7yz&#10;GgqjOuX3/W5+eIn5te/OLN/PWj8+DJsFiEhD/A//tT+Mhsn0GX7PpCMgV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7XLGxQAAANwAAAAPAAAAAAAAAAAAAAAAAJgCAABkcnMv&#10;ZG93bnJldi54bWxQSwUGAAAAAAQABAD1AAAAigMAAAAA&#10;"/>
                      <v:roundrect id="AutoShape 35" o:spid="_x0000_s1028" style="position:absolute;left:3420;top:8778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o3y8QA&#10;AADcAAAADwAAAGRycy9kb3ducmV2LnhtbESP0WrCQBRE34X+w3ILfZG6MYiU6CqlWCoIQtJ+wCV7&#10;zQazd2N2a6Jf7wqCj8PMnGGW68E24kydrx0rmE4SEMSl0zVXCv5+v98/QPiArLFxTAou5GG9ehkt&#10;MdOu55zORahEhLDPUIEJoc2k9KUhi37iWuLoHVxnMUTZVVJ32Ee4bWSaJHNpsea4YLClL0Plsfi3&#10;Cg6706ZpnenrsUz9dX/KsfrJlXp7HT4XIAIN4Rl+tLdaQTqbwf1MPAJ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6N8vEAAAA3AAAAA8AAAAAAAAAAAAAAAAAmAIAAGRycy9k&#10;b3ducmV2LnhtbFBLBQYAAAAABAAEAPUAAACJAwAAAAA=&#10;" fillcolor="#c0504d"/>
                      <v:roundrect id="AutoShape 36" o:spid="_x0000_s1029" style="position:absolute;left:3420;top:91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hPKcQA&#10;AADcAAAADwAAAGRycy9kb3ducmV2LnhtbESPQWsCMRSE70L/Q3gFb5pUVNrVKCK09FZcPfT4unnu&#10;Lt28rEl23fbXm0LB4zAz3zDr7WAb0ZMPtWMNT1MFgrhwpuZSw+n4OnkGESKywcYxafihANvNw2iN&#10;mXFXPlCfx1IkCIcMNVQxtpmUoajIYpi6ljh5Z+ctxiR9KY3Ha4LbRs6UWkqLNaeFClvaV1R8553V&#10;UBjVKf/Zf7x8LWL+23cXlm8XrcePw24FItIQ7+H/9rvRMJsv4O9MOgJyc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FITynEAAAA3AAAAA8AAAAAAAAAAAAAAAAAmAIAAGRycy9k&#10;b3ducmV2LnhtbFBLBQYAAAAABAAEAPUAAACJAwAAAAA=&#10;"/>
                      <v:roundrect id="AutoShape 37" o:spid="_x0000_s1030" style="position:absolute;left:3420;top:96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rRXsQA&#10;AADcAAAADwAAAGRycy9kb3ducmV2LnhtbESPQWsCMRSE74X+h/AK3mpSUWlXo4jQ0pu4eujxdfPc&#10;Xbp5WZPsuvXXG6HQ4zAz3zDL9WAb0ZMPtWMNL2MFgrhwpuZSw/Hw/vwKIkRkg41j0vBLAdarx4cl&#10;ZsZdeE99HkuRIBwy1FDF2GZShqIii2HsWuLknZy3GJP0pTQeLwluGzlRai4t1pwWKmxpW1Hxk3dW&#10;Q2FUp/xXv3v7nsX82ndnlh9nrUdPw2YBItIQ/8N/7U+jYTKdw/1MOgJ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a0V7EAAAA3AAAAA8AAAAAAAAAAAAAAAAAmAIAAGRycy9k&#10;b3ducmV2LnhtbFBLBQYAAAAABAAEAPUAAACJAwAAAAA=&#10;"/>
                    </v:group>
                  </w:pict>
                </mc:Fallback>
              </mc:AlternateConten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A (8, 1)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12"/>
                <w:szCs w:val="12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B (5, -4)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12"/>
                <w:szCs w:val="12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C (8, -1)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12"/>
                <w:szCs w:val="12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D (-1, -8)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Figure </w:t>
            </w:r>
            <w:r w:rsidRPr="006877E1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ABCD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is moved to an image </w:t>
            </w:r>
            <w:r w:rsidRPr="006877E1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A’B’C’D’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by a single transformation.</w:t>
            </w:r>
          </w:p>
          <w:p w:rsidR="006877E1" w:rsidRPr="006877E1" w:rsidRDefault="00EF6923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89" type="#_x0000_t75" style="position:absolute;margin-left:263pt;margin-top:5.95pt;width:187.8pt;height:163.85pt;z-index:251813888;mso-position-horizontal-relative:text;mso-position-vertical-relative:text">
                  <v:imagedata r:id="rId152" o:title=""/>
                  <o:lock v:ext="edit" aspectratio="f"/>
                </v:shape>
                <o:OLEObject Type="Embed" ProgID="FXDraw3.Document" ShapeID="_x0000_s1189" DrawAspect="Content" ObjectID="_1460097054" r:id="rId153"/>
              </w:object>
            </w:r>
            <w:r w:rsidR="006877E1"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What was the transformation?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Theme="minorHAnsi" w:hAnsiTheme="minorHAnsi" w:cstheme="minorBidi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814912" behindDoc="0" locked="0" layoutInCell="1" allowOverlap="1" wp14:anchorId="44848E5C" wp14:editId="2C5649F9">
                      <wp:simplePos x="0" y="0"/>
                      <wp:positionH relativeFrom="column">
                        <wp:posOffset>102235</wp:posOffset>
                      </wp:positionH>
                      <wp:positionV relativeFrom="paragraph">
                        <wp:posOffset>26669</wp:posOffset>
                      </wp:positionV>
                      <wp:extent cx="171450" cy="923925"/>
                      <wp:effectExtent l="0" t="0" r="19050" b="28575"/>
                      <wp:wrapNone/>
                      <wp:docPr id="247" name="Group 2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71450" cy="923925"/>
                                <a:chOff x="3420" y="8403"/>
                                <a:chExt cx="270" cy="1380"/>
                              </a:xfrm>
                            </wpg:grpSpPr>
                            <wps:wsp>
                              <wps:cNvPr id="248" name="AutoShap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4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9" name="AutoShape 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778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0" name="AutoShape 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1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1" name="AutoShape 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6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C0504D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5A3A8F4" id="Group 247" o:spid="_x0000_s1026" style="position:absolute;margin-left:8.05pt;margin-top:2.1pt;width:13.5pt;height:72.75pt;z-index:251814912" coordorigin="3420,8403" coordsize="270,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">
                      <v:roundrect id="AutoShape 34" o:spid="_x0000_s1027" style="position:absolute;left:3420;top:84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ngt8EA&#10;AADcAAAADwAAAGRycy9kb3ducmV2LnhtbERPz2vCMBS+C/sfwht4s8lEZeuMMgbKbmK3w45vzVtb&#10;1rzUJK2df705CB4/vt/r7WhbMZAPjWMNT5kCQVw603Cl4etzN3sGESKywdYxafinANvNw2SNuXFn&#10;PtJQxEqkEA45aqhj7HIpQ1mTxZC5jjhxv85bjAn6ShqP5xRuWzlXaiUtNpwaauzovabyr+ithtKo&#10;Xvnv4fDys4zFZehPLPcnraeP49sriEhjvItv7g+jYb5Ia9OZdATk5go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9J4LfBAAAA3AAAAA8AAAAAAAAAAAAAAAAAmAIAAGRycy9kb3du&#10;cmV2LnhtbFBLBQYAAAAABAAEAPUAAACGAwAAAAA=&#10;"/>
                      <v:roundrect id="AutoShape 35" o:spid="_x0000_s1028" style="position:absolute;left:3420;top:8778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VFLMQA&#10;AADcAAAADwAAAGRycy9kb3ducmV2LnhtbESPQWsCMRSE7wX/Q3hCbzVRbNHVKFKo9Fa6evD43Dx3&#10;Fzcva5Jdt/31TaHQ4zAz3zDr7WAb0ZMPtWMN04kCQVw4U3Op4Xh4e1qACBHZYOOYNHxRgO1m9LDG&#10;zLg7f1Kfx1IkCIcMNVQxtpmUoajIYpi4ljh5F+ctxiR9KY3He4LbRs6UepEWa04LFbb0WlFxzTur&#10;oTCqU/7UfyzPzzH/7rsby/1N68fxsFuBiDTE//Bf+91omM2X8HsmHQG5+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AFRSzEAAAA3AAAAA8AAAAAAAAAAAAAAAAAmAIAAGRycy9k&#10;b3ducmV2LnhtbFBLBQYAAAAABAAEAPUAAACJAwAAAAA=&#10;"/>
                      <v:roundrect id="AutoShape 36" o:spid="_x0000_s1029" style="position:absolute;left:3420;top:91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Z6bMEA&#10;AADcAAAADwAAAGRycy9kb3ducmV2LnhtbERPz2vCMBS+C/sfwhvspskEx1ZNiwyU3WTdDju+Nc+2&#10;2LzUJK3Vv94cBjt+fL83xWQ7MZIPrWMNzwsFgrhypuVaw/fXbv4KIkRkg51j0nClAEX+MNtgZtyF&#10;P2ksYy1SCIcMNTQx9pmUoWrIYli4njhxR+ctxgR9LY3HSwq3nVwq9SIttpwaGuzpvaHqVA5WQ2XU&#10;oPzPeHj7XcXyNg5nlvuz1k+P03YNItIU/8V/7g+jYblK89OZdARkf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TmemzBAAAA3AAAAA8AAAAAAAAAAAAAAAAAmAIAAGRycy9kb3du&#10;cmV2LnhtbFBLBQYAAAAABAAEAPUAAACGAwAAAAA=&#10;"/>
                      <v:roundrect id="AutoShape 37" o:spid="_x0000_s1030" style="position:absolute;left:3420;top:96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QCjsQA&#10;AADcAAAADwAAAGRycy9kb3ducmV2LnhtbESP0WrCQBRE34X+w3ILvkjdGFBKdJVSWioIQtJ+wCV7&#10;zQazd2N2a6Jf7wqCj8PMnGFWm8E24kydrx0rmE0TEMSl0zVXCv5+v9/eQfiArLFxTAou5GGzfhmt&#10;MNOu55zORahEhLDPUIEJoc2k9KUhi37qWuLoHVxnMUTZVVJ32Ee4bWSaJAtpsea4YLClT0Plsfi3&#10;Cg6701fTOtPXE5n66/6UY/WTKzV+HT6WIAIN4Rl+tLdaQTqfwf1MPAJyf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8UAo7EAAAA3AAAAA8AAAAAAAAAAAAAAAAAmAIAAGRycy9k&#10;b3ducmV2LnhtbFBLBQYAAAAABAAEAPUAAACJAwAAAAA=&#10;" fillcolor="#c0504d"/>
                    </v:group>
                  </w:pict>
                </mc:Fallback>
              </mc:AlternateConten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A reflection in the line </w:t>
            </w:r>
            <w:r w:rsidRPr="006877E1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y = x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12"/>
                <w:szCs w:val="12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A reflection in the line </w:t>
            </w:r>
            <w:r w:rsidRPr="006877E1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y = -x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12"/>
                <w:szCs w:val="12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An anticlockwise rotation of 90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vertAlign w:val="superscript"/>
                <w:lang w:eastAsia="en-AU"/>
              </w:rPr>
              <w:t>o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about the origin.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12"/>
                <w:szCs w:val="12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A clockwise rotation of 90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vertAlign w:val="superscript"/>
                <w:lang w:eastAsia="en-AU"/>
              </w:rPr>
              <w:t>o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about the origin.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EF6923" w:rsidP="006877E1">
            <w:pPr>
              <w:ind w:right="4995"/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91" type="#_x0000_t75" style="position:absolute;margin-left:250.3pt;margin-top:6.8pt;width:154.9pt;height:141.4pt;z-index:251817984;mso-position-horizontal-relative:text;mso-position-vertical-relative:text">
                  <v:imagedata r:id="rId154" o:title=""/>
                </v:shape>
                <o:OLEObject Type="Embed" ProgID="FXDraw3.Document" ShapeID="_x0000_s1191" DrawAspect="Content" ObjectID="_1460097055" r:id="rId155"/>
              </w:object>
            </w:r>
            <w:r w:rsidR="006877E1"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The triangle </w:t>
            </w:r>
            <w:r w:rsidR="006877E1" w:rsidRPr="006877E1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ABC</w:t>
            </w:r>
            <w:r w:rsidR="006877E1"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is reflected in the line segment </w:t>
            </w:r>
            <w:r w:rsidR="006877E1" w:rsidRPr="006877E1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XY</w:t>
            </w:r>
            <w:r w:rsidR="006877E1"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, to give the triangle </w:t>
            </w:r>
            <w:r w:rsidR="006877E1" w:rsidRPr="006877E1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EFG</w:t>
            </w:r>
            <w:r w:rsidR="006877E1"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.</w:t>
            </w:r>
          </w:p>
          <w:p w:rsidR="006877E1" w:rsidRPr="006877E1" w:rsidRDefault="006877E1" w:rsidP="006877E1">
            <w:pPr>
              <w:ind w:right="4995"/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ind w:right="4995"/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Which is </w:t>
            </w:r>
            <w:r w:rsidRPr="006877E1">
              <w:rPr>
                <w:rFonts w:ascii="Times New Roman" w:hAnsi="Times New Roman"/>
                <w:b/>
                <w:noProof/>
                <w:sz w:val="24"/>
                <w:szCs w:val="24"/>
                <w:lang w:eastAsia="en-AU"/>
              </w:rPr>
              <w:t>not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a pair of congruent triangles?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825152" behindDoc="0" locked="0" layoutInCell="1" allowOverlap="1" wp14:anchorId="27987553" wp14:editId="1ED9C932">
                      <wp:simplePos x="0" y="0"/>
                      <wp:positionH relativeFrom="column">
                        <wp:posOffset>343535</wp:posOffset>
                      </wp:positionH>
                      <wp:positionV relativeFrom="paragraph">
                        <wp:posOffset>49530</wp:posOffset>
                      </wp:positionV>
                      <wp:extent cx="171450" cy="944880"/>
                      <wp:effectExtent l="0" t="0" r="19050" b="26670"/>
                      <wp:wrapNone/>
                      <wp:docPr id="252" name="Group 2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5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C0504D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7264067" id="Group 252" o:spid="_x0000_s1026" style="position:absolute;margin-left:27.05pt;margin-top:3.9pt;width:13.5pt;height:74.4pt;z-index:251825152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XchMMA&#10;AADcAAAADwAAAGRycy9kb3ducmV2LnhtbESPQYvCMBSE78L+h/AW9qapLpWlGsVdFTx4sS54fTTP&#10;pti81CZq/fdGEDwOM/MNM513thZXan3lWMFwkIAgLpyuuFTwv1/3f0D4gKyxdkwK7uRhPvvoTTHT&#10;7sY7uuahFBHCPkMFJoQmk9IXhiz6gWuIo3d0rcUQZVtK3eItwm0tR0kylhYrjgsGG/ozVJzyi1Vw&#10;XuF5MaRLOU6qJR9Muv1NaavU12e3mIAI1IV3+NXeaAWj9Bu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0XchMMAAADcAAAADwAAAAAAAAAAAAAAAACYAgAAZHJzL2Rv&#10;d25yZXYueG1sUEsFBgAAAAAEAAQA9QAAAIgDAAAAAA==&#10;" fillcolor="#c0504d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hcpMYA&#10;AADcAAAADwAAAGRycy9kb3ducmV2LnhtbESPQWvCQBSE74L/YXmCF6mbSltjdBWpWPQiaIu9PrLP&#10;JJh9G7JrEvvru0Khx2FmvmEWq86UoqHaFZYVPI8jEMSp1QVnCr4+t08xCOeRNZaWScGdHKyW/d4C&#10;E21bPlJz8pkIEHYJKsi9rxIpXZqTQTe2FXHwLrY26IOsM6lrbAPclHISRW/SYMFhIceK3nNKr6eb&#10;URDfY3NuzoePb9pzu/k56Ol6NFNqOOjWcxCeOv8f/mvvtILJ6ws8zoQjI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fhcpMYAAADcAAAADwAAAAAAAAAAAAAAAACYAgAAZHJz&#10;L2Rvd25yZXYueG1sUEsFBgAAAAAEAAQA9QAAAIsD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T5P8YA&#10;AADcAAAADwAAAGRycy9kb3ducmV2LnhtbESPQWvCQBSE74X+h+UVvJS6UbCN0U0QpUUvQq3o9ZF9&#10;TUKzb0N2m8T+elcQehxm5htmmQ2mFh21rrKsYDKOQBDnVldcKDh+vb/EIJxH1lhbJgUXcpCljw9L&#10;TLTt+ZO6gy9EgLBLUEHpfZNI6fKSDLqxbYiD921bgz7ItpC6xT7ATS2nUfQqDVYcFkpsaF1S/nP4&#10;NQriS2xO3Wn/caYd95u/vX5bPc+VGj0NqwUIT4P/D9/bW61gOpvB7Uw4AjK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rT5P8YAAADcAAAADwAAAAAAAAAAAAAAAACYAgAAZHJz&#10;L2Rvd25yZXYueG1sUEsFBgAAAAAEAAQA9QAAAIsD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ZnSMYA&#10;AADcAAAADwAAAGRycy9kb3ducmV2LnhtbESPQWvCQBSE74L/YXlCL0U3Fapp6iZIi6W9CGqx10f2&#10;mQSzb0N2TWJ/fbcgeBxm5htmlQ2mFh21rrKs4GkWgSDOra64UPB92ExjEM4ja6wtk4IrOcjS8WiF&#10;ibY976jb+0IECLsEFZTeN4mULi/JoJvZhjh4J9sa9EG2hdQt9gFuajmPooU0WHFYKLGht5Ly8/5i&#10;FMTX2By74/bjh764f//d6uX68UWph8mwfgXhafD38K39qRXMnxfwfyYcAZ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mZnSMYAAADcAAAADwAAAAAAAAAAAAAAAACYAgAAZHJz&#10;L2Rvd25yZXYueG1sUEsFBgAAAAAEAAQA9QAAAIsDAAAAAA==&#10;" strokecolor="windowText" strokeweight="1pt"/>
                    </v:group>
                  </w:pict>
                </mc:Fallback>
              </mc:AlternateConten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</w:t>
            </w:r>
            <w:r w:rsidRPr="006877E1">
              <w:rPr>
                <w:rFonts w:ascii="Times New Roman" w:hAnsi="Times New Roman"/>
                <w:noProof/>
                <w:color w:val="FF0000"/>
                <w:position w:val="-6"/>
                <w:sz w:val="24"/>
                <w:szCs w:val="24"/>
                <w:lang w:eastAsia="en-AU"/>
              </w:rPr>
              <w:object w:dxaOrig="1959" w:dyaOrig="300">
                <v:shape id="_x0000_i1047" type="#_x0000_t75" style="width:97.7pt;height:15.45pt" o:ole="">
                  <v:imagedata r:id="rId46" o:title=""/>
                </v:shape>
                <o:OLEObject Type="Embed" ProgID="FXE300.Equation" ShapeID="_x0000_i1047" DrawAspect="Content" ObjectID="_1460096983" r:id="rId156"/>
              </w:object>
            </w:r>
            <w:r w:rsidRPr="006877E1"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  <w:t xml:space="preserve"> 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</w:t>
            </w:r>
            <w:r w:rsidRPr="006877E1">
              <w:rPr>
                <w:rFonts w:ascii="Times New Roman" w:hAnsi="Times New Roman"/>
                <w:noProof/>
                <w:color w:val="FF0000"/>
                <w:position w:val="-6"/>
                <w:sz w:val="24"/>
                <w:szCs w:val="24"/>
                <w:lang w:eastAsia="en-AU"/>
              </w:rPr>
              <w:object w:dxaOrig="1813" w:dyaOrig="300">
                <v:shape id="_x0000_i1048" type="#_x0000_t75" style="width:90.5pt;height:15.45pt" o:ole="">
                  <v:imagedata r:id="rId48" o:title=""/>
                </v:shape>
                <o:OLEObject Type="Embed" ProgID="FXE300.Equation" ShapeID="_x0000_i1048" DrawAspect="Content" ObjectID="_1460096984" r:id="rId157"/>
              </w:object>
            </w:r>
            <w:r w:rsidRPr="006877E1"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  <w:t xml:space="preserve"> 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</w:t>
            </w:r>
            <w:r w:rsidRPr="006877E1">
              <w:rPr>
                <w:rFonts w:ascii="Times New Roman" w:hAnsi="Times New Roman"/>
                <w:noProof/>
                <w:color w:val="FF0000"/>
                <w:position w:val="-6"/>
                <w:sz w:val="24"/>
                <w:szCs w:val="24"/>
                <w:lang w:eastAsia="en-AU"/>
              </w:rPr>
              <w:object w:dxaOrig="1879" w:dyaOrig="300">
                <v:shape id="_x0000_i1049" type="#_x0000_t75" style="width:94.65pt;height:15.45pt" o:ole="">
                  <v:imagedata r:id="rId50" o:title=""/>
                </v:shape>
                <o:OLEObject Type="Embed" ProgID="FXE300.Equation" ShapeID="_x0000_i1049" DrawAspect="Content" ObjectID="_1460096985" r:id="rId158"/>
              </w:object>
            </w:r>
            <w:r w:rsidRPr="006877E1"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  <w:t xml:space="preserve"> 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</w:t>
            </w:r>
            <w:r w:rsidRPr="006877E1">
              <w:rPr>
                <w:rFonts w:ascii="Times New Roman" w:hAnsi="Times New Roman"/>
                <w:noProof/>
                <w:color w:val="FF0000"/>
                <w:position w:val="-6"/>
                <w:sz w:val="24"/>
                <w:szCs w:val="24"/>
                <w:lang w:eastAsia="en-AU"/>
              </w:rPr>
              <w:object w:dxaOrig="1893" w:dyaOrig="300">
                <v:shape id="_x0000_i1050" type="#_x0000_t75" style="width:94.65pt;height:15.45pt" o:ole="">
                  <v:imagedata r:id="rId52" o:title=""/>
                </v:shape>
                <o:OLEObject Type="Embed" ProgID="FXE300.Equation" ShapeID="_x0000_i1050" DrawAspect="Content" ObjectID="_1460096986" r:id="rId159"/>
              </w:object>
            </w:r>
            <w:r w:rsidRPr="006877E1"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  <w:t xml:space="preserve"> 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16"/>
                <w:szCs w:val="16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Figure </w:t>
            </w:r>
            <w:r w:rsidRPr="006877E1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 xml:space="preserve">UVWX 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is moved to an image </w:t>
            </w:r>
            <w:r w:rsidRPr="006877E1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U’V’W’X’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by a single transformation.</w:t>
            </w:r>
          </w:p>
          <w:p w:rsidR="006877E1" w:rsidRPr="006877E1" w:rsidRDefault="00EF6923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92" type="#_x0000_t75" style="position:absolute;margin-left:268.25pt;margin-top:5.95pt;width:187.8pt;height:163.85pt;z-index:251819008;mso-position-horizontal-relative:text;mso-position-vertical-relative:text">
                  <v:imagedata r:id="rId160" o:title=""/>
                  <o:lock v:ext="edit" aspectratio="f"/>
                </v:shape>
                <o:OLEObject Type="Embed" ProgID="FXDraw3.Document" ShapeID="_x0000_s1192" DrawAspect="Content" ObjectID="_1460097056" r:id="rId161"/>
              </w:object>
            </w:r>
            <w:r w:rsidR="006877E1"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What was the transformation?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Theme="minorHAnsi" w:hAnsiTheme="minorHAnsi" w:cstheme="minorBidi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826176" behindDoc="0" locked="0" layoutInCell="1" allowOverlap="1" wp14:anchorId="4BB71457" wp14:editId="49942C2A">
                      <wp:simplePos x="0" y="0"/>
                      <wp:positionH relativeFrom="column">
                        <wp:posOffset>102235</wp:posOffset>
                      </wp:positionH>
                      <wp:positionV relativeFrom="paragraph">
                        <wp:posOffset>26669</wp:posOffset>
                      </wp:positionV>
                      <wp:extent cx="171450" cy="923925"/>
                      <wp:effectExtent l="0" t="0" r="19050" b="28575"/>
                      <wp:wrapNone/>
                      <wp:docPr id="257" name="Group 2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71450" cy="923925"/>
                                <a:chOff x="3420" y="8403"/>
                                <a:chExt cx="270" cy="1380"/>
                              </a:xfrm>
                            </wpg:grpSpPr>
                            <wps:wsp>
                              <wps:cNvPr id="258" name="AutoShap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4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C0504D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9" name="AutoShape 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778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0" name="AutoShape 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1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1" name="AutoShape 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6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7679FDC" id="Group 257" o:spid="_x0000_s1026" style="position:absolute;margin-left:8.05pt;margin-top:2.1pt;width:13.5pt;height:72.75pt;z-index:251826176" coordorigin="3420,8403" coordsize="270,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">
                      <v:roundrect id="AutoShape 34" o:spid="_x0000_s1027" style="position:absolute;left:3420;top:84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6rE8EA&#10;AADcAAAADwAAAGRycy9kb3ducmV2LnhtbERPzYrCMBC+C75DmAUvoqmFFekaZRFFYWGh6gMMzdiU&#10;bSa1ibb69Oaw4PHj+1+ue1uLO7W+cqxgNk1AEBdOV1wqOJ92kwUIH5A11o5JwYM8rFfDwRIz7TrO&#10;6X4MpYgh7DNUYEJoMil9Yciin7qGOHIX11oMEbal1C12MdzWMk2SubRYcWww2NDGUPF3vFkFl5/r&#10;tm6c6aqxTP3z95pjuc+VGn30318gAvXhLf53H7SC9DOujWfiEZC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4uqxPBAAAA3AAAAA8AAAAAAAAAAAAAAAAAmAIAAGRycy9kb3du&#10;cmV2LnhtbFBLBQYAAAAABAAEAPUAAACGAwAAAAA=&#10;" fillcolor="#c0504d"/>
                      <v:roundrect id="AutoShape 35" o:spid="_x0000_s1028" style="position:absolute;left:3420;top:8778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zT8cQA&#10;AADcAAAADwAAAGRycy9kb3ducmV2LnhtbESPQWsCMRSE7wX/Q3iCt5ooWOpqFBEsvZVuPXh8bp67&#10;i5uXNcmua399Uyj0OMzMN8x6O9hG9ORD7VjDbKpAEBfO1FxqOH4dnl9BhIhssHFMGh4UYLsZPa0x&#10;M+7On9TnsRQJwiFDDVWMbSZlKCqyGKauJU7exXmLMUlfSuPxnuC2kXOlXqTFmtNChS3tKyqueWc1&#10;FEZ1yp/6j+V5EfPvvruxfLtpPRkPuxWISEP8D/+1342G+WIJv2fSEZC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Xc0/HEAAAA3AAAAA8AAAAAAAAAAAAAAAAAmAIAAGRycy9k&#10;b3ducmV2LnhtbFBLBQYAAAAABAAEAPUAAACJAwAAAAA=&#10;"/>
                      <v:roundrect id="AutoShape 36" o:spid="_x0000_s1029" style="position:absolute;left:3420;top:91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qw0cEA&#10;AADcAAAADwAAAGRycy9kb3ducmV2LnhtbERPz2vCMBS+D/wfwhO8zURBmZ1pGcKGt7HOg8dn89aW&#10;NS81SWvdX78cBjt+fL/3xWQ7MZIPrWMNq6UCQVw503Kt4fT5+vgEIkRkg51j0nCnAEU+e9hjZtyN&#10;P2gsYy1SCIcMNTQx9pmUoWrIYli6njhxX85bjAn6WhqPtxRuO7lWaisttpwaGuzp0FD1XQ5WQ2XU&#10;oPx5fN9dNrH8GYcry7er1ov59PIMItIU/8V/7qPRsN6m+elMOgIy/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qKsNHBAAAA3AAAAA8AAAAAAAAAAAAAAAAAmAIAAGRycy9kb3du&#10;cmV2LnhtbFBLBQYAAAAABAAEAPUAAACGAwAAAAA=&#10;"/>
                      <v:roundrect id="AutoShape 37" o:spid="_x0000_s1030" style="position:absolute;left:3420;top:96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YVSsQA&#10;AADcAAAADwAAAGRycy9kb3ducmV2LnhtbESPQWsCMRSE7wX/Q3iCt5ooKHU1igiW3kq3Hjw+N8/d&#10;xc3LmmTXbX99Uyj0OMzMN8xmN9hG9ORD7VjDbKpAEBfO1FxqOH0en19AhIhssHFMGr4owG47etpg&#10;ZtyDP6jPYykShEOGGqoY20zKUFRkMUxdS5y8q/MWY5K+lMbjI8FtI+dKLaXFmtNChS0dKipueWc1&#10;FEZ1yp/799VlEfPvvruzfL1rPRkP+zWISEP8D/+134yG+XIGv2fSEZD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GFUrEAAAA3AAAAA8AAAAAAAAAAAAAAAAAmAIAAGRycy9k&#10;b3ducmV2LnhtbFBLBQYAAAAABAAEAPUAAACJAwAAAAA=&#10;"/>
                    </v:group>
                  </w:pict>
                </mc:Fallback>
              </mc:AlternateConten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A reflection in the </w:t>
            </w:r>
            <w:r w:rsidRPr="006877E1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x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axis.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12"/>
                <w:szCs w:val="12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A reflection in the </w:t>
            </w:r>
            <w:r w:rsidRPr="006877E1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 xml:space="preserve">y 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axis.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12"/>
                <w:szCs w:val="12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A rotation of 180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vertAlign w:val="superscript"/>
                <w:lang w:eastAsia="en-AU"/>
              </w:rPr>
              <w:t>o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about the origin.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12"/>
                <w:szCs w:val="12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A translation downward along the </w:t>
            </w:r>
            <w:r w:rsidRPr="006877E1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y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axis..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highlight w:val="yellow"/>
                <w:lang w:eastAsia="en-AU"/>
              </w:rPr>
              <w:t>It is flipped over, hence a reflection.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This geometric pattern was created by transforming congruent polygons.</w:t>
            </w:r>
          </w:p>
          <w:p w:rsidR="006877E1" w:rsidRPr="006877E1" w:rsidRDefault="00EF6923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93" type="#_x0000_t75" style="position:absolute;margin-left:285.55pt;margin-top:4.95pt;width:170.8pt;height:171.5pt;z-index:251820032;mso-position-horizontal-relative:text;mso-position-vertical-relative:text">
                  <v:imagedata r:id="rId56" o:title=""/>
                </v:shape>
                <o:OLEObject Type="Embed" ProgID="FXDraw3.Document" ShapeID="_x0000_s1193" DrawAspect="Content" ObjectID="_1460097057" r:id="rId162"/>
              </w:object>
            </w:r>
            <w:r w:rsidR="006877E1"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Which statement is </w:t>
            </w:r>
            <w:r w:rsidR="006877E1" w:rsidRPr="006877E1">
              <w:rPr>
                <w:rFonts w:ascii="Times New Roman" w:hAnsi="Times New Roman"/>
                <w:b/>
                <w:noProof/>
                <w:sz w:val="24"/>
                <w:szCs w:val="24"/>
                <w:lang w:eastAsia="en-AU"/>
              </w:rPr>
              <w:t>not</w:t>
            </w:r>
            <w:r w:rsidR="006877E1"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true?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       All of the polygons in the pattern are congruent.</w:t>
            </w:r>
            <w:r w:rsidRPr="006877E1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827200" behindDoc="0" locked="0" layoutInCell="1" allowOverlap="1" wp14:anchorId="402EC2D8" wp14:editId="5CF5A75E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11430</wp:posOffset>
                      </wp:positionV>
                      <wp:extent cx="171450" cy="944880"/>
                      <wp:effectExtent l="0" t="0" r="19050" b="26670"/>
                      <wp:wrapNone/>
                      <wp:docPr id="262" name="Group 2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6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C0504D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FC21093" id="Group 262" o:spid="_x0000_s1026" style="position:absolute;margin-left:18.8pt;margin-top:.9pt;width:13.5pt;height:74.4pt;z-index:251827200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0ObcYA&#10;AADcAAAADwAAAGRycy9kb3ducmV2LnhtbESPQWvCQBSE74L/YXlCL0U3taBp6iZIi6W9CGqx10f2&#10;mQSzb0N2TWJ/fbcgeBxm5htmlQ2mFh21rrKs4GkWgSDOra64UPB92ExjEM4ja6wtk4IrOcjS8WiF&#10;ibY976jb+0IECLsEFZTeN4mULi/JoJvZhjh4J9sa9EG2hdQt9gFuajmPooU0WHFYKLGht5Ly8/5i&#10;FMTX2By74/bjh764f//d6uX68UWph8mwfgXhafD38K39qRXMF8/wfyYcAZ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H0ObcYAAADcAAAADwAAAAAAAAAAAAAAAACYAgAAZHJz&#10;L2Rvd25yZXYueG1sUEsFBgAAAAAEAAQA9QAAAIs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COTcMA&#10;AADcAAAADwAAAGRycy9kb3ducmV2LnhtbESPQYvCMBSE78L+h/AWvGmqaFm6RnFXBQ9erAt7fTTP&#10;pti81CZq/fdGEDwOM/MNM1t0thZXan3lWMFomIAgLpyuuFTwd9gMvkD4gKyxdkwK7uRhMf/ozTDT&#10;7sZ7uuahFBHCPkMFJoQmk9IXhiz6oWuIo3d0rcUQZVtK3eItwm0tx0mSSosVxwWDDf0aKk75xSo4&#10;r/G8HNGlTJNqxf9muvuZ0k6p/me3/AYRqAvv8Ku91QrG6QSeZ+IR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sCOTcMAAADcAAAADwAAAAAAAAAAAAAAAACYAgAAZHJzL2Rv&#10;d25yZXYueG1sUEsFBgAAAAAEAAQA9QAAAIgDAAAAAA==&#10;" fillcolor="#c0504d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gzgsYA&#10;AADcAAAADwAAAGRycy9kb3ducmV2LnhtbESPQWvCQBSE74L/YXlCL0U3Fapp6iZIi6W9CGqx10f2&#10;mQSzb0N2TWJ/fbcgeBxm5htmlQ2mFh21rrKs4GkWgSDOra64UPB92ExjEM4ja6wtk4IrOcjS8WiF&#10;ibY976jb+0IECLsEFZTeN4mULi/JoJvZhjh4J9sa9EG2hdQt9gFuajmPooU0WHFYKLGht5Ly8/5i&#10;FMTX2By74/bjh764f//d6uX68UWph8mwfgXhafD38K39qRXMF8/wfyYcAZ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NgzgsYAAADcAAAADwAAAAAAAAAAAAAAAACYAgAAZHJz&#10;L2Rvd25yZXYueG1sUEsFBgAAAAAEAAQA9QAAAIsD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qt9cYA&#10;AADcAAAADwAAAGRycy9kb3ducmV2LnhtbESPT2vCQBTE70K/w/IKvUjd1ENMo6tIpaVeBP+g10f2&#10;NQnNvg3ZNYl+elcQPA4z8xtmtuhNJVpqXGlZwccoAkGcWV1yruCw/35PQDiPrLGyTAou5GAxfxnM&#10;MNW24y21O5+LAGGXooLC+zqV0mUFGXQjWxMH7882Bn2QTS51g12Am0qOoyiWBksOCwXW9FVQ9r87&#10;GwXJJTHH9rj5OdGau9V1oyfL4adSb6/9cgrCU++f4Uf7VysYxzHcz4QjIO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Aqt9cYAAADcAAAADwAAAAAAAAAAAAAAAACYAgAAZHJz&#10;L2Rvd25yZXYueG1sUEsFBgAAAAAEAAQA9QAAAIsDAAAAAA==&#10;" strokecolor="windowText" strokeweight="1pt"/>
                    </v:group>
                  </w:pict>
                </mc:Fallback>
              </mc:AlternateContent>
            </w: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       All of the octagons in the pattern are congruent.         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       The pattern has line symmetry.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       The pattern has rotational symmetry.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highlight w:val="yellow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highlight w:val="yellow"/>
                <w:lang w:eastAsia="en-AU"/>
              </w:rPr>
              <w:t xml:space="preserve">(Since there are squares and octagons, 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highlight w:val="yellow"/>
                <w:lang w:eastAsia="en-AU"/>
              </w:rPr>
              <w:t xml:space="preserve">      not all are congruent)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A parallelogram </w:t>
            </w:r>
            <w:r w:rsidRPr="006877E1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ABCD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has both its diagonals drawn, intersecting at </w:t>
            </w:r>
            <w:r w:rsidRPr="006877E1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E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.</w:t>
            </w:r>
          </w:p>
          <w:p w:rsidR="006877E1" w:rsidRPr="006877E1" w:rsidRDefault="00EF6923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94" type="#_x0000_t75" style="position:absolute;margin-left:217.5pt;margin-top:11.1pt;width:204.3pt;height:102.3pt;z-index:251821056;mso-position-horizontal-relative:text;mso-position-vertical-relative:text">
                  <v:imagedata r:id="rId163" o:title=""/>
                </v:shape>
                <o:OLEObject Type="Embed" ProgID="FXDraw3.Document" ShapeID="_x0000_s1194" DrawAspect="Content" ObjectID="_1460097058" r:id="rId164"/>
              </w:objec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Which statement is true?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828224" behindDoc="0" locked="0" layoutInCell="1" allowOverlap="1" wp14:anchorId="63016C22" wp14:editId="489E4664">
                      <wp:simplePos x="0" y="0"/>
                      <wp:positionH relativeFrom="column">
                        <wp:posOffset>235585</wp:posOffset>
                      </wp:positionH>
                      <wp:positionV relativeFrom="paragraph">
                        <wp:posOffset>15239</wp:posOffset>
                      </wp:positionV>
                      <wp:extent cx="171450" cy="1000125"/>
                      <wp:effectExtent l="0" t="0" r="19050" b="28575"/>
                      <wp:wrapNone/>
                      <wp:docPr id="267" name="Group 2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1000125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6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7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C0504D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7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AA440C9" id="Group 267" o:spid="_x0000_s1026" style="position:absolute;margin-left:18.55pt;margin-top:1.2pt;width:13.5pt;height:78.75pt;z-index:251828224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mcHMMA&#10;AADcAAAADwAAAGRycy9kb3ducmV2LnhtbERPy2rCQBTdC/2H4Ra6EZ3URUxTJ0FaWnQj1BbdXjK3&#10;SWjmTshM8/DrnYXg8nDem3w0jeipc7VlBc/LCARxYXXNpYKf749FAsJ5ZI2NZVIwkYM8e5htMNV2&#10;4C/qj74UIYRdigoq79tUSldUZNAtbUscuF/bGfQBdqXUHQ4h3DRyFUWxNFhzaKiwpbeKir/jv1GQ&#10;TIk59afD55n2PLxfDnq9nb8o9fQ4bl9BeBr9XXxz77SCVRzWhjPhCMjs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tmcHMMAAADcAAAADwAAAAAAAAAAAAAAAACYAgAAZHJzL2Rv&#10;d25yZXYueG1sUEsFBgAAAAAEAAQA9QAAAIg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U5h8YA&#10;AADcAAAADwAAAGRycy9kb3ducmV2LnhtbESPQWvCQBSE74L/YXlCL2I29WBjzCpSaWkvQq3o9ZF9&#10;JsHs25Bdk9hf3y0UPA4z8w2TbQZTi45aV1lW8BzFIIhzqysuFBy/32YJCOeRNdaWScGdHGzW41GG&#10;qbY9f1F38IUIEHYpKii9b1IpXV6SQRfZhjh4F9sa9EG2hdQt9gFuajmP44U0WHFYKLGh15Ly6+Fm&#10;FCT3xJy60/79TJ/c7372+mU7XSr1NBm2KxCeBv8I/7c/tIL5Ygl/Z8IR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ZU5h8YAAADcAAAADwAAAAAAAAAAAAAAAACYAgAAZHJz&#10;L2Rvd25yZXYueG1sUEsFBgAAAAAEAAQA9QAAAIsD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Iek8EA&#10;AADcAAAADwAAAGRycy9kb3ducmV2LnhtbERPz2vCMBS+D/wfwht4m6mFqlSj6OZgBy/Wwa6P5tmU&#10;NS9tE2333y8HwePH93uzG20j7tT72rGC+SwBQVw6XXOl4Pvy+bYC4QOyxsYxKfgjD7vt5GWDuXYD&#10;n+lehErEEPY5KjAhtLmUvjRk0c9cSxy5q+sthgj7SuoehxhuG5kmyUJarDk2GGzp3VD5W9ysgu6I&#10;3X5Ot2qR1B/8Y7LTIaOTUtPXcb8GEWgMT/HD/aUVpMs4P56JR0Bu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QiHpPBAAAA3AAAAA8AAAAAAAAAAAAAAAAAmAIAAGRycy9kb3du&#10;cmV2LnhtbFBLBQYAAAAABAAEAPUAAACGAwAAAAA=&#10;" fillcolor="#c0504d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qjXMUA&#10;AADcAAAADwAAAGRycy9kb3ducmV2LnhtbESPQWvCQBSE7wX/w/KEXopu9FBjdBVRWtqLYBS9PrLP&#10;JJh9G7JrEvvru4WCx2FmvmGW695UoqXGlZYVTMYRCOLM6pJzBafjxygG4TyyxsoyKXiQg/Vq8LLE&#10;RNuOD9SmPhcBwi5BBYX3dSKlywoy6Ma2Jg7e1TYGfZBNLnWDXYCbSk6j6F0aLDksFFjTtqDslt6N&#10;gvgRm3N73n9e6Ju73c9ezzZvc6Veh/1mAcJT75/h//aXVjCdTeD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OqNcxQAAANwAAAAPAAAAAAAAAAAAAAAAAJgCAABkcnMv&#10;ZG93bnJldi54bWxQSwUGAAAAAAQABAD1AAAAigMAAAAA&#10;" strokecolor="windowText" strokeweight="1pt"/>
                    </v:group>
                  </w:pict>
                </mc:Fallback>
              </mc:AlternateContent>
            </w: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Pr="006877E1">
              <w:t xml:space="preserve"> </w:t>
            </w:r>
            <w:r w:rsidRPr="006877E1">
              <w:rPr>
                <w:color w:val="FF0000"/>
                <w:position w:val="-6"/>
              </w:rPr>
              <w:object w:dxaOrig="1876" w:dyaOrig="300">
                <v:shape id="_x0000_i1051" type="#_x0000_t75" style="width:93.6pt;height:15.45pt" o:ole="">
                  <v:imagedata r:id="rId60" o:title=""/>
                </v:shape>
                <o:OLEObject Type="Embed" ProgID="FXE300.Equation" ShapeID="_x0000_i1051" DrawAspect="Content" ObjectID="_1460096987" r:id="rId165"/>
              </w:objec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Pr="006877E1">
              <w:rPr>
                <w:color w:val="FF0000"/>
                <w:position w:val="-6"/>
              </w:rPr>
              <w:object w:dxaOrig="1840" w:dyaOrig="300">
                <v:shape id="_x0000_i1052" type="#_x0000_t75" style="width:91.55pt;height:15.45pt" o:ole="">
                  <v:imagedata r:id="rId62" o:title=""/>
                </v:shape>
                <o:OLEObject Type="Embed" ProgID="FXE300.Equation" ShapeID="_x0000_i1052" DrawAspect="Content" ObjectID="_1460096988" r:id="rId166"/>
              </w:objec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Pr="006877E1">
              <w:rPr>
                <w:color w:val="FF0000"/>
                <w:position w:val="-6"/>
              </w:rPr>
              <w:object w:dxaOrig="1840" w:dyaOrig="300">
                <v:shape id="_x0000_i1053" type="#_x0000_t75" style="width:91.55pt;height:15.45pt" o:ole="">
                  <v:imagedata r:id="rId167" o:title=""/>
                </v:shape>
                <o:OLEObject Type="Embed" ProgID="FXE300.Equation" ShapeID="_x0000_i1053" DrawAspect="Content" ObjectID="_1460096989" r:id="rId168"/>
              </w:objec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Pr="006877E1">
              <w:rPr>
                <w:color w:val="FF0000"/>
                <w:position w:val="-6"/>
              </w:rPr>
              <w:object w:dxaOrig="1880" w:dyaOrig="300">
                <v:shape id="_x0000_i1054" type="#_x0000_t75" style="width:94.65pt;height:15.45pt" o:ole="">
                  <v:imagedata r:id="rId66" o:title=""/>
                </v:shape>
                <o:OLEObject Type="Embed" ProgID="FXE300.Equation" ShapeID="_x0000_i1054" DrawAspect="Content" ObjectID="_1460096990" r:id="rId169"/>
              </w:objec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highlight w:val="yellow"/>
                <w:lang w:eastAsia="en-AU"/>
              </w:rPr>
              <w:t>Can use AAS to show congruence.</w:t>
            </w: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EF6923" w:rsidP="006877E1">
            <w:pPr>
              <w:ind w:right="5562"/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>
                <v:shape id="_x0000_s1195" type="#_x0000_t75" style="position:absolute;margin-left:233.75pt;margin-top:5.3pt;width:230.3pt;height:227.7pt;z-index:251822080;mso-position-horizontal-relative:text;mso-position-vertical-relative:text">
                  <v:imagedata r:id="rId170" o:title=""/>
                </v:shape>
                <o:OLEObject Type="Embed" ProgID="FXDraw3.Document" ShapeID="_x0000_s1195" DrawAspect="Content" ObjectID="_1460097059" r:id="rId171"/>
              </w:objec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6877E1" w:rsidRPr="006877E1">
              <w:rPr>
                <w:rFonts w:ascii="Times New Roman" w:hAnsi="Times New Roman"/>
                <w:i/>
                <w:sz w:val="24"/>
                <w:szCs w:val="24"/>
              </w:rPr>
              <w:t>PQR</w: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 is reflected in the </w:t>
            </w:r>
            <w:r w:rsidR="006877E1" w:rsidRPr="006877E1">
              <w:rPr>
                <w:rFonts w:ascii="Times New Roman" w:hAnsi="Times New Roman"/>
                <w:i/>
                <w:sz w:val="24"/>
                <w:szCs w:val="24"/>
              </w:rPr>
              <w:t>x</w: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 axis and then translated to the right.</w:t>
            </w:r>
          </w:p>
          <w:p w:rsidR="006877E1" w:rsidRPr="006877E1" w:rsidRDefault="006877E1" w:rsidP="006877E1">
            <w:pPr>
              <w:ind w:right="5278"/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Which figure is its image? 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829248" behindDoc="0" locked="0" layoutInCell="1" allowOverlap="1" wp14:anchorId="53F47D48" wp14:editId="6577123D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11430</wp:posOffset>
                      </wp:positionV>
                      <wp:extent cx="171450" cy="944880"/>
                      <wp:effectExtent l="0" t="0" r="19050" b="26670"/>
                      <wp:wrapNone/>
                      <wp:docPr id="272" name="Group 2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7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B165D" w:rsidRDefault="009B165D" w:rsidP="006877E1">
                                    <w:pPr>
                                      <w:rPr>
                                        <w:rFonts w:eastAsia="Times New Roman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7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B165D" w:rsidRDefault="009B165D" w:rsidP="006877E1">
                                    <w:pPr>
                                      <w:rPr>
                                        <w:rFonts w:eastAsia="Times New Roman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7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C0504D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B165D" w:rsidRDefault="009B165D" w:rsidP="006877E1">
                                    <w:pPr>
                                      <w:rPr>
                                        <w:rFonts w:eastAsia="Times New Roman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7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B165D" w:rsidRDefault="009B165D" w:rsidP="006877E1">
                                    <w:pPr>
                                      <w:rPr>
                                        <w:rFonts w:eastAsia="Times New Roman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3F47D48" id="Group 272" o:spid="_x0000_s1034" style="position:absolute;margin-left:18.8pt;margin-top:.9pt;width:13.5pt;height:74.4pt;z-index:251829248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">
                      <v:roundrect id="AutoShape 3" o:spid="_x0000_s1035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SYsMYA&#10;AADcAAAADwAAAGRycy9kb3ducmV2LnhtbESPQWvCQBSE74L/YXlCL6KbWqhp6iZIi6W9CGqx10f2&#10;mQSzb0N2TWJ/fbcgeBxm5htmlQ2mFh21rrKs4HEegSDOra64UPB92MxiEM4ja6wtk4IrOcjS8WiF&#10;ibY976jb+0IECLsEFZTeN4mULi/JoJvbhjh4J9sa9EG2hdQt9gFuarmIomdpsOKwUGJDbyXl5/3F&#10;KIivsTl2x+3HD31x//671cv19EWph8mwfgXhafD38K39qRUslk/wfyYcAZ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aSYsMYAAADcAAAADwAAAAAAAAAAAAAAAACYAgAAZHJz&#10;L2Rvd25yZXYueG1sUEsFBgAAAAAEAAQA9QAAAIsDAAAAAA==&#10;" strokecolor="windowText" strokeweight="1pt">
                        <v:textbox>
                          <w:txbxContent>
                            <w:p w:rsidR="009B165D" w:rsidRDefault="009B165D" w:rsidP="006877E1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v:textbox>
                      </v:roundrect>
                      <v:roundrect id="AutoShape 4" o:spid="_x0000_s1036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0AxMYA&#10;AADcAAAADwAAAGRycy9kb3ducmV2LnhtbESPQWvCQBSE74L/YXlCL6KbSqlp6iZIi6W9CGqx10f2&#10;mQSzb0N2TWJ/fbcgeBxm5htmlQ2mFh21rrKs4HEegSDOra64UPB92MxiEM4ja6wtk4IrOcjS8WiF&#10;ibY976jb+0IECLsEFZTeN4mULi/JoJvbhjh4J9sa9EG2hdQt9gFuarmIomdpsOKwUGJDbyXl5/3F&#10;KIivsTl2x+3HD31x//671cv19EWph8mwfgXhafD38K39qRUslk/wfyYcAZ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k0AxMYAAADcAAAADwAAAAAAAAAAAAAAAACYAgAAZHJz&#10;L2Rvd25yZXYueG1sUEsFBgAAAAAEAAQA9QAAAIsDAAAAAA==&#10;" strokecolor="windowText" strokeweight="1pt">
                        <v:textbox>
                          <w:txbxContent>
                            <w:p w:rsidR="009B165D" w:rsidRDefault="009B165D" w:rsidP="006877E1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v:textbox>
                      </v:roundrect>
                      <v:roundrect id="AutoShape 5" o:spid="_x0000_s1037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W9C8QA&#10;AADcAAAADwAAAGRycy9kb3ducmV2LnhtbESPQWvCQBSE7wX/w/KE3pqNQqzEbILaFnrwUhW8PrLP&#10;bDD7NmZXTf99t1DocZiZb5iiGm0n7jT41rGCWZKCIK6dbrlRcDx8vCxB+ICssXNMCr7JQ1VOngrM&#10;tXvwF933oRERwj5HBSaEPpfS14Ys+sT1xNE7u8FiiHJopB7wEeG2k/M0XUiLLccFgz1tDdWX/c0q&#10;uL7jdT2jW7NI2zc+mWy3yWin1PN0XK9ABBrDf/iv/akVzF8z+D0Tj4As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RVvQvEAAAA3AAAAA8AAAAAAAAAAAAAAAAAmAIAAGRycy9k&#10;b3ducmV2LnhtbFBLBQYAAAAABAAEAPUAAACJAwAAAAA=&#10;" fillcolor="#c0504d" strokecolor="windowText" strokeweight="1pt">
                        <v:textbox>
                          <w:txbxContent>
                            <w:p w:rsidR="009B165D" w:rsidRDefault="009B165D" w:rsidP="006877E1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v:textbox>
                      </v:roundrect>
                      <v:roundrect id="AutoShape 6" o:spid="_x0000_s1038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M7KMUA&#10;AADcAAAADwAAAGRycy9kb3ducmV2LnhtbESPT2vCQBTE7wW/w/IEL0U39aAxdRWxKPUi+Ae9PrKv&#10;STD7NmTXJPbTu4WCx2FmfsPMl50pRUO1Kywr+BhFIIhTqwvOFJxPm2EMwnlkjaVlUvAgB8tF722O&#10;ibYtH6g5+kwECLsEFeTeV4mULs3JoBvZijh4P7Y26IOsM6lrbAPclHIcRRNpsOCwkGNF65zS2/Fu&#10;FMSP2Fyay357pR23X797PV29z5Qa9LvVJwhPnX+F/9vfWsF4OoG/M+EIyMU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0zsoxQAAANwAAAAPAAAAAAAAAAAAAAAAAJgCAABkcnMv&#10;ZG93bnJldi54bWxQSwUGAAAAAAQABAD1AAAAigMAAAAA&#10;" strokecolor="windowText" strokeweight="1pt">
                        <v:textbox>
                          <w:txbxContent>
                            <w:p w:rsidR="009B165D" w:rsidRDefault="009B165D" w:rsidP="006877E1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v:textbox>
                      </v:roundrect>
                    </v:group>
                  </w:pict>
                </mc:Fallback>
              </mc:AlternateContent>
            </w: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     Triangle A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     Triangle B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     Triangle C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     Triangle D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  <w:highlight w:val="yellow"/>
              </w:rPr>
              <w:t>Reflection gives D then translation gives B.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EF6923" w:rsidP="006877E1">
            <w:pPr>
              <w:ind w:right="5846"/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>
                <v:shape id="_x0000_s1196" type="#_x0000_t75" style="position:absolute;margin-left:286.5pt;margin-top:1.75pt;width:173.9pt;height:176.2pt;z-index:251823104;mso-position-horizontal-relative:text;mso-position-vertical-relative:text">
                  <v:imagedata r:id="rId172" o:title=""/>
                </v:shape>
                <o:OLEObject Type="Embed" ProgID="FXDraw3.Document" ShapeID="_x0000_s1196" DrawAspect="Content" ObjectID="_1460097060" r:id="rId173"/>
              </w:objec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The point P (-5, 4) is reflected in the line </w:t>
            </w:r>
            <w:r w:rsidR="006877E1" w:rsidRPr="006877E1">
              <w:rPr>
                <w:rFonts w:ascii="Times New Roman" w:hAnsi="Times New Roman"/>
                <w:i/>
                <w:sz w:val="24"/>
                <w:szCs w:val="24"/>
              </w:rPr>
              <w:t>y</w: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 = </w:t>
            </w:r>
            <w:r w:rsidR="006877E1" w:rsidRPr="006877E1">
              <w:rPr>
                <w:rFonts w:ascii="Times New Roman" w:hAnsi="Times New Roman"/>
                <w:i/>
                <w:sz w:val="24"/>
                <w:szCs w:val="24"/>
              </w:rPr>
              <w:t>x</w: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 and then rotated 180</w:t>
            </w:r>
            <w:r w:rsidR="006877E1" w:rsidRPr="006877E1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 in an anticlockwise direction about the origin.</w:t>
            </w:r>
          </w:p>
          <w:p w:rsidR="006877E1" w:rsidRPr="006877E1" w:rsidRDefault="006877E1" w:rsidP="006877E1">
            <w:pPr>
              <w:ind w:right="5846"/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>Which point is the image after these two transformations?</w:t>
            </w:r>
          </w:p>
          <w:p w:rsidR="006877E1" w:rsidRPr="006877E1" w:rsidRDefault="006877E1" w:rsidP="006877E1">
            <w:pPr>
              <w:ind w:right="4995"/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</w:p>
          <w:p w:rsidR="006877E1" w:rsidRPr="006877E1" w:rsidRDefault="006877E1" w:rsidP="006877E1">
            <w:pPr>
              <w:spacing w:after="120"/>
              <w:ind w:right="4995"/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830272" behindDoc="0" locked="0" layoutInCell="1" allowOverlap="1" wp14:anchorId="6D236A0A" wp14:editId="02A7EA63">
                      <wp:simplePos x="0" y="0"/>
                      <wp:positionH relativeFrom="column">
                        <wp:posOffset>104775</wp:posOffset>
                      </wp:positionH>
                      <wp:positionV relativeFrom="paragraph">
                        <wp:posOffset>25400</wp:posOffset>
                      </wp:positionV>
                      <wp:extent cx="171450" cy="876300"/>
                      <wp:effectExtent l="0" t="0" r="19050" b="19050"/>
                      <wp:wrapNone/>
                      <wp:docPr id="277" name="Group 2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71450" cy="876300"/>
                                <a:chOff x="3420" y="8403"/>
                                <a:chExt cx="270" cy="1380"/>
                              </a:xfrm>
                            </wpg:grpSpPr>
                            <wps:wsp>
                              <wps:cNvPr id="278" name="AutoShape 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4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79" name="AutoShape 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778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0" name="AutoShape 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1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1" name="AutoShape 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6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C0504D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A3E7FC9" id="Group 277" o:spid="_x0000_s1026" style="position:absolute;margin-left:8.25pt;margin-top:2pt;width:13.5pt;height:69pt;z-index:251830272" coordorigin="3420,8403" coordsize="270,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">
                      <v:roundrect id="AutoShape 70" o:spid="_x0000_s1027" style="position:absolute;left:3420;top:84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UqCsEA&#10;AADcAAAADwAAAGRycy9kb3ducmV2LnhtbERPz2vCMBS+C/sfwht4s8kEdeuMMgbKbmK3w45vzVtb&#10;1rzUJK2df705CB4/vt/r7WhbMZAPjWMNT5kCQVw603Cl4etzN3sGESKywdYxafinANvNw2SNuXFn&#10;PtJQxEqkEA45aqhj7HIpQ1mTxZC5jjhxv85bjAn6ShqP5xRuWzlXaiktNpwaauzovabyr+ithtKo&#10;Xvnv4fDys4jFZehPLPcnraeP49sriEhjvItv7g+jYb5Ka9OZdATk5go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ElKgrBAAAA3AAAAA8AAAAAAAAAAAAAAAAAmAIAAGRycy9kb3du&#10;cmV2LnhtbFBLBQYAAAAABAAEAPUAAACGAwAAAAA=&#10;"/>
                      <v:roundrect id="AutoShape 71" o:spid="_x0000_s1028" style="position:absolute;left:3420;top:8778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mPkcQA&#10;AADcAAAADwAAAGRycy9kb3ducmV2LnhtbESPQWsCMRSE7wX/Q3hCbzVRsNXVKFKo9Fa6evD43Dx3&#10;Fzcva5Jdt/31TaHQ4zAz3zDr7WAb0ZMPtWMN04kCQVw4U3Op4Xh4e1qACBHZYOOYNHxRgO1m9LDG&#10;zLg7f1Kfx1IkCIcMNVQxtpmUoajIYpi4ljh5F+ctxiR9KY3He4LbRs6UepYWa04LFbb0WlFxzTur&#10;oTCqU/7UfyzP85h/992N5f6m9eN42K1ARBrif/iv/W40zF6W8HsmHQG5+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pj5HEAAAA3AAAAA8AAAAAAAAAAAAAAAAAmAIAAGRycy9k&#10;b3ducmV2LnhtbFBLBQYAAAAABAAEAPUAAACJAwAAAAA=&#10;"/>
                      <v:roundrect id="AutoShape 72" o:spid="_x0000_s1029" style="position:absolute;left:3420;top:91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ZWK8AA&#10;AADcAAAADwAAAGRycy9kb3ducmV2LnhtbERPz2vCMBS+C/sfwhvspsmEiatGkYGym1h32PGtebbF&#10;5qUmae38681B8Pjx/V6uB9uInnyoHWt4nygQxIUzNZcafo7b8RxEiMgGG8ek4Z8CrFcvoyVmxl35&#10;QH0eS5FCOGSooYqxzaQMRUUWw8S1xIk7OW8xJuhLaTxeU7ht5FSpmbRYc2qosKWviopz3lkNhVGd&#10;8r/9/vPvI+a3vruw3F20fnsdNgsQkYb4FD/c30bDdJ7mpzPpCMjV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oZWK8AAAADcAAAADwAAAAAAAAAAAAAAAACYAgAAZHJzL2Rvd25y&#10;ZXYueG1sUEsFBgAAAAAEAAQA9QAAAIUDAAAAAA==&#10;"/>
                      <v:roundrect id="AutoShape 73" o:spid="_x0000_s1030" style="position:absolute;left:3420;top:96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QuycMA&#10;AADcAAAADwAAAGRycy9kb3ducmV2LnhtbESP0YrCMBRE3xf8h3CFfVk0tQ8i1SgiisLCQtUPuDTX&#10;ptjc1Cba7n79RhB8HGbmDLNY9bYWD2p95VjBZJyAIC6crrhUcD7tRjMQPiBrrB2Tgl/ysFoOPhaY&#10;addxTo9jKEWEsM9QgQmhyaT0hSGLfuwa4uhdXGsxRNmWUrfYRbitZZokU2mx4rhgsKGNoeJ6vFsF&#10;l+/btm6c6aovmfq/n1uO5T5X6nPYr+cgAvXhHX61D1pBOpvA80w8AnL5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XQuycMAAADcAAAADwAAAAAAAAAAAAAAAACYAgAAZHJzL2Rv&#10;d25yZXYueG1sUEsFBgAAAAAEAAQA9QAAAIgDAAAAAA==&#10;" fillcolor="#c0504d"/>
                    </v:group>
                  </w:pict>
                </mc:Fallback>
              </mc:AlternateContent>
            </w: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A (4, 5). </w:t>
            </w:r>
          </w:p>
          <w:p w:rsidR="006877E1" w:rsidRPr="006877E1" w:rsidRDefault="006877E1" w:rsidP="006877E1">
            <w:pPr>
              <w:spacing w:after="120"/>
              <w:ind w:right="4995"/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B (4, -5).</w:t>
            </w:r>
          </w:p>
          <w:p w:rsidR="006877E1" w:rsidRPr="006877E1" w:rsidRDefault="006877E1" w:rsidP="006877E1">
            <w:pPr>
              <w:spacing w:after="120"/>
              <w:ind w:right="4995"/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C (-5, -4).</w:t>
            </w:r>
          </w:p>
          <w:p w:rsidR="006877E1" w:rsidRPr="006877E1" w:rsidRDefault="006877E1" w:rsidP="006877E1">
            <w:pPr>
              <w:spacing w:after="120"/>
              <w:ind w:right="4995"/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D (-4, 5).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Which of the congruence tests could be used to show that  </w:t>
            </w:r>
            <w:r w:rsidRPr="006877E1">
              <w:rPr>
                <w:rFonts w:ascii="Times New Roman" w:eastAsiaTheme="minorHAnsi" w:hAnsi="Times New Roman"/>
                <w:color w:val="FF0000"/>
                <w:position w:val="-6"/>
                <w:sz w:val="24"/>
                <w:szCs w:val="24"/>
              </w:rPr>
              <w:object w:dxaOrig="1973" w:dyaOrig="300">
                <v:shape id="_x0000_i1055" type="#_x0000_t75" style="width:98.75pt;height:15.45pt" o:ole="">
                  <v:imagedata r:id="rId72" o:title=""/>
                </v:shape>
                <o:OLEObject Type="Embed" ProgID="FXE300.Equation" ShapeID="_x0000_i1055" DrawAspect="Content" ObjectID="_1460096991" r:id="rId174"/>
              </w:object>
            </w:r>
          </w:p>
          <w:p w:rsidR="006877E1" w:rsidRPr="006877E1" w:rsidRDefault="00EF6923" w:rsidP="006877E1">
            <w:pPr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>
                <v:shape id="_x0000_s1197" type="#_x0000_t75" style="position:absolute;margin-left:102pt;margin-top:4.9pt;width:147.95pt;height:159.15pt;z-index:251824128;mso-position-horizontal-relative:text;mso-position-vertical-relative:text">
                  <v:imagedata r:id="rId74" o:title=""/>
                </v:shape>
                <o:OLEObject Type="Embed" ProgID="FXDraw3.Document" ShapeID="_x0000_s1197" DrawAspect="Content" ObjectID="_1460097061" r:id="rId175"/>
              </w:objec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6877E1">
              <w:rPr>
                <w:rFonts w:ascii="Times New Roman" w:hAnsi="Times New Roman"/>
                <w:sz w:val="24"/>
                <w:szCs w:val="24"/>
                <w:highlight w:val="yellow"/>
              </w:rPr>
              <w:t>Use the right angle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6877E1">
              <w:rPr>
                <w:rFonts w:ascii="Times New Roman" w:hAnsi="Times New Roman"/>
                <w:sz w:val="24"/>
                <w:szCs w:val="24"/>
                <w:highlight w:val="yellow"/>
              </w:rPr>
              <w:t>the 33</w:t>
            </w:r>
            <w:r w:rsidRPr="006877E1">
              <w:rPr>
                <w:rFonts w:ascii="Times New Roman" w:hAnsi="Times New Roman"/>
                <w:sz w:val="24"/>
                <w:szCs w:val="24"/>
                <w:highlight w:val="yellow"/>
                <w:vertAlign w:val="superscript"/>
              </w:rPr>
              <w:t>o</w:t>
            </w:r>
            <w:r w:rsidRPr="006877E1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angle and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6877E1">
              <w:rPr>
                <w:rFonts w:ascii="Times New Roman" w:hAnsi="Times New Roman"/>
                <w:sz w:val="24"/>
                <w:szCs w:val="24"/>
                <w:highlight w:val="yellow"/>
              </w:rPr>
              <w:t>the common side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  <w:highlight w:val="yellow"/>
              </w:rPr>
              <w:t>for AAS.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831296" behindDoc="0" locked="0" layoutInCell="1" allowOverlap="1" wp14:anchorId="2445BE51" wp14:editId="22A30032">
                      <wp:simplePos x="0" y="0"/>
                      <wp:positionH relativeFrom="column">
                        <wp:posOffset>139700</wp:posOffset>
                      </wp:positionH>
                      <wp:positionV relativeFrom="paragraph">
                        <wp:posOffset>46355</wp:posOffset>
                      </wp:positionV>
                      <wp:extent cx="4362450" cy="114300"/>
                      <wp:effectExtent l="0" t="0" r="19050" b="19050"/>
                      <wp:wrapNone/>
                      <wp:docPr id="282" name="Group 2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362450" cy="114300"/>
                                <a:chOff x="2430" y="3420"/>
                                <a:chExt cx="6870" cy="180"/>
                              </a:xfrm>
                            </wpg:grpSpPr>
                            <wps:wsp>
                              <wps:cNvPr id="283" name="AutoShape 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4" name="AutoShap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C0504D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5" name="AutoShape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6" name="AutoShape 8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5EE68CB" id="Group 282" o:spid="_x0000_s1026" style="position:absolute;margin-left:11pt;margin-top:3.65pt;width:343.5pt;height:9pt;z-index:251831296" coordorigin="2430,3420" coordsize="687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">
                      <v:roundrect id="AutoShape 83" o:spid="_x0000_s1027" style="position:absolute;left:90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TIXMQA&#10;AADcAAAADwAAAGRycy9kb3ducmV2LnhtbESPQWsCMRSE7wX/Q3hCbzVRadHVKFKo9Fa6evD43Dx3&#10;Fzcva5Jdt/31TaHQ4zAz3zDr7WAb0ZMPtWMN04kCQVw4U3Op4Xh4e1qACBHZYOOYNHxRgO1m9LDG&#10;zLg7f1Kfx1IkCIcMNVQxtpmUoajIYpi4ljh5F+ctxiR9KY3He4LbRs6UepEWa04LFbb0WlFxzTur&#10;oTCqU/7UfyzPzzH/7rsby/1N68fxsFuBiDTE//Bf+91omC3m8HsmHQG5+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UyFzEAAAA3AAAAA8AAAAAAAAAAAAAAAAAmAIAAGRycy9k&#10;b3ducmV2LnhtbFBLBQYAAAAABAAEAPUAAACJAwAAAAA=&#10;"/>
                      <v:roundrect id="AutoShape 84" o:spid="_x0000_s1028" style="position:absolute;left:24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ONUcQA&#10;AADcAAAADwAAAGRycy9kb3ducmV2LnhtbESP0WrCQBRE34X+w3ILfZG6MYhI6ipSWloQhEQ/4JK9&#10;ZoPZuzG7mrRf7wqCj8PMnGGW68E24kqdrx0rmE4SEMSl0zVXCg777/cFCB+QNTaOScEfeVivXkZL&#10;zLTrOadrESoRIewzVGBCaDMpfWnIop+4ljh6R9dZDFF2ldQd9hFuG5kmyVxarDkuGGzp01B5Ki5W&#10;wXF7/mpaZ/p6LFP/vzvnWP3kSr29DpsPEIGG8Aw/2r9aQbqYwf1MPAJ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DjVHEAAAA3AAAAA8AAAAAAAAAAAAAAAAAmAIAAGRycy9k&#10;b3ducmV2LnhtbFBLBQYAAAAABAAEAPUAAACJAwAAAAA=&#10;" fillcolor="#c0504d"/>
                      <v:roundrect id="AutoShape 85" o:spid="_x0000_s1029" style="position:absolute;left:45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H1s8QA&#10;AADcAAAADwAAAGRycy9kb3ducmV2LnhtbESPQWsCMRSE7wX/Q3hCbzVRUOzWKCK09FZcPXh83bzu&#10;Lm5e1iS7bvvrG0HwOMzMN8xqM9hG9ORD7VjDdKJAEBfO1FxqOB7eX5YgQkQ22DgmDb8UYLMePa0w&#10;M+7Ke+rzWIoE4ZChhirGNpMyFBVZDBPXEifvx3mLMUlfSuPxmuC2kTOlFtJizWmhwpZ2FRXnvLMa&#10;CqM65U/91+v3POZ/fXdh+XHR+nk8bN9ARBriI3xvfxoNs+UcbmfS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rx9bPEAAAA3AAAAA8AAAAAAAAAAAAAAAAAmAIAAGRycy9k&#10;b3ducmV2LnhtbFBLBQYAAAAABAAEAPUAAACJAwAAAAA=&#10;"/>
                      <v:roundrect id="AutoShape 86" o:spid="_x0000_s1030" style="position:absolute;left:67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NrxMQA&#10;AADcAAAADwAAAGRycy9kb3ducmV2LnhtbESPQWsCMRSE7wX/Q3hCbzVRUHQ1iggt3krXHnp8bp67&#10;i5uXNcmu2/76plDwOMzMN8xmN9hG9ORD7VjDdKJAEBfO1Fxq+Dy9vixBhIhssHFMGr4pwG47etpg&#10;ZtydP6jPYykShEOGGqoY20zKUFRkMUxcS5y8i/MWY5K+lMbjPcFtI2dKLaTFmtNChS0dKiqueWc1&#10;FEZ1yn/176vzPOY/fXdj+XbT+nk87NcgIg3xEf5vH42G2XIBf2fSEZD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oja8TEAAAA3AAAAA8AAAAAAAAAAAAAAAAAmAIAAGRycy9k&#10;b3ducmV2LnhtbFBLBQYAAAAABAAEAPUAAACJAwAAAAA=&#10;"/>
                    </v:group>
                  </w:pict>
                </mc:Fallback>
              </mc:AlternateContent>
            </w: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  AAS                               RHS                           SAS                             SSS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EF6923" w:rsidP="006877E1">
            <w:pPr>
              <w:ind w:right="612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  <w:object w:dxaOrig="1440" w:dyaOrig="1440">
                <v:shape id="_x0000_s1174" type="#_x0000_t75" style="position:absolute;margin-left:271.5pt;margin-top:7.6pt;width:188.9pt;height:176.2pt;z-index:251789312;mso-position-horizontal-relative:text;mso-position-vertical-relative:text">
                  <v:imagedata r:id="rId176" o:title=""/>
                </v:shape>
                <o:OLEObject Type="Embed" ProgID="FXDraw3.Document" ShapeID="_x0000_s1174" DrawAspect="Content" ObjectID="_1460097062" r:id="rId177"/>
              </w:objec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The point A (3, 5) is reflected in the line </w:t>
            </w:r>
            <w:r w:rsidR="006877E1" w:rsidRPr="006877E1">
              <w:rPr>
                <w:rFonts w:ascii="Times New Roman" w:hAnsi="Times New Roman"/>
                <w:i/>
                <w:sz w:val="24"/>
                <w:szCs w:val="24"/>
              </w:rPr>
              <w:t>y</w: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 = -</w:t>
            </w:r>
            <w:r w:rsidR="006877E1" w:rsidRPr="006877E1">
              <w:rPr>
                <w:rFonts w:ascii="Times New Roman" w:hAnsi="Times New Roman"/>
                <w:i/>
                <w:sz w:val="24"/>
                <w:szCs w:val="24"/>
              </w:rPr>
              <w:t>x</w: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 and then translated 10 units to the right and 6 units upward.</w:t>
            </w:r>
          </w:p>
          <w:p w:rsidR="006877E1" w:rsidRPr="006877E1" w:rsidRDefault="006877E1" w:rsidP="006877E1">
            <w:pPr>
              <w:ind w:right="6129"/>
              <w:rPr>
                <w:rFonts w:asciiTheme="majorHAnsi" w:hAnsiTheme="majorHAnsi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>Give the coordinates of the point which is the image after these transformations?</w:t>
            </w:r>
          </w:p>
          <w:p w:rsidR="006877E1" w:rsidRPr="006877E1" w:rsidRDefault="006877E1" w:rsidP="006877E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Theme="majorHAnsi" w:hAnsiTheme="majorHAnsi"/>
                <w:sz w:val="24"/>
                <w:szCs w:val="24"/>
              </w:rPr>
            </w:pPr>
            <w:r w:rsidRPr="006877E1">
              <w:rPr>
                <w:rFonts w:asciiTheme="majorHAnsi" w:hAnsiTheme="majorHAnsi"/>
                <w:sz w:val="24"/>
                <w:szCs w:val="24"/>
              </w:rPr>
              <w:t xml:space="preserve">                     </w:t>
            </w:r>
          </w:p>
          <w:tbl>
            <w:tblPr>
              <w:tblStyle w:val="TableGrid"/>
              <w:tblW w:w="0" w:type="auto"/>
              <w:tblInd w:w="1147" w:type="dxa"/>
              <w:tblLook w:val="04A0" w:firstRow="1" w:lastRow="0" w:firstColumn="1" w:lastColumn="0" w:noHBand="0" w:noVBand="1"/>
            </w:tblPr>
            <w:tblGrid>
              <w:gridCol w:w="2014"/>
            </w:tblGrid>
            <w:tr w:rsidR="006877E1" w:rsidRPr="006877E1" w:rsidTr="009B165D">
              <w:tc>
                <w:tcPr>
                  <w:tcW w:w="2014" w:type="dxa"/>
                </w:tcPr>
                <w:p w:rsidR="006877E1" w:rsidRPr="006877E1" w:rsidRDefault="006877E1" w:rsidP="006877E1">
                  <w:pPr>
                    <w:rPr>
                      <w:rFonts w:asciiTheme="majorHAnsi" w:hAnsiTheme="majorHAnsi"/>
                      <w:sz w:val="40"/>
                      <w:szCs w:val="40"/>
                    </w:rPr>
                  </w:pPr>
                  <w:r w:rsidRPr="006877E1">
                    <w:rPr>
                      <w:rFonts w:asciiTheme="majorHAnsi" w:hAnsiTheme="majorHAnsi"/>
                      <w:sz w:val="24"/>
                      <w:szCs w:val="24"/>
                    </w:rPr>
                    <w:t xml:space="preserve">       </w:t>
                  </w:r>
                  <w:r w:rsidRPr="006877E1">
                    <w:rPr>
                      <w:rFonts w:asciiTheme="majorHAnsi" w:hAnsiTheme="majorHAnsi"/>
                      <w:sz w:val="40"/>
                      <w:szCs w:val="40"/>
                    </w:rPr>
                    <w:t>( 5 , 3 )</w:t>
                  </w:r>
                </w:p>
              </w:tc>
            </w:tr>
          </w:tbl>
          <w:p w:rsidR="006877E1" w:rsidRPr="006877E1" w:rsidRDefault="006877E1" w:rsidP="006877E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In the figure below, </w:t>
            </w:r>
            <w:r w:rsidRPr="006877E1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PQ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= </w:t>
            </w:r>
            <w:r w:rsidRPr="006877E1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SR</w: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Which single additional piece of information would allow you to show that  </w:t>
            </w:r>
            <w:r w:rsidRPr="006877E1">
              <w:rPr>
                <w:rFonts w:ascii="Times New Roman" w:hAnsi="Times New Roman"/>
                <w:noProof/>
                <w:color w:val="FF0000"/>
                <w:position w:val="-6"/>
                <w:sz w:val="24"/>
                <w:szCs w:val="24"/>
                <w:lang w:eastAsia="en-AU"/>
              </w:rPr>
              <w:object w:dxaOrig="1933" w:dyaOrig="300">
                <v:shape id="_x0000_i1056" type="#_x0000_t75" style="width:96.7pt;height:15.45pt" o:ole="">
                  <v:imagedata r:id="rId78" o:title=""/>
                </v:shape>
                <o:OLEObject Type="Embed" ProgID="FXE300.Equation" ShapeID="_x0000_i1056" DrawAspect="Content" ObjectID="_1460096992" r:id="rId178"/>
              </w:objec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</w:t>
            </w:r>
          </w:p>
          <w:p w:rsidR="006877E1" w:rsidRPr="006877E1" w:rsidRDefault="00EF6923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98" type="#_x0000_t75" style="position:absolute;margin-left:102pt;margin-top:8.4pt;width:287.7pt;height:82.15pt;z-index:251832320;mso-position-horizontal-relative:text;mso-position-vertical-relative:text">
                  <v:imagedata r:id="rId179" o:title=""/>
                </v:shape>
                <o:OLEObject Type="Embed" ProgID="FXDraw3.Document" ShapeID="_x0000_s1198" DrawAspect="Content" ObjectID="_1460097063" r:id="rId180"/>
              </w:objec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highlight w:val="yellow"/>
                <w:lang w:eastAsia="en-AU"/>
              </w:rPr>
              <w:t>PR is a common side.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409427FF" wp14:editId="0ECF2F31">
                      <wp:simplePos x="0" y="0"/>
                      <wp:positionH relativeFrom="column">
                        <wp:posOffset>2453005</wp:posOffset>
                      </wp:positionH>
                      <wp:positionV relativeFrom="paragraph">
                        <wp:posOffset>160020</wp:posOffset>
                      </wp:positionV>
                      <wp:extent cx="840105" cy="373380"/>
                      <wp:effectExtent l="0" t="0" r="17145" b="26670"/>
                      <wp:wrapNone/>
                      <wp:docPr id="8" name="Rectangl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0105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9B165D" w:rsidRPr="0045529B" w:rsidRDefault="009B165D" w:rsidP="006877E1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>QR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9427FF" id="Rectangle 8" o:spid="_x0000_s1039" style="position:absolute;margin-left:193.15pt;margin-top:12.6pt;width:66.15pt;height:29.4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" filled="f" strokecolor="windowText" strokeweight="1.5pt">
                      <v:textbox>
                        <w:txbxContent>
                          <w:p w:rsidR="009B165D" w:rsidRPr="0045529B" w:rsidRDefault="009B165D" w:rsidP="006877E1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  <w:t>QR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1" allowOverlap="1" wp14:anchorId="3D521E34" wp14:editId="125D7B99">
                      <wp:simplePos x="0" y="0"/>
                      <wp:positionH relativeFrom="column">
                        <wp:posOffset>1302385</wp:posOffset>
                      </wp:positionH>
                      <wp:positionV relativeFrom="paragraph">
                        <wp:posOffset>160020</wp:posOffset>
                      </wp:positionV>
                      <wp:extent cx="840105" cy="373380"/>
                      <wp:effectExtent l="0" t="0" r="17145" b="26670"/>
                      <wp:wrapNone/>
                      <wp:docPr id="287" name="Rectangle 2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0105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9B165D" w:rsidRPr="0045529B" w:rsidRDefault="009B165D" w:rsidP="006877E1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</w:pPr>
                                  <w:r w:rsidRPr="0045529B">
                                    <w:rPr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>PS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D521E34" id="Rectangle 287" o:spid="_x0000_s1040" style="position:absolute;margin-left:102.55pt;margin-top:12.6pt;width:66.15pt;height:29.4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" filled="f" strokecolor="windowText" strokeweight="1.5pt">
                      <v:textbox>
                        <w:txbxContent>
                          <w:p w:rsidR="009B165D" w:rsidRPr="0045529B" w:rsidRDefault="009B165D" w:rsidP="006877E1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45529B"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  <w:t>PS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52"/>
                <w:szCs w:val="52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                                          </w:t>
            </w:r>
            <w:r w:rsidRPr="006877E1">
              <w:rPr>
                <w:rFonts w:ascii="Times New Roman" w:hAnsi="Times New Roman"/>
                <w:noProof/>
                <w:sz w:val="52"/>
                <w:szCs w:val="52"/>
                <w:lang w:eastAsia="en-AU"/>
              </w:rPr>
              <w:t xml:space="preserve">=            </w:t>
            </w:r>
            <w:r w:rsidRPr="006877E1">
              <w:rPr>
                <w:rFonts w:ascii="Times New Roman" w:hAnsi="Times New Roman"/>
                <w:noProof/>
                <w:sz w:val="32"/>
                <w:szCs w:val="32"/>
                <w:lang w:eastAsia="en-AU"/>
              </w:rPr>
              <w:t xml:space="preserve"> </w:t>
            </w:r>
            <w:r w:rsidRPr="006877E1">
              <w:rPr>
                <w:rFonts w:ascii="Times New Roman" w:hAnsi="Times New Roman"/>
                <w:noProof/>
                <w:sz w:val="32"/>
                <w:szCs w:val="32"/>
                <w:highlight w:val="yellow"/>
                <w:lang w:eastAsia="en-AU"/>
              </w:rPr>
              <w:t>would give SSS.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4F8DD147" wp14:editId="0EA278DF">
                      <wp:simplePos x="0" y="0"/>
                      <wp:positionH relativeFrom="column">
                        <wp:posOffset>2454910</wp:posOffset>
                      </wp:positionH>
                      <wp:positionV relativeFrom="paragraph">
                        <wp:posOffset>138430</wp:posOffset>
                      </wp:positionV>
                      <wp:extent cx="840105" cy="373380"/>
                      <wp:effectExtent l="0" t="0" r="17145" b="26670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0105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9B165D" w:rsidRPr="0045529B" w:rsidRDefault="009B165D" w:rsidP="006877E1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</w:pPr>
                                  <w:r w:rsidRPr="0045529B">
                                    <w:rPr>
                                      <w:color w:val="FF0000"/>
                                      <w:position w:val="-6"/>
                                      <w:sz w:val="36"/>
                                      <w:szCs w:val="36"/>
                                    </w:rPr>
                                    <w:object w:dxaOrig="953" w:dyaOrig="401">
                                      <v:shape id="_x0000_i1139" type="#_x0000_t75" style="width:53.5pt;height:22.65pt" o:ole="">
                                        <v:imagedata r:id="rId181" o:title=""/>
                                      </v:shape>
                                      <o:OLEObject Type="Embed" ProgID="FXE300.Equation" ShapeID="_x0000_i1139" DrawAspect="Content" ObjectID="_1460097075" r:id="rId182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8DD147" id="Rectangle 10" o:spid="_x0000_s1041" style="position:absolute;margin-left:193.3pt;margin-top:10.9pt;width:66.15pt;height:29.4pt;z-index:2518456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" filled="f" strokecolor="windowText" strokeweight="1.5pt">
                      <v:textbox style="mso-fit-shape-to-text:t">
                        <w:txbxContent>
                          <w:p w:rsidR="009B165D" w:rsidRPr="0045529B" w:rsidRDefault="009B165D" w:rsidP="006877E1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45529B">
                              <w:rPr>
                                <w:color w:val="FF0000"/>
                                <w:position w:val="-6"/>
                                <w:sz w:val="36"/>
                                <w:szCs w:val="36"/>
                              </w:rPr>
                              <w:object w:dxaOrig="953" w:dyaOrig="401">
                                <v:shape id="_x0000_i1139" type="#_x0000_t75" style="width:53.5pt;height:22.65pt" o:ole="">
                                  <v:imagedata r:id="rId181" o:title=""/>
                                </v:shape>
                                <o:OLEObject Type="Embed" ProgID="FXE300.Equation" ShapeID="_x0000_i1139" DrawAspect="Content" ObjectID="_1460097075" r:id="rId183"/>
                              </w:objec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0A03C1F5" wp14:editId="4D34774B">
                      <wp:simplePos x="0" y="0"/>
                      <wp:positionH relativeFrom="column">
                        <wp:posOffset>1302385</wp:posOffset>
                      </wp:positionH>
                      <wp:positionV relativeFrom="paragraph">
                        <wp:posOffset>130810</wp:posOffset>
                      </wp:positionV>
                      <wp:extent cx="840105" cy="373380"/>
                      <wp:effectExtent l="0" t="0" r="17145" b="2667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0105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9B165D" w:rsidRPr="0045529B" w:rsidRDefault="009B165D" w:rsidP="006877E1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 xml:space="preserve"> </w:t>
                                  </w:r>
                                  <w:r w:rsidRPr="0045529B">
                                    <w:rPr>
                                      <w:color w:val="FF0000"/>
                                      <w:position w:val="-6"/>
                                      <w:sz w:val="36"/>
                                      <w:szCs w:val="36"/>
                                    </w:rPr>
                                    <w:object w:dxaOrig="882" w:dyaOrig="401">
                                      <v:shape id="_x0000_i1140" type="#_x0000_t75" style="width:44.25pt;height:19.55pt" o:ole="">
                                        <v:imagedata r:id="rId184" o:title=""/>
                                      </v:shape>
                                      <o:OLEObject Type="Embed" ProgID="FXE300.Equation" ShapeID="_x0000_i1140" DrawAspect="Content" ObjectID="_1460097076" r:id="rId185"/>
                                    </w:object>
                                  </w:r>
                                  <w:r>
                                    <w:rPr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03C1F5" id="Rectangle 9" o:spid="_x0000_s1042" style="position:absolute;margin-left:102.55pt;margin-top:10.3pt;width:66.15pt;height:29.4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" filled="f" strokecolor="windowText" strokeweight="1.5pt">
                      <v:textbox>
                        <w:txbxContent>
                          <w:p w:rsidR="009B165D" w:rsidRPr="0045529B" w:rsidRDefault="009B165D" w:rsidP="006877E1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45529B">
                              <w:rPr>
                                <w:color w:val="FF0000"/>
                                <w:position w:val="-6"/>
                                <w:sz w:val="36"/>
                                <w:szCs w:val="36"/>
                              </w:rPr>
                              <w:object w:dxaOrig="882" w:dyaOrig="401">
                                <v:shape id="_x0000_i1140" type="#_x0000_t75" style="width:44.25pt;height:19.55pt" o:ole="">
                                  <v:imagedata r:id="rId184" o:title=""/>
                                </v:shape>
                                <o:OLEObject Type="Embed" ProgID="FXE300.Equation" ShapeID="_x0000_i1140" DrawAspect="Content" ObjectID="_1460097076" r:id="rId186"/>
                              </w:object>
                            </w: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52"/>
                <w:szCs w:val="52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                                          </w:t>
            </w:r>
            <w:r w:rsidRPr="006877E1">
              <w:rPr>
                <w:rFonts w:ascii="Times New Roman" w:hAnsi="Times New Roman"/>
                <w:noProof/>
                <w:sz w:val="52"/>
                <w:szCs w:val="52"/>
                <w:lang w:eastAsia="en-AU"/>
              </w:rPr>
              <w:t xml:space="preserve">=            </w:t>
            </w:r>
            <w:r w:rsidRPr="006877E1">
              <w:rPr>
                <w:rFonts w:ascii="Times New Roman" w:hAnsi="Times New Roman"/>
                <w:noProof/>
                <w:sz w:val="32"/>
                <w:szCs w:val="32"/>
                <w:lang w:eastAsia="en-AU"/>
              </w:rPr>
              <w:t xml:space="preserve"> </w:t>
            </w:r>
            <w:r w:rsidRPr="006877E1">
              <w:rPr>
                <w:rFonts w:ascii="Times New Roman" w:hAnsi="Times New Roman"/>
                <w:noProof/>
                <w:sz w:val="32"/>
                <w:szCs w:val="32"/>
                <w:highlight w:val="yellow"/>
                <w:lang w:eastAsia="en-AU"/>
              </w:rPr>
              <w:t>would give SAS.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EF6923" w:rsidP="006877E1">
            <w:pPr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>
                <v:shape id="_x0000_s1199" type="#_x0000_t75" style="position:absolute;margin-left:247.4pt;margin-top:4.05pt;width:218.55pt;height:170.15pt;z-index:251833344;mso-position-horizontal-relative:text;mso-position-vertical-relative:text">
                  <v:imagedata r:id="rId187" o:title=""/>
                </v:shape>
                <o:OLEObject Type="Embed" ProgID="FXDraw3.Document" ShapeID="_x0000_s1199" DrawAspect="Content" ObjectID="_1460097064" r:id="rId188"/>
              </w:object>
            </w:r>
            <w:r w:rsidR="006877E1" w:rsidRPr="006877E1">
              <w:rPr>
                <w:rFonts w:ascii="Times New Roman" w:hAnsi="Times New Roman"/>
                <w:i/>
                <w:sz w:val="24"/>
                <w:szCs w:val="24"/>
              </w:rPr>
              <w:t>QP</w: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 || </w:t>
            </w:r>
            <w:r w:rsidR="006877E1" w:rsidRPr="006877E1">
              <w:rPr>
                <w:rFonts w:ascii="Times New Roman" w:hAnsi="Times New Roman"/>
                <w:i/>
                <w:sz w:val="24"/>
                <w:szCs w:val="24"/>
              </w:rPr>
              <w:t>SR</w: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  and </w:t>
            </w:r>
            <w:r w:rsidR="006877E1" w:rsidRPr="006877E1">
              <w:rPr>
                <w:rFonts w:ascii="Times New Roman" w:hAnsi="Times New Roman"/>
                <w:i/>
                <w:sz w:val="24"/>
                <w:szCs w:val="24"/>
              </w:rPr>
              <w:t>QP</w: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 = </w:t>
            </w:r>
            <w:r w:rsidR="006877E1" w:rsidRPr="006877E1">
              <w:rPr>
                <w:rFonts w:ascii="Times New Roman" w:hAnsi="Times New Roman"/>
                <w:i/>
                <w:sz w:val="24"/>
                <w:szCs w:val="24"/>
              </w:rPr>
              <w:t>SR</w: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6877E1" w:rsidRPr="006877E1" w:rsidRDefault="006877E1" w:rsidP="006877E1">
            <w:pPr>
              <w:ind w:right="5278"/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Which of the congruence tests could be used to show that  </w:t>
            </w:r>
            <w:r w:rsidRPr="006877E1">
              <w:rPr>
                <w:rFonts w:ascii="Times New Roman" w:eastAsiaTheme="minorHAnsi" w:hAnsi="Times New Roman"/>
                <w:color w:val="FF0000"/>
                <w:position w:val="-6"/>
                <w:sz w:val="24"/>
                <w:szCs w:val="24"/>
              </w:rPr>
              <w:object w:dxaOrig="1894" w:dyaOrig="300">
                <v:shape id="_x0000_i1057" type="#_x0000_t75" style="width:94.65pt;height:15.45pt" o:ole="">
                  <v:imagedata r:id="rId84" o:title=""/>
                </v:shape>
                <o:OLEObject Type="Embed" ProgID="FXE300.Equation" ShapeID="_x0000_i1057" DrawAspect="Content" ObjectID="_1460096993" r:id="rId189"/>
              </w:object>
            </w: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838464" behindDoc="0" locked="0" layoutInCell="1" allowOverlap="1" wp14:anchorId="3BE57299" wp14:editId="6C6A3B29">
                      <wp:simplePos x="0" y="0"/>
                      <wp:positionH relativeFrom="column">
                        <wp:posOffset>228600</wp:posOffset>
                      </wp:positionH>
                      <wp:positionV relativeFrom="paragraph">
                        <wp:posOffset>27940</wp:posOffset>
                      </wp:positionV>
                      <wp:extent cx="171450" cy="876300"/>
                      <wp:effectExtent l="0" t="0" r="19050" b="19050"/>
                      <wp:wrapNone/>
                      <wp:docPr id="288" name="Group 2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71450" cy="876300"/>
                                <a:chOff x="3420" y="8403"/>
                                <a:chExt cx="270" cy="1380"/>
                              </a:xfrm>
                            </wpg:grpSpPr>
                            <wps:wsp>
                              <wps:cNvPr id="289" name="AutoShape 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4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C0504D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0" name="AutoShap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778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1" name="AutoShape 9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1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2" name="AutoShape 9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6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0982161" id="Group 288" o:spid="_x0000_s1026" style="position:absolute;margin-left:18pt;margin-top:2.2pt;width:13.5pt;height:69pt;z-index:251838464" coordorigin="3420,8403" coordsize="270,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">
                      <v:roundrect id="AutoShape 90" o:spid="_x0000_s1027" style="position:absolute;left:3420;top:84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Iiz8QA&#10;AADcAAAADwAAAGRycy9kb3ducmV2LnhtbESP0WrCQBRE3wv+w3KFvhTdNA9io6uIVCoIQqwfcMle&#10;s8Hs3ZhdTezXdwXBx2FmzjDzZW9rcaPWV44VfI4TEMSF0xWXCo6/m9EUhA/IGmvHpOBOHpaLwdsc&#10;M+06zul2CKWIEPYZKjAhNJmUvjBk0Y9dQxy9k2sthijbUuoWuwi3tUyTZCItVhwXDDa0NlScD1er&#10;4LS7fNeNM131IVP/t7/kWP7kSr0P+9UMRKA+vMLP9lYrSKdf8DgTj4Bc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8CIs/EAAAA3AAAAA8AAAAAAAAAAAAAAAAAmAIAAGRycy9k&#10;b3ducmV2LnhtbFBLBQYAAAAABAAEAPUAAACJAwAAAAA=&#10;" fillcolor="#c0504d"/>
                      <v:roundrect id="AutoShape 91" o:spid="_x0000_s1028" style="position:absolute;left:3420;top:8778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/A9sEA&#10;AADcAAAADwAAAGRycy9kb3ducmV2LnhtbERPz2vCMBS+D/wfwhO8zWSCY1ZjGYJjN1nnweOzeWvL&#10;mpc2SWvdX78cBjt+fL93+WRbMZIPjWMNT0sFgrh0puFKw/nz+PgCIkRkg61j0nCnAPl+9rDDzLgb&#10;f9BYxEqkEA4Zaqhj7DIpQ1mTxbB0HXHivpy3GBP0lTQebynctnKl1LO02HBqqLGjQ03ldzFYDaVR&#10;g/KX8bS5rmPxMw49y7de68V8et2CiDTFf/Gf+91oWG3S/HQmHQG5/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9fwPbBAAAA3AAAAA8AAAAAAAAAAAAAAAAAmAIAAGRycy9kb3du&#10;cmV2LnhtbFBLBQYAAAAABAAEAPUAAACGAwAAAAA=&#10;"/>
                      <v:roundrect id="AutoShape 92" o:spid="_x0000_s1029" style="position:absolute;left:3420;top:91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NlbcQA&#10;AADcAAAADwAAAGRycy9kb3ducmV2LnhtbESPQWsCMRSE7wX/Q3iCt5ootNTVKCIovUm3PfT43Dx3&#10;Fzcva5JdV399Uyj0OMzMN8xqM9hG9ORD7VjDbKpAEBfO1Fxq+PrcP7+BCBHZYOOYNNwpwGY9elph&#10;ZtyNP6jPYykShEOGGqoY20zKUFRkMUxdS5y8s/MWY5K+lMbjLcFtI+dKvUqLNaeFClvaVVRc8s5q&#10;KIzqlP/uj4vTS8wffXdlebhqPRkP2yWISEP8D/+1342G+WIGv2fSEZD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TZW3EAAAA3AAAAA8AAAAAAAAAAAAAAAAAmAIAAGRycy9k&#10;b3ducmV2LnhtbFBLBQYAAAAABAAEAPUAAACJAwAAAAA=&#10;"/>
                      <v:roundrect id="AutoShape 93" o:spid="_x0000_s1030" style="position:absolute;left:3420;top:96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H7GsQA&#10;AADcAAAADwAAAGRycy9kb3ducmV2LnhtbESPQWvCQBSE74L/YXkFb7rbQIumrlIEpbfS6MHjM/ua&#10;hGbfxt1NjP313UKhx2FmvmHW29G2YiAfGscaHhcKBHHpTMOVhtNxP1+CCBHZYOuYNNwpwHYznawx&#10;N+7GHzQUsRIJwiFHDXWMXS5lKGuyGBauI07ep/MWY5K+ksbjLcFtKzOlnqXFhtNCjR3taiq/it5q&#10;KI3qlT8P76vLUyy+h/7K8nDVevYwvr6AiDTG//Bf+81oyFYZ/J5JR0B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B+xrEAAAA3AAAAA8AAAAAAAAAAAAAAAAAmAIAAGRycy9k&#10;b3ducmV2LnhtbFBLBQYAAAAABAAEAPUAAACJAwAAAAA=&#10;"/>
                    </v:group>
                  </w:pict>
                </mc:Fallback>
              </mc:AlternateContent>
            </w: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    AAS</w:t>
            </w:r>
          </w:p>
          <w:p w:rsidR="006877E1" w:rsidRPr="006877E1" w:rsidRDefault="006877E1" w:rsidP="006877E1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    RHS   </w:t>
            </w:r>
          </w:p>
          <w:p w:rsidR="006877E1" w:rsidRPr="006877E1" w:rsidRDefault="006877E1" w:rsidP="006877E1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    SAS </w:t>
            </w:r>
          </w:p>
          <w:p w:rsidR="006877E1" w:rsidRPr="006877E1" w:rsidRDefault="006877E1" w:rsidP="006877E1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    SSS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77E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EF6923" w:rsidP="006877E1">
            <w:pPr>
              <w:ind w:right="5846"/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>
                <v:shape id="_x0000_s1200" type="#_x0000_t75" style="position:absolute;margin-left:250.45pt;margin-top:7.75pt;width:196.8pt;height:178.6pt;z-index:251834368;mso-position-horizontal-relative:text;mso-position-vertical-relative:text">
                  <v:imagedata r:id="rId190" o:title=""/>
                </v:shape>
                <o:OLEObject Type="Embed" ProgID="FXDraw3.Document" ShapeID="_x0000_s1200" DrawAspect="Content" ObjectID="_1460097065" r:id="rId191"/>
              </w:objec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The point </w:t>
            </w:r>
            <w:r w:rsidR="006877E1" w:rsidRPr="006877E1">
              <w:rPr>
                <w:rFonts w:ascii="Times New Roman" w:hAnsi="Times New Roman"/>
                <w:i/>
                <w:sz w:val="24"/>
                <w:szCs w:val="24"/>
              </w:rPr>
              <w:t>M</w: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 (5, 2) is rotated about the origin through 90</w:t>
            </w:r>
            <w:r w:rsidR="006877E1" w:rsidRPr="006877E1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 in an anticlockwise direction. What single reflection would then move the image to </w:t>
            </w:r>
            <w:r w:rsidR="006877E1" w:rsidRPr="006877E1">
              <w:rPr>
                <w:rFonts w:ascii="Times New Roman" w:hAnsi="Times New Roman"/>
                <w:i/>
                <w:sz w:val="24"/>
                <w:szCs w:val="24"/>
              </w:rPr>
              <w:t>N</w: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>(5, -2)?</w:t>
            </w:r>
          </w:p>
          <w:p w:rsidR="006877E1" w:rsidRPr="006877E1" w:rsidRDefault="006877E1" w:rsidP="006877E1">
            <w:pPr>
              <w:spacing w:after="120"/>
              <w:ind w:right="5846"/>
            </w:pPr>
          </w:p>
          <w:p w:rsidR="006877E1" w:rsidRPr="006877E1" w:rsidRDefault="006877E1" w:rsidP="006877E1">
            <w:pPr>
              <w:spacing w:after="120"/>
              <w:ind w:right="5846"/>
            </w:pPr>
          </w:p>
          <w:p w:rsidR="006877E1" w:rsidRPr="006877E1" w:rsidRDefault="006877E1" w:rsidP="006877E1">
            <w:pPr>
              <w:spacing w:after="120"/>
              <w:ind w:right="4995"/>
            </w:pPr>
            <w:r w:rsidRPr="006877E1">
              <w:rPr>
                <w:rFonts w:ascii="Times New Roman" w:hAnsi="Times New Roman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1" allowOverlap="1" wp14:anchorId="08E8E5BD" wp14:editId="69C24179">
                      <wp:simplePos x="0" y="0"/>
                      <wp:positionH relativeFrom="column">
                        <wp:posOffset>-12065</wp:posOffset>
                      </wp:positionH>
                      <wp:positionV relativeFrom="paragraph">
                        <wp:posOffset>149860</wp:posOffset>
                      </wp:positionV>
                      <wp:extent cx="3086100" cy="440055"/>
                      <wp:effectExtent l="0" t="0" r="19050" b="17145"/>
                      <wp:wrapNone/>
                      <wp:docPr id="293" name="Rectangle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86100" cy="440055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9B165D" w:rsidRPr="00D272AC" w:rsidRDefault="00F5591B" w:rsidP="006877E1">
                                  <w:pPr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t xml:space="preserve">      </w:t>
                                  </w:r>
                                  <w:r w:rsidR="009B165D"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A reflection in the line </w:t>
                                  </w:r>
                                  <w:r w:rsidR="009B165D" w:rsidRPr="00D272AC">
                                    <w:rPr>
                                      <w:rFonts w:ascii="Times New Roman" w:hAnsi="Times New Roman"/>
                                      <w:i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y = x</w:t>
                                  </w:r>
                                  <w:r w:rsidR="009B165D"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E8E5BD" id="Rectangle 293" o:spid="_x0000_s1043" style="position:absolute;margin-left:-.95pt;margin-top:11.8pt;width:243pt;height:34.6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" filled="f" strokecolor="windowText" strokeweight="1.5pt">
                      <v:textbox>
                        <w:txbxContent>
                          <w:p w:rsidR="009B165D" w:rsidRPr="00D272AC" w:rsidRDefault="00F5591B" w:rsidP="006877E1">
                            <w:pPr>
                              <w:rPr>
                                <w:rFonts w:ascii="Times New Roman" w:hAnsi="Times New Roman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t xml:space="preserve">      </w:t>
                            </w:r>
                            <w:r w:rsidR="009B165D">
                              <w:rPr>
                                <w:rFonts w:ascii="Times New Roman" w:hAnsi="Times New Roman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A reflection in the line </w:t>
                            </w:r>
                            <w:r w:rsidR="009B165D" w:rsidRPr="00D272AC">
                              <w:rPr>
                                <w:rFonts w:ascii="Times New Roman" w:hAnsi="Times New Roman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  <w:t>y = x</w:t>
                            </w:r>
                            <w:r w:rsidR="009B165D">
                              <w:rPr>
                                <w:rFonts w:ascii="Times New Roman" w:hAnsi="Times New Roman"/>
                                <w:color w:val="000000" w:themeColor="text1"/>
                                <w:sz w:val="32"/>
                                <w:szCs w:val="32"/>
                              </w:rPr>
                              <w:t>.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6877E1" w:rsidRPr="006877E1" w:rsidRDefault="006877E1" w:rsidP="006877E1">
            <w:pPr>
              <w:spacing w:after="120"/>
              <w:ind w:right="4995"/>
            </w:pPr>
          </w:p>
          <w:p w:rsidR="006877E1" w:rsidRPr="006877E1" w:rsidRDefault="006877E1" w:rsidP="006877E1">
            <w:pPr>
              <w:spacing w:after="120"/>
              <w:ind w:right="4995"/>
              <w:jc w:val="right"/>
            </w:pPr>
          </w:p>
          <w:p w:rsidR="006877E1" w:rsidRPr="006877E1" w:rsidRDefault="006877E1" w:rsidP="006877E1">
            <w:pPr>
              <w:spacing w:after="120"/>
              <w:ind w:right="4995"/>
              <w:jc w:val="right"/>
            </w:pPr>
          </w:p>
          <w:p w:rsidR="006877E1" w:rsidRPr="006877E1" w:rsidRDefault="006877E1" w:rsidP="006877E1">
            <w:pPr>
              <w:spacing w:after="120"/>
              <w:ind w:right="4995"/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Which of the congruence tests could be used to show that </w:t>
            </w:r>
            <w:r w:rsidRPr="006877E1">
              <w:rPr>
                <w:rFonts w:ascii="Times New Roman" w:eastAsiaTheme="minorHAnsi" w:hAnsi="Times New Roman"/>
                <w:color w:val="FF0000"/>
                <w:position w:val="-6"/>
                <w:sz w:val="24"/>
                <w:szCs w:val="24"/>
              </w:rPr>
              <w:object w:dxaOrig="1900" w:dyaOrig="300">
                <v:shape id="_x0000_i1058" type="#_x0000_t75" style="width:94.65pt;height:15.45pt" o:ole="">
                  <v:imagedata r:id="rId88" o:title=""/>
                </v:shape>
                <o:OLEObject Type="Embed" ProgID="FXE300.Equation" ShapeID="_x0000_i1058" DrawAspect="Content" ObjectID="_1460096994" r:id="rId192"/>
              </w:object>
            </w:r>
            <w:r w:rsidRPr="006877E1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t>.</w:t>
            </w: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6877E1" w:rsidRPr="006877E1" w:rsidRDefault="00EF6923" w:rsidP="006877E1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cstheme="minorBidi"/>
              </w:rPr>
              <w:object w:dxaOrig="1440" w:dyaOrig="1440">
                <v:shape id="_x0000_s1201" type="#_x0000_t75" style="position:absolute;margin-left:103.65pt;margin-top:1.8pt;width:175.65pt;height:159.1pt;z-index:251835392;mso-position-horizontal-relative:text;mso-position-vertical-relative:text">
                  <v:imagedata r:id="rId90" o:title=""/>
                  <o:lock v:ext="edit" aspectratio="f"/>
                </v:shape>
                <o:OLEObject Type="Embed" ProgID="FXDraw3.Document" ShapeID="_x0000_s1201" DrawAspect="Content" ObjectID="_1460097066" r:id="rId193"/>
              </w:objec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6877E1">
              <w:rPr>
                <w:rFonts w:ascii="Times New Roman" w:hAnsi="Times New Roman"/>
                <w:sz w:val="24"/>
                <w:szCs w:val="24"/>
                <w:highlight w:val="yellow"/>
              </w:rPr>
              <w:t>Using the common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  <w:highlight w:val="yellow"/>
              </w:rPr>
              <w:t>side BC.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840512" behindDoc="0" locked="0" layoutInCell="1" allowOverlap="1" wp14:anchorId="6AC816ED" wp14:editId="19246DEC">
                      <wp:simplePos x="0" y="0"/>
                      <wp:positionH relativeFrom="column">
                        <wp:posOffset>139700</wp:posOffset>
                      </wp:positionH>
                      <wp:positionV relativeFrom="paragraph">
                        <wp:posOffset>46355</wp:posOffset>
                      </wp:positionV>
                      <wp:extent cx="4362450" cy="114300"/>
                      <wp:effectExtent l="0" t="0" r="19050" b="19050"/>
                      <wp:wrapNone/>
                      <wp:docPr id="294" name="Group 2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362450" cy="114300"/>
                                <a:chOff x="2430" y="3420"/>
                                <a:chExt cx="6870" cy="180"/>
                              </a:xfrm>
                            </wpg:grpSpPr>
                            <wps:wsp>
                              <wps:cNvPr id="295" name="AutoShape 1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6" name="AutoShape 1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7" name="AutoShape 1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8" name="AutoShape 1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C0504D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FB29325" id="Group 294" o:spid="_x0000_s1026" style="position:absolute;margin-left:11pt;margin-top:3.65pt;width:343.5pt;height:9pt;z-index:251840512" coordorigin="2430,3420" coordsize="687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">
                      <v:roundrect id="AutoShape 102" o:spid="_x0000_s1027" style="position:absolute;left:90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hjbsQA&#10;AADcAAAADwAAAGRycy9kb3ducmV2LnhtbESPQWsCMRSE7wX/Q3iCt5ooWOpqFBEsvZVuPXh8bp67&#10;i5uXNcmua399Uyj0OMzMN8x6O9hG9ORD7VjDbKpAEBfO1FxqOH4dnl9BhIhssHFMGh4UYLsZPa0x&#10;M+7On9TnsRQJwiFDDVWMbSZlKCqyGKauJU7exXmLMUlfSuPxnuC2kXOlXqTFmtNChS3tKyqueWc1&#10;FEZ1yp/6j+V5EfPvvruxfLtpPRkPuxWISEP8D/+1342G+XIBv2fSEZC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8oY27EAAAA3AAAAA8AAAAAAAAAAAAAAAAAmAIAAGRycy9k&#10;b3ducmV2LnhtbFBLBQYAAAAABAAEAPUAAACJAwAAAAA=&#10;"/>
                      <v:roundrect id="AutoShape 103" o:spid="_x0000_s1028" style="position:absolute;left:24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r9GcQA&#10;AADcAAAADwAAAGRycy9kb3ducmV2LnhtbESPQWsCMRSE7wX/Q3iCt5ooKHU1igiW3kq3Hjw+N8/d&#10;xc3LmmTXbX99Uyj0OMzMN8xmN9hG9ORD7VjDbKpAEBfO1FxqOH0en19AhIhssHFMGr4owG47etpg&#10;ZtyDP6jPYykShEOGGqoY20zKUFRkMUxdS5y8q/MWY5K+lMbjI8FtI+dKLaXFmtNChS0dKipueWc1&#10;FEZ1yp/799VlEfPvvruzfL1rPRkP+zWISEP8D/+134yG+WoJv2fSEZD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/6/RnEAAAA3AAAAA8AAAAAAAAAAAAAAAAAmAIAAGRycy9k&#10;b3ducmV2LnhtbFBLBQYAAAAABAAEAPUAAACJAwAAAAA=&#10;"/>
                      <v:roundrect id="AutoShape 104" o:spid="_x0000_s1029" style="position:absolute;left:45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ZYgsQA&#10;AADcAAAADwAAAGRycy9kb3ducmV2LnhtbESPQWsCMRSE7wX/Q3hCbzVRsNXVKFKo9Fa6evD43Dx3&#10;Fzcva5Jdt/31TaHQ4zAz3zDr7WAb0ZMPtWMN04kCQVw4U3Op4Xh4e1qACBHZYOOYNHxRgO1m9LDG&#10;zLg7f1Kfx1IkCIcMNVQxtpmUoajIYpi4ljh5F+ctxiR9KY3He4LbRs6UepYWa04LFbb0WlFxzTur&#10;oTCqU/7UfyzP85h/992N5f6m9eN42K1ARBrif/iv/W40zJYv8HsmHQG5+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C2WILEAAAA3AAAAA8AAAAAAAAAAAAAAAAAmAIAAGRycy9k&#10;b3ducmV2LnhtbFBLBQYAAAAABAAEAPUAAACJAwAAAAA=&#10;"/>
                      <v:roundrect id="AutoShape 105" o:spid="_x0000_s1030" style="position:absolute;left:67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cRicEA&#10;AADcAAAADwAAAGRycy9kb3ducmV2LnhtbERPzYrCMBC+C75DmAUvoqk9LNo1yiKKwsJC1QcYmrEp&#10;20xqE2316c1hwePH979c97YWd2p95VjBbJqAIC6crrhUcD7tJnMQPiBrrB2Tggd5WK+GgyVm2nWc&#10;0/0YShFD2GeowITQZFL6wpBFP3UNceQurrUYImxLqVvsYritZZokn9JixbHBYEMbQ8Xf8WYVXH6u&#10;27pxpqvGMvXP32uO5T5XavTRf3+BCNSHt/jffdAK0kVcG8/EIyB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WXEYnBAAAA3AAAAA8AAAAAAAAAAAAAAAAAmAIAAGRycy9kb3du&#10;cmV2LnhtbFBLBQYAAAAABAAEAPUAAACGAwAAAAA=&#10;" fillcolor="#c0504d"/>
                    </v:group>
                  </w:pict>
                </mc:Fallback>
              </mc:AlternateContent>
            </w: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  AAS                               RHS                           SAS                             SSS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EF6923" w:rsidP="006877E1">
            <w:pPr>
              <w:ind w:right="5845"/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>
                <v:shape id="_x0000_s1202" type="#_x0000_t75" style="position:absolute;margin-left:244.8pt;margin-top:12.25pt;width:211pt;height:216.4pt;z-index:251836416;mso-position-horizontal-relative:text;mso-position-vertical-relative:text">
                  <v:imagedata r:id="rId194" o:title=""/>
                </v:shape>
                <o:OLEObject Type="Embed" ProgID="FXDraw3.Document" ShapeID="_x0000_s1202" DrawAspect="Content" ObjectID="_1460097067" r:id="rId195"/>
              </w:objec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The polygon </w:t>
            </w:r>
            <w:r w:rsidR="006877E1" w:rsidRPr="006877E1">
              <w:rPr>
                <w:rFonts w:ascii="Times New Roman" w:hAnsi="Times New Roman"/>
                <w:i/>
                <w:sz w:val="24"/>
                <w:szCs w:val="24"/>
              </w:rPr>
              <w:t xml:space="preserve">UVW </w: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>is rotated about the origin through 180</w:t>
            </w:r>
            <w:r w:rsidR="006877E1" w:rsidRPr="006877E1">
              <w:rPr>
                <w:rFonts w:ascii="Times New Roman" w:hAnsi="Times New Roman"/>
                <w:sz w:val="24"/>
                <w:szCs w:val="24"/>
                <w:vertAlign w:val="superscript"/>
              </w:rPr>
              <w:t>o</w: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 in a clockwise direction and then translated 8 units to the right. Draw the image </w:t>
            </w:r>
            <w:r w:rsidR="006877E1" w:rsidRPr="006877E1">
              <w:rPr>
                <w:rFonts w:ascii="Times New Roman" w:hAnsi="Times New Roman"/>
                <w:i/>
                <w:sz w:val="24"/>
                <w:szCs w:val="24"/>
              </w:rPr>
              <w:t>U’V’W’</w:t>
            </w:r>
            <w:r w:rsidR="006877E1" w:rsidRPr="006877E1">
              <w:rPr>
                <w:rFonts w:ascii="Times New Roman" w:hAnsi="Times New Roman"/>
                <w:sz w:val="24"/>
                <w:szCs w:val="24"/>
              </w:rPr>
              <w:t xml:space="preserve"> after these two transformations.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6877E1" w:rsidRPr="006877E1" w:rsidTr="009B165D">
        <w:trPr>
          <w:cantSplit/>
        </w:trPr>
        <w:tc>
          <w:tcPr>
            <w:tcW w:w="709" w:type="dxa"/>
          </w:tcPr>
          <w:p w:rsidR="006877E1" w:rsidRPr="006877E1" w:rsidRDefault="006877E1" w:rsidP="006877E1">
            <w:pPr>
              <w:numPr>
                <w:ilvl w:val="0"/>
                <w:numId w:val="4"/>
              </w:numPr>
              <w:ind w:left="113" w:firstLine="0"/>
              <w:contextualSpacing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0065" w:type="dxa"/>
          </w:tcPr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i/>
                <w:sz w:val="24"/>
                <w:szCs w:val="24"/>
              </w:rPr>
              <w:t xml:space="preserve"> RX = SX</w:t>
            </w:r>
            <w:r w:rsidRPr="006877E1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 w:rsidRPr="006877E1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871" w:dyaOrig="325">
                <v:shape id="_x0000_i1059" type="#_x0000_t75" style="width:93.6pt;height:16.45pt" o:ole="">
                  <v:imagedata r:id="rId94" o:title=""/>
                </v:shape>
                <o:OLEObject Type="Embed" ProgID="FXE300.Equation" ShapeID="_x0000_i1059" DrawAspect="Content" ObjectID="_1460096995" r:id="rId196"/>
              </w:object>
            </w:r>
            <w:r w:rsidRPr="006877E1">
              <w:rPr>
                <w:rFonts w:ascii="Times New Roman" w:hAnsi="Times New Roman"/>
                <w:sz w:val="24"/>
                <w:szCs w:val="24"/>
              </w:rPr>
              <w:t xml:space="preserve">and </w:t>
            </w:r>
            <w:r w:rsidRPr="006877E1">
              <w:rPr>
                <w:rFonts w:ascii="Times New Roman" w:hAnsi="Times New Roman"/>
                <w:i/>
                <w:sz w:val="24"/>
                <w:szCs w:val="24"/>
              </w:rPr>
              <w:t>X</w:t>
            </w: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is the midpoint of </w:t>
            </w:r>
            <w:r w:rsidRPr="006877E1">
              <w:rPr>
                <w:rFonts w:ascii="Times New Roman" w:hAnsi="Times New Roman"/>
                <w:i/>
                <w:sz w:val="24"/>
                <w:szCs w:val="24"/>
              </w:rPr>
              <w:t>PQ</w:t>
            </w:r>
            <w:r w:rsidRPr="006877E1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="Times New Roman" w:hAnsi="Times New Roman"/>
                <w:sz w:val="24"/>
                <w:szCs w:val="24"/>
              </w:rPr>
              <w:t xml:space="preserve">Which of the congruence tests could be used to show that </w:t>
            </w:r>
            <w:r w:rsidRPr="006877E1">
              <w:rPr>
                <w:rFonts w:ascii="Times New Roman" w:eastAsiaTheme="minorHAnsi" w:hAnsi="Times New Roman"/>
                <w:color w:val="FF0000"/>
                <w:position w:val="-6"/>
                <w:sz w:val="24"/>
                <w:szCs w:val="24"/>
              </w:rPr>
              <w:object w:dxaOrig="1907" w:dyaOrig="300">
                <v:shape id="_x0000_i1060" type="#_x0000_t75" style="width:95.65pt;height:15.45pt" o:ole="">
                  <v:imagedata r:id="rId96" o:title=""/>
                </v:shape>
                <o:OLEObject Type="Embed" ProgID="FXE300.Equation" ShapeID="_x0000_i1060" DrawAspect="Content" ObjectID="_1460096996" r:id="rId197"/>
              </w:objec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EF6923" w:rsidP="006877E1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cstheme="minorBidi"/>
              </w:rPr>
              <w:object w:dxaOrig="1440" w:dyaOrig="1440">
                <v:shape id="_x0000_s1203" type="#_x0000_t75" style="position:absolute;margin-left:103.65pt;margin-top:1.8pt;width:266.9pt;height:88.1pt;z-index:251841536;mso-position-horizontal-relative:text;mso-position-vertical-relative:text">
                  <v:imagedata r:id="rId198" o:title=""/>
                  <o:lock v:ext="edit" aspectratio="f"/>
                </v:shape>
                <o:OLEObject Type="Embed" ProgID="FXDraw3.Document" ShapeID="_x0000_s1203" DrawAspect="Content" ObjectID="_1460097068" r:id="rId199"/>
              </w:objec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877E1" w:rsidRPr="006877E1" w:rsidRDefault="006877E1" w:rsidP="006877E1">
            <w:pPr>
              <w:rPr>
                <w:rFonts w:ascii="Times New Roman" w:hAnsi="Times New Roman"/>
                <w:sz w:val="24"/>
                <w:szCs w:val="24"/>
              </w:rPr>
            </w:pPr>
            <w:r w:rsidRPr="006877E1"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842560" behindDoc="0" locked="0" layoutInCell="1" allowOverlap="1" wp14:anchorId="07DCF78F" wp14:editId="4311CCB1">
                      <wp:simplePos x="0" y="0"/>
                      <wp:positionH relativeFrom="column">
                        <wp:posOffset>139700</wp:posOffset>
                      </wp:positionH>
                      <wp:positionV relativeFrom="paragraph">
                        <wp:posOffset>46355</wp:posOffset>
                      </wp:positionV>
                      <wp:extent cx="4362450" cy="114300"/>
                      <wp:effectExtent l="0" t="0" r="19050" b="19050"/>
                      <wp:wrapNone/>
                      <wp:docPr id="299" name="Group 2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362450" cy="114300"/>
                                <a:chOff x="2430" y="3420"/>
                                <a:chExt cx="6870" cy="180"/>
                              </a:xfrm>
                            </wpg:grpSpPr>
                            <wps:wsp>
                              <wps:cNvPr id="300" name="AutoShape 10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1" name="AutoShape 10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2" name="AutoShape 10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C0504D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3" name="AutoShape 1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DE15478" id="Group 299" o:spid="_x0000_s1026" style="position:absolute;margin-left:11pt;margin-top:3.65pt;width:343.5pt;height:9pt;z-index:251842560" coordorigin="2430,3420" coordsize="687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">
                      <v:roundrect id="AutoShape 102" o:spid="_x0000_s1027" style="position:absolute;left:90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Ra7MEA&#10;AADcAAAADwAAAGRycy9kb3ducmV2LnhtbERPz2vCMBS+C/4P4Qm72UTHRDujiLCx21j14PGteWvL&#10;mpeapLXbX78cBh4/vt/b/WhbMZAPjWMNi0yBIC6dabjScD69zNcgQkQ22DomDT8UYL+bTraYG3fj&#10;DxqKWIkUwiFHDXWMXS5lKGuyGDLXESfuy3mLMUFfSePxlsJtK5dKraTFhlNDjR0dayq/i95qKI3q&#10;lb8M75vPp1j8Dv2V5etV64fZeHgGEWmMd/G/+81oeFRpfjqTjoDc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G0WuzBAAAA3AAAAA8AAAAAAAAAAAAAAAAAmAIAAGRycy9kb3du&#10;cmV2LnhtbFBLBQYAAAAABAAEAPUAAACGAwAAAAA=&#10;"/>
                      <v:roundrect id="AutoShape 103" o:spid="_x0000_s1028" style="position:absolute;left:24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j/d8QA&#10;AADcAAAADwAAAGRycy9kb3ducmV2LnhtbESPQWsCMRSE7wX/Q3hCbzWx0qKrUUSo9Fa6evD43Dx3&#10;Fzcva5Jdt/31TaHQ4zAz3zCrzWAb0ZMPtWMN04kCQVw4U3Op4Xh4e5qDCBHZYOOYNHxRgM169LDC&#10;zLg7f1Kfx1IkCIcMNVQxtpmUoajIYpi4ljh5F+ctxiR9KY3He4LbRj4r9Sot1pwWKmxpV1FxzTur&#10;oTCqU/7UfyzOLzH/7rsby/1N68fxsF2CiDTE//Bf+91omKkp/J5JR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74/3fEAAAA3AAAAA8AAAAAAAAAAAAAAAAAmAIAAGRycy9k&#10;b3ducmV2LnhtbFBLBQYAAAAABAAEAPUAAACJAwAAAAA=&#10;"/>
                      <v:roundrect id="AutoShape 104" o:spid="_x0000_s1029" style="position:absolute;left:45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S8ecQA&#10;AADcAAAADwAAAGRycy9kb3ducmV2LnhtbESP0WrCQBRE34X+w3ILfZG6aYRS0mxESkVBEKL9gEv2&#10;mg1m78bs1qR+vSsIfRxm5gyTL0bbigv1vnGs4G2WgCCunG64VvBzWL1+gPABWWPrmBT8kYdF8TTJ&#10;MdNu4JIu+1CLCGGfoQITQpdJ6StDFv3MdcTRO7reYoiyr6XucYhw28o0Sd6lxYbjgsGOvgxVp/2v&#10;VXDcnr/bzpmhmcrUX3fnEut1qdTL87j8BBFoDP/hR3ujFcyTFO5n4hGQx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UvHnEAAAA3AAAAA8AAAAAAAAAAAAAAAAAmAIAAGRycy9k&#10;b3ducmV2LnhtbFBLBQYAAAAABAAEAPUAAACJAwAAAAA=&#10;" fillcolor="#c0504d"/>
                      <v:roundrect id="AutoShape 105" o:spid="_x0000_s1030" style="position:absolute;left:67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bEm8QA&#10;AADcAAAADwAAAGRycy9kb3ducmV2LnhtbESPQWsCMRSE7wX/Q3iCN02sVOxqFCm0eCtdPfT43Lzu&#10;Lt28rEl23fbXN4LQ4zAz3zCb3WAb0ZMPtWMN85kCQVw4U3Op4XR8na5AhIhssHFMGn4owG47ethg&#10;ZtyVP6jPYykShEOGGqoY20zKUFRkMcxcS5y8L+ctxiR9KY3Ha4LbRj4qtZQWa04LFbb0UlHxnXdW&#10;Q2FUp/xn//58for5b99dWL5dtJ6Mh/0aRKQh/ofv7YPRsFALuJ1JR0B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FmxJvEAAAA3AAAAA8AAAAAAAAAAAAAAAAAmAIAAGRycy9k&#10;b3ducmV2LnhtbFBLBQYAAAAABAAEAPUAAACJAwAAAAA=&#10;"/>
                    </v:group>
                  </w:pict>
                </mc:Fallback>
              </mc:AlternateContent>
            </w:r>
            <w:r w:rsidRPr="006877E1">
              <w:rPr>
                <w:rFonts w:ascii="Times New Roman" w:hAnsi="Times New Roman"/>
                <w:sz w:val="24"/>
                <w:szCs w:val="24"/>
              </w:rPr>
              <w:t xml:space="preserve">           AAS                               RHS                           SAS                             SSS</w:t>
            </w:r>
          </w:p>
          <w:p w:rsidR="006877E1" w:rsidRPr="006877E1" w:rsidRDefault="006877E1" w:rsidP="006877E1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</w:tbl>
    <w:p w:rsidR="003F3344" w:rsidRDefault="003F3344" w:rsidP="003F3344">
      <w:pPr>
        <w:rPr>
          <w:rFonts w:asciiTheme="majorHAnsi" w:hAnsiTheme="majorHAnsi"/>
          <w:sz w:val="24"/>
          <w:szCs w:val="24"/>
        </w:rPr>
        <w:sectPr w:rsidR="003F3344" w:rsidSect="003F3344">
          <w:type w:val="continuous"/>
          <w:pgSz w:w="11906" w:h="16838"/>
          <w:pgMar w:top="1440" w:right="1440" w:bottom="1440" w:left="1440" w:header="708" w:footer="708" w:gutter="0"/>
          <w:cols w:space="709"/>
          <w:titlePg/>
          <w:docGrid w:linePitch="360"/>
        </w:sect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  <w:sectPr w:rsidR="003F3344" w:rsidSect="00A252B0">
          <w:type w:val="continuous"/>
          <w:pgSz w:w="11906" w:h="16838"/>
          <w:pgMar w:top="1440" w:right="1440" w:bottom="1440" w:left="1440" w:header="708" w:footer="708" w:gutter="0"/>
          <w:cols w:num="2" w:space="709"/>
          <w:titlePg/>
          <w:docGrid w:linePitch="360"/>
        </w:sect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  <w:sectPr w:rsidR="003F3344" w:rsidSect="00A252B0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3F3344" w:rsidTr="003F3344">
        <w:trPr>
          <w:cantSplit/>
        </w:trPr>
        <w:tc>
          <w:tcPr>
            <w:tcW w:w="9242" w:type="dxa"/>
          </w:tcPr>
          <w:p w:rsidR="003F3344" w:rsidRDefault="003F3344" w:rsidP="003F3344">
            <w:pPr>
              <w:pStyle w:val="Heading1"/>
              <w:spacing w:before="120" w:after="120"/>
              <w:jc w:val="center"/>
            </w:pPr>
            <w:r>
              <w:t>Longer</w:t>
            </w:r>
            <w:r w:rsidRPr="00853748">
              <w:t xml:space="preserve"> Answer Section</w:t>
            </w:r>
          </w:p>
        </w:tc>
      </w:tr>
    </w:tbl>
    <w:p w:rsidR="003F3344" w:rsidRDefault="003F3344" w:rsidP="003F3344">
      <w:pPr>
        <w:jc w:val="center"/>
        <w:rPr>
          <w:rFonts w:asciiTheme="majorHAnsi" w:hAnsiTheme="majorHAnsi"/>
          <w:sz w:val="24"/>
          <w:szCs w:val="24"/>
        </w:rPr>
      </w:pPr>
    </w:p>
    <w:tbl>
      <w:tblPr>
        <w:tblStyle w:val="TableGrid"/>
        <w:tblW w:w="10774" w:type="dxa"/>
        <w:tblInd w:w="-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709"/>
        <w:gridCol w:w="8505"/>
        <w:gridCol w:w="1560"/>
      </w:tblGrid>
      <w:tr w:rsidR="003062AB" w:rsidRPr="00A252B0" w:rsidTr="005F52D6">
        <w:trPr>
          <w:cantSplit/>
          <w:trHeight w:val="851"/>
        </w:trPr>
        <w:tc>
          <w:tcPr>
            <w:tcW w:w="709" w:type="dxa"/>
            <w:shd w:val="clear" w:color="auto" w:fill="00FF99"/>
          </w:tcPr>
          <w:p w:rsidR="003062AB" w:rsidRPr="00043F21" w:rsidRDefault="003062AB" w:rsidP="005F52D6">
            <w:pPr>
              <w:ind w:right="-14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</w:t>
            </w:r>
          </w:p>
        </w:tc>
        <w:tc>
          <w:tcPr>
            <w:tcW w:w="8505" w:type="dxa"/>
          </w:tcPr>
          <w:p w:rsidR="003062AB" w:rsidRDefault="003062AB" w:rsidP="005F52D6">
            <w:pPr>
              <w:pStyle w:val="LongerQuestions"/>
            </w:pPr>
            <w:r>
              <w:t>(a)  Complete the diagram below so that the figure has two axes of line symmetry.</w:t>
            </w:r>
          </w:p>
          <w:p w:rsidR="003062AB" w:rsidRDefault="00EF6923" w:rsidP="005F52D6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204" type="#_x0000_t75" style="position:absolute;left:0;text-align:left;margin-left:50.75pt;margin-top:4.3pt;width:215.45pt;height:182.55pt;z-index:251847680;mso-position-horizontal-relative:text;mso-position-vertical-relative:text">
                  <v:imagedata r:id="rId200" o:title=""/>
                </v:shape>
                <o:OLEObject Type="Embed" ProgID="FXDraw3.Document" ShapeID="_x0000_s1204" DrawAspect="Content" ObjectID="_1460097069" r:id="rId201"/>
              </w:object>
            </w: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  <w:r>
              <w:t xml:space="preserve">                                                                                             </w:t>
            </w:r>
            <w:r w:rsidRPr="004D3B3E">
              <w:rPr>
                <w:highlight w:val="yellow"/>
              </w:rPr>
              <w:t>Others are possible.</w:t>
            </w: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</w:tc>
        <w:tc>
          <w:tcPr>
            <w:tcW w:w="1560" w:type="dxa"/>
          </w:tcPr>
          <w:p w:rsidR="003062AB" w:rsidRPr="00A252B0" w:rsidRDefault="003062AB" w:rsidP="005F52D6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</w:tr>
      <w:tr w:rsidR="003062AB" w:rsidRPr="00A252B0" w:rsidTr="005F52D6">
        <w:trPr>
          <w:cantSplit/>
          <w:trHeight w:val="851"/>
        </w:trPr>
        <w:tc>
          <w:tcPr>
            <w:tcW w:w="709" w:type="dxa"/>
            <w:shd w:val="clear" w:color="auto" w:fill="00FF99"/>
          </w:tcPr>
          <w:p w:rsidR="003062AB" w:rsidRPr="001B3341" w:rsidRDefault="003062AB" w:rsidP="005F52D6">
            <w:pPr>
              <w:pStyle w:val="ListParagraph"/>
              <w:ind w:left="34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3062AB" w:rsidRDefault="003062AB" w:rsidP="005F52D6">
            <w:pPr>
              <w:pStyle w:val="LongerQuestions"/>
            </w:pPr>
            <w:r>
              <w:t>(b)   Complete the diagram below so that the figure has rotational symmetry of order 3</w:t>
            </w:r>
          </w:p>
          <w:p w:rsidR="003062AB" w:rsidRDefault="003062AB" w:rsidP="005F52D6">
            <w:pPr>
              <w:pStyle w:val="LongerQuestions"/>
            </w:pPr>
            <w:r>
              <w:t>.</w:t>
            </w:r>
          </w:p>
          <w:p w:rsidR="003062AB" w:rsidRDefault="00EF6923" w:rsidP="005F52D6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205" type="#_x0000_t75" style="position:absolute;left:0;text-align:left;margin-left:51pt;margin-top:3.25pt;width:241.5pt;height:174.85pt;z-index:251848704;mso-position-horizontal-relative:text;mso-position-vertical-relative:text">
                  <v:imagedata r:id="rId202" o:title=""/>
                </v:shape>
                <o:OLEObject Type="Embed" ProgID="FXDraw3.Document" ShapeID="_x0000_s1205" DrawAspect="Content" ObjectID="_1460097070" r:id="rId203"/>
              </w:object>
            </w: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</w:tc>
        <w:tc>
          <w:tcPr>
            <w:tcW w:w="1560" w:type="dxa"/>
          </w:tcPr>
          <w:p w:rsidR="003062AB" w:rsidRPr="00A252B0" w:rsidRDefault="003062AB" w:rsidP="005F52D6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</w:tr>
      <w:tr w:rsidR="003062AB" w:rsidRPr="00A252B0" w:rsidTr="005F52D6">
        <w:trPr>
          <w:cantSplit/>
          <w:trHeight w:val="851"/>
        </w:trPr>
        <w:tc>
          <w:tcPr>
            <w:tcW w:w="709" w:type="dxa"/>
            <w:shd w:val="clear" w:color="auto" w:fill="FFFF99"/>
          </w:tcPr>
          <w:p w:rsidR="003062AB" w:rsidRPr="001B3341" w:rsidRDefault="003062AB" w:rsidP="005F52D6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</w:t>
            </w:r>
          </w:p>
        </w:tc>
        <w:tc>
          <w:tcPr>
            <w:tcW w:w="8505" w:type="dxa"/>
          </w:tcPr>
          <w:p w:rsidR="003062AB" w:rsidRDefault="003062AB" w:rsidP="005F52D6">
            <w:pPr>
              <w:pStyle w:val="LongerQuestions"/>
            </w:pPr>
            <w:r>
              <w:t xml:space="preserve">(a)    Draw a figure congruent to </w:t>
            </w:r>
            <w:r w:rsidRPr="00221BD7">
              <w:rPr>
                <w:i/>
              </w:rPr>
              <w:t>ABCD</w:t>
            </w:r>
            <w:r>
              <w:t xml:space="preserve">, by reflecting in the line </w:t>
            </w:r>
            <w:r w:rsidRPr="00221BD7">
              <w:rPr>
                <w:i/>
              </w:rPr>
              <w:t>y = x</w:t>
            </w:r>
            <w:r>
              <w:t>.</w:t>
            </w:r>
          </w:p>
          <w:p w:rsidR="003062AB" w:rsidRDefault="00EF6923" w:rsidP="005F52D6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206" type="#_x0000_t75" style="position:absolute;left:0;text-align:left;margin-left:63.75pt;margin-top:2.15pt;width:266.75pt;height:249.15pt;z-index:251849728;mso-position-horizontal-relative:text;mso-position-vertical-relative:text">
                  <v:imagedata r:id="rId204" o:title=""/>
                </v:shape>
                <o:OLEObject Type="Embed" ProgID="FXDraw3.Document" ShapeID="_x0000_s1206" DrawAspect="Content" ObjectID="_1460097071" r:id="rId205"/>
              </w:object>
            </w: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</w:tc>
        <w:tc>
          <w:tcPr>
            <w:tcW w:w="1560" w:type="dxa"/>
          </w:tcPr>
          <w:p w:rsidR="003062AB" w:rsidRPr="00A252B0" w:rsidRDefault="003062AB" w:rsidP="005F52D6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</w:tr>
      <w:tr w:rsidR="003062AB" w:rsidRPr="00A252B0" w:rsidTr="005F52D6">
        <w:trPr>
          <w:cantSplit/>
          <w:trHeight w:val="851"/>
        </w:trPr>
        <w:tc>
          <w:tcPr>
            <w:tcW w:w="709" w:type="dxa"/>
            <w:shd w:val="clear" w:color="auto" w:fill="FFFF99"/>
          </w:tcPr>
          <w:p w:rsidR="003062AB" w:rsidRPr="001B3341" w:rsidRDefault="003062AB" w:rsidP="005F52D6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3062AB" w:rsidRDefault="00EF6923" w:rsidP="005F52D6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>
                <v:shape id="_x0000_s1207" type="#_x0000_t75" style="position:absolute;left:0;text-align:left;margin-left:63.75pt;margin-top:2.3pt;width:266.75pt;height:249.15pt;z-index:251850752;mso-position-horizontal-relative:text;mso-position-vertical-relative:text">
                  <v:imagedata r:id="rId206" o:title=""/>
                </v:shape>
                <o:OLEObject Type="Embed" ProgID="FXDraw3.Document" ShapeID="_x0000_s1207" DrawAspect="Content" ObjectID="_1460097072" r:id="rId207"/>
              </w:object>
            </w:r>
            <w:r w:rsidR="003062AB">
              <w:t xml:space="preserve">(b)  </w:t>
            </w: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  <w:r>
              <w:t xml:space="preserve">Describe a single transformation that could move </w:t>
            </w:r>
            <w:r w:rsidRPr="00FF33CC">
              <w:rPr>
                <w:i/>
              </w:rPr>
              <w:t>EFGH</w:t>
            </w:r>
            <w:r>
              <w:t xml:space="preserve"> to its image </w:t>
            </w:r>
            <w:r w:rsidRPr="00FF33CC">
              <w:rPr>
                <w:i/>
              </w:rPr>
              <w:t>E’F’G’H’</w:t>
            </w:r>
            <w:r>
              <w:t>.</w:t>
            </w: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  <w:rPr>
                <w:i/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A reflection in the line </w:t>
            </w:r>
            <w:r w:rsidRPr="00B41CB5">
              <w:rPr>
                <w:i/>
                <w:sz w:val="32"/>
                <w:szCs w:val="32"/>
              </w:rPr>
              <w:t>y</w:t>
            </w:r>
            <w:r>
              <w:rPr>
                <w:i/>
                <w:sz w:val="32"/>
                <w:szCs w:val="32"/>
              </w:rPr>
              <w:t xml:space="preserve"> </w:t>
            </w:r>
            <w:r w:rsidRPr="00B41CB5">
              <w:rPr>
                <w:i/>
                <w:sz w:val="32"/>
                <w:szCs w:val="32"/>
              </w:rPr>
              <w:t>=</w:t>
            </w:r>
            <w:r>
              <w:rPr>
                <w:i/>
                <w:sz w:val="32"/>
                <w:szCs w:val="32"/>
              </w:rPr>
              <w:t xml:space="preserve"> </w:t>
            </w:r>
            <w:r w:rsidRPr="00B41CB5">
              <w:rPr>
                <w:i/>
                <w:sz w:val="32"/>
                <w:szCs w:val="32"/>
              </w:rPr>
              <w:t>-x.</w:t>
            </w:r>
          </w:p>
          <w:p w:rsidR="003062AB" w:rsidRDefault="003062AB" w:rsidP="005F52D6">
            <w:pPr>
              <w:pStyle w:val="LongerQuestions"/>
            </w:pPr>
          </w:p>
        </w:tc>
        <w:tc>
          <w:tcPr>
            <w:tcW w:w="1560" w:type="dxa"/>
          </w:tcPr>
          <w:p w:rsidR="003062AB" w:rsidRPr="00A252B0" w:rsidRDefault="003062AB" w:rsidP="005F52D6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</w:tr>
      <w:tr w:rsidR="003062AB" w:rsidRPr="00A252B0" w:rsidTr="005F52D6">
        <w:trPr>
          <w:cantSplit/>
          <w:trHeight w:val="851"/>
        </w:trPr>
        <w:tc>
          <w:tcPr>
            <w:tcW w:w="709" w:type="dxa"/>
            <w:shd w:val="clear" w:color="auto" w:fill="FFCCCC"/>
          </w:tcPr>
          <w:p w:rsidR="003062AB" w:rsidRPr="001B3341" w:rsidRDefault="003062AB" w:rsidP="005F52D6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3.</w:t>
            </w:r>
          </w:p>
        </w:tc>
        <w:tc>
          <w:tcPr>
            <w:tcW w:w="8505" w:type="dxa"/>
          </w:tcPr>
          <w:p w:rsidR="003062AB" w:rsidRDefault="003062AB" w:rsidP="005F52D6">
            <w:pPr>
              <w:rPr>
                <w:rFonts w:ascii="Times New Roman" w:hAnsi="Times New Roman"/>
                <w:sz w:val="24"/>
                <w:szCs w:val="24"/>
              </w:rPr>
            </w:pPr>
            <w:r w:rsidRPr="00FF33CC">
              <w:rPr>
                <w:rFonts w:ascii="Times New Roman" w:hAnsi="Times New Roman"/>
              </w:rPr>
              <w:t xml:space="preserve">(a)   </w:t>
            </w:r>
            <w:r>
              <w:t xml:space="preserve">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Using the information provided on the diagram below, prove that       </w:t>
            </w:r>
          </w:p>
          <w:p w:rsidR="003062AB" w:rsidRDefault="003062AB" w:rsidP="005F52D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790" w:dyaOrig="300">
                <v:shape id="_x0000_i1061" type="#_x0000_t75" style="width:89.5pt;height:15.45pt" o:ole="">
                  <v:imagedata r:id="rId112" o:title=""/>
                </v:shape>
                <o:OLEObject Type="Embed" ProgID="FXE300.Equation" ShapeID="_x0000_i1061" DrawAspect="Content" ObjectID="_1460096997" r:id="rId208"/>
              </w:object>
            </w:r>
          </w:p>
          <w:p w:rsidR="003062AB" w:rsidRDefault="003062AB" w:rsidP="005F52D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062AB" w:rsidRDefault="00EF6923" w:rsidP="005F52D6">
            <w:pPr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>
                <v:shape id="_x0000_s1208" type="#_x0000_t75" style="position:absolute;margin-left:56.7pt;margin-top:1.7pt;width:212.95pt;height:115.1pt;z-index:251851776;mso-position-horizontal-relative:text;mso-position-vertical-relative:text">
                  <v:imagedata r:id="rId114" o:title=""/>
                </v:shape>
                <o:OLEObject Type="Embed" ProgID="FXDraw3.Document" ShapeID="_x0000_s1208" DrawAspect="Content" ObjectID="_1460097073" r:id="rId209"/>
              </w:object>
            </w:r>
          </w:p>
          <w:p w:rsidR="003062AB" w:rsidRDefault="003062AB" w:rsidP="005F52D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062AB" w:rsidRDefault="003062AB" w:rsidP="005F52D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062AB" w:rsidRDefault="003062AB" w:rsidP="005F52D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062AB" w:rsidRDefault="003062AB" w:rsidP="005F52D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062AB" w:rsidRDefault="003062AB" w:rsidP="005F52D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062AB" w:rsidRDefault="003062AB" w:rsidP="005F52D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062AB" w:rsidRDefault="003062AB" w:rsidP="005F52D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062AB" w:rsidRDefault="003062AB" w:rsidP="005F52D6">
            <w:pPr>
              <w:pStyle w:val="LongerQuestions"/>
            </w:pPr>
          </w:p>
          <w:p w:rsidR="003062AB" w:rsidRPr="00B41CB5" w:rsidRDefault="003062AB" w:rsidP="005F52D6">
            <w:pPr>
              <w:pStyle w:val="LongerQuestions"/>
              <w:rPr>
                <w:position w:val="-140"/>
              </w:rPr>
            </w:pPr>
            <w:r>
              <w:t xml:space="preserve"> </w:t>
            </w:r>
            <w:r w:rsidRPr="00B41CB5">
              <w:rPr>
                <w:color w:val="FF0000"/>
                <w:position w:val="-140"/>
              </w:rPr>
              <w:object w:dxaOrig="4467" w:dyaOrig="1641">
                <v:shape id="_x0000_i1062" type="#_x0000_t75" style="width:223.2pt;height:82.3pt" o:ole="">
                  <v:imagedata r:id="rId210" o:title=""/>
                </v:shape>
                <o:OLEObject Type="Embed" ProgID="FXE300.Equation" ShapeID="_x0000_i1062" DrawAspect="Content" ObjectID="_1460096998" r:id="rId211"/>
              </w:object>
            </w:r>
            <w:r w:rsidRPr="00B41CB5">
              <w:rPr>
                <w:position w:val="-140"/>
              </w:rPr>
              <w:t xml:space="preserve"> </w:t>
            </w:r>
          </w:p>
        </w:tc>
        <w:tc>
          <w:tcPr>
            <w:tcW w:w="1560" w:type="dxa"/>
          </w:tcPr>
          <w:p w:rsidR="003062AB" w:rsidRPr="00A252B0" w:rsidRDefault="003062AB" w:rsidP="005F52D6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</w:tr>
      <w:tr w:rsidR="003062AB" w:rsidRPr="00A252B0" w:rsidTr="005F52D6">
        <w:trPr>
          <w:cantSplit/>
          <w:trHeight w:val="851"/>
        </w:trPr>
        <w:tc>
          <w:tcPr>
            <w:tcW w:w="709" w:type="dxa"/>
            <w:shd w:val="clear" w:color="auto" w:fill="FFCCCC"/>
          </w:tcPr>
          <w:p w:rsidR="003062AB" w:rsidRPr="001B3341" w:rsidRDefault="003062AB" w:rsidP="005F52D6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5" w:type="dxa"/>
          </w:tcPr>
          <w:p w:rsidR="003062AB" w:rsidRDefault="003062AB" w:rsidP="005F52D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(b)      In the figure below,  </w: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233" w:dyaOrig="273">
                <v:shape id="_x0000_i1063" type="#_x0000_t75" style="width:61.7pt;height:13.35pt" o:ole="">
                  <v:imagedata r:id="rId116" o:title=""/>
                </v:shape>
                <o:OLEObject Type="Embed" ProgID="FXE300.Equation" ShapeID="_x0000_i1063" DrawAspect="Content" ObjectID="_1460096999" r:id="rId212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and  </w: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2629" w:dyaOrig="325">
                <v:shape id="_x0000_i1064" type="#_x0000_t75" style="width:131.65pt;height:16.45pt" o:ole="">
                  <v:imagedata r:id="rId118" o:title=""/>
                </v:shape>
                <o:OLEObject Type="Embed" ProgID="FXE300.Equation" ShapeID="_x0000_i1064" DrawAspect="Content" ObjectID="_1460097000" r:id="rId213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3062AB" w:rsidRDefault="003062AB" w:rsidP="005F52D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Prove that   </w: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996" w:dyaOrig="300">
                <v:shape id="_x0000_i1065" type="#_x0000_t75" style="width:99.75pt;height:15.45pt" o:ole="">
                  <v:imagedata r:id="rId120" o:title=""/>
                </v:shape>
                <o:OLEObject Type="Embed" ProgID="FXE300.Equation" ShapeID="_x0000_i1065" DrawAspect="Content" ObjectID="_1460097001" r:id="rId214"/>
              </w:object>
            </w:r>
          </w:p>
          <w:p w:rsidR="003062AB" w:rsidRDefault="003062AB" w:rsidP="005F52D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062AB" w:rsidRDefault="00EF6923" w:rsidP="005F52D6">
            <w:pPr>
              <w:rPr>
                <w:rFonts w:ascii="Times New Roman" w:hAnsi="Times New Roman"/>
                <w:sz w:val="24"/>
                <w:szCs w:val="24"/>
              </w:rPr>
            </w:pPr>
            <w:r>
              <w:object w:dxaOrig="1440" w:dyaOrig="1440">
                <v:shape id="_x0000_s1209" type="#_x0000_t75" style="position:absolute;margin-left:56.7pt;margin-top:1.7pt;width:261.1pt;height:130.45pt;z-index:251852800;mso-position-horizontal-relative:text;mso-position-vertical-relative:text">
                  <v:imagedata r:id="rId122" o:title=""/>
                </v:shape>
                <o:OLEObject Type="Embed" ProgID="FXDraw3.Document" ShapeID="_x0000_s1209" DrawAspect="Content" ObjectID="_1460097074" r:id="rId215"/>
              </w:object>
            </w:r>
          </w:p>
          <w:p w:rsidR="003062AB" w:rsidRDefault="003062AB" w:rsidP="005F52D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062AB" w:rsidRDefault="003062AB" w:rsidP="005F52D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062AB" w:rsidRDefault="003062AB" w:rsidP="005F52D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062AB" w:rsidRDefault="003062AB" w:rsidP="005F52D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062AB" w:rsidRDefault="003062AB" w:rsidP="005F52D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062AB" w:rsidRDefault="003062AB" w:rsidP="005F52D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062AB" w:rsidRDefault="003062AB" w:rsidP="005F52D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062AB" w:rsidRDefault="003062AB" w:rsidP="005F52D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062AB" w:rsidRDefault="003062AB" w:rsidP="005F52D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062AB" w:rsidRDefault="003062AB" w:rsidP="005F52D6">
            <w:pPr>
              <w:pStyle w:val="LongerQuestions"/>
            </w:pPr>
          </w:p>
          <w:p w:rsidR="003062AB" w:rsidRDefault="003062AB" w:rsidP="005F52D6">
            <w:pPr>
              <w:pStyle w:val="LongerQuestions"/>
            </w:pPr>
            <w:r w:rsidRPr="00B41CB5">
              <w:rPr>
                <w:color w:val="FF0000"/>
                <w:position w:val="-140"/>
              </w:rPr>
              <w:object w:dxaOrig="5340" w:dyaOrig="1680">
                <v:shape id="_x0000_i1066" type="#_x0000_t75" style="width:267.45pt;height:84.35pt" o:ole="">
                  <v:imagedata r:id="rId216" o:title=""/>
                </v:shape>
                <o:OLEObject Type="Embed" ProgID="FXE300.Equation" ShapeID="_x0000_i1066" DrawAspect="Content" ObjectID="_1460097002" r:id="rId217"/>
              </w:object>
            </w:r>
          </w:p>
        </w:tc>
        <w:tc>
          <w:tcPr>
            <w:tcW w:w="1560" w:type="dxa"/>
          </w:tcPr>
          <w:p w:rsidR="003062AB" w:rsidRPr="00A252B0" w:rsidRDefault="003062AB" w:rsidP="005F52D6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</w:tr>
    </w:tbl>
    <w:p w:rsidR="003062AB" w:rsidRPr="00C71E16" w:rsidRDefault="003062AB" w:rsidP="003F3344">
      <w:pPr>
        <w:jc w:val="center"/>
        <w:rPr>
          <w:rFonts w:asciiTheme="majorHAnsi" w:hAnsiTheme="majorHAnsi"/>
          <w:sz w:val="24"/>
          <w:szCs w:val="24"/>
        </w:rPr>
      </w:pPr>
    </w:p>
    <w:p w:rsidR="00C71E16" w:rsidRPr="00C71E16" w:rsidRDefault="00C71E16" w:rsidP="009D24C3">
      <w:pPr>
        <w:rPr>
          <w:rFonts w:asciiTheme="majorHAnsi" w:hAnsiTheme="majorHAnsi"/>
          <w:sz w:val="24"/>
          <w:szCs w:val="24"/>
        </w:rPr>
      </w:pPr>
      <w:bookmarkStart w:id="0" w:name="_GoBack"/>
      <w:bookmarkEnd w:id="0"/>
    </w:p>
    <w:sectPr w:rsidR="00C71E16" w:rsidRPr="00C71E16" w:rsidSect="009D24C3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F6923" w:rsidRDefault="00EF6923" w:rsidP="00C868AD">
      <w:r>
        <w:separator/>
      </w:r>
    </w:p>
  </w:endnote>
  <w:endnote w:type="continuationSeparator" w:id="0">
    <w:p w:rsidR="00EF6923" w:rsidRDefault="00EF6923" w:rsidP="00C868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8436295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B165D" w:rsidRDefault="009B16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06311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  <w:p w:rsidR="009B165D" w:rsidRDefault="009B165D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5798696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B165D" w:rsidRDefault="009B16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F6923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9B165D" w:rsidRDefault="009B165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F6923" w:rsidRDefault="00EF6923" w:rsidP="00C868AD">
      <w:r>
        <w:separator/>
      </w:r>
    </w:p>
  </w:footnote>
  <w:footnote w:type="continuationSeparator" w:id="0">
    <w:p w:rsidR="00EF6923" w:rsidRDefault="00EF6923" w:rsidP="00C868A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B165D" w:rsidRPr="00C868AD" w:rsidRDefault="00EF6923">
    <w:pPr>
      <w:pStyle w:val="Header"/>
      <w:rPr>
        <w:u w:val="single"/>
      </w:rPr>
    </w:pPr>
    <w:sdt>
      <w:sdtPr>
        <w:rPr>
          <w:u w:val="single"/>
        </w:rPr>
        <w:alias w:val="Title"/>
        <w:tag w:val=""/>
        <w:id w:val="932864221"/>
        <w:placeholder>
          <w:docPart w:val="58B7407E42BD47F997DAE9D47D4CBA5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B165D">
          <w:rPr>
            <w:u w:val="single"/>
          </w:rPr>
          <w:t>Transformations and Congruence</w:t>
        </w:r>
      </w:sdtContent>
    </w:sdt>
    <w:r w:rsidR="009B165D">
      <w:rPr>
        <w:u w:val="single"/>
      </w:rPr>
      <w:tab/>
      <w:t>Test</w:t>
    </w:r>
    <w:r w:rsidR="009B165D">
      <w:rPr>
        <w:u w:val="single"/>
      </w:rPr>
      <w:tab/>
    </w:r>
    <w:r w:rsidR="009B165D">
      <w:rPr>
        <w:u w:val="single"/>
      </w:rPr>
      <w:tab/>
      <w:t>2014</w:t>
    </w:r>
    <w:r w:rsidR="009B165D" w:rsidRPr="00C868AD">
      <w:rPr>
        <w:u w:val="single"/>
      </w:rP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B165D" w:rsidRDefault="009B165D" w:rsidP="005C44C0">
    <w:pPr>
      <w:pStyle w:val="Header"/>
      <w:jc w:val="center"/>
      <w:rPr>
        <w:rFonts w:asciiTheme="majorHAnsi" w:hAnsiTheme="majorHAnsi"/>
        <w:i/>
        <w:sz w:val="52"/>
        <w:szCs w:val="52"/>
      </w:rPr>
    </w:pPr>
    <w:r w:rsidRPr="00C71E16">
      <w:rPr>
        <w:rFonts w:asciiTheme="majorHAnsi" w:hAnsiTheme="majorHAnsi"/>
        <w:i/>
        <w:sz w:val="52"/>
        <w:szCs w:val="52"/>
      </w:rPr>
      <w:t>High School</w:t>
    </w:r>
  </w:p>
  <w:p w:rsidR="009B165D" w:rsidRPr="00C71E16" w:rsidRDefault="009B165D" w:rsidP="00C71E16">
    <w:pPr>
      <w:pStyle w:val="Header"/>
      <w:jc w:val="center"/>
      <w:rPr>
        <w:rFonts w:asciiTheme="majorHAnsi" w:hAnsiTheme="majorHAnsi"/>
        <w:i/>
        <w:sz w:val="52"/>
        <w:szCs w:val="52"/>
      </w:rPr>
    </w:pPr>
    <w:r>
      <w:rPr>
        <w:rFonts w:asciiTheme="majorHAnsi" w:hAnsiTheme="majorHAnsi"/>
        <w:i/>
        <w:sz w:val="52"/>
        <w:szCs w:val="52"/>
      </w:rPr>
      <w:t>Mathematics Test 2014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4031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0D1B96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A22566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70008AB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A2D3C89"/>
    <w:multiLevelType w:val="hybridMultilevel"/>
    <w:tmpl w:val="75A8232C"/>
    <w:lvl w:ilvl="0" w:tplc="F3C692B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EBA2DE3"/>
    <w:multiLevelType w:val="hybridMultilevel"/>
    <w:tmpl w:val="4FEC9AA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AE3237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5"/>
  </w:num>
  <w:num w:numId="6">
    <w:abstractNumId w:val="0"/>
  </w:num>
  <w:num w:numId="7">
    <w:abstractNumId w:val="7"/>
  </w:num>
  <w:num w:numId="8">
    <w:abstractNumId w:val="8"/>
  </w:num>
  <w:num w:numId="9">
    <w:abstractNumId w:val="7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3"/>
  <w:attachedTemplate r:id="rId1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682D"/>
    <w:rsid w:val="00004618"/>
    <w:rsid w:val="000176AA"/>
    <w:rsid w:val="00027496"/>
    <w:rsid w:val="00031EEF"/>
    <w:rsid w:val="00043F21"/>
    <w:rsid w:val="00075698"/>
    <w:rsid w:val="000A4606"/>
    <w:rsid w:val="000C4CAD"/>
    <w:rsid w:val="000F1BB1"/>
    <w:rsid w:val="00110126"/>
    <w:rsid w:val="0013551B"/>
    <w:rsid w:val="0018287C"/>
    <w:rsid w:val="001C265A"/>
    <w:rsid w:val="001D51F7"/>
    <w:rsid w:val="001E3E09"/>
    <w:rsid w:val="00216994"/>
    <w:rsid w:val="00221BD7"/>
    <w:rsid w:val="00227E37"/>
    <w:rsid w:val="00246314"/>
    <w:rsid w:val="00280A35"/>
    <w:rsid w:val="002B592F"/>
    <w:rsid w:val="002C1F1F"/>
    <w:rsid w:val="002F71E5"/>
    <w:rsid w:val="003062AB"/>
    <w:rsid w:val="003148CE"/>
    <w:rsid w:val="00325745"/>
    <w:rsid w:val="0034337B"/>
    <w:rsid w:val="003465ED"/>
    <w:rsid w:val="00364D52"/>
    <w:rsid w:val="003D41FF"/>
    <w:rsid w:val="003F0720"/>
    <w:rsid w:val="003F3344"/>
    <w:rsid w:val="003F748C"/>
    <w:rsid w:val="00413DF5"/>
    <w:rsid w:val="00431358"/>
    <w:rsid w:val="00460B7C"/>
    <w:rsid w:val="00474558"/>
    <w:rsid w:val="004A64CB"/>
    <w:rsid w:val="004E062D"/>
    <w:rsid w:val="004E1D1E"/>
    <w:rsid w:val="00591FD0"/>
    <w:rsid w:val="005B261E"/>
    <w:rsid w:val="005C44C0"/>
    <w:rsid w:val="005D37BE"/>
    <w:rsid w:val="00604D11"/>
    <w:rsid w:val="00641052"/>
    <w:rsid w:val="00641EA7"/>
    <w:rsid w:val="00667642"/>
    <w:rsid w:val="006718CF"/>
    <w:rsid w:val="006877E1"/>
    <w:rsid w:val="006A0722"/>
    <w:rsid w:val="006C5EB4"/>
    <w:rsid w:val="006D072F"/>
    <w:rsid w:val="00701808"/>
    <w:rsid w:val="007403DD"/>
    <w:rsid w:val="00764039"/>
    <w:rsid w:val="007B3348"/>
    <w:rsid w:val="007D30C2"/>
    <w:rsid w:val="007D39B1"/>
    <w:rsid w:val="00800784"/>
    <w:rsid w:val="00844423"/>
    <w:rsid w:val="00845ACB"/>
    <w:rsid w:val="00853748"/>
    <w:rsid w:val="0087187C"/>
    <w:rsid w:val="00873FB2"/>
    <w:rsid w:val="008864B1"/>
    <w:rsid w:val="008A2A04"/>
    <w:rsid w:val="008B7480"/>
    <w:rsid w:val="008C30EB"/>
    <w:rsid w:val="008C68D7"/>
    <w:rsid w:val="008D4402"/>
    <w:rsid w:val="008D4B94"/>
    <w:rsid w:val="008F3E43"/>
    <w:rsid w:val="00906311"/>
    <w:rsid w:val="00917D23"/>
    <w:rsid w:val="0094679F"/>
    <w:rsid w:val="0098729A"/>
    <w:rsid w:val="009A5487"/>
    <w:rsid w:val="009B165D"/>
    <w:rsid w:val="009D24C3"/>
    <w:rsid w:val="009F4499"/>
    <w:rsid w:val="00A010E7"/>
    <w:rsid w:val="00A23965"/>
    <w:rsid w:val="00A252B0"/>
    <w:rsid w:val="00A67B15"/>
    <w:rsid w:val="00A81533"/>
    <w:rsid w:val="00A81879"/>
    <w:rsid w:val="00A824D7"/>
    <w:rsid w:val="00AB0C62"/>
    <w:rsid w:val="00AC5BDC"/>
    <w:rsid w:val="00AD3EEE"/>
    <w:rsid w:val="00B0317F"/>
    <w:rsid w:val="00B26BD8"/>
    <w:rsid w:val="00B33BD7"/>
    <w:rsid w:val="00B850EA"/>
    <w:rsid w:val="00BA3459"/>
    <w:rsid w:val="00BC0959"/>
    <w:rsid w:val="00BE233F"/>
    <w:rsid w:val="00BE56B3"/>
    <w:rsid w:val="00C04473"/>
    <w:rsid w:val="00C14D65"/>
    <w:rsid w:val="00C15AE1"/>
    <w:rsid w:val="00C17E11"/>
    <w:rsid w:val="00C42BE5"/>
    <w:rsid w:val="00C43F58"/>
    <w:rsid w:val="00C56E1E"/>
    <w:rsid w:val="00C71E16"/>
    <w:rsid w:val="00C868AD"/>
    <w:rsid w:val="00CA11C9"/>
    <w:rsid w:val="00CA296A"/>
    <w:rsid w:val="00CA60BB"/>
    <w:rsid w:val="00CC3DFB"/>
    <w:rsid w:val="00CE0AA8"/>
    <w:rsid w:val="00D03A78"/>
    <w:rsid w:val="00D667E2"/>
    <w:rsid w:val="00D95422"/>
    <w:rsid w:val="00E04BE9"/>
    <w:rsid w:val="00EB1449"/>
    <w:rsid w:val="00EF6923"/>
    <w:rsid w:val="00F1682D"/>
    <w:rsid w:val="00F2208B"/>
    <w:rsid w:val="00F4785F"/>
    <w:rsid w:val="00F5591B"/>
    <w:rsid w:val="00F62F00"/>
    <w:rsid w:val="00F71785"/>
    <w:rsid w:val="00F750FF"/>
    <w:rsid w:val="00F93049"/>
    <w:rsid w:val="00FF33CC"/>
    <w:rsid w:val="00FF3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9DC4FAE-9DE5-4552-B10E-A3E7ED2F7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5745"/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F33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2574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3257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E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E43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68AD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68AD"/>
    <w:rPr>
      <w:rFonts w:ascii="Calibri" w:eastAsia="Calibri" w:hAnsi="Calibri" w:cs="Times New Roman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043F21"/>
    <w:pPr>
      <w:ind w:left="500" w:hanging="425"/>
    </w:pPr>
    <w:rPr>
      <w:rFonts w:ascii="Times New Roman" w:hAnsi="Times New Roman"/>
      <w:sz w:val="24"/>
      <w:szCs w:val="24"/>
    </w:rPr>
  </w:style>
  <w:style w:type="paragraph" w:customStyle="1" w:styleId="QuestionStyle">
    <w:name w:val="Question Style"/>
    <w:basedOn w:val="Normal"/>
    <w:link w:val="QuestionStyleChar"/>
    <w:autoRedefine/>
    <w:qFormat/>
    <w:rsid w:val="00591FD0"/>
    <w:rPr>
      <w:rFonts w:ascii="Times New Roman" w:hAnsi="Times New Roman"/>
      <w:sz w:val="24"/>
      <w:szCs w:val="24"/>
    </w:rPr>
  </w:style>
  <w:style w:type="character" w:customStyle="1" w:styleId="LongerQuestionsChar">
    <w:name w:val="Longer Questions Char"/>
    <w:basedOn w:val="DefaultParagraphFont"/>
    <w:link w:val="LongerQuestions"/>
    <w:rsid w:val="00043F21"/>
    <w:rPr>
      <w:rFonts w:ascii="Times New Roman" w:eastAsia="Calibri" w:hAnsi="Times New Roman" w:cs="Times New Roman"/>
      <w:sz w:val="24"/>
      <w:szCs w:val="24"/>
    </w:rPr>
  </w:style>
  <w:style w:type="character" w:customStyle="1" w:styleId="QuestionStyleChar">
    <w:name w:val="Question Style Char"/>
    <w:basedOn w:val="DefaultParagraphFont"/>
    <w:link w:val="QuestionStyle"/>
    <w:rsid w:val="00591FD0"/>
    <w:rPr>
      <w:rFonts w:ascii="Times New Roman" w:eastAsia="Calibri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3F3344"/>
    <w:rPr>
      <w:rFonts w:asciiTheme="majorHAnsi" w:eastAsiaTheme="majorEastAsia" w:hAnsiTheme="majorHAnsi" w:cstheme="majorBidi"/>
      <w:sz w:val="32"/>
      <w:szCs w:val="32"/>
    </w:rPr>
  </w:style>
  <w:style w:type="paragraph" w:styleId="NoSpacing">
    <w:name w:val="No Spacing"/>
    <w:uiPriority w:val="1"/>
    <w:qFormat/>
    <w:rsid w:val="003F3344"/>
    <w:rPr>
      <w:rFonts w:ascii="Calibri" w:eastAsia="Calibri" w:hAnsi="Calibri" w:cs="Times New Roman"/>
    </w:rPr>
  </w:style>
  <w:style w:type="character" w:styleId="PlaceholderText">
    <w:name w:val="Placeholder Text"/>
    <w:basedOn w:val="DefaultParagraphFont"/>
    <w:uiPriority w:val="99"/>
    <w:semiHidden/>
    <w:rsid w:val="00C42BE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20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93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5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4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6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2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4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3.bin"/><Relationship Id="rId21" Type="http://schemas.openxmlformats.org/officeDocument/2006/relationships/oleObject" Target="embeddings/oleObject7.bin"/><Relationship Id="rId42" Type="http://schemas.openxmlformats.org/officeDocument/2006/relationships/image" Target="media/image18.png"/><Relationship Id="rId63" Type="http://schemas.openxmlformats.org/officeDocument/2006/relationships/oleObject" Target="embeddings/oleObject28.bin"/><Relationship Id="rId84" Type="http://schemas.openxmlformats.org/officeDocument/2006/relationships/image" Target="media/image39.wmf"/><Relationship Id="rId138" Type="http://schemas.openxmlformats.org/officeDocument/2006/relationships/oleObject" Target="embeddings/oleObject66.bin"/><Relationship Id="rId159" Type="http://schemas.openxmlformats.org/officeDocument/2006/relationships/oleObject" Target="embeddings/oleObject79.bin"/><Relationship Id="rId170" Type="http://schemas.openxmlformats.org/officeDocument/2006/relationships/image" Target="media/image73.png"/><Relationship Id="rId191" Type="http://schemas.openxmlformats.org/officeDocument/2006/relationships/oleObject" Target="embeddings/oleObject100.bin"/><Relationship Id="rId205" Type="http://schemas.openxmlformats.org/officeDocument/2006/relationships/oleObject" Target="embeddings/oleObject109.bin"/><Relationship Id="rId107" Type="http://schemas.openxmlformats.org/officeDocument/2006/relationships/oleObject" Target="embeddings/oleObject48.bin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53" Type="http://schemas.openxmlformats.org/officeDocument/2006/relationships/oleObject" Target="embeddings/oleObject23.bin"/><Relationship Id="rId74" Type="http://schemas.openxmlformats.org/officeDocument/2006/relationships/image" Target="media/image34.png"/><Relationship Id="rId128" Type="http://schemas.openxmlformats.org/officeDocument/2006/relationships/image" Target="media/image59.png"/><Relationship Id="rId149" Type="http://schemas.openxmlformats.org/officeDocument/2006/relationships/oleObject" Target="embeddings/oleObject72.bin"/><Relationship Id="rId5" Type="http://schemas.openxmlformats.org/officeDocument/2006/relationships/webSettings" Target="webSettings.xml"/><Relationship Id="rId90" Type="http://schemas.openxmlformats.org/officeDocument/2006/relationships/image" Target="media/image42.png"/><Relationship Id="rId95" Type="http://schemas.openxmlformats.org/officeDocument/2006/relationships/oleObject" Target="embeddings/oleObject44.bin"/><Relationship Id="rId160" Type="http://schemas.openxmlformats.org/officeDocument/2006/relationships/image" Target="media/image70.png"/><Relationship Id="rId165" Type="http://schemas.openxmlformats.org/officeDocument/2006/relationships/oleObject" Target="embeddings/oleObject83.bin"/><Relationship Id="rId181" Type="http://schemas.openxmlformats.org/officeDocument/2006/relationships/image" Target="media/image77.wmf"/><Relationship Id="rId186" Type="http://schemas.openxmlformats.org/officeDocument/2006/relationships/oleObject" Target="embeddings/oleObject97.bin"/><Relationship Id="rId216" Type="http://schemas.openxmlformats.org/officeDocument/2006/relationships/image" Target="media/image88.wmf"/><Relationship Id="rId211" Type="http://schemas.openxmlformats.org/officeDocument/2006/relationships/oleObject" Target="embeddings/oleObject113.bin"/><Relationship Id="rId22" Type="http://schemas.openxmlformats.org/officeDocument/2006/relationships/image" Target="media/image8.png"/><Relationship Id="rId27" Type="http://schemas.openxmlformats.org/officeDocument/2006/relationships/oleObject" Target="embeddings/oleObject10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wmf"/><Relationship Id="rId64" Type="http://schemas.openxmlformats.org/officeDocument/2006/relationships/image" Target="media/image29.png"/><Relationship Id="rId69" Type="http://schemas.openxmlformats.org/officeDocument/2006/relationships/oleObject" Target="embeddings/oleObject31.bin"/><Relationship Id="rId113" Type="http://schemas.openxmlformats.org/officeDocument/2006/relationships/oleObject" Target="embeddings/oleObject51.bin"/><Relationship Id="rId118" Type="http://schemas.openxmlformats.org/officeDocument/2006/relationships/image" Target="media/image54.wmf"/><Relationship Id="rId134" Type="http://schemas.openxmlformats.org/officeDocument/2006/relationships/oleObject" Target="embeddings/oleObject63.bin"/><Relationship Id="rId139" Type="http://schemas.openxmlformats.org/officeDocument/2006/relationships/image" Target="media/image62.png"/><Relationship Id="rId80" Type="http://schemas.openxmlformats.org/officeDocument/2006/relationships/image" Target="media/image37.png"/><Relationship Id="rId85" Type="http://schemas.openxmlformats.org/officeDocument/2006/relationships/oleObject" Target="embeddings/oleObject39.bin"/><Relationship Id="rId150" Type="http://schemas.openxmlformats.org/officeDocument/2006/relationships/image" Target="media/image67.png"/><Relationship Id="rId155" Type="http://schemas.openxmlformats.org/officeDocument/2006/relationships/oleObject" Target="embeddings/oleObject75.bin"/><Relationship Id="rId171" Type="http://schemas.openxmlformats.org/officeDocument/2006/relationships/oleObject" Target="embeddings/oleObject87.bin"/><Relationship Id="rId176" Type="http://schemas.openxmlformats.org/officeDocument/2006/relationships/image" Target="media/image75.png"/><Relationship Id="rId192" Type="http://schemas.openxmlformats.org/officeDocument/2006/relationships/oleObject" Target="embeddings/oleObject101.bin"/><Relationship Id="rId197" Type="http://schemas.openxmlformats.org/officeDocument/2006/relationships/oleObject" Target="embeddings/oleObject105.bin"/><Relationship Id="rId206" Type="http://schemas.openxmlformats.org/officeDocument/2006/relationships/image" Target="media/image86.png"/><Relationship Id="rId201" Type="http://schemas.openxmlformats.org/officeDocument/2006/relationships/oleObject" Target="embeddings/oleObject107.bin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png"/><Relationship Id="rId59" Type="http://schemas.openxmlformats.org/officeDocument/2006/relationships/oleObject" Target="embeddings/oleObject26.bin"/><Relationship Id="rId103" Type="http://schemas.openxmlformats.org/officeDocument/2006/relationships/footer" Target="footer2.xml"/><Relationship Id="rId108" Type="http://schemas.openxmlformats.org/officeDocument/2006/relationships/image" Target="media/image49.png"/><Relationship Id="rId124" Type="http://schemas.openxmlformats.org/officeDocument/2006/relationships/image" Target="media/image57.png"/><Relationship Id="rId129" Type="http://schemas.openxmlformats.org/officeDocument/2006/relationships/oleObject" Target="embeddings/oleObject59.bin"/><Relationship Id="rId54" Type="http://schemas.openxmlformats.org/officeDocument/2006/relationships/image" Target="media/image24.png"/><Relationship Id="rId70" Type="http://schemas.openxmlformats.org/officeDocument/2006/relationships/image" Target="media/image32.png"/><Relationship Id="rId75" Type="http://schemas.openxmlformats.org/officeDocument/2006/relationships/oleObject" Target="embeddings/oleObject34.bin"/><Relationship Id="rId91" Type="http://schemas.openxmlformats.org/officeDocument/2006/relationships/oleObject" Target="embeddings/oleObject42.bin"/><Relationship Id="rId96" Type="http://schemas.openxmlformats.org/officeDocument/2006/relationships/image" Target="media/image45.wmf"/><Relationship Id="rId140" Type="http://schemas.openxmlformats.org/officeDocument/2006/relationships/oleObject" Target="embeddings/oleObject67.bin"/><Relationship Id="rId145" Type="http://schemas.openxmlformats.org/officeDocument/2006/relationships/oleObject" Target="embeddings/oleObject70.bin"/><Relationship Id="rId161" Type="http://schemas.openxmlformats.org/officeDocument/2006/relationships/oleObject" Target="embeddings/oleObject80.bin"/><Relationship Id="rId166" Type="http://schemas.openxmlformats.org/officeDocument/2006/relationships/oleObject" Target="embeddings/oleObject84.bin"/><Relationship Id="rId182" Type="http://schemas.openxmlformats.org/officeDocument/2006/relationships/oleObject" Target="embeddings/oleObject94.bin"/><Relationship Id="rId187" Type="http://schemas.openxmlformats.org/officeDocument/2006/relationships/image" Target="media/image79.png"/><Relationship Id="rId217" Type="http://schemas.openxmlformats.org/officeDocument/2006/relationships/oleObject" Target="embeddings/oleObject118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oleObject" Target="embeddings/oleObject11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png"/><Relationship Id="rId49" Type="http://schemas.openxmlformats.org/officeDocument/2006/relationships/oleObject" Target="embeddings/oleObject21.bin"/><Relationship Id="rId114" Type="http://schemas.openxmlformats.org/officeDocument/2006/relationships/image" Target="media/image52.png"/><Relationship Id="rId119" Type="http://schemas.openxmlformats.org/officeDocument/2006/relationships/oleObject" Target="embeddings/oleObject54.bin"/><Relationship Id="rId44" Type="http://schemas.openxmlformats.org/officeDocument/2006/relationships/image" Target="media/image19.png"/><Relationship Id="rId60" Type="http://schemas.openxmlformats.org/officeDocument/2006/relationships/image" Target="media/image27.wmf"/><Relationship Id="rId65" Type="http://schemas.openxmlformats.org/officeDocument/2006/relationships/oleObject" Target="embeddings/oleObject29.bin"/><Relationship Id="rId81" Type="http://schemas.openxmlformats.org/officeDocument/2006/relationships/oleObject" Target="embeddings/oleObject37.bin"/><Relationship Id="rId86" Type="http://schemas.openxmlformats.org/officeDocument/2006/relationships/image" Target="media/image40.png"/><Relationship Id="rId130" Type="http://schemas.openxmlformats.org/officeDocument/2006/relationships/oleObject" Target="embeddings/oleObject60.bin"/><Relationship Id="rId135" Type="http://schemas.openxmlformats.org/officeDocument/2006/relationships/oleObject" Target="embeddings/oleObject64.bin"/><Relationship Id="rId151" Type="http://schemas.openxmlformats.org/officeDocument/2006/relationships/oleObject" Target="embeddings/oleObject73.bin"/><Relationship Id="rId156" Type="http://schemas.openxmlformats.org/officeDocument/2006/relationships/oleObject" Target="embeddings/oleObject76.bin"/><Relationship Id="rId177" Type="http://schemas.openxmlformats.org/officeDocument/2006/relationships/oleObject" Target="embeddings/oleObject91.bin"/><Relationship Id="rId198" Type="http://schemas.openxmlformats.org/officeDocument/2006/relationships/image" Target="media/image82.png"/><Relationship Id="rId172" Type="http://schemas.openxmlformats.org/officeDocument/2006/relationships/image" Target="media/image74.png"/><Relationship Id="rId193" Type="http://schemas.openxmlformats.org/officeDocument/2006/relationships/oleObject" Target="embeddings/oleObject102.bin"/><Relationship Id="rId202" Type="http://schemas.openxmlformats.org/officeDocument/2006/relationships/image" Target="media/image84.png"/><Relationship Id="rId207" Type="http://schemas.openxmlformats.org/officeDocument/2006/relationships/oleObject" Target="embeddings/oleObject110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oleObject" Target="embeddings/oleObject16.bin"/><Relationship Id="rId109" Type="http://schemas.openxmlformats.org/officeDocument/2006/relationships/oleObject" Target="embeddings/oleObject49.bin"/><Relationship Id="rId34" Type="http://schemas.openxmlformats.org/officeDocument/2006/relationships/image" Target="media/image14.png"/><Relationship Id="rId50" Type="http://schemas.openxmlformats.org/officeDocument/2006/relationships/image" Target="media/image22.wmf"/><Relationship Id="rId55" Type="http://schemas.openxmlformats.org/officeDocument/2006/relationships/oleObject" Target="embeddings/oleObject24.bin"/><Relationship Id="rId76" Type="http://schemas.openxmlformats.org/officeDocument/2006/relationships/image" Target="media/image35.png"/><Relationship Id="rId97" Type="http://schemas.openxmlformats.org/officeDocument/2006/relationships/oleObject" Target="embeddings/oleObject45.bin"/><Relationship Id="rId104" Type="http://schemas.openxmlformats.org/officeDocument/2006/relationships/image" Target="media/image47.png"/><Relationship Id="rId120" Type="http://schemas.openxmlformats.org/officeDocument/2006/relationships/image" Target="media/image55.wmf"/><Relationship Id="rId125" Type="http://schemas.openxmlformats.org/officeDocument/2006/relationships/oleObject" Target="embeddings/oleObject57.bin"/><Relationship Id="rId141" Type="http://schemas.openxmlformats.org/officeDocument/2006/relationships/image" Target="media/image63.png"/><Relationship Id="rId146" Type="http://schemas.openxmlformats.org/officeDocument/2006/relationships/image" Target="media/image65.png"/><Relationship Id="rId167" Type="http://schemas.openxmlformats.org/officeDocument/2006/relationships/image" Target="media/image72.wmf"/><Relationship Id="rId188" Type="http://schemas.openxmlformats.org/officeDocument/2006/relationships/oleObject" Target="embeddings/oleObject98.bin"/><Relationship Id="rId7" Type="http://schemas.openxmlformats.org/officeDocument/2006/relationships/endnotes" Target="endnotes.xml"/><Relationship Id="rId71" Type="http://schemas.openxmlformats.org/officeDocument/2006/relationships/oleObject" Target="embeddings/oleObject32.bin"/><Relationship Id="rId92" Type="http://schemas.openxmlformats.org/officeDocument/2006/relationships/image" Target="media/image43.png"/><Relationship Id="rId162" Type="http://schemas.openxmlformats.org/officeDocument/2006/relationships/oleObject" Target="embeddings/oleObject81.bin"/><Relationship Id="rId183" Type="http://schemas.openxmlformats.org/officeDocument/2006/relationships/oleObject" Target="embeddings/oleObject95.bin"/><Relationship Id="rId213" Type="http://schemas.openxmlformats.org/officeDocument/2006/relationships/oleObject" Target="embeddings/oleObject115.bin"/><Relationship Id="rId218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openxmlformats.org/officeDocument/2006/relationships/oleObject" Target="embeddings/oleObject19.bin"/><Relationship Id="rId66" Type="http://schemas.openxmlformats.org/officeDocument/2006/relationships/image" Target="media/image30.wmf"/><Relationship Id="rId87" Type="http://schemas.openxmlformats.org/officeDocument/2006/relationships/oleObject" Target="embeddings/oleObject40.bin"/><Relationship Id="rId110" Type="http://schemas.openxmlformats.org/officeDocument/2006/relationships/image" Target="media/image50.png"/><Relationship Id="rId115" Type="http://schemas.openxmlformats.org/officeDocument/2006/relationships/oleObject" Target="embeddings/oleObject52.bin"/><Relationship Id="rId131" Type="http://schemas.openxmlformats.org/officeDocument/2006/relationships/image" Target="media/image60.png"/><Relationship Id="rId136" Type="http://schemas.openxmlformats.org/officeDocument/2006/relationships/image" Target="media/image61.png"/><Relationship Id="rId157" Type="http://schemas.openxmlformats.org/officeDocument/2006/relationships/oleObject" Target="embeddings/oleObject77.bin"/><Relationship Id="rId178" Type="http://schemas.openxmlformats.org/officeDocument/2006/relationships/oleObject" Target="embeddings/oleObject92.bin"/><Relationship Id="rId61" Type="http://schemas.openxmlformats.org/officeDocument/2006/relationships/oleObject" Target="embeddings/oleObject27.bin"/><Relationship Id="rId82" Type="http://schemas.openxmlformats.org/officeDocument/2006/relationships/image" Target="media/image38.png"/><Relationship Id="rId152" Type="http://schemas.openxmlformats.org/officeDocument/2006/relationships/image" Target="media/image68.png"/><Relationship Id="rId173" Type="http://schemas.openxmlformats.org/officeDocument/2006/relationships/oleObject" Target="embeddings/oleObject88.bin"/><Relationship Id="rId194" Type="http://schemas.openxmlformats.org/officeDocument/2006/relationships/image" Target="media/image81.png"/><Relationship Id="rId199" Type="http://schemas.openxmlformats.org/officeDocument/2006/relationships/oleObject" Target="embeddings/oleObject106.bin"/><Relationship Id="rId203" Type="http://schemas.openxmlformats.org/officeDocument/2006/relationships/oleObject" Target="embeddings/oleObject108.bin"/><Relationship Id="rId208" Type="http://schemas.openxmlformats.org/officeDocument/2006/relationships/oleObject" Target="embeddings/oleObject111.bin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30" Type="http://schemas.openxmlformats.org/officeDocument/2006/relationships/image" Target="media/image12.png"/><Relationship Id="rId35" Type="http://schemas.openxmlformats.org/officeDocument/2006/relationships/oleObject" Target="embeddings/oleObject14.bin"/><Relationship Id="rId56" Type="http://schemas.openxmlformats.org/officeDocument/2006/relationships/image" Target="media/image25.png"/><Relationship Id="rId77" Type="http://schemas.openxmlformats.org/officeDocument/2006/relationships/oleObject" Target="embeddings/oleObject35.bin"/><Relationship Id="rId100" Type="http://schemas.openxmlformats.org/officeDocument/2006/relationships/header" Target="header1.xml"/><Relationship Id="rId105" Type="http://schemas.openxmlformats.org/officeDocument/2006/relationships/oleObject" Target="embeddings/oleObject47.bin"/><Relationship Id="rId126" Type="http://schemas.openxmlformats.org/officeDocument/2006/relationships/image" Target="media/image58.png"/><Relationship Id="rId147" Type="http://schemas.openxmlformats.org/officeDocument/2006/relationships/oleObject" Target="embeddings/oleObject71.bin"/><Relationship Id="rId168" Type="http://schemas.openxmlformats.org/officeDocument/2006/relationships/oleObject" Target="embeddings/oleObject85.bin"/><Relationship Id="rId8" Type="http://schemas.openxmlformats.org/officeDocument/2006/relationships/image" Target="media/image1.png"/><Relationship Id="rId51" Type="http://schemas.openxmlformats.org/officeDocument/2006/relationships/oleObject" Target="embeddings/oleObject22.bin"/><Relationship Id="rId72" Type="http://schemas.openxmlformats.org/officeDocument/2006/relationships/image" Target="media/image33.wmf"/><Relationship Id="rId93" Type="http://schemas.openxmlformats.org/officeDocument/2006/relationships/oleObject" Target="embeddings/oleObject43.bin"/><Relationship Id="rId98" Type="http://schemas.openxmlformats.org/officeDocument/2006/relationships/image" Target="media/image46.png"/><Relationship Id="rId121" Type="http://schemas.openxmlformats.org/officeDocument/2006/relationships/oleObject" Target="embeddings/oleObject55.bin"/><Relationship Id="rId142" Type="http://schemas.openxmlformats.org/officeDocument/2006/relationships/oleObject" Target="embeddings/oleObject68.bin"/><Relationship Id="rId163" Type="http://schemas.openxmlformats.org/officeDocument/2006/relationships/image" Target="media/image71.png"/><Relationship Id="rId184" Type="http://schemas.openxmlformats.org/officeDocument/2006/relationships/image" Target="media/image78.wmf"/><Relationship Id="rId189" Type="http://schemas.openxmlformats.org/officeDocument/2006/relationships/oleObject" Target="embeddings/oleObject99.bin"/><Relationship Id="rId219" Type="http://schemas.openxmlformats.org/officeDocument/2006/relationships/glossaryDocument" Target="glossary/document.xml"/><Relationship Id="rId3" Type="http://schemas.openxmlformats.org/officeDocument/2006/relationships/styles" Target="styles.xml"/><Relationship Id="rId214" Type="http://schemas.openxmlformats.org/officeDocument/2006/relationships/oleObject" Target="embeddings/oleObject116.bin"/><Relationship Id="rId25" Type="http://schemas.openxmlformats.org/officeDocument/2006/relationships/oleObject" Target="embeddings/oleObject9.bin"/><Relationship Id="rId46" Type="http://schemas.openxmlformats.org/officeDocument/2006/relationships/image" Target="media/image20.wmf"/><Relationship Id="rId67" Type="http://schemas.openxmlformats.org/officeDocument/2006/relationships/oleObject" Target="embeddings/oleObject30.bin"/><Relationship Id="rId116" Type="http://schemas.openxmlformats.org/officeDocument/2006/relationships/image" Target="media/image53.wmf"/><Relationship Id="rId137" Type="http://schemas.openxmlformats.org/officeDocument/2006/relationships/oleObject" Target="embeddings/oleObject65.bin"/><Relationship Id="rId158" Type="http://schemas.openxmlformats.org/officeDocument/2006/relationships/oleObject" Target="embeddings/oleObject78.bin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62" Type="http://schemas.openxmlformats.org/officeDocument/2006/relationships/image" Target="media/image28.wmf"/><Relationship Id="rId83" Type="http://schemas.openxmlformats.org/officeDocument/2006/relationships/oleObject" Target="embeddings/oleObject38.bin"/><Relationship Id="rId88" Type="http://schemas.openxmlformats.org/officeDocument/2006/relationships/image" Target="media/image41.wmf"/><Relationship Id="rId111" Type="http://schemas.openxmlformats.org/officeDocument/2006/relationships/oleObject" Target="embeddings/oleObject50.bin"/><Relationship Id="rId132" Type="http://schemas.openxmlformats.org/officeDocument/2006/relationships/oleObject" Target="embeddings/oleObject61.bin"/><Relationship Id="rId153" Type="http://schemas.openxmlformats.org/officeDocument/2006/relationships/oleObject" Target="embeddings/oleObject74.bin"/><Relationship Id="rId174" Type="http://schemas.openxmlformats.org/officeDocument/2006/relationships/oleObject" Target="embeddings/oleObject89.bin"/><Relationship Id="rId179" Type="http://schemas.openxmlformats.org/officeDocument/2006/relationships/image" Target="media/image76.png"/><Relationship Id="rId195" Type="http://schemas.openxmlformats.org/officeDocument/2006/relationships/oleObject" Target="embeddings/oleObject103.bin"/><Relationship Id="rId209" Type="http://schemas.openxmlformats.org/officeDocument/2006/relationships/oleObject" Target="embeddings/oleObject112.bin"/><Relationship Id="rId190" Type="http://schemas.openxmlformats.org/officeDocument/2006/relationships/image" Target="media/image80.png"/><Relationship Id="rId204" Type="http://schemas.openxmlformats.org/officeDocument/2006/relationships/image" Target="media/image85.png"/><Relationship Id="rId220" Type="http://schemas.openxmlformats.org/officeDocument/2006/relationships/theme" Target="theme/theme1.xml"/><Relationship Id="rId15" Type="http://schemas.openxmlformats.org/officeDocument/2006/relationships/oleObject" Target="embeddings/oleObject4.bin"/><Relationship Id="rId36" Type="http://schemas.openxmlformats.org/officeDocument/2006/relationships/image" Target="media/image15.png"/><Relationship Id="rId57" Type="http://schemas.openxmlformats.org/officeDocument/2006/relationships/oleObject" Target="embeddings/oleObject25.bin"/><Relationship Id="rId106" Type="http://schemas.openxmlformats.org/officeDocument/2006/relationships/image" Target="media/image48.png"/><Relationship Id="rId127" Type="http://schemas.openxmlformats.org/officeDocument/2006/relationships/oleObject" Target="embeddings/oleObject58.bin"/><Relationship Id="rId10" Type="http://schemas.openxmlformats.org/officeDocument/2006/relationships/image" Target="media/image2.png"/><Relationship Id="rId31" Type="http://schemas.openxmlformats.org/officeDocument/2006/relationships/oleObject" Target="embeddings/oleObject12.bin"/><Relationship Id="rId52" Type="http://schemas.openxmlformats.org/officeDocument/2006/relationships/image" Target="media/image23.wmf"/><Relationship Id="rId73" Type="http://schemas.openxmlformats.org/officeDocument/2006/relationships/oleObject" Target="embeddings/oleObject33.bin"/><Relationship Id="rId78" Type="http://schemas.openxmlformats.org/officeDocument/2006/relationships/image" Target="media/image36.wmf"/><Relationship Id="rId94" Type="http://schemas.openxmlformats.org/officeDocument/2006/relationships/image" Target="media/image44.wmf"/><Relationship Id="rId99" Type="http://schemas.openxmlformats.org/officeDocument/2006/relationships/oleObject" Target="embeddings/oleObject46.bin"/><Relationship Id="rId101" Type="http://schemas.openxmlformats.org/officeDocument/2006/relationships/footer" Target="footer1.xml"/><Relationship Id="rId122" Type="http://schemas.openxmlformats.org/officeDocument/2006/relationships/image" Target="media/image56.png"/><Relationship Id="rId143" Type="http://schemas.openxmlformats.org/officeDocument/2006/relationships/oleObject" Target="embeddings/oleObject69.bin"/><Relationship Id="rId148" Type="http://schemas.openxmlformats.org/officeDocument/2006/relationships/image" Target="media/image66.png"/><Relationship Id="rId164" Type="http://schemas.openxmlformats.org/officeDocument/2006/relationships/oleObject" Target="embeddings/oleObject82.bin"/><Relationship Id="rId169" Type="http://schemas.openxmlformats.org/officeDocument/2006/relationships/oleObject" Target="embeddings/oleObject86.bin"/><Relationship Id="rId185" Type="http://schemas.openxmlformats.org/officeDocument/2006/relationships/oleObject" Target="embeddings/oleObject96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oleObject" Target="embeddings/oleObject93.bin"/><Relationship Id="rId210" Type="http://schemas.openxmlformats.org/officeDocument/2006/relationships/image" Target="media/image87.wmf"/><Relationship Id="rId215" Type="http://schemas.openxmlformats.org/officeDocument/2006/relationships/oleObject" Target="embeddings/oleObject117.bin"/><Relationship Id="rId26" Type="http://schemas.openxmlformats.org/officeDocument/2006/relationships/image" Target="media/image10.png"/><Relationship Id="rId47" Type="http://schemas.openxmlformats.org/officeDocument/2006/relationships/oleObject" Target="embeddings/oleObject20.bin"/><Relationship Id="rId68" Type="http://schemas.openxmlformats.org/officeDocument/2006/relationships/image" Target="media/image31.png"/><Relationship Id="rId89" Type="http://schemas.openxmlformats.org/officeDocument/2006/relationships/oleObject" Target="embeddings/oleObject41.bin"/><Relationship Id="rId112" Type="http://schemas.openxmlformats.org/officeDocument/2006/relationships/image" Target="media/image51.wmf"/><Relationship Id="rId133" Type="http://schemas.openxmlformats.org/officeDocument/2006/relationships/oleObject" Target="embeddings/oleObject62.bin"/><Relationship Id="rId154" Type="http://schemas.openxmlformats.org/officeDocument/2006/relationships/image" Target="media/image69.png"/><Relationship Id="rId175" Type="http://schemas.openxmlformats.org/officeDocument/2006/relationships/oleObject" Target="embeddings/oleObject90.bin"/><Relationship Id="rId196" Type="http://schemas.openxmlformats.org/officeDocument/2006/relationships/oleObject" Target="embeddings/oleObject104.bin"/><Relationship Id="rId200" Type="http://schemas.openxmlformats.org/officeDocument/2006/relationships/image" Target="media/image83.png"/><Relationship Id="rId16" Type="http://schemas.openxmlformats.org/officeDocument/2006/relationships/image" Target="media/image5.png"/><Relationship Id="rId37" Type="http://schemas.openxmlformats.org/officeDocument/2006/relationships/oleObject" Target="embeddings/oleObject15.bin"/><Relationship Id="rId58" Type="http://schemas.openxmlformats.org/officeDocument/2006/relationships/image" Target="media/image26.png"/><Relationship Id="rId79" Type="http://schemas.openxmlformats.org/officeDocument/2006/relationships/oleObject" Target="embeddings/oleObject36.bin"/><Relationship Id="rId102" Type="http://schemas.openxmlformats.org/officeDocument/2006/relationships/header" Target="header2.xml"/><Relationship Id="rId123" Type="http://schemas.openxmlformats.org/officeDocument/2006/relationships/oleObject" Target="embeddings/oleObject56.bin"/><Relationship Id="rId144" Type="http://schemas.openxmlformats.org/officeDocument/2006/relationships/image" Target="media/image6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Garrys%20data\BACKUP\WME%20Pty%20Ltd\Draft%20Products\2014%20WME%20Mathematics%20Assessment%20Bank\2014%20Templates\Year%207%208%20Test%20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58B7407E42BD47F997DAE9D47D4CBA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F985E8-AC79-44D3-9DD6-2131D5F343CE}"/>
      </w:docPartPr>
      <w:docPartBody>
        <w:p w:rsidR="001F11FB" w:rsidRDefault="001F11FB">
          <w:pPr>
            <w:pStyle w:val="58B7407E42BD47F997DAE9D47D4CBA53"/>
          </w:pPr>
          <w:r w:rsidRPr="00E85C0B">
            <w:rPr>
              <w:rStyle w:val="PlaceholderText"/>
            </w:rPr>
            <w:t>[Title]</w:t>
          </w:r>
        </w:p>
      </w:docPartBody>
    </w:docPart>
    <w:docPart>
      <w:docPartPr>
        <w:name w:val="ADE70A13EBE64205B024993E5BC941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5C2F51-A33A-4303-90A3-592D80077B53}"/>
      </w:docPartPr>
      <w:docPartBody>
        <w:p w:rsidR="001F11FB" w:rsidRDefault="001F11FB">
          <w:pPr>
            <w:pStyle w:val="ADE70A13EBE64205B024993E5BC9413E"/>
          </w:pPr>
          <w:r w:rsidRPr="00E85C0B">
            <w:rPr>
              <w:rStyle w:val="PlaceholderText"/>
            </w:rPr>
            <w:t>[Title]</w:t>
          </w:r>
        </w:p>
      </w:docPartBody>
    </w:docPart>
    <w:docPart>
      <w:docPartPr>
        <w:name w:val="5D80853334964BD4B2D25609452E65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FD8973-2B44-492A-955A-2009A6C13B24}"/>
      </w:docPartPr>
      <w:docPartBody>
        <w:p w:rsidR="001F11FB" w:rsidRDefault="001F11FB" w:rsidP="001F11FB">
          <w:pPr>
            <w:pStyle w:val="5D80853334964BD4B2D25609452E6531"/>
          </w:pPr>
          <w:r w:rsidRPr="00E85C0B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revisionView w:markup="0" w:comments="0" w:insDel="0" w:formatting="0" w:inkAnnotations="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11FB"/>
    <w:rsid w:val="001F11FB"/>
    <w:rsid w:val="00202EB0"/>
    <w:rsid w:val="00521302"/>
    <w:rsid w:val="00C32D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F11FB"/>
    <w:rPr>
      <w:color w:val="808080"/>
    </w:rPr>
  </w:style>
  <w:style w:type="paragraph" w:customStyle="1" w:styleId="58B7407E42BD47F997DAE9D47D4CBA53">
    <w:name w:val="58B7407E42BD47F997DAE9D47D4CBA53"/>
  </w:style>
  <w:style w:type="paragraph" w:customStyle="1" w:styleId="0967EE5D8AB5490FA2A767F5197B2E67">
    <w:name w:val="0967EE5D8AB5490FA2A767F5197B2E67"/>
  </w:style>
  <w:style w:type="paragraph" w:customStyle="1" w:styleId="ADE70A13EBE64205B024993E5BC9413E">
    <w:name w:val="ADE70A13EBE64205B024993E5BC9413E"/>
  </w:style>
  <w:style w:type="paragraph" w:customStyle="1" w:styleId="5D80853334964BD4B2D25609452E6531">
    <w:name w:val="5D80853334964BD4B2D25609452E6531"/>
    <w:rsid w:val="001F11F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4B6CEA-6750-4CD0-9261-01E7A99210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Year 7 8 Test Template.dotx</Template>
  <TotalTime>3</TotalTime>
  <Pages>28</Pages>
  <Words>2403</Words>
  <Characters>13699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Transformations and Congruence</vt:lpstr>
    </vt:vector>
  </TitlesOfParts>
  <Company>Toshiba</Company>
  <LinksUpToDate>false</LinksUpToDate>
  <CharactersWithSpaces>16070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Transformations and Congruence</dc:title>
  <dc:creator>Garry</dc:creator>
  <cp:lastModifiedBy>Garry</cp:lastModifiedBy>
  <cp:revision>3</cp:revision>
  <cp:lastPrinted>2014-03-02T22:35:00Z</cp:lastPrinted>
  <dcterms:created xsi:type="dcterms:W3CDTF">2014-04-23T15:35:00Z</dcterms:created>
  <dcterms:modified xsi:type="dcterms:W3CDTF">2014-04-26T23:38:00Z</dcterms:modified>
</cp:coreProperties>
</file>